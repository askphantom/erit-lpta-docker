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BA59BB7" w:rsidR="00C17E2A" w:rsidRPr="009260D0" w:rsidRDefault="00AC7810">
            <w:pPr>
              <w:pStyle w:val="Title"/>
              <w:rPr>
                <w:sz w:val="40"/>
                <w:szCs w:val="40"/>
              </w:rPr>
            </w:pPr>
            <w:r>
              <w:rPr>
                <w:sz w:val="40"/>
                <w:szCs w:val="40"/>
              </w:rPr>
              <w:t>PLACE VALUE OF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0892E411" w:rsidR="00C17E2A" w:rsidRDefault="002F6C10">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1536CDBD" w:rsidR="00C17E2A" w:rsidRDefault="007F2BCF">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109F7CEF" w:rsidR="000A37E8" w:rsidRDefault="000A37E8">
            <w:r>
              <w:t>This lesson p</w:t>
            </w:r>
            <w:r w:rsidR="00840FD7">
              <w:t>lan covers teaching content for:</w:t>
            </w:r>
          </w:p>
          <w:p w14:paraId="10C5FD82" w14:textId="4E6DE993" w:rsidR="003B55EB" w:rsidRDefault="003B55EB" w:rsidP="003B55EB">
            <w:pPr>
              <w:pStyle w:val="ListParagraph"/>
              <w:numPr>
                <w:ilvl w:val="0"/>
                <w:numId w:val="27"/>
              </w:numPr>
              <w:ind w:left="186" w:hanging="186"/>
            </w:pPr>
            <w:r>
              <w:t>Recognize the place value of each digit in a four-digit number (thousands, hundreds, tens, and ones)</w:t>
            </w:r>
          </w:p>
          <w:p w14:paraId="169B2E69" w14:textId="77777777" w:rsidR="003B55EB" w:rsidRDefault="003B55EB" w:rsidP="003B55EB">
            <w:pPr>
              <w:pStyle w:val="ListParagraph"/>
              <w:numPr>
                <w:ilvl w:val="0"/>
                <w:numId w:val="27"/>
              </w:numPr>
              <w:ind w:left="186" w:hanging="186"/>
            </w:pPr>
            <w:r>
              <w:t>Order and compare numbers beyond 1000</w:t>
            </w:r>
          </w:p>
          <w:p w14:paraId="5A501EE0" w14:textId="77777777" w:rsidR="003B55EB" w:rsidRDefault="003B55EB" w:rsidP="003B55EB">
            <w:pPr>
              <w:pStyle w:val="ListParagraph"/>
              <w:numPr>
                <w:ilvl w:val="0"/>
                <w:numId w:val="27"/>
              </w:numPr>
              <w:ind w:left="186" w:hanging="186"/>
            </w:pPr>
            <w:r>
              <w:t>Identify, represent and estimate numbers using different representations</w:t>
            </w:r>
          </w:p>
          <w:p w14:paraId="4EBD6213" w14:textId="77777777" w:rsidR="003B55EB" w:rsidRDefault="003B55EB" w:rsidP="003B55EB">
            <w:pPr>
              <w:pStyle w:val="ListParagraph"/>
              <w:numPr>
                <w:ilvl w:val="0"/>
                <w:numId w:val="27"/>
              </w:numPr>
              <w:ind w:left="186" w:hanging="186"/>
            </w:pPr>
            <w:r>
              <w:t>Round any number to the nearest 10, 100 or 1000</w:t>
            </w:r>
          </w:p>
          <w:p w14:paraId="458BD9FD" w14:textId="613E1D75" w:rsidR="001611AE" w:rsidRDefault="003B55EB" w:rsidP="003B55EB">
            <w:pPr>
              <w:pStyle w:val="ListParagraph"/>
              <w:numPr>
                <w:ilvl w:val="0"/>
                <w:numId w:val="27"/>
              </w:numPr>
              <w:ind w:left="186" w:hanging="186"/>
            </w:pPr>
            <w:r>
              <w:t>Solve number and practical problems that involve all of the above and with Increasingly large positive numbers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08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AB60F48" w:rsidR="00D15CAA" w:rsidRDefault="00785B09" w:rsidP="00964769">
                                  <w:pPr>
                                    <w:pStyle w:val="ListParagraph"/>
                                    <w:numPr>
                                      <w:ilvl w:val="0"/>
                                      <w:numId w:val="23"/>
                                    </w:numPr>
                                  </w:pPr>
                                  <w:r>
                                    <w:t>Journal</w:t>
                                  </w:r>
                                </w:p>
                                <w:p w14:paraId="2574FFC5" w14:textId="7F31A641" w:rsidR="00785B09" w:rsidRDefault="00785B09" w:rsidP="00964769">
                                  <w:pPr>
                                    <w:pStyle w:val="ListParagraph"/>
                                    <w:numPr>
                                      <w:ilvl w:val="0"/>
                                      <w:numId w:val="23"/>
                                    </w:numPr>
                                  </w:pPr>
                                  <w:r>
                                    <w:t>Pencil</w:t>
                                  </w:r>
                                </w:p>
                                <w:p w14:paraId="2EC415DB" w14:textId="76AF393F" w:rsidR="00785B09" w:rsidRDefault="00785B09" w:rsidP="00964769">
                                  <w:pPr>
                                    <w:pStyle w:val="ListParagraph"/>
                                    <w:numPr>
                                      <w:ilvl w:val="0"/>
                                      <w:numId w:val="23"/>
                                    </w:numPr>
                                  </w:pPr>
                                  <w:r>
                                    <w:t>Cardboard Paper</w:t>
                                  </w:r>
                                </w:p>
                                <w:p w14:paraId="3B340AF7" w14:textId="3497DF4D" w:rsidR="00785B09" w:rsidRDefault="00785B09" w:rsidP="00964769">
                                  <w:pPr>
                                    <w:pStyle w:val="ListParagraph"/>
                                    <w:numPr>
                                      <w:ilvl w:val="0"/>
                                      <w:numId w:val="23"/>
                                    </w:numPr>
                                  </w:pPr>
                                  <w:r>
                                    <w:t>Marker</w:t>
                                  </w:r>
                                </w:p>
                                <w:p w14:paraId="1A730663" w14:textId="321D98AA" w:rsidR="00964769" w:rsidRPr="00964769" w:rsidRDefault="00964769" w:rsidP="00964769">
                                  <w:pPr>
                                    <w:numPr>
                                      <w:ilvl w:val="0"/>
                                      <w:numId w:val="23"/>
                                    </w:numPr>
                                    <w:spacing w:after="150" w:line="240" w:lineRule="auto"/>
                                    <w:rPr>
                                      <w:rFonts w:ascii="Arial" w:eastAsia="Times New Roman" w:hAnsi="Arial" w:cs="Arial"/>
                                      <w:color w:val="464646"/>
                                      <w:lang w:val="en-GB" w:eastAsia="en-GB"/>
                                    </w:rPr>
                                  </w:pPr>
                                  <w:r w:rsidRPr="00964769">
                                    <w:rPr>
                                      <w:rFonts w:ascii="Arial" w:eastAsia="Times New Roman" w:hAnsi="Arial" w:cs="Arial"/>
                                      <w:color w:val="464646"/>
                                      <w:lang w:val="en-GB" w:eastAsia="en-GB"/>
                                    </w:rPr>
                                    <w:t>Place Value worksheet</w:t>
                                  </w:r>
                                </w:p>
                                <w:p w14:paraId="415E6AEF" w14:textId="77777777" w:rsidR="00964769" w:rsidRDefault="00964769" w:rsidP="00E44765">
                                  <w:pPr>
                                    <w:pStyle w:val="ListParagraph"/>
                                  </w:pPr>
                                </w:p>
                                <w:p w14:paraId="23252F55" w14:textId="77777777" w:rsidR="00785B09" w:rsidRPr="00BF3180" w:rsidRDefault="00785B09" w:rsidP="00785B09">
                                  <w:pPr>
                                    <w:pStyle w:val="ListParagraph"/>
                                  </w:pP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A3DC8CE" w:rsidR="00E42A76" w:rsidRDefault="0062598C" w:rsidP="00E42A76">
                                  <w:pPr>
                                    <w:pStyle w:val="ListBullet"/>
                                  </w:pPr>
                                  <w:hyperlink r:id="rId9" w:history="1">
                                    <w:r w:rsidR="00785B09">
                                      <w:rPr>
                                        <w:rStyle w:val="Hyperlink"/>
                                      </w:rPr>
                                      <w:t>https://betterlesson.com/lesson/495665/state-your-name-place-value-to-millions</w:t>
                                    </w:r>
                                  </w:hyperlink>
                                </w:p>
                                <w:p w14:paraId="4F4D3DC2" w14:textId="2FCDE389" w:rsidR="00785B09" w:rsidRDefault="0062598C" w:rsidP="00E42A76">
                                  <w:pPr>
                                    <w:pStyle w:val="ListBullet"/>
                                  </w:pPr>
                                  <w:hyperlink r:id="rId10" w:history="1">
                                    <w:r w:rsidR="00785B09">
                                      <w:rPr>
                                        <w:rStyle w:val="Hyperlink"/>
                                      </w:rPr>
                                      <w:t>https://www.education.com/lesson-plan/what-is-my-place-value/</w:t>
                                    </w:r>
                                  </w:hyperlink>
                                </w:p>
                                <w:p w14:paraId="089ECFFF" w14:textId="39B0292C" w:rsidR="00785B09" w:rsidRDefault="0062598C" w:rsidP="00E42A76">
                                  <w:pPr>
                                    <w:pStyle w:val="ListBullet"/>
                                  </w:pPr>
                                  <w:hyperlink r:id="rId11" w:history="1">
                                    <w:r w:rsidR="00785B09">
                                      <w:rPr>
                                        <w:rStyle w:val="Hyperlink"/>
                                      </w:rPr>
                                      <w:t>https://www.education.com/lesson-plans/?cid=11.2145</w:t>
                                    </w:r>
                                  </w:hyperlink>
                                </w:p>
                                <w:p w14:paraId="36285CF8" w14:textId="302A165F" w:rsidR="00785B09" w:rsidRDefault="0062598C" w:rsidP="00E42A76">
                                  <w:pPr>
                                    <w:pStyle w:val="ListBullet"/>
                                  </w:pPr>
                                  <w:hyperlink r:id="rId12" w:history="1">
                                    <w:r w:rsidR="00785B09">
                                      <w:rPr>
                                        <w:rStyle w:val="Hyperlink"/>
                                      </w:rPr>
                                      <w:t>https://www.mathcoachscorner.com/2012/08/place-value-reading-large-numbers/</w:t>
                                    </w:r>
                                  </w:hyperlink>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08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AB60F48" w:rsidR="00D15CAA" w:rsidRDefault="00785B09" w:rsidP="00964769">
                            <w:pPr>
                              <w:pStyle w:val="ListParagraph"/>
                              <w:numPr>
                                <w:ilvl w:val="0"/>
                                <w:numId w:val="23"/>
                              </w:numPr>
                            </w:pPr>
                            <w:r>
                              <w:t>Journal</w:t>
                            </w:r>
                          </w:p>
                          <w:p w14:paraId="2574FFC5" w14:textId="7F31A641" w:rsidR="00785B09" w:rsidRDefault="00785B09" w:rsidP="00964769">
                            <w:pPr>
                              <w:pStyle w:val="ListParagraph"/>
                              <w:numPr>
                                <w:ilvl w:val="0"/>
                                <w:numId w:val="23"/>
                              </w:numPr>
                            </w:pPr>
                            <w:r>
                              <w:t>Pencil</w:t>
                            </w:r>
                          </w:p>
                          <w:p w14:paraId="2EC415DB" w14:textId="76AF393F" w:rsidR="00785B09" w:rsidRDefault="00785B09" w:rsidP="00964769">
                            <w:pPr>
                              <w:pStyle w:val="ListParagraph"/>
                              <w:numPr>
                                <w:ilvl w:val="0"/>
                                <w:numId w:val="23"/>
                              </w:numPr>
                            </w:pPr>
                            <w:r>
                              <w:t>Cardboard Paper</w:t>
                            </w:r>
                          </w:p>
                          <w:p w14:paraId="3B340AF7" w14:textId="3497DF4D" w:rsidR="00785B09" w:rsidRDefault="00785B09" w:rsidP="00964769">
                            <w:pPr>
                              <w:pStyle w:val="ListParagraph"/>
                              <w:numPr>
                                <w:ilvl w:val="0"/>
                                <w:numId w:val="23"/>
                              </w:numPr>
                            </w:pPr>
                            <w:r>
                              <w:t>Marker</w:t>
                            </w:r>
                          </w:p>
                          <w:p w14:paraId="1A730663" w14:textId="321D98AA" w:rsidR="00964769" w:rsidRPr="00964769" w:rsidRDefault="00964769" w:rsidP="00964769">
                            <w:pPr>
                              <w:numPr>
                                <w:ilvl w:val="0"/>
                                <w:numId w:val="23"/>
                              </w:numPr>
                              <w:spacing w:after="150" w:line="240" w:lineRule="auto"/>
                              <w:rPr>
                                <w:rFonts w:ascii="Arial" w:eastAsia="Times New Roman" w:hAnsi="Arial" w:cs="Arial"/>
                                <w:color w:val="464646"/>
                                <w:lang w:val="en-GB" w:eastAsia="en-GB"/>
                              </w:rPr>
                            </w:pPr>
                            <w:r w:rsidRPr="00964769">
                              <w:rPr>
                                <w:rFonts w:ascii="Arial" w:eastAsia="Times New Roman" w:hAnsi="Arial" w:cs="Arial"/>
                                <w:color w:val="464646"/>
                                <w:lang w:val="en-GB" w:eastAsia="en-GB"/>
                              </w:rPr>
                              <w:t>Place Value worksheet</w:t>
                            </w:r>
                          </w:p>
                          <w:p w14:paraId="415E6AEF" w14:textId="77777777" w:rsidR="00964769" w:rsidRDefault="00964769" w:rsidP="00E44765">
                            <w:pPr>
                              <w:pStyle w:val="ListParagraph"/>
                            </w:pPr>
                          </w:p>
                          <w:p w14:paraId="23252F55" w14:textId="77777777" w:rsidR="00785B09" w:rsidRPr="00BF3180" w:rsidRDefault="00785B09" w:rsidP="00785B09">
                            <w:pPr>
                              <w:pStyle w:val="ListParagraph"/>
                            </w:pP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1A3DC8CE" w:rsidR="00E42A76" w:rsidRDefault="0062598C" w:rsidP="00E42A76">
                            <w:pPr>
                              <w:pStyle w:val="ListBullet"/>
                            </w:pPr>
                            <w:hyperlink r:id="rId13" w:history="1">
                              <w:r w:rsidR="00785B09">
                                <w:rPr>
                                  <w:rStyle w:val="Hyperlink"/>
                                </w:rPr>
                                <w:t>https://betterlesson.com/lesson/495665/state-your-name-place-value-to-millions</w:t>
                              </w:r>
                            </w:hyperlink>
                          </w:p>
                          <w:p w14:paraId="4F4D3DC2" w14:textId="2FCDE389" w:rsidR="00785B09" w:rsidRDefault="0062598C" w:rsidP="00E42A76">
                            <w:pPr>
                              <w:pStyle w:val="ListBullet"/>
                            </w:pPr>
                            <w:hyperlink r:id="rId14" w:history="1">
                              <w:r w:rsidR="00785B09">
                                <w:rPr>
                                  <w:rStyle w:val="Hyperlink"/>
                                </w:rPr>
                                <w:t>https://www.education.com/lesson-plan/what-is-my-place-value/</w:t>
                              </w:r>
                            </w:hyperlink>
                          </w:p>
                          <w:p w14:paraId="089ECFFF" w14:textId="39B0292C" w:rsidR="00785B09" w:rsidRDefault="0062598C" w:rsidP="00E42A76">
                            <w:pPr>
                              <w:pStyle w:val="ListBullet"/>
                            </w:pPr>
                            <w:hyperlink r:id="rId15" w:history="1">
                              <w:r w:rsidR="00785B09">
                                <w:rPr>
                                  <w:rStyle w:val="Hyperlink"/>
                                </w:rPr>
                                <w:t>https://www.education.com/lesson-plans/?cid=11.2145</w:t>
                              </w:r>
                            </w:hyperlink>
                          </w:p>
                          <w:p w14:paraId="36285CF8" w14:textId="302A165F" w:rsidR="00785B09" w:rsidRDefault="0062598C" w:rsidP="00E42A76">
                            <w:pPr>
                              <w:pStyle w:val="ListBullet"/>
                            </w:pPr>
                            <w:hyperlink r:id="rId16" w:history="1">
                              <w:r w:rsidR="00785B09">
                                <w:rPr>
                                  <w:rStyle w:val="Hyperlink"/>
                                </w:rPr>
                                <w:t>https://www.mathcoachscorner.com/2012/08/place-value-reading-large-numbers/</w:t>
                              </w:r>
                            </w:hyperlink>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785B09">
        <w:trPr>
          <w:trHeight w:val="6435"/>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1FE746F6" w:rsidR="001D4D95" w:rsidRDefault="00AC7810" w:rsidP="008C0262">
            <w:r>
              <w:t>At the end of the class, the s</w:t>
            </w:r>
            <w:r w:rsidR="00AD5265">
              <w:t>tudents should be able to;</w:t>
            </w:r>
          </w:p>
          <w:p w14:paraId="069A1B2B" w14:textId="0F81EA39" w:rsidR="00AC7810" w:rsidRDefault="00593B92" w:rsidP="00611D3F">
            <w:pPr>
              <w:pStyle w:val="ListParagraph"/>
              <w:numPr>
                <w:ilvl w:val="0"/>
                <w:numId w:val="21"/>
              </w:numPr>
              <w:ind w:left="284" w:hanging="284"/>
            </w:pPr>
            <w:r w:rsidRPr="00593B92">
              <w:t>demonstrate their understanding of place value to</w:t>
            </w:r>
            <w:r>
              <w:t xml:space="preserve"> c</w:t>
            </w:r>
            <w:r w:rsidR="00AC7810" w:rsidRPr="00AC7810">
              <w:t>reate, rea</w:t>
            </w:r>
            <w:r w:rsidR="00AC7810">
              <w:t>d, and decompose large numbers.</w:t>
            </w:r>
          </w:p>
          <w:p w14:paraId="2BD307E1" w14:textId="6B4158D3" w:rsidR="00AC7810" w:rsidRPr="00AC7810" w:rsidRDefault="00AC7810" w:rsidP="00611D3F">
            <w:pPr>
              <w:pStyle w:val="ListParagraph"/>
              <w:numPr>
                <w:ilvl w:val="0"/>
                <w:numId w:val="21"/>
              </w:numPr>
              <w:ind w:left="284" w:hanging="284"/>
            </w:pPr>
            <w:r w:rsidRPr="00AC7810">
              <w:t>identify the value of each digit in a given number from ones to millions.</w:t>
            </w:r>
          </w:p>
          <w:p w14:paraId="39B53DE3" w14:textId="77777777" w:rsidR="001D4D95" w:rsidRDefault="001D4D95" w:rsidP="001D4D95"/>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911F118" w:rsidR="00120253" w:rsidRDefault="00120253" w:rsidP="00D914D8">
            <w:pPr>
              <w:spacing w:line="240" w:lineRule="auto"/>
              <w:outlineLvl w:val="1"/>
              <w:rPr>
                <w:rFonts w:asciiTheme="majorHAnsi" w:eastAsiaTheme="majorEastAsia" w:hAnsiTheme="majorHAnsi" w:cstheme="majorBidi"/>
                <w:color w:val="F16522" w:themeColor="accent1"/>
              </w:rPr>
            </w:pPr>
          </w:p>
          <w:p w14:paraId="005AF200" w14:textId="64BAE1CD" w:rsidR="00611D3F" w:rsidRDefault="00611D3F" w:rsidP="00D914D8">
            <w:pPr>
              <w:spacing w:line="240" w:lineRule="auto"/>
              <w:outlineLvl w:val="1"/>
              <w:rPr>
                <w:rFonts w:asciiTheme="majorHAnsi" w:eastAsiaTheme="majorEastAsia" w:hAnsiTheme="majorHAnsi" w:cstheme="majorBidi"/>
                <w:color w:val="F16522" w:themeColor="accent1"/>
              </w:rPr>
            </w:pPr>
          </w:p>
          <w:p w14:paraId="70756A82" w14:textId="04E25163" w:rsidR="00611D3F" w:rsidRDefault="00611D3F" w:rsidP="00D914D8">
            <w:pPr>
              <w:spacing w:line="240" w:lineRule="auto"/>
              <w:outlineLvl w:val="1"/>
              <w:rPr>
                <w:rFonts w:asciiTheme="majorHAnsi" w:eastAsiaTheme="majorEastAsia" w:hAnsiTheme="majorHAnsi" w:cstheme="majorBidi"/>
                <w:color w:val="F16522" w:themeColor="accent1"/>
              </w:rPr>
            </w:pPr>
          </w:p>
          <w:p w14:paraId="7958F65D" w14:textId="766724E9" w:rsidR="00611D3F" w:rsidRDefault="00611D3F" w:rsidP="00D914D8">
            <w:pPr>
              <w:spacing w:line="240" w:lineRule="auto"/>
              <w:outlineLvl w:val="1"/>
              <w:rPr>
                <w:rFonts w:asciiTheme="majorHAnsi" w:eastAsiaTheme="majorEastAsia" w:hAnsiTheme="majorHAnsi" w:cstheme="majorBidi"/>
                <w:color w:val="F16522" w:themeColor="accent1"/>
              </w:rPr>
            </w:pPr>
          </w:p>
          <w:p w14:paraId="2B1495BF" w14:textId="3DF79DE4" w:rsidR="00E419E7" w:rsidRPr="00FB30A1" w:rsidRDefault="00E419E7" w:rsidP="00E419E7">
            <w:pPr>
              <w:pStyle w:val="ListParagraph"/>
              <w:ind w:left="0"/>
            </w:pPr>
            <w:r>
              <w:rPr>
                <w:rFonts w:asciiTheme="majorHAnsi" w:eastAsiaTheme="majorEastAsia" w:hAnsiTheme="majorHAnsi" w:cstheme="majorBidi"/>
                <w:b/>
                <w:color w:val="F16522" w:themeColor="accent1"/>
              </w:rPr>
              <w:lastRenderedPageBreak/>
              <w:t>Teacher Guide</w:t>
            </w:r>
          </w:p>
          <w:p w14:paraId="4FC18492" w14:textId="77777777" w:rsidR="00E419E7" w:rsidRDefault="00E419E7" w:rsidP="00E419E7">
            <w:pPr>
              <w:rPr>
                <w:b/>
              </w:rPr>
            </w:pPr>
            <w:r>
              <w:rPr>
                <w:b/>
              </w:rPr>
              <w:t>Day 2/ Lesson 2</w:t>
            </w:r>
            <w:r w:rsidRPr="00031953">
              <w:rPr>
                <w:b/>
              </w:rPr>
              <w:t>: 15 Mins</w:t>
            </w:r>
          </w:p>
          <w:p w14:paraId="4E07BA1E" w14:textId="77777777" w:rsidR="00E419E7" w:rsidRPr="00683301" w:rsidRDefault="00E419E7" w:rsidP="00E419E7">
            <w:pPr>
              <w:pStyle w:val="ListParagraph"/>
              <w:numPr>
                <w:ilvl w:val="0"/>
                <w:numId w:val="18"/>
              </w:numPr>
              <w:ind w:left="178" w:hanging="142"/>
            </w:pPr>
            <w:r w:rsidRPr="00683301">
              <w:t xml:space="preserve">Next, tell the students that we will insert the digits of our number, here we are using </w:t>
            </w:r>
            <w:r>
              <w:t>3,6</w:t>
            </w:r>
            <w:r w:rsidRPr="00683301">
              <w:t>11,264, in the space provided, as follows:</w:t>
            </w:r>
          </w:p>
          <w:p w14:paraId="197BEC04" w14:textId="77777777" w:rsidR="00E419E7" w:rsidRPr="00683301" w:rsidRDefault="00E419E7" w:rsidP="00E419E7">
            <w:pPr>
              <w:pStyle w:val="ListParagraph"/>
              <w:numPr>
                <w:ilvl w:val="0"/>
                <w:numId w:val="18"/>
              </w:numPr>
              <w:tabs>
                <w:tab w:val="left" w:pos="1139"/>
              </w:tabs>
              <w:ind w:left="178" w:hanging="142"/>
            </w:pPr>
            <w:r w:rsidRPr="00683301">
              <w:t>Finish determining the place and value of the digits in the above number with student participation. Ask prompting questions to get students discussing and showing their understanding. (e.g., What is the place of the "6" in the number given? Answer: 10s; What is the value of the "2" in the number given? Answer: 200; What are the place and the value of the first "1" in the number given? Answers: 10,000s and 10,000)</w:t>
            </w:r>
          </w:p>
          <w:p w14:paraId="22A31125" w14:textId="689F1ECB" w:rsidR="00DC2988" w:rsidRPr="000A37E8" w:rsidRDefault="00E419E7" w:rsidP="000B19BE">
            <w:pPr>
              <w:pStyle w:val="ListParagraph"/>
              <w:numPr>
                <w:ilvl w:val="0"/>
                <w:numId w:val="18"/>
              </w:numPr>
              <w:ind w:left="178" w:hanging="142"/>
            </w:pPr>
            <w:r w:rsidRPr="00683301">
              <w:t>Tell students that they will now take the same number and round it to the nearest 10 and 100. Think aloud about the rules for rounding and the example.</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31D7FE24" w:rsidR="00FB30A1" w:rsidRDefault="00593B92" w:rsidP="000B19BE">
            <w:pPr>
              <w:pStyle w:val="ListParagraph"/>
              <w:numPr>
                <w:ilvl w:val="0"/>
                <w:numId w:val="20"/>
              </w:numPr>
              <w:ind w:left="178" w:hanging="178"/>
            </w:pPr>
            <w:r w:rsidRPr="00593B92">
              <w:t>Ask a few volunteer students to come to the board and write down the largest number that they can think of and read aloud. Many students will want to put endless numerals on the board, but being able to read the number aloud is a more difficult task</w:t>
            </w:r>
          </w:p>
          <w:p w14:paraId="3D65BCE4" w14:textId="77777777" w:rsidR="001C0220" w:rsidRDefault="001C0220" w:rsidP="000B19BE">
            <w:pPr>
              <w:pStyle w:val="ListParagraph"/>
              <w:numPr>
                <w:ilvl w:val="0"/>
                <w:numId w:val="20"/>
              </w:numPr>
              <w:ind w:left="178" w:hanging="178"/>
            </w:pPr>
            <w:r>
              <w:t>Bring the students, with their math journals and a pencil, to the class meeting area. Tell them to place their supplies on the floor next to them.</w:t>
            </w:r>
          </w:p>
          <w:p w14:paraId="030C4A3A" w14:textId="77777777" w:rsidR="001C0220" w:rsidRDefault="001C0220" w:rsidP="000B19BE">
            <w:pPr>
              <w:pStyle w:val="ListParagraph"/>
              <w:numPr>
                <w:ilvl w:val="0"/>
                <w:numId w:val="20"/>
              </w:numPr>
              <w:ind w:left="178" w:hanging="178"/>
            </w:pPr>
            <w:r>
              <w:t>Ask students to turn and talk to a partner about the term place value. Allow them to utilize their math journals to create an image or chart to help them explain what they know.</w:t>
            </w:r>
          </w:p>
          <w:p w14:paraId="463D8046" w14:textId="632DA844" w:rsidR="001C0220" w:rsidRDefault="001C0220" w:rsidP="000B19BE">
            <w:pPr>
              <w:pStyle w:val="ListParagraph"/>
              <w:numPr>
                <w:ilvl w:val="0"/>
                <w:numId w:val="20"/>
              </w:numPr>
              <w:ind w:left="178" w:hanging="178"/>
            </w:pPr>
            <w:r>
              <w:t>Tell the students that today they're going to learn how to determine the place and the value of each digit in a number and round to the nearest 10 or 100.</w:t>
            </w:r>
          </w:p>
          <w:p w14:paraId="699D2F3D" w14:textId="4DB45198" w:rsidR="00683301" w:rsidRDefault="00683301" w:rsidP="001C0220"/>
          <w:p w14:paraId="19AB1960" w14:textId="7E156A99" w:rsidR="00683301" w:rsidRDefault="00683301" w:rsidP="00785B09">
            <w:pPr>
              <w:jc w:val="center"/>
            </w:pPr>
          </w:p>
          <w:p w14:paraId="425C1091" w14:textId="56D0F64B" w:rsidR="00683301" w:rsidRDefault="00683301" w:rsidP="001C0220"/>
          <w:p w14:paraId="19F280B4" w14:textId="0254F4A5" w:rsidR="00683301" w:rsidRPr="00683301" w:rsidRDefault="00E419E7" w:rsidP="00E419E7">
            <w:pPr>
              <w:pStyle w:val="ListParagraph"/>
              <w:ind w:left="0"/>
            </w:pPr>
            <w:r>
              <w:rPr>
                <w:rFonts w:asciiTheme="majorHAnsi" w:eastAsiaTheme="majorEastAsia" w:hAnsiTheme="majorHAnsi" w:cstheme="majorBidi"/>
                <w:b/>
                <w:color w:val="F16522" w:themeColor="accent1"/>
              </w:rPr>
              <w:lastRenderedPageBreak/>
              <w:t>Teacher Guide</w:t>
            </w:r>
          </w:p>
          <w:p w14:paraId="1E098AE8" w14:textId="77777777" w:rsidR="00E419E7" w:rsidRPr="000B19BE" w:rsidRDefault="00E419E7" w:rsidP="00E419E7">
            <w:pPr>
              <w:rPr>
                <w:b/>
              </w:rPr>
            </w:pPr>
            <w:r>
              <w:rPr>
                <w:b/>
              </w:rPr>
              <w:t>Day 3/ Lesson 3: 20 Mins</w:t>
            </w:r>
          </w:p>
          <w:p w14:paraId="6F22A990" w14:textId="77777777" w:rsidR="00E419E7" w:rsidRPr="000B19BE" w:rsidRDefault="00E419E7" w:rsidP="00E419E7">
            <w:pPr>
              <w:pStyle w:val="ListParagraph"/>
              <w:numPr>
                <w:ilvl w:val="0"/>
                <w:numId w:val="14"/>
              </w:numPr>
              <w:ind w:left="287" w:hanging="283"/>
            </w:pPr>
            <w:r w:rsidRPr="000B19BE">
              <w:t>Each place holds 1 digit from 0 – 9</w:t>
            </w:r>
          </w:p>
          <w:p w14:paraId="1FCFFDDD" w14:textId="77777777" w:rsidR="00E419E7" w:rsidRPr="000B19BE" w:rsidRDefault="00E419E7" w:rsidP="00E419E7">
            <w:pPr>
              <w:pStyle w:val="ListParagraph"/>
              <w:numPr>
                <w:ilvl w:val="0"/>
                <w:numId w:val="14"/>
              </w:numPr>
              <w:ind w:left="287" w:hanging="283"/>
            </w:pPr>
            <w:r w:rsidRPr="000B19BE">
              <w:t>Each digit has a value</w:t>
            </w:r>
          </w:p>
          <w:p w14:paraId="094AC734" w14:textId="77777777" w:rsidR="00E419E7" w:rsidRPr="000B19BE" w:rsidRDefault="00E419E7" w:rsidP="00E419E7">
            <w:pPr>
              <w:pStyle w:val="ListParagraph"/>
              <w:numPr>
                <w:ilvl w:val="0"/>
                <w:numId w:val="14"/>
              </w:numPr>
              <w:ind w:left="287" w:hanging="283"/>
            </w:pPr>
            <w:r w:rsidRPr="000B19BE">
              <w:t>You must start in the greatest place when writing the expanded form</w:t>
            </w:r>
          </w:p>
          <w:p w14:paraId="14C8C70C" w14:textId="77777777" w:rsidR="00E419E7" w:rsidRPr="000B19BE" w:rsidRDefault="00E419E7" w:rsidP="00E419E7">
            <w:pPr>
              <w:pStyle w:val="ListParagraph"/>
              <w:numPr>
                <w:ilvl w:val="0"/>
                <w:numId w:val="14"/>
              </w:numPr>
              <w:ind w:left="287" w:hanging="283"/>
            </w:pPr>
            <w:r w:rsidRPr="000B19BE">
              <w:t>Every word that you say when you read a number, must be written for the word form</w:t>
            </w:r>
          </w:p>
          <w:p w14:paraId="7588D0D4" w14:textId="77777777" w:rsidR="00E419E7" w:rsidRPr="000B19BE" w:rsidRDefault="00E419E7" w:rsidP="00E419E7">
            <w:pPr>
              <w:pStyle w:val="ListParagraph"/>
              <w:numPr>
                <w:ilvl w:val="0"/>
                <w:numId w:val="14"/>
              </w:numPr>
              <w:ind w:left="287" w:hanging="283"/>
            </w:pPr>
            <w:r w:rsidRPr="000B19BE">
              <w:t xml:space="preserve">You can use a place value chart to help write numbers in expanded form. </w:t>
            </w:r>
          </w:p>
          <w:p w14:paraId="1CC03B12" w14:textId="77777777" w:rsidR="00E419E7" w:rsidRPr="000B19BE" w:rsidRDefault="00E419E7" w:rsidP="00E419E7">
            <w:pPr>
              <w:pStyle w:val="ListParagraph"/>
              <w:numPr>
                <w:ilvl w:val="0"/>
                <w:numId w:val="14"/>
              </w:numPr>
              <w:ind w:left="287" w:hanging="283"/>
            </w:pPr>
            <w:r w:rsidRPr="000B19BE">
              <w:t>Let</w:t>
            </w:r>
            <w:r w:rsidRPr="000B19BE">
              <w:rPr>
                <w:rFonts w:ascii="Calibri" w:hAnsi="Calibri" w:cs="Calibri"/>
              </w:rPr>
              <w:t>’</w:t>
            </w:r>
            <w:r w:rsidRPr="000B19BE">
              <w:t>s Practice.  Write 153,278,921 in expanded and word form.</w:t>
            </w:r>
          </w:p>
          <w:p w14:paraId="15A6E44E" w14:textId="77777777" w:rsidR="00E419E7" w:rsidRPr="000B19BE" w:rsidRDefault="00E419E7" w:rsidP="00E419E7">
            <w:pPr>
              <w:pStyle w:val="ListParagraph"/>
              <w:numPr>
                <w:ilvl w:val="0"/>
                <w:numId w:val="14"/>
              </w:numPr>
              <w:ind w:left="287" w:hanging="283"/>
            </w:pPr>
            <w:r w:rsidRPr="000B19BE">
              <w:t>The expanded form of this number is 100,000,000 + 50,000,000 + 3,000,000 + 200,000 + 70,000 + 8,000 + 900 + 20 + 1</w:t>
            </w:r>
          </w:p>
          <w:p w14:paraId="3E9131BE" w14:textId="77777777" w:rsidR="00E419E7" w:rsidRPr="000B19BE" w:rsidRDefault="00E419E7" w:rsidP="00E419E7">
            <w:pPr>
              <w:pStyle w:val="ListParagraph"/>
              <w:numPr>
                <w:ilvl w:val="0"/>
                <w:numId w:val="14"/>
              </w:numPr>
              <w:ind w:left="287" w:hanging="283"/>
            </w:pPr>
            <w:r w:rsidRPr="000B19BE">
              <w:t>Use the periods to help you say the number.  The numbers 153 are in the millions period, so you say one hundred fifty-three million.  The 278 is in the thousands period, so you say two-hundred seventy-eight thousand.  The 921 is in the ones period, so you say nine hundred twenty-one.</w:t>
            </w:r>
          </w:p>
          <w:p w14:paraId="632E22B5" w14:textId="77777777" w:rsidR="00E419E7" w:rsidRPr="000B19BE" w:rsidRDefault="00E419E7" w:rsidP="00E419E7">
            <w:pPr>
              <w:pStyle w:val="ListParagraph"/>
              <w:numPr>
                <w:ilvl w:val="0"/>
                <w:numId w:val="14"/>
              </w:numPr>
              <w:ind w:left="287" w:hanging="283"/>
            </w:pPr>
            <w:r w:rsidRPr="000B19BE">
              <w:t>For the word form, you write every word that you say.</w:t>
            </w:r>
          </w:p>
          <w:p w14:paraId="7BF66E0A" w14:textId="77777777" w:rsidR="00E419E7" w:rsidRPr="000B19BE" w:rsidRDefault="00E419E7" w:rsidP="00E419E7">
            <w:pPr>
              <w:pStyle w:val="ListParagraph"/>
              <w:numPr>
                <w:ilvl w:val="0"/>
                <w:numId w:val="14"/>
              </w:numPr>
              <w:ind w:left="287" w:hanging="283"/>
            </w:pPr>
            <w:r w:rsidRPr="000B19BE">
              <w:t>The word form for this number is one hundred fifty-three million, two-hundred seventy-eight thousand, nine hundred twenty-one.</w:t>
            </w:r>
          </w:p>
          <w:p w14:paraId="6AD83C36" w14:textId="14BD603A" w:rsidR="000529DC" w:rsidRPr="00E44765" w:rsidRDefault="00E419E7" w:rsidP="00CD4D2B">
            <w:pPr>
              <w:pStyle w:val="ListParagraph"/>
              <w:numPr>
                <w:ilvl w:val="0"/>
                <w:numId w:val="14"/>
              </w:numPr>
              <w:ind w:left="287" w:hanging="283"/>
            </w:pPr>
            <w:r w:rsidRPr="000B19BE">
              <w:t>Now you will practice using a place value chart to write the expanded and word forms of numbers.</w:t>
            </w:r>
          </w:p>
          <w:p w14:paraId="6CC78EF4" w14:textId="4E627969" w:rsidR="00A37E88" w:rsidRPr="00994216" w:rsidRDefault="00A37E88" w:rsidP="00DC2988"/>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5CB07107" w:rsidR="00031953" w:rsidRDefault="00031953" w:rsidP="00031953">
            <w:pPr>
              <w:rPr>
                <w:b/>
              </w:rPr>
            </w:pPr>
            <w:r w:rsidRPr="00031953">
              <w:rPr>
                <w:b/>
              </w:rPr>
              <w:t>Day 1/ Lesson 1: 15 Mins</w:t>
            </w:r>
          </w:p>
          <w:p w14:paraId="3151272A" w14:textId="77777777" w:rsidR="0011157D" w:rsidRDefault="0011157D" w:rsidP="000B19BE">
            <w:pPr>
              <w:pStyle w:val="ListParagraph"/>
              <w:numPr>
                <w:ilvl w:val="0"/>
                <w:numId w:val="19"/>
              </w:numPr>
              <w:ind w:left="287" w:hanging="283"/>
            </w:pPr>
            <w:r w:rsidRPr="0011157D">
              <w:t>Begin with showing a number and aski</w:t>
            </w:r>
            <w:r>
              <w:t>ng learners what the number is.</w:t>
            </w:r>
          </w:p>
          <w:p w14:paraId="1ACF6EC8" w14:textId="77777777" w:rsidR="0011157D" w:rsidRDefault="0011157D" w:rsidP="000B19BE">
            <w:pPr>
              <w:pStyle w:val="ListParagraph"/>
              <w:numPr>
                <w:ilvl w:val="0"/>
                <w:numId w:val="19"/>
              </w:numPr>
              <w:ind w:left="287" w:hanging="283"/>
            </w:pPr>
            <w:r w:rsidRPr="0011157D">
              <w:t>The learner reads out the number. Ask</w:t>
            </w:r>
            <w:r>
              <w:t xml:space="preserve"> the </w:t>
            </w:r>
            <w:r w:rsidRPr="0011157D">
              <w:t>learner how many digits the number</w:t>
            </w:r>
            <w:r>
              <w:t xml:space="preserve"> </w:t>
            </w:r>
            <w:r w:rsidRPr="0011157D">
              <w:t>has.</w:t>
            </w:r>
            <w:r>
              <w:t xml:space="preserve"> </w:t>
            </w:r>
          </w:p>
          <w:p w14:paraId="4DF20A0A" w14:textId="258108FF" w:rsidR="0011157D" w:rsidRDefault="0011157D" w:rsidP="000B19BE">
            <w:pPr>
              <w:pStyle w:val="ListParagraph"/>
              <w:numPr>
                <w:ilvl w:val="0"/>
                <w:numId w:val="19"/>
              </w:numPr>
              <w:ind w:left="287" w:hanging="283"/>
            </w:pPr>
            <w:r w:rsidRPr="0011157D">
              <w:t>In this case</w:t>
            </w:r>
            <w:r>
              <w:t xml:space="preserve"> the number is 5,482,221 and it has 6 </w:t>
            </w:r>
            <w:r w:rsidRPr="0011157D">
              <w:t>digits.</w:t>
            </w:r>
          </w:p>
          <w:p w14:paraId="49A8ECE7" w14:textId="73BAA1F0" w:rsidR="0011157D" w:rsidRDefault="0011157D" w:rsidP="000B19BE">
            <w:pPr>
              <w:pStyle w:val="ListParagraph"/>
              <w:numPr>
                <w:ilvl w:val="0"/>
                <w:numId w:val="19"/>
              </w:numPr>
              <w:ind w:left="287" w:hanging="283"/>
            </w:pPr>
            <w:r w:rsidRPr="0011157D">
              <w:t>Teach the lear</w:t>
            </w:r>
            <w:r w:rsidR="00CA607F">
              <w:t>ners to read the millions, h</w:t>
            </w:r>
            <w:r>
              <w:t xml:space="preserve">undred thousands, ten thousands, thousands, hundreds, tens </w:t>
            </w:r>
            <w:r w:rsidRPr="0011157D">
              <w:t>and units from left to right.</w:t>
            </w:r>
          </w:p>
          <w:p w14:paraId="3CFAAD65" w14:textId="77777777" w:rsidR="0011157D" w:rsidRDefault="0011157D" w:rsidP="000B19BE">
            <w:pPr>
              <w:pStyle w:val="ListParagraph"/>
              <w:numPr>
                <w:ilvl w:val="0"/>
                <w:numId w:val="19"/>
              </w:numPr>
              <w:ind w:left="287" w:hanging="283"/>
            </w:pPr>
            <w:r w:rsidRPr="0011157D">
              <w:t xml:space="preserve">Let them see </w:t>
            </w:r>
            <w:r>
              <w:t xml:space="preserve">how this is done by standing in </w:t>
            </w:r>
            <w:r w:rsidRPr="0011157D">
              <w:t>front of the class with your back</w:t>
            </w:r>
            <w:r>
              <w:t xml:space="preserve"> to the class. </w:t>
            </w:r>
            <w:r w:rsidRPr="0011157D">
              <w:t>Show them from side to side.</w:t>
            </w:r>
          </w:p>
          <w:p w14:paraId="77ECF64D" w14:textId="24BE43CB" w:rsidR="001C0220" w:rsidRPr="0011157D" w:rsidRDefault="0011157D" w:rsidP="000B19BE">
            <w:pPr>
              <w:pStyle w:val="ListParagraph"/>
              <w:numPr>
                <w:ilvl w:val="0"/>
                <w:numId w:val="19"/>
              </w:numPr>
              <w:ind w:left="287" w:hanging="283"/>
            </w:pPr>
            <w:r w:rsidRPr="0011157D">
              <w:t>A clear under</w:t>
            </w:r>
            <w:r>
              <w:t xml:space="preserve">standing of the position of the </w:t>
            </w:r>
            <w:r w:rsidRPr="0011157D">
              <w:t>hundred, the tens and the units is</w:t>
            </w:r>
            <w:r>
              <w:t xml:space="preserve"> </w:t>
            </w:r>
            <w:r w:rsidRPr="0011157D">
              <w:t>needed.</w:t>
            </w:r>
          </w:p>
          <w:p w14:paraId="3B67EB7F" w14:textId="77777777" w:rsidR="000529DC" w:rsidRDefault="000529DC" w:rsidP="00CD4D2B">
            <w:pPr>
              <w:rPr>
                <w:b/>
              </w:rPr>
            </w:pPr>
          </w:p>
          <w:p w14:paraId="353508AE" w14:textId="77777777" w:rsidR="000529DC" w:rsidRDefault="000529DC" w:rsidP="00CD4D2B">
            <w:pPr>
              <w:rPr>
                <w:b/>
              </w:rPr>
            </w:pPr>
          </w:p>
          <w:p w14:paraId="384918AA" w14:textId="77777777" w:rsidR="000529DC" w:rsidRDefault="000529DC" w:rsidP="00CD4D2B">
            <w:pPr>
              <w:rPr>
                <w:b/>
              </w:rPr>
            </w:pPr>
          </w:p>
          <w:p w14:paraId="68DAF965" w14:textId="77777777" w:rsidR="000529DC" w:rsidRDefault="000529DC" w:rsidP="00CD4D2B">
            <w:pPr>
              <w:rPr>
                <w:b/>
              </w:rPr>
            </w:pPr>
          </w:p>
          <w:p w14:paraId="6A226B23" w14:textId="6514D32F" w:rsidR="000529DC" w:rsidRDefault="000529DC" w:rsidP="00CD4D2B">
            <w:pPr>
              <w:rPr>
                <w:b/>
              </w:rPr>
            </w:pPr>
          </w:p>
          <w:p w14:paraId="0C6F2FBE" w14:textId="77777777" w:rsidR="00E419E7" w:rsidRPr="00611D3F" w:rsidRDefault="00E419E7" w:rsidP="00E419E7">
            <w:pPr>
              <w:pStyle w:val="ListParagraph"/>
              <w:ind w:left="0"/>
              <w:rPr>
                <w:rFonts w:asciiTheme="majorHAnsi" w:eastAsiaTheme="majorEastAsia" w:hAnsiTheme="majorHAnsi" w:cstheme="majorBidi"/>
                <w:b/>
                <w:color w:val="F16522" w:themeColor="accent1"/>
              </w:rPr>
            </w:pPr>
            <w:r w:rsidRPr="00FB30A1">
              <w:rPr>
                <w:rFonts w:asciiTheme="majorHAnsi" w:eastAsiaTheme="majorEastAsia" w:hAnsiTheme="majorHAnsi" w:cstheme="majorBidi"/>
                <w:b/>
                <w:color w:val="F16522" w:themeColor="accent1"/>
              </w:rPr>
              <w:lastRenderedPageBreak/>
              <w:t>Guided Practice</w:t>
            </w:r>
          </w:p>
          <w:p w14:paraId="2087433F" w14:textId="77777777" w:rsidR="00E419E7" w:rsidRPr="00E419E7" w:rsidRDefault="00E419E7" w:rsidP="00E419E7">
            <w:pPr>
              <w:rPr>
                <w:b/>
              </w:rPr>
            </w:pPr>
            <w:r w:rsidRPr="00E419E7">
              <w:rPr>
                <w:b/>
              </w:rPr>
              <w:t>Day 4/ Lesson 4: 20 mins</w:t>
            </w:r>
          </w:p>
          <w:p w14:paraId="002B9CB6" w14:textId="77777777" w:rsidR="00E419E7" w:rsidRPr="00611D3F" w:rsidRDefault="00E419E7" w:rsidP="00785B09">
            <w:pPr>
              <w:pStyle w:val="ListParagraph"/>
              <w:numPr>
                <w:ilvl w:val="0"/>
                <w:numId w:val="24"/>
              </w:numPr>
              <w:ind w:left="287" w:hanging="283"/>
            </w:pPr>
            <w:r w:rsidRPr="00611D3F">
              <w:t>Tell students to pick up their math journals and pencils and write down and solve for the place and the value of the digits in the following numbers: 10,604 and 1,360, using the format discussed above.</w:t>
            </w:r>
          </w:p>
          <w:p w14:paraId="242796E9" w14:textId="77777777" w:rsidR="00E419E7" w:rsidRPr="00611D3F" w:rsidRDefault="00E419E7" w:rsidP="00785B09">
            <w:pPr>
              <w:pStyle w:val="ListParagraph"/>
              <w:numPr>
                <w:ilvl w:val="0"/>
                <w:numId w:val="24"/>
              </w:numPr>
              <w:ind w:left="287" w:hanging="283"/>
            </w:pPr>
            <w:r w:rsidRPr="00611D3F">
              <w:t>Ask for volunteers to raise their hands and share with the class the steps involved, based on the numbers used.</w:t>
            </w:r>
          </w:p>
          <w:p w14:paraId="1DD5233E" w14:textId="77777777" w:rsidR="00E419E7" w:rsidRPr="00611D3F" w:rsidRDefault="00E419E7" w:rsidP="00785B09">
            <w:pPr>
              <w:pStyle w:val="ListParagraph"/>
              <w:numPr>
                <w:ilvl w:val="0"/>
                <w:numId w:val="24"/>
              </w:numPr>
              <w:ind w:left="287" w:hanging="283"/>
            </w:pPr>
            <w:r w:rsidRPr="00611D3F">
              <w:t>As the place and value of each digit in each number is determined aloud by the class, write down the steps volunteered by the students on the whiteboard.</w:t>
            </w:r>
          </w:p>
          <w:p w14:paraId="14B5C509" w14:textId="77777777" w:rsidR="00E419E7" w:rsidRPr="00611D3F" w:rsidRDefault="00E419E7" w:rsidP="00785B09">
            <w:pPr>
              <w:pStyle w:val="ListParagraph"/>
              <w:numPr>
                <w:ilvl w:val="0"/>
                <w:numId w:val="24"/>
              </w:numPr>
              <w:ind w:left="287" w:hanging="283"/>
            </w:pPr>
            <w:r w:rsidRPr="00611D3F">
              <w:t>When the place and value for each digit is determined in both numbers, review it with the class for accuracy.</w:t>
            </w:r>
          </w:p>
          <w:p w14:paraId="1C54B700" w14:textId="6B255B06" w:rsidR="00E419E7" w:rsidRPr="00611D3F" w:rsidRDefault="00E419E7" w:rsidP="00785B09">
            <w:pPr>
              <w:pStyle w:val="ListParagraph"/>
              <w:numPr>
                <w:ilvl w:val="0"/>
                <w:numId w:val="24"/>
              </w:numPr>
              <w:ind w:left="287" w:hanging="283"/>
            </w:pPr>
            <w:r w:rsidRPr="00611D3F">
              <w:t>Make sure everyone has the solution for determining the place and value of each digit, in each number given, as a reference for completing their assignment during independent work time.</w:t>
            </w:r>
            <w:r w:rsidR="00E44765">
              <w:t xml:space="preserve"> </w:t>
            </w:r>
          </w:p>
          <w:p w14:paraId="0870F41A" w14:textId="78FD2E79" w:rsidR="000B19BE" w:rsidRPr="00785B09" w:rsidRDefault="00E419E7" w:rsidP="00785B09">
            <w:pPr>
              <w:pStyle w:val="ListParagraph"/>
              <w:numPr>
                <w:ilvl w:val="0"/>
                <w:numId w:val="24"/>
              </w:numPr>
              <w:ind w:left="287" w:hanging="283"/>
              <w:rPr>
                <w:b/>
              </w:rPr>
            </w:pPr>
            <w:r w:rsidRPr="00611D3F">
              <w:t>Have students use the same numbers and round them to both the nearest 10 and 100. Discuss as a class and have students share their steps.</w:t>
            </w:r>
          </w:p>
          <w:p w14:paraId="176EC58E" w14:textId="77777777" w:rsidR="000529DC" w:rsidRDefault="000529DC" w:rsidP="00CD4D2B">
            <w:pPr>
              <w:rPr>
                <w:b/>
              </w:rPr>
            </w:pPr>
          </w:p>
          <w:p w14:paraId="3F11F990" w14:textId="75E1D822" w:rsidR="00E419E7" w:rsidRDefault="00E419E7" w:rsidP="00E419E7">
            <w:pPr>
              <w:pStyle w:val="Heading2"/>
              <w:rPr>
                <w:rFonts w:asciiTheme="minorHAnsi" w:eastAsiaTheme="minorEastAsia" w:hAnsiTheme="minorHAnsi" w:cstheme="minorBidi"/>
                <w:b/>
                <w:color w:val="404040" w:themeColor="text1" w:themeTint="BF"/>
              </w:rPr>
            </w:pPr>
          </w:p>
          <w:p w14:paraId="012DB69B" w14:textId="26BBA0F6" w:rsidR="00E419E7" w:rsidRPr="00971415" w:rsidRDefault="00E419E7" w:rsidP="00E44765">
            <w:pPr>
              <w:rPr>
                <w:b/>
              </w:rPr>
            </w:pPr>
          </w:p>
        </w:tc>
      </w:tr>
      <w:tr w:rsidR="00E44765" w14:paraId="340BCFB8" w14:textId="77777777" w:rsidTr="00E44765">
        <w:trPr>
          <w:trHeight w:val="4578"/>
        </w:trPr>
        <w:tc>
          <w:tcPr>
            <w:tcW w:w="1175" w:type="pct"/>
            <w:tcBorders>
              <w:top w:val="single" w:sz="18" w:space="0" w:color="000000" w:themeColor="text1"/>
              <w:bottom w:val="single" w:sz="8" w:space="0" w:color="000000" w:themeColor="text1"/>
            </w:tcBorders>
          </w:tcPr>
          <w:p w14:paraId="26D1E508" w14:textId="06CF51CA" w:rsidR="00E44765" w:rsidRPr="00E44765" w:rsidRDefault="00E44765" w:rsidP="00E44765">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tc>
        <w:tc>
          <w:tcPr>
            <w:tcW w:w="65" w:type="pct"/>
          </w:tcPr>
          <w:p w14:paraId="5D4C18CE" w14:textId="77777777" w:rsidR="00E44765" w:rsidRDefault="00E44765"/>
        </w:tc>
        <w:tc>
          <w:tcPr>
            <w:tcW w:w="1822" w:type="pct"/>
            <w:tcBorders>
              <w:top w:val="single" w:sz="18" w:space="0" w:color="000000" w:themeColor="text1"/>
              <w:bottom w:val="single" w:sz="8" w:space="0" w:color="000000" w:themeColor="text1"/>
            </w:tcBorders>
            <w:shd w:val="clear" w:color="auto" w:fill="auto"/>
          </w:tcPr>
          <w:p w14:paraId="6072F7C0" w14:textId="77777777" w:rsidR="00E44765" w:rsidRDefault="00E44765" w:rsidP="00E44765">
            <w:pPr>
              <w:pStyle w:val="Heading2"/>
            </w:pPr>
            <w:r w:rsidRPr="00287F69">
              <w:t>Assessment Activity</w:t>
            </w:r>
          </w:p>
          <w:p w14:paraId="359778F0" w14:textId="77777777" w:rsidR="00E44765" w:rsidRDefault="00E44765" w:rsidP="00E44765">
            <w:pPr>
              <w:pStyle w:val="ListParagraph"/>
              <w:numPr>
                <w:ilvl w:val="0"/>
                <w:numId w:val="25"/>
              </w:numPr>
              <w:ind w:left="178" w:hanging="178"/>
            </w:pPr>
            <w:r>
              <w:t>Send students back to their seats and hand out a copy of the Place Value worksheet to each individual.</w:t>
            </w:r>
          </w:p>
          <w:p w14:paraId="0F075B9E" w14:textId="77777777" w:rsidR="00E44765" w:rsidRDefault="00E44765" w:rsidP="00E44765">
            <w:pPr>
              <w:pStyle w:val="ListParagraph"/>
              <w:numPr>
                <w:ilvl w:val="0"/>
                <w:numId w:val="25"/>
              </w:numPr>
              <w:ind w:left="178" w:hanging="178"/>
            </w:pPr>
            <w:r>
              <w:t>Walk around and observe the students as they work on completing the assignment. Monitor the students as they work, making sure the problems are done correctly, in that they are justifying their answers by showing their work in coming up with the place and value of each digit, in each number assigned.</w:t>
            </w:r>
          </w:p>
          <w:p w14:paraId="4B6079D1" w14:textId="6CB70EA7" w:rsidR="00E44765" w:rsidRPr="00E44765" w:rsidRDefault="00E44765" w:rsidP="006513FB">
            <w:pPr>
              <w:pStyle w:val="ListParagraph"/>
              <w:numPr>
                <w:ilvl w:val="0"/>
                <w:numId w:val="25"/>
              </w:numPr>
              <w:ind w:left="178" w:hanging="178"/>
            </w:pPr>
            <w:r>
              <w:t>Ask questions of the students, to make sure they understand the concept of place and value of each digit in a number. Provide support and clarification as needed.</w:t>
            </w:r>
          </w:p>
        </w:tc>
        <w:tc>
          <w:tcPr>
            <w:tcW w:w="118" w:type="pct"/>
          </w:tcPr>
          <w:p w14:paraId="4F2E1EBE" w14:textId="77777777" w:rsidR="00E44765" w:rsidRDefault="00E44765" w:rsidP="00752C4E">
            <w:pPr>
              <w:ind w:left="804"/>
            </w:pPr>
          </w:p>
        </w:tc>
        <w:tc>
          <w:tcPr>
            <w:tcW w:w="1820" w:type="pct"/>
            <w:tcBorders>
              <w:top w:val="single" w:sz="18" w:space="0" w:color="000000" w:themeColor="text1"/>
              <w:bottom w:val="single" w:sz="8" w:space="0" w:color="000000" w:themeColor="text1"/>
            </w:tcBorders>
          </w:tcPr>
          <w:p w14:paraId="79DE3200" w14:textId="77777777" w:rsidR="00E44765" w:rsidRDefault="00E44765" w:rsidP="00E44765">
            <w:pPr>
              <w:pStyle w:val="Heading2"/>
            </w:pPr>
            <w:r w:rsidRPr="00287F69">
              <w:t>Assessment Activity</w:t>
            </w:r>
          </w:p>
          <w:p w14:paraId="5C3132F8" w14:textId="77777777" w:rsidR="00E44765" w:rsidRDefault="00E44765" w:rsidP="00E44765">
            <w:r>
              <w:t>1. Instruct students to round each number to the nearest 10 and 100 on the back of the worksheet.</w:t>
            </w:r>
          </w:p>
          <w:p w14:paraId="667D2F6E" w14:textId="77777777" w:rsidR="00E44765" w:rsidRDefault="00E44765" w:rsidP="00E44765">
            <w:r>
              <w:t>2. The students will be assessed based on the comments and feedback from them during the lesson, about the assignment problems and at the conclusion of the lesson.</w:t>
            </w:r>
          </w:p>
          <w:p w14:paraId="6B9178E8" w14:textId="77777777" w:rsidR="00E44765" w:rsidRPr="00584CB4" w:rsidRDefault="00E44765" w:rsidP="00E44765">
            <w:r>
              <w:t>3. They will also be assessed based on the results of the completed problems assigned</w:t>
            </w:r>
          </w:p>
          <w:p w14:paraId="31573546" w14:textId="77777777" w:rsidR="00E44765" w:rsidRDefault="00E44765" w:rsidP="006513FB">
            <w:pPr>
              <w:pStyle w:val="Heading2"/>
              <w:rPr>
                <w:b/>
              </w:rPr>
            </w:pPr>
          </w:p>
          <w:p w14:paraId="644E6220" w14:textId="77777777" w:rsidR="00E44765" w:rsidRDefault="00E44765" w:rsidP="00E44765"/>
          <w:p w14:paraId="375E345E" w14:textId="56152672" w:rsidR="00E44765" w:rsidRPr="00E44765" w:rsidRDefault="00E44765" w:rsidP="00E44765"/>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785B09">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1F0D17B2" w14:textId="77777777" w:rsidR="00785B09" w:rsidRDefault="00785B09">
            <w:pPr>
              <w:rPr>
                <w:b/>
              </w:rPr>
            </w:pPr>
            <w:r w:rsidRPr="00785B09">
              <w:rPr>
                <w:b/>
              </w:rPr>
              <w:t>Review and Closing</w:t>
            </w:r>
          </w:p>
          <w:p w14:paraId="1639751E" w14:textId="77777777" w:rsidR="00785B09" w:rsidRDefault="00785B09" w:rsidP="00785B09">
            <w:pPr>
              <w:pStyle w:val="ListParagraph"/>
              <w:numPr>
                <w:ilvl w:val="0"/>
                <w:numId w:val="22"/>
              </w:numPr>
              <w:ind w:left="178" w:hanging="178"/>
            </w:pPr>
            <w:r>
              <w:t>Bring the students back to the class meeting area.</w:t>
            </w:r>
          </w:p>
          <w:p w14:paraId="354EC715" w14:textId="77777777" w:rsidR="00785B09" w:rsidRDefault="00785B09" w:rsidP="00785B09">
            <w:pPr>
              <w:pStyle w:val="ListParagraph"/>
              <w:numPr>
                <w:ilvl w:val="0"/>
                <w:numId w:val="22"/>
              </w:numPr>
              <w:ind w:left="178" w:hanging="178"/>
            </w:pPr>
            <w:r>
              <w:t>Ask for volunteers to share their answers and work done to complete the problems assigned.</w:t>
            </w:r>
          </w:p>
          <w:p w14:paraId="2A383989" w14:textId="77777777" w:rsidR="00785B09" w:rsidRDefault="00785B09" w:rsidP="00785B09">
            <w:pPr>
              <w:pStyle w:val="ListParagraph"/>
              <w:numPr>
                <w:ilvl w:val="0"/>
                <w:numId w:val="22"/>
              </w:numPr>
              <w:ind w:left="178" w:hanging="178"/>
            </w:pPr>
            <w:r>
              <w:t>As the problems are reviewed in front of the class, the students will check their answers for accuracy.</w:t>
            </w:r>
          </w:p>
          <w:p w14:paraId="4A040C7E" w14:textId="77777777" w:rsidR="00785B09" w:rsidRDefault="00785B09" w:rsidP="00785B09">
            <w:pPr>
              <w:pStyle w:val="ListParagraph"/>
              <w:numPr>
                <w:ilvl w:val="0"/>
                <w:numId w:val="22"/>
              </w:numPr>
              <w:ind w:left="178" w:hanging="178"/>
            </w:pPr>
            <w:r>
              <w:t>After each problem has been checked for accuracy, ask the class if there are any questions or comments on determining the place and value of digits within a given number.</w:t>
            </w:r>
          </w:p>
          <w:p w14:paraId="7DAB2D59" w14:textId="186021CE" w:rsidR="00785B09" w:rsidRPr="00785B09" w:rsidRDefault="00785B09" w:rsidP="00785B09">
            <w:pPr>
              <w:pStyle w:val="ListParagraph"/>
              <w:numPr>
                <w:ilvl w:val="0"/>
                <w:numId w:val="22"/>
              </w:numPr>
              <w:ind w:left="178" w:hanging="178"/>
            </w:pPr>
            <w:r>
              <w:t>Ask the students if there are any questions or comments about determining the place or value of a digit in a number</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7"/>
      <w:headerReference w:type="first" r:id="rId18"/>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6BED8" w14:textId="77777777" w:rsidR="0062598C" w:rsidRDefault="0062598C">
      <w:pPr>
        <w:spacing w:before="0" w:after="0" w:line="240" w:lineRule="auto"/>
      </w:pPr>
      <w:r>
        <w:separator/>
      </w:r>
    </w:p>
  </w:endnote>
  <w:endnote w:type="continuationSeparator" w:id="0">
    <w:p w14:paraId="338C612E" w14:textId="77777777" w:rsidR="0062598C" w:rsidRDefault="00625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39CF64FF" w:rsidR="00C17E2A" w:rsidRDefault="00D27DC3">
    <w:pPr>
      <w:pStyle w:val="Footer"/>
    </w:pPr>
    <w:r>
      <w:fldChar w:fldCharType="begin"/>
    </w:r>
    <w:r>
      <w:instrText xml:space="preserve"> PAGE   \* MERGEFORMAT </w:instrText>
    </w:r>
    <w:r>
      <w:fldChar w:fldCharType="separate"/>
    </w:r>
    <w:r w:rsidR="007F2BC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FFAA2" w14:textId="77777777" w:rsidR="0062598C" w:rsidRDefault="0062598C">
      <w:pPr>
        <w:spacing w:before="0" w:after="0" w:line="240" w:lineRule="auto"/>
      </w:pPr>
      <w:r>
        <w:separator/>
      </w:r>
    </w:p>
  </w:footnote>
  <w:footnote w:type="continuationSeparator" w:id="0">
    <w:p w14:paraId="4EEB41EA" w14:textId="77777777" w:rsidR="0062598C" w:rsidRDefault="006259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37847C3"/>
    <w:multiLevelType w:val="hybridMultilevel"/>
    <w:tmpl w:val="69509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B45A5"/>
    <w:multiLevelType w:val="hybridMultilevel"/>
    <w:tmpl w:val="2730E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1A7757"/>
    <w:multiLevelType w:val="hybridMultilevel"/>
    <w:tmpl w:val="5096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5D9F"/>
    <w:multiLevelType w:val="hybridMultilevel"/>
    <w:tmpl w:val="2C32C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D2491E"/>
    <w:multiLevelType w:val="hybridMultilevel"/>
    <w:tmpl w:val="82125232"/>
    <w:lvl w:ilvl="0" w:tplc="0A5835D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481CE3"/>
    <w:multiLevelType w:val="hybridMultilevel"/>
    <w:tmpl w:val="E4483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170BB0"/>
    <w:multiLevelType w:val="hybridMultilevel"/>
    <w:tmpl w:val="46F0D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325A1"/>
    <w:multiLevelType w:val="multilevel"/>
    <w:tmpl w:val="7EC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429D7"/>
    <w:multiLevelType w:val="hybridMultilevel"/>
    <w:tmpl w:val="90B05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BA730D"/>
    <w:multiLevelType w:val="hybridMultilevel"/>
    <w:tmpl w:val="3090700E"/>
    <w:lvl w:ilvl="0" w:tplc="CB7C09AA">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5B17F3"/>
    <w:multiLevelType w:val="hybridMultilevel"/>
    <w:tmpl w:val="DD1AB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A6E66"/>
    <w:multiLevelType w:val="hybridMultilevel"/>
    <w:tmpl w:val="1D78C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E855B6"/>
    <w:multiLevelType w:val="hybridMultilevel"/>
    <w:tmpl w:val="C422D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6634DF"/>
    <w:multiLevelType w:val="hybridMultilevel"/>
    <w:tmpl w:val="ED24422E"/>
    <w:lvl w:ilvl="0" w:tplc="0A5835D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15"/>
  </w:num>
  <w:num w:numId="4">
    <w:abstractNumId w:val="20"/>
  </w:num>
  <w:num w:numId="5">
    <w:abstractNumId w:val="18"/>
  </w:num>
  <w:num w:numId="6">
    <w:abstractNumId w:val="2"/>
  </w:num>
  <w:num w:numId="7">
    <w:abstractNumId w:val="8"/>
  </w:num>
  <w:num w:numId="8">
    <w:abstractNumId w:val="4"/>
  </w:num>
  <w:num w:numId="9">
    <w:abstractNumId w:val="10"/>
  </w:num>
  <w:num w:numId="10">
    <w:abstractNumId w:val="12"/>
  </w:num>
  <w:num w:numId="11">
    <w:abstractNumId w:val="11"/>
  </w:num>
  <w:num w:numId="12">
    <w:abstractNumId w:val="14"/>
  </w:num>
  <w:num w:numId="13">
    <w:abstractNumId w:val="19"/>
  </w:num>
  <w:num w:numId="14">
    <w:abstractNumId w:val="6"/>
  </w:num>
  <w:num w:numId="15">
    <w:abstractNumId w:val="3"/>
  </w:num>
  <w:num w:numId="16">
    <w:abstractNumId w:val="25"/>
  </w:num>
  <w:num w:numId="17">
    <w:abstractNumId w:val="7"/>
  </w:num>
  <w:num w:numId="18">
    <w:abstractNumId w:val="22"/>
  </w:num>
  <w:num w:numId="19">
    <w:abstractNumId w:val="5"/>
  </w:num>
  <w:num w:numId="20">
    <w:abstractNumId w:val="13"/>
  </w:num>
  <w:num w:numId="21">
    <w:abstractNumId w:val="9"/>
  </w:num>
  <w:num w:numId="22">
    <w:abstractNumId w:val="23"/>
  </w:num>
  <w:num w:numId="23">
    <w:abstractNumId w:val="21"/>
  </w:num>
  <w:num w:numId="24">
    <w:abstractNumId w:val="24"/>
  </w:num>
  <w:num w:numId="25">
    <w:abstractNumId w:val="17"/>
  </w:num>
  <w:num w:numId="26">
    <w:abstractNumId w:val="16"/>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19BE"/>
    <w:rsid w:val="000B2A8B"/>
    <w:rsid w:val="000B601E"/>
    <w:rsid w:val="000B72D9"/>
    <w:rsid w:val="000B7585"/>
    <w:rsid w:val="000C562D"/>
    <w:rsid w:val="000D44B1"/>
    <w:rsid w:val="000D5DFD"/>
    <w:rsid w:val="000E2930"/>
    <w:rsid w:val="000F3C73"/>
    <w:rsid w:val="00100ADB"/>
    <w:rsid w:val="00101E37"/>
    <w:rsid w:val="00110F25"/>
    <w:rsid w:val="0011157D"/>
    <w:rsid w:val="00120253"/>
    <w:rsid w:val="001205AF"/>
    <w:rsid w:val="001240F2"/>
    <w:rsid w:val="00134383"/>
    <w:rsid w:val="001432FD"/>
    <w:rsid w:val="00151B6D"/>
    <w:rsid w:val="001611AE"/>
    <w:rsid w:val="00162B7F"/>
    <w:rsid w:val="00163CA6"/>
    <w:rsid w:val="00164D05"/>
    <w:rsid w:val="001701D0"/>
    <w:rsid w:val="001703E0"/>
    <w:rsid w:val="001709FE"/>
    <w:rsid w:val="00171443"/>
    <w:rsid w:val="0017273B"/>
    <w:rsid w:val="0017631E"/>
    <w:rsid w:val="0019171E"/>
    <w:rsid w:val="001954EF"/>
    <w:rsid w:val="00196867"/>
    <w:rsid w:val="001A6D78"/>
    <w:rsid w:val="001C0220"/>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400"/>
    <w:rsid w:val="002F4915"/>
    <w:rsid w:val="002F6C10"/>
    <w:rsid w:val="002F749B"/>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55EB"/>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2E80"/>
    <w:rsid w:val="00517CB1"/>
    <w:rsid w:val="00520977"/>
    <w:rsid w:val="00520DAF"/>
    <w:rsid w:val="00527CCB"/>
    <w:rsid w:val="0053146E"/>
    <w:rsid w:val="00532DD1"/>
    <w:rsid w:val="00541391"/>
    <w:rsid w:val="00545106"/>
    <w:rsid w:val="00546ACD"/>
    <w:rsid w:val="00564684"/>
    <w:rsid w:val="00565CE3"/>
    <w:rsid w:val="0056788D"/>
    <w:rsid w:val="00571290"/>
    <w:rsid w:val="00571886"/>
    <w:rsid w:val="00577C40"/>
    <w:rsid w:val="00581275"/>
    <w:rsid w:val="00583DA1"/>
    <w:rsid w:val="00584CB4"/>
    <w:rsid w:val="00593B92"/>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1D3F"/>
    <w:rsid w:val="00614D56"/>
    <w:rsid w:val="00620391"/>
    <w:rsid w:val="0062598C"/>
    <w:rsid w:val="0063032B"/>
    <w:rsid w:val="00631E0E"/>
    <w:rsid w:val="006326A0"/>
    <w:rsid w:val="006404AA"/>
    <w:rsid w:val="00641D69"/>
    <w:rsid w:val="006475CC"/>
    <w:rsid w:val="006513FB"/>
    <w:rsid w:val="00667D6F"/>
    <w:rsid w:val="00675B73"/>
    <w:rsid w:val="00677486"/>
    <w:rsid w:val="00683301"/>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56E52"/>
    <w:rsid w:val="00761C97"/>
    <w:rsid w:val="0076583E"/>
    <w:rsid w:val="00773C70"/>
    <w:rsid w:val="00777637"/>
    <w:rsid w:val="00780730"/>
    <w:rsid w:val="0078211E"/>
    <w:rsid w:val="0078309D"/>
    <w:rsid w:val="00785B09"/>
    <w:rsid w:val="00786B8E"/>
    <w:rsid w:val="007C31C8"/>
    <w:rsid w:val="007E5E02"/>
    <w:rsid w:val="007F09DA"/>
    <w:rsid w:val="007F163A"/>
    <w:rsid w:val="007F2BCF"/>
    <w:rsid w:val="007F4FCC"/>
    <w:rsid w:val="007F65A3"/>
    <w:rsid w:val="00807AE6"/>
    <w:rsid w:val="00811AB9"/>
    <w:rsid w:val="0083703B"/>
    <w:rsid w:val="00840FD7"/>
    <w:rsid w:val="008452D9"/>
    <w:rsid w:val="0085030E"/>
    <w:rsid w:val="00853340"/>
    <w:rsid w:val="008776E5"/>
    <w:rsid w:val="00885068"/>
    <w:rsid w:val="008A326A"/>
    <w:rsid w:val="008B2B0B"/>
    <w:rsid w:val="008B2CBF"/>
    <w:rsid w:val="008C0262"/>
    <w:rsid w:val="008D7836"/>
    <w:rsid w:val="008E2AFC"/>
    <w:rsid w:val="008F27DC"/>
    <w:rsid w:val="008F5294"/>
    <w:rsid w:val="008F771F"/>
    <w:rsid w:val="009002D5"/>
    <w:rsid w:val="00900472"/>
    <w:rsid w:val="00901ADF"/>
    <w:rsid w:val="00910100"/>
    <w:rsid w:val="009149FB"/>
    <w:rsid w:val="00920AD3"/>
    <w:rsid w:val="009232C2"/>
    <w:rsid w:val="009260D0"/>
    <w:rsid w:val="009339B3"/>
    <w:rsid w:val="009378FA"/>
    <w:rsid w:val="00950FC5"/>
    <w:rsid w:val="009563B9"/>
    <w:rsid w:val="00956A48"/>
    <w:rsid w:val="00956B0B"/>
    <w:rsid w:val="00956DE4"/>
    <w:rsid w:val="00964769"/>
    <w:rsid w:val="00966C71"/>
    <w:rsid w:val="00967165"/>
    <w:rsid w:val="0097003E"/>
    <w:rsid w:val="00971415"/>
    <w:rsid w:val="00974538"/>
    <w:rsid w:val="00975A8B"/>
    <w:rsid w:val="009826AA"/>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C7810"/>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E234D"/>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97FF3"/>
    <w:rsid w:val="00CA3F8C"/>
    <w:rsid w:val="00CA607F"/>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A2E96"/>
    <w:rsid w:val="00DC17D5"/>
    <w:rsid w:val="00DC2988"/>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9E7"/>
    <w:rsid w:val="00E41D90"/>
    <w:rsid w:val="00E42A76"/>
    <w:rsid w:val="00E44765"/>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71FCA"/>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7060">
      <w:bodyDiv w:val="1"/>
      <w:marLeft w:val="0"/>
      <w:marRight w:val="0"/>
      <w:marTop w:val="0"/>
      <w:marBottom w:val="0"/>
      <w:divBdr>
        <w:top w:val="none" w:sz="0" w:space="0" w:color="auto"/>
        <w:left w:val="none" w:sz="0" w:space="0" w:color="auto"/>
        <w:bottom w:val="none" w:sz="0" w:space="0" w:color="auto"/>
        <w:right w:val="none" w:sz="0" w:space="0" w:color="auto"/>
      </w:divBdr>
    </w:div>
    <w:div w:id="434374528">
      <w:bodyDiv w:val="1"/>
      <w:marLeft w:val="0"/>
      <w:marRight w:val="0"/>
      <w:marTop w:val="0"/>
      <w:marBottom w:val="0"/>
      <w:divBdr>
        <w:top w:val="none" w:sz="0" w:space="0" w:color="auto"/>
        <w:left w:val="none" w:sz="0" w:space="0" w:color="auto"/>
        <w:bottom w:val="none" w:sz="0" w:space="0" w:color="auto"/>
        <w:right w:val="none" w:sz="0" w:space="0" w:color="auto"/>
      </w:divBdr>
    </w:div>
    <w:div w:id="534122204">
      <w:bodyDiv w:val="1"/>
      <w:marLeft w:val="0"/>
      <w:marRight w:val="0"/>
      <w:marTop w:val="0"/>
      <w:marBottom w:val="0"/>
      <w:divBdr>
        <w:top w:val="none" w:sz="0" w:space="0" w:color="auto"/>
        <w:left w:val="none" w:sz="0" w:space="0" w:color="auto"/>
        <w:bottom w:val="none" w:sz="0" w:space="0" w:color="auto"/>
        <w:right w:val="none" w:sz="0" w:space="0" w:color="auto"/>
      </w:divBdr>
    </w:div>
    <w:div w:id="1751273447">
      <w:bodyDiv w:val="1"/>
      <w:marLeft w:val="0"/>
      <w:marRight w:val="0"/>
      <w:marTop w:val="0"/>
      <w:marBottom w:val="0"/>
      <w:divBdr>
        <w:top w:val="none" w:sz="0" w:space="0" w:color="auto"/>
        <w:left w:val="none" w:sz="0" w:space="0" w:color="auto"/>
        <w:bottom w:val="none" w:sz="0" w:space="0" w:color="auto"/>
        <w:right w:val="none" w:sz="0" w:space="0" w:color="auto"/>
      </w:divBdr>
    </w:div>
    <w:div w:id="17683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tterlesson.com/lesson/495665/state-your-name-place-value-to-million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athcoachscorner.com/2012/08/place-value-reading-large-numbe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athcoachscorner.com/2012/08/place-value-reading-large-number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cation.com/lesson-plans/?cid=11.2145" TargetMode="External"/><Relationship Id="rId5" Type="http://schemas.openxmlformats.org/officeDocument/2006/relationships/settings" Target="settings.xml"/><Relationship Id="rId15" Type="http://schemas.openxmlformats.org/officeDocument/2006/relationships/hyperlink" Target="https://www.education.com/lesson-plans/?cid=11.2145" TargetMode="External"/><Relationship Id="rId10" Type="http://schemas.openxmlformats.org/officeDocument/2006/relationships/hyperlink" Target="https://www.education.com/lesson-plan/what-is-my-place-valu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etterlesson.com/lesson/495665/state-your-name-place-value-to-millions" TargetMode="External"/><Relationship Id="rId14" Type="http://schemas.openxmlformats.org/officeDocument/2006/relationships/hyperlink" Target="https://www.education.com/lesson-plan/what-is-my-place-val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64365"/>
    <w:rsid w:val="004A008E"/>
    <w:rsid w:val="004E1DB9"/>
    <w:rsid w:val="00571A20"/>
    <w:rsid w:val="005E6E71"/>
    <w:rsid w:val="006814AC"/>
    <w:rsid w:val="007106E4"/>
    <w:rsid w:val="00713551"/>
    <w:rsid w:val="007B6655"/>
    <w:rsid w:val="00805105"/>
    <w:rsid w:val="00816166"/>
    <w:rsid w:val="00836926"/>
    <w:rsid w:val="00841D22"/>
    <w:rsid w:val="00897A1E"/>
    <w:rsid w:val="009C4E61"/>
    <w:rsid w:val="009D2491"/>
    <w:rsid w:val="00A2019A"/>
    <w:rsid w:val="00A20224"/>
    <w:rsid w:val="00AB2F7D"/>
    <w:rsid w:val="00AB37F5"/>
    <w:rsid w:val="00B67D1F"/>
    <w:rsid w:val="00C87D32"/>
    <w:rsid w:val="00C93DC1"/>
    <w:rsid w:val="00D22ED1"/>
    <w:rsid w:val="00D92979"/>
    <w:rsid w:val="00E17671"/>
    <w:rsid w:val="00EB30E9"/>
    <w:rsid w:val="00FE3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73D07AB2-2B00-4DA9-887C-CE57DB4E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2019-04-29T01:47:00Z</dcterms:created>
  <dcterms:modified xsi:type="dcterms:W3CDTF">2019-07-09T10:35:00Z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