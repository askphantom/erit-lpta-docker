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0DF921EE" w:rsidR="00C17E2A" w:rsidRPr="009260D0" w:rsidRDefault="00E84F61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Using sounds &amp; combination of sounds to decode unknown words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1-08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22B11548" w:rsidR="00C17E2A" w:rsidRDefault="00025F28">
                <w:pPr>
                  <w:pStyle w:val="Date"/>
                </w:pPr>
                <w:r>
                  <w:t>1.8.2019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5FE98623" w:rsidR="00C17E2A" w:rsidRDefault="00B36C8F">
                  <w:r>
                    <w:t xml:space="preserve">English 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7ABA7C6F" w:rsidR="00C17E2A" w:rsidRDefault="000A37E8">
                  <w:r>
                    <w:t>1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Default="000A37E8">
            <w:r>
              <w:t>This lesson plan covers teaching content for;</w:t>
            </w:r>
          </w:p>
          <w:p w14:paraId="26D814AB" w14:textId="070E9CEA" w:rsidR="00377690" w:rsidRDefault="000A37E8" w:rsidP="000F3C73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 xml:space="preserve"> </w:t>
            </w:r>
            <w:r w:rsidR="00B91FAF">
              <w:t>Using songs and rhymes to identify sound</w:t>
            </w:r>
          </w:p>
          <w:p w14:paraId="458BD9FD" w14:textId="18FC951E" w:rsidR="00967165" w:rsidRDefault="00967165" w:rsidP="00E071B2">
            <w:pPr>
              <w:pStyle w:val="ListParagraph"/>
              <w:ind w:left="467"/>
            </w:pPr>
          </w:p>
        </w:tc>
      </w:tr>
    </w:tbl>
    <w:p w14:paraId="44024CC7" w14:textId="66BD5755" w:rsidR="00C17E2A" w:rsidRDefault="00196867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D5B2771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5358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02A4642D" w14:textId="404CAD00" w:rsidR="00004D77" w:rsidRDefault="00004D77" w:rsidP="00F7726E">
                                  <w:pPr>
                                    <w:pStyle w:val="ListBullet"/>
                                    <w:numPr>
                                      <w:ilvl w:val="0"/>
                                      <w:numId w:val="9"/>
                                    </w:numPr>
                                    <w:ind w:left="142" w:hanging="142"/>
                                  </w:pPr>
                                  <w:r>
                                    <w:t xml:space="preserve">Picture Cards e.g. Sun, Bell, Fan, Flag </w:t>
                                  </w:r>
                                </w:p>
                                <w:p w14:paraId="3DFBB535" w14:textId="77777777" w:rsidR="00367DF9" w:rsidRDefault="00367DF9" w:rsidP="00F7726E">
                                  <w:pPr>
                                    <w:pStyle w:val="ListBullet"/>
                                    <w:numPr>
                                      <w:ilvl w:val="0"/>
                                      <w:numId w:val="9"/>
                                    </w:numPr>
                                    <w:ind w:left="142" w:hanging="142"/>
                                  </w:pPr>
                                  <w:r>
                                    <w:t>Small cups, three per child</w:t>
                                  </w:r>
                                </w:p>
                                <w:p w14:paraId="7C639994" w14:textId="77777777" w:rsidR="00367DF9" w:rsidRDefault="00367DF9" w:rsidP="00F7726E">
                                  <w:pPr>
                                    <w:pStyle w:val="ListBullet"/>
                                    <w:numPr>
                                      <w:ilvl w:val="0"/>
                                      <w:numId w:val="9"/>
                                    </w:numPr>
                                    <w:ind w:left="142" w:hanging="142"/>
                                  </w:pPr>
                                  <w:r>
                                    <w:t>-Tokens, markers of some kind (dried beans, buttons, bingo markers, etc.)</w:t>
                                  </w:r>
                                </w:p>
                                <w:p w14:paraId="1407AF1D" w14:textId="77777777" w:rsidR="00367DF9" w:rsidRDefault="00367DF9" w:rsidP="00F7726E">
                                  <w:pPr>
                                    <w:pStyle w:val="ListBullet"/>
                                    <w:numPr>
                                      <w:ilvl w:val="0"/>
                                      <w:numId w:val="9"/>
                                    </w:numPr>
                                    <w:ind w:left="142" w:hanging="142"/>
                                  </w:pPr>
                                  <w:r>
                                    <w:t>-Paper and pencil (pattern provided in lesson)</w:t>
                                  </w:r>
                                </w:p>
                                <w:p w14:paraId="5AC6C4F4" w14:textId="05D5B831" w:rsidR="00004D77" w:rsidRDefault="00367DF9" w:rsidP="00F7726E">
                                  <w:pPr>
                                    <w:pStyle w:val="ListBullet"/>
                                    <w:numPr>
                                      <w:ilvl w:val="0"/>
                                      <w:numId w:val="9"/>
                                    </w:numPr>
                                    <w:ind w:left="142" w:hanging="142"/>
                                  </w:pPr>
                                  <w:r>
                                    <w:t>-Word List (for teacher)</w:t>
                                  </w:r>
                                </w:p>
                                <w:p w14:paraId="1F2A432D" w14:textId="77777777" w:rsidR="00677486" w:rsidRDefault="00677486" w:rsidP="00CD4D2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AF14C6E" w14:textId="77777777" w:rsidR="000B2A8B" w:rsidRDefault="000B2A8B" w:rsidP="008B2B0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612D0A52" w14:textId="77777777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18F203BB" w14:textId="6D13EE37" w:rsidR="00BA223B" w:rsidRDefault="006C149F" w:rsidP="0083703B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425F4D" w:rsidRPr="008D3DB6">
                                      <w:rPr>
                                        <w:rStyle w:val="Hyperlink"/>
                                      </w:rPr>
                                      <w:t>http://www.keepkidsreading.net/reading-strategies/</w:t>
                                    </w:r>
                                  </w:hyperlink>
                                </w:p>
                                <w:p w14:paraId="6784BA46" w14:textId="2C7C9E90" w:rsidR="00425F4D" w:rsidRDefault="006C149F" w:rsidP="0083703B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5D78FD" w:rsidRPr="008D3DB6">
                                      <w:rPr>
                                        <w:rStyle w:val="Hyperlink"/>
                                      </w:rPr>
                                      <w:t>http://www.keepkidsreading.net/docs/readingstrategiesbookmark.pdf</w:t>
                                    </w:r>
                                  </w:hyperlink>
                                </w:p>
                                <w:p w14:paraId="4CBCD123" w14:textId="76C6F881" w:rsidR="005D78FD" w:rsidRDefault="006C149F" w:rsidP="0083703B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780730" w:rsidRPr="008D3DB6">
                                      <w:rPr>
                                        <w:rStyle w:val="Hyperlink"/>
                                      </w:rPr>
                                      <w:t>http://www.readingrockets.org/strategies/blending_games</w:t>
                                    </w:r>
                                  </w:hyperlink>
                                </w:p>
                                <w:p w14:paraId="7CE02C8A" w14:textId="378B5170" w:rsidR="00780730" w:rsidRDefault="006C149F" w:rsidP="00EB5924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EB5924" w:rsidRPr="001D3D08">
                                      <w:rPr>
                                        <w:rStyle w:val="Hyperlink"/>
                                      </w:rPr>
                                      <w:t>http://www.readingrockets.org/helping/target/phonics</w:t>
                                    </w:r>
                                  </w:hyperlink>
                                </w:p>
                                <w:p w14:paraId="00D5FB43" w14:textId="77777777" w:rsidR="00EB5924" w:rsidRDefault="00EB5924" w:rsidP="00EB5924">
                                  <w:pPr>
                                    <w:pStyle w:val="ListBullet"/>
                                  </w:pPr>
                                </w:p>
                                <w:p w14:paraId="7C385503" w14:textId="77777777" w:rsidR="00956A48" w:rsidRDefault="00956A48" w:rsidP="0083703B">
                                  <w:pPr>
                                    <w:pStyle w:val="ListBullet"/>
                                  </w:pPr>
                                </w:p>
                                <w:p w14:paraId="266D3DBF" w14:textId="18C6D244" w:rsidR="00714A8D" w:rsidRDefault="00714A8D" w:rsidP="0083703B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5358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7777777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02A4642D" w14:textId="404CAD00" w:rsidR="00004D77" w:rsidRDefault="00004D77" w:rsidP="00F7726E">
                            <w:pPr>
                              <w:pStyle w:val="ListBullet"/>
                              <w:numPr>
                                <w:ilvl w:val="0"/>
                                <w:numId w:val="9"/>
                              </w:numPr>
                              <w:ind w:left="142" w:hanging="142"/>
                            </w:pPr>
                            <w:r>
                              <w:t xml:space="preserve">Picture Cards e.g. Sun, Bell, Fan, Flag </w:t>
                            </w:r>
                          </w:p>
                          <w:p w14:paraId="3DFBB535" w14:textId="77777777" w:rsidR="00367DF9" w:rsidRDefault="00367DF9" w:rsidP="00F7726E">
                            <w:pPr>
                              <w:pStyle w:val="ListBullet"/>
                              <w:numPr>
                                <w:ilvl w:val="0"/>
                                <w:numId w:val="9"/>
                              </w:numPr>
                              <w:ind w:left="142" w:hanging="142"/>
                            </w:pPr>
                            <w:r>
                              <w:t>Small cups, three per child</w:t>
                            </w:r>
                          </w:p>
                          <w:p w14:paraId="7C639994" w14:textId="77777777" w:rsidR="00367DF9" w:rsidRDefault="00367DF9" w:rsidP="00F7726E">
                            <w:pPr>
                              <w:pStyle w:val="ListBullet"/>
                              <w:numPr>
                                <w:ilvl w:val="0"/>
                                <w:numId w:val="9"/>
                              </w:numPr>
                              <w:ind w:left="142" w:hanging="142"/>
                            </w:pPr>
                            <w:r>
                              <w:t>-Tokens, markers of some kind (dried beans, buttons, bingo markers, etc.)</w:t>
                            </w:r>
                          </w:p>
                          <w:p w14:paraId="1407AF1D" w14:textId="77777777" w:rsidR="00367DF9" w:rsidRDefault="00367DF9" w:rsidP="00F7726E">
                            <w:pPr>
                              <w:pStyle w:val="ListBullet"/>
                              <w:numPr>
                                <w:ilvl w:val="0"/>
                                <w:numId w:val="9"/>
                              </w:numPr>
                              <w:ind w:left="142" w:hanging="142"/>
                            </w:pPr>
                            <w:r>
                              <w:t>-Paper and pencil (pattern provided in lesson)</w:t>
                            </w:r>
                          </w:p>
                          <w:p w14:paraId="5AC6C4F4" w14:textId="05D5B831" w:rsidR="00004D77" w:rsidRDefault="00367DF9" w:rsidP="00F7726E">
                            <w:pPr>
                              <w:pStyle w:val="ListBullet"/>
                              <w:numPr>
                                <w:ilvl w:val="0"/>
                                <w:numId w:val="9"/>
                              </w:numPr>
                              <w:ind w:left="142" w:hanging="142"/>
                            </w:pPr>
                            <w:r>
                              <w:t>-Word List (for teacher)</w:t>
                            </w:r>
                          </w:p>
                          <w:p w14:paraId="1F2A432D" w14:textId="77777777" w:rsidR="00677486" w:rsidRDefault="00677486" w:rsidP="00CD4D2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AF14C6E" w14:textId="77777777" w:rsidR="000B2A8B" w:rsidRDefault="000B2A8B" w:rsidP="008B2B0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612D0A52" w14:textId="77777777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18F203BB" w14:textId="6D13EE37" w:rsidR="00BA223B" w:rsidRDefault="006C149F" w:rsidP="0083703B">
                            <w:pPr>
                              <w:pStyle w:val="ListBullet"/>
                            </w:pPr>
                            <w:hyperlink r:id="rId12" w:history="1">
                              <w:r w:rsidR="00425F4D" w:rsidRPr="008D3DB6">
                                <w:rPr>
                                  <w:rStyle w:val="Hyperlink"/>
                                </w:rPr>
                                <w:t>http://www.keepkidsreading.net/reading-strategies/</w:t>
                              </w:r>
                            </w:hyperlink>
                          </w:p>
                          <w:p w14:paraId="6784BA46" w14:textId="2C7C9E90" w:rsidR="00425F4D" w:rsidRDefault="006C149F" w:rsidP="0083703B">
                            <w:pPr>
                              <w:pStyle w:val="ListBullet"/>
                            </w:pPr>
                            <w:hyperlink r:id="rId13" w:history="1">
                              <w:r w:rsidR="005D78FD" w:rsidRPr="008D3DB6">
                                <w:rPr>
                                  <w:rStyle w:val="Hyperlink"/>
                                </w:rPr>
                                <w:t>http://www.keepkidsreading.net/docs/readingstrategiesbookmark.pdf</w:t>
                              </w:r>
                            </w:hyperlink>
                          </w:p>
                          <w:p w14:paraId="4CBCD123" w14:textId="76C6F881" w:rsidR="005D78FD" w:rsidRDefault="006C149F" w:rsidP="0083703B">
                            <w:pPr>
                              <w:pStyle w:val="ListBullet"/>
                            </w:pPr>
                            <w:hyperlink r:id="rId14" w:history="1">
                              <w:r w:rsidR="00780730" w:rsidRPr="008D3DB6">
                                <w:rPr>
                                  <w:rStyle w:val="Hyperlink"/>
                                </w:rPr>
                                <w:t>http://www.readingrockets.org/strategies/blending_games</w:t>
                              </w:r>
                            </w:hyperlink>
                          </w:p>
                          <w:p w14:paraId="7CE02C8A" w14:textId="378B5170" w:rsidR="00780730" w:rsidRDefault="006C149F" w:rsidP="00EB5924">
                            <w:pPr>
                              <w:pStyle w:val="ListBullet"/>
                            </w:pPr>
                            <w:hyperlink r:id="rId15" w:history="1">
                              <w:r w:rsidR="00EB5924" w:rsidRPr="001D3D08">
                                <w:rPr>
                                  <w:rStyle w:val="Hyperlink"/>
                                </w:rPr>
                                <w:t>http://www.readingrockets.org/helping/target/phonics</w:t>
                              </w:r>
                            </w:hyperlink>
                          </w:p>
                          <w:p w14:paraId="00D5FB43" w14:textId="77777777" w:rsidR="00EB5924" w:rsidRDefault="00EB5924" w:rsidP="00EB5924">
                            <w:pPr>
                              <w:pStyle w:val="ListBullet"/>
                            </w:pPr>
                          </w:p>
                          <w:p w14:paraId="7C385503" w14:textId="77777777" w:rsidR="00956A48" w:rsidRDefault="00956A48" w:rsidP="0083703B">
                            <w:pPr>
                              <w:pStyle w:val="ListBullet"/>
                            </w:pPr>
                          </w:p>
                          <w:p w14:paraId="266D3DBF" w14:textId="18C6D244" w:rsidR="00714A8D" w:rsidRDefault="00714A8D" w:rsidP="0083703B">
                            <w:pPr>
                              <w:pStyle w:val="ListBullet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65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77777777" w:rsidR="00C17E2A" w:rsidRDefault="00D27DC3">
            <w:pPr>
              <w:pStyle w:val="Heading1"/>
            </w:pPr>
            <w:r>
              <w:t>Teacher Guide</w:t>
            </w:r>
          </w:p>
        </w:tc>
        <w:tc>
          <w:tcPr>
            <w:tcW w:w="118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5F39BDD0" w:rsidR="00C17E2A" w:rsidRDefault="00F208E3">
            <w:pPr>
              <w:pStyle w:val="Heading1"/>
            </w:pPr>
            <w:r>
              <w:t xml:space="preserve">Guided Practice </w:t>
            </w:r>
          </w:p>
        </w:tc>
      </w:tr>
      <w:tr w:rsidR="005A4652" w14:paraId="51C30C02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77777777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42016FB1" w14:textId="1EAC448F" w:rsidR="00453D92" w:rsidRDefault="00601257" w:rsidP="00601257">
            <w:r>
              <w:t>Pupils should be able to;</w:t>
            </w:r>
          </w:p>
          <w:p w14:paraId="7D2CF840" w14:textId="5574D700" w:rsidR="009D30C4" w:rsidRDefault="00C771B8" w:rsidP="00F7726E">
            <w:pPr>
              <w:pStyle w:val="ListParagraph"/>
              <w:numPr>
                <w:ilvl w:val="0"/>
                <w:numId w:val="7"/>
              </w:numPr>
              <w:ind w:left="142" w:hanging="142"/>
            </w:pPr>
            <w:r>
              <w:t>B</w:t>
            </w:r>
            <w:r w:rsidR="001C4621" w:rsidRPr="001C4621">
              <w:t>lend and identify a word that is stretched out into its component sounds.</w:t>
            </w:r>
          </w:p>
          <w:p w14:paraId="15DCDDE9" w14:textId="47E55577" w:rsidR="003B777D" w:rsidRDefault="00C771B8" w:rsidP="00F7726E">
            <w:pPr>
              <w:pStyle w:val="ListParagraph"/>
              <w:numPr>
                <w:ilvl w:val="0"/>
                <w:numId w:val="7"/>
              </w:numPr>
              <w:ind w:left="142" w:hanging="142"/>
            </w:pPr>
            <w:r>
              <w:t>L</w:t>
            </w:r>
            <w:r w:rsidRPr="00C771B8">
              <w:t>earn how to decode unknown words in text.</w:t>
            </w:r>
          </w:p>
          <w:p w14:paraId="440C89C7" w14:textId="6841DCE7" w:rsidR="00C771B8" w:rsidRDefault="00C771B8" w:rsidP="00F7726E">
            <w:pPr>
              <w:pStyle w:val="ListParagraph"/>
              <w:numPr>
                <w:ilvl w:val="0"/>
                <w:numId w:val="7"/>
              </w:numPr>
              <w:ind w:left="142" w:hanging="142"/>
            </w:pPr>
            <w:r>
              <w:t>I</w:t>
            </w:r>
            <w:r w:rsidRPr="00C771B8">
              <w:t>dentify the beginning, middle, and ending sounds of words.</w:t>
            </w:r>
          </w:p>
          <w:p w14:paraId="7C922ABB" w14:textId="77777777" w:rsidR="003254A0" w:rsidRDefault="003254A0" w:rsidP="001D4D95">
            <w:pPr>
              <w:pStyle w:val="Heading2"/>
              <w:rPr>
                <w:b/>
              </w:rPr>
            </w:pPr>
          </w:p>
          <w:p w14:paraId="0D0522E6" w14:textId="6C75C1A1" w:rsidR="001D4D95" w:rsidRPr="001D4D95" w:rsidRDefault="001D4D95" w:rsidP="001D4D95">
            <w:pPr>
              <w:pStyle w:val="Heading2"/>
              <w:rPr>
                <w:b/>
              </w:rPr>
            </w:pPr>
            <w:r w:rsidRPr="001D4D95">
              <w:rPr>
                <w:b/>
              </w:rPr>
              <w:t>Information/Instruction</w:t>
            </w:r>
          </w:p>
          <w:p w14:paraId="274C3537" w14:textId="086B9DE2" w:rsidR="005A70D5" w:rsidRDefault="004827E6" w:rsidP="00F7726E">
            <w:pPr>
              <w:pStyle w:val="ListParagraph"/>
              <w:numPr>
                <w:ilvl w:val="0"/>
                <w:numId w:val="8"/>
              </w:numPr>
              <w:ind w:left="142" w:hanging="142"/>
            </w:pPr>
            <w:r w:rsidRPr="004827E6">
              <w:t>Competent readers have a number of strategies they are able to call on. These are also known as decoding strategies.</w:t>
            </w:r>
          </w:p>
          <w:p w14:paraId="2394AA9D" w14:textId="1403C7FC" w:rsidR="00AC63A2" w:rsidRDefault="00AC63A2" w:rsidP="00F7726E">
            <w:pPr>
              <w:pStyle w:val="ListParagraph"/>
              <w:numPr>
                <w:ilvl w:val="0"/>
                <w:numId w:val="8"/>
              </w:numPr>
              <w:ind w:left="142" w:hanging="142"/>
            </w:pPr>
            <w:r>
              <w:t xml:space="preserve"> </w:t>
            </w:r>
            <w:r w:rsidRPr="00A82696">
              <w:rPr>
                <w:b/>
              </w:rPr>
              <w:t>Chunking</w:t>
            </w:r>
            <w:r>
              <w:t xml:space="preserve">: </w:t>
            </w:r>
            <w:r w:rsidR="00A82696" w:rsidRPr="00A82696">
              <w:t>This strategy involves your child breaking words into manageable ‘chunks’ to sound out, rather than sounding out each individual letter.</w:t>
            </w:r>
          </w:p>
          <w:p w14:paraId="7EE30F19" w14:textId="77777777" w:rsidR="00A82696" w:rsidRDefault="00A82696" w:rsidP="00F7726E">
            <w:pPr>
              <w:pStyle w:val="ListParagraph"/>
              <w:numPr>
                <w:ilvl w:val="0"/>
                <w:numId w:val="8"/>
              </w:numPr>
              <w:ind w:left="142" w:hanging="142"/>
            </w:pPr>
            <w:r>
              <w:lastRenderedPageBreak/>
              <w:t xml:space="preserve">For example in the word </w:t>
            </w:r>
            <w:r w:rsidRPr="00A82696">
              <w:rPr>
                <w:b/>
              </w:rPr>
              <w:t>‘stall’</w:t>
            </w:r>
            <w:r>
              <w:t xml:space="preserve">, your child should be able to recognize the blend </w:t>
            </w:r>
            <w:r w:rsidRPr="00A82696">
              <w:rPr>
                <w:b/>
              </w:rPr>
              <w:t>‘</w:t>
            </w:r>
            <w:proofErr w:type="spellStart"/>
            <w:r w:rsidRPr="00A82696">
              <w:rPr>
                <w:b/>
              </w:rPr>
              <w:t>st</w:t>
            </w:r>
            <w:proofErr w:type="spellEnd"/>
            <w:r w:rsidRPr="00A82696">
              <w:rPr>
                <w:b/>
              </w:rPr>
              <w:t>-‘</w:t>
            </w:r>
            <w:r>
              <w:t xml:space="preserve">and identify its corresponding sound; </w:t>
            </w:r>
            <w:r w:rsidRPr="00A82696">
              <w:rPr>
                <w:b/>
              </w:rPr>
              <w:t>‘-all’</w:t>
            </w:r>
            <w:r>
              <w:t xml:space="preserve"> is the next chunk that can be used to help us solve the word: </w:t>
            </w:r>
            <w:r w:rsidRPr="00A82696">
              <w:rPr>
                <w:b/>
              </w:rPr>
              <w:t>‘</w:t>
            </w:r>
            <w:proofErr w:type="spellStart"/>
            <w:r w:rsidRPr="00A82696">
              <w:rPr>
                <w:b/>
              </w:rPr>
              <w:t>st</w:t>
            </w:r>
            <w:proofErr w:type="spellEnd"/>
            <w:r w:rsidRPr="00A82696">
              <w:rPr>
                <w:b/>
              </w:rPr>
              <w:t>-</w:t>
            </w:r>
            <w:proofErr w:type="spellStart"/>
            <w:r w:rsidRPr="00A82696">
              <w:rPr>
                <w:b/>
              </w:rPr>
              <w:t>all’,‘stall</w:t>
            </w:r>
            <w:proofErr w:type="spellEnd"/>
            <w:r w:rsidRPr="00A82696">
              <w:rPr>
                <w:b/>
              </w:rPr>
              <w:t>’.</w:t>
            </w:r>
            <w:r>
              <w:t xml:space="preserve"> </w:t>
            </w:r>
          </w:p>
          <w:p w14:paraId="2D6D1E43" w14:textId="0D07F09E" w:rsidR="00A82696" w:rsidRDefault="00A82696" w:rsidP="00F7726E">
            <w:pPr>
              <w:pStyle w:val="ListParagraph"/>
              <w:numPr>
                <w:ilvl w:val="0"/>
                <w:numId w:val="8"/>
              </w:numPr>
              <w:ind w:left="142" w:hanging="142"/>
            </w:pPr>
            <w:r>
              <w:t>Another example is ‘shouted’ which could be broken down into the parts ‘sh-out-ed’</w:t>
            </w:r>
          </w:p>
          <w:p w14:paraId="4E2EAAC9" w14:textId="77777777" w:rsidR="00A82696" w:rsidRDefault="00A82696" w:rsidP="00F7726E">
            <w:pPr>
              <w:pStyle w:val="ListParagraph"/>
              <w:numPr>
                <w:ilvl w:val="0"/>
                <w:numId w:val="8"/>
              </w:numPr>
              <w:ind w:left="142" w:hanging="142"/>
            </w:pPr>
            <w:r>
              <w:t>The stronger your child is in word families and general letter/sound, the more successful they will be in using this strategy.</w:t>
            </w:r>
          </w:p>
          <w:p w14:paraId="701BC70A" w14:textId="395E8CB2" w:rsidR="00A82696" w:rsidRPr="00777637" w:rsidRDefault="00A82696" w:rsidP="00F7726E">
            <w:pPr>
              <w:pStyle w:val="ListParagraph"/>
              <w:numPr>
                <w:ilvl w:val="0"/>
                <w:numId w:val="8"/>
              </w:numPr>
              <w:ind w:left="142" w:hanging="142"/>
            </w:pPr>
            <w:r>
              <w:t>Have your child look at the word to find letters combinations that they know. Once they have found one (or more), encourage the use of fingers to isolate the ‘chunks.</w:t>
            </w:r>
          </w:p>
          <w:p w14:paraId="0ABE148F" w14:textId="77777777" w:rsidR="001D4D95" w:rsidRDefault="001D4D95" w:rsidP="001D4D95"/>
          <w:p w14:paraId="39B53DE3" w14:textId="77777777" w:rsidR="001D4D95" w:rsidRDefault="001D4D95" w:rsidP="001D4D95"/>
          <w:p w14:paraId="10D64819" w14:textId="77777777" w:rsidR="001D4D95" w:rsidRDefault="001D4D95" w:rsidP="001D4D95"/>
          <w:p w14:paraId="03E437D5" w14:textId="77777777" w:rsidR="001D4D95" w:rsidRDefault="001D4D95" w:rsidP="001D4D95"/>
          <w:p w14:paraId="2E75EEA9" w14:textId="77777777" w:rsidR="001D4D95" w:rsidRDefault="001D4D95" w:rsidP="001D4D95"/>
          <w:p w14:paraId="402983E2" w14:textId="77777777" w:rsidR="001D4D95" w:rsidRDefault="001D4D95" w:rsidP="001D4D95"/>
          <w:p w14:paraId="2CBC4F92" w14:textId="77777777" w:rsidR="001D4D95" w:rsidRDefault="001D4D95" w:rsidP="001D4D95"/>
          <w:p w14:paraId="332DFE16" w14:textId="77777777" w:rsidR="001D4D95" w:rsidRDefault="001D4D95" w:rsidP="001D4D95"/>
          <w:p w14:paraId="7B081D99" w14:textId="77777777" w:rsidR="001D4D95" w:rsidRDefault="001D4D95" w:rsidP="001D4D95"/>
          <w:p w14:paraId="762E501A" w14:textId="77777777" w:rsidR="00D914D8" w:rsidRDefault="00D914D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54E766FC" w14:textId="586D5A4E" w:rsidR="00D914D8" w:rsidRPr="00D914D8" w:rsidRDefault="00D914D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D914D8">
              <w:rPr>
                <w:rFonts w:asciiTheme="majorHAnsi" w:eastAsiaTheme="majorEastAsia" w:hAnsiTheme="majorHAnsi" w:cstheme="majorBidi"/>
                <w:color w:val="F16522" w:themeColor="accent1"/>
              </w:rPr>
              <w:lastRenderedPageBreak/>
              <w:t>Assessment Activity</w:t>
            </w:r>
          </w:p>
          <w:p w14:paraId="4C66B833" w14:textId="77777777" w:rsidR="00D914D8" w:rsidRPr="00D914D8" w:rsidRDefault="00D914D8" w:rsidP="00F7726E">
            <w:pPr>
              <w:numPr>
                <w:ilvl w:val="0"/>
                <w:numId w:val="5"/>
              </w:numPr>
              <w:ind w:left="142" w:hanging="142"/>
              <w:contextualSpacing/>
            </w:pPr>
            <w:r w:rsidRPr="00D914D8">
              <w:t xml:space="preserve">Students should be assessed through observation and notes during the games and activities. </w:t>
            </w:r>
          </w:p>
          <w:p w14:paraId="1BB55086" w14:textId="77777777" w:rsidR="00D914D8" w:rsidRPr="00D914D8" w:rsidRDefault="00D914D8" w:rsidP="00F7726E">
            <w:pPr>
              <w:numPr>
                <w:ilvl w:val="0"/>
                <w:numId w:val="5"/>
              </w:numPr>
              <w:ind w:left="142" w:hanging="142"/>
              <w:contextualSpacing/>
            </w:pPr>
            <w:r w:rsidRPr="00D914D8">
              <w:t xml:space="preserve"> Criteria for assessing students for Activity 2:</w:t>
            </w:r>
          </w:p>
          <w:p w14:paraId="15DEEFE9" w14:textId="77777777" w:rsidR="00D914D8" w:rsidRPr="00D914D8" w:rsidRDefault="00D914D8" w:rsidP="00F7726E">
            <w:pPr>
              <w:numPr>
                <w:ilvl w:val="0"/>
                <w:numId w:val="12"/>
              </w:numPr>
              <w:ind w:left="284" w:hanging="142"/>
              <w:contextualSpacing/>
            </w:pPr>
            <w:r w:rsidRPr="00D914D8">
              <w:t>A – Students identify at least 14 out of 15 sounds correctly</w:t>
            </w:r>
          </w:p>
          <w:p w14:paraId="24A67F35" w14:textId="77777777" w:rsidR="00D914D8" w:rsidRPr="00D914D8" w:rsidRDefault="00D914D8" w:rsidP="00F7726E">
            <w:pPr>
              <w:numPr>
                <w:ilvl w:val="0"/>
                <w:numId w:val="12"/>
              </w:numPr>
              <w:ind w:left="284" w:hanging="142"/>
              <w:contextualSpacing/>
            </w:pPr>
            <w:r w:rsidRPr="00D914D8">
              <w:t>B - Students identify at least 11 out of 15 sounds correctly</w:t>
            </w:r>
          </w:p>
          <w:p w14:paraId="226AEB9F" w14:textId="77777777" w:rsidR="00D914D8" w:rsidRPr="00D914D8" w:rsidRDefault="00D914D8" w:rsidP="00F7726E">
            <w:pPr>
              <w:numPr>
                <w:ilvl w:val="0"/>
                <w:numId w:val="12"/>
              </w:numPr>
              <w:ind w:left="284" w:hanging="142"/>
              <w:contextualSpacing/>
            </w:pPr>
            <w:r w:rsidRPr="00D914D8">
              <w:t>C – Students identify at least 8 out of 15 sounds correctly</w:t>
            </w:r>
          </w:p>
          <w:p w14:paraId="07C5FC68" w14:textId="7ADE04A8" w:rsidR="001D4D95" w:rsidRDefault="00D914D8" w:rsidP="00D914D8">
            <w:r w:rsidRPr="00D914D8">
              <w:t>D – Students identify less than 8 out of 15 sounds correctly</w:t>
            </w:r>
          </w:p>
          <w:p w14:paraId="6C8FDF80" w14:textId="77777777" w:rsidR="001D4D95" w:rsidRDefault="001D4D95" w:rsidP="001D4D95"/>
          <w:p w14:paraId="22A31125" w14:textId="3996E304" w:rsidR="001D4D95" w:rsidRPr="000A37E8" w:rsidRDefault="001D4D95" w:rsidP="001D4D95"/>
        </w:tc>
        <w:tc>
          <w:tcPr>
            <w:tcW w:w="65" w:type="pct"/>
          </w:tcPr>
          <w:p w14:paraId="64D57A74" w14:textId="77777777" w:rsidR="00C17E2A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DE53C45" w14:textId="3F2A2ACF" w:rsidR="005B7E63" w:rsidRDefault="00F616CA" w:rsidP="00CD4D2B">
            <w:pPr>
              <w:rPr>
                <w:b/>
              </w:rPr>
            </w:pPr>
            <w:r w:rsidRPr="00CD4D2B">
              <w:rPr>
                <w:b/>
              </w:rPr>
              <w:t xml:space="preserve">Day 1/Lesson 1- </w:t>
            </w:r>
            <w:r w:rsidR="00780730">
              <w:rPr>
                <w:b/>
              </w:rPr>
              <w:t>15</w:t>
            </w:r>
            <w:r w:rsidR="004F6D32" w:rsidRPr="00CD4D2B">
              <w:rPr>
                <w:b/>
              </w:rPr>
              <w:t xml:space="preserve"> </w:t>
            </w:r>
            <w:r w:rsidRPr="00CD4D2B">
              <w:rPr>
                <w:b/>
              </w:rPr>
              <w:t xml:space="preserve">Mins </w:t>
            </w:r>
          </w:p>
          <w:p w14:paraId="232B7465" w14:textId="77777777" w:rsidR="00780730" w:rsidRDefault="00780730" w:rsidP="00F7726E">
            <w:pPr>
              <w:pStyle w:val="ListParagraph"/>
              <w:numPr>
                <w:ilvl w:val="0"/>
                <w:numId w:val="10"/>
              </w:numPr>
              <w:ind w:left="172" w:hanging="172"/>
            </w:pPr>
            <w:r w:rsidRPr="00780730">
              <w:t xml:space="preserve">Place a small number of picture cards in front of children. </w:t>
            </w:r>
          </w:p>
          <w:p w14:paraId="56903471" w14:textId="77777777" w:rsidR="00780730" w:rsidRDefault="00780730" w:rsidP="00F7726E">
            <w:pPr>
              <w:pStyle w:val="ListParagraph"/>
              <w:numPr>
                <w:ilvl w:val="0"/>
                <w:numId w:val="10"/>
              </w:numPr>
              <w:ind w:left="172" w:hanging="172"/>
            </w:pPr>
            <w:r w:rsidRPr="00780730">
              <w:t xml:space="preserve">Tell them you are going to say a word using "Snail Talk" a slow way of saying words (e.g., </w:t>
            </w:r>
            <w:r w:rsidRPr="00780730">
              <w:rPr>
                <w:b/>
              </w:rPr>
              <w:t>/fffffllllaaaag/).</w:t>
            </w:r>
            <w:r w:rsidRPr="00780730">
              <w:t xml:space="preserve"> </w:t>
            </w:r>
          </w:p>
          <w:p w14:paraId="1E5849F2" w14:textId="77777777" w:rsidR="00780730" w:rsidRDefault="00780730" w:rsidP="00F7726E">
            <w:pPr>
              <w:pStyle w:val="ListParagraph"/>
              <w:numPr>
                <w:ilvl w:val="0"/>
                <w:numId w:val="10"/>
              </w:numPr>
              <w:ind w:left="172" w:hanging="172"/>
            </w:pPr>
            <w:r w:rsidRPr="00780730">
              <w:t xml:space="preserve">They have to look at the pictures and guess the word you are saying. </w:t>
            </w:r>
          </w:p>
          <w:p w14:paraId="09C86A3E" w14:textId="77777777" w:rsidR="00780730" w:rsidRDefault="00780730" w:rsidP="00F7726E">
            <w:pPr>
              <w:pStyle w:val="ListParagraph"/>
              <w:numPr>
                <w:ilvl w:val="0"/>
                <w:numId w:val="10"/>
              </w:numPr>
              <w:ind w:left="172" w:hanging="172"/>
            </w:pPr>
            <w:r w:rsidRPr="00780730">
              <w:t xml:space="preserve">It is important to have the children guess the answer in their head so that everyone gets an opportunity to try it. </w:t>
            </w:r>
          </w:p>
          <w:p w14:paraId="72C28B3A" w14:textId="098726D8" w:rsidR="00780730" w:rsidRDefault="00780730" w:rsidP="00F7726E">
            <w:pPr>
              <w:pStyle w:val="ListParagraph"/>
              <w:numPr>
                <w:ilvl w:val="0"/>
                <w:numId w:val="10"/>
              </w:numPr>
              <w:ind w:left="172" w:hanging="172"/>
            </w:pPr>
            <w:r w:rsidRPr="00780730">
              <w:t>Alternate between having one child identify the word and having all children say the word aloud in chorus to keep children engaged.</w:t>
            </w:r>
          </w:p>
          <w:p w14:paraId="20E9F11B" w14:textId="269BD245" w:rsidR="0050275A" w:rsidRDefault="0050275A" w:rsidP="0050275A"/>
          <w:p w14:paraId="32421520" w14:textId="77777777" w:rsidR="0050275A" w:rsidRDefault="0050275A" w:rsidP="0050275A">
            <w:pPr>
              <w:rPr>
                <w:b/>
              </w:rPr>
            </w:pPr>
            <w:r w:rsidRPr="00971415">
              <w:rPr>
                <w:b/>
              </w:rPr>
              <w:t xml:space="preserve">Day </w:t>
            </w:r>
            <w:r>
              <w:rPr>
                <w:b/>
              </w:rPr>
              <w:t>3</w:t>
            </w:r>
            <w:r w:rsidRPr="00971415">
              <w:rPr>
                <w:b/>
              </w:rPr>
              <w:t xml:space="preserve"> Lesson </w:t>
            </w:r>
            <w:r>
              <w:rPr>
                <w:b/>
              </w:rPr>
              <w:t>3</w:t>
            </w:r>
            <w:r w:rsidRPr="00971415">
              <w:rPr>
                <w:b/>
              </w:rPr>
              <w:t xml:space="preserve">: </w:t>
            </w:r>
            <w:r>
              <w:rPr>
                <w:b/>
              </w:rPr>
              <w:t xml:space="preserve">20 </w:t>
            </w:r>
            <w:r w:rsidRPr="00971415">
              <w:rPr>
                <w:b/>
              </w:rPr>
              <w:t xml:space="preserve">Mins </w:t>
            </w:r>
          </w:p>
          <w:p w14:paraId="0BBE2A92" w14:textId="77777777" w:rsidR="0050275A" w:rsidRDefault="0050275A" w:rsidP="00F7726E">
            <w:pPr>
              <w:pStyle w:val="ListParagraph"/>
              <w:numPr>
                <w:ilvl w:val="0"/>
                <w:numId w:val="6"/>
              </w:numPr>
              <w:ind w:left="172" w:hanging="172"/>
            </w:pPr>
            <w:r w:rsidRPr="001954EF">
              <w:t>Tell students that you can use the picture, beginning letter, and other words in a sentence to read a tricky word.</w:t>
            </w:r>
          </w:p>
          <w:p w14:paraId="31FA5C84" w14:textId="2516AE00" w:rsidR="0050275A" w:rsidRDefault="0050275A" w:rsidP="00F7726E">
            <w:pPr>
              <w:pStyle w:val="ListParagraph"/>
              <w:numPr>
                <w:ilvl w:val="0"/>
                <w:numId w:val="6"/>
              </w:numPr>
              <w:ind w:left="172" w:hanging="172"/>
            </w:pPr>
            <w:r w:rsidRPr="0050275A">
              <w:t>Display a sentence frame</w:t>
            </w:r>
            <w:r>
              <w:t xml:space="preserve"> in a text book, for </w:t>
            </w:r>
            <w:proofErr w:type="gramStart"/>
            <w:r>
              <w:t>example,:</w:t>
            </w:r>
            <w:proofErr w:type="gramEnd"/>
            <w:r w:rsidRPr="0050275A">
              <w:rPr>
                <w:b/>
              </w:rPr>
              <w:t xml:space="preserve"> "I think the word is ____ because </w:t>
            </w:r>
            <w:r w:rsidRPr="0050275A">
              <w:rPr>
                <w:b/>
              </w:rPr>
              <w:lastRenderedPageBreak/>
              <w:t xml:space="preserve">____." </w:t>
            </w:r>
            <w:r w:rsidRPr="0050275A">
              <w:t>Have students predict t</w:t>
            </w:r>
            <w:r>
              <w:t>he covered word with a partner.</w:t>
            </w:r>
          </w:p>
          <w:p w14:paraId="42DE5A3D" w14:textId="34B54BE8" w:rsidR="0050275A" w:rsidRDefault="0050275A" w:rsidP="00F7726E">
            <w:pPr>
              <w:pStyle w:val="ListParagraph"/>
              <w:numPr>
                <w:ilvl w:val="0"/>
                <w:numId w:val="6"/>
              </w:numPr>
              <w:ind w:left="172" w:hanging="172"/>
            </w:pPr>
            <w:r w:rsidRPr="0050275A">
              <w:t>Choose a volunteer to guess the word using the sentence frame.</w:t>
            </w:r>
          </w:p>
          <w:p w14:paraId="796E2163" w14:textId="77777777" w:rsidR="0050275A" w:rsidRDefault="0050275A" w:rsidP="00F7726E">
            <w:pPr>
              <w:pStyle w:val="ListParagraph"/>
              <w:numPr>
                <w:ilvl w:val="0"/>
                <w:numId w:val="6"/>
              </w:numPr>
              <w:ind w:left="172" w:hanging="172"/>
            </w:pPr>
            <w:r>
              <w:t xml:space="preserve">Uncover the word and model using the beginning letter </w:t>
            </w:r>
            <w:r w:rsidRPr="0050275A">
              <w:rPr>
                <w:b/>
              </w:rPr>
              <w:t>W</w:t>
            </w:r>
            <w:r>
              <w:t xml:space="preserve"> to read </w:t>
            </w:r>
            <w:r w:rsidRPr="0050275A">
              <w:rPr>
                <w:b/>
              </w:rPr>
              <w:t>"w-w-water."</w:t>
            </w:r>
          </w:p>
          <w:p w14:paraId="1103CDED" w14:textId="43C7D527" w:rsidR="0050275A" w:rsidRDefault="0050275A" w:rsidP="00F7726E">
            <w:pPr>
              <w:pStyle w:val="ListParagraph"/>
              <w:numPr>
                <w:ilvl w:val="0"/>
                <w:numId w:val="6"/>
              </w:numPr>
              <w:ind w:left="172" w:hanging="172"/>
            </w:pPr>
            <w:r>
              <w:t>For example, model checking the picture in the textbook that also shows water.</w:t>
            </w:r>
          </w:p>
          <w:p w14:paraId="59FFB36B" w14:textId="360503EF" w:rsidR="0050275A" w:rsidRDefault="0050275A" w:rsidP="00F7726E">
            <w:pPr>
              <w:pStyle w:val="ListParagraph"/>
              <w:numPr>
                <w:ilvl w:val="0"/>
                <w:numId w:val="6"/>
              </w:numPr>
              <w:ind w:left="172" w:hanging="172"/>
            </w:pPr>
            <w:r>
              <w:t xml:space="preserve">Ask the students, </w:t>
            </w:r>
            <w:r w:rsidRPr="0050275A">
              <w:rPr>
                <w:b/>
              </w:rPr>
              <w:t>"Does the word water make sense in the book?"</w:t>
            </w:r>
          </w:p>
          <w:p w14:paraId="2A2DC525" w14:textId="75EBABC9" w:rsidR="0050275A" w:rsidRDefault="0050275A" w:rsidP="00F7726E">
            <w:pPr>
              <w:pStyle w:val="ListParagraph"/>
              <w:numPr>
                <w:ilvl w:val="0"/>
                <w:numId w:val="6"/>
              </w:numPr>
              <w:ind w:left="172" w:hanging="172"/>
            </w:pPr>
            <w:r>
              <w:t>Choose a few more words in the book that are easily guessed using photographs and the context of the sentence. Repeat the procedure a few more times to model strategies.</w:t>
            </w:r>
          </w:p>
          <w:p w14:paraId="6D2A3FDE" w14:textId="3FA03C1F" w:rsidR="000B601E" w:rsidRPr="000B601E" w:rsidRDefault="000B601E" w:rsidP="000B601E">
            <w:pPr>
              <w:rPr>
                <w:b/>
              </w:rPr>
            </w:pPr>
            <w:r w:rsidRPr="000B601E">
              <w:rPr>
                <w:b/>
              </w:rPr>
              <w:t>Day 4 Lesson 4: 15 Mins:</w:t>
            </w:r>
          </w:p>
          <w:p w14:paraId="32A29603" w14:textId="2EE1BEEF" w:rsidR="000B601E" w:rsidRDefault="000B601E" w:rsidP="00F7726E">
            <w:pPr>
              <w:pStyle w:val="ListParagraph"/>
              <w:numPr>
                <w:ilvl w:val="0"/>
                <w:numId w:val="13"/>
              </w:numPr>
              <w:ind w:left="172" w:hanging="172"/>
            </w:pPr>
            <w:r>
              <w:t>Remind students that they will be reading nonfiction texts that will provide information about a topic.</w:t>
            </w:r>
          </w:p>
          <w:p w14:paraId="0711295D" w14:textId="77777777" w:rsidR="009A04CA" w:rsidRDefault="000B601E" w:rsidP="00F7726E">
            <w:pPr>
              <w:pStyle w:val="ListParagraph"/>
              <w:numPr>
                <w:ilvl w:val="0"/>
                <w:numId w:val="13"/>
              </w:numPr>
              <w:ind w:left="172" w:hanging="172"/>
            </w:pPr>
            <w:r>
              <w:t xml:space="preserve">Distribute grade level nonfiction books to pairs of students. </w:t>
            </w:r>
          </w:p>
          <w:p w14:paraId="2261B307" w14:textId="4D88BBD1" w:rsidR="000B601E" w:rsidRDefault="009A04CA" w:rsidP="00F7726E">
            <w:pPr>
              <w:pStyle w:val="ListParagraph"/>
              <w:numPr>
                <w:ilvl w:val="0"/>
                <w:numId w:val="13"/>
              </w:numPr>
              <w:ind w:left="172" w:hanging="172"/>
            </w:pPr>
            <w:r>
              <w:t xml:space="preserve">Have your students read </w:t>
            </w:r>
            <w:r w:rsidR="000B601E">
              <w:t xml:space="preserve">with a partner and getting stuck on a word. Ask the student, </w:t>
            </w:r>
            <w:r w:rsidR="000B601E" w:rsidRPr="009A04CA">
              <w:rPr>
                <w:b/>
              </w:rPr>
              <w:t>"What can I do to read this tricky word?"</w:t>
            </w:r>
          </w:p>
          <w:p w14:paraId="359658A5" w14:textId="77777777" w:rsidR="009A04CA" w:rsidRDefault="000B601E" w:rsidP="00F7726E">
            <w:pPr>
              <w:pStyle w:val="ListParagraph"/>
              <w:numPr>
                <w:ilvl w:val="0"/>
                <w:numId w:val="13"/>
              </w:numPr>
              <w:ind w:left="172" w:hanging="172"/>
            </w:pPr>
            <w:r>
              <w:t xml:space="preserve">Have the student use the sentence frame, </w:t>
            </w:r>
            <w:r w:rsidRPr="009A04CA">
              <w:rPr>
                <w:b/>
              </w:rPr>
              <w:t>"I think the word is ____ because ____."</w:t>
            </w:r>
          </w:p>
          <w:p w14:paraId="191DE764" w14:textId="675EA96B" w:rsidR="000B601E" w:rsidRDefault="000B601E" w:rsidP="00F7726E">
            <w:pPr>
              <w:pStyle w:val="ListParagraph"/>
              <w:numPr>
                <w:ilvl w:val="0"/>
                <w:numId w:val="13"/>
              </w:numPr>
              <w:ind w:left="172" w:hanging="172"/>
            </w:pPr>
            <w:r>
              <w:t>Prompt the student to have you check the picture, use the beginning sound, and think about the other words in the sentence.</w:t>
            </w:r>
          </w:p>
          <w:p w14:paraId="2577C2FD" w14:textId="77777777" w:rsidR="009A04CA" w:rsidRDefault="000B601E" w:rsidP="00F7726E">
            <w:pPr>
              <w:pStyle w:val="ListParagraph"/>
              <w:numPr>
                <w:ilvl w:val="0"/>
                <w:numId w:val="13"/>
              </w:numPr>
              <w:ind w:left="172" w:hanging="172"/>
            </w:pPr>
            <w:r>
              <w:t xml:space="preserve">After you read the word together, ask the student, </w:t>
            </w:r>
            <w:r w:rsidRPr="009A04CA">
              <w:rPr>
                <w:b/>
              </w:rPr>
              <w:t>"Does this word make sense</w:t>
            </w:r>
            <w:r>
              <w:t>?"</w:t>
            </w:r>
          </w:p>
          <w:p w14:paraId="098A5093" w14:textId="230F8541" w:rsidR="000B601E" w:rsidRPr="00780730" w:rsidRDefault="000B601E" w:rsidP="00F7726E">
            <w:pPr>
              <w:pStyle w:val="ListParagraph"/>
              <w:numPr>
                <w:ilvl w:val="0"/>
                <w:numId w:val="13"/>
              </w:numPr>
              <w:ind w:left="172" w:hanging="172"/>
            </w:pPr>
            <w:r>
              <w:t>As students work in partners, circulate and prompt them to use the strategies for reading unknown words.</w:t>
            </w:r>
          </w:p>
          <w:p w14:paraId="182CFB51" w14:textId="10B21F4E" w:rsidR="00780730" w:rsidRDefault="00780730" w:rsidP="00CD4D2B">
            <w:pPr>
              <w:rPr>
                <w:b/>
              </w:rPr>
            </w:pPr>
          </w:p>
          <w:p w14:paraId="16528CCD" w14:textId="77777777" w:rsidR="00D914D8" w:rsidRDefault="00D914D8" w:rsidP="00D914D8">
            <w:pPr>
              <w:pStyle w:val="Heading2"/>
            </w:pPr>
            <w:r w:rsidRPr="00287F69">
              <w:lastRenderedPageBreak/>
              <w:t>Assessment Activity</w:t>
            </w:r>
          </w:p>
          <w:p w14:paraId="77F05BBA" w14:textId="77777777" w:rsidR="00D914D8" w:rsidRDefault="00D914D8" w:rsidP="00F7726E">
            <w:pPr>
              <w:pStyle w:val="ListParagraph"/>
              <w:numPr>
                <w:ilvl w:val="0"/>
                <w:numId w:val="3"/>
              </w:numPr>
              <w:ind w:left="160" w:hanging="160"/>
            </w:pPr>
            <w:r w:rsidRPr="00D329A0">
              <w:t>Students can also be assessed using the worksheet they complete individually to see if they are able to isolate the phonemes.</w:t>
            </w:r>
          </w:p>
          <w:p w14:paraId="5AFBE4CE" w14:textId="77777777" w:rsidR="00D914D8" w:rsidRDefault="00D914D8" w:rsidP="00F7726E">
            <w:pPr>
              <w:pStyle w:val="ListParagraph"/>
              <w:numPr>
                <w:ilvl w:val="0"/>
                <w:numId w:val="3"/>
              </w:numPr>
              <w:ind w:left="160" w:hanging="160"/>
            </w:pPr>
            <w:r>
              <w:t>Ask students to answer the following questions using the sentence stems provided:</w:t>
            </w:r>
          </w:p>
          <w:p w14:paraId="0C85A4F5" w14:textId="7CAAAA3C" w:rsidR="00D914D8" w:rsidRDefault="00D914D8" w:rsidP="00F7726E">
            <w:pPr>
              <w:pStyle w:val="ListParagraph"/>
              <w:numPr>
                <w:ilvl w:val="0"/>
                <w:numId w:val="3"/>
              </w:numPr>
              <w:ind w:left="160" w:hanging="160"/>
            </w:pPr>
            <w:r>
              <w:t>What was one new word you found in your nonfiction book?</w:t>
            </w:r>
          </w:p>
          <w:p w14:paraId="0C42338F" w14:textId="77777777" w:rsidR="00D914D8" w:rsidRPr="00D914D8" w:rsidRDefault="00D914D8" w:rsidP="00F7726E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 w:rsidRPr="00D914D8">
              <w:rPr>
                <w:b/>
              </w:rPr>
              <w:t>The new word was ____."</w:t>
            </w:r>
          </w:p>
          <w:p w14:paraId="62C0B9F5" w14:textId="77777777" w:rsidR="00D914D8" w:rsidRDefault="00D914D8" w:rsidP="00F7726E">
            <w:pPr>
              <w:pStyle w:val="ListParagraph"/>
              <w:numPr>
                <w:ilvl w:val="0"/>
                <w:numId w:val="3"/>
              </w:numPr>
              <w:ind w:left="160" w:hanging="160"/>
            </w:pPr>
            <w:r>
              <w:t>How did you figure out what the new word means?</w:t>
            </w:r>
          </w:p>
          <w:p w14:paraId="3A51B31D" w14:textId="16AAD103" w:rsidR="00D914D8" w:rsidRPr="00D914D8" w:rsidRDefault="00D914D8" w:rsidP="00F7726E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 w:rsidRPr="00D914D8">
              <w:rPr>
                <w:b/>
              </w:rPr>
              <w:t>"I think the word is ____ because ____."</w:t>
            </w:r>
          </w:p>
          <w:p w14:paraId="31B21B87" w14:textId="77777777" w:rsidR="00780730" w:rsidRPr="00CD4D2B" w:rsidRDefault="00780730" w:rsidP="00CD4D2B">
            <w:pPr>
              <w:rPr>
                <w:b/>
              </w:rPr>
            </w:pPr>
            <w:bookmarkStart w:id="0" w:name="_GoBack"/>
            <w:bookmarkEnd w:id="0"/>
          </w:p>
          <w:p w14:paraId="6CC78EF4" w14:textId="4BB29118" w:rsidR="00A37E88" w:rsidRPr="00994216" w:rsidRDefault="00A37E88" w:rsidP="000B601E">
            <w:pPr>
              <w:pStyle w:val="ListParagraph"/>
              <w:ind w:left="662"/>
            </w:pPr>
          </w:p>
        </w:tc>
        <w:tc>
          <w:tcPr>
            <w:tcW w:w="118" w:type="pct"/>
          </w:tcPr>
          <w:p w14:paraId="3EC4062D" w14:textId="77777777" w:rsidR="00C17E2A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05FEDF9C" w14:textId="5C54F3CF" w:rsidR="00583DA1" w:rsidRDefault="00E07205" w:rsidP="00CD4D2B">
            <w:pPr>
              <w:rPr>
                <w:b/>
              </w:rPr>
            </w:pPr>
            <w:r w:rsidRPr="00DF5FCD">
              <w:rPr>
                <w:b/>
              </w:rPr>
              <w:t xml:space="preserve">Day </w:t>
            </w:r>
            <w:r w:rsidR="008F27DC" w:rsidRPr="00DF5FCD">
              <w:rPr>
                <w:b/>
              </w:rPr>
              <w:t>2</w:t>
            </w:r>
            <w:r w:rsidRPr="00DF5FCD">
              <w:rPr>
                <w:b/>
              </w:rPr>
              <w:t xml:space="preserve"> Lesson </w:t>
            </w:r>
            <w:r w:rsidR="00211CFF">
              <w:rPr>
                <w:b/>
              </w:rPr>
              <w:t>2</w:t>
            </w:r>
            <w:r w:rsidRPr="00DF5FCD">
              <w:rPr>
                <w:b/>
              </w:rPr>
              <w:t xml:space="preserve">- </w:t>
            </w:r>
            <w:r w:rsidR="00667D6F">
              <w:rPr>
                <w:b/>
              </w:rPr>
              <w:t>3</w:t>
            </w:r>
            <w:r w:rsidR="00994216">
              <w:rPr>
                <w:b/>
              </w:rPr>
              <w:t>0</w:t>
            </w:r>
            <w:r w:rsidRPr="00DF5FCD">
              <w:rPr>
                <w:b/>
              </w:rPr>
              <w:t xml:space="preserve"> mins </w:t>
            </w:r>
          </w:p>
          <w:p w14:paraId="39A1ECC7" w14:textId="6545C187" w:rsidR="00367DF9" w:rsidRPr="00367DF9" w:rsidRDefault="00367DF9" w:rsidP="00F7726E">
            <w:pPr>
              <w:pStyle w:val="ListParagraph"/>
              <w:numPr>
                <w:ilvl w:val="0"/>
                <w:numId w:val="11"/>
              </w:numPr>
              <w:ind w:left="279" w:hanging="142"/>
            </w:pPr>
            <w:r w:rsidRPr="00367DF9">
              <w:t>Label small cups with a 1, 2, or 3 – enough cups so that each child has a set of three</w:t>
            </w:r>
            <w:r>
              <w:t>.</w:t>
            </w:r>
          </w:p>
          <w:p w14:paraId="140562E4" w14:textId="7EEBBAF7" w:rsidR="00367DF9" w:rsidRPr="00367DF9" w:rsidRDefault="00367DF9" w:rsidP="00F7726E">
            <w:pPr>
              <w:pStyle w:val="ListParagraph"/>
              <w:numPr>
                <w:ilvl w:val="0"/>
                <w:numId w:val="11"/>
              </w:numPr>
              <w:ind w:left="279" w:hanging="142"/>
            </w:pPr>
            <w:r w:rsidRPr="00367DF9">
              <w:t>Prepare a list of words. These are the words I used:</w:t>
            </w:r>
          </w:p>
          <w:p w14:paraId="2DAF7B14" w14:textId="77777777" w:rsidR="00367DF9" w:rsidRPr="00367DF9" w:rsidRDefault="00367DF9" w:rsidP="00367DF9">
            <w:pPr>
              <w:pStyle w:val="ListParagraph"/>
              <w:ind w:left="279"/>
              <w:rPr>
                <w:b/>
              </w:rPr>
            </w:pPr>
            <w:r w:rsidRPr="00367DF9">
              <w:rPr>
                <w:b/>
              </w:rPr>
              <w:t>Net, top, nest, hat, butterfly, tiger, octopus, goat, turkey, kettle, boat, ten, quarter, mitten, touch.</w:t>
            </w:r>
          </w:p>
          <w:p w14:paraId="40117539" w14:textId="226F744D" w:rsidR="00367DF9" w:rsidRPr="00367DF9" w:rsidRDefault="00367DF9" w:rsidP="00F7726E">
            <w:pPr>
              <w:pStyle w:val="ListParagraph"/>
              <w:numPr>
                <w:ilvl w:val="0"/>
                <w:numId w:val="11"/>
              </w:numPr>
              <w:ind w:left="279" w:hanging="142"/>
            </w:pPr>
            <w:r w:rsidRPr="00367DF9">
              <w:t>Prepare copies of tally sheet</w:t>
            </w:r>
            <w:r>
              <w:t xml:space="preserve">, use </w:t>
            </w:r>
            <w:r w:rsidRPr="00367DF9">
              <w:t>paper cut into quarters. Have the children print their name on their paper and write the numbers 1, 2 and 3 on it.</w:t>
            </w:r>
          </w:p>
          <w:p w14:paraId="6DF9C773" w14:textId="7B7AAA4D" w:rsidR="00367DF9" w:rsidRDefault="00367DF9" w:rsidP="00F7726E">
            <w:pPr>
              <w:pStyle w:val="ListParagraph"/>
              <w:numPr>
                <w:ilvl w:val="0"/>
                <w:numId w:val="11"/>
              </w:numPr>
              <w:ind w:left="279" w:hanging="142"/>
            </w:pPr>
            <w:r w:rsidRPr="00367DF9">
              <w:t>Prepare individual sets of fifteen tokens or you can have children count out the tokens themselves.</w:t>
            </w:r>
          </w:p>
          <w:p w14:paraId="19C84744" w14:textId="77777777" w:rsidR="00211450" w:rsidRDefault="00211450" w:rsidP="00F7726E">
            <w:pPr>
              <w:pStyle w:val="ListParagraph"/>
              <w:numPr>
                <w:ilvl w:val="0"/>
                <w:numId w:val="11"/>
              </w:numPr>
              <w:ind w:left="279" w:hanging="142"/>
            </w:pPr>
            <w:r>
              <w:t>Review the /t/ sound with a small group of children (no more than six). Ask children to name words they know that have the /t/ sound.</w:t>
            </w:r>
          </w:p>
          <w:p w14:paraId="707934BF" w14:textId="6C436F22" w:rsidR="00211450" w:rsidRDefault="00211450" w:rsidP="00F7726E">
            <w:pPr>
              <w:pStyle w:val="ListParagraph"/>
              <w:numPr>
                <w:ilvl w:val="0"/>
                <w:numId w:val="11"/>
              </w:numPr>
              <w:ind w:left="279" w:hanging="142"/>
            </w:pPr>
            <w:r>
              <w:t xml:space="preserve">Say the word, tall, and ask students if they hear the /t/ at the beginning, middle or end of the word. Say the word, button, and ask </w:t>
            </w:r>
            <w:r>
              <w:lastRenderedPageBreak/>
              <w:t>the same question. Repeat with the word, rabbit.</w:t>
            </w:r>
          </w:p>
          <w:p w14:paraId="74E9677D" w14:textId="3D5A1A27" w:rsidR="00211450" w:rsidRDefault="00211450" w:rsidP="00F7726E">
            <w:pPr>
              <w:pStyle w:val="ListParagraph"/>
              <w:numPr>
                <w:ilvl w:val="0"/>
                <w:numId w:val="11"/>
              </w:numPr>
              <w:ind w:left="279" w:hanging="142"/>
            </w:pPr>
            <w:r>
              <w:t xml:space="preserve">Give each child three cups: one labeled with a “1”, one labeled with a “2”, and one labeled with a “3”. Have children place the cups in front of them from left to right in the correct numerical order. </w:t>
            </w:r>
          </w:p>
          <w:p w14:paraId="39341A06" w14:textId="149FD0AB" w:rsidR="00211450" w:rsidRDefault="00211450" w:rsidP="00F7726E">
            <w:pPr>
              <w:pStyle w:val="ListParagraph"/>
              <w:numPr>
                <w:ilvl w:val="0"/>
                <w:numId w:val="11"/>
              </w:numPr>
              <w:ind w:left="279" w:hanging="142"/>
            </w:pPr>
            <w:r>
              <w:t xml:space="preserve">Tell the children that you are going to say some words. The children are to decide if the /t/ is at the beginning, middle or end of the words. </w:t>
            </w:r>
          </w:p>
          <w:p w14:paraId="1ED73C83" w14:textId="1BB49373" w:rsidR="00211450" w:rsidRDefault="00211450" w:rsidP="00F7726E">
            <w:pPr>
              <w:pStyle w:val="ListParagraph"/>
              <w:numPr>
                <w:ilvl w:val="0"/>
                <w:numId w:val="11"/>
              </w:numPr>
              <w:ind w:left="279" w:hanging="142"/>
            </w:pPr>
            <w:r>
              <w:t>Explain that they are to place a token, in the #1 cup if they hear /t/ at the beginning of a word, the #2 cup if they hear the/t/ in the middle of a word, or the #3 cup if they hear the /t/ at the end of the word.</w:t>
            </w:r>
          </w:p>
          <w:p w14:paraId="7712F489" w14:textId="4096750D" w:rsidR="00211450" w:rsidRDefault="00211450" w:rsidP="00F7726E">
            <w:pPr>
              <w:pStyle w:val="ListParagraph"/>
              <w:numPr>
                <w:ilvl w:val="0"/>
                <w:numId w:val="11"/>
              </w:numPr>
              <w:ind w:left="279" w:hanging="283"/>
            </w:pPr>
            <w:r>
              <w:t>Model examples of words with each letter placement. Give each child 15 tokens. Read each word from your list slowly, giving children time to hear the /t/ and decide where to place their token. Repeat the words when necessary.</w:t>
            </w:r>
          </w:p>
          <w:p w14:paraId="346F0C04" w14:textId="77777777" w:rsidR="00211450" w:rsidRDefault="00211450" w:rsidP="00F7726E">
            <w:pPr>
              <w:pStyle w:val="ListParagraph"/>
              <w:numPr>
                <w:ilvl w:val="0"/>
                <w:numId w:val="11"/>
              </w:numPr>
              <w:ind w:left="279" w:hanging="283"/>
            </w:pPr>
            <w:r>
              <w:t>When all the words have been read and each child has used all their tokens, give each the tally sheet and have them write their names on it.</w:t>
            </w:r>
          </w:p>
          <w:p w14:paraId="2BE457DE" w14:textId="1C81A3A1" w:rsidR="00C24A10" w:rsidRPr="00367DF9" w:rsidRDefault="00211450" w:rsidP="00F7726E">
            <w:pPr>
              <w:pStyle w:val="ListParagraph"/>
              <w:numPr>
                <w:ilvl w:val="0"/>
                <w:numId w:val="11"/>
              </w:numPr>
              <w:ind w:left="279" w:hanging="283"/>
            </w:pPr>
            <w:r>
              <w:t>Have children count the tokens in cup #1 and write their answer beside the #1 on their sheet. Do the same for cups 2 and 3.</w:t>
            </w:r>
          </w:p>
          <w:p w14:paraId="1223C55F" w14:textId="77777777" w:rsidR="00971415" w:rsidRDefault="00971415" w:rsidP="00971415">
            <w:pPr>
              <w:rPr>
                <w:b/>
              </w:rPr>
            </w:pPr>
          </w:p>
          <w:p w14:paraId="189FA8B0" w14:textId="77777777" w:rsidR="00971415" w:rsidRDefault="00971415" w:rsidP="00971415">
            <w:pPr>
              <w:rPr>
                <w:b/>
              </w:rPr>
            </w:pPr>
          </w:p>
          <w:p w14:paraId="5135F22C" w14:textId="77777777" w:rsidR="00971415" w:rsidRDefault="00971415" w:rsidP="00971415">
            <w:pPr>
              <w:rPr>
                <w:b/>
              </w:rPr>
            </w:pPr>
          </w:p>
          <w:p w14:paraId="012DB69B" w14:textId="40171964" w:rsidR="00971415" w:rsidRPr="00971415" w:rsidRDefault="00971415" w:rsidP="00971415">
            <w:pPr>
              <w:rPr>
                <w:b/>
              </w:rPr>
            </w:pPr>
          </w:p>
        </w:tc>
      </w:tr>
      <w:tr w:rsidR="005A4652" w14:paraId="544156AA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2B08F4E" w14:textId="6888D961" w:rsidR="00110F25" w:rsidRPr="00485065" w:rsidRDefault="00110F25" w:rsidP="00D914D8">
            <w:pPr>
              <w:pStyle w:val="ListParagraph"/>
              <w:ind w:left="284"/>
            </w:pPr>
          </w:p>
        </w:tc>
        <w:tc>
          <w:tcPr>
            <w:tcW w:w="65" w:type="pct"/>
          </w:tcPr>
          <w:p w14:paraId="0A767BD4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0E5A721" w14:textId="073371D7" w:rsidR="00D914D8" w:rsidRPr="006B19E5" w:rsidRDefault="006B19E5" w:rsidP="00D914D8">
            <w:pPr>
              <w:rPr>
                <w:b/>
              </w:rPr>
            </w:pPr>
            <w:r w:rsidRPr="006B19E5">
              <w:rPr>
                <w:b/>
              </w:rPr>
              <w:t>"</w:t>
            </w:r>
          </w:p>
          <w:p w14:paraId="7E793B58" w14:textId="5EBE2124" w:rsidR="006B19E5" w:rsidRPr="006B19E5" w:rsidRDefault="006B19E5" w:rsidP="006B19E5">
            <w:pPr>
              <w:rPr>
                <w:b/>
              </w:rPr>
            </w:pPr>
          </w:p>
        </w:tc>
        <w:tc>
          <w:tcPr>
            <w:tcW w:w="118" w:type="pct"/>
          </w:tcPr>
          <w:p w14:paraId="0BE69C2D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90231E8" w14:textId="1CE72536" w:rsidR="00CB574B" w:rsidRDefault="00CB574B" w:rsidP="00EB2FF3"/>
        </w:tc>
      </w:tr>
      <w:tr w:rsidR="005A4652" w14:paraId="2739C41C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7F5870B0" w:rsidR="001F4D29" w:rsidRPr="001F4D29" w:rsidRDefault="001F4D29" w:rsidP="00BB5607">
            <w:pPr>
              <w:pStyle w:val="ListParagraph"/>
              <w:ind w:left="142"/>
            </w:pPr>
          </w:p>
        </w:tc>
        <w:tc>
          <w:tcPr>
            <w:tcW w:w="65" w:type="pct"/>
          </w:tcPr>
          <w:p w14:paraId="37519F10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3A6B26DB"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18" w:type="pct"/>
          </w:tcPr>
          <w:p w14:paraId="05B09046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77777777" w:rsidR="00C17E2A" w:rsidRDefault="00C17E2A"/>
        </w:tc>
      </w:tr>
      <w:tr w:rsidR="005A4652" w14:paraId="7185304E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0950CF" w14:textId="75FAA9C4" w:rsidR="00C17E2A" w:rsidRPr="00F208E3" w:rsidRDefault="00C17E2A" w:rsidP="00BB5607">
            <w:pPr>
              <w:pStyle w:val="ListParagraph"/>
              <w:ind w:left="142"/>
            </w:pPr>
          </w:p>
        </w:tc>
        <w:tc>
          <w:tcPr>
            <w:tcW w:w="65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4D9FD2D" w14:textId="6331DC6F" w:rsidR="00CB08CC" w:rsidRPr="00287F69" w:rsidRDefault="00CB08CC" w:rsidP="00BB5607">
            <w:pPr>
              <w:pStyle w:val="ListParagraph"/>
              <w:ind w:left="160"/>
            </w:pPr>
          </w:p>
        </w:tc>
        <w:tc>
          <w:tcPr>
            <w:tcW w:w="118" w:type="pct"/>
          </w:tcPr>
          <w:p w14:paraId="79D27C9D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C17E2A" w:rsidRDefault="00C17E2A"/>
        </w:tc>
      </w:tr>
      <w:tr w:rsidR="005A4652" w14:paraId="0F1361F9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02F85058" w14:textId="77777777" w:rsidR="00C17E2A" w:rsidRDefault="00D27DC3">
            <w:pPr>
              <w:pStyle w:val="Heading2"/>
            </w:pPr>
            <w:r>
              <w:t>Summary</w:t>
            </w:r>
          </w:p>
          <w:p w14:paraId="1D9B050B" w14:textId="530787BD" w:rsidR="00EA5BCA" w:rsidRPr="00EA5BCA" w:rsidRDefault="00EA5BCA" w:rsidP="00F7726E">
            <w:pPr>
              <w:pStyle w:val="ListParagraph"/>
              <w:numPr>
                <w:ilvl w:val="0"/>
                <w:numId w:val="4"/>
              </w:numPr>
              <w:ind w:left="142" w:hanging="142"/>
            </w:pPr>
          </w:p>
        </w:tc>
        <w:tc>
          <w:tcPr>
            <w:tcW w:w="65" w:type="pct"/>
          </w:tcPr>
          <w:p w14:paraId="5F1D2F44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Default="00C17E2A"/>
        </w:tc>
        <w:tc>
          <w:tcPr>
            <w:tcW w:w="118" w:type="pct"/>
          </w:tcPr>
          <w:p w14:paraId="2AF7B3E2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>
      <w:footerReference w:type="default" r:id="rId16"/>
      <w:headerReference w:type="first" r:id="rId17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91E66" w14:textId="77777777" w:rsidR="006C149F" w:rsidRDefault="006C149F">
      <w:pPr>
        <w:spacing w:before="0" w:after="0" w:line="240" w:lineRule="auto"/>
      </w:pPr>
      <w:r>
        <w:separator/>
      </w:r>
    </w:p>
  </w:endnote>
  <w:endnote w:type="continuationSeparator" w:id="0">
    <w:p w14:paraId="1D23DB46" w14:textId="77777777" w:rsidR="006C149F" w:rsidRDefault="006C149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780D3BD4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D914D8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C5B36" w14:textId="77777777" w:rsidR="006C149F" w:rsidRDefault="006C149F">
      <w:pPr>
        <w:spacing w:before="0" w:after="0" w:line="240" w:lineRule="auto"/>
      </w:pPr>
      <w:r>
        <w:separator/>
      </w:r>
    </w:p>
  </w:footnote>
  <w:footnote w:type="continuationSeparator" w:id="0">
    <w:p w14:paraId="2C7735F7" w14:textId="77777777" w:rsidR="006C149F" w:rsidRDefault="006C149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0F5B0494" w:rsidR="00A25094" w:rsidRDefault="00B36C8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19F63714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D0FE5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A301E"/>
    <w:multiLevelType w:val="hybridMultilevel"/>
    <w:tmpl w:val="990498A4"/>
    <w:lvl w:ilvl="0" w:tplc="06844AD6">
      <w:start w:val="1"/>
      <w:numFmt w:val="decimal"/>
      <w:lvlText w:val="%1."/>
      <w:lvlJc w:val="left"/>
      <w:pPr>
        <w:ind w:left="662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382" w:hanging="360"/>
      </w:pPr>
    </w:lvl>
    <w:lvl w:ilvl="2" w:tplc="0809001B" w:tentative="1">
      <w:start w:val="1"/>
      <w:numFmt w:val="lowerRoman"/>
      <w:lvlText w:val="%3."/>
      <w:lvlJc w:val="right"/>
      <w:pPr>
        <w:ind w:left="2102" w:hanging="180"/>
      </w:pPr>
    </w:lvl>
    <w:lvl w:ilvl="3" w:tplc="0809000F" w:tentative="1">
      <w:start w:val="1"/>
      <w:numFmt w:val="decimal"/>
      <w:lvlText w:val="%4."/>
      <w:lvlJc w:val="left"/>
      <w:pPr>
        <w:ind w:left="2822" w:hanging="360"/>
      </w:pPr>
    </w:lvl>
    <w:lvl w:ilvl="4" w:tplc="08090019" w:tentative="1">
      <w:start w:val="1"/>
      <w:numFmt w:val="lowerLetter"/>
      <w:lvlText w:val="%5."/>
      <w:lvlJc w:val="left"/>
      <w:pPr>
        <w:ind w:left="3542" w:hanging="360"/>
      </w:pPr>
    </w:lvl>
    <w:lvl w:ilvl="5" w:tplc="0809001B" w:tentative="1">
      <w:start w:val="1"/>
      <w:numFmt w:val="lowerRoman"/>
      <w:lvlText w:val="%6."/>
      <w:lvlJc w:val="right"/>
      <w:pPr>
        <w:ind w:left="4262" w:hanging="180"/>
      </w:pPr>
    </w:lvl>
    <w:lvl w:ilvl="6" w:tplc="0809000F" w:tentative="1">
      <w:start w:val="1"/>
      <w:numFmt w:val="decimal"/>
      <w:lvlText w:val="%7."/>
      <w:lvlJc w:val="left"/>
      <w:pPr>
        <w:ind w:left="4982" w:hanging="360"/>
      </w:pPr>
    </w:lvl>
    <w:lvl w:ilvl="7" w:tplc="08090019" w:tentative="1">
      <w:start w:val="1"/>
      <w:numFmt w:val="lowerLetter"/>
      <w:lvlText w:val="%8."/>
      <w:lvlJc w:val="left"/>
      <w:pPr>
        <w:ind w:left="5702" w:hanging="360"/>
      </w:pPr>
    </w:lvl>
    <w:lvl w:ilvl="8" w:tplc="0809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4" w15:restartNumberingAfterBreak="0">
    <w:nsid w:val="35524685"/>
    <w:multiLevelType w:val="hybridMultilevel"/>
    <w:tmpl w:val="A2B0B6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6072A"/>
    <w:multiLevelType w:val="hybridMultilevel"/>
    <w:tmpl w:val="317CE9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338B5"/>
    <w:multiLevelType w:val="hybridMultilevel"/>
    <w:tmpl w:val="D69EF80C"/>
    <w:lvl w:ilvl="0" w:tplc="3FE480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6E4DD8"/>
    <w:multiLevelType w:val="hybridMultilevel"/>
    <w:tmpl w:val="288013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EC2004"/>
    <w:multiLevelType w:val="hybridMultilevel"/>
    <w:tmpl w:val="DF80BB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0D7D5C"/>
    <w:multiLevelType w:val="hybridMultilevel"/>
    <w:tmpl w:val="08F61BCE"/>
    <w:lvl w:ilvl="0" w:tplc="F33E11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900789"/>
    <w:multiLevelType w:val="hybridMultilevel"/>
    <w:tmpl w:val="C15EDC6A"/>
    <w:lvl w:ilvl="0" w:tplc="E3EA3F52">
      <w:start w:val="1"/>
      <w:numFmt w:val="bullet"/>
      <w:lvlText w:val="-"/>
      <w:lvlJc w:val="left"/>
      <w:pPr>
        <w:ind w:left="426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2" w15:restartNumberingAfterBreak="0">
    <w:nsid w:val="6FC8211D"/>
    <w:multiLevelType w:val="hybridMultilevel"/>
    <w:tmpl w:val="3C6C45F8"/>
    <w:lvl w:ilvl="0" w:tplc="86C6CB6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4"/>
  </w:num>
  <w:num w:numId="9">
    <w:abstractNumId w:val="11"/>
  </w:num>
  <w:num w:numId="10">
    <w:abstractNumId w:val="12"/>
  </w:num>
  <w:num w:numId="11">
    <w:abstractNumId w:val="10"/>
  </w:num>
  <w:num w:numId="12">
    <w:abstractNumId w:val="9"/>
  </w:num>
  <w:num w:numId="13">
    <w:abstractNumId w:val="8"/>
  </w:num>
  <w:num w:numId="14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5F28"/>
    <w:rsid w:val="0004040F"/>
    <w:rsid w:val="0004502C"/>
    <w:rsid w:val="00050F06"/>
    <w:rsid w:val="00065A51"/>
    <w:rsid w:val="0007578F"/>
    <w:rsid w:val="000816FF"/>
    <w:rsid w:val="000904AA"/>
    <w:rsid w:val="00094462"/>
    <w:rsid w:val="00094895"/>
    <w:rsid w:val="000A37E8"/>
    <w:rsid w:val="000A5950"/>
    <w:rsid w:val="000B2A8B"/>
    <w:rsid w:val="000B601E"/>
    <w:rsid w:val="000B72D9"/>
    <w:rsid w:val="000B7585"/>
    <w:rsid w:val="000C562D"/>
    <w:rsid w:val="000D44B1"/>
    <w:rsid w:val="000D5DFD"/>
    <w:rsid w:val="000E2930"/>
    <w:rsid w:val="000F3C73"/>
    <w:rsid w:val="00100ADB"/>
    <w:rsid w:val="00110F25"/>
    <w:rsid w:val="001205AF"/>
    <w:rsid w:val="001240F2"/>
    <w:rsid w:val="00134383"/>
    <w:rsid w:val="001432FD"/>
    <w:rsid w:val="00151B6D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C0A0E"/>
    <w:rsid w:val="001C4621"/>
    <w:rsid w:val="001D1806"/>
    <w:rsid w:val="001D3BC8"/>
    <w:rsid w:val="001D4D95"/>
    <w:rsid w:val="001D6B1C"/>
    <w:rsid w:val="001E6B90"/>
    <w:rsid w:val="001F4D29"/>
    <w:rsid w:val="001F5B63"/>
    <w:rsid w:val="00205412"/>
    <w:rsid w:val="0020622F"/>
    <w:rsid w:val="00210F3F"/>
    <w:rsid w:val="00211450"/>
    <w:rsid w:val="00211CFF"/>
    <w:rsid w:val="00227208"/>
    <w:rsid w:val="00234570"/>
    <w:rsid w:val="0024426F"/>
    <w:rsid w:val="002473D0"/>
    <w:rsid w:val="002541D0"/>
    <w:rsid w:val="00255260"/>
    <w:rsid w:val="002622D7"/>
    <w:rsid w:val="0026795F"/>
    <w:rsid w:val="0028057F"/>
    <w:rsid w:val="00287F69"/>
    <w:rsid w:val="002A72AE"/>
    <w:rsid w:val="002B44A9"/>
    <w:rsid w:val="002B4EEC"/>
    <w:rsid w:val="002B733A"/>
    <w:rsid w:val="002D3295"/>
    <w:rsid w:val="002E4739"/>
    <w:rsid w:val="002F4915"/>
    <w:rsid w:val="00304069"/>
    <w:rsid w:val="00304B4A"/>
    <w:rsid w:val="00310BAC"/>
    <w:rsid w:val="00312F69"/>
    <w:rsid w:val="003242CF"/>
    <w:rsid w:val="003254A0"/>
    <w:rsid w:val="00331C10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72AC"/>
    <w:rsid w:val="003B1470"/>
    <w:rsid w:val="003B777D"/>
    <w:rsid w:val="003C7DAD"/>
    <w:rsid w:val="003D30E4"/>
    <w:rsid w:val="003E4AD7"/>
    <w:rsid w:val="0040481C"/>
    <w:rsid w:val="004061AF"/>
    <w:rsid w:val="004138FF"/>
    <w:rsid w:val="00417B53"/>
    <w:rsid w:val="00420EFD"/>
    <w:rsid w:val="00425F4D"/>
    <w:rsid w:val="00425F80"/>
    <w:rsid w:val="00430D97"/>
    <w:rsid w:val="004343E9"/>
    <w:rsid w:val="004433CB"/>
    <w:rsid w:val="00453D92"/>
    <w:rsid w:val="0045402B"/>
    <w:rsid w:val="004827E6"/>
    <w:rsid w:val="00483AE5"/>
    <w:rsid w:val="00485065"/>
    <w:rsid w:val="00486F5A"/>
    <w:rsid w:val="004B20E0"/>
    <w:rsid w:val="004B46D3"/>
    <w:rsid w:val="004C6C13"/>
    <w:rsid w:val="004D089D"/>
    <w:rsid w:val="004E29C7"/>
    <w:rsid w:val="004F06F3"/>
    <w:rsid w:val="004F1557"/>
    <w:rsid w:val="004F60C4"/>
    <w:rsid w:val="004F6D32"/>
    <w:rsid w:val="005019E2"/>
    <w:rsid w:val="0050275A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2512"/>
    <w:rsid w:val="005D27CF"/>
    <w:rsid w:val="005D78FD"/>
    <w:rsid w:val="005F37E5"/>
    <w:rsid w:val="00601257"/>
    <w:rsid w:val="00603309"/>
    <w:rsid w:val="00606C52"/>
    <w:rsid w:val="0060771A"/>
    <w:rsid w:val="00614D56"/>
    <w:rsid w:val="00620391"/>
    <w:rsid w:val="0063032B"/>
    <w:rsid w:val="00631E0E"/>
    <w:rsid w:val="006326A0"/>
    <w:rsid w:val="006404AA"/>
    <w:rsid w:val="00641D69"/>
    <w:rsid w:val="00667D6F"/>
    <w:rsid w:val="00675B73"/>
    <w:rsid w:val="00677486"/>
    <w:rsid w:val="00686B1E"/>
    <w:rsid w:val="00697CD8"/>
    <w:rsid w:val="006A5952"/>
    <w:rsid w:val="006B19E5"/>
    <w:rsid w:val="006B3200"/>
    <w:rsid w:val="006B571A"/>
    <w:rsid w:val="006C149F"/>
    <w:rsid w:val="006C2F42"/>
    <w:rsid w:val="006E7F4B"/>
    <w:rsid w:val="006F0813"/>
    <w:rsid w:val="006F5DC7"/>
    <w:rsid w:val="006F7C39"/>
    <w:rsid w:val="006F7E46"/>
    <w:rsid w:val="00706EE0"/>
    <w:rsid w:val="00713D5E"/>
    <w:rsid w:val="00714A8D"/>
    <w:rsid w:val="007177D7"/>
    <w:rsid w:val="00735CBB"/>
    <w:rsid w:val="00743B1E"/>
    <w:rsid w:val="00747C96"/>
    <w:rsid w:val="00752C4E"/>
    <w:rsid w:val="00756214"/>
    <w:rsid w:val="00761C97"/>
    <w:rsid w:val="0076583E"/>
    <w:rsid w:val="00773C70"/>
    <w:rsid w:val="00777637"/>
    <w:rsid w:val="00780730"/>
    <w:rsid w:val="0078211E"/>
    <w:rsid w:val="0078309D"/>
    <w:rsid w:val="00786B8E"/>
    <w:rsid w:val="007C31C8"/>
    <w:rsid w:val="007E5E02"/>
    <w:rsid w:val="007F09DA"/>
    <w:rsid w:val="007F163A"/>
    <w:rsid w:val="007F4FCC"/>
    <w:rsid w:val="007F65A3"/>
    <w:rsid w:val="00807AE6"/>
    <w:rsid w:val="00811AB9"/>
    <w:rsid w:val="0083703B"/>
    <w:rsid w:val="0085030E"/>
    <w:rsid w:val="00853340"/>
    <w:rsid w:val="008776E5"/>
    <w:rsid w:val="00885068"/>
    <w:rsid w:val="008A326A"/>
    <w:rsid w:val="008B2B0B"/>
    <w:rsid w:val="008B2CBF"/>
    <w:rsid w:val="008D7836"/>
    <w:rsid w:val="008E2AFC"/>
    <w:rsid w:val="008F27DC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78FA"/>
    <w:rsid w:val="009563B9"/>
    <w:rsid w:val="00956A48"/>
    <w:rsid w:val="00956B0B"/>
    <w:rsid w:val="00956DE4"/>
    <w:rsid w:val="00966C71"/>
    <w:rsid w:val="00967165"/>
    <w:rsid w:val="0097003E"/>
    <w:rsid w:val="00971415"/>
    <w:rsid w:val="00974538"/>
    <w:rsid w:val="00975A8B"/>
    <w:rsid w:val="00982A20"/>
    <w:rsid w:val="0098460F"/>
    <w:rsid w:val="00994216"/>
    <w:rsid w:val="009A04CA"/>
    <w:rsid w:val="009A4BA1"/>
    <w:rsid w:val="009D155F"/>
    <w:rsid w:val="009D30C4"/>
    <w:rsid w:val="009D5198"/>
    <w:rsid w:val="009D72E5"/>
    <w:rsid w:val="009E08FF"/>
    <w:rsid w:val="009E61B2"/>
    <w:rsid w:val="009F7C60"/>
    <w:rsid w:val="00A0116B"/>
    <w:rsid w:val="00A1735C"/>
    <w:rsid w:val="00A25094"/>
    <w:rsid w:val="00A367FF"/>
    <w:rsid w:val="00A37E88"/>
    <w:rsid w:val="00A50553"/>
    <w:rsid w:val="00A74FCC"/>
    <w:rsid w:val="00A82696"/>
    <w:rsid w:val="00A85D55"/>
    <w:rsid w:val="00AB0656"/>
    <w:rsid w:val="00AB565D"/>
    <w:rsid w:val="00AC63A2"/>
    <w:rsid w:val="00AD171D"/>
    <w:rsid w:val="00AD6AD0"/>
    <w:rsid w:val="00AE2FC3"/>
    <w:rsid w:val="00AF47E1"/>
    <w:rsid w:val="00B02EA6"/>
    <w:rsid w:val="00B046C1"/>
    <w:rsid w:val="00B05823"/>
    <w:rsid w:val="00B07834"/>
    <w:rsid w:val="00B25DC5"/>
    <w:rsid w:val="00B262A1"/>
    <w:rsid w:val="00B36C8F"/>
    <w:rsid w:val="00B4776C"/>
    <w:rsid w:val="00B542DD"/>
    <w:rsid w:val="00B55350"/>
    <w:rsid w:val="00B57396"/>
    <w:rsid w:val="00B8438A"/>
    <w:rsid w:val="00B87608"/>
    <w:rsid w:val="00B91FAF"/>
    <w:rsid w:val="00BA223B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1083"/>
    <w:rsid w:val="00BF1D3C"/>
    <w:rsid w:val="00C02188"/>
    <w:rsid w:val="00C03799"/>
    <w:rsid w:val="00C17E2A"/>
    <w:rsid w:val="00C20C1E"/>
    <w:rsid w:val="00C24A10"/>
    <w:rsid w:val="00C61E15"/>
    <w:rsid w:val="00C73D7E"/>
    <w:rsid w:val="00C771B8"/>
    <w:rsid w:val="00C82CFC"/>
    <w:rsid w:val="00C83F94"/>
    <w:rsid w:val="00C84DB2"/>
    <w:rsid w:val="00C92835"/>
    <w:rsid w:val="00CB08CC"/>
    <w:rsid w:val="00CB2D0F"/>
    <w:rsid w:val="00CB574B"/>
    <w:rsid w:val="00CB7870"/>
    <w:rsid w:val="00CC3B13"/>
    <w:rsid w:val="00CD4D2B"/>
    <w:rsid w:val="00CE56FD"/>
    <w:rsid w:val="00CE5B35"/>
    <w:rsid w:val="00D17E02"/>
    <w:rsid w:val="00D2109C"/>
    <w:rsid w:val="00D27DC3"/>
    <w:rsid w:val="00D329A0"/>
    <w:rsid w:val="00D3577C"/>
    <w:rsid w:val="00D43AC0"/>
    <w:rsid w:val="00D63A36"/>
    <w:rsid w:val="00D8019B"/>
    <w:rsid w:val="00D812F1"/>
    <w:rsid w:val="00D85628"/>
    <w:rsid w:val="00D914D8"/>
    <w:rsid w:val="00DA1F66"/>
    <w:rsid w:val="00DC17D5"/>
    <w:rsid w:val="00DE0478"/>
    <w:rsid w:val="00DE3AC3"/>
    <w:rsid w:val="00DF02F9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D90"/>
    <w:rsid w:val="00E601B6"/>
    <w:rsid w:val="00E601FC"/>
    <w:rsid w:val="00E80C06"/>
    <w:rsid w:val="00E84F61"/>
    <w:rsid w:val="00E85536"/>
    <w:rsid w:val="00E86F8A"/>
    <w:rsid w:val="00EA3A1A"/>
    <w:rsid w:val="00EA5BCA"/>
    <w:rsid w:val="00EA78ED"/>
    <w:rsid w:val="00EB2FF3"/>
    <w:rsid w:val="00EB5924"/>
    <w:rsid w:val="00ED219F"/>
    <w:rsid w:val="00EE497B"/>
    <w:rsid w:val="00EF0198"/>
    <w:rsid w:val="00EF7436"/>
    <w:rsid w:val="00F1179F"/>
    <w:rsid w:val="00F12F9F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60399"/>
    <w:rsid w:val="00F616CA"/>
    <w:rsid w:val="00F62599"/>
    <w:rsid w:val="00F66CE1"/>
    <w:rsid w:val="00F7726E"/>
    <w:rsid w:val="00F814F7"/>
    <w:rsid w:val="00FA570E"/>
    <w:rsid w:val="00FB17D4"/>
    <w:rsid w:val="00FB5202"/>
    <w:rsid w:val="00FB61C0"/>
    <w:rsid w:val="00FB7459"/>
    <w:rsid w:val="00FC2AF9"/>
    <w:rsid w:val="00FC4700"/>
    <w:rsid w:val="00FC7E02"/>
    <w:rsid w:val="00FE4D5F"/>
    <w:rsid w:val="00FE68F0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epkidsreading.net/reading-strategies/" TargetMode="External"/><Relationship Id="rId13" Type="http://schemas.openxmlformats.org/officeDocument/2006/relationships/hyperlink" Target="http://www.keepkidsreading.net/docs/readingstrategiesbookmark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keepkidsreading.net/reading-strategies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eadingrockets.org/helping/target/phonic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eadingrockets.org/helping/target/phonics" TargetMode="External"/><Relationship Id="rId10" Type="http://schemas.openxmlformats.org/officeDocument/2006/relationships/hyperlink" Target="http://www.readingrockets.org/strategies/blending_games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://www.keepkidsreading.net/docs/readingstrategiesbookmark.pdf" TargetMode="External"/><Relationship Id="rId14" Type="http://schemas.openxmlformats.org/officeDocument/2006/relationships/hyperlink" Target="http://www.readingrockets.org/strategies/blending_gam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E3902"/>
    <w:rsid w:val="00106507"/>
    <w:rsid w:val="00253619"/>
    <w:rsid w:val="00280CE5"/>
    <w:rsid w:val="00322165"/>
    <w:rsid w:val="004A008E"/>
    <w:rsid w:val="004E1DB9"/>
    <w:rsid w:val="005E6E71"/>
    <w:rsid w:val="00713551"/>
    <w:rsid w:val="00805105"/>
    <w:rsid w:val="00816166"/>
    <w:rsid w:val="00836926"/>
    <w:rsid w:val="00990931"/>
    <w:rsid w:val="009D2491"/>
    <w:rsid w:val="00A20224"/>
    <w:rsid w:val="00AB2F7D"/>
    <w:rsid w:val="00AB37F5"/>
    <w:rsid w:val="00B67D1F"/>
    <w:rsid w:val="00C87D32"/>
    <w:rsid w:val="00C93DC1"/>
    <w:rsid w:val="00D92979"/>
    <w:rsid w:val="00E17671"/>
    <w:rsid w:val="00EB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4433</TotalTime>
  <Pages>3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Kelechi Uchenna</cp:lastModifiedBy>
  <cp:revision>46</cp:revision>
  <dcterms:created xsi:type="dcterms:W3CDTF">2019-01-08T10:37:00Z</dcterms:created>
  <dcterms:modified xsi:type="dcterms:W3CDTF">2019-09-08T03:50:00Z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