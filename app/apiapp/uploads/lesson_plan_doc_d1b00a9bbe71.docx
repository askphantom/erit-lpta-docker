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14651051" w14:textId="77777777">
        <w:tc>
          <w:tcPr>
            <w:tcW w:w="2500" w:type="pct"/>
            <w:vAlign w:val="bottom"/>
          </w:tcPr>
          <w:p w14:paraId="19E64678" w14:textId="77777777" w:rsidR="00C17E2A" w:rsidRPr="00395C72" w:rsidRDefault="005B22DA">
            <w:pPr>
              <w:pStyle w:val="Title"/>
              <w:rPr>
                <w:sz w:val="48"/>
                <w:szCs w:val="48"/>
              </w:rPr>
            </w:pPr>
            <w:r w:rsidRPr="00395C72">
              <w:rPr>
                <w:sz w:val="48"/>
                <w:szCs w:val="48"/>
              </w:rPr>
              <w:t>HUMAN BODY</w:t>
            </w:r>
            <w:r w:rsidR="00A27DEE" w:rsidRPr="00395C72">
              <w:rPr>
                <w:sz w:val="48"/>
                <w:szCs w:val="48"/>
              </w:rPr>
              <w:t xml:space="preserve"> </w:t>
            </w:r>
            <w:r w:rsidR="00C428D3" w:rsidRPr="00395C72">
              <w:rPr>
                <w:sz w:val="48"/>
                <w:szCs w:val="48"/>
              </w:rPr>
              <w:t>(THE MOUTH)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2-0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322A1B46" w14:textId="77777777" w:rsidR="00C17E2A" w:rsidRDefault="00441DBC">
                <w:pPr>
                  <w:pStyle w:val="Date"/>
                </w:pPr>
                <w:r>
                  <w:t>12.7.2018</w:t>
                </w:r>
              </w:p>
            </w:tc>
          </w:sdtContent>
        </w:sdt>
      </w:tr>
    </w:tbl>
    <w:p w14:paraId="042FBCA2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31F67B4C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36645816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4294178A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4657D0EA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7CC0384F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039AB19A" w14:textId="77777777">
              <w:tc>
                <w:tcPr>
                  <w:tcW w:w="5000" w:type="pct"/>
                </w:tcPr>
                <w:p w14:paraId="57E4E7BA" w14:textId="77777777" w:rsidR="00C17E2A" w:rsidRDefault="005A2D7A">
                  <w:r>
                    <w:t>Basic science</w:t>
                  </w:r>
                </w:p>
              </w:tc>
            </w:tr>
            <w:tr w:rsidR="00C17E2A" w14:paraId="5D60F512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09C0B0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71EED85C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6BA69D56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605661A1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2EF45D1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DF958D8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6CEC3D52" w14:textId="77777777" w:rsidR="00C17E2A" w:rsidRDefault="005A2D7A">
                  <w:r>
                    <w:t>3</w:t>
                  </w:r>
                </w:p>
              </w:tc>
            </w:tr>
          </w:tbl>
          <w:p w14:paraId="21D2193B" w14:textId="77777777" w:rsidR="00C17E2A" w:rsidRDefault="00C17E2A"/>
        </w:tc>
        <w:tc>
          <w:tcPr>
            <w:tcW w:w="152" w:type="pct"/>
          </w:tcPr>
          <w:p w14:paraId="141EC035" w14:textId="77777777" w:rsidR="00C17E2A" w:rsidRDefault="00C17E2A"/>
        </w:tc>
        <w:tc>
          <w:tcPr>
            <w:tcW w:w="3895" w:type="pct"/>
          </w:tcPr>
          <w:p w14:paraId="7AC06793" w14:textId="77777777" w:rsidR="000A37E8" w:rsidRDefault="000A37E8">
            <w:r>
              <w:t>This lesson plan covers teaching content for;</w:t>
            </w:r>
          </w:p>
          <w:p w14:paraId="425266B1" w14:textId="77777777" w:rsidR="008B381B" w:rsidRDefault="00A27DEE" w:rsidP="008B381B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The teeth</w:t>
            </w:r>
            <w:r w:rsidR="008B381B">
              <w:t xml:space="preserve"> (Incisors, Canines,</w:t>
            </w:r>
            <w:r w:rsidR="00B15406">
              <w:t xml:space="preserve"> </w:t>
            </w:r>
            <w:r w:rsidR="001136FF">
              <w:t>Premolars,</w:t>
            </w:r>
            <w:r w:rsidR="00B15406">
              <w:t xml:space="preserve"> </w:t>
            </w:r>
            <w:r w:rsidR="001136FF">
              <w:t>Molars</w:t>
            </w:r>
            <w:r w:rsidR="008B381B">
              <w:t>)</w:t>
            </w:r>
          </w:p>
          <w:p w14:paraId="6E3A6A8A" w14:textId="77777777" w:rsidR="00A27DEE" w:rsidRDefault="00A27DEE" w:rsidP="00A27DE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The tongue.</w:t>
            </w:r>
          </w:p>
          <w:p w14:paraId="521632F5" w14:textId="77777777" w:rsidR="00B66511" w:rsidRDefault="00A27DEE" w:rsidP="00A27DE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The lips.</w:t>
            </w:r>
          </w:p>
          <w:p w14:paraId="38ADC08A" w14:textId="77777777" w:rsidR="00453D92" w:rsidRDefault="00453D92" w:rsidP="008B381B">
            <w:pPr>
              <w:pStyle w:val="ListParagraph"/>
              <w:ind w:left="467"/>
            </w:pPr>
          </w:p>
        </w:tc>
      </w:tr>
    </w:tbl>
    <w:p w14:paraId="753D2828" w14:textId="77777777" w:rsidR="00C17E2A" w:rsidRDefault="003668EB">
      <w:pPr>
        <w:pStyle w:val="NoSpacing"/>
      </w:pPr>
      <w:r>
        <w:rPr>
          <w:noProof/>
        </w:rPr>
        <w:pict w14:anchorId="5C580A37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2"/>
                  </w:tblGrid>
                  <w:tr w:rsidR="00C17E2A" w14:paraId="31E90DE9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533C1527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43045FE5" w14:textId="77777777" w:rsidR="00A0268B" w:rsidRDefault="00266D4C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A0268B">
                          <w:t>Pictures of teeth</w:t>
                        </w:r>
                      </w:p>
                      <w:p w14:paraId="19DFAF28" w14:textId="77777777" w:rsidR="00A0268B" w:rsidRDefault="00A0268B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-Card board</w:t>
                        </w:r>
                      </w:p>
                      <w:p w14:paraId="354F58A4" w14:textId="77777777" w:rsidR="00A0268B" w:rsidRDefault="00A0268B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-Pencils</w:t>
                        </w:r>
                      </w:p>
                      <w:p w14:paraId="40084D84" w14:textId="77777777" w:rsidR="00A0268B" w:rsidRDefault="00A0268B" w:rsidP="00250072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250072">
                          <w:t>yarn</w:t>
                        </w:r>
                      </w:p>
                      <w:p w14:paraId="199294CD" w14:textId="77777777" w:rsidR="00A0268B" w:rsidRDefault="009E07E8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-Paper wad</w:t>
                        </w:r>
                      </w:p>
                      <w:p w14:paraId="276339C4" w14:textId="77777777" w:rsidR="00B046C1" w:rsidRDefault="00A0268B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266D4C">
                          <w:t>Marshmallows</w:t>
                        </w:r>
                      </w:p>
                      <w:p w14:paraId="24ABDE02" w14:textId="77777777" w:rsidR="00266D4C" w:rsidRDefault="00250072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-soap and water</w:t>
                        </w:r>
                      </w:p>
                      <w:p w14:paraId="7070C957" w14:textId="77777777" w:rsidR="00250072" w:rsidRDefault="00250072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-basins</w:t>
                        </w:r>
                      </w:p>
                    </w:tc>
                  </w:tr>
                  <w:tr w:rsidR="00C17E2A" w14:paraId="4BBE4A81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54C76E7F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01E6E997" w14:textId="77777777" w:rsidR="004F6D32" w:rsidRDefault="003668EB" w:rsidP="00C82CFC">
                        <w:pPr>
                          <w:pStyle w:val="ListBullet"/>
                        </w:pPr>
                        <w:hyperlink r:id="rId8" w:history="1">
                          <w:r w:rsidR="00C428D3" w:rsidRPr="004061D5">
                            <w:rPr>
                              <w:rStyle w:val="Hyperlink"/>
                            </w:rPr>
                            <w:t>https://study.com/academy/topic/3rd-grade-science-the-human-body.html</w:t>
                          </w:r>
                        </w:hyperlink>
                      </w:p>
                      <w:p w14:paraId="129BE51B" w14:textId="77777777" w:rsidR="00C428D3" w:rsidRDefault="003668EB" w:rsidP="00C82CFC">
                        <w:pPr>
                          <w:pStyle w:val="ListBullet"/>
                        </w:pPr>
                        <w:hyperlink r:id="rId9" w:history="1">
                          <w:r w:rsidR="00266D4C" w:rsidRPr="004061D5">
                            <w:rPr>
                              <w:rStyle w:val="Hyperlink"/>
                            </w:rPr>
                            <w:t>https://www.scholastic.com/teachers/lesson-plans/teaching-content/activity-plan-3-4-caring-our-teeth/</w:t>
                          </w:r>
                        </w:hyperlink>
                      </w:p>
                      <w:p w14:paraId="01B0E67A" w14:textId="77777777" w:rsidR="00266D4C" w:rsidRDefault="003668EB" w:rsidP="00C82CFC">
                        <w:pPr>
                          <w:pStyle w:val="ListBullet"/>
                        </w:pPr>
                        <w:hyperlink r:id="rId10" w:history="1">
                          <w:r w:rsidR="00503F49" w:rsidRPr="004061D5">
                            <w:rPr>
                              <w:rStyle w:val="Hyperlink"/>
                            </w:rPr>
                            <w:t>http://wvde.state.wv.us/healthyschools/documents/DHHRAPPROVEDFINALStandarizedOHSupplementalResourceK_5LessonPlans.pdf</w:t>
                          </w:r>
                        </w:hyperlink>
                      </w:p>
                      <w:p w14:paraId="7A867A22" w14:textId="77777777" w:rsidR="00503F49" w:rsidRDefault="003668EB" w:rsidP="00C82CFC">
                        <w:pPr>
                          <w:pStyle w:val="ListBullet"/>
                        </w:pPr>
                        <w:hyperlink r:id="rId11" w:history="1">
                          <w:r w:rsidR="007167CE" w:rsidRPr="004061D5">
                            <w:rPr>
                              <w:rStyle w:val="Hyperlink"/>
                            </w:rPr>
                            <w:t>https://nj.gov/health/fhs/oral/documents/smilesmarts_curriculum.pdf</w:t>
                          </w:r>
                        </w:hyperlink>
                      </w:p>
                      <w:p w14:paraId="140863D1" w14:textId="77777777" w:rsidR="007167CE" w:rsidRDefault="003668EB" w:rsidP="00C82CFC">
                        <w:pPr>
                          <w:pStyle w:val="ListBullet"/>
                        </w:pPr>
                        <w:hyperlink r:id="rId12" w:history="1">
                          <w:r w:rsidR="00FF7C73" w:rsidRPr="00583FB8">
                            <w:rPr>
                              <w:rStyle w:val="Hyperlink"/>
                            </w:rPr>
                            <w:t>https://azcdn.dentalcare.pgsitecore.com/-/media/dentalcareus/patient-education/pdf/2_days_10-15min.pdf?la=en-us&amp;v=1-201607211018</w:t>
                          </w:r>
                        </w:hyperlink>
                      </w:p>
                      <w:p w14:paraId="20E9FDE7" w14:textId="77777777" w:rsidR="00C82CFC" w:rsidRDefault="00C82CFC" w:rsidP="00FF7C73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10D9A32C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5E3D0A8F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66CAE5AA" w14:textId="77777777" w:rsidR="00C17E2A" w:rsidRDefault="00C17E2A"/>
                    </w:tc>
                  </w:tr>
                </w:tbl>
                <w:p w14:paraId="08557E7E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50A6D92E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463A714E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4B199108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2EDDB5A0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0A8D8D2D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36DA6D9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7A1031C4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BE6876A" w14:textId="77777777"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5E5AED8" w14:textId="77777777" w:rsidR="001136FF" w:rsidRPr="001136FF" w:rsidRDefault="001136FF" w:rsidP="001136FF">
            <w:r>
              <w:t>Student will be able to:</w:t>
            </w:r>
          </w:p>
          <w:p w14:paraId="17717D4C" w14:textId="77777777" w:rsidR="001136FF" w:rsidRDefault="001136FF" w:rsidP="00191FF3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Name the types of teeth in the mouth.</w:t>
            </w:r>
          </w:p>
          <w:p w14:paraId="77E08481" w14:textId="77777777" w:rsidR="001136FF" w:rsidRDefault="001136FF" w:rsidP="00191FF3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Locate the relative positions in the teeth and mouth.</w:t>
            </w:r>
          </w:p>
          <w:p w14:paraId="7B483608" w14:textId="77777777" w:rsidR="001136FF" w:rsidRDefault="001136FF" w:rsidP="00191FF3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Mention the uses of each type of teeth.</w:t>
            </w:r>
          </w:p>
          <w:p w14:paraId="1C4DC3C6" w14:textId="77777777" w:rsidR="00686C9F" w:rsidRDefault="00686C9F" w:rsidP="00191FF3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State the role of the tongue in feeding.</w:t>
            </w:r>
          </w:p>
          <w:p w14:paraId="6E5C47F0" w14:textId="77777777" w:rsidR="00453D92" w:rsidRPr="00191FF3" w:rsidRDefault="00686C9F" w:rsidP="00191FF3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State the role of the lips in feeding.</w:t>
            </w:r>
          </w:p>
          <w:p w14:paraId="6540A730" w14:textId="77777777" w:rsidR="00191FF3" w:rsidRDefault="00191FF3" w:rsidP="00686C9F">
            <w:pPr>
              <w:pStyle w:val="ListParagraph"/>
              <w:ind w:left="166"/>
            </w:pPr>
          </w:p>
          <w:p w14:paraId="7C5AD6F1" w14:textId="77777777" w:rsidR="00795E82" w:rsidRDefault="00795E82" w:rsidP="00686C9F">
            <w:pPr>
              <w:pStyle w:val="ListParagraph"/>
              <w:ind w:left="166"/>
            </w:pPr>
          </w:p>
          <w:p w14:paraId="43F4DB14" w14:textId="77777777" w:rsidR="00795E82" w:rsidRDefault="00795E82" w:rsidP="00686C9F">
            <w:pPr>
              <w:pStyle w:val="ListParagraph"/>
              <w:ind w:left="166"/>
            </w:pPr>
          </w:p>
          <w:p w14:paraId="23856E1A" w14:textId="77777777" w:rsidR="00B93A6E" w:rsidRPr="00AF47E1" w:rsidRDefault="00B93A6E" w:rsidP="00B93A6E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50DD9B22" w14:textId="77777777" w:rsidR="00B93A6E" w:rsidRDefault="00B93A6E" w:rsidP="00B93A6E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Ask each student to count the teeth of his/her friend. Ask them the number of teeth. </w:t>
            </w:r>
          </w:p>
          <w:p w14:paraId="60955053" w14:textId="77777777" w:rsidR="00B93A6E" w:rsidRPr="00BA45CE" w:rsidRDefault="00B93A6E" w:rsidP="00B93A6E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BA45CE">
              <w:t xml:space="preserve">Explain the concept of milk teeth and </w:t>
            </w:r>
            <w:r w:rsidRPr="00BA45CE">
              <w:lastRenderedPageBreak/>
              <w:t>permanent teeth and ask the students</w:t>
            </w:r>
          </w:p>
          <w:p w14:paraId="5B376C59" w14:textId="77777777" w:rsidR="00B93A6E" w:rsidRDefault="00B93A6E" w:rsidP="00B93A6E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BA45CE">
              <w:t>Tell the students that milk teeth are 20 in number while permanent teeth are 32 in number.</w:t>
            </w:r>
          </w:p>
          <w:p w14:paraId="78447742" w14:textId="77777777" w:rsidR="009E07E8" w:rsidRDefault="00B93A6E" w:rsidP="009E07E8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BA45CE">
              <w:t>Explain the basic structure of a permanent tooth (root and cr</w:t>
            </w:r>
            <w:r w:rsidR="009E07E8">
              <w:t>own) by drawing it on the board.</w:t>
            </w:r>
          </w:p>
          <w:p w14:paraId="75A01283" w14:textId="77777777" w:rsidR="00B93A6E" w:rsidRPr="000A37E8" w:rsidRDefault="00B93A6E" w:rsidP="009E07E8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BA45CE">
              <w:t>Demonstrate the shapes and locations of incisors, canines, premolars and molars by using charts, pictures or drawing.</w:t>
            </w:r>
          </w:p>
        </w:tc>
        <w:tc>
          <w:tcPr>
            <w:tcW w:w="150" w:type="pct"/>
          </w:tcPr>
          <w:p w14:paraId="18F32F6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6DD649" w14:textId="77777777" w:rsid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A0268B">
              <w:rPr>
                <w:b/>
              </w:rPr>
              <w:t>2</w:t>
            </w:r>
            <w:r w:rsidR="004F6D32">
              <w:rPr>
                <w:b/>
              </w:rPr>
              <w:t xml:space="preserve">5 </w:t>
            </w:r>
            <w:r w:rsidRPr="00F616CA">
              <w:rPr>
                <w:b/>
              </w:rPr>
              <w:t xml:space="preserve">Mins </w:t>
            </w:r>
          </w:p>
          <w:p w14:paraId="44C288E2" w14:textId="77777777" w:rsidR="00B15406" w:rsidRDefault="00B15406" w:rsidP="00B15406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Review with stud</w:t>
            </w:r>
            <w:r>
              <w:t>ents what they learned</w:t>
            </w:r>
            <w:r w:rsidRPr="00B57277">
              <w:t xml:space="preserve"> about teeth</w:t>
            </w:r>
            <w:r>
              <w:t>.</w:t>
            </w:r>
          </w:p>
          <w:p w14:paraId="760A222F" w14:textId="77777777" w:rsidR="00B15406" w:rsidRDefault="00B15406" w:rsidP="00B15406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Discuss the four types of teeth. Show visuals (</w:t>
            </w:r>
            <w:r>
              <w:t>pictures) and imprint of teeth.</w:t>
            </w:r>
          </w:p>
          <w:p w14:paraId="7DCE6E57" w14:textId="77777777" w:rsidR="00B15406" w:rsidRDefault="00B15406" w:rsidP="00B15406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Give examples using visuals of how each tooth works (the role of each tooth).</w:t>
            </w:r>
          </w:p>
          <w:p w14:paraId="736BF6D0" w14:textId="77777777" w:rsidR="00B15406" w:rsidRDefault="00B15406" w:rsidP="00B15406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Assign each row a type of tooth and ask them to come up with a way that they can</w:t>
            </w:r>
            <w:r>
              <w:t xml:space="preserve"> act out the role of the tooth.</w:t>
            </w:r>
          </w:p>
          <w:p w14:paraId="0FE88978" w14:textId="77777777" w:rsidR="00B15406" w:rsidRPr="00B57277" w:rsidRDefault="00B15406" w:rsidP="00B15406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For example, row one will be incisors. While wearing their sign around their neck they will act out the role of the incisors (cut).</w:t>
            </w:r>
          </w:p>
          <w:p w14:paraId="66EE7677" w14:textId="77777777" w:rsidR="00795E82" w:rsidRDefault="00B15406" w:rsidP="00B15406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 xml:space="preserve"> After each row has practiced their "move" they will come to the front of the room, link arms to f</w:t>
            </w:r>
            <w:r w:rsidR="00795E82">
              <w:t>orm a mouth and will say with you</w:t>
            </w:r>
            <w:r w:rsidRPr="00B57277">
              <w:t>, I am a ___ and I ___</w:t>
            </w:r>
            <w:proofErr w:type="gramStart"/>
            <w:r w:rsidRPr="00B57277">
              <w:t>_,_</w:t>
            </w:r>
            <w:proofErr w:type="gramEnd"/>
            <w:r w:rsidRPr="00B57277">
              <w:t>___,____. For example, "I am a</w:t>
            </w:r>
            <w:r w:rsidR="00795E82">
              <w:t>n</w:t>
            </w:r>
            <w:r w:rsidRPr="00B57277">
              <w:t> </w:t>
            </w:r>
            <w:r w:rsidRPr="00B57277">
              <w:rPr>
                <w:i/>
                <w:iCs/>
              </w:rPr>
              <w:t>incisor</w:t>
            </w:r>
            <w:r w:rsidRPr="00B57277">
              <w:t> and I </w:t>
            </w:r>
            <w:r w:rsidRPr="00B57277">
              <w:rPr>
                <w:i/>
                <w:iCs/>
              </w:rPr>
              <w:t>cut, cut, cut</w:t>
            </w:r>
            <w:r w:rsidR="00795E82">
              <w:t>.</w:t>
            </w:r>
          </w:p>
          <w:p w14:paraId="6543A412" w14:textId="77777777" w:rsidR="00795E82" w:rsidRDefault="00B15406" w:rsidP="00795E82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 xml:space="preserve">As they say their "role" they will act it out with movements (creative drama). </w:t>
            </w:r>
          </w:p>
          <w:p w14:paraId="6EFA3581" w14:textId="77777777" w:rsidR="00B15406" w:rsidRPr="00B57277" w:rsidRDefault="00B15406" w:rsidP="00795E82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Each row will act out and say their "role."</w:t>
            </w:r>
          </w:p>
          <w:p w14:paraId="0FE39672" w14:textId="77777777" w:rsidR="00795E82" w:rsidRDefault="00B15406" w:rsidP="00795E82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Review four types of teeth and what their jobs are.</w:t>
            </w:r>
          </w:p>
          <w:p w14:paraId="290F3B34" w14:textId="77777777" w:rsidR="00B15406" w:rsidRPr="00B57277" w:rsidRDefault="00B15406" w:rsidP="00795E82">
            <w:pPr>
              <w:pStyle w:val="ListParagraph"/>
              <w:numPr>
                <w:ilvl w:val="0"/>
                <w:numId w:val="38"/>
              </w:numPr>
              <w:ind w:left="272" w:hanging="272"/>
            </w:pPr>
            <w:r w:rsidRPr="00B57277">
              <w:t>Have students draw and label the four types of teeth.</w:t>
            </w:r>
          </w:p>
          <w:p w14:paraId="7F5D02F1" w14:textId="77777777" w:rsidR="005119FD" w:rsidRDefault="005119FD" w:rsidP="00395C72"/>
          <w:p w14:paraId="2E46DE6C" w14:textId="77777777" w:rsidR="00B57277" w:rsidRDefault="00A0268B" w:rsidP="00B57277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B57277" w:rsidRPr="001136FF">
              <w:rPr>
                <w:b/>
              </w:rPr>
              <w:t xml:space="preserve">- 15 mins </w:t>
            </w:r>
          </w:p>
          <w:p w14:paraId="6FCFAD46" w14:textId="3F0104CA" w:rsidR="00B15406" w:rsidRDefault="00B15406" w:rsidP="00795E82">
            <w:pPr>
              <w:pStyle w:val="ListParagraph"/>
              <w:numPr>
                <w:ilvl w:val="0"/>
                <w:numId w:val="31"/>
              </w:numPr>
              <w:ind w:left="272" w:hanging="283"/>
            </w:pPr>
            <w:r>
              <w:t>M</w:t>
            </w:r>
            <w:r w:rsidRPr="005119FD">
              <w:t xml:space="preserve">ake a large set of teeth out of large </w:t>
            </w:r>
            <w:r w:rsidR="00395C72">
              <w:t xml:space="preserve">putty </w:t>
            </w:r>
            <w:r>
              <w:t>as a class project.</w:t>
            </w:r>
          </w:p>
          <w:p w14:paraId="0D3740AE" w14:textId="3AAF94D4" w:rsidR="00B15406" w:rsidRDefault="00B15406" w:rsidP="00795E82">
            <w:pPr>
              <w:pStyle w:val="ListParagraph"/>
              <w:numPr>
                <w:ilvl w:val="0"/>
                <w:numId w:val="31"/>
              </w:numPr>
              <w:ind w:left="272" w:hanging="283"/>
            </w:pPr>
            <w:r w:rsidRPr="005119FD">
              <w:t>Assign some students to fla</w:t>
            </w:r>
            <w:r>
              <w:t xml:space="preserve">tten </w:t>
            </w:r>
            <w:r w:rsidR="00395C72">
              <w:t>putty</w:t>
            </w:r>
            <w:r>
              <w:t xml:space="preserve"> for incisors.</w:t>
            </w:r>
          </w:p>
          <w:p w14:paraId="1BB91C91" w14:textId="02143E85" w:rsidR="00B15406" w:rsidRDefault="00B15406" w:rsidP="00795E82">
            <w:pPr>
              <w:pStyle w:val="ListParagraph"/>
              <w:numPr>
                <w:ilvl w:val="0"/>
                <w:numId w:val="31"/>
              </w:numPr>
              <w:ind w:left="272" w:hanging="283"/>
            </w:pPr>
            <w:r w:rsidRPr="005119FD">
              <w:t xml:space="preserve">Flatten and clip corners of the </w:t>
            </w:r>
            <w:r w:rsidR="00395C72">
              <w:t>putty</w:t>
            </w:r>
            <w:r w:rsidRPr="005119FD">
              <w:t xml:space="preserve"> for the canines and indent the molars by pressing a paper wad in the middle.</w:t>
            </w:r>
          </w:p>
          <w:p w14:paraId="2789B9D9" w14:textId="77777777" w:rsidR="00B15406" w:rsidRDefault="00B15406" w:rsidP="00795E82">
            <w:pPr>
              <w:pStyle w:val="ListParagraph"/>
              <w:numPr>
                <w:ilvl w:val="0"/>
                <w:numId w:val="31"/>
              </w:numPr>
              <w:ind w:left="272" w:hanging="283"/>
            </w:pPr>
            <w:r w:rsidRPr="005119FD">
              <w:t xml:space="preserve">Attach them in the correct order; three molars on the side on the ends, one canine on each side and four incisors across the front. </w:t>
            </w:r>
          </w:p>
          <w:p w14:paraId="69AB8522" w14:textId="77777777" w:rsidR="00B15406" w:rsidRDefault="00B15406" w:rsidP="00795E82">
            <w:pPr>
              <w:pStyle w:val="ListParagraph"/>
              <w:numPr>
                <w:ilvl w:val="0"/>
                <w:numId w:val="31"/>
              </w:numPr>
              <w:ind w:left="272" w:hanging="283"/>
            </w:pPr>
            <w:r w:rsidRPr="005119FD">
              <w:t>Let</w:t>
            </w:r>
            <w:r>
              <w:t xml:space="preserve"> it </w:t>
            </w:r>
            <w:r w:rsidRPr="005119FD">
              <w:t xml:space="preserve">dry and use the model to point out how food can get stuck in ridges and spaces. </w:t>
            </w:r>
          </w:p>
          <w:p w14:paraId="741F583E" w14:textId="77777777" w:rsidR="00B15406" w:rsidRPr="005119FD" w:rsidRDefault="00B15406" w:rsidP="00795E82">
            <w:pPr>
              <w:pStyle w:val="ListParagraph"/>
              <w:numPr>
                <w:ilvl w:val="0"/>
                <w:numId w:val="31"/>
              </w:numPr>
              <w:ind w:left="272" w:hanging="283"/>
            </w:pPr>
            <w:r w:rsidRPr="005119FD">
              <w:t>Practice flossing with some yarn.</w:t>
            </w:r>
          </w:p>
          <w:p w14:paraId="71893C21" w14:textId="77777777" w:rsidR="005119FD" w:rsidRPr="00F616CA" w:rsidRDefault="005119FD" w:rsidP="00B15406"/>
        </w:tc>
        <w:tc>
          <w:tcPr>
            <w:tcW w:w="150" w:type="pct"/>
          </w:tcPr>
          <w:p w14:paraId="38D4B6B3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371BC7B" w14:textId="77777777" w:rsidR="00BA4560" w:rsidRDefault="009E23B0" w:rsidP="001136FF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B57277">
              <w:rPr>
                <w:b/>
              </w:rPr>
              <w:t>- 2</w:t>
            </w:r>
            <w:r w:rsidR="00E07205" w:rsidRPr="001136FF">
              <w:rPr>
                <w:b/>
              </w:rPr>
              <w:t>5 mins</w:t>
            </w:r>
          </w:p>
          <w:p w14:paraId="4D589126" w14:textId="77777777" w:rsidR="00BA4560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 xml:space="preserve">Have each student take a partner. </w:t>
            </w:r>
          </w:p>
          <w:p w14:paraId="59C5502C" w14:textId="77777777" w:rsidR="00BA4560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>Let each look at the shape of the front and back teeth in the other’s mouth.</w:t>
            </w:r>
          </w:p>
          <w:p w14:paraId="01A17B02" w14:textId="77777777" w:rsidR="00BA4560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 xml:space="preserve">Discuss which teeth we use to chew meat, fish, mango, and other good foods in your area. (For most foods, the answer is both front and back teeth!) </w:t>
            </w:r>
          </w:p>
          <w:p w14:paraId="2AF8B918" w14:textId="77777777" w:rsidR="00BA4560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>Then have them count their friends’ teeth, to find out how many teeth should be growing in different age groups.</w:t>
            </w:r>
          </w:p>
          <w:p w14:paraId="22E19E7F" w14:textId="77777777" w:rsidR="00BA4560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 xml:space="preserve"> </w:t>
            </w:r>
            <w:r w:rsidR="00250072">
              <w:t xml:space="preserve">Have them wash their hands, count the teeth, </w:t>
            </w:r>
            <w:r>
              <w:t>Count the spaces where new teeth have not yet grown in. TOTAL = teeth + spaces •</w:t>
            </w:r>
          </w:p>
          <w:p w14:paraId="448A25C5" w14:textId="77777777" w:rsidR="00BA4560" w:rsidRDefault="00250072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>Tell them to f</w:t>
            </w:r>
            <w:r w:rsidR="00BA4560">
              <w:t>ind out the person’s age.</w:t>
            </w:r>
          </w:p>
          <w:p w14:paraId="02D7DE89" w14:textId="77777777" w:rsidR="00BA4560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 xml:space="preserve"> Have the students first</w:t>
            </w:r>
            <w:r w:rsidR="00250072">
              <w:t xml:space="preserve"> write their totals on the </w:t>
            </w:r>
            <w:r>
              <w:t xml:space="preserve">board. </w:t>
            </w:r>
          </w:p>
          <w:p w14:paraId="2E80CF0A" w14:textId="77777777" w:rsidR="00B15406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 xml:space="preserve">Then make a chart on the board for the students to remember and discuss the results. </w:t>
            </w:r>
          </w:p>
          <w:p w14:paraId="1E937EFD" w14:textId="77777777" w:rsidR="00BA4560" w:rsidRDefault="00BA4560" w:rsidP="00B15406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>Discuss the number of teeth students</w:t>
            </w:r>
            <w:r w:rsidR="00250072">
              <w:t xml:space="preserve"> have a</w:t>
            </w:r>
            <w:r>
              <w:t xml:space="preserve">t different ages. </w:t>
            </w:r>
          </w:p>
          <w:p w14:paraId="1B7B7DEA" w14:textId="5803266C" w:rsidR="00BA4560" w:rsidRDefault="00BA4560" w:rsidP="00395C72">
            <w:pPr>
              <w:pStyle w:val="ListParagraph"/>
              <w:numPr>
                <w:ilvl w:val="0"/>
                <w:numId w:val="35"/>
              </w:numPr>
            </w:pPr>
            <w:r>
              <w:t xml:space="preserve">Young children 6 to 12 years old, for example, have 24 teeth; older students, 28 </w:t>
            </w:r>
            <w:r>
              <w:lastRenderedPageBreak/>
              <w:t>teeth; and most adults, 32 teeth.</w:t>
            </w:r>
          </w:p>
          <w:p w14:paraId="6B9A30DA" w14:textId="77777777" w:rsidR="00AF47E1" w:rsidRPr="001136FF" w:rsidRDefault="00E07205" w:rsidP="00B15406">
            <w:pPr>
              <w:ind w:left="164" w:hanging="164"/>
              <w:rPr>
                <w:b/>
              </w:rPr>
            </w:pPr>
            <w:r w:rsidRPr="001136FF">
              <w:rPr>
                <w:b/>
              </w:rPr>
              <w:t xml:space="preserve"> </w:t>
            </w:r>
          </w:p>
          <w:p w14:paraId="155119E7" w14:textId="77777777" w:rsidR="009E23B0" w:rsidRPr="001136FF" w:rsidRDefault="00A0268B" w:rsidP="009E23B0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9E23B0" w:rsidRPr="001136FF">
              <w:rPr>
                <w:b/>
              </w:rPr>
              <w:t xml:space="preserve">- 15 mins </w:t>
            </w:r>
          </w:p>
          <w:p w14:paraId="635B6C63" w14:textId="77777777" w:rsidR="009E23B0" w:rsidRDefault="009E23B0" w:rsidP="009E23B0">
            <w:pPr>
              <w:pStyle w:val="ListParagraph"/>
              <w:numPr>
                <w:ilvl w:val="0"/>
                <w:numId w:val="33"/>
              </w:numPr>
              <w:ind w:left="164" w:hanging="164"/>
            </w:pPr>
            <w:r>
              <w:t xml:space="preserve">Draw or cut pictures of people from magazines. </w:t>
            </w:r>
          </w:p>
          <w:p w14:paraId="4559F804" w14:textId="77777777" w:rsidR="009E23B0" w:rsidRDefault="009E23B0" w:rsidP="009E23B0">
            <w:pPr>
              <w:pStyle w:val="ListParagraph"/>
              <w:numPr>
                <w:ilvl w:val="0"/>
                <w:numId w:val="33"/>
              </w:numPr>
              <w:ind w:left="164" w:hanging="164"/>
            </w:pPr>
            <w:r>
              <w:t xml:space="preserve">Make posters to show that healthy teeth make a person happy, while bad teeth make a person sad. </w:t>
            </w:r>
          </w:p>
          <w:p w14:paraId="278C9A6E" w14:textId="77777777" w:rsidR="009E23B0" w:rsidRDefault="009E23B0" w:rsidP="009E23B0">
            <w:pPr>
              <w:pStyle w:val="ListParagraph"/>
              <w:numPr>
                <w:ilvl w:val="0"/>
                <w:numId w:val="33"/>
              </w:numPr>
              <w:ind w:left="164" w:hanging="164"/>
            </w:pPr>
            <w:r>
              <w:t xml:space="preserve">Use the posters for discussion. </w:t>
            </w:r>
          </w:p>
          <w:p w14:paraId="580D33CB" w14:textId="77777777" w:rsidR="009E23B0" w:rsidRDefault="009E23B0" w:rsidP="009E23B0">
            <w:pPr>
              <w:pStyle w:val="ListParagraph"/>
              <w:numPr>
                <w:ilvl w:val="0"/>
                <w:numId w:val="33"/>
              </w:numPr>
              <w:ind w:left="164" w:hanging="164"/>
            </w:pPr>
            <w:r>
              <w:t xml:space="preserve">Hang up a picture of a person the students know and like. </w:t>
            </w:r>
          </w:p>
          <w:p w14:paraId="0D88D7AE" w14:textId="77777777" w:rsidR="009E23B0" w:rsidRDefault="009E23B0" w:rsidP="009E23B0">
            <w:pPr>
              <w:pStyle w:val="ListParagraph"/>
              <w:numPr>
                <w:ilvl w:val="0"/>
                <w:numId w:val="33"/>
              </w:numPr>
              <w:ind w:left="164" w:hanging="164"/>
            </w:pPr>
            <w:r>
              <w:t>Put black on one of her front teeth.</w:t>
            </w:r>
          </w:p>
          <w:p w14:paraId="55C6D506" w14:textId="77777777" w:rsidR="009E23B0" w:rsidRDefault="009E23B0" w:rsidP="009E23B0">
            <w:pPr>
              <w:pStyle w:val="ListParagraph"/>
              <w:numPr>
                <w:ilvl w:val="0"/>
                <w:numId w:val="33"/>
              </w:numPr>
              <w:ind w:left="164" w:hanging="164"/>
            </w:pPr>
            <w:r>
              <w:t>Talk about how the person looks, how teeth can be lost, how to prevent that, and what she can do now.</w:t>
            </w:r>
            <w:bookmarkStart w:id="0" w:name="_GoBack"/>
            <w:bookmarkEnd w:id="0"/>
          </w:p>
          <w:p w14:paraId="47E72477" w14:textId="77777777" w:rsidR="009E23B0" w:rsidRDefault="009E23B0" w:rsidP="009E23B0">
            <w:pPr>
              <w:ind w:left="164" w:hanging="164"/>
            </w:pPr>
          </w:p>
          <w:p w14:paraId="096EC88B" w14:textId="77777777" w:rsidR="00B262A1" w:rsidRPr="00171443" w:rsidRDefault="00B262A1" w:rsidP="00BA4560"/>
        </w:tc>
      </w:tr>
      <w:tr w:rsidR="005A4652" w14:paraId="53D6AFC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523206" w14:textId="77777777" w:rsidR="00BD5017" w:rsidRDefault="00BD5017">
            <w:pPr>
              <w:pStyle w:val="Heading2"/>
            </w:pPr>
          </w:p>
          <w:p w14:paraId="1E55F9E8" w14:textId="77777777" w:rsidR="00BA45CE" w:rsidRPr="00AF47E1" w:rsidRDefault="00BA45CE" w:rsidP="009E07E8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6360F81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A19AC9F" w14:textId="77777777" w:rsidR="00417B53" w:rsidRDefault="00417B53" w:rsidP="00795E82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660020A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DF2BA02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009A0C57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3137A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52AF1E83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3276B6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6200E5E7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780BB30" w14:textId="77777777" w:rsidR="00C17E2A" w:rsidRDefault="00C17E2A"/>
        </w:tc>
      </w:tr>
      <w:tr w:rsidR="005A4652" w14:paraId="5E448914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D8084C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AC32945" w14:textId="77777777" w:rsidR="00F854FF" w:rsidRPr="00BA4560" w:rsidRDefault="009E07E8" w:rsidP="00B93A6E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How many students were </w:t>
            </w:r>
            <w:r w:rsidR="00F854FF" w:rsidRPr="00F854FF">
              <w:t>able to identify the parts of a tooth?</w:t>
            </w:r>
          </w:p>
          <w:p w14:paraId="5C13235B" w14:textId="77777777" w:rsidR="00C17E2A" w:rsidRPr="00F208E3" w:rsidRDefault="00C17E2A" w:rsidP="00BA4560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65402FC6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A75B756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1075A79" w14:textId="77777777" w:rsidR="00CB08CC" w:rsidRPr="00287F69" w:rsidRDefault="00BA4560" w:rsidP="00B93A6E">
            <w:pPr>
              <w:pStyle w:val="ListParagraph"/>
              <w:numPr>
                <w:ilvl w:val="0"/>
                <w:numId w:val="37"/>
              </w:numPr>
              <w:ind w:left="189" w:hanging="141"/>
            </w:pPr>
            <w:r w:rsidRPr="00BA4560">
              <w:t>Have each student draw and label the four types of teeth.</w:t>
            </w:r>
          </w:p>
        </w:tc>
        <w:tc>
          <w:tcPr>
            <w:tcW w:w="150" w:type="pct"/>
          </w:tcPr>
          <w:p w14:paraId="5226B3F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1D1F22D" w14:textId="77777777" w:rsidR="00C17E2A" w:rsidRDefault="00C17E2A"/>
        </w:tc>
      </w:tr>
      <w:tr w:rsidR="005A4652" w14:paraId="28B2AD04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64BB137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20DA428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0361931" w14:textId="77777777" w:rsidR="00C17E2A" w:rsidRDefault="00C17E2A"/>
        </w:tc>
        <w:tc>
          <w:tcPr>
            <w:tcW w:w="150" w:type="pct"/>
          </w:tcPr>
          <w:p w14:paraId="66714DD5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3C3C6E9" w14:textId="77777777" w:rsidR="00C17E2A" w:rsidRDefault="00C17E2A"/>
        </w:tc>
      </w:tr>
    </w:tbl>
    <w:p w14:paraId="69A43A28" w14:textId="77777777" w:rsidR="00C17E2A" w:rsidRDefault="00C17E2A"/>
    <w:sectPr w:rsidR="00C17E2A" w:rsidSect="00580967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36DFB" w14:textId="77777777" w:rsidR="003668EB" w:rsidRDefault="003668EB">
      <w:pPr>
        <w:spacing w:before="0" w:after="0" w:line="240" w:lineRule="auto"/>
      </w:pPr>
      <w:r>
        <w:separator/>
      </w:r>
    </w:p>
  </w:endnote>
  <w:endnote w:type="continuationSeparator" w:id="0">
    <w:p w14:paraId="017DD7B1" w14:textId="77777777" w:rsidR="003668EB" w:rsidRDefault="003668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282FD" w14:textId="77777777" w:rsidR="00C17E2A" w:rsidRDefault="00AD7407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25007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FC6F0" w14:textId="77777777" w:rsidR="003668EB" w:rsidRDefault="003668EB">
      <w:pPr>
        <w:spacing w:before="0" w:after="0" w:line="240" w:lineRule="auto"/>
      </w:pPr>
      <w:r>
        <w:separator/>
      </w:r>
    </w:p>
  </w:footnote>
  <w:footnote w:type="continuationSeparator" w:id="0">
    <w:p w14:paraId="612E0315" w14:textId="77777777" w:rsidR="003668EB" w:rsidRDefault="003668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F601F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62974AA" wp14:editId="6F6D6802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7145"/>
    <w:multiLevelType w:val="hybridMultilevel"/>
    <w:tmpl w:val="16E25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A0008"/>
    <w:multiLevelType w:val="hybridMultilevel"/>
    <w:tmpl w:val="24F2E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27472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E50B8"/>
    <w:multiLevelType w:val="multilevel"/>
    <w:tmpl w:val="BABC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4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6920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444EC"/>
    <w:multiLevelType w:val="hybridMultilevel"/>
    <w:tmpl w:val="24F2E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204B9"/>
    <w:multiLevelType w:val="hybridMultilevel"/>
    <w:tmpl w:val="75026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35AF6"/>
    <w:multiLevelType w:val="hybridMultilevel"/>
    <w:tmpl w:val="75026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A70AE"/>
    <w:multiLevelType w:val="hybridMultilevel"/>
    <w:tmpl w:val="50E49A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920915"/>
    <w:multiLevelType w:val="hybridMultilevel"/>
    <w:tmpl w:val="50E49A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1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9"/>
  </w:num>
  <w:num w:numId="7">
    <w:abstractNumId w:val="21"/>
  </w:num>
  <w:num w:numId="8">
    <w:abstractNumId w:val="1"/>
  </w:num>
  <w:num w:numId="9">
    <w:abstractNumId w:val="10"/>
  </w:num>
  <w:num w:numId="10">
    <w:abstractNumId w:val="15"/>
  </w:num>
  <w:num w:numId="11">
    <w:abstractNumId w:val="20"/>
  </w:num>
  <w:num w:numId="12">
    <w:abstractNumId w:val="31"/>
  </w:num>
  <w:num w:numId="13">
    <w:abstractNumId w:val="4"/>
  </w:num>
  <w:num w:numId="14">
    <w:abstractNumId w:val="25"/>
  </w:num>
  <w:num w:numId="15">
    <w:abstractNumId w:val="3"/>
  </w:num>
  <w:num w:numId="16">
    <w:abstractNumId w:val="0"/>
  </w:num>
  <w:num w:numId="17">
    <w:abstractNumId w:val="13"/>
  </w:num>
  <w:num w:numId="18">
    <w:abstractNumId w:val="26"/>
  </w:num>
  <w:num w:numId="19">
    <w:abstractNumId w:val="22"/>
  </w:num>
  <w:num w:numId="20">
    <w:abstractNumId w:val="18"/>
  </w:num>
  <w:num w:numId="21">
    <w:abstractNumId w:val="30"/>
  </w:num>
  <w:num w:numId="22">
    <w:abstractNumId w:val="14"/>
  </w:num>
  <w:num w:numId="23">
    <w:abstractNumId w:val="7"/>
  </w:num>
  <w:num w:numId="24">
    <w:abstractNumId w:val="23"/>
  </w:num>
  <w:num w:numId="25">
    <w:abstractNumId w:val="19"/>
  </w:num>
  <w:num w:numId="26">
    <w:abstractNumId w:val="12"/>
  </w:num>
  <w:num w:numId="27">
    <w:abstractNumId w:val="8"/>
  </w:num>
  <w:num w:numId="28">
    <w:abstractNumId w:val="17"/>
  </w:num>
  <w:num w:numId="29">
    <w:abstractNumId w:val="32"/>
  </w:num>
  <w:num w:numId="30">
    <w:abstractNumId w:val="11"/>
  </w:num>
  <w:num w:numId="31">
    <w:abstractNumId w:val="6"/>
  </w:num>
  <w:num w:numId="32">
    <w:abstractNumId w:val="2"/>
  </w:num>
  <w:num w:numId="33">
    <w:abstractNumId w:val="27"/>
  </w:num>
  <w:num w:numId="34">
    <w:abstractNumId w:val="9"/>
  </w:num>
  <w:num w:numId="35">
    <w:abstractNumId w:val="28"/>
  </w:num>
  <w:num w:numId="36">
    <w:abstractNumId w:val="24"/>
  </w:num>
  <w:num w:numId="37">
    <w:abstractNumId w:val="5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01E9E"/>
    <w:rsid w:val="000171C6"/>
    <w:rsid w:val="0004502C"/>
    <w:rsid w:val="000904AA"/>
    <w:rsid w:val="000A37E8"/>
    <w:rsid w:val="000B72D9"/>
    <w:rsid w:val="000C562D"/>
    <w:rsid w:val="001136FF"/>
    <w:rsid w:val="001432FD"/>
    <w:rsid w:val="00163CA6"/>
    <w:rsid w:val="00171443"/>
    <w:rsid w:val="0017273B"/>
    <w:rsid w:val="0017631E"/>
    <w:rsid w:val="00191FF3"/>
    <w:rsid w:val="00196867"/>
    <w:rsid w:val="001A7633"/>
    <w:rsid w:val="001B5D91"/>
    <w:rsid w:val="001D3BC8"/>
    <w:rsid w:val="001E6B90"/>
    <w:rsid w:val="001F4D29"/>
    <w:rsid w:val="001F60A9"/>
    <w:rsid w:val="00227208"/>
    <w:rsid w:val="00250072"/>
    <w:rsid w:val="00266D4C"/>
    <w:rsid w:val="0026795F"/>
    <w:rsid w:val="00287F69"/>
    <w:rsid w:val="002A72AE"/>
    <w:rsid w:val="002B733A"/>
    <w:rsid w:val="002F4915"/>
    <w:rsid w:val="00304069"/>
    <w:rsid w:val="003468F5"/>
    <w:rsid w:val="003668EB"/>
    <w:rsid w:val="00395C72"/>
    <w:rsid w:val="00396443"/>
    <w:rsid w:val="003B1470"/>
    <w:rsid w:val="003D30E4"/>
    <w:rsid w:val="0040481C"/>
    <w:rsid w:val="00417B53"/>
    <w:rsid w:val="004343E9"/>
    <w:rsid w:val="00441DBC"/>
    <w:rsid w:val="00453D92"/>
    <w:rsid w:val="004B20E0"/>
    <w:rsid w:val="004D089D"/>
    <w:rsid w:val="004E29C7"/>
    <w:rsid w:val="004F6D32"/>
    <w:rsid w:val="00503F49"/>
    <w:rsid w:val="005119FD"/>
    <w:rsid w:val="00520DAF"/>
    <w:rsid w:val="00545106"/>
    <w:rsid w:val="0056788D"/>
    <w:rsid w:val="00580967"/>
    <w:rsid w:val="005A2D7A"/>
    <w:rsid w:val="005A4652"/>
    <w:rsid w:val="005B22DA"/>
    <w:rsid w:val="005B7D58"/>
    <w:rsid w:val="005C2512"/>
    <w:rsid w:val="00603309"/>
    <w:rsid w:val="006326A0"/>
    <w:rsid w:val="00686C9F"/>
    <w:rsid w:val="00691D08"/>
    <w:rsid w:val="006A5952"/>
    <w:rsid w:val="006F0813"/>
    <w:rsid w:val="006F7E46"/>
    <w:rsid w:val="007167CE"/>
    <w:rsid w:val="0076583E"/>
    <w:rsid w:val="00773C70"/>
    <w:rsid w:val="0078309D"/>
    <w:rsid w:val="00784E1E"/>
    <w:rsid w:val="00795E82"/>
    <w:rsid w:val="007B306E"/>
    <w:rsid w:val="007F65A3"/>
    <w:rsid w:val="00807AE6"/>
    <w:rsid w:val="00811AB9"/>
    <w:rsid w:val="0081610E"/>
    <w:rsid w:val="00847934"/>
    <w:rsid w:val="008A64E4"/>
    <w:rsid w:val="008B381B"/>
    <w:rsid w:val="008F771F"/>
    <w:rsid w:val="00910100"/>
    <w:rsid w:val="009227FD"/>
    <w:rsid w:val="009378FA"/>
    <w:rsid w:val="00956DE4"/>
    <w:rsid w:val="00966C71"/>
    <w:rsid w:val="0098460F"/>
    <w:rsid w:val="009D155F"/>
    <w:rsid w:val="009E07E8"/>
    <w:rsid w:val="009E08FF"/>
    <w:rsid w:val="009E23B0"/>
    <w:rsid w:val="00A0116B"/>
    <w:rsid w:val="00A0268B"/>
    <w:rsid w:val="00A1735C"/>
    <w:rsid w:val="00A25094"/>
    <w:rsid w:val="00A27DEE"/>
    <w:rsid w:val="00A77EEB"/>
    <w:rsid w:val="00AD171D"/>
    <w:rsid w:val="00AD6AD0"/>
    <w:rsid w:val="00AD7407"/>
    <w:rsid w:val="00AF47E1"/>
    <w:rsid w:val="00B046C1"/>
    <w:rsid w:val="00B15406"/>
    <w:rsid w:val="00B262A1"/>
    <w:rsid w:val="00B57277"/>
    <w:rsid w:val="00B66511"/>
    <w:rsid w:val="00B87608"/>
    <w:rsid w:val="00B93A6E"/>
    <w:rsid w:val="00BA4560"/>
    <w:rsid w:val="00BA45CE"/>
    <w:rsid w:val="00BB359B"/>
    <w:rsid w:val="00BC356C"/>
    <w:rsid w:val="00BD430C"/>
    <w:rsid w:val="00BD5017"/>
    <w:rsid w:val="00BF1D3C"/>
    <w:rsid w:val="00C17E2A"/>
    <w:rsid w:val="00C428D3"/>
    <w:rsid w:val="00C82CFC"/>
    <w:rsid w:val="00CB08CC"/>
    <w:rsid w:val="00CB2D0F"/>
    <w:rsid w:val="00D27DC3"/>
    <w:rsid w:val="00D3577C"/>
    <w:rsid w:val="00D4297E"/>
    <w:rsid w:val="00D43AC0"/>
    <w:rsid w:val="00D8019B"/>
    <w:rsid w:val="00DC17D5"/>
    <w:rsid w:val="00DD3412"/>
    <w:rsid w:val="00E05C0D"/>
    <w:rsid w:val="00E07205"/>
    <w:rsid w:val="00E2212B"/>
    <w:rsid w:val="00E601B6"/>
    <w:rsid w:val="00E71ACB"/>
    <w:rsid w:val="00ED219F"/>
    <w:rsid w:val="00F1179F"/>
    <w:rsid w:val="00F208E3"/>
    <w:rsid w:val="00F235D6"/>
    <w:rsid w:val="00F616CA"/>
    <w:rsid w:val="00F66CE1"/>
    <w:rsid w:val="00F854FF"/>
    <w:rsid w:val="00FB61C0"/>
    <w:rsid w:val="00FC4700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4B47B"/>
  <w15:docId w15:val="{1A2B774D-BA58-4B5B-A649-639AF2BB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967"/>
  </w:style>
  <w:style w:type="paragraph" w:styleId="Heading1">
    <w:name w:val="heading 1"/>
    <w:basedOn w:val="Normal"/>
    <w:next w:val="Normal"/>
    <w:link w:val="Heading1Char"/>
    <w:uiPriority w:val="9"/>
    <w:qFormat/>
    <w:rsid w:val="00580967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67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580967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580967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580967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580967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80967"/>
    <w:rPr>
      <w:color w:val="808080"/>
    </w:rPr>
  </w:style>
  <w:style w:type="table" w:customStyle="1" w:styleId="LessonPlan">
    <w:name w:val="Lesson Plan"/>
    <w:basedOn w:val="TableNormal"/>
    <w:uiPriority w:val="99"/>
    <w:rsid w:val="00580967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580967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0967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580967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67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967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580967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580967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8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7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B572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topic/3rd-grade-science-the-human-body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zcdn.dentalcare.pgsitecore.com/-/media/dentalcareus/patient-education/pdf/2_days_10-15min.pdf?la=en-us&amp;v=1-20160721101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j.gov/health/fhs/oral/documents/smilesmarts_curriculum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vde.state.wv.us/healthyschools/documents/DHHRAPPROVEDFINALStandarizedOHSupplementalResourceK_5LessonPla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holastic.com/teachers/lesson-plans/teaching-content/activity-plan-3-4-caring-our-teeth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3D0C93"/>
    <w:rsid w:val="004A008E"/>
    <w:rsid w:val="00713551"/>
    <w:rsid w:val="00805105"/>
    <w:rsid w:val="00816166"/>
    <w:rsid w:val="00836926"/>
    <w:rsid w:val="00914649"/>
    <w:rsid w:val="00AB2F7D"/>
    <w:rsid w:val="00AB37F5"/>
    <w:rsid w:val="00C5429C"/>
    <w:rsid w:val="00C93DC1"/>
    <w:rsid w:val="00E1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3D0C93"/>
  </w:style>
  <w:style w:type="paragraph" w:customStyle="1" w:styleId="57D0253E54FA4684857C7E53F49E1A5B">
    <w:name w:val="57D0253E54FA4684857C7E53F49E1A5B"/>
    <w:rsid w:val="003D0C93"/>
  </w:style>
  <w:style w:type="paragraph" w:customStyle="1" w:styleId="7AE7DFE8D63F4AC0A9D67267C3699CCC">
    <w:name w:val="7AE7DFE8D63F4AC0A9D67267C3699CCC"/>
    <w:rsid w:val="003D0C93"/>
  </w:style>
  <w:style w:type="paragraph" w:customStyle="1" w:styleId="1C876A8B6575410E8AA7530875A6B7F4">
    <w:name w:val="1C876A8B6575410E8AA7530875A6B7F4"/>
    <w:rsid w:val="003D0C93"/>
  </w:style>
  <w:style w:type="paragraph" w:customStyle="1" w:styleId="A392ED6794CC47DFA557364CD4043756">
    <w:name w:val="A392ED6794CC47DFA557364CD4043756"/>
    <w:rsid w:val="003D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2770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10</cp:revision>
  <dcterms:created xsi:type="dcterms:W3CDTF">2018-09-24T13:04:00Z</dcterms:created>
  <dcterms:modified xsi:type="dcterms:W3CDTF">2019-01-08T11:54:00Z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