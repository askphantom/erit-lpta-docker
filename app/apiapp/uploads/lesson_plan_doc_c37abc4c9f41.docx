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6C426DA5" w:rsidR="00C17E2A" w:rsidRPr="009260D0" w:rsidRDefault="00152F0E">
            <w:pPr>
              <w:pStyle w:val="Title"/>
              <w:rPr>
                <w:sz w:val="40"/>
                <w:szCs w:val="40"/>
              </w:rPr>
            </w:pPr>
            <w:bookmarkStart w:id="0" w:name="_GoBack"/>
            <w:bookmarkEnd w:id="0"/>
            <w:r>
              <w:rPr>
                <w:sz w:val="40"/>
                <w:szCs w:val="40"/>
              </w:rPr>
              <w:t>PRIME NUMBERS LESS THAN 100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6F96BC5F" w:rsidR="00C17E2A" w:rsidRDefault="001F3236">
                  <w:r>
                    <w:t>Mathematics</w:t>
                  </w:r>
                  <w:r w:rsidR="00B36C8F">
                    <w:t xml:space="preserve">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43D1EA28" w:rsidR="00C17E2A" w:rsidRDefault="00BA02A8">
                  <w:r>
                    <w:t>4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7845EA3A" w14:textId="149E2407" w:rsidR="00736CDC" w:rsidRDefault="00152F0E" w:rsidP="00EE5747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>Identifying prime numbers less than 100</w:t>
            </w:r>
          </w:p>
          <w:p w14:paraId="18CF65EB" w14:textId="77777777" w:rsidR="00D8743C" w:rsidRDefault="00D8743C" w:rsidP="00EE5747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>Finding factors of a given whole number</w:t>
            </w:r>
          </w:p>
          <w:p w14:paraId="458BD9FD" w14:textId="4B7A2028" w:rsidR="00D8743C" w:rsidRDefault="00D8743C" w:rsidP="00EE5747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>Expressing whole numbers less than 100 as a product of prime factors.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29CA90EF">
                <wp:simplePos x="0" y="0"/>
                <wp:positionH relativeFrom="margin">
                  <wp:posOffset>6532245</wp:posOffset>
                </wp:positionH>
                <wp:positionV relativeFrom="margin">
                  <wp:posOffset>2346960</wp:posOffset>
                </wp:positionV>
                <wp:extent cx="2329815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81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481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2299DB45" w14:textId="67924765" w:rsidR="00006725" w:rsidRDefault="00006725" w:rsidP="00006725">
                                  <w:r>
                                    <w:t xml:space="preserve">-Table of factors chart </w:t>
                                  </w:r>
                                </w:p>
                                <w:p w14:paraId="037DAA08" w14:textId="77777777" w:rsidR="00006725" w:rsidRDefault="00006725" w:rsidP="00006725">
                                  <w:r>
                                    <w:t xml:space="preserve">-  Number chart </w:t>
                                  </w:r>
                                </w:p>
                                <w:p w14:paraId="06F09EB8" w14:textId="77777777" w:rsidR="00006725" w:rsidRPr="00BF3180" w:rsidRDefault="00006725" w:rsidP="00006725">
                                  <w:r>
                                    <w:t>- Sieve of Eratosthenes</w:t>
                                  </w:r>
                                </w:p>
                                <w:p w14:paraId="2227C124" w14:textId="77777777" w:rsidR="00985A90" w:rsidRPr="00BF3180" w:rsidRDefault="00985A90" w:rsidP="00B67C04"/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0F333D9C" w14:textId="77777777" w:rsidR="00B71F2C" w:rsidRDefault="00CC3783" w:rsidP="00B71F2C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B71F2C">
                                      <w:rPr>
                                        <w:rStyle w:val="Hyperlink"/>
                                      </w:rPr>
                                      <w:t>https://byjus.com/maths/prime-numbers/</w:t>
                                    </w:r>
                                  </w:hyperlink>
                                </w:p>
                                <w:p w14:paraId="3BCF4098" w14:textId="77777777" w:rsidR="00B71F2C" w:rsidRDefault="00CC3783" w:rsidP="00B71F2C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B71F2C">
                                      <w:rPr>
                                        <w:rStyle w:val="Hyperlink"/>
                                      </w:rPr>
                                      <w:t>https://whatis.techtarget.com/definition/prime-number</w:t>
                                    </w:r>
                                  </w:hyperlink>
                                </w:p>
                                <w:p w14:paraId="18EDE688" w14:textId="77777777" w:rsidR="00B71F2C" w:rsidRDefault="00CC3783" w:rsidP="00B71F2C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B71F2C">
                                      <w:rPr>
                                        <w:rStyle w:val="Hyperlink"/>
                                      </w:rPr>
                                      <w:t>https://www.mathsisfun.com/prime_numbers.html</w:t>
                                    </w:r>
                                  </w:hyperlink>
                                </w:p>
                                <w:p w14:paraId="266D3DBF" w14:textId="79B1A4AD" w:rsidR="00714A8D" w:rsidRDefault="00CC3783" w:rsidP="00B71F2C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B71F2C" w:rsidRPr="001F5301">
                                      <w:rPr>
                                        <w:color w:val="0000FF"/>
                                        <w:u w:val="single"/>
                                      </w:rPr>
                                      <w:t>https://www.smartickmethod.com/blog/math/operations-and-algebraic-thinking/divisibility/prime-numbers-sieve-eratosthenes/</w:t>
                                    </w:r>
                                  </w:hyperlink>
                                  <w:r w:rsidR="007A5914">
                                    <w:t xml:space="preserve"> </w:t>
                                  </w: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35pt;margin-top:184.8pt;width:183.4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481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2299DB45" w14:textId="67924765" w:rsidR="00006725" w:rsidRDefault="00006725" w:rsidP="00006725">
                            <w:r>
                              <w:t xml:space="preserve">-Table of factors chart </w:t>
                            </w:r>
                          </w:p>
                          <w:p w14:paraId="037DAA08" w14:textId="77777777" w:rsidR="00006725" w:rsidRDefault="00006725" w:rsidP="00006725">
                            <w:r>
                              <w:t xml:space="preserve">-  Number chart </w:t>
                            </w:r>
                          </w:p>
                          <w:p w14:paraId="06F09EB8" w14:textId="77777777" w:rsidR="00006725" w:rsidRPr="00BF3180" w:rsidRDefault="00006725" w:rsidP="00006725">
                            <w:r>
                              <w:t>- Sieve of Eratosthenes</w:t>
                            </w:r>
                          </w:p>
                          <w:p w14:paraId="2227C124" w14:textId="77777777" w:rsidR="00985A90" w:rsidRPr="00BF3180" w:rsidRDefault="00985A90" w:rsidP="00B67C04"/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0F333D9C" w14:textId="77777777" w:rsidR="00B71F2C" w:rsidRDefault="00CC3783" w:rsidP="00B71F2C">
                            <w:pPr>
                              <w:pStyle w:val="ListBullet"/>
                            </w:pPr>
                            <w:hyperlink r:id="rId12" w:history="1">
                              <w:r w:rsidR="00B71F2C">
                                <w:rPr>
                                  <w:rStyle w:val="Hyperlink"/>
                                </w:rPr>
                                <w:t>https://byjus.com/maths/prime-numbers/</w:t>
                              </w:r>
                            </w:hyperlink>
                          </w:p>
                          <w:p w14:paraId="3BCF4098" w14:textId="77777777" w:rsidR="00B71F2C" w:rsidRDefault="00CC3783" w:rsidP="00B71F2C">
                            <w:pPr>
                              <w:pStyle w:val="ListBullet"/>
                            </w:pPr>
                            <w:hyperlink r:id="rId13" w:history="1">
                              <w:r w:rsidR="00B71F2C">
                                <w:rPr>
                                  <w:rStyle w:val="Hyperlink"/>
                                </w:rPr>
                                <w:t>https://whatis.techtarget.com/definition/prime-number</w:t>
                              </w:r>
                            </w:hyperlink>
                          </w:p>
                          <w:p w14:paraId="18EDE688" w14:textId="77777777" w:rsidR="00B71F2C" w:rsidRDefault="00CC3783" w:rsidP="00B71F2C">
                            <w:pPr>
                              <w:pStyle w:val="ListBullet"/>
                            </w:pPr>
                            <w:hyperlink r:id="rId14" w:history="1">
                              <w:r w:rsidR="00B71F2C">
                                <w:rPr>
                                  <w:rStyle w:val="Hyperlink"/>
                                </w:rPr>
                                <w:t>https://www.mathsisfun.com/prime_numbers.html</w:t>
                              </w:r>
                            </w:hyperlink>
                          </w:p>
                          <w:p w14:paraId="266D3DBF" w14:textId="79B1A4AD" w:rsidR="00714A8D" w:rsidRDefault="00CC3783" w:rsidP="00B71F2C">
                            <w:pPr>
                              <w:pStyle w:val="ListBullet"/>
                            </w:pPr>
                            <w:hyperlink r:id="rId15" w:history="1">
                              <w:r w:rsidR="00B71F2C" w:rsidRPr="001F5301">
                                <w:rPr>
                                  <w:color w:val="0000FF"/>
                                  <w:u w:val="single"/>
                                </w:rPr>
                                <w:t>https://www.smartickmethod.com/blog/math/operations-and-algebraic-thinking/divisibility/prime-numbers-sieve-eratosthenes/</w:t>
                              </w:r>
                            </w:hyperlink>
                            <w:r w:rsidR="007A5914">
                              <w:t xml:space="preserve"> </w:t>
                            </w: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0E5816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 w:rsidP="000E5816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 w:rsidP="000E5816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0E5816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 w:rsidP="000E5816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 w:rsidP="000E5816">
            <w:pPr>
              <w:pStyle w:val="Heading1"/>
            </w:pPr>
          </w:p>
        </w:tc>
      </w:tr>
      <w:tr w:rsidR="005A4652" w14:paraId="51C30C02" w14:textId="77777777" w:rsidTr="000E5816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 w:rsidP="000E5816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3E282460" w:rsidR="001D4D95" w:rsidRDefault="00AD5265" w:rsidP="000E5816">
            <w:r>
              <w:t>Students should be able to;</w:t>
            </w:r>
          </w:p>
          <w:p w14:paraId="39B53DE3" w14:textId="756003F8" w:rsidR="001D4D95" w:rsidRDefault="00736CDC" w:rsidP="000E5816">
            <w:pPr>
              <w:pStyle w:val="ListParagraph"/>
              <w:numPr>
                <w:ilvl w:val="0"/>
                <w:numId w:val="16"/>
              </w:numPr>
              <w:ind w:left="142" w:hanging="142"/>
            </w:pPr>
            <w:r>
              <w:t xml:space="preserve"> </w:t>
            </w:r>
            <w:r w:rsidR="000E5816">
              <w:t>Identify prime numbers less than 100</w:t>
            </w:r>
          </w:p>
          <w:p w14:paraId="7F853049" w14:textId="25FA8491" w:rsidR="000E5816" w:rsidRDefault="000E5816" w:rsidP="000E5816">
            <w:pPr>
              <w:pStyle w:val="ListParagraph"/>
              <w:numPr>
                <w:ilvl w:val="0"/>
                <w:numId w:val="16"/>
              </w:numPr>
              <w:ind w:left="142" w:hanging="142"/>
            </w:pPr>
            <w:r>
              <w:t>Find the factors of a given whole number</w:t>
            </w:r>
          </w:p>
          <w:p w14:paraId="16BC69CC" w14:textId="730F7035" w:rsidR="000E5816" w:rsidRDefault="00D8743C" w:rsidP="000E5816">
            <w:pPr>
              <w:pStyle w:val="ListParagraph"/>
              <w:numPr>
                <w:ilvl w:val="0"/>
                <w:numId w:val="16"/>
              </w:numPr>
              <w:ind w:left="142" w:hanging="142"/>
            </w:pPr>
            <w:r>
              <w:t>Express whole numbers</w:t>
            </w:r>
            <w:r w:rsidR="000E5816">
              <w:t xml:space="preserve"> less than 100, as product of prime factors</w:t>
            </w:r>
          </w:p>
          <w:p w14:paraId="10D64819" w14:textId="77777777" w:rsidR="001D4D95" w:rsidRDefault="001D4D95" w:rsidP="000E5816"/>
          <w:p w14:paraId="03E437D5" w14:textId="77777777" w:rsidR="001D4D95" w:rsidRDefault="001D4D95" w:rsidP="000E5816"/>
          <w:p w14:paraId="2E75EEA9" w14:textId="77777777" w:rsidR="001D4D95" w:rsidRDefault="001D4D95" w:rsidP="000E5816"/>
          <w:p w14:paraId="402983E2" w14:textId="77777777" w:rsidR="001D4D95" w:rsidRDefault="001D4D95" w:rsidP="000E5816"/>
          <w:p w14:paraId="2CBC4F92" w14:textId="77777777" w:rsidR="001D4D95" w:rsidRDefault="001D4D95" w:rsidP="000E5816"/>
          <w:p w14:paraId="332DFE16" w14:textId="77777777" w:rsidR="001D4D95" w:rsidRDefault="001D4D95" w:rsidP="000E5816"/>
          <w:p w14:paraId="2EE19619" w14:textId="3E652D05" w:rsidR="00120253" w:rsidRDefault="00120253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45CC6A3" w14:textId="77777777" w:rsidR="00DD4DD4" w:rsidRDefault="00DD4DD4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2273A311" w14:textId="77777777" w:rsidR="00DD4DD4" w:rsidRDefault="00DD4DD4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6C82FEB" w14:textId="77777777" w:rsidR="00DD4DD4" w:rsidRDefault="00DD4DD4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5DDF360" w14:textId="77777777" w:rsidR="001E500C" w:rsidRDefault="001E500C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1F946DB" w14:textId="77777777" w:rsidR="001E500C" w:rsidRDefault="001E500C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676CE7A" w14:textId="77777777" w:rsidR="00B71F2C" w:rsidRDefault="00B71F2C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3C8EE9B" w14:textId="77777777" w:rsidR="00B71F2C" w:rsidRDefault="00B71F2C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B551A31" w14:textId="77777777" w:rsidR="00B71F2C" w:rsidRDefault="00B71F2C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9356FF2" w14:textId="77777777" w:rsidR="00DD4DD4" w:rsidRDefault="00DD4DD4" w:rsidP="000E5816">
            <w:pPr>
              <w:rPr>
                <w:b/>
              </w:rPr>
            </w:pPr>
          </w:p>
          <w:p w14:paraId="2D2A5500" w14:textId="77777777" w:rsidR="007D0676" w:rsidRDefault="007D0676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48E5D2A6" w14:textId="77777777" w:rsidR="007D0676" w:rsidRDefault="007D0676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6E75AA8" w14:textId="77777777" w:rsidR="007D0676" w:rsidRDefault="007D0676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54DF98E" w14:textId="77777777" w:rsidR="007D0676" w:rsidRDefault="007D0676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32C0DB2F" w14:textId="77777777" w:rsidR="007D0676" w:rsidRDefault="007D0676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4CF6D71E" w14:textId="77777777" w:rsidR="007D0676" w:rsidRDefault="007D0676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28A7E60" w14:textId="77777777" w:rsidR="007D0676" w:rsidRDefault="007D0676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FD7158F" w14:textId="77777777" w:rsidR="007D0676" w:rsidRDefault="007D0676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2E61C6E" w14:textId="77777777" w:rsidR="007D0676" w:rsidRDefault="007D0676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746850A" w14:textId="77777777" w:rsidR="007D0676" w:rsidRDefault="007D0676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01B24F46" w14:textId="77777777" w:rsidR="007D0676" w:rsidRDefault="007D0676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0D27A111" w14:textId="77777777" w:rsidR="007D0676" w:rsidRDefault="007D0676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377B736B" w14:textId="77777777" w:rsidR="007D0676" w:rsidRDefault="007D0676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800C605" w14:textId="77777777" w:rsidR="007D0676" w:rsidRDefault="007D0676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6E4DDB81" w14:textId="77777777" w:rsidR="007D0676" w:rsidRDefault="007D0676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261414CE" w14:textId="77777777" w:rsidR="007D0676" w:rsidRDefault="007D0676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01899876" w14:textId="77777777" w:rsidR="007D0676" w:rsidRDefault="007D0676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63041F32" w14:textId="77777777" w:rsidR="007D0676" w:rsidRDefault="007D0676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A3C364B" w14:textId="77777777" w:rsidR="007D0676" w:rsidRDefault="007D0676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25E64255" w14:textId="77777777" w:rsidR="007D0676" w:rsidRDefault="007D0676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0F70FBA6" w14:textId="77777777" w:rsidR="007D0676" w:rsidRDefault="007D0676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3712DE27" w14:textId="77777777" w:rsidR="007D0676" w:rsidRDefault="007D0676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22E54817" w14:textId="77777777" w:rsidR="007D0676" w:rsidRDefault="007D0676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41CC5EB" w14:textId="77777777" w:rsidR="00D671D8" w:rsidRDefault="00D671D8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2C7A528D" w14:textId="4C600C19" w:rsidR="007D0676" w:rsidRDefault="007D0676" w:rsidP="000E5816">
            <w:pPr>
              <w:spacing w:before="0" w:after="150" w:line="240" w:lineRule="auto"/>
            </w:pPr>
          </w:p>
          <w:p w14:paraId="56EB9F15" w14:textId="77777777" w:rsidR="007D0676" w:rsidRDefault="007D0676" w:rsidP="000E5816">
            <w:pPr>
              <w:pStyle w:val="Heading2"/>
            </w:pPr>
          </w:p>
          <w:p w14:paraId="6E22A5D3" w14:textId="77777777" w:rsidR="007D0676" w:rsidRDefault="007D0676" w:rsidP="000E5816">
            <w:pPr>
              <w:pStyle w:val="Heading2"/>
            </w:pPr>
          </w:p>
          <w:p w14:paraId="7065060A" w14:textId="77777777" w:rsidR="007D0676" w:rsidRDefault="007D0676" w:rsidP="000E5816">
            <w:pPr>
              <w:pStyle w:val="Heading2"/>
            </w:pPr>
          </w:p>
          <w:p w14:paraId="2AD63CB9" w14:textId="77777777" w:rsidR="007D0676" w:rsidRDefault="007D0676" w:rsidP="000E5816">
            <w:pPr>
              <w:pStyle w:val="Heading2"/>
            </w:pPr>
          </w:p>
          <w:p w14:paraId="3B7D3394" w14:textId="77777777" w:rsidR="007D0676" w:rsidRDefault="007D0676" w:rsidP="000E5816">
            <w:pPr>
              <w:pStyle w:val="Heading2"/>
            </w:pPr>
          </w:p>
          <w:p w14:paraId="191E4E27" w14:textId="77777777" w:rsidR="007D0676" w:rsidRDefault="007D0676" w:rsidP="000E5816">
            <w:pPr>
              <w:pStyle w:val="Heading2"/>
            </w:pPr>
          </w:p>
          <w:p w14:paraId="22A31125" w14:textId="18309E14" w:rsidR="00A71E70" w:rsidRPr="000A37E8" w:rsidRDefault="00A71E70" w:rsidP="000E5816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Default="00C17E2A" w:rsidP="000E5816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62399BB4" w:rsidR="000529DC" w:rsidRDefault="006513FB" w:rsidP="000E5816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2A9B719B" w14:textId="77777777" w:rsidR="00C9308C" w:rsidRDefault="00C9308C" w:rsidP="000E5816">
            <w:pPr>
              <w:pStyle w:val="ListParagraph"/>
              <w:numPr>
                <w:ilvl w:val="0"/>
                <w:numId w:val="37"/>
              </w:numPr>
              <w:ind w:left="182" w:hanging="182"/>
            </w:pPr>
            <w:r>
              <w:t xml:space="preserve">Play ‘What is my number?’ with the pupils, focusing on questions that involve multiples and divisibility of 2, 3, 4, 5, 6 and 9. </w:t>
            </w:r>
          </w:p>
          <w:p w14:paraId="28620B7F" w14:textId="77777777" w:rsidR="00C9308C" w:rsidRDefault="00C9308C" w:rsidP="000E5816">
            <w:pPr>
              <w:pStyle w:val="ListParagraph"/>
              <w:numPr>
                <w:ilvl w:val="0"/>
                <w:numId w:val="37"/>
              </w:numPr>
              <w:ind w:left="182" w:hanging="182"/>
            </w:pPr>
            <w:r>
              <w:t>Ask the pupils questions such as ‘My number is divisible by 3 and it is less than 20, what could my number be?’,</w:t>
            </w:r>
          </w:p>
          <w:p w14:paraId="545FC5DA" w14:textId="77777777" w:rsidR="00C9308C" w:rsidRDefault="00C9308C" w:rsidP="000E5816">
            <w:pPr>
              <w:pStyle w:val="ListParagraph"/>
              <w:numPr>
                <w:ilvl w:val="0"/>
                <w:numId w:val="37"/>
              </w:numPr>
              <w:ind w:left="182" w:hanging="182"/>
            </w:pPr>
            <w:r>
              <w:t>‘My number is a multiple of both 4 and 10 and is more than 70, but less than 100, what is my number?’</w:t>
            </w:r>
          </w:p>
          <w:p w14:paraId="7936174E" w14:textId="77777777" w:rsidR="00C9308C" w:rsidRDefault="00C9308C" w:rsidP="000E5816">
            <w:pPr>
              <w:pStyle w:val="ListParagraph"/>
              <w:numPr>
                <w:ilvl w:val="0"/>
                <w:numId w:val="37"/>
              </w:numPr>
              <w:ind w:left="182" w:hanging="182"/>
            </w:pPr>
            <w:r>
              <w:t xml:space="preserve"> ‘My number is a three-digit multiple of 4 (or 3, 6, 9), what could it be?’ and ‘Is 2 853 a multiple of 6? How do you know?’</w:t>
            </w:r>
          </w:p>
          <w:p w14:paraId="7EDB1DB8" w14:textId="77777777" w:rsidR="00FB30A1" w:rsidRDefault="00FB30A1" w:rsidP="000E5816"/>
          <w:p w14:paraId="6429CA46" w14:textId="19994EB9" w:rsidR="00985A90" w:rsidRDefault="00DD4DD4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174C5C95" w14:textId="249A9CF0" w:rsidR="00DD4DD4" w:rsidRDefault="002E6CA8" w:rsidP="000E5816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Day 2/ Lesson 2</w:t>
            </w:r>
            <w:r w:rsidR="00DD4DD4" w:rsidRPr="00031953">
              <w:rPr>
                <w:b/>
              </w:rPr>
              <w:t>: 15 Mins</w:t>
            </w:r>
          </w:p>
          <w:p w14:paraId="306A6701" w14:textId="77777777" w:rsidR="00006725" w:rsidRPr="00006725" w:rsidRDefault="000E5816" w:rsidP="00006725">
            <w:pPr>
              <w:pStyle w:val="ListParagraph"/>
              <w:numPr>
                <w:ilvl w:val="0"/>
                <w:numId w:val="38"/>
              </w:numPr>
              <w:tabs>
                <w:tab w:val="left" w:pos="1800"/>
              </w:tabs>
              <w:ind w:left="170" w:hanging="142"/>
              <w:rPr>
                <w:b/>
              </w:rPr>
            </w:pPr>
            <w:r>
              <w:t xml:space="preserve">Explain the concept of a factor and how it relates to the process of multiplication. </w:t>
            </w:r>
          </w:p>
          <w:p w14:paraId="0996D9BF" w14:textId="67CEE69F" w:rsidR="00006725" w:rsidRPr="00006725" w:rsidRDefault="00006725" w:rsidP="00006725">
            <w:pPr>
              <w:pStyle w:val="ListParagraph"/>
              <w:numPr>
                <w:ilvl w:val="0"/>
                <w:numId w:val="38"/>
              </w:numPr>
              <w:tabs>
                <w:tab w:val="left" w:pos="1800"/>
              </w:tabs>
              <w:ind w:left="170" w:hanging="142"/>
            </w:pPr>
            <w:r>
              <w:t>Explain that w</w:t>
            </w:r>
            <w:r w:rsidR="000E5816">
              <w:t xml:space="preserve">hen two numbers are multiplied they produce a product. </w:t>
            </w:r>
          </w:p>
          <w:p w14:paraId="70DFA38D" w14:textId="77777777" w:rsidR="00006725" w:rsidRPr="00006725" w:rsidRDefault="000E5816" w:rsidP="00006725">
            <w:pPr>
              <w:pStyle w:val="ListParagraph"/>
              <w:numPr>
                <w:ilvl w:val="0"/>
                <w:numId w:val="38"/>
              </w:numPr>
              <w:tabs>
                <w:tab w:val="left" w:pos="1800"/>
              </w:tabs>
              <w:ind w:left="170" w:hanging="142"/>
            </w:pPr>
            <w:r>
              <w:t xml:space="preserve">When we find the factors of a number, it is the reverse process of finding the product. In other words, the product is broken up into </w:t>
            </w:r>
            <w:r>
              <w:lastRenderedPageBreak/>
              <w:t xml:space="preserve">the 2 constituents that were multiplied together originally. </w:t>
            </w:r>
          </w:p>
          <w:p w14:paraId="78E52080" w14:textId="77777777" w:rsidR="00006725" w:rsidRPr="00006725" w:rsidRDefault="00006725" w:rsidP="00006725">
            <w:pPr>
              <w:pStyle w:val="ListParagraph"/>
              <w:numPr>
                <w:ilvl w:val="0"/>
                <w:numId w:val="38"/>
              </w:numPr>
              <w:tabs>
                <w:tab w:val="left" w:pos="1800"/>
              </w:tabs>
              <w:ind w:left="170" w:hanging="142"/>
            </w:pPr>
            <w:r>
              <w:t>E</w:t>
            </w:r>
            <w:r w:rsidR="000E5816">
              <w:t>xplain how 30 can be broken down into its factors. Pay careful attention to explaining that 30 can have more than 1 set of factors</w:t>
            </w:r>
            <w:r>
              <w:t>.</w:t>
            </w:r>
            <w:r w:rsidR="000E5816">
              <w:t xml:space="preserve"> </w:t>
            </w:r>
          </w:p>
          <w:p w14:paraId="14D45D36" w14:textId="77777777" w:rsidR="00006725" w:rsidRPr="00006725" w:rsidRDefault="00006725" w:rsidP="00006725">
            <w:pPr>
              <w:pStyle w:val="ListParagraph"/>
              <w:numPr>
                <w:ilvl w:val="0"/>
                <w:numId w:val="38"/>
              </w:numPr>
              <w:tabs>
                <w:tab w:val="left" w:pos="1800"/>
              </w:tabs>
              <w:ind w:left="170" w:hanging="142"/>
            </w:pPr>
            <w:r>
              <w:t>Explain</w:t>
            </w:r>
            <w:r w:rsidR="000E5816">
              <w:t xml:space="preserve"> carefully that multiples and factors are related. If a number is a multiple of x then x is a factor of that number. </w:t>
            </w:r>
          </w:p>
          <w:p w14:paraId="2CAF3998" w14:textId="77777777" w:rsidR="00006725" w:rsidRPr="00006725" w:rsidRDefault="000E5816" w:rsidP="00006725">
            <w:pPr>
              <w:pStyle w:val="ListParagraph"/>
              <w:numPr>
                <w:ilvl w:val="0"/>
                <w:numId w:val="38"/>
              </w:numPr>
              <w:tabs>
                <w:tab w:val="left" w:pos="1800"/>
              </w:tabs>
              <w:ind w:left="170" w:hanging="142"/>
            </w:pPr>
            <w:r>
              <w:t xml:space="preserve">Look at a simple multiplication statement such as 4 × 5 = 20 and explain it in terms of multiples and factors: 20 is a multiple of 4 and a multiple of 5, and 4 and 5 are both factors of 20. </w:t>
            </w:r>
          </w:p>
          <w:p w14:paraId="617D8FFF" w14:textId="77777777" w:rsidR="00006725" w:rsidRPr="00006725" w:rsidRDefault="000E5816" w:rsidP="00006725">
            <w:pPr>
              <w:pStyle w:val="ListParagraph"/>
              <w:numPr>
                <w:ilvl w:val="0"/>
                <w:numId w:val="38"/>
              </w:numPr>
              <w:tabs>
                <w:tab w:val="left" w:pos="1800"/>
              </w:tabs>
              <w:ind w:left="170" w:hanging="142"/>
            </w:pPr>
            <w:r>
              <w:t xml:space="preserve">Repeat for 24 ÷ 6 = 4: 24 is a multiple of 4 and of 6, and 4 and 6 are factors of 24. </w:t>
            </w:r>
          </w:p>
          <w:p w14:paraId="5A837B74" w14:textId="58B98DB0" w:rsidR="000E5816" w:rsidRPr="00006725" w:rsidRDefault="000E5816" w:rsidP="00006725">
            <w:pPr>
              <w:pStyle w:val="ListParagraph"/>
              <w:numPr>
                <w:ilvl w:val="0"/>
                <w:numId w:val="38"/>
              </w:numPr>
              <w:tabs>
                <w:tab w:val="left" w:pos="1800"/>
              </w:tabs>
              <w:ind w:left="170" w:hanging="142"/>
            </w:pPr>
            <w:r>
              <w:t>Write more statements on the board and ask the pupils to explain them in terms of factors and multiples.</w:t>
            </w:r>
          </w:p>
          <w:p w14:paraId="1DDF9723" w14:textId="1CC81D66" w:rsidR="009A0933" w:rsidRDefault="009A0933" w:rsidP="000E5816">
            <w:pPr>
              <w:pStyle w:val="Heading2"/>
            </w:pPr>
          </w:p>
          <w:p w14:paraId="5BA1F4D7" w14:textId="77777777" w:rsidR="009A0933" w:rsidRDefault="009A0933" w:rsidP="000E5816">
            <w:pPr>
              <w:pStyle w:val="Heading2"/>
            </w:pPr>
          </w:p>
          <w:p w14:paraId="4792239A" w14:textId="77777777" w:rsidR="009A0933" w:rsidRDefault="009A0933" w:rsidP="000E5816">
            <w:pPr>
              <w:pStyle w:val="Heading2"/>
            </w:pPr>
          </w:p>
          <w:p w14:paraId="080C971B" w14:textId="77777777" w:rsidR="009A0933" w:rsidRDefault="009A0933" w:rsidP="000E5816">
            <w:pPr>
              <w:pStyle w:val="Heading2"/>
            </w:pPr>
          </w:p>
          <w:p w14:paraId="16528CCD" w14:textId="410F6E70" w:rsidR="00D914D8" w:rsidRDefault="00D914D8" w:rsidP="000E5816">
            <w:pPr>
              <w:pStyle w:val="Heading2"/>
            </w:pPr>
            <w:r w:rsidRPr="00287F69">
              <w:t>Assessment Activity</w:t>
            </w:r>
          </w:p>
          <w:p w14:paraId="2B49453A" w14:textId="77777777" w:rsidR="008A7E7C" w:rsidRDefault="00B71F2C" w:rsidP="008A7E7C">
            <w:pPr>
              <w:pStyle w:val="ListParagraph"/>
              <w:numPr>
                <w:ilvl w:val="0"/>
                <w:numId w:val="40"/>
              </w:numPr>
              <w:spacing w:line="240" w:lineRule="auto"/>
              <w:ind w:left="170" w:hanging="170"/>
              <w:outlineLvl w:val="1"/>
            </w:pPr>
            <w:r>
              <w:t xml:space="preserve">Make sure that pupils have a good </w:t>
            </w:r>
            <w:r w:rsidR="008A7E7C">
              <w:t>understanding of prime factors.</w:t>
            </w:r>
          </w:p>
          <w:p w14:paraId="4B093DD9" w14:textId="24F377D7" w:rsidR="00D671D8" w:rsidRPr="00D04DD1" w:rsidRDefault="00B71F2C" w:rsidP="008A7E7C">
            <w:pPr>
              <w:pStyle w:val="ListParagraph"/>
              <w:numPr>
                <w:ilvl w:val="0"/>
                <w:numId w:val="40"/>
              </w:numPr>
              <w:spacing w:line="240" w:lineRule="auto"/>
              <w:ind w:left="170" w:hanging="170"/>
              <w:outlineLvl w:val="1"/>
            </w:pPr>
            <w:r>
              <w:t>Revise multiplication tables or put up charts of multiplication tables around the classroom.</w:t>
            </w:r>
          </w:p>
          <w:p w14:paraId="4DB705D9" w14:textId="01684362" w:rsidR="00780730" w:rsidRDefault="00780730" w:rsidP="000E5816">
            <w:pPr>
              <w:rPr>
                <w:b/>
              </w:rPr>
            </w:pPr>
          </w:p>
          <w:p w14:paraId="17EDA925" w14:textId="137EC02B" w:rsidR="00780730" w:rsidRDefault="00780730" w:rsidP="000E5816">
            <w:pPr>
              <w:rPr>
                <w:b/>
              </w:rPr>
            </w:pPr>
          </w:p>
          <w:p w14:paraId="009EFACB" w14:textId="6E07EC50" w:rsidR="00780730" w:rsidRDefault="00780730" w:rsidP="000E5816">
            <w:pPr>
              <w:rPr>
                <w:b/>
              </w:rPr>
            </w:pPr>
          </w:p>
          <w:p w14:paraId="4101A1DA" w14:textId="76AAFB4A" w:rsidR="00780730" w:rsidRDefault="00780730" w:rsidP="000E5816">
            <w:pPr>
              <w:rPr>
                <w:b/>
              </w:rPr>
            </w:pPr>
          </w:p>
          <w:p w14:paraId="18773095" w14:textId="2F8F90C8" w:rsidR="00780730" w:rsidRDefault="00780730" w:rsidP="000E5816">
            <w:pPr>
              <w:rPr>
                <w:b/>
              </w:rPr>
            </w:pPr>
          </w:p>
          <w:p w14:paraId="31B21B87" w14:textId="77777777" w:rsidR="00780730" w:rsidRPr="00CD4D2B" w:rsidRDefault="00780730" w:rsidP="000E5816">
            <w:pPr>
              <w:rPr>
                <w:b/>
              </w:rPr>
            </w:pPr>
          </w:p>
          <w:p w14:paraId="6CC78EF4" w14:textId="4BB29118" w:rsidR="00A37E88" w:rsidRPr="00994216" w:rsidRDefault="00A37E88" w:rsidP="000E5816">
            <w:pPr>
              <w:pStyle w:val="ListParagraph"/>
              <w:ind w:left="662"/>
            </w:pPr>
          </w:p>
        </w:tc>
        <w:tc>
          <w:tcPr>
            <w:tcW w:w="118" w:type="pct"/>
          </w:tcPr>
          <w:p w14:paraId="3EC4062D" w14:textId="77777777" w:rsidR="00C17E2A" w:rsidRDefault="00C17E2A" w:rsidP="000E5816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0E5816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1C775605" w:rsidR="00031953" w:rsidRDefault="00031953" w:rsidP="000E5816">
            <w:pPr>
              <w:rPr>
                <w:b/>
              </w:rPr>
            </w:pPr>
            <w:r w:rsidRPr="00031953">
              <w:rPr>
                <w:b/>
              </w:rPr>
              <w:t>Day 1/ Lesson 1: 15 Mins</w:t>
            </w:r>
          </w:p>
          <w:p w14:paraId="4515A724" w14:textId="77777777" w:rsidR="00C9308C" w:rsidRPr="00783671" w:rsidRDefault="00C9308C" w:rsidP="000E5816">
            <w:pPr>
              <w:pStyle w:val="ListParagraph"/>
              <w:numPr>
                <w:ilvl w:val="0"/>
                <w:numId w:val="26"/>
              </w:numPr>
              <w:tabs>
                <w:tab w:val="left" w:pos="1800"/>
              </w:tabs>
              <w:ind w:left="147" w:hanging="141"/>
              <w:rPr>
                <w:b/>
              </w:rPr>
            </w:pPr>
            <w:r>
              <w:t xml:space="preserve">Explain that a prime number has only two factors, i.e. 1 and itself. </w:t>
            </w:r>
          </w:p>
          <w:p w14:paraId="6AB9F408" w14:textId="77777777" w:rsidR="00C9308C" w:rsidRDefault="00C9308C" w:rsidP="000E5816">
            <w:pPr>
              <w:pStyle w:val="ListParagraph"/>
              <w:numPr>
                <w:ilvl w:val="0"/>
                <w:numId w:val="26"/>
              </w:numPr>
              <w:tabs>
                <w:tab w:val="left" w:pos="1800"/>
              </w:tabs>
              <w:ind w:left="147" w:hanging="141"/>
            </w:pPr>
            <w:r>
              <w:t xml:space="preserve">Also emphasize that 1 is not a prime number as prime numbers all have 2 factors. </w:t>
            </w:r>
          </w:p>
          <w:p w14:paraId="7AD3BC95" w14:textId="77777777" w:rsidR="00C9308C" w:rsidRDefault="00C9308C" w:rsidP="000E5816">
            <w:pPr>
              <w:pStyle w:val="ListParagraph"/>
              <w:numPr>
                <w:ilvl w:val="0"/>
                <w:numId w:val="26"/>
              </w:numPr>
              <w:tabs>
                <w:tab w:val="left" w:pos="1800"/>
              </w:tabs>
              <w:ind w:left="147" w:hanging="141"/>
            </w:pPr>
            <w:r>
              <w:t>The Sieve of Eratosthenes is a useful and fun resource that can be used to enhance pupils understanding of what a prime number is. (See additional resources).</w:t>
            </w:r>
          </w:p>
          <w:p w14:paraId="27F68CA0" w14:textId="77777777" w:rsidR="00C9308C" w:rsidRDefault="00C9308C" w:rsidP="000E5816">
            <w:pPr>
              <w:pStyle w:val="ListParagraph"/>
              <w:numPr>
                <w:ilvl w:val="0"/>
                <w:numId w:val="26"/>
              </w:numPr>
              <w:tabs>
                <w:tab w:val="left" w:pos="1800"/>
              </w:tabs>
              <w:ind w:left="147" w:hanging="141"/>
            </w:pPr>
            <w:r>
              <w:t>Let the students</w:t>
            </w:r>
            <w:r w:rsidRPr="006619A3">
              <w:t xml:space="preserve"> know the difference between factors and multiples. </w:t>
            </w:r>
          </w:p>
          <w:p w14:paraId="387DB090" w14:textId="77777777" w:rsidR="00C9308C" w:rsidRPr="00783671" w:rsidRDefault="00C9308C" w:rsidP="000E5816">
            <w:pPr>
              <w:pStyle w:val="ListParagraph"/>
              <w:numPr>
                <w:ilvl w:val="0"/>
                <w:numId w:val="26"/>
              </w:numPr>
              <w:tabs>
                <w:tab w:val="left" w:pos="1800"/>
              </w:tabs>
              <w:ind w:left="147" w:hanging="141"/>
            </w:pPr>
            <w:r>
              <w:t>Explain that t</w:t>
            </w:r>
            <w:r w:rsidRPr="006619A3">
              <w:t>hese two terms are easily confused, but </w:t>
            </w:r>
            <w:r w:rsidRPr="006619A3">
              <w:rPr>
                <w:b/>
                <w:bCs/>
              </w:rPr>
              <w:t>factors</w:t>
            </w:r>
            <w:r w:rsidRPr="006619A3">
              <w:t> are numbers that can be divided evenly into the given number, while </w:t>
            </w:r>
            <w:r w:rsidRPr="006619A3">
              <w:rPr>
                <w:b/>
                <w:bCs/>
              </w:rPr>
              <w:t>multiples</w:t>
            </w:r>
            <w:r w:rsidRPr="006619A3">
              <w:t> are the results of multiplying that number by another.</w:t>
            </w:r>
          </w:p>
          <w:p w14:paraId="7B76FAFC" w14:textId="77777777" w:rsidR="009C2969" w:rsidRDefault="009C2969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13EE39D1" w14:textId="7B6237E1" w:rsidR="00F16576" w:rsidRPr="00FB30A1" w:rsidRDefault="00F16576" w:rsidP="000E5816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352CC7BD" w14:textId="693D5A7F" w:rsidR="00F16576" w:rsidRDefault="00DD4DD4" w:rsidP="000E5816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Day 3/ Lesson 3</w:t>
            </w:r>
            <w:r w:rsidR="00F16576" w:rsidRPr="00031953">
              <w:rPr>
                <w:b/>
              </w:rPr>
              <w:t>: 15 Mins</w:t>
            </w:r>
          </w:p>
          <w:p w14:paraId="23021901" w14:textId="77777777" w:rsidR="00006725" w:rsidRPr="00006725" w:rsidRDefault="00006725" w:rsidP="00006725">
            <w:pPr>
              <w:pStyle w:val="ListParagraph"/>
              <w:numPr>
                <w:ilvl w:val="0"/>
                <w:numId w:val="39"/>
              </w:numPr>
              <w:tabs>
                <w:tab w:val="left" w:pos="1800"/>
              </w:tabs>
              <w:ind w:left="145" w:hanging="145"/>
              <w:rPr>
                <w:b/>
              </w:rPr>
            </w:pPr>
            <w:r>
              <w:t xml:space="preserve">Use the example from the previous lesson when you found the factors of 30. </w:t>
            </w:r>
          </w:p>
          <w:p w14:paraId="755DF072" w14:textId="77777777" w:rsidR="00006725" w:rsidRPr="00006725" w:rsidRDefault="00006725" w:rsidP="00006725">
            <w:pPr>
              <w:pStyle w:val="ListParagraph"/>
              <w:numPr>
                <w:ilvl w:val="0"/>
                <w:numId w:val="39"/>
              </w:numPr>
              <w:tabs>
                <w:tab w:val="left" w:pos="1800"/>
              </w:tabs>
              <w:ind w:left="145" w:hanging="145"/>
            </w:pPr>
            <w:r>
              <w:t xml:space="preserve">Take any pair of factors e.g. 15 &amp; 2 and ask pupils which of these 2 numbers are prime. </w:t>
            </w:r>
            <w:r>
              <w:lastRenderedPageBreak/>
              <w:t>They should be able to identify 15 as not prime.</w:t>
            </w:r>
          </w:p>
          <w:p w14:paraId="18163C41" w14:textId="77777777" w:rsidR="00006725" w:rsidRPr="00006725" w:rsidRDefault="00006725" w:rsidP="00006725">
            <w:pPr>
              <w:pStyle w:val="ListParagraph"/>
              <w:numPr>
                <w:ilvl w:val="0"/>
                <w:numId w:val="39"/>
              </w:numPr>
              <w:tabs>
                <w:tab w:val="left" w:pos="1800"/>
              </w:tabs>
              <w:ind w:left="145" w:hanging="145"/>
            </w:pPr>
            <w:r>
              <w:t xml:space="preserve"> Now ask them to find the factors of 15 and to state whether those factors are prime. </w:t>
            </w:r>
          </w:p>
          <w:p w14:paraId="5E61CDD1" w14:textId="6ED90EB6" w:rsidR="00D637EC" w:rsidRPr="00006725" w:rsidRDefault="00006725" w:rsidP="00006725">
            <w:pPr>
              <w:pStyle w:val="ListParagraph"/>
              <w:numPr>
                <w:ilvl w:val="0"/>
                <w:numId w:val="39"/>
              </w:numPr>
              <w:tabs>
                <w:tab w:val="left" w:pos="1800"/>
              </w:tabs>
              <w:ind w:left="145" w:hanging="145"/>
            </w:pPr>
            <w:r>
              <w:t>Point out that by using prime factors 30 can be obtained by multiplying 2, 3 and 5. Thus there are three prime factors instead of the 2 we worked with in the previous lesson.</w:t>
            </w:r>
          </w:p>
          <w:p w14:paraId="292BB830" w14:textId="77777777" w:rsidR="00736CDC" w:rsidRPr="00011AC1" w:rsidRDefault="00736CDC" w:rsidP="00006725">
            <w:pPr>
              <w:pStyle w:val="ListParagraph"/>
              <w:tabs>
                <w:tab w:val="left" w:pos="1800"/>
              </w:tabs>
              <w:ind w:left="145"/>
            </w:pPr>
          </w:p>
          <w:p w14:paraId="45A42B0C" w14:textId="77777777" w:rsidR="009A0933" w:rsidRDefault="009A0933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9CE4C79" w14:textId="77777777" w:rsidR="009A0933" w:rsidRDefault="009A0933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278E2FD1" w14:textId="77777777" w:rsidR="009A0933" w:rsidRDefault="009A0933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22B5EF23" w14:textId="77777777" w:rsidR="009A0933" w:rsidRDefault="009A0933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055827FD" w14:textId="77777777" w:rsidR="009A0933" w:rsidRDefault="009A0933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5142D1F" w14:textId="77777777" w:rsidR="009A0933" w:rsidRDefault="009A0933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042CC90B" w14:textId="77777777" w:rsidR="009A0933" w:rsidRDefault="009A0933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418DB746" w14:textId="7338C762" w:rsidR="009A0933" w:rsidRDefault="009A0933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2446D1F4" w14:textId="77777777" w:rsidR="009A0933" w:rsidRDefault="009A0933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3C369BBC" w14:textId="77777777" w:rsidR="009A0933" w:rsidRDefault="009A0933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B6B85C6" w14:textId="77777777" w:rsidR="009A0933" w:rsidRDefault="009A0933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386CCD41" w14:textId="77777777" w:rsidR="009A0933" w:rsidRDefault="009A0933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171E82FE" w14:textId="3EAE1BC9" w:rsidR="001D29DF" w:rsidRDefault="001D29DF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0A281F2F" w14:textId="77777777" w:rsidR="00B71F2C" w:rsidRDefault="00B71F2C" w:rsidP="00B71F2C">
            <w:pPr>
              <w:pStyle w:val="ListParagraph"/>
              <w:numPr>
                <w:ilvl w:val="0"/>
                <w:numId w:val="29"/>
              </w:numPr>
              <w:ind w:left="182" w:hanging="182"/>
            </w:pPr>
            <w:r>
              <w:t>Check that pupils understand the meaning of prime numbers. If pupils are experiencing difficulty, ask them to make a number square containing the numbers 1–100 and to circle all the prime numbers</w:t>
            </w:r>
          </w:p>
          <w:p w14:paraId="4040F749" w14:textId="77777777" w:rsidR="00B71F2C" w:rsidRPr="00DA36EF" w:rsidRDefault="00B71F2C" w:rsidP="00B71F2C">
            <w:pPr>
              <w:pStyle w:val="ListParagraph"/>
              <w:numPr>
                <w:ilvl w:val="0"/>
                <w:numId w:val="29"/>
              </w:numPr>
              <w:ind w:left="182" w:hanging="182"/>
            </w:pPr>
            <w:r>
              <w:t>Ask pupils to find all the prime numbers between 100 and 150. Can they find primes up to 200?</w:t>
            </w:r>
          </w:p>
          <w:p w14:paraId="0B4F7CB4" w14:textId="77777777" w:rsidR="007D0676" w:rsidRDefault="007D0676" w:rsidP="000E5816">
            <w:pPr>
              <w:pStyle w:val="ListParagraph"/>
              <w:ind w:left="145"/>
            </w:pPr>
          </w:p>
          <w:p w14:paraId="012DB69B" w14:textId="40171964" w:rsidR="00971415" w:rsidRPr="00971415" w:rsidRDefault="00971415" w:rsidP="000E5816">
            <w:pPr>
              <w:pStyle w:val="Heading2"/>
              <w:rPr>
                <w:b/>
              </w:rPr>
            </w:pPr>
          </w:p>
        </w:tc>
      </w:tr>
      <w:tr w:rsidR="005A4652" w14:paraId="544156AA" w14:textId="77777777" w:rsidTr="000E5816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6888D961" w:rsidR="00110F25" w:rsidRPr="00485065" w:rsidRDefault="00110F25" w:rsidP="000E5816">
            <w:pPr>
              <w:pStyle w:val="ListParagraph"/>
              <w:ind w:left="284"/>
            </w:pPr>
          </w:p>
        </w:tc>
        <w:tc>
          <w:tcPr>
            <w:tcW w:w="65" w:type="pct"/>
          </w:tcPr>
          <w:p w14:paraId="0A767BD4" w14:textId="77777777" w:rsidR="00C17E2A" w:rsidRDefault="00C17E2A" w:rsidP="000E5816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7D97E22" w14:textId="77777777" w:rsidR="001D29DF" w:rsidRDefault="001D29DF" w:rsidP="000E5816">
            <w:pPr>
              <w:pStyle w:val="Heading2"/>
            </w:pPr>
            <w:r>
              <w:t>Summary</w:t>
            </w:r>
          </w:p>
          <w:p w14:paraId="51DA9B5D" w14:textId="77777777" w:rsidR="001D29DF" w:rsidRDefault="001D29DF" w:rsidP="000E5816">
            <w:pPr>
              <w:pStyle w:val="ListParagraph"/>
              <w:numPr>
                <w:ilvl w:val="0"/>
                <w:numId w:val="31"/>
              </w:numPr>
              <w:ind w:left="178" w:hanging="178"/>
            </w:pPr>
            <w:r>
              <w:t>Ask for volunteers to share their answers to the problems assigned.</w:t>
            </w:r>
          </w:p>
          <w:p w14:paraId="4A872B22" w14:textId="77777777" w:rsidR="001D29DF" w:rsidRDefault="001D29DF" w:rsidP="000E5816">
            <w:pPr>
              <w:pStyle w:val="ListParagraph"/>
              <w:numPr>
                <w:ilvl w:val="0"/>
                <w:numId w:val="31"/>
              </w:numPr>
              <w:ind w:left="178" w:hanging="178"/>
            </w:pPr>
            <w:r>
              <w:t xml:space="preserve">As the problems are reviewed in front of the class, have the students check their answers for accuracy. </w:t>
            </w:r>
          </w:p>
          <w:p w14:paraId="00E5A721" w14:textId="333D19FA" w:rsidR="00D914D8" w:rsidRPr="006B19E5" w:rsidRDefault="00D914D8" w:rsidP="000E5816">
            <w:pPr>
              <w:rPr>
                <w:b/>
              </w:rPr>
            </w:pPr>
          </w:p>
          <w:p w14:paraId="7E793B58" w14:textId="5EBE2124" w:rsidR="006B19E5" w:rsidRPr="006B19E5" w:rsidRDefault="006B19E5" w:rsidP="000E5816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 w:rsidP="000E5816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0E5816"/>
        </w:tc>
      </w:tr>
      <w:tr w:rsidR="005A4652" w14:paraId="0F1361F9" w14:textId="77777777" w:rsidTr="000E5816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530787BD" w:rsidR="00EA5BCA" w:rsidRPr="00EA5BCA" w:rsidRDefault="00EA5BCA" w:rsidP="000E5816">
            <w:pPr>
              <w:pStyle w:val="Heading2"/>
            </w:pPr>
          </w:p>
        </w:tc>
        <w:tc>
          <w:tcPr>
            <w:tcW w:w="65" w:type="pct"/>
          </w:tcPr>
          <w:p w14:paraId="5F1D2F44" w14:textId="77777777" w:rsidR="00C17E2A" w:rsidRDefault="00C17E2A" w:rsidP="000E5816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54E02003" w14:textId="77777777" w:rsidR="002234CF" w:rsidRDefault="002234CF" w:rsidP="000E5816"/>
          <w:p w14:paraId="7DAB2D59" w14:textId="529418A5" w:rsidR="002234CF" w:rsidRPr="002234CF" w:rsidRDefault="002234CF" w:rsidP="000E5816">
            <w:pPr>
              <w:rPr>
                <w:b/>
              </w:rPr>
            </w:pPr>
          </w:p>
        </w:tc>
        <w:tc>
          <w:tcPr>
            <w:tcW w:w="118" w:type="pct"/>
          </w:tcPr>
          <w:p w14:paraId="2AF7B3E2" w14:textId="77777777" w:rsidR="00C17E2A" w:rsidRDefault="00C17E2A" w:rsidP="000E5816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 w:rsidP="000E5816"/>
        </w:tc>
      </w:tr>
    </w:tbl>
    <w:p w14:paraId="75A246ED" w14:textId="59FFFE3F" w:rsidR="00C17E2A" w:rsidRDefault="000E5816">
      <w:r>
        <w:br w:type="textWrapping" w:clear="all"/>
      </w:r>
    </w:p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920BF" w14:textId="77777777" w:rsidR="00CC3783" w:rsidRDefault="00CC3783">
      <w:pPr>
        <w:spacing w:before="0" w:after="0" w:line="240" w:lineRule="auto"/>
      </w:pPr>
      <w:r>
        <w:separator/>
      </w:r>
    </w:p>
  </w:endnote>
  <w:endnote w:type="continuationSeparator" w:id="0">
    <w:p w14:paraId="61291030" w14:textId="77777777" w:rsidR="00CC3783" w:rsidRDefault="00CC37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67DACE1F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A02A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F3051" w14:textId="77777777" w:rsidR="00CC3783" w:rsidRDefault="00CC3783">
      <w:pPr>
        <w:spacing w:before="0" w:after="0" w:line="240" w:lineRule="auto"/>
      </w:pPr>
      <w:r>
        <w:separator/>
      </w:r>
    </w:p>
  </w:footnote>
  <w:footnote w:type="continuationSeparator" w:id="0">
    <w:p w14:paraId="5C4AC3C8" w14:textId="77777777" w:rsidR="00CC3783" w:rsidRDefault="00CC37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C100B5"/>
    <w:multiLevelType w:val="hybridMultilevel"/>
    <w:tmpl w:val="B7B6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11DC2"/>
    <w:multiLevelType w:val="hybridMultilevel"/>
    <w:tmpl w:val="96A02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E6120"/>
    <w:multiLevelType w:val="hybridMultilevel"/>
    <w:tmpl w:val="88489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77B13"/>
    <w:multiLevelType w:val="hybridMultilevel"/>
    <w:tmpl w:val="994A5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7174B"/>
    <w:multiLevelType w:val="hybridMultilevel"/>
    <w:tmpl w:val="791ED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92AEA"/>
    <w:multiLevelType w:val="hybridMultilevel"/>
    <w:tmpl w:val="0FFA2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C04B6"/>
    <w:multiLevelType w:val="hybridMultilevel"/>
    <w:tmpl w:val="A18AA84C"/>
    <w:lvl w:ilvl="0" w:tplc="21006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C6168"/>
    <w:multiLevelType w:val="hybridMultilevel"/>
    <w:tmpl w:val="3BC09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7C581A"/>
    <w:multiLevelType w:val="hybridMultilevel"/>
    <w:tmpl w:val="5AAA939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23E2F66"/>
    <w:multiLevelType w:val="hybridMultilevel"/>
    <w:tmpl w:val="43EAE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F01F2"/>
    <w:multiLevelType w:val="hybridMultilevel"/>
    <w:tmpl w:val="953E0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E2BF1"/>
    <w:multiLevelType w:val="multilevel"/>
    <w:tmpl w:val="D6EC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556749"/>
    <w:multiLevelType w:val="multilevel"/>
    <w:tmpl w:val="2D80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6949A9"/>
    <w:multiLevelType w:val="hybridMultilevel"/>
    <w:tmpl w:val="421E0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E5938"/>
    <w:multiLevelType w:val="hybridMultilevel"/>
    <w:tmpl w:val="F90C0B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A5E82"/>
    <w:multiLevelType w:val="hybridMultilevel"/>
    <w:tmpl w:val="B75AA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7A7D3F"/>
    <w:multiLevelType w:val="multilevel"/>
    <w:tmpl w:val="7690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970064"/>
    <w:multiLevelType w:val="hybridMultilevel"/>
    <w:tmpl w:val="8144A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8F4DFA"/>
    <w:multiLevelType w:val="hybridMultilevel"/>
    <w:tmpl w:val="5BA08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066BE"/>
    <w:multiLevelType w:val="hybridMultilevel"/>
    <w:tmpl w:val="8252FE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E5D295F"/>
    <w:multiLevelType w:val="hybridMultilevel"/>
    <w:tmpl w:val="BAEEF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B44AD"/>
    <w:multiLevelType w:val="hybridMultilevel"/>
    <w:tmpl w:val="AE72C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0F6496"/>
    <w:multiLevelType w:val="hybridMultilevel"/>
    <w:tmpl w:val="42FC4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595C0C"/>
    <w:multiLevelType w:val="multilevel"/>
    <w:tmpl w:val="D8BA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C23520"/>
    <w:multiLevelType w:val="hybridMultilevel"/>
    <w:tmpl w:val="9E1C0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9"/>
  </w:num>
  <w:num w:numId="3">
    <w:abstractNumId w:val="20"/>
  </w:num>
  <w:num w:numId="4">
    <w:abstractNumId w:val="30"/>
  </w:num>
  <w:num w:numId="5">
    <w:abstractNumId w:val="25"/>
  </w:num>
  <w:num w:numId="6">
    <w:abstractNumId w:val="3"/>
  </w:num>
  <w:num w:numId="7">
    <w:abstractNumId w:val="9"/>
  </w:num>
  <w:num w:numId="8">
    <w:abstractNumId w:val="5"/>
  </w:num>
  <w:num w:numId="9">
    <w:abstractNumId w:val="11"/>
  </w:num>
  <w:num w:numId="10">
    <w:abstractNumId w:val="16"/>
  </w:num>
  <w:num w:numId="11">
    <w:abstractNumId w:val="15"/>
  </w:num>
  <w:num w:numId="12">
    <w:abstractNumId w:val="19"/>
  </w:num>
  <w:num w:numId="13">
    <w:abstractNumId w:val="29"/>
  </w:num>
  <w:num w:numId="14">
    <w:abstractNumId w:val="7"/>
  </w:num>
  <w:num w:numId="15">
    <w:abstractNumId w:val="18"/>
  </w:num>
  <w:num w:numId="16">
    <w:abstractNumId w:val="14"/>
  </w:num>
  <w:num w:numId="17">
    <w:abstractNumId w:val="1"/>
  </w:num>
  <w:num w:numId="18">
    <w:abstractNumId w:val="21"/>
  </w:num>
  <w:num w:numId="19">
    <w:abstractNumId w:val="22"/>
  </w:num>
  <w:num w:numId="20">
    <w:abstractNumId w:val="28"/>
  </w:num>
  <w:num w:numId="21">
    <w:abstractNumId w:val="37"/>
  </w:num>
  <w:num w:numId="22">
    <w:abstractNumId w:val="36"/>
  </w:num>
  <w:num w:numId="23">
    <w:abstractNumId w:val="12"/>
  </w:num>
  <w:num w:numId="24">
    <w:abstractNumId w:val="13"/>
  </w:num>
  <w:num w:numId="25">
    <w:abstractNumId w:val="34"/>
  </w:num>
  <w:num w:numId="26">
    <w:abstractNumId w:val="8"/>
  </w:num>
  <w:num w:numId="27">
    <w:abstractNumId w:val="35"/>
  </w:num>
  <w:num w:numId="28">
    <w:abstractNumId w:val="26"/>
  </w:num>
  <w:num w:numId="29">
    <w:abstractNumId w:val="6"/>
  </w:num>
  <w:num w:numId="30">
    <w:abstractNumId w:val="2"/>
  </w:num>
  <w:num w:numId="31">
    <w:abstractNumId w:val="27"/>
  </w:num>
  <w:num w:numId="32">
    <w:abstractNumId w:val="23"/>
  </w:num>
  <w:num w:numId="33">
    <w:abstractNumId w:val="24"/>
  </w:num>
  <w:num w:numId="34">
    <w:abstractNumId w:val="33"/>
  </w:num>
  <w:num w:numId="35">
    <w:abstractNumId w:val="38"/>
  </w:num>
  <w:num w:numId="36">
    <w:abstractNumId w:val="17"/>
  </w:num>
  <w:num w:numId="37">
    <w:abstractNumId w:val="32"/>
  </w:num>
  <w:num w:numId="38">
    <w:abstractNumId w:val="4"/>
  </w:num>
  <w:num w:numId="39">
    <w:abstractNumId w:val="10"/>
  </w:num>
  <w:num w:numId="40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06725"/>
    <w:rsid w:val="00011AC1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6E0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E5816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52F0E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359D"/>
    <w:rsid w:val="001954EF"/>
    <w:rsid w:val="00196867"/>
    <w:rsid w:val="001A59E4"/>
    <w:rsid w:val="001A6D78"/>
    <w:rsid w:val="001C0A0E"/>
    <w:rsid w:val="001C44FA"/>
    <w:rsid w:val="001C4621"/>
    <w:rsid w:val="001D1806"/>
    <w:rsid w:val="001D29DF"/>
    <w:rsid w:val="001D3BC8"/>
    <w:rsid w:val="001D4D95"/>
    <w:rsid w:val="001D6B1C"/>
    <w:rsid w:val="001E500C"/>
    <w:rsid w:val="001E6B90"/>
    <w:rsid w:val="001F3236"/>
    <w:rsid w:val="001F4D29"/>
    <w:rsid w:val="001F5B63"/>
    <w:rsid w:val="00205412"/>
    <w:rsid w:val="0020622F"/>
    <w:rsid w:val="00210F3F"/>
    <w:rsid w:val="00211450"/>
    <w:rsid w:val="00211CFF"/>
    <w:rsid w:val="002234C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90DA1"/>
    <w:rsid w:val="002A72AE"/>
    <w:rsid w:val="002B44A9"/>
    <w:rsid w:val="002B4EEC"/>
    <w:rsid w:val="002B733A"/>
    <w:rsid w:val="002C0925"/>
    <w:rsid w:val="002D3295"/>
    <w:rsid w:val="002D41D0"/>
    <w:rsid w:val="002E4739"/>
    <w:rsid w:val="002E6375"/>
    <w:rsid w:val="002E6CA8"/>
    <w:rsid w:val="002F4915"/>
    <w:rsid w:val="00304069"/>
    <w:rsid w:val="00304B4A"/>
    <w:rsid w:val="00310BAC"/>
    <w:rsid w:val="00312F69"/>
    <w:rsid w:val="00320C33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502F"/>
    <w:rsid w:val="00396443"/>
    <w:rsid w:val="003A037B"/>
    <w:rsid w:val="003A31B0"/>
    <w:rsid w:val="003A72AC"/>
    <w:rsid w:val="003B1470"/>
    <w:rsid w:val="003B777D"/>
    <w:rsid w:val="003C7DAD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9078E"/>
    <w:rsid w:val="00494644"/>
    <w:rsid w:val="004A3441"/>
    <w:rsid w:val="004A6360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C6D40"/>
    <w:rsid w:val="005D27CF"/>
    <w:rsid w:val="005D78FD"/>
    <w:rsid w:val="005F37E5"/>
    <w:rsid w:val="00601257"/>
    <w:rsid w:val="00603309"/>
    <w:rsid w:val="00604D78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136F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36CDC"/>
    <w:rsid w:val="00740E81"/>
    <w:rsid w:val="00742B82"/>
    <w:rsid w:val="00743B1E"/>
    <w:rsid w:val="00746987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3671"/>
    <w:rsid w:val="00786B8E"/>
    <w:rsid w:val="007A1A89"/>
    <w:rsid w:val="007A5914"/>
    <w:rsid w:val="007C31C8"/>
    <w:rsid w:val="007D0676"/>
    <w:rsid w:val="007D586E"/>
    <w:rsid w:val="007E1C2D"/>
    <w:rsid w:val="007E5E02"/>
    <w:rsid w:val="007F09DA"/>
    <w:rsid w:val="007F163A"/>
    <w:rsid w:val="007F4FCC"/>
    <w:rsid w:val="007F65A3"/>
    <w:rsid w:val="00807AE6"/>
    <w:rsid w:val="00811AB9"/>
    <w:rsid w:val="00825AF5"/>
    <w:rsid w:val="0083703B"/>
    <w:rsid w:val="008452D9"/>
    <w:rsid w:val="0085030E"/>
    <w:rsid w:val="00853340"/>
    <w:rsid w:val="00866067"/>
    <w:rsid w:val="008776E5"/>
    <w:rsid w:val="00885068"/>
    <w:rsid w:val="008931B0"/>
    <w:rsid w:val="008A326A"/>
    <w:rsid w:val="008A7E7C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0FCE"/>
    <w:rsid w:val="009232C2"/>
    <w:rsid w:val="009260D0"/>
    <w:rsid w:val="009314E8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85A90"/>
    <w:rsid w:val="00991B66"/>
    <w:rsid w:val="00994216"/>
    <w:rsid w:val="0099718C"/>
    <w:rsid w:val="009A04CA"/>
    <w:rsid w:val="009A0933"/>
    <w:rsid w:val="009A4BA1"/>
    <w:rsid w:val="009A761E"/>
    <w:rsid w:val="009C2969"/>
    <w:rsid w:val="009D155F"/>
    <w:rsid w:val="009D30C4"/>
    <w:rsid w:val="009D5198"/>
    <w:rsid w:val="009D72E5"/>
    <w:rsid w:val="009E08FF"/>
    <w:rsid w:val="009E61B2"/>
    <w:rsid w:val="009F7C60"/>
    <w:rsid w:val="00A0116B"/>
    <w:rsid w:val="00A147A6"/>
    <w:rsid w:val="00A1735C"/>
    <w:rsid w:val="00A25094"/>
    <w:rsid w:val="00A367FF"/>
    <w:rsid w:val="00A37E88"/>
    <w:rsid w:val="00A50553"/>
    <w:rsid w:val="00A64B34"/>
    <w:rsid w:val="00A71E70"/>
    <w:rsid w:val="00A74FCC"/>
    <w:rsid w:val="00A82696"/>
    <w:rsid w:val="00A85D55"/>
    <w:rsid w:val="00AB0656"/>
    <w:rsid w:val="00AB565D"/>
    <w:rsid w:val="00AC63A2"/>
    <w:rsid w:val="00AD112D"/>
    <w:rsid w:val="00AD171D"/>
    <w:rsid w:val="00AD5265"/>
    <w:rsid w:val="00AD6AD0"/>
    <w:rsid w:val="00AE2FC3"/>
    <w:rsid w:val="00AF47E1"/>
    <w:rsid w:val="00B02D0F"/>
    <w:rsid w:val="00B02EA6"/>
    <w:rsid w:val="00B046C1"/>
    <w:rsid w:val="00B07834"/>
    <w:rsid w:val="00B1550F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71F2C"/>
    <w:rsid w:val="00B8438A"/>
    <w:rsid w:val="00B87608"/>
    <w:rsid w:val="00B91FAF"/>
    <w:rsid w:val="00BA02A8"/>
    <w:rsid w:val="00BA223B"/>
    <w:rsid w:val="00BA4129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9308C"/>
    <w:rsid w:val="00C93F55"/>
    <w:rsid w:val="00CA3F8C"/>
    <w:rsid w:val="00CA6CC7"/>
    <w:rsid w:val="00CB08CC"/>
    <w:rsid w:val="00CB2D0F"/>
    <w:rsid w:val="00CB574B"/>
    <w:rsid w:val="00CB7870"/>
    <w:rsid w:val="00CC0C47"/>
    <w:rsid w:val="00CC3783"/>
    <w:rsid w:val="00CC3B13"/>
    <w:rsid w:val="00CC605B"/>
    <w:rsid w:val="00CC6E32"/>
    <w:rsid w:val="00CD4D2B"/>
    <w:rsid w:val="00CE56FD"/>
    <w:rsid w:val="00CE5B35"/>
    <w:rsid w:val="00CF03CC"/>
    <w:rsid w:val="00CF7D30"/>
    <w:rsid w:val="00D04DD1"/>
    <w:rsid w:val="00D15CAA"/>
    <w:rsid w:val="00D17E02"/>
    <w:rsid w:val="00D2109C"/>
    <w:rsid w:val="00D27889"/>
    <w:rsid w:val="00D27DC3"/>
    <w:rsid w:val="00D329A0"/>
    <w:rsid w:val="00D32CC9"/>
    <w:rsid w:val="00D3577C"/>
    <w:rsid w:val="00D43AC0"/>
    <w:rsid w:val="00D637EC"/>
    <w:rsid w:val="00D63A36"/>
    <w:rsid w:val="00D671D8"/>
    <w:rsid w:val="00D8019B"/>
    <w:rsid w:val="00D812F1"/>
    <w:rsid w:val="00D85628"/>
    <w:rsid w:val="00D8743C"/>
    <w:rsid w:val="00D914D8"/>
    <w:rsid w:val="00DA1F66"/>
    <w:rsid w:val="00DA36EF"/>
    <w:rsid w:val="00DC17D5"/>
    <w:rsid w:val="00DC1C6F"/>
    <w:rsid w:val="00DD4DD4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C7589"/>
    <w:rsid w:val="00ED219F"/>
    <w:rsid w:val="00EE497B"/>
    <w:rsid w:val="00EE5747"/>
    <w:rsid w:val="00EF0198"/>
    <w:rsid w:val="00EF7436"/>
    <w:rsid w:val="00F1179F"/>
    <w:rsid w:val="00F12F9F"/>
    <w:rsid w:val="00F16576"/>
    <w:rsid w:val="00F17FDF"/>
    <w:rsid w:val="00F208E3"/>
    <w:rsid w:val="00F23572"/>
    <w:rsid w:val="00F235D6"/>
    <w:rsid w:val="00F27FA3"/>
    <w:rsid w:val="00F35DFF"/>
    <w:rsid w:val="00F5037A"/>
    <w:rsid w:val="00F508FD"/>
    <w:rsid w:val="00F51303"/>
    <w:rsid w:val="00F542D4"/>
    <w:rsid w:val="00F60399"/>
    <w:rsid w:val="00F616CA"/>
    <w:rsid w:val="00F62599"/>
    <w:rsid w:val="00F64728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D5F28"/>
    <w:rsid w:val="00FE4D5F"/>
    <w:rsid w:val="00FE67CC"/>
    <w:rsid w:val="00FE68F0"/>
    <w:rsid w:val="00FE7CB3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D11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jus.com/maths/prime-numbers/" TargetMode="External"/><Relationship Id="rId13" Type="http://schemas.openxmlformats.org/officeDocument/2006/relationships/hyperlink" Target="https://whatis.techtarget.com/definition/prime-numb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yjus.com/maths/prime-numbers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martickmethod.com/blog/math/operations-and-algebraic-thinking/divisibility/prime-numbers-sieve-eratosthen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martickmethod.com/blog/math/operations-and-algebraic-thinking/divisibility/prime-numbers-sieve-eratosthenes/" TargetMode="External"/><Relationship Id="rId10" Type="http://schemas.openxmlformats.org/officeDocument/2006/relationships/hyperlink" Target="https://www.mathsisfun.com/prime_numbers.html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hatis.techtarget.com/definition/prime-number" TargetMode="External"/><Relationship Id="rId14" Type="http://schemas.openxmlformats.org/officeDocument/2006/relationships/hyperlink" Target="https://www.mathsisfun.com/prime_number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71DA5"/>
    <w:rsid w:val="000A0B4E"/>
    <w:rsid w:val="000E3902"/>
    <w:rsid w:val="00106507"/>
    <w:rsid w:val="00253619"/>
    <w:rsid w:val="00280CE5"/>
    <w:rsid w:val="003322B3"/>
    <w:rsid w:val="00476343"/>
    <w:rsid w:val="004A008E"/>
    <w:rsid w:val="004A5121"/>
    <w:rsid w:val="004E1DB9"/>
    <w:rsid w:val="00571A20"/>
    <w:rsid w:val="005E6E71"/>
    <w:rsid w:val="006814AC"/>
    <w:rsid w:val="006B170F"/>
    <w:rsid w:val="00713551"/>
    <w:rsid w:val="00805105"/>
    <w:rsid w:val="00816166"/>
    <w:rsid w:val="00836926"/>
    <w:rsid w:val="009D2491"/>
    <w:rsid w:val="00A20224"/>
    <w:rsid w:val="00AB2F7D"/>
    <w:rsid w:val="00AB37F5"/>
    <w:rsid w:val="00B26453"/>
    <w:rsid w:val="00B67D1F"/>
    <w:rsid w:val="00BD098A"/>
    <w:rsid w:val="00BD26EB"/>
    <w:rsid w:val="00C05260"/>
    <w:rsid w:val="00C87D32"/>
    <w:rsid w:val="00C93DC1"/>
    <w:rsid w:val="00D22ED1"/>
    <w:rsid w:val="00D92979"/>
    <w:rsid w:val="00DA0D53"/>
    <w:rsid w:val="00DF6899"/>
    <w:rsid w:val="00E17671"/>
    <w:rsid w:val="00EB30E9"/>
    <w:rsid w:val="00EE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0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</cp:revision>
  <dcterms:created xsi:type="dcterms:W3CDTF">2019-08-14T14:38:00Z</dcterms:created>
  <dcterms:modified xsi:type="dcterms:W3CDTF">2019-08-14T14:38:00Z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