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5"/>
        <w:gridCol w:w="6479"/>
      </w:tblGrid>
      <w:tr w:rsidR="00C17E2A" w:rsidTr="00B57396">
        <w:tc>
          <w:tcPr>
            <w:tcW w:w="2685" w:type="pct"/>
            <w:vAlign w:val="bottom"/>
          </w:tcPr>
          <w:p w:rsidR="00C17E2A" w:rsidRPr="009260D0" w:rsidRDefault="00665B4E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 PRESENTATION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>
              <w:tc>
                <w:tcPr>
                  <w:tcW w:w="5000" w:type="pct"/>
                </w:tcPr>
                <w:p w:rsidR="00C17E2A" w:rsidRDefault="003E297B">
                  <w:r>
                    <w:t>Mathematics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Default="00936B83">
                  <w:r>
                    <w:t>4</w:t>
                  </w:r>
                </w:p>
              </w:tc>
            </w:tr>
          </w:tbl>
          <w:p w:rsidR="00C17E2A" w:rsidRDefault="00C17E2A"/>
        </w:tc>
        <w:tc>
          <w:tcPr>
            <w:tcW w:w="152" w:type="pct"/>
          </w:tcPr>
          <w:p w:rsidR="00C17E2A" w:rsidRDefault="00C17E2A"/>
        </w:tc>
        <w:tc>
          <w:tcPr>
            <w:tcW w:w="3895" w:type="pct"/>
          </w:tcPr>
          <w:p w:rsidR="000A37E8" w:rsidRDefault="000A37E8">
            <w:r>
              <w:t>This lesson plan covers teaching content for;</w:t>
            </w:r>
          </w:p>
          <w:p w:rsidR="00665B4E" w:rsidRDefault="00665B4E" w:rsidP="00665B4E">
            <w:pPr>
              <w:pStyle w:val="ListParagraph"/>
              <w:numPr>
                <w:ilvl w:val="0"/>
                <w:numId w:val="2"/>
              </w:numPr>
            </w:pPr>
            <w:r>
              <w:t>Understanding the concept of data Presentation.</w:t>
            </w:r>
          </w:p>
          <w:p w:rsidR="00665B4E" w:rsidRDefault="00665B4E" w:rsidP="00665B4E">
            <w:pPr>
              <w:pStyle w:val="ListParagraph"/>
              <w:numPr>
                <w:ilvl w:val="0"/>
                <w:numId w:val="2"/>
              </w:numPr>
            </w:pPr>
            <w:r>
              <w:t>Understanding and Preparing</w:t>
            </w:r>
            <w:r w:rsidRPr="002167AB">
              <w:t xml:space="preserve"> a tally of data</w:t>
            </w:r>
          </w:p>
          <w:p w:rsidR="00665B4E" w:rsidRDefault="00665B4E" w:rsidP="00665B4E">
            <w:pPr>
              <w:pStyle w:val="ListParagraph"/>
              <w:numPr>
                <w:ilvl w:val="0"/>
                <w:numId w:val="2"/>
              </w:numPr>
            </w:pPr>
            <w:r>
              <w:t>Draw bar graphs and pictograms of information collected locally.</w:t>
            </w:r>
          </w:p>
          <w:p w:rsidR="00665B4E" w:rsidRDefault="00665B4E" w:rsidP="00665B4E">
            <w:pPr>
              <w:pStyle w:val="ListParagraph"/>
              <w:numPr>
                <w:ilvl w:val="0"/>
                <w:numId w:val="2"/>
              </w:numPr>
            </w:pPr>
            <w:r>
              <w:t>organize, represent, and interpret data</w:t>
            </w:r>
          </w:p>
        </w:tc>
      </w:tr>
    </w:tbl>
    <w:p w:rsidR="00C17E2A" w:rsidRDefault="00647833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0" b="0"/>
                <wp:wrapSquare wrapText="left"/>
                <wp:docPr id="1" name="Text Box 1" descr="Materials and resourc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885"/>
                            </w:tblGrid>
                            <w:tr w:rsidR="00D42DEB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D42DEB" w:rsidRDefault="00D42DEB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:rsidR="00D42DEB" w:rsidRDefault="00665B4E" w:rsidP="00665B4E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540" w:hanging="180"/>
                                  </w:pPr>
                                  <w:r>
                                    <w:t>Whiteboard</w:t>
                                  </w:r>
                                </w:p>
                                <w:p w:rsidR="00665B4E" w:rsidRDefault="00665B4E" w:rsidP="00665B4E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540" w:hanging="180"/>
                                  </w:pPr>
                                  <w:r>
                                    <w:t>Pencil</w:t>
                                  </w:r>
                                </w:p>
                                <w:p w:rsidR="00665B4E" w:rsidRDefault="00665B4E" w:rsidP="00665B4E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540" w:hanging="180"/>
                                  </w:pPr>
                                  <w:r>
                                    <w:t>Tally table chart</w:t>
                                  </w:r>
                                </w:p>
                                <w:p w:rsidR="00665B4E" w:rsidRDefault="00665B4E" w:rsidP="00665B4E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540" w:hanging="180"/>
                                  </w:pPr>
                                  <w:r>
                                    <w:t>Square book or graph book</w:t>
                                  </w:r>
                                </w:p>
                                <w:p w:rsidR="004F36C9" w:rsidRDefault="004F36C9" w:rsidP="00665B4E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540" w:hanging="180"/>
                                  </w:pPr>
                                  <w:r>
                                    <w:t>Ruler</w:t>
                                  </w:r>
                                </w:p>
                                <w:p w:rsidR="00D42DEB" w:rsidRDefault="00D42DEB" w:rsidP="00222C88">
                                  <w:pPr>
                                    <w:ind w:left="360"/>
                                  </w:pPr>
                                </w:p>
                                <w:p w:rsidR="00D42DEB" w:rsidRDefault="00D42DEB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D42DEB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D42DEB" w:rsidRDefault="00D42DEB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:rsidR="00D42DEB" w:rsidRDefault="00FA10E6" w:rsidP="0018631A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18631A" w:rsidRPr="00E303F7">
                                      <w:rPr>
                                        <w:rStyle w:val="Hyperlink"/>
                                      </w:rPr>
                                      <w:t>https://www.storyboardthat.com/lesson-plans/teaching-tally-charts</w:t>
                                    </w:r>
                                  </w:hyperlink>
                                  <w:r w:rsidR="0018631A">
                                    <w:t xml:space="preserve"> </w:t>
                                  </w:r>
                                </w:p>
                                <w:p w:rsidR="0061075D" w:rsidRDefault="00FA10E6" w:rsidP="0061075D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61075D">
                                      <w:rPr>
                                        <w:rStyle w:val="Hyperlink"/>
                                      </w:rPr>
                                      <w:t>https://za.pearson.com/content/dam/region-growth/south-africa/pearson-south-africa/TeacherResourceMaterial/9781447978428_m03_ngm_mat_pr5_tg_eng_ng_web.pdf</w:t>
                                    </w:r>
                                  </w:hyperlink>
                                  <w:r w:rsidR="0061075D">
                                    <w:t xml:space="preserve"> </w:t>
                                  </w:r>
                                </w:p>
                                <w:p w:rsidR="0018631A" w:rsidRDefault="00FA10E6" w:rsidP="0061075D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61075D" w:rsidRPr="00E303F7">
                                      <w:rPr>
                                        <w:rStyle w:val="Hyperlink"/>
                                      </w:rPr>
                                      <w:t>http://www.cpalms.org/Public/PreviewResourceLesson/Preview/31899</w:t>
                                    </w:r>
                                  </w:hyperlink>
                                  <w:r w:rsidR="0061075D">
                                    <w:t xml:space="preserve"> </w:t>
                                  </w:r>
                                </w:p>
                                <w:p w:rsidR="0061075D" w:rsidRDefault="00FA10E6" w:rsidP="0025708D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25708D" w:rsidRPr="00E303F7">
                                      <w:rPr>
                                        <w:rStyle w:val="Hyperlink"/>
                                      </w:rPr>
                                      <w:t>https://www.education.com/download/lesson-plan/graphing-data-tally-marks/graphing-data-tally-marks.pdf</w:t>
                                    </w:r>
                                  </w:hyperlink>
                                  <w:r w:rsidR="0025708D">
                                    <w:t xml:space="preserve"> </w:t>
                                  </w:r>
                                </w:p>
                                <w:p w:rsidR="00D42DEB" w:rsidRDefault="00FA10E6" w:rsidP="0031762C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31762C" w:rsidRPr="00E303F7">
                                      <w:rPr>
                                        <w:rStyle w:val="Hyperlink"/>
                                      </w:rPr>
                                      <w:t>http://academic.sun.ac.za/mathed/malati/3PrimDat.pdf</w:t>
                                    </w:r>
                                  </w:hyperlink>
                                </w:p>
                                <w:p w:rsidR="0031762C" w:rsidRDefault="0031762C" w:rsidP="0031762C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/>
                                  </w:pPr>
                                </w:p>
                              </w:tc>
                            </w:tr>
                            <w:tr w:rsidR="00D42DEB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:rsidR="00D42DEB" w:rsidRDefault="00D42DEB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:rsidR="00D42DEB" w:rsidRDefault="00D42DEB"/>
                              </w:tc>
                            </w:tr>
                          </w:tbl>
                          <w:p w:rsidR="00D42DEB" w:rsidRDefault="00D42DE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" o:allowoverlap="f" fillcolor="white [3201]" stroked="f" strokeweight=".5pt">
                <v:path arrowok="t"/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885"/>
                      </w:tblGrid>
                      <w:tr w:rsidR="00D42DEB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D42DEB" w:rsidRDefault="00D42DEB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:rsidR="00D42DEB" w:rsidRDefault="00665B4E" w:rsidP="00665B4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540" w:hanging="180"/>
                            </w:pPr>
                            <w:r>
                              <w:t>Whiteboard</w:t>
                            </w:r>
                          </w:p>
                          <w:p w:rsidR="00665B4E" w:rsidRDefault="00665B4E" w:rsidP="00665B4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540" w:hanging="180"/>
                            </w:pPr>
                            <w:r>
                              <w:t>Pencil</w:t>
                            </w:r>
                          </w:p>
                          <w:p w:rsidR="00665B4E" w:rsidRDefault="00665B4E" w:rsidP="00665B4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540" w:hanging="180"/>
                            </w:pPr>
                            <w:r>
                              <w:t>Tally table chart</w:t>
                            </w:r>
                          </w:p>
                          <w:p w:rsidR="00665B4E" w:rsidRDefault="00665B4E" w:rsidP="00665B4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540" w:hanging="180"/>
                            </w:pPr>
                            <w:r>
                              <w:t>Square book or graph book</w:t>
                            </w:r>
                          </w:p>
                          <w:p w:rsidR="004F36C9" w:rsidRDefault="004F36C9" w:rsidP="00665B4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540" w:hanging="180"/>
                            </w:pPr>
                            <w:r>
                              <w:t>Ruler</w:t>
                            </w:r>
                          </w:p>
                          <w:p w:rsidR="00D42DEB" w:rsidRDefault="00D42DEB" w:rsidP="00222C88">
                            <w:pPr>
                              <w:ind w:left="360"/>
                            </w:pPr>
                          </w:p>
                          <w:p w:rsidR="00D42DEB" w:rsidRDefault="00D42DEB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D42DEB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D42DEB" w:rsidRDefault="00D42DEB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:rsidR="00D42DEB" w:rsidRDefault="00FA10E6" w:rsidP="0018631A">
                            <w:pPr>
                              <w:pStyle w:val="ListBullet"/>
                            </w:pPr>
                            <w:hyperlink r:id="rId13" w:history="1">
                              <w:r w:rsidR="0018631A" w:rsidRPr="00E303F7">
                                <w:rPr>
                                  <w:rStyle w:val="Hyperlink"/>
                                </w:rPr>
                                <w:t>https://www.storyboardthat.com/lesson-plans/teaching-tally-charts</w:t>
                              </w:r>
                            </w:hyperlink>
                            <w:r w:rsidR="0018631A">
                              <w:t xml:space="preserve"> </w:t>
                            </w:r>
                          </w:p>
                          <w:p w:rsidR="0061075D" w:rsidRDefault="00FA10E6" w:rsidP="0061075D">
                            <w:pPr>
                              <w:pStyle w:val="ListBullet"/>
                            </w:pPr>
                            <w:hyperlink r:id="rId14" w:history="1">
                              <w:r w:rsidR="0061075D">
                                <w:rPr>
                                  <w:rStyle w:val="Hyperlink"/>
                                </w:rPr>
                                <w:t>https://za.pearson.com/content/dam/region-growth/south-africa/pearson-south-africa/TeacherResourceMaterial/9781447978428_m03_ngm_mat_pr5_tg_eng_ng_web.pdf</w:t>
                              </w:r>
                            </w:hyperlink>
                            <w:r w:rsidR="0061075D">
                              <w:t xml:space="preserve"> </w:t>
                            </w:r>
                          </w:p>
                          <w:p w:rsidR="0018631A" w:rsidRDefault="00FA10E6" w:rsidP="0061075D">
                            <w:pPr>
                              <w:pStyle w:val="ListBullet"/>
                            </w:pPr>
                            <w:hyperlink r:id="rId15" w:history="1">
                              <w:r w:rsidR="0061075D" w:rsidRPr="00E303F7">
                                <w:rPr>
                                  <w:rStyle w:val="Hyperlink"/>
                                </w:rPr>
                                <w:t>http://www.cpalms.org/Public/PreviewResourceLesson/Preview/31899</w:t>
                              </w:r>
                            </w:hyperlink>
                            <w:r w:rsidR="0061075D">
                              <w:t xml:space="preserve"> </w:t>
                            </w:r>
                          </w:p>
                          <w:p w:rsidR="0061075D" w:rsidRDefault="00FA10E6" w:rsidP="0025708D">
                            <w:pPr>
                              <w:pStyle w:val="ListBullet"/>
                            </w:pPr>
                            <w:hyperlink r:id="rId16" w:history="1">
                              <w:r w:rsidR="0025708D" w:rsidRPr="00E303F7">
                                <w:rPr>
                                  <w:rStyle w:val="Hyperlink"/>
                                </w:rPr>
                                <w:t>https://www.education.com/download/lesson-plan/graphing-data-tally-marks/graphing-data-tally-marks.pdf</w:t>
                              </w:r>
                            </w:hyperlink>
                            <w:r w:rsidR="0025708D">
                              <w:t xml:space="preserve"> </w:t>
                            </w:r>
                          </w:p>
                          <w:p w:rsidR="00D42DEB" w:rsidRDefault="00FA10E6" w:rsidP="0031762C">
                            <w:pPr>
                              <w:pStyle w:val="ListBullet"/>
                            </w:pPr>
                            <w:hyperlink r:id="rId17" w:history="1">
                              <w:r w:rsidR="0031762C" w:rsidRPr="00E303F7">
                                <w:rPr>
                                  <w:rStyle w:val="Hyperlink"/>
                                </w:rPr>
                                <w:t>http://academic.sun.ac.za/mathed/malati/3PrimDat.pdf</w:t>
                              </w:r>
                            </w:hyperlink>
                          </w:p>
                          <w:p w:rsidR="0031762C" w:rsidRDefault="0031762C" w:rsidP="0031762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/>
                            </w:pPr>
                          </w:p>
                        </w:tc>
                      </w:tr>
                      <w:tr w:rsidR="00D42DEB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:rsidR="00D42DEB" w:rsidRDefault="00D42DEB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:rsidR="00D42DEB" w:rsidRDefault="00D42DEB"/>
                        </w:tc>
                      </w:tr>
                    </w:tbl>
                    <w:p w:rsidR="00D42DEB" w:rsidRDefault="00D42DEB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125"/>
        <w:gridCol w:w="3493"/>
        <w:gridCol w:w="226"/>
        <w:gridCol w:w="3489"/>
      </w:tblGrid>
      <w:tr w:rsidR="005A4652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  <w:tc>
          <w:tcPr>
            <w:tcW w:w="65" w:type="pct"/>
          </w:tcPr>
          <w:p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1D4D95" w:rsidRDefault="00AD5265" w:rsidP="00120253">
            <w:r>
              <w:t>Students should be able to;</w:t>
            </w:r>
          </w:p>
          <w:p w:rsidR="001D4D95" w:rsidRDefault="002167AB" w:rsidP="00665B4E">
            <w:pPr>
              <w:pStyle w:val="ListParagraph"/>
              <w:numPr>
                <w:ilvl w:val="0"/>
                <w:numId w:val="22"/>
              </w:numPr>
              <w:ind w:left="180" w:hanging="180"/>
            </w:pPr>
            <w:r w:rsidRPr="002167AB">
              <w:t>Prepare a tally of data</w:t>
            </w:r>
          </w:p>
          <w:p w:rsidR="002167AB" w:rsidRDefault="002167AB" w:rsidP="00665B4E">
            <w:pPr>
              <w:pStyle w:val="ListParagraph"/>
              <w:numPr>
                <w:ilvl w:val="0"/>
                <w:numId w:val="22"/>
              </w:numPr>
              <w:ind w:left="180" w:hanging="180"/>
            </w:pPr>
            <w:r>
              <w:t>Dr</w:t>
            </w:r>
            <w:r w:rsidR="0018631A">
              <w:t xml:space="preserve">aw bar graphs and pictograms of </w:t>
            </w:r>
            <w:r>
              <w:t>information collected locally.</w:t>
            </w:r>
          </w:p>
          <w:p w:rsidR="0018631A" w:rsidRDefault="0018631A" w:rsidP="00665B4E">
            <w:pPr>
              <w:pStyle w:val="ListParagraph"/>
              <w:numPr>
                <w:ilvl w:val="0"/>
                <w:numId w:val="22"/>
              </w:numPr>
              <w:ind w:left="180" w:hanging="180"/>
            </w:pPr>
            <w:r>
              <w:t xml:space="preserve">organize, represent, and interpret data </w:t>
            </w:r>
            <w:r w:rsidR="00665B4E">
              <w:t xml:space="preserve">using a bar graph with at least </w:t>
            </w:r>
            <w:r>
              <w:t>three categories.</w:t>
            </w:r>
          </w:p>
          <w:p w:rsidR="001D4D95" w:rsidRDefault="001D4D95" w:rsidP="001D4D95"/>
          <w:p w:rsidR="0061075D" w:rsidRDefault="0061075D" w:rsidP="001D4D95"/>
          <w:p w:rsidR="0061075D" w:rsidRDefault="0061075D" w:rsidP="001D4D95"/>
          <w:p w:rsidR="0061075D" w:rsidRDefault="0061075D" w:rsidP="001D4D95"/>
          <w:p w:rsidR="0061075D" w:rsidRDefault="0061075D" w:rsidP="001D4D95"/>
          <w:p w:rsidR="0061075D" w:rsidRDefault="0061075D" w:rsidP="001D4D95"/>
          <w:p w:rsidR="0061075D" w:rsidRDefault="0061075D" w:rsidP="001D4D95"/>
          <w:p w:rsidR="0061075D" w:rsidRPr="00FB30A1" w:rsidRDefault="0061075D" w:rsidP="0061075D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:rsidR="00120253" w:rsidRPr="0061075D" w:rsidRDefault="00665B4E" w:rsidP="0061075D">
            <w:pPr>
              <w:rPr>
                <w:b/>
              </w:rPr>
            </w:pPr>
            <w:r>
              <w:rPr>
                <w:b/>
              </w:rPr>
              <w:t>Day 2/ Lesson 2: 20</w:t>
            </w:r>
            <w:r w:rsidR="0061075D" w:rsidRPr="00031953">
              <w:rPr>
                <w:b/>
              </w:rPr>
              <w:t xml:space="preserve"> Mins</w:t>
            </w:r>
          </w:p>
          <w:p w:rsidR="0061075D" w:rsidRDefault="0061075D" w:rsidP="00665B4E">
            <w:pPr>
              <w:pStyle w:val="ListParagraph"/>
              <w:numPr>
                <w:ilvl w:val="0"/>
                <w:numId w:val="21"/>
              </w:numPr>
              <w:ind w:left="180" w:hanging="180"/>
            </w:pPr>
            <w:r>
              <w:t xml:space="preserve">The teacher will present four different kinds of foods on the board. </w:t>
            </w:r>
          </w:p>
          <w:p w:rsidR="0061075D" w:rsidRDefault="0061075D" w:rsidP="00665B4E">
            <w:pPr>
              <w:pStyle w:val="ListParagraph"/>
              <w:numPr>
                <w:ilvl w:val="0"/>
                <w:numId w:val="21"/>
              </w:numPr>
              <w:ind w:left="180" w:hanging="180"/>
            </w:pPr>
            <w:r>
              <w:lastRenderedPageBreak/>
              <w:t xml:space="preserve">Then ask each student to place a tally mark next to his or her favorite food. </w:t>
            </w:r>
          </w:p>
          <w:p w:rsidR="0061075D" w:rsidRDefault="0061075D" w:rsidP="00665B4E">
            <w:pPr>
              <w:pStyle w:val="ListParagraph"/>
              <w:numPr>
                <w:ilvl w:val="0"/>
                <w:numId w:val="21"/>
              </w:numPr>
              <w:ind w:left="180" w:hanging="180"/>
            </w:pPr>
            <w:r>
              <w:t>When all have done so, ask what kind of food was named most often?</w:t>
            </w:r>
          </w:p>
          <w:p w:rsidR="0061075D" w:rsidRDefault="0061075D" w:rsidP="00665B4E">
            <w:pPr>
              <w:pStyle w:val="ListParagraph"/>
              <w:numPr>
                <w:ilvl w:val="0"/>
                <w:numId w:val="21"/>
              </w:numPr>
              <w:ind w:left="180" w:hanging="180"/>
            </w:pPr>
            <w:r>
              <w:t xml:space="preserve">Now display a large bar graph with the four different kinds of foods. </w:t>
            </w:r>
          </w:p>
          <w:p w:rsidR="0061075D" w:rsidRDefault="0061075D" w:rsidP="00665B4E">
            <w:pPr>
              <w:pStyle w:val="ListParagraph"/>
              <w:numPr>
                <w:ilvl w:val="0"/>
                <w:numId w:val="21"/>
              </w:numPr>
              <w:ind w:left="180" w:hanging="180"/>
            </w:pPr>
            <w:r>
              <w:t>Label the columns with foods named and fill in the number of squares in that column that is equal to the number of tallies each food received.</w:t>
            </w:r>
          </w:p>
          <w:p w:rsidR="0061075D" w:rsidRDefault="0061075D" w:rsidP="00665B4E">
            <w:pPr>
              <w:pStyle w:val="ListParagraph"/>
              <w:numPr>
                <w:ilvl w:val="0"/>
                <w:numId w:val="21"/>
              </w:numPr>
              <w:ind w:left="180" w:hanging="180"/>
            </w:pPr>
            <w:r>
              <w:t>Now ask the students to compare the columns of the graph by posing a question such as, "How many more students liked rice than beans?"</w:t>
            </w:r>
          </w:p>
          <w:p w:rsidR="00A71E70" w:rsidRDefault="0061075D" w:rsidP="00665B4E">
            <w:pPr>
              <w:pStyle w:val="ListParagraph"/>
              <w:numPr>
                <w:ilvl w:val="0"/>
                <w:numId w:val="21"/>
              </w:numPr>
              <w:ind w:left="180" w:hanging="180"/>
            </w:pPr>
            <w:r>
              <w:t>Next, encourage the students to generate a similar question, and call on their peers to answer them.</w:t>
            </w:r>
          </w:p>
          <w:p w:rsidR="00A71E70" w:rsidRDefault="00A71E70" w:rsidP="001D4D95"/>
          <w:p w:rsidR="00A71E70" w:rsidRPr="000A37E8" w:rsidRDefault="00A71E70" w:rsidP="00647833">
            <w:pPr>
              <w:pStyle w:val="Heading2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2167AB" w:rsidRDefault="002167AB" w:rsidP="002167AB">
            <w:pPr>
              <w:pStyle w:val="ListParagraph"/>
              <w:numPr>
                <w:ilvl w:val="0"/>
                <w:numId w:val="15"/>
              </w:numPr>
              <w:ind w:left="236" w:hanging="180"/>
            </w:pPr>
            <w:r>
              <w:t>Ask pupils to gather information from each of the other pupils in the class. They could find out how many family members each pupil has.</w:t>
            </w:r>
          </w:p>
          <w:p w:rsidR="002167AB" w:rsidRDefault="002167AB" w:rsidP="002167AB">
            <w:pPr>
              <w:pStyle w:val="ListParagraph"/>
              <w:numPr>
                <w:ilvl w:val="0"/>
                <w:numId w:val="15"/>
              </w:numPr>
              <w:ind w:left="236" w:hanging="180"/>
            </w:pPr>
            <w:r>
              <w:t xml:space="preserve">Ask them to create a visual display of the information they have gathered. </w:t>
            </w:r>
          </w:p>
          <w:p w:rsidR="002167AB" w:rsidRDefault="002167AB" w:rsidP="002167AB">
            <w:pPr>
              <w:pStyle w:val="ListParagraph"/>
              <w:numPr>
                <w:ilvl w:val="0"/>
                <w:numId w:val="15"/>
              </w:numPr>
              <w:ind w:left="236" w:hanging="180"/>
            </w:pPr>
            <w:r>
              <w:t xml:space="preserve">They may choose to display the data in any form other than in the form of numbers. </w:t>
            </w:r>
          </w:p>
          <w:p w:rsidR="00936B83" w:rsidRDefault="002167AB" w:rsidP="002167AB">
            <w:pPr>
              <w:pStyle w:val="ListParagraph"/>
              <w:numPr>
                <w:ilvl w:val="0"/>
                <w:numId w:val="15"/>
              </w:numPr>
              <w:ind w:left="236" w:hanging="180"/>
            </w:pPr>
            <w:r>
              <w:t>This activity requires quite a bit of time as pupils need to gather information.</w:t>
            </w:r>
          </w:p>
          <w:p w:rsidR="002167AB" w:rsidRDefault="002167AB" w:rsidP="002167AB">
            <w:pPr>
              <w:pStyle w:val="ListParagraph"/>
              <w:numPr>
                <w:ilvl w:val="0"/>
                <w:numId w:val="15"/>
              </w:numPr>
              <w:ind w:left="236" w:hanging="180"/>
            </w:pPr>
            <w:r>
              <w:t>Explain the following key word to the students</w:t>
            </w:r>
          </w:p>
          <w:p w:rsidR="002167AB" w:rsidRDefault="002167AB" w:rsidP="002167AB">
            <w:pPr>
              <w:pStyle w:val="ListParagraph"/>
              <w:numPr>
                <w:ilvl w:val="0"/>
                <w:numId w:val="15"/>
              </w:numPr>
              <w:ind w:left="236" w:hanging="180"/>
            </w:pPr>
            <w:r>
              <w:t>tally: a recorded count of scores</w:t>
            </w:r>
          </w:p>
          <w:p w:rsidR="002167AB" w:rsidRDefault="002167AB" w:rsidP="002167AB">
            <w:pPr>
              <w:pStyle w:val="ListParagraph"/>
              <w:numPr>
                <w:ilvl w:val="0"/>
                <w:numId w:val="15"/>
              </w:numPr>
              <w:ind w:left="236" w:hanging="180"/>
            </w:pPr>
            <w:r>
              <w:t>pictogram: a graph using pictures to represent numbers</w:t>
            </w:r>
          </w:p>
          <w:p w:rsidR="002167AB" w:rsidRDefault="002167AB" w:rsidP="002167AB">
            <w:pPr>
              <w:pStyle w:val="ListParagraph"/>
              <w:numPr>
                <w:ilvl w:val="0"/>
                <w:numId w:val="15"/>
              </w:numPr>
              <w:ind w:left="236" w:hanging="180"/>
            </w:pPr>
            <w:r>
              <w:t>data: a set of facts or numbers</w:t>
            </w:r>
          </w:p>
          <w:p w:rsidR="002167AB" w:rsidRDefault="002167AB" w:rsidP="002167AB">
            <w:pPr>
              <w:pStyle w:val="ListParagraph"/>
              <w:numPr>
                <w:ilvl w:val="0"/>
                <w:numId w:val="15"/>
              </w:numPr>
              <w:ind w:left="236" w:hanging="180"/>
            </w:pPr>
            <w:r>
              <w:t>table: information arranged in rows and columns</w:t>
            </w:r>
          </w:p>
          <w:p w:rsidR="002167AB" w:rsidRDefault="002167AB" w:rsidP="002167AB">
            <w:pPr>
              <w:pStyle w:val="ListParagraph"/>
              <w:numPr>
                <w:ilvl w:val="0"/>
                <w:numId w:val="15"/>
              </w:numPr>
              <w:ind w:left="326" w:hanging="270"/>
            </w:pPr>
            <w:r>
              <w:t>graph: a diagram that represents data</w:t>
            </w:r>
          </w:p>
          <w:p w:rsidR="002167AB" w:rsidRDefault="002167AB" w:rsidP="0061075D">
            <w:pPr>
              <w:pStyle w:val="ListParagraph"/>
              <w:ind w:left="326"/>
            </w:pPr>
          </w:p>
          <w:p w:rsidR="0061075D" w:rsidRDefault="0061075D" w:rsidP="0061075D">
            <w:pPr>
              <w:pStyle w:val="ListParagraph"/>
              <w:ind w:left="326"/>
            </w:pPr>
          </w:p>
          <w:p w:rsidR="00665B4E" w:rsidRDefault="00665B4E" w:rsidP="0061075D">
            <w:pPr>
              <w:pStyle w:val="ListParagraph"/>
              <w:ind w:left="326"/>
            </w:pPr>
            <w:bookmarkStart w:id="0" w:name="_GoBack"/>
            <w:bookmarkEnd w:id="0"/>
          </w:p>
          <w:p w:rsidR="00665B4E" w:rsidRDefault="00665B4E" w:rsidP="0061075D">
            <w:pPr>
              <w:pStyle w:val="ListParagraph"/>
              <w:ind w:left="326"/>
            </w:pPr>
          </w:p>
          <w:p w:rsidR="00665B4E" w:rsidRDefault="00665B4E" w:rsidP="0061075D">
            <w:pPr>
              <w:pStyle w:val="ListParagraph"/>
              <w:ind w:left="326"/>
            </w:pPr>
          </w:p>
          <w:p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:rsidR="00FB30A1" w:rsidRPr="00031953" w:rsidRDefault="00665B4E" w:rsidP="00FB30A1">
            <w:pPr>
              <w:rPr>
                <w:b/>
              </w:rPr>
            </w:pPr>
            <w:r>
              <w:rPr>
                <w:b/>
              </w:rPr>
              <w:t>Day 3/ Lesson 3: 30</w:t>
            </w:r>
            <w:r w:rsidR="00FB30A1" w:rsidRPr="00031953">
              <w:rPr>
                <w:b/>
              </w:rPr>
              <w:t xml:space="preserve"> Mins</w:t>
            </w:r>
          </w:p>
          <w:p w:rsidR="00177A2A" w:rsidRDefault="00177A2A" w:rsidP="00665B4E">
            <w:pPr>
              <w:pStyle w:val="ListParagraph"/>
              <w:numPr>
                <w:ilvl w:val="0"/>
                <w:numId w:val="20"/>
              </w:numPr>
              <w:ind w:left="146" w:hanging="146"/>
            </w:pPr>
            <w:r>
              <w:t xml:space="preserve">Draw a table on the board to summarize the ages of the pupils in your class.  </w:t>
            </w:r>
          </w:p>
          <w:p w:rsidR="00177A2A" w:rsidRDefault="00177A2A" w:rsidP="00665B4E">
            <w:pPr>
              <w:pStyle w:val="ListParagraph"/>
              <w:numPr>
                <w:ilvl w:val="0"/>
                <w:numId w:val="20"/>
              </w:numPr>
              <w:ind w:left="146" w:hanging="146"/>
            </w:pPr>
            <w:r>
              <w:t xml:space="preserve">Adapt the first column to reflect the actual ages of your pupils. </w:t>
            </w:r>
          </w:p>
          <w:p w:rsidR="00177A2A" w:rsidRDefault="00177A2A" w:rsidP="00665B4E">
            <w:pPr>
              <w:pStyle w:val="ListParagraph"/>
              <w:numPr>
                <w:ilvl w:val="0"/>
                <w:numId w:val="20"/>
              </w:numPr>
              <w:ind w:left="146" w:hanging="146"/>
            </w:pPr>
            <w:r>
              <w:t xml:space="preserve">Complete the table by asking your pupils to put up their hands for questions such as ‘How many of you are girls and are 10 years old?’ and so on. </w:t>
            </w:r>
          </w:p>
          <w:p w:rsidR="00177A2A" w:rsidRDefault="00177A2A" w:rsidP="00665B4E">
            <w:pPr>
              <w:pStyle w:val="ListParagraph"/>
              <w:numPr>
                <w:ilvl w:val="0"/>
                <w:numId w:val="20"/>
              </w:numPr>
              <w:ind w:left="146" w:hanging="146"/>
            </w:pPr>
            <w:r>
              <w:t xml:space="preserve">Make sure that the total number of pupils matches the number of pupils present in your class. </w:t>
            </w:r>
          </w:p>
          <w:p w:rsidR="00177A2A" w:rsidRDefault="00177A2A" w:rsidP="00665B4E">
            <w:pPr>
              <w:pStyle w:val="ListParagraph"/>
              <w:numPr>
                <w:ilvl w:val="0"/>
                <w:numId w:val="20"/>
              </w:numPr>
              <w:ind w:left="146" w:hanging="146"/>
            </w:pPr>
            <w:r>
              <w:t xml:space="preserve">If your class has narrower age gaps, adapt the first column to reflect the actual ages of your pupils. </w:t>
            </w:r>
          </w:p>
          <w:p w:rsidR="00177A2A" w:rsidRDefault="00177A2A" w:rsidP="00665B4E">
            <w:pPr>
              <w:pStyle w:val="ListParagraph"/>
              <w:numPr>
                <w:ilvl w:val="0"/>
                <w:numId w:val="20"/>
              </w:numPr>
              <w:ind w:left="146" w:hanging="146"/>
            </w:pPr>
            <w:r>
              <w:t>You should aim for about six age groups. If you have a narrower age</w:t>
            </w:r>
          </w:p>
          <w:p w:rsidR="00177A2A" w:rsidRDefault="00177A2A" w:rsidP="00665B4E">
            <w:pPr>
              <w:pStyle w:val="ListParagraph"/>
              <w:numPr>
                <w:ilvl w:val="0"/>
                <w:numId w:val="20"/>
              </w:numPr>
              <w:ind w:left="146" w:hanging="146"/>
            </w:pPr>
            <w:r>
              <w:t xml:space="preserve">range, then use smaller age divisions. </w:t>
            </w:r>
          </w:p>
          <w:p w:rsidR="00177A2A" w:rsidRDefault="00177A2A" w:rsidP="00665B4E">
            <w:pPr>
              <w:pStyle w:val="ListParagraph"/>
              <w:numPr>
                <w:ilvl w:val="0"/>
                <w:numId w:val="20"/>
              </w:numPr>
              <w:ind w:left="146" w:hanging="146"/>
            </w:pPr>
            <w:r>
              <w:t>Now draw a bar graph for the girls and a block graph for the boys.</w:t>
            </w:r>
          </w:p>
          <w:p w:rsidR="000529DC" w:rsidRDefault="00177A2A" w:rsidP="00665B4E">
            <w:pPr>
              <w:pStyle w:val="ListParagraph"/>
              <w:numPr>
                <w:ilvl w:val="0"/>
                <w:numId w:val="20"/>
              </w:numPr>
              <w:ind w:left="146" w:hanging="146"/>
            </w:pPr>
            <w:r>
              <w:t>Discuss the differences between the two graphs, not only in terms of bars versus blocks, but also in terms of the shapes of the graphs.</w:t>
            </w:r>
          </w:p>
          <w:p w:rsidR="00177A2A" w:rsidRDefault="00177A2A" w:rsidP="00CD4D2B"/>
          <w:p w:rsidR="00177A2A" w:rsidRPr="00177A2A" w:rsidRDefault="00177A2A" w:rsidP="00CD4D2B"/>
          <w:p w:rsidR="00A37E88" w:rsidRPr="00994216" w:rsidRDefault="00A37E88" w:rsidP="00647833"/>
        </w:tc>
        <w:tc>
          <w:tcPr>
            <w:tcW w:w="118" w:type="pct"/>
          </w:tcPr>
          <w:p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:rsidR="00031953" w:rsidRPr="00031953" w:rsidRDefault="00031953" w:rsidP="00031953">
            <w:pPr>
              <w:rPr>
                <w:b/>
              </w:rPr>
            </w:pPr>
            <w:r w:rsidRPr="00031953">
              <w:rPr>
                <w:b/>
              </w:rPr>
              <w:t>Day 1/ Lesson 1: 15 Mins</w:t>
            </w:r>
          </w:p>
          <w:p w:rsidR="00CE33AC" w:rsidRDefault="0018631A" w:rsidP="00CE33AC">
            <w:r>
              <w:t>I</w:t>
            </w:r>
            <w:r w:rsidR="00CE33AC">
              <w:t xml:space="preserve">nterpretation and representation of data in tallies. </w:t>
            </w:r>
          </w:p>
          <w:p w:rsidR="0018631A" w:rsidRDefault="0018631A" w:rsidP="00665B4E">
            <w:pPr>
              <w:pStyle w:val="ListParagraph"/>
              <w:numPr>
                <w:ilvl w:val="0"/>
                <w:numId w:val="23"/>
              </w:numPr>
              <w:ind w:left="203" w:hanging="180"/>
            </w:pPr>
            <w:r w:rsidRPr="0018631A">
              <w:t xml:space="preserve">A tally chart is a simple means of recording small samples of categorical data in an organized way. </w:t>
            </w:r>
          </w:p>
          <w:p w:rsidR="0018631A" w:rsidRDefault="0018631A" w:rsidP="00665B4E">
            <w:pPr>
              <w:pStyle w:val="ListParagraph"/>
              <w:numPr>
                <w:ilvl w:val="0"/>
                <w:numId w:val="23"/>
              </w:numPr>
              <w:ind w:left="203" w:hanging="180"/>
            </w:pPr>
            <w:r w:rsidRPr="0018631A">
              <w:t xml:space="preserve">The information gathered by a tally chart is to be separated into categories. Categories might be favorite ice cream flavors, number of holidays in each of the twelve months, or shoe size. </w:t>
            </w:r>
          </w:p>
          <w:p w:rsidR="0018631A" w:rsidRDefault="0018631A" w:rsidP="00665B4E">
            <w:pPr>
              <w:pStyle w:val="ListParagraph"/>
              <w:numPr>
                <w:ilvl w:val="0"/>
                <w:numId w:val="23"/>
              </w:numPr>
              <w:ind w:left="203" w:hanging="180"/>
            </w:pPr>
            <w:r>
              <w:t>Students can get data through a survey, asking the same question(s) of different people, or by witnessing events over a period of time.</w:t>
            </w:r>
          </w:p>
          <w:p w:rsidR="0018631A" w:rsidRDefault="0018631A" w:rsidP="00665B4E">
            <w:pPr>
              <w:pStyle w:val="ListParagraph"/>
              <w:numPr>
                <w:ilvl w:val="0"/>
                <w:numId w:val="23"/>
              </w:numPr>
              <w:ind w:left="203" w:hanging="180"/>
            </w:pPr>
            <w:r>
              <w:t xml:space="preserve">As you gather information, you make tally marks on your chart. </w:t>
            </w:r>
          </w:p>
          <w:p w:rsidR="0018631A" w:rsidRDefault="0018631A" w:rsidP="00665B4E">
            <w:pPr>
              <w:pStyle w:val="ListParagraph"/>
              <w:numPr>
                <w:ilvl w:val="0"/>
                <w:numId w:val="23"/>
              </w:numPr>
              <w:ind w:left="203" w:hanging="180"/>
            </w:pPr>
            <w:r>
              <w:t xml:space="preserve">For each response, we mark a single vertical line, like a lowercase letter “L”. </w:t>
            </w:r>
          </w:p>
          <w:p w:rsidR="0018631A" w:rsidRDefault="0018631A" w:rsidP="00665B4E">
            <w:pPr>
              <w:pStyle w:val="ListParagraph"/>
              <w:numPr>
                <w:ilvl w:val="0"/>
                <w:numId w:val="23"/>
              </w:numPr>
              <w:ind w:left="203" w:hanging="180"/>
            </w:pPr>
            <w:r>
              <w:t xml:space="preserve">When you reach the fifth data point, the notation changes slightly; instead of continuing to use vertical lines, every fifth data point is a diagonal slash across four vertical tally marks. </w:t>
            </w:r>
          </w:p>
          <w:p w:rsidR="0018631A" w:rsidRDefault="0018631A" w:rsidP="00665B4E">
            <w:pPr>
              <w:pStyle w:val="ListParagraph"/>
              <w:numPr>
                <w:ilvl w:val="0"/>
                <w:numId w:val="23"/>
              </w:numPr>
              <w:ind w:left="203" w:hanging="180"/>
            </w:pPr>
            <w:r>
              <w:lastRenderedPageBreak/>
              <w:t>It is an easy visual cue to see the data organized into groups of five. Have your students practice their skip-counting to get the totals for each category!</w:t>
            </w:r>
          </w:p>
          <w:p w:rsidR="00665B4E" w:rsidRDefault="00665B4E" w:rsidP="00665B4E">
            <w:pPr>
              <w:pStyle w:val="ListParagraph"/>
              <w:ind w:left="203"/>
            </w:pPr>
          </w:p>
          <w:p w:rsidR="00665B4E" w:rsidRDefault="00665B4E" w:rsidP="00665B4E">
            <w:pPr>
              <w:pStyle w:val="ListParagraph"/>
              <w:ind w:left="203"/>
            </w:pPr>
          </w:p>
          <w:p w:rsidR="00647833" w:rsidRDefault="00647833" w:rsidP="00647833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:rsidR="0018631A" w:rsidRPr="00647833" w:rsidRDefault="00665B4E" w:rsidP="00CE33AC">
            <w:pPr>
              <w:rPr>
                <w:b/>
              </w:rPr>
            </w:pPr>
            <w:r>
              <w:rPr>
                <w:b/>
              </w:rPr>
              <w:t>Day 4/ Lesson 4: 15</w:t>
            </w:r>
            <w:r w:rsidR="00647833" w:rsidRPr="00031953">
              <w:rPr>
                <w:b/>
              </w:rPr>
              <w:t xml:space="preserve"> Mins</w:t>
            </w:r>
          </w:p>
          <w:p w:rsidR="00647833" w:rsidRDefault="00647833" w:rsidP="00665B4E">
            <w:pPr>
              <w:pStyle w:val="ListParagraph"/>
              <w:numPr>
                <w:ilvl w:val="0"/>
                <w:numId w:val="19"/>
              </w:numPr>
              <w:ind w:left="203" w:hanging="180"/>
            </w:pPr>
            <w:r>
              <w:t xml:space="preserve">Tell your class that they have created a bar graph using the four steps. </w:t>
            </w:r>
          </w:p>
          <w:p w:rsidR="00647833" w:rsidRDefault="00665B4E" w:rsidP="00665B4E">
            <w:pPr>
              <w:pStyle w:val="ListParagraph"/>
              <w:numPr>
                <w:ilvl w:val="0"/>
                <w:numId w:val="19"/>
              </w:numPr>
              <w:ind w:left="203" w:hanging="180"/>
            </w:pPr>
            <w:r>
              <w:t xml:space="preserve">Let them know that </w:t>
            </w:r>
            <w:r w:rsidR="00647833">
              <w:t>they are going to follow the same steps to create their own bar graph about the class’s favorite foods.</w:t>
            </w:r>
          </w:p>
          <w:p w:rsidR="00647833" w:rsidRDefault="00647833" w:rsidP="00665B4E">
            <w:pPr>
              <w:pStyle w:val="ListParagraph"/>
              <w:numPr>
                <w:ilvl w:val="0"/>
                <w:numId w:val="19"/>
              </w:numPr>
              <w:ind w:left="203" w:hanging="180"/>
            </w:pPr>
            <w:r>
              <w:t>Remind students that they will first need to collect the data on their classmate’s favorite foods.</w:t>
            </w:r>
          </w:p>
          <w:p w:rsidR="00647833" w:rsidRDefault="00647833" w:rsidP="00665B4E">
            <w:pPr>
              <w:pStyle w:val="ListParagraph"/>
              <w:numPr>
                <w:ilvl w:val="0"/>
                <w:numId w:val="19"/>
              </w:numPr>
              <w:ind w:left="203" w:hanging="180"/>
            </w:pPr>
            <w:r>
              <w:t>Give each student or group a Tally Chart.</w:t>
            </w:r>
          </w:p>
          <w:p w:rsidR="00647833" w:rsidRDefault="00647833" w:rsidP="00665B4E">
            <w:pPr>
              <w:pStyle w:val="ListParagraph"/>
              <w:numPr>
                <w:ilvl w:val="0"/>
                <w:numId w:val="19"/>
              </w:numPr>
              <w:ind w:left="203" w:hanging="180"/>
            </w:pPr>
            <w:r>
              <w:t>Allow 2-3 minutes for students to walk around the room and collect data.</w:t>
            </w:r>
          </w:p>
          <w:p w:rsidR="00647833" w:rsidRDefault="00647833" w:rsidP="00665B4E">
            <w:pPr>
              <w:pStyle w:val="ListParagraph"/>
              <w:numPr>
                <w:ilvl w:val="0"/>
                <w:numId w:val="19"/>
              </w:numPr>
              <w:ind w:left="203" w:hanging="180"/>
            </w:pPr>
            <w:r>
              <w:t xml:space="preserve">Once data is collected, hand out graph paper. Allow students times to organize and graph their data. </w:t>
            </w:r>
          </w:p>
          <w:p w:rsidR="00971415" w:rsidRPr="00647833" w:rsidRDefault="00647833" w:rsidP="00665B4E">
            <w:pPr>
              <w:pStyle w:val="ListParagraph"/>
              <w:numPr>
                <w:ilvl w:val="0"/>
                <w:numId w:val="19"/>
              </w:numPr>
              <w:ind w:left="203" w:hanging="180"/>
            </w:pPr>
            <w:r>
              <w:t>Rotate around each group to clarify instructions and monitor for understanding.</w:t>
            </w: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10F25" w:rsidRPr="00485065" w:rsidRDefault="00647833" w:rsidP="00647833">
            <w:pPr>
              <w:pStyle w:val="Heading2"/>
            </w:pPr>
            <w:r w:rsidRPr="00287F69">
              <w:lastRenderedPageBreak/>
              <w:t>Assessment Activity</w:t>
            </w: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47833" w:rsidRDefault="00647833" w:rsidP="00647833">
            <w:pPr>
              <w:pStyle w:val="Heading2"/>
            </w:pPr>
            <w:r w:rsidRPr="00287F69">
              <w:t>Assessment Activity</w:t>
            </w:r>
          </w:p>
          <w:p w:rsidR="0031762C" w:rsidRDefault="0031762C" w:rsidP="00665B4E">
            <w:pPr>
              <w:pStyle w:val="ListParagraph"/>
              <w:numPr>
                <w:ilvl w:val="0"/>
                <w:numId w:val="17"/>
              </w:numPr>
              <w:ind w:left="146" w:hanging="146"/>
            </w:pPr>
            <w:r>
              <w:t>You are going to conduct a survey to find out what jobs your classmates would like to do when they are adults.</w:t>
            </w:r>
          </w:p>
          <w:p w:rsidR="006B19E5" w:rsidRDefault="0031762C" w:rsidP="00665B4E">
            <w:pPr>
              <w:pStyle w:val="ListParagraph"/>
              <w:numPr>
                <w:ilvl w:val="0"/>
                <w:numId w:val="17"/>
              </w:numPr>
              <w:ind w:left="146" w:hanging="146"/>
            </w:pPr>
            <w:r>
              <w:lastRenderedPageBreak/>
              <w:t>Collect the data and write the information in this table. You might need to add some more rows.</w:t>
            </w:r>
          </w:p>
          <w:p w:rsidR="0031762C" w:rsidRDefault="0031762C" w:rsidP="00665B4E">
            <w:pPr>
              <w:pStyle w:val="ListParagraph"/>
              <w:numPr>
                <w:ilvl w:val="0"/>
                <w:numId w:val="17"/>
              </w:numPr>
              <w:ind w:left="146" w:hanging="146"/>
            </w:pPr>
            <w:r>
              <w:t>Which is the most popular job? How many children would like to do this job?</w:t>
            </w:r>
          </w:p>
          <w:p w:rsidR="0031762C" w:rsidRDefault="0031762C" w:rsidP="00665B4E">
            <w:pPr>
              <w:pStyle w:val="ListParagraph"/>
              <w:numPr>
                <w:ilvl w:val="0"/>
                <w:numId w:val="17"/>
              </w:numPr>
              <w:ind w:left="146" w:hanging="146"/>
            </w:pPr>
            <w:r>
              <w:t>How many different jobs are shown in the table? Try to group those jobs that are similar. For example, you could group nurses, doctors, physiotherapists and paramedics as medical jobs.</w:t>
            </w:r>
          </w:p>
          <w:p w:rsidR="0031762C" w:rsidRDefault="0031762C" w:rsidP="00665B4E">
            <w:pPr>
              <w:pStyle w:val="ListParagraph"/>
              <w:numPr>
                <w:ilvl w:val="0"/>
                <w:numId w:val="17"/>
              </w:numPr>
              <w:ind w:left="146" w:hanging="146"/>
            </w:pPr>
            <w:r>
              <w:t>Now use square paper or graph paper to draw a bar graph using your new groups. Remember to give your graph a title.</w:t>
            </w:r>
          </w:p>
          <w:p w:rsidR="0031762C" w:rsidRDefault="0031762C" w:rsidP="00665B4E">
            <w:pPr>
              <w:pStyle w:val="ListParagraph"/>
              <w:numPr>
                <w:ilvl w:val="0"/>
                <w:numId w:val="17"/>
              </w:numPr>
              <w:ind w:left="146" w:hanging="146"/>
            </w:pPr>
            <w:r>
              <w:t>What is the most popular type of job? Compare this to your answer in question 4.</w:t>
            </w:r>
          </w:p>
          <w:p w:rsidR="0031762C" w:rsidRPr="0031762C" w:rsidRDefault="0031762C" w:rsidP="00665B4E">
            <w:pPr>
              <w:pStyle w:val="ListParagraph"/>
              <w:numPr>
                <w:ilvl w:val="0"/>
                <w:numId w:val="17"/>
              </w:numPr>
              <w:ind w:left="146" w:hanging="146"/>
            </w:pPr>
            <w:r>
              <w:t>Was it useful to group the data in this way? Explain</w:t>
            </w: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574B" w:rsidRDefault="0031762C" w:rsidP="0031762C">
            <w:pPr>
              <w:pStyle w:val="Heading2"/>
            </w:pPr>
            <w:r w:rsidRPr="00287F69">
              <w:t>Assessment Activity</w:t>
            </w:r>
          </w:p>
          <w:p w:rsidR="0031762C" w:rsidRDefault="0031762C" w:rsidP="00665B4E">
            <w:pPr>
              <w:pStyle w:val="ListParagraph"/>
              <w:numPr>
                <w:ilvl w:val="0"/>
                <w:numId w:val="18"/>
              </w:numPr>
              <w:ind w:left="203" w:hanging="180"/>
            </w:pPr>
            <w:r>
              <w:t>In math journals or on a separate piece of paper, have s</w:t>
            </w:r>
            <w:r w:rsidR="00665B4E">
              <w:t xml:space="preserve">tudents write the four steps to </w:t>
            </w:r>
            <w:r>
              <w:t>creating a bar graph.</w:t>
            </w:r>
          </w:p>
          <w:p w:rsidR="0031762C" w:rsidRPr="0025708D" w:rsidRDefault="0031762C" w:rsidP="00665B4E">
            <w:pPr>
              <w:pStyle w:val="ListParagraph"/>
              <w:numPr>
                <w:ilvl w:val="0"/>
                <w:numId w:val="18"/>
              </w:numPr>
              <w:ind w:left="203" w:hanging="180"/>
            </w:pPr>
            <w:r>
              <w:t>Ask students to create their own question they would like answered through the steps.</w:t>
            </w:r>
          </w:p>
          <w:p w:rsidR="0031762C" w:rsidRDefault="0031762C" w:rsidP="00EB2FF3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D27DC3">
            <w:pPr>
              <w:pStyle w:val="Heading2"/>
            </w:pPr>
            <w:r>
              <w:lastRenderedPageBreak/>
              <w:t>Summary</w:t>
            </w:r>
          </w:p>
          <w:p w:rsidR="00EA5BCA" w:rsidRPr="00EA5BCA" w:rsidRDefault="00EA5BCA" w:rsidP="0025708D"/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25708D" w:rsidP="0025708D">
            <w:pPr>
              <w:pStyle w:val="Heading2"/>
            </w:pPr>
            <w:r>
              <w:t>Review and Closing</w:t>
            </w:r>
          </w:p>
          <w:p w:rsidR="0025708D" w:rsidRDefault="0025708D" w:rsidP="00665B4E">
            <w:pPr>
              <w:pStyle w:val="ListParagraph"/>
              <w:numPr>
                <w:ilvl w:val="0"/>
                <w:numId w:val="16"/>
              </w:numPr>
              <w:ind w:left="236" w:hanging="214"/>
            </w:pPr>
            <w:r>
              <w:t>Review your class' Favorite Foods bar graphs.</w:t>
            </w:r>
          </w:p>
          <w:p w:rsidR="0025708D" w:rsidRDefault="0025708D" w:rsidP="00665B4E">
            <w:pPr>
              <w:pStyle w:val="ListParagraph"/>
              <w:numPr>
                <w:ilvl w:val="0"/>
                <w:numId w:val="16"/>
              </w:numPr>
              <w:ind w:left="236" w:hanging="214"/>
            </w:pPr>
            <w:r>
              <w:t>Ask questions to guide discussion such as: Which fo</w:t>
            </w:r>
            <w:r w:rsidR="0031762C">
              <w:t xml:space="preserve">od did you find was the class's </w:t>
            </w:r>
            <w:r>
              <w:t>favorite? Which was not very popular? How many people liked [a particular kind of food]?</w:t>
            </w:r>
          </w:p>
          <w:p w:rsidR="0031762C" w:rsidRDefault="0025708D" w:rsidP="00665B4E">
            <w:pPr>
              <w:pStyle w:val="ListParagraph"/>
              <w:numPr>
                <w:ilvl w:val="0"/>
                <w:numId w:val="16"/>
              </w:numPr>
              <w:ind w:left="236" w:hanging="214"/>
            </w:pPr>
            <w:r>
              <w:t xml:space="preserve">How many more people liked [one kind of food] than </w:t>
            </w:r>
            <w:r w:rsidR="0031762C">
              <w:t xml:space="preserve">[another kind of food]? What is </w:t>
            </w:r>
            <w:r>
              <w:t>somethin</w:t>
            </w:r>
            <w:r w:rsidR="0031762C">
              <w:t>g you could use this graph for?</w:t>
            </w:r>
          </w:p>
          <w:p w:rsidR="0031762C" w:rsidRPr="0031762C" w:rsidRDefault="0031762C" w:rsidP="00665B4E">
            <w:pPr>
              <w:pStyle w:val="ListParagraph"/>
              <w:numPr>
                <w:ilvl w:val="0"/>
                <w:numId w:val="16"/>
              </w:numPr>
              <w:ind w:left="236" w:hanging="214"/>
            </w:pPr>
            <w:r w:rsidRPr="0031762C">
              <w:t>Th</w:t>
            </w:r>
            <w:r w:rsidR="00665B4E">
              <w:t>e students will meet with other classmates to study</w:t>
            </w:r>
            <w:r w:rsidRPr="0031762C">
              <w:t xml:space="preserve"> each other's bar graphs.</w:t>
            </w:r>
          </w:p>
          <w:p w:rsidR="0031762C" w:rsidRDefault="0031762C" w:rsidP="0025708D"/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</w:tr>
    </w:tbl>
    <w:p w:rsidR="00C17E2A" w:rsidRDefault="00C17E2A"/>
    <w:sectPr w:rsidR="00C17E2A" w:rsidSect="00E62AFC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0E6" w:rsidRDefault="00FA10E6">
      <w:pPr>
        <w:spacing w:before="0" w:after="0" w:line="240" w:lineRule="auto"/>
      </w:pPr>
      <w:r>
        <w:separator/>
      </w:r>
    </w:p>
  </w:endnote>
  <w:endnote w:type="continuationSeparator" w:id="0">
    <w:p w:rsidR="00FA10E6" w:rsidRDefault="00FA10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DEB" w:rsidRDefault="00EA458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269B6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0E6" w:rsidRDefault="00FA10E6">
      <w:pPr>
        <w:spacing w:before="0" w:after="0" w:line="240" w:lineRule="auto"/>
      </w:pPr>
      <w:r>
        <w:separator/>
      </w:r>
    </w:p>
  </w:footnote>
  <w:footnote w:type="continuationSeparator" w:id="0">
    <w:p w:rsidR="00FA10E6" w:rsidRDefault="00FA10E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DEB" w:rsidRDefault="00D42DE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0E469BA"/>
    <w:multiLevelType w:val="hybridMultilevel"/>
    <w:tmpl w:val="A7E45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20197"/>
    <w:multiLevelType w:val="hybridMultilevel"/>
    <w:tmpl w:val="33BE7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D7072"/>
    <w:multiLevelType w:val="hybridMultilevel"/>
    <w:tmpl w:val="3FCE568C"/>
    <w:lvl w:ilvl="0" w:tplc="41108EA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D7D5C"/>
    <w:multiLevelType w:val="hybridMultilevel"/>
    <w:tmpl w:val="166A4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11809"/>
    <w:multiLevelType w:val="hybridMultilevel"/>
    <w:tmpl w:val="AE1E68C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572A6"/>
    <w:multiLevelType w:val="hybridMultilevel"/>
    <w:tmpl w:val="4224D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E407F"/>
    <w:multiLevelType w:val="hybridMultilevel"/>
    <w:tmpl w:val="09C67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350498"/>
    <w:multiLevelType w:val="hybridMultilevel"/>
    <w:tmpl w:val="B6C42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C102B"/>
    <w:multiLevelType w:val="hybridMultilevel"/>
    <w:tmpl w:val="C7B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E4615"/>
    <w:multiLevelType w:val="hybridMultilevel"/>
    <w:tmpl w:val="BA60A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5"/>
  </w:num>
  <w:num w:numId="4">
    <w:abstractNumId w:val="19"/>
  </w:num>
  <w:num w:numId="5">
    <w:abstractNumId w:val="16"/>
  </w:num>
  <w:num w:numId="6">
    <w:abstractNumId w:val="4"/>
  </w:num>
  <w:num w:numId="7">
    <w:abstractNumId w:val="8"/>
  </w:num>
  <w:num w:numId="8">
    <w:abstractNumId w:val="5"/>
  </w:num>
  <w:num w:numId="9">
    <w:abstractNumId w:val="11"/>
  </w:num>
  <w:num w:numId="10">
    <w:abstractNumId w:val="13"/>
  </w:num>
  <w:num w:numId="11">
    <w:abstractNumId w:val="12"/>
  </w:num>
  <w:num w:numId="12">
    <w:abstractNumId w:val="14"/>
  </w:num>
  <w:num w:numId="13">
    <w:abstractNumId w:val="18"/>
  </w:num>
  <w:num w:numId="14">
    <w:abstractNumId w:val="7"/>
  </w:num>
  <w:num w:numId="15">
    <w:abstractNumId w:val="21"/>
  </w:num>
  <w:num w:numId="16">
    <w:abstractNumId w:val="1"/>
  </w:num>
  <w:num w:numId="17">
    <w:abstractNumId w:val="6"/>
  </w:num>
  <w:num w:numId="18">
    <w:abstractNumId w:val="10"/>
  </w:num>
  <w:num w:numId="19">
    <w:abstractNumId w:val="22"/>
  </w:num>
  <w:num w:numId="20">
    <w:abstractNumId w:val="2"/>
  </w:num>
  <w:num w:numId="21">
    <w:abstractNumId w:val="20"/>
  </w:num>
  <w:num w:numId="22">
    <w:abstractNumId w:val="9"/>
  </w:num>
  <w:num w:numId="23">
    <w:abstractNumId w:val="17"/>
  </w:num>
  <w:num w:numId="2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77A2A"/>
    <w:rsid w:val="0018631A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167AB"/>
    <w:rsid w:val="00220ECA"/>
    <w:rsid w:val="00222C88"/>
    <w:rsid w:val="00227208"/>
    <w:rsid w:val="00234570"/>
    <w:rsid w:val="0024426F"/>
    <w:rsid w:val="002473D0"/>
    <w:rsid w:val="002528F8"/>
    <w:rsid w:val="002541D0"/>
    <w:rsid w:val="00255260"/>
    <w:rsid w:val="0025708D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4069"/>
    <w:rsid w:val="00304B4A"/>
    <w:rsid w:val="00310BAC"/>
    <w:rsid w:val="00312F69"/>
    <w:rsid w:val="0031762C"/>
    <w:rsid w:val="003242CF"/>
    <w:rsid w:val="003254A0"/>
    <w:rsid w:val="00331C10"/>
    <w:rsid w:val="0034434F"/>
    <w:rsid w:val="00346000"/>
    <w:rsid w:val="003468F5"/>
    <w:rsid w:val="003500BE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7DAD"/>
    <w:rsid w:val="003D30E4"/>
    <w:rsid w:val="003E297B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A6360"/>
    <w:rsid w:val="004B20E0"/>
    <w:rsid w:val="004B46D3"/>
    <w:rsid w:val="004C6C13"/>
    <w:rsid w:val="004D089D"/>
    <w:rsid w:val="004E29C7"/>
    <w:rsid w:val="004F06F3"/>
    <w:rsid w:val="004F1557"/>
    <w:rsid w:val="004F36C9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075D"/>
    <w:rsid w:val="00614D56"/>
    <w:rsid w:val="00620391"/>
    <w:rsid w:val="0063032B"/>
    <w:rsid w:val="00631E0E"/>
    <w:rsid w:val="006326A0"/>
    <w:rsid w:val="006404AA"/>
    <w:rsid w:val="00641D69"/>
    <w:rsid w:val="006475CC"/>
    <w:rsid w:val="00647833"/>
    <w:rsid w:val="006513FB"/>
    <w:rsid w:val="00665B4E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269B6"/>
    <w:rsid w:val="0083703B"/>
    <w:rsid w:val="008452D9"/>
    <w:rsid w:val="0085030E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6B83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1E70"/>
    <w:rsid w:val="00A74FCC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48A4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33AC"/>
    <w:rsid w:val="00CE56FD"/>
    <w:rsid w:val="00CE5B35"/>
    <w:rsid w:val="00D15CAA"/>
    <w:rsid w:val="00D17E02"/>
    <w:rsid w:val="00D2109C"/>
    <w:rsid w:val="00D27DC3"/>
    <w:rsid w:val="00D329A0"/>
    <w:rsid w:val="00D3577C"/>
    <w:rsid w:val="00D42DEB"/>
    <w:rsid w:val="00D43AC0"/>
    <w:rsid w:val="00D46E65"/>
    <w:rsid w:val="00D63A36"/>
    <w:rsid w:val="00D8019B"/>
    <w:rsid w:val="00D812F1"/>
    <w:rsid w:val="00D85628"/>
    <w:rsid w:val="00D914D8"/>
    <w:rsid w:val="00DA1F66"/>
    <w:rsid w:val="00DB12BA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62AFC"/>
    <w:rsid w:val="00E80C06"/>
    <w:rsid w:val="00E84F61"/>
    <w:rsid w:val="00E85536"/>
    <w:rsid w:val="00E86F8A"/>
    <w:rsid w:val="00EA3A1A"/>
    <w:rsid w:val="00EA458D"/>
    <w:rsid w:val="00EA5BCA"/>
    <w:rsid w:val="00EA78ED"/>
    <w:rsid w:val="00EB2FF3"/>
    <w:rsid w:val="00EB5924"/>
    <w:rsid w:val="00EC2D9F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10E6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0ACE94-C3AA-4463-B0AA-B3C2F79E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rsid w:val="00E62AFC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AFC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A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E62AFC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E62AFC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E62AFC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E62AFC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62AFC"/>
    <w:rPr>
      <w:color w:val="808080"/>
    </w:rPr>
  </w:style>
  <w:style w:type="table" w:customStyle="1" w:styleId="LessonPlan">
    <w:name w:val="Lesson Plan"/>
    <w:basedOn w:val="TableNormal"/>
    <w:uiPriority w:val="99"/>
    <w:rsid w:val="00E62AFC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E62AFC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62AFC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E62AFC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2AFC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AFC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E62AFC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E62AFC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9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4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oryboardthat.com/lesson-plans/teaching-tally-charts" TargetMode="External"/><Relationship Id="rId13" Type="http://schemas.openxmlformats.org/officeDocument/2006/relationships/hyperlink" Target="https://www.storyboardthat.com/lesson-plans/teaching-tally-chart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academic.sun.ac.za/mathed/malati/3PrimDat.pdf" TargetMode="External"/><Relationship Id="rId17" Type="http://schemas.openxmlformats.org/officeDocument/2006/relationships/hyperlink" Target="http://academic.sun.ac.za/mathed/malati/3PrimDa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ducation.com/download/lesson-plan/graphing-data-tally-marks/graphing-data-tally-marks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tion.com/download/lesson-plan/graphing-data-tally-marks/graphing-data-tally-mark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palms.org/Public/PreviewResourceLesson/Preview/31899" TargetMode="External"/><Relationship Id="rId10" Type="http://schemas.openxmlformats.org/officeDocument/2006/relationships/hyperlink" Target="http://www.cpalms.org/Public/PreviewResourceLesson/Preview/31899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za.pearson.com/content/dam/region-growth/south-africa/pearson-south-africa/TeacherResourceMaterial/9781447978428_m03_ngm_mat_pr5_tg_eng_ng_web.pdf" TargetMode="External"/><Relationship Id="rId14" Type="http://schemas.openxmlformats.org/officeDocument/2006/relationships/hyperlink" Target="https://za.pearson.com/content/dam/region-growth/south-africa/pearson-south-africa/TeacherResourceMaterial/9781447978428_m03_ngm_mat_pr5_tg_eng_ng_web.pdf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93DC1"/>
    <w:rsid w:val="0007047C"/>
    <w:rsid w:val="00071DA5"/>
    <w:rsid w:val="000E3902"/>
    <w:rsid w:val="00106507"/>
    <w:rsid w:val="0024525B"/>
    <w:rsid w:val="00253619"/>
    <w:rsid w:val="00280CE5"/>
    <w:rsid w:val="004A008E"/>
    <w:rsid w:val="004E1DB9"/>
    <w:rsid w:val="00571A20"/>
    <w:rsid w:val="005E6E71"/>
    <w:rsid w:val="006814AC"/>
    <w:rsid w:val="00713551"/>
    <w:rsid w:val="00805105"/>
    <w:rsid w:val="00816166"/>
    <w:rsid w:val="00836926"/>
    <w:rsid w:val="009D2491"/>
    <w:rsid w:val="009E0096"/>
    <w:rsid w:val="00A20224"/>
    <w:rsid w:val="00AB2F7D"/>
    <w:rsid w:val="00AB37F5"/>
    <w:rsid w:val="00B67D1F"/>
    <w:rsid w:val="00C87D32"/>
    <w:rsid w:val="00C93DC1"/>
    <w:rsid w:val="00D22ED1"/>
    <w:rsid w:val="00D92979"/>
    <w:rsid w:val="00DF233C"/>
    <w:rsid w:val="00E17671"/>
    <w:rsid w:val="00E85E48"/>
    <w:rsid w:val="00EB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DF233C"/>
  </w:style>
  <w:style w:type="paragraph" w:customStyle="1" w:styleId="57D0253E54FA4684857C7E53F49E1A5B">
    <w:name w:val="57D0253E54FA4684857C7E53F49E1A5B"/>
    <w:rsid w:val="00DF233C"/>
  </w:style>
  <w:style w:type="paragraph" w:customStyle="1" w:styleId="7AE7DFE8D63F4AC0A9D67267C3699CCC">
    <w:name w:val="7AE7DFE8D63F4AC0A9D67267C3699CCC"/>
    <w:rsid w:val="00DF233C"/>
  </w:style>
  <w:style w:type="paragraph" w:customStyle="1" w:styleId="1C876A8B6575410E8AA7530875A6B7F4">
    <w:name w:val="1C876A8B6575410E8AA7530875A6B7F4"/>
    <w:rsid w:val="00DF233C"/>
  </w:style>
  <w:style w:type="paragraph" w:customStyle="1" w:styleId="A392ED6794CC47DFA557364CD4043756">
    <w:name w:val="A392ED6794CC47DFA557364CD4043756"/>
    <w:rsid w:val="00DF23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35</TotalTime>
  <Pages>3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5</cp:revision>
  <dcterms:created xsi:type="dcterms:W3CDTF">2019-07-26T10:13:00Z</dcterms:created>
  <dcterms:modified xsi:type="dcterms:W3CDTF">2019-07-26T18:04:00Z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