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A71CD0" w:rsidRDefault="00D42994" w:rsidP="00A71CD0">
            <w:pPr>
              <w:rPr>
                <w:rFonts w:ascii="Cambria" w:eastAsia="Times New Roman" w:hAnsi="Cambria" w:cs="Times New Roman"/>
                <w:b/>
                <w:bCs/>
                <w:caps/>
                <w:kern w:val="28"/>
                <w:sz w:val="40"/>
                <w:szCs w:val="40"/>
              </w:rPr>
            </w:pPr>
            <w:r w:rsidRPr="00C36818">
              <w:rPr>
                <w:rFonts w:ascii="Cambria" w:eastAsia="Times New Roman" w:hAnsi="Cambria" w:cs="Times New Roman"/>
                <w:b/>
                <w:bCs/>
                <w:caps/>
                <w:kern w:val="28"/>
                <w:sz w:val="40"/>
                <w:szCs w:val="40"/>
              </w:rPr>
              <w:t>STRAIGHT LINES AND CURVES</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10748E">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440AC4">
                  <w:r>
                    <w:t>2</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831FD9" w:rsidRDefault="00D42994" w:rsidP="007618BB">
            <w:pPr>
              <w:pStyle w:val="ListParagraph"/>
              <w:numPr>
                <w:ilvl w:val="0"/>
                <w:numId w:val="13"/>
              </w:numPr>
            </w:pPr>
            <w:r>
              <w:t>Straight Lines</w:t>
            </w:r>
          </w:p>
          <w:p w:rsidR="00D42994" w:rsidRPr="00E140B8" w:rsidRDefault="00D42994" w:rsidP="007618BB">
            <w:pPr>
              <w:pStyle w:val="ListParagraph"/>
              <w:numPr>
                <w:ilvl w:val="0"/>
                <w:numId w:val="13"/>
              </w:numPr>
            </w:pPr>
            <w:r>
              <w:t>Curves</w:t>
            </w:r>
          </w:p>
        </w:tc>
      </w:tr>
    </w:tbl>
    <w:p w:rsidR="00C17E2A" w:rsidRDefault="0052326D">
      <w:pPr>
        <w:pStyle w:val="NoSpacing"/>
      </w:pPr>
      <w:r w:rsidRPr="0052326D">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tblPr>
                  <w:tblGrid>
                    <w:gridCol w:w="5622"/>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D42994" w:rsidRDefault="00D42994" w:rsidP="00D42994">
                        <w:r>
                          <w:t>-Paper</w:t>
                        </w:r>
                      </w:p>
                      <w:p w:rsidR="00D42994" w:rsidRDefault="00D42994" w:rsidP="00D42994">
                        <w:r>
                          <w:t>-Ruler</w:t>
                        </w:r>
                      </w:p>
                      <w:p w:rsidR="00D42994" w:rsidRDefault="00D42994" w:rsidP="00D42994">
                        <w:r>
                          <w:t>-Pen</w:t>
                        </w:r>
                      </w:p>
                      <w:p w:rsidR="00D42994" w:rsidRDefault="00D42994" w:rsidP="00D42994">
                        <w:r>
                          <w:t xml:space="preserve">-White board and marker </w:t>
                        </w:r>
                      </w:p>
                      <w:p w:rsidR="00A71CD0" w:rsidRDefault="00A71CD0" w:rsidP="00A71CD0"/>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8E4BCE" w:rsidRDefault="0052326D" w:rsidP="008E4BCE">
                        <w:hyperlink r:id="rId8" w:tgtFrame="_blank" w:history="1">
                          <w:r w:rsidR="008E4BCE">
                            <w:rPr>
                              <w:rStyle w:val="Hyperlink"/>
                            </w:rPr>
                            <w:t>-https://livinghistoryfarm.org/farminginthe30s/lrArt04.html</w:t>
                          </w:r>
                        </w:hyperlink>
                      </w:p>
                      <w:p w:rsidR="008E4BCE" w:rsidRDefault="0052326D" w:rsidP="008E4BCE">
                        <w:hyperlink r:id="rId9" w:tgtFrame="_blank" w:history="1">
                          <w:r w:rsidR="008E4BCE">
                            <w:rPr>
                              <w:rStyle w:val="Hyperlink"/>
                            </w:rPr>
                            <w:t>-http://www.haringkids.com/lesson_plans/learn/lines-invisible-journeys</w:t>
                          </w:r>
                        </w:hyperlink>
                      </w:p>
                      <w:p w:rsidR="008E4BCE" w:rsidRDefault="0052326D" w:rsidP="008E4BCE">
                        <w:hyperlink r:id="rId10" w:history="1">
                          <w:r w:rsidR="008E4BCE" w:rsidRPr="00A83623">
                            <w:rPr>
                              <w:rStyle w:val="Hyperlink"/>
                            </w:rPr>
                            <w:t>https://www.learner.org/courses/mathilluminated/units/5/textbook/06.php</w:t>
                          </w:r>
                        </w:hyperlink>
                      </w:p>
                      <w:p w:rsidR="00714A8D" w:rsidRDefault="00714A8D" w:rsidP="002C1F96"/>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2253EE">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D42994" w:rsidRDefault="00D42994" w:rsidP="00D42994">
            <w:pPr>
              <w:ind w:left="233" w:hanging="180"/>
            </w:pPr>
            <w:r>
              <w:t xml:space="preserve">1. Distinguish between straight line and curves. </w:t>
            </w:r>
          </w:p>
          <w:p w:rsidR="00D42994" w:rsidRDefault="00D42994" w:rsidP="00D42994">
            <w:pPr>
              <w:ind w:left="233" w:hanging="180"/>
            </w:pPr>
            <w:r>
              <w:t xml:space="preserve">2. Identify the presence of straight line and curves in real life situations. </w:t>
            </w:r>
          </w:p>
          <w:p w:rsidR="001D4D95" w:rsidRDefault="001D4D95" w:rsidP="005C1FC8">
            <w:pPr>
              <w:pStyle w:val="ListParagraph"/>
              <w:ind w:left="0"/>
            </w:pPr>
          </w:p>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8E2CBE" w:rsidRDefault="008E2CBE" w:rsidP="00D914D8">
            <w:pPr>
              <w:spacing w:line="240" w:lineRule="auto"/>
              <w:outlineLvl w:val="1"/>
              <w:rPr>
                <w:rFonts w:asciiTheme="majorHAnsi" w:eastAsiaTheme="majorEastAsia" w:hAnsiTheme="majorHAnsi" w:cstheme="majorBidi"/>
                <w:color w:val="F16522" w:themeColor="accent1"/>
              </w:rPr>
            </w:pPr>
          </w:p>
          <w:p w:rsidR="008E2CBE" w:rsidRDefault="008E2CBE" w:rsidP="00D914D8">
            <w:pPr>
              <w:spacing w:line="240" w:lineRule="auto"/>
              <w:outlineLvl w:val="1"/>
              <w:rPr>
                <w:rFonts w:asciiTheme="majorHAnsi" w:eastAsiaTheme="majorEastAsia" w:hAnsiTheme="majorHAnsi" w:cstheme="majorBidi"/>
                <w:color w:val="F16522" w:themeColor="accent1"/>
              </w:rPr>
            </w:pPr>
          </w:p>
          <w:p w:rsidR="008E2CBE" w:rsidRDefault="008E2CBE" w:rsidP="00D914D8">
            <w:pPr>
              <w:spacing w:line="240" w:lineRule="auto"/>
              <w:outlineLvl w:val="1"/>
              <w:rPr>
                <w:rFonts w:asciiTheme="majorHAnsi" w:eastAsiaTheme="majorEastAsia" w:hAnsiTheme="majorHAnsi" w:cstheme="majorBidi"/>
                <w:color w:val="F16522" w:themeColor="accent1"/>
              </w:rPr>
            </w:pPr>
          </w:p>
          <w:p w:rsidR="0050065F" w:rsidRDefault="0050065F" w:rsidP="00D914D8">
            <w:pPr>
              <w:spacing w:line="240" w:lineRule="auto"/>
              <w:outlineLvl w:val="1"/>
              <w:rPr>
                <w:rFonts w:asciiTheme="majorHAnsi" w:eastAsiaTheme="majorEastAsia" w:hAnsiTheme="majorHAnsi" w:cstheme="majorBidi"/>
                <w:color w:val="F16522" w:themeColor="accent1"/>
              </w:rPr>
            </w:pPr>
          </w:p>
          <w:p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rsidR="00D42994" w:rsidRDefault="00D42994" w:rsidP="00D42994">
            <w:pPr>
              <w:ind w:left="233" w:hanging="180"/>
            </w:pPr>
            <w:r>
              <w:t xml:space="preserve">1. Provide students with a worksheet of different shapes and sizes (square, triangle, pentagon, hexagon, circle, etc.) </w:t>
            </w:r>
          </w:p>
          <w:p w:rsidR="00D42994" w:rsidRDefault="00D42994" w:rsidP="00D42994">
            <w:pPr>
              <w:ind w:left="233" w:hanging="180"/>
            </w:pPr>
            <w:r>
              <w:t xml:space="preserve">          -Have students identify all the shapes with curved lines and color them Green</w:t>
            </w:r>
          </w:p>
          <w:p w:rsidR="00D42994" w:rsidRDefault="00D42994" w:rsidP="00D42994">
            <w:pPr>
              <w:ind w:left="233" w:hanging="180"/>
            </w:pPr>
            <w:r>
              <w:t xml:space="preserve">         -Identify all 3-sided shapes with straight lines and color them Purple </w:t>
            </w:r>
          </w:p>
          <w:p w:rsidR="00D42994" w:rsidRDefault="00D42994" w:rsidP="00D42994">
            <w:pPr>
              <w:ind w:left="233" w:hanging="180"/>
            </w:pPr>
            <w:r>
              <w:t xml:space="preserve">         -Identify all 4-sided shapes with straight lines and color them Orange</w:t>
            </w:r>
          </w:p>
          <w:p w:rsidR="00D42994" w:rsidRDefault="00D42994" w:rsidP="00D42994">
            <w:pPr>
              <w:ind w:left="233" w:hanging="180"/>
            </w:pPr>
            <w:r>
              <w:t xml:space="preserve">         -Color the rest of the straight lines shapes Red. </w:t>
            </w:r>
          </w:p>
          <w:p w:rsidR="001D4D95" w:rsidRPr="000A37E8" w:rsidRDefault="001D4D95" w:rsidP="008E2CBE">
            <w:pPr>
              <w:ind w:left="233" w:hanging="180"/>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D42994" w:rsidRDefault="00D42994" w:rsidP="00D42994">
            <w:pPr>
              <w:ind w:left="233" w:hanging="180"/>
            </w:pPr>
            <w:r>
              <w:t>1. Call the attention of the class and pretend that a student across the room has asked you a question by saying, "Oh, Katie, did you need my help? I'll be right there</w:t>
            </w:r>
            <w:bookmarkStart w:id="0" w:name="_GoBack"/>
            <w:bookmarkEnd w:id="0"/>
            <w:r>
              <w:t xml:space="preserve">." </w:t>
            </w:r>
          </w:p>
          <w:p w:rsidR="00D42994" w:rsidRDefault="00D42994" w:rsidP="00D42994">
            <w:pPr>
              <w:ind w:left="233" w:hanging="180"/>
            </w:pPr>
            <w:r>
              <w:t xml:space="preserve">2. Then walk in a very convoluted, curving, zigzag path to get to the students. </w:t>
            </w:r>
          </w:p>
          <w:p w:rsidR="00D42994" w:rsidRDefault="00D42994" w:rsidP="00D42994">
            <w:pPr>
              <w:ind w:left="233" w:hanging="180"/>
            </w:pPr>
            <w:r>
              <w:t xml:space="preserve">3. Along the way keeps saying, "I'm on my way. I'll be there in just a bit". </w:t>
            </w:r>
          </w:p>
          <w:p w:rsidR="00D42994" w:rsidRDefault="00D42994" w:rsidP="00D42994">
            <w:pPr>
              <w:ind w:left="233" w:hanging="180"/>
            </w:pPr>
            <w:r>
              <w:t>4. At this stage, the class will hopefully begin to laugh as they watch you walk this rather crazy path. One student might ask, "Why don't you just walk in a straight line so you will get there faster?"</w:t>
            </w:r>
          </w:p>
          <w:p w:rsidR="00D42994" w:rsidRDefault="00D42994" w:rsidP="00D42994">
            <w:pPr>
              <w:ind w:left="233" w:hanging="180"/>
            </w:pPr>
            <w:r>
              <w:t xml:space="preserve">5. Then you can ask the students "What difference would it make if you plowed a field with straight lines or curved lines?" Don't let students answer yet. </w:t>
            </w:r>
          </w:p>
          <w:p w:rsidR="008E2CBE" w:rsidRDefault="008E2CBE" w:rsidP="00E430D6">
            <w:pPr>
              <w:spacing w:line="240" w:lineRule="auto"/>
              <w:outlineLvl w:val="1"/>
              <w:rPr>
                <w:rFonts w:asciiTheme="majorHAnsi" w:eastAsiaTheme="majorEastAsia" w:hAnsiTheme="majorHAnsi" w:cstheme="majorBidi"/>
                <w:b/>
                <w:color w:val="F16522" w:themeColor="accent1"/>
              </w:rPr>
            </w:pPr>
          </w:p>
          <w:p w:rsidR="008E2CBE" w:rsidRDefault="008E2CBE" w:rsidP="00E430D6">
            <w:pPr>
              <w:spacing w:line="240" w:lineRule="auto"/>
              <w:outlineLvl w:val="1"/>
              <w:rPr>
                <w:rFonts w:asciiTheme="majorHAnsi" w:eastAsiaTheme="majorEastAsia" w:hAnsiTheme="majorHAnsi" w:cstheme="majorBidi"/>
                <w:b/>
                <w:color w:val="F16522" w:themeColor="accent1"/>
              </w:rPr>
            </w:pPr>
          </w:p>
          <w:p w:rsidR="00D42994" w:rsidRDefault="00D42994" w:rsidP="00E430D6">
            <w:pPr>
              <w:spacing w:line="240" w:lineRule="auto"/>
              <w:outlineLvl w:val="1"/>
              <w:rPr>
                <w:rFonts w:asciiTheme="majorHAnsi" w:eastAsiaTheme="majorEastAsia" w:hAnsiTheme="majorHAnsi" w:cstheme="majorBidi"/>
                <w:b/>
                <w:color w:val="F16522" w:themeColor="accent1"/>
              </w:rPr>
            </w:pPr>
          </w:p>
          <w:p w:rsidR="00D42994" w:rsidRDefault="00D42994" w:rsidP="00E430D6">
            <w:pPr>
              <w:spacing w:line="240" w:lineRule="auto"/>
              <w:outlineLvl w:val="1"/>
              <w:rPr>
                <w:rFonts w:asciiTheme="majorHAnsi" w:eastAsiaTheme="majorEastAsia" w:hAnsiTheme="majorHAnsi" w:cstheme="majorBidi"/>
                <w:b/>
                <w:color w:val="F16522" w:themeColor="accent1"/>
              </w:rPr>
            </w:pPr>
          </w:p>
          <w:p w:rsidR="008E2CBE" w:rsidRDefault="008E2CBE" w:rsidP="00E430D6">
            <w:pPr>
              <w:spacing w:line="240" w:lineRule="auto"/>
              <w:outlineLvl w:val="1"/>
              <w:rPr>
                <w:rFonts w:asciiTheme="majorHAnsi" w:eastAsiaTheme="majorEastAsia" w:hAnsiTheme="majorHAnsi" w:cstheme="majorBidi"/>
                <w:b/>
                <w:color w:val="F16522" w:themeColor="accent1"/>
              </w:rPr>
            </w:pPr>
          </w:p>
          <w:p w:rsidR="00E430D6" w:rsidRPr="00C403C3" w:rsidRDefault="00E430D6" w:rsidP="00E430D6">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lastRenderedPageBreak/>
              <w:t>Teacher Practice</w:t>
            </w:r>
          </w:p>
          <w:p w:rsidR="00E430D6" w:rsidRDefault="00E430D6" w:rsidP="00E430D6">
            <w:pPr>
              <w:rPr>
                <w:b/>
              </w:rPr>
            </w:pPr>
            <w:r w:rsidRPr="00E07205">
              <w:rPr>
                <w:b/>
              </w:rPr>
              <w:t>Lesson 1-</w:t>
            </w:r>
            <w:r>
              <w:rPr>
                <w:b/>
              </w:rPr>
              <w:t>20</w:t>
            </w:r>
            <w:r w:rsidRPr="00E07205">
              <w:rPr>
                <w:b/>
              </w:rPr>
              <w:t xml:space="preserve"> </w:t>
            </w:r>
            <w:proofErr w:type="spellStart"/>
            <w:r>
              <w:rPr>
                <w:b/>
              </w:rPr>
              <w:t>M</w:t>
            </w:r>
            <w:r w:rsidRPr="00E07205">
              <w:rPr>
                <w:b/>
              </w:rPr>
              <w:t>ins</w:t>
            </w:r>
            <w:proofErr w:type="spellEnd"/>
          </w:p>
          <w:p w:rsidR="00D42994" w:rsidRDefault="00D42994" w:rsidP="00D42994">
            <w:pPr>
              <w:ind w:left="233" w:hanging="180"/>
            </w:pPr>
            <w:r>
              <w:t>1. Tell the students "A line is simply an object in geometry that is characterized as a straight, thin, one-dimensional, zero width object."</w:t>
            </w:r>
          </w:p>
          <w:p w:rsidR="00D42994" w:rsidRDefault="00D42994" w:rsidP="00D42994">
            <w:pPr>
              <w:ind w:left="233" w:hanging="180"/>
            </w:pPr>
            <w:r>
              <w:t>2. Explain that a straight line is a succession of points that are aligned in the same direction. Or in other words, in order to go from one point to another, we never change direction.</w:t>
            </w:r>
          </w:p>
          <w:p w:rsidR="00D42994" w:rsidRDefault="00D42994" w:rsidP="00D42994">
            <w:pPr>
              <w:ind w:left="233" w:hanging="180"/>
            </w:pPr>
            <w:r>
              <w:t>3. Draw diagram of a straight line on the board to show example.</w:t>
            </w:r>
          </w:p>
          <w:p w:rsidR="00D42994" w:rsidRDefault="00D42994" w:rsidP="00D42994">
            <w:pPr>
              <w:ind w:left="233" w:hanging="180"/>
            </w:pPr>
            <w:r>
              <w:t>4. Illustrate to students by asking one of them to walk a straight line in and out of the class.</w:t>
            </w:r>
          </w:p>
          <w:p w:rsidR="00D42994" w:rsidRDefault="00D42994" w:rsidP="00D42994">
            <w:pPr>
              <w:ind w:left="233" w:hanging="180"/>
            </w:pPr>
            <w:r>
              <w:t>5. Now, introduce curve to the class. -"On the contrary, the points of a curved line do change direction from one point to the next."</w:t>
            </w:r>
          </w:p>
          <w:p w:rsidR="00D42994" w:rsidRDefault="00D42994" w:rsidP="00D42994">
            <w:pPr>
              <w:ind w:left="233" w:hanging="180"/>
            </w:pPr>
            <w:r>
              <w:t xml:space="preserve">6. Draw diagram of a curve line on the board. </w:t>
            </w:r>
          </w:p>
          <w:p w:rsidR="00D42994" w:rsidRDefault="00D42994" w:rsidP="00D42994">
            <w:pPr>
              <w:ind w:left="233" w:hanging="180"/>
            </w:pPr>
            <w:r>
              <w:t>7. Draw two different types of dotted line on the board. One that will make a straight line when traced to join each other, and another that will give a curved line.</w:t>
            </w:r>
          </w:p>
          <w:p w:rsidR="00D42994" w:rsidRDefault="00D42994" w:rsidP="00D42994">
            <w:pPr>
              <w:ind w:left="233" w:hanging="180"/>
            </w:pPr>
            <w:r>
              <w:t xml:space="preserve">8. Tell students we can observe this line by joining this dots together. Let them join the dots and say loud each of the lines it gives. </w:t>
            </w: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529DC" w:rsidP="00CD4D2B">
            <w:pPr>
              <w:rPr>
                <w:b/>
              </w:rPr>
            </w:pPr>
          </w:p>
          <w:p w:rsidR="005C1FC8" w:rsidRDefault="005C1FC8" w:rsidP="00CD4D2B">
            <w:pPr>
              <w:rPr>
                <w:b/>
              </w:rPr>
            </w:pPr>
          </w:p>
          <w:p w:rsidR="00A71CD0" w:rsidRDefault="00A71CD0" w:rsidP="00CD4D2B">
            <w:pPr>
              <w:rPr>
                <w:b/>
              </w:rPr>
            </w:pPr>
          </w:p>
          <w:p w:rsidR="00E430D6" w:rsidRDefault="00E430D6" w:rsidP="00E430D6">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Guided Practice</w:t>
            </w:r>
          </w:p>
          <w:p w:rsidR="00E430D6" w:rsidRPr="005C1FC8" w:rsidRDefault="00E430D6" w:rsidP="00E430D6">
            <w:pPr>
              <w:rPr>
                <w:b/>
              </w:rPr>
            </w:pPr>
            <w:r w:rsidRPr="00E07205">
              <w:rPr>
                <w:b/>
              </w:rPr>
              <w:t>Lesson 1-</w:t>
            </w:r>
            <w:r>
              <w:rPr>
                <w:b/>
              </w:rPr>
              <w:t>15</w:t>
            </w:r>
            <w:r w:rsidRPr="00E07205">
              <w:rPr>
                <w:b/>
              </w:rPr>
              <w:t xml:space="preserve"> </w:t>
            </w:r>
            <w:proofErr w:type="spellStart"/>
            <w:r>
              <w:rPr>
                <w:b/>
              </w:rPr>
              <w:t>M</w:t>
            </w:r>
            <w:r w:rsidRPr="00E07205">
              <w:rPr>
                <w:b/>
              </w:rPr>
              <w:t>ins</w:t>
            </w:r>
            <w:proofErr w:type="spellEnd"/>
          </w:p>
          <w:p w:rsidR="00D42994" w:rsidRDefault="00D42994" w:rsidP="00D42994">
            <w:pPr>
              <w:ind w:left="233" w:hanging="180"/>
            </w:pPr>
            <w:r>
              <w:t xml:space="preserve">1. Tell students to make two points on a piece of paper with each of the marked "x" and name A, B respectively. Indicate on the board so that students will have visual understanding of what to do. </w:t>
            </w:r>
          </w:p>
          <w:p w:rsidR="00D42994" w:rsidRDefault="00D42994" w:rsidP="00D42994">
            <w:pPr>
              <w:ind w:left="233" w:hanging="180"/>
            </w:pPr>
            <w:r>
              <w:t>2. Then ask, how many ways can you go from point A to point B?</w:t>
            </w:r>
          </w:p>
          <w:p w:rsidR="00D42994" w:rsidRDefault="00D42994" w:rsidP="00D42994">
            <w:pPr>
              <w:ind w:left="233" w:hanging="180"/>
            </w:pPr>
            <w:r>
              <w:t>3. Students will most likely draw a straight line to meet both point together.</w:t>
            </w:r>
          </w:p>
          <w:p w:rsidR="00D42994" w:rsidRDefault="00D42994" w:rsidP="00D42994">
            <w:pPr>
              <w:ind w:left="233" w:hanging="180"/>
            </w:pPr>
            <w:r>
              <w:t xml:space="preserve">4. Tell students, there are plenty of ways to do this while also connecting both point in a straight line, curve, zigzag, etc. </w:t>
            </w:r>
          </w:p>
          <w:p w:rsidR="00D42994" w:rsidRDefault="00D42994" w:rsidP="00D42994">
            <w:pPr>
              <w:ind w:left="233" w:hanging="180"/>
            </w:pPr>
            <w:r>
              <w:t xml:space="preserve">5. Tell students an example of point A and B is there various houses (A) to school (B) and, not everybody walk a straight path to school. Students should picture their houses to school and connect point A to B </w:t>
            </w:r>
          </w:p>
          <w:p w:rsidR="00D42994" w:rsidRDefault="00D42994" w:rsidP="00D42994">
            <w:pPr>
              <w:ind w:left="233" w:hanging="180"/>
            </w:pPr>
            <w:r>
              <w:lastRenderedPageBreak/>
              <w:t xml:space="preserve">6. Now ask, which is the shortest way from A to B? </w:t>
            </w:r>
          </w:p>
          <w:p w:rsidR="00D42994" w:rsidRDefault="00D42994" w:rsidP="00D42994">
            <w:pPr>
              <w:ind w:left="233" w:hanging="180"/>
            </w:pPr>
            <w:r>
              <w:t xml:space="preserve">7. Wait for responses from students. -That’s it! The first one, and that's how we define a straight line. </w:t>
            </w:r>
          </w:p>
          <w:p w:rsidR="00D42994" w:rsidRDefault="00D42994" w:rsidP="00D42994">
            <w:pPr>
              <w:ind w:left="233" w:hanging="180"/>
            </w:pPr>
            <w:r>
              <w:t>8. Between two points, the line that connects them is straight if it is the shortest possible distance between them. If the line isn’t the shortest distance between the two points, it is a curved line</w:t>
            </w:r>
          </w:p>
          <w:p w:rsidR="00D42994" w:rsidRDefault="00D42994" w:rsidP="00D42994">
            <w:pPr>
              <w:rPr>
                <w:b/>
                <w:i/>
              </w:rPr>
            </w:pPr>
            <w:r>
              <w:rPr>
                <w:b/>
                <w:i/>
              </w:rPr>
              <w:t>More Straight Lines</w:t>
            </w:r>
          </w:p>
          <w:p w:rsidR="00D42994" w:rsidRDefault="00D42994" w:rsidP="00D42994">
            <w:pPr>
              <w:ind w:left="233" w:hanging="180"/>
            </w:pPr>
            <w:r>
              <w:t>9. Tell students to look round the class and identify straight lines and curves that they see (Places to look includes, ceiling, floor tiles, hair, board, under their shoes etc.)</w:t>
            </w:r>
          </w:p>
          <w:p w:rsidR="00D42994" w:rsidRDefault="00D42994" w:rsidP="00D42994">
            <w:pPr>
              <w:ind w:left="233" w:hanging="180"/>
            </w:pPr>
            <w:r>
              <w:t xml:space="preserve">10. While showing, tell them there are other kinds of straight lines that they see every day. </w:t>
            </w:r>
          </w:p>
          <w:p w:rsidR="00D42994" w:rsidRDefault="00D42994" w:rsidP="00D42994">
            <w:pPr>
              <w:ind w:left="233" w:hanging="180"/>
            </w:pPr>
            <w:r>
              <w:t xml:space="preserve">          -Vertical straight lines go up and down. </w:t>
            </w:r>
          </w:p>
          <w:p w:rsidR="00D42994" w:rsidRDefault="00D42994" w:rsidP="00D42994">
            <w:pPr>
              <w:ind w:left="233" w:hanging="180"/>
            </w:pPr>
            <w:r>
              <w:t xml:space="preserve">          -Horizontal straight lines go from left to right or vice versa. </w:t>
            </w:r>
          </w:p>
          <w:p w:rsidR="00D42994" w:rsidRDefault="00D42994" w:rsidP="00D42994">
            <w:pPr>
              <w:ind w:left="233" w:hanging="180"/>
            </w:pPr>
            <w:r>
              <w:t xml:space="preserve">          -Parallel straight lines have the same slope and are the same distance apart, so they will never intersect.</w:t>
            </w:r>
          </w:p>
          <w:p w:rsidR="005C1FC8" w:rsidRPr="00D42994" w:rsidRDefault="00D42994" w:rsidP="00D42994">
            <w:pPr>
              <w:ind w:left="233" w:hanging="180"/>
            </w:pPr>
            <w:r>
              <w:t xml:space="preserve">          -Perpendicular straight lines cross each other and form four perfect right angles in the process.</w:t>
            </w:r>
          </w:p>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D42994" w:rsidP="00D42994">
            <w:pPr>
              <w:ind w:left="233" w:hanging="180"/>
            </w:pPr>
            <w:r>
              <w:t xml:space="preserve">1. Students should know they have probably drawn all kinds of lines throughout their life and while they walk home they should note straight lines and curves in objects that they see. </w:t>
            </w: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rsidP="008E2CBE">
            <w:pPr>
              <w:ind w:left="233" w:hanging="180"/>
            </w:pPr>
          </w:p>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A44970">
      <w:footerReference w:type="default" r:id="rId11"/>
      <w:headerReference w:type="first" r:id="rId12"/>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C4B" w:rsidRDefault="00087C4B">
      <w:pPr>
        <w:spacing w:before="0" w:after="0" w:line="240" w:lineRule="auto"/>
      </w:pPr>
      <w:r>
        <w:separator/>
      </w:r>
    </w:p>
  </w:endnote>
  <w:endnote w:type="continuationSeparator" w:id="0">
    <w:p w:rsidR="00087C4B" w:rsidRDefault="00087C4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52326D">
    <w:pPr>
      <w:pStyle w:val="Footer"/>
    </w:pPr>
    <w:r>
      <w:fldChar w:fldCharType="begin"/>
    </w:r>
    <w:r w:rsidR="00D27DC3">
      <w:instrText xml:space="preserve"> PAGE   \* MERGEFORMAT </w:instrText>
    </w:r>
    <w:r>
      <w:fldChar w:fldCharType="separate"/>
    </w:r>
    <w:r w:rsidR="00A218D4">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C4B" w:rsidRDefault="00087C4B">
      <w:pPr>
        <w:spacing w:before="0" w:after="0" w:line="240" w:lineRule="auto"/>
      </w:pPr>
      <w:r>
        <w:separator/>
      </w:r>
    </w:p>
  </w:footnote>
  <w:footnote w:type="continuationSeparator" w:id="0">
    <w:p w:rsidR="00087C4B" w:rsidRDefault="00087C4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C2294F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AA65DD6"/>
    <w:multiLevelType w:val="hybridMultilevel"/>
    <w:tmpl w:val="7A16427C"/>
    <w:lvl w:ilvl="0" w:tplc="569031F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37DB0C4A"/>
    <w:multiLevelType w:val="hybridMultilevel"/>
    <w:tmpl w:val="F1EC7B62"/>
    <w:lvl w:ilvl="0" w:tplc="2C7270E8">
      <w:start w:val="1"/>
      <w:numFmt w:val="decimal"/>
      <w:lvlText w:val="%1."/>
      <w:lvlJc w:val="left"/>
      <w:pPr>
        <w:ind w:left="390" w:hanging="360"/>
      </w:pPr>
      <w:rPr>
        <w:rFonts w:hint="default"/>
        <w:b w:val="0"/>
      </w:r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abstractNum w:abstractNumId="8">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95053AD"/>
    <w:multiLevelType w:val="hybridMultilevel"/>
    <w:tmpl w:val="5058C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BEB428D"/>
    <w:multiLevelType w:val="hybridMultilevel"/>
    <w:tmpl w:val="267241E4"/>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2"/>
  </w:num>
  <w:num w:numId="3">
    <w:abstractNumId w:val="8"/>
  </w:num>
  <w:num w:numId="4">
    <w:abstractNumId w:val="11"/>
  </w:num>
  <w:num w:numId="5">
    <w:abstractNumId w:val="10"/>
  </w:num>
  <w:num w:numId="6">
    <w:abstractNumId w:val="1"/>
  </w:num>
  <w:num w:numId="7">
    <w:abstractNumId w:val="3"/>
  </w:num>
  <w:num w:numId="8">
    <w:abstractNumId w:val="2"/>
  </w:num>
  <w:num w:numId="9">
    <w:abstractNumId w:val="4"/>
  </w:num>
  <w:num w:numId="10">
    <w:abstractNumId w:val="6"/>
  </w:num>
  <w:num w:numId="11">
    <w:abstractNumId w:val="9"/>
  </w:num>
  <w:num w:numId="12">
    <w:abstractNumId w:val="7"/>
  </w:num>
  <w:num w:numId="13">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FB61C0"/>
    <w:rsid w:val="00003186"/>
    <w:rsid w:val="00004D77"/>
    <w:rsid w:val="00012774"/>
    <w:rsid w:val="000153A3"/>
    <w:rsid w:val="00017AB7"/>
    <w:rsid w:val="00023BCC"/>
    <w:rsid w:val="00025F28"/>
    <w:rsid w:val="0004040F"/>
    <w:rsid w:val="0004502C"/>
    <w:rsid w:val="00050F06"/>
    <w:rsid w:val="000529DC"/>
    <w:rsid w:val="00065A51"/>
    <w:rsid w:val="0007578F"/>
    <w:rsid w:val="000816FF"/>
    <w:rsid w:val="00087C4B"/>
    <w:rsid w:val="000904AA"/>
    <w:rsid w:val="00094462"/>
    <w:rsid w:val="00094895"/>
    <w:rsid w:val="000A2E3D"/>
    <w:rsid w:val="000A37E8"/>
    <w:rsid w:val="000A5950"/>
    <w:rsid w:val="000B2A8B"/>
    <w:rsid w:val="000B601E"/>
    <w:rsid w:val="000B72D9"/>
    <w:rsid w:val="000B7585"/>
    <w:rsid w:val="000C562D"/>
    <w:rsid w:val="000D44B1"/>
    <w:rsid w:val="000D5DFD"/>
    <w:rsid w:val="000E2930"/>
    <w:rsid w:val="000F3C73"/>
    <w:rsid w:val="00100ADB"/>
    <w:rsid w:val="0010748E"/>
    <w:rsid w:val="00110F25"/>
    <w:rsid w:val="00120253"/>
    <w:rsid w:val="001205AF"/>
    <w:rsid w:val="001240F2"/>
    <w:rsid w:val="00134383"/>
    <w:rsid w:val="001432FD"/>
    <w:rsid w:val="00151B6D"/>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53EE"/>
    <w:rsid w:val="00227208"/>
    <w:rsid w:val="00234570"/>
    <w:rsid w:val="0024426F"/>
    <w:rsid w:val="002473D0"/>
    <w:rsid w:val="002528F8"/>
    <w:rsid w:val="002541D0"/>
    <w:rsid w:val="00255260"/>
    <w:rsid w:val="002622D7"/>
    <w:rsid w:val="0026795F"/>
    <w:rsid w:val="0028057F"/>
    <w:rsid w:val="0028776C"/>
    <w:rsid w:val="00287F69"/>
    <w:rsid w:val="002A72AE"/>
    <w:rsid w:val="002B0D89"/>
    <w:rsid w:val="002B21A8"/>
    <w:rsid w:val="002B44A9"/>
    <w:rsid w:val="002B4EEC"/>
    <w:rsid w:val="002B733A"/>
    <w:rsid w:val="002C0925"/>
    <w:rsid w:val="002C1F96"/>
    <w:rsid w:val="002D3295"/>
    <w:rsid w:val="002D337F"/>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336D"/>
    <w:rsid w:val="00384895"/>
    <w:rsid w:val="00391893"/>
    <w:rsid w:val="00396443"/>
    <w:rsid w:val="003A037B"/>
    <w:rsid w:val="003A31B0"/>
    <w:rsid w:val="003A72AC"/>
    <w:rsid w:val="003B1470"/>
    <w:rsid w:val="003B6F46"/>
    <w:rsid w:val="003B777D"/>
    <w:rsid w:val="003C7DAD"/>
    <w:rsid w:val="003D30E4"/>
    <w:rsid w:val="003D5DCE"/>
    <w:rsid w:val="003E4AD7"/>
    <w:rsid w:val="0040481C"/>
    <w:rsid w:val="004061AF"/>
    <w:rsid w:val="004138FF"/>
    <w:rsid w:val="00417B53"/>
    <w:rsid w:val="00420EFD"/>
    <w:rsid w:val="00425F4D"/>
    <w:rsid w:val="00425F80"/>
    <w:rsid w:val="00430D97"/>
    <w:rsid w:val="004343E9"/>
    <w:rsid w:val="004350B8"/>
    <w:rsid w:val="00440AC4"/>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E5832"/>
    <w:rsid w:val="004F06F3"/>
    <w:rsid w:val="004F1557"/>
    <w:rsid w:val="004F60C4"/>
    <w:rsid w:val="004F6D32"/>
    <w:rsid w:val="0050065F"/>
    <w:rsid w:val="005019E2"/>
    <w:rsid w:val="0050275A"/>
    <w:rsid w:val="005044F2"/>
    <w:rsid w:val="005059D3"/>
    <w:rsid w:val="005121C4"/>
    <w:rsid w:val="00517CB1"/>
    <w:rsid w:val="00520977"/>
    <w:rsid w:val="00520DAF"/>
    <w:rsid w:val="0052326D"/>
    <w:rsid w:val="00527CCB"/>
    <w:rsid w:val="00532DD1"/>
    <w:rsid w:val="00541391"/>
    <w:rsid w:val="00545106"/>
    <w:rsid w:val="00546ACD"/>
    <w:rsid w:val="0055297C"/>
    <w:rsid w:val="00564684"/>
    <w:rsid w:val="00565CE3"/>
    <w:rsid w:val="0056788D"/>
    <w:rsid w:val="00571290"/>
    <w:rsid w:val="00571886"/>
    <w:rsid w:val="00575B73"/>
    <w:rsid w:val="00577C40"/>
    <w:rsid w:val="00581275"/>
    <w:rsid w:val="00583DA1"/>
    <w:rsid w:val="005A0B9A"/>
    <w:rsid w:val="005A4652"/>
    <w:rsid w:val="005A5D9C"/>
    <w:rsid w:val="005A70D5"/>
    <w:rsid w:val="005B7D58"/>
    <w:rsid w:val="005B7E63"/>
    <w:rsid w:val="005C1FC8"/>
    <w:rsid w:val="005C2512"/>
    <w:rsid w:val="005D27CF"/>
    <w:rsid w:val="005D78FD"/>
    <w:rsid w:val="005F37E5"/>
    <w:rsid w:val="00601257"/>
    <w:rsid w:val="00603309"/>
    <w:rsid w:val="00606C52"/>
    <w:rsid w:val="0060771A"/>
    <w:rsid w:val="00614D56"/>
    <w:rsid w:val="00620391"/>
    <w:rsid w:val="0063032B"/>
    <w:rsid w:val="00631E0E"/>
    <w:rsid w:val="006326A0"/>
    <w:rsid w:val="00635E95"/>
    <w:rsid w:val="006404AA"/>
    <w:rsid w:val="00641D69"/>
    <w:rsid w:val="006475CC"/>
    <w:rsid w:val="006513FB"/>
    <w:rsid w:val="00664E46"/>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0594"/>
    <w:rsid w:val="00713D5E"/>
    <w:rsid w:val="00714A8D"/>
    <w:rsid w:val="007177D7"/>
    <w:rsid w:val="00735CBB"/>
    <w:rsid w:val="00740E81"/>
    <w:rsid w:val="00742B82"/>
    <w:rsid w:val="00743B1E"/>
    <w:rsid w:val="00744BA8"/>
    <w:rsid w:val="00747C96"/>
    <w:rsid w:val="00752C4E"/>
    <w:rsid w:val="00756214"/>
    <w:rsid w:val="007618BB"/>
    <w:rsid w:val="00761C97"/>
    <w:rsid w:val="0076583E"/>
    <w:rsid w:val="00773C70"/>
    <w:rsid w:val="00777637"/>
    <w:rsid w:val="00780730"/>
    <w:rsid w:val="00780928"/>
    <w:rsid w:val="0078211E"/>
    <w:rsid w:val="0078309D"/>
    <w:rsid w:val="00786B8E"/>
    <w:rsid w:val="007A4D21"/>
    <w:rsid w:val="007C31C8"/>
    <w:rsid w:val="007E3922"/>
    <w:rsid w:val="007E5E02"/>
    <w:rsid w:val="007F09DA"/>
    <w:rsid w:val="007F163A"/>
    <w:rsid w:val="007F4FCC"/>
    <w:rsid w:val="007F65A3"/>
    <w:rsid w:val="0080343A"/>
    <w:rsid w:val="00807AE6"/>
    <w:rsid w:val="00811AB9"/>
    <w:rsid w:val="00831FD9"/>
    <w:rsid w:val="0083703B"/>
    <w:rsid w:val="0085030E"/>
    <w:rsid w:val="00853340"/>
    <w:rsid w:val="008776E5"/>
    <w:rsid w:val="00885068"/>
    <w:rsid w:val="008A326A"/>
    <w:rsid w:val="008B2B0B"/>
    <w:rsid w:val="008B2CBF"/>
    <w:rsid w:val="008D7836"/>
    <w:rsid w:val="008E2AFC"/>
    <w:rsid w:val="008E2CBE"/>
    <w:rsid w:val="008E4BCE"/>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C7275"/>
    <w:rsid w:val="009D155F"/>
    <w:rsid w:val="009D30C4"/>
    <w:rsid w:val="009D5198"/>
    <w:rsid w:val="009D72E5"/>
    <w:rsid w:val="009E08FF"/>
    <w:rsid w:val="009E61B2"/>
    <w:rsid w:val="009F655E"/>
    <w:rsid w:val="009F7C60"/>
    <w:rsid w:val="00A0116B"/>
    <w:rsid w:val="00A1735C"/>
    <w:rsid w:val="00A218D4"/>
    <w:rsid w:val="00A25094"/>
    <w:rsid w:val="00A367FF"/>
    <w:rsid w:val="00A37E88"/>
    <w:rsid w:val="00A44970"/>
    <w:rsid w:val="00A50553"/>
    <w:rsid w:val="00A71CD0"/>
    <w:rsid w:val="00A74FCC"/>
    <w:rsid w:val="00A82696"/>
    <w:rsid w:val="00A85D55"/>
    <w:rsid w:val="00AB0656"/>
    <w:rsid w:val="00AB565D"/>
    <w:rsid w:val="00AC3948"/>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8438A"/>
    <w:rsid w:val="00B87608"/>
    <w:rsid w:val="00B91FAF"/>
    <w:rsid w:val="00BA223B"/>
    <w:rsid w:val="00BA5417"/>
    <w:rsid w:val="00BA7BE8"/>
    <w:rsid w:val="00BB359B"/>
    <w:rsid w:val="00BB5607"/>
    <w:rsid w:val="00BC3471"/>
    <w:rsid w:val="00BC356C"/>
    <w:rsid w:val="00BC5BC2"/>
    <w:rsid w:val="00BD120F"/>
    <w:rsid w:val="00BD430C"/>
    <w:rsid w:val="00BD5017"/>
    <w:rsid w:val="00BE0043"/>
    <w:rsid w:val="00BF0E60"/>
    <w:rsid w:val="00BF1083"/>
    <w:rsid w:val="00BF1D3C"/>
    <w:rsid w:val="00BF3180"/>
    <w:rsid w:val="00C02188"/>
    <w:rsid w:val="00C03799"/>
    <w:rsid w:val="00C136D0"/>
    <w:rsid w:val="00C17E2A"/>
    <w:rsid w:val="00C20C1E"/>
    <w:rsid w:val="00C24A10"/>
    <w:rsid w:val="00C379A1"/>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D4D2B"/>
    <w:rsid w:val="00CE56FD"/>
    <w:rsid w:val="00CE5B35"/>
    <w:rsid w:val="00D06B87"/>
    <w:rsid w:val="00D15489"/>
    <w:rsid w:val="00D17E02"/>
    <w:rsid w:val="00D2109C"/>
    <w:rsid w:val="00D21611"/>
    <w:rsid w:val="00D27DC3"/>
    <w:rsid w:val="00D329A0"/>
    <w:rsid w:val="00D3577C"/>
    <w:rsid w:val="00D42994"/>
    <w:rsid w:val="00D43AC0"/>
    <w:rsid w:val="00D544E5"/>
    <w:rsid w:val="00D63A36"/>
    <w:rsid w:val="00D8019B"/>
    <w:rsid w:val="00D812F1"/>
    <w:rsid w:val="00D85628"/>
    <w:rsid w:val="00D914D8"/>
    <w:rsid w:val="00DA1F66"/>
    <w:rsid w:val="00DC17D5"/>
    <w:rsid w:val="00DE0478"/>
    <w:rsid w:val="00DE3AC3"/>
    <w:rsid w:val="00DE71D8"/>
    <w:rsid w:val="00DF02F9"/>
    <w:rsid w:val="00DF5FCD"/>
    <w:rsid w:val="00E058CD"/>
    <w:rsid w:val="00E05C0D"/>
    <w:rsid w:val="00E071B2"/>
    <w:rsid w:val="00E07205"/>
    <w:rsid w:val="00E11890"/>
    <w:rsid w:val="00E140B8"/>
    <w:rsid w:val="00E14212"/>
    <w:rsid w:val="00E205EF"/>
    <w:rsid w:val="00E20659"/>
    <w:rsid w:val="00E208A5"/>
    <w:rsid w:val="00E20B67"/>
    <w:rsid w:val="00E2212B"/>
    <w:rsid w:val="00E25E6A"/>
    <w:rsid w:val="00E271B7"/>
    <w:rsid w:val="00E27F78"/>
    <w:rsid w:val="00E41D90"/>
    <w:rsid w:val="00E430D6"/>
    <w:rsid w:val="00E601B6"/>
    <w:rsid w:val="00E601FC"/>
    <w:rsid w:val="00E80C06"/>
    <w:rsid w:val="00E84F61"/>
    <w:rsid w:val="00E85536"/>
    <w:rsid w:val="00E86F8A"/>
    <w:rsid w:val="00EA3A1A"/>
    <w:rsid w:val="00EA5BCA"/>
    <w:rsid w:val="00EA78ED"/>
    <w:rsid w:val="00EB2FF3"/>
    <w:rsid w:val="00EB5924"/>
    <w:rsid w:val="00EC2D9F"/>
    <w:rsid w:val="00ED219F"/>
    <w:rsid w:val="00EE4228"/>
    <w:rsid w:val="00EE497B"/>
    <w:rsid w:val="00EF0198"/>
    <w:rsid w:val="00EF7436"/>
    <w:rsid w:val="00F04D86"/>
    <w:rsid w:val="00F1179F"/>
    <w:rsid w:val="00F12F9F"/>
    <w:rsid w:val="00F17FDF"/>
    <w:rsid w:val="00F208E3"/>
    <w:rsid w:val="00F23572"/>
    <w:rsid w:val="00F235D6"/>
    <w:rsid w:val="00F27FA3"/>
    <w:rsid w:val="00F5037A"/>
    <w:rsid w:val="00F508FD"/>
    <w:rsid w:val="00F51303"/>
    <w:rsid w:val="00F542D4"/>
    <w:rsid w:val="00F55903"/>
    <w:rsid w:val="00F60399"/>
    <w:rsid w:val="00F616CA"/>
    <w:rsid w:val="00F62599"/>
    <w:rsid w:val="00F66CE1"/>
    <w:rsid w:val="00F814F7"/>
    <w:rsid w:val="00FA570E"/>
    <w:rsid w:val="00FB17D4"/>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A44970"/>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A44970"/>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A44970"/>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A44970"/>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A44970"/>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A44970"/>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A44970"/>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A44970"/>
    <w:rPr>
      <w:color w:val="808080"/>
    </w:rPr>
  </w:style>
  <w:style w:type="table" w:customStyle="1" w:styleId="LessonPlan">
    <w:name w:val="Lesson Plan"/>
    <w:basedOn w:val="TableNormal"/>
    <w:uiPriority w:val="99"/>
    <w:rsid w:val="00A44970"/>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A44970"/>
    <w:pPr>
      <w:spacing w:before="0" w:after="0" w:line="240" w:lineRule="auto"/>
    </w:pPr>
  </w:style>
  <w:style w:type="character" w:customStyle="1" w:styleId="Heading1Char">
    <w:name w:val="Heading 1 Char"/>
    <w:basedOn w:val="DefaultParagraphFont"/>
    <w:link w:val="Heading1"/>
    <w:uiPriority w:val="9"/>
    <w:rsid w:val="00A44970"/>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A44970"/>
    <w:pPr>
      <w:numPr>
        <w:numId w:val="1"/>
      </w:numPr>
      <w:contextualSpacing/>
    </w:pPr>
  </w:style>
  <w:style w:type="character" w:customStyle="1" w:styleId="Heading2Char">
    <w:name w:val="Heading 2 Char"/>
    <w:basedOn w:val="DefaultParagraphFont"/>
    <w:link w:val="Heading2"/>
    <w:uiPriority w:val="9"/>
    <w:rsid w:val="00A44970"/>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A44970"/>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A44970"/>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A44970"/>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440A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5679401">
      <w:bodyDiv w:val="1"/>
      <w:marLeft w:val="0"/>
      <w:marRight w:val="0"/>
      <w:marTop w:val="0"/>
      <w:marBottom w:val="0"/>
      <w:divBdr>
        <w:top w:val="none" w:sz="0" w:space="0" w:color="auto"/>
        <w:left w:val="none" w:sz="0" w:space="0" w:color="auto"/>
        <w:bottom w:val="none" w:sz="0" w:space="0" w:color="auto"/>
        <w:right w:val="none" w:sz="0" w:space="0" w:color="auto"/>
      </w:divBdr>
      <w:divsChild>
        <w:div w:id="1736660646">
          <w:marLeft w:val="0"/>
          <w:marRight w:val="0"/>
          <w:marTop w:val="0"/>
          <w:marBottom w:val="0"/>
          <w:divBdr>
            <w:top w:val="none" w:sz="0" w:space="0" w:color="auto"/>
            <w:left w:val="none" w:sz="0" w:space="0" w:color="auto"/>
            <w:bottom w:val="none" w:sz="0" w:space="0" w:color="auto"/>
            <w:right w:val="none" w:sz="0" w:space="0" w:color="auto"/>
          </w:divBdr>
        </w:div>
        <w:div w:id="992948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inghistoryfarm.org/farminginthe30s/lrArt04.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earner.org/courses/mathilluminated/units/5/textbook/06.php" TargetMode="External"/><Relationship Id="rId4" Type="http://schemas.openxmlformats.org/officeDocument/2006/relationships/settings" Target="settings.xml"/><Relationship Id="rId9" Type="http://schemas.openxmlformats.org/officeDocument/2006/relationships/hyperlink" Target="http://www.haringkids.com/lesson_plans/learn/lines-invisible-journeys"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157138"/>
    <w:rsid w:val="00253619"/>
    <w:rsid w:val="00280CE5"/>
    <w:rsid w:val="00310541"/>
    <w:rsid w:val="0042441D"/>
    <w:rsid w:val="00436A60"/>
    <w:rsid w:val="004A008E"/>
    <w:rsid w:val="004E1DB9"/>
    <w:rsid w:val="00501AA0"/>
    <w:rsid w:val="00571A20"/>
    <w:rsid w:val="005E6E71"/>
    <w:rsid w:val="006814AC"/>
    <w:rsid w:val="00713551"/>
    <w:rsid w:val="00805105"/>
    <w:rsid w:val="00816166"/>
    <w:rsid w:val="00836926"/>
    <w:rsid w:val="00886AB3"/>
    <w:rsid w:val="00952713"/>
    <w:rsid w:val="009D2491"/>
    <w:rsid w:val="00A20224"/>
    <w:rsid w:val="00A42B5C"/>
    <w:rsid w:val="00AB2F7D"/>
    <w:rsid w:val="00AB37F5"/>
    <w:rsid w:val="00B67D1F"/>
    <w:rsid w:val="00C87D32"/>
    <w:rsid w:val="00C93DC1"/>
    <w:rsid w:val="00CD3E5A"/>
    <w:rsid w:val="00CF19C9"/>
    <w:rsid w:val="00CF300E"/>
    <w:rsid w:val="00D84A72"/>
    <w:rsid w:val="00D92979"/>
    <w:rsid w:val="00E17671"/>
    <w:rsid w:val="00EB30E9"/>
    <w:rsid w:val="00EE62A8"/>
    <w:rsid w:val="00F66D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66D4A"/>
  </w:style>
  <w:style w:type="paragraph" w:customStyle="1" w:styleId="57D0253E54FA4684857C7E53F49E1A5B">
    <w:name w:val="57D0253E54FA4684857C7E53F49E1A5B"/>
    <w:rsid w:val="00F66D4A"/>
  </w:style>
  <w:style w:type="paragraph" w:customStyle="1" w:styleId="7AE7DFE8D63F4AC0A9D67267C3699CCC">
    <w:name w:val="7AE7DFE8D63F4AC0A9D67267C3699CCC"/>
    <w:rsid w:val="00F66D4A"/>
  </w:style>
  <w:style w:type="paragraph" w:customStyle="1" w:styleId="1C876A8B6575410E8AA7530875A6B7F4">
    <w:name w:val="1C876A8B6575410E8AA7530875A6B7F4"/>
    <w:rsid w:val="00F66D4A"/>
  </w:style>
  <w:style w:type="paragraph" w:customStyle="1" w:styleId="A392ED6794CC47DFA557364CD4043756">
    <w:name w:val="A392ED6794CC47DFA557364CD4043756"/>
    <w:rsid w:val="00F66D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2</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Yusuph</cp:lastModifiedBy>
  <cp:revision>4</cp:revision>
  <cp:lastPrinted>2019-07-15T21:12:00Z</cp:lastPrinted>
  <dcterms:created xsi:type="dcterms:W3CDTF">2019-07-05T14:52:00Z</dcterms:created>
  <dcterms:modified xsi:type="dcterms:W3CDTF">2019-07-15T21:13:00Z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