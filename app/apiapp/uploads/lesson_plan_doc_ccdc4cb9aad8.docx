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60409856" w:rsidR="00C17E2A" w:rsidRPr="009260D0" w:rsidRDefault="004A5ACC" w:rsidP="00452D1F">
            <w:pPr>
              <w:pStyle w:val="Title"/>
              <w:rPr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t xml:space="preserve">writing </w:t>
            </w:r>
            <w:r w:rsidR="00850A7B">
              <w:rPr>
                <w:sz w:val="40"/>
                <w:szCs w:val="40"/>
              </w:rPr>
              <w:t>biographies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7-29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3632F512" w:rsidR="00C17E2A" w:rsidRDefault="00554078">
                <w:pPr>
                  <w:pStyle w:val="Date"/>
                </w:pPr>
                <w:r>
                  <w:t>7.29.2019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7E1C48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7E1C48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Overview</w:t>
            </w:r>
          </w:p>
        </w:tc>
      </w:tr>
      <w:tr w:rsidR="00C17E2A" w:rsidRPr="007E1C48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7E1C48" w14:paraId="32BF30BB" w14:textId="77777777">
              <w:tc>
                <w:tcPr>
                  <w:tcW w:w="5000" w:type="pct"/>
                </w:tcPr>
                <w:p w14:paraId="0EB4376E" w14:textId="5FE98623" w:rsidR="00C17E2A" w:rsidRPr="007E1C48" w:rsidRDefault="00B36C8F">
                  <w:r w:rsidRPr="007E1C48">
                    <w:t xml:space="preserve">English </w:t>
                  </w:r>
                </w:p>
              </w:tc>
            </w:tr>
            <w:tr w:rsidR="00C17E2A" w:rsidRPr="007E1C48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7E1C48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7E1C48" w:rsidRDefault="00D27DC3">
                      <w:r w:rsidRPr="007E1C48">
                        <w:t>[Instructor Name]</w:t>
                      </w:r>
                    </w:p>
                  </w:tc>
                </w:sdtContent>
              </w:sdt>
            </w:tr>
            <w:tr w:rsidR="00C17E2A" w:rsidRPr="007E1C48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7E1C48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3335C4DE" w:rsidR="00C17E2A" w:rsidRPr="007E1C48" w:rsidRDefault="009C6ED3">
                  <w:r>
                    <w:t>5</w:t>
                  </w:r>
                </w:p>
              </w:tc>
            </w:tr>
          </w:tbl>
          <w:p w14:paraId="4CAC6574" w14:textId="77777777" w:rsidR="00C17E2A" w:rsidRPr="007E1C48" w:rsidRDefault="00C17E2A"/>
        </w:tc>
        <w:tc>
          <w:tcPr>
            <w:tcW w:w="152" w:type="pct"/>
          </w:tcPr>
          <w:p w14:paraId="0CBCE437" w14:textId="77777777" w:rsidR="00C17E2A" w:rsidRPr="007E1C48" w:rsidRDefault="00C17E2A"/>
        </w:tc>
        <w:tc>
          <w:tcPr>
            <w:tcW w:w="3895" w:type="pct"/>
          </w:tcPr>
          <w:p w14:paraId="2971807D" w14:textId="77777777" w:rsidR="000A37E8" w:rsidRPr="007E1C48" w:rsidRDefault="000A37E8">
            <w:r w:rsidRPr="007E1C48">
              <w:t>This lesson plan covers teaching content for;</w:t>
            </w:r>
          </w:p>
          <w:p w14:paraId="458BD9FD" w14:textId="3A9BC696" w:rsidR="00FF4047" w:rsidRPr="007E1C48" w:rsidRDefault="005470EF" w:rsidP="00054F58">
            <w:pPr>
              <w:pStyle w:val="ListParagraph"/>
              <w:numPr>
                <w:ilvl w:val="0"/>
                <w:numId w:val="2"/>
              </w:numPr>
              <w:ind w:left="518" w:hanging="180"/>
            </w:pPr>
            <w:r>
              <w:t xml:space="preserve">Learning to </w:t>
            </w:r>
            <w:r w:rsidR="00054F58">
              <w:t xml:space="preserve">about </w:t>
            </w:r>
            <w:r w:rsidR="000711D3">
              <w:t xml:space="preserve">writing </w:t>
            </w:r>
            <w:r w:rsidR="00054F58">
              <w:t>biographies</w:t>
            </w:r>
          </w:p>
        </w:tc>
      </w:tr>
    </w:tbl>
    <w:p w14:paraId="44024CC7" w14:textId="16E57A5B" w:rsidR="00C17E2A" w:rsidRPr="007E1C48" w:rsidRDefault="00196867">
      <w:pPr>
        <w:pStyle w:val="NoSpacing"/>
      </w:pPr>
      <w:r w:rsidRPr="007E1C48"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6417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D000D98" w14:textId="77777777" w:rsidR="00734BF7" w:rsidRPr="00803B5B" w:rsidRDefault="00734BF7" w:rsidP="00803B5B">
                                  <w:pPr>
                                    <w:pStyle w:val="ListBullet"/>
                                  </w:pPr>
                                  <w:r w:rsidRPr="00803B5B">
                                    <w:t>Large collection of biographies</w:t>
                                  </w:r>
                                </w:p>
                                <w:p w14:paraId="2616465B" w14:textId="1F8D64E2" w:rsidR="00734BF7" w:rsidRPr="00803B5B" w:rsidRDefault="00847C49" w:rsidP="00803B5B">
                                  <w:pPr>
                                    <w:pStyle w:val="ListBullet"/>
                                  </w:pPr>
                                  <w:r w:rsidRPr="00803B5B">
                                    <w:t xml:space="preserve">Online/offline </w:t>
                                  </w:r>
                                  <w:r w:rsidR="00734BF7" w:rsidRPr="00803B5B">
                                    <w:t xml:space="preserve">Biography Writing </w:t>
                                  </w:r>
                                </w:p>
                                <w:p w14:paraId="3F95C522" w14:textId="77777777" w:rsidR="00734BF7" w:rsidRPr="00803B5B" w:rsidRDefault="00734BF7" w:rsidP="00803B5B">
                                  <w:pPr>
                                    <w:pStyle w:val="ListBullet"/>
                                  </w:pPr>
                                  <w:r w:rsidRPr="00803B5B">
                                    <w:t>Research Notebook or another graphic organizer to record research questions and sources</w:t>
                                  </w:r>
                                </w:p>
                                <w:p w14:paraId="6FB88C67" w14:textId="77777777" w:rsidR="00734BF7" w:rsidRPr="00803B5B" w:rsidRDefault="00734BF7" w:rsidP="00803B5B">
                                  <w:pPr>
                                    <w:pStyle w:val="ListBullet"/>
                                  </w:pPr>
                                  <w:r w:rsidRPr="00803B5B">
                                    <w:t>Biography Book Report Graphic Organizer printable from 10 Ready-to-Go Book Report Projects</w:t>
                                  </w:r>
                                </w:p>
                                <w:p w14:paraId="15EF5092" w14:textId="77777777" w:rsidR="00734BF7" w:rsidRPr="00803B5B" w:rsidRDefault="00734BF7" w:rsidP="00803B5B">
                                  <w:pPr>
                                    <w:pStyle w:val="ListBullet"/>
                                  </w:pPr>
                                  <w:r w:rsidRPr="00803B5B">
                                    <w:t>Whiteboard or chart paper and markers</w:t>
                                  </w:r>
                                </w:p>
                                <w:p w14:paraId="18F29BFA" w14:textId="77777777" w:rsidR="00734BF7" w:rsidRPr="00803B5B" w:rsidRDefault="00734BF7" w:rsidP="00803B5B">
                                  <w:pPr>
                                    <w:pStyle w:val="ListBullet"/>
                                  </w:pPr>
                                  <w:r w:rsidRPr="00803B5B">
                                    <w:t>Computers and printer for student use</w:t>
                                  </w:r>
                                </w:p>
                                <w:p w14:paraId="2E567C5F" w14:textId="77777777" w:rsidR="00734BF7" w:rsidRPr="00803B5B" w:rsidRDefault="00734BF7" w:rsidP="00803B5B">
                                  <w:pPr>
                                    <w:pStyle w:val="ListBullet"/>
                                  </w:pPr>
                                  <w:r w:rsidRPr="00803B5B">
                                    <w:t>Paper and pencils</w:t>
                                  </w:r>
                                </w:p>
                                <w:p w14:paraId="46EE04FB" w14:textId="77777777" w:rsidR="00734BF7" w:rsidRPr="00734BF7" w:rsidRDefault="00734BF7" w:rsidP="00803B5B">
                                  <w:pPr>
                                    <w:pStyle w:val="ListBullet"/>
                                    <w:rPr>
                                      <w:lang w:val="en-GB"/>
                                    </w:rPr>
                                  </w:pPr>
                                  <w:r w:rsidRPr="00803B5B">
                                    <w:t>Optional: Biographical text about Benjamin</w:t>
                                  </w:r>
                                  <w:r w:rsidRPr="00734BF7">
                                    <w:rPr>
                                      <w:lang w:val="en-GB"/>
                                    </w:rPr>
                                    <w:t xml:space="preserve"> Franklin</w:t>
                                  </w:r>
                                </w:p>
                                <w:p w14:paraId="4BE61749" w14:textId="39D434F2" w:rsidR="00EA3A1A" w:rsidRPr="00785D28" w:rsidRDefault="00EA3A1A" w:rsidP="00302A69">
                                  <w:pPr>
                                    <w:pStyle w:val="ListBullet"/>
                                    <w:numPr>
                                      <w:ilvl w:val="0"/>
                                      <w:numId w:val="12"/>
                                    </w:numPr>
                                    <w:ind w:left="45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474984BF" w14:textId="77777777" w:rsidR="00554078" w:rsidRDefault="00151B7A" w:rsidP="00554078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554078">
                                      <w:rPr>
                                        <w:rStyle w:val="Hyperlink"/>
                                      </w:rPr>
                                      <w:t>https://study.com/academy/lesson/writing-a-biography-lesson-plan.html</w:t>
                                    </w:r>
                                  </w:hyperlink>
                                </w:p>
                                <w:p w14:paraId="6A765DF0" w14:textId="77777777" w:rsidR="00554078" w:rsidRDefault="00151B7A" w:rsidP="00554078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554078">
                                      <w:rPr>
                                        <w:rStyle w:val="Hyperlink"/>
                                      </w:rPr>
                                      <w:t>http://www.teach-nology.com/lessons/lsn_pln_view_lessons.php?action=view&amp;cat_id=9&amp;lsn_id=13986</w:t>
                                    </w:r>
                                  </w:hyperlink>
                                </w:p>
                                <w:p w14:paraId="59FEB620" w14:textId="77777777" w:rsidR="00554078" w:rsidRDefault="00151B7A" w:rsidP="00554078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554078">
                                      <w:rPr>
                                        <w:rStyle w:val="Hyperlink"/>
                                      </w:rPr>
                                      <w:t>https://www.brighthubeducation.com/middle-school-english-lessons/31644-teaching-how-to-write-a-biography/</w:t>
                                    </w:r>
                                  </w:hyperlink>
                                </w:p>
                                <w:p w14:paraId="1B9DBFB8" w14:textId="77777777" w:rsidR="00554078" w:rsidRDefault="00151B7A" w:rsidP="00554078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554078">
                                      <w:rPr>
                                        <w:rStyle w:val="Hyperlink"/>
                                      </w:rPr>
                                      <w:t>https://www.educationworld.com/a_lesson/lesson/lesson185.shtml</w:t>
                                    </w:r>
                                  </w:hyperlink>
                                </w:p>
                                <w:p w14:paraId="0DD0C45F" w14:textId="77777777" w:rsidR="00554078" w:rsidRDefault="00151B7A" w:rsidP="00554078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554078">
                                      <w:rPr>
                                        <w:rStyle w:val="Hyperlink"/>
                                      </w:rPr>
                                      <w:t>https://www.tes.com/teaching-resource/writing-a-biography-lesson-plan-and-writing-frame-11625328</w:t>
                                    </w:r>
                                  </w:hyperlink>
                                </w:p>
                                <w:p w14:paraId="266D3DBF" w14:textId="35733107" w:rsidR="00EA41D6" w:rsidRDefault="00EA41D6" w:rsidP="00EA41D6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66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47EAB48C" w14:textId="77777777" w:rsidR="00B93FEC" w:rsidRDefault="00B93FEC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6417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D000D98" w14:textId="77777777" w:rsidR="00734BF7" w:rsidRPr="00803B5B" w:rsidRDefault="00734BF7" w:rsidP="00803B5B">
                            <w:pPr>
                              <w:pStyle w:val="ListBullet"/>
                            </w:pPr>
                            <w:r w:rsidRPr="00803B5B">
                              <w:t>Large collection of biographies</w:t>
                            </w:r>
                          </w:p>
                          <w:p w14:paraId="2616465B" w14:textId="1F8D64E2" w:rsidR="00734BF7" w:rsidRPr="00803B5B" w:rsidRDefault="00847C49" w:rsidP="00803B5B">
                            <w:pPr>
                              <w:pStyle w:val="ListBullet"/>
                            </w:pPr>
                            <w:r w:rsidRPr="00803B5B">
                              <w:t xml:space="preserve">Online/offline </w:t>
                            </w:r>
                            <w:r w:rsidR="00734BF7" w:rsidRPr="00803B5B">
                              <w:t xml:space="preserve">Biography Writing </w:t>
                            </w:r>
                          </w:p>
                          <w:p w14:paraId="3F95C522" w14:textId="77777777" w:rsidR="00734BF7" w:rsidRPr="00803B5B" w:rsidRDefault="00734BF7" w:rsidP="00803B5B">
                            <w:pPr>
                              <w:pStyle w:val="ListBullet"/>
                            </w:pPr>
                            <w:r w:rsidRPr="00803B5B">
                              <w:t>Research Notebook or another graphic organizer to record research questions and sources</w:t>
                            </w:r>
                          </w:p>
                          <w:p w14:paraId="6FB88C67" w14:textId="77777777" w:rsidR="00734BF7" w:rsidRPr="00803B5B" w:rsidRDefault="00734BF7" w:rsidP="00803B5B">
                            <w:pPr>
                              <w:pStyle w:val="ListBullet"/>
                            </w:pPr>
                            <w:r w:rsidRPr="00803B5B">
                              <w:t>Biography Book Report Graphic Organizer printable from 10 Ready-to-Go Book Report Projects</w:t>
                            </w:r>
                          </w:p>
                          <w:p w14:paraId="15EF5092" w14:textId="77777777" w:rsidR="00734BF7" w:rsidRPr="00803B5B" w:rsidRDefault="00734BF7" w:rsidP="00803B5B">
                            <w:pPr>
                              <w:pStyle w:val="ListBullet"/>
                            </w:pPr>
                            <w:r w:rsidRPr="00803B5B">
                              <w:t>Whiteboard or chart paper and markers</w:t>
                            </w:r>
                          </w:p>
                          <w:p w14:paraId="18F29BFA" w14:textId="77777777" w:rsidR="00734BF7" w:rsidRPr="00803B5B" w:rsidRDefault="00734BF7" w:rsidP="00803B5B">
                            <w:pPr>
                              <w:pStyle w:val="ListBullet"/>
                            </w:pPr>
                            <w:r w:rsidRPr="00803B5B">
                              <w:t>Computers and printer for student use</w:t>
                            </w:r>
                          </w:p>
                          <w:p w14:paraId="2E567C5F" w14:textId="77777777" w:rsidR="00734BF7" w:rsidRPr="00803B5B" w:rsidRDefault="00734BF7" w:rsidP="00803B5B">
                            <w:pPr>
                              <w:pStyle w:val="ListBullet"/>
                            </w:pPr>
                            <w:r w:rsidRPr="00803B5B">
                              <w:t>Paper and pencils</w:t>
                            </w:r>
                          </w:p>
                          <w:p w14:paraId="46EE04FB" w14:textId="77777777" w:rsidR="00734BF7" w:rsidRPr="00734BF7" w:rsidRDefault="00734BF7" w:rsidP="00803B5B">
                            <w:pPr>
                              <w:pStyle w:val="ListBullet"/>
                              <w:rPr>
                                <w:lang w:val="en-GB"/>
                              </w:rPr>
                            </w:pPr>
                            <w:r w:rsidRPr="00803B5B">
                              <w:t>Optional: Biographical text about Benjamin</w:t>
                            </w:r>
                            <w:r w:rsidRPr="00734BF7">
                              <w:rPr>
                                <w:lang w:val="en-GB"/>
                              </w:rPr>
                              <w:t xml:space="preserve"> Franklin</w:t>
                            </w:r>
                          </w:p>
                          <w:p w14:paraId="4BE61749" w14:textId="39D434F2" w:rsidR="00EA3A1A" w:rsidRPr="00785D28" w:rsidRDefault="00EA3A1A" w:rsidP="00302A69">
                            <w:pPr>
                              <w:pStyle w:val="ListBullet"/>
                              <w:numPr>
                                <w:ilvl w:val="0"/>
                                <w:numId w:val="12"/>
                              </w:numPr>
                              <w:ind w:left="450"/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474984BF" w14:textId="77777777" w:rsidR="00554078" w:rsidRDefault="00151B7A" w:rsidP="00554078">
                            <w:pPr>
                              <w:pStyle w:val="ListBullet"/>
                            </w:pPr>
                            <w:hyperlink r:id="rId13" w:history="1">
                              <w:r w:rsidR="00554078">
                                <w:rPr>
                                  <w:rStyle w:val="Hyperlink"/>
                                </w:rPr>
                                <w:t>https://study.com/academy/lesson/writing-a-biography-lesson-plan.html</w:t>
                              </w:r>
                            </w:hyperlink>
                          </w:p>
                          <w:p w14:paraId="6A765DF0" w14:textId="77777777" w:rsidR="00554078" w:rsidRDefault="00151B7A" w:rsidP="00554078">
                            <w:pPr>
                              <w:pStyle w:val="ListBullet"/>
                            </w:pPr>
                            <w:hyperlink r:id="rId14" w:history="1">
                              <w:r w:rsidR="00554078">
                                <w:rPr>
                                  <w:rStyle w:val="Hyperlink"/>
                                </w:rPr>
                                <w:t>http://www.teach-nology.com/lessons/lsn_pln_view_lessons.php?action=view&amp;cat_id=9&amp;lsn_id=13986</w:t>
                              </w:r>
                            </w:hyperlink>
                          </w:p>
                          <w:p w14:paraId="59FEB620" w14:textId="77777777" w:rsidR="00554078" w:rsidRDefault="00151B7A" w:rsidP="00554078">
                            <w:pPr>
                              <w:pStyle w:val="ListBullet"/>
                            </w:pPr>
                            <w:hyperlink r:id="rId15" w:history="1">
                              <w:r w:rsidR="00554078">
                                <w:rPr>
                                  <w:rStyle w:val="Hyperlink"/>
                                </w:rPr>
                                <w:t>https://www.brighthubeducation.com/middle-school-english-lessons/31644-teaching-how-to-write-a-biography/</w:t>
                              </w:r>
                            </w:hyperlink>
                          </w:p>
                          <w:p w14:paraId="1B9DBFB8" w14:textId="77777777" w:rsidR="00554078" w:rsidRDefault="00151B7A" w:rsidP="00554078">
                            <w:pPr>
                              <w:pStyle w:val="ListBullet"/>
                            </w:pPr>
                            <w:hyperlink r:id="rId16" w:history="1">
                              <w:r w:rsidR="00554078">
                                <w:rPr>
                                  <w:rStyle w:val="Hyperlink"/>
                                </w:rPr>
                                <w:t>https://www.educationworld.com/a_lesson/lesson/lesson185.shtml</w:t>
                              </w:r>
                            </w:hyperlink>
                          </w:p>
                          <w:p w14:paraId="0DD0C45F" w14:textId="77777777" w:rsidR="00554078" w:rsidRDefault="00151B7A" w:rsidP="00554078">
                            <w:pPr>
                              <w:pStyle w:val="ListBullet"/>
                            </w:pPr>
                            <w:hyperlink r:id="rId17" w:history="1">
                              <w:r w:rsidR="00554078">
                                <w:rPr>
                                  <w:rStyle w:val="Hyperlink"/>
                                </w:rPr>
                                <w:t>https://www.tes.com/teaching-resource/writing-a-biography-lesson-plan-and-writing-frame-11625328</w:t>
                              </w:r>
                            </w:hyperlink>
                          </w:p>
                          <w:p w14:paraId="266D3DBF" w14:textId="35733107" w:rsidR="00EA41D6" w:rsidRDefault="00EA41D6" w:rsidP="00EA41D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66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47EAB48C" w14:textId="77777777" w:rsidR="00B93FEC" w:rsidRDefault="00B93FEC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7E1C48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7E1C48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7E1C48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7E1C48" w:rsidRDefault="00D27DC3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Objectives</w:t>
            </w:r>
          </w:p>
          <w:p w14:paraId="0ABE148F" w14:textId="403E579E" w:rsidR="001D4D95" w:rsidRPr="007E1C48" w:rsidRDefault="00AD5265" w:rsidP="00120253">
            <w:r w:rsidRPr="007E1C48">
              <w:t>Students should be able to;</w:t>
            </w:r>
          </w:p>
          <w:p w14:paraId="0ACC8418" w14:textId="77777777" w:rsidR="00EA475A" w:rsidRPr="00EA475A" w:rsidRDefault="00EA475A" w:rsidP="00302A69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lang w:val="en-GB"/>
              </w:rPr>
            </w:pPr>
            <w:r w:rsidRPr="00EA475A">
              <w:rPr>
                <w:lang w:val="en-GB"/>
              </w:rPr>
              <w:t>Understand that biographies give an account of a person's life and achievements</w:t>
            </w:r>
          </w:p>
          <w:p w14:paraId="62F44B0F" w14:textId="77777777" w:rsidR="00EA475A" w:rsidRPr="00EA475A" w:rsidRDefault="00EA475A" w:rsidP="00302A69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lang w:val="en-GB"/>
              </w:rPr>
            </w:pPr>
            <w:r w:rsidRPr="00EA475A">
              <w:rPr>
                <w:lang w:val="en-GB"/>
              </w:rPr>
              <w:t>Explore several different types of biographies to help determine their area of interest</w:t>
            </w:r>
          </w:p>
          <w:p w14:paraId="50F05D15" w14:textId="77777777" w:rsidR="00EA475A" w:rsidRPr="00EA475A" w:rsidRDefault="00EA475A" w:rsidP="00302A69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lang w:val="en-GB"/>
              </w:rPr>
            </w:pPr>
            <w:r w:rsidRPr="00EA475A">
              <w:rPr>
                <w:lang w:val="en-GB"/>
              </w:rPr>
              <w:t>Choose one notable person they would like to learn more about</w:t>
            </w:r>
          </w:p>
          <w:p w14:paraId="302FD847" w14:textId="77777777" w:rsidR="00EA475A" w:rsidRPr="00EA475A" w:rsidRDefault="00EA475A" w:rsidP="00302A69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lang w:val="en-GB"/>
              </w:rPr>
            </w:pPr>
            <w:r w:rsidRPr="00EA475A">
              <w:rPr>
                <w:lang w:val="en-GB"/>
              </w:rPr>
              <w:t>Complete an online tutorial on biographies</w:t>
            </w:r>
          </w:p>
          <w:p w14:paraId="3688F9FB" w14:textId="77777777" w:rsidR="00EA475A" w:rsidRPr="00EA475A" w:rsidRDefault="00EA475A" w:rsidP="00302A69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lang w:val="en-GB"/>
              </w:rPr>
            </w:pPr>
            <w:r w:rsidRPr="00EA475A">
              <w:rPr>
                <w:lang w:val="en-GB"/>
              </w:rPr>
              <w:t>Use print and web resources to research one person</w:t>
            </w:r>
          </w:p>
          <w:p w14:paraId="3FEAD206" w14:textId="77777777" w:rsidR="00EA475A" w:rsidRPr="00EA475A" w:rsidRDefault="00EA475A" w:rsidP="00302A69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lang w:val="en-GB"/>
              </w:rPr>
            </w:pPr>
            <w:r w:rsidRPr="00EA475A">
              <w:rPr>
                <w:lang w:val="en-GB"/>
              </w:rPr>
              <w:t>Fill out a biography graphic organizer</w:t>
            </w:r>
          </w:p>
          <w:p w14:paraId="54E766FC" w14:textId="586D5A4E" w:rsidR="00D914D8" w:rsidRPr="007E1C48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7E1C4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34AF344E" w14:textId="77777777" w:rsidR="009A7864" w:rsidRPr="009A7864" w:rsidRDefault="009A7864" w:rsidP="00302A69">
            <w:pPr>
              <w:pStyle w:val="ListParagraph"/>
              <w:numPr>
                <w:ilvl w:val="0"/>
                <w:numId w:val="6"/>
              </w:numPr>
              <w:ind w:left="180" w:hanging="180"/>
              <w:outlineLvl w:val="1"/>
              <w:rPr>
                <w:lang w:val="en-GB"/>
              </w:rPr>
            </w:pPr>
            <w:r w:rsidRPr="009A7864">
              <w:rPr>
                <w:lang w:val="en-GB"/>
              </w:rPr>
              <w:t>Did students complete the graphic organizer correctly?</w:t>
            </w:r>
          </w:p>
          <w:p w14:paraId="407653F3" w14:textId="77777777" w:rsidR="009A7864" w:rsidRPr="009A7864" w:rsidRDefault="009A7864" w:rsidP="00302A69">
            <w:pPr>
              <w:pStyle w:val="ListParagraph"/>
              <w:numPr>
                <w:ilvl w:val="0"/>
                <w:numId w:val="6"/>
              </w:numPr>
              <w:ind w:left="180" w:hanging="180"/>
              <w:outlineLvl w:val="1"/>
              <w:rPr>
                <w:lang w:val="en-GB"/>
              </w:rPr>
            </w:pPr>
            <w:r w:rsidRPr="009A7864">
              <w:rPr>
                <w:lang w:val="en-GB"/>
              </w:rPr>
              <w:lastRenderedPageBreak/>
              <w:t>Use a writing rubric to evaluate the completed written report.</w:t>
            </w:r>
          </w:p>
          <w:p w14:paraId="775230DB" w14:textId="77777777" w:rsidR="00761F09" w:rsidRPr="007E1C48" w:rsidRDefault="00761F0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0E0D0C1" w14:textId="77777777" w:rsidR="00D12602" w:rsidRPr="007E1C48" w:rsidRDefault="00D12602" w:rsidP="00D12602">
            <w:pPr>
              <w:pStyle w:val="Heading2"/>
              <w:rPr>
                <w:b/>
                <w:bCs/>
              </w:rPr>
            </w:pPr>
            <w:r w:rsidRPr="007E1C48">
              <w:rPr>
                <w:b/>
                <w:bCs/>
              </w:rPr>
              <w:t>Summary</w:t>
            </w:r>
          </w:p>
          <w:p w14:paraId="02CB6B7A" w14:textId="70F36FF0" w:rsidR="001D4D95" w:rsidRDefault="00C00C0D" w:rsidP="001D4D95">
            <w:pPr>
              <w:numPr>
                <w:ilvl w:val="0"/>
                <w:numId w:val="3"/>
              </w:numPr>
              <w:ind w:left="180" w:hanging="180"/>
            </w:pPr>
            <w:r>
              <w:t> </w:t>
            </w:r>
            <w:r w:rsidR="009A7864">
              <w:t>Review what biographies are about</w:t>
            </w:r>
            <w:r w:rsidR="000D5C7D">
              <w:t xml:space="preserve"> and why they are needed</w:t>
            </w:r>
          </w:p>
          <w:p w14:paraId="461A2FB7" w14:textId="6C605258" w:rsidR="009A7864" w:rsidRPr="007E1C48" w:rsidRDefault="009A7864" w:rsidP="001D4D95">
            <w:pPr>
              <w:numPr>
                <w:ilvl w:val="0"/>
                <w:numId w:val="3"/>
              </w:numPr>
              <w:ind w:left="180" w:hanging="180"/>
            </w:pPr>
            <w:r>
              <w:t>Erase the board while doing this</w:t>
            </w:r>
          </w:p>
          <w:p w14:paraId="42C39D07" w14:textId="77777777" w:rsidR="001D4D95" w:rsidRPr="007E1C48" w:rsidRDefault="001D4D95" w:rsidP="001D4D95"/>
          <w:p w14:paraId="7683CE86" w14:textId="77777777" w:rsidR="001D4D95" w:rsidRPr="007E1C48" w:rsidRDefault="001D4D95" w:rsidP="001D4D95"/>
          <w:p w14:paraId="6C8FDF80" w14:textId="77777777" w:rsidR="001D4D95" w:rsidRPr="007E1C48" w:rsidRDefault="001D4D95" w:rsidP="001D4D95"/>
          <w:p w14:paraId="09613FE1" w14:textId="77777777" w:rsidR="001D4D95" w:rsidRPr="007E1C48" w:rsidRDefault="001D4D95" w:rsidP="001D4D95"/>
          <w:p w14:paraId="22A31125" w14:textId="18309E14" w:rsidR="00A71E70" w:rsidRPr="007E1C48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7E1C48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7E1C48" w:rsidRDefault="006513FB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Activity Starter/Instruction</w:t>
            </w:r>
          </w:p>
          <w:p w14:paraId="3201E098" w14:textId="77777777" w:rsidR="00734BF7" w:rsidRDefault="00734BF7" w:rsidP="00302A69">
            <w:pPr>
              <w:pStyle w:val="ListParagraph"/>
              <w:numPr>
                <w:ilvl w:val="0"/>
                <w:numId w:val="5"/>
              </w:numPr>
              <w:ind w:left="233" w:hanging="220"/>
              <w:rPr>
                <w:lang w:val="en-GB"/>
              </w:rPr>
            </w:pPr>
            <w:r w:rsidRPr="00734BF7">
              <w:rPr>
                <w:lang w:val="en-GB"/>
              </w:rPr>
              <w:t xml:space="preserve">Gather a large number of biographies for students to use. </w:t>
            </w:r>
          </w:p>
          <w:p w14:paraId="35C895D8" w14:textId="77777777" w:rsidR="00734BF7" w:rsidRDefault="00734BF7" w:rsidP="00302A69">
            <w:pPr>
              <w:pStyle w:val="ListParagraph"/>
              <w:numPr>
                <w:ilvl w:val="0"/>
                <w:numId w:val="5"/>
              </w:numPr>
              <w:ind w:left="233" w:hanging="220"/>
              <w:rPr>
                <w:lang w:val="en-GB"/>
              </w:rPr>
            </w:pPr>
            <w:r w:rsidRPr="00734BF7">
              <w:rPr>
                <w:lang w:val="en-GB"/>
              </w:rPr>
              <w:t>Use books from your own collection along with those from the school and/or public library.</w:t>
            </w:r>
          </w:p>
          <w:p w14:paraId="2B1B0E14" w14:textId="14B20F32" w:rsidR="00734BF7" w:rsidRDefault="00734BF7" w:rsidP="00302A69">
            <w:pPr>
              <w:pStyle w:val="ListParagraph"/>
              <w:numPr>
                <w:ilvl w:val="0"/>
                <w:numId w:val="5"/>
              </w:numPr>
              <w:ind w:left="233" w:hanging="220"/>
              <w:rPr>
                <w:lang w:val="en-GB"/>
              </w:rPr>
            </w:pPr>
            <w:r w:rsidRPr="00734BF7">
              <w:rPr>
                <w:lang w:val="en-GB"/>
              </w:rPr>
              <w:t xml:space="preserve"> To generate the greatest interest among your students, make sure your assortment includes biographical books about</w:t>
            </w:r>
            <w:r>
              <w:rPr>
                <w:lang w:val="en-GB"/>
              </w:rPr>
              <w:t xml:space="preserve"> prominent people</w:t>
            </w:r>
          </w:p>
          <w:p w14:paraId="1FB67764" w14:textId="77777777" w:rsidR="00734BF7" w:rsidRDefault="00734BF7" w:rsidP="00302A69">
            <w:pPr>
              <w:pStyle w:val="ListParagraph"/>
              <w:numPr>
                <w:ilvl w:val="0"/>
                <w:numId w:val="5"/>
              </w:numPr>
              <w:ind w:left="233" w:hanging="220"/>
              <w:rPr>
                <w:lang w:val="en-GB"/>
              </w:rPr>
            </w:pPr>
            <w:r w:rsidRPr="00734BF7">
              <w:rPr>
                <w:lang w:val="en-GB"/>
              </w:rPr>
              <w:t>Up until this point, students may only have limited exposure with a few well known figures so a wide variety of books can really spark an interest in this genre. </w:t>
            </w:r>
          </w:p>
          <w:p w14:paraId="498E8726" w14:textId="1BEC8BDD" w:rsidR="00734BF7" w:rsidRPr="00734BF7" w:rsidRDefault="00734BF7" w:rsidP="00302A69">
            <w:pPr>
              <w:pStyle w:val="ListParagraph"/>
              <w:numPr>
                <w:ilvl w:val="0"/>
                <w:numId w:val="5"/>
              </w:numPr>
              <w:ind w:left="233" w:hanging="220"/>
              <w:rPr>
                <w:lang w:val="en-GB"/>
              </w:rPr>
            </w:pPr>
            <w:r w:rsidRPr="00734BF7">
              <w:rPr>
                <w:b/>
                <w:bCs/>
                <w:lang w:val="en-GB"/>
              </w:rPr>
              <w:t>Tip:</w:t>
            </w:r>
            <w:r>
              <w:rPr>
                <w:lang w:val="en-GB"/>
              </w:rPr>
              <w:t> </w:t>
            </w:r>
            <w:r w:rsidRPr="00734BF7">
              <w:rPr>
                <w:lang w:val="en-GB"/>
              </w:rPr>
              <w:t xml:space="preserve">separate these books into baskets </w:t>
            </w:r>
            <w:r w:rsidR="00A41ACC" w:rsidRPr="00734BF7">
              <w:rPr>
                <w:lang w:val="en-GB"/>
              </w:rPr>
              <w:t>labelled</w:t>
            </w:r>
            <w:r w:rsidRPr="00734BF7">
              <w:rPr>
                <w:lang w:val="en-GB"/>
              </w:rPr>
              <w:t xml:space="preserve"> with each category so students can quickly find books that meet their interests.</w:t>
            </w:r>
          </w:p>
          <w:p w14:paraId="7BE38DE0" w14:textId="0FBFD0AB" w:rsidR="00734BF7" w:rsidRPr="00734BF7" w:rsidRDefault="00734BF7" w:rsidP="00302A69">
            <w:pPr>
              <w:pStyle w:val="ListParagraph"/>
              <w:numPr>
                <w:ilvl w:val="0"/>
                <w:numId w:val="5"/>
              </w:numPr>
              <w:ind w:left="233" w:hanging="220"/>
              <w:rPr>
                <w:lang w:val="en-GB"/>
              </w:rPr>
            </w:pPr>
            <w:r w:rsidRPr="00734BF7">
              <w:rPr>
                <w:lang w:val="en-GB"/>
              </w:rPr>
              <w:t xml:space="preserve">Preview </w:t>
            </w:r>
            <w:r w:rsidR="00C936F1">
              <w:rPr>
                <w:lang w:val="en-GB"/>
              </w:rPr>
              <w:t>an</w:t>
            </w:r>
            <w:r w:rsidRPr="00734BF7">
              <w:rPr>
                <w:lang w:val="en-GB"/>
              </w:rPr>
              <w:t xml:space="preserve"> </w:t>
            </w:r>
            <w:r w:rsidR="00847C49" w:rsidRPr="00847C49">
              <w:t xml:space="preserve">online/offline </w:t>
            </w:r>
            <w:r w:rsidRPr="00734BF7">
              <w:rPr>
                <w:lang w:val="en-GB"/>
              </w:rPr>
              <w:t>Biography Writing that you will use with your students during this lesson.</w:t>
            </w:r>
          </w:p>
          <w:p w14:paraId="44D0D646" w14:textId="322014E2" w:rsidR="00734BF7" w:rsidRDefault="00734BF7" w:rsidP="00302A69">
            <w:pPr>
              <w:pStyle w:val="ListParagraph"/>
              <w:numPr>
                <w:ilvl w:val="0"/>
                <w:numId w:val="5"/>
              </w:numPr>
              <w:ind w:left="233" w:hanging="220"/>
              <w:rPr>
                <w:lang w:val="en-GB"/>
              </w:rPr>
            </w:pPr>
            <w:r w:rsidRPr="00734BF7">
              <w:rPr>
                <w:lang w:val="en-GB"/>
              </w:rPr>
              <w:t>Make a class set of the </w:t>
            </w:r>
            <w:r w:rsidRPr="00456059">
              <w:rPr>
                <w:lang w:val="en-GB"/>
              </w:rPr>
              <w:t>Research Notebook</w:t>
            </w:r>
            <w:r w:rsidRPr="00734BF7">
              <w:rPr>
                <w:lang w:val="en-GB"/>
              </w:rPr>
              <w:t xml:space="preserve"> from the Biography Writing </w:t>
            </w:r>
          </w:p>
          <w:p w14:paraId="63C6B8BE" w14:textId="1DF9D020" w:rsidR="00734BF7" w:rsidRPr="00734BF7" w:rsidRDefault="00734BF7" w:rsidP="00302A69">
            <w:pPr>
              <w:pStyle w:val="ListParagraph"/>
              <w:numPr>
                <w:ilvl w:val="0"/>
                <w:numId w:val="5"/>
              </w:numPr>
              <w:ind w:left="233" w:hanging="220"/>
              <w:rPr>
                <w:lang w:val="en-GB"/>
              </w:rPr>
            </w:pPr>
            <w:r>
              <w:rPr>
                <w:lang w:val="en-GB"/>
              </w:rPr>
              <w:t>You could use</w:t>
            </w:r>
            <w:r w:rsidRPr="00734BF7">
              <w:rPr>
                <w:lang w:val="en-GB"/>
              </w:rPr>
              <w:t xml:space="preserve"> another graphic organizer for students to use to record research questions and sources.</w:t>
            </w:r>
          </w:p>
          <w:p w14:paraId="59AA404A" w14:textId="77777777" w:rsidR="00734BF7" w:rsidRPr="00734BF7" w:rsidRDefault="00734BF7" w:rsidP="00302A69">
            <w:pPr>
              <w:pStyle w:val="ListParagraph"/>
              <w:numPr>
                <w:ilvl w:val="0"/>
                <w:numId w:val="5"/>
              </w:numPr>
              <w:ind w:left="233" w:hanging="220"/>
              <w:rPr>
                <w:lang w:val="en-GB"/>
              </w:rPr>
            </w:pPr>
            <w:r w:rsidRPr="00734BF7">
              <w:rPr>
                <w:lang w:val="en-GB"/>
              </w:rPr>
              <w:lastRenderedPageBreak/>
              <w:t>Make a class set of the Biography Book Report Graphic Organizer printable.</w:t>
            </w:r>
          </w:p>
          <w:p w14:paraId="07BC48A1" w14:textId="77777777" w:rsidR="00E87D54" w:rsidRDefault="00E87D54" w:rsidP="00E87D54"/>
          <w:p w14:paraId="6E1F013E" w14:textId="29E7BA4F" w:rsidR="00FB30A1" w:rsidRPr="007E1C48" w:rsidRDefault="00BE7795" w:rsidP="00FB30A1">
            <w:pPr>
              <w:pStyle w:val="ListParagraph"/>
              <w:ind w:left="0"/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6A8342CF" w14:textId="1AECA53A" w:rsidR="00FB30A1" w:rsidRPr="007E1C48" w:rsidRDefault="00C40201" w:rsidP="00FB30A1">
            <w:pPr>
              <w:rPr>
                <w:b/>
              </w:rPr>
            </w:pPr>
            <w:r w:rsidRPr="007E1C48">
              <w:rPr>
                <w:b/>
              </w:rPr>
              <w:t>Day 2/ Lesson 2</w:t>
            </w:r>
            <w:r w:rsidR="00BD6219">
              <w:rPr>
                <w:b/>
              </w:rPr>
              <w:t>: 2</w:t>
            </w:r>
            <w:r w:rsidR="00FB30A1" w:rsidRPr="007E1C48">
              <w:rPr>
                <w:b/>
              </w:rPr>
              <w:t>5 Mins</w:t>
            </w:r>
          </w:p>
          <w:p w14:paraId="71CBF871" w14:textId="77777777" w:rsidR="00BE7795" w:rsidRDefault="00BE7795" w:rsidP="00302A69">
            <w:pPr>
              <w:pStyle w:val="ListParagraph"/>
              <w:numPr>
                <w:ilvl w:val="0"/>
                <w:numId w:val="8"/>
              </w:numPr>
              <w:ind w:left="240" w:hanging="240"/>
            </w:pPr>
            <w:r w:rsidRPr="00BE7795">
              <w:t xml:space="preserve">Explain to students that a biography of a famous person includes many facts. </w:t>
            </w:r>
          </w:p>
          <w:p w14:paraId="21B8BD85" w14:textId="77777777" w:rsidR="00BE7795" w:rsidRDefault="00BE7795" w:rsidP="00302A69">
            <w:pPr>
              <w:pStyle w:val="ListParagraph"/>
              <w:numPr>
                <w:ilvl w:val="0"/>
                <w:numId w:val="8"/>
              </w:numPr>
              <w:ind w:left="240" w:hanging="240"/>
            </w:pPr>
            <w:r w:rsidRPr="00BE7795">
              <w:t xml:space="preserve">Ask them to take notes while they are watching </w:t>
            </w:r>
            <w:r>
              <w:t>a biography</w:t>
            </w:r>
            <w:r w:rsidRPr="00BE7795">
              <w:t xml:space="preserve"> movie. </w:t>
            </w:r>
          </w:p>
          <w:p w14:paraId="0342D9B1" w14:textId="77777777" w:rsidR="00BE7795" w:rsidRPr="00BE7795" w:rsidRDefault="00BE7795" w:rsidP="00302A69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lang w:val="en-GB"/>
              </w:rPr>
            </w:pPr>
            <w:r w:rsidRPr="00BE7795">
              <w:t>Explain that they will contribute to a class anchor chart about biographies</w:t>
            </w:r>
          </w:p>
          <w:p w14:paraId="01593823" w14:textId="77777777" w:rsidR="00BE7795" w:rsidRDefault="00BE7795" w:rsidP="00302A69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lang w:val="en-GB"/>
              </w:rPr>
            </w:pPr>
            <w:r w:rsidRPr="00BE7795">
              <w:rPr>
                <w:lang w:val="en-GB"/>
              </w:rPr>
              <w:t xml:space="preserve">After the movie has finished, ask each student for a fact to add to the anchor chart. </w:t>
            </w:r>
          </w:p>
          <w:p w14:paraId="12FF443F" w14:textId="77777777" w:rsidR="00BE7795" w:rsidRDefault="00BE7795" w:rsidP="00302A69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lang w:val="en-GB"/>
              </w:rPr>
            </w:pPr>
            <w:r w:rsidRPr="00BE7795">
              <w:rPr>
                <w:lang w:val="en-GB"/>
              </w:rPr>
              <w:t xml:space="preserve">Alternate the </w:t>
            </w:r>
            <w:proofErr w:type="spellStart"/>
            <w:r w:rsidRPr="00BE7795">
              <w:rPr>
                <w:lang w:val="en-GB"/>
              </w:rPr>
              <w:t>colors</w:t>
            </w:r>
            <w:proofErr w:type="spellEnd"/>
            <w:r w:rsidRPr="00BE7795">
              <w:rPr>
                <w:lang w:val="en-GB"/>
              </w:rPr>
              <w:t xml:space="preserve"> to make it exciting.</w:t>
            </w:r>
          </w:p>
          <w:p w14:paraId="4CEE40C0" w14:textId="77777777" w:rsidR="00BE7795" w:rsidRPr="00BE7795" w:rsidRDefault="00BE7795" w:rsidP="00302A69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lang w:val="en-GB"/>
              </w:rPr>
            </w:pPr>
            <w:r w:rsidRPr="00BE7795">
              <w:rPr>
                <w:lang w:val="en-GB"/>
              </w:rPr>
              <w:t>Students will be able to identify their contribution to the class anchor chart.</w:t>
            </w:r>
            <w:r w:rsidRPr="00BE7795">
              <w:rPr>
                <w:rFonts w:ascii="Arial" w:eastAsia="Times New Roman" w:hAnsi="Arial" w:cs="Arial"/>
                <w:color w:val="000000"/>
                <w:sz w:val="21"/>
                <w:szCs w:val="21"/>
                <w:lang w:val="en-GB" w:eastAsia="en-GB"/>
              </w:rPr>
              <w:t xml:space="preserve"> </w:t>
            </w:r>
          </w:p>
          <w:p w14:paraId="477350ED" w14:textId="77777777" w:rsidR="00BE7795" w:rsidRDefault="00BE7795" w:rsidP="00302A69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lang w:val="en-GB"/>
              </w:rPr>
            </w:pPr>
            <w:r w:rsidRPr="00BE7795">
              <w:rPr>
                <w:lang w:val="en-GB"/>
              </w:rPr>
              <w:t xml:space="preserve">Ask to students to read or watch a biography for a selected person in order to gather more information. </w:t>
            </w:r>
          </w:p>
          <w:p w14:paraId="45C87FE7" w14:textId="77777777" w:rsidR="00BE7795" w:rsidRPr="00BE7795" w:rsidRDefault="00BE7795" w:rsidP="00302A69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lang w:val="en-GB"/>
              </w:rPr>
            </w:pPr>
            <w:r w:rsidRPr="00BE7795">
              <w:rPr>
                <w:lang w:val="en-GB"/>
              </w:rPr>
              <w:t>Instruct students to take more notes while reading.</w:t>
            </w:r>
            <w:r w:rsidRPr="00BE7795">
              <w:rPr>
                <w:rFonts w:ascii="Arial" w:eastAsia="Times New Roman" w:hAnsi="Arial" w:cs="Arial"/>
                <w:color w:val="000000"/>
                <w:sz w:val="21"/>
                <w:szCs w:val="21"/>
                <w:lang w:val="en-GB" w:eastAsia="en-GB"/>
              </w:rPr>
              <w:t xml:space="preserve"> </w:t>
            </w:r>
          </w:p>
          <w:p w14:paraId="1C99802C" w14:textId="77777777" w:rsidR="00BE7795" w:rsidRDefault="00BE7795" w:rsidP="00302A69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lang w:val="en-GB"/>
              </w:rPr>
            </w:pPr>
            <w:r w:rsidRPr="00BE7795">
              <w:rPr>
                <w:lang w:val="en-GB"/>
              </w:rPr>
              <w:t xml:space="preserve">Talk with students about the common features their biographies shared. </w:t>
            </w:r>
          </w:p>
          <w:p w14:paraId="1CAB1653" w14:textId="638FBED9" w:rsidR="00BE7795" w:rsidRPr="00BE7795" w:rsidRDefault="00BE7795" w:rsidP="00302A69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lang w:val="en-GB"/>
              </w:rPr>
            </w:pPr>
            <w:r w:rsidRPr="00BE7795">
              <w:rPr>
                <w:lang w:val="en-GB"/>
              </w:rPr>
              <w:t>What makes a good biography? Add to the anchor chart as needed.</w:t>
            </w:r>
          </w:p>
          <w:p w14:paraId="74D0CA68" w14:textId="413729DC" w:rsidR="00BE7795" w:rsidRPr="00BE7795" w:rsidRDefault="00BE7795" w:rsidP="00302A69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lang w:val="en-GB"/>
              </w:rPr>
            </w:pPr>
            <w:r w:rsidRPr="00BE7795">
              <w:rPr>
                <w:lang w:val="en-GB"/>
              </w:rPr>
              <w:t>Each student may then write their own biography of another person using some of the facts that the class gathered.</w:t>
            </w:r>
          </w:p>
          <w:p w14:paraId="66ECBDD2" w14:textId="69B8C7E9" w:rsidR="00BE7795" w:rsidRDefault="00BE7795" w:rsidP="008F2C91">
            <w:pPr>
              <w:pStyle w:val="Heading1"/>
              <w:rPr>
                <w:sz w:val="18"/>
                <w:szCs w:val="18"/>
              </w:rPr>
            </w:pPr>
          </w:p>
          <w:p w14:paraId="14CABD4E" w14:textId="4EC2D85B" w:rsidR="00D50703" w:rsidRDefault="00D50703" w:rsidP="00D50703"/>
          <w:p w14:paraId="23F3047C" w14:textId="7BB04C48" w:rsidR="00887581" w:rsidRDefault="00887581" w:rsidP="00D50703"/>
          <w:p w14:paraId="356B593F" w14:textId="77777777" w:rsidR="00887581" w:rsidRDefault="00887581" w:rsidP="00D50703"/>
          <w:p w14:paraId="602EFD14" w14:textId="77777777" w:rsidR="00D50703" w:rsidRDefault="00D50703" w:rsidP="008F2C91">
            <w:pPr>
              <w:pStyle w:val="Heading1"/>
              <w:rPr>
                <w:rFonts w:asciiTheme="minorHAnsi" w:eastAsiaTheme="minorEastAsia" w:hAnsiTheme="minorHAnsi" w:cstheme="minorBidi"/>
                <w:b w:val="0"/>
                <w:bCs w:val="0"/>
                <w:color w:val="404040" w:themeColor="text1" w:themeTint="BF"/>
                <w:sz w:val="18"/>
                <w:szCs w:val="18"/>
              </w:rPr>
            </w:pPr>
          </w:p>
          <w:p w14:paraId="2DF5F3F7" w14:textId="539C7E15" w:rsidR="000529DC" w:rsidRPr="007E1C48" w:rsidRDefault="00BD6219" w:rsidP="008F2C91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Guide Practice</w:t>
            </w:r>
          </w:p>
          <w:p w14:paraId="0D15FA0B" w14:textId="459119CC" w:rsidR="00B30F64" w:rsidRPr="007E1C48" w:rsidRDefault="00DC0595" w:rsidP="00CD4D2B">
            <w:pPr>
              <w:rPr>
                <w:b/>
              </w:rPr>
            </w:pPr>
            <w:r>
              <w:rPr>
                <w:b/>
              </w:rPr>
              <w:t>Day 3/ Lesson 3: 15</w:t>
            </w:r>
            <w:r w:rsidR="00B30F64" w:rsidRPr="007E1C48">
              <w:rPr>
                <w:b/>
              </w:rPr>
              <w:t>mins</w:t>
            </w:r>
          </w:p>
          <w:p w14:paraId="3BE7628B" w14:textId="77777777" w:rsidR="00DD063D" w:rsidRDefault="00DD063D" w:rsidP="00302A69">
            <w:pPr>
              <w:pStyle w:val="ListParagraph"/>
              <w:numPr>
                <w:ilvl w:val="0"/>
                <w:numId w:val="10"/>
              </w:numPr>
              <w:ind w:left="240" w:hanging="240"/>
            </w:pPr>
            <w:r w:rsidRPr="00DD063D">
              <w:t xml:space="preserve">Explain to the class that they will use their completed worksheets and writing prompt responses to complete the final draft of their autobiography. </w:t>
            </w:r>
          </w:p>
          <w:p w14:paraId="29CB37DE" w14:textId="77777777" w:rsidR="00DD063D" w:rsidRDefault="00DD063D" w:rsidP="00302A69">
            <w:pPr>
              <w:pStyle w:val="ListParagraph"/>
              <w:numPr>
                <w:ilvl w:val="0"/>
                <w:numId w:val="10"/>
              </w:numPr>
              <w:ind w:left="240" w:hanging="240"/>
            </w:pPr>
            <w:r w:rsidRPr="00DD063D">
              <w:t xml:space="preserve">This piece will be peer reviewed and teacher reviewed before publishing. </w:t>
            </w:r>
          </w:p>
          <w:p w14:paraId="7F3E423B" w14:textId="77777777" w:rsidR="00DD063D" w:rsidRDefault="00DD063D" w:rsidP="00302A69">
            <w:pPr>
              <w:pStyle w:val="ListParagraph"/>
              <w:numPr>
                <w:ilvl w:val="0"/>
                <w:numId w:val="10"/>
              </w:numPr>
              <w:ind w:left="240" w:hanging="240"/>
            </w:pPr>
            <w:r w:rsidRPr="00DD063D">
              <w:t xml:space="preserve">The time line and scrapbook pieces can be used to support their writing. </w:t>
            </w:r>
          </w:p>
          <w:p w14:paraId="74C8D357" w14:textId="77777777" w:rsidR="00DD063D" w:rsidRDefault="00DD063D" w:rsidP="00302A69">
            <w:pPr>
              <w:pStyle w:val="ListParagraph"/>
              <w:numPr>
                <w:ilvl w:val="0"/>
                <w:numId w:val="10"/>
              </w:numPr>
              <w:ind w:left="240" w:hanging="240"/>
            </w:pPr>
            <w:r w:rsidRPr="00DD063D">
              <w:t>Outline the following writing process for students who need more guidance:</w:t>
            </w:r>
          </w:p>
          <w:p w14:paraId="2323B501" w14:textId="77777777" w:rsidR="006D0F1A" w:rsidRDefault="00DD063D" w:rsidP="00302A69">
            <w:pPr>
              <w:pStyle w:val="ListParagraph"/>
              <w:numPr>
                <w:ilvl w:val="0"/>
                <w:numId w:val="11"/>
              </w:numPr>
              <w:ind w:left="420" w:hanging="180"/>
            </w:pPr>
            <w:r>
              <w:t>Brainstorm a list of possible writing ideas and topics to provide focus for writing stories with more details</w:t>
            </w:r>
          </w:p>
          <w:p w14:paraId="49DCA84D" w14:textId="77777777" w:rsidR="006D0F1A" w:rsidRDefault="00DD063D" w:rsidP="00302A69">
            <w:pPr>
              <w:pStyle w:val="ListParagraph"/>
              <w:numPr>
                <w:ilvl w:val="0"/>
                <w:numId w:val="11"/>
              </w:numPr>
              <w:ind w:left="420" w:hanging="180"/>
            </w:pPr>
            <w:r>
              <w:t>Use worksheets and ten-minute sessions of directed writing for students having difficulty beginning their writing</w:t>
            </w:r>
          </w:p>
          <w:p w14:paraId="45E8455C" w14:textId="77777777" w:rsidR="006D0F1A" w:rsidRDefault="00DD063D" w:rsidP="00302A69">
            <w:pPr>
              <w:pStyle w:val="ListParagraph"/>
              <w:numPr>
                <w:ilvl w:val="0"/>
                <w:numId w:val="11"/>
              </w:numPr>
              <w:ind w:left="420" w:hanging="180"/>
            </w:pPr>
            <w:r>
              <w:t>Write first draft</w:t>
            </w:r>
          </w:p>
          <w:p w14:paraId="734F57B6" w14:textId="77777777" w:rsidR="006D0F1A" w:rsidRDefault="00DD063D" w:rsidP="00302A69">
            <w:pPr>
              <w:pStyle w:val="ListParagraph"/>
              <w:numPr>
                <w:ilvl w:val="0"/>
                <w:numId w:val="11"/>
              </w:numPr>
              <w:ind w:left="420" w:hanging="180"/>
            </w:pPr>
            <w:r>
              <w:t>Revise first drafts through peer conferences</w:t>
            </w:r>
          </w:p>
          <w:p w14:paraId="7399BDA9" w14:textId="77777777" w:rsidR="006D0F1A" w:rsidRDefault="00DD063D" w:rsidP="00302A69">
            <w:pPr>
              <w:pStyle w:val="ListParagraph"/>
              <w:numPr>
                <w:ilvl w:val="0"/>
                <w:numId w:val="11"/>
              </w:numPr>
              <w:ind w:left="420" w:hanging="180"/>
            </w:pPr>
            <w:r>
              <w:t>Edit revised work through teacher conferences</w:t>
            </w:r>
          </w:p>
          <w:p w14:paraId="6CC78EF4" w14:textId="1CEAB7CC" w:rsidR="00DD063D" w:rsidRPr="00DB3B98" w:rsidRDefault="00DD063D" w:rsidP="00302A69">
            <w:pPr>
              <w:pStyle w:val="ListParagraph"/>
              <w:numPr>
                <w:ilvl w:val="0"/>
                <w:numId w:val="11"/>
              </w:numPr>
              <w:ind w:left="420" w:hanging="180"/>
            </w:pPr>
            <w:r>
              <w:t>Share final drafts</w:t>
            </w:r>
          </w:p>
        </w:tc>
        <w:tc>
          <w:tcPr>
            <w:tcW w:w="118" w:type="pct"/>
          </w:tcPr>
          <w:p w14:paraId="3EC4062D" w14:textId="77777777" w:rsidR="00C17E2A" w:rsidRPr="007E1C48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Pr="007E1C48" w:rsidRDefault="00031953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Teacher Guide</w:t>
            </w:r>
          </w:p>
          <w:p w14:paraId="70819890" w14:textId="7931E73B" w:rsidR="00031953" w:rsidRDefault="00C40201" w:rsidP="00031953">
            <w:pPr>
              <w:rPr>
                <w:b/>
              </w:rPr>
            </w:pPr>
            <w:r w:rsidRPr="007E1C48">
              <w:rPr>
                <w:b/>
              </w:rPr>
              <w:t>Day 1</w:t>
            </w:r>
            <w:r w:rsidR="00BD6219">
              <w:rPr>
                <w:b/>
              </w:rPr>
              <w:t>/ Lesson 1: 2</w:t>
            </w:r>
            <w:r w:rsidR="00031953" w:rsidRPr="007E1C48">
              <w:rPr>
                <w:b/>
              </w:rPr>
              <w:t>5 Mins</w:t>
            </w:r>
          </w:p>
          <w:p w14:paraId="379A39D8" w14:textId="77777777" w:rsidR="00E27830" w:rsidRPr="00E27830" w:rsidRDefault="00E27830" w:rsidP="00302A69">
            <w:pPr>
              <w:pStyle w:val="ListParagraph"/>
              <w:numPr>
                <w:ilvl w:val="0"/>
                <w:numId w:val="14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E27830">
              <w:t>Introduce the biography genre by telling your students that biographies are the one genre that can open their eyes and hearts to people who have made a difference</w:t>
            </w:r>
            <w:r>
              <w:t>.</w:t>
            </w:r>
          </w:p>
          <w:p w14:paraId="2786605C" w14:textId="603DC87C" w:rsidR="00E87D54" w:rsidRPr="00E27830" w:rsidRDefault="00E27830" w:rsidP="00302A69">
            <w:pPr>
              <w:pStyle w:val="ListParagraph"/>
              <w:numPr>
                <w:ilvl w:val="0"/>
                <w:numId w:val="14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E27830">
              <w:t>They can learn about lives and eras of both the past and present.</w:t>
            </w:r>
          </w:p>
          <w:p w14:paraId="3DF7E914" w14:textId="77777777" w:rsidR="00E27830" w:rsidRPr="00E27830" w:rsidRDefault="00E27830" w:rsidP="00302A69">
            <w:pPr>
              <w:pStyle w:val="ListParagraph"/>
              <w:numPr>
                <w:ilvl w:val="0"/>
                <w:numId w:val="14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>Say a popular quotes and ask the students who invented that quotes</w:t>
            </w:r>
          </w:p>
          <w:p w14:paraId="4D2FAFFB" w14:textId="77777777" w:rsidR="00E27830" w:rsidRPr="00E27830" w:rsidRDefault="00E27830" w:rsidP="00302A69">
            <w:pPr>
              <w:pStyle w:val="ListParagraph"/>
              <w:numPr>
                <w:ilvl w:val="0"/>
                <w:numId w:val="14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E27830">
              <w:rPr>
                <w:rFonts w:eastAsiaTheme="majorEastAsia"/>
              </w:rPr>
              <w:t xml:space="preserve">Tell students they have the opportunity to learn many interesting facts they do not know about people when they explore biographies. </w:t>
            </w:r>
          </w:p>
          <w:p w14:paraId="0D2FC5E2" w14:textId="77777777" w:rsidR="00E27830" w:rsidRPr="00E27830" w:rsidRDefault="00E27830" w:rsidP="00302A69">
            <w:pPr>
              <w:pStyle w:val="ListParagraph"/>
              <w:numPr>
                <w:ilvl w:val="0"/>
                <w:numId w:val="14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E27830">
              <w:rPr>
                <w:rFonts w:eastAsiaTheme="majorEastAsia"/>
              </w:rPr>
              <w:t xml:space="preserve">Discuss with students any notable people they may already know a great deal of information about, and who they may like to learn more about. </w:t>
            </w:r>
          </w:p>
          <w:p w14:paraId="03D03E5E" w14:textId="77777777" w:rsidR="00E27830" w:rsidRPr="00E27830" w:rsidRDefault="00E27830" w:rsidP="00302A69">
            <w:pPr>
              <w:pStyle w:val="ListParagraph"/>
              <w:numPr>
                <w:ilvl w:val="0"/>
                <w:numId w:val="14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E27830">
              <w:rPr>
                <w:rFonts w:eastAsiaTheme="majorEastAsia"/>
              </w:rPr>
              <w:t>Generate a list of possible names or categories of people on the board or a piece of chart paper.</w:t>
            </w:r>
            <w:r>
              <w:rPr>
                <w:rFonts w:eastAsiaTheme="majorEastAsia"/>
              </w:rPr>
              <w:t xml:space="preserve"> </w:t>
            </w:r>
          </w:p>
          <w:p w14:paraId="2566F25C" w14:textId="77777777" w:rsidR="00E27830" w:rsidRPr="00E27830" w:rsidRDefault="00E27830" w:rsidP="00302A69">
            <w:pPr>
              <w:pStyle w:val="ListParagraph"/>
              <w:numPr>
                <w:ilvl w:val="0"/>
                <w:numId w:val="14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E27830">
              <w:rPr>
                <w:rFonts w:eastAsiaTheme="majorEastAsia"/>
              </w:rPr>
              <w:t xml:space="preserve">Allow students to explore your collection of biographies. </w:t>
            </w:r>
          </w:p>
          <w:p w14:paraId="11A105CF" w14:textId="3807FC4D" w:rsidR="00E27830" w:rsidRPr="00E27830" w:rsidRDefault="00E27830" w:rsidP="00302A69">
            <w:pPr>
              <w:pStyle w:val="ListParagraph"/>
              <w:numPr>
                <w:ilvl w:val="0"/>
                <w:numId w:val="14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eastAsiaTheme="majorEastAsia"/>
              </w:rPr>
              <w:lastRenderedPageBreak/>
              <w:t>It’s preferably</w:t>
            </w:r>
            <w:r w:rsidRPr="00E27830">
              <w:rPr>
                <w:rFonts w:eastAsiaTheme="majorEastAsia"/>
              </w:rPr>
              <w:t xml:space="preserve"> to do this by setting up centers with baskets of biographies that are labeled. </w:t>
            </w:r>
          </w:p>
          <w:p w14:paraId="441BCA38" w14:textId="77777777" w:rsidR="00E27830" w:rsidRPr="00E27830" w:rsidRDefault="00E27830" w:rsidP="00302A69">
            <w:pPr>
              <w:pStyle w:val="ListParagraph"/>
              <w:numPr>
                <w:ilvl w:val="0"/>
                <w:numId w:val="14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E27830">
              <w:rPr>
                <w:rFonts w:eastAsiaTheme="majorEastAsia"/>
              </w:rPr>
              <w:t>Allow at least 30 minutes for students to browse through the many biographies you have provided.</w:t>
            </w:r>
            <w:r>
              <w:rPr>
                <w:rFonts w:eastAsiaTheme="majorEastAsia"/>
              </w:rPr>
              <w:t xml:space="preserve"> </w:t>
            </w:r>
          </w:p>
          <w:p w14:paraId="6CE96B66" w14:textId="50092DAA" w:rsidR="00E27830" w:rsidRPr="00E27830" w:rsidRDefault="00E27830" w:rsidP="00302A69">
            <w:pPr>
              <w:pStyle w:val="ListParagraph"/>
              <w:numPr>
                <w:ilvl w:val="0"/>
                <w:numId w:val="14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E27830">
              <w:rPr>
                <w:rFonts w:eastAsiaTheme="majorEastAsia"/>
              </w:rPr>
              <w:t>If possible, take your students to the school library where they can check out biographies of people they would like to read more about</w:t>
            </w:r>
          </w:p>
          <w:p w14:paraId="37B1EC40" w14:textId="77777777" w:rsidR="00E87D54" w:rsidRDefault="00E87D54" w:rsidP="00D12602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FAB25E4" w14:textId="11CE702B" w:rsidR="00D12602" w:rsidRPr="007E1C48" w:rsidRDefault="00D12602" w:rsidP="00D12602">
            <w:pPr>
              <w:pStyle w:val="ListParagraph"/>
              <w:ind w:left="0"/>
            </w:pPr>
            <w:r w:rsidRPr="007E1C48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33D953E0" w14:textId="4F765D6B" w:rsidR="00D12602" w:rsidRPr="007E1C48" w:rsidRDefault="00D50703" w:rsidP="00D12602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BD6219">
              <w:rPr>
                <w:b/>
              </w:rPr>
              <w:t>: 2</w:t>
            </w:r>
            <w:r w:rsidR="00D12602" w:rsidRPr="007E1C48">
              <w:rPr>
                <w:b/>
              </w:rPr>
              <w:t>5 Mins</w:t>
            </w:r>
          </w:p>
          <w:p w14:paraId="185C2310" w14:textId="6E5C3CCE" w:rsidR="00BE7795" w:rsidRDefault="00BE7795" w:rsidP="00302A69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>
              <w:t xml:space="preserve">Using computers </w:t>
            </w:r>
            <w:r w:rsidRPr="00BE7795">
              <w:t>guide students through the online</w:t>
            </w:r>
            <w:r w:rsidR="00847C49">
              <w:t>/offline</w:t>
            </w:r>
            <w:r w:rsidRPr="00BE7795">
              <w:t xml:space="preserve"> tutorial Biography Writing. </w:t>
            </w:r>
          </w:p>
          <w:p w14:paraId="785EB177" w14:textId="7D53F147" w:rsidR="00BE7795" w:rsidRDefault="00BE7795" w:rsidP="00302A69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 w:rsidRPr="00BE7795">
              <w:t>Divide students into same-level reading groups to read through the steps.</w:t>
            </w:r>
          </w:p>
          <w:p w14:paraId="37AFF6DD" w14:textId="77777777" w:rsidR="00BE7795" w:rsidRDefault="00BE7795" w:rsidP="00302A69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BE7795">
              <w:t xml:space="preserve">Students should be able to work through the Step-by-Step Writing Process. </w:t>
            </w:r>
          </w:p>
          <w:p w14:paraId="644176EB" w14:textId="77777777" w:rsidR="00E87D54" w:rsidRDefault="00BE7795" w:rsidP="00302A69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BE7795">
              <w:t>Depending upon the age and experience of your students, you may want to allocate more or less time.</w:t>
            </w:r>
          </w:p>
          <w:p w14:paraId="419BAA1B" w14:textId="77777777" w:rsidR="00BE7795" w:rsidRDefault="00BE7795" w:rsidP="00302A69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BE7795">
              <w:t>If you have limited computer access, print out a copy of the steps for individual students to read.</w:t>
            </w:r>
          </w:p>
          <w:p w14:paraId="0C102958" w14:textId="77777777" w:rsidR="00BE7795" w:rsidRDefault="00BE7795" w:rsidP="00302A69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BE7795">
              <w:t xml:space="preserve">As each group of students completes the steps, distribute the Biography Book Report Graphic Organizers for students </w:t>
            </w:r>
          </w:p>
          <w:p w14:paraId="4C2EEC4B" w14:textId="77777777" w:rsidR="00BE7795" w:rsidRDefault="00BE7795" w:rsidP="00302A69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>
              <w:t xml:space="preserve">Ask them </w:t>
            </w:r>
            <w:r w:rsidRPr="00BE7795">
              <w:t xml:space="preserve">to use </w:t>
            </w:r>
            <w:r>
              <w:t xml:space="preserve">it </w:t>
            </w:r>
            <w:r w:rsidRPr="00BE7795">
              <w:t xml:space="preserve">as they gather information on their subjects. </w:t>
            </w:r>
          </w:p>
          <w:p w14:paraId="3278313E" w14:textId="77777777" w:rsidR="00BE7795" w:rsidRDefault="00BE7795" w:rsidP="00302A69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BE7795">
              <w:t xml:space="preserve">Encourage students to brainstorm among themselves as they fill in their organizers separately. </w:t>
            </w:r>
          </w:p>
          <w:p w14:paraId="1D74236D" w14:textId="77777777" w:rsidR="00BE7795" w:rsidRDefault="00BE7795" w:rsidP="00302A69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BE7795">
              <w:lastRenderedPageBreak/>
              <w:t xml:space="preserve">Allow students time to go over the steps and add to their graphic organizers. </w:t>
            </w:r>
          </w:p>
          <w:p w14:paraId="6B3F4702" w14:textId="77777777" w:rsidR="00BE7795" w:rsidRDefault="00BE7795" w:rsidP="00302A69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BE7795">
              <w:t xml:space="preserve">Provide computer time so students can gather additional information via the Internet. </w:t>
            </w:r>
          </w:p>
          <w:p w14:paraId="16AF1208" w14:textId="77777777" w:rsidR="00BE7795" w:rsidRDefault="00BE7795" w:rsidP="00302A69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BE7795">
              <w:t xml:space="preserve">You may want to collect the completed graphic organizers to review and make suggestions before returning to the students. </w:t>
            </w:r>
          </w:p>
          <w:p w14:paraId="6877CEE3" w14:textId="77777777" w:rsidR="00BE7795" w:rsidRDefault="00BE7795" w:rsidP="00302A69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BE7795">
              <w:t>During this time, students are also reading books and other resources they have gathered.</w:t>
            </w:r>
          </w:p>
          <w:p w14:paraId="7C8C4602" w14:textId="77777777" w:rsidR="00C6738C" w:rsidRDefault="00C6738C" w:rsidP="00302A69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C6738C">
              <w:t xml:space="preserve">Inform students they will soon be writing a biographical sketch of their own. </w:t>
            </w:r>
          </w:p>
          <w:p w14:paraId="785680EE" w14:textId="77777777" w:rsidR="00C6738C" w:rsidRDefault="00C6738C" w:rsidP="00302A69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C6738C">
              <w:t xml:space="preserve">To get them started, provide them with a thumbnail outline that you generate together as a class. </w:t>
            </w:r>
          </w:p>
          <w:p w14:paraId="39D8B193" w14:textId="77777777" w:rsidR="00C6738C" w:rsidRDefault="00C6738C" w:rsidP="00302A69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C6738C">
              <w:t xml:space="preserve">Write </w:t>
            </w:r>
            <w:r>
              <w:t>an</w:t>
            </w:r>
            <w:r w:rsidRPr="00C6738C">
              <w:t xml:space="preserve"> outline on chart paper so it can be posted and students can refer to it while writing.</w:t>
            </w:r>
          </w:p>
          <w:p w14:paraId="53B629EC" w14:textId="77777777" w:rsidR="00C6738C" w:rsidRDefault="00C6738C" w:rsidP="00302A69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C6738C">
              <w:t>Before students begin writing on their own, model a brief sketch using the points of the outline above.</w:t>
            </w:r>
          </w:p>
          <w:p w14:paraId="2D6F211D" w14:textId="77777777" w:rsidR="00C6738C" w:rsidRDefault="00C6738C" w:rsidP="00302A69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C6738C">
              <w:t xml:space="preserve">Using computers, direct students to write their own biographical sketch. </w:t>
            </w:r>
          </w:p>
          <w:p w14:paraId="4A2EACD3" w14:textId="77777777" w:rsidR="00C6738C" w:rsidRDefault="00C6738C" w:rsidP="00302A69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C6738C">
              <w:t xml:space="preserve">Give them time to write and also remind them to review any appropriate editing steps so they can re-write. </w:t>
            </w:r>
          </w:p>
          <w:p w14:paraId="390DA9E8" w14:textId="77777777" w:rsidR="00C6738C" w:rsidRDefault="00C6738C" w:rsidP="00302A69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C6738C">
              <w:t xml:space="preserve">This process should be done in a word processing document that can be saved. </w:t>
            </w:r>
          </w:p>
          <w:p w14:paraId="012DB69B" w14:textId="77777777" w:rsidR="00C6738C" w:rsidRPr="007E1C48" w:rsidRDefault="00C6738C" w:rsidP="00302A69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C6738C">
              <w:t>You may wish to show students how to use the Internet to import images they can use to illustrate their report. </w:t>
            </w:r>
          </w:p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BCAF6" w14:textId="77777777" w:rsidR="00151B7A" w:rsidRDefault="00151B7A">
      <w:pPr>
        <w:spacing w:before="0" w:after="0" w:line="240" w:lineRule="auto"/>
      </w:pPr>
      <w:r>
        <w:separator/>
      </w:r>
    </w:p>
  </w:endnote>
  <w:endnote w:type="continuationSeparator" w:id="0">
    <w:p w14:paraId="2E8BE246" w14:textId="77777777" w:rsidR="00151B7A" w:rsidRDefault="00151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68C6A473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C059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E29F9" w14:textId="77777777" w:rsidR="00151B7A" w:rsidRDefault="00151B7A">
      <w:pPr>
        <w:spacing w:before="0" w:after="0" w:line="240" w:lineRule="auto"/>
      </w:pPr>
      <w:r>
        <w:separator/>
      </w:r>
    </w:p>
  </w:footnote>
  <w:footnote w:type="continuationSeparator" w:id="0">
    <w:p w14:paraId="517F1209" w14:textId="77777777" w:rsidR="00151B7A" w:rsidRDefault="00151B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" w15:restartNumberingAfterBreak="0">
    <w:nsid w:val="20366B9F"/>
    <w:multiLevelType w:val="multilevel"/>
    <w:tmpl w:val="9A74F0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47A5E"/>
    <w:multiLevelType w:val="hybridMultilevel"/>
    <w:tmpl w:val="8E362A2A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407FAF"/>
    <w:multiLevelType w:val="hybridMultilevel"/>
    <w:tmpl w:val="D18EB2D0"/>
    <w:lvl w:ilvl="0" w:tplc="75CC7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30BA9"/>
    <w:multiLevelType w:val="hybridMultilevel"/>
    <w:tmpl w:val="FF1A0E2E"/>
    <w:lvl w:ilvl="0" w:tplc="DCB47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1743C"/>
    <w:multiLevelType w:val="hybridMultilevel"/>
    <w:tmpl w:val="EEF496D0"/>
    <w:lvl w:ilvl="0" w:tplc="97868E2E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DF7462F"/>
    <w:multiLevelType w:val="hybridMultilevel"/>
    <w:tmpl w:val="97E015D0"/>
    <w:lvl w:ilvl="0" w:tplc="03A8841C">
      <w:start w:val="1"/>
      <w:numFmt w:val="decimal"/>
      <w:lvlText w:val="%1."/>
      <w:lvlJc w:val="left"/>
      <w:pPr>
        <w:ind w:left="532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D3572"/>
    <w:multiLevelType w:val="hybridMultilevel"/>
    <w:tmpl w:val="27D2045E"/>
    <w:lvl w:ilvl="0" w:tplc="C3785F54">
      <w:start w:val="3"/>
      <w:numFmt w:val="decimal"/>
      <w:lvlText w:val="%1."/>
      <w:lvlJc w:val="left"/>
      <w:pPr>
        <w:ind w:left="532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083160"/>
    <w:multiLevelType w:val="hybridMultilevel"/>
    <w:tmpl w:val="DF98810A"/>
    <w:lvl w:ilvl="0" w:tplc="1AD010D0">
      <w:start w:val="1"/>
      <w:numFmt w:val="decimal"/>
      <w:lvlText w:val="%1."/>
      <w:lvlJc w:val="left"/>
      <w:pPr>
        <w:ind w:left="532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2"/>
  </w:num>
  <w:num w:numId="5">
    <w:abstractNumId w:val="1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3"/>
  </w:num>
  <w:num w:numId="12">
    <w:abstractNumId w:val="2"/>
  </w:num>
  <w:num w:numId="13">
    <w:abstractNumId w:val="7"/>
  </w:num>
  <w:num w:numId="1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27617"/>
    <w:rsid w:val="00031953"/>
    <w:rsid w:val="0004040F"/>
    <w:rsid w:val="0004502C"/>
    <w:rsid w:val="000471A9"/>
    <w:rsid w:val="00050F06"/>
    <w:rsid w:val="000529DC"/>
    <w:rsid w:val="00054F58"/>
    <w:rsid w:val="00065A51"/>
    <w:rsid w:val="000711D3"/>
    <w:rsid w:val="0007578F"/>
    <w:rsid w:val="000816FF"/>
    <w:rsid w:val="000904AA"/>
    <w:rsid w:val="00094462"/>
    <w:rsid w:val="00094895"/>
    <w:rsid w:val="000A37E8"/>
    <w:rsid w:val="000A5950"/>
    <w:rsid w:val="000B2A8B"/>
    <w:rsid w:val="000B52C8"/>
    <w:rsid w:val="000B601E"/>
    <w:rsid w:val="000B72D9"/>
    <w:rsid w:val="000B7585"/>
    <w:rsid w:val="000C562D"/>
    <w:rsid w:val="000D44B1"/>
    <w:rsid w:val="000D5C7D"/>
    <w:rsid w:val="000D5DFD"/>
    <w:rsid w:val="000E2930"/>
    <w:rsid w:val="000F3C73"/>
    <w:rsid w:val="00100ADB"/>
    <w:rsid w:val="00110F25"/>
    <w:rsid w:val="00111531"/>
    <w:rsid w:val="00120253"/>
    <w:rsid w:val="001205AF"/>
    <w:rsid w:val="001240F2"/>
    <w:rsid w:val="00134383"/>
    <w:rsid w:val="001432FD"/>
    <w:rsid w:val="00147F3A"/>
    <w:rsid w:val="00151B6D"/>
    <w:rsid w:val="00151B7A"/>
    <w:rsid w:val="001522B0"/>
    <w:rsid w:val="001611AE"/>
    <w:rsid w:val="00163CA6"/>
    <w:rsid w:val="001701D0"/>
    <w:rsid w:val="001703E0"/>
    <w:rsid w:val="001709FE"/>
    <w:rsid w:val="0017139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05C3"/>
    <w:rsid w:val="001D1806"/>
    <w:rsid w:val="001D2C84"/>
    <w:rsid w:val="001D3BC8"/>
    <w:rsid w:val="001D4D95"/>
    <w:rsid w:val="001D6B1C"/>
    <w:rsid w:val="001D78C1"/>
    <w:rsid w:val="001E0A62"/>
    <w:rsid w:val="001E6B90"/>
    <w:rsid w:val="001F4D29"/>
    <w:rsid w:val="001F5B63"/>
    <w:rsid w:val="00205412"/>
    <w:rsid w:val="0020622F"/>
    <w:rsid w:val="00210F3F"/>
    <w:rsid w:val="00211450"/>
    <w:rsid w:val="00211CFF"/>
    <w:rsid w:val="002203F8"/>
    <w:rsid w:val="00227208"/>
    <w:rsid w:val="00234570"/>
    <w:rsid w:val="0024129D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105F"/>
    <w:rsid w:val="00302A69"/>
    <w:rsid w:val="00304069"/>
    <w:rsid w:val="00304B4A"/>
    <w:rsid w:val="00310BAC"/>
    <w:rsid w:val="00312F69"/>
    <w:rsid w:val="003237E6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6097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4CA4"/>
    <w:rsid w:val="003C7DAD"/>
    <w:rsid w:val="003D159E"/>
    <w:rsid w:val="003D30E4"/>
    <w:rsid w:val="003E4AD7"/>
    <w:rsid w:val="0040481C"/>
    <w:rsid w:val="004061AF"/>
    <w:rsid w:val="0041368F"/>
    <w:rsid w:val="004138FF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2D1F"/>
    <w:rsid w:val="00453D92"/>
    <w:rsid w:val="0045402B"/>
    <w:rsid w:val="00456059"/>
    <w:rsid w:val="004827E6"/>
    <w:rsid w:val="00483322"/>
    <w:rsid w:val="00483AE5"/>
    <w:rsid w:val="00485065"/>
    <w:rsid w:val="00486F5A"/>
    <w:rsid w:val="004A3441"/>
    <w:rsid w:val="004A5ACC"/>
    <w:rsid w:val="004B20E0"/>
    <w:rsid w:val="004B46D3"/>
    <w:rsid w:val="004C59A6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5340"/>
    <w:rsid w:val="00546ACD"/>
    <w:rsid w:val="005470EF"/>
    <w:rsid w:val="00554078"/>
    <w:rsid w:val="00560ED3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2A96"/>
    <w:rsid w:val="006143D7"/>
    <w:rsid w:val="00614D56"/>
    <w:rsid w:val="00620391"/>
    <w:rsid w:val="0063032B"/>
    <w:rsid w:val="00631E0E"/>
    <w:rsid w:val="006326A0"/>
    <w:rsid w:val="00634E36"/>
    <w:rsid w:val="006404AA"/>
    <w:rsid w:val="00641D69"/>
    <w:rsid w:val="006475CC"/>
    <w:rsid w:val="006513FB"/>
    <w:rsid w:val="00653E8F"/>
    <w:rsid w:val="00667D6F"/>
    <w:rsid w:val="00675B73"/>
    <w:rsid w:val="00677486"/>
    <w:rsid w:val="00685387"/>
    <w:rsid w:val="00686B1E"/>
    <w:rsid w:val="00697CD8"/>
    <w:rsid w:val="006A5952"/>
    <w:rsid w:val="006B19E5"/>
    <w:rsid w:val="006B3200"/>
    <w:rsid w:val="006B571A"/>
    <w:rsid w:val="006C15A4"/>
    <w:rsid w:val="006C2F42"/>
    <w:rsid w:val="006D0F1A"/>
    <w:rsid w:val="006D337A"/>
    <w:rsid w:val="006E7F4B"/>
    <w:rsid w:val="006F0615"/>
    <w:rsid w:val="006F0813"/>
    <w:rsid w:val="006F50C6"/>
    <w:rsid w:val="006F5DC7"/>
    <w:rsid w:val="006F7C39"/>
    <w:rsid w:val="006F7E46"/>
    <w:rsid w:val="0070141C"/>
    <w:rsid w:val="00706EE0"/>
    <w:rsid w:val="00713D5E"/>
    <w:rsid w:val="00714A8D"/>
    <w:rsid w:val="007177D7"/>
    <w:rsid w:val="00734BF7"/>
    <w:rsid w:val="00735CBB"/>
    <w:rsid w:val="00740E81"/>
    <w:rsid w:val="00742B82"/>
    <w:rsid w:val="00743B1E"/>
    <w:rsid w:val="00747C96"/>
    <w:rsid w:val="00752C4E"/>
    <w:rsid w:val="00756214"/>
    <w:rsid w:val="00761C97"/>
    <w:rsid w:val="00761F09"/>
    <w:rsid w:val="00762343"/>
    <w:rsid w:val="007644C3"/>
    <w:rsid w:val="0076583E"/>
    <w:rsid w:val="00773C70"/>
    <w:rsid w:val="00777637"/>
    <w:rsid w:val="00780730"/>
    <w:rsid w:val="0078211E"/>
    <w:rsid w:val="0078309D"/>
    <w:rsid w:val="00785D28"/>
    <w:rsid w:val="00786B8E"/>
    <w:rsid w:val="00791E09"/>
    <w:rsid w:val="007A5B16"/>
    <w:rsid w:val="007C31C8"/>
    <w:rsid w:val="007E1C48"/>
    <w:rsid w:val="007E5E02"/>
    <w:rsid w:val="007F09DA"/>
    <w:rsid w:val="007F163A"/>
    <w:rsid w:val="007F4FCC"/>
    <w:rsid w:val="007F65A3"/>
    <w:rsid w:val="00803B5B"/>
    <w:rsid w:val="00807AE6"/>
    <w:rsid w:val="00811AB9"/>
    <w:rsid w:val="0083703B"/>
    <w:rsid w:val="008452D9"/>
    <w:rsid w:val="00847C49"/>
    <w:rsid w:val="0085030E"/>
    <w:rsid w:val="00850A7B"/>
    <w:rsid w:val="00853340"/>
    <w:rsid w:val="008549B7"/>
    <w:rsid w:val="008776E5"/>
    <w:rsid w:val="00885068"/>
    <w:rsid w:val="00887581"/>
    <w:rsid w:val="008A326A"/>
    <w:rsid w:val="008A32D7"/>
    <w:rsid w:val="008B2B0B"/>
    <w:rsid w:val="008B2CBF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56FB9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97517"/>
    <w:rsid w:val="009A04CA"/>
    <w:rsid w:val="009A1005"/>
    <w:rsid w:val="009A4BA1"/>
    <w:rsid w:val="009A7864"/>
    <w:rsid w:val="009C6ED3"/>
    <w:rsid w:val="009D155F"/>
    <w:rsid w:val="009D30C4"/>
    <w:rsid w:val="009D5198"/>
    <w:rsid w:val="009D72E5"/>
    <w:rsid w:val="009E0014"/>
    <w:rsid w:val="009E08FF"/>
    <w:rsid w:val="009E61B2"/>
    <w:rsid w:val="009E72C5"/>
    <w:rsid w:val="009F7C60"/>
    <w:rsid w:val="00A0116B"/>
    <w:rsid w:val="00A1735C"/>
    <w:rsid w:val="00A25094"/>
    <w:rsid w:val="00A272CB"/>
    <w:rsid w:val="00A367FF"/>
    <w:rsid w:val="00A37E88"/>
    <w:rsid w:val="00A41ACC"/>
    <w:rsid w:val="00A50553"/>
    <w:rsid w:val="00A71E70"/>
    <w:rsid w:val="00A74FCC"/>
    <w:rsid w:val="00A82696"/>
    <w:rsid w:val="00A832CB"/>
    <w:rsid w:val="00A85D55"/>
    <w:rsid w:val="00A953B4"/>
    <w:rsid w:val="00AB0656"/>
    <w:rsid w:val="00AB565D"/>
    <w:rsid w:val="00AC63A2"/>
    <w:rsid w:val="00AD171D"/>
    <w:rsid w:val="00AD36EE"/>
    <w:rsid w:val="00AD5265"/>
    <w:rsid w:val="00AD6AD0"/>
    <w:rsid w:val="00AE2FC3"/>
    <w:rsid w:val="00AF3137"/>
    <w:rsid w:val="00AF47E1"/>
    <w:rsid w:val="00AF69C0"/>
    <w:rsid w:val="00B02EA6"/>
    <w:rsid w:val="00B046C1"/>
    <w:rsid w:val="00B07834"/>
    <w:rsid w:val="00B25DC5"/>
    <w:rsid w:val="00B262A1"/>
    <w:rsid w:val="00B27BDC"/>
    <w:rsid w:val="00B30F64"/>
    <w:rsid w:val="00B34922"/>
    <w:rsid w:val="00B36C8F"/>
    <w:rsid w:val="00B4776C"/>
    <w:rsid w:val="00B50357"/>
    <w:rsid w:val="00B542DD"/>
    <w:rsid w:val="00B55350"/>
    <w:rsid w:val="00B57396"/>
    <w:rsid w:val="00B67C04"/>
    <w:rsid w:val="00B8438A"/>
    <w:rsid w:val="00B87608"/>
    <w:rsid w:val="00B91FAF"/>
    <w:rsid w:val="00B93FEC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D6219"/>
    <w:rsid w:val="00BE0043"/>
    <w:rsid w:val="00BE7795"/>
    <w:rsid w:val="00BF0E60"/>
    <w:rsid w:val="00BF1083"/>
    <w:rsid w:val="00BF1D3C"/>
    <w:rsid w:val="00BF3180"/>
    <w:rsid w:val="00BF67F5"/>
    <w:rsid w:val="00C00C0D"/>
    <w:rsid w:val="00C02188"/>
    <w:rsid w:val="00C03799"/>
    <w:rsid w:val="00C12DD5"/>
    <w:rsid w:val="00C136D0"/>
    <w:rsid w:val="00C17E2A"/>
    <w:rsid w:val="00C20C1E"/>
    <w:rsid w:val="00C24A10"/>
    <w:rsid w:val="00C40201"/>
    <w:rsid w:val="00C403C3"/>
    <w:rsid w:val="00C61E15"/>
    <w:rsid w:val="00C67304"/>
    <w:rsid w:val="00C6738C"/>
    <w:rsid w:val="00C73B2C"/>
    <w:rsid w:val="00C73D7E"/>
    <w:rsid w:val="00C771B8"/>
    <w:rsid w:val="00C82CFC"/>
    <w:rsid w:val="00C83F94"/>
    <w:rsid w:val="00C84DB2"/>
    <w:rsid w:val="00C92835"/>
    <w:rsid w:val="00C936F1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F4D19"/>
    <w:rsid w:val="00D021AC"/>
    <w:rsid w:val="00D12602"/>
    <w:rsid w:val="00D15CAA"/>
    <w:rsid w:val="00D17E02"/>
    <w:rsid w:val="00D2109C"/>
    <w:rsid w:val="00D27DC3"/>
    <w:rsid w:val="00D329A0"/>
    <w:rsid w:val="00D3577C"/>
    <w:rsid w:val="00D375F4"/>
    <w:rsid w:val="00D43AC0"/>
    <w:rsid w:val="00D47C20"/>
    <w:rsid w:val="00D50703"/>
    <w:rsid w:val="00D56441"/>
    <w:rsid w:val="00D63A36"/>
    <w:rsid w:val="00D8019B"/>
    <w:rsid w:val="00D812F1"/>
    <w:rsid w:val="00D85628"/>
    <w:rsid w:val="00D914D8"/>
    <w:rsid w:val="00DA1F66"/>
    <w:rsid w:val="00DB3B98"/>
    <w:rsid w:val="00DB5CE9"/>
    <w:rsid w:val="00DC0595"/>
    <w:rsid w:val="00DC17D5"/>
    <w:rsid w:val="00DC76FD"/>
    <w:rsid w:val="00DD063D"/>
    <w:rsid w:val="00DE0478"/>
    <w:rsid w:val="00DE3AC3"/>
    <w:rsid w:val="00DF02F9"/>
    <w:rsid w:val="00DF0577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830"/>
    <w:rsid w:val="00E41D90"/>
    <w:rsid w:val="00E42A76"/>
    <w:rsid w:val="00E601B6"/>
    <w:rsid w:val="00E601FC"/>
    <w:rsid w:val="00E80C06"/>
    <w:rsid w:val="00E84F61"/>
    <w:rsid w:val="00E85536"/>
    <w:rsid w:val="00E86F8A"/>
    <w:rsid w:val="00E87D54"/>
    <w:rsid w:val="00EA3A1A"/>
    <w:rsid w:val="00EA41D6"/>
    <w:rsid w:val="00EA475A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7436"/>
    <w:rsid w:val="00F076C1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cademy/lesson/writing-a-biography-lesson-plan.html" TargetMode="External"/><Relationship Id="rId13" Type="http://schemas.openxmlformats.org/officeDocument/2006/relationships/hyperlink" Target="https://study.com/academy/lesson/writing-a-biography-lesson-plan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tes.com/teaching-resource/writing-a-biography-lesson-plan-and-writing-frame-11625328" TargetMode="External"/><Relationship Id="rId17" Type="http://schemas.openxmlformats.org/officeDocument/2006/relationships/hyperlink" Target="https://www.tes.com/teaching-resource/writing-a-biography-lesson-plan-and-writing-frame-1162532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ducationworld.com/a_lesson/lesson/lesson185.s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tionworld.com/a_lesson/lesson/lesson185.s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righthubeducation.com/middle-school-english-lessons/31644-teaching-how-to-write-a-biography/" TargetMode="External"/><Relationship Id="rId10" Type="http://schemas.openxmlformats.org/officeDocument/2006/relationships/hyperlink" Target="https://www.brighthubeducation.com/middle-school-english-lessons/31644-teaching-how-to-write-a-biography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each-nology.com/lessons/lsn_pln_view_lessons.php?action=view&amp;cat_id=9&amp;lsn_id=13986" TargetMode="External"/><Relationship Id="rId14" Type="http://schemas.openxmlformats.org/officeDocument/2006/relationships/hyperlink" Target="http://www.teach-nology.com/lessons/lsn_pln_view_lessons.php?action=view&amp;cat_id=9&amp;lsn_id=13986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4943"/>
    <w:rsid w:val="00106507"/>
    <w:rsid w:val="001A22C3"/>
    <w:rsid w:val="001E40F4"/>
    <w:rsid w:val="00253619"/>
    <w:rsid w:val="002728F4"/>
    <w:rsid w:val="00280CE5"/>
    <w:rsid w:val="00340B43"/>
    <w:rsid w:val="003A22D6"/>
    <w:rsid w:val="004A008E"/>
    <w:rsid w:val="004E1DB9"/>
    <w:rsid w:val="004F70DF"/>
    <w:rsid w:val="0050187F"/>
    <w:rsid w:val="0050760F"/>
    <w:rsid w:val="00571A20"/>
    <w:rsid w:val="005E6E71"/>
    <w:rsid w:val="006814AC"/>
    <w:rsid w:val="00713551"/>
    <w:rsid w:val="00797D75"/>
    <w:rsid w:val="00805105"/>
    <w:rsid w:val="00816166"/>
    <w:rsid w:val="00836926"/>
    <w:rsid w:val="00957041"/>
    <w:rsid w:val="009D2491"/>
    <w:rsid w:val="00A20224"/>
    <w:rsid w:val="00A50CC6"/>
    <w:rsid w:val="00AB2F7D"/>
    <w:rsid w:val="00AB37F5"/>
    <w:rsid w:val="00AC6A43"/>
    <w:rsid w:val="00B67D1F"/>
    <w:rsid w:val="00BA670A"/>
    <w:rsid w:val="00C2147F"/>
    <w:rsid w:val="00C25272"/>
    <w:rsid w:val="00C87D32"/>
    <w:rsid w:val="00C93DC1"/>
    <w:rsid w:val="00D92979"/>
    <w:rsid w:val="00DE19D7"/>
    <w:rsid w:val="00E1594B"/>
    <w:rsid w:val="00E17671"/>
    <w:rsid w:val="00EB30E9"/>
    <w:rsid w:val="00F07EE3"/>
    <w:rsid w:val="00F419FB"/>
    <w:rsid w:val="00FC56C5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0</TotalTime>
  <Pages>3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Credpal</cp:lastModifiedBy>
  <cp:revision>2</cp:revision>
  <dcterms:created xsi:type="dcterms:W3CDTF">2019-08-07T13:49:00Z</dcterms:created>
  <dcterms:modified xsi:type="dcterms:W3CDTF">2019-08-07T13:49:00Z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