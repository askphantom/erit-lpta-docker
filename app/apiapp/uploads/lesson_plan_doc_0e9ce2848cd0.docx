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2917AAFC" w14:textId="77777777">
        <w:tc>
          <w:tcPr>
            <w:tcW w:w="2500" w:type="pct"/>
            <w:vAlign w:val="bottom"/>
          </w:tcPr>
          <w:p w14:paraId="0AD3FAC0" w14:textId="77777777" w:rsidR="00C17E2A" w:rsidRDefault="00DC5BF1">
            <w:pPr>
              <w:pStyle w:val="Title"/>
            </w:pPr>
            <w:r>
              <w:t>water (use</w:t>
            </w:r>
            <w:r w:rsidR="00107E79">
              <w:t>s</w:t>
            </w:r>
            <w:r>
              <w:t>)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2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0147586B" w14:textId="77777777" w:rsidR="00C17E2A" w:rsidRDefault="00C128CA">
                <w:pPr>
                  <w:pStyle w:val="Date"/>
                </w:pPr>
                <w:r>
                  <w:t>10.26.2018</w:t>
                </w:r>
              </w:p>
            </w:tc>
          </w:sdtContent>
        </w:sdt>
      </w:tr>
    </w:tbl>
    <w:p w14:paraId="0C073C2D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5E90B32E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C9C32ED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5F5A5C24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288DAF74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143B17B7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028FE984" w14:textId="77777777">
              <w:tc>
                <w:tcPr>
                  <w:tcW w:w="5000" w:type="pct"/>
                </w:tcPr>
                <w:p w14:paraId="7036D4D5" w14:textId="77777777" w:rsidR="00C17E2A" w:rsidRDefault="0010603A">
                  <w:r>
                    <w:t>Basic Science</w:t>
                  </w:r>
                </w:p>
              </w:tc>
            </w:tr>
            <w:tr w:rsidR="00C17E2A" w14:paraId="61A1E876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5FE236D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4782CE28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1B5FDBE0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6B36559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002BADB3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05E01805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4B43DF73" w14:textId="77777777" w:rsidR="00C17E2A" w:rsidRDefault="00DC5BF1">
                  <w:r>
                    <w:t>2</w:t>
                  </w:r>
                </w:p>
              </w:tc>
            </w:tr>
          </w:tbl>
          <w:p w14:paraId="0106381C" w14:textId="77777777" w:rsidR="00C17E2A" w:rsidRDefault="00C17E2A"/>
        </w:tc>
        <w:tc>
          <w:tcPr>
            <w:tcW w:w="152" w:type="pct"/>
          </w:tcPr>
          <w:p w14:paraId="66A337CD" w14:textId="77777777" w:rsidR="00C17E2A" w:rsidRDefault="00C17E2A"/>
        </w:tc>
        <w:tc>
          <w:tcPr>
            <w:tcW w:w="3895" w:type="pct"/>
          </w:tcPr>
          <w:p w14:paraId="1EA0A511" w14:textId="77777777" w:rsidR="000A37E8" w:rsidRDefault="000A37E8">
            <w:r>
              <w:t>This lesson plan covers teaching content for;</w:t>
            </w:r>
          </w:p>
          <w:p w14:paraId="13E94A35" w14:textId="77777777" w:rsidR="00DC5BF1" w:rsidRDefault="00DC5BF1" w:rsidP="00D10BF0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Common uses of water.</w:t>
            </w:r>
          </w:p>
          <w:p w14:paraId="77D07C3D" w14:textId="77777777" w:rsidR="00453D92" w:rsidRDefault="00453D92" w:rsidP="00DC5BF1">
            <w:pPr>
              <w:pStyle w:val="ListParagraph"/>
              <w:ind w:left="467"/>
            </w:pPr>
          </w:p>
        </w:tc>
      </w:tr>
    </w:tbl>
    <w:p w14:paraId="3A097C28" w14:textId="77777777" w:rsidR="00C17E2A" w:rsidRDefault="00D979CC">
      <w:pPr>
        <w:pStyle w:val="NoSpacing"/>
      </w:pPr>
      <w:r>
        <w:rPr>
          <w:noProof/>
          <w:lang w:eastAsia="en-US"/>
        </w:rPr>
        <w:pict w14:anchorId="1591B8B8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Description: 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05"/>
                  </w:tblGrid>
                  <w:tr w:rsidR="00C17E2A" w14:paraId="3D57050D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692B7A22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43F95BF1" w14:textId="77777777" w:rsidR="008C578D" w:rsidRPr="008C578D" w:rsidRDefault="008C578D" w:rsidP="00556D03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 w:hanging="101"/>
                        </w:pPr>
                        <w:r>
                          <w:t>-</w:t>
                        </w:r>
                        <w:r w:rsidR="00556D03">
                          <w:t xml:space="preserve">Whiteboard </w:t>
                        </w:r>
                      </w:p>
                      <w:p w14:paraId="5049147A" w14:textId="77777777" w:rsidR="007F3D14" w:rsidRDefault="008C578D" w:rsidP="00556D03">
                        <w:r>
                          <w:t>-</w:t>
                        </w:r>
                        <w:r w:rsidR="00107E79">
                          <w:t xml:space="preserve"> </w:t>
                        </w:r>
                        <w:r w:rsidR="00556D03" w:rsidRPr="00482700">
                          <w:t>Container with water</w:t>
                        </w:r>
                      </w:p>
                      <w:p w14:paraId="1EA363B0" w14:textId="77777777" w:rsidR="007F3D14" w:rsidRDefault="007F3D14" w:rsidP="00556D03">
                        <w:r>
                          <w:t>- Chart showing water being used</w:t>
                        </w:r>
                      </w:p>
                      <w:p w14:paraId="7D3428D5" w14:textId="77777777" w:rsidR="00556D03" w:rsidRDefault="007F3D14" w:rsidP="00556D03">
                        <w:r>
                          <w:t>-W</w:t>
                        </w:r>
                        <w:r w:rsidR="00556D03" w:rsidRPr="00482700">
                          <w:t>ord cards with uses of water</w:t>
                        </w:r>
                      </w:p>
                      <w:p w14:paraId="550F61AC" w14:textId="77777777" w:rsidR="007F3D14" w:rsidRDefault="007F3D14" w:rsidP="00556D03">
                        <w:r>
                          <w:t>-Drawing and writing materials</w:t>
                        </w:r>
                      </w:p>
                      <w:p w14:paraId="4A22EBB6" w14:textId="77777777" w:rsidR="00B046C1" w:rsidRDefault="001E52EB" w:rsidP="001E52E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 w:hanging="101"/>
                        </w:pPr>
                        <w:r>
                          <w:t>-Water use flashcards</w:t>
                        </w:r>
                      </w:p>
                      <w:p w14:paraId="38B971FF" w14:textId="77777777" w:rsidR="008C578D" w:rsidRDefault="008C578D" w:rsidP="007F3D14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</w:tr>
                  <w:tr w:rsidR="00C17E2A" w14:paraId="2946304E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4E698D27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4258EB4F" w14:textId="77777777" w:rsidR="008964C1" w:rsidRDefault="00D979CC" w:rsidP="008964C1">
                        <w:pPr>
                          <w:pStyle w:val="ListBullet"/>
                        </w:pPr>
                        <w:hyperlink r:id="rId8" w:history="1">
                          <w:r w:rsidR="008964C1" w:rsidRPr="000E31CA">
                            <w:rPr>
                              <w:rStyle w:val="Hyperlink"/>
                            </w:rPr>
                            <w:t>https://www.crayola.com/lesson-plans/why-is-water-important-lesson-plan/</w:t>
                          </w:r>
                        </w:hyperlink>
                      </w:p>
                      <w:p w14:paraId="6847FCE1" w14:textId="77777777" w:rsidR="008964C1" w:rsidRDefault="00D979CC" w:rsidP="008964C1">
                        <w:pPr>
                          <w:pStyle w:val="ListBullet"/>
                        </w:pPr>
                        <w:hyperlink r:id="rId9" w:history="1">
                          <w:r w:rsidR="008964C1" w:rsidRPr="000E31CA">
                            <w:rPr>
                              <w:rStyle w:val="Hyperlink"/>
                            </w:rPr>
                            <w:t>https://www.wateraid.org/us/sites/g/files/jkxoof291/files/water-around-the-world-ks2-lesson-plan.pdf</w:t>
                          </w:r>
                        </w:hyperlink>
                      </w:p>
                      <w:p w14:paraId="2CBD3302" w14:textId="77777777" w:rsidR="00C82CFC" w:rsidRDefault="00D979CC" w:rsidP="00C82CFC">
                        <w:pPr>
                          <w:pStyle w:val="ListBullet"/>
                        </w:pPr>
                        <w:hyperlink r:id="rId10" w:history="1">
                          <w:r w:rsidR="00795D7F" w:rsidRPr="000E31CA">
                            <w:rPr>
                              <w:rStyle w:val="Hyperlink"/>
                            </w:rPr>
                            <w:t>https://study.com/academy/lesson/water-lesson-plan.html</w:t>
                          </w:r>
                        </w:hyperlink>
                      </w:p>
                      <w:p w14:paraId="715AA373" w14:textId="77777777" w:rsidR="00795D7F" w:rsidRDefault="00D979CC" w:rsidP="00C82CFC">
                        <w:pPr>
                          <w:pStyle w:val="ListBullet"/>
                        </w:pPr>
                        <w:hyperlink r:id="rId11" w:history="1">
                          <w:r w:rsidR="00FA5E2E" w:rsidRPr="000E31CA">
                            <w:rPr>
                              <w:rStyle w:val="Hyperlink"/>
                            </w:rPr>
                            <w:t>https://www.pinterest.com/elizlowe/water-lessons-ideas/?lp=true</w:t>
                          </w:r>
                        </w:hyperlink>
                      </w:p>
                      <w:p w14:paraId="3D3D56CF" w14:textId="77777777" w:rsidR="00FA5E2E" w:rsidRDefault="00D979CC" w:rsidP="00C82CFC">
                        <w:pPr>
                          <w:pStyle w:val="ListBullet"/>
                        </w:pPr>
                        <w:hyperlink r:id="rId12" w:history="1">
                          <w:r w:rsidR="00FA5E2E" w:rsidRPr="000E31CA">
                            <w:rPr>
                              <w:rStyle w:val="Hyperlink"/>
                            </w:rPr>
                            <w:t>http://lessonplanspage.com/sciencessusesofwater2-htm/</w:t>
                          </w:r>
                        </w:hyperlink>
                      </w:p>
                      <w:p w14:paraId="7538098E" w14:textId="77777777" w:rsidR="00FA5E2E" w:rsidRDefault="001E52EB" w:rsidP="001E52E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- </w:t>
                        </w:r>
                        <w:hyperlink r:id="rId13" w:history="1">
                          <w:r w:rsidRPr="000E31CA">
                            <w:rPr>
                              <w:rStyle w:val="Hyperlink"/>
                            </w:rPr>
                            <w:t>https://greenschoolsireland.org/wp-content/uploads/2017/06/WATER-Curriculum-Links-Booklet.pdf</w:t>
                          </w:r>
                        </w:hyperlink>
                      </w:p>
                      <w:p w14:paraId="01D37BEF" w14:textId="77777777" w:rsidR="001E52EB" w:rsidRDefault="001E52EB" w:rsidP="001E52E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</w:tr>
                  <w:tr w:rsidR="00C17E2A" w14:paraId="609D544A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04B7E7D3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1E4538B6" w14:textId="77777777" w:rsidR="00C17E2A" w:rsidRDefault="00C17E2A"/>
                    </w:tc>
                  </w:tr>
                </w:tbl>
                <w:p w14:paraId="0EB7813D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C91117" w14:paraId="593C1CA4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18ECD89C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513E967D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69200DA1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0DB7B9A0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5C58E453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C91117" w14:paraId="75687FB8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7223AD45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5DBB2D45" w14:textId="77777777" w:rsidR="00442C45" w:rsidRDefault="00442C45" w:rsidP="00607382">
            <w:pPr>
              <w:pStyle w:val="ListParagraph"/>
              <w:spacing w:before="0" w:after="0" w:line="240" w:lineRule="auto"/>
              <w:ind w:left="0"/>
            </w:pPr>
            <w:bookmarkStart w:id="0" w:name="_GoBack"/>
            <w:bookmarkEnd w:id="0"/>
            <w:r>
              <w:t>Studen</w:t>
            </w:r>
            <w:r w:rsidR="00DC5BF1">
              <w:t xml:space="preserve">ts will be able </w:t>
            </w:r>
            <w:r w:rsidR="0016483B">
              <w:t>to:</w:t>
            </w:r>
          </w:p>
          <w:p w14:paraId="70C49DFC" w14:textId="77777777" w:rsidR="00795D7F" w:rsidRDefault="00617B1A" w:rsidP="00D10BF0">
            <w:pPr>
              <w:pStyle w:val="ListParagraph"/>
              <w:numPr>
                <w:ilvl w:val="0"/>
                <w:numId w:val="4"/>
              </w:numPr>
              <w:ind w:left="142" w:hanging="142"/>
            </w:pPr>
            <w:r>
              <w:t>D</w:t>
            </w:r>
            <w:r w:rsidRPr="00617B1A">
              <w:t>efine water</w:t>
            </w:r>
            <w:r w:rsidR="00795D7F">
              <w:t>.</w:t>
            </w:r>
          </w:p>
          <w:p w14:paraId="41EDB84B" w14:textId="77777777" w:rsidR="00795D7F" w:rsidRDefault="00795D7F" w:rsidP="00D10BF0">
            <w:pPr>
              <w:pStyle w:val="ListParagraph"/>
              <w:numPr>
                <w:ilvl w:val="0"/>
                <w:numId w:val="4"/>
              </w:numPr>
              <w:ind w:left="142" w:hanging="142"/>
            </w:pPr>
            <w:r>
              <w:t>E</w:t>
            </w:r>
            <w:r w:rsidR="00617B1A" w:rsidRPr="00617B1A">
              <w:t>xplain the role of water for humans and plants</w:t>
            </w:r>
            <w:r>
              <w:t>.</w:t>
            </w:r>
          </w:p>
          <w:p w14:paraId="57C3F6E0" w14:textId="77777777" w:rsidR="00795D7F" w:rsidRDefault="00795D7F" w:rsidP="00D10BF0">
            <w:pPr>
              <w:pStyle w:val="ListParagraph"/>
              <w:numPr>
                <w:ilvl w:val="0"/>
                <w:numId w:val="4"/>
              </w:numPr>
              <w:ind w:left="142" w:hanging="142"/>
            </w:pPr>
            <w:r>
              <w:t>D</w:t>
            </w:r>
            <w:r w:rsidR="00617B1A" w:rsidRPr="00617B1A">
              <w:t>iscuss and explain the water cycle</w:t>
            </w:r>
            <w:r>
              <w:t>.</w:t>
            </w:r>
          </w:p>
          <w:p w14:paraId="13E2E338" w14:textId="77777777" w:rsidR="00795D7F" w:rsidRDefault="0074114E" w:rsidP="00D10BF0">
            <w:pPr>
              <w:pStyle w:val="ListParagraph"/>
              <w:numPr>
                <w:ilvl w:val="0"/>
                <w:numId w:val="4"/>
              </w:numPr>
              <w:ind w:left="142" w:hanging="142"/>
            </w:pPr>
            <w:r w:rsidRPr="00297B47">
              <w:t>State orally how water can be used</w:t>
            </w:r>
            <w:r w:rsidR="00297B47">
              <w:t>.</w:t>
            </w:r>
          </w:p>
          <w:p w14:paraId="023387C8" w14:textId="77777777" w:rsidR="00297B47" w:rsidRDefault="0074114E" w:rsidP="00D10BF0">
            <w:pPr>
              <w:pStyle w:val="ListParagraph"/>
              <w:numPr>
                <w:ilvl w:val="0"/>
                <w:numId w:val="4"/>
              </w:numPr>
              <w:ind w:left="142" w:hanging="142"/>
            </w:pPr>
            <w:r w:rsidRPr="00297B47">
              <w:t>Circle the correct uses of water on a chart;</w:t>
            </w:r>
          </w:p>
          <w:p w14:paraId="0DECAC1F" w14:textId="77777777" w:rsidR="00C91117" w:rsidRDefault="00C91117" w:rsidP="00C91117">
            <w:pPr>
              <w:pStyle w:val="Heading2"/>
              <w:rPr>
                <w:rFonts w:asciiTheme="minorHAnsi" w:eastAsiaTheme="minorEastAsia" w:hAnsiTheme="minorHAnsi" w:cstheme="minorBidi"/>
                <w:color w:val="404040" w:themeColor="text1" w:themeTint="BF"/>
              </w:rPr>
            </w:pPr>
          </w:p>
          <w:p w14:paraId="4B93D809" w14:textId="77777777" w:rsidR="00C91117" w:rsidRPr="00AF47E1" w:rsidRDefault="00C91117" w:rsidP="00C91117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01D3B9A6" w14:textId="77777777" w:rsidR="00C91117" w:rsidRDefault="00C91117" w:rsidP="00D10BF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42" w:hanging="142"/>
            </w:pPr>
            <w:r>
              <w:t>Introduce</w:t>
            </w:r>
            <w:r w:rsidRPr="00385DAE">
              <w:t xml:space="preserve"> the lesson by presenting students with a container of water</w:t>
            </w:r>
            <w:r>
              <w:t>.</w:t>
            </w:r>
          </w:p>
          <w:p w14:paraId="3285C9C1" w14:textId="77777777" w:rsidR="00C91117" w:rsidRDefault="00C91117" w:rsidP="00D10BF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42" w:hanging="142"/>
            </w:pPr>
            <w:r>
              <w:t>A</w:t>
            </w:r>
            <w:r w:rsidRPr="00385DAE">
              <w:t>sks students about various ways in which the</w:t>
            </w:r>
            <w:r>
              <w:t xml:space="preserve"> water can be used.</w:t>
            </w:r>
          </w:p>
          <w:p w14:paraId="5199D0A6" w14:textId="77777777" w:rsidR="00C91117" w:rsidRPr="00385DAE" w:rsidRDefault="00C91117" w:rsidP="00D10BF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42" w:hanging="142"/>
            </w:pPr>
            <w:r w:rsidRPr="00385DAE">
              <w:t>Students will demonstrate their answers.</w:t>
            </w:r>
          </w:p>
          <w:p w14:paraId="14E6517D" w14:textId="77777777" w:rsidR="00C91117" w:rsidRDefault="00C91117" w:rsidP="00D10BF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42" w:hanging="142"/>
            </w:pPr>
            <w:r>
              <w:t xml:space="preserve">Have their responses written on the </w:t>
            </w:r>
            <w:r>
              <w:lastRenderedPageBreak/>
              <w:t>whiteboard.</w:t>
            </w:r>
          </w:p>
          <w:p w14:paraId="62D0F270" w14:textId="77777777" w:rsidR="00C91117" w:rsidRDefault="00C91117" w:rsidP="00D10BF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42" w:hanging="142"/>
            </w:pPr>
            <w:r>
              <w:t>Review their responses</w:t>
            </w:r>
            <w:r w:rsidRPr="00385DAE">
              <w:t xml:space="preserve"> and </w:t>
            </w:r>
            <w:r>
              <w:t>ask them to</w:t>
            </w:r>
            <w:r w:rsidRPr="00385DAE">
              <w:t xml:space="preserve"> say if there are any other uses</w:t>
            </w:r>
            <w:r w:rsidRPr="00556D03">
              <w:t xml:space="preserve"> </w:t>
            </w:r>
            <w:r w:rsidRPr="00385DAE">
              <w:t>besides those given.</w:t>
            </w:r>
          </w:p>
          <w:p w14:paraId="04F19E37" w14:textId="77777777" w:rsidR="00C91117" w:rsidRDefault="00C91117" w:rsidP="00556D03">
            <w:pPr>
              <w:pStyle w:val="ListParagraph"/>
              <w:spacing w:before="0" w:after="0" w:line="240" w:lineRule="auto"/>
              <w:ind w:left="142"/>
            </w:pPr>
          </w:p>
          <w:p w14:paraId="444F4A32" w14:textId="77777777" w:rsidR="008C578D" w:rsidRPr="008C578D" w:rsidRDefault="008C578D" w:rsidP="00D600FE">
            <w:pPr>
              <w:pStyle w:val="ListParagraph"/>
              <w:ind w:left="142"/>
            </w:pPr>
          </w:p>
          <w:p w14:paraId="30DE2C11" w14:textId="77777777" w:rsidR="00453D92" w:rsidRPr="000A37E8" w:rsidRDefault="00453D92" w:rsidP="008C578D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564D6217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1B8E4FE" w14:textId="77777777" w:rsidR="0032499B" w:rsidRDefault="00F616CA" w:rsidP="0032499B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="0032499B">
              <w:rPr>
                <w:b/>
              </w:rPr>
              <w:t>Mins</w:t>
            </w:r>
          </w:p>
          <w:p w14:paraId="5D35DFE7" w14:textId="77777777" w:rsidR="00482700" w:rsidRPr="00754839" w:rsidRDefault="00482700" w:rsidP="00C91117">
            <w:pPr>
              <w:rPr>
                <w:b/>
              </w:rPr>
            </w:pPr>
            <w:r w:rsidRPr="00754839">
              <w:rPr>
                <w:b/>
              </w:rPr>
              <w:t xml:space="preserve">Resources/Materials: </w:t>
            </w:r>
            <w:r w:rsidR="00385DAE" w:rsidRPr="00754839">
              <w:rPr>
                <w:b/>
              </w:rPr>
              <w:t>Container with water, chart showing water being used, word cards with uses of water.</w:t>
            </w:r>
          </w:p>
          <w:p w14:paraId="76DB9607" w14:textId="77777777" w:rsidR="00D600FE" w:rsidRDefault="00482700" w:rsidP="00D10BF0">
            <w:pPr>
              <w:pStyle w:val="ListParagraph"/>
              <w:numPr>
                <w:ilvl w:val="0"/>
                <w:numId w:val="7"/>
              </w:numPr>
              <w:ind w:left="272" w:hanging="283"/>
            </w:pPr>
            <w:r>
              <w:t>Hold a brief discussion with the</w:t>
            </w:r>
            <w:r w:rsidR="00D600FE">
              <w:t xml:space="preserve"> students on how water can be used.</w:t>
            </w:r>
          </w:p>
          <w:p w14:paraId="61178712" w14:textId="77777777" w:rsidR="00D600FE" w:rsidRDefault="00482700" w:rsidP="00D10BF0">
            <w:pPr>
              <w:pStyle w:val="ListParagraph"/>
              <w:numPr>
                <w:ilvl w:val="0"/>
                <w:numId w:val="7"/>
              </w:numPr>
              <w:ind w:left="272" w:hanging="283"/>
            </w:pPr>
            <w:r>
              <w:t>Show the chart and ask student</w:t>
            </w:r>
            <w:r w:rsidRPr="00482700">
              <w:t xml:space="preserve"> to say what they see</w:t>
            </w:r>
            <w:r w:rsidR="00C91117">
              <w:t>.</w:t>
            </w:r>
          </w:p>
          <w:p w14:paraId="5EA5B98B" w14:textId="77777777" w:rsidR="00D600FE" w:rsidRDefault="00482700" w:rsidP="00D10BF0">
            <w:pPr>
              <w:pStyle w:val="ListParagraph"/>
              <w:numPr>
                <w:ilvl w:val="0"/>
                <w:numId w:val="7"/>
              </w:numPr>
              <w:ind w:left="272" w:hanging="283"/>
            </w:pPr>
            <w:r w:rsidRPr="00482700">
              <w:t>As students identif</w:t>
            </w:r>
            <w:r w:rsidR="00C91117">
              <w:t>y the various actions being per</w:t>
            </w:r>
            <w:r w:rsidRPr="00482700">
              <w:t xml:space="preserve">formed, </w:t>
            </w:r>
            <w:r w:rsidR="00D600FE">
              <w:t>Place the word cards</w:t>
            </w:r>
            <w:r w:rsidRPr="00482700">
              <w:t xml:space="preserve"> beside them. </w:t>
            </w:r>
          </w:p>
          <w:p w14:paraId="16CBFAF1" w14:textId="77777777" w:rsidR="00D600FE" w:rsidRDefault="00D600FE" w:rsidP="00D10BF0">
            <w:pPr>
              <w:pStyle w:val="ListParagraph"/>
              <w:numPr>
                <w:ilvl w:val="0"/>
                <w:numId w:val="7"/>
              </w:numPr>
              <w:ind w:left="272" w:hanging="283"/>
            </w:pPr>
            <w:r>
              <w:t>Ask q</w:t>
            </w:r>
            <w:r w:rsidR="00482700" w:rsidRPr="00482700">
              <w:t>uestions about</w:t>
            </w:r>
            <w:r>
              <w:t xml:space="preserve"> the different scenes.</w:t>
            </w:r>
          </w:p>
          <w:p w14:paraId="2A66A32E" w14:textId="77777777" w:rsidR="00D600FE" w:rsidRDefault="00D600FE" w:rsidP="00D10BF0">
            <w:pPr>
              <w:pStyle w:val="ListParagraph"/>
              <w:numPr>
                <w:ilvl w:val="0"/>
                <w:numId w:val="7"/>
              </w:numPr>
              <w:ind w:left="272" w:hanging="283"/>
            </w:pPr>
            <w:r>
              <w:t>Ask s</w:t>
            </w:r>
            <w:r w:rsidR="00482700" w:rsidRPr="00482700">
              <w:t>tu</w:t>
            </w:r>
            <w:r>
              <w:t xml:space="preserve">dents </w:t>
            </w:r>
            <w:r w:rsidR="00482700" w:rsidRPr="00482700">
              <w:t xml:space="preserve">to take a closer look at the chart and say if they see any bad uses of water. </w:t>
            </w:r>
          </w:p>
          <w:p w14:paraId="3E8ED4F5" w14:textId="77777777" w:rsidR="00C91117" w:rsidRDefault="00D600FE" w:rsidP="00D10BF0">
            <w:pPr>
              <w:pStyle w:val="ListParagraph"/>
              <w:numPr>
                <w:ilvl w:val="0"/>
                <w:numId w:val="7"/>
              </w:numPr>
              <w:ind w:left="272" w:hanging="283"/>
            </w:pPr>
            <w:r>
              <w:t xml:space="preserve">Hold </w:t>
            </w:r>
            <w:r w:rsidR="00C91117">
              <w:t>a brief</w:t>
            </w:r>
            <w:r>
              <w:t xml:space="preserve"> discussion </w:t>
            </w:r>
            <w:r w:rsidR="00482700" w:rsidRPr="00482700">
              <w:t xml:space="preserve">about how water can be misused. </w:t>
            </w:r>
          </w:p>
          <w:p w14:paraId="088C8C28" w14:textId="77777777" w:rsidR="00482700" w:rsidRPr="00482700" w:rsidRDefault="00C91117" w:rsidP="00D10BF0">
            <w:pPr>
              <w:pStyle w:val="ListParagraph"/>
              <w:numPr>
                <w:ilvl w:val="0"/>
                <w:numId w:val="7"/>
              </w:numPr>
              <w:ind w:left="272" w:hanging="283"/>
            </w:pPr>
            <w:r>
              <w:t>Ask students</w:t>
            </w:r>
            <w:r w:rsidR="00482700" w:rsidRPr="00482700">
              <w:t xml:space="preserve"> to say why water is important and why it is necessary for us to have clean water.</w:t>
            </w:r>
          </w:p>
          <w:p w14:paraId="12E98325" w14:textId="77777777" w:rsidR="00482700" w:rsidRPr="00482700" w:rsidRDefault="00482700" w:rsidP="00A519E2">
            <w:pPr>
              <w:ind w:left="360"/>
            </w:pPr>
          </w:p>
          <w:p w14:paraId="2358E727" w14:textId="77777777" w:rsidR="00DE7247" w:rsidRDefault="00DE7247" w:rsidP="00A80239">
            <w:pPr>
              <w:tabs>
                <w:tab w:val="left" w:pos="2760"/>
              </w:tabs>
              <w:ind w:left="360"/>
              <w:rPr>
                <w:b/>
              </w:rPr>
            </w:pPr>
          </w:p>
          <w:p w14:paraId="24A88C4D" w14:textId="77777777" w:rsidR="00DE7247" w:rsidRDefault="00DE7247" w:rsidP="00A80239">
            <w:pPr>
              <w:tabs>
                <w:tab w:val="left" w:pos="2760"/>
              </w:tabs>
              <w:ind w:left="360"/>
              <w:rPr>
                <w:b/>
              </w:rPr>
            </w:pPr>
          </w:p>
          <w:p w14:paraId="711B243C" w14:textId="77777777" w:rsidR="00DE7247" w:rsidRDefault="00DE7247" w:rsidP="00556D03">
            <w:pPr>
              <w:rPr>
                <w:b/>
              </w:rPr>
            </w:pPr>
            <w:r>
              <w:rPr>
                <w:b/>
              </w:rPr>
              <w:lastRenderedPageBreak/>
              <w:t>Day 3/Lesson 3</w:t>
            </w:r>
            <w:r w:rsidRPr="00F616CA">
              <w:rPr>
                <w:b/>
              </w:rPr>
              <w:t xml:space="preserve">- </w:t>
            </w:r>
            <w:r>
              <w:rPr>
                <w:b/>
              </w:rPr>
              <w:t>15 Mins</w:t>
            </w:r>
            <w:r>
              <w:rPr>
                <w:b/>
              </w:rPr>
              <w:tab/>
            </w:r>
          </w:p>
          <w:p w14:paraId="394A0FD4" w14:textId="77777777" w:rsidR="00556D03" w:rsidRPr="00556D03" w:rsidRDefault="008964C1" w:rsidP="00D10BF0">
            <w:pPr>
              <w:pStyle w:val="ListParagraph"/>
              <w:numPr>
                <w:ilvl w:val="0"/>
                <w:numId w:val="9"/>
              </w:numPr>
              <w:tabs>
                <w:tab w:val="left" w:pos="2760"/>
              </w:tabs>
              <w:ind w:left="130" w:hanging="141"/>
              <w:rPr>
                <w:b/>
              </w:rPr>
            </w:pPr>
            <w:r>
              <w:t xml:space="preserve">Split the class into small groups and ask each group to think of questions about using and saving </w:t>
            </w:r>
            <w:r w:rsidR="00556D03">
              <w:t>water in Nigeria</w:t>
            </w:r>
            <w:r>
              <w:t xml:space="preserve">. </w:t>
            </w:r>
          </w:p>
          <w:p w14:paraId="694DFF92" w14:textId="77777777" w:rsidR="00556D03" w:rsidRPr="00754839" w:rsidRDefault="008964C1" w:rsidP="00D10BF0">
            <w:pPr>
              <w:pStyle w:val="ListParagraph"/>
              <w:numPr>
                <w:ilvl w:val="0"/>
                <w:numId w:val="9"/>
              </w:numPr>
              <w:tabs>
                <w:tab w:val="left" w:pos="2760"/>
              </w:tabs>
              <w:ind w:left="130" w:hanging="141"/>
              <w:rPr>
                <w:b/>
              </w:rPr>
            </w:pPr>
            <w:r>
              <w:t>Th</w:t>
            </w:r>
            <w:r w:rsidR="00556D03">
              <w:t xml:space="preserve">ey should write them in their books. </w:t>
            </w:r>
            <w:r>
              <w:t xml:space="preserve">For example, </w:t>
            </w:r>
            <w:r w:rsidRPr="00754839">
              <w:rPr>
                <w:b/>
              </w:rPr>
              <w:t>where would you be most likely to see people carrying plastic water bottles</w:t>
            </w:r>
            <w:r>
              <w:t xml:space="preserve">? </w:t>
            </w:r>
            <w:r w:rsidRPr="00754839">
              <w:rPr>
                <w:b/>
              </w:rPr>
              <w:t>Or using waste water to water vegetables? Do these h</w:t>
            </w:r>
            <w:r w:rsidR="00556D03" w:rsidRPr="00754839">
              <w:rPr>
                <w:b/>
              </w:rPr>
              <w:t>appen in more than one country?</w:t>
            </w:r>
          </w:p>
          <w:p w14:paraId="70526FC9" w14:textId="77777777" w:rsidR="00556D03" w:rsidRPr="00556D03" w:rsidRDefault="008964C1" w:rsidP="00D10BF0">
            <w:pPr>
              <w:pStyle w:val="ListParagraph"/>
              <w:numPr>
                <w:ilvl w:val="0"/>
                <w:numId w:val="9"/>
              </w:numPr>
              <w:tabs>
                <w:tab w:val="left" w:pos="2760"/>
              </w:tabs>
              <w:ind w:left="130" w:hanging="141"/>
            </w:pPr>
            <w:r>
              <w:t>Once they hav</w:t>
            </w:r>
            <w:r w:rsidR="00556D03">
              <w:t xml:space="preserve">e come up with their questions, </w:t>
            </w:r>
            <w:r>
              <w:t xml:space="preserve">they should swap with another group to answer each other’s questions and then share with the class. </w:t>
            </w:r>
          </w:p>
          <w:p w14:paraId="25975381" w14:textId="77777777" w:rsidR="00E4676A" w:rsidRPr="00791CC3" w:rsidRDefault="008964C1" w:rsidP="00D10BF0">
            <w:pPr>
              <w:pStyle w:val="ListParagraph"/>
              <w:numPr>
                <w:ilvl w:val="0"/>
                <w:numId w:val="9"/>
              </w:numPr>
              <w:tabs>
                <w:tab w:val="left" w:pos="2760"/>
              </w:tabs>
              <w:ind w:left="130" w:hanging="141"/>
              <w:rPr>
                <w:b/>
              </w:rPr>
            </w:pPr>
            <w:r>
              <w:t>Ask the class to think about why differences exist. What does it tell us about the availability of water for everyone?</w:t>
            </w:r>
            <w:r w:rsidR="00A80239" w:rsidRPr="00556D03">
              <w:tab/>
            </w:r>
          </w:p>
        </w:tc>
        <w:tc>
          <w:tcPr>
            <w:tcW w:w="150" w:type="pct"/>
          </w:tcPr>
          <w:p w14:paraId="396B3B7A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1D59953" w14:textId="77777777" w:rsidR="00C91117" w:rsidRDefault="0032499B" w:rsidP="00C91117">
            <w:pPr>
              <w:rPr>
                <w:b/>
              </w:rPr>
            </w:pPr>
            <w:r w:rsidRPr="008E0E96">
              <w:rPr>
                <w:b/>
              </w:rPr>
              <w:t>Day 2 Lesson 2</w:t>
            </w:r>
            <w:r w:rsidR="00E07205" w:rsidRPr="008E0E96">
              <w:rPr>
                <w:b/>
              </w:rPr>
              <w:t>- 15 mins</w:t>
            </w:r>
          </w:p>
          <w:p w14:paraId="5A67F578" w14:textId="77777777" w:rsidR="00B63CA5" w:rsidRPr="00B63CA5" w:rsidRDefault="00C50693" w:rsidP="00D10BF0">
            <w:pPr>
              <w:pStyle w:val="ListParagraph"/>
              <w:numPr>
                <w:ilvl w:val="0"/>
                <w:numId w:val="8"/>
              </w:numPr>
              <w:ind w:left="164" w:hanging="164"/>
              <w:rPr>
                <w:b/>
              </w:rPr>
            </w:pPr>
            <w:r w:rsidRPr="00C50693">
              <w:t>Tell students that the class is going on a Great Water Hunt to see where and how w</w:t>
            </w:r>
            <w:r w:rsidR="00B63CA5">
              <w:t>ater is used around the school.</w:t>
            </w:r>
          </w:p>
          <w:p w14:paraId="6140E125" w14:textId="77777777" w:rsidR="00B63CA5" w:rsidRPr="00B63CA5" w:rsidRDefault="00B63CA5" w:rsidP="00D10BF0">
            <w:pPr>
              <w:pStyle w:val="ListParagraph"/>
              <w:numPr>
                <w:ilvl w:val="0"/>
                <w:numId w:val="8"/>
              </w:numPr>
              <w:ind w:left="164" w:hanging="164"/>
            </w:pPr>
            <w:r>
              <w:t xml:space="preserve">Ask students to </w:t>
            </w:r>
            <w:r w:rsidR="00C50693" w:rsidRPr="00C50693">
              <w:t>record their findings by drawing or writing words for where they see water.</w:t>
            </w:r>
          </w:p>
          <w:p w14:paraId="110A3F81" w14:textId="77777777" w:rsidR="00B63CA5" w:rsidRPr="00B63CA5" w:rsidRDefault="00C50693" w:rsidP="00D10BF0">
            <w:pPr>
              <w:pStyle w:val="ListParagraph"/>
              <w:numPr>
                <w:ilvl w:val="0"/>
                <w:numId w:val="8"/>
              </w:numPr>
              <w:ind w:left="164" w:hanging="164"/>
              <w:rPr>
                <w:b/>
              </w:rPr>
            </w:pPr>
            <w:r w:rsidRPr="00C50693">
              <w:t xml:space="preserve"> Break students into small groups with the parent volunteers who will help the students</w:t>
            </w:r>
            <w:r w:rsidR="00B63CA5">
              <w:t xml:space="preserve"> hunt</w:t>
            </w:r>
            <w:r w:rsidRPr="00C50693">
              <w:t xml:space="preserve"> in small groups.</w:t>
            </w:r>
          </w:p>
          <w:p w14:paraId="51330364" w14:textId="77777777" w:rsidR="00B63CA5" w:rsidRPr="00B63CA5" w:rsidRDefault="00C50693" w:rsidP="00D10BF0">
            <w:pPr>
              <w:pStyle w:val="ListParagraph"/>
              <w:numPr>
                <w:ilvl w:val="0"/>
                <w:numId w:val="8"/>
              </w:numPr>
              <w:ind w:left="164" w:hanging="164"/>
            </w:pPr>
            <w:r w:rsidRPr="00B63CA5">
              <w:t xml:space="preserve">Distribute the clipboards, plain paper, and pencils. </w:t>
            </w:r>
          </w:p>
          <w:p w14:paraId="2D15F0C4" w14:textId="77777777" w:rsidR="00B63CA5" w:rsidRPr="00B63CA5" w:rsidRDefault="00C50693" w:rsidP="00D10BF0">
            <w:pPr>
              <w:pStyle w:val="ListParagraph"/>
              <w:numPr>
                <w:ilvl w:val="0"/>
                <w:numId w:val="8"/>
              </w:numPr>
              <w:ind w:left="164" w:hanging="164"/>
            </w:pPr>
            <w:r w:rsidRPr="00B63CA5">
              <w:t xml:space="preserve">Begin the search for water in the classroom and move around the school. </w:t>
            </w:r>
          </w:p>
          <w:p w14:paraId="3DC25616" w14:textId="77777777" w:rsidR="00B63CA5" w:rsidRDefault="00C50693" w:rsidP="00D10BF0">
            <w:pPr>
              <w:pStyle w:val="ListParagraph"/>
              <w:numPr>
                <w:ilvl w:val="0"/>
                <w:numId w:val="8"/>
              </w:numPr>
              <w:ind w:left="164" w:hanging="164"/>
            </w:pPr>
            <w:r w:rsidRPr="00B63CA5">
              <w:t xml:space="preserve">If you like, extend the hunt out into the neighborhood. </w:t>
            </w:r>
          </w:p>
          <w:p w14:paraId="636D5D63" w14:textId="77777777" w:rsidR="00B63CA5" w:rsidRDefault="00C50693" w:rsidP="00D10BF0">
            <w:pPr>
              <w:pStyle w:val="ListParagraph"/>
              <w:numPr>
                <w:ilvl w:val="0"/>
                <w:numId w:val="8"/>
              </w:numPr>
              <w:ind w:left="164" w:hanging="164"/>
            </w:pPr>
            <w:r w:rsidRPr="00B63CA5">
              <w:t>Return to the classroom. Encourage students to color their pictures and add letters and words.</w:t>
            </w:r>
          </w:p>
          <w:p w14:paraId="75A47F2B" w14:textId="77777777" w:rsidR="00C50693" w:rsidRPr="00B63CA5" w:rsidRDefault="00C50693" w:rsidP="00D10BF0">
            <w:pPr>
              <w:pStyle w:val="ListParagraph"/>
              <w:numPr>
                <w:ilvl w:val="0"/>
                <w:numId w:val="8"/>
              </w:numPr>
              <w:ind w:left="164" w:hanging="164"/>
            </w:pPr>
            <w:r w:rsidRPr="00B63CA5">
              <w:t>Gather students together and have them shar</w:t>
            </w:r>
            <w:r w:rsidR="00B63CA5">
              <w:t>e their findings.</w:t>
            </w:r>
          </w:p>
          <w:p w14:paraId="42AF9D84" w14:textId="77777777" w:rsidR="00DC5BF1" w:rsidRDefault="00DC5BF1" w:rsidP="00B63CA5">
            <w:pPr>
              <w:pStyle w:val="ListParagraph"/>
              <w:ind w:left="214"/>
              <w:rPr>
                <w:b/>
              </w:rPr>
            </w:pPr>
          </w:p>
          <w:p w14:paraId="663AA565" w14:textId="77777777" w:rsidR="009608E7" w:rsidRDefault="009608E7" w:rsidP="00B63CA5">
            <w:pPr>
              <w:pStyle w:val="ListParagraph"/>
              <w:ind w:left="214"/>
              <w:rPr>
                <w:b/>
              </w:rPr>
            </w:pPr>
          </w:p>
          <w:p w14:paraId="72E808BA" w14:textId="77777777" w:rsidR="009608E7" w:rsidRDefault="009608E7" w:rsidP="00B63CA5">
            <w:pPr>
              <w:pStyle w:val="ListParagraph"/>
              <w:ind w:left="214"/>
              <w:rPr>
                <w:b/>
              </w:rPr>
            </w:pPr>
          </w:p>
          <w:p w14:paraId="4AA3BD22" w14:textId="77777777" w:rsidR="00DE7247" w:rsidRDefault="00556D03" w:rsidP="00DC5BF1">
            <w:pPr>
              <w:pStyle w:val="ListParagraph"/>
              <w:ind w:left="214"/>
              <w:rPr>
                <w:b/>
              </w:rPr>
            </w:pPr>
            <w:r>
              <w:rPr>
                <w:b/>
              </w:rPr>
              <w:lastRenderedPageBreak/>
              <w:t>Day 4/Lesson 4</w:t>
            </w:r>
            <w:r w:rsidR="00DE7247" w:rsidRPr="00DC5BF1">
              <w:rPr>
                <w:b/>
              </w:rPr>
              <w:t>- 15 Mins</w:t>
            </w:r>
          </w:p>
          <w:p w14:paraId="069B9B0B" w14:textId="77777777" w:rsidR="001E52EB" w:rsidRDefault="001E52EB" w:rsidP="00D10BF0">
            <w:pPr>
              <w:pStyle w:val="ListParagraph"/>
              <w:numPr>
                <w:ilvl w:val="0"/>
                <w:numId w:val="10"/>
              </w:numPr>
              <w:tabs>
                <w:tab w:val="left" w:pos="2760"/>
              </w:tabs>
              <w:ind w:left="305" w:hanging="141"/>
            </w:pPr>
            <w:r w:rsidRPr="001E52EB">
              <w:t xml:space="preserve">Display the water uses image flashcards on the board. </w:t>
            </w:r>
          </w:p>
          <w:p w14:paraId="1A97B8BC" w14:textId="77777777" w:rsidR="001E52EB" w:rsidRDefault="001E52EB" w:rsidP="00D10BF0">
            <w:pPr>
              <w:pStyle w:val="ListParagraph"/>
              <w:numPr>
                <w:ilvl w:val="0"/>
                <w:numId w:val="10"/>
              </w:numPr>
              <w:tabs>
                <w:tab w:val="left" w:pos="2760"/>
              </w:tabs>
              <w:ind w:left="305" w:hanging="141"/>
            </w:pPr>
            <w:r w:rsidRPr="001E52EB">
              <w:t xml:space="preserve">Put the class into small groups of four or five. </w:t>
            </w:r>
          </w:p>
          <w:p w14:paraId="4996BF91" w14:textId="77777777" w:rsidR="001E52EB" w:rsidRDefault="001E52EB" w:rsidP="00D10BF0">
            <w:pPr>
              <w:pStyle w:val="ListParagraph"/>
              <w:numPr>
                <w:ilvl w:val="0"/>
                <w:numId w:val="10"/>
              </w:numPr>
              <w:tabs>
                <w:tab w:val="left" w:pos="2760"/>
              </w:tabs>
              <w:ind w:left="305" w:hanging="141"/>
            </w:pPr>
            <w:r w:rsidRPr="001E52EB">
              <w:t>Invite a student to mime one of the actions for the rest of the</w:t>
            </w:r>
            <w:r>
              <w:t xml:space="preserve"> group to guess the water use.</w:t>
            </w:r>
          </w:p>
          <w:p w14:paraId="373FEB27" w14:textId="77777777" w:rsidR="001E52EB" w:rsidRPr="001E52EB" w:rsidRDefault="001E52EB" w:rsidP="00D10BF0">
            <w:pPr>
              <w:pStyle w:val="ListParagraph"/>
              <w:numPr>
                <w:ilvl w:val="0"/>
                <w:numId w:val="10"/>
              </w:numPr>
              <w:tabs>
                <w:tab w:val="left" w:pos="2760"/>
              </w:tabs>
              <w:ind w:left="305" w:hanging="141"/>
            </w:pPr>
            <w:r w:rsidRPr="001E52EB">
              <w:t>The student who guesses the water use correctly takes a turn to do the mime.</w:t>
            </w:r>
          </w:p>
          <w:p w14:paraId="2A2D09F7" w14:textId="77777777" w:rsidR="0009192A" w:rsidRDefault="0009192A" w:rsidP="00CC21DB">
            <w:pPr>
              <w:pStyle w:val="ListParagraph"/>
              <w:ind w:left="214"/>
              <w:jc w:val="right"/>
            </w:pPr>
          </w:p>
          <w:p w14:paraId="1CE4178F" w14:textId="77777777" w:rsidR="00B262A1" w:rsidRPr="00171443" w:rsidRDefault="005751E2" w:rsidP="005751E2">
            <w:pPr>
              <w:tabs>
                <w:tab w:val="left" w:pos="1140"/>
              </w:tabs>
              <w:ind w:left="214" w:hanging="214"/>
            </w:pPr>
            <w:r>
              <w:tab/>
            </w:r>
          </w:p>
        </w:tc>
      </w:tr>
      <w:tr w:rsidR="00C91117" w14:paraId="0DC871C7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F8AD94" w14:textId="77777777" w:rsidR="00BD5017" w:rsidRDefault="00BD5017">
            <w:pPr>
              <w:pStyle w:val="Heading2"/>
            </w:pPr>
          </w:p>
          <w:p w14:paraId="1327EACC" w14:textId="77777777" w:rsidR="003B6A06" w:rsidRDefault="003B6A06" w:rsidP="00385DAE">
            <w:pPr>
              <w:pStyle w:val="ListParagraph"/>
              <w:spacing w:before="0" w:after="0" w:line="240" w:lineRule="auto"/>
            </w:pPr>
          </w:p>
          <w:p w14:paraId="7D675A64" w14:textId="77777777" w:rsidR="00DE1184" w:rsidRPr="00AF47E1" w:rsidRDefault="00FB0E5C" w:rsidP="00385DAE">
            <w:pPr>
              <w:pStyle w:val="ListParagraph"/>
              <w:spacing w:before="0" w:after="0" w:line="240" w:lineRule="auto"/>
              <w:ind w:left="180"/>
            </w:pPr>
            <w:r>
              <w:tab/>
            </w:r>
          </w:p>
        </w:tc>
        <w:tc>
          <w:tcPr>
            <w:tcW w:w="150" w:type="pct"/>
          </w:tcPr>
          <w:p w14:paraId="010396B5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1B95248" w14:textId="77777777" w:rsidR="00417B53" w:rsidRDefault="00417B53" w:rsidP="00864194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3D96544C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B2CB92B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C91117" w14:paraId="0406BC2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DC199E3" w14:textId="77777777" w:rsidR="00FB0E5C" w:rsidRDefault="00FB0E5C" w:rsidP="001F4D29">
            <w:pPr>
              <w:pStyle w:val="ListParagraph"/>
              <w:ind w:left="142"/>
            </w:pPr>
          </w:p>
          <w:p w14:paraId="673974F3" w14:textId="77777777" w:rsidR="001F4D29" w:rsidRPr="00FB0E5C" w:rsidRDefault="001F4D29" w:rsidP="00FB0E5C"/>
        </w:tc>
        <w:tc>
          <w:tcPr>
            <w:tcW w:w="150" w:type="pct"/>
          </w:tcPr>
          <w:p w14:paraId="2248862A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34FC4B6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363A509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632557E" w14:textId="77777777" w:rsidR="00C17E2A" w:rsidRDefault="00C17E2A"/>
        </w:tc>
      </w:tr>
      <w:tr w:rsidR="00C91117" w14:paraId="79ABEDD0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6D2E44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2494911D" w14:textId="77777777" w:rsidR="00C50693" w:rsidRPr="00C50693" w:rsidRDefault="00C50693" w:rsidP="00D10BF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ind w:left="142" w:hanging="142"/>
            </w:pPr>
            <w:r w:rsidRPr="00C50693">
              <w:t>Observe how students participate in the group discussion</w:t>
            </w:r>
            <w:r w:rsidR="00556D03">
              <w:t>.</w:t>
            </w:r>
          </w:p>
          <w:p w14:paraId="728FD807" w14:textId="77777777" w:rsidR="00C17E2A" w:rsidRPr="00F208E3" w:rsidRDefault="00C17E2A" w:rsidP="00C50693">
            <w:pPr>
              <w:shd w:val="clear" w:color="auto" w:fill="FFFFFF"/>
              <w:spacing w:before="100" w:beforeAutospacing="1" w:after="100" w:afterAutospacing="1" w:line="240" w:lineRule="auto"/>
              <w:ind w:left="720"/>
            </w:pPr>
          </w:p>
        </w:tc>
        <w:tc>
          <w:tcPr>
            <w:tcW w:w="150" w:type="pct"/>
          </w:tcPr>
          <w:p w14:paraId="135F8439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26045F7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5268E49A" w14:textId="77777777" w:rsidR="00C50693" w:rsidRPr="00C50693" w:rsidRDefault="00C50693" w:rsidP="0075483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ind w:left="128" w:hanging="141"/>
            </w:pPr>
            <w:r w:rsidRPr="00C50693">
              <w:t>Take note of how students illustrate or use letters and words to record water</w:t>
            </w:r>
            <w:r w:rsidR="00754839">
              <w:t>.</w:t>
            </w:r>
          </w:p>
          <w:p w14:paraId="1D16D9EA" w14:textId="77777777" w:rsidR="00CB08CC" w:rsidRPr="00287F69" w:rsidRDefault="00CB08CC" w:rsidP="00C50693"/>
        </w:tc>
        <w:tc>
          <w:tcPr>
            <w:tcW w:w="150" w:type="pct"/>
          </w:tcPr>
          <w:p w14:paraId="10B2A40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4C497C" w14:textId="77777777" w:rsidR="00C17E2A" w:rsidRDefault="00C17E2A"/>
        </w:tc>
      </w:tr>
      <w:tr w:rsidR="00C91117" w14:paraId="71C55445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53CF479C" w14:textId="77777777" w:rsidR="00C17E2A" w:rsidRDefault="00D27DC3" w:rsidP="00FB0E5C">
            <w:pPr>
              <w:pStyle w:val="Heading2"/>
              <w:tabs>
                <w:tab w:val="right" w:pos="2130"/>
              </w:tabs>
            </w:pPr>
            <w:r>
              <w:t>Summary</w:t>
            </w:r>
            <w:r w:rsidR="00FB0E5C">
              <w:tab/>
            </w:r>
          </w:p>
        </w:tc>
        <w:tc>
          <w:tcPr>
            <w:tcW w:w="150" w:type="pct"/>
          </w:tcPr>
          <w:p w14:paraId="51FB2009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2A08D67B" w14:textId="77777777" w:rsidR="00C17E2A" w:rsidRDefault="00C17E2A"/>
        </w:tc>
        <w:tc>
          <w:tcPr>
            <w:tcW w:w="150" w:type="pct"/>
          </w:tcPr>
          <w:p w14:paraId="3019050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4AE296F0" w14:textId="77777777" w:rsidR="00C17E2A" w:rsidRDefault="00C17E2A"/>
        </w:tc>
      </w:tr>
    </w:tbl>
    <w:p w14:paraId="3A3EC82A" w14:textId="77777777" w:rsidR="00C17E2A" w:rsidRDefault="00C17E2A"/>
    <w:sectPr w:rsidR="00C17E2A" w:rsidSect="00DA3F71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FD5A9" w14:textId="77777777" w:rsidR="00D979CC" w:rsidRDefault="00D979CC">
      <w:pPr>
        <w:spacing w:before="0" w:after="0" w:line="240" w:lineRule="auto"/>
      </w:pPr>
      <w:r>
        <w:separator/>
      </w:r>
    </w:p>
  </w:endnote>
  <w:endnote w:type="continuationSeparator" w:id="0">
    <w:p w14:paraId="61880D7D" w14:textId="77777777" w:rsidR="00D979CC" w:rsidRDefault="00D979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01092" w14:textId="77777777" w:rsidR="00C17E2A" w:rsidRDefault="00A9462C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C128C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6926B" w14:textId="77777777" w:rsidR="00D979CC" w:rsidRDefault="00D979CC">
      <w:pPr>
        <w:spacing w:before="0" w:after="0" w:line="240" w:lineRule="auto"/>
      </w:pPr>
      <w:r>
        <w:separator/>
      </w:r>
    </w:p>
  </w:footnote>
  <w:footnote w:type="continuationSeparator" w:id="0">
    <w:p w14:paraId="6844217F" w14:textId="77777777" w:rsidR="00D979CC" w:rsidRDefault="00D979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21C69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250FCE32" wp14:editId="6A661473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490968"/>
    <w:multiLevelType w:val="hybridMultilevel"/>
    <w:tmpl w:val="715081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E1392F"/>
    <w:multiLevelType w:val="hybridMultilevel"/>
    <w:tmpl w:val="939E9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459"/>
    <w:multiLevelType w:val="hybridMultilevel"/>
    <w:tmpl w:val="715081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9F154B"/>
    <w:multiLevelType w:val="hybridMultilevel"/>
    <w:tmpl w:val="939E9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047C"/>
    <w:multiLevelType w:val="hybridMultilevel"/>
    <w:tmpl w:val="707CE338"/>
    <w:lvl w:ilvl="0" w:tplc="E7508A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10339"/>
    <w:multiLevelType w:val="hybridMultilevel"/>
    <w:tmpl w:val="7AE4F992"/>
    <w:lvl w:ilvl="0" w:tplc="E7508A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E539D"/>
    <w:multiLevelType w:val="hybridMultilevel"/>
    <w:tmpl w:val="FEC22544"/>
    <w:lvl w:ilvl="0" w:tplc="E7508A1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E466DD"/>
    <w:multiLevelType w:val="hybridMultilevel"/>
    <w:tmpl w:val="6A6AF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B428D"/>
    <w:multiLevelType w:val="hybridMultilevel"/>
    <w:tmpl w:val="6A6AF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011D6"/>
    <w:rsid w:val="0004502C"/>
    <w:rsid w:val="000904AA"/>
    <w:rsid w:val="0009192A"/>
    <w:rsid w:val="000A37E8"/>
    <w:rsid w:val="000B72D9"/>
    <w:rsid w:val="000C562D"/>
    <w:rsid w:val="0010603A"/>
    <w:rsid w:val="00107E79"/>
    <w:rsid w:val="001432FD"/>
    <w:rsid w:val="00163CA6"/>
    <w:rsid w:val="0016483B"/>
    <w:rsid w:val="00171443"/>
    <w:rsid w:val="0017273B"/>
    <w:rsid w:val="0017631E"/>
    <w:rsid w:val="00196867"/>
    <w:rsid w:val="001B5D91"/>
    <w:rsid w:val="001D3BC8"/>
    <w:rsid w:val="001E52EB"/>
    <w:rsid w:val="001E6B90"/>
    <w:rsid w:val="001F4D29"/>
    <w:rsid w:val="00227208"/>
    <w:rsid w:val="0025424F"/>
    <w:rsid w:val="0026795F"/>
    <w:rsid w:val="00287F69"/>
    <w:rsid w:val="00297B47"/>
    <w:rsid w:val="002A72AE"/>
    <w:rsid w:val="002B1280"/>
    <w:rsid w:val="002B305C"/>
    <w:rsid w:val="002B733A"/>
    <w:rsid w:val="002F4915"/>
    <w:rsid w:val="00304069"/>
    <w:rsid w:val="0032499B"/>
    <w:rsid w:val="003468F5"/>
    <w:rsid w:val="00370282"/>
    <w:rsid w:val="00385DAE"/>
    <w:rsid w:val="00396443"/>
    <w:rsid w:val="003B1470"/>
    <w:rsid w:val="003B6A06"/>
    <w:rsid w:val="003D30E4"/>
    <w:rsid w:val="0040481C"/>
    <w:rsid w:val="004125FD"/>
    <w:rsid w:val="00415373"/>
    <w:rsid w:val="00417B53"/>
    <w:rsid w:val="004343E9"/>
    <w:rsid w:val="00442C45"/>
    <w:rsid w:val="00453D92"/>
    <w:rsid w:val="00482700"/>
    <w:rsid w:val="004B20E0"/>
    <w:rsid w:val="004D089D"/>
    <w:rsid w:val="004E29C7"/>
    <w:rsid w:val="004F6D32"/>
    <w:rsid w:val="00520DAF"/>
    <w:rsid w:val="00545106"/>
    <w:rsid w:val="00556D03"/>
    <w:rsid w:val="0056788D"/>
    <w:rsid w:val="005751E2"/>
    <w:rsid w:val="005A4652"/>
    <w:rsid w:val="005B22DA"/>
    <w:rsid w:val="005B7D58"/>
    <w:rsid w:val="005C2512"/>
    <w:rsid w:val="0060307B"/>
    <w:rsid w:val="00603309"/>
    <w:rsid w:val="00607382"/>
    <w:rsid w:val="00617B1A"/>
    <w:rsid w:val="00622A93"/>
    <w:rsid w:val="006326A0"/>
    <w:rsid w:val="006A5952"/>
    <w:rsid w:val="006F0813"/>
    <w:rsid w:val="006F7E46"/>
    <w:rsid w:val="0074114E"/>
    <w:rsid w:val="00754839"/>
    <w:rsid w:val="0076583E"/>
    <w:rsid w:val="00773C70"/>
    <w:rsid w:val="0078309D"/>
    <w:rsid w:val="0079124D"/>
    <w:rsid w:val="00791CC3"/>
    <w:rsid w:val="00795D7F"/>
    <w:rsid w:val="007F3D14"/>
    <w:rsid w:val="007F65A3"/>
    <w:rsid w:val="00807AE6"/>
    <w:rsid w:val="00811AB9"/>
    <w:rsid w:val="00847934"/>
    <w:rsid w:val="00864194"/>
    <w:rsid w:val="008964C1"/>
    <w:rsid w:val="008C578D"/>
    <w:rsid w:val="008E0E96"/>
    <w:rsid w:val="008F771F"/>
    <w:rsid w:val="00910100"/>
    <w:rsid w:val="009227FD"/>
    <w:rsid w:val="009378FA"/>
    <w:rsid w:val="00956DE4"/>
    <w:rsid w:val="009608E7"/>
    <w:rsid w:val="00966C71"/>
    <w:rsid w:val="0098460F"/>
    <w:rsid w:val="00995CEC"/>
    <w:rsid w:val="009D155F"/>
    <w:rsid w:val="009E08FF"/>
    <w:rsid w:val="00A0116B"/>
    <w:rsid w:val="00A1088B"/>
    <w:rsid w:val="00A1735C"/>
    <w:rsid w:val="00A25094"/>
    <w:rsid w:val="00A519E2"/>
    <w:rsid w:val="00A77EEB"/>
    <w:rsid w:val="00A80239"/>
    <w:rsid w:val="00A9462C"/>
    <w:rsid w:val="00AD171D"/>
    <w:rsid w:val="00AD6AD0"/>
    <w:rsid w:val="00AE4664"/>
    <w:rsid w:val="00AF47E1"/>
    <w:rsid w:val="00B046C1"/>
    <w:rsid w:val="00B262A1"/>
    <w:rsid w:val="00B63CA5"/>
    <w:rsid w:val="00B66511"/>
    <w:rsid w:val="00B87608"/>
    <w:rsid w:val="00BB359B"/>
    <w:rsid w:val="00BC356C"/>
    <w:rsid w:val="00BD430C"/>
    <w:rsid w:val="00BD5017"/>
    <w:rsid w:val="00BF1D3C"/>
    <w:rsid w:val="00C128CA"/>
    <w:rsid w:val="00C17E2A"/>
    <w:rsid w:val="00C50693"/>
    <w:rsid w:val="00C708DA"/>
    <w:rsid w:val="00C82CFC"/>
    <w:rsid w:val="00C86ACD"/>
    <w:rsid w:val="00C91117"/>
    <w:rsid w:val="00CB08CC"/>
    <w:rsid w:val="00CB2D0F"/>
    <w:rsid w:val="00CC21DB"/>
    <w:rsid w:val="00D10BF0"/>
    <w:rsid w:val="00D213E4"/>
    <w:rsid w:val="00D27DC3"/>
    <w:rsid w:val="00D3577C"/>
    <w:rsid w:val="00D4297E"/>
    <w:rsid w:val="00D43AC0"/>
    <w:rsid w:val="00D537FD"/>
    <w:rsid w:val="00D600FE"/>
    <w:rsid w:val="00D8019B"/>
    <w:rsid w:val="00D979CC"/>
    <w:rsid w:val="00DA3F71"/>
    <w:rsid w:val="00DC17D5"/>
    <w:rsid w:val="00DC5BF1"/>
    <w:rsid w:val="00DD3412"/>
    <w:rsid w:val="00DE1184"/>
    <w:rsid w:val="00DE7247"/>
    <w:rsid w:val="00E05C0D"/>
    <w:rsid w:val="00E07205"/>
    <w:rsid w:val="00E2212B"/>
    <w:rsid w:val="00E4676A"/>
    <w:rsid w:val="00E601B6"/>
    <w:rsid w:val="00E940D6"/>
    <w:rsid w:val="00ED219F"/>
    <w:rsid w:val="00F1179F"/>
    <w:rsid w:val="00F208E3"/>
    <w:rsid w:val="00F235D6"/>
    <w:rsid w:val="00F616CA"/>
    <w:rsid w:val="00F66CE1"/>
    <w:rsid w:val="00F675B8"/>
    <w:rsid w:val="00FA5E2E"/>
    <w:rsid w:val="00FB0E5C"/>
    <w:rsid w:val="00FB61C0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D876F"/>
  <w15:docId w15:val="{A8000EA4-2928-4B9A-85E1-3801EA9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F71"/>
  </w:style>
  <w:style w:type="paragraph" w:styleId="Heading1">
    <w:name w:val="heading 1"/>
    <w:basedOn w:val="Normal"/>
    <w:next w:val="Normal"/>
    <w:link w:val="Heading1Char"/>
    <w:uiPriority w:val="9"/>
    <w:qFormat/>
    <w:rsid w:val="00DA3F71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71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DA3F71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DA3F71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DA3F71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DA3F71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A3F71"/>
    <w:rPr>
      <w:color w:val="808080"/>
    </w:rPr>
  </w:style>
  <w:style w:type="table" w:customStyle="1" w:styleId="LessonPlan">
    <w:name w:val="Lesson Plan"/>
    <w:basedOn w:val="TableNormal"/>
    <w:uiPriority w:val="99"/>
    <w:rsid w:val="00DA3F71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DA3F71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3F71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DA3F71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3F71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F71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DA3F71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DA3F71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3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6201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979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862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yola.com/lesson-plans/why-is-water-important-lesson-plan/" TargetMode="External"/><Relationship Id="rId13" Type="http://schemas.openxmlformats.org/officeDocument/2006/relationships/hyperlink" Target="https://greenschoolsireland.org/wp-content/uploads/2017/06/WATER-Curriculum-Links-Booklet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essonplanspage.com/sciencessusesofwater2-ht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interest.com/elizlowe/water-lessons-ideas/?lp=tru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tudy.com/academy/lesson/water-lesson-pl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ateraid.org/us/sites/g/files/jkxoof291/files/water-around-the-world-ks2-lesson-plan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2E3F0E"/>
    <w:rsid w:val="004A008E"/>
    <w:rsid w:val="004A247A"/>
    <w:rsid w:val="005611D1"/>
    <w:rsid w:val="00713551"/>
    <w:rsid w:val="00785402"/>
    <w:rsid w:val="00805105"/>
    <w:rsid w:val="00816166"/>
    <w:rsid w:val="00836926"/>
    <w:rsid w:val="00921121"/>
    <w:rsid w:val="00AB2F7D"/>
    <w:rsid w:val="00AB37F5"/>
    <w:rsid w:val="00C93DC1"/>
    <w:rsid w:val="00D56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D565BC"/>
  </w:style>
  <w:style w:type="paragraph" w:customStyle="1" w:styleId="57D0253E54FA4684857C7E53F49E1A5B">
    <w:name w:val="57D0253E54FA4684857C7E53F49E1A5B"/>
    <w:rsid w:val="00D565BC"/>
  </w:style>
  <w:style w:type="paragraph" w:customStyle="1" w:styleId="7AE7DFE8D63F4AC0A9D67267C3699CCC">
    <w:name w:val="7AE7DFE8D63F4AC0A9D67267C3699CCC"/>
    <w:rsid w:val="00D565BC"/>
  </w:style>
  <w:style w:type="paragraph" w:customStyle="1" w:styleId="1C876A8B6575410E8AA7530875A6B7F4">
    <w:name w:val="1C876A8B6575410E8AA7530875A6B7F4"/>
    <w:rsid w:val="00D565BC"/>
  </w:style>
  <w:style w:type="paragraph" w:customStyle="1" w:styleId="A392ED6794CC47DFA557364CD4043756">
    <w:name w:val="A392ED6794CC47DFA557364CD4043756"/>
    <w:rsid w:val="00D565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4</cp:revision>
  <dcterms:created xsi:type="dcterms:W3CDTF">2018-11-20T10:34:00Z</dcterms:created>
  <dcterms:modified xsi:type="dcterms:W3CDTF">2018-11-21T04:11:00Z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