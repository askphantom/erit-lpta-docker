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DA94095" w:rsidR="00C17E2A" w:rsidRPr="009260D0" w:rsidRDefault="00D3658D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PRODUCTI</w:t>
            </w:r>
            <w:bookmarkStart w:id="0" w:name="_GoBack"/>
            <w:bookmarkEnd w:id="0"/>
            <w:r>
              <w:rPr>
                <w:sz w:val="40"/>
                <w:szCs w:val="40"/>
              </w:rPr>
              <w:t>ON OF CONSONANT SOUNDS IN iSOLATION AND pRONUNCIATION PRACTICE OF CONSONANT CLUSTERS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F10EA34" w:rsidR="00C17E2A" w:rsidRDefault="001611AE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36704C" w:rsidRDefault="000A37E8">
            <w:pPr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This lesson plan covers teaching content for;</w:t>
            </w:r>
          </w:p>
          <w:p w14:paraId="314B582E" w14:textId="68685F85" w:rsidR="001611AE" w:rsidRPr="0036704C" w:rsidRDefault="008C5DB2" w:rsidP="00B67C04">
            <w:pPr>
              <w:pStyle w:val="ListParagraph"/>
              <w:numPr>
                <w:ilvl w:val="0"/>
                <w:numId w:val="2"/>
              </w:numPr>
              <w:ind w:left="467" w:hanging="142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Production of consonant sounds in Isolation</w:t>
            </w:r>
          </w:p>
          <w:p w14:paraId="458BD9FD" w14:textId="6CC16317" w:rsidR="008C5DB2" w:rsidRDefault="0036704C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rPr>
                <w:sz w:val="20"/>
                <w:szCs w:val="20"/>
              </w:rPr>
              <w:t xml:space="preserve"> </w:t>
            </w:r>
            <w:r w:rsidR="008C5DB2" w:rsidRPr="0036704C">
              <w:rPr>
                <w:sz w:val="20"/>
                <w:szCs w:val="20"/>
              </w:rPr>
              <w:t>Pronunciation Practice of consonant Clusters</w:t>
            </w:r>
          </w:p>
        </w:tc>
      </w:tr>
    </w:tbl>
    <w:p w14:paraId="44024CC7" w14:textId="328297AE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79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1ECD4201" w:rsidR="00D15CAA" w:rsidRDefault="00BF3180" w:rsidP="00B67C04">
                                  <w:r>
                                    <w:t>-</w:t>
                                  </w:r>
                                  <w:r w:rsidR="00D25C6D">
                                    <w:t>Marker</w:t>
                                  </w:r>
                                </w:p>
                                <w:p w14:paraId="14A4BDB1" w14:textId="77295988" w:rsidR="00D25C6D" w:rsidRPr="00BF3180" w:rsidRDefault="00D25C6D" w:rsidP="00B67C04">
                                  <w:r>
                                    <w:t>- video/ audio recording on consonant clusters</w:t>
                                  </w:r>
                                </w:p>
                                <w:p w14:paraId="4AF14C6E" w14:textId="523A5D62" w:rsidR="000B2A8B" w:rsidRDefault="00D25C6D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 xml:space="preserve">- A magazine </w:t>
                                  </w:r>
                                  <w:r w:rsidR="0036704C">
                                    <w:t>or storybook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740CCEDD" w:rsidR="00E42A76" w:rsidRDefault="005E2F6E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9371C" w:rsidRPr="0079371C">
                                      <w:rPr>
                                        <w:color w:val="0000FF"/>
                                        <w:u w:val="single"/>
                                      </w:rPr>
                                      <w:t>http://learnteachtravel.com/consonant-sounds-introductory-lesson/</w:t>
                                    </w:r>
                                  </w:hyperlink>
                                </w:p>
                                <w:p w14:paraId="7F4832B2" w14:textId="77777777" w:rsidR="00714A8D" w:rsidRDefault="005E2F6E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85A83" w:rsidRPr="00D85A83">
                                      <w:rPr>
                                        <w:color w:val="0000FF"/>
                                        <w:u w:val="single"/>
                                      </w:rPr>
                                      <w:t>https://aminghori.blogspot.com/2016/06/lesson-plan-of-three-common-clusters-in.html</w:t>
                                    </w:r>
                                  </w:hyperlink>
                                </w:p>
                                <w:p w14:paraId="6104715A" w14:textId="77777777" w:rsidR="00D85A83" w:rsidRDefault="005E2F6E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D25C6D" w:rsidRPr="00D25C6D">
                                      <w:rPr>
                                        <w:color w:val="0000FF"/>
                                        <w:u w:val="single"/>
                                      </w:rPr>
                                      <w:t>https://prezi.com/6f9vphfapinm/the-lesson-plan-consonant-cluster/</w:t>
                                    </w:r>
                                  </w:hyperlink>
                                </w:p>
                                <w:p w14:paraId="266D3DBF" w14:textId="44CAEE25" w:rsidR="0036704C" w:rsidRDefault="005E2F6E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36704C" w:rsidRPr="0036704C">
                                      <w:rPr>
                                        <w:color w:val="0000FF"/>
                                        <w:u w:val="single"/>
                                      </w:rPr>
                                      <w:t>https://study.com/academy/lesson/how-to-teach-consonant-sounds.html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79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1ECD4201" w:rsidR="00D15CAA" w:rsidRDefault="00BF3180" w:rsidP="00B67C04">
                            <w:r>
                              <w:t>-</w:t>
                            </w:r>
                            <w:r w:rsidR="00D25C6D">
                              <w:t>Marker</w:t>
                            </w:r>
                          </w:p>
                          <w:p w14:paraId="14A4BDB1" w14:textId="77295988" w:rsidR="00D25C6D" w:rsidRPr="00BF3180" w:rsidRDefault="00D25C6D" w:rsidP="00B67C04">
                            <w:r>
                              <w:t>- video/ audio recording on consonant clusters</w:t>
                            </w:r>
                          </w:p>
                          <w:p w14:paraId="4AF14C6E" w14:textId="523A5D62" w:rsidR="000B2A8B" w:rsidRDefault="00D25C6D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 xml:space="preserve">- A magazine </w:t>
                            </w:r>
                            <w:r w:rsidR="0036704C">
                              <w:t>or storybook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740CCEDD" w:rsidR="00E42A76" w:rsidRDefault="005E2F6E" w:rsidP="00E42A76">
                            <w:pPr>
                              <w:pStyle w:val="ListBullet"/>
                            </w:pPr>
                            <w:hyperlink r:id="rId12" w:history="1">
                              <w:r w:rsidR="0079371C" w:rsidRPr="0079371C">
                                <w:rPr>
                                  <w:color w:val="0000FF"/>
                                  <w:u w:val="single"/>
                                </w:rPr>
                                <w:t>http://learnteachtravel.com/consonant-sounds-introductory-lesson/</w:t>
                              </w:r>
                            </w:hyperlink>
                          </w:p>
                          <w:p w14:paraId="7F4832B2" w14:textId="77777777" w:rsidR="00714A8D" w:rsidRDefault="005E2F6E" w:rsidP="0083703B">
                            <w:pPr>
                              <w:pStyle w:val="ListBullet"/>
                            </w:pPr>
                            <w:hyperlink r:id="rId13" w:history="1">
                              <w:r w:rsidR="00D85A83" w:rsidRPr="00D85A83">
                                <w:rPr>
                                  <w:color w:val="0000FF"/>
                                  <w:u w:val="single"/>
                                </w:rPr>
                                <w:t>https://aminghori.blogspot.com/2016/06/lesson-plan-of-three-common-clusters-in.html</w:t>
                              </w:r>
                            </w:hyperlink>
                          </w:p>
                          <w:p w14:paraId="6104715A" w14:textId="77777777" w:rsidR="00D85A83" w:rsidRDefault="005E2F6E" w:rsidP="0083703B">
                            <w:pPr>
                              <w:pStyle w:val="ListBullet"/>
                            </w:pPr>
                            <w:hyperlink r:id="rId14" w:history="1">
                              <w:r w:rsidR="00D25C6D" w:rsidRPr="00D25C6D">
                                <w:rPr>
                                  <w:color w:val="0000FF"/>
                                  <w:u w:val="single"/>
                                </w:rPr>
                                <w:t>https://prezi.com/6f9vphfapinm/the-lesson-plan-consonant-cluster/</w:t>
                              </w:r>
                            </w:hyperlink>
                          </w:p>
                          <w:p w14:paraId="266D3DBF" w14:textId="44CAEE25" w:rsidR="0036704C" w:rsidRDefault="005E2F6E" w:rsidP="0083703B">
                            <w:pPr>
                              <w:pStyle w:val="ListBullet"/>
                            </w:pPr>
                            <w:hyperlink r:id="rId15" w:history="1">
                              <w:r w:rsidR="0036704C" w:rsidRPr="0036704C">
                                <w:rPr>
                                  <w:color w:val="0000FF"/>
                                  <w:u w:val="single"/>
                                </w:rPr>
                                <w:t>https://study.com/academy/lesson/how-to-teach-consonant-sounds.html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F67F0B0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Pr="0036704C" w:rsidRDefault="00AD5265" w:rsidP="00120253">
            <w:pPr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Students should be able to;</w:t>
            </w:r>
          </w:p>
          <w:p w14:paraId="39B53DE3" w14:textId="39C783A0" w:rsidR="001D4D95" w:rsidRPr="0036704C" w:rsidRDefault="008C5DB2" w:rsidP="0036704C">
            <w:pPr>
              <w:pStyle w:val="ListParagraph"/>
              <w:numPr>
                <w:ilvl w:val="0"/>
                <w:numId w:val="15"/>
              </w:numPr>
              <w:ind w:left="180" w:hanging="90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Produce consonant sounds in isolation</w:t>
            </w:r>
          </w:p>
          <w:p w14:paraId="36117634" w14:textId="4BE0A817" w:rsidR="008C5DB2" w:rsidRPr="0036704C" w:rsidRDefault="008C5DB2" w:rsidP="0036704C">
            <w:pPr>
              <w:pStyle w:val="ListParagraph"/>
              <w:numPr>
                <w:ilvl w:val="0"/>
                <w:numId w:val="15"/>
              </w:numPr>
              <w:ind w:left="180" w:hanging="90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Pronounce consonant clusters.</w:t>
            </w:r>
          </w:p>
          <w:p w14:paraId="5BA95183" w14:textId="77777777" w:rsidR="008C5DB2" w:rsidRDefault="008C5DB2" w:rsidP="008C5DB2">
            <w:pPr>
              <w:pStyle w:val="ListParagraph"/>
            </w:pPr>
          </w:p>
          <w:p w14:paraId="2E75EEA9" w14:textId="6219B941" w:rsidR="001D4D95" w:rsidRDefault="00E66BAC" w:rsidP="00E66BAC">
            <w:pPr>
              <w:pStyle w:val="Heading1"/>
            </w:pPr>
            <w:r>
              <w:t>Teacher Guide</w:t>
            </w:r>
          </w:p>
          <w:p w14:paraId="665E9176" w14:textId="4961244E" w:rsidR="00E66BAC" w:rsidRPr="0036704C" w:rsidRDefault="00E66BAC" w:rsidP="00E66BAC">
            <w:pPr>
              <w:rPr>
                <w:b/>
              </w:rPr>
            </w:pPr>
            <w:r w:rsidRPr="0036704C">
              <w:rPr>
                <w:b/>
              </w:rPr>
              <w:t>Day 3/Lesson 3: 20 Mins</w:t>
            </w:r>
          </w:p>
          <w:p w14:paraId="6F317543" w14:textId="03CB5A1E" w:rsidR="00E66BAC" w:rsidRDefault="00E66BAC" w:rsidP="00E66BAC">
            <w:pPr>
              <w:pStyle w:val="ListParagraph"/>
              <w:numPr>
                <w:ilvl w:val="0"/>
                <w:numId w:val="19"/>
              </w:numPr>
              <w:ind w:left="270" w:hanging="180"/>
            </w:pPr>
            <w:r>
              <w:t>Explain what a consonant cluster is</w:t>
            </w:r>
          </w:p>
          <w:p w14:paraId="471770DD" w14:textId="67A73C19" w:rsidR="00E66BAC" w:rsidRPr="00E66BAC" w:rsidRDefault="00E66BAC" w:rsidP="00E66BAC">
            <w:pPr>
              <w:pStyle w:val="ListParagraph"/>
              <w:numPr>
                <w:ilvl w:val="0"/>
                <w:numId w:val="19"/>
              </w:numPr>
              <w:ind w:left="270" w:hanging="180"/>
              <w:rPr>
                <w:sz w:val="20"/>
                <w:szCs w:val="20"/>
              </w:rPr>
            </w:pPr>
            <w:r w:rsidRPr="00E66BAC">
              <w:rPr>
                <w:sz w:val="20"/>
                <w:szCs w:val="20"/>
              </w:rPr>
              <w:t xml:space="preserve">Tell students that </w:t>
            </w:r>
            <w:r w:rsidR="007E6A60" w:rsidRPr="00E66BAC">
              <w:rPr>
                <w:iCs/>
                <w:sz w:val="20"/>
                <w:szCs w:val="20"/>
              </w:rPr>
              <w:t>when</w:t>
            </w:r>
            <w:r w:rsidRPr="00E66BAC">
              <w:rPr>
                <w:iCs/>
                <w:sz w:val="20"/>
                <w:szCs w:val="20"/>
              </w:rPr>
              <w:t xml:space="preserve"> we combine two or three consonants, they make consonant cluster words. Cluster means group, bunch or collection.</w:t>
            </w:r>
          </w:p>
          <w:p w14:paraId="48BB1EF0" w14:textId="77777777" w:rsidR="00E66BAC" w:rsidRPr="00E66BAC" w:rsidRDefault="00E66BAC" w:rsidP="00E66BAC">
            <w:pPr>
              <w:pStyle w:val="ListParagraph"/>
              <w:numPr>
                <w:ilvl w:val="0"/>
                <w:numId w:val="19"/>
              </w:numPr>
              <w:ind w:left="270" w:hanging="180"/>
              <w:rPr>
                <w:sz w:val="20"/>
                <w:szCs w:val="20"/>
              </w:rPr>
            </w:pPr>
            <w:r w:rsidRPr="00E66BAC">
              <w:rPr>
                <w:sz w:val="20"/>
                <w:szCs w:val="20"/>
              </w:rPr>
              <w:lastRenderedPageBreak/>
              <w:t>Write ‘</w:t>
            </w:r>
            <w:proofErr w:type="spellStart"/>
            <w:r w:rsidRPr="00E66BAC">
              <w:rPr>
                <w:sz w:val="20"/>
                <w:szCs w:val="20"/>
              </w:rPr>
              <w:t>ang</w:t>
            </w:r>
            <w:proofErr w:type="spellEnd"/>
            <w:r w:rsidRPr="00E66BAC">
              <w:rPr>
                <w:sz w:val="20"/>
                <w:szCs w:val="20"/>
              </w:rPr>
              <w:t>’ on the board.</w:t>
            </w:r>
          </w:p>
          <w:p w14:paraId="4D9EAEEF" w14:textId="7DC5C389" w:rsidR="00E66BAC" w:rsidRPr="00E66BAC" w:rsidRDefault="00E66BAC" w:rsidP="00E66BAC">
            <w:pPr>
              <w:pStyle w:val="ListParagraph"/>
              <w:ind w:left="270" w:hanging="180"/>
              <w:rPr>
                <w:sz w:val="20"/>
                <w:szCs w:val="20"/>
              </w:rPr>
            </w:pPr>
            <w:r w:rsidRPr="00E66BAC">
              <w:rPr>
                <w:sz w:val="20"/>
                <w:szCs w:val="20"/>
              </w:rPr>
              <w:t xml:space="preserve"> Ask students to discuss in groups and give possible answers for the consonants cluster in final position.</w:t>
            </w:r>
          </w:p>
          <w:p w14:paraId="5BA9E72E" w14:textId="228F436C" w:rsidR="00E66BAC" w:rsidRPr="00E66BAC" w:rsidRDefault="00E66BAC" w:rsidP="00E66BAC">
            <w:pPr>
              <w:pStyle w:val="ListParagraph"/>
              <w:ind w:left="270" w:hanging="180"/>
              <w:rPr>
                <w:sz w:val="20"/>
                <w:szCs w:val="20"/>
              </w:rPr>
            </w:pPr>
            <w:r w:rsidRPr="00E66BAC">
              <w:rPr>
                <w:sz w:val="20"/>
                <w:szCs w:val="20"/>
              </w:rPr>
              <w:t xml:space="preserve"> Record their responses on the board.</w:t>
            </w:r>
          </w:p>
          <w:p w14:paraId="036B3E81" w14:textId="03F5AE66" w:rsidR="00E66BAC" w:rsidRPr="00E66BAC" w:rsidRDefault="00E66BAC" w:rsidP="00E66BAC">
            <w:pPr>
              <w:pStyle w:val="ListParagraph"/>
              <w:numPr>
                <w:ilvl w:val="0"/>
                <w:numId w:val="19"/>
              </w:numPr>
              <w:ind w:left="270" w:hanging="180"/>
              <w:rPr>
                <w:sz w:val="20"/>
                <w:szCs w:val="20"/>
              </w:rPr>
            </w:pPr>
            <w:r w:rsidRPr="00E66BAC">
              <w:rPr>
                <w:sz w:val="20"/>
                <w:szCs w:val="20"/>
              </w:rPr>
              <w:t xml:space="preserve">Possible responses: hang, bang, rang, tang, gang, pang, sang, </w:t>
            </w:r>
            <w:r w:rsidR="007E6A60" w:rsidRPr="00E66BAC">
              <w:rPr>
                <w:sz w:val="20"/>
                <w:szCs w:val="20"/>
              </w:rPr>
              <w:t>etc.</w:t>
            </w:r>
          </w:p>
          <w:p w14:paraId="0C4A0F58" w14:textId="77777777" w:rsidR="00E66BAC" w:rsidRDefault="00E66BAC" w:rsidP="001D4D95"/>
          <w:p w14:paraId="54E766FC" w14:textId="586D5A4E"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703687B5" w14:textId="447346C2" w:rsidR="001D4D95" w:rsidRPr="00BD3A90" w:rsidRDefault="0036704C" w:rsidP="00BD3A90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20"/>
                <w:szCs w:val="20"/>
              </w:rPr>
            </w:pPr>
            <w:r w:rsidRPr="00BD3A90">
              <w:rPr>
                <w:sz w:val="20"/>
                <w:szCs w:val="20"/>
              </w:rPr>
              <w:t>Choose songs and poems that incorporate the sound, and read, chant and sing them along with your studen</w:t>
            </w:r>
            <w:r w:rsidR="00BD3A90" w:rsidRPr="00BD3A90">
              <w:rPr>
                <w:sz w:val="20"/>
                <w:szCs w:val="20"/>
              </w:rPr>
              <w:t>ts.</w:t>
            </w:r>
          </w:p>
          <w:p w14:paraId="16C1AF1F" w14:textId="22AA6475" w:rsidR="00BD3A90" w:rsidRPr="00BD3A90" w:rsidRDefault="00BD3A90" w:rsidP="00BD3A90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20"/>
                <w:szCs w:val="20"/>
              </w:rPr>
            </w:pPr>
            <w:r w:rsidRPr="00BD3A90">
              <w:rPr>
                <w:sz w:val="20"/>
                <w:szCs w:val="20"/>
              </w:rPr>
              <w:t>Assess students through their responses in the class during the lesson by checking their pronunciation.</w:t>
            </w:r>
          </w:p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36704C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51063CB4" w14:textId="4591E926" w:rsidR="008C5DB2" w:rsidRPr="0036704C" w:rsidRDefault="000C652A" w:rsidP="0036704C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Pronounce consonant sounds in words and in sentences correctly</w:t>
            </w:r>
            <w:r w:rsidR="0079371C" w:rsidRPr="0036704C">
              <w:rPr>
                <w:sz w:val="20"/>
                <w:szCs w:val="20"/>
              </w:rPr>
              <w:t>.</w:t>
            </w:r>
          </w:p>
          <w:p w14:paraId="5A9CACB3" w14:textId="1E5C1286" w:rsidR="0036704C" w:rsidRPr="0036704C" w:rsidRDefault="0036704C" w:rsidP="0036704C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Have students look through magazines to find pictures of different things that start with consonant sounds.</w:t>
            </w:r>
          </w:p>
          <w:p w14:paraId="479A2BDD" w14:textId="5E74BBDF" w:rsidR="0036704C" w:rsidRPr="0036704C" w:rsidRDefault="0036704C" w:rsidP="0036704C">
            <w:pPr>
              <w:pStyle w:val="ListParagraph"/>
              <w:numPr>
                <w:ilvl w:val="0"/>
                <w:numId w:val="16"/>
              </w:numPr>
              <w:ind w:left="233" w:hanging="217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Challenge students to write a list of words that start with different consonant sounds.</w:t>
            </w:r>
          </w:p>
          <w:p w14:paraId="374082AC" w14:textId="77777777" w:rsidR="0079371C" w:rsidRPr="008C5DB2" w:rsidRDefault="0079371C" w:rsidP="0036704C">
            <w:pPr>
              <w:pStyle w:val="ListParagraph"/>
            </w:pPr>
          </w:p>
          <w:p w14:paraId="7EDB1DB8" w14:textId="77777777" w:rsidR="00FB30A1" w:rsidRDefault="00FB30A1" w:rsidP="00FB30A1">
            <w:pPr>
              <w:pStyle w:val="ListParagraph"/>
              <w:ind w:left="172"/>
            </w:pPr>
          </w:p>
          <w:p w14:paraId="6E1F013E" w14:textId="05F837B8" w:rsidR="00FB30A1" w:rsidRPr="00FB30A1" w:rsidRDefault="0079371C" w:rsidP="00FB30A1">
            <w:pPr>
              <w:pStyle w:val="ListParagraph"/>
              <w:ind w:left="0"/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77777777" w:rsidR="00FB30A1" w:rsidRDefault="00FB30A1" w:rsidP="00FB30A1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09F67C44" w14:textId="595A0F22" w:rsidR="0079371C" w:rsidRPr="0079371C" w:rsidRDefault="0079371C" w:rsidP="00FC6644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79371C">
              <w:rPr>
                <w:sz w:val="20"/>
                <w:szCs w:val="20"/>
              </w:rPr>
              <w:t xml:space="preserve">Introduce the sounds of /s/ and /z/. Direct the students to hold the pronunciation of each sound and elicit from them what’s the difference between them (vibration).  Also, indicate to the students that there is </w:t>
            </w:r>
            <w:r w:rsidRPr="0079371C">
              <w:rPr>
                <w:sz w:val="20"/>
                <w:szCs w:val="20"/>
              </w:rPr>
              <w:lastRenderedPageBreak/>
              <w:t>more air being released when you pronounce the /s/ sound.</w:t>
            </w:r>
          </w:p>
          <w:p w14:paraId="79AC1C6F" w14:textId="0D6DD12C" w:rsidR="0079371C" w:rsidRPr="0079371C" w:rsidRDefault="0079371C" w:rsidP="00FC6644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79371C">
              <w:rPr>
                <w:sz w:val="20"/>
                <w:szCs w:val="20"/>
              </w:rPr>
              <w:t>After that, introduce the sounds of /ʃ/ and /ʒ/.  You can write two examples of words that represent the sounds e.g. </w:t>
            </w:r>
            <w:r w:rsidRPr="0079371C">
              <w:rPr>
                <w:sz w:val="20"/>
                <w:szCs w:val="20"/>
                <w:u w:val="single"/>
              </w:rPr>
              <w:t>Sh</w:t>
            </w:r>
            <w:r w:rsidRPr="0079371C">
              <w:rPr>
                <w:sz w:val="20"/>
                <w:szCs w:val="20"/>
              </w:rPr>
              <w:t>ip &amp; Vi</w:t>
            </w:r>
            <w:r w:rsidRPr="0079371C">
              <w:rPr>
                <w:sz w:val="20"/>
                <w:szCs w:val="20"/>
                <w:u w:val="single"/>
              </w:rPr>
              <w:t>si</w:t>
            </w:r>
            <w:r w:rsidRPr="0079371C">
              <w:rPr>
                <w:sz w:val="20"/>
                <w:szCs w:val="20"/>
              </w:rPr>
              <w:t>on so they have an idea of what the symbols represent.</w:t>
            </w:r>
          </w:p>
          <w:p w14:paraId="2F5CDD6B" w14:textId="5101388F" w:rsidR="0079371C" w:rsidRPr="0079371C" w:rsidRDefault="0079371C" w:rsidP="00FC6644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79371C">
              <w:rPr>
                <w:sz w:val="20"/>
                <w:szCs w:val="20"/>
              </w:rPr>
              <w:t>Then again have the students pronounce both of the sounds and hold them. Ask them what’s the difference between the two sounds (vibration).</w:t>
            </w:r>
          </w:p>
          <w:p w14:paraId="4764C099" w14:textId="414BFDAC" w:rsidR="0079371C" w:rsidRPr="0079371C" w:rsidRDefault="0079371C" w:rsidP="00FC6644">
            <w:pPr>
              <w:pStyle w:val="ListParagraph"/>
              <w:numPr>
                <w:ilvl w:val="0"/>
                <w:numId w:val="17"/>
              </w:numPr>
              <w:ind w:left="233" w:hanging="217"/>
              <w:rPr>
                <w:sz w:val="20"/>
                <w:szCs w:val="20"/>
              </w:rPr>
            </w:pPr>
            <w:r w:rsidRPr="0079371C">
              <w:rPr>
                <w:sz w:val="20"/>
                <w:szCs w:val="20"/>
              </w:rPr>
              <w:t>Also bring to the students’ attention that when they hold the /ʃ/ sound it resembles the sound of air flowing i.e. from an oxygen tank or an air conditioner.  Indicate to the students this the difference between voiced and unvoiced sounds (vibration).</w:t>
            </w:r>
          </w:p>
          <w:p w14:paraId="404F413A" w14:textId="77777777" w:rsidR="000529DC" w:rsidRDefault="000529DC" w:rsidP="00BD3A90">
            <w:pPr>
              <w:pStyle w:val="Heading1"/>
            </w:pPr>
          </w:p>
          <w:p w14:paraId="4CE44FA1" w14:textId="26F687FF" w:rsidR="000529DC" w:rsidRDefault="00BD3A90" w:rsidP="00BD3A90">
            <w:pPr>
              <w:pStyle w:val="Heading1"/>
            </w:pPr>
            <w:r>
              <w:t>Summary</w:t>
            </w:r>
          </w:p>
          <w:p w14:paraId="43732C37" w14:textId="77777777" w:rsidR="00BD3A90" w:rsidRPr="00BD3A90" w:rsidRDefault="00BD3A90" w:rsidP="00BD3A90">
            <w:pPr>
              <w:pStyle w:val="ListParagraph"/>
              <w:numPr>
                <w:ilvl w:val="0"/>
                <w:numId w:val="22"/>
              </w:numPr>
              <w:ind w:left="233" w:hanging="217"/>
              <w:rPr>
                <w:sz w:val="20"/>
                <w:szCs w:val="20"/>
              </w:rPr>
            </w:pPr>
            <w:r w:rsidRPr="00BD3A90">
              <w:rPr>
                <w:sz w:val="20"/>
                <w:szCs w:val="20"/>
              </w:rPr>
              <w:t>A cluster is when two consonants of different places of articulation are produced together in the same syllable.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2F69D1F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Guide</w:t>
            </w:r>
            <w:r w:rsidR="0079371C">
              <w:rPr>
                <w:b/>
              </w:rPr>
              <w:t>d Practice</w:t>
            </w:r>
          </w:p>
          <w:p w14:paraId="70819890" w14:textId="41A1DBB1" w:rsidR="00031953" w:rsidRPr="00031953" w:rsidRDefault="00FC6644" w:rsidP="00031953">
            <w:pPr>
              <w:rPr>
                <w:b/>
              </w:rPr>
            </w:pPr>
            <w:r>
              <w:rPr>
                <w:b/>
              </w:rPr>
              <w:t>Day 2/ Lesson2</w:t>
            </w:r>
            <w:r w:rsidR="00031953" w:rsidRPr="00031953">
              <w:rPr>
                <w:b/>
              </w:rPr>
              <w:t>: 15 Mins</w:t>
            </w:r>
          </w:p>
          <w:p w14:paraId="3B67EB7F" w14:textId="2524ED6A" w:rsidR="000529DC" w:rsidRPr="00FC6644" w:rsidRDefault="0079371C" w:rsidP="00FC6644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FC6644">
              <w:rPr>
                <w:sz w:val="20"/>
                <w:szCs w:val="20"/>
              </w:rPr>
              <w:t>Ask students the difference between the /s/ &amp; /z/ and the /ʃ/ &amp; /ʒ/ sounds.  Elicit from them that the tongue moves back a bit on the mouth, to the </w:t>
            </w:r>
            <w:r w:rsidRPr="00FC6644">
              <w:rPr>
                <w:i/>
                <w:iCs/>
                <w:sz w:val="20"/>
                <w:szCs w:val="20"/>
              </w:rPr>
              <w:t>palatal</w:t>
            </w:r>
            <w:r w:rsidRPr="00FC6644">
              <w:rPr>
                <w:sz w:val="20"/>
                <w:szCs w:val="20"/>
              </w:rPr>
              <w:t> region</w:t>
            </w:r>
            <w:r w:rsidR="00FC6644" w:rsidRPr="00FC6644">
              <w:rPr>
                <w:sz w:val="20"/>
                <w:szCs w:val="20"/>
              </w:rPr>
              <w:t>.</w:t>
            </w:r>
          </w:p>
          <w:p w14:paraId="6A69474A" w14:textId="692C000E" w:rsidR="00FC6644" w:rsidRPr="00FC6644" w:rsidRDefault="00FC6644" w:rsidP="00FC6644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FC6644">
              <w:rPr>
                <w:sz w:val="20"/>
                <w:szCs w:val="20"/>
              </w:rPr>
              <w:t xml:space="preserve">Now switch to the sounds of /t/ and /d/.  Ask the students to ‘hold’ these sounds when the pronounce them. Well, the trick is they can’t because they are plosive or stop sounds that </w:t>
            </w:r>
            <w:r w:rsidR="007E6A60" w:rsidRPr="00FC6644">
              <w:rPr>
                <w:sz w:val="20"/>
                <w:szCs w:val="20"/>
              </w:rPr>
              <w:t>cannot</w:t>
            </w:r>
            <w:r w:rsidRPr="00FC6644">
              <w:rPr>
                <w:sz w:val="20"/>
                <w:szCs w:val="20"/>
              </w:rPr>
              <w:t xml:space="preserve"> be held whereas the /s/, /z/, /ʃ/, and /ʒ/ sounds are fricative, where there is no ‘stop’ needed to pronounce them.</w:t>
            </w:r>
          </w:p>
          <w:p w14:paraId="1BA03024" w14:textId="04157DA8" w:rsidR="00FC6644" w:rsidRPr="00FC6644" w:rsidRDefault="00FC6644" w:rsidP="00FC6644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FC6644">
              <w:rPr>
                <w:sz w:val="20"/>
                <w:szCs w:val="20"/>
              </w:rPr>
              <w:t> Ask students what type of sound will be produced when the /t/ is combined with the /ʃ/ equaling a /</w:t>
            </w:r>
            <w:proofErr w:type="spellStart"/>
            <w:r w:rsidRPr="00FC6644">
              <w:rPr>
                <w:sz w:val="20"/>
                <w:szCs w:val="20"/>
              </w:rPr>
              <w:t>tʃ</w:t>
            </w:r>
            <w:proofErr w:type="spellEnd"/>
            <w:r w:rsidRPr="00FC6644">
              <w:rPr>
                <w:sz w:val="20"/>
                <w:szCs w:val="20"/>
              </w:rPr>
              <w:t>/.</w:t>
            </w:r>
          </w:p>
          <w:p w14:paraId="5D41C8A6" w14:textId="348BB00E" w:rsidR="00FC6644" w:rsidRPr="00FC6644" w:rsidRDefault="00FC6644" w:rsidP="00FC6644">
            <w:pPr>
              <w:pStyle w:val="ListParagraph"/>
              <w:numPr>
                <w:ilvl w:val="0"/>
                <w:numId w:val="18"/>
              </w:numPr>
              <w:ind w:left="204" w:hanging="156"/>
              <w:rPr>
                <w:sz w:val="20"/>
                <w:szCs w:val="20"/>
              </w:rPr>
            </w:pPr>
            <w:r w:rsidRPr="00FC6644">
              <w:rPr>
                <w:sz w:val="20"/>
                <w:szCs w:val="20"/>
              </w:rPr>
              <w:lastRenderedPageBreak/>
              <w:t>Have them play with the sound for a moment until you write an example word on the board i.e. </w:t>
            </w:r>
            <w:r w:rsidRPr="00FC6644">
              <w:rPr>
                <w:sz w:val="20"/>
                <w:szCs w:val="20"/>
                <w:u w:val="single"/>
              </w:rPr>
              <w:t>Ch</w:t>
            </w:r>
            <w:r w:rsidRPr="00FC6644">
              <w:rPr>
                <w:sz w:val="20"/>
                <w:szCs w:val="20"/>
              </w:rPr>
              <w:t>air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384918AA" w14:textId="77777777" w:rsidR="000529DC" w:rsidRDefault="00E66BAC" w:rsidP="00D85A83">
            <w:pPr>
              <w:pStyle w:val="Heading1"/>
            </w:pPr>
            <w:r>
              <w:t>Guided practice</w:t>
            </w:r>
          </w:p>
          <w:p w14:paraId="5EC42AA0" w14:textId="60C1DA36" w:rsidR="00E66BAC" w:rsidRDefault="00E66BAC" w:rsidP="00CD4D2B">
            <w:pPr>
              <w:rPr>
                <w:b/>
              </w:rPr>
            </w:pPr>
            <w:r>
              <w:rPr>
                <w:b/>
              </w:rPr>
              <w:t xml:space="preserve">Day 4/ Lesson 4: </w:t>
            </w:r>
            <w:r w:rsidR="00D85A83">
              <w:rPr>
                <w:b/>
              </w:rPr>
              <w:t>20 Mins</w:t>
            </w:r>
          </w:p>
          <w:p w14:paraId="42458D17" w14:textId="1C930ACA" w:rsidR="00D25C6D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Guide students to Recognize words with consonant clusters.</w:t>
            </w:r>
          </w:p>
          <w:p w14:paraId="01427DDB" w14:textId="0841ADF0" w:rsidR="00D25C6D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Tell students to Use words with initial and final consonant cluster correctly.</w:t>
            </w:r>
          </w:p>
          <w:p w14:paraId="2126037C" w14:textId="3F2D65AD" w:rsidR="00D85A83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Sound out and write words with consonant clusters.</w:t>
            </w:r>
          </w:p>
          <w:p w14:paraId="0C179577" w14:textId="77777777" w:rsidR="00D25C6D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Watch videos on consonant cluster.</w:t>
            </w:r>
          </w:p>
          <w:p w14:paraId="0E3C8A37" w14:textId="7A6E0FA2" w:rsidR="00D25C6D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Ask students to come up with all the consonant clusters that they know, write them on paper and present.</w:t>
            </w:r>
          </w:p>
          <w:p w14:paraId="4BA2791C" w14:textId="45C7B1E0" w:rsidR="00D25C6D" w:rsidRPr="0036704C" w:rsidRDefault="00D25C6D" w:rsidP="0036704C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36704C">
              <w:rPr>
                <w:sz w:val="20"/>
                <w:szCs w:val="20"/>
              </w:rPr>
              <w:t>Get the students to do pair work on worksheet provided.</w:t>
            </w: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26A436EF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2FD5D" w14:textId="77777777" w:rsidR="005E2F6E" w:rsidRDefault="005E2F6E">
      <w:pPr>
        <w:spacing w:before="0" w:after="0" w:line="240" w:lineRule="auto"/>
      </w:pPr>
      <w:r>
        <w:separator/>
      </w:r>
    </w:p>
  </w:endnote>
  <w:endnote w:type="continuationSeparator" w:id="0">
    <w:p w14:paraId="32571460" w14:textId="77777777" w:rsidR="005E2F6E" w:rsidRDefault="005E2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E6A6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4ED3B" w14:textId="77777777" w:rsidR="005E2F6E" w:rsidRDefault="005E2F6E">
      <w:pPr>
        <w:spacing w:before="0" w:after="0" w:line="240" w:lineRule="auto"/>
      </w:pPr>
      <w:r>
        <w:separator/>
      </w:r>
    </w:p>
  </w:footnote>
  <w:footnote w:type="continuationSeparator" w:id="0">
    <w:p w14:paraId="75D0423A" w14:textId="77777777" w:rsidR="005E2F6E" w:rsidRDefault="005E2F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2AB8"/>
    <w:multiLevelType w:val="hybridMultilevel"/>
    <w:tmpl w:val="1DF6EA3A"/>
    <w:lvl w:ilvl="0" w:tplc="27962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E458A"/>
    <w:multiLevelType w:val="hybridMultilevel"/>
    <w:tmpl w:val="D5CC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4182"/>
    <w:multiLevelType w:val="hybridMultilevel"/>
    <w:tmpl w:val="CE2C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A2226"/>
    <w:multiLevelType w:val="hybridMultilevel"/>
    <w:tmpl w:val="F3BE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396F"/>
    <w:multiLevelType w:val="hybridMultilevel"/>
    <w:tmpl w:val="998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328C7"/>
    <w:multiLevelType w:val="hybridMultilevel"/>
    <w:tmpl w:val="6F1C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E2841"/>
    <w:multiLevelType w:val="hybridMultilevel"/>
    <w:tmpl w:val="19C4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E1D3F"/>
    <w:multiLevelType w:val="hybridMultilevel"/>
    <w:tmpl w:val="75BC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18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17"/>
  </w:num>
  <w:num w:numId="14">
    <w:abstractNumId w:val="4"/>
  </w:num>
  <w:num w:numId="15">
    <w:abstractNumId w:val="3"/>
  </w:num>
  <w:num w:numId="16">
    <w:abstractNumId w:val="7"/>
  </w:num>
  <w:num w:numId="17">
    <w:abstractNumId w:val="21"/>
  </w:num>
  <w:num w:numId="18">
    <w:abstractNumId w:val="10"/>
  </w:num>
  <w:num w:numId="19">
    <w:abstractNumId w:val="8"/>
  </w:num>
  <w:num w:numId="20">
    <w:abstractNumId w:val="20"/>
  </w:num>
  <w:num w:numId="21">
    <w:abstractNumId w:val="13"/>
  </w:num>
  <w:num w:numId="2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2896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C652A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04C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2F6E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9371C"/>
    <w:rsid w:val="007C31C8"/>
    <w:rsid w:val="007E5E02"/>
    <w:rsid w:val="007E6A60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C5DB2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3A90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5C6D"/>
    <w:rsid w:val="00D27DC3"/>
    <w:rsid w:val="00D329A0"/>
    <w:rsid w:val="00D3577C"/>
    <w:rsid w:val="00D3658D"/>
    <w:rsid w:val="00D43AC0"/>
    <w:rsid w:val="00D63A36"/>
    <w:rsid w:val="00D8019B"/>
    <w:rsid w:val="00D812F1"/>
    <w:rsid w:val="00D85628"/>
    <w:rsid w:val="00D85A83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6BA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D5E4B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644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teachtravel.com/consonant-sounds-introductory-lesson/" TargetMode="External"/><Relationship Id="rId13" Type="http://schemas.openxmlformats.org/officeDocument/2006/relationships/hyperlink" Target="https://aminghori.blogspot.com/2016/06/lesson-plan-of-three-common-clusters-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earnteachtravel.com/consonant-sounds-introductory-less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how-to-teach-consonant-soun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.com/academy/lesson/how-to-teach-consonant-sounds.html" TargetMode="External"/><Relationship Id="rId10" Type="http://schemas.openxmlformats.org/officeDocument/2006/relationships/hyperlink" Target="https://prezi.com/6f9vphfapinm/the-lesson-plan-consonant-cluster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aminghori.blogspot.com/2016/06/lesson-plan-of-three-common-clusters-in.html" TargetMode="External"/><Relationship Id="rId14" Type="http://schemas.openxmlformats.org/officeDocument/2006/relationships/hyperlink" Target="https://prezi.com/6f9vphfapinm/the-lesson-plan-consonant-clu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21436"/>
    <w:rsid w:val="00AB2F7D"/>
    <w:rsid w:val="00AB37F5"/>
    <w:rsid w:val="00B67D1F"/>
    <w:rsid w:val="00C87D32"/>
    <w:rsid w:val="00C93DC1"/>
    <w:rsid w:val="00D92979"/>
    <w:rsid w:val="00E17671"/>
    <w:rsid w:val="00EB30E9"/>
    <w:rsid w:val="00F73FD6"/>
    <w:rsid w:val="00FA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120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5</cp:revision>
  <dcterms:created xsi:type="dcterms:W3CDTF">2019-04-10T15:57:00Z</dcterms:created>
  <dcterms:modified xsi:type="dcterms:W3CDTF">2019-06-03T09:00:00Z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