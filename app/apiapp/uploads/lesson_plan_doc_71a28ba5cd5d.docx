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6921174" w:rsidR="00C17E2A" w:rsidRPr="009260D0" w:rsidRDefault="00774F70" w:rsidP="00BE758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descriptive comprehension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9322212" w:rsidR="00C17E2A" w:rsidRDefault="003901CE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DA0F80" w:rsidRDefault="000A37E8">
            <w:pPr>
              <w:rPr>
                <w:sz w:val="20"/>
                <w:szCs w:val="20"/>
              </w:rPr>
            </w:pPr>
            <w:r w:rsidRPr="00DA0F80">
              <w:rPr>
                <w:sz w:val="20"/>
                <w:szCs w:val="20"/>
              </w:rPr>
              <w:t>This lesson plan covers teaching content for;</w:t>
            </w:r>
          </w:p>
          <w:p w14:paraId="27925DEC" w14:textId="77777777" w:rsidR="001611AE" w:rsidRPr="00DA0F80" w:rsidRDefault="000A37E8" w:rsidP="00887302">
            <w:pPr>
              <w:pStyle w:val="ListParagraph"/>
              <w:numPr>
                <w:ilvl w:val="0"/>
                <w:numId w:val="2"/>
              </w:numPr>
              <w:ind w:left="467" w:hanging="142"/>
              <w:rPr>
                <w:sz w:val="20"/>
                <w:szCs w:val="20"/>
              </w:rPr>
            </w:pPr>
            <w:r w:rsidRPr="00DA0F80">
              <w:rPr>
                <w:sz w:val="20"/>
                <w:szCs w:val="20"/>
              </w:rPr>
              <w:t xml:space="preserve"> </w:t>
            </w:r>
            <w:r w:rsidR="001611AE" w:rsidRPr="00DA0F80">
              <w:rPr>
                <w:sz w:val="20"/>
                <w:szCs w:val="20"/>
              </w:rPr>
              <w:t xml:space="preserve"> </w:t>
            </w:r>
            <w:r w:rsidR="00887302" w:rsidRPr="00DA0F80">
              <w:rPr>
                <w:sz w:val="20"/>
                <w:szCs w:val="20"/>
              </w:rPr>
              <w:t>Describing a simple event or a natural disaster</w:t>
            </w:r>
          </w:p>
          <w:p w14:paraId="458BD9FD" w14:textId="2CF8E52E" w:rsidR="00887302" w:rsidRDefault="00887302" w:rsidP="00887302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DA0F80">
              <w:rPr>
                <w:sz w:val="20"/>
                <w:szCs w:val="20"/>
              </w:rPr>
              <w:t xml:space="preserve"> Explaining the causes of natural disaster.</w:t>
            </w:r>
          </w:p>
        </w:tc>
      </w:tr>
    </w:tbl>
    <w:p w14:paraId="44024CC7" w14:textId="3529F928" w:rsidR="00C17E2A" w:rsidRDefault="00196867">
      <w:pPr>
        <w:pStyle w:val="NoSpacing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527"/>
                            </w:tblGrid>
                            <w:tr w:rsidR="00714098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714098" w:rsidRDefault="00714098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0D4AC07E" w:rsidR="00714098" w:rsidRDefault="00714098" w:rsidP="003901CE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>Newspaper</w:t>
                                  </w:r>
                                </w:p>
                                <w:p w14:paraId="6CE23E71" w14:textId="3E826A9D" w:rsidR="00714098" w:rsidRPr="00BF3180" w:rsidRDefault="00714098" w:rsidP="00B67C04"/>
                                <w:p w14:paraId="4AF14C6E" w14:textId="77777777" w:rsidR="00714098" w:rsidRDefault="00714098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714098" w:rsidRDefault="00714098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714098" w:rsidRDefault="00714098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714098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714098" w:rsidRDefault="00714098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5D2450BA" w:rsidR="00714098" w:rsidRDefault="007779A7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14098" w:rsidRPr="00097E0A">
                                      <w:rPr>
                                        <w:color w:val="0000FF"/>
                                        <w:u w:val="single"/>
                                      </w:rPr>
                                      <w:t>https://www.teachingenglish.org.uk/sites/teacheng/files/Natural%20disaster%20lesson%20plan.pdf</w:t>
                                    </w:r>
                                  </w:hyperlink>
                                </w:p>
                                <w:p w14:paraId="7A006C66" w14:textId="77777777" w:rsidR="00714098" w:rsidRDefault="003901CE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3901CE">
                                      <w:rPr>
                                        <w:color w:val="0000FF"/>
                                        <w:u w:val="single"/>
                                      </w:rPr>
                                      <w:t>https://www.superteacherworksheets.com/3rd-comprehension.html</w:t>
                                    </w:r>
                                  </w:hyperlink>
                                </w:p>
                                <w:p w14:paraId="6E211D6C" w14:textId="77777777" w:rsidR="003901CE" w:rsidRDefault="003901CE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3901CE">
                                      <w:rPr>
                                        <w:color w:val="0000FF"/>
                                        <w:u w:val="single"/>
                                      </w:rPr>
                                      <w:t>https://www.k5learning.com/reading-comprehension-worksheets/third-grade-3</w:t>
                                    </w:r>
                                  </w:hyperlink>
                                </w:p>
                                <w:p w14:paraId="266D3DBF" w14:textId="5DCF9D1C" w:rsidR="003901CE" w:rsidRDefault="003901CE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3901CE">
                                      <w:rPr>
                                        <w:color w:val="0000FF"/>
                                        <w:u w:val="single"/>
                                      </w:rPr>
                                      <w:t>https://eps.schoolspecialty.com/EPS/media/Site-Resources/downloads/program-overviews/s-reading_comp.pdf</w:t>
                                    </w:r>
                                  </w:hyperlink>
                                </w:p>
                              </w:tc>
                            </w:tr>
                            <w:tr w:rsidR="00714098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714098" w:rsidRDefault="00714098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714098" w:rsidRDefault="00714098"/>
                              </w:tc>
                            </w:tr>
                          </w:tbl>
                          <w:p w14:paraId="7C9852EE" w14:textId="77777777" w:rsidR="00714098" w:rsidRDefault="0071409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527"/>
                      </w:tblGrid>
                      <w:tr w:rsidR="00714098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714098" w:rsidRDefault="00714098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0D4AC07E" w:rsidR="00714098" w:rsidRDefault="00714098" w:rsidP="003901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Newspaper</w:t>
                            </w:r>
                          </w:p>
                          <w:p w14:paraId="6CE23E71" w14:textId="3E826A9D" w:rsidR="00714098" w:rsidRPr="00BF3180" w:rsidRDefault="00714098" w:rsidP="00B67C04"/>
                          <w:p w14:paraId="4AF14C6E" w14:textId="77777777" w:rsidR="00714098" w:rsidRDefault="00714098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714098" w:rsidRDefault="00714098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714098" w:rsidRDefault="00714098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714098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714098" w:rsidRDefault="00714098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5D2450BA" w:rsidR="00714098" w:rsidRDefault="007779A7" w:rsidP="00E42A76">
                            <w:pPr>
                              <w:pStyle w:val="ListBullet"/>
                            </w:pPr>
                            <w:hyperlink r:id="rId12" w:history="1">
                              <w:r w:rsidR="00714098" w:rsidRPr="00097E0A">
                                <w:rPr>
                                  <w:color w:val="0000FF"/>
                                  <w:u w:val="single"/>
                                </w:rPr>
                                <w:t>https://www.teachingenglish.org.uk/sites/teacheng/files/Natural%20disaster%20lesson%20plan.pdf</w:t>
                              </w:r>
                            </w:hyperlink>
                          </w:p>
                          <w:p w14:paraId="7A006C66" w14:textId="77777777" w:rsidR="00714098" w:rsidRDefault="003901CE" w:rsidP="0083703B">
                            <w:pPr>
                              <w:pStyle w:val="ListBullet"/>
                            </w:pPr>
                            <w:hyperlink r:id="rId13" w:history="1">
                              <w:r w:rsidRPr="003901CE">
                                <w:rPr>
                                  <w:color w:val="0000FF"/>
                                  <w:u w:val="single"/>
                                </w:rPr>
                                <w:t>https://www.superteacherworksheets.com/3rd-comprehension.html</w:t>
                              </w:r>
                            </w:hyperlink>
                          </w:p>
                          <w:p w14:paraId="6E211D6C" w14:textId="77777777" w:rsidR="003901CE" w:rsidRDefault="003901CE" w:rsidP="0083703B">
                            <w:pPr>
                              <w:pStyle w:val="ListBullet"/>
                            </w:pPr>
                            <w:hyperlink r:id="rId14" w:history="1">
                              <w:r w:rsidRPr="003901CE">
                                <w:rPr>
                                  <w:color w:val="0000FF"/>
                                  <w:u w:val="single"/>
                                </w:rPr>
                                <w:t>https://www.k5learning.com/reading-comprehension-worksheets/third-grade-3</w:t>
                              </w:r>
                            </w:hyperlink>
                          </w:p>
                          <w:p w14:paraId="266D3DBF" w14:textId="5DCF9D1C" w:rsidR="003901CE" w:rsidRDefault="003901CE" w:rsidP="0083703B">
                            <w:pPr>
                              <w:pStyle w:val="ListBullet"/>
                            </w:pPr>
                            <w:hyperlink r:id="rId15" w:history="1">
                              <w:r w:rsidRPr="003901CE">
                                <w:rPr>
                                  <w:color w:val="0000FF"/>
                                  <w:u w:val="single"/>
                                </w:rPr>
                                <w:t>https://eps.schoolspecialty.com/EPS/media/Site-Resources/downloads/program-overviews/s-reading_comp.pdf</w:t>
                              </w:r>
                            </w:hyperlink>
                          </w:p>
                        </w:tc>
                      </w:tr>
                      <w:tr w:rsidR="00714098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714098" w:rsidRDefault="00714098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714098" w:rsidRDefault="00714098"/>
                        </w:tc>
                      </w:tr>
                    </w:tbl>
                    <w:p w14:paraId="7C9852EE" w14:textId="77777777" w:rsidR="00714098" w:rsidRDefault="00714098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2846E5A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2698A4E7" w:rsidR="001D4D95" w:rsidRPr="002A1F73" w:rsidRDefault="00887302" w:rsidP="002A1F73">
            <w:pPr>
              <w:pStyle w:val="ListParagraph"/>
              <w:numPr>
                <w:ilvl w:val="0"/>
                <w:numId w:val="17"/>
              </w:numPr>
              <w:ind w:left="90" w:hanging="90"/>
              <w:rPr>
                <w:sz w:val="20"/>
                <w:szCs w:val="20"/>
              </w:rPr>
            </w:pPr>
            <w:r w:rsidRPr="002A1F73">
              <w:rPr>
                <w:sz w:val="20"/>
                <w:szCs w:val="20"/>
              </w:rPr>
              <w:t>Describe simple events or natural disaster.</w:t>
            </w:r>
          </w:p>
          <w:p w14:paraId="6C34FF39" w14:textId="041BCB33" w:rsidR="00887302" w:rsidRPr="002A1F73" w:rsidRDefault="00887302" w:rsidP="002A1F73">
            <w:pPr>
              <w:pStyle w:val="ListParagraph"/>
              <w:numPr>
                <w:ilvl w:val="0"/>
                <w:numId w:val="17"/>
              </w:numPr>
              <w:ind w:left="90" w:hanging="90"/>
              <w:rPr>
                <w:sz w:val="20"/>
                <w:szCs w:val="20"/>
              </w:rPr>
            </w:pPr>
            <w:r w:rsidRPr="002A1F73">
              <w:rPr>
                <w:sz w:val="20"/>
                <w:szCs w:val="20"/>
              </w:rPr>
              <w:t xml:space="preserve">Explain the causes of various natural disasters </w:t>
            </w:r>
          </w:p>
          <w:p w14:paraId="56F90E9F" w14:textId="77777777" w:rsidR="002A1F73" w:rsidRDefault="002A1F73" w:rsidP="00260B51">
            <w:pPr>
              <w:pStyle w:val="Heading1"/>
              <w:rPr>
                <w:rFonts w:asciiTheme="minorHAnsi" w:eastAsiaTheme="minorEastAsia" w:hAnsiTheme="minorHAnsi" w:cstheme="minorBidi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  <w:p w14:paraId="2BB2D4E9" w14:textId="77777777" w:rsidR="002A1F73" w:rsidRDefault="002A1F73" w:rsidP="00260B51">
            <w:pPr>
              <w:pStyle w:val="Heading1"/>
              <w:rPr>
                <w:rFonts w:asciiTheme="minorHAnsi" w:eastAsiaTheme="minorEastAsia" w:hAnsiTheme="minorHAnsi" w:cstheme="minorBidi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  <w:p w14:paraId="5E46CA3D" w14:textId="77777777" w:rsidR="00A71E70" w:rsidRPr="00260B51" w:rsidRDefault="006F1F62" w:rsidP="00260B51">
            <w:pPr>
              <w:pStyle w:val="Heading1"/>
            </w:pPr>
            <w:r w:rsidRPr="00260B51">
              <w:t>Teacher Guide</w:t>
            </w:r>
          </w:p>
          <w:p w14:paraId="745F6F52" w14:textId="39AB3EB4" w:rsidR="006F1F62" w:rsidRPr="009868D7" w:rsidRDefault="006F1F62" w:rsidP="001D4D95">
            <w:pPr>
              <w:rPr>
                <w:b/>
              </w:rPr>
            </w:pPr>
            <w:r w:rsidRPr="009868D7">
              <w:rPr>
                <w:b/>
              </w:rPr>
              <w:t>Day 3/ Lesson 3:</w:t>
            </w:r>
            <w:r w:rsidR="003901CE">
              <w:rPr>
                <w:b/>
              </w:rPr>
              <w:t xml:space="preserve"> </w:t>
            </w:r>
            <w:r w:rsidRPr="009868D7">
              <w:rPr>
                <w:b/>
              </w:rPr>
              <w:t>20mins</w:t>
            </w:r>
          </w:p>
          <w:p w14:paraId="74DB7389" w14:textId="5BBB9870" w:rsidR="006F1F62" w:rsidRPr="00260B51" w:rsidRDefault="006F1F62" w:rsidP="00A0600F">
            <w:pPr>
              <w:pStyle w:val="ListParagraph"/>
              <w:numPr>
                <w:ilvl w:val="0"/>
                <w:numId w:val="19"/>
              </w:numPr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 w:rsidRPr="00260B51">
              <w:rPr>
                <w:sz w:val="20"/>
                <w:szCs w:val="20"/>
              </w:rPr>
              <w:t>The Teacher  will need to prepare a little in</w:t>
            </w:r>
          </w:p>
          <w:p w14:paraId="21EC38DF" w14:textId="574B5F84" w:rsidR="009868D7" w:rsidRPr="00260B51" w:rsidRDefault="00A0600F" w:rsidP="009868D7">
            <w:pPr>
              <w:pStyle w:val="ListParagraph"/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F1F62" w:rsidRPr="00260B51">
              <w:rPr>
                <w:sz w:val="20"/>
                <w:szCs w:val="20"/>
              </w:rPr>
              <w:t>advance by finding a newspaper article about a natural disaster from the internet</w:t>
            </w:r>
          </w:p>
          <w:p w14:paraId="7E4E7E47" w14:textId="786ADA79" w:rsidR="006F1F62" w:rsidRPr="00260B51" w:rsidRDefault="009868D7" w:rsidP="00A0600F">
            <w:pPr>
              <w:pStyle w:val="ListParagraph"/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F1F62" w:rsidRPr="00260B51">
              <w:rPr>
                <w:sz w:val="20"/>
                <w:szCs w:val="20"/>
              </w:rPr>
              <w:t xml:space="preserve">Read the article through before the class and take it with you into the </w:t>
            </w:r>
            <w:r w:rsidR="00260B51" w:rsidRPr="00260B51">
              <w:rPr>
                <w:sz w:val="20"/>
                <w:szCs w:val="20"/>
              </w:rPr>
              <w:t>classroom.</w:t>
            </w:r>
          </w:p>
          <w:p w14:paraId="6EBCE1AD" w14:textId="77777777" w:rsidR="00260B51" w:rsidRPr="00260B51" w:rsidRDefault="00260B51" w:rsidP="00A0600F">
            <w:pPr>
              <w:pStyle w:val="ListParagraph"/>
              <w:numPr>
                <w:ilvl w:val="0"/>
                <w:numId w:val="19"/>
              </w:numPr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 w:rsidRPr="00260B51">
              <w:rPr>
                <w:sz w:val="20"/>
                <w:szCs w:val="20"/>
              </w:rPr>
              <w:t xml:space="preserve">Tell students that you have a newspaper article </w:t>
            </w:r>
            <w:r w:rsidRPr="00260B51">
              <w:rPr>
                <w:sz w:val="20"/>
                <w:szCs w:val="20"/>
              </w:rPr>
              <w:lastRenderedPageBreak/>
              <w:t>about a natural disaster. Show them the</w:t>
            </w:r>
          </w:p>
          <w:p w14:paraId="5F2AA63A" w14:textId="54872E52" w:rsidR="00260B51" w:rsidRPr="00260B51" w:rsidRDefault="00A0600F" w:rsidP="00A0600F">
            <w:pPr>
              <w:pStyle w:val="ListParagraph"/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260B51" w:rsidRPr="00260B51">
              <w:rPr>
                <w:sz w:val="20"/>
                <w:szCs w:val="20"/>
              </w:rPr>
              <w:t>article if there’s a photo or a headline that will give them some clues to use as starting</w:t>
            </w:r>
          </w:p>
          <w:p w14:paraId="4DFBDE1A" w14:textId="7633632C" w:rsidR="00260B51" w:rsidRDefault="00A0600F" w:rsidP="00A0600F">
            <w:pPr>
              <w:pStyle w:val="ListParagraph"/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9868D7" w:rsidRPr="00260B51">
              <w:rPr>
                <w:sz w:val="20"/>
                <w:szCs w:val="20"/>
              </w:rPr>
              <w:t>Points</w:t>
            </w:r>
            <w:r w:rsidR="00260B51" w:rsidRPr="00260B51">
              <w:rPr>
                <w:sz w:val="20"/>
                <w:szCs w:val="20"/>
              </w:rPr>
              <w:t>.</w:t>
            </w:r>
          </w:p>
          <w:p w14:paraId="65501199" w14:textId="1523644F" w:rsidR="00A0600F" w:rsidRPr="00260B51" w:rsidRDefault="00A0600F" w:rsidP="00A0600F">
            <w:pPr>
              <w:pStyle w:val="ListParagraph"/>
              <w:numPr>
                <w:ilvl w:val="0"/>
                <w:numId w:val="19"/>
              </w:numPr>
              <w:tabs>
                <w:tab w:val="left" w:pos="450"/>
              </w:tabs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them describe what they see.</w:t>
            </w:r>
          </w:p>
          <w:p w14:paraId="36A25895" w14:textId="77777777" w:rsidR="00A71E70" w:rsidRDefault="00A71E70" w:rsidP="001D4D95"/>
          <w:p w14:paraId="43C888DB" w14:textId="4160164F" w:rsidR="00A71E70" w:rsidRDefault="003901CE" w:rsidP="003901CE">
            <w:pPr>
              <w:pStyle w:val="Heading1"/>
            </w:pPr>
            <w:r>
              <w:t>Summary</w:t>
            </w:r>
          </w:p>
          <w:p w14:paraId="22A31125" w14:textId="13BA5A43" w:rsidR="00A71E70" w:rsidRPr="003901CE" w:rsidRDefault="003901CE" w:rsidP="003901CE">
            <w:pPr>
              <w:rPr>
                <w:sz w:val="20"/>
                <w:szCs w:val="20"/>
              </w:rPr>
            </w:pPr>
            <w:r w:rsidRPr="003901CE">
              <w:rPr>
                <w:sz w:val="20"/>
                <w:szCs w:val="20"/>
              </w:rPr>
              <w:t>Students learn to think critically and respond to texts in writing as they build language and comprehension skills.</w:t>
            </w: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35E2AA93" w:rsidR="00FB30A1" w:rsidRPr="006F1F62" w:rsidRDefault="00887302" w:rsidP="002A1F73">
            <w:pPr>
              <w:pStyle w:val="ListParagraph"/>
              <w:numPr>
                <w:ilvl w:val="0"/>
                <w:numId w:val="18"/>
              </w:numPr>
              <w:ind w:left="233" w:hanging="209"/>
              <w:rPr>
                <w:sz w:val="20"/>
                <w:szCs w:val="20"/>
              </w:rPr>
            </w:pPr>
            <w:r w:rsidRPr="006F1F62">
              <w:rPr>
                <w:sz w:val="20"/>
                <w:szCs w:val="20"/>
              </w:rPr>
              <w:t>The teacher leads discussion on the given topic</w:t>
            </w:r>
            <w:r w:rsidR="00521E29" w:rsidRPr="006F1F62">
              <w:rPr>
                <w:sz w:val="20"/>
                <w:szCs w:val="20"/>
              </w:rPr>
              <w:t>.</w:t>
            </w:r>
          </w:p>
          <w:p w14:paraId="35374B78" w14:textId="54F68377" w:rsidR="00521E29" w:rsidRPr="006F1F62" w:rsidRDefault="00521E29" w:rsidP="002A1F73">
            <w:pPr>
              <w:pStyle w:val="ListParagraph"/>
              <w:numPr>
                <w:ilvl w:val="0"/>
                <w:numId w:val="18"/>
              </w:numPr>
              <w:ind w:left="233" w:hanging="209"/>
              <w:rPr>
                <w:sz w:val="20"/>
                <w:szCs w:val="20"/>
              </w:rPr>
            </w:pPr>
            <w:r w:rsidRPr="006F1F62">
              <w:rPr>
                <w:sz w:val="20"/>
                <w:szCs w:val="20"/>
              </w:rPr>
              <w:t>Ask pupils to describe a natural disaster they’ve witnessed.</w:t>
            </w:r>
          </w:p>
          <w:p w14:paraId="101E4F84" w14:textId="3A0A9F86" w:rsidR="00521E29" w:rsidRDefault="00521E29" w:rsidP="002A1F73">
            <w:pPr>
              <w:pStyle w:val="ListParagraph"/>
              <w:numPr>
                <w:ilvl w:val="0"/>
                <w:numId w:val="18"/>
              </w:numPr>
              <w:ind w:left="233" w:hanging="209"/>
              <w:rPr>
                <w:sz w:val="20"/>
                <w:szCs w:val="20"/>
              </w:rPr>
            </w:pPr>
            <w:r w:rsidRPr="006F1F62">
              <w:rPr>
                <w:sz w:val="20"/>
                <w:szCs w:val="20"/>
              </w:rPr>
              <w:t>Guide students to describe the probable causes.</w:t>
            </w:r>
          </w:p>
          <w:p w14:paraId="1B047022" w14:textId="77777777" w:rsidR="002A1F73" w:rsidRPr="006F1F62" w:rsidRDefault="002A1F73" w:rsidP="002A1F73">
            <w:pPr>
              <w:pStyle w:val="ListParagraph"/>
              <w:ind w:left="532"/>
              <w:rPr>
                <w:sz w:val="20"/>
                <w:szCs w:val="20"/>
              </w:rPr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55B80588" w:rsidR="00FB30A1" w:rsidRPr="00031953" w:rsidRDefault="009868D7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404F413A" w14:textId="47E92D5E" w:rsidR="000529DC" w:rsidRPr="00521E29" w:rsidRDefault="00887302" w:rsidP="002A1F73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t xml:space="preserve">The Teacher would walk around the class to supervise the </w:t>
            </w:r>
            <w:r w:rsidR="009868D7" w:rsidRPr="00521E29">
              <w:rPr>
                <w:sz w:val="20"/>
                <w:szCs w:val="20"/>
              </w:rPr>
              <w:t>student’s</w:t>
            </w:r>
            <w:r w:rsidRPr="00521E29">
              <w:rPr>
                <w:sz w:val="20"/>
                <w:szCs w:val="20"/>
              </w:rPr>
              <w:t xml:space="preserve"> drawings.</w:t>
            </w:r>
          </w:p>
          <w:p w14:paraId="040B1C54" w14:textId="427E9518" w:rsidR="00521E29" w:rsidRPr="00521E29" w:rsidRDefault="00521E29" w:rsidP="002A1F73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t>Ask students to look at their pictures.</w:t>
            </w:r>
          </w:p>
          <w:p w14:paraId="451D81BC" w14:textId="77777777" w:rsidR="00521E29" w:rsidRPr="00521E29" w:rsidRDefault="00521E29" w:rsidP="002A1F73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t>Ask them what they think has happened in the</w:t>
            </w:r>
          </w:p>
          <w:p w14:paraId="1806EF0D" w14:textId="2963F273" w:rsidR="00521E29" w:rsidRPr="00521E29" w:rsidRDefault="002A1F73" w:rsidP="002A1F73">
            <w:pPr>
              <w:pStyle w:val="ListParagraph"/>
              <w:ind w:left="233" w:hanging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868D7" w:rsidRPr="00521E29">
              <w:rPr>
                <w:sz w:val="20"/>
                <w:szCs w:val="20"/>
              </w:rPr>
              <w:t>Scene</w:t>
            </w:r>
            <w:r w:rsidR="00521E29" w:rsidRPr="00521E29">
              <w:rPr>
                <w:sz w:val="20"/>
                <w:szCs w:val="20"/>
              </w:rPr>
              <w:t xml:space="preserve">? Answers may vary from flood, hurricane, </w:t>
            </w:r>
            <w:r w:rsidR="009868D7" w:rsidRPr="00521E29">
              <w:rPr>
                <w:sz w:val="20"/>
                <w:szCs w:val="20"/>
              </w:rPr>
              <w:t>and tsunami</w:t>
            </w:r>
            <w:r w:rsidR="00521E29" w:rsidRPr="00521E29">
              <w:rPr>
                <w:sz w:val="20"/>
                <w:szCs w:val="20"/>
              </w:rPr>
              <w:t>. When they have suggested</w:t>
            </w:r>
          </w:p>
          <w:p w14:paraId="33D2EA36" w14:textId="482A127A" w:rsidR="00521E29" w:rsidRDefault="002A1F73" w:rsidP="002A1F73">
            <w:pPr>
              <w:pStyle w:val="ListParagraph"/>
              <w:ind w:left="233" w:hanging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868D7" w:rsidRPr="00521E29">
              <w:rPr>
                <w:sz w:val="20"/>
                <w:szCs w:val="20"/>
              </w:rPr>
              <w:t>Some</w:t>
            </w:r>
            <w:r w:rsidR="00521E29" w:rsidRPr="00521E29">
              <w:rPr>
                <w:sz w:val="20"/>
                <w:szCs w:val="20"/>
              </w:rPr>
              <w:t xml:space="preserve"> answers ask them to think of as many different natural disaster as they can. </w:t>
            </w:r>
          </w:p>
          <w:p w14:paraId="5D0D92D3" w14:textId="123F5174" w:rsidR="00521E29" w:rsidRPr="00521E29" w:rsidRDefault="00521E29" w:rsidP="002A1F73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lastRenderedPageBreak/>
              <w:t>Drill</w:t>
            </w:r>
            <w:r>
              <w:rPr>
                <w:sz w:val="20"/>
                <w:szCs w:val="20"/>
              </w:rPr>
              <w:t xml:space="preserve"> pronunciation</w:t>
            </w:r>
          </w:p>
          <w:p w14:paraId="4CE44FA1" w14:textId="77777777" w:rsidR="000529DC" w:rsidRDefault="00215A66" w:rsidP="00215A66">
            <w:pPr>
              <w:pStyle w:val="Heading1"/>
            </w:pPr>
            <w:r>
              <w:t>Guided Practice</w:t>
            </w:r>
          </w:p>
          <w:p w14:paraId="52BC1284" w14:textId="33CFBB38" w:rsidR="00215A66" w:rsidRDefault="00215A66" w:rsidP="00CD4D2B">
            <w:pPr>
              <w:rPr>
                <w:b/>
              </w:rPr>
            </w:pPr>
            <w:r>
              <w:rPr>
                <w:b/>
              </w:rPr>
              <w:t>Day 4/ Lesson 4: 15mins</w:t>
            </w:r>
          </w:p>
          <w:p w14:paraId="0E823753" w14:textId="77777777" w:rsidR="00215A66" w:rsidRPr="00A21EC0" w:rsidRDefault="00215A66" w:rsidP="009868D7">
            <w:pPr>
              <w:pStyle w:val="ListParagraph"/>
              <w:numPr>
                <w:ilvl w:val="0"/>
                <w:numId w:val="20"/>
              </w:numPr>
              <w:ind w:left="323" w:hanging="217"/>
              <w:rPr>
                <w:sz w:val="20"/>
                <w:szCs w:val="20"/>
              </w:rPr>
            </w:pPr>
            <w:r w:rsidRPr="00A21EC0">
              <w:rPr>
                <w:sz w:val="20"/>
                <w:szCs w:val="20"/>
              </w:rPr>
              <w:t>Have students write out the possible causes of natural disasters.</w:t>
            </w:r>
          </w:p>
          <w:p w14:paraId="226470C2" w14:textId="77777777" w:rsidR="00215A66" w:rsidRPr="00A21EC0" w:rsidRDefault="00215A66" w:rsidP="009868D7">
            <w:pPr>
              <w:pStyle w:val="ListParagraph"/>
              <w:numPr>
                <w:ilvl w:val="0"/>
                <w:numId w:val="20"/>
              </w:numPr>
              <w:ind w:left="323" w:hanging="217"/>
              <w:rPr>
                <w:sz w:val="20"/>
                <w:szCs w:val="20"/>
              </w:rPr>
            </w:pPr>
            <w:r w:rsidRPr="00A21EC0">
              <w:rPr>
                <w:sz w:val="20"/>
                <w:szCs w:val="20"/>
              </w:rPr>
              <w:t>Guide them through the practice and correct them where necessary.</w:t>
            </w:r>
          </w:p>
          <w:p w14:paraId="4DD90B8D" w14:textId="57C35CDC" w:rsidR="00215A66" w:rsidRPr="00A21EC0" w:rsidRDefault="00A21EC0" w:rsidP="009868D7">
            <w:pPr>
              <w:pStyle w:val="ListParagraph"/>
              <w:numPr>
                <w:ilvl w:val="0"/>
                <w:numId w:val="20"/>
              </w:numPr>
              <w:ind w:left="323" w:hanging="217"/>
              <w:rPr>
                <w:sz w:val="20"/>
                <w:szCs w:val="20"/>
              </w:rPr>
            </w:pPr>
            <w:r w:rsidRPr="00A21EC0">
              <w:rPr>
                <w:sz w:val="20"/>
                <w:szCs w:val="20"/>
              </w:rPr>
              <w:t>Get</w:t>
            </w:r>
            <w:r w:rsidR="00215A66" w:rsidRPr="00A21EC0">
              <w:rPr>
                <w:sz w:val="20"/>
                <w:szCs w:val="20"/>
              </w:rPr>
              <w:t xml:space="preserve"> the students to work in small</w:t>
            </w:r>
          </w:p>
          <w:p w14:paraId="1A9CF964" w14:textId="240974B6" w:rsidR="00215A66" w:rsidRPr="00A21EC0" w:rsidRDefault="009868D7" w:rsidP="009868D7">
            <w:pPr>
              <w:pStyle w:val="ListParagraph"/>
              <w:ind w:left="323" w:hanging="2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A21EC0">
              <w:rPr>
                <w:sz w:val="20"/>
                <w:szCs w:val="20"/>
              </w:rPr>
              <w:t>Groups</w:t>
            </w:r>
            <w:r w:rsidR="00215A66" w:rsidRPr="00A21EC0">
              <w:rPr>
                <w:sz w:val="20"/>
                <w:szCs w:val="20"/>
              </w:rPr>
              <w:t>. You can monitor and offer help as they write. At the end, give the students a</w:t>
            </w:r>
          </w:p>
          <w:p w14:paraId="0FFDC496" w14:textId="53D29905" w:rsidR="00215A66" w:rsidRPr="00215A66" w:rsidRDefault="009868D7" w:rsidP="009868D7">
            <w:pPr>
              <w:pStyle w:val="ListParagraph"/>
              <w:ind w:left="323" w:hanging="217"/>
              <w:rPr>
                <w:b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3901CE" w:rsidRPr="00A21EC0">
              <w:rPr>
                <w:sz w:val="20"/>
                <w:szCs w:val="20"/>
              </w:rPr>
              <w:t>Chance</w:t>
            </w:r>
            <w:r w:rsidR="00215A66" w:rsidRPr="00A21EC0">
              <w:rPr>
                <w:sz w:val="20"/>
                <w:szCs w:val="20"/>
              </w:rPr>
              <w:t xml:space="preserve"> to read the other groups’ summaries</w:t>
            </w:r>
            <w:r w:rsidR="00215A66" w:rsidRPr="00215A66">
              <w:rPr>
                <w:b/>
              </w:rPr>
              <w:t>.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16528CCD" w14:textId="735D76FD" w:rsidR="00D914D8" w:rsidRDefault="00D914D8" w:rsidP="00D914D8">
            <w:pPr>
              <w:pStyle w:val="Heading2"/>
            </w:pPr>
            <w:r w:rsidRPr="00287F69">
              <w:t>Assessment Activity</w:t>
            </w:r>
          </w:p>
          <w:p w14:paraId="1C67B4C0" w14:textId="72C8BAE8" w:rsidR="00780730" w:rsidRPr="009868D7" w:rsidRDefault="008F4716" w:rsidP="009868D7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9868D7">
              <w:rPr>
                <w:sz w:val="20"/>
                <w:szCs w:val="20"/>
              </w:rPr>
              <w:t>Have students read a given passage, and then they would answer the questions</w:t>
            </w:r>
            <w:r w:rsidR="002A1F73" w:rsidRPr="009868D7">
              <w:rPr>
                <w:sz w:val="20"/>
                <w:szCs w:val="20"/>
              </w:rPr>
              <w:t xml:space="preserve"> respectively.</w:t>
            </w:r>
          </w:p>
          <w:p w14:paraId="014F98D4" w14:textId="3319D84A" w:rsidR="002A1F73" w:rsidRPr="009868D7" w:rsidRDefault="002A1F73" w:rsidP="009868D7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9868D7">
              <w:rPr>
                <w:sz w:val="20"/>
                <w:szCs w:val="20"/>
              </w:rPr>
              <w:t>Tell students to list out the causes of Natural disasters.</w:t>
            </w: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265578C6" w:rsidR="000529DC" w:rsidRPr="00521E29" w:rsidRDefault="00887302" w:rsidP="002A1F73">
            <w:pPr>
              <w:pStyle w:val="ListParagraph"/>
              <w:numPr>
                <w:ilvl w:val="0"/>
                <w:numId w:val="15"/>
              </w:numPr>
              <w:ind w:left="204" w:hanging="156"/>
              <w:rPr>
                <w:b/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t>Tell students you are going to describe a scene that you would like them to draw.</w:t>
            </w:r>
          </w:p>
          <w:p w14:paraId="67DB45F9" w14:textId="7DFD577B" w:rsidR="00887302" w:rsidRPr="00521E29" w:rsidRDefault="00887302" w:rsidP="002A1F73">
            <w:pPr>
              <w:pStyle w:val="ListParagraph"/>
              <w:numPr>
                <w:ilvl w:val="0"/>
                <w:numId w:val="15"/>
              </w:numPr>
              <w:ind w:left="204" w:hanging="156"/>
              <w:rPr>
                <w:b/>
                <w:sz w:val="20"/>
                <w:szCs w:val="20"/>
              </w:rPr>
            </w:pPr>
            <w:r w:rsidRPr="00521E29">
              <w:rPr>
                <w:sz w:val="20"/>
                <w:szCs w:val="20"/>
              </w:rPr>
              <w:t>“Draw three houses on the right in the middle. Each house has four windows and a door. On the roof of one of the houses there are two people and a dog. Draw two trees on the left in the middle. At the top of the picture draw some clouds. The clouds look grey and it’s raining a lot. In the sky there is a helicopter. Around the houses there is water. The water touches the top windows of the house.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5A6B86F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DE2FD" w14:textId="77777777" w:rsidR="007779A7" w:rsidRDefault="007779A7">
      <w:pPr>
        <w:spacing w:before="0" w:after="0" w:line="240" w:lineRule="auto"/>
      </w:pPr>
      <w:r>
        <w:separator/>
      </w:r>
    </w:p>
  </w:endnote>
  <w:endnote w:type="continuationSeparator" w:id="0">
    <w:p w14:paraId="44B81530" w14:textId="77777777" w:rsidR="007779A7" w:rsidRDefault="007779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714098" w:rsidRDefault="0071409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A0F8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CD6FC" w14:textId="77777777" w:rsidR="007779A7" w:rsidRDefault="007779A7">
      <w:pPr>
        <w:spacing w:before="0" w:after="0" w:line="240" w:lineRule="auto"/>
      </w:pPr>
      <w:r>
        <w:separator/>
      </w:r>
    </w:p>
  </w:footnote>
  <w:footnote w:type="continuationSeparator" w:id="0">
    <w:p w14:paraId="3A4486EF" w14:textId="77777777" w:rsidR="007779A7" w:rsidRDefault="007779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714098" w:rsidRDefault="0071409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4B77FC2"/>
    <w:multiLevelType w:val="hybridMultilevel"/>
    <w:tmpl w:val="8C4CB83A"/>
    <w:lvl w:ilvl="0" w:tplc="1990EDB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07C70327"/>
    <w:multiLevelType w:val="hybridMultilevel"/>
    <w:tmpl w:val="921E0AD6"/>
    <w:lvl w:ilvl="0" w:tplc="DAD255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B612F"/>
    <w:multiLevelType w:val="hybridMultilevel"/>
    <w:tmpl w:val="467A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2364C2"/>
    <w:multiLevelType w:val="hybridMultilevel"/>
    <w:tmpl w:val="D4BA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601FA"/>
    <w:multiLevelType w:val="hybridMultilevel"/>
    <w:tmpl w:val="0804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A5D13"/>
    <w:multiLevelType w:val="hybridMultilevel"/>
    <w:tmpl w:val="C85AAAAC"/>
    <w:lvl w:ilvl="0" w:tplc="D22456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81D71"/>
    <w:multiLevelType w:val="hybridMultilevel"/>
    <w:tmpl w:val="8A56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7D8B"/>
    <w:multiLevelType w:val="hybridMultilevel"/>
    <w:tmpl w:val="9B68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17"/>
  </w:num>
  <w:num w:numId="14">
    <w:abstractNumId w:val="6"/>
  </w:num>
  <w:num w:numId="15">
    <w:abstractNumId w:val="13"/>
  </w:num>
  <w:num w:numId="16">
    <w:abstractNumId w:val="19"/>
  </w:num>
  <w:num w:numId="17">
    <w:abstractNumId w:val="15"/>
  </w:num>
  <w:num w:numId="18">
    <w:abstractNumId w:val="1"/>
  </w:num>
  <w:num w:numId="19">
    <w:abstractNumId w:val="4"/>
  </w:num>
  <w:num w:numId="20">
    <w:abstractNumId w:val="11"/>
  </w:num>
  <w:num w:numId="21">
    <w:abstractNumId w:val="20"/>
  </w:num>
  <w:num w:numId="2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97E0A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15A66"/>
    <w:rsid w:val="00227208"/>
    <w:rsid w:val="00234570"/>
    <w:rsid w:val="0024426F"/>
    <w:rsid w:val="002473D0"/>
    <w:rsid w:val="002528F8"/>
    <w:rsid w:val="002541D0"/>
    <w:rsid w:val="00255260"/>
    <w:rsid w:val="00260B51"/>
    <w:rsid w:val="002622D7"/>
    <w:rsid w:val="0026795F"/>
    <w:rsid w:val="0028057F"/>
    <w:rsid w:val="0028776C"/>
    <w:rsid w:val="00287F69"/>
    <w:rsid w:val="002A1F73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01CE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1E29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1F62"/>
    <w:rsid w:val="006F5DC7"/>
    <w:rsid w:val="006F7C39"/>
    <w:rsid w:val="006F7E46"/>
    <w:rsid w:val="0070141C"/>
    <w:rsid w:val="00706EE0"/>
    <w:rsid w:val="00713D5E"/>
    <w:rsid w:val="00714098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4F70"/>
    <w:rsid w:val="00777637"/>
    <w:rsid w:val="007779A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87302"/>
    <w:rsid w:val="008A326A"/>
    <w:rsid w:val="008B2B0B"/>
    <w:rsid w:val="008B2CBF"/>
    <w:rsid w:val="008D7836"/>
    <w:rsid w:val="008E2AFC"/>
    <w:rsid w:val="008F27DC"/>
    <w:rsid w:val="008F4716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868D7"/>
    <w:rsid w:val="00991B66"/>
    <w:rsid w:val="00994216"/>
    <w:rsid w:val="0099718C"/>
    <w:rsid w:val="009A04CA"/>
    <w:rsid w:val="009A0E9C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0600F"/>
    <w:rsid w:val="00A1735C"/>
    <w:rsid w:val="00A21EC0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7581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0F80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97D8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sites/teacheng/files/Natural%20disaster%20lesson%20plan.pdf" TargetMode="External"/><Relationship Id="rId13" Type="http://schemas.openxmlformats.org/officeDocument/2006/relationships/hyperlink" Target="https://www.superteacherworksheets.com/3rd-comprehensio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chingenglish.org.uk/sites/teacheng/files/Natural%20disaster%20lesson%20plan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ps.schoolspecialty.com/EPS/media/Site-Resources/downloads/program-overviews/s-reading_com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ps.schoolspecialty.com/EPS/media/Site-Resources/downloads/program-overviews/s-reading_comp.pdf" TargetMode="External"/><Relationship Id="rId10" Type="http://schemas.openxmlformats.org/officeDocument/2006/relationships/hyperlink" Target="https://www.k5learning.com/reading-comprehension-worksheets/third-grade-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superteacherworksheets.com/3rd-comprehension.html" TargetMode="External"/><Relationship Id="rId14" Type="http://schemas.openxmlformats.org/officeDocument/2006/relationships/hyperlink" Target="https://www.k5learning.com/reading-comprehension-worksheets/third-grade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6D26C6"/>
    <w:rsid w:val="006E6973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51584"/>
    <w:rsid w:val="00C87D32"/>
    <w:rsid w:val="00C93DC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562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7</cp:revision>
  <dcterms:created xsi:type="dcterms:W3CDTF">2019-05-14T17:10:00Z</dcterms:created>
  <dcterms:modified xsi:type="dcterms:W3CDTF">2019-06-07T19:51:00Z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