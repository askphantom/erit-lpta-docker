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47D6BEA" w:rsidR="00C17E2A" w:rsidRPr="009260D0" w:rsidRDefault="00673569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reading for </w:t>
            </w:r>
            <w:r w:rsidR="00423751">
              <w:rPr>
                <w:sz w:val="40"/>
                <w:szCs w:val="40"/>
              </w:rPr>
              <w:t>vocabulary development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C45204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C45204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C45204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C45204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C45204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C45204">
              <w:rPr>
                <w:sz w:val="18"/>
                <w:szCs w:val="18"/>
              </w:rPr>
              <w:t>Overview</w:t>
            </w:r>
          </w:p>
        </w:tc>
      </w:tr>
      <w:tr w:rsidR="00C17E2A" w:rsidRPr="00C45204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45204" w14:paraId="32BF30BB" w14:textId="77777777">
              <w:tc>
                <w:tcPr>
                  <w:tcW w:w="5000" w:type="pct"/>
                </w:tcPr>
                <w:p w14:paraId="0EB4376E" w14:textId="5FE98623" w:rsidR="00C17E2A" w:rsidRPr="00C45204" w:rsidRDefault="00B36C8F">
                  <w:r w:rsidRPr="00C45204">
                    <w:t xml:space="preserve">English </w:t>
                  </w:r>
                </w:p>
              </w:tc>
            </w:tr>
            <w:tr w:rsidR="00C17E2A" w:rsidRPr="00C45204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45204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C45204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C45204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C45204" w:rsidRDefault="00D27DC3">
                      <w:r w:rsidRPr="00C45204">
                        <w:t>[Instructor Name]</w:t>
                      </w:r>
                    </w:p>
                  </w:tc>
                </w:sdtContent>
              </w:sdt>
            </w:tr>
            <w:tr w:rsidR="00C17E2A" w:rsidRPr="00C45204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45204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C45204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C45204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7C4CEA3" w:rsidR="00C17E2A" w:rsidRPr="00C45204" w:rsidRDefault="00AB09E3">
                  <w:r w:rsidRPr="00C45204">
                    <w:t>4</w:t>
                  </w:r>
                </w:p>
              </w:tc>
            </w:tr>
          </w:tbl>
          <w:p w14:paraId="4CAC6574" w14:textId="77777777" w:rsidR="00C17E2A" w:rsidRPr="00C45204" w:rsidRDefault="00C17E2A"/>
        </w:tc>
        <w:tc>
          <w:tcPr>
            <w:tcW w:w="152" w:type="pct"/>
          </w:tcPr>
          <w:p w14:paraId="0CBCE437" w14:textId="77777777" w:rsidR="00C17E2A" w:rsidRPr="00C45204" w:rsidRDefault="00C17E2A"/>
        </w:tc>
        <w:tc>
          <w:tcPr>
            <w:tcW w:w="3895" w:type="pct"/>
          </w:tcPr>
          <w:p w14:paraId="2971807D" w14:textId="77777777" w:rsidR="000A37E8" w:rsidRPr="00C45204" w:rsidRDefault="000A37E8">
            <w:r w:rsidRPr="00C45204">
              <w:t>This lesson plan covers teaching content for;</w:t>
            </w:r>
          </w:p>
          <w:p w14:paraId="3EF08E7B" w14:textId="22FDBFE9" w:rsidR="002A7661" w:rsidRPr="00C45204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C45204">
              <w:t>Learning to</w:t>
            </w:r>
            <w:r w:rsidR="002A7661" w:rsidRPr="00C45204">
              <w:t xml:space="preserve"> </w:t>
            </w:r>
            <w:r w:rsidR="003B67CE" w:rsidRPr="00C45204">
              <w:t xml:space="preserve">identify new vocabulary words from a text read </w:t>
            </w:r>
          </w:p>
          <w:p w14:paraId="458BD9FD" w14:textId="5E5D3C22" w:rsidR="00FF4047" w:rsidRPr="00C45204" w:rsidRDefault="00C77171" w:rsidP="002A7661">
            <w:pPr>
              <w:pStyle w:val="ListParagraph"/>
              <w:numPr>
                <w:ilvl w:val="0"/>
                <w:numId w:val="2"/>
              </w:numPr>
            </w:pPr>
            <w:r w:rsidRPr="00C45204">
              <w:t>Learn</w:t>
            </w:r>
            <w:r w:rsidR="00673569" w:rsidRPr="00C45204">
              <w:t>ing</w:t>
            </w:r>
            <w:r w:rsidRPr="00C45204">
              <w:t xml:space="preserve"> </w:t>
            </w:r>
            <w:r w:rsidR="00673569" w:rsidRPr="00C45204">
              <w:t>to identify simile and metaphors</w:t>
            </w:r>
          </w:p>
        </w:tc>
      </w:tr>
    </w:tbl>
    <w:p w14:paraId="44024CC7" w14:textId="16E57A5B" w:rsidR="00C17E2A" w:rsidRPr="00C45204" w:rsidRDefault="00196867">
      <w:pPr>
        <w:pStyle w:val="NoSpacing"/>
      </w:pPr>
      <w:r w:rsidRPr="00C45204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81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E774B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E774B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5FF9980C" w14:textId="0CA89C53" w:rsidR="00C77171" w:rsidRDefault="00B423FE" w:rsidP="00E774B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Book of poems</w:t>
                                  </w:r>
                                </w:p>
                                <w:p w14:paraId="41746BF9" w14:textId="77777777" w:rsidR="00C77171" w:rsidRDefault="00C77171" w:rsidP="00E774B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Magnetic letters</w:t>
                                  </w:r>
                                </w:p>
                                <w:p w14:paraId="384E4060" w14:textId="5F49D78D" w:rsidR="00006CB8" w:rsidRDefault="00C77171" w:rsidP="00E774BD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4AF14C6E" w14:textId="28D2C14C" w:rsidR="000B2A8B" w:rsidRDefault="00C77171" w:rsidP="00006CB8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 xml:space="preserve">markers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2C3A379C" w14:textId="1C15EEA4" w:rsidR="00EA21BA" w:rsidRDefault="00C92817" w:rsidP="00EB61A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EB61A6" w:rsidRPr="001C076D">
                                      <w:rPr>
                                        <w:rStyle w:val="Hyperlink"/>
                                      </w:rPr>
                                      <w:t>https://www.teachervision.com/teaching-strategies/building-vocabulary</w:t>
                                    </w:r>
                                  </w:hyperlink>
                                </w:p>
                                <w:p w14:paraId="70067408" w14:textId="2DBFF5ED" w:rsidR="00EB61A6" w:rsidRDefault="00C92817" w:rsidP="00EB61A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B61A6" w:rsidRPr="001C076D">
                                      <w:rPr>
                                        <w:rStyle w:val="Hyperlink"/>
                                      </w:rPr>
                                      <w:t>https://www.commonsense.org/education/lesson-plans/pre-reading-vocabulary-lesson</w:t>
                                    </w:r>
                                  </w:hyperlink>
                                </w:p>
                                <w:p w14:paraId="795CC276" w14:textId="7964005C" w:rsidR="00EB61A6" w:rsidRDefault="00C92817" w:rsidP="00EB61A6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EB61A6" w:rsidRPr="001C076D">
                                      <w:rPr>
                                        <w:rStyle w:val="Hyperlink"/>
                                      </w:rPr>
                                      <w:t>https://www.education.com/lesson-plans/building-vocabulary/</w:t>
                                    </w:r>
                                  </w:hyperlink>
                                </w:p>
                                <w:p w14:paraId="22A610EB" w14:textId="10EACFC0" w:rsidR="00EB61A6" w:rsidRDefault="004067FC" w:rsidP="00EB61A6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https://owlcation.com/academia/Teaching-Vocabulary-to-Students-in-Grades-4-6</w:t>
                                    </w:r>
                                  </w:hyperlink>
                                </w:p>
                                <w:p w14:paraId="07E8400C" w14:textId="737B9423" w:rsidR="004067FC" w:rsidRDefault="004067FC" w:rsidP="00EB61A6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https://www.google.com/amp/s/www.storyboardthat.com/articles/e/visual-vocabulary/amp</w:t>
                                    </w:r>
                                  </w:hyperlink>
                                </w:p>
                                <w:p w14:paraId="266D3DBF" w14:textId="25A00B8F" w:rsidR="004067FC" w:rsidRDefault="004067FC" w:rsidP="004067F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81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E774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E774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5FF9980C" w14:textId="0CA89C53" w:rsidR="00C77171" w:rsidRDefault="00B423FE" w:rsidP="00E774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Book of poems</w:t>
                            </w:r>
                          </w:p>
                          <w:p w14:paraId="41746BF9" w14:textId="77777777" w:rsidR="00C77171" w:rsidRDefault="00C77171" w:rsidP="00E774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Magnetic letters</w:t>
                            </w:r>
                          </w:p>
                          <w:p w14:paraId="384E4060" w14:textId="5F49D78D" w:rsidR="00006CB8" w:rsidRDefault="00C77171" w:rsidP="00E774B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4AF14C6E" w14:textId="28D2C14C" w:rsidR="000B2A8B" w:rsidRDefault="00C77171" w:rsidP="00006CB8">
                            <w:pPr>
                              <w:pStyle w:val="ListParagraph"/>
                              <w:ind w:left="90"/>
                            </w:pPr>
                            <w:r>
                              <w:t xml:space="preserve">markers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2C3A379C" w14:textId="1C15EEA4" w:rsidR="00EA21BA" w:rsidRDefault="00C92817" w:rsidP="00EB61A6">
                            <w:pPr>
                              <w:pStyle w:val="ListBullet"/>
                            </w:pPr>
                            <w:hyperlink r:id="rId13" w:history="1">
                              <w:r w:rsidR="00EB61A6" w:rsidRPr="001C076D">
                                <w:rPr>
                                  <w:rStyle w:val="Hyperlink"/>
                                </w:rPr>
                                <w:t>https://www.teachervision.com/teaching-strategies/building-vocabulary</w:t>
                              </w:r>
                            </w:hyperlink>
                          </w:p>
                          <w:p w14:paraId="70067408" w14:textId="2DBFF5ED" w:rsidR="00EB61A6" w:rsidRDefault="00C92817" w:rsidP="00EB61A6">
                            <w:pPr>
                              <w:pStyle w:val="ListBullet"/>
                            </w:pPr>
                            <w:hyperlink r:id="rId14" w:history="1">
                              <w:r w:rsidR="00EB61A6" w:rsidRPr="001C076D">
                                <w:rPr>
                                  <w:rStyle w:val="Hyperlink"/>
                                </w:rPr>
                                <w:t>https://www.commonsense.org/education/lesson-plans/pre-reading-vocabulary-lesson</w:t>
                              </w:r>
                            </w:hyperlink>
                          </w:p>
                          <w:p w14:paraId="795CC276" w14:textId="7964005C" w:rsidR="00EB61A6" w:rsidRDefault="00C92817" w:rsidP="00EB61A6">
                            <w:pPr>
                              <w:pStyle w:val="ListBullet"/>
                            </w:pPr>
                            <w:hyperlink r:id="rId15" w:history="1">
                              <w:r w:rsidR="00EB61A6" w:rsidRPr="001C076D">
                                <w:rPr>
                                  <w:rStyle w:val="Hyperlink"/>
                                </w:rPr>
                                <w:t>https://www.education.com/lesson-plans/building-vocabulary/</w:t>
                              </w:r>
                            </w:hyperlink>
                          </w:p>
                          <w:p w14:paraId="22A610EB" w14:textId="10EACFC0" w:rsidR="00EB61A6" w:rsidRDefault="004067FC" w:rsidP="00EB61A6">
                            <w:pPr>
                              <w:pStyle w:val="ListBullet"/>
                            </w:pPr>
                            <w:hyperlink r:id="rId16" w:history="1">
                              <w:r w:rsidRPr="001E2134">
                                <w:rPr>
                                  <w:rStyle w:val="Hyperlink"/>
                                </w:rPr>
                                <w:t>https://owlcation.com/academia/Teaching-Vocabulary-to-Students-in-Grades-4-6</w:t>
                              </w:r>
                            </w:hyperlink>
                          </w:p>
                          <w:p w14:paraId="07E8400C" w14:textId="737B9423" w:rsidR="004067FC" w:rsidRDefault="004067FC" w:rsidP="00EB61A6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https://www.google.com/amp/s/www.storyboardthat.com/articles/e/visual-vocabulary/amp</w:t>
                              </w:r>
                            </w:hyperlink>
                          </w:p>
                          <w:p w14:paraId="266D3DBF" w14:textId="25A00B8F" w:rsidR="004067FC" w:rsidRDefault="004067FC" w:rsidP="004067F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C45204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45204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C45204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45204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C45204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45204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C45204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C45204" w:rsidRDefault="00D27DC3">
            <w:pPr>
              <w:pStyle w:val="Heading2"/>
              <w:rPr>
                <w:b/>
              </w:rPr>
            </w:pPr>
            <w:r w:rsidRPr="00C45204">
              <w:rPr>
                <w:b/>
              </w:rPr>
              <w:t>Objectives</w:t>
            </w:r>
          </w:p>
          <w:p w14:paraId="0ABE148F" w14:textId="403E579E" w:rsidR="001D4D95" w:rsidRPr="00C45204" w:rsidRDefault="00AD5265" w:rsidP="00120253">
            <w:r w:rsidRPr="00C45204">
              <w:t>Students should be able to;</w:t>
            </w:r>
          </w:p>
          <w:p w14:paraId="2FEE98FB" w14:textId="77777777" w:rsidR="003B67CE" w:rsidRPr="00C45204" w:rsidRDefault="003B67CE" w:rsidP="00E774BD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C45204">
              <w:t>Students will be able to deﬁne vocabulary words</w:t>
            </w:r>
          </w:p>
          <w:p w14:paraId="4FF30CE9" w14:textId="55FB9777" w:rsidR="009A16D6" w:rsidRPr="00C45204" w:rsidRDefault="009A16D6" w:rsidP="00E774BD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C45204">
              <w:t xml:space="preserve">Student should be able to answer inferential questions from materials read. </w:t>
            </w:r>
          </w:p>
          <w:p w14:paraId="68EAF1EE" w14:textId="2BEA1882" w:rsidR="00A75A49" w:rsidRPr="00C45204" w:rsidRDefault="00A75A49" w:rsidP="00E774BD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C45204">
              <w:t>Students will be able to identify and explain the meaning of simple similes and metaphors in context.</w:t>
            </w:r>
          </w:p>
          <w:p w14:paraId="3F4D03AC" w14:textId="77777777" w:rsidR="009A16D6" w:rsidRPr="00C45204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C45204" w:rsidRDefault="00D914D8" w:rsidP="009A16D6">
            <w:pPr>
              <w:pStyle w:val="ListParagraph"/>
              <w:ind w:left="180"/>
            </w:pPr>
            <w:r w:rsidRPr="00C45204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E55D8A2" w14:textId="77777777" w:rsidR="00617172" w:rsidRPr="00C45204" w:rsidRDefault="00617172" w:rsidP="00E774B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C45204">
              <w:t xml:space="preserve">Ask students to answer the following questions with the corresponding sentence stems: </w:t>
            </w:r>
          </w:p>
          <w:p w14:paraId="79149739" w14:textId="77777777" w:rsidR="00617172" w:rsidRPr="00C45204" w:rsidRDefault="00617172" w:rsidP="00E774BD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0" w:hanging="180"/>
              <w:outlineLvl w:val="1"/>
            </w:pPr>
            <w:r w:rsidRPr="00C45204">
              <w:t>Why is it important to ﬁgure out words we don't know in a story?</w:t>
            </w:r>
          </w:p>
          <w:p w14:paraId="6B8C2341" w14:textId="77777777" w:rsidR="00617172" w:rsidRPr="00C45204" w:rsidRDefault="00617172" w:rsidP="00E774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30" w:hanging="180"/>
              <w:outlineLvl w:val="1"/>
            </w:pPr>
            <w:r w:rsidRPr="00C45204">
              <w:t>"It is important to ﬁgure out words we don't know because ____."</w:t>
            </w:r>
          </w:p>
          <w:p w14:paraId="6833EAE9" w14:textId="77777777" w:rsidR="00617172" w:rsidRPr="00C45204" w:rsidRDefault="00617172" w:rsidP="00E774BD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0" w:hanging="180"/>
              <w:outlineLvl w:val="1"/>
            </w:pPr>
            <w:r w:rsidRPr="00C45204">
              <w:lastRenderedPageBreak/>
              <w:t>What are some strategies we can use to ﬁgure out what words mean?</w:t>
            </w:r>
          </w:p>
          <w:p w14:paraId="5F721DCB" w14:textId="77777777" w:rsidR="00617172" w:rsidRPr="00C45204" w:rsidRDefault="00617172" w:rsidP="00E774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30" w:hanging="180"/>
              <w:outlineLvl w:val="1"/>
            </w:pPr>
            <w:r w:rsidRPr="00C45204">
              <w:t>"We can use ____ to ﬁgure out what words mean."</w:t>
            </w:r>
          </w:p>
          <w:p w14:paraId="670403AE" w14:textId="77777777" w:rsidR="00617172" w:rsidRPr="00C45204" w:rsidRDefault="00617172" w:rsidP="00E774BD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50" w:hanging="180"/>
              <w:outlineLvl w:val="1"/>
            </w:pPr>
            <w:r w:rsidRPr="00C45204">
              <w:t xml:space="preserve">A new word I learned was ____. </w:t>
            </w:r>
          </w:p>
          <w:p w14:paraId="04C6181E" w14:textId="520D65B7" w:rsidR="00617172" w:rsidRPr="00C45204" w:rsidRDefault="00617172" w:rsidP="00E774B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630" w:hanging="180"/>
              <w:outlineLvl w:val="1"/>
            </w:pPr>
            <w:r w:rsidRPr="00C45204">
              <w:t>"I learned ____. It means ____."</w:t>
            </w:r>
          </w:p>
          <w:p w14:paraId="0B1AF442" w14:textId="77777777" w:rsidR="00617172" w:rsidRPr="00C45204" w:rsidRDefault="00617172" w:rsidP="00E774B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C45204">
              <w:t>As students work, assess how they are articulating what they learned about ﬁguring out the meaning of unknown words</w:t>
            </w:r>
          </w:p>
          <w:p w14:paraId="682E0F2F" w14:textId="77777777" w:rsidR="00617172" w:rsidRPr="00C45204" w:rsidRDefault="00617172" w:rsidP="00E774B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180" w:hanging="180"/>
              <w:outlineLvl w:val="1"/>
            </w:pPr>
            <w:r w:rsidRPr="00C45204">
              <w:t>Notice how students are deﬁning words. Are they using their own words or the word-by-word deﬁnition you gave?</w:t>
            </w:r>
          </w:p>
          <w:p w14:paraId="65D8B29F" w14:textId="77777777" w:rsidR="00617172" w:rsidRPr="00C45204" w:rsidRDefault="00617172" w:rsidP="00D12602">
            <w:pPr>
              <w:pStyle w:val="Heading2"/>
              <w:rPr>
                <w:b/>
                <w:bCs/>
              </w:rPr>
            </w:pPr>
          </w:p>
          <w:p w14:paraId="50E0D0C1" w14:textId="4A09679C" w:rsidR="00D12602" w:rsidRPr="00C45204" w:rsidRDefault="00D12602" w:rsidP="00D12602">
            <w:pPr>
              <w:pStyle w:val="Heading2"/>
              <w:rPr>
                <w:b/>
                <w:bCs/>
              </w:rPr>
            </w:pPr>
            <w:r w:rsidRPr="00C45204">
              <w:rPr>
                <w:b/>
                <w:bCs/>
              </w:rPr>
              <w:t>Summary</w:t>
            </w:r>
          </w:p>
          <w:p w14:paraId="68D4DB2C" w14:textId="2F6900E9" w:rsidR="002E7793" w:rsidRPr="00C45204" w:rsidRDefault="00C85E56" w:rsidP="002E7793">
            <w:pPr>
              <w:numPr>
                <w:ilvl w:val="0"/>
                <w:numId w:val="3"/>
              </w:numPr>
              <w:ind w:left="180" w:hanging="180"/>
            </w:pPr>
            <w:r w:rsidRPr="00C45204">
              <w:t xml:space="preserve">Review the two strategies used to </w:t>
            </w:r>
            <w:r w:rsidR="00576B93" w:rsidRPr="00C45204">
              <w:t>find the meaning of a new word.</w:t>
            </w:r>
          </w:p>
          <w:p w14:paraId="50CBB445" w14:textId="1341FC0F" w:rsidR="00535393" w:rsidRPr="00C45204" w:rsidRDefault="00576B93" w:rsidP="002E7793">
            <w:pPr>
              <w:numPr>
                <w:ilvl w:val="0"/>
                <w:numId w:val="3"/>
              </w:numPr>
              <w:ind w:left="180" w:hanging="180"/>
            </w:pPr>
            <w:r w:rsidRPr="00C45204">
              <w:t>Have a student volunteer to use the second strategy to define a new word said by you.</w:t>
            </w:r>
          </w:p>
          <w:p w14:paraId="02CB6B7A" w14:textId="33BC1057" w:rsidR="001D4D95" w:rsidRPr="00C45204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C45204">
              <w:t xml:space="preserve">When doing the review make sure you erase the lesson on the board. </w:t>
            </w:r>
          </w:p>
          <w:p w14:paraId="42C39D07" w14:textId="77777777" w:rsidR="001D4D95" w:rsidRPr="00C45204" w:rsidRDefault="001D4D95" w:rsidP="001D4D95"/>
          <w:p w14:paraId="7683CE86" w14:textId="77777777" w:rsidR="001D4D95" w:rsidRPr="00C45204" w:rsidRDefault="001D4D95" w:rsidP="001D4D95"/>
          <w:p w14:paraId="6C8FDF80" w14:textId="77777777" w:rsidR="001D4D95" w:rsidRPr="00C45204" w:rsidRDefault="001D4D95" w:rsidP="001D4D95"/>
          <w:p w14:paraId="09613FE1" w14:textId="77777777" w:rsidR="001D4D95" w:rsidRPr="00C45204" w:rsidRDefault="001D4D95" w:rsidP="001D4D95"/>
          <w:p w14:paraId="5E46CA3D" w14:textId="77777777" w:rsidR="00A71E70" w:rsidRPr="00C45204" w:rsidRDefault="00A71E70" w:rsidP="001D4D95"/>
          <w:p w14:paraId="36A25895" w14:textId="77777777" w:rsidR="00A71E70" w:rsidRPr="00C45204" w:rsidRDefault="00A71E70" w:rsidP="001D4D95"/>
          <w:p w14:paraId="18F0E2F1" w14:textId="77777777" w:rsidR="00A71E70" w:rsidRPr="00C45204" w:rsidRDefault="00A71E70" w:rsidP="001D4D95"/>
          <w:p w14:paraId="43C888DB" w14:textId="77777777" w:rsidR="00A71E70" w:rsidRPr="00C45204" w:rsidRDefault="00A71E70" w:rsidP="001D4D95"/>
          <w:p w14:paraId="22A31125" w14:textId="18309E14" w:rsidR="00A71E70" w:rsidRPr="00C45204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C45204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C45204" w:rsidRDefault="006513FB" w:rsidP="006513FB">
            <w:pPr>
              <w:pStyle w:val="Heading2"/>
              <w:rPr>
                <w:b/>
              </w:rPr>
            </w:pPr>
            <w:r w:rsidRPr="00C45204">
              <w:rPr>
                <w:b/>
              </w:rPr>
              <w:t>Activity Starter/Instruction</w:t>
            </w:r>
          </w:p>
          <w:p w14:paraId="625D07E3" w14:textId="0DA83919" w:rsidR="00673569" w:rsidRPr="00C45204" w:rsidRDefault="00673569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>Teachers are to use the poems or stories in their worksheet.</w:t>
            </w:r>
          </w:p>
          <w:p w14:paraId="2D958C31" w14:textId="77777777" w:rsidR="003B67CE" w:rsidRPr="00C45204" w:rsidRDefault="003B67CE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 xml:space="preserve">Activate students' background knowledge by having them turn to a partner and share about a time when they didn't know the meaning of a word </w:t>
            </w:r>
          </w:p>
          <w:p w14:paraId="6F5C298D" w14:textId="77777777" w:rsidR="003B67CE" w:rsidRPr="00C45204" w:rsidRDefault="003B67CE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>Read aloud a text to the class</w:t>
            </w:r>
          </w:p>
          <w:p w14:paraId="0CBF7D30" w14:textId="77777777" w:rsidR="00C45204" w:rsidRDefault="003B67CE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 xml:space="preserve">Before reading, tell students that they will be ﬁnding unknown words. </w:t>
            </w:r>
          </w:p>
          <w:p w14:paraId="710BAC8A" w14:textId="3E3B8739" w:rsidR="003B67CE" w:rsidRPr="00C45204" w:rsidRDefault="003B67CE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 xml:space="preserve">These should be </w:t>
            </w:r>
            <w:proofErr w:type="gramStart"/>
            <w:r w:rsidRPr="00C45204">
              <w:t>words</w:t>
            </w:r>
            <w:proofErr w:type="gramEnd"/>
            <w:r w:rsidRPr="00C45204">
              <w:t xml:space="preserve"> that students are not sure of the meaning of.</w:t>
            </w:r>
          </w:p>
          <w:p w14:paraId="2C8BA527" w14:textId="23FB0C18" w:rsidR="009A16D6" w:rsidRPr="00C45204" w:rsidRDefault="003B67CE" w:rsidP="00E774BD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C45204">
              <w:t xml:space="preserve">Explain that not knowing the meaning of a word is nothing to be ashamed of—it's an opportunity to learn! </w:t>
            </w:r>
          </w:p>
          <w:p w14:paraId="6E1F013E" w14:textId="080DC524" w:rsidR="00FB30A1" w:rsidRPr="00C45204" w:rsidRDefault="00A93E00" w:rsidP="009A16D6">
            <w:r w:rsidRPr="00C45204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674C429E" w:rsidR="00FB30A1" w:rsidRPr="00C45204" w:rsidRDefault="00C40201" w:rsidP="00FB30A1">
            <w:pPr>
              <w:rPr>
                <w:b/>
              </w:rPr>
            </w:pPr>
            <w:r w:rsidRPr="00C45204">
              <w:rPr>
                <w:b/>
              </w:rPr>
              <w:t>Day 2/ Lesson 2</w:t>
            </w:r>
            <w:r w:rsidR="00FB30A1" w:rsidRPr="00C45204">
              <w:rPr>
                <w:b/>
              </w:rPr>
              <w:t>: 15 Mins</w:t>
            </w:r>
          </w:p>
          <w:p w14:paraId="7EEBF3FC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Read aloud a page in the book. </w:t>
            </w:r>
          </w:p>
          <w:p w14:paraId="2D350DEA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Locate an unknown word and write it on the board. </w:t>
            </w:r>
          </w:p>
          <w:p w14:paraId="71475365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Show students how to reread portions of text to ﬁgure out the meaning of the tricky word. </w:t>
            </w:r>
          </w:p>
          <w:p w14:paraId="24A42B6E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lastRenderedPageBreak/>
              <w:t xml:space="preserve">Model how to use context clues and related words to guess about the word's meaning. </w:t>
            </w:r>
          </w:p>
          <w:p w14:paraId="5A616D50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Show students how to use a dictionary as needed. </w:t>
            </w:r>
          </w:p>
          <w:p w14:paraId="593BAABC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Read aloud the rest of the text, guiding students to raise their hands when they encounter unknown words. </w:t>
            </w:r>
          </w:p>
          <w:p w14:paraId="06902657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List the words on the board. </w:t>
            </w:r>
          </w:p>
          <w:p w14:paraId="46EBC92A" w14:textId="77777777" w:rsidR="005E35E2" w:rsidRPr="005E35E2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Hand out the Picture Dictionary worksheet </w:t>
            </w:r>
          </w:p>
          <w:p w14:paraId="3517BAC1" w14:textId="02C0CA7B" w:rsidR="000A41CF" w:rsidRPr="00C45204" w:rsidRDefault="005E35E2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Have </w:t>
            </w:r>
            <w:r w:rsidR="000A41CF" w:rsidRPr="00C45204">
              <w:t xml:space="preserve">students work with a partner to write at least ﬁve words, pictures, and deﬁnitions on their worksheets. </w:t>
            </w:r>
          </w:p>
          <w:p w14:paraId="272D1634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/>
                <w:bCs/>
              </w:rPr>
            </w:pPr>
            <w:r w:rsidRPr="00C45204">
              <w:t xml:space="preserve">Have students examine how the words they used in their picture dictionaries were used in the text. </w:t>
            </w:r>
          </w:p>
          <w:p w14:paraId="2A54E750" w14:textId="77777777" w:rsidR="000A41CF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70"/>
              <w:rPr>
                <w:b/>
                <w:bCs/>
              </w:rPr>
            </w:pPr>
            <w:r w:rsidRPr="00C45204">
              <w:t xml:space="preserve">Go back to a few words to discuss how they were used in sentences. </w:t>
            </w:r>
          </w:p>
          <w:p w14:paraId="768DC3C0" w14:textId="56A8F1E6" w:rsidR="00D809DB" w:rsidRPr="00C45204" w:rsidRDefault="000A41CF" w:rsidP="00E774BD">
            <w:pPr>
              <w:pStyle w:val="ListParagraph"/>
              <w:numPr>
                <w:ilvl w:val="0"/>
                <w:numId w:val="9"/>
              </w:numPr>
              <w:ind w:left="240" w:hanging="270"/>
              <w:rPr>
                <w:b/>
                <w:bCs/>
              </w:rPr>
            </w:pPr>
            <w:r w:rsidRPr="00C45204">
              <w:t>Instruct students to ﬁll in the sentence section of their picture dictionaries with sentences for each of their words.</w:t>
            </w:r>
          </w:p>
          <w:p w14:paraId="06ADA6F9" w14:textId="77777777" w:rsidR="006106F7" w:rsidRPr="00C45204" w:rsidRDefault="006106F7" w:rsidP="00040317">
            <w:pPr>
              <w:pStyle w:val="Heading2"/>
              <w:rPr>
                <w:b/>
                <w:bCs/>
              </w:rPr>
            </w:pPr>
          </w:p>
          <w:p w14:paraId="55D61105" w14:textId="7DCD3741" w:rsidR="00040317" w:rsidRPr="00C45204" w:rsidRDefault="00F40B7B" w:rsidP="00040317">
            <w:pPr>
              <w:pStyle w:val="Heading2"/>
              <w:rPr>
                <w:b/>
                <w:bCs/>
              </w:rPr>
            </w:pPr>
            <w:r w:rsidRPr="00C45204">
              <w:rPr>
                <w:b/>
                <w:bCs/>
              </w:rPr>
              <w:t>Teacher Guide</w:t>
            </w:r>
          </w:p>
          <w:p w14:paraId="1057E2D5" w14:textId="77777777" w:rsidR="00040317" w:rsidRPr="00C45204" w:rsidRDefault="00040317" w:rsidP="00040317">
            <w:pPr>
              <w:rPr>
                <w:b/>
              </w:rPr>
            </w:pPr>
            <w:r w:rsidRPr="00C45204">
              <w:rPr>
                <w:b/>
              </w:rPr>
              <w:t xml:space="preserve">Day 4/ Lesson 4: 15mins   </w:t>
            </w:r>
          </w:p>
          <w:p w14:paraId="3779D3C0" w14:textId="77777777" w:rsidR="006106F7" w:rsidRPr="00C45204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 xml:space="preserve">Present other strategies that readers use when encountering a new word. </w:t>
            </w:r>
          </w:p>
          <w:p w14:paraId="0C9DAABB" w14:textId="77777777" w:rsidR="005E35E2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 xml:space="preserve">Explain that in addition to context, readers can think about a word’s parts (preﬁx, root/base word, suﬃx) </w:t>
            </w:r>
          </w:p>
          <w:p w14:paraId="13F378E6" w14:textId="28D27B02" w:rsidR="006106F7" w:rsidRPr="00C45204" w:rsidRDefault="005E35E2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 xml:space="preserve">Use </w:t>
            </w:r>
            <w:r w:rsidR="006106F7" w:rsidRPr="00C45204">
              <w:t xml:space="preserve">resources—such as a dictionary or thesaurus—to determine the word’s meaning. </w:t>
            </w:r>
          </w:p>
          <w:p w14:paraId="71D593AD" w14:textId="77777777" w:rsidR="006106F7" w:rsidRPr="00C45204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>Present examples where context does not work effectively.</w:t>
            </w:r>
          </w:p>
          <w:p w14:paraId="71111083" w14:textId="5E8F60F3" w:rsidR="006106F7" w:rsidRPr="00C45204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 xml:space="preserve">Model this new strategy to students. </w:t>
            </w:r>
          </w:p>
          <w:p w14:paraId="48671596" w14:textId="77777777" w:rsidR="005E35E2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lastRenderedPageBreak/>
              <w:t xml:space="preserve">Tell them that by encouraging ﬂexible thinking and persistence, you are helping them to develop habits of mind </w:t>
            </w:r>
          </w:p>
          <w:p w14:paraId="18A37E3A" w14:textId="15AEF32D" w:rsidR="006106F7" w:rsidRPr="00C45204" w:rsidRDefault="005E35E2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>
              <w:t xml:space="preserve">Tell them these habits </w:t>
            </w:r>
            <w:r w:rsidR="006106F7" w:rsidRPr="00C45204">
              <w:t xml:space="preserve">will beneﬁt them beyond the walls of the classroom. </w:t>
            </w:r>
          </w:p>
          <w:p w14:paraId="54ACA320" w14:textId="77777777" w:rsidR="00E816FC" w:rsidRDefault="006106F7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 w:rsidRPr="00C45204">
              <w:t>Tell them that exposure to vocabulary in context is critical to the development of language and literacy</w:t>
            </w:r>
          </w:p>
          <w:p w14:paraId="6CC78EF4" w14:textId="36605CF2" w:rsidR="00E158FB" w:rsidRPr="00C45204" w:rsidRDefault="00E816FC" w:rsidP="00E774BD">
            <w:pPr>
              <w:pStyle w:val="ListParagraph"/>
              <w:numPr>
                <w:ilvl w:val="0"/>
                <w:numId w:val="12"/>
              </w:numPr>
              <w:ind w:left="240" w:hanging="240"/>
            </w:pPr>
            <w:r>
              <w:t xml:space="preserve">Tell them it </w:t>
            </w:r>
            <w:r w:rsidR="006106F7" w:rsidRPr="00C45204">
              <w:t>empower</w:t>
            </w:r>
            <w:r>
              <w:t>s</w:t>
            </w:r>
            <w:r w:rsidR="006106F7" w:rsidRPr="00C45204">
              <w:t xml:space="preserve"> them to ﬁgure out the meaning of unfamiliar words by using context clues is just one element of vocabulary instruction. </w:t>
            </w:r>
          </w:p>
        </w:tc>
        <w:tc>
          <w:tcPr>
            <w:tcW w:w="118" w:type="pct"/>
          </w:tcPr>
          <w:p w14:paraId="3EC4062D" w14:textId="77777777" w:rsidR="00C17E2A" w:rsidRPr="00C45204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C45204" w:rsidRDefault="00031953" w:rsidP="006513FB">
            <w:pPr>
              <w:pStyle w:val="Heading2"/>
              <w:rPr>
                <w:b/>
              </w:rPr>
            </w:pPr>
            <w:r w:rsidRPr="00C45204">
              <w:rPr>
                <w:b/>
              </w:rPr>
              <w:t>Teacher Guide</w:t>
            </w:r>
          </w:p>
          <w:p w14:paraId="70819890" w14:textId="7EAFE7DF" w:rsidR="00031953" w:rsidRPr="00C45204" w:rsidRDefault="00C40201" w:rsidP="00031953">
            <w:pPr>
              <w:rPr>
                <w:b/>
              </w:rPr>
            </w:pPr>
            <w:r w:rsidRPr="00C45204">
              <w:rPr>
                <w:b/>
              </w:rPr>
              <w:t>Day 1</w:t>
            </w:r>
            <w:r w:rsidR="00031953" w:rsidRPr="00C45204">
              <w:rPr>
                <w:b/>
              </w:rPr>
              <w:t xml:space="preserve">/ Lesson 1: </w:t>
            </w:r>
            <w:r w:rsidR="00D83FF0" w:rsidRPr="00C45204">
              <w:rPr>
                <w:b/>
              </w:rPr>
              <w:t>1</w:t>
            </w:r>
            <w:r w:rsidR="009A0D72" w:rsidRPr="00C45204">
              <w:rPr>
                <w:b/>
              </w:rPr>
              <w:t>5</w:t>
            </w:r>
            <w:r w:rsidR="00031953" w:rsidRPr="00C45204">
              <w:rPr>
                <w:b/>
              </w:rPr>
              <w:t xml:space="preserve"> Mins</w:t>
            </w:r>
          </w:p>
          <w:p w14:paraId="054FC82F" w14:textId="48B89780" w:rsidR="00635FD5" w:rsidRPr="00C45204" w:rsidRDefault="00635FD5" w:rsidP="00E774BD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C45204">
              <w:t>Explain to students than Comprehension is an active process that involves purposeful interaction between a reader and a text</w:t>
            </w:r>
          </w:p>
          <w:p w14:paraId="091F68D2" w14:textId="264BA5FB" w:rsidR="00635FD5" w:rsidRPr="00C45204" w:rsidRDefault="00635FD5" w:rsidP="00E774BD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C45204">
              <w:t>Explain that Strategic readers think about words in context, looking for meaning and sentences that frame an unfamiliar word</w:t>
            </w:r>
          </w:p>
          <w:p w14:paraId="3247452C" w14:textId="53E70568" w:rsidR="00635FD5" w:rsidRPr="00C45204" w:rsidRDefault="00635FD5" w:rsidP="00E774BD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C45204">
              <w:t>With this in mind, teach them to follow a series of steps when they come across a word or phrase they do not know.</w:t>
            </w:r>
          </w:p>
          <w:p w14:paraId="60C7518D" w14:textId="2F521445" w:rsidR="00635FD5" w:rsidRPr="00C45204" w:rsidRDefault="00635FD5" w:rsidP="00E774BD">
            <w:pPr>
              <w:pStyle w:val="ListParagraph"/>
              <w:numPr>
                <w:ilvl w:val="0"/>
                <w:numId w:val="10"/>
              </w:numPr>
              <w:ind w:left="480" w:hanging="180"/>
            </w:pPr>
            <w:r w:rsidRPr="00C45204">
              <w:t>Step 1: Reread and read ahead (Stop and reread the words that come before and after the unfamiliar word)</w:t>
            </w:r>
          </w:p>
          <w:p w14:paraId="7AE05C8E" w14:textId="6A5CAD6D" w:rsidR="00635FD5" w:rsidRPr="00C45204" w:rsidRDefault="00635FD5" w:rsidP="00E774BD">
            <w:pPr>
              <w:pStyle w:val="ListParagraph"/>
              <w:numPr>
                <w:ilvl w:val="0"/>
                <w:numId w:val="10"/>
              </w:numPr>
              <w:ind w:left="480" w:hanging="180"/>
            </w:pPr>
            <w:r w:rsidRPr="00C45204">
              <w:t>Step 2: Identify context clues (Think about the meaning of the words in the text that surround the unfamiliar word)</w:t>
            </w:r>
          </w:p>
          <w:p w14:paraId="00762763" w14:textId="06A41F4C" w:rsidR="00635FD5" w:rsidRPr="00C45204" w:rsidRDefault="00635FD5" w:rsidP="00E774BD">
            <w:pPr>
              <w:pStyle w:val="ListParagraph"/>
              <w:numPr>
                <w:ilvl w:val="0"/>
                <w:numId w:val="10"/>
              </w:numPr>
              <w:ind w:left="480" w:hanging="180"/>
            </w:pPr>
            <w:r w:rsidRPr="00C45204">
              <w:t>Step 3: Decide on a meaning (Use what you know from the context to make an educated guess about the meaning of the unfamiliar word.)</w:t>
            </w:r>
          </w:p>
          <w:p w14:paraId="61514A0C" w14:textId="380C1357" w:rsidR="00635FD5" w:rsidRPr="00C45204" w:rsidRDefault="00635FD5" w:rsidP="00E774BD">
            <w:pPr>
              <w:pStyle w:val="ListParagraph"/>
              <w:numPr>
                <w:ilvl w:val="0"/>
                <w:numId w:val="10"/>
              </w:numPr>
              <w:ind w:left="480" w:hanging="180"/>
            </w:pPr>
            <w:r w:rsidRPr="00C45204">
              <w:t xml:space="preserve">Step 4: Check that meaning in the context (The meaning you decided on </w:t>
            </w:r>
            <w:r w:rsidRPr="00C45204">
              <w:lastRenderedPageBreak/>
              <w:t>should make sense in the sentence and in relation to the main idea of the text.)</w:t>
            </w:r>
          </w:p>
          <w:p w14:paraId="6627C334" w14:textId="71A0F724" w:rsidR="006F757B" w:rsidRPr="00C45204" w:rsidRDefault="006F757B" w:rsidP="00E774BD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C45204">
              <w:t xml:space="preserve">Tell them that </w:t>
            </w:r>
            <w:r w:rsidR="009A0D72" w:rsidRPr="00C45204">
              <w:t>using context clues is a strategy that improves with practice.</w:t>
            </w:r>
          </w:p>
          <w:p w14:paraId="39A32722" w14:textId="73356A5C" w:rsidR="006F757B" w:rsidRPr="00C45204" w:rsidRDefault="006F757B" w:rsidP="00E774BD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C45204">
              <w:t>Tell them it can also be helpful to look at the drawings, or pictures.</w:t>
            </w:r>
          </w:p>
          <w:p w14:paraId="3BB856B1" w14:textId="77777777" w:rsidR="006106F7" w:rsidRPr="00C45204" w:rsidRDefault="006106F7" w:rsidP="00040317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</w:p>
          <w:p w14:paraId="66DD7D68" w14:textId="29E29FDD" w:rsidR="006106F7" w:rsidRPr="00C45204" w:rsidRDefault="006106F7" w:rsidP="00040317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t>Guided Practice</w:t>
            </w:r>
          </w:p>
          <w:p w14:paraId="141E2C10" w14:textId="01DBC33C" w:rsidR="00040317" w:rsidRPr="00C45204" w:rsidRDefault="00040317" w:rsidP="00040317">
            <w:pPr>
              <w:rPr>
                <w:b/>
              </w:rPr>
            </w:pPr>
            <w:r w:rsidRPr="00C45204">
              <w:rPr>
                <w:b/>
              </w:rPr>
              <w:t>Day 3/ Lesson 3: 20mins</w:t>
            </w:r>
          </w:p>
          <w:p w14:paraId="0469A530" w14:textId="77777777" w:rsidR="009A0D72" w:rsidRPr="00C45204" w:rsidRDefault="009A0D72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 xml:space="preserve">Divide students into pairs or trios. </w:t>
            </w:r>
          </w:p>
          <w:p w14:paraId="39A9CC32" w14:textId="77777777" w:rsidR="00FE6BBD" w:rsidRPr="00FE6BBD" w:rsidRDefault="009A0D72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>Have them read passages from informational texts together, recording any challenging words</w:t>
            </w:r>
          </w:p>
          <w:p w14:paraId="788366F7" w14:textId="4DAA4DCF" w:rsidR="009A0D72" w:rsidRPr="00C45204" w:rsidRDefault="00FE6BBD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>
              <w:t>C</w:t>
            </w:r>
            <w:r w:rsidR="009A0D72" w:rsidRPr="00C45204">
              <w:t xml:space="preserve">ollaboratively applying the four steps of using context. </w:t>
            </w:r>
          </w:p>
          <w:p w14:paraId="0C634ED1" w14:textId="77777777" w:rsidR="00FE6BBD" w:rsidRPr="00FE6BBD" w:rsidRDefault="009A0D72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>Once students are ﬁnished, ask them to share the words they found</w:t>
            </w:r>
          </w:p>
          <w:p w14:paraId="2515C643" w14:textId="421B10EC" w:rsidR="009A0D72" w:rsidRPr="00C45204" w:rsidRDefault="00FE6BBD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>
              <w:t>P</w:t>
            </w:r>
            <w:r w:rsidR="009A0D72" w:rsidRPr="00C45204">
              <w:t xml:space="preserve">rovide examples of how they used context effectively. </w:t>
            </w:r>
          </w:p>
          <w:p w14:paraId="23F86B2F" w14:textId="64121753" w:rsidR="009A0D72" w:rsidRPr="00C45204" w:rsidRDefault="009A0D72" w:rsidP="00E774BD">
            <w:pPr>
              <w:pStyle w:val="ListParagraph"/>
              <w:numPr>
                <w:ilvl w:val="0"/>
                <w:numId w:val="11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>This type of peer collaboration is a fun way to incorporate speaking and listening into the text-based process of looking for and using context clues to determine meaning.</w:t>
            </w:r>
          </w:p>
          <w:p w14:paraId="5544DE52" w14:textId="3F021EB5" w:rsidR="009A0D72" w:rsidRPr="00C45204" w:rsidRDefault="009A0D72" w:rsidP="006106F7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</w:p>
          <w:p w14:paraId="50BF6F4A" w14:textId="77777777" w:rsidR="006106F7" w:rsidRPr="00C45204" w:rsidRDefault="006106F7" w:rsidP="006106F7">
            <w:pPr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  <w:t>Guided Practice</w:t>
            </w:r>
          </w:p>
          <w:p w14:paraId="5B1D479E" w14:textId="6F2B411B" w:rsidR="006106F7" w:rsidRPr="00C45204" w:rsidRDefault="006106F7" w:rsidP="006106F7">
            <w:pPr>
              <w:rPr>
                <w:b/>
              </w:rPr>
            </w:pPr>
            <w:r w:rsidRPr="00C45204">
              <w:rPr>
                <w:b/>
              </w:rPr>
              <w:t xml:space="preserve">Day </w:t>
            </w:r>
            <w:r w:rsidR="00A8736B" w:rsidRPr="00C45204">
              <w:rPr>
                <w:b/>
              </w:rPr>
              <w:t>5</w:t>
            </w:r>
            <w:r w:rsidRPr="00C45204">
              <w:rPr>
                <w:b/>
              </w:rPr>
              <w:t xml:space="preserve">/ Lesson </w:t>
            </w:r>
            <w:r w:rsidR="00A8736B" w:rsidRPr="00C45204">
              <w:rPr>
                <w:b/>
              </w:rPr>
              <w:t>5</w:t>
            </w:r>
            <w:r w:rsidRPr="00C45204">
              <w:rPr>
                <w:b/>
              </w:rPr>
              <w:t xml:space="preserve">: </w:t>
            </w:r>
            <w:r w:rsidR="00F40B7B" w:rsidRPr="00C45204">
              <w:rPr>
                <w:b/>
              </w:rPr>
              <w:t>15</w:t>
            </w:r>
            <w:r w:rsidRPr="00C45204">
              <w:rPr>
                <w:b/>
              </w:rPr>
              <w:t>mins</w:t>
            </w:r>
          </w:p>
          <w:p w14:paraId="0D515B28" w14:textId="77777777" w:rsidR="006106F7" w:rsidRPr="00C45204" w:rsidRDefault="006106F7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 xml:space="preserve">Divide students into pairs or trios. </w:t>
            </w:r>
          </w:p>
          <w:p w14:paraId="757386FE" w14:textId="77777777" w:rsidR="003F18AF" w:rsidRPr="003F18AF" w:rsidRDefault="006106F7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>Have them read passages from informational texts together, recording any challenging words</w:t>
            </w:r>
          </w:p>
          <w:p w14:paraId="0522D072" w14:textId="6FAC4320" w:rsidR="006106F7" w:rsidRPr="00C45204" w:rsidRDefault="003F18AF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>
              <w:t xml:space="preserve">Also, </w:t>
            </w:r>
            <w:r w:rsidR="006106F7" w:rsidRPr="00C45204">
              <w:t xml:space="preserve">collaboratively applying the new strategy of thinking about a word’s parts (preﬁx, root/base word, suﬃx). </w:t>
            </w:r>
          </w:p>
          <w:p w14:paraId="36B20B1B" w14:textId="77777777" w:rsidR="00D203D9" w:rsidRPr="00D203D9" w:rsidRDefault="006106F7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lastRenderedPageBreak/>
              <w:t>Once students are ﬁnished, ask them to share the words they foun</w:t>
            </w:r>
            <w:r w:rsidR="00D203D9">
              <w:t>d</w:t>
            </w:r>
          </w:p>
          <w:p w14:paraId="4F60D45A" w14:textId="078D2FE2" w:rsidR="006106F7" w:rsidRPr="00C45204" w:rsidRDefault="00D203D9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>
              <w:t>P</w:t>
            </w:r>
            <w:r w:rsidR="006106F7" w:rsidRPr="00C45204">
              <w:t xml:space="preserve">rovide examples of how they used the strategy effectively. </w:t>
            </w:r>
          </w:p>
          <w:p w14:paraId="012DB69B" w14:textId="52BC7A93" w:rsidR="00AB261A" w:rsidRPr="00C45204" w:rsidRDefault="006106F7" w:rsidP="00E774BD">
            <w:pPr>
              <w:pStyle w:val="ListParagraph"/>
              <w:numPr>
                <w:ilvl w:val="0"/>
                <w:numId w:val="13"/>
              </w:numPr>
              <w:ind w:left="300" w:hanging="270"/>
              <w:rPr>
                <w:rFonts w:asciiTheme="majorHAnsi" w:eastAsiaTheme="majorEastAsia" w:hAnsiTheme="majorHAnsi" w:cstheme="majorBidi"/>
                <w:b/>
                <w:bCs/>
                <w:color w:val="F16522" w:themeColor="accent1"/>
              </w:rPr>
            </w:pPr>
            <w:r w:rsidRPr="00C45204">
              <w:t xml:space="preserve">While this practice is ongoing, teacher should walk around the class to </w:t>
            </w:r>
            <w:r w:rsidR="00735611" w:rsidRPr="00C45204">
              <w:t>inspect the students</w:t>
            </w:r>
            <w:r w:rsidR="00735611" w:rsidRPr="00C45204">
              <w:rPr>
                <w:b/>
                <w:bCs/>
              </w:rPr>
              <w:t>.</w:t>
            </w:r>
          </w:p>
        </w:tc>
      </w:tr>
    </w:tbl>
    <w:p w14:paraId="75A246ED" w14:textId="77777777" w:rsidR="00C17E2A" w:rsidRPr="00C45204" w:rsidRDefault="00C17E2A"/>
    <w:sectPr w:rsidR="00C17E2A" w:rsidRPr="00C45204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DF60" w14:textId="77777777" w:rsidR="00C92817" w:rsidRDefault="00C92817">
      <w:pPr>
        <w:spacing w:before="0" w:after="0" w:line="240" w:lineRule="auto"/>
      </w:pPr>
      <w:r>
        <w:separator/>
      </w:r>
    </w:p>
  </w:endnote>
  <w:endnote w:type="continuationSeparator" w:id="0">
    <w:p w14:paraId="556F10CE" w14:textId="77777777" w:rsidR="00C92817" w:rsidRDefault="00C928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30EEB" w14:textId="77777777" w:rsidR="00C92817" w:rsidRDefault="00C92817">
      <w:pPr>
        <w:spacing w:before="0" w:after="0" w:line="240" w:lineRule="auto"/>
      </w:pPr>
      <w:r>
        <w:separator/>
      </w:r>
    </w:p>
  </w:footnote>
  <w:footnote w:type="continuationSeparator" w:id="0">
    <w:p w14:paraId="456DDD49" w14:textId="77777777" w:rsidR="00C92817" w:rsidRDefault="00C928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F40881"/>
    <w:multiLevelType w:val="hybridMultilevel"/>
    <w:tmpl w:val="C5D05C3A"/>
    <w:lvl w:ilvl="0" w:tplc="B8E852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66E31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410F"/>
    <w:multiLevelType w:val="hybridMultilevel"/>
    <w:tmpl w:val="3B00EAEA"/>
    <w:lvl w:ilvl="0" w:tplc="B5DC3F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E53E0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52FAA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F18C5"/>
    <w:multiLevelType w:val="hybridMultilevel"/>
    <w:tmpl w:val="09F2E6BA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E63518A"/>
    <w:multiLevelType w:val="hybridMultilevel"/>
    <w:tmpl w:val="9ECA349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CDB5383"/>
    <w:multiLevelType w:val="hybridMultilevel"/>
    <w:tmpl w:val="D98A14CE"/>
    <w:lvl w:ilvl="0" w:tplc="97868E2E">
      <w:numFmt w:val="bullet"/>
      <w:lvlText w:val="-"/>
      <w:lvlJc w:val="left"/>
      <w:pPr>
        <w:ind w:left="99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5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317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41CF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E3396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600B"/>
    <w:rsid w:val="002473D0"/>
    <w:rsid w:val="002528F8"/>
    <w:rsid w:val="002541D0"/>
    <w:rsid w:val="00255260"/>
    <w:rsid w:val="002622D7"/>
    <w:rsid w:val="002654B5"/>
    <w:rsid w:val="0026795F"/>
    <w:rsid w:val="0028057F"/>
    <w:rsid w:val="0028776C"/>
    <w:rsid w:val="00287F69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67CE"/>
    <w:rsid w:val="003B777D"/>
    <w:rsid w:val="003C4CA4"/>
    <w:rsid w:val="003C7DAD"/>
    <w:rsid w:val="003D159E"/>
    <w:rsid w:val="003D30E4"/>
    <w:rsid w:val="003D587E"/>
    <w:rsid w:val="003E4AD7"/>
    <w:rsid w:val="003F18AF"/>
    <w:rsid w:val="003F4800"/>
    <w:rsid w:val="0040481C"/>
    <w:rsid w:val="004061AF"/>
    <w:rsid w:val="004067FC"/>
    <w:rsid w:val="004138FF"/>
    <w:rsid w:val="00417B53"/>
    <w:rsid w:val="00420EFD"/>
    <w:rsid w:val="00421742"/>
    <w:rsid w:val="00423751"/>
    <w:rsid w:val="00425F4D"/>
    <w:rsid w:val="00425F80"/>
    <w:rsid w:val="00430D97"/>
    <w:rsid w:val="00430F59"/>
    <w:rsid w:val="004343E9"/>
    <w:rsid w:val="00435D0D"/>
    <w:rsid w:val="004433CB"/>
    <w:rsid w:val="0044472C"/>
    <w:rsid w:val="00453D92"/>
    <w:rsid w:val="0045402B"/>
    <w:rsid w:val="00471F65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DD1"/>
    <w:rsid w:val="00535393"/>
    <w:rsid w:val="00541391"/>
    <w:rsid w:val="00545106"/>
    <w:rsid w:val="00546ACD"/>
    <w:rsid w:val="00564684"/>
    <w:rsid w:val="00565CE3"/>
    <w:rsid w:val="0056788D"/>
    <w:rsid w:val="00571290"/>
    <w:rsid w:val="00571886"/>
    <w:rsid w:val="00576B93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D27CF"/>
    <w:rsid w:val="005D78FD"/>
    <w:rsid w:val="005E35E2"/>
    <w:rsid w:val="005F37E5"/>
    <w:rsid w:val="00601257"/>
    <w:rsid w:val="00603309"/>
    <w:rsid w:val="00606C52"/>
    <w:rsid w:val="0060771A"/>
    <w:rsid w:val="006106F7"/>
    <w:rsid w:val="00612A96"/>
    <w:rsid w:val="00614D56"/>
    <w:rsid w:val="00617172"/>
    <w:rsid w:val="00620391"/>
    <w:rsid w:val="0063032B"/>
    <w:rsid w:val="00631E0E"/>
    <w:rsid w:val="006326A0"/>
    <w:rsid w:val="00635FD5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57B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35611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7AE6"/>
    <w:rsid w:val="00811AB9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0CBA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0D72"/>
    <w:rsid w:val="009A16D6"/>
    <w:rsid w:val="009A4BA1"/>
    <w:rsid w:val="009C4160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75A49"/>
    <w:rsid w:val="00A82696"/>
    <w:rsid w:val="00A832CB"/>
    <w:rsid w:val="00A85D55"/>
    <w:rsid w:val="00A8736B"/>
    <w:rsid w:val="00A93E00"/>
    <w:rsid w:val="00A953B4"/>
    <w:rsid w:val="00AA2441"/>
    <w:rsid w:val="00AB0656"/>
    <w:rsid w:val="00AB09E3"/>
    <w:rsid w:val="00AB261A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1111E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7C04"/>
    <w:rsid w:val="00B724B0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143B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45204"/>
    <w:rsid w:val="00C61E15"/>
    <w:rsid w:val="00C73B2C"/>
    <w:rsid w:val="00C73D7E"/>
    <w:rsid w:val="00C77171"/>
    <w:rsid w:val="00C771B8"/>
    <w:rsid w:val="00C82CFC"/>
    <w:rsid w:val="00C83F94"/>
    <w:rsid w:val="00C84DB2"/>
    <w:rsid w:val="00C85E56"/>
    <w:rsid w:val="00C92817"/>
    <w:rsid w:val="00C92835"/>
    <w:rsid w:val="00C930E2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03D9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09DB"/>
    <w:rsid w:val="00D812F1"/>
    <w:rsid w:val="00D83FF0"/>
    <w:rsid w:val="00D85628"/>
    <w:rsid w:val="00D914D8"/>
    <w:rsid w:val="00D91507"/>
    <w:rsid w:val="00DA1F66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439A4"/>
    <w:rsid w:val="00E550F7"/>
    <w:rsid w:val="00E601B6"/>
    <w:rsid w:val="00E601FC"/>
    <w:rsid w:val="00E774BD"/>
    <w:rsid w:val="00E80C06"/>
    <w:rsid w:val="00E816FC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B61A6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40B7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E6BBD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ervision.com/teaching-strategies/building-vocabulary" TargetMode="External"/><Relationship Id="rId13" Type="http://schemas.openxmlformats.org/officeDocument/2006/relationships/hyperlink" Target="https://www.teachervision.com/teaching-strategies/building-vocabular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google.com/amp/s/www.storyboardthat.com/articles/e/visual-vocabulary/amp" TargetMode="External"/><Relationship Id="rId17" Type="http://schemas.openxmlformats.org/officeDocument/2006/relationships/hyperlink" Target="https://www.google.com/amp/s/www.storyboardthat.com/articles/e/visual-vocabulary/am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tion.com/academia/Teaching-Vocabulary-to-Students-in-Grades-4-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lcation.com/academia/Teaching-Vocabulary-to-Students-in-Grades-4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.com/lesson-plans/building-vocabulary/" TargetMode="External"/><Relationship Id="rId10" Type="http://schemas.openxmlformats.org/officeDocument/2006/relationships/hyperlink" Target="https://www.education.com/lesson-plans/building-vocabulary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mmonsense.org/education/lesson-plans/pre-reading-vocabulary-lesson" TargetMode="External"/><Relationship Id="rId14" Type="http://schemas.openxmlformats.org/officeDocument/2006/relationships/hyperlink" Target="https://www.commonsense.org/education/lesson-plans/pre-reading-vocabulary-less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34ED1"/>
    <w:rsid w:val="00253619"/>
    <w:rsid w:val="00280CE5"/>
    <w:rsid w:val="003A22D6"/>
    <w:rsid w:val="004920D8"/>
    <w:rsid w:val="004A008E"/>
    <w:rsid w:val="004E1DB9"/>
    <w:rsid w:val="0050187F"/>
    <w:rsid w:val="0050760F"/>
    <w:rsid w:val="00571A20"/>
    <w:rsid w:val="005D1C96"/>
    <w:rsid w:val="005E6E71"/>
    <w:rsid w:val="006814AC"/>
    <w:rsid w:val="00713551"/>
    <w:rsid w:val="007C0344"/>
    <w:rsid w:val="00805105"/>
    <w:rsid w:val="00816166"/>
    <w:rsid w:val="00833FD7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F4FDE"/>
    <w:rsid w:val="00C21632"/>
    <w:rsid w:val="00C87D32"/>
    <w:rsid w:val="00C93DC1"/>
    <w:rsid w:val="00D04357"/>
    <w:rsid w:val="00D20386"/>
    <w:rsid w:val="00D417B5"/>
    <w:rsid w:val="00D92979"/>
    <w:rsid w:val="00DE19D7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65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27</cp:revision>
  <dcterms:created xsi:type="dcterms:W3CDTF">2019-06-05T04:03:00Z</dcterms:created>
  <dcterms:modified xsi:type="dcterms:W3CDTF">2019-06-23T03:25:00Z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