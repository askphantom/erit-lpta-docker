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3C8DA40A" w:rsidR="00C17E2A" w:rsidRPr="009260D0" w:rsidRDefault="00833D89" w:rsidP="008F2C9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past</w:t>
            </w:r>
            <w:r w:rsidR="00631B60">
              <w:rPr>
                <w:sz w:val="40"/>
                <w:szCs w:val="40"/>
              </w:rPr>
              <w:t xml:space="preserve"> perfect tense</w:t>
            </w:r>
            <w:r w:rsidR="008D02F2">
              <w:rPr>
                <w:sz w:val="40"/>
                <w:szCs w:val="40"/>
              </w:rPr>
              <w:t xml:space="preserve"> 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5-28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2F9F665F" w:rsidR="00C17E2A" w:rsidRDefault="00E550F7">
                <w:pPr>
                  <w:pStyle w:val="Date"/>
                </w:pPr>
                <w:r>
                  <w:t>5</w:t>
                </w:r>
                <w:r w:rsidR="00120253">
                  <w:t>.2</w:t>
                </w:r>
                <w:r>
                  <w:t>8</w:t>
                </w:r>
                <w:r w:rsidR="00120253">
                  <w:t>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A82C1E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A82C1E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A82C1E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A82C1E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A82C1E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A82C1E">
              <w:rPr>
                <w:sz w:val="18"/>
                <w:szCs w:val="18"/>
              </w:rPr>
              <w:t>Overview</w:t>
            </w:r>
          </w:p>
        </w:tc>
      </w:tr>
      <w:tr w:rsidR="00C17E2A" w:rsidRPr="00A82C1E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A82C1E" w14:paraId="32BF30BB" w14:textId="77777777">
              <w:tc>
                <w:tcPr>
                  <w:tcW w:w="5000" w:type="pct"/>
                </w:tcPr>
                <w:p w14:paraId="0EB4376E" w14:textId="5FE98623" w:rsidR="00C17E2A" w:rsidRPr="00A82C1E" w:rsidRDefault="00B36C8F">
                  <w:r w:rsidRPr="00A82C1E">
                    <w:t xml:space="preserve">English </w:t>
                  </w:r>
                </w:p>
              </w:tc>
            </w:tr>
            <w:tr w:rsidR="00C17E2A" w:rsidRPr="00A82C1E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A82C1E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A82C1E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A82C1E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A82C1E" w:rsidRDefault="00D27DC3">
                      <w:r w:rsidRPr="00A82C1E">
                        <w:t>[Instructor Name]</w:t>
                      </w:r>
                    </w:p>
                  </w:tc>
                </w:sdtContent>
              </w:sdt>
            </w:tr>
            <w:tr w:rsidR="00C17E2A" w:rsidRPr="00A82C1E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A82C1E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A82C1E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A82C1E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2C963323" w:rsidR="00C17E2A" w:rsidRPr="00A82C1E" w:rsidRDefault="006C06D2">
                  <w:r w:rsidRPr="00A82C1E">
                    <w:t>4</w:t>
                  </w:r>
                </w:p>
              </w:tc>
            </w:tr>
          </w:tbl>
          <w:p w14:paraId="4CAC6574" w14:textId="77777777" w:rsidR="00C17E2A" w:rsidRPr="00A82C1E" w:rsidRDefault="00C17E2A"/>
        </w:tc>
        <w:tc>
          <w:tcPr>
            <w:tcW w:w="152" w:type="pct"/>
          </w:tcPr>
          <w:p w14:paraId="0CBCE437" w14:textId="77777777" w:rsidR="00C17E2A" w:rsidRPr="00A82C1E" w:rsidRDefault="00C17E2A"/>
        </w:tc>
        <w:tc>
          <w:tcPr>
            <w:tcW w:w="3895" w:type="pct"/>
          </w:tcPr>
          <w:p w14:paraId="2971807D" w14:textId="77777777" w:rsidR="000A37E8" w:rsidRPr="00A82C1E" w:rsidRDefault="000A37E8">
            <w:r w:rsidRPr="00A82C1E">
              <w:t>This lesson plan covers teaching content for;</w:t>
            </w:r>
          </w:p>
          <w:p w14:paraId="02D9E3C0" w14:textId="3BE29599" w:rsidR="00FF4047" w:rsidRDefault="00244403" w:rsidP="00415962">
            <w:pPr>
              <w:pStyle w:val="ListParagraph"/>
              <w:numPr>
                <w:ilvl w:val="0"/>
                <w:numId w:val="2"/>
              </w:numPr>
            </w:pPr>
            <w:r>
              <w:t xml:space="preserve">Learning </w:t>
            </w:r>
            <w:r w:rsidR="000C4219">
              <w:t xml:space="preserve">what </w:t>
            </w:r>
            <w:r w:rsidR="00304756">
              <w:t>past</w:t>
            </w:r>
            <w:r w:rsidR="000C4219">
              <w:t xml:space="preserve"> perfect tenses are</w:t>
            </w:r>
          </w:p>
          <w:p w14:paraId="458BD9FD" w14:textId="7E91D7A2" w:rsidR="00244403" w:rsidRPr="00A82C1E" w:rsidRDefault="00244403" w:rsidP="00C2658E">
            <w:pPr>
              <w:pStyle w:val="ListParagraph"/>
              <w:numPr>
                <w:ilvl w:val="0"/>
                <w:numId w:val="2"/>
              </w:numPr>
            </w:pPr>
            <w:r>
              <w:t>Learn</w:t>
            </w:r>
            <w:r w:rsidR="000C4219">
              <w:t xml:space="preserve">ing present perfect tenses in </w:t>
            </w:r>
            <w:r w:rsidR="00C2658E">
              <w:t>Negative forms, Interrogative forms and short answer forms.</w:t>
            </w:r>
          </w:p>
        </w:tc>
      </w:tr>
    </w:tbl>
    <w:p w14:paraId="44024CC7" w14:textId="16E57A5B" w:rsidR="00C17E2A" w:rsidRPr="00A82C1E" w:rsidRDefault="00196867">
      <w:pPr>
        <w:pStyle w:val="NoSpacing"/>
      </w:pPr>
      <w:r w:rsidRPr="00A82C1E"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959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77D71133" w14:textId="77777777" w:rsidR="005062A0" w:rsidRDefault="002426C4" w:rsidP="005062A0">
                                  <w:pPr>
                                    <w:pStyle w:val="ListBullet"/>
                                    <w:numPr>
                                      <w:ilvl w:val="0"/>
                                      <w:numId w:val="8"/>
                                    </w:numPr>
                                    <w:ind w:left="180" w:hanging="180"/>
                                  </w:pPr>
                                  <w:r>
                                    <w:t>Interactive white board and a marker</w:t>
                                  </w:r>
                                </w:p>
                                <w:p w14:paraId="4BE61749" w14:textId="4407BC7E" w:rsidR="00E54475" w:rsidRDefault="005062A0" w:rsidP="005062A0">
                                  <w:pPr>
                                    <w:pStyle w:val="ListBullet"/>
                                    <w:numPr>
                                      <w:ilvl w:val="0"/>
                                      <w:numId w:val="8"/>
                                    </w:numPr>
                                    <w:ind w:left="180" w:hanging="180"/>
                                  </w:pPr>
                                  <w:r w:rsidRPr="005062A0">
                                    <w:rPr>
                                      <w:rFonts w:eastAsiaTheme="majorEastAsia"/>
                                    </w:rPr>
                                    <w:t>chart containing several present perfect tenses.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51C66F0A" w14:textId="7D1061BD" w:rsidR="00CB7D65" w:rsidRDefault="00E059FA" w:rsidP="00684BC7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684BC7" w:rsidRPr="009F78A9">
                                      <w:rPr>
                                        <w:rStyle w:val="Hyperlink"/>
                                      </w:rPr>
                                      <w:t>https://www.thoughtco.com/switching-between-present-perfect-past-simple-1211026</w:t>
                                    </w:r>
                                  </w:hyperlink>
                                </w:p>
                                <w:p w14:paraId="6CA1C9FA" w14:textId="61F477B0" w:rsidR="00684BC7" w:rsidRDefault="00E059FA" w:rsidP="00684BC7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684BC7" w:rsidRPr="009F78A9">
                                      <w:rPr>
                                        <w:rStyle w:val="Hyperlink"/>
                                      </w:rPr>
                                      <w:t>https://study.com/academy/lesson/past-perfect-tense-lesson-plan.html</w:t>
                                    </w:r>
                                  </w:hyperlink>
                                </w:p>
                                <w:p w14:paraId="3F93705B" w14:textId="6C38CDF0" w:rsidR="00684BC7" w:rsidRDefault="00E059FA" w:rsidP="00684BC7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684BC7" w:rsidRPr="009F78A9">
                                      <w:rPr>
                                        <w:rStyle w:val="Hyperlink"/>
                                      </w:rPr>
                                      <w:t>https://www.englishlessonplanner.com/plans/2682</w:t>
                                    </w:r>
                                  </w:hyperlink>
                                </w:p>
                                <w:p w14:paraId="565C1293" w14:textId="65A4D25A" w:rsidR="00684BC7" w:rsidRDefault="00E059FA" w:rsidP="00684BC7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684BC7" w:rsidRPr="009F78A9">
                                      <w:rPr>
                                        <w:rStyle w:val="Hyperlink"/>
                                      </w:rPr>
                                      <w:t>https://www.myenglishpages.com/blog/how-to-teach-the-past-perfect/</w:t>
                                    </w:r>
                                  </w:hyperlink>
                                </w:p>
                                <w:p w14:paraId="65C95C11" w14:textId="53CAC7B6" w:rsidR="00684BC7" w:rsidRDefault="00E059FA" w:rsidP="00684BC7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684BC7" w:rsidRPr="009F78A9">
                                      <w:rPr>
                                        <w:rStyle w:val="Hyperlink"/>
                                      </w:rPr>
                                      <w:t>https://englishpost.org/past-perfect/</w:t>
                                    </w:r>
                                  </w:hyperlink>
                                </w:p>
                                <w:p w14:paraId="266D3DBF" w14:textId="3C7EC146" w:rsidR="00684BC7" w:rsidRDefault="00684BC7" w:rsidP="00684BC7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66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32F21030" w14:textId="77777777" w:rsidR="00EA21BA" w:rsidRDefault="00EA21BA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959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77D71133" w14:textId="77777777" w:rsidR="005062A0" w:rsidRDefault="002426C4" w:rsidP="005062A0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ind w:left="180" w:hanging="180"/>
                            </w:pPr>
                            <w:r>
                              <w:t>Interactive white board and a marker</w:t>
                            </w:r>
                          </w:p>
                          <w:p w14:paraId="4BE61749" w14:textId="4407BC7E" w:rsidR="00E54475" w:rsidRDefault="005062A0" w:rsidP="005062A0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ind w:left="180" w:hanging="180"/>
                            </w:pPr>
                            <w:r w:rsidRPr="005062A0">
                              <w:rPr>
                                <w:rFonts w:eastAsiaTheme="majorEastAsia"/>
                              </w:rPr>
                              <w:t>chart containing several present perfect tenses.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51C66F0A" w14:textId="7D1061BD" w:rsidR="00CB7D65" w:rsidRDefault="00E059FA" w:rsidP="00684BC7">
                            <w:pPr>
                              <w:pStyle w:val="ListBullet"/>
                            </w:pPr>
                            <w:hyperlink r:id="rId13" w:history="1">
                              <w:r w:rsidR="00684BC7" w:rsidRPr="009F78A9">
                                <w:rPr>
                                  <w:rStyle w:val="Hyperlink"/>
                                </w:rPr>
                                <w:t>https://www.thoughtco.com/switching-between-present-perfect-past-simple-1211026</w:t>
                              </w:r>
                            </w:hyperlink>
                          </w:p>
                          <w:p w14:paraId="6CA1C9FA" w14:textId="61F477B0" w:rsidR="00684BC7" w:rsidRDefault="00E059FA" w:rsidP="00684BC7">
                            <w:pPr>
                              <w:pStyle w:val="ListBullet"/>
                            </w:pPr>
                            <w:hyperlink r:id="rId14" w:history="1">
                              <w:r w:rsidR="00684BC7" w:rsidRPr="009F78A9">
                                <w:rPr>
                                  <w:rStyle w:val="Hyperlink"/>
                                </w:rPr>
                                <w:t>https://study.com/academy/lesson/past-perfect-tense-lesson-plan.html</w:t>
                              </w:r>
                            </w:hyperlink>
                          </w:p>
                          <w:p w14:paraId="3F93705B" w14:textId="6C38CDF0" w:rsidR="00684BC7" w:rsidRDefault="00E059FA" w:rsidP="00684BC7">
                            <w:pPr>
                              <w:pStyle w:val="ListBullet"/>
                            </w:pPr>
                            <w:hyperlink r:id="rId15" w:history="1">
                              <w:r w:rsidR="00684BC7" w:rsidRPr="009F78A9">
                                <w:rPr>
                                  <w:rStyle w:val="Hyperlink"/>
                                </w:rPr>
                                <w:t>https://www.englishlessonplanner.com/plans/2682</w:t>
                              </w:r>
                            </w:hyperlink>
                          </w:p>
                          <w:p w14:paraId="565C1293" w14:textId="65A4D25A" w:rsidR="00684BC7" w:rsidRDefault="00E059FA" w:rsidP="00684BC7">
                            <w:pPr>
                              <w:pStyle w:val="ListBullet"/>
                            </w:pPr>
                            <w:hyperlink r:id="rId16" w:history="1">
                              <w:r w:rsidR="00684BC7" w:rsidRPr="009F78A9">
                                <w:rPr>
                                  <w:rStyle w:val="Hyperlink"/>
                                </w:rPr>
                                <w:t>https://www.myenglishpages.com/blog/how-to-teach-the-past-perfect/</w:t>
                              </w:r>
                            </w:hyperlink>
                          </w:p>
                          <w:p w14:paraId="65C95C11" w14:textId="53CAC7B6" w:rsidR="00684BC7" w:rsidRDefault="00E059FA" w:rsidP="00684BC7">
                            <w:pPr>
                              <w:pStyle w:val="ListBullet"/>
                            </w:pPr>
                            <w:hyperlink r:id="rId17" w:history="1">
                              <w:r w:rsidR="00684BC7" w:rsidRPr="009F78A9">
                                <w:rPr>
                                  <w:rStyle w:val="Hyperlink"/>
                                </w:rPr>
                                <w:t>https://englishpost.org/past-perfect/</w:t>
                              </w:r>
                            </w:hyperlink>
                          </w:p>
                          <w:p w14:paraId="266D3DBF" w14:textId="3C7EC146" w:rsidR="00684BC7" w:rsidRDefault="00684BC7" w:rsidP="00684BC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66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32F21030" w14:textId="77777777" w:rsidR="00EA21BA" w:rsidRDefault="00EA21BA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A82C1E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A82C1E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A82C1E" w14:paraId="51C30C02" w14:textId="77777777" w:rsidTr="00AD7E49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9D1AF2" w14:textId="6D08E219" w:rsidR="00C17E2A" w:rsidRPr="00A82C1E" w:rsidRDefault="00D27DC3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Objectives</w:t>
            </w:r>
          </w:p>
          <w:p w14:paraId="0ABE148F" w14:textId="403E579E" w:rsidR="001D4D95" w:rsidRPr="00A82C1E" w:rsidRDefault="00AD5265" w:rsidP="00120253">
            <w:r w:rsidRPr="00A82C1E">
              <w:t>Students should be able to;</w:t>
            </w:r>
          </w:p>
          <w:p w14:paraId="3966B35A" w14:textId="43AB4618" w:rsidR="00F32A4B" w:rsidRDefault="00631B60" w:rsidP="00D60F06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>
              <w:t xml:space="preserve">Identify and </w:t>
            </w:r>
            <w:r w:rsidR="005062A0">
              <w:t xml:space="preserve">use </w:t>
            </w:r>
            <w:r w:rsidR="00304756">
              <w:t>past</w:t>
            </w:r>
            <w:r>
              <w:t xml:space="preserve"> perfect tenses</w:t>
            </w:r>
          </w:p>
          <w:p w14:paraId="6B708DF9" w14:textId="542F8DA9" w:rsidR="00460A83" w:rsidRDefault="00460A83" w:rsidP="00D60F06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>
              <w:t xml:space="preserve">Differentiate </w:t>
            </w:r>
            <w:r w:rsidR="00304756">
              <w:t>past</w:t>
            </w:r>
            <w:r w:rsidR="00631B60">
              <w:t xml:space="preserve"> perfect tenses in its various forms</w:t>
            </w:r>
          </w:p>
          <w:p w14:paraId="54E766FC" w14:textId="7E4F0C70" w:rsidR="00D914D8" w:rsidRPr="00F32A4B" w:rsidRDefault="00D914D8" w:rsidP="00F32A4B">
            <w:pPr>
              <w:pStyle w:val="Heading1"/>
            </w:pPr>
            <w:r w:rsidRPr="00F32A4B">
              <w:t>Assessment Activity</w:t>
            </w:r>
          </w:p>
          <w:p w14:paraId="38E926B8" w14:textId="4F49956B" w:rsidR="00B962D0" w:rsidRDefault="00D759D4" w:rsidP="00361AC7">
            <w:pPr>
              <w:pStyle w:val="ListBulle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Provide a chart containing </w:t>
            </w:r>
            <w:r w:rsidR="006364C0">
              <w:rPr>
                <w:rFonts w:eastAsiaTheme="majorEastAsia"/>
              </w:rPr>
              <w:t xml:space="preserve">several </w:t>
            </w:r>
            <w:r w:rsidR="00304756">
              <w:rPr>
                <w:rFonts w:eastAsiaTheme="majorEastAsia"/>
              </w:rPr>
              <w:t>past</w:t>
            </w:r>
            <w:r w:rsidR="006364C0">
              <w:rPr>
                <w:rFonts w:eastAsiaTheme="majorEastAsia"/>
              </w:rPr>
              <w:t xml:space="preserve"> perfect tenses.</w:t>
            </w:r>
          </w:p>
          <w:p w14:paraId="30251313" w14:textId="74F1CDA1" w:rsidR="006364C0" w:rsidRDefault="006364C0" w:rsidP="00361AC7">
            <w:pPr>
              <w:pStyle w:val="ListBullet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Ask students to create columns for the various forms </w:t>
            </w:r>
            <w:r w:rsidR="00304756">
              <w:rPr>
                <w:rFonts w:eastAsiaTheme="majorEastAsia"/>
              </w:rPr>
              <w:t>past</w:t>
            </w:r>
            <w:r>
              <w:rPr>
                <w:rFonts w:eastAsiaTheme="majorEastAsia"/>
              </w:rPr>
              <w:t xml:space="preserve"> perfect tenses</w:t>
            </w:r>
          </w:p>
          <w:p w14:paraId="3381B4E8" w14:textId="19D635C1" w:rsidR="00B962D0" w:rsidRDefault="00B962D0" w:rsidP="00361AC7">
            <w:pPr>
              <w:pStyle w:val="ListBullet"/>
              <w:rPr>
                <w:rFonts w:eastAsiaTheme="majorEastAsia"/>
              </w:rPr>
            </w:pPr>
            <w:r w:rsidRPr="00B962D0">
              <w:rPr>
                <w:rFonts w:eastAsiaTheme="majorEastAsia"/>
              </w:rPr>
              <w:t>Have students</w:t>
            </w:r>
            <w:r>
              <w:rPr>
                <w:rFonts w:eastAsiaTheme="majorEastAsia"/>
              </w:rPr>
              <w:t xml:space="preserve"> </w:t>
            </w:r>
            <w:r w:rsidR="00D759D4">
              <w:rPr>
                <w:rFonts w:eastAsiaTheme="majorEastAsia"/>
              </w:rPr>
              <w:t xml:space="preserve">differentiate the </w:t>
            </w:r>
            <w:r w:rsidR="006364C0">
              <w:rPr>
                <w:rFonts w:eastAsiaTheme="majorEastAsia"/>
              </w:rPr>
              <w:t>sentences into</w:t>
            </w:r>
            <w:r w:rsidR="00D759D4">
              <w:rPr>
                <w:rFonts w:eastAsiaTheme="majorEastAsia"/>
              </w:rPr>
              <w:t xml:space="preserve"> </w:t>
            </w:r>
            <w:r w:rsidR="006364C0">
              <w:rPr>
                <w:rFonts w:eastAsiaTheme="majorEastAsia"/>
              </w:rPr>
              <w:t>their respective columns.</w:t>
            </w:r>
          </w:p>
          <w:p w14:paraId="14BEDA2A" w14:textId="77777777" w:rsidR="000B37BC" w:rsidRPr="00A82C1E" w:rsidRDefault="000B37BC" w:rsidP="000B37BC">
            <w:pPr>
              <w:pStyle w:val="ListBullet"/>
              <w:numPr>
                <w:ilvl w:val="0"/>
                <w:numId w:val="0"/>
              </w:numPr>
              <w:ind w:left="167"/>
              <w:rPr>
                <w:rFonts w:eastAsiaTheme="majorEastAsia"/>
              </w:rPr>
            </w:pPr>
          </w:p>
          <w:p w14:paraId="50E0D0C1" w14:textId="77777777" w:rsidR="00D12602" w:rsidRPr="00A82C1E" w:rsidRDefault="00D12602" w:rsidP="00D12602">
            <w:pPr>
              <w:pStyle w:val="Heading2"/>
              <w:rPr>
                <w:b/>
                <w:bCs/>
              </w:rPr>
            </w:pPr>
            <w:r w:rsidRPr="00A82C1E">
              <w:rPr>
                <w:b/>
                <w:bCs/>
              </w:rPr>
              <w:t>Summary</w:t>
            </w:r>
          </w:p>
          <w:p w14:paraId="68D4DB2C" w14:textId="2FDAE0D8" w:rsidR="002E7793" w:rsidRPr="00A82C1E" w:rsidRDefault="000B37BC" w:rsidP="002E7793">
            <w:pPr>
              <w:numPr>
                <w:ilvl w:val="0"/>
                <w:numId w:val="3"/>
              </w:numPr>
              <w:ind w:left="180" w:hanging="180"/>
            </w:pPr>
            <w:r w:rsidRPr="00A82C1E">
              <w:t xml:space="preserve">Review </w:t>
            </w:r>
            <w:r w:rsidR="006364C0">
              <w:t xml:space="preserve">what </w:t>
            </w:r>
            <w:r w:rsidR="00304756">
              <w:t>past</w:t>
            </w:r>
            <w:r w:rsidR="006364C0">
              <w:t xml:space="preserve"> perfect tenses are</w:t>
            </w:r>
          </w:p>
          <w:p w14:paraId="70BACF16" w14:textId="23F9742B" w:rsidR="002E7793" w:rsidRDefault="002E755A" w:rsidP="002E7793">
            <w:pPr>
              <w:numPr>
                <w:ilvl w:val="0"/>
                <w:numId w:val="3"/>
              </w:numPr>
              <w:ind w:left="180" w:hanging="180"/>
            </w:pPr>
            <w:r>
              <w:t xml:space="preserve">Ask a student </w:t>
            </w:r>
            <w:r w:rsidR="006364C0">
              <w:t xml:space="preserve">make a sentence in </w:t>
            </w:r>
            <w:r w:rsidR="00304756">
              <w:t>past</w:t>
            </w:r>
            <w:r w:rsidR="006364C0">
              <w:t xml:space="preserve"> perfect tense.</w:t>
            </w:r>
          </w:p>
          <w:p w14:paraId="705DBA99" w14:textId="73091D97" w:rsidR="006364C0" w:rsidRPr="00A82C1E" w:rsidRDefault="006364C0" w:rsidP="002E7793">
            <w:pPr>
              <w:numPr>
                <w:ilvl w:val="0"/>
                <w:numId w:val="3"/>
              </w:numPr>
              <w:ind w:left="180" w:hanging="180"/>
            </w:pPr>
            <w:r>
              <w:lastRenderedPageBreak/>
              <w:t>Ask another student to point out which form the sentence belongs to</w:t>
            </w:r>
          </w:p>
          <w:p w14:paraId="02CB6B7A" w14:textId="6DA72A8C" w:rsidR="001D4D95" w:rsidRPr="00A82C1E" w:rsidRDefault="002E7793" w:rsidP="002E7793">
            <w:pPr>
              <w:numPr>
                <w:ilvl w:val="0"/>
                <w:numId w:val="3"/>
              </w:numPr>
              <w:ind w:left="180" w:hanging="180"/>
            </w:pPr>
            <w:r w:rsidRPr="00A82C1E">
              <w:t>When doing the review make sure you erase the lesson on the board</w:t>
            </w:r>
            <w:r w:rsidR="00D577AE">
              <w:t xml:space="preserve"> and retrieve worksheets</w:t>
            </w:r>
            <w:r w:rsidRPr="00A82C1E">
              <w:t xml:space="preserve">. </w:t>
            </w:r>
          </w:p>
          <w:p w14:paraId="42C39D07" w14:textId="77777777" w:rsidR="001D4D95" w:rsidRPr="00A82C1E" w:rsidRDefault="001D4D95" w:rsidP="001D4D95"/>
          <w:p w14:paraId="7683CE86" w14:textId="77777777" w:rsidR="001D4D95" w:rsidRPr="00A82C1E" w:rsidRDefault="001D4D95" w:rsidP="001D4D95"/>
          <w:p w14:paraId="6C8FDF80" w14:textId="77777777" w:rsidR="001D4D95" w:rsidRPr="00A82C1E" w:rsidRDefault="001D4D95" w:rsidP="001D4D95"/>
          <w:p w14:paraId="09613FE1" w14:textId="77777777" w:rsidR="001D4D95" w:rsidRPr="00A82C1E" w:rsidRDefault="001D4D95" w:rsidP="001D4D95"/>
          <w:p w14:paraId="5E46CA3D" w14:textId="77777777" w:rsidR="00A71E70" w:rsidRPr="00A82C1E" w:rsidRDefault="00A71E70" w:rsidP="001D4D95"/>
          <w:p w14:paraId="36A25895" w14:textId="77777777" w:rsidR="00A71E70" w:rsidRPr="00A82C1E" w:rsidRDefault="00A71E70" w:rsidP="001D4D95"/>
          <w:p w14:paraId="18F0E2F1" w14:textId="77777777" w:rsidR="00A71E70" w:rsidRPr="00A82C1E" w:rsidRDefault="00A71E70" w:rsidP="001D4D95"/>
          <w:p w14:paraId="43C888DB" w14:textId="77777777" w:rsidR="00A71E70" w:rsidRPr="00A82C1E" w:rsidRDefault="00A71E70" w:rsidP="001D4D95"/>
          <w:p w14:paraId="22A31125" w14:textId="18309E14" w:rsidR="00A71E70" w:rsidRPr="00A82C1E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A82C1E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auto"/>
          </w:tcPr>
          <w:p w14:paraId="5C382728" w14:textId="329D0940" w:rsidR="000529DC" w:rsidRPr="00A82C1E" w:rsidRDefault="006513FB" w:rsidP="006513FB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Activity Starter/Instruction</w:t>
            </w:r>
          </w:p>
          <w:p w14:paraId="039ADB5D" w14:textId="4C21600C" w:rsidR="00DA342F" w:rsidRDefault="00DA342F" w:rsidP="00364928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 w:rsidRPr="00DA342F">
              <w:t xml:space="preserve">Begin the lesson by reading any book that the teacher thinks are special and has most of the examples of </w:t>
            </w:r>
            <w:r w:rsidR="00837F28">
              <w:t>Past</w:t>
            </w:r>
            <w:r w:rsidR="00837F28" w:rsidRPr="00DA342F">
              <w:t xml:space="preserve"> </w:t>
            </w:r>
            <w:r w:rsidRPr="00DA342F">
              <w:t xml:space="preserve">Perfect Tenses. </w:t>
            </w:r>
          </w:p>
          <w:p w14:paraId="07C5680E" w14:textId="77777777" w:rsidR="00DA342F" w:rsidRDefault="00DA342F" w:rsidP="00364928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 w:rsidRPr="00DA342F">
              <w:t xml:space="preserve">As the teacher </w:t>
            </w:r>
            <w:r>
              <w:t>fi</w:t>
            </w:r>
            <w:r w:rsidRPr="00DA342F">
              <w:t xml:space="preserve">nishes reading, ask the class about the meaning of the text. </w:t>
            </w:r>
          </w:p>
          <w:p w14:paraId="730C2008" w14:textId="619C90B1" w:rsidR="00DA342F" w:rsidRDefault="00DA342F" w:rsidP="00364928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 w:rsidRPr="00DA342F">
              <w:t>Next, the teacher should </w:t>
            </w:r>
            <w:r>
              <w:t>fi</w:t>
            </w:r>
            <w:r w:rsidRPr="00DA342F">
              <w:t xml:space="preserve">nd sentences in </w:t>
            </w:r>
            <w:r w:rsidR="00837F28">
              <w:t>Past</w:t>
            </w:r>
            <w:r w:rsidRPr="00DA342F">
              <w:t xml:space="preserve"> Perfect Tense in the text. </w:t>
            </w:r>
          </w:p>
          <w:p w14:paraId="32D3EC37" w14:textId="77777777" w:rsidR="00DA342F" w:rsidRDefault="00DA342F" w:rsidP="00364928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 w:rsidRPr="00DA342F">
              <w:t xml:space="preserve">Ask students about the pattern of the sentences that were mentioned. </w:t>
            </w:r>
          </w:p>
          <w:p w14:paraId="6FA313CB" w14:textId="5051FFCB" w:rsidR="00DA342F" w:rsidRDefault="00DA342F" w:rsidP="00364928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 w:rsidRPr="00DA342F">
              <w:t xml:space="preserve">After hearing their opinion, tell them that your lesson for today would be about grammar particularly about </w:t>
            </w:r>
            <w:r w:rsidR="00837F28">
              <w:t>Past</w:t>
            </w:r>
            <w:r w:rsidRPr="00DA342F">
              <w:t xml:space="preserve"> Perfect tenses.</w:t>
            </w:r>
          </w:p>
          <w:p w14:paraId="6026BE9A" w14:textId="77777777" w:rsidR="007144CC" w:rsidRPr="00A82C1E" w:rsidRDefault="007144CC" w:rsidP="007144CC">
            <w:pPr>
              <w:pStyle w:val="Heading1"/>
              <w:rPr>
                <w:sz w:val="18"/>
                <w:szCs w:val="18"/>
              </w:rPr>
            </w:pPr>
          </w:p>
          <w:p w14:paraId="2DF5F3F7" w14:textId="0912319B" w:rsidR="000529DC" w:rsidRPr="00A82C1E" w:rsidRDefault="00131826" w:rsidP="007144CC">
            <w:pPr>
              <w:pStyle w:val="Heading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Guide</w:t>
            </w:r>
            <w:r w:rsidR="007E6CD8">
              <w:rPr>
                <w:sz w:val="18"/>
                <w:szCs w:val="18"/>
              </w:rPr>
              <w:t>d Practice</w:t>
            </w:r>
          </w:p>
          <w:p w14:paraId="2F9A2C29" w14:textId="143E69E0" w:rsidR="003F7F50" w:rsidRPr="003F7F50" w:rsidRDefault="00B30F64" w:rsidP="003F7F50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246837">
              <w:rPr>
                <w:b/>
              </w:rPr>
              <w:t>2</w:t>
            </w:r>
            <w:r w:rsidRPr="00A82C1E">
              <w:rPr>
                <w:b/>
              </w:rPr>
              <w:t xml:space="preserve">/ Lesson </w:t>
            </w:r>
            <w:r w:rsidR="00246837">
              <w:rPr>
                <w:b/>
              </w:rPr>
              <w:t>2</w:t>
            </w:r>
            <w:r w:rsidRPr="00A82C1E">
              <w:rPr>
                <w:b/>
              </w:rPr>
              <w:t xml:space="preserve">: </w:t>
            </w:r>
            <w:r w:rsidR="00246837">
              <w:rPr>
                <w:b/>
              </w:rPr>
              <w:t>15</w:t>
            </w:r>
            <w:r w:rsidRPr="00A82C1E">
              <w:rPr>
                <w:b/>
              </w:rPr>
              <w:t>mins</w:t>
            </w:r>
          </w:p>
          <w:p w14:paraId="12324D4C" w14:textId="77777777" w:rsidR="00D30E89" w:rsidRDefault="00D30E89" w:rsidP="00D30E89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 w:rsidRPr="00D30E89">
              <w:rPr>
                <w:bCs/>
              </w:rPr>
              <w:t xml:space="preserve">Generate your own timeline of major historical events. </w:t>
            </w:r>
          </w:p>
          <w:p w14:paraId="63F40049" w14:textId="77777777" w:rsidR="00D30E89" w:rsidRDefault="00D30E89" w:rsidP="00D30E89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 w:rsidRPr="00D30E89">
              <w:rPr>
                <w:bCs/>
              </w:rPr>
              <w:t xml:space="preserve">Give examples using any historical events your students can relate to. </w:t>
            </w:r>
          </w:p>
          <w:p w14:paraId="76C6DE50" w14:textId="77777777" w:rsidR="00D30E89" w:rsidRDefault="00D30E89" w:rsidP="00D30E89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 w:rsidRPr="00D30E89">
              <w:rPr>
                <w:bCs/>
              </w:rPr>
              <w:t xml:space="preserve">Now’s a good time to introduce the use of already. </w:t>
            </w:r>
            <w:r>
              <w:rPr>
                <w:bCs/>
              </w:rPr>
              <w:t>–</w:t>
            </w:r>
            <w:r w:rsidRPr="00D30E89">
              <w:rPr>
                <w:bCs/>
              </w:rPr>
              <w:t xml:space="preserve">For example: </w:t>
            </w:r>
          </w:p>
          <w:p w14:paraId="0F324E1B" w14:textId="77777777" w:rsidR="00D30E89" w:rsidRDefault="00D30E89" w:rsidP="00D30E89">
            <w:pPr>
              <w:pStyle w:val="ListParagraph"/>
              <w:numPr>
                <w:ilvl w:val="0"/>
                <w:numId w:val="18"/>
              </w:numPr>
              <w:ind w:left="420" w:hanging="180"/>
              <w:rPr>
                <w:bCs/>
              </w:rPr>
            </w:pPr>
            <w:r w:rsidRPr="00D30E89">
              <w:rPr>
                <w:bCs/>
              </w:rPr>
              <w:t>When you were born, the Internet had already been invented.</w:t>
            </w:r>
          </w:p>
          <w:p w14:paraId="1CC63E6A" w14:textId="77777777" w:rsidR="00D30E89" w:rsidRDefault="00D30E89" w:rsidP="00D30E89">
            <w:pPr>
              <w:pStyle w:val="ListParagraph"/>
              <w:numPr>
                <w:ilvl w:val="0"/>
                <w:numId w:val="18"/>
              </w:numPr>
              <w:ind w:left="420" w:hanging="180"/>
              <w:rPr>
                <w:bCs/>
              </w:rPr>
            </w:pPr>
            <w:r w:rsidRPr="00D30E89">
              <w:rPr>
                <w:bCs/>
              </w:rPr>
              <w:lastRenderedPageBreak/>
              <w:t>When I ﬁnished high school, the Berlin wall had already been demolished.</w:t>
            </w:r>
          </w:p>
          <w:p w14:paraId="6CB2CF55" w14:textId="4D60FC92" w:rsidR="00D30E89" w:rsidRPr="00D30E89" w:rsidRDefault="00D30E89" w:rsidP="00D30E89">
            <w:pPr>
              <w:pStyle w:val="ListParagraph"/>
              <w:numPr>
                <w:ilvl w:val="0"/>
                <w:numId w:val="18"/>
              </w:numPr>
              <w:ind w:left="420" w:hanging="180"/>
              <w:rPr>
                <w:bCs/>
              </w:rPr>
            </w:pPr>
            <w:r w:rsidRPr="00D30E89">
              <w:rPr>
                <w:bCs/>
              </w:rPr>
              <w:t xml:space="preserve">When I started teaching, George Bush Sr. had already ﬁnished his term as President of the US. </w:t>
            </w:r>
          </w:p>
          <w:p w14:paraId="5CD8C4E3" w14:textId="5EA14A78" w:rsidR="0040362A" w:rsidRPr="00D30E89" w:rsidRDefault="00D30E89" w:rsidP="00D30E89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 w:rsidRPr="00D30E89">
              <w:rPr>
                <w:bCs/>
              </w:rPr>
              <w:t>Ask students to provide more examples, comparing historical or past events</w:t>
            </w:r>
            <w:r w:rsidR="00241CB8" w:rsidRPr="00D30E89">
              <w:rPr>
                <w:bCs/>
              </w:rPr>
              <w:t>.</w:t>
            </w:r>
          </w:p>
          <w:p w14:paraId="1BF320C2" w14:textId="77777777" w:rsidR="0040362A" w:rsidRDefault="0040362A" w:rsidP="00246837">
            <w:p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00D1DFC5" w14:textId="77777777" w:rsidR="0040362A" w:rsidRDefault="0040362A" w:rsidP="00246837">
            <w:p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7E7A2BE9" w14:textId="593C7E9B" w:rsidR="00246837" w:rsidRPr="00A82C1E" w:rsidRDefault="00246837" w:rsidP="00246837"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Guide</w:t>
            </w:r>
          </w:p>
          <w:p w14:paraId="2FF3940A" w14:textId="4E9203B6" w:rsidR="00246837" w:rsidRPr="00A82C1E" w:rsidRDefault="00246837" w:rsidP="00246837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C95C55">
              <w:rPr>
                <w:b/>
              </w:rPr>
              <w:t>3</w:t>
            </w:r>
            <w:r w:rsidRPr="00A82C1E">
              <w:rPr>
                <w:b/>
              </w:rPr>
              <w:t xml:space="preserve">/ Lesson </w:t>
            </w:r>
            <w:r w:rsidR="00C95C55">
              <w:rPr>
                <w:b/>
              </w:rPr>
              <w:t>3</w:t>
            </w:r>
            <w:r w:rsidRPr="00A82C1E">
              <w:rPr>
                <w:b/>
              </w:rPr>
              <w:t xml:space="preserve">: </w:t>
            </w:r>
            <w:r w:rsidR="0089725B">
              <w:rPr>
                <w:b/>
              </w:rPr>
              <w:t>1</w:t>
            </w:r>
            <w:r w:rsidRPr="00A82C1E">
              <w:rPr>
                <w:b/>
              </w:rPr>
              <w:t>5 Mins</w:t>
            </w:r>
          </w:p>
          <w:p w14:paraId="14844FE9" w14:textId="77777777" w:rsidR="00E41065" w:rsidRDefault="004A298F" w:rsidP="00E41065">
            <w:pPr>
              <w:pStyle w:val="ListParagraph"/>
              <w:numPr>
                <w:ilvl w:val="0"/>
                <w:numId w:val="7"/>
              </w:numPr>
              <w:ind w:left="240" w:hanging="240"/>
            </w:pPr>
            <w:r w:rsidRPr="004A298F">
              <w:t xml:space="preserve">Explain that they will learn </w:t>
            </w:r>
            <w:r w:rsidR="00E41065">
              <w:t>past</w:t>
            </w:r>
            <w:r w:rsidRPr="004A298F">
              <w:t xml:space="preserve"> perfect in </w:t>
            </w:r>
            <w:r>
              <w:t>negative</w:t>
            </w:r>
            <w:r w:rsidRPr="004A298F">
              <w:t xml:space="preserve"> form</w:t>
            </w:r>
          </w:p>
          <w:p w14:paraId="4A3D2A75" w14:textId="77777777" w:rsidR="00E41065" w:rsidRDefault="00E41065" w:rsidP="00E41065">
            <w:pPr>
              <w:pStyle w:val="ListParagraph"/>
              <w:numPr>
                <w:ilvl w:val="0"/>
                <w:numId w:val="7"/>
              </w:numPr>
              <w:ind w:left="240" w:hanging="240"/>
            </w:pPr>
            <w:r>
              <w:t xml:space="preserve">Continue using the timeline or comparing past events, but this time make negative statements. </w:t>
            </w:r>
          </w:p>
          <w:p w14:paraId="3FCFE0A8" w14:textId="77777777" w:rsidR="00E41065" w:rsidRDefault="00E41065" w:rsidP="00E41065">
            <w:pPr>
              <w:pStyle w:val="ListParagraph"/>
              <w:numPr>
                <w:ilvl w:val="0"/>
                <w:numId w:val="7"/>
              </w:numPr>
              <w:ind w:left="240" w:hanging="240"/>
            </w:pPr>
            <w:r>
              <w:t xml:space="preserve">Now’s a good time to introduce the use of yet. For example: </w:t>
            </w:r>
          </w:p>
          <w:p w14:paraId="2B2873B8" w14:textId="77777777" w:rsidR="00E41065" w:rsidRDefault="00E41065" w:rsidP="00E41065">
            <w:pPr>
              <w:pStyle w:val="ListParagraph"/>
              <w:numPr>
                <w:ilvl w:val="0"/>
                <w:numId w:val="20"/>
              </w:numPr>
              <w:ind w:left="420" w:hanging="180"/>
            </w:pPr>
            <w:r>
              <w:t xml:space="preserve">When my grandmother was born, penicillin hadn’t been discovered yet. </w:t>
            </w:r>
          </w:p>
          <w:p w14:paraId="4235321D" w14:textId="77777777" w:rsidR="00E41065" w:rsidRDefault="00E41065" w:rsidP="00E41065">
            <w:pPr>
              <w:pStyle w:val="ListParagraph"/>
              <w:numPr>
                <w:ilvl w:val="0"/>
                <w:numId w:val="20"/>
              </w:numPr>
              <w:ind w:left="420" w:hanging="180"/>
            </w:pPr>
            <w:r>
              <w:t>When I was born, the Internet hadn’t been invented yet.</w:t>
            </w:r>
          </w:p>
          <w:p w14:paraId="26DB8788" w14:textId="24CC06FF" w:rsidR="00E41065" w:rsidRDefault="00E41065" w:rsidP="00E41065">
            <w:pPr>
              <w:pStyle w:val="ListParagraph"/>
              <w:numPr>
                <w:ilvl w:val="0"/>
                <w:numId w:val="20"/>
              </w:numPr>
              <w:ind w:left="420" w:hanging="180"/>
            </w:pPr>
            <w:r>
              <w:t>When I ﬁnished high school, I hadn't started teaching yet.</w:t>
            </w:r>
          </w:p>
          <w:p w14:paraId="6CC78EF4" w14:textId="351FFA8B" w:rsidR="003E0C9A" w:rsidRPr="00137D49" w:rsidRDefault="00E41065" w:rsidP="00E41065">
            <w:pPr>
              <w:pStyle w:val="ListParagraph"/>
              <w:numPr>
                <w:ilvl w:val="0"/>
                <w:numId w:val="7"/>
              </w:numPr>
              <w:ind w:left="240" w:hanging="240"/>
            </w:pPr>
            <w:r>
              <w:t>Ask students to provide more examples.</w:t>
            </w:r>
          </w:p>
        </w:tc>
        <w:tc>
          <w:tcPr>
            <w:tcW w:w="118" w:type="pct"/>
          </w:tcPr>
          <w:p w14:paraId="3EC4062D" w14:textId="77777777" w:rsidR="00C17E2A" w:rsidRPr="00A82C1E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43E34C" w14:textId="4B6EB0CD" w:rsidR="000529DC" w:rsidRPr="00A82C1E" w:rsidRDefault="00031953" w:rsidP="006513FB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Teacher Guide</w:t>
            </w:r>
          </w:p>
          <w:p w14:paraId="70819890" w14:textId="05CAAFD9" w:rsidR="00031953" w:rsidRPr="00A82C1E" w:rsidRDefault="00C40201" w:rsidP="00031953">
            <w:pPr>
              <w:rPr>
                <w:b/>
              </w:rPr>
            </w:pPr>
            <w:r w:rsidRPr="00A82C1E">
              <w:rPr>
                <w:b/>
              </w:rPr>
              <w:t>Day 1</w:t>
            </w:r>
            <w:r w:rsidR="00031953" w:rsidRPr="00A82C1E">
              <w:rPr>
                <w:b/>
              </w:rPr>
              <w:t xml:space="preserve">/ Lesson 1: </w:t>
            </w:r>
            <w:r w:rsidR="003E6844" w:rsidRPr="00A82C1E">
              <w:rPr>
                <w:b/>
              </w:rPr>
              <w:t>2</w:t>
            </w:r>
            <w:r w:rsidR="00717CA1">
              <w:rPr>
                <w:b/>
              </w:rPr>
              <w:t>0</w:t>
            </w:r>
            <w:r w:rsidR="00031953" w:rsidRPr="00A82C1E">
              <w:rPr>
                <w:b/>
              </w:rPr>
              <w:t xml:space="preserve"> Mins</w:t>
            </w:r>
          </w:p>
          <w:p w14:paraId="5429A6CC" w14:textId="77777777" w:rsidR="00F05BEE" w:rsidRDefault="00F05BEE" w:rsidP="00F05BEE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>Explain that the best way to grasp the past perfect is to understand that we’re dealing with two events that took place in the past</w:t>
            </w:r>
          </w:p>
          <w:p w14:paraId="4FDFED67" w14:textId="54F5153A" w:rsidR="00F05BEE" w:rsidRDefault="00F05BEE" w:rsidP="00F05BEE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 xml:space="preserve">And also, one before the other, not simultaneously. </w:t>
            </w:r>
          </w:p>
          <w:p w14:paraId="3012BA4C" w14:textId="77777777" w:rsidR="00F05BEE" w:rsidRDefault="00F05BEE" w:rsidP="00F05BEE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 xml:space="preserve">Draw a timeline on the board. </w:t>
            </w:r>
          </w:p>
          <w:p w14:paraId="6433FE1F" w14:textId="77777777" w:rsidR="00F05BEE" w:rsidRDefault="00F05BEE" w:rsidP="00F05BEE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 xml:space="preserve">Mark lines for different hours and tell students this is what happened yesterday. </w:t>
            </w:r>
          </w:p>
          <w:p w14:paraId="2C34D775" w14:textId="77777777" w:rsidR="00F05BEE" w:rsidRDefault="00F05BEE" w:rsidP="00F05BEE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>Write down a series of events that took place yesterday and mark them in their corresponding place in the timeline</w:t>
            </w:r>
          </w:p>
          <w:p w14:paraId="1A783200" w14:textId="77777777" w:rsidR="00F05BEE" w:rsidRDefault="00F05BEE" w:rsidP="00F05BEE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 xml:space="preserve">For example: I left the school at 6pm. My husband started preparing dinner at 6 and ﬁnished at 7. I got home at 7:15 </w:t>
            </w:r>
          </w:p>
          <w:p w14:paraId="285A57AB" w14:textId="77777777" w:rsidR="00F05BEE" w:rsidRDefault="00F05BEE" w:rsidP="00F05BEE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 xml:space="preserve">Say, “When I got home, my husband had ﬁnished preparing dinner.” </w:t>
            </w:r>
          </w:p>
          <w:p w14:paraId="6BBCFCA4" w14:textId="77777777" w:rsidR="00F05BEE" w:rsidRDefault="00F05BEE" w:rsidP="00F05BEE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>Show your students how the past perfect tense is formed</w:t>
            </w:r>
          </w:p>
          <w:p w14:paraId="618EE81F" w14:textId="290624C2" w:rsidR="009A55A0" w:rsidRPr="00BC351B" w:rsidRDefault="00F05BEE" w:rsidP="00F05BEE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>make sure they understand one past event took place before another past event.</w:t>
            </w:r>
          </w:p>
          <w:p w14:paraId="14DF58A4" w14:textId="77777777" w:rsidR="00F05BEE" w:rsidRDefault="00F05BEE" w:rsidP="009A55A0">
            <w:pPr>
              <w:ind w:left="3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F46EFF4" w14:textId="77777777" w:rsidR="00F05BEE" w:rsidRDefault="00F05BEE" w:rsidP="009A55A0">
            <w:pPr>
              <w:ind w:left="3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79653355" w14:textId="57583DC7" w:rsidR="005044E0" w:rsidRPr="00A82C1E" w:rsidRDefault="00472AE2" w:rsidP="009A55A0">
            <w:pPr>
              <w:ind w:left="30"/>
            </w:pPr>
            <w:r w:rsidRPr="009A55A0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lastRenderedPageBreak/>
              <w:t>Teacher Guide</w:t>
            </w:r>
          </w:p>
          <w:p w14:paraId="3A6F2FA0" w14:textId="19557A7B" w:rsidR="005044E0" w:rsidRPr="00A82C1E" w:rsidRDefault="005044E0" w:rsidP="005044E0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C95C55">
              <w:rPr>
                <w:b/>
              </w:rPr>
              <w:t>4</w:t>
            </w:r>
            <w:r w:rsidRPr="00A82C1E">
              <w:rPr>
                <w:b/>
              </w:rPr>
              <w:t xml:space="preserve">/ Lesson </w:t>
            </w:r>
            <w:r w:rsidR="00C95C55">
              <w:rPr>
                <w:b/>
              </w:rPr>
              <w:t>4</w:t>
            </w:r>
            <w:r w:rsidRPr="00A82C1E">
              <w:rPr>
                <w:b/>
              </w:rPr>
              <w:t xml:space="preserve">: </w:t>
            </w:r>
            <w:r w:rsidR="00137D49">
              <w:rPr>
                <w:b/>
              </w:rPr>
              <w:t>20</w:t>
            </w:r>
            <w:r w:rsidRPr="00A82C1E">
              <w:rPr>
                <w:b/>
              </w:rPr>
              <w:t xml:space="preserve"> Mins</w:t>
            </w:r>
          </w:p>
          <w:p w14:paraId="35B56549" w14:textId="29FCC5D8" w:rsidR="004A298F" w:rsidRDefault="004A298F" w:rsidP="004A298F">
            <w:pPr>
              <w:pStyle w:val="ListParagraph"/>
              <w:numPr>
                <w:ilvl w:val="0"/>
                <w:numId w:val="6"/>
              </w:numPr>
              <w:ind w:left="300" w:hanging="300"/>
            </w:pPr>
            <w:r>
              <w:t xml:space="preserve">Explain that they will learn </w:t>
            </w:r>
            <w:r w:rsidR="00133C5D">
              <w:t>past</w:t>
            </w:r>
            <w:r>
              <w:t xml:space="preserve"> perfect</w:t>
            </w:r>
            <w:r w:rsidR="00133C5D">
              <w:t xml:space="preserve"> tense</w:t>
            </w:r>
            <w:r>
              <w:t xml:space="preserve"> in interrogative form</w:t>
            </w:r>
            <w:r w:rsidR="002F3F81">
              <w:t xml:space="preserve"> and short answers</w:t>
            </w:r>
          </w:p>
          <w:p w14:paraId="613EB23A" w14:textId="5F93EE6B" w:rsidR="00133C5D" w:rsidRDefault="007E01AB" w:rsidP="004A298F">
            <w:pPr>
              <w:pStyle w:val="ListParagraph"/>
              <w:numPr>
                <w:ilvl w:val="0"/>
                <w:numId w:val="6"/>
              </w:numPr>
              <w:ind w:left="300" w:hanging="300"/>
            </w:pPr>
            <w:r>
              <w:t>First,</w:t>
            </w:r>
            <w:r w:rsidR="00133C5D">
              <w:t xml:space="preserve"> they will learn past perfect tense in interrogative forms</w:t>
            </w:r>
          </w:p>
          <w:p w14:paraId="522A0403" w14:textId="77777777" w:rsidR="002F3F81" w:rsidRDefault="00133C5D" w:rsidP="004A298F">
            <w:pPr>
              <w:pStyle w:val="ListParagraph"/>
              <w:numPr>
                <w:ilvl w:val="0"/>
                <w:numId w:val="6"/>
              </w:numPr>
              <w:ind w:left="300" w:hanging="300"/>
            </w:pPr>
            <w:r w:rsidRPr="00133C5D">
              <w:t>Use the same timelines to ask your students questions: - Had the Internet been created when you were born?</w:t>
            </w:r>
          </w:p>
          <w:p w14:paraId="46A8D246" w14:textId="77777777" w:rsidR="00133C5D" w:rsidRDefault="00133C5D" w:rsidP="00133C5D">
            <w:pPr>
              <w:pStyle w:val="ListParagraph"/>
              <w:numPr>
                <w:ilvl w:val="0"/>
                <w:numId w:val="6"/>
              </w:numPr>
              <w:ind w:left="300" w:hanging="300"/>
            </w:pPr>
            <w:r w:rsidRPr="00133C5D">
              <w:t>Encourage students to ask each other questions. If necessary, give them prompts</w:t>
            </w:r>
            <w:r>
              <w:t xml:space="preserve"> for example: </w:t>
            </w:r>
          </w:p>
          <w:p w14:paraId="3B308C33" w14:textId="77777777" w:rsidR="00133C5D" w:rsidRDefault="00133C5D" w:rsidP="00133C5D">
            <w:pPr>
              <w:pStyle w:val="ListParagraph"/>
              <w:numPr>
                <w:ilvl w:val="0"/>
                <w:numId w:val="22"/>
              </w:numPr>
              <w:ind w:left="480" w:hanging="180"/>
            </w:pPr>
            <w:r>
              <w:t>T:</w:t>
            </w:r>
            <w:r w:rsidRPr="00133C5D">
              <w:t xml:space="preserve"> The Internet was invented in 1973. </w:t>
            </w:r>
          </w:p>
          <w:p w14:paraId="70F0FD2B" w14:textId="45ED49AF" w:rsidR="00133C5D" w:rsidRDefault="00133C5D" w:rsidP="00133C5D">
            <w:pPr>
              <w:pStyle w:val="ListParagraph"/>
              <w:numPr>
                <w:ilvl w:val="0"/>
                <w:numId w:val="22"/>
              </w:numPr>
              <w:ind w:left="480" w:hanging="180"/>
            </w:pPr>
            <w:r w:rsidRPr="00133C5D">
              <w:t>S: Had it been invented when you were born?</w:t>
            </w:r>
          </w:p>
          <w:p w14:paraId="0CD14702" w14:textId="4BE73567" w:rsidR="007E01AB" w:rsidRDefault="007E01AB" w:rsidP="00133C5D">
            <w:pPr>
              <w:pStyle w:val="ListParagraph"/>
              <w:numPr>
                <w:ilvl w:val="0"/>
                <w:numId w:val="6"/>
              </w:numPr>
              <w:ind w:left="300" w:hanging="300"/>
            </w:pPr>
            <w:r>
              <w:t>Provide three or more examples of the interrogative forms</w:t>
            </w:r>
          </w:p>
          <w:p w14:paraId="7FF87F77" w14:textId="22E014C7" w:rsidR="007E01AB" w:rsidRDefault="007E01AB" w:rsidP="00133C5D">
            <w:pPr>
              <w:pStyle w:val="ListParagraph"/>
              <w:numPr>
                <w:ilvl w:val="0"/>
                <w:numId w:val="6"/>
              </w:numPr>
              <w:ind w:left="300" w:hanging="300"/>
            </w:pPr>
            <w:r>
              <w:t>Now they will learn about past perfect tense in short answers.</w:t>
            </w:r>
          </w:p>
          <w:p w14:paraId="7831BB1A" w14:textId="795D3630" w:rsidR="001A55E5" w:rsidRDefault="00133C5D" w:rsidP="00133C5D">
            <w:pPr>
              <w:pStyle w:val="ListParagraph"/>
              <w:numPr>
                <w:ilvl w:val="0"/>
                <w:numId w:val="6"/>
              </w:numPr>
              <w:ind w:left="300" w:hanging="300"/>
            </w:pPr>
            <w:r>
              <w:t xml:space="preserve">Have students ask you questions and introduce short answers: </w:t>
            </w:r>
            <w:r w:rsidR="001A55E5">
              <w:t xml:space="preserve">For example </w:t>
            </w:r>
          </w:p>
          <w:p w14:paraId="05309F83" w14:textId="77777777" w:rsidR="00FE5ED0" w:rsidRDefault="00133C5D" w:rsidP="001A55E5">
            <w:pPr>
              <w:pStyle w:val="ListParagraph"/>
              <w:numPr>
                <w:ilvl w:val="0"/>
                <w:numId w:val="23"/>
              </w:numPr>
              <w:ind w:left="480" w:hanging="180"/>
            </w:pPr>
            <w:r>
              <w:t xml:space="preserve">S: Had cell phones been invented when you were born? </w:t>
            </w:r>
          </w:p>
          <w:p w14:paraId="599211A7" w14:textId="77777777" w:rsidR="00FE5ED0" w:rsidRDefault="00133C5D" w:rsidP="001A55E5">
            <w:pPr>
              <w:pStyle w:val="ListParagraph"/>
              <w:numPr>
                <w:ilvl w:val="0"/>
                <w:numId w:val="23"/>
              </w:numPr>
              <w:ind w:left="480" w:hanging="180"/>
            </w:pPr>
            <w:r>
              <w:t xml:space="preserve">T: No, they hadn’t. </w:t>
            </w:r>
          </w:p>
          <w:p w14:paraId="70DAA056" w14:textId="77777777" w:rsidR="00FE5ED0" w:rsidRDefault="00133C5D" w:rsidP="001A55E5">
            <w:pPr>
              <w:pStyle w:val="ListParagraph"/>
              <w:numPr>
                <w:ilvl w:val="0"/>
                <w:numId w:val="23"/>
              </w:numPr>
              <w:ind w:left="480" w:hanging="180"/>
            </w:pPr>
            <w:r>
              <w:t xml:space="preserve">S: Had penicillin been discovered when you were born? </w:t>
            </w:r>
          </w:p>
          <w:p w14:paraId="1FCE2868" w14:textId="53BC10BA" w:rsidR="001A55E5" w:rsidRDefault="00133C5D" w:rsidP="001A55E5">
            <w:pPr>
              <w:pStyle w:val="ListParagraph"/>
              <w:numPr>
                <w:ilvl w:val="0"/>
                <w:numId w:val="23"/>
              </w:numPr>
              <w:ind w:left="480" w:hanging="180"/>
            </w:pPr>
            <w:r>
              <w:t xml:space="preserve">T: Yes, it had. </w:t>
            </w:r>
          </w:p>
          <w:p w14:paraId="012DB69B" w14:textId="777D5FB9" w:rsidR="00133C5D" w:rsidRPr="00A82C1E" w:rsidRDefault="00133C5D" w:rsidP="001A55E5">
            <w:pPr>
              <w:pStyle w:val="ListParagraph"/>
              <w:numPr>
                <w:ilvl w:val="0"/>
                <w:numId w:val="6"/>
              </w:numPr>
              <w:ind w:left="300" w:hanging="300"/>
            </w:pPr>
            <w:r>
              <w:t>Students continue taking turns asking each other questions and replying with short answers.</w:t>
            </w:r>
            <w:bookmarkStart w:id="0" w:name="_GoBack"/>
            <w:bookmarkEnd w:id="0"/>
          </w:p>
        </w:tc>
      </w:tr>
    </w:tbl>
    <w:p w14:paraId="75A246ED" w14:textId="77777777" w:rsidR="00C17E2A" w:rsidRDefault="00C17E2A"/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A5E81" w14:textId="77777777" w:rsidR="00E059FA" w:rsidRDefault="00E059FA">
      <w:pPr>
        <w:spacing w:before="0" w:after="0" w:line="240" w:lineRule="auto"/>
      </w:pPr>
      <w:r>
        <w:separator/>
      </w:r>
    </w:p>
  </w:endnote>
  <w:endnote w:type="continuationSeparator" w:id="0">
    <w:p w14:paraId="029FF7FD" w14:textId="77777777" w:rsidR="00E059FA" w:rsidRDefault="00E059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953B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DF4D4" w14:textId="77777777" w:rsidR="00E059FA" w:rsidRDefault="00E059FA">
      <w:pPr>
        <w:spacing w:before="0" w:after="0" w:line="240" w:lineRule="auto"/>
      </w:pPr>
      <w:r>
        <w:separator/>
      </w:r>
    </w:p>
  </w:footnote>
  <w:footnote w:type="continuationSeparator" w:id="0">
    <w:p w14:paraId="51AC06D1" w14:textId="77777777" w:rsidR="00E059FA" w:rsidRDefault="00E059F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BF275C0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17F14B0"/>
    <w:multiLevelType w:val="hybridMultilevel"/>
    <w:tmpl w:val="B3DEC508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07F456A5"/>
    <w:multiLevelType w:val="hybridMultilevel"/>
    <w:tmpl w:val="80B2D080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4" w15:restartNumberingAfterBreak="0">
    <w:nsid w:val="19E51CDC"/>
    <w:multiLevelType w:val="hybridMultilevel"/>
    <w:tmpl w:val="A3F69E86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97623"/>
    <w:multiLevelType w:val="hybridMultilevel"/>
    <w:tmpl w:val="0116F39A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24EA4F6A"/>
    <w:multiLevelType w:val="hybridMultilevel"/>
    <w:tmpl w:val="A7A4B8DC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2E4F403E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007E8"/>
    <w:multiLevelType w:val="hybridMultilevel"/>
    <w:tmpl w:val="51FCB166"/>
    <w:lvl w:ilvl="0" w:tplc="13A2780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B7BEF"/>
    <w:multiLevelType w:val="hybridMultilevel"/>
    <w:tmpl w:val="B614948A"/>
    <w:lvl w:ilvl="0" w:tplc="6D8403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92936"/>
    <w:multiLevelType w:val="hybridMultilevel"/>
    <w:tmpl w:val="4FE43B90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2" w15:restartNumberingAfterBreak="0">
    <w:nsid w:val="464B5C8C"/>
    <w:multiLevelType w:val="hybridMultilevel"/>
    <w:tmpl w:val="4CA4C224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 w15:restartNumberingAfterBreak="0">
    <w:nsid w:val="48801657"/>
    <w:multiLevelType w:val="hybridMultilevel"/>
    <w:tmpl w:val="906AB548"/>
    <w:lvl w:ilvl="0" w:tplc="E230EF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72A09"/>
    <w:multiLevelType w:val="hybridMultilevel"/>
    <w:tmpl w:val="180AB3E0"/>
    <w:lvl w:ilvl="0" w:tplc="97868E2E">
      <w:numFmt w:val="bullet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5597379B"/>
    <w:multiLevelType w:val="hybridMultilevel"/>
    <w:tmpl w:val="032C12BE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62825BF8"/>
    <w:multiLevelType w:val="hybridMultilevel"/>
    <w:tmpl w:val="51FCB166"/>
    <w:lvl w:ilvl="0" w:tplc="13A2780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1761F"/>
    <w:multiLevelType w:val="hybridMultilevel"/>
    <w:tmpl w:val="8CD65D02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3B238B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1C259C"/>
    <w:multiLevelType w:val="hybridMultilevel"/>
    <w:tmpl w:val="191A4306"/>
    <w:lvl w:ilvl="0" w:tplc="65E09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92E19"/>
    <w:multiLevelType w:val="hybridMultilevel"/>
    <w:tmpl w:val="6010AF28"/>
    <w:lvl w:ilvl="0" w:tplc="53A432A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103E9A"/>
    <w:multiLevelType w:val="hybridMultilevel"/>
    <w:tmpl w:val="1A1E3202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9"/>
  </w:num>
  <w:num w:numId="4">
    <w:abstractNumId w:val="21"/>
  </w:num>
  <w:num w:numId="5">
    <w:abstractNumId w:val="3"/>
  </w:num>
  <w:num w:numId="6">
    <w:abstractNumId w:val="18"/>
  </w:num>
  <w:num w:numId="7">
    <w:abstractNumId w:val="16"/>
  </w:num>
  <w:num w:numId="8">
    <w:abstractNumId w:val="14"/>
  </w:num>
  <w:num w:numId="9">
    <w:abstractNumId w:val="4"/>
  </w:num>
  <w:num w:numId="10">
    <w:abstractNumId w:val="17"/>
  </w:num>
  <w:num w:numId="11">
    <w:abstractNumId w:val="1"/>
  </w:num>
  <w:num w:numId="12">
    <w:abstractNumId w:val="20"/>
  </w:num>
  <w:num w:numId="13">
    <w:abstractNumId w:val="11"/>
  </w:num>
  <w:num w:numId="14">
    <w:abstractNumId w:val="19"/>
  </w:num>
  <w:num w:numId="15">
    <w:abstractNumId w:val="13"/>
  </w:num>
  <w:num w:numId="16">
    <w:abstractNumId w:val="10"/>
  </w:num>
  <w:num w:numId="17">
    <w:abstractNumId w:val="5"/>
  </w:num>
  <w:num w:numId="18">
    <w:abstractNumId w:val="12"/>
  </w:num>
  <w:num w:numId="19">
    <w:abstractNumId w:val="8"/>
  </w:num>
  <w:num w:numId="20">
    <w:abstractNumId w:val="6"/>
  </w:num>
  <w:num w:numId="21">
    <w:abstractNumId w:val="7"/>
  </w:num>
  <w:num w:numId="22">
    <w:abstractNumId w:val="15"/>
  </w:num>
  <w:num w:numId="23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06CB8"/>
    <w:rsid w:val="00007B31"/>
    <w:rsid w:val="00012774"/>
    <w:rsid w:val="000153A3"/>
    <w:rsid w:val="00017AB7"/>
    <w:rsid w:val="00025F28"/>
    <w:rsid w:val="00031953"/>
    <w:rsid w:val="0004040F"/>
    <w:rsid w:val="0004240A"/>
    <w:rsid w:val="0004502C"/>
    <w:rsid w:val="00047F0F"/>
    <w:rsid w:val="00050F06"/>
    <w:rsid w:val="000529DC"/>
    <w:rsid w:val="00065A51"/>
    <w:rsid w:val="0007578F"/>
    <w:rsid w:val="000816FF"/>
    <w:rsid w:val="000904AA"/>
    <w:rsid w:val="00094462"/>
    <w:rsid w:val="00094895"/>
    <w:rsid w:val="00094A78"/>
    <w:rsid w:val="000A37E8"/>
    <w:rsid w:val="000A5950"/>
    <w:rsid w:val="000B2A8B"/>
    <w:rsid w:val="000B37BC"/>
    <w:rsid w:val="000B601E"/>
    <w:rsid w:val="000B72D9"/>
    <w:rsid w:val="000B7585"/>
    <w:rsid w:val="000C4219"/>
    <w:rsid w:val="000C562D"/>
    <w:rsid w:val="000C567E"/>
    <w:rsid w:val="000D44B1"/>
    <w:rsid w:val="000D5DFD"/>
    <w:rsid w:val="000E2930"/>
    <w:rsid w:val="000F3C73"/>
    <w:rsid w:val="00100ADB"/>
    <w:rsid w:val="00110F25"/>
    <w:rsid w:val="00111531"/>
    <w:rsid w:val="00120253"/>
    <w:rsid w:val="001205AF"/>
    <w:rsid w:val="001240F2"/>
    <w:rsid w:val="00131826"/>
    <w:rsid w:val="00133C5D"/>
    <w:rsid w:val="00134383"/>
    <w:rsid w:val="00137D49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55E5"/>
    <w:rsid w:val="001A6D78"/>
    <w:rsid w:val="001A7A50"/>
    <w:rsid w:val="001B0737"/>
    <w:rsid w:val="001B50C7"/>
    <w:rsid w:val="001C0A0E"/>
    <w:rsid w:val="001C4621"/>
    <w:rsid w:val="001D1806"/>
    <w:rsid w:val="001D3BC8"/>
    <w:rsid w:val="001D4D95"/>
    <w:rsid w:val="001D6B1C"/>
    <w:rsid w:val="001D78C1"/>
    <w:rsid w:val="001E6B90"/>
    <w:rsid w:val="001F4D29"/>
    <w:rsid w:val="001F5B63"/>
    <w:rsid w:val="00205412"/>
    <w:rsid w:val="0020622F"/>
    <w:rsid w:val="00207BCC"/>
    <w:rsid w:val="00210F3F"/>
    <w:rsid w:val="00211450"/>
    <w:rsid w:val="00211CFF"/>
    <w:rsid w:val="00227208"/>
    <w:rsid w:val="00234570"/>
    <w:rsid w:val="00241CB8"/>
    <w:rsid w:val="002426C4"/>
    <w:rsid w:val="0024426F"/>
    <w:rsid w:val="00244403"/>
    <w:rsid w:val="00246837"/>
    <w:rsid w:val="002473D0"/>
    <w:rsid w:val="002528F8"/>
    <w:rsid w:val="002541D0"/>
    <w:rsid w:val="00255260"/>
    <w:rsid w:val="002622D7"/>
    <w:rsid w:val="0026795F"/>
    <w:rsid w:val="00274D56"/>
    <w:rsid w:val="0028057F"/>
    <w:rsid w:val="00286302"/>
    <w:rsid w:val="0028776C"/>
    <w:rsid w:val="00287F69"/>
    <w:rsid w:val="002A0CC6"/>
    <w:rsid w:val="002A72AE"/>
    <w:rsid w:val="002A7661"/>
    <w:rsid w:val="002B44A9"/>
    <w:rsid w:val="002B4EEC"/>
    <w:rsid w:val="002B733A"/>
    <w:rsid w:val="002C0925"/>
    <w:rsid w:val="002C5422"/>
    <w:rsid w:val="002D3295"/>
    <w:rsid w:val="002D41D0"/>
    <w:rsid w:val="002E4739"/>
    <w:rsid w:val="002E755A"/>
    <w:rsid w:val="002E7793"/>
    <w:rsid w:val="002F3F81"/>
    <w:rsid w:val="002F4915"/>
    <w:rsid w:val="002F65DE"/>
    <w:rsid w:val="0030105F"/>
    <w:rsid w:val="00304069"/>
    <w:rsid w:val="00304756"/>
    <w:rsid w:val="00304B4A"/>
    <w:rsid w:val="00310BAC"/>
    <w:rsid w:val="00312F69"/>
    <w:rsid w:val="003242CF"/>
    <w:rsid w:val="003254A0"/>
    <w:rsid w:val="00331C10"/>
    <w:rsid w:val="003411C4"/>
    <w:rsid w:val="00341B1B"/>
    <w:rsid w:val="00346000"/>
    <w:rsid w:val="003468F5"/>
    <w:rsid w:val="00350D6F"/>
    <w:rsid w:val="00351B14"/>
    <w:rsid w:val="00356548"/>
    <w:rsid w:val="00361AC7"/>
    <w:rsid w:val="00363CA5"/>
    <w:rsid w:val="00364928"/>
    <w:rsid w:val="00364EE2"/>
    <w:rsid w:val="00366329"/>
    <w:rsid w:val="00367DF9"/>
    <w:rsid w:val="00373522"/>
    <w:rsid w:val="00373682"/>
    <w:rsid w:val="0037745F"/>
    <w:rsid w:val="00377690"/>
    <w:rsid w:val="003815BC"/>
    <w:rsid w:val="00384895"/>
    <w:rsid w:val="00396443"/>
    <w:rsid w:val="003A037B"/>
    <w:rsid w:val="003A31B0"/>
    <w:rsid w:val="003A72AC"/>
    <w:rsid w:val="003B1470"/>
    <w:rsid w:val="003B33CA"/>
    <w:rsid w:val="003B777D"/>
    <w:rsid w:val="003C4CA4"/>
    <w:rsid w:val="003C7DAD"/>
    <w:rsid w:val="003D159E"/>
    <w:rsid w:val="003D30E4"/>
    <w:rsid w:val="003E0C9A"/>
    <w:rsid w:val="003E4AD7"/>
    <w:rsid w:val="003E6844"/>
    <w:rsid w:val="003F4800"/>
    <w:rsid w:val="003F7F50"/>
    <w:rsid w:val="0040362A"/>
    <w:rsid w:val="0040481C"/>
    <w:rsid w:val="004061AF"/>
    <w:rsid w:val="004138FF"/>
    <w:rsid w:val="00415962"/>
    <w:rsid w:val="00417B53"/>
    <w:rsid w:val="00420EFD"/>
    <w:rsid w:val="00421742"/>
    <w:rsid w:val="00425F4D"/>
    <w:rsid w:val="00425F80"/>
    <w:rsid w:val="00430D97"/>
    <w:rsid w:val="00430F59"/>
    <w:rsid w:val="004343E9"/>
    <w:rsid w:val="004433CB"/>
    <w:rsid w:val="0044472C"/>
    <w:rsid w:val="00453D92"/>
    <w:rsid w:val="0045402B"/>
    <w:rsid w:val="00460A83"/>
    <w:rsid w:val="00461971"/>
    <w:rsid w:val="00472AE2"/>
    <w:rsid w:val="0047772F"/>
    <w:rsid w:val="004827E6"/>
    <w:rsid w:val="00483322"/>
    <w:rsid w:val="00483AE5"/>
    <w:rsid w:val="00485065"/>
    <w:rsid w:val="00486F5A"/>
    <w:rsid w:val="004A298F"/>
    <w:rsid w:val="004A3441"/>
    <w:rsid w:val="004B20E0"/>
    <w:rsid w:val="004B46D3"/>
    <w:rsid w:val="004C6C13"/>
    <w:rsid w:val="004D089D"/>
    <w:rsid w:val="004E29C7"/>
    <w:rsid w:val="004E56E8"/>
    <w:rsid w:val="004F06F3"/>
    <w:rsid w:val="004F1557"/>
    <w:rsid w:val="004F60C4"/>
    <w:rsid w:val="004F6D32"/>
    <w:rsid w:val="005019E2"/>
    <w:rsid w:val="0050275A"/>
    <w:rsid w:val="0050427F"/>
    <w:rsid w:val="005044E0"/>
    <w:rsid w:val="005044F2"/>
    <w:rsid w:val="005062A0"/>
    <w:rsid w:val="00511FF3"/>
    <w:rsid w:val="005121C4"/>
    <w:rsid w:val="00517CB1"/>
    <w:rsid w:val="00520977"/>
    <w:rsid w:val="00520DAF"/>
    <w:rsid w:val="005250E0"/>
    <w:rsid w:val="00527CCB"/>
    <w:rsid w:val="00532DD1"/>
    <w:rsid w:val="00536219"/>
    <w:rsid w:val="00537027"/>
    <w:rsid w:val="00541391"/>
    <w:rsid w:val="00545106"/>
    <w:rsid w:val="00546ACD"/>
    <w:rsid w:val="00550B1C"/>
    <w:rsid w:val="00564684"/>
    <w:rsid w:val="00565CE3"/>
    <w:rsid w:val="0056788D"/>
    <w:rsid w:val="00571290"/>
    <w:rsid w:val="00571886"/>
    <w:rsid w:val="00577C40"/>
    <w:rsid w:val="00581275"/>
    <w:rsid w:val="00583DA1"/>
    <w:rsid w:val="005877C9"/>
    <w:rsid w:val="005A0B9A"/>
    <w:rsid w:val="005A4652"/>
    <w:rsid w:val="005A5D9C"/>
    <w:rsid w:val="005A70D5"/>
    <w:rsid w:val="005B1163"/>
    <w:rsid w:val="005B7D58"/>
    <w:rsid w:val="005B7E63"/>
    <w:rsid w:val="005C2512"/>
    <w:rsid w:val="005D0C5B"/>
    <w:rsid w:val="005D27CF"/>
    <w:rsid w:val="005D78FD"/>
    <w:rsid w:val="005E02EE"/>
    <w:rsid w:val="005E2672"/>
    <w:rsid w:val="005F0120"/>
    <w:rsid w:val="005F37E5"/>
    <w:rsid w:val="00601257"/>
    <w:rsid w:val="00603309"/>
    <w:rsid w:val="00606C52"/>
    <w:rsid w:val="0060771A"/>
    <w:rsid w:val="00612A96"/>
    <w:rsid w:val="00614D56"/>
    <w:rsid w:val="00620391"/>
    <w:rsid w:val="0063032B"/>
    <w:rsid w:val="00631B60"/>
    <w:rsid w:val="00631E0E"/>
    <w:rsid w:val="006326A0"/>
    <w:rsid w:val="00633E8C"/>
    <w:rsid w:val="006364C0"/>
    <w:rsid w:val="006404AA"/>
    <w:rsid w:val="00641476"/>
    <w:rsid w:val="00641D69"/>
    <w:rsid w:val="006475CC"/>
    <w:rsid w:val="006513FB"/>
    <w:rsid w:val="0065493E"/>
    <w:rsid w:val="006550C8"/>
    <w:rsid w:val="0066553B"/>
    <w:rsid w:val="00667D6F"/>
    <w:rsid w:val="00675B73"/>
    <w:rsid w:val="00677486"/>
    <w:rsid w:val="006826F3"/>
    <w:rsid w:val="00683DEA"/>
    <w:rsid w:val="00683DFC"/>
    <w:rsid w:val="00684BC7"/>
    <w:rsid w:val="00686B1E"/>
    <w:rsid w:val="00697CD8"/>
    <w:rsid w:val="006A5952"/>
    <w:rsid w:val="006B19E5"/>
    <w:rsid w:val="006B3200"/>
    <w:rsid w:val="006B571A"/>
    <w:rsid w:val="006C06D2"/>
    <w:rsid w:val="006C15A4"/>
    <w:rsid w:val="006C2F42"/>
    <w:rsid w:val="006D337A"/>
    <w:rsid w:val="006E7F4B"/>
    <w:rsid w:val="006F0615"/>
    <w:rsid w:val="006F0813"/>
    <w:rsid w:val="006F1C9F"/>
    <w:rsid w:val="006F5DC7"/>
    <w:rsid w:val="006F7C39"/>
    <w:rsid w:val="006F7E46"/>
    <w:rsid w:val="0070141C"/>
    <w:rsid w:val="007017C2"/>
    <w:rsid w:val="00703B00"/>
    <w:rsid w:val="00706EE0"/>
    <w:rsid w:val="00713D5E"/>
    <w:rsid w:val="007144CC"/>
    <w:rsid w:val="00714A8D"/>
    <w:rsid w:val="007166BF"/>
    <w:rsid w:val="007177D7"/>
    <w:rsid w:val="00717CA1"/>
    <w:rsid w:val="007348E9"/>
    <w:rsid w:val="00735CBB"/>
    <w:rsid w:val="00740E81"/>
    <w:rsid w:val="00742B82"/>
    <w:rsid w:val="00742BDE"/>
    <w:rsid w:val="00743B1E"/>
    <w:rsid w:val="00747C96"/>
    <w:rsid w:val="00750743"/>
    <w:rsid w:val="00752C4E"/>
    <w:rsid w:val="00756214"/>
    <w:rsid w:val="00761C97"/>
    <w:rsid w:val="00761F09"/>
    <w:rsid w:val="007644C3"/>
    <w:rsid w:val="0076583E"/>
    <w:rsid w:val="00773C70"/>
    <w:rsid w:val="00774767"/>
    <w:rsid w:val="00777637"/>
    <w:rsid w:val="00780730"/>
    <w:rsid w:val="0078211E"/>
    <w:rsid w:val="0078309D"/>
    <w:rsid w:val="00786B8E"/>
    <w:rsid w:val="00791E09"/>
    <w:rsid w:val="007A5B16"/>
    <w:rsid w:val="007C31C8"/>
    <w:rsid w:val="007C4BF2"/>
    <w:rsid w:val="007E01AB"/>
    <w:rsid w:val="007E5E02"/>
    <w:rsid w:val="007E6CD8"/>
    <w:rsid w:val="007F09DA"/>
    <w:rsid w:val="007F163A"/>
    <w:rsid w:val="007F178D"/>
    <w:rsid w:val="007F30FD"/>
    <w:rsid w:val="007F4FCC"/>
    <w:rsid w:val="007F65A3"/>
    <w:rsid w:val="00802258"/>
    <w:rsid w:val="00807AE6"/>
    <w:rsid w:val="00811AB9"/>
    <w:rsid w:val="00821745"/>
    <w:rsid w:val="0083070C"/>
    <w:rsid w:val="00833D89"/>
    <w:rsid w:val="00835E70"/>
    <w:rsid w:val="0083703B"/>
    <w:rsid w:val="00837F28"/>
    <w:rsid w:val="00840D2B"/>
    <w:rsid w:val="008452D9"/>
    <w:rsid w:val="0085030E"/>
    <w:rsid w:val="00853340"/>
    <w:rsid w:val="008549B7"/>
    <w:rsid w:val="00867378"/>
    <w:rsid w:val="008776E5"/>
    <w:rsid w:val="00882E1E"/>
    <w:rsid w:val="00885068"/>
    <w:rsid w:val="0089725B"/>
    <w:rsid w:val="008A326A"/>
    <w:rsid w:val="008B2B0B"/>
    <w:rsid w:val="008B2CBF"/>
    <w:rsid w:val="008C2399"/>
    <w:rsid w:val="008C29B4"/>
    <w:rsid w:val="008D02F2"/>
    <w:rsid w:val="008D7395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0488E"/>
    <w:rsid w:val="00910100"/>
    <w:rsid w:val="009114DD"/>
    <w:rsid w:val="009149FB"/>
    <w:rsid w:val="009155D5"/>
    <w:rsid w:val="00920AD3"/>
    <w:rsid w:val="00922FB8"/>
    <w:rsid w:val="009232C2"/>
    <w:rsid w:val="009260D0"/>
    <w:rsid w:val="00936730"/>
    <w:rsid w:val="009378FA"/>
    <w:rsid w:val="009401DA"/>
    <w:rsid w:val="009563B9"/>
    <w:rsid w:val="00956A48"/>
    <w:rsid w:val="00956B0B"/>
    <w:rsid w:val="00956DE4"/>
    <w:rsid w:val="00956FB9"/>
    <w:rsid w:val="00966C71"/>
    <w:rsid w:val="00967165"/>
    <w:rsid w:val="00967253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A55A0"/>
    <w:rsid w:val="009C58CE"/>
    <w:rsid w:val="009D155F"/>
    <w:rsid w:val="009D30C4"/>
    <w:rsid w:val="009D32F8"/>
    <w:rsid w:val="009D5198"/>
    <w:rsid w:val="009D72E5"/>
    <w:rsid w:val="009E08FF"/>
    <w:rsid w:val="009E61B2"/>
    <w:rsid w:val="009F29A7"/>
    <w:rsid w:val="009F7C60"/>
    <w:rsid w:val="00A0116B"/>
    <w:rsid w:val="00A1735C"/>
    <w:rsid w:val="00A25094"/>
    <w:rsid w:val="00A367FF"/>
    <w:rsid w:val="00A37E88"/>
    <w:rsid w:val="00A435BC"/>
    <w:rsid w:val="00A50084"/>
    <w:rsid w:val="00A50553"/>
    <w:rsid w:val="00A71E70"/>
    <w:rsid w:val="00A72FDD"/>
    <w:rsid w:val="00A74FCC"/>
    <w:rsid w:val="00A75496"/>
    <w:rsid w:val="00A82696"/>
    <w:rsid w:val="00A82C1E"/>
    <w:rsid w:val="00A832CB"/>
    <w:rsid w:val="00A85D55"/>
    <w:rsid w:val="00A909A9"/>
    <w:rsid w:val="00A953B4"/>
    <w:rsid w:val="00AA2441"/>
    <w:rsid w:val="00AA3D9C"/>
    <w:rsid w:val="00AB0656"/>
    <w:rsid w:val="00AB565D"/>
    <w:rsid w:val="00AB7626"/>
    <w:rsid w:val="00AC63A2"/>
    <w:rsid w:val="00AD171D"/>
    <w:rsid w:val="00AD5265"/>
    <w:rsid w:val="00AD6AD0"/>
    <w:rsid w:val="00AD7E49"/>
    <w:rsid w:val="00AE2FC3"/>
    <w:rsid w:val="00AF3137"/>
    <w:rsid w:val="00AF47E1"/>
    <w:rsid w:val="00AF69C0"/>
    <w:rsid w:val="00B02EA6"/>
    <w:rsid w:val="00B046C1"/>
    <w:rsid w:val="00B07834"/>
    <w:rsid w:val="00B16916"/>
    <w:rsid w:val="00B25DC5"/>
    <w:rsid w:val="00B262A1"/>
    <w:rsid w:val="00B27BDC"/>
    <w:rsid w:val="00B30F64"/>
    <w:rsid w:val="00B3210C"/>
    <w:rsid w:val="00B36C8F"/>
    <w:rsid w:val="00B4776C"/>
    <w:rsid w:val="00B50357"/>
    <w:rsid w:val="00B51BF7"/>
    <w:rsid w:val="00B542DD"/>
    <w:rsid w:val="00B55350"/>
    <w:rsid w:val="00B57396"/>
    <w:rsid w:val="00B67C04"/>
    <w:rsid w:val="00B75483"/>
    <w:rsid w:val="00B8438A"/>
    <w:rsid w:val="00B8706B"/>
    <w:rsid w:val="00B87608"/>
    <w:rsid w:val="00B91FAF"/>
    <w:rsid w:val="00B93FEC"/>
    <w:rsid w:val="00B962D0"/>
    <w:rsid w:val="00BA223B"/>
    <w:rsid w:val="00BA2713"/>
    <w:rsid w:val="00BA7BE8"/>
    <w:rsid w:val="00BB359B"/>
    <w:rsid w:val="00BB5607"/>
    <w:rsid w:val="00BC3471"/>
    <w:rsid w:val="00BC351B"/>
    <w:rsid w:val="00BC356C"/>
    <w:rsid w:val="00BC5BC2"/>
    <w:rsid w:val="00BD430C"/>
    <w:rsid w:val="00BD5017"/>
    <w:rsid w:val="00BE0043"/>
    <w:rsid w:val="00BE0D37"/>
    <w:rsid w:val="00BF0E60"/>
    <w:rsid w:val="00BF1083"/>
    <w:rsid w:val="00BF1D3C"/>
    <w:rsid w:val="00BF3180"/>
    <w:rsid w:val="00BF59F3"/>
    <w:rsid w:val="00C00A0B"/>
    <w:rsid w:val="00C02188"/>
    <w:rsid w:val="00C03799"/>
    <w:rsid w:val="00C12DD5"/>
    <w:rsid w:val="00C136D0"/>
    <w:rsid w:val="00C17E2A"/>
    <w:rsid w:val="00C20C1E"/>
    <w:rsid w:val="00C24A10"/>
    <w:rsid w:val="00C25004"/>
    <w:rsid w:val="00C2658E"/>
    <w:rsid w:val="00C362B3"/>
    <w:rsid w:val="00C40201"/>
    <w:rsid w:val="00C403C3"/>
    <w:rsid w:val="00C61E15"/>
    <w:rsid w:val="00C66F88"/>
    <w:rsid w:val="00C73B2C"/>
    <w:rsid w:val="00C73D7E"/>
    <w:rsid w:val="00C77171"/>
    <w:rsid w:val="00C771B8"/>
    <w:rsid w:val="00C82CFC"/>
    <w:rsid w:val="00C83F94"/>
    <w:rsid w:val="00C84DB2"/>
    <w:rsid w:val="00C92835"/>
    <w:rsid w:val="00C95C55"/>
    <w:rsid w:val="00CA3F8C"/>
    <w:rsid w:val="00CB08CC"/>
    <w:rsid w:val="00CB2D0F"/>
    <w:rsid w:val="00CB574B"/>
    <w:rsid w:val="00CB7870"/>
    <w:rsid w:val="00CB7D65"/>
    <w:rsid w:val="00CC3B13"/>
    <w:rsid w:val="00CC605B"/>
    <w:rsid w:val="00CD4D2B"/>
    <w:rsid w:val="00CE172B"/>
    <w:rsid w:val="00CE56FD"/>
    <w:rsid w:val="00CE5B35"/>
    <w:rsid w:val="00CF331A"/>
    <w:rsid w:val="00CF4D19"/>
    <w:rsid w:val="00D066A6"/>
    <w:rsid w:val="00D12602"/>
    <w:rsid w:val="00D14716"/>
    <w:rsid w:val="00D15CAA"/>
    <w:rsid w:val="00D17E02"/>
    <w:rsid w:val="00D2109C"/>
    <w:rsid w:val="00D25BBF"/>
    <w:rsid w:val="00D27DC3"/>
    <w:rsid w:val="00D30E89"/>
    <w:rsid w:val="00D329A0"/>
    <w:rsid w:val="00D3577C"/>
    <w:rsid w:val="00D375F4"/>
    <w:rsid w:val="00D41B86"/>
    <w:rsid w:val="00D41C29"/>
    <w:rsid w:val="00D43AC0"/>
    <w:rsid w:val="00D47C20"/>
    <w:rsid w:val="00D56441"/>
    <w:rsid w:val="00D56626"/>
    <w:rsid w:val="00D577AE"/>
    <w:rsid w:val="00D60F06"/>
    <w:rsid w:val="00D63A36"/>
    <w:rsid w:val="00D759D4"/>
    <w:rsid w:val="00D77491"/>
    <w:rsid w:val="00D8019B"/>
    <w:rsid w:val="00D812F1"/>
    <w:rsid w:val="00D85628"/>
    <w:rsid w:val="00D914D8"/>
    <w:rsid w:val="00DA1F66"/>
    <w:rsid w:val="00DA342F"/>
    <w:rsid w:val="00DA55E8"/>
    <w:rsid w:val="00DB31D9"/>
    <w:rsid w:val="00DC17D5"/>
    <w:rsid w:val="00DC76FD"/>
    <w:rsid w:val="00DE0478"/>
    <w:rsid w:val="00DE3AC3"/>
    <w:rsid w:val="00DF02F9"/>
    <w:rsid w:val="00DF591D"/>
    <w:rsid w:val="00DF5FCD"/>
    <w:rsid w:val="00E058CD"/>
    <w:rsid w:val="00E059FA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27E4F"/>
    <w:rsid w:val="00E40079"/>
    <w:rsid w:val="00E41065"/>
    <w:rsid w:val="00E41D90"/>
    <w:rsid w:val="00E42A76"/>
    <w:rsid w:val="00E54475"/>
    <w:rsid w:val="00E550F7"/>
    <w:rsid w:val="00E601B6"/>
    <w:rsid w:val="00E601FC"/>
    <w:rsid w:val="00E80C06"/>
    <w:rsid w:val="00E84F61"/>
    <w:rsid w:val="00E85536"/>
    <w:rsid w:val="00E86F8A"/>
    <w:rsid w:val="00EA21BA"/>
    <w:rsid w:val="00EA3A1A"/>
    <w:rsid w:val="00EA5BCA"/>
    <w:rsid w:val="00EA78ED"/>
    <w:rsid w:val="00EB2FF3"/>
    <w:rsid w:val="00EB5924"/>
    <w:rsid w:val="00EC2D9F"/>
    <w:rsid w:val="00ED219F"/>
    <w:rsid w:val="00ED2AA6"/>
    <w:rsid w:val="00EE497B"/>
    <w:rsid w:val="00EF0198"/>
    <w:rsid w:val="00EF7436"/>
    <w:rsid w:val="00F05BEE"/>
    <w:rsid w:val="00F1179F"/>
    <w:rsid w:val="00F12F9F"/>
    <w:rsid w:val="00F17FDF"/>
    <w:rsid w:val="00F208E3"/>
    <w:rsid w:val="00F2190A"/>
    <w:rsid w:val="00F23572"/>
    <w:rsid w:val="00F235D6"/>
    <w:rsid w:val="00F2361D"/>
    <w:rsid w:val="00F27FA3"/>
    <w:rsid w:val="00F32A4B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63DE"/>
    <w:rsid w:val="00FC7E02"/>
    <w:rsid w:val="00FE4D5F"/>
    <w:rsid w:val="00FE5ED0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oughtco.com/switching-between-present-perfect-past-simple-1211026" TargetMode="External"/><Relationship Id="rId13" Type="http://schemas.openxmlformats.org/officeDocument/2006/relationships/hyperlink" Target="https://www.thoughtco.com/switching-between-present-perfect-past-simple-1211026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englishpost.org/past-perfect/" TargetMode="External"/><Relationship Id="rId17" Type="http://schemas.openxmlformats.org/officeDocument/2006/relationships/hyperlink" Target="https://englishpost.org/past-perfec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yenglishpages.com/blog/how-to-teach-the-past-perfect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yenglishpages.com/blog/how-to-teach-the-past-perfec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nglishlessonplanner.com/plans/2682" TargetMode="External"/><Relationship Id="rId10" Type="http://schemas.openxmlformats.org/officeDocument/2006/relationships/hyperlink" Target="https://www.englishlessonplanner.com/plans/2682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udy.com/academy/lesson/past-perfect-tense-lesson-plan.html" TargetMode="External"/><Relationship Id="rId14" Type="http://schemas.openxmlformats.org/officeDocument/2006/relationships/hyperlink" Target="https://study.com/academy/lesson/past-perfect-tense-lesson-plan.htm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C541B"/>
    <w:rsid w:val="000E3902"/>
    <w:rsid w:val="00106507"/>
    <w:rsid w:val="00253619"/>
    <w:rsid w:val="00262022"/>
    <w:rsid w:val="0026558F"/>
    <w:rsid w:val="00280CE5"/>
    <w:rsid w:val="003A22D6"/>
    <w:rsid w:val="003C213A"/>
    <w:rsid w:val="003F42A4"/>
    <w:rsid w:val="004A008E"/>
    <w:rsid w:val="004E1DB9"/>
    <w:rsid w:val="0050187F"/>
    <w:rsid w:val="0050760F"/>
    <w:rsid w:val="00530D6F"/>
    <w:rsid w:val="00571A20"/>
    <w:rsid w:val="005D1C96"/>
    <w:rsid w:val="005E6E71"/>
    <w:rsid w:val="006814AC"/>
    <w:rsid w:val="006D6E20"/>
    <w:rsid w:val="00713551"/>
    <w:rsid w:val="007C2FA5"/>
    <w:rsid w:val="00805105"/>
    <w:rsid w:val="00816166"/>
    <w:rsid w:val="00833601"/>
    <w:rsid w:val="00836926"/>
    <w:rsid w:val="00957041"/>
    <w:rsid w:val="009D2491"/>
    <w:rsid w:val="009F03E4"/>
    <w:rsid w:val="00A20224"/>
    <w:rsid w:val="00A50CC6"/>
    <w:rsid w:val="00AB2F7D"/>
    <w:rsid w:val="00AB37F5"/>
    <w:rsid w:val="00AC6A43"/>
    <w:rsid w:val="00B67D1F"/>
    <w:rsid w:val="00C21632"/>
    <w:rsid w:val="00C87D32"/>
    <w:rsid w:val="00C93DC1"/>
    <w:rsid w:val="00CA2000"/>
    <w:rsid w:val="00D339AD"/>
    <w:rsid w:val="00D417B5"/>
    <w:rsid w:val="00D92979"/>
    <w:rsid w:val="00DE19D7"/>
    <w:rsid w:val="00E17671"/>
    <w:rsid w:val="00EB30E9"/>
    <w:rsid w:val="00F07EE3"/>
    <w:rsid w:val="00F419FB"/>
    <w:rsid w:val="00FC59D8"/>
    <w:rsid w:val="00FD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25</TotalTime>
  <Pages>2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GENESIS</cp:lastModifiedBy>
  <cp:revision>17</cp:revision>
  <dcterms:created xsi:type="dcterms:W3CDTF">2019-06-27T03:18:00Z</dcterms:created>
  <dcterms:modified xsi:type="dcterms:W3CDTF">2019-07-01T08:04:00Z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