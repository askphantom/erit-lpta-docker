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D536A7">
            <w:pPr>
              <w:pStyle w:val="Title"/>
              <w:rPr>
                <w:sz w:val="40"/>
                <w:szCs w:val="40"/>
              </w:rPr>
            </w:pPr>
            <w:r>
              <w:rPr>
                <w:sz w:val="40"/>
                <w:szCs w:val="40"/>
              </w:rPr>
              <w:t>CIRCLES</w:t>
            </w:r>
            <w:bookmarkStart w:id="0" w:name="_GoBack"/>
            <w:bookmarkEnd w:id="0"/>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3E297B">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936B83">
                  <w:r>
                    <w:t>4</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1611AE" w:rsidRDefault="00AF65D8" w:rsidP="00B67C04">
            <w:pPr>
              <w:pStyle w:val="ListParagraph"/>
              <w:numPr>
                <w:ilvl w:val="0"/>
                <w:numId w:val="2"/>
              </w:numPr>
              <w:ind w:left="467" w:hanging="142"/>
            </w:pPr>
            <w:r>
              <w:t xml:space="preserve"> Identifying the components of a circle</w:t>
            </w:r>
          </w:p>
          <w:p w:rsidR="00AF65D8" w:rsidRDefault="00AF65D8" w:rsidP="00B67C04">
            <w:pPr>
              <w:pStyle w:val="ListParagraph"/>
              <w:numPr>
                <w:ilvl w:val="0"/>
                <w:numId w:val="2"/>
              </w:numPr>
              <w:ind w:left="467" w:hanging="142"/>
            </w:pPr>
            <w:r>
              <w:t xml:space="preserve"> Differentiating between radius and diameter</w:t>
            </w:r>
          </w:p>
          <w:p w:rsidR="00AF65D8" w:rsidRDefault="00AF65D8" w:rsidP="00B67C04">
            <w:pPr>
              <w:pStyle w:val="ListParagraph"/>
              <w:numPr>
                <w:ilvl w:val="0"/>
                <w:numId w:val="2"/>
              </w:numPr>
              <w:ind w:left="467" w:hanging="142"/>
            </w:pPr>
            <w:r>
              <w:t xml:space="preserve"> Measuring a circle to find the circumference, diameter and radius</w:t>
            </w:r>
          </w:p>
          <w:p w:rsidR="000033DE" w:rsidRDefault="000033DE" w:rsidP="00B67C04">
            <w:pPr>
              <w:pStyle w:val="ListParagraph"/>
              <w:numPr>
                <w:ilvl w:val="0"/>
                <w:numId w:val="2"/>
              </w:numPr>
              <w:ind w:left="467" w:hanging="142"/>
            </w:pPr>
            <w:r>
              <w:t>Calculating the circumference, radius and diameter of a circle</w:t>
            </w:r>
          </w:p>
          <w:p w:rsidR="00AF65D8" w:rsidRDefault="000033DE" w:rsidP="00B67C04">
            <w:pPr>
              <w:pStyle w:val="ListParagraph"/>
              <w:numPr>
                <w:ilvl w:val="0"/>
                <w:numId w:val="2"/>
              </w:numPr>
              <w:ind w:left="467" w:hanging="142"/>
            </w:pPr>
            <w:r>
              <w:t xml:space="preserve"> Solving quantitative problems on circles</w:t>
            </w:r>
          </w:p>
        </w:tc>
      </w:tr>
    </w:tbl>
    <w:p w:rsidR="00C17E2A" w:rsidRDefault="000033DE">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0"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5157"/>
                            </w:tblGrid>
                            <w:tr w:rsidR="009B6CA2">
                              <w:trPr>
                                <w:trHeight w:val="1440"/>
                              </w:trPr>
                              <w:tc>
                                <w:tcPr>
                                  <w:tcW w:w="5000" w:type="pct"/>
                                  <w:tcBorders>
                                    <w:top w:val="single" w:sz="8" w:space="0" w:color="000000" w:themeColor="text1"/>
                                    <w:bottom w:val="single" w:sz="8" w:space="0" w:color="000000" w:themeColor="text1"/>
                                  </w:tcBorders>
                                </w:tcPr>
                                <w:p w:rsidR="009B6CA2" w:rsidRDefault="009B6CA2">
                                  <w:pPr>
                                    <w:pStyle w:val="Heading2"/>
                                  </w:pPr>
                                  <w:r>
                                    <w:t>Materials Required</w:t>
                                  </w:r>
                                </w:p>
                                <w:p w:rsidR="009B6CA2" w:rsidRDefault="009B6CA2" w:rsidP="00571E48">
                                  <w:pPr>
                                    <w:pStyle w:val="ListParagraph"/>
                                    <w:numPr>
                                      <w:ilvl w:val="0"/>
                                      <w:numId w:val="15"/>
                                    </w:numPr>
                                    <w:ind w:left="540" w:hanging="180"/>
                                  </w:pPr>
                                  <w:r>
                                    <w:t>Whiteboard</w:t>
                                  </w:r>
                                </w:p>
                                <w:p w:rsidR="009B6CA2" w:rsidRDefault="009B6CA2" w:rsidP="00571E48">
                                  <w:pPr>
                                    <w:pStyle w:val="ListParagraph"/>
                                    <w:numPr>
                                      <w:ilvl w:val="0"/>
                                      <w:numId w:val="15"/>
                                    </w:numPr>
                                    <w:ind w:left="540" w:hanging="180"/>
                                  </w:pPr>
                                  <w:r>
                                    <w:t>Pencil</w:t>
                                  </w:r>
                                </w:p>
                                <w:p w:rsidR="009B6CA2" w:rsidRDefault="009B6CA2" w:rsidP="00571E48">
                                  <w:pPr>
                                    <w:pStyle w:val="ListParagraph"/>
                                    <w:numPr>
                                      <w:ilvl w:val="0"/>
                                      <w:numId w:val="15"/>
                                    </w:numPr>
                                    <w:ind w:left="540" w:hanging="180"/>
                                  </w:pPr>
                                  <w:r>
                                    <w:t>Ruler</w:t>
                                  </w:r>
                                </w:p>
                                <w:p w:rsidR="009B6CA2" w:rsidRDefault="009B6CA2" w:rsidP="00571E48">
                                  <w:pPr>
                                    <w:pStyle w:val="ListParagraph"/>
                                    <w:numPr>
                                      <w:ilvl w:val="0"/>
                                      <w:numId w:val="15"/>
                                    </w:numPr>
                                    <w:ind w:left="540" w:hanging="180"/>
                                  </w:pPr>
                                  <w:r>
                                    <w:t>Compass</w:t>
                                  </w:r>
                                </w:p>
                                <w:p w:rsidR="009B6CA2" w:rsidRDefault="009B6CA2" w:rsidP="00571E48">
                                  <w:pPr>
                                    <w:pStyle w:val="ListParagraph"/>
                                    <w:numPr>
                                      <w:ilvl w:val="0"/>
                                      <w:numId w:val="15"/>
                                    </w:numPr>
                                    <w:ind w:left="540" w:hanging="180"/>
                                  </w:pPr>
                                  <w:r>
                                    <w:t>Circular objects</w:t>
                                  </w:r>
                                </w:p>
                                <w:p w:rsidR="009B6CA2" w:rsidRPr="00BF3180" w:rsidRDefault="009B6CA2" w:rsidP="00571E48">
                                  <w:pPr>
                                    <w:pStyle w:val="ListParagraph"/>
                                    <w:numPr>
                                      <w:ilvl w:val="0"/>
                                      <w:numId w:val="15"/>
                                    </w:numPr>
                                    <w:ind w:left="540" w:hanging="180"/>
                                  </w:pPr>
                                  <w:r>
                                    <w:t>yarn</w:t>
                                  </w:r>
                                </w:p>
                                <w:p w:rsidR="009B6CA2" w:rsidRDefault="009B6CA2" w:rsidP="008B2B0B">
                                  <w:pPr>
                                    <w:pStyle w:val="ListBullet"/>
                                    <w:numPr>
                                      <w:ilvl w:val="0"/>
                                      <w:numId w:val="0"/>
                                    </w:numPr>
                                    <w:ind w:left="167" w:hanging="101"/>
                                  </w:pPr>
                                </w:p>
                                <w:p w:rsidR="009B6CA2" w:rsidRDefault="009B6CA2" w:rsidP="00EA3A1A">
                                  <w:pPr>
                                    <w:pStyle w:val="ListBullet"/>
                                    <w:numPr>
                                      <w:ilvl w:val="0"/>
                                      <w:numId w:val="0"/>
                                    </w:numPr>
                                    <w:ind w:left="167" w:hanging="101"/>
                                  </w:pPr>
                                </w:p>
                                <w:p w:rsidR="009B6CA2" w:rsidRDefault="009B6CA2" w:rsidP="00EA3A1A">
                                  <w:pPr>
                                    <w:pStyle w:val="ListBullet"/>
                                    <w:numPr>
                                      <w:ilvl w:val="0"/>
                                      <w:numId w:val="0"/>
                                    </w:numPr>
                                    <w:ind w:left="167" w:hanging="101"/>
                                  </w:pPr>
                                </w:p>
                              </w:tc>
                            </w:tr>
                            <w:tr w:rsidR="009B6CA2">
                              <w:trPr>
                                <w:trHeight w:val="1728"/>
                              </w:trPr>
                              <w:tc>
                                <w:tcPr>
                                  <w:tcW w:w="5000" w:type="pct"/>
                                  <w:tcBorders>
                                    <w:top w:val="single" w:sz="8" w:space="0" w:color="000000" w:themeColor="text1"/>
                                    <w:bottom w:val="single" w:sz="8" w:space="0" w:color="000000" w:themeColor="text1"/>
                                  </w:tcBorders>
                                </w:tcPr>
                                <w:p w:rsidR="009B6CA2" w:rsidRDefault="009B6CA2">
                                  <w:pPr>
                                    <w:pStyle w:val="Heading2"/>
                                  </w:pPr>
                                  <w:r>
                                    <w:t>Additional Resources</w:t>
                                  </w:r>
                                </w:p>
                                <w:p w:rsidR="009B6CA2" w:rsidRDefault="000614C0" w:rsidP="00C07470">
                                  <w:pPr>
                                    <w:pStyle w:val="ListBullet"/>
                                  </w:pPr>
                                  <w:hyperlink r:id="rId8" w:history="1">
                                    <w:r w:rsidR="009B6CA2" w:rsidRPr="00E303F7">
                                      <w:rPr>
                                        <w:rStyle w:val="Hyperlink"/>
                                      </w:rPr>
                                      <w:t>http://www.pdesas.org/module/content/resources/4913/view.ashx</w:t>
                                    </w:r>
                                  </w:hyperlink>
                                  <w:r w:rsidR="009B6CA2">
                                    <w:t xml:space="preserve"> </w:t>
                                  </w:r>
                                </w:p>
                                <w:p w:rsidR="009B6CA2" w:rsidRDefault="000614C0" w:rsidP="00A65C9C">
                                  <w:pPr>
                                    <w:pStyle w:val="ListBullet"/>
                                  </w:pPr>
                                  <w:hyperlink r:id="rId9" w:history="1">
                                    <w:r w:rsidR="009B6CA2" w:rsidRPr="00E303F7">
                                      <w:rPr>
                                        <w:rStyle w:val="Hyperlink"/>
                                      </w:rPr>
                                      <w:t>https://www.turtlediary.com/lesson/parts-of-circle.html</w:t>
                                    </w:r>
                                  </w:hyperlink>
                                  <w:r w:rsidR="009B6CA2">
                                    <w:t xml:space="preserve"> </w:t>
                                  </w:r>
                                </w:p>
                                <w:p w:rsidR="009B6CA2" w:rsidRDefault="000614C0" w:rsidP="00721BED">
                                  <w:pPr>
                                    <w:pStyle w:val="ListBullet"/>
                                  </w:pPr>
                                  <w:hyperlink r:id="rId10" w:history="1">
                                    <w:r w:rsidR="009B6CA2" w:rsidRPr="00E303F7">
                                      <w:rPr>
                                        <w:rStyle w:val="Hyperlink"/>
                                      </w:rPr>
                                      <w:t>https://www.homeschoolmath.net/teaching/g/circles.php</w:t>
                                    </w:r>
                                  </w:hyperlink>
                                  <w:r w:rsidR="009B6CA2">
                                    <w:t xml:space="preserve"> </w:t>
                                  </w:r>
                                </w:p>
                                <w:p w:rsidR="009B6CA2" w:rsidRDefault="000614C0" w:rsidP="004374AF">
                                  <w:pPr>
                                    <w:pStyle w:val="ListBullet"/>
                                  </w:pPr>
                                  <w:hyperlink r:id="rId11" w:history="1">
                                    <w:r w:rsidR="009B6CA2" w:rsidRPr="00E303F7">
                                      <w:rPr>
                                        <w:rStyle w:val="Hyperlink"/>
                                      </w:rPr>
                                      <w:t>http://operationmaths.ie/digging-deeper-circle-5th-6th/</w:t>
                                    </w:r>
                                  </w:hyperlink>
                                  <w:r w:rsidR="009B6CA2">
                                    <w:t xml:space="preserve"> </w:t>
                                  </w:r>
                                </w:p>
                                <w:p w:rsidR="009B6CA2" w:rsidRDefault="009B6CA2" w:rsidP="004374AF">
                                  <w:pPr>
                                    <w:pStyle w:val="ListBullet"/>
                                  </w:pPr>
                                </w:p>
                                <w:p w:rsidR="009B6CA2" w:rsidRDefault="009B6CA2" w:rsidP="00AA2869">
                                  <w:pPr>
                                    <w:pStyle w:val="ListBullet"/>
                                    <w:numPr>
                                      <w:ilvl w:val="0"/>
                                      <w:numId w:val="0"/>
                                    </w:numPr>
                                    <w:ind w:left="167"/>
                                  </w:pPr>
                                </w:p>
                              </w:tc>
                            </w:tr>
                            <w:tr w:rsidR="009B6CA2">
                              <w:trPr>
                                <w:trHeight w:val="864"/>
                              </w:trPr>
                              <w:tc>
                                <w:tcPr>
                                  <w:tcW w:w="5000" w:type="pct"/>
                                  <w:tcBorders>
                                    <w:top w:val="single" w:sz="8" w:space="0" w:color="000000" w:themeColor="text1"/>
                                  </w:tcBorders>
                                </w:tcPr>
                                <w:p w:rsidR="009B6CA2" w:rsidRDefault="009B6CA2">
                                  <w:pPr>
                                    <w:pStyle w:val="Heading2"/>
                                  </w:pPr>
                                  <w:r>
                                    <w:t>Additional Notes</w:t>
                                  </w:r>
                                </w:p>
                                <w:p w:rsidR="009B6CA2" w:rsidRDefault="009B6CA2"/>
                              </w:tc>
                            </w:tr>
                          </w:tbl>
                          <w:p w:rsidR="009B6CA2" w:rsidRDefault="009B6CA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5157"/>
                      </w:tblGrid>
                      <w:tr w:rsidR="009B6CA2">
                        <w:trPr>
                          <w:trHeight w:val="1440"/>
                        </w:trPr>
                        <w:tc>
                          <w:tcPr>
                            <w:tcW w:w="5000" w:type="pct"/>
                            <w:tcBorders>
                              <w:top w:val="single" w:sz="8" w:space="0" w:color="000000" w:themeColor="text1"/>
                              <w:bottom w:val="single" w:sz="8" w:space="0" w:color="000000" w:themeColor="text1"/>
                            </w:tcBorders>
                          </w:tcPr>
                          <w:p w:rsidR="009B6CA2" w:rsidRDefault="009B6CA2">
                            <w:pPr>
                              <w:pStyle w:val="Heading2"/>
                            </w:pPr>
                            <w:r>
                              <w:t>Materials Required</w:t>
                            </w:r>
                          </w:p>
                          <w:p w:rsidR="009B6CA2" w:rsidRDefault="009B6CA2" w:rsidP="00571E48">
                            <w:pPr>
                              <w:pStyle w:val="ListParagraph"/>
                              <w:numPr>
                                <w:ilvl w:val="0"/>
                                <w:numId w:val="15"/>
                              </w:numPr>
                              <w:ind w:left="540" w:hanging="180"/>
                            </w:pPr>
                            <w:r>
                              <w:t>Whiteboard</w:t>
                            </w:r>
                          </w:p>
                          <w:p w:rsidR="009B6CA2" w:rsidRDefault="009B6CA2" w:rsidP="00571E48">
                            <w:pPr>
                              <w:pStyle w:val="ListParagraph"/>
                              <w:numPr>
                                <w:ilvl w:val="0"/>
                                <w:numId w:val="15"/>
                              </w:numPr>
                              <w:ind w:left="540" w:hanging="180"/>
                            </w:pPr>
                            <w:r>
                              <w:t>Pencil</w:t>
                            </w:r>
                          </w:p>
                          <w:p w:rsidR="009B6CA2" w:rsidRDefault="009B6CA2" w:rsidP="00571E48">
                            <w:pPr>
                              <w:pStyle w:val="ListParagraph"/>
                              <w:numPr>
                                <w:ilvl w:val="0"/>
                                <w:numId w:val="15"/>
                              </w:numPr>
                              <w:ind w:left="540" w:hanging="180"/>
                            </w:pPr>
                            <w:r>
                              <w:t>Ruler</w:t>
                            </w:r>
                          </w:p>
                          <w:p w:rsidR="009B6CA2" w:rsidRDefault="009B6CA2" w:rsidP="00571E48">
                            <w:pPr>
                              <w:pStyle w:val="ListParagraph"/>
                              <w:numPr>
                                <w:ilvl w:val="0"/>
                                <w:numId w:val="15"/>
                              </w:numPr>
                              <w:ind w:left="540" w:hanging="180"/>
                            </w:pPr>
                            <w:r>
                              <w:t>Compass</w:t>
                            </w:r>
                          </w:p>
                          <w:p w:rsidR="009B6CA2" w:rsidRDefault="009B6CA2" w:rsidP="00571E48">
                            <w:pPr>
                              <w:pStyle w:val="ListParagraph"/>
                              <w:numPr>
                                <w:ilvl w:val="0"/>
                                <w:numId w:val="15"/>
                              </w:numPr>
                              <w:ind w:left="540" w:hanging="180"/>
                            </w:pPr>
                            <w:r>
                              <w:t>Circular objects</w:t>
                            </w:r>
                          </w:p>
                          <w:p w:rsidR="009B6CA2" w:rsidRPr="00BF3180" w:rsidRDefault="009B6CA2" w:rsidP="00571E48">
                            <w:pPr>
                              <w:pStyle w:val="ListParagraph"/>
                              <w:numPr>
                                <w:ilvl w:val="0"/>
                                <w:numId w:val="15"/>
                              </w:numPr>
                              <w:ind w:left="540" w:hanging="180"/>
                            </w:pPr>
                            <w:r>
                              <w:t>yarn</w:t>
                            </w:r>
                          </w:p>
                          <w:p w:rsidR="009B6CA2" w:rsidRDefault="009B6CA2" w:rsidP="008B2B0B">
                            <w:pPr>
                              <w:pStyle w:val="ListBullet"/>
                              <w:numPr>
                                <w:ilvl w:val="0"/>
                                <w:numId w:val="0"/>
                              </w:numPr>
                              <w:ind w:left="167" w:hanging="101"/>
                            </w:pPr>
                          </w:p>
                          <w:p w:rsidR="009B6CA2" w:rsidRDefault="009B6CA2" w:rsidP="00EA3A1A">
                            <w:pPr>
                              <w:pStyle w:val="ListBullet"/>
                              <w:numPr>
                                <w:ilvl w:val="0"/>
                                <w:numId w:val="0"/>
                              </w:numPr>
                              <w:ind w:left="167" w:hanging="101"/>
                            </w:pPr>
                          </w:p>
                          <w:p w:rsidR="009B6CA2" w:rsidRDefault="009B6CA2" w:rsidP="00EA3A1A">
                            <w:pPr>
                              <w:pStyle w:val="ListBullet"/>
                              <w:numPr>
                                <w:ilvl w:val="0"/>
                                <w:numId w:val="0"/>
                              </w:numPr>
                              <w:ind w:left="167" w:hanging="101"/>
                            </w:pPr>
                          </w:p>
                        </w:tc>
                      </w:tr>
                      <w:tr w:rsidR="009B6CA2">
                        <w:trPr>
                          <w:trHeight w:val="1728"/>
                        </w:trPr>
                        <w:tc>
                          <w:tcPr>
                            <w:tcW w:w="5000" w:type="pct"/>
                            <w:tcBorders>
                              <w:top w:val="single" w:sz="8" w:space="0" w:color="000000" w:themeColor="text1"/>
                              <w:bottom w:val="single" w:sz="8" w:space="0" w:color="000000" w:themeColor="text1"/>
                            </w:tcBorders>
                          </w:tcPr>
                          <w:p w:rsidR="009B6CA2" w:rsidRDefault="009B6CA2">
                            <w:pPr>
                              <w:pStyle w:val="Heading2"/>
                            </w:pPr>
                            <w:r>
                              <w:t>Additional Resources</w:t>
                            </w:r>
                          </w:p>
                          <w:p w:rsidR="009B6CA2" w:rsidRDefault="000614C0" w:rsidP="00C07470">
                            <w:pPr>
                              <w:pStyle w:val="ListBullet"/>
                            </w:pPr>
                            <w:hyperlink r:id="rId12" w:history="1">
                              <w:r w:rsidR="009B6CA2" w:rsidRPr="00E303F7">
                                <w:rPr>
                                  <w:rStyle w:val="Hyperlink"/>
                                </w:rPr>
                                <w:t>http://www.pdesas.org/module/content/resources/4913/view.ashx</w:t>
                              </w:r>
                            </w:hyperlink>
                            <w:r w:rsidR="009B6CA2">
                              <w:t xml:space="preserve"> </w:t>
                            </w:r>
                          </w:p>
                          <w:p w:rsidR="009B6CA2" w:rsidRDefault="000614C0" w:rsidP="00A65C9C">
                            <w:pPr>
                              <w:pStyle w:val="ListBullet"/>
                            </w:pPr>
                            <w:hyperlink r:id="rId13" w:history="1">
                              <w:r w:rsidR="009B6CA2" w:rsidRPr="00E303F7">
                                <w:rPr>
                                  <w:rStyle w:val="Hyperlink"/>
                                </w:rPr>
                                <w:t>https://www.turtlediary.com/lesson/parts-of-circle.html</w:t>
                              </w:r>
                            </w:hyperlink>
                            <w:r w:rsidR="009B6CA2">
                              <w:t xml:space="preserve"> </w:t>
                            </w:r>
                          </w:p>
                          <w:p w:rsidR="009B6CA2" w:rsidRDefault="000614C0" w:rsidP="00721BED">
                            <w:pPr>
                              <w:pStyle w:val="ListBullet"/>
                            </w:pPr>
                            <w:hyperlink r:id="rId14" w:history="1">
                              <w:r w:rsidR="009B6CA2" w:rsidRPr="00E303F7">
                                <w:rPr>
                                  <w:rStyle w:val="Hyperlink"/>
                                </w:rPr>
                                <w:t>https://www.homeschoolmath.net/teaching/g/circles.php</w:t>
                              </w:r>
                            </w:hyperlink>
                            <w:r w:rsidR="009B6CA2">
                              <w:t xml:space="preserve"> </w:t>
                            </w:r>
                          </w:p>
                          <w:p w:rsidR="009B6CA2" w:rsidRDefault="000614C0" w:rsidP="004374AF">
                            <w:pPr>
                              <w:pStyle w:val="ListBullet"/>
                            </w:pPr>
                            <w:hyperlink r:id="rId15" w:history="1">
                              <w:r w:rsidR="009B6CA2" w:rsidRPr="00E303F7">
                                <w:rPr>
                                  <w:rStyle w:val="Hyperlink"/>
                                </w:rPr>
                                <w:t>http://operationmaths.ie/digging-deeper-circle-5th-6th/</w:t>
                              </w:r>
                            </w:hyperlink>
                            <w:r w:rsidR="009B6CA2">
                              <w:t xml:space="preserve"> </w:t>
                            </w:r>
                          </w:p>
                          <w:p w:rsidR="009B6CA2" w:rsidRDefault="009B6CA2" w:rsidP="004374AF">
                            <w:pPr>
                              <w:pStyle w:val="ListBullet"/>
                            </w:pPr>
                          </w:p>
                          <w:p w:rsidR="009B6CA2" w:rsidRDefault="009B6CA2" w:rsidP="00AA2869">
                            <w:pPr>
                              <w:pStyle w:val="ListBullet"/>
                              <w:numPr>
                                <w:ilvl w:val="0"/>
                                <w:numId w:val="0"/>
                              </w:numPr>
                              <w:ind w:left="167"/>
                            </w:pPr>
                          </w:p>
                        </w:tc>
                      </w:tr>
                      <w:tr w:rsidR="009B6CA2">
                        <w:trPr>
                          <w:trHeight w:val="864"/>
                        </w:trPr>
                        <w:tc>
                          <w:tcPr>
                            <w:tcW w:w="5000" w:type="pct"/>
                            <w:tcBorders>
                              <w:top w:val="single" w:sz="8" w:space="0" w:color="000000" w:themeColor="text1"/>
                            </w:tcBorders>
                          </w:tcPr>
                          <w:p w:rsidR="009B6CA2" w:rsidRDefault="009B6CA2">
                            <w:pPr>
                              <w:pStyle w:val="Heading2"/>
                            </w:pPr>
                            <w:r>
                              <w:t>Additional Notes</w:t>
                            </w:r>
                          </w:p>
                          <w:p w:rsidR="009B6CA2" w:rsidRDefault="009B6CA2"/>
                        </w:tc>
                      </w:tr>
                    </w:tbl>
                    <w:p w:rsidR="009B6CA2" w:rsidRDefault="009B6CA2"/>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1D4D95" w:rsidRDefault="00DF4719" w:rsidP="00B75EFD">
            <w:pPr>
              <w:pStyle w:val="ListParagraph"/>
              <w:numPr>
                <w:ilvl w:val="0"/>
                <w:numId w:val="16"/>
              </w:numPr>
              <w:ind w:left="180" w:hanging="180"/>
            </w:pPr>
            <w:r>
              <w:t>Identify the components of a circle – radius,</w:t>
            </w:r>
            <w:r w:rsidR="00B75EFD">
              <w:t xml:space="preserve"> </w:t>
            </w:r>
            <w:r>
              <w:t>diameter, and circumference of a circle</w:t>
            </w:r>
          </w:p>
          <w:p w:rsidR="00DF4719" w:rsidRDefault="00DF4719" w:rsidP="00B75EFD">
            <w:pPr>
              <w:pStyle w:val="ListParagraph"/>
              <w:numPr>
                <w:ilvl w:val="0"/>
                <w:numId w:val="16"/>
              </w:numPr>
              <w:ind w:left="180" w:hanging="180"/>
            </w:pPr>
            <w:r>
              <w:t>Differentiate between radius and diameter</w:t>
            </w:r>
          </w:p>
          <w:p w:rsidR="007A7F63" w:rsidRDefault="007A7F63" w:rsidP="00B75EFD">
            <w:pPr>
              <w:pStyle w:val="ListParagraph"/>
              <w:numPr>
                <w:ilvl w:val="0"/>
                <w:numId w:val="16"/>
              </w:numPr>
              <w:ind w:left="180" w:hanging="180"/>
            </w:pPr>
            <w:r w:rsidRPr="007A7F63">
              <w:t>measure a circle to find the circumference, diameter, and radius.</w:t>
            </w:r>
          </w:p>
          <w:p w:rsidR="007A7F63" w:rsidRDefault="007A7F63" w:rsidP="00B75EFD">
            <w:pPr>
              <w:pStyle w:val="ListParagraph"/>
              <w:numPr>
                <w:ilvl w:val="0"/>
                <w:numId w:val="16"/>
              </w:numPr>
              <w:ind w:left="180" w:hanging="180"/>
            </w:pPr>
            <w:r>
              <w:t>Solve quantitative problems on circles</w:t>
            </w:r>
          </w:p>
          <w:p w:rsidR="007A7F63" w:rsidRDefault="007A7F63" w:rsidP="00DF4719"/>
          <w:p w:rsidR="001D4D95" w:rsidRDefault="001D4D95" w:rsidP="001D4D95"/>
          <w:p w:rsidR="00A82716" w:rsidRDefault="00A82716" w:rsidP="001D4D95"/>
          <w:p w:rsidR="00A82716" w:rsidRDefault="00A82716" w:rsidP="001D4D95"/>
          <w:p w:rsidR="00A82716" w:rsidRDefault="00A82716" w:rsidP="001D4D95"/>
          <w:p w:rsidR="00A82716" w:rsidRDefault="00A82716" w:rsidP="001D4D95"/>
          <w:p w:rsidR="00A82716" w:rsidRDefault="00A82716" w:rsidP="001D4D95"/>
          <w:p w:rsidR="00A82716" w:rsidRDefault="00A82716" w:rsidP="001D4D95"/>
          <w:p w:rsidR="00A82716" w:rsidRDefault="00A82716" w:rsidP="001D4D95"/>
          <w:p w:rsidR="00B75EFD" w:rsidRDefault="00B75EFD" w:rsidP="001D4D95"/>
          <w:p w:rsidR="004374AF" w:rsidRPr="00FB30A1" w:rsidRDefault="004374AF" w:rsidP="004374AF">
            <w:pPr>
              <w:pStyle w:val="ListParagraph"/>
              <w:ind w:left="0"/>
            </w:pPr>
            <w:r w:rsidRPr="00FB30A1">
              <w:rPr>
                <w:rFonts w:asciiTheme="majorHAnsi" w:eastAsiaTheme="majorEastAsia" w:hAnsiTheme="majorHAnsi" w:cstheme="majorBidi"/>
                <w:b/>
                <w:color w:val="F16522" w:themeColor="accent1"/>
              </w:rPr>
              <w:lastRenderedPageBreak/>
              <w:t>Guided Practice</w:t>
            </w:r>
          </w:p>
          <w:p w:rsidR="004374AF" w:rsidRPr="00031953" w:rsidRDefault="005370C5" w:rsidP="004374AF">
            <w:pPr>
              <w:rPr>
                <w:b/>
              </w:rPr>
            </w:pPr>
            <w:r>
              <w:rPr>
                <w:b/>
              </w:rPr>
              <w:t>Day 2/ Lesson 2</w:t>
            </w:r>
            <w:r w:rsidR="004374AF" w:rsidRPr="00031953">
              <w:rPr>
                <w:b/>
              </w:rPr>
              <w:t xml:space="preserve">: 15 </w:t>
            </w:r>
            <w:proofErr w:type="spellStart"/>
            <w:r w:rsidR="004374AF" w:rsidRPr="00031953">
              <w:rPr>
                <w:b/>
              </w:rPr>
              <w:t>Mins</w:t>
            </w:r>
            <w:proofErr w:type="spellEnd"/>
          </w:p>
          <w:p w:rsidR="004374AF" w:rsidRDefault="004374AF" w:rsidP="00B75EFD">
            <w:pPr>
              <w:pStyle w:val="ListParagraph"/>
              <w:numPr>
                <w:ilvl w:val="0"/>
                <w:numId w:val="19"/>
              </w:numPr>
              <w:ind w:left="180" w:hanging="180"/>
            </w:pPr>
            <w:r w:rsidRPr="004374AF">
              <w:t>The s</w:t>
            </w:r>
            <w:r>
              <w:t>tudents will use a circular object (e.g. bottle cap)</w:t>
            </w:r>
            <w:r w:rsidRPr="004374AF">
              <w:t xml:space="preserve"> to make a circle model.  </w:t>
            </w:r>
          </w:p>
          <w:p w:rsidR="004374AF" w:rsidRDefault="004374AF" w:rsidP="00B75EFD">
            <w:pPr>
              <w:pStyle w:val="ListParagraph"/>
              <w:numPr>
                <w:ilvl w:val="0"/>
                <w:numId w:val="19"/>
              </w:numPr>
              <w:ind w:left="180" w:hanging="180"/>
            </w:pPr>
            <w:r w:rsidRPr="004374AF">
              <w:t xml:space="preserve">The teacher will guide the students through the drawing and labeling of each part of </w:t>
            </w:r>
            <w:r>
              <w:t xml:space="preserve">the circle on the paper plate. </w:t>
            </w:r>
          </w:p>
          <w:p w:rsidR="001D4D95" w:rsidRDefault="004374AF" w:rsidP="00B75EFD">
            <w:pPr>
              <w:pStyle w:val="ListParagraph"/>
              <w:numPr>
                <w:ilvl w:val="0"/>
                <w:numId w:val="19"/>
              </w:numPr>
              <w:ind w:left="180" w:hanging="180"/>
            </w:pPr>
            <w:r w:rsidRPr="004374AF">
              <w:t xml:space="preserve">The teacher will have the students reflect on the parts of a circle.  </w:t>
            </w:r>
          </w:p>
          <w:p w:rsidR="004374AF" w:rsidRDefault="004374AF" w:rsidP="00B75EFD">
            <w:pPr>
              <w:pStyle w:val="ListParagraph"/>
              <w:numPr>
                <w:ilvl w:val="0"/>
                <w:numId w:val="19"/>
              </w:numPr>
              <w:ind w:left="180" w:hanging="180"/>
            </w:pPr>
            <w:r>
              <w:t>In a circle, every point on the circle is at the same distance from the center point.</w:t>
            </w:r>
          </w:p>
          <w:p w:rsidR="004374AF" w:rsidRDefault="004374AF" w:rsidP="00B75EFD">
            <w:pPr>
              <w:pStyle w:val="ListParagraph"/>
              <w:numPr>
                <w:ilvl w:val="0"/>
                <w:numId w:val="19"/>
              </w:numPr>
              <w:ind w:left="180" w:hanging="180"/>
            </w:pPr>
            <w:r>
              <w:t>The center point helps in recognizing the circle.</w:t>
            </w:r>
          </w:p>
          <w:p w:rsidR="004374AF" w:rsidRDefault="004374AF" w:rsidP="00B75EFD">
            <w:pPr>
              <w:pStyle w:val="ListParagraph"/>
              <w:numPr>
                <w:ilvl w:val="0"/>
                <w:numId w:val="19"/>
              </w:numPr>
              <w:ind w:left="180" w:hanging="180"/>
            </w:pPr>
            <w:r>
              <w:t>As you can probably guess from the name, a circle with center O.</w:t>
            </w: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A71E70" w:rsidRPr="000A37E8" w:rsidRDefault="00A71E70" w:rsidP="00A82716"/>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522CA9" w:rsidRDefault="009429BD" w:rsidP="00B75EFD">
            <w:pPr>
              <w:pStyle w:val="ListParagraph"/>
              <w:numPr>
                <w:ilvl w:val="0"/>
                <w:numId w:val="17"/>
              </w:numPr>
              <w:ind w:left="150" w:hanging="150"/>
            </w:pPr>
            <w:r w:rsidRPr="009429BD">
              <w:t xml:space="preserve">The teacher will tell the students that today they are going to be learning about circles.  </w:t>
            </w:r>
          </w:p>
          <w:p w:rsidR="00522CA9" w:rsidRDefault="009429BD" w:rsidP="00B75EFD">
            <w:pPr>
              <w:pStyle w:val="ListParagraph"/>
              <w:numPr>
                <w:ilvl w:val="0"/>
                <w:numId w:val="17"/>
              </w:numPr>
              <w:ind w:left="150" w:hanging="150"/>
            </w:pPr>
            <w:r w:rsidRPr="009429BD">
              <w:t xml:space="preserve">The </w:t>
            </w:r>
            <w:r w:rsidR="00522CA9">
              <w:t>teacher</w:t>
            </w:r>
            <w:r w:rsidRPr="009429BD">
              <w:t xml:space="preserve"> will begin by asking the students what they know about circles.  </w:t>
            </w:r>
          </w:p>
          <w:p w:rsidR="00522CA9" w:rsidRDefault="009429BD" w:rsidP="00B75EFD">
            <w:pPr>
              <w:pStyle w:val="ListParagraph"/>
              <w:numPr>
                <w:ilvl w:val="0"/>
                <w:numId w:val="17"/>
              </w:numPr>
              <w:ind w:left="150" w:hanging="150"/>
            </w:pPr>
            <w:r w:rsidRPr="009429BD">
              <w:t xml:space="preserve">The students will discuss if a circle is a polygon or not.  </w:t>
            </w:r>
          </w:p>
          <w:p w:rsidR="00522CA9" w:rsidRDefault="009429BD" w:rsidP="00B75EFD">
            <w:pPr>
              <w:pStyle w:val="ListParagraph"/>
              <w:numPr>
                <w:ilvl w:val="0"/>
                <w:numId w:val="17"/>
              </w:numPr>
              <w:ind w:left="150" w:hanging="150"/>
            </w:pPr>
            <w:r w:rsidRPr="009429BD">
              <w:t xml:space="preserve">They will also discuss the total number of degrees in a circle.  </w:t>
            </w:r>
          </w:p>
          <w:p w:rsidR="00522CA9" w:rsidRDefault="009429BD" w:rsidP="00B75EFD">
            <w:pPr>
              <w:pStyle w:val="ListParagraph"/>
              <w:numPr>
                <w:ilvl w:val="0"/>
                <w:numId w:val="17"/>
              </w:numPr>
              <w:ind w:left="150" w:hanging="150"/>
            </w:pPr>
            <w:r w:rsidRPr="009429BD">
              <w:t xml:space="preserve">This questioning will service as a formative assessment and guide the teacher to adapt and adjust instruction as necessary.  </w:t>
            </w:r>
          </w:p>
          <w:p w:rsidR="00522CA9" w:rsidRDefault="009429BD" w:rsidP="00B75EFD">
            <w:pPr>
              <w:pStyle w:val="ListParagraph"/>
              <w:numPr>
                <w:ilvl w:val="0"/>
                <w:numId w:val="17"/>
              </w:numPr>
              <w:ind w:left="150" w:hanging="150"/>
            </w:pPr>
            <w:r w:rsidRPr="009429BD">
              <w:t xml:space="preserve">The teacher will tell the students that today they are going to be identifying and naming parts of a circle.  </w:t>
            </w:r>
          </w:p>
          <w:p w:rsidR="00522CA9" w:rsidRDefault="009429BD" w:rsidP="00B75EFD">
            <w:pPr>
              <w:pStyle w:val="ListParagraph"/>
              <w:numPr>
                <w:ilvl w:val="0"/>
                <w:numId w:val="17"/>
              </w:numPr>
              <w:ind w:left="150" w:hanging="150"/>
            </w:pPr>
            <w:r w:rsidRPr="009429BD">
              <w:t xml:space="preserve">They will also be learning about the relationship between the diameter and radius of a circle. </w:t>
            </w:r>
          </w:p>
          <w:p w:rsidR="00936B83" w:rsidRDefault="009429BD" w:rsidP="00B75EFD">
            <w:pPr>
              <w:pStyle w:val="ListParagraph"/>
              <w:numPr>
                <w:ilvl w:val="0"/>
                <w:numId w:val="17"/>
              </w:numPr>
              <w:ind w:left="150" w:hanging="150"/>
            </w:pPr>
            <w:r w:rsidRPr="009429BD">
              <w:t>The teacher will explain that during class today the students will be creating and labeling a plethora of circles.</w:t>
            </w:r>
            <w:r>
              <w:t xml:space="preserve"> </w:t>
            </w:r>
          </w:p>
          <w:p w:rsidR="00087A89" w:rsidRDefault="00087A89" w:rsidP="00220ECA"/>
          <w:p w:rsidR="00087A89" w:rsidRDefault="00087A89" w:rsidP="00220ECA"/>
          <w:p w:rsidR="00B75EFD" w:rsidRDefault="00B75EFD" w:rsidP="00220ECA"/>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B30A1" w:rsidRPr="00031953" w:rsidRDefault="005370C5" w:rsidP="00FB30A1">
            <w:pPr>
              <w:rPr>
                <w:b/>
              </w:rPr>
            </w:pPr>
            <w:r>
              <w:rPr>
                <w:b/>
              </w:rPr>
              <w:t>Day 3/ Lesson 3: 20</w:t>
            </w:r>
            <w:r w:rsidR="00FB30A1" w:rsidRPr="00031953">
              <w:rPr>
                <w:b/>
              </w:rPr>
              <w:t xml:space="preserve"> </w:t>
            </w:r>
            <w:proofErr w:type="spellStart"/>
            <w:r w:rsidR="00FB30A1" w:rsidRPr="00031953">
              <w:rPr>
                <w:b/>
              </w:rPr>
              <w:t>Mins</w:t>
            </w:r>
            <w:proofErr w:type="spellEnd"/>
          </w:p>
          <w:p w:rsidR="00087A89" w:rsidRDefault="00087A89" w:rsidP="00B75EFD">
            <w:pPr>
              <w:pStyle w:val="ListParagraph"/>
              <w:numPr>
                <w:ilvl w:val="0"/>
                <w:numId w:val="20"/>
              </w:numPr>
              <w:ind w:left="150" w:hanging="150"/>
            </w:pPr>
            <w:r>
              <w:t>Radius: The radius of a circle is a line segment that goes from the center point to a point on the circle. It is generally represented as 'r'.</w:t>
            </w:r>
          </w:p>
          <w:p w:rsidR="000529DC" w:rsidRPr="00087A89" w:rsidRDefault="00087A89" w:rsidP="00B75EFD">
            <w:pPr>
              <w:pStyle w:val="ListParagraph"/>
              <w:numPr>
                <w:ilvl w:val="0"/>
                <w:numId w:val="20"/>
              </w:numPr>
              <w:ind w:left="150" w:hanging="150"/>
            </w:pPr>
            <w:r>
              <w:t>A circle has many radii (that's the plural of radius) as you can draw many different lines from the center point to a point on the circle. Each radius is of same length.</w:t>
            </w:r>
          </w:p>
          <w:p w:rsidR="00A65C9C" w:rsidRDefault="00A65C9C" w:rsidP="00B75EFD">
            <w:pPr>
              <w:pStyle w:val="ListParagraph"/>
              <w:numPr>
                <w:ilvl w:val="0"/>
                <w:numId w:val="20"/>
              </w:numPr>
              <w:ind w:left="150" w:hanging="150"/>
            </w:pPr>
            <w:r>
              <w:t>Diameter: The diameter of circle is a line segment that goes all the way across a circle through the center point. It is the longest distance across the circle as it passes through the centre. It is represented as 'd'.</w:t>
            </w:r>
          </w:p>
          <w:p w:rsidR="000529DC" w:rsidRPr="00A65C9C" w:rsidRDefault="00A65C9C" w:rsidP="00B75EFD">
            <w:pPr>
              <w:pStyle w:val="ListParagraph"/>
              <w:numPr>
                <w:ilvl w:val="0"/>
                <w:numId w:val="20"/>
              </w:numPr>
              <w:ind w:left="150" w:hanging="150"/>
            </w:pPr>
            <w:r>
              <w:t>A circle actually has many diameters since you can draw many different lines through the center of the circle. Each diameter, however, has the same length.</w:t>
            </w:r>
          </w:p>
          <w:p w:rsidR="000529DC" w:rsidRDefault="00A65C9C" w:rsidP="00B75EFD">
            <w:pPr>
              <w:pStyle w:val="ListParagraph"/>
              <w:numPr>
                <w:ilvl w:val="0"/>
                <w:numId w:val="20"/>
              </w:numPr>
              <w:ind w:left="150" w:hanging="150"/>
            </w:pPr>
            <w:r>
              <w:t>diameter = 2 x radius = 2 x r</w:t>
            </w:r>
          </w:p>
          <w:p w:rsidR="00A65C9C" w:rsidRDefault="00A65C9C" w:rsidP="00B75EFD">
            <w:pPr>
              <w:pStyle w:val="ListParagraph"/>
              <w:numPr>
                <w:ilvl w:val="0"/>
                <w:numId w:val="20"/>
              </w:numPr>
              <w:ind w:left="150" w:hanging="150"/>
            </w:pPr>
            <w:r>
              <w:t>Circumference: The circumference of a circle is the distance around the outer edge of the circle. It is really a fancy name for the perimeter of the circle.</w:t>
            </w:r>
          </w:p>
          <w:p w:rsidR="00A65C9C" w:rsidRDefault="00A65C9C" w:rsidP="00B75EFD">
            <w:pPr>
              <w:pStyle w:val="ListParagraph"/>
              <w:numPr>
                <w:ilvl w:val="0"/>
                <w:numId w:val="20"/>
              </w:numPr>
              <w:ind w:left="150" w:hanging="150"/>
            </w:pPr>
            <w:r>
              <w:t>Circumference = 2 x Pi x r where Pi = 3.14</w:t>
            </w:r>
          </w:p>
          <w:p w:rsidR="00AF65D8" w:rsidRDefault="00AF65D8" w:rsidP="00B75EFD">
            <w:pPr>
              <w:pStyle w:val="ListParagraph"/>
              <w:numPr>
                <w:ilvl w:val="0"/>
                <w:numId w:val="20"/>
              </w:numPr>
              <w:ind w:left="150" w:hanging="150"/>
            </w:pPr>
            <w:r>
              <w:t>Through comparing the measurement of the circumference and diameter of various circles, it is hoped that the children realize that the circumference of a circle is always just over three times the measure of the diameter (This is where pi is derived).</w:t>
            </w:r>
          </w:p>
          <w:p w:rsidR="00A37E88" w:rsidRPr="00994216" w:rsidRDefault="00A65C9C" w:rsidP="00B75EFD">
            <w:pPr>
              <w:pStyle w:val="ListParagraph"/>
              <w:numPr>
                <w:ilvl w:val="0"/>
                <w:numId w:val="20"/>
              </w:numPr>
              <w:ind w:left="150" w:hanging="150"/>
            </w:pPr>
            <w:r>
              <w:t>If you were to run around a circular track, the distance you ran would be the circumference of the circular track.</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5370C5" w:rsidP="00031953">
            <w:pPr>
              <w:rPr>
                <w:b/>
              </w:rPr>
            </w:pPr>
            <w:r>
              <w:rPr>
                <w:b/>
              </w:rPr>
              <w:t xml:space="preserve">Day 1/ Lesson 1: </w:t>
            </w:r>
            <w:proofErr w:type="gramStart"/>
            <w:r>
              <w:rPr>
                <w:b/>
              </w:rPr>
              <w:t>30</w:t>
            </w:r>
            <w:r w:rsidR="009B6CA2">
              <w:rPr>
                <w:b/>
              </w:rPr>
              <w:t xml:space="preserve"> </w:t>
            </w:r>
            <w:r w:rsidR="00031953" w:rsidRPr="00031953">
              <w:rPr>
                <w:b/>
              </w:rPr>
              <w:t xml:space="preserve"> </w:t>
            </w:r>
            <w:proofErr w:type="spellStart"/>
            <w:r w:rsidR="00031953" w:rsidRPr="00031953">
              <w:rPr>
                <w:b/>
              </w:rPr>
              <w:t>Mins</w:t>
            </w:r>
            <w:proofErr w:type="spellEnd"/>
            <w:proofErr w:type="gramEnd"/>
          </w:p>
          <w:p w:rsidR="00207E52" w:rsidRDefault="00802544" w:rsidP="00B75EFD">
            <w:pPr>
              <w:pStyle w:val="ListParagraph"/>
              <w:numPr>
                <w:ilvl w:val="0"/>
                <w:numId w:val="18"/>
              </w:numPr>
              <w:ind w:left="210" w:hanging="210"/>
            </w:pPr>
            <w:r w:rsidRPr="00802544">
              <w:t xml:space="preserve">When the students enter the classroom the desks will be arranged into a circle.  </w:t>
            </w:r>
          </w:p>
          <w:p w:rsidR="000529DC" w:rsidRDefault="00802544" w:rsidP="00B75EFD">
            <w:pPr>
              <w:pStyle w:val="ListParagraph"/>
              <w:numPr>
                <w:ilvl w:val="0"/>
                <w:numId w:val="18"/>
              </w:numPr>
              <w:ind w:left="210" w:hanging="210"/>
            </w:pPr>
            <w:r w:rsidRPr="00802544">
              <w:t>This get</w:t>
            </w:r>
            <w:r w:rsidR="00207E52">
              <w:t>s</w:t>
            </w:r>
            <w:r w:rsidRPr="00802544">
              <w:t xml:space="preserve"> the students interested into the topic of instruction- circles.  </w:t>
            </w:r>
          </w:p>
          <w:p w:rsidR="00207E52" w:rsidRDefault="00802544" w:rsidP="00B75EFD">
            <w:pPr>
              <w:pStyle w:val="ListParagraph"/>
              <w:numPr>
                <w:ilvl w:val="0"/>
                <w:numId w:val="18"/>
              </w:numPr>
              <w:ind w:left="210" w:hanging="210"/>
            </w:pPr>
            <w:r w:rsidRPr="00802544">
              <w:t xml:space="preserve">The students will </w:t>
            </w:r>
            <w:r w:rsidR="00207E52">
              <w:t xml:space="preserve">also </w:t>
            </w:r>
            <w:r w:rsidRPr="00802544">
              <w:t xml:space="preserve">be given the chance to participate in a bodily/kinesthetic and visual/spatial activity by creating a life-size circle in the classroom.  </w:t>
            </w:r>
          </w:p>
          <w:p w:rsidR="00207E52" w:rsidRDefault="00802544" w:rsidP="00B75EFD">
            <w:pPr>
              <w:pStyle w:val="ListParagraph"/>
              <w:numPr>
                <w:ilvl w:val="0"/>
                <w:numId w:val="18"/>
              </w:numPr>
              <w:ind w:left="210" w:hanging="210"/>
            </w:pPr>
            <w:r w:rsidRPr="00802544">
              <w:t xml:space="preserve">All of the students will be asked to stand up and form a circle.   </w:t>
            </w:r>
          </w:p>
          <w:p w:rsidR="00207E52" w:rsidRDefault="00802544" w:rsidP="00B75EFD">
            <w:pPr>
              <w:pStyle w:val="ListParagraph"/>
              <w:numPr>
                <w:ilvl w:val="0"/>
                <w:numId w:val="18"/>
              </w:numPr>
              <w:ind w:left="210" w:hanging="210"/>
            </w:pPr>
            <w:r w:rsidRPr="00802544">
              <w:t xml:space="preserve">One student will be selected to serve as the center point of the circle The teacher will explain to the students that together they form the circumference of the circle. </w:t>
            </w:r>
          </w:p>
          <w:p w:rsidR="00207E52" w:rsidRDefault="00802544" w:rsidP="00B75EFD">
            <w:pPr>
              <w:pStyle w:val="ListParagraph"/>
              <w:numPr>
                <w:ilvl w:val="0"/>
                <w:numId w:val="18"/>
              </w:numPr>
              <w:ind w:left="210" w:hanging="210"/>
            </w:pPr>
            <w:r w:rsidRPr="00802544">
              <w:t xml:space="preserve">Yarn will then be extended across the circle to create the other various parts.  </w:t>
            </w:r>
          </w:p>
          <w:p w:rsidR="00802544" w:rsidRPr="00802544" w:rsidRDefault="00802544" w:rsidP="00B75EFD">
            <w:pPr>
              <w:pStyle w:val="ListParagraph"/>
              <w:numPr>
                <w:ilvl w:val="0"/>
                <w:numId w:val="18"/>
              </w:numPr>
              <w:ind w:left="210" w:hanging="210"/>
            </w:pPr>
            <w:r w:rsidRPr="00802544">
              <w:t>Each part (radius, diameter, chord, central angle, arc, and circumference) will be created with the yarn and discussed in detail.</w:t>
            </w:r>
          </w:p>
          <w:p w:rsidR="000529DC" w:rsidRDefault="000529DC" w:rsidP="00CD4D2B">
            <w:pPr>
              <w:rPr>
                <w:b/>
              </w:rPr>
            </w:pPr>
          </w:p>
          <w:p w:rsidR="000529DC" w:rsidRDefault="000529DC" w:rsidP="00CD4D2B">
            <w:pPr>
              <w:rPr>
                <w:b/>
              </w:rPr>
            </w:pPr>
          </w:p>
          <w:p w:rsidR="00721BED" w:rsidRPr="00FB30A1" w:rsidRDefault="00721BED" w:rsidP="00721BED">
            <w:pPr>
              <w:pStyle w:val="ListParagraph"/>
              <w:ind w:left="0"/>
            </w:pPr>
            <w:r w:rsidRPr="00FB30A1">
              <w:rPr>
                <w:rFonts w:asciiTheme="majorHAnsi" w:eastAsiaTheme="majorEastAsia" w:hAnsiTheme="majorHAnsi" w:cstheme="majorBidi"/>
                <w:b/>
                <w:color w:val="F16522" w:themeColor="accent1"/>
              </w:rPr>
              <w:lastRenderedPageBreak/>
              <w:t>Guided Practice</w:t>
            </w:r>
          </w:p>
          <w:p w:rsidR="00721BED" w:rsidRPr="00031953" w:rsidRDefault="005370C5" w:rsidP="00721BED">
            <w:pPr>
              <w:rPr>
                <w:b/>
              </w:rPr>
            </w:pPr>
            <w:r>
              <w:rPr>
                <w:b/>
              </w:rPr>
              <w:t>Day 4</w:t>
            </w:r>
            <w:r w:rsidR="001229D6">
              <w:rPr>
                <w:b/>
              </w:rPr>
              <w:t>/ Lesson 4: 2</w:t>
            </w:r>
            <w:r w:rsidR="00721BED" w:rsidRPr="00031953">
              <w:rPr>
                <w:b/>
              </w:rPr>
              <w:t xml:space="preserve">5 </w:t>
            </w:r>
            <w:proofErr w:type="spellStart"/>
            <w:r w:rsidR="00721BED" w:rsidRPr="00031953">
              <w:rPr>
                <w:b/>
              </w:rPr>
              <w:t>Mins</w:t>
            </w:r>
            <w:proofErr w:type="spellEnd"/>
          </w:p>
          <w:p w:rsidR="00721BED" w:rsidRDefault="00721BED" w:rsidP="009C7F1A">
            <w:pPr>
              <w:pStyle w:val="ListParagraph"/>
              <w:numPr>
                <w:ilvl w:val="0"/>
                <w:numId w:val="21"/>
              </w:numPr>
              <w:ind w:left="210" w:hanging="180"/>
            </w:pPr>
            <w:r>
              <w:t>The difference between other round figures and circles is this:</w:t>
            </w:r>
          </w:p>
          <w:p w:rsidR="00721BED" w:rsidRDefault="00721BED" w:rsidP="009C7F1A">
            <w:pPr>
              <w:pStyle w:val="ListParagraph"/>
              <w:numPr>
                <w:ilvl w:val="0"/>
                <w:numId w:val="21"/>
              </w:numPr>
              <w:ind w:left="210" w:hanging="180"/>
            </w:pPr>
            <w:r>
              <w:t>In a circle, the distance from the center point to the actual circle line, or circumference of the circle, remains the same. This distance is called the radius of the circle.</w:t>
            </w:r>
          </w:p>
          <w:p w:rsidR="000529DC" w:rsidRDefault="00721BED" w:rsidP="009C7F1A">
            <w:pPr>
              <w:pStyle w:val="ListParagraph"/>
              <w:numPr>
                <w:ilvl w:val="0"/>
                <w:numId w:val="21"/>
              </w:numPr>
              <w:ind w:left="210" w:hanging="180"/>
            </w:pPr>
            <w:r>
              <w:t>In other words, all the points on the circumference are AT THE SAME DISTANCE from the center point. This is not the case in other round objects (like ovals)</w:t>
            </w:r>
          </w:p>
          <w:p w:rsidR="004374AF" w:rsidRDefault="004374AF" w:rsidP="009C7F1A">
            <w:pPr>
              <w:pStyle w:val="ListParagraph"/>
              <w:numPr>
                <w:ilvl w:val="0"/>
                <w:numId w:val="21"/>
              </w:numPr>
              <w:ind w:left="210" w:hanging="180"/>
            </w:pPr>
            <w:r>
              <w:t>The children should be provided with ample opportunities to measure the radius and diameter of circles of various sizes and, in doing so, be guided to discover for themselves that the measure of the diameter is twice the radius.</w:t>
            </w:r>
          </w:p>
          <w:p w:rsidR="00A82716" w:rsidRDefault="00A82716" w:rsidP="009C7F1A">
            <w:pPr>
              <w:pStyle w:val="ListParagraph"/>
              <w:numPr>
                <w:ilvl w:val="0"/>
                <w:numId w:val="21"/>
              </w:numPr>
              <w:ind w:left="210" w:hanging="180"/>
            </w:pPr>
            <w:r>
              <w:t xml:space="preserve">Ensure that all pupils can measure correctly using a ruler and protractor and that they are comfortable using a compass. </w:t>
            </w:r>
          </w:p>
          <w:p w:rsidR="00721BED" w:rsidRDefault="00A82716" w:rsidP="009C7F1A">
            <w:pPr>
              <w:pStyle w:val="ListParagraph"/>
              <w:numPr>
                <w:ilvl w:val="0"/>
                <w:numId w:val="21"/>
              </w:numPr>
              <w:ind w:left="210" w:hanging="180"/>
            </w:pPr>
            <w:r>
              <w:t>Demonstrate how to draw a circle using a compass when given a certain radius or diameter</w:t>
            </w:r>
          </w:p>
          <w:p w:rsidR="00971415" w:rsidRDefault="00AF65D8" w:rsidP="009C7F1A">
            <w:pPr>
              <w:pStyle w:val="ListParagraph"/>
              <w:numPr>
                <w:ilvl w:val="0"/>
                <w:numId w:val="21"/>
              </w:numPr>
              <w:ind w:left="210" w:hanging="180"/>
            </w:pPr>
            <w:r>
              <w:t xml:space="preserve">Remind the students that </w:t>
            </w:r>
          </w:p>
          <w:p w:rsidR="00AF65D8" w:rsidRDefault="00AF65D8" w:rsidP="009C7F1A">
            <w:pPr>
              <w:pStyle w:val="ListParagraph"/>
              <w:ind w:left="210"/>
            </w:pPr>
            <w:r>
              <w:t>Diameter, d = 2 x radius = 2 x r = 2r.</w:t>
            </w:r>
          </w:p>
          <w:p w:rsidR="00AF65D8" w:rsidRDefault="00AF65D8" w:rsidP="009C7F1A">
            <w:pPr>
              <w:pStyle w:val="ListParagraph"/>
              <w:ind w:left="210"/>
            </w:pPr>
            <w:r>
              <w:t>Circumference, C = pi x d = pi x (2 x r) = 2(pi)r</w:t>
            </w:r>
          </w:p>
          <w:p w:rsidR="00AF65D8" w:rsidRPr="00AF65D8" w:rsidRDefault="00AF65D8" w:rsidP="009C7F1A">
            <w:pPr>
              <w:pStyle w:val="ListParagraph"/>
              <w:ind w:left="210"/>
            </w:pPr>
            <w:r>
              <w:t>Area, A = pi x r x r = (pi)r</w:t>
            </w:r>
            <w:r w:rsidRPr="009C7F1A">
              <w:rPr>
                <w:vertAlign w:val="superscript"/>
              </w:rPr>
              <w:t>2</w:t>
            </w:r>
            <w:r>
              <w:t xml:space="preserve"> </w:t>
            </w:r>
          </w:p>
          <w:p w:rsidR="00AF65D8" w:rsidRPr="00AF65D8" w:rsidRDefault="00AF65D8" w:rsidP="00971415"/>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A82716" w:rsidP="00A82716">
            <w:pPr>
              <w:pStyle w:val="Heading2"/>
            </w:pPr>
            <w:r>
              <w:lastRenderedPageBreak/>
              <w:t xml:space="preserve">Assessment </w:t>
            </w:r>
          </w:p>
        </w:tc>
        <w:tc>
          <w:tcPr>
            <w:tcW w:w="65" w:type="pct"/>
          </w:tcPr>
          <w:p w:rsidR="00C17E2A" w:rsidRDefault="00C17E2A"/>
        </w:tc>
        <w:tc>
          <w:tcPr>
            <w:tcW w:w="1822" w:type="pct"/>
            <w:tcBorders>
              <w:top w:val="single" w:sz="8" w:space="0" w:color="000000" w:themeColor="text1"/>
              <w:bottom w:val="single" w:sz="8" w:space="0" w:color="000000" w:themeColor="text1"/>
            </w:tcBorders>
          </w:tcPr>
          <w:p w:rsidR="00A82716" w:rsidRDefault="00A82716" w:rsidP="00A82716">
            <w:pPr>
              <w:pStyle w:val="Heading2"/>
            </w:pPr>
            <w:r w:rsidRPr="00287F69">
              <w:t>Assessment Activity</w:t>
            </w:r>
          </w:p>
          <w:p w:rsidR="00D536A7" w:rsidRDefault="00D536A7" w:rsidP="009C7F1A">
            <w:pPr>
              <w:pStyle w:val="ListParagraph"/>
              <w:numPr>
                <w:ilvl w:val="0"/>
                <w:numId w:val="22"/>
              </w:numPr>
              <w:ind w:left="150" w:hanging="150"/>
            </w:pPr>
            <w:r>
              <w:t xml:space="preserve">Draw many circles with the compass.   </w:t>
            </w:r>
          </w:p>
          <w:p w:rsidR="00D536A7" w:rsidRDefault="00D536A7" w:rsidP="009C7F1A">
            <w:pPr>
              <w:pStyle w:val="ListParagraph"/>
              <w:numPr>
                <w:ilvl w:val="0"/>
                <w:numId w:val="22"/>
              </w:numPr>
              <w:ind w:left="150" w:hanging="150"/>
            </w:pPr>
            <w:r>
              <w:t>Now, set the radius on the compass to be 3 cm, and draw a circle.</w:t>
            </w:r>
          </w:p>
          <w:p w:rsidR="00D536A7" w:rsidRDefault="00D536A7" w:rsidP="009C7F1A">
            <w:pPr>
              <w:pStyle w:val="ListParagraph"/>
              <w:numPr>
                <w:ilvl w:val="0"/>
                <w:numId w:val="22"/>
              </w:numPr>
              <w:ind w:left="150" w:hanging="150"/>
            </w:pPr>
            <w:r>
              <w:t xml:space="preserve">You can do that by placing the compass next to a ruler, and adjusting </w:t>
            </w:r>
          </w:p>
          <w:p w:rsidR="00D536A7" w:rsidRDefault="00D536A7" w:rsidP="009C7F1A">
            <w:pPr>
              <w:pStyle w:val="ListParagraph"/>
              <w:numPr>
                <w:ilvl w:val="0"/>
                <w:numId w:val="22"/>
              </w:numPr>
              <w:ind w:left="150" w:hanging="150"/>
            </w:pPr>
            <w:r>
              <w:t>The radius of the compass until it is 3 cm as measured by the ruler.</w:t>
            </w:r>
          </w:p>
          <w:p w:rsidR="00D536A7" w:rsidRDefault="00D536A7" w:rsidP="009C7F1A">
            <w:pPr>
              <w:pStyle w:val="ListParagraph"/>
              <w:numPr>
                <w:ilvl w:val="0"/>
                <w:numId w:val="22"/>
              </w:numPr>
              <w:ind w:left="150" w:hanging="150"/>
            </w:pPr>
            <w:r>
              <w:t>Some compasses show the radius for you, so you won't need a ruler.</w:t>
            </w:r>
          </w:p>
          <w:p w:rsidR="00D536A7" w:rsidRDefault="00D536A7" w:rsidP="009C7F1A">
            <w:pPr>
              <w:pStyle w:val="ListParagraph"/>
              <w:numPr>
                <w:ilvl w:val="0"/>
                <w:numId w:val="22"/>
              </w:numPr>
              <w:ind w:left="150" w:hanging="150"/>
            </w:pPr>
            <w:r>
              <w:t>Draw a circle with a radius of 5 cm.</w:t>
            </w:r>
          </w:p>
          <w:p w:rsidR="00D914D8" w:rsidRPr="00D536A7" w:rsidRDefault="00D536A7" w:rsidP="009C7F1A">
            <w:pPr>
              <w:pStyle w:val="ListParagraph"/>
              <w:numPr>
                <w:ilvl w:val="0"/>
                <w:numId w:val="22"/>
              </w:numPr>
              <w:ind w:left="150" w:hanging="150"/>
            </w:pPr>
            <w:r>
              <w:t>Draw a circle with a radius of 1 ½ in.</w:t>
            </w: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A82716" w:rsidRDefault="00A82716" w:rsidP="00A82716">
            <w:pPr>
              <w:pStyle w:val="Heading2"/>
            </w:pPr>
            <w:r w:rsidRPr="00287F69">
              <w:t>Assessment Activity</w:t>
            </w:r>
          </w:p>
          <w:p w:rsidR="00D536A7" w:rsidRDefault="00D536A7" w:rsidP="009C7F1A">
            <w:pPr>
              <w:pStyle w:val="ListParagraph"/>
              <w:numPr>
                <w:ilvl w:val="0"/>
                <w:numId w:val="23"/>
              </w:numPr>
              <w:ind w:left="210" w:hanging="180"/>
            </w:pPr>
            <w:r>
              <w:t>Draw a square of sides 5cm each.</w:t>
            </w:r>
          </w:p>
          <w:p w:rsidR="00D536A7" w:rsidRDefault="00D536A7" w:rsidP="009C7F1A">
            <w:pPr>
              <w:pStyle w:val="ListParagraph"/>
              <w:numPr>
                <w:ilvl w:val="0"/>
                <w:numId w:val="23"/>
              </w:numPr>
              <w:ind w:left="210" w:hanging="180"/>
            </w:pPr>
            <w:r>
              <w:t>Draw two diagonals into this square.</w:t>
            </w:r>
          </w:p>
          <w:p w:rsidR="00D536A7" w:rsidRDefault="00D536A7" w:rsidP="009C7F1A">
            <w:pPr>
              <w:pStyle w:val="ListParagraph"/>
              <w:numPr>
                <w:ilvl w:val="0"/>
                <w:numId w:val="23"/>
              </w:numPr>
              <w:ind w:left="210" w:hanging="180"/>
            </w:pPr>
            <w:r>
              <w:t xml:space="preserve">Draw a point where they cross (the center point of the square). </w:t>
            </w:r>
          </w:p>
          <w:p w:rsidR="00D536A7" w:rsidRDefault="00D536A7" w:rsidP="009C7F1A">
            <w:pPr>
              <w:pStyle w:val="ListParagraph"/>
              <w:numPr>
                <w:ilvl w:val="0"/>
                <w:numId w:val="23"/>
              </w:numPr>
              <w:ind w:left="210" w:hanging="180"/>
            </w:pPr>
            <w:r>
              <w:t>Now, erase the lines you drew, leaving the point.</w:t>
            </w:r>
          </w:p>
          <w:p w:rsidR="00D536A7" w:rsidRDefault="00D536A7" w:rsidP="009C7F1A">
            <w:pPr>
              <w:pStyle w:val="ListParagraph"/>
              <w:numPr>
                <w:ilvl w:val="0"/>
                <w:numId w:val="23"/>
              </w:numPr>
              <w:ind w:left="210" w:hanging="180"/>
            </w:pPr>
            <w:r>
              <w:t>Draw a circle around the square so that it touches the vertices of the square. Use the point you drew above as the center point.</w:t>
            </w:r>
          </w:p>
          <w:p w:rsidR="00CB574B" w:rsidRDefault="00D536A7" w:rsidP="009C7F1A">
            <w:pPr>
              <w:pStyle w:val="ListParagraph"/>
              <w:numPr>
                <w:ilvl w:val="0"/>
                <w:numId w:val="23"/>
              </w:numPr>
              <w:ind w:left="210" w:hanging="180"/>
            </w:pPr>
            <w:r>
              <w:t>Fill in:  The _____________________ of the circle has the same length as the diagonal of the square.</w:t>
            </w:r>
          </w:p>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9C7F1A">
            <w:pPr>
              <w:pStyle w:val="ListParagraph"/>
              <w:ind w:left="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A82716" w:rsidRDefault="00D536A7" w:rsidP="00A82716">
            <w:pPr>
              <w:pStyle w:val="Heading2"/>
            </w:pPr>
            <w:r>
              <w:t>Review and Closing</w:t>
            </w:r>
          </w:p>
          <w:p w:rsidR="009C7F1A" w:rsidRDefault="009C7F1A" w:rsidP="009C7F1A">
            <w:r>
              <w:t xml:space="preserve">Review the facts that </w:t>
            </w:r>
          </w:p>
          <w:p w:rsidR="00A82716" w:rsidRDefault="009C7F1A" w:rsidP="009C7F1A">
            <w:r>
              <w:t xml:space="preserve">1. </w:t>
            </w:r>
            <w:r w:rsidR="00A82716">
              <w:t>A circle is a set of points all the same distance</w:t>
            </w:r>
          </w:p>
          <w:p w:rsidR="00A82716" w:rsidRDefault="00A82716" w:rsidP="00A82716">
            <w:r>
              <w:t>from a fixed point</w:t>
            </w:r>
          </w:p>
          <w:p w:rsidR="00A82716" w:rsidRDefault="00A82716" w:rsidP="00A82716">
            <w:r>
              <w:t>2. a) The radius is the distance from the centre</w:t>
            </w:r>
          </w:p>
          <w:p w:rsidR="00A82716" w:rsidRDefault="00A82716" w:rsidP="00A82716">
            <w:r>
              <w:t>of the circle to any point on the circle</w:t>
            </w:r>
          </w:p>
          <w:p w:rsidR="00A82716" w:rsidRDefault="00A82716" w:rsidP="00A82716">
            <w:r>
              <w:t>b) The diameter is a line that joins 2 points on</w:t>
            </w:r>
          </w:p>
          <w:p w:rsidR="00A82716" w:rsidRDefault="00A82716" w:rsidP="00A82716">
            <w:r>
              <w:t>a circle that passes through the centre of the</w:t>
            </w:r>
          </w:p>
          <w:p w:rsidR="00A82716" w:rsidRDefault="00A82716" w:rsidP="00A82716">
            <w:r>
              <w:t>circle</w:t>
            </w:r>
          </w:p>
          <w:p w:rsidR="00A82716" w:rsidRDefault="00A82716" w:rsidP="00A82716">
            <w:r>
              <w:t>c) The circumference the distance around the</w:t>
            </w:r>
          </w:p>
          <w:p w:rsidR="00C17E2A" w:rsidRDefault="00A82716" w:rsidP="00A82716">
            <w:r>
              <w:t>circle</w:t>
            </w: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D536A7" w:rsidP="00D536A7">
            <w:pPr>
              <w:pStyle w:val="Heading2"/>
            </w:pPr>
            <w:r>
              <w:t xml:space="preserve">Review and Closing     </w:t>
            </w:r>
          </w:p>
          <w:p w:rsidR="00D536A7" w:rsidRDefault="00D536A7" w:rsidP="009C7F1A">
            <w:pPr>
              <w:pStyle w:val="ListParagraph"/>
              <w:numPr>
                <w:ilvl w:val="0"/>
                <w:numId w:val="24"/>
              </w:numPr>
              <w:ind w:left="210" w:hanging="180"/>
            </w:pPr>
            <w:r>
              <w:t xml:space="preserve">Pupils </w:t>
            </w:r>
            <w:r w:rsidR="00571E48">
              <w:t xml:space="preserve">should be able to calculate the </w:t>
            </w:r>
            <w:r>
              <w:t>circumfere</w:t>
            </w:r>
            <w:r w:rsidR="00571E48">
              <w:t xml:space="preserve">nce of circles using a formula. </w:t>
            </w:r>
            <w:r>
              <w:t>Give extra practice if needed</w:t>
            </w:r>
          </w:p>
          <w:p w:rsidR="00571E48" w:rsidRDefault="00571E48" w:rsidP="009C7F1A">
            <w:pPr>
              <w:pStyle w:val="ListParagraph"/>
              <w:numPr>
                <w:ilvl w:val="0"/>
                <w:numId w:val="24"/>
              </w:numPr>
              <w:ind w:left="210" w:hanging="180"/>
            </w:pPr>
            <w:r>
              <w:t>Ask pupils to find some everyday object with a circular shape and to measure the diameter and find the circumferences using the formula (This could be done when they get home).</w:t>
            </w:r>
          </w:p>
          <w:p w:rsidR="00571E48" w:rsidRDefault="00571E48" w:rsidP="00571E48"/>
        </w:tc>
      </w:tr>
    </w:tbl>
    <w:p w:rsidR="00C17E2A" w:rsidRDefault="00C17E2A"/>
    <w:sectPr w:rsidR="00C17E2A" w:rsidSect="00E62AFC">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4C0" w:rsidRDefault="000614C0">
      <w:pPr>
        <w:spacing w:before="0" w:after="0" w:line="240" w:lineRule="auto"/>
      </w:pPr>
      <w:r>
        <w:separator/>
      </w:r>
    </w:p>
  </w:endnote>
  <w:endnote w:type="continuationSeparator" w:id="0">
    <w:p w:rsidR="000614C0" w:rsidRDefault="000614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CA2" w:rsidRDefault="009B6CA2">
    <w:pPr>
      <w:pStyle w:val="Footer"/>
    </w:pPr>
    <w:r>
      <w:fldChar w:fldCharType="begin"/>
    </w:r>
    <w:r>
      <w:instrText xml:space="preserve"> PAGE   \* MERGEFORMAT </w:instrText>
    </w:r>
    <w:r>
      <w:fldChar w:fldCharType="separate"/>
    </w:r>
    <w:r w:rsidR="00B10DB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4C0" w:rsidRDefault="000614C0">
      <w:pPr>
        <w:spacing w:before="0" w:after="0" w:line="240" w:lineRule="auto"/>
      </w:pPr>
      <w:r>
        <w:separator/>
      </w:r>
    </w:p>
  </w:footnote>
  <w:footnote w:type="continuationSeparator" w:id="0">
    <w:p w:rsidR="000614C0" w:rsidRDefault="000614C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CA2" w:rsidRDefault="009B6CA2">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406195"/>
    <w:multiLevelType w:val="hybridMultilevel"/>
    <w:tmpl w:val="B25E2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7E633E"/>
    <w:multiLevelType w:val="hybridMultilevel"/>
    <w:tmpl w:val="FFF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D96B2B"/>
    <w:multiLevelType w:val="hybridMultilevel"/>
    <w:tmpl w:val="1800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45D06"/>
    <w:multiLevelType w:val="hybridMultilevel"/>
    <w:tmpl w:val="FBFA6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D17BC"/>
    <w:multiLevelType w:val="hybridMultilevel"/>
    <w:tmpl w:val="48BA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57D4D"/>
    <w:multiLevelType w:val="hybridMultilevel"/>
    <w:tmpl w:val="1018B1E2"/>
    <w:lvl w:ilvl="0" w:tplc="7CA64FC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805154"/>
    <w:multiLevelType w:val="hybridMultilevel"/>
    <w:tmpl w:val="895E5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8701A"/>
    <w:multiLevelType w:val="hybridMultilevel"/>
    <w:tmpl w:val="A8B0E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A2ED1"/>
    <w:multiLevelType w:val="hybridMultilevel"/>
    <w:tmpl w:val="7A64B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E3674D"/>
    <w:multiLevelType w:val="hybridMultilevel"/>
    <w:tmpl w:val="966AF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D05A2"/>
    <w:multiLevelType w:val="hybridMultilevel"/>
    <w:tmpl w:val="AEA2F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4"/>
  </w:num>
  <w:num w:numId="3">
    <w:abstractNumId w:val="11"/>
  </w:num>
  <w:num w:numId="4">
    <w:abstractNumId w:val="19"/>
  </w:num>
  <w:num w:numId="5">
    <w:abstractNumId w:val="16"/>
  </w:num>
  <w:num w:numId="6">
    <w:abstractNumId w:val="1"/>
  </w:num>
  <w:num w:numId="7">
    <w:abstractNumId w:val="5"/>
  </w:num>
  <w:num w:numId="8">
    <w:abstractNumId w:val="2"/>
  </w:num>
  <w:num w:numId="9">
    <w:abstractNumId w:val="6"/>
  </w:num>
  <w:num w:numId="10">
    <w:abstractNumId w:val="9"/>
  </w:num>
  <w:num w:numId="11">
    <w:abstractNumId w:val="8"/>
  </w:num>
  <w:num w:numId="12">
    <w:abstractNumId w:val="10"/>
  </w:num>
  <w:num w:numId="13">
    <w:abstractNumId w:val="18"/>
  </w:num>
  <w:num w:numId="14">
    <w:abstractNumId w:val="3"/>
  </w:num>
  <w:num w:numId="15">
    <w:abstractNumId w:val="15"/>
  </w:num>
  <w:num w:numId="16">
    <w:abstractNumId w:val="21"/>
  </w:num>
  <w:num w:numId="17">
    <w:abstractNumId w:val="13"/>
  </w:num>
  <w:num w:numId="18">
    <w:abstractNumId w:val="7"/>
  </w:num>
  <w:num w:numId="19">
    <w:abstractNumId w:val="4"/>
  </w:num>
  <w:num w:numId="20">
    <w:abstractNumId w:val="22"/>
  </w:num>
  <w:num w:numId="21">
    <w:abstractNumId w:val="20"/>
  </w:num>
  <w:num w:numId="22">
    <w:abstractNumId w:val="23"/>
  </w:num>
  <w:num w:numId="23">
    <w:abstractNumId w:val="17"/>
  </w:num>
  <w:num w:numId="24">
    <w:abstractNumId w:val="12"/>
  </w:num>
  <w:num w:numId="2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33DE"/>
    <w:rsid w:val="00004D77"/>
    <w:rsid w:val="00012774"/>
    <w:rsid w:val="00014691"/>
    <w:rsid w:val="000153A3"/>
    <w:rsid w:val="00017AB7"/>
    <w:rsid w:val="00025F28"/>
    <w:rsid w:val="00031953"/>
    <w:rsid w:val="0004040F"/>
    <w:rsid w:val="0004502C"/>
    <w:rsid w:val="00050F06"/>
    <w:rsid w:val="000529DC"/>
    <w:rsid w:val="000614C0"/>
    <w:rsid w:val="00065A51"/>
    <w:rsid w:val="0007578F"/>
    <w:rsid w:val="000816FF"/>
    <w:rsid w:val="00087A89"/>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29D6"/>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07E52"/>
    <w:rsid w:val="00210F3F"/>
    <w:rsid w:val="00211450"/>
    <w:rsid w:val="00211CFF"/>
    <w:rsid w:val="00220ECA"/>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434F"/>
    <w:rsid w:val="00346000"/>
    <w:rsid w:val="003468F5"/>
    <w:rsid w:val="003500BE"/>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297B"/>
    <w:rsid w:val="003E4AD7"/>
    <w:rsid w:val="0040481C"/>
    <w:rsid w:val="004061AF"/>
    <w:rsid w:val="004138FF"/>
    <w:rsid w:val="00417B53"/>
    <w:rsid w:val="00420EFD"/>
    <w:rsid w:val="00425F4D"/>
    <w:rsid w:val="00425F80"/>
    <w:rsid w:val="00430D97"/>
    <w:rsid w:val="004343E9"/>
    <w:rsid w:val="004374AF"/>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2CA9"/>
    <w:rsid w:val="00527CCB"/>
    <w:rsid w:val="00532DD1"/>
    <w:rsid w:val="005370C5"/>
    <w:rsid w:val="00541391"/>
    <w:rsid w:val="00545106"/>
    <w:rsid w:val="00546ACD"/>
    <w:rsid w:val="00564684"/>
    <w:rsid w:val="00565CE3"/>
    <w:rsid w:val="0056788D"/>
    <w:rsid w:val="00571290"/>
    <w:rsid w:val="00571886"/>
    <w:rsid w:val="00571E48"/>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21BED"/>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A7F63"/>
    <w:rsid w:val="007C31C8"/>
    <w:rsid w:val="007E5E02"/>
    <w:rsid w:val="007F09DA"/>
    <w:rsid w:val="007F163A"/>
    <w:rsid w:val="007F4FCC"/>
    <w:rsid w:val="007F65A3"/>
    <w:rsid w:val="00802544"/>
    <w:rsid w:val="00807AE6"/>
    <w:rsid w:val="00811AB9"/>
    <w:rsid w:val="0083703B"/>
    <w:rsid w:val="008452D9"/>
    <w:rsid w:val="0085030E"/>
    <w:rsid w:val="00853340"/>
    <w:rsid w:val="008776E5"/>
    <w:rsid w:val="00885068"/>
    <w:rsid w:val="008A326A"/>
    <w:rsid w:val="008B2B0B"/>
    <w:rsid w:val="008B2CBF"/>
    <w:rsid w:val="008D3485"/>
    <w:rsid w:val="008D7836"/>
    <w:rsid w:val="008E2AFC"/>
    <w:rsid w:val="008F27DC"/>
    <w:rsid w:val="008F5294"/>
    <w:rsid w:val="008F771F"/>
    <w:rsid w:val="009002D5"/>
    <w:rsid w:val="00900472"/>
    <w:rsid w:val="0090174A"/>
    <w:rsid w:val="00901ADF"/>
    <w:rsid w:val="00910100"/>
    <w:rsid w:val="009149FB"/>
    <w:rsid w:val="00920AD3"/>
    <w:rsid w:val="009232C2"/>
    <w:rsid w:val="009260D0"/>
    <w:rsid w:val="00936B83"/>
    <w:rsid w:val="009378FA"/>
    <w:rsid w:val="009429BD"/>
    <w:rsid w:val="009563B9"/>
    <w:rsid w:val="00956A48"/>
    <w:rsid w:val="00956B0B"/>
    <w:rsid w:val="00956DE4"/>
    <w:rsid w:val="00966C71"/>
    <w:rsid w:val="00967165"/>
    <w:rsid w:val="0097003E"/>
    <w:rsid w:val="0097106A"/>
    <w:rsid w:val="00971415"/>
    <w:rsid w:val="00974538"/>
    <w:rsid w:val="00975A8B"/>
    <w:rsid w:val="00982A20"/>
    <w:rsid w:val="0098460F"/>
    <w:rsid w:val="00991B66"/>
    <w:rsid w:val="00994216"/>
    <w:rsid w:val="0099718C"/>
    <w:rsid w:val="009A04CA"/>
    <w:rsid w:val="009A4BA1"/>
    <w:rsid w:val="009B6CA2"/>
    <w:rsid w:val="009C7F1A"/>
    <w:rsid w:val="009D155F"/>
    <w:rsid w:val="009D30C4"/>
    <w:rsid w:val="009D5198"/>
    <w:rsid w:val="009D72E5"/>
    <w:rsid w:val="009E08FF"/>
    <w:rsid w:val="009E61B2"/>
    <w:rsid w:val="009F56C3"/>
    <w:rsid w:val="009F7C60"/>
    <w:rsid w:val="00A0116B"/>
    <w:rsid w:val="00A1735C"/>
    <w:rsid w:val="00A25094"/>
    <w:rsid w:val="00A367FF"/>
    <w:rsid w:val="00A37E88"/>
    <w:rsid w:val="00A50553"/>
    <w:rsid w:val="00A65C9C"/>
    <w:rsid w:val="00A71E70"/>
    <w:rsid w:val="00A74FCC"/>
    <w:rsid w:val="00A82696"/>
    <w:rsid w:val="00A82716"/>
    <w:rsid w:val="00A85D55"/>
    <w:rsid w:val="00AA2869"/>
    <w:rsid w:val="00AB0656"/>
    <w:rsid w:val="00AB565D"/>
    <w:rsid w:val="00AC63A2"/>
    <w:rsid w:val="00AD171D"/>
    <w:rsid w:val="00AD5265"/>
    <w:rsid w:val="00AD6AD0"/>
    <w:rsid w:val="00AE2FC3"/>
    <w:rsid w:val="00AF47E1"/>
    <w:rsid w:val="00AF65D8"/>
    <w:rsid w:val="00B02EA6"/>
    <w:rsid w:val="00B046C1"/>
    <w:rsid w:val="00B07834"/>
    <w:rsid w:val="00B10DB7"/>
    <w:rsid w:val="00B25DC5"/>
    <w:rsid w:val="00B262A1"/>
    <w:rsid w:val="00B27BDC"/>
    <w:rsid w:val="00B36C8F"/>
    <w:rsid w:val="00B4776C"/>
    <w:rsid w:val="00B542DD"/>
    <w:rsid w:val="00B55350"/>
    <w:rsid w:val="00B57396"/>
    <w:rsid w:val="00B67C04"/>
    <w:rsid w:val="00B75EFD"/>
    <w:rsid w:val="00B8438A"/>
    <w:rsid w:val="00B87608"/>
    <w:rsid w:val="00B91FAF"/>
    <w:rsid w:val="00BA223B"/>
    <w:rsid w:val="00BA48A4"/>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7470"/>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2DEB"/>
    <w:rsid w:val="00D43AC0"/>
    <w:rsid w:val="00D46E65"/>
    <w:rsid w:val="00D536A7"/>
    <w:rsid w:val="00D63A36"/>
    <w:rsid w:val="00D8019B"/>
    <w:rsid w:val="00D812F1"/>
    <w:rsid w:val="00D85628"/>
    <w:rsid w:val="00D914D8"/>
    <w:rsid w:val="00DA1F66"/>
    <w:rsid w:val="00DC17D5"/>
    <w:rsid w:val="00DC7C0A"/>
    <w:rsid w:val="00DE0478"/>
    <w:rsid w:val="00DE3AC3"/>
    <w:rsid w:val="00DE5C48"/>
    <w:rsid w:val="00DF02F9"/>
    <w:rsid w:val="00DF471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2AFC"/>
    <w:rsid w:val="00E80C06"/>
    <w:rsid w:val="00E84F61"/>
    <w:rsid w:val="00E85536"/>
    <w:rsid w:val="00E86F8A"/>
    <w:rsid w:val="00EA3A1A"/>
    <w:rsid w:val="00EA458D"/>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45F2F"/>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40DEF"/>
  <w15:docId w15:val="{550ACE94-C3AA-4463-B0AA-B3C2F79E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4AF"/>
  </w:style>
  <w:style w:type="paragraph" w:styleId="Heading1">
    <w:name w:val="heading 1"/>
    <w:basedOn w:val="Normal"/>
    <w:next w:val="Normal"/>
    <w:link w:val="Heading1Char"/>
    <w:uiPriority w:val="9"/>
    <w:qFormat/>
    <w:rsid w:val="00E62AFC"/>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E62AFC"/>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E62AFC"/>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E62AFC"/>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E62AFC"/>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E62AFC"/>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E62AFC"/>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E62AFC"/>
    <w:rPr>
      <w:color w:val="808080"/>
    </w:rPr>
  </w:style>
  <w:style w:type="table" w:customStyle="1" w:styleId="LessonPlan">
    <w:name w:val="Lesson Plan"/>
    <w:basedOn w:val="TableNormal"/>
    <w:uiPriority w:val="99"/>
    <w:rsid w:val="00E62AFC"/>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E62AFC"/>
    <w:pPr>
      <w:spacing w:before="0" w:after="0" w:line="240" w:lineRule="auto"/>
    </w:pPr>
  </w:style>
  <w:style w:type="character" w:customStyle="1" w:styleId="Heading1Char">
    <w:name w:val="Heading 1 Char"/>
    <w:basedOn w:val="DefaultParagraphFont"/>
    <w:link w:val="Heading1"/>
    <w:uiPriority w:val="9"/>
    <w:rsid w:val="00E62AFC"/>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E62AFC"/>
    <w:pPr>
      <w:numPr>
        <w:numId w:val="1"/>
      </w:numPr>
      <w:contextualSpacing/>
    </w:pPr>
  </w:style>
  <w:style w:type="character" w:customStyle="1" w:styleId="Heading2Char">
    <w:name w:val="Heading 2 Char"/>
    <w:basedOn w:val="DefaultParagraphFont"/>
    <w:link w:val="Heading2"/>
    <w:uiPriority w:val="9"/>
    <w:rsid w:val="00E62AFC"/>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E62AFC"/>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E62AFC"/>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E62AFC"/>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E29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280547">
      <w:bodyDiv w:val="1"/>
      <w:marLeft w:val="0"/>
      <w:marRight w:val="0"/>
      <w:marTop w:val="0"/>
      <w:marBottom w:val="0"/>
      <w:divBdr>
        <w:top w:val="none" w:sz="0" w:space="0" w:color="auto"/>
        <w:left w:val="none" w:sz="0" w:space="0" w:color="auto"/>
        <w:bottom w:val="none" w:sz="0" w:space="0" w:color="auto"/>
        <w:right w:val="none" w:sz="0" w:space="0" w:color="auto"/>
      </w:divBdr>
      <w:divsChild>
        <w:div w:id="1707607645">
          <w:marLeft w:val="0"/>
          <w:marRight w:val="0"/>
          <w:marTop w:val="0"/>
          <w:marBottom w:val="0"/>
          <w:divBdr>
            <w:top w:val="none" w:sz="0" w:space="0" w:color="auto"/>
            <w:left w:val="none" w:sz="0" w:space="0" w:color="auto"/>
            <w:bottom w:val="none" w:sz="0" w:space="0" w:color="auto"/>
            <w:right w:val="none" w:sz="0" w:space="0" w:color="auto"/>
          </w:divBdr>
        </w:div>
      </w:divsChild>
    </w:div>
    <w:div w:id="702752803">
      <w:bodyDiv w:val="1"/>
      <w:marLeft w:val="0"/>
      <w:marRight w:val="0"/>
      <w:marTop w:val="0"/>
      <w:marBottom w:val="0"/>
      <w:divBdr>
        <w:top w:val="none" w:sz="0" w:space="0" w:color="auto"/>
        <w:left w:val="none" w:sz="0" w:space="0" w:color="auto"/>
        <w:bottom w:val="none" w:sz="0" w:space="0" w:color="auto"/>
        <w:right w:val="none" w:sz="0" w:space="0" w:color="auto"/>
      </w:divBdr>
    </w:div>
    <w:div w:id="900940503">
      <w:bodyDiv w:val="1"/>
      <w:marLeft w:val="0"/>
      <w:marRight w:val="0"/>
      <w:marTop w:val="0"/>
      <w:marBottom w:val="0"/>
      <w:divBdr>
        <w:top w:val="none" w:sz="0" w:space="0" w:color="auto"/>
        <w:left w:val="none" w:sz="0" w:space="0" w:color="auto"/>
        <w:bottom w:val="none" w:sz="0" w:space="0" w:color="auto"/>
        <w:right w:val="none" w:sz="0" w:space="0" w:color="auto"/>
      </w:divBdr>
    </w:div>
    <w:div w:id="926233981">
      <w:bodyDiv w:val="1"/>
      <w:marLeft w:val="0"/>
      <w:marRight w:val="0"/>
      <w:marTop w:val="0"/>
      <w:marBottom w:val="0"/>
      <w:divBdr>
        <w:top w:val="none" w:sz="0" w:space="0" w:color="auto"/>
        <w:left w:val="none" w:sz="0" w:space="0" w:color="auto"/>
        <w:bottom w:val="none" w:sz="0" w:space="0" w:color="auto"/>
        <w:right w:val="none" w:sz="0" w:space="0" w:color="auto"/>
      </w:divBdr>
    </w:div>
    <w:div w:id="972953034">
      <w:bodyDiv w:val="1"/>
      <w:marLeft w:val="0"/>
      <w:marRight w:val="0"/>
      <w:marTop w:val="0"/>
      <w:marBottom w:val="0"/>
      <w:divBdr>
        <w:top w:val="none" w:sz="0" w:space="0" w:color="auto"/>
        <w:left w:val="none" w:sz="0" w:space="0" w:color="auto"/>
        <w:bottom w:val="none" w:sz="0" w:space="0" w:color="auto"/>
        <w:right w:val="none" w:sz="0" w:space="0" w:color="auto"/>
      </w:divBdr>
    </w:div>
    <w:div w:id="1426458702">
      <w:bodyDiv w:val="1"/>
      <w:marLeft w:val="0"/>
      <w:marRight w:val="0"/>
      <w:marTop w:val="0"/>
      <w:marBottom w:val="0"/>
      <w:divBdr>
        <w:top w:val="none" w:sz="0" w:space="0" w:color="auto"/>
        <w:left w:val="none" w:sz="0" w:space="0" w:color="auto"/>
        <w:bottom w:val="none" w:sz="0" w:space="0" w:color="auto"/>
        <w:right w:val="none" w:sz="0" w:space="0" w:color="auto"/>
      </w:divBdr>
      <w:divsChild>
        <w:div w:id="320819301">
          <w:marLeft w:val="0"/>
          <w:marRight w:val="0"/>
          <w:marTop w:val="0"/>
          <w:marBottom w:val="0"/>
          <w:divBdr>
            <w:top w:val="none" w:sz="0" w:space="0" w:color="auto"/>
            <w:left w:val="none" w:sz="0" w:space="0" w:color="auto"/>
            <w:bottom w:val="none" w:sz="0" w:space="0" w:color="auto"/>
            <w:right w:val="none" w:sz="0" w:space="0" w:color="auto"/>
          </w:divBdr>
        </w:div>
      </w:divsChild>
    </w:div>
    <w:div w:id="1495484806">
      <w:bodyDiv w:val="1"/>
      <w:marLeft w:val="0"/>
      <w:marRight w:val="0"/>
      <w:marTop w:val="0"/>
      <w:marBottom w:val="0"/>
      <w:divBdr>
        <w:top w:val="none" w:sz="0" w:space="0" w:color="auto"/>
        <w:left w:val="none" w:sz="0" w:space="0" w:color="auto"/>
        <w:bottom w:val="none" w:sz="0" w:space="0" w:color="auto"/>
        <w:right w:val="none" w:sz="0" w:space="0" w:color="auto"/>
      </w:divBdr>
    </w:div>
    <w:div w:id="1593009669">
      <w:bodyDiv w:val="1"/>
      <w:marLeft w:val="0"/>
      <w:marRight w:val="0"/>
      <w:marTop w:val="0"/>
      <w:marBottom w:val="0"/>
      <w:divBdr>
        <w:top w:val="none" w:sz="0" w:space="0" w:color="auto"/>
        <w:left w:val="none" w:sz="0" w:space="0" w:color="auto"/>
        <w:bottom w:val="none" w:sz="0" w:space="0" w:color="auto"/>
        <w:right w:val="none" w:sz="0" w:space="0" w:color="auto"/>
      </w:divBdr>
      <w:divsChild>
        <w:div w:id="1446727461">
          <w:marLeft w:val="0"/>
          <w:marRight w:val="0"/>
          <w:marTop w:val="0"/>
          <w:marBottom w:val="0"/>
          <w:divBdr>
            <w:top w:val="none" w:sz="0" w:space="0" w:color="auto"/>
            <w:left w:val="none" w:sz="0" w:space="0" w:color="auto"/>
            <w:bottom w:val="none" w:sz="0" w:space="0" w:color="auto"/>
            <w:right w:val="none" w:sz="0" w:space="0" w:color="auto"/>
          </w:divBdr>
        </w:div>
      </w:divsChild>
    </w:div>
    <w:div w:id="1808664049">
      <w:bodyDiv w:val="1"/>
      <w:marLeft w:val="0"/>
      <w:marRight w:val="0"/>
      <w:marTop w:val="0"/>
      <w:marBottom w:val="0"/>
      <w:divBdr>
        <w:top w:val="none" w:sz="0" w:space="0" w:color="auto"/>
        <w:left w:val="none" w:sz="0" w:space="0" w:color="auto"/>
        <w:bottom w:val="none" w:sz="0" w:space="0" w:color="auto"/>
        <w:right w:val="none" w:sz="0" w:space="0" w:color="auto"/>
      </w:divBdr>
    </w:div>
    <w:div w:id="2030139761">
      <w:bodyDiv w:val="1"/>
      <w:marLeft w:val="0"/>
      <w:marRight w:val="0"/>
      <w:marTop w:val="0"/>
      <w:marBottom w:val="0"/>
      <w:divBdr>
        <w:top w:val="none" w:sz="0" w:space="0" w:color="auto"/>
        <w:left w:val="none" w:sz="0" w:space="0" w:color="auto"/>
        <w:bottom w:val="none" w:sz="0" w:space="0" w:color="auto"/>
        <w:right w:val="none" w:sz="0" w:space="0" w:color="auto"/>
      </w:divBdr>
      <w:divsChild>
        <w:div w:id="1006136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desas.org/module/content/resources/4913/view.ashx" TargetMode="External"/><Relationship Id="rId13" Type="http://schemas.openxmlformats.org/officeDocument/2006/relationships/hyperlink" Target="https://www.turtlediary.com/lesson/parts-of-circl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desas.org/module/content/resources/4913/view.ash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rationmaths.ie/digging-deeper-circle-5th-6th/" TargetMode="External"/><Relationship Id="rId5" Type="http://schemas.openxmlformats.org/officeDocument/2006/relationships/webSettings" Target="webSettings.xml"/><Relationship Id="rId15" Type="http://schemas.openxmlformats.org/officeDocument/2006/relationships/hyperlink" Target="http://operationmaths.ie/digging-deeper-circle-5th-6th/" TargetMode="External"/><Relationship Id="rId10" Type="http://schemas.openxmlformats.org/officeDocument/2006/relationships/hyperlink" Target="https://www.homeschoolmath.net/teaching/g/circles.php"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turtlediary.com/lesson/parts-of-circle.html" TargetMode="External"/><Relationship Id="rId14" Type="http://schemas.openxmlformats.org/officeDocument/2006/relationships/hyperlink" Target="https://www.homeschoolmath.net/teaching/g/circle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71DA5"/>
    <w:rsid w:val="000E3902"/>
    <w:rsid w:val="00106507"/>
    <w:rsid w:val="00253619"/>
    <w:rsid w:val="00280CE5"/>
    <w:rsid w:val="002D2122"/>
    <w:rsid w:val="004A008E"/>
    <w:rsid w:val="004E1DB9"/>
    <w:rsid w:val="00571A20"/>
    <w:rsid w:val="005E6E71"/>
    <w:rsid w:val="0060669A"/>
    <w:rsid w:val="006814AC"/>
    <w:rsid w:val="00713551"/>
    <w:rsid w:val="00805105"/>
    <w:rsid w:val="00816166"/>
    <w:rsid w:val="00836926"/>
    <w:rsid w:val="008C4948"/>
    <w:rsid w:val="009D2491"/>
    <w:rsid w:val="009E0096"/>
    <w:rsid w:val="00A20224"/>
    <w:rsid w:val="00AB2F7D"/>
    <w:rsid w:val="00AB37F5"/>
    <w:rsid w:val="00B67D1F"/>
    <w:rsid w:val="00C87D32"/>
    <w:rsid w:val="00C93DC1"/>
    <w:rsid w:val="00D22ED1"/>
    <w:rsid w:val="00D92979"/>
    <w:rsid w:val="00DF233C"/>
    <w:rsid w:val="00E17671"/>
    <w:rsid w:val="00E85E48"/>
    <w:rsid w:val="00EB30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DF233C"/>
  </w:style>
  <w:style w:type="paragraph" w:customStyle="1" w:styleId="57D0253E54FA4684857C7E53F49E1A5B">
    <w:name w:val="57D0253E54FA4684857C7E53F49E1A5B"/>
    <w:rsid w:val="00DF233C"/>
  </w:style>
  <w:style w:type="paragraph" w:customStyle="1" w:styleId="7AE7DFE8D63F4AC0A9D67267C3699CCC">
    <w:name w:val="7AE7DFE8D63F4AC0A9D67267C3699CCC"/>
    <w:rsid w:val="00DF233C"/>
  </w:style>
  <w:style w:type="paragraph" w:customStyle="1" w:styleId="1C876A8B6575410E8AA7530875A6B7F4">
    <w:name w:val="1C876A8B6575410E8AA7530875A6B7F4"/>
    <w:rsid w:val="00DF233C"/>
  </w:style>
  <w:style w:type="paragraph" w:customStyle="1" w:styleId="A392ED6794CC47DFA557364CD4043756">
    <w:name w:val="A392ED6794CC47DFA557364CD4043756"/>
    <w:rsid w:val="00DF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20</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9</cp:revision>
  <dcterms:created xsi:type="dcterms:W3CDTF">2019-07-26T08:02:00Z</dcterms:created>
  <dcterms:modified xsi:type="dcterms:W3CDTF">2019-07-26T18:03:00Z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