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49194CE" w:rsidR="00C17E2A" w:rsidRPr="009260D0" w:rsidRDefault="009B31A4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area of right angled triangle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1281D950" w:rsidR="00C17E2A" w:rsidRDefault="009B31A4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578FC82" w:rsidR="00C17E2A" w:rsidRDefault="009B31A4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58BD9FD" w14:textId="607C978A" w:rsidR="001611AE" w:rsidRDefault="000A37E8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1611AE">
              <w:t xml:space="preserve"> </w:t>
            </w:r>
            <w:r w:rsidR="009B31A4">
              <w:t>Area of right angled triangle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831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3DD71373" w:rsidR="00D15CAA" w:rsidRPr="00BF3180" w:rsidRDefault="00BF3180" w:rsidP="00B67C04">
                                  <w:r>
                                    <w:t>-</w:t>
                                  </w:r>
                                  <w:r w:rsidR="00C21DC6">
                                    <w:t>Cardboard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6DDD8946" w:rsidR="00E42A76" w:rsidRDefault="00C51336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C21DC6">
                                      <w:rPr>
                                        <w:rStyle w:val="Hyperlink"/>
                                      </w:rPr>
                                      <w:t>https://www.mathsteacher.com.au/year7/ch13_area/04_triangle/right.htm</w:t>
                                    </w:r>
                                  </w:hyperlink>
                                </w:p>
                                <w:p w14:paraId="66E82D93" w14:textId="4B498C10" w:rsidR="00C21DC6" w:rsidRDefault="00C51336" w:rsidP="00E42A7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77392C">
                                      <w:rPr>
                                        <w:rStyle w:val="Hyperlink"/>
                                      </w:rPr>
                                      <w:t>https://en.wikipedia.org/wiki/Right_triangle</w:t>
                                    </w:r>
                                  </w:hyperlink>
                                </w:p>
                                <w:p w14:paraId="5F8F1C2D" w14:textId="03FFD787" w:rsidR="0077392C" w:rsidRDefault="00C51336" w:rsidP="00E42A76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77392C">
                                      <w:rPr>
                                        <w:rStyle w:val="Hyperlink"/>
                                      </w:rPr>
                                      <w:t>https://byjus.com/maths/right-angle-triangle/</w:t>
                                    </w:r>
                                  </w:hyperlink>
                                </w:p>
                                <w:p w14:paraId="266D3DBF" w14:textId="3C69B411" w:rsidR="00714A8D" w:rsidRDefault="00C51336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77392C">
                                      <w:rPr>
                                        <w:rStyle w:val="Hyperlink"/>
                                      </w:rPr>
                                      <w:t>https://www.thirteen.org/edonline/ntti/resources/lessons/m_picking/b.html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831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3DD71373" w:rsidR="00D15CAA" w:rsidRPr="00BF3180" w:rsidRDefault="00BF3180" w:rsidP="00B67C04">
                            <w:r>
                              <w:t>-</w:t>
                            </w:r>
                            <w:r w:rsidR="00C21DC6">
                              <w:t>Cardboard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6DDD8946" w:rsidR="00E42A76" w:rsidRDefault="00C51336" w:rsidP="00E42A76">
                            <w:pPr>
                              <w:pStyle w:val="ListBullet"/>
                            </w:pPr>
                            <w:hyperlink r:id="rId12" w:history="1">
                              <w:r w:rsidR="00C21DC6">
                                <w:rPr>
                                  <w:rStyle w:val="Hyperlink"/>
                                </w:rPr>
                                <w:t>https://www.mathsteacher.com.au/year7/ch13_area/04_triangle/right.htm</w:t>
                              </w:r>
                            </w:hyperlink>
                          </w:p>
                          <w:p w14:paraId="66E82D93" w14:textId="4B498C10" w:rsidR="00C21DC6" w:rsidRDefault="00C51336" w:rsidP="00E42A76">
                            <w:pPr>
                              <w:pStyle w:val="ListBullet"/>
                            </w:pPr>
                            <w:hyperlink r:id="rId13" w:history="1">
                              <w:r w:rsidR="0077392C">
                                <w:rPr>
                                  <w:rStyle w:val="Hyperlink"/>
                                </w:rPr>
                                <w:t>https://en.wikipedia.org/wiki/Right_triangle</w:t>
                              </w:r>
                            </w:hyperlink>
                          </w:p>
                          <w:p w14:paraId="5F8F1C2D" w14:textId="03FFD787" w:rsidR="0077392C" w:rsidRDefault="00C51336" w:rsidP="00E42A76">
                            <w:pPr>
                              <w:pStyle w:val="ListBullet"/>
                            </w:pPr>
                            <w:hyperlink r:id="rId14" w:history="1">
                              <w:r w:rsidR="0077392C">
                                <w:rPr>
                                  <w:rStyle w:val="Hyperlink"/>
                                </w:rPr>
                                <w:t>https://byjus.com/maths/right-angle-triangle/</w:t>
                              </w:r>
                            </w:hyperlink>
                          </w:p>
                          <w:p w14:paraId="266D3DBF" w14:textId="3C69B411" w:rsidR="00714A8D" w:rsidRDefault="00C51336" w:rsidP="0083703B">
                            <w:pPr>
                              <w:pStyle w:val="ListBullet"/>
                            </w:pPr>
                            <w:hyperlink r:id="rId15" w:history="1">
                              <w:r w:rsidR="0077392C">
                                <w:rPr>
                                  <w:rStyle w:val="Hyperlink"/>
                                </w:rPr>
                                <w:t>https://www.thirteen.org/edonline/ntti/resources/lessons/m_picking/b.html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F5870B0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39B53DE3" w14:textId="6D72E90C" w:rsidR="001D4D95" w:rsidRDefault="009B31A4" w:rsidP="009B31A4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Calculate the area of right angled triangle.</w:t>
            </w:r>
          </w:p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77392C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EDB1DB8" w14:textId="0C23C956" w:rsidR="00FB30A1" w:rsidRDefault="009B31A4" w:rsidP="009B31A4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Draw a right angled triangle in the board.</w:t>
            </w:r>
          </w:p>
          <w:p w14:paraId="53EF9EB7" w14:textId="26E38FE9" w:rsidR="009B31A4" w:rsidRDefault="009B31A4" w:rsidP="009B31A4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Guide the pupils to divide a rectangle along its diagonals to form two equal right angled triangles.</w:t>
            </w:r>
          </w:p>
          <w:p w14:paraId="0314A32F" w14:textId="2288063C" w:rsidR="009B31A4" w:rsidRDefault="009B31A4" w:rsidP="009B31A4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Define what area is.</w:t>
            </w:r>
          </w:p>
          <w:p w14:paraId="5763FC92" w14:textId="1685F646" w:rsidR="00C21DC6" w:rsidRDefault="00C21DC6" w:rsidP="00C21DC6"/>
          <w:p w14:paraId="2C458FCE" w14:textId="413471AA" w:rsidR="00A86C18" w:rsidRDefault="00A86C18" w:rsidP="00C21DC6"/>
          <w:p w14:paraId="13F94C12" w14:textId="01B5224A" w:rsidR="00A86C18" w:rsidRDefault="00A86C18" w:rsidP="00C21DC6"/>
          <w:p w14:paraId="1CF11CDE" w14:textId="7E6B19A6" w:rsidR="00A86C18" w:rsidRDefault="00A86C18" w:rsidP="00C21DC6"/>
          <w:p w14:paraId="6DC3F5F4" w14:textId="00C06F5F" w:rsidR="00A86C18" w:rsidRDefault="00A86C18" w:rsidP="00C21DC6"/>
          <w:p w14:paraId="717D3D24" w14:textId="0B810BA5" w:rsidR="00A86C18" w:rsidRDefault="00A86C18" w:rsidP="00C21DC6"/>
          <w:p w14:paraId="70A875EE" w14:textId="22A86963" w:rsidR="00A86C18" w:rsidRDefault="00A86C18" w:rsidP="00C21DC6"/>
          <w:p w14:paraId="31DFB9AE" w14:textId="698B0D79" w:rsidR="00A86C18" w:rsidRDefault="00A86C18" w:rsidP="00C21DC6"/>
          <w:p w14:paraId="1690C8A8" w14:textId="77777777" w:rsidR="00A86C18" w:rsidRDefault="00A86C18" w:rsidP="00C21DC6"/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2EE8A224" w:rsidR="00FB30A1" w:rsidRPr="00031953" w:rsidRDefault="0077392C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>: 15 Mins</w:t>
            </w:r>
          </w:p>
          <w:p w14:paraId="404F413A" w14:textId="72FAEE16" w:rsidR="000529DC" w:rsidRDefault="0077392C" w:rsidP="0077392C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Give the pupils problems to solve using the formula given to them.</w:t>
            </w:r>
          </w:p>
          <w:p w14:paraId="1F8CB54F" w14:textId="0142DB96" w:rsidR="0077392C" w:rsidRDefault="0077392C" w:rsidP="0077392C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Go over their answers.</w:t>
            </w:r>
          </w:p>
          <w:p w14:paraId="7CEEBD44" w14:textId="614565DA" w:rsidR="0077392C" w:rsidRDefault="0077392C" w:rsidP="0077392C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Together with the pupils, solve the problems.</w:t>
            </w:r>
          </w:p>
          <w:p w14:paraId="3E6134C3" w14:textId="7C2AEB4D" w:rsidR="0077392C" w:rsidRPr="0077392C" w:rsidRDefault="0077392C" w:rsidP="0077392C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lastRenderedPageBreak/>
              <w:t>Let them ask questions where they are confused.</w:t>
            </w:r>
          </w:p>
          <w:p w14:paraId="74B0EDFA" w14:textId="77777777" w:rsidR="006175BB" w:rsidRDefault="006175BB" w:rsidP="00D914D8">
            <w:pPr>
              <w:pStyle w:val="Heading2"/>
            </w:pPr>
          </w:p>
          <w:p w14:paraId="4BE7B300" w14:textId="77777777" w:rsidR="006175BB" w:rsidRDefault="006175BB" w:rsidP="00D914D8">
            <w:pPr>
              <w:pStyle w:val="Heading2"/>
            </w:pPr>
          </w:p>
          <w:p w14:paraId="6BB7D6C6" w14:textId="77777777" w:rsidR="006175BB" w:rsidRDefault="006175BB" w:rsidP="00D914D8">
            <w:pPr>
              <w:pStyle w:val="Heading2"/>
            </w:pPr>
          </w:p>
          <w:p w14:paraId="57D99E26" w14:textId="77777777" w:rsidR="006175BB" w:rsidRDefault="006175BB" w:rsidP="00D914D8">
            <w:pPr>
              <w:pStyle w:val="Heading2"/>
            </w:pPr>
          </w:p>
          <w:p w14:paraId="5D42AA2B" w14:textId="77777777" w:rsidR="006175BB" w:rsidRDefault="006175BB" w:rsidP="00D914D8">
            <w:pPr>
              <w:pStyle w:val="Heading2"/>
            </w:pPr>
          </w:p>
          <w:p w14:paraId="2B477819" w14:textId="77777777" w:rsidR="006175BB" w:rsidRDefault="006175BB" w:rsidP="00D914D8">
            <w:pPr>
              <w:pStyle w:val="Heading2"/>
            </w:pPr>
          </w:p>
          <w:p w14:paraId="6A8B7424" w14:textId="622BBCD3" w:rsidR="006175BB" w:rsidRDefault="006175BB" w:rsidP="00D914D8">
            <w:pPr>
              <w:pStyle w:val="Heading2"/>
            </w:pPr>
            <w:bookmarkStart w:id="0" w:name="_GoBack"/>
            <w:bookmarkEnd w:id="0"/>
          </w:p>
          <w:p w14:paraId="16528CCD" w14:textId="10FC39DE" w:rsidR="00D914D8" w:rsidRDefault="00D914D8" w:rsidP="00D914D8">
            <w:pPr>
              <w:pStyle w:val="Heading2"/>
            </w:pPr>
            <w:r w:rsidRPr="00287F69">
              <w:t>Assessment Activity</w:t>
            </w:r>
          </w:p>
          <w:p w14:paraId="1C67B4C0" w14:textId="7ED6F7B0" w:rsidR="00780730" w:rsidRDefault="0077392C" w:rsidP="0077392C">
            <w:r>
              <w:t>Assess the pupils on the relationship between area of rectangle and area of right angle triangle.</w:t>
            </w:r>
          </w:p>
          <w:p w14:paraId="6CC78EF4" w14:textId="306DC419" w:rsidR="00A37E88" w:rsidRPr="00994216" w:rsidRDefault="00A37E88" w:rsidP="00A86C18"/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B67EB7F" w14:textId="09F94B2F" w:rsidR="000529DC" w:rsidRDefault="00C21DC6" w:rsidP="00C21DC6">
            <w:pPr>
              <w:pStyle w:val="ListParagraph"/>
              <w:numPr>
                <w:ilvl w:val="0"/>
                <w:numId w:val="18"/>
              </w:numPr>
              <w:ind w:left="147" w:hanging="147"/>
            </w:pPr>
            <w:r>
              <w:t>Explain to the pupils that area of different shapes can be calculated using various formulas.</w:t>
            </w:r>
          </w:p>
          <w:p w14:paraId="3BC5FEC0" w14:textId="62EA0342" w:rsidR="00C21DC6" w:rsidRDefault="00C21DC6" w:rsidP="00C21DC6">
            <w:pPr>
              <w:pStyle w:val="ListParagraph"/>
              <w:numPr>
                <w:ilvl w:val="0"/>
                <w:numId w:val="18"/>
              </w:numPr>
              <w:ind w:left="147" w:hanging="147"/>
            </w:pPr>
            <w:r>
              <w:t>Ask the pupils to draw a right angles triangle from a rectangle in their notebooks.</w:t>
            </w:r>
          </w:p>
          <w:p w14:paraId="323F0835" w14:textId="10FE8EAA" w:rsidR="00C21DC6" w:rsidRDefault="00C21DC6" w:rsidP="00C21DC6">
            <w:pPr>
              <w:pStyle w:val="ListParagraph"/>
              <w:numPr>
                <w:ilvl w:val="0"/>
                <w:numId w:val="18"/>
              </w:numPr>
              <w:ind w:left="147" w:hanging="147"/>
            </w:pPr>
            <w:r>
              <w:t>Explain the relationship between the area of the rectangle and the area of the right angled triangle.</w:t>
            </w:r>
          </w:p>
          <w:p w14:paraId="10B3CEC7" w14:textId="2D7F8754" w:rsidR="00C21DC6" w:rsidRDefault="00C21DC6" w:rsidP="00C21DC6">
            <w:pPr>
              <w:pStyle w:val="ListParagraph"/>
              <w:numPr>
                <w:ilvl w:val="0"/>
                <w:numId w:val="18"/>
              </w:numPr>
              <w:ind w:left="147" w:hanging="147"/>
            </w:pPr>
            <w:r>
              <w:t xml:space="preserve">Write the formula </w:t>
            </w:r>
            <w:r w:rsidR="0077392C">
              <w:t>½ x Area of rectangle.</w:t>
            </w:r>
          </w:p>
          <w:p w14:paraId="10775D3D" w14:textId="45C0291D" w:rsidR="0077392C" w:rsidRPr="00C21DC6" w:rsidRDefault="0077392C" w:rsidP="00C21DC6">
            <w:pPr>
              <w:pStyle w:val="ListParagraph"/>
              <w:numPr>
                <w:ilvl w:val="0"/>
                <w:numId w:val="18"/>
              </w:numPr>
              <w:ind w:left="147" w:hanging="147"/>
            </w:pPr>
            <w:r>
              <w:t>Break it down further to ½ x length x width</w:t>
            </w:r>
          </w:p>
          <w:p w14:paraId="353508AE" w14:textId="7C4DE6B8" w:rsidR="000529DC" w:rsidRDefault="000529DC" w:rsidP="00CD4D2B">
            <w:pPr>
              <w:rPr>
                <w:b/>
              </w:rPr>
            </w:pPr>
          </w:p>
          <w:p w14:paraId="5399120F" w14:textId="60ABBE40" w:rsidR="00A86C18" w:rsidRDefault="00A86C18" w:rsidP="00CD4D2B">
            <w:pPr>
              <w:rPr>
                <w:b/>
              </w:rPr>
            </w:pPr>
          </w:p>
          <w:p w14:paraId="37AE8002" w14:textId="7983131B" w:rsidR="00A86C18" w:rsidRDefault="00A86C18" w:rsidP="00CD4D2B">
            <w:pPr>
              <w:rPr>
                <w:b/>
              </w:rPr>
            </w:pPr>
          </w:p>
          <w:p w14:paraId="4DBD7C14" w14:textId="30157103" w:rsidR="00A86C18" w:rsidRDefault="00A86C18" w:rsidP="00CD4D2B">
            <w:pPr>
              <w:rPr>
                <w:b/>
              </w:rPr>
            </w:pPr>
          </w:p>
          <w:p w14:paraId="6DC3AD46" w14:textId="77777777" w:rsidR="0077392C" w:rsidRPr="00FB30A1" w:rsidRDefault="0077392C" w:rsidP="0077392C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06DB518A" w14:textId="28C8B344" w:rsidR="0077392C" w:rsidRPr="00031953" w:rsidRDefault="0077392C" w:rsidP="0077392C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>: 15 Mins</w:t>
            </w:r>
          </w:p>
          <w:p w14:paraId="22894784" w14:textId="36320103" w:rsidR="0077392C" w:rsidRDefault="0077392C" w:rsidP="0077392C">
            <w:pPr>
              <w:pStyle w:val="ListParagraph"/>
              <w:numPr>
                <w:ilvl w:val="0"/>
                <w:numId w:val="20"/>
              </w:numPr>
              <w:ind w:left="147" w:hanging="147"/>
            </w:pPr>
            <w:r>
              <w:t>Ask the pupils to state the formula for calculating the area of a right angled triangle without looking through their notebooks.</w:t>
            </w:r>
          </w:p>
          <w:p w14:paraId="375DABA7" w14:textId="0E6DED84" w:rsidR="0077392C" w:rsidRDefault="0077392C" w:rsidP="0077392C">
            <w:pPr>
              <w:pStyle w:val="ListParagraph"/>
              <w:numPr>
                <w:ilvl w:val="0"/>
                <w:numId w:val="20"/>
              </w:numPr>
              <w:ind w:left="147" w:hanging="147"/>
            </w:pPr>
            <w:r>
              <w:t>Ask them if they can calculate the area of a right angled triangle if they are given the area of a rectangle.</w:t>
            </w:r>
          </w:p>
          <w:p w14:paraId="2A3D8C43" w14:textId="7B69616B" w:rsidR="0077392C" w:rsidRDefault="0077392C" w:rsidP="0077392C">
            <w:pPr>
              <w:pStyle w:val="ListParagraph"/>
              <w:numPr>
                <w:ilvl w:val="0"/>
                <w:numId w:val="20"/>
              </w:numPr>
              <w:ind w:left="147" w:hanging="147"/>
            </w:pPr>
            <w:r>
              <w:lastRenderedPageBreak/>
              <w:t>Show examples of how this can be done.</w:t>
            </w:r>
          </w:p>
          <w:p w14:paraId="14CB5237" w14:textId="769BEDB4" w:rsidR="0077392C" w:rsidRDefault="0077392C" w:rsidP="0077392C">
            <w:pPr>
              <w:pStyle w:val="ListParagraph"/>
              <w:numPr>
                <w:ilvl w:val="0"/>
                <w:numId w:val="20"/>
              </w:numPr>
              <w:ind w:left="147" w:hanging="147"/>
            </w:pPr>
            <w:r>
              <w:t>Give me them exercises to solve.</w:t>
            </w:r>
          </w:p>
          <w:p w14:paraId="1F69D835" w14:textId="628C9619" w:rsidR="006175BB" w:rsidRDefault="006175BB" w:rsidP="006175BB">
            <w:pPr>
              <w:pStyle w:val="Heading2"/>
            </w:pPr>
          </w:p>
          <w:p w14:paraId="466721A3" w14:textId="20397AC5" w:rsidR="00A86C18" w:rsidRDefault="00A86C18" w:rsidP="00A86C18"/>
          <w:p w14:paraId="5827ABEF" w14:textId="77EA7E1D" w:rsidR="00A86C18" w:rsidRDefault="00A86C18" w:rsidP="00A86C18"/>
          <w:p w14:paraId="17C011F5" w14:textId="5C93D5E2" w:rsidR="00A86C18" w:rsidRDefault="00A86C18" w:rsidP="00A86C18"/>
          <w:p w14:paraId="2E813471" w14:textId="77777777" w:rsidR="00A86C18" w:rsidRDefault="00A86C18" w:rsidP="00A86C18"/>
          <w:p w14:paraId="77EC4333" w14:textId="77777777" w:rsidR="00A86C18" w:rsidRPr="00A86C18" w:rsidRDefault="00A86C18" w:rsidP="00A86C18"/>
          <w:p w14:paraId="1001ACDD" w14:textId="599AB6F6" w:rsidR="006175BB" w:rsidRDefault="006175BB" w:rsidP="006175BB">
            <w:pPr>
              <w:pStyle w:val="Heading2"/>
            </w:pPr>
            <w:r w:rsidRPr="00287F69">
              <w:t>Assessment Activity</w:t>
            </w:r>
          </w:p>
          <w:p w14:paraId="2B514359" w14:textId="77777777" w:rsidR="006175BB" w:rsidRPr="0077392C" w:rsidRDefault="006175BB" w:rsidP="006175BB">
            <w:r>
              <w:t>Give them exercises to solve.</w:t>
            </w:r>
          </w:p>
          <w:p w14:paraId="56FB1C7B" w14:textId="77777777" w:rsidR="006175BB" w:rsidRPr="0077392C" w:rsidRDefault="006175BB" w:rsidP="006175BB">
            <w:pPr>
              <w:pStyle w:val="ListParagraph"/>
              <w:ind w:left="147"/>
            </w:pPr>
          </w:p>
          <w:p w14:paraId="384918AA" w14:textId="77777777" w:rsidR="000529DC" w:rsidRDefault="000529DC" w:rsidP="00CD4D2B">
            <w:pPr>
              <w:rPr>
                <w:b/>
              </w:rPr>
            </w:pP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5135F22C" w14:textId="43C73C4A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E285022" w14:textId="77777777" w:rsidR="00A86C18" w:rsidRDefault="00A86C18" w:rsidP="00A86C18">
            <w:pPr>
              <w:pStyle w:val="Heading2"/>
            </w:pPr>
            <w:r>
              <w:t>Summary</w:t>
            </w:r>
          </w:p>
          <w:p w14:paraId="7B96FC31" w14:textId="77777777" w:rsidR="00A86C18" w:rsidRDefault="00A86C18" w:rsidP="00A86C18">
            <w:pPr>
              <w:pStyle w:val="ListParagraph"/>
              <w:numPr>
                <w:ilvl w:val="0"/>
                <w:numId w:val="17"/>
              </w:numPr>
              <w:ind w:left="178" w:hanging="178"/>
            </w:pPr>
            <w:r>
              <w:t>Ask for volunteers to share their answers to the problems assigned.</w:t>
            </w:r>
          </w:p>
          <w:p w14:paraId="6A55EDD1" w14:textId="77777777" w:rsidR="00A86C18" w:rsidRDefault="00A86C18" w:rsidP="00A86C18">
            <w:pPr>
              <w:pStyle w:val="ListParagraph"/>
              <w:numPr>
                <w:ilvl w:val="0"/>
                <w:numId w:val="17"/>
              </w:numPr>
              <w:ind w:left="178" w:hanging="178"/>
            </w:pPr>
            <w:r>
              <w:t xml:space="preserve">As the problems are reviewed in front of the class, have the students check their answers for accuracy. </w:t>
            </w:r>
          </w:p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</w:tbl>
    <w:p w14:paraId="75A246ED" w14:textId="77777777" w:rsidR="00C17E2A" w:rsidRDefault="00C17E2A" w:rsidP="006175BB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DC50F" w14:textId="77777777" w:rsidR="00C51336" w:rsidRDefault="00C51336">
      <w:pPr>
        <w:spacing w:before="0" w:after="0" w:line="240" w:lineRule="auto"/>
      </w:pPr>
      <w:r>
        <w:separator/>
      </w:r>
    </w:p>
  </w:endnote>
  <w:endnote w:type="continuationSeparator" w:id="0">
    <w:p w14:paraId="4662F94C" w14:textId="77777777" w:rsidR="00C51336" w:rsidRDefault="00C513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69D88910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86C1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39E72" w14:textId="77777777" w:rsidR="00C51336" w:rsidRDefault="00C51336">
      <w:pPr>
        <w:spacing w:before="0" w:after="0" w:line="240" w:lineRule="auto"/>
      </w:pPr>
      <w:r>
        <w:separator/>
      </w:r>
    </w:p>
  </w:footnote>
  <w:footnote w:type="continuationSeparator" w:id="0">
    <w:p w14:paraId="4AAE8A26" w14:textId="77777777" w:rsidR="00C51336" w:rsidRDefault="00C513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B4D7A"/>
    <w:multiLevelType w:val="hybridMultilevel"/>
    <w:tmpl w:val="34A29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03FB5"/>
    <w:multiLevelType w:val="hybridMultilevel"/>
    <w:tmpl w:val="385EE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95D7233"/>
    <w:multiLevelType w:val="hybridMultilevel"/>
    <w:tmpl w:val="70560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909D6"/>
    <w:multiLevelType w:val="hybridMultilevel"/>
    <w:tmpl w:val="9808F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2306E"/>
    <w:multiLevelType w:val="hybridMultilevel"/>
    <w:tmpl w:val="23D64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17"/>
  </w:num>
  <w:num w:numId="5">
    <w:abstractNumId w:val="13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6"/>
  </w:num>
  <w:num w:numId="14">
    <w:abstractNumId w:val="3"/>
  </w:num>
  <w:num w:numId="15">
    <w:abstractNumId w:val="6"/>
  </w:num>
  <w:num w:numId="16">
    <w:abstractNumId w:val="15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67F1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4A0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175BB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92C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B31A4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86C18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1DC6"/>
    <w:rsid w:val="00C24A10"/>
    <w:rsid w:val="00C403C3"/>
    <w:rsid w:val="00C51336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teacher.com.au/year7/ch13_area/04_triangle/right.htm" TargetMode="External"/><Relationship Id="rId13" Type="http://schemas.openxmlformats.org/officeDocument/2006/relationships/hyperlink" Target="https://en.wikipedia.org/wiki/Right_triang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steacher.com.au/year7/ch13_area/04_triangle/right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irteen.org/edonline/ntti/resources/lessons/m_picking/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irteen.org/edonline/ntti/resources/lessons/m_picking/b.html" TargetMode="External"/><Relationship Id="rId10" Type="http://schemas.openxmlformats.org/officeDocument/2006/relationships/hyperlink" Target="https://byjus.com/maths/right-angle-triangle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ight_triangle" TargetMode="External"/><Relationship Id="rId14" Type="http://schemas.openxmlformats.org/officeDocument/2006/relationships/hyperlink" Target="https://byjus.com/maths/right-angle-triang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C24FF8"/>
    <w:rsid w:val="00C87D32"/>
    <w:rsid w:val="00C93DC1"/>
    <w:rsid w:val="00D22ED1"/>
    <w:rsid w:val="00D92979"/>
    <w:rsid w:val="00DD377F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2019-07-06T22:02:00Z</dcterms:created>
  <dcterms:modified xsi:type="dcterms:W3CDTF">2019-08-14T15:28:00Z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