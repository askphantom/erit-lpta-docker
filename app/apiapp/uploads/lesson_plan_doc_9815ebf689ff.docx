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7515"/>
        <w:gridCol w:w="6479"/>
      </w:tblGrid>
      <w:tr w:rsidR="00C17E2A" w:rsidTr="00B57396">
        <w:tc>
          <w:tcPr>
            <w:tcW w:w="2685" w:type="pct"/>
            <w:vAlign w:val="bottom"/>
          </w:tcPr>
          <w:p w:rsidR="00C17E2A" w:rsidRPr="009260D0" w:rsidRDefault="0055297C" w:rsidP="005C1FC8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EQUIVALENT FRACTIONS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315" w:type="pct"/>
                <w:vAlign w:val="bottom"/>
              </w:tcPr>
              <w:p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/>
      </w:tblPr>
      <w:tblGrid>
        <w:gridCol w:w="1801"/>
        <w:gridCol w:w="288"/>
        <w:gridCol w:w="7372"/>
      </w:tblGrid>
      <w:tr w:rsidR="00C17E2A" w:rsidTr="00C17E2A">
        <w:trPr>
          <w:cnfStyle w:val="10000000000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10748E">
                  <w:r>
                    <w:t>Mathematics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440AC4">
                  <w:r>
                    <w:t>2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0A37E8" w:rsidRDefault="000A37E8">
            <w:r>
              <w:t>This lesson plan covers teaching content for;</w:t>
            </w:r>
          </w:p>
          <w:p w:rsidR="007A4D21" w:rsidRDefault="000A37E8" w:rsidP="005C1FC8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7A4D21">
              <w:t>Equivalent fractions.</w:t>
            </w:r>
          </w:p>
        </w:tc>
      </w:tr>
    </w:tbl>
    <w:p w:rsidR="00C17E2A" w:rsidRDefault="007E3922">
      <w:pPr>
        <w:pStyle w:val="NoSpacing"/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14.5pt;margin-top:184.5pt;width:170.55pt;height:351.4pt;z-index:251659264;visibility:visible;mso-wrap-distance-left:18pt;mso-wrap-distance-right:18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601"/>
                  </w:tblGrid>
                  <w:tr w:rsidR="00C17E2A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664E46" w:rsidRDefault="00BF3180" w:rsidP="00664E46">
                        <w:r>
                          <w:t>-</w:t>
                        </w:r>
                        <w:bookmarkStart w:id="0" w:name="_GoBack"/>
                        <w:bookmarkEnd w:id="0"/>
                        <w:r w:rsidR="00664E46">
                          <w:t xml:space="preserve"> math notebooks</w:t>
                        </w:r>
                      </w:p>
                      <w:p w:rsidR="00664E46" w:rsidRDefault="00664E46" w:rsidP="00664E46">
                        <w:r>
                          <w:t>- crayons or colored pencils</w:t>
                        </w:r>
                      </w:p>
                      <w:p w:rsidR="00664E46" w:rsidRDefault="00664E46" w:rsidP="00664E46">
                        <w:r>
                          <w:t xml:space="preserve">- piece of paper(enough for the whole class) </w:t>
                        </w:r>
                      </w:p>
                      <w:p w:rsidR="00664E46" w:rsidRDefault="00664E46" w:rsidP="00664E46">
                        <w:r>
                          <w:t>- Whiteboard and whiteboard marker</w:t>
                        </w:r>
                      </w:p>
                      <w:p w:rsidR="00BF3180" w:rsidRPr="00BF3180" w:rsidRDefault="00BF3180" w:rsidP="00BF3180"/>
                      <w:p w:rsidR="000B2A8B" w:rsidRDefault="000B2A8B" w:rsidP="008B2B0B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  <w:p w:rsidR="00EA3A1A" w:rsidRDefault="00EA3A1A" w:rsidP="00EA3A1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  <w:p w:rsidR="00EA3A1A" w:rsidRDefault="00EA3A1A" w:rsidP="00EA3A1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</w:tc>
                  </w:tr>
                  <w:tr w:rsidR="00C17E2A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:rsidR="00742B82" w:rsidRDefault="007E3922" w:rsidP="00742B82">
                        <w:pPr>
                          <w:pStyle w:val="ListBullet"/>
                        </w:pPr>
                        <w:hyperlink r:id="rId8" w:history="1">
                          <w:r w:rsidR="00664E46" w:rsidRPr="002E29FF">
                            <w:rPr>
                              <w:rStyle w:val="Hyperlink"/>
                            </w:rPr>
                            <w:t>https://www.education.com/lesson-plan/lets-play-equivalent-fractions</w:t>
                          </w:r>
                        </w:hyperlink>
                      </w:p>
                      <w:p w:rsidR="00664E46" w:rsidRDefault="007E3922" w:rsidP="00742B82">
                        <w:pPr>
                          <w:pStyle w:val="ListBullet"/>
                        </w:pPr>
                        <w:hyperlink r:id="rId9" w:history="1">
                          <w:r w:rsidR="00664E46" w:rsidRPr="002E29FF">
                            <w:rPr>
                              <w:rStyle w:val="Hyperlink"/>
                            </w:rPr>
                            <w:t>https://educators.brainpop.com/lesson-plan/equivalent-fractions-background-information-for-teachers-and-parents/?bp-jr-topic=equivalent-fractions</w:t>
                          </w:r>
                        </w:hyperlink>
                      </w:p>
                      <w:p w:rsidR="00664E46" w:rsidRDefault="007E3922" w:rsidP="00742B82">
                        <w:pPr>
                          <w:pStyle w:val="ListBullet"/>
                        </w:pPr>
                        <w:hyperlink r:id="rId10" w:history="1">
                          <w:r w:rsidR="00664E46" w:rsidRPr="002E29FF">
                            <w:rPr>
                              <w:rStyle w:val="Hyperlink"/>
                            </w:rPr>
                            <w:t>https://teachers.net/lessons/posts/3643.html</w:t>
                          </w:r>
                        </w:hyperlink>
                      </w:p>
                      <w:p w:rsidR="00714A8D" w:rsidRDefault="00714A8D" w:rsidP="0083703B">
                        <w:pPr>
                          <w:pStyle w:val="ListBullet"/>
                        </w:pPr>
                      </w:p>
                    </w:tc>
                  </w:tr>
                  <w:tr w:rsidR="00C17E2A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:rsidR="00C17E2A" w:rsidRDefault="00C17E2A"/>
                    </w:tc>
                  </w:tr>
                </w:tbl>
                <w:p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98" w:type="pct"/>
        <w:tblCellMar>
          <w:left w:w="0" w:type="dxa"/>
          <w:right w:w="0" w:type="dxa"/>
        </w:tblCellMar>
        <w:tblLook w:val="04A0"/>
      </w:tblPr>
      <w:tblGrid>
        <w:gridCol w:w="2252"/>
        <w:gridCol w:w="125"/>
        <w:gridCol w:w="3493"/>
        <w:gridCol w:w="226"/>
        <w:gridCol w:w="3489"/>
      </w:tblGrid>
      <w:tr w:rsidR="005A4652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65" w:type="pct"/>
          </w:tcPr>
          <w:p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1D4D95" w:rsidRDefault="00AD5265" w:rsidP="00120253">
            <w:r>
              <w:t>Students should be able to;</w:t>
            </w:r>
          </w:p>
          <w:p w:rsidR="001D4D95" w:rsidRDefault="00D21611" w:rsidP="005C1FC8">
            <w:pPr>
              <w:pStyle w:val="ListParagraph"/>
              <w:ind w:left="0"/>
            </w:pPr>
            <w:r>
              <w:t xml:space="preserve">1. </w:t>
            </w:r>
            <w:r w:rsidR="0055297C">
              <w:t>W</w:t>
            </w:r>
            <w:r>
              <w:t>rite fractions which have the</w:t>
            </w:r>
            <w:r w:rsidR="005C1FC8">
              <w:t xml:space="preserve"> same value as a given fraction.</w:t>
            </w:r>
          </w:p>
          <w:p w:rsidR="001D4D95" w:rsidRDefault="001D4D95" w:rsidP="001D4D95"/>
          <w:p w:rsidR="001D4D95" w:rsidRDefault="001D4D95" w:rsidP="001D4D95"/>
          <w:p w:rsidR="001D4D95" w:rsidRDefault="001D4D95" w:rsidP="001D4D95"/>
          <w:p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D914D8" w:rsidRPr="00D914D8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:rsidR="003D5DCE" w:rsidRDefault="003D5DCE" w:rsidP="003D5DCE">
            <w:pPr>
              <w:ind w:left="142" w:hanging="142"/>
            </w:pPr>
            <w:r>
              <w:t>1. Have students work in pairs to find four equivalent fractions to a fraction that is assigned to each pair. Students can use their folded papers to help them find the equivalent fractions, or use a new sheet of paper.</w:t>
            </w:r>
          </w:p>
          <w:p w:rsidR="001D4D95" w:rsidRPr="000A37E8" w:rsidRDefault="001D4D95" w:rsidP="001D4D95"/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664E46" w:rsidRDefault="00664E46" w:rsidP="00664E46">
            <w:pPr>
              <w:ind w:left="175" w:hanging="175"/>
            </w:pPr>
            <w:r>
              <w:t>1. Write the word "equivalent" on the board.</w:t>
            </w:r>
          </w:p>
          <w:p w:rsidR="00664E46" w:rsidRDefault="00664E46" w:rsidP="00664E46">
            <w:pPr>
              <w:ind w:left="175" w:hanging="175"/>
            </w:pPr>
            <w:r>
              <w:t>2. Ask students what word they see in "equivalent" that looks familiar? Once students see the similarities to "equal," explain that equivalent fractions are fractions that are equal to one another.</w:t>
            </w:r>
          </w:p>
          <w:p w:rsidR="00664E46" w:rsidRDefault="00664E46" w:rsidP="00664E46">
            <w:pPr>
              <w:ind w:left="175" w:hanging="175"/>
            </w:pPr>
            <w:r>
              <w:t>3. Draw a circle on the board and split it in half. Color one half of the circle. Ask students what fraction is being shown. Write "1/2" on the board.</w:t>
            </w:r>
          </w:p>
          <w:p w:rsidR="00664E46" w:rsidRDefault="00664E46" w:rsidP="00664E46">
            <w:pPr>
              <w:ind w:left="175" w:hanging="175"/>
            </w:pPr>
            <w:r>
              <w:t>4. Now, draw another line perpendicular to the first through the circle. Ask students what fraction is being shown now. Write "2/4" on the board.</w:t>
            </w:r>
          </w:p>
          <w:p w:rsidR="000529DC" w:rsidRDefault="00664E46" w:rsidP="00664E46">
            <w:pPr>
              <w:ind w:left="175" w:hanging="175"/>
              <w:rPr>
                <w:b/>
              </w:rPr>
            </w:pPr>
            <w:r>
              <w:t>5. Explain that although these are two different fractions, they are equivalent to one another. The amount shaded on the circle did not change; it was simply divided into more parts.</w:t>
            </w:r>
          </w:p>
          <w:p w:rsidR="000529DC" w:rsidRDefault="000529DC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5C1FC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:rsidR="005C1FC8" w:rsidRPr="005C1FC8" w:rsidRDefault="005C1FC8" w:rsidP="005C1FC8">
            <w:pPr>
              <w:rPr>
                <w:b/>
              </w:rPr>
            </w:pPr>
            <w:r w:rsidRPr="00E07205">
              <w:rPr>
                <w:b/>
              </w:rPr>
              <w:t>Lesson 1-</w:t>
            </w:r>
            <w:r>
              <w:rPr>
                <w:b/>
              </w:rPr>
              <w:t>15</w:t>
            </w:r>
            <w:r w:rsidRPr="00E0720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Pr="00E07205">
              <w:rPr>
                <w:b/>
              </w:rPr>
              <w:t>ins</w:t>
            </w:r>
            <w:proofErr w:type="spellEnd"/>
          </w:p>
          <w:p w:rsidR="00664E46" w:rsidRDefault="005C1FC8" w:rsidP="00023BCC">
            <w:pPr>
              <w:ind w:left="175" w:hanging="175"/>
            </w:pPr>
            <w:r>
              <w:t>1</w:t>
            </w:r>
            <w:r w:rsidR="00664E46">
              <w:t>. Repeat the activity with pieces of paper, demonstrating 1/4, 3/4, 1/3, 2/3, 1/8. Each time a student should write the fraction on the board and identify the numerator and denominator. If you prefer, draw a rectangle on the board and have a student divide the rectangle into the same fractions as those in the paper-folding demonstration.</w:t>
            </w:r>
          </w:p>
          <w:p w:rsidR="00664E46" w:rsidRDefault="005C1FC8" w:rsidP="00023BCC">
            <w:pPr>
              <w:ind w:left="175" w:hanging="175"/>
            </w:pPr>
            <w:r>
              <w:t>2</w:t>
            </w:r>
            <w:r w:rsidR="00664E46">
              <w:t>. Now, asks the students to pick up the second piece of paper and fold it in half and color one of the two equal parts. Once again, asks: What fraction of the paper is colored? (One half)</w:t>
            </w:r>
          </w:p>
          <w:p w:rsidR="00664E46" w:rsidRDefault="005C1FC8" w:rsidP="00023BCC">
            <w:pPr>
              <w:ind w:left="175" w:hanging="175"/>
            </w:pPr>
            <w:r>
              <w:t>3</w:t>
            </w:r>
            <w:r w:rsidR="00664E46">
              <w:t>. Have them refold the same paper and then fold it in half once again. Unfold. Ask: How many equal parts now? (4)</w:t>
            </w:r>
          </w:p>
          <w:p w:rsidR="00664E46" w:rsidRDefault="005C1FC8" w:rsidP="00023BCC">
            <w:pPr>
              <w:ind w:left="175" w:hanging="175"/>
            </w:pPr>
            <w:r>
              <w:t>4</w:t>
            </w:r>
            <w:r w:rsidR="00664E46">
              <w:t>. Ask the student what fraction is shaded? (2/4 or 1/2). Explain that since the amount of shading has not changed, this means that 1/2 = 2/4 or 1/2 and 2/4 are two names for the same amount, which means that they are equivalent fractions.</w:t>
            </w:r>
          </w:p>
          <w:p w:rsidR="00664E46" w:rsidRDefault="005C1FC8" w:rsidP="00023BCC">
            <w:pPr>
              <w:ind w:left="175" w:hanging="175"/>
            </w:pPr>
            <w:r>
              <w:t>5</w:t>
            </w:r>
            <w:r w:rsidR="00664E46">
              <w:t>. Now have the students refold the paper and then fold it in half a third time. Unfold. Ask: What new fractions have you found that is equivalent to 1/2 and 2/4? 4/8. Ask: Can anyone explain what the fractions 1/2, 2/4, and 4/8 have in common? (These three fractions name the same amount, which means that they are equivalent fractions)</w:t>
            </w:r>
          </w:p>
          <w:p w:rsidR="00780730" w:rsidRDefault="00780730" w:rsidP="00CD4D2B">
            <w:pPr>
              <w:rPr>
                <w:b/>
              </w:rPr>
            </w:pPr>
          </w:p>
          <w:p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5C1FC8" w:rsidRPr="00C403C3" w:rsidRDefault="005C1FC8" w:rsidP="005C1FC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Practice</w:t>
            </w:r>
          </w:p>
          <w:p w:rsidR="005C1FC8" w:rsidRDefault="005C1FC8" w:rsidP="005C1FC8">
            <w:pPr>
              <w:rPr>
                <w:b/>
              </w:rPr>
            </w:pPr>
            <w:r w:rsidRPr="00E07205">
              <w:rPr>
                <w:b/>
              </w:rPr>
              <w:t>Lesson 1-</w:t>
            </w:r>
            <w:r>
              <w:rPr>
                <w:b/>
              </w:rPr>
              <w:t>20</w:t>
            </w:r>
            <w:r w:rsidRPr="00E0720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Pr="00E07205">
              <w:rPr>
                <w:b/>
              </w:rPr>
              <w:t>ins</w:t>
            </w:r>
            <w:proofErr w:type="spellEnd"/>
          </w:p>
          <w:p w:rsidR="005C1FC8" w:rsidRDefault="005C1FC8" w:rsidP="005C1FC8">
            <w:pPr>
              <w:ind w:left="175" w:hanging="175"/>
            </w:pPr>
            <w:r>
              <w:t xml:space="preserve">1. Provide each student with two blank pieces of rectangular paper and model folding one of the papers in half. Instruct the students to the same. </w:t>
            </w:r>
          </w:p>
          <w:p w:rsidR="005C1FC8" w:rsidRDefault="005C1FC8" w:rsidP="005C1FC8">
            <w:pPr>
              <w:ind w:left="175" w:hanging="175"/>
            </w:pPr>
            <w:r>
              <w:t>2. Review with the class that a fraction is part of a whole and that you have divided a whole piece of paper into two equal parts. Instruct the students to color one of the two equal parts.</w:t>
            </w:r>
          </w:p>
          <w:p w:rsidR="005C1FC8" w:rsidRDefault="005C1FC8" w:rsidP="005C1FC8">
            <w:pPr>
              <w:ind w:left="175" w:hanging="175"/>
            </w:pPr>
            <w:r>
              <w:t>3. Ask the student: How do we know that the two parts are equal? (They are the same size and shape.)</w:t>
            </w:r>
          </w:p>
          <w:p w:rsidR="005C1FC8" w:rsidRDefault="005C1FC8" w:rsidP="005C1FC8">
            <w:pPr>
              <w:ind w:left="175" w:hanging="175"/>
            </w:pPr>
            <w:r>
              <w:t xml:space="preserve">4. Ask a student to draw an example of 1/2 on the white board to show that one out of the two equal parts is now shaded. </w:t>
            </w:r>
          </w:p>
          <w:p w:rsidR="005C1FC8" w:rsidRDefault="005C1FC8" w:rsidP="005C1FC8">
            <w:pPr>
              <w:ind w:left="175" w:hanging="175"/>
            </w:pPr>
            <w:r>
              <w:t>5. Introduce the vocabulary terms to the students. Explain that the numerator is the number of parts shaded and the denominator is the total number of equal parts.</w:t>
            </w:r>
          </w:p>
          <w:p w:rsidR="000529DC" w:rsidRDefault="000529DC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971415" w:rsidRPr="000529DC" w:rsidRDefault="00971415" w:rsidP="00971415"/>
          <w:p w:rsidR="00971415" w:rsidRPr="00971415" w:rsidRDefault="00971415" w:rsidP="00971415">
            <w:pPr>
              <w:rPr>
                <w:b/>
              </w:rPr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574B" w:rsidRDefault="00CB574B" w:rsidP="00EB2FF3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D27DC3">
            <w:pPr>
              <w:pStyle w:val="Heading2"/>
            </w:pPr>
            <w:r>
              <w:t>Summary</w:t>
            </w:r>
          </w:p>
          <w:p w:rsidR="00EA5BCA" w:rsidRPr="00EA5BCA" w:rsidRDefault="00EA5BCA" w:rsidP="006C15A4">
            <w:pPr>
              <w:pStyle w:val="ListParagraph"/>
              <w:numPr>
                <w:ilvl w:val="0"/>
                <w:numId w:val="3"/>
              </w:numPr>
              <w:ind w:left="142" w:hanging="14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</w:tr>
    </w:tbl>
    <w:p w:rsidR="00C17E2A" w:rsidRDefault="00C17E2A"/>
    <w:sectPr w:rsidR="00C17E2A" w:rsidSect="00A44970">
      <w:footerReference w:type="default" r:id="rId11"/>
      <w:headerReference w:type="first" r:id="rId12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1D8" w:rsidRDefault="00DE71D8">
      <w:pPr>
        <w:spacing w:before="0" w:after="0" w:line="240" w:lineRule="auto"/>
      </w:pPr>
      <w:r>
        <w:separator/>
      </w:r>
    </w:p>
  </w:endnote>
  <w:endnote w:type="continuationSeparator" w:id="0">
    <w:p w:rsidR="00DE71D8" w:rsidRDefault="00DE71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E2A" w:rsidRDefault="007E3922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5C1FC8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1D8" w:rsidRDefault="00DE71D8">
      <w:pPr>
        <w:spacing w:before="0" w:after="0" w:line="240" w:lineRule="auto"/>
      </w:pPr>
      <w:r>
        <w:separator/>
      </w:r>
    </w:p>
  </w:footnote>
  <w:footnote w:type="continuationSeparator" w:id="0">
    <w:p w:rsidR="00DE71D8" w:rsidRDefault="00DE71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C2294F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5053AD"/>
    <w:multiLevelType w:val="hybridMultilevel"/>
    <w:tmpl w:val="5058C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B61C0"/>
    <w:rsid w:val="00003186"/>
    <w:rsid w:val="00004D77"/>
    <w:rsid w:val="00012774"/>
    <w:rsid w:val="000153A3"/>
    <w:rsid w:val="00017AB7"/>
    <w:rsid w:val="00023BCC"/>
    <w:rsid w:val="00025F28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0748E"/>
    <w:rsid w:val="00110F25"/>
    <w:rsid w:val="00120253"/>
    <w:rsid w:val="001205AF"/>
    <w:rsid w:val="001240F2"/>
    <w:rsid w:val="00134383"/>
    <w:rsid w:val="001432FD"/>
    <w:rsid w:val="00151B6D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0D89"/>
    <w:rsid w:val="002B44A9"/>
    <w:rsid w:val="002B4EEC"/>
    <w:rsid w:val="002B733A"/>
    <w:rsid w:val="002C0925"/>
    <w:rsid w:val="002D3295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1893"/>
    <w:rsid w:val="00396443"/>
    <w:rsid w:val="003A037B"/>
    <w:rsid w:val="003A31B0"/>
    <w:rsid w:val="003A72AC"/>
    <w:rsid w:val="003B1470"/>
    <w:rsid w:val="003B6F46"/>
    <w:rsid w:val="003B777D"/>
    <w:rsid w:val="003C7DAD"/>
    <w:rsid w:val="003D30E4"/>
    <w:rsid w:val="003D5DCE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350B8"/>
    <w:rsid w:val="00440AC4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E29C7"/>
    <w:rsid w:val="004E5832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5297C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1FC8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4E46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A4D21"/>
    <w:rsid w:val="007C31C8"/>
    <w:rsid w:val="007E3922"/>
    <w:rsid w:val="007E5E02"/>
    <w:rsid w:val="007F09DA"/>
    <w:rsid w:val="007F163A"/>
    <w:rsid w:val="007F4FCC"/>
    <w:rsid w:val="007F65A3"/>
    <w:rsid w:val="00807AE6"/>
    <w:rsid w:val="00811AB9"/>
    <w:rsid w:val="0083703B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44970"/>
    <w:rsid w:val="00A50553"/>
    <w:rsid w:val="00A74FCC"/>
    <w:rsid w:val="00A82696"/>
    <w:rsid w:val="00A85D55"/>
    <w:rsid w:val="00AB0656"/>
    <w:rsid w:val="00AB565D"/>
    <w:rsid w:val="00AC3948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D4D2B"/>
    <w:rsid w:val="00CE56FD"/>
    <w:rsid w:val="00CE5B35"/>
    <w:rsid w:val="00D17E02"/>
    <w:rsid w:val="00D2109C"/>
    <w:rsid w:val="00D21611"/>
    <w:rsid w:val="00D27DC3"/>
    <w:rsid w:val="00D329A0"/>
    <w:rsid w:val="00D3577C"/>
    <w:rsid w:val="00D43AC0"/>
    <w:rsid w:val="00D544E5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E71D8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F78"/>
    <w:rsid w:val="00E41D90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228"/>
    <w:rsid w:val="00EE497B"/>
    <w:rsid w:val="00EF0198"/>
    <w:rsid w:val="00EF7436"/>
    <w:rsid w:val="00F04D8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55903"/>
    <w:rsid w:val="00F60399"/>
    <w:rsid w:val="00F616CA"/>
    <w:rsid w:val="00F62599"/>
    <w:rsid w:val="00F66CE1"/>
    <w:rsid w:val="00F814F7"/>
    <w:rsid w:val="00FA570E"/>
    <w:rsid w:val="00FB17D4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rsid w:val="00A44970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970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rsid w:val="00A44970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A44970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A44970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A44970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44970"/>
    <w:rPr>
      <w:color w:val="808080"/>
    </w:rPr>
  </w:style>
  <w:style w:type="table" w:customStyle="1" w:styleId="LessonPlan">
    <w:name w:val="Lesson Plan"/>
    <w:basedOn w:val="TableNormal"/>
    <w:uiPriority w:val="99"/>
    <w:rsid w:val="00A44970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A44970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4970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A44970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4970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970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A44970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44970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A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com/lesson-plan/lets-play-equivalent-frac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achers.net/lessons/posts/364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ducators.brainpop.com/lesson-plan/equivalent-fractions-background-information-for-teachers-and-parents/?bp-jr-topic=equivalent-fractions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DC1"/>
    <w:rsid w:val="00071DA5"/>
    <w:rsid w:val="000E3902"/>
    <w:rsid w:val="00106507"/>
    <w:rsid w:val="00253619"/>
    <w:rsid w:val="00280CE5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952713"/>
    <w:rsid w:val="009D2491"/>
    <w:rsid w:val="00A20224"/>
    <w:rsid w:val="00AB2F7D"/>
    <w:rsid w:val="00AB37F5"/>
    <w:rsid w:val="00B67D1F"/>
    <w:rsid w:val="00C87D32"/>
    <w:rsid w:val="00C93DC1"/>
    <w:rsid w:val="00CD3E5A"/>
    <w:rsid w:val="00CF19C9"/>
    <w:rsid w:val="00D92979"/>
    <w:rsid w:val="00E17671"/>
    <w:rsid w:val="00EB30E9"/>
    <w:rsid w:val="00EE62A8"/>
    <w:rsid w:val="00F66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F66D4A"/>
  </w:style>
  <w:style w:type="paragraph" w:customStyle="1" w:styleId="57D0253E54FA4684857C7E53F49E1A5B">
    <w:name w:val="57D0253E54FA4684857C7E53F49E1A5B"/>
    <w:rsid w:val="00F66D4A"/>
  </w:style>
  <w:style w:type="paragraph" w:customStyle="1" w:styleId="7AE7DFE8D63F4AC0A9D67267C3699CCC">
    <w:name w:val="7AE7DFE8D63F4AC0A9D67267C3699CCC"/>
    <w:rsid w:val="00F66D4A"/>
  </w:style>
  <w:style w:type="paragraph" w:customStyle="1" w:styleId="1C876A8B6575410E8AA7530875A6B7F4">
    <w:name w:val="1C876A8B6575410E8AA7530875A6B7F4"/>
    <w:rsid w:val="00F66D4A"/>
  </w:style>
  <w:style w:type="paragraph" w:customStyle="1" w:styleId="A392ED6794CC47DFA557364CD4043756">
    <w:name w:val="A392ED6794CC47DFA557364CD4043756"/>
    <w:rsid w:val="00F66D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99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Yusuph</cp:lastModifiedBy>
  <cp:revision>17</cp:revision>
  <dcterms:created xsi:type="dcterms:W3CDTF">2019-04-09T09:41:00Z</dcterms:created>
  <dcterms:modified xsi:type="dcterms:W3CDTF">2019-04-28T21:52:00Z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