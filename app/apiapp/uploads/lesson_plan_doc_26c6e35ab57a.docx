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24D4A32" w:rsidR="00C17E2A" w:rsidRPr="009260D0" w:rsidRDefault="00D65F12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AVERAGE SPEED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1E637C3" w:rsidR="00C17E2A" w:rsidRDefault="00D65F12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8F0C07E" w:rsidR="00C17E2A" w:rsidRDefault="00D65F12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458BD9FD" w14:textId="65A159C5" w:rsidR="001611AE" w:rsidRDefault="000A37E8" w:rsidP="00D65F12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</w:t>
            </w:r>
            <w:r w:rsidR="001611AE">
              <w:t xml:space="preserve"> </w:t>
            </w:r>
            <w:r w:rsidR="00D65F12">
              <w:t>Average speed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576"/>
                            </w:tblGrid>
                            <w:tr w:rsidR="005A35D7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5A35D7" w:rsidRDefault="005A35D7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2F971206" w:rsidR="005A35D7" w:rsidRPr="00BF3180" w:rsidRDefault="005A35D7" w:rsidP="00B67C04">
                                  <w:r>
                                    <w:t>-</w:t>
                                  </w:r>
                                  <w:r w:rsidR="001A2BFA">
                                    <w:t>A stop watch</w:t>
                                  </w:r>
                                  <w:r w:rsidR="00CE7206">
                                    <w:t>es</w:t>
                                  </w:r>
                                  <w:r w:rsidR="001A2BFA">
                                    <w:t>.</w:t>
                                  </w:r>
                                </w:p>
                                <w:p w14:paraId="4AF14C6E" w14:textId="77777777" w:rsidR="005A35D7" w:rsidRDefault="005A35D7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5A35D7" w:rsidRDefault="005A35D7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5A35D7" w:rsidRDefault="005A35D7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5A35D7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5A35D7" w:rsidRDefault="005A35D7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5C6A2F39" w:rsidR="005A35D7" w:rsidRDefault="0064280A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F4140">
                                      <w:rPr>
                                        <w:rStyle w:val="Hyperlink"/>
                                      </w:rPr>
                                      <w:t>https://www.wikihow.com/Calculate-Average-Speed</w:t>
                                    </w:r>
                                  </w:hyperlink>
                                </w:p>
                                <w:p w14:paraId="37AD934D" w14:textId="77777777" w:rsidR="005A35D7" w:rsidRDefault="0064280A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F4140">
                                      <w:rPr>
                                        <w:rStyle w:val="Hyperlink"/>
                                      </w:rPr>
                                      <w:t>https://study.com/academy/lesson/average-speed-velocity-lesson-for-kids.html</w:t>
                                    </w:r>
                                  </w:hyperlink>
                                </w:p>
                                <w:p w14:paraId="54768BC7" w14:textId="77777777" w:rsidR="00DF4140" w:rsidRDefault="0064280A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1A2BFA">
                                      <w:rPr>
                                        <w:rStyle w:val="Hyperlink"/>
                                      </w:rPr>
                                      <w:t>https://www.cpalms.org/Public/PreviewResourceLesson/Preview/127521</w:t>
                                    </w:r>
                                  </w:hyperlink>
                                </w:p>
                                <w:p w14:paraId="55FCA501" w14:textId="77777777" w:rsidR="001A2BFA" w:rsidRDefault="0064280A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B6638">
                                      <w:rPr>
                                        <w:rStyle w:val="Hyperlink"/>
                                      </w:rPr>
                                      <w:t>https://www.brighthubeducation.com/lesson-plans-grades-3-5/35416-teaching-the-speed-formula-includes-worksheet-and-study-guide/</w:t>
                                    </w:r>
                                  </w:hyperlink>
                                </w:p>
                                <w:p w14:paraId="266D3DBF" w14:textId="2B024A78" w:rsidR="005B6638" w:rsidRDefault="0064280A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B6638">
                                      <w:rPr>
                                        <w:rStyle w:val="Hyperlink"/>
                                      </w:rPr>
                                      <w:t>https://www.toppr.com/guides/quantitative-aptitude/averages/average-speed/</w:t>
                                    </w:r>
                                  </w:hyperlink>
                                </w:p>
                              </w:tc>
                            </w:tr>
                            <w:tr w:rsidR="005A35D7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5A35D7" w:rsidRDefault="005A35D7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5A35D7" w:rsidRDefault="005A35D7"/>
                              </w:tc>
                            </w:tr>
                          </w:tbl>
                          <w:p w14:paraId="7C9852EE" w14:textId="77777777" w:rsidR="005A35D7" w:rsidRDefault="005A35D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576"/>
                      </w:tblGrid>
                      <w:tr w:rsidR="005A35D7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5A35D7" w:rsidRDefault="005A35D7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2F971206" w:rsidR="005A35D7" w:rsidRPr="00BF3180" w:rsidRDefault="005A35D7" w:rsidP="00B67C04">
                            <w:r>
                              <w:t>-</w:t>
                            </w:r>
                            <w:r w:rsidR="001A2BFA">
                              <w:t>A stop watch</w:t>
                            </w:r>
                            <w:r w:rsidR="00CE7206">
                              <w:t>es</w:t>
                            </w:r>
                            <w:r w:rsidR="001A2BFA">
                              <w:t>.</w:t>
                            </w:r>
                          </w:p>
                          <w:p w14:paraId="4AF14C6E" w14:textId="77777777" w:rsidR="005A35D7" w:rsidRDefault="005A35D7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5A35D7" w:rsidRDefault="005A35D7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5A35D7" w:rsidRDefault="005A35D7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5A35D7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5A35D7" w:rsidRDefault="005A35D7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5C6A2F39" w:rsidR="005A35D7" w:rsidRDefault="0064280A" w:rsidP="00E42A76">
                            <w:pPr>
                              <w:pStyle w:val="ListBullet"/>
                            </w:pPr>
                            <w:hyperlink r:id="rId13" w:history="1">
                              <w:r w:rsidR="00DF4140">
                                <w:rPr>
                                  <w:rStyle w:val="Hyperlink"/>
                                </w:rPr>
                                <w:t>https://www.wikihow.com/Calculate-Average-Speed</w:t>
                              </w:r>
                            </w:hyperlink>
                          </w:p>
                          <w:p w14:paraId="37AD934D" w14:textId="77777777" w:rsidR="005A35D7" w:rsidRDefault="0064280A" w:rsidP="0083703B">
                            <w:pPr>
                              <w:pStyle w:val="ListBullet"/>
                            </w:pPr>
                            <w:hyperlink r:id="rId14" w:history="1">
                              <w:r w:rsidR="00DF4140">
                                <w:rPr>
                                  <w:rStyle w:val="Hyperlink"/>
                                </w:rPr>
                                <w:t>https://study.com/academy/lesson/average-speed-velocity-lesson-for-kids.html</w:t>
                              </w:r>
                            </w:hyperlink>
                          </w:p>
                          <w:p w14:paraId="54768BC7" w14:textId="77777777" w:rsidR="00DF4140" w:rsidRDefault="0064280A" w:rsidP="0083703B">
                            <w:pPr>
                              <w:pStyle w:val="ListBullet"/>
                            </w:pPr>
                            <w:hyperlink r:id="rId15" w:history="1">
                              <w:r w:rsidR="001A2BFA">
                                <w:rPr>
                                  <w:rStyle w:val="Hyperlink"/>
                                </w:rPr>
                                <w:t>https://www.cpalms.org/Public/PreviewResourceLesson/Preview/127521</w:t>
                              </w:r>
                            </w:hyperlink>
                          </w:p>
                          <w:p w14:paraId="55FCA501" w14:textId="77777777" w:rsidR="001A2BFA" w:rsidRDefault="0064280A" w:rsidP="0083703B">
                            <w:pPr>
                              <w:pStyle w:val="ListBullet"/>
                            </w:pPr>
                            <w:hyperlink r:id="rId16" w:history="1">
                              <w:r w:rsidR="005B6638">
                                <w:rPr>
                                  <w:rStyle w:val="Hyperlink"/>
                                </w:rPr>
                                <w:t>https://www.brighthubeducation.com/lesson-plans-grades-3-5/35416-teaching-the-speed-formula-includes-worksheet-and-study-guide/</w:t>
                              </w:r>
                            </w:hyperlink>
                          </w:p>
                          <w:p w14:paraId="266D3DBF" w14:textId="2B024A78" w:rsidR="005B6638" w:rsidRDefault="0064280A" w:rsidP="0083703B">
                            <w:pPr>
                              <w:pStyle w:val="ListBullet"/>
                            </w:pPr>
                            <w:hyperlink r:id="rId17" w:history="1">
                              <w:r w:rsidR="005B6638">
                                <w:rPr>
                                  <w:rStyle w:val="Hyperlink"/>
                                </w:rPr>
                                <w:t>https://www.toppr.com/guides/quantitative-aptitude/averages/average-speed/</w:t>
                              </w:r>
                            </w:hyperlink>
                          </w:p>
                        </w:tc>
                      </w:tr>
                      <w:tr w:rsidR="005A35D7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5A35D7" w:rsidRDefault="005A35D7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5A35D7" w:rsidRDefault="005A35D7"/>
                        </w:tc>
                      </w:tr>
                    </w:tbl>
                    <w:p w14:paraId="7C9852EE" w14:textId="77777777" w:rsidR="005A35D7" w:rsidRDefault="005A35D7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79FDCD5A" w:rsidR="001D4D95" w:rsidRDefault="00AD5265" w:rsidP="00120253">
            <w:r>
              <w:t>Students should be able to;</w:t>
            </w:r>
          </w:p>
          <w:p w14:paraId="18BC0064" w14:textId="6FDB4575" w:rsidR="00D65F12" w:rsidRDefault="00D65F12" w:rsidP="00D65F12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Calculate the average speed of a moving object.</w:t>
            </w:r>
          </w:p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1D4D95" w:rsidRDefault="001D4D95" w:rsidP="001D4D95"/>
          <w:p w14:paraId="02CB6B7A" w14:textId="77777777" w:rsidR="001D4D95" w:rsidRDefault="001D4D95" w:rsidP="001D4D95"/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43C888DB" w14:textId="77777777" w:rsidR="00A71E70" w:rsidRDefault="00A71E70" w:rsidP="001D4D95"/>
          <w:p w14:paraId="22A31125" w14:textId="18309E14" w:rsidR="00A71E70" w:rsidRPr="000A37E8" w:rsidRDefault="00A71E70" w:rsidP="003552D4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EDB1DB8" w14:textId="590CF712" w:rsidR="00FB30A1" w:rsidRDefault="006513FB" w:rsidP="00DF4140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16F626D" w14:textId="5E2B7DDF" w:rsidR="00DF4140" w:rsidRDefault="00DF4140" w:rsidP="00DF4140">
            <w:pPr>
              <w:pStyle w:val="ListParagraph"/>
              <w:numPr>
                <w:ilvl w:val="3"/>
                <w:numId w:val="16"/>
              </w:numPr>
              <w:ind w:left="145" w:hanging="145"/>
            </w:pPr>
            <w:r>
              <w:t>Ask the pupils what they understand by speed.</w:t>
            </w:r>
          </w:p>
          <w:p w14:paraId="1FA08E63" w14:textId="58B77589" w:rsidR="00DF4140" w:rsidRDefault="00DF4140" w:rsidP="00DF4140">
            <w:pPr>
              <w:pStyle w:val="ListParagraph"/>
              <w:numPr>
                <w:ilvl w:val="3"/>
                <w:numId w:val="16"/>
              </w:numPr>
              <w:ind w:left="145" w:hanging="145"/>
            </w:pPr>
            <w:r>
              <w:t>Correct them where necessary.</w:t>
            </w:r>
          </w:p>
          <w:p w14:paraId="1124E1A3" w14:textId="56CE23C5" w:rsidR="00DF4140" w:rsidRDefault="00DF4140" w:rsidP="00DF4140">
            <w:pPr>
              <w:pStyle w:val="ListParagraph"/>
              <w:numPr>
                <w:ilvl w:val="3"/>
                <w:numId w:val="16"/>
              </w:numPr>
              <w:ind w:left="145" w:hanging="145"/>
            </w:pPr>
            <w:r>
              <w:t>Ask the pupils if they know when an object is in motion.</w:t>
            </w:r>
          </w:p>
          <w:p w14:paraId="5FC833AB" w14:textId="2F701DF3" w:rsidR="00DF4140" w:rsidRDefault="00DF4140" w:rsidP="00DF4140">
            <w:pPr>
              <w:pStyle w:val="ListParagraph"/>
              <w:numPr>
                <w:ilvl w:val="3"/>
                <w:numId w:val="16"/>
              </w:numPr>
              <w:ind w:left="145" w:hanging="145"/>
            </w:pPr>
            <w:r>
              <w:t>Explain that an object can be in motion or at rest</w:t>
            </w:r>
          </w:p>
          <w:p w14:paraId="7B39BF40" w14:textId="270F5B7C" w:rsidR="00727BAD" w:rsidRDefault="00727BAD" w:rsidP="00727BAD"/>
          <w:p w14:paraId="13355DF8" w14:textId="10B02699" w:rsidR="00727BAD" w:rsidRDefault="00727BAD" w:rsidP="00727BAD"/>
          <w:p w14:paraId="50C57E6B" w14:textId="15DFD726" w:rsidR="00727BAD" w:rsidRDefault="00727BAD" w:rsidP="00727BAD"/>
          <w:p w14:paraId="474D89A5" w14:textId="651B9B2C" w:rsidR="00727BAD" w:rsidRDefault="00727BAD" w:rsidP="00727BAD"/>
          <w:p w14:paraId="6F1CD1D4" w14:textId="30F9104F" w:rsidR="00727BAD" w:rsidRDefault="00727BAD" w:rsidP="00727BAD"/>
          <w:p w14:paraId="5DF38748" w14:textId="78D1189F" w:rsidR="00727BAD" w:rsidRDefault="00727BAD" w:rsidP="00727BAD"/>
          <w:p w14:paraId="2E75A459" w14:textId="79F3D755" w:rsidR="00727BAD" w:rsidRPr="00DF4140" w:rsidRDefault="00727BAD" w:rsidP="00727BAD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1BB66311" w:rsidR="00FB30A1" w:rsidRPr="00031953" w:rsidRDefault="00A45C31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 xml:space="preserve">: 15 </w:t>
            </w:r>
            <w:proofErr w:type="spellStart"/>
            <w:r w:rsidR="00FB30A1" w:rsidRPr="00031953">
              <w:rPr>
                <w:b/>
              </w:rPr>
              <w:t>Mins</w:t>
            </w:r>
            <w:proofErr w:type="spellEnd"/>
          </w:p>
          <w:p w14:paraId="404F413A" w14:textId="7998BA18" w:rsidR="000529DC" w:rsidRDefault="001A2BFA" w:rsidP="001A2BFA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Go over the previous lesson.</w:t>
            </w:r>
          </w:p>
          <w:p w14:paraId="37205550" w14:textId="615C108F" w:rsidR="001A2BFA" w:rsidRDefault="001A2BFA" w:rsidP="001A2BFA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Explain what speed is to the pupils.</w:t>
            </w:r>
          </w:p>
          <w:p w14:paraId="0D37D6C0" w14:textId="377486B9" w:rsidR="001A2BFA" w:rsidRDefault="00CE7206" w:rsidP="001A2BFA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Explain the relationship between speed, distance and time.</w:t>
            </w:r>
          </w:p>
          <w:p w14:paraId="0C6140C0" w14:textId="3AB491FD" w:rsidR="00CE7206" w:rsidRPr="001A2BFA" w:rsidRDefault="00CE7206" w:rsidP="001A2BFA">
            <w:pPr>
              <w:pStyle w:val="ListParagraph"/>
              <w:numPr>
                <w:ilvl w:val="0"/>
                <w:numId w:val="19"/>
              </w:numPr>
              <w:ind w:left="182" w:hanging="182"/>
            </w:pPr>
            <w:r>
              <w:t>Show them the formula for calculating speed. S = d/t</w:t>
            </w:r>
          </w:p>
          <w:p w14:paraId="4CE44FA1" w14:textId="4D6E313D" w:rsidR="000529DC" w:rsidRDefault="000529DC" w:rsidP="00CD4D2B">
            <w:pPr>
              <w:rPr>
                <w:b/>
              </w:rPr>
            </w:pPr>
          </w:p>
          <w:p w14:paraId="1763DB43" w14:textId="690179F0" w:rsidR="00727BAD" w:rsidRDefault="00727BAD" w:rsidP="00CD4D2B">
            <w:pPr>
              <w:rPr>
                <w:b/>
              </w:rPr>
            </w:pPr>
          </w:p>
          <w:p w14:paraId="78AFE93D" w14:textId="79044382" w:rsidR="00727BAD" w:rsidRDefault="00727BAD" w:rsidP="00CD4D2B">
            <w:pPr>
              <w:rPr>
                <w:b/>
              </w:rPr>
            </w:pPr>
          </w:p>
          <w:p w14:paraId="339ED786" w14:textId="5C9A5086" w:rsidR="00727BAD" w:rsidRDefault="00727BAD" w:rsidP="00CD4D2B">
            <w:pPr>
              <w:rPr>
                <w:b/>
              </w:rPr>
            </w:pPr>
          </w:p>
          <w:p w14:paraId="27101479" w14:textId="77777777" w:rsidR="00727BAD" w:rsidRDefault="00727BAD" w:rsidP="00CD4D2B">
            <w:pPr>
              <w:rPr>
                <w:b/>
              </w:rPr>
            </w:pPr>
          </w:p>
          <w:p w14:paraId="5D2D9157" w14:textId="77777777" w:rsidR="00CE7206" w:rsidRPr="00FB30A1" w:rsidRDefault="00CE7206" w:rsidP="00CE720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82DA713" w14:textId="33CFC9DF" w:rsidR="00CE7206" w:rsidRPr="00031953" w:rsidRDefault="00CE7206" w:rsidP="00CE7206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7B405209" w14:textId="5F82E7A6" w:rsidR="000529DC" w:rsidRDefault="00CE7206" w:rsidP="005B6638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G</w:t>
            </w:r>
            <w:r w:rsidR="005B6638">
              <w:t>o over</w:t>
            </w:r>
            <w:r>
              <w:t xml:space="preserve"> each pupil’s work from the previous lesson.</w:t>
            </w:r>
          </w:p>
          <w:p w14:paraId="743830C3" w14:textId="22B3D918" w:rsidR="00CE7206" w:rsidRDefault="005B6638" w:rsidP="005B6638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Explain what average speed is to the pupils.</w:t>
            </w:r>
          </w:p>
          <w:p w14:paraId="689C3101" w14:textId="22226D77" w:rsidR="005B6638" w:rsidRDefault="005B6638" w:rsidP="005B6638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From the results gotten, explain how to calculate the average speed of the class.</w:t>
            </w:r>
          </w:p>
          <w:p w14:paraId="1DCE418E" w14:textId="1AEF31FF" w:rsidR="005B6638" w:rsidRDefault="005B6638" w:rsidP="005B6638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Go over what each pupil comes up it and correct them where necessary.</w:t>
            </w:r>
          </w:p>
          <w:p w14:paraId="655DB457" w14:textId="4B62ABB5" w:rsidR="005B6638" w:rsidRPr="00CE7206" w:rsidRDefault="005B6638" w:rsidP="005B6638">
            <w:pPr>
              <w:pStyle w:val="ListParagraph"/>
              <w:numPr>
                <w:ilvl w:val="0"/>
                <w:numId w:val="22"/>
              </w:numPr>
              <w:ind w:left="182" w:hanging="182"/>
            </w:pPr>
            <w:r>
              <w:t>Solve more examples with the pupils for better understanding.</w:t>
            </w: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16528CCD" w14:textId="17F26175" w:rsidR="00D914D8" w:rsidRDefault="00D914D8" w:rsidP="00D914D8">
            <w:pPr>
              <w:pStyle w:val="Heading2"/>
            </w:pPr>
            <w:r w:rsidRPr="00287F69">
              <w:t>Assessment Activity</w:t>
            </w:r>
          </w:p>
          <w:p w14:paraId="48918E2F" w14:textId="209ABF11" w:rsidR="005B6638" w:rsidRPr="005B6638" w:rsidRDefault="005B6638" w:rsidP="005B6638">
            <w:r>
              <w:t>Give them problems on average speed to solve</w:t>
            </w: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3534EA9A" w:rsidR="000529DC" w:rsidRDefault="00DF4140" w:rsidP="001A2BFA">
            <w:pPr>
              <w:pStyle w:val="ListParagraph"/>
              <w:numPr>
                <w:ilvl w:val="0"/>
                <w:numId w:val="18"/>
              </w:numPr>
              <w:ind w:left="147" w:hanging="141"/>
            </w:pPr>
            <w:r>
              <w:t xml:space="preserve">Explain </w:t>
            </w:r>
            <w:r w:rsidR="001A2BFA">
              <w:t>again that an object is in motion if it changes position relative to a reference point.</w:t>
            </w:r>
          </w:p>
          <w:p w14:paraId="384918AA" w14:textId="0179A06D" w:rsidR="000529DC" w:rsidRDefault="001A2BFA" w:rsidP="001A2BFA">
            <w:pPr>
              <w:pStyle w:val="ListParagraph"/>
              <w:numPr>
                <w:ilvl w:val="0"/>
                <w:numId w:val="18"/>
              </w:numPr>
              <w:ind w:left="147" w:hanging="141"/>
            </w:pPr>
            <w:r>
              <w:t>Let them know that the unit of speed is Meter/second.</w:t>
            </w:r>
          </w:p>
          <w:p w14:paraId="320C2840" w14:textId="31CE1AA7" w:rsidR="001A2BFA" w:rsidRDefault="001A2BFA" w:rsidP="001A2BFA">
            <w:pPr>
              <w:pStyle w:val="ListParagraph"/>
              <w:numPr>
                <w:ilvl w:val="0"/>
                <w:numId w:val="18"/>
              </w:numPr>
              <w:ind w:left="147" w:hanging="141"/>
            </w:pPr>
            <w:r>
              <w:t>Explain what distance is to the pupils.</w:t>
            </w:r>
          </w:p>
          <w:p w14:paraId="4AE14F23" w14:textId="0BADB099" w:rsidR="001A2BFA" w:rsidRDefault="001A2BFA" w:rsidP="001A2BFA">
            <w:pPr>
              <w:pStyle w:val="ListParagraph"/>
              <w:numPr>
                <w:ilvl w:val="0"/>
                <w:numId w:val="18"/>
              </w:numPr>
              <w:ind w:left="147" w:hanging="141"/>
            </w:pPr>
            <w:r>
              <w:t>Use examples they can relate to e.g. Distance of their houses from school</w:t>
            </w:r>
          </w:p>
          <w:p w14:paraId="215C8F1D" w14:textId="73392DD7" w:rsidR="00727BAD" w:rsidRDefault="00727BAD" w:rsidP="00727BAD"/>
          <w:p w14:paraId="73A09846" w14:textId="06D79D47" w:rsidR="00727BAD" w:rsidRDefault="00727BAD" w:rsidP="00727BAD"/>
          <w:p w14:paraId="4D5765D3" w14:textId="7609C2A1" w:rsidR="00727BAD" w:rsidRDefault="00727BAD" w:rsidP="00727BAD"/>
          <w:p w14:paraId="6F7CA388" w14:textId="77777777" w:rsidR="00727BAD" w:rsidRPr="001A2BFA" w:rsidRDefault="00727BAD" w:rsidP="00727BAD"/>
          <w:p w14:paraId="5C1C4499" w14:textId="77777777" w:rsidR="00CE7206" w:rsidRPr="00FB30A1" w:rsidRDefault="00CE7206" w:rsidP="00CE720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4380999E" w14:textId="082EA3B8" w:rsidR="00CE7206" w:rsidRPr="00031953" w:rsidRDefault="00CE7206" w:rsidP="00CE7206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7F840C8E" w14:textId="23E63A8D" w:rsidR="000529DC" w:rsidRPr="00CE7206" w:rsidRDefault="00CE7206" w:rsidP="00CE7206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 w:rsidRPr="00CE7206">
              <w:t>Ask pupils to observe each other walking and explain what motion is.</w:t>
            </w:r>
          </w:p>
          <w:p w14:paraId="5260EA38" w14:textId="13B582EE" w:rsidR="00CE7206" w:rsidRPr="00CE7206" w:rsidRDefault="00CE7206" w:rsidP="00CE7206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 w:rsidRPr="00CE7206">
              <w:t>Divide the pupils into groups.</w:t>
            </w:r>
          </w:p>
          <w:p w14:paraId="6A226B23" w14:textId="27E0CDDA" w:rsidR="000529DC" w:rsidRPr="00CE7206" w:rsidRDefault="00CE7206" w:rsidP="00E3513E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 w:rsidRPr="00CE7206">
              <w:t>Let all pupils in the group walk the three meters’ track from the starting line to the end and back.</w:t>
            </w:r>
          </w:p>
          <w:p w14:paraId="7645DC2A" w14:textId="54ED7A1D" w:rsidR="00CE7206" w:rsidRDefault="00CE7206" w:rsidP="00E3513E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 w:rsidRPr="00CE7206">
              <w:lastRenderedPageBreak/>
              <w:t xml:space="preserve">Each </w:t>
            </w:r>
            <w:r>
              <w:t>pupil</w:t>
            </w:r>
            <w:r w:rsidRPr="00CE7206">
              <w:t xml:space="preserve"> will record his/her time and distance from the start line to the end and back.</w:t>
            </w:r>
          </w:p>
          <w:p w14:paraId="35729F93" w14:textId="0E4295E4" w:rsidR="00CE7206" w:rsidRPr="00CE7206" w:rsidRDefault="00CE7206" w:rsidP="00E3513E">
            <w:pPr>
              <w:pStyle w:val="ListParagraph"/>
              <w:numPr>
                <w:ilvl w:val="0"/>
                <w:numId w:val="21"/>
              </w:numPr>
              <w:ind w:left="147" w:hanging="147"/>
            </w:pPr>
            <w:r>
              <w:t>Let each pupil calculate his/her speed.</w:t>
            </w: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22BA695D" w:rsidR="000529DC" w:rsidRDefault="000529DC" w:rsidP="00CD4D2B">
            <w:pPr>
              <w:rPr>
                <w:b/>
              </w:rPr>
            </w:pPr>
          </w:p>
          <w:p w14:paraId="6468C94F" w14:textId="695320AF" w:rsidR="00727BAD" w:rsidRDefault="00727BAD" w:rsidP="00CD4D2B">
            <w:pPr>
              <w:rPr>
                <w:b/>
              </w:rPr>
            </w:pPr>
          </w:p>
          <w:p w14:paraId="3519DBF3" w14:textId="42132A65" w:rsidR="00727BAD" w:rsidRDefault="00727BAD" w:rsidP="00CD4D2B">
            <w:pPr>
              <w:rPr>
                <w:b/>
              </w:rPr>
            </w:pPr>
          </w:p>
          <w:p w14:paraId="744E2B0C" w14:textId="752ACF88" w:rsidR="00727BAD" w:rsidRDefault="00727BAD" w:rsidP="00CD4D2B">
            <w:pPr>
              <w:rPr>
                <w:b/>
              </w:rPr>
            </w:pPr>
          </w:p>
          <w:p w14:paraId="06687A50" w14:textId="4FAF3132" w:rsidR="00727BAD" w:rsidRDefault="00727BAD" w:rsidP="00CD4D2B">
            <w:pPr>
              <w:rPr>
                <w:b/>
              </w:rPr>
            </w:pPr>
          </w:p>
          <w:p w14:paraId="0EFF356A" w14:textId="75EA0F4F" w:rsidR="00727BAD" w:rsidRDefault="00727BAD" w:rsidP="00CD4D2B">
            <w:pPr>
              <w:rPr>
                <w:b/>
              </w:rPr>
            </w:pPr>
          </w:p>
          <w:p w14:paraId="2F5A4110" w14:textId="0BBAE438" w:rsidR="00727BAD" w:rsidRDefault="00727BAD" w:rsidP="00CD4D2B">
            <w:pPr>
              <w:rPr>
                <w:b/>
              </w:rPr>
            </w:pPr>
          </w:p>
          <w:p w14:paraId="1BD1EA40" w14:textId="723A0161" w:rsidR="00727BAD" w:rsidRDefault="00727BAD" w:rsidP="00CD4D2B">
            <w:pPr>
              <w:rPr>
                <w:b/>
              </w:rPr>
            </w:pPr>
          </w:p>
          <w:p w14:paraId="3653EC83" w14:textId="006F52EA" w:rsidR="00727BAD" w:rsidRDefault="00727BAD" w:rsidP="00CD4D2B">
            <w:pPr>
              <w:rPr>
                <w:b/>
              </w:rPr>
            </w:pPr>
          </w:p>
          <w:p w14:paraId="49CC8FAF" w14:textId="3BA9EB33" w:rsidR="00727BAD" w:rsidRDefault="00727BAD" w:rsidP="00CD4D2B">
            <w:pPr>
              <w:rPr>
                <w:b/>
              </w:rPr>
            </w:pPr>
          </w:p>
          <w:p w14:paraId="6D450EB8" w14:textId="0E403EAB" w:rsidR="00727BAD" w:rsidRDefault="00727BAD" w:rsidP="00CD4D2B">
            <w:pPr>
              <w:rPr>
                <w:b/>
              </w:rPr>
            </w:pPr>
          </w:p>
          <w:p w14:paraId="0D40B843" w14:textId="5E93479E" w:rsidR="003552D4" w:rsidRDefault="003552D4" w:rsidP="003552D4">
            <w:pPr>
              <w:pStyle w:val="Heading2"/>
            </w:pPr>
            <w:r w:rsidRPr="00287F69">
              <w:t>Assessment Activity</w:t>
            </w:r>
          </w:p>
          <w:p w14:paraId="5EF454DE" w14:textId="77777777" w:rsidR="005B6638" w:rsidRDefault="005B6638" w:rsidP="00971415">
            <w:r>
              <w:t>Assess the pupils on:</w:t>
            </w:r>
          </w:p>
          <w:p w14:paraId="1493319E" w14:textId="4D29CC9E" w:rsidR="005B6638" w:rsidRDefault="005B6638" w:rsidP="005B6638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The relationship between speed, distance and time.</w:t>
            </w:r>
          </w:p>
          <w:p w14:paraId="012DB69B" w14:textId="50BC9769" w:rsidR="005B6638" w:rsidRPr="005B6638" w:rsidRDefault="005B6638" w:rsidP="005B6638">
            <w:pPr>
              <w:pStyle w:val="ListParagraph"/>
              <w:numPr>
                <w:ilvl w:val="0"/>
                <w:numId w:val="23"/>
              </w:numPr>
              <w:ind w:left="147" w:hanging="141"/>
            </w:pPr>
            <w:r>
              <w:t>The difference between speed and average speed.</w:t>
            </w: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163DDFF" w14:textId="77777777" w:rsidR="00727BAD" w:rsidRDefault="00727BAD" w:rsidP="00727BAD">
            <w:pPr>
              <w:pStyle w:val="Heading2"/>
            </w:pPr>
            <w:r>
              <w:t>Summary</w:t>
            </w:r>
          </w:p>
          <w:p w14:paraId="1F48610C" w14:textId="77777777" w:rsidR="00727BAD" w:rsidRDefault="00727BAD" w:rsidP="00727BAD">
            <w:pPr>
              <w:pStyle w:val="ListParagraph"/>
              <w:numPr>
                <w:ilvl w:val="0"/>
                <w:numId w:val="16"/>
              </w:numPr>
              <w:ind w:left="178" w:hanging="178"/>
            </w:pPr>
            <w:r>
              <w:t>Ask for volunteers to share their answers to the problems assigned.</w:t>
            </w:r>
          </w:p>
          <w:p w14:paraId="36BFC1EE" w14:textId="77777777" w:rsidR="00727BAD" w:rsidRDefault="00727BAD" w:rsidP="00727BAD">
            <w:pPr>
              <w:pStyle w:val="ListParagraph"/>
              <w:numPr>
                <w:ilvl w:val="0"/>
                <w:numId w:val="16"/>
              </w:numPr>
              <w:ind w:left="178" w:hanging="178"/>
            </w:pPr>
            <w:r>
              <w:lastRenderedPageBreak/>
              <w:t xml:space="preserve">As the problems are reviewed in front of the class, have the students check their answers for accuracy. </w:t>
            </w:r>
          </w:p>
          <w:p w14:paraId="00E5A721" w14:textId="333D19FA" w:rsidR="00D914D8" w:rsidRPr="006B19E5" w:rsidRDefault="00D914D8" w:rsidP="00D914D8">
            <w:pPr>
              <w:rPr>
                <w:b/>
              </w:rPr>
            </w:pPr>
            <w:bookmarkStart w:id="0" w:name="_GoBack"/>
            <w:bookmarkEnd w:id="0"/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8BF28A2" w:rsidR="00EA5BCA" w:rsidRPr="00EA5BCA" w:rsidRDefault="00EA5BCA" w:rsidP="005B6638">
            <w:pPr>
              <w:pStyle w:val="Heading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F8A9A" w14:textId="77777777" w:rsidR="0064280A" w:rsidRDefault="0064280A">
      <w:pPr>
        <w:spacing w:before="0" w:after="0" w:line="240" w:lineRule="auto"/>
      </w:pPr>
      <w:r>
        <w:separator/>
      </w:r>
    </w:p>
  </w:endnote>
  <w:endnote w:type="continuationSeparator" w:id="0">
    <w:p w14:paraId="673DC2EE" w14:textId="77777777" w:rsidR="0064280A" w:rsidRDefault="006428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09B31CD3" w:rsidR="005A35D7" w:rsidRDefault="005A35D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27BA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59602" w14:textId="77777777" w:rsidR="0064280A" w:rsidRDefault="0064280A">
      <w:pPr>
        <w:spacing w:before="0" w:after="0" w:line="240" w:lineRule="auto"/>
      </w:pPr>
      <w:r>
        <w:separator/>
      </w:r>
    </w:p>
  </w:footnote>
  <w:footnote w:type="continuationSeparator" w:id="0">
    <w:p w14:paraId="420AD4A7" w14:textId="77777777" w:rsidR="0064280A" w:rsidRDefault="006428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5A35D7" w:rsidRDefault="005A35D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7029"/>
    <w:multiLevelType w:val="hybridMultilevel"/>
    <w:tmpl w:val="734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7810"/>
    <w:multiLevelType w:val="hybridMultilevel"/>
    <w:tmpl w:val="89AC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59AB"/>
    <w:multiLevelType w:val="hybridMultilevel"/>
    <w:tmpl w:val="C732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F6750"/>
    <w:multiLevelType w:val="hybridMultilevel"/>
    <w:tmpl w:val="F3C0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613D0"/>
    <w:multiLevelType w:val="hybridMultilevel"/>
    <w:tmpl w:val="859AC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45E48"/>
    <w:multiLevelType w:val="hybridMultilevel"/>
    <w:tmpl w:val="4FF4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E4138"/>
    <w:multiLevelType w:val="hybridMultilevel"/>
    <w:tmpl w:val="75C229C6"/>
    <w:lvl w:ilvl="0" w:tplc="BD96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E2659A"/>
    <w:multiLevelType w:val="hybridMultilevel"/>
    <w:tmpl w:val="BB24E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19"/>
  </w:num>
  <w:num w:numId="5">
    <w:abstractNumId w:val="16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18"/>
  </w:num>
  <w:num w:numId="14">
    <w:abstractNumId w:val="3"/>
  </w:num>
  <w:num w:numId="15">
    <w:abstractNumId w:val="2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6"/>
  </w:num>
  <w:num w:numId="19">
    <w:abstractNumId w:val="15"/>
  </w:num>
  <w:num w:numId="20">
    <w:abstractNumId w:val="8"/>
  </w:num>
  <w:num w:numId="21">
    <w:abstractNumId w:val="20"/>
  </w:num>
  <w:num w:numId="22">
    <w:abstractNumId w:val="4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2BFA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552D4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35D7"/>
    <w:rsid w:val="005A4652"/>
    <w:rsid w:val="005A5D9C"/>
    <w:rsid w:val="005A70D5"/>
    <w:rsid w:val="005B6638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280A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27BAD"/>
    <w:rsid w:val="00735CBB"/>
    <w:rsid w:val="00740E81"/>
    <w:rsid w:val="00741F64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5C31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E7206"/>
    <w:rsid w:val="00D15CAA"/>
    <w:rsid w:val="00D17E02"/>
    <w:rsid w:val="00D2109C"/>
    <w:rsid w:val="00D27DC3"/>
    <w:rsid w:val="00D329A0"/>
    <w:rsid w:val="00D3577C"/>
    <w:rsid w:val="00D43AC0"/>
    <w:rsid w:val="00D63A36"/>
    <w:rsid w:val="00D65F12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4140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355A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com/Calculate-Average-Speed" TargetMode="External"/><Relationship Id="rId13" Type="http://schemas.openxmlformats.org/officeDocument/2006/relationships/hyperlink" Target="https://www.wikihow.com/Calculate-Average-Spee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toppr.com/guides/quantitative-aptitude/averages/average-speed/" TargetMode="External"/><Relationship Id="rId17" Type="http://schemas.openxmlformats.org/officeDocument/2006/relationships/hyperlink" Target="https://www.toppr.com/guides/quantitative-aptitude/averages/average-spe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ghthubeducation.com/lesson-plans-grades-3-5/35416-teaching-the-speed-formula-includes-worksheet-and-study-guid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ghthubeducation.com/lesson-plans-grades-3-5/35416-teaching-the-speed-formula-includes-worksheet-and-study-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palms.org/Public/PreviewResourceLesson/Preview/127521" TargetMode="External"/><Relationship Id="rId10" Type="http://schemas.openxmlformats.org/officeDocument/2006/relationships/hyperlink" Target="https://www.cpalms.org/Public/PreviewResourceLesson/Preview/12752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average-speed-velocity-lesson-for-kids.html" TargetMode="External"/><Relationship Id="rId14" Type="http://schemas.openxmlformats.org/officeDocument/2006/relationships/hyperlink" Target="https://study.com/academy/lesson/average-speed-velocity-lesson-for-kid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107B4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6E7F0D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3</cp:revision>
  <dcterms:created xsi:type="dcterms:W3CDTF">2019-07-04T17:42:00Z</dcterms:created>
  <dcterms:modified xsi:type="dcterms:W3CDTF">2019-08-14T15:24:00Z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