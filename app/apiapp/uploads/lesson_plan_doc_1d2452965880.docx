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2C1E6D55" w:rsidR="00C17E2A" w:rsidRPr="009260D0" w:rsidRDefault="00C21BE7" w:rsidP="008F2C9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writing </w:t>
            </w:r>
            <w:r w:rsidR="006D4BC6">
              <w:rPr>
                <w:sz w:val="40"/>
                <w:szCs w:val="40"/>
              </w:rPr>
              <w:t>descriptive essay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5-28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2F9F665F" w:rsidR="00C17E2A" w:rsidRDefault="00E550F7">
                <w:pPr>
                  <w:pStyle w:val="Date"/>
                </w:pPr>
                <w:r>
                  <w:t>5</w:t>
                </w:r>
                <w:r w:rsidR="00120253">
                  <w:t>.2</w:t>
                </w:r>
                <w:r>
                  <w:t>8</w:t>
                </w:r>
                <w:r w:rsidR="00120253">
                  <w:t>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A82C1E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A82C1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A82C1E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A82C1E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A82C1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A82C1E">
              <w:rPr>
                <w:sz w:val="18"/>
                <w:szCs w:val="18"/>
              </w:rPr>
              <w:t>Overview</w:t>
            </w:r>
          </w:p>
        </w:tc>
      </w:tr>
      <w:tr w:rsidR="00C17E2A" w:rsidRPr="00A82C1E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A82C1E" w14:paraId="32BF30BB" w14:textId="77777777">
              <w:tc>
                <w:tcPr>
                  <w:tcW w:w="5000" w:type="pct"/>
                </w:tcPr>
                <w:p w14:paraId="0EB4376E" w14:textId="5FE98623" w:rsidR="00C17E2A" w:rsidRPr="00A82C1E" w:rsidRDefault="00B36C8F">
                  <w:r w:rsidRPr="00A82C1E">
                    <w:t xml:space="preserve">English </w:t>
                  </w:r>
                </w:p>
              </w:tc>
            </w:tr>
            <w:tr w:rsidR="00C17E2A" w:rsidRPr="00A82C1E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A82C1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A82C1E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A82C1E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A82C1E" w:rsidRDefault="00D27DC3">
                      <w:r w:rsidRPr="00A82C1E">
                        <w:t>[Instructor Name]</w:t>
                      </w:r>
                    </w:p>
                  </w:tc>
                </w:sdtContent>
              </w:sdt>
            </w:tr>
            <w:tr w:rsidR="00C17E2A" w:rsidRPr="00A82C1E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A82C1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A82C1E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A82C1E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2C963323" w:rsidR="00C17E2A" w:rsidRPr="00A82C1E" w:rsidRDefault="006C06D2">
                  <w:r w:rsidRPr="00A82C1E">
                    <w:t>4</w:t>
                  </w:r>
                </w:p>
              </w:tc>
            </w:tr>
          </w:tbl>
          <w:p w14:paraId="4CAC6574" w14:textId="77777777" w:rsidR="00C17E2A" w:rsidRPr="00A82C1E" w:rsidRDefault="00C17E2A"/>
        </w:tc>
        <w:tc>
          <w:tcPr>
            <w:tcW w:w="152" w:type="pct"/>
          </w:tcPr>
          <w:p w14:paraId="0CBCE437" w14:textId="77777777" w:rsidR="00C17E2A" w:rsidRPr="00A82C1E" w:rsidRDefault="00C17E2A"/>
        </w:tc>
        <w:tc>
          <w:tcPr>
            <w:tcW w:w="3895" w:type="pct"/>
          </w:tcPr>
          <w:p w14:paraId="2971807D" w14:textId="77777777" w:rsidR="000A37E8" w:rsidRPr="00A82C1E" w:rsidRDefault="000A37E8">
            <w:r w:rsidRPr="00A82C1E">
              <w:t>This lesson plan covers teaching content for;</w:t>
            </w:r>
          </w:p>
          <w:p w14:paraId="15013871" w14:textId="678219D6" w:rsidR="00B12549" w:rsidRDefault="00B12549" w:rsidP="00415962">
            <w:pPr>
              <w:pStyle w:val="ListParagraph"/>
              <w:numPr>
                <w:ilvl w:val="0"/>
                <w:numId w:val="2"/>
              </w:numPr>
            </w:pPr>
            <w:r>
              <w:t xml:space="preserve">Learning to </w:t>
            </w:r>
            <w:r w:rsidR="00C21BE7">
              <w:t xml:space="preserve">write </w:t>
            </w:r>
            <w:r w:rsidR="006D4BC6">
              <w:t>a descriptive essay</w:t>
            </w:r>
          </w:p>
          <w:p w14:paraId="458BD9FD" w14:textId="7B016086" w:rsidR="00C21BE7" w:rsidRPr="00A82C1E" w:rsidRDefault="00C21BE7" w:rsidP="00415962">
            <w:pPr>
              <w:pStyle w:val="ListParagraph"/>
              <w:numPr>
                <w:ilvl w:val="0"/>
                <w:numId w:val="2"/>
              </w:numPr>
            </w:pPr>
            <w:r>
              <w:t xml:space="preserve">Learning to </w:t>
            </w:r>
            <w:r w:rsidR="006D4BC6">
              <w:t>use adjectives and five senses to describe an item</w:t>
            </w:r>
          </w:p>
        </w:tc>
      </w:tr>
    </w:tbl>
    <w:p w14:paraId="44024CC7" w14:textId="16E57A5B" w:rsidR="00C17E2A" w:rsidRPr="00A82C1E" w:rsidRDefault="00196867">
      <w:pPr>
        <w:pStyle w:val="NoSpacing"/>
      </w:pPr>
      <w:r w:rsidRPr="00A82C1E"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6417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7A1576B0" w14:textId="77777777" w:rsidR="00DA0AA0" w:rsidRDefault="00DA0AA0" w:rsidP="00DA0AA0">
                                  <w:pPr>
                                    <w:pStyle w:val="ListBullet"/>
                                    <w:numPr>
                                      <w:ilvl w:val="0"/>
                                      <w:numId w:val="6"/>
                                    </w:numPr>
                                    <w:ind w:left="180" w:hanging="180"/>
                                  </w:pPr>
                                  <w:r>
                                    <w:t>Adjective Brainstorming Worksheet</w:t>
                                  </w:r>
                                </w:p>
                                <w:p w14:paraId="4D9FFA70" w14:textId="77777777" w:rsidR="00DA0AA0" w:rsidRDefault="00DA0AA0" w:rsidP="00DA0AA0">
                                  <w:pPr>
                                    <w:pStyle w:val="ListBullet"/>
                                    <w:numPr>
                                      <w:ilvl w:val="0"/>
                                      <w:numId w:val="6"/>
                                    </w:numPr>
                                    <w:ind w:left="180" w:hanging="180"/>
                                  </w:pPr>
                                  <w:r>
                                    <w:t>Descriptive Writing Template</w:t>
                                  </w:r>
                                </w:p>
                                <w:p w14:paraId="0B6E8E95" w14:textId="77777777" w:rsidR="00DA0AA0" w:rsidRDefault="00DA0AA0" w:rsidP="00DA0AA0">
                                  <w:pPr>
                                    <w:pStyle w:val="ListBullet"/>
                                    <w:numPr>
                                      <w:ilvl w:val="0"/>
                                      <w:numId w:val="6"/>
                                    </w:numPr>
                                    <w:ind w:left="180" w:hanging="180"/>
                                  </w:pPr>
                                  <w:r>
                                    <w:t>Five pieces of paper (for ﬁve senses)</w:t>
                                  </w:r>
                                </w:p>
                                <w:p w14:paraId="27591F76" w14:textId="77777777" w:rsidR="00DA0AA0" w:rsidRDefault="00DA0AA0" w:rsidP="00DA0AA0">
                                  <w:pPr>
                                    <w:pStyle w:val="ListBullet"/>
                                    <w:numPr>
                                      <w:ilvl w:val="0"/>
                                      <w:numId w:val="6"/>
                                    </w:numPr>
                                    <w:ind w:left="180" w:hanging="180"/>
                                  </w:pPr>
                                  <w:r>
                                    <w:t xml:space="preserve">Chalkboard and chalk </w:t>
                                  </w:r>
                                </w:p>
                                <w:p w14:paraId="1608C83B" w14:textId="77777777" w:rsidR="00DA0AA0" w:rsidRDefault="00DA0AA0" w:rsidP="00DA0AA0">
                                  <w:pPr>
                                    <w:pStyle w:val="ListBullet"/>
                                    <w:numPr>
                                      <w:ilvl w:val="0"/>
                                      <w:numId w:val="6"/>
                                    </w:numPr>
                                    <w:ind w:left="180" w:hanging="180"/>
                                  </w:pPr>
                                  <w:r>
                                    <w:t>Lunch paper bags</w:t>
                                  </w:r>
                                </w:p>
                                <w:p w14:paraId="7C3CD536" w14:textId="446BC550" w:rsidR="00835F06" w:rsidRDefault="00835F06" w:rsidP="00DA0AA0">
                                  <w:pPr>
                                    <w:pStyle w:val="ListBullet"/>
                                    <w:numPr>
                                      <w:ilvl w:val="0"/>
                                      <w:numId w:val="6"/>
                                    </w:numPr>
                                    <w:ind w:left="180" w:hanging="180"/>
                                  </w:pPr>
                                  <w:r>
                                    <w:t>Food item</w:t>
                                  </w:r>
                                </w:p>
                                <w:p w14:paraId="58D06568" w14:textId="00D4BBFF" w:rsidR="00DA0AA0" w:rsidRDefault="00DA0AA0" w:rsidP="00DA0AA0">
                                  <w:pPr>
                                    <w:pStyle w:val="ListBullet"/>
                                    <w:numPr>
                                      <w:ilvl w:val="0"/>
                                      <w:numId w:val="6"/>
                                    </w:numPr>
                                    <w:ind w:left="180" w:hanging="180"/>
                                  </w:pPr>
                                  <w:r>
                                    <w:t>Sugar cubes</w:t>
                                  </w:r>
                                </w:p>
                                <w:p w14:paraId="4BE61749" w14:textId="4DCF3261" w:rsidR="00EA3A1A" w:rsidRDefault="00DA0AA0" w:rsidP="00DA0AA0">
                                  <w:pPr>
                                    <w:pStyle w:val="ListBullet"/>
                                    <w:numPr>
                                      <w:ilvl w:val="0"/>
                                      <w:numId w:val="6"/>
                                    </w:numPr>
                                    <w:ind w:left="180" w:hanging="180"/>
                                  </w:pPr>
                                  <w:r>
                                    <w:t xml:space="preserve">Pencils 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7C1CA707" w14:textId="0CAC1FD1" w:rsidR="002C1210" w:rsidRDefault="004C5416" w:rsidP="00E7528B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E7528B" w:rsidRPr="001E2134">
                                      <w:rPr>
                                        <w:rStyle w:val="Hyperlink"/>
                                      </w:rPr>
                                      <w:t>https://study.com/academy/popular/descriptive-writing-lesson-plan.html</w:t>
                                    </w:r>
                                  </w:hyperlink>
                                </w:p>
                                <w:p w14:paraId="2EAFA9C1" w14:textId="1ED74CD0" w:rsidR="00E7528B" w:rsidRDefault="004C5416" w:rsidP="00E7528B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E7528B" w:rsidRPr="001E2134">
                                      <w:rPr>
                                        <w:rStyle w:val="Hyperlink"/>
                                      </w:rPr>
                                      <w:t>http://www.teach-nology.com/lessons/lsn_pln_view_lessons.php?action=view&amp;cat_id=3&amp;lsn_id=17554</w:t>
                                    </w:r>
                                  </w:hyperlink>
                                </w:p>
                                <w:p w14:paraId="2DB5608C" w14:textId="147E3BF6" w:rsidR="00E7528B" w:rsidRDefault="004C5416" w:rsidP="00E7528B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712D1D" w:rsidRPr="001E2134">
                                      <w:rPr>
                                        <w:rStyle w:val="Hyperlink"/>
                                      </w:rPr>
                                      <w:t>http://www.readingrockets.org/strategies/descriptive_writing</w:t>
                                    </w:r>
                                  </w:hyperlink>
                                </w:p>
                                <w:p w14:paraId="550622F5" w14:textId="6A9680D2" w:rsidR="00712D1D" w:rsidRDefault="004C5416" w:rsidP="00E7528B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712D1D" w:rsidRPr="001E2134">
                                      <w:rPr>
                                        <w:rStyle w:val="Hyperlink"/>
                                      </w:rPr>
                                      <w:t>https://www.education.com/lesson-plan/writing-descriptive-words/</w:t>
                                    </w:r>
                                  </w:hyperlink>
                                </w:p>
                                <w:p w14:paraId="13849BAC" w14:textId="09D11E41" w:rsidR="00712D1D" w:rsidRDefault="004C5416" w:rsidP="00E7528B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712D1D" w:rsidRPr="001E2134">
                                      <w:rPr>
                                        <w:rStyle w:val="Hyperlink"/>
                                      </w:rPr>
                                      <w:t>https://www.brighthubeducation.com/lesson-plans-grades-3-5/40759-writing-descriptive-sentences-game/</w:t>
                                    </w:r>
                                  </w:hyperlink>
                                </w:p>
                                <w:p w14:paraId="266D3DBF" w14:textId="0BC4AF45" w:rsidR="00712D1D" w:rsidRDefault="00712D1D" w:rsidP="00712D1D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32F21030" w14:textId="77777777" w:rsidR="00EA21BA" w:rsidRDefault="00EA21BA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6417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7A1576B0" w14:textId="77777777" w:rsidR="00DA0AA0" w:rsidRDefault="00DA0AA0" w:rsidP="00DA0AA0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ind w:left="180" w:hanging="180"/>
                            </w:pPr>
                            <w:r>
                              <w:t>Adjective Brainstorming Worksheet</w:t>
                            </w:r>
                          </w:p>
                          <w:p w14:paraId="4D9FFA70" w14:textId="77777777" w:rsidR="00DA0AA0" w:rsidRDefault="00DA0AA0" w:rsidP="00DA0AA0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ind w:left="180" w:hanging="180"/>
                            </w:pPr>
                            <w:r>
                              <w:t>Descriptive Writing Template</w:t>
                            </w:r>
                          </w:p>
                          <w:p w14:paraId="0B6E8E95" w14:textId="77777777" w:rsidR="00DA0AA0" w:rsidRDefault="00DA0AA0" w:rsidP="00DA0AA0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ind w:left="180" w:hanging="180"/>
                            </w:pPr>
                            <w:r>
                              <w:t>Five pieces of paper (for ﬁve senses)</w:t>
                            </w:r>
                          </w:p>
                          <w:p w14:paraId="27591F76" w14:textId="77777777" w:rsidR="00DA0AA0" w:rsidRDefault="00DA0AA0" w:rsidP="00DA0AA0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ind w:left="180" w:hanging="180"/>
                            </w:pPr>
                            <w:r>
                              <w:t xml:space="preserve">Chalkboard and chalk </w:t>
                            </w:r>
                          </w:p>
                          <w:p w14:paraId="1608C83B" w14:textId="77777777" w:rsidR="00DA0AA0" w:rsidRDefault="00DA0AA0" w:rsidP="00DA0AA0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ind w:left="180" w:hanging="180"/>
                            </w:pPr>
                            <w:r>
                              <w:t>Lunch paper bags</w:t>
                            </w:r>
                          </w:p>
                          <w:p w14:paraId="7C3CD536" w14:textId="446BC550" w:rsidR="00835F06" w:rsidRDefault="00835F06" w:rsidP="00DA0AA0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ind w:left="180" w:hanging="180"/>
                            </w:pPr>
                            <w:r>
                              <w:t>Food item</w:t>
                            </w:r>
                          </w:p>
                          <w:p w14:paraId="58D06568" w14:textId="00D4BBFF" w:rsidR="00DA0AA0" w:rsidRDefault="00DA0AA0" w:rsidP="00DA0AA0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ind w:left="180" w:hanging="180"/>
                            </w:pPr>
                            <w:r>
                              <w:t>Sugar cubes</w:t>
                            </w:r>
                          </w:p>
                          <w:p w14:paraId="4BE61749" w14:textId="4DCF3261" w:rsidR="00EA3A1A" w:rsidRDefault="00DA0AA0" w:rsidP="00DA0AA0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ind w:left="180" w:hanging="180"/>
                            </w:pPr>
                            <w:r>
                              <w:t xml:space="preserve">Pencils 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7C1CA707" w14:textId="0CAC1FD1" w:rsidR="002C1210" w:rsidRDefault="004C5416" w:rsidP="00E7528B">
                            <w:pPr>
                              <w:pStyle w:val="ListBullet"/>
                            </w:pPr>
                            <w:hyperlink r:id="rId13" w:history="1">
                              <w:r w:rsidR="00E7528B" w:rsidRPr="001E2134">
                                <w:rPr>
                                  <w:rStyle w:val="Hyperlink"/>
                                </w:rPr>
                                <w:t>https://study.com/academy/popular/descriptive-writing-lesson-plan.html</w:t>
                              </w:r>
                            </w:hyperlink>
                          </w:p>
                          <w:p w14:paraId="2EAFA9C1" w14:textId="1ED74CD0" w:rsidR="00E7528B" w:rsidRDefault="004C5416" w:rsidP="00E7528B">
                            <w:pPr>
                              <w:pStyle w:val="ListBullet"/>
                            </w:pPr>
                            <w:hyperlink r:id="rId14" w:history="1">
                              <w:r w:rsidR="00E7528B" w:rsidRPr="001E2134">
                                <w:rPr>
                                  <w:rStyle w:val="Hyperlink"/>
                                </w:rPr>
                                <w:t>http://www.teach-nology.com/lessons/lsn_pln_view_lessons.php?action=view&amp;cat_id=3&amp;lsn_id=17554</w:t>
                              </w:r>
                            </w:hyperlink>
                          </w:p>
                          <w:p w14:paraId="2DB5608C" w14:textId="147E3BF6" w:rsidR="00E7528B" w:rsidRDefault="004C5416" w:rsidP="00E7528B">
                            <w:pPr>
                              <w:pStyle w:val="ListBullet"/>
                            </w:pPr>
                            <w:hyperlink r:id="rId15" w:history="1">
                              <w:r w:rsidR="00712D1D" w:rsidRPr="001E2134">
                                <w:rPr>
                                  <w:rStyle w:val="Hyperlink"/>
                                </w:rPr>
                                <w:t>http://www.readingrockets.org/strategies/descriptive_writing</w:t>
                              </w:r>
                            </w:hyperlink>
                          </w:p>
                          <w:p w14:paraId="550622F5" w14:textId="6A9680D2" w:rsidR="00712D1D" w:rsidRDefault="004C5416" w:rsidP="00E7528B">
                            <w:pPr>
                              <w:pStyle w:val="ListBullet"/>
                            </w:pPr>
                            <w:hyperlink r:id="rId16" w:history="1">
                              <w:r w:rsidR="00712D1D" w:rsidRPr="001E2134">
                                <w:rPr>
                                  <w:rStyle w:val="Hyperlink"/>
                                </w:rPr>
                                <w:t>https://www.education.com/lesson-plan/writing-descriptive-words/</w:t>
                              </w:r>
                            </w:hyperlink>
                          </w:p>
                          <w:p w14:paraId="13849BAC" w14:textId="09D11E41" w:rsidR="00712D1D" w:rsidRDefault="004C5416" w:rsidP="00E7528B">
                            <w:pPr>
                              <w:pStyle w:val="ListBullet"/>
                            </w:pPr>
                            <w:hyperlink r:id="rId17" w:history="1">
                              <w:r w:rsidR="00712D1D" w:rsidRPr="001E2134">
                                <w:rPr>
                                  <w:rStyle w:val="Hyperlink"/>
                                </w:rPr>
                                <w:t>https://www.brighthubeducation.com/lesson-plans-grades-3-5/40759-writing-descriptive-sentences-game/</w:t>
                              </w:r>
                            </w:hyperlink>
                          </w:p>
                          <w:p w14:paraId="266D3DBF" w14:textId="0BC4AF45" w:rsidR="00712D1D" w:rsidRDefault="00712D1D" w:rsidP="00712D1D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32F21030" w14:textId="77777777" w:rsidR="00EA21BA" w:rsidRDefault="00EA21BA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A82C1E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A82C1E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A82C1E" w14:paraId="51C30C02" w14:textId="77777777" w:rsidTr="00AD7E49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9D1AF2" w14:textId="6D08E219" w:rsidR="00C17E2A" w:rsidRPr="00A82C1E" w:rsidRDefault="00D27DC3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Objectives</w:t>
            </w:r>
          </w:p>
          <w:p w14:paraId="13DCBFE5" w14:textId="77777777" w:rsidR="00A646C6" w:rsidRDefault="00AD5265" w:rsidP="00A646C6">
            <w:r w:rsidRPr="00A82C1E">
              <w:t>Students should be able to;</w:t>
            </w:r>
          </w:p>
          <w:p w14:paraId="4B3E332A" w14:textId="72ADA40E" w:rsidR="00BF3A44" w:rsidRDefault="00BF3A44" w:rsidP="008D2CCC">
            <w:pPr>
              <w:pStyle w:val="ListParagraph"/>
              <w:numPr>
                <w:ilvl w:val="0"/>
                <w:numId w:val="8"/>
              </w:numPr>
              <w:ind w:left="180" w:hanging="180"/>
            </w:pPr>
            <w:r>
              <w:t>Know the reasons for congratulations and sympathy</w:t>
            </w:r>
          </w:p>
          <w:p w14:paraId="4A0A36F2" w14:textId="49D7887A" w:rsidR="00A646C6" w:rsidRDefault="00BF3A44" w:rsidP="008D2CCC">
            <w:pPr>
              <w:pStyle w:val="ListParagraph"/>
              <w:numPr>
                <w:ilvl w:val="0"/>
                <w:numId w:val="8"/>
              </w:numPr>
              <w:ind w:left="180" w:hanging="180"/>
            </w:pPr>
            <w:r>
              <w:t>Differentiate between congratulatory and sympathetic words</w:t>
            </w:r>
            <w:r w:rsidR="00A646C6" w:rsidRPr="00A646C6">
              <w:t>.</w:t>
            </w:r>
          </w:p>
          <w:p w14:paraId="6C9B91A6" w14:textId="5AABC246" w:rsidR="00284C3B" w:rsidRDefault="00284C3B" w:rsidP="008D2CCC">
            <w:pPr>
              <w:pStyle w:val="ListParagraph"/>
              <w:numPr>
                <w:ilvl w:val="0"/>
                <w:numId w:val="8"/>
              </w:numPr>
              <w:ind w:left="180" w:hanging="180"/>
            </w:pPr>
            <w:r>
              <w:t>Express their congratulations and sympathy in writings</w:t>
            </w:r>
          </w:p>
          <w:p w14:paraId="4578F5BB" w14:textId="77777777" w:rsidR="00A646C6" w:rsidRDefault="00A646C6" w:rsidP="00A646C6"/>
          <w:p w14:paraId="54E766FC" w14:textId="3C7A937D" w:rsidR="00D914D8" w:rsidRPr="00F32A4B" w:rsidRDefault="00D914D8" w:rsidP="00A646C6">
            <w:pPr>
              <w:pStyle w:val="Heading1"/>
            </w:pPr>
            <w:r w:rsidRPr="00F32A4B">
              <w:t>Assessment Activity</w:t>
            </w:r>
          </w:p>
          <w:p w14:paraId="5D9A547C" w14:textId="77777777" w:rsidR="007902F5" w:rsidRPr="007902F5" w:rsidRDefault="007902F5" w:rsidP="007902F5">
            <w:pPr>
              <w:pStyle w:val="ListBullet"/>
              <w:rPr>
                <w:b/>
                <w:bCs/>
              </w:rPr>
            </w:pPr>
            <w:r w:rsidRPr="007902F5">
              <w:rPr>
                <w:rFonts w:eastAsiaTheme="majorEastAsia"/>
              </w:rPr>
              <w:t xml:space="preserve">Orally through their responses to questions asked in regard to adjectives and/ or senses. </w:t>
            </w:r>
          </w:p>
          <w:p w14:paraId="15D4068D" w14:textId="77777777" w:rsidR="007902F5" w:rsidRPr="007902F5" w:rsidRDefault="007902F5" w:rsidP="007902F5">
            <w:pPr>
              <w:pStyle w:val="ListBullet"/>
              <w:rPr>
                <w:b/>
                <w:bCs/>
              </w:rPr>
            </w:pPr>
            <w:r w:rsidRPr="007902F5">
              <w:rPr>
                <w:rFonts w:eastAsiaTheme="majorEastAsia"/>
              </w:rPr>
              <w:t>Through their group activity pertaining to descriptive adjective use for a particular sense.</w:t>
            </w:r>
          </w:p>
          <w:p w14:paraId="50E0D0C1" w14:textId="0AC07EFA" w:rsidR="00D12602" w:rsidRPr="00A82C1E" w:rsidRDefault="007902F5" w:rsidP="007902F5">
            <w:pPr>
              <w:pStyle w:val="ListBullet"/>
              <w:rPr>
                <w:b/>
                <w:bCs/>
              </w:rPr>
            </w:pPr>
            <w:r w:rsidRPr="007902F5">
              <w:rPr>
                <w:rFonts w:eastAsiaTheme="majorEastAsia"/>
              </w:rPr>
              <w:t xml:space="preserve">Through individually written descriptive paragraphs over </w:t>
            </w:r>
            <w:r w:rsidRPr="007902F5">
              <w:rPr>
                <w:rFonts w:eastAsiaTheme="majorEastAsia"/>
              </w:rPr>
              <w:lastRenderedPageBreak/>
              <w:t xml:space="preserve">a Hershey's Kiss. edit </w:t>
            </w:r>
            <w:r w:rsidR="00D12602" w:rsidRPr="00A82C1E">
              <w:rPr>
                <w:b/>
                <w:bCs/>
              </w:rPr>
              <w:t>Summary</w:t>
            </w:r>
          </w:p>
          <w:p w14:paraId="508AF769" w14:textId="77777777" w:rsidR="003E00F0" w:rsidRDefault="003E00F0" w:rsidP="002E7793">
            <w:pPr>
              <w:numPr>
                <w:ilvl w:val="0"/>
                <w:numId w:val="3"/>
              </w:numPr>
              <w:ind w:left="180" w:hanging="180"/>
            </w:pPr>
            <w:r w:rsidRPr="003E00F0">
              <w:t xml:space="preserve">In closing, the students will review what an adjective is as well as what they ﬁve senses are. </w:t>
            </w:r>
          </w:p>
          <w:p w14:paraId="4FD95459" w14:textId="77777777" w:rsidR="003E00F0" w:rsidRDefault="003E00F0" w:rsidP="002E7793">
            <w:pPr>
              <w:numPr>
                <w:ilvl w:val="0"/>
                <w:numId w:val="3"/>
              </w:numPr>
              <w:ind w:left="180" w:hanging="180"/>
            </w:pPr>
            <w:r w:rsidRPr="003E00F0">
              <w:t xml:space="preserve">They will also be challenged to link the two together when it comes to descriptive writing. </w:t>
            </w:r>
          </w:p>
          <w:p w14:paraId="795512FD" w14:textId="2A93E8AC" w:rsidR="002C1210" w:rsidRPr="00A82C1E" w:rsidRDefault="003E00F0" w:rsidP="003E00F0">
            <w:pPr>
              <w:numPr>
                <w:ilvl w:val="0"/>
                <w:numId w:val="3"/>
              </w:numPr>
              <w:ind w:left="180" w:hanging="180"/>
            </w:pPr>
            <w:r w:rsidRPr="003E00F0">
              <w:t>The students will also be reminded that this technique can be used for nearly an</w:t>
            </w:r>
            <w:r>
              <w:t>y</w:t>
            </w:r>
            <w:r w:rsidRPr="003E00F0">
              <w:t xml:space="preserve"> person, place, thing, or object. </w:t>
            </w:r>
          </w:p>
          <w:p w14:paraId="02CB6B7A" w14:textId="6DA72A8C" w:rsidR="001D4D95" w:rsidRPr="00A82C1E" w:rsidRDefault="002E7793" w:rsidP="002E7793">
            <w:pPr>
              <w:numPr>
                <w:ilvl w:val="0"/>
                <w:numId w:val="3"/>
              </w:numPr>
              <w:ind w:left="180" w:hanging="180"/>
            </w:pPr>
            <w:r w:rsidRPr="00A82C1E">
              <w:t>When doing the review make sure you erase the lesson on the board</w:t>
            </w:r>
            <w:r w:rsidR="00D577AE">
              <w:t xml:space="preserve"> and retrieve worksheets</w:t>
            </w:r>
            <w:r w:rsidRPr="00A82C1E">
              <w:t xml:space="preserve">. </w:t>
            </w:r>
          </w:p>
          <w:p w14:paraId="42C39D07" w14:textId="77777777" w:rsidR="001D4D95" w:rsidRPr="00A82C1E" w:rsidRDefault="001D4D95" w:rsidP="001D4D95"/>
          <w:p w14:paraId="7683CE86" w14:textId="77777777" w:rsidR="001D4D95" w:rsidRPr="00A82C1E" w:rsidRDefault="001D4D95" w:rsidP="001D4D95"/>
          <w:p w14:paraId="6C8FDF80" w14:textId="77777777" w:rsidR="001D4D95" w:rsidRPr="00A82C1E" w:rsidRDefault="001D4D95" w:rsidP="001D4D95"/>
          <w:p w14:paraId="09613FE1" w14:textId="77777777" w:rsidR="001D4D95" w:rsidRPr="00A82C1E" w:rsidRDefault="001D4D95" w:rsidP="001D4D95"/>
          <w:p w14:paraId="5E46CA3D" w14:textId="77777777" w:rsidR="00A71E70" w:rsidRPr="00A82C1E" w:rsidRDefault="00A71E70" w:rsidP="001D4D95"/>
          <w:p w14:paraId="36A25895" w14:textId="77777777" w:rsidR="00A71E70" w:rsidRPr="00A82C1E" w:rsidRDefault="00A71E70" w:rsidP="001D4D95"/>
          <w:p w14:paraId="18F0E2F1" w14:textId="77777777" w:rsidR="00A71E70" w:rsidRPr="00A82C1E" w:rsidRDefault="00A71E70" w:rsidP="001D4D95"/>
          <w:p w14:paraId="43C888DB" w14:textId="77777777" w:rsidR="00A71E70" w:rsidRPr="00A82C1E" w:rsidRDefault="00A71E70" w:rsidP="001D4D95"/>
          <w:p w14:paraId="22A31125" w14:textId="18309E14" w:rsidR="00A71E70" w:rsidRPr="00A82C1E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A82C1E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auto"/>
          </w:tcPr>
          <w:p w14:paraId="5C382728" w14:textId="329D0940" w:rsidR="000529DC" w:rsidRPr="00A82C1E" w:rsidRDefault="006513FB" w:rsidP="006513FB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Activity Starter/Instruction</w:t>
            </w:r>
          </w:p>
          <w:p w14:paraId="7ABD45A2" w14:textId="77777777" w:rsidR="00FB0490" w:rsidRPr="00FB0490" w:rsidRDefault="00FB0490" w:rsidP="00FB0490">
            <w:pPr>
              <w:pStyle w:val="ListParagraph"/>
              <w:numPr>
                <w:ilvl w:val="0"/>
                <w:numId w:val="11"/>
              </w:numPr>
              <w:ind w:left="240" w:hanging="240"/>
            </w:pPr>
            <w:r w:rsidRPr="00FB0490">
              <w:rPr>
                <w:lang w:val="en-GB"/>
              </w:rPr>
              <w:t>At the beginning of the lesson, introduce descriptive writing to the students</w:t>
            </w:r>
          </w:p>
          <w:p w14:paraId="1692F8B2" w14:textId="77777777" w:rsidR="00FB0490" w:rsidRPr="00FB0490" w:rsidRDefault="00FB0490" w:rsidP="00FB0490">
            <w:pPr>
              <w:pStyle w:val="ListParagraph"/>
              <w:numPr>
                <w:ilvl w:val="0"/>
                <w:numId w:val="11"/>
              </w:numPr>
              <w:ind w:left="240" w:hanging="240"/>
            </w:pPr>
            <w:r w:rsidRPr="00FB0490">
              <w:rPr>
                <w:lang w:val="en-GB"/>
              </w:rPr>
              <w:t xml:space="preserve">link it to other writing activities that have taken place prior to this lesson. </w:t>
            </w:r>
          </w:p>
          <w:p w14:paraId="6026BE9A" w14:textId="1F5B72F9" w:rsidR="007144CC" w:rsidRPr="00A82C1E" w:rsidRDefault="00FB0490" w:rsidP="00FB0490">
            <w:pPr>
              <w:pStyle w:val="ListParagraph"/>
              <w:numPr>
                <w:ilvl w:val="0"/>
                <w:numId w:val="11"/>
              </w:numPr>
              <w:ind w:left="240" w:hanging="240"/>
            </w:pPr>
            <w:r w:rsidRPr="00FB0490">
              <w:rPr>
                <w:lang w:val="en-GB"/>
              </w:rPr>
              <w:t xml:space="preserve">Have students brainstorm for what they think descriptive writing is based on the base word for descriptive of "describe." </w:t>
            </w:r>
          </w:p>
          <w:p w14:paraId="1D252066" w14:textId="77777777" w:rsidR="007904DB" w:rsidRDefault="007904DB" w:rsidP="007144CC">
            <w:pPr>
              <w:pStyle w:val="Heading1"/>
              <w:rPr>
                <w:sz w:val="18"/>
                <w:szCs w:val="18"/>
              </w:rPr>
            </w:pPr>
          </w:p>
          <w:p w14:paraId="2DF5F3F7" w14:textId="4AA0FD60" w:rsidR="000529DC" w:rsidRPr="00A82C1E" w:rsidRDefault="003E00F0" w:rsidP="007144CC">
            <w:pPr>
              <w:pStyle w:val="Heading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Teacher Guide</w:t>
            </w:r>
          </w:p>
          <w:p w14:paraId="2F9A2C29" w14:textId="3FAD448F" w:rsidR="003F7F50" w:rsidRPr="003F7F50" w:rsidRDefault="00B30F64" w:rsidP="003F7F50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246837">
              <w:rPr>
                <w:b/>
              </w:rPr>
              <w:t>2</w:t>
            </w:r>
            <w:r w:rsidRPr="00A82C1E">
              <w:rPr>
                <w:b/>
              </w:rPr>
              <w:t xml:space="preserve">/ Lesson </w:t>
            </w:r>
            <w:r w:rsidR="00246837">
              <w:rPr>
                <w:b/>
              </w:rPr>
              <w:t>2</w:t>
            </w:r>
            <w:r w:rsidRPr="00A82C1E">
              <w:rPr>
                <w:b/>
              </w:rPr>
              <w:t xml:space="preserve">: </w:t>
            </w:r>
            <w:r w:rsidR="003E00F0">
              <w:rPr>
                <w:b/>
              </w:rPr>
              <w:t>25</w:t>
            </w:r>
            <w:r w:rsidRPr="00A82C1E">
              <w:rPr>
                <w:b/>
              </w:rPr>
              <w:t>mins</w:t>
            </w:r>
          </w:p>
          <w:p w14:paraId="3267F11F" w14:textId="77777777" w:rsidR="001613A7" w:rsidRPr="001613A7" w:rsidRDefault="001613A7" w:rsidP="001613A7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b/>
              </w:rPr>
            </w:pPr>
            <w:r w:rsidRPr="001613A7">
              <w:rPr>
                <w:bCs/>
                <w:lang w:val="en-GB"/>
              </w:rPr>
              <w:t xml:space="preserve">Explain to them that they are going to now do an activity using their senses. </w:t>
            </w:r>
          </w:p>
          <w:p w14:paraId="68A04083" w14:textId="66D7C59E" w:rsidR="001613A7" w:rsidRPr="001613A7" w:rsidRDefault="001613A7" w:rsidP="001613A7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b/>
              </w:rPr>
            </w:pPr>
            <w:r w:rsidRPr="001613A7">
              <w:rPr>
                <w:bCs/>
                <w:lang w:val="en-GB"/>
              </w:rPr>
              <w:t>Before being told the activity, students need to be made aware of the rules they must follow</w:t>
            </w:r>
            <w:r>
              <w:rPr>
                <w:bCs/>
                <w:lang w:val="en-GB"/>
              </w:rPr>
              <w:t>:</w:t>
            </w:r>
            <w:r w:rsidRPr="001613A7">
              <w:rPr>
                <w:bCs/>
                <w:lang w:val="en-GB"/>
              </w:rPr>
              <w:t xml:space="preserve"> </w:t>
            </w:r>
          </w:p>
          <w:p w14:paraId="47815E9D" w14:textId="77777777" w:rsidR="001613A7" w:rsidRPr="001613A7" w:rsidRDefault="001613A7" w:rsidP="001613A7">
            <w:pPr>
              <w:pStyle w:val="ListParagraph"/>
              <w:numPr>
                <w:ilvl w:val="0"/>
                <w:numId w:val="12"/>
              </w:numPr>
              <w:ind w:left="420" w:hanging="180"/>
              <w:rPr>
                <w:b/>
              </w:rPr>
            </w:pPr>
            <w:r w:rsidRPr="001613A7">
              <w:rPr>
                <w:bCs/>
                <w:lang w:val="en-GB"/>
              </w:rPr>
              <w:t>keep eyes closed if doing any sense other than sight</w:t>
            </w:r>
          </w:p>
          <w:p w14:paraId="1CBD8275" w14:textId="77777777" w:rsidR="001613A7" w:rsidRPr="001613A7" w:rsidRDefault="001613A7" w:rsidP="001613A7">
            <w:pPr>
              <w:pStyle w:val="ListParagraph"/>
              <w:numPr>
                <w:ilvl w:val="0"/>
                <w:numId w:val="12"/>
              </w:numPr>
              <w:ind w:left="420" w:hanging="180"/>
              <w:rPr>
                <w:b/>
              </w:rPr>
            </w:pPr>
            <w:r w:rsidRPr="001613A7">
              <w:rPr>
                <w:bCs/>
                <w:lang w:val="en-GB"/>
              </w:rPr>
              <w:t>stop all talking and face forward when "give three" signal is displayed by teacher(s)</w:t>
            </w:r>
          </w:p>
          <w:p w14:paraId="08AC972B" w14:textId="77777777" w:rsidR="001613A7" w:rsidRPr="001613A7" w:rsidRDefault="001613A7" w:rsidP="001613A7">
            <w:pPr>
              <w:pStyle w:val="ListParagraph"/>
              <w:numPr>
                <w:ilvl w:val="0"/>
                <w:numId w:val="12"/>
              </w:numPr>
              <w:ind w:left="420" w:hanging="180"/>
              <w:rPr>
                <w:b/>
              </w:rPr>
            </w:pPr>
            <w:r w:rsidRPr="001613A7">
              <w:rPr>
                <w:bCs/>
                <w:lang w:val="en-GB"/>
              </w:rPr>
              <w:t>use their cooperative group voices to assure that everyone in the room can hear their own group</w:t>
            </w:r>
          </w:p>
          <w:p w14:paraId="4378FA32" w14:textId="0E4503B9" w:rsidR="001613A7" w:rsidRPr="001613A7" w:rsidRDefault="001613A7" w:rsidP="001613A7">
            <w:pPr>
              <w:pStyle w:val="ListParagraph"/>
              <w:numPr>
                <w:ilvl w:val="0"/>
                <w:numId w:val="12"/>
              </w:numPr>
              <w:ind w:left="420" w:hanging="180"/>
              <w:rPr>
                <w:b/>
              </w:rPr>
            </w:pPr>
            <w:r w:rsidRPr="001613A7">
              <w:rPr>
                <w:bCs/>
                <w:lang w:val="en-GB"/>
              </w:rPr>
              <w:lastRenderedPageBreak/>
              <w:t xml:space="preserve">quit working and face forward when time is up, </w:t>
            </w:r>
            <w:proofErr w:type="spellStart"/>
            <w:r w:rsidRPr="001613A7">
              <w:rPr>
                <w:bCs/>
                <w:lang w:val="en-GB"/>
              </w:rPr>
              <w:t>ect</w:t>
            </w:r>
            <w:proofErr w:type="spellEnd"/>
            <w:r w:rsidRPr="001613A7">
              <w:rPr>
                <w:bCs/>
                <w:lang w:val="en-GB"/>
              </w:rPr>
              <w:t>.)</w:t>
            </w:r>
          </w:p>
          <w:p w14:paraId="2C94AFDA" w14:textId="77777777" w:rsidR="001613A7" w:rsidRPr="001613A7" w:rsidRDefault="001613A7" w:rsidP="001613A7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b/>
              </w:rPr>
            </w:pPr>
            <w:r w:rsidRPr="001613A7">
              <w:rPr>
                <w:bCs/>
                <w:lang w:val="en-GB"/>
              </w:rPr>
              <w:t xml:space="preserve">After the rules have been established, describe to the students that they are going to be divided into ﬁve cooperative groups. </w:t>
            </w:r>
          </w:p>
          <w:p w14:paraId="0EE1F583" w14:textId="77777777" w:rsidR="001613A7" w:rsidRPr="001613A7" w:rsidRDefault="001613A7" w:rsidP="001613A7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b/>
              </w:rPr>
            </w:pPr>
            <w:r w:rsidRPr="001613A7">
              <w:rPr>
                <w:bCs/>
                <w:lang w:val="en-GB"/>
              </w:rPr>
              <w:t xml:space="preserve">Each group will be assigned a speciﬁc sense and given a bag or a box with their sense written on it. </w:t>
            </w:r>
          </w:p>
          <w:p w14:paraId="268B34BC" w14:textId="77777777" w:rsidR="001613A7" w:rsidRPr="001613A7" w:rsidRDefault="001613A7" w:rsidP="001613A7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b/>
              </w:rPr>
            </w:pPr>
            <w:r w:rsidRPr="001613A7">
              <w:rPr>
                <w:bCs/>
                <w:lang w:val="en-GB"/>
              </w:rPr>
              <w:t xml:space="preserve">The students are to keep their eyes closed while they have the bag or box to assure that they are not using any sense other than their assigned one </w:t>
            </w:r>
          </w:p>
          <w:p w14:paraId="108BBA05" w14:textId="77777777" w:rsidR="001613A7" w:rsidRPr="001613A7" w:rsidRDefault="001613A7" w:rsidP="001613A7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b/>
              </w:rPr>
            </w:pPr>
            <w:r w:rsidRPr="001613A7">
              <w:rPr>
                <w:bCs/>
                <w:lang w:val="en-GB"/>
              </w:rPr>
              <w:t>Each team member should have the chance to use their sense on the object in the bag or box</w:t>
            </w:r>
          </w:p>
          <w:p w14:paraId="5AC617E6" w14:textId="77777777" w:rsidR="001613A7" w:rsidRPr="001613A7" w:rsidRDefault="001613A7" w:rsidP="001613A7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b/>
              </w:rPr>
            </w:pPr>
            <w:r w:rsidRPr="001613A7">
              <w:rPr>
                <w:bCs/>
                <w:lang w:val="en-GB"/>
              </w:rPr>
              <w:t xml:space="preserve">Also, contribute to an adjective list that the group comes up with to describe what they discovered through their sense. </w:t>
            </w:r>
          </w:p>
          <w:p w14:paraId="33A068A4" w14:textId="77777777" w:rsidR="001613A7" w:rsidRPr="001613A7" w:rsidRDefault="001613A7" w:rsidP="001613A7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b/>
              </w:rPr>
            </w:pPr>
            <w:r w:rsidRPr="001613A7">
              <w:rPr>
                <w:bCs/>
                <w:lang w:val="en-GB"/>
              </w:rPr>
              <w:t>Break students into ﬁve cooperative groups, hand out the bags or</w:t>
            </w:r>
            <w:r>
              <w:rPr>
                <w:bCs/>
                <w:lang w:val="en-GB"/>
              </w:rPr>
              <w:t xml:space="preserve"> </w:t>
            </w:r>
            <w:r w:rsidRPr="001613A7">
              <w:rPr>
                <w:bCs/>
                <w:lang w:val="en-GB"/>
              </w:rPr>
              <w:t xml:space="preserve">box, and have students begin the activity. </w:t>
            </w:r>
          </w:p>
          <w:p w14:paraId="3185A6BD" w14:textId="77777777" w:rsidR="001613A7" w:rsidRPr="001613A7" w:rsidRDefault="001613A7" w:rsidP="001613A7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b/>
              </w:rPr>
            </w:pPr>
            <w:r w:rsidRPr="001613A7">
              <w:rPr>
                <w:bCs/>
                <w:lang w:val="en-GB"/>
              </w:rPr>
              <w:t>Warn students that they have three minutes to complete their list and make sure everyone in their group participates.</w:t>
            </w:r>
          </w:p>
          <w:p w14:paraId="6F1EF18F" w14:textId="77777777" w:rsidR="001613A7" w:rsidRPr="001613A7" w:rsidRDefault="001613A7" w:rsidP="001613A7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b/>
              </w:rPr>
            </w:pPr>
            <w:r w:rsidRPr="001613A7">
              <w:rPr>
                <w:bCs/>
                <w:lang w:val="en-GB"/>
              </w:rPr>
              <w:t xml:space="preserve">At the end of three minutes, put up the "give three" signal to make sure students have stopped working, and face forward. </w:t>
            </w:r>
          </w:p>
          <w:p w14:paraId="764C7980" w14:textId="3C17040B" w:rsidR="001613A7" w:rsidRPr="001613A7" w:rsidRDefault="001613A7" w:rsidP="001613A7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b/>
              </w:rPr>
            </w:pPr>
            <w:r w:rsidRPr="001613A7">
              <w:rPr>
                <w:bCs/>
                <w:lang w:val="en-GB"/>
              </w:rPr>
              <w:t xml:space="preserve">Once you have the </w:t>
            </w:r>
            <w:r w:rsidR="001B50EE" w:rsidRPr="001613A7">
              <w:rPr>
                <w:bCs/>
                <w:lang w:val="en-GB"/>
              </w:rPr>
              <w:t>student’s</w:t>
            </w:r>
            <w:r w:rsidRPr="001613A7">
              <w:rPr>
                <w:bCs/>
                <w:lang w:val="en-GB"/>
              </w:rPr>
              <w:t xml:space="preserve"> attention, have each group read off their adjective list while writing it on a piece of construction paper at the board so that everyone can see. </w:t>
            </w:r>
          </w:p>
          <w:p w14:paraId="75435713" w14:textId="77777777" w:rsidR="001613A7" w:rsidRPr="001613A7" w:rsidRDefault="001613A7" w:rsidP="001613A7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b/>
              </w:rPr>
            </w:pPr>
            <w:r w:rsidRPr="001613A7">
              <w:rPr>
                <w:bCs/>
                <w:lang w:val="en-GB"/>
              </w:rPr>
              <w:t xml:space="preserve">Complete this until all ﬁve groups have represented all ﬁve senses. </w:t>
            </w:r>
          </w:p>
          <w:p w14:paraId="3E2FC49A" w14:textId="77777777" w:rsidR="001613A7" w:rsidRPr="001613A7" w:rsidRDefault="001613A7" w:rsidP="001613A7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b/>
              </w:rPr>
            </w:pPr>
            <w:r w:rsidRPr="001613A7">
              <w:rPr>
                <w:bCs/>
                <w:lang w:val="en-GB"/>
              </w:rPr>
              <w:t>Next, have the students try to think of one sentence for each sense that uses some of the adjectives</w:t>
            </w:r>
          </w:p>
          <w:p w14:paraId="7CD78D08" w14:textId="77777777" w:rsidR="001613A7" w:rsidRPr="001613A7" w:rsidRDefault="001613A7" w:rsidP="001613A7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b/>
              </w:rPr>
            </w:pPr>
            <w:r>
              <w:rPr>
                <w:bCs/>
                <w:lang w:val="en-GB"/>
              </w:rPr>
              <w:lastRenderedPageBreak/>
              <w:t xml:space="preserve">Also, that </w:t>
            </w:r>
            <w:r w:rsidRPr="001613A7">
              <w:rPr>
                <w:bCs/>
                <w:lang w:val="en-GB"/>
              </w:rPr>
              <w:t xml:space="preserve">best describes the object so that someone might be able to guess what it is </w:t>
            </w:r>
          </w:p>
          <w:p w14:paraId="64CF7577" w14:textId="77777777" w:rsidR="001613A7" w:rsidRPr="001613A7" w:rsidRDefault="001613A7" w:rsidP="001613A7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b/>
              </w:rPr>
            </w:pPr>
            <w:r w:rsidRPr="001613A7">
              <w:rPr>
                <w:bCs/>
                <w:lang w:val="en-GB"/>
              </w:rPr>
              <w:t xml:space="preserve">have students combine the sentences to form a paragraph that is written on the board to serve as a visual of what descriptive writing should look like. </w:t>
            </w:r>
          </w:p>
          <w:p w14:paraId="217271AF" w14:textId="77777777" w:rsidR="001613A7" w:rsidRPr="001613A7" w:rsidRDefault="001613A7" w:rsidP="001613A7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b/>
              </w:rPr>
            </w:pPr>
            <w:r w:rsidRPr="001613A7">
              <w:rPr>
                <w:bCs/>
                <w:lang w:val="en-GB"/>
              </w:rPr>
              <w:t xml:space="preserve">Remind the students that they don't even have to reveal what the object is. </w:t>
            </w:r>
          </w:p>
          <w:p w14:paraId="6CC78EF4" w14:textId="7A9D034C" w:rsidR="00246837" w:rsidRPr="000621E4" w:rsidRDefault="001613A7" w:rsidP="000621E4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b/>
              </w:rPr>
            </w:pPr>
            <w:r w:rsidRPr="001613A7">
              <w:rPr>
                <w:bCs/>
                <w:lang w:val="en-GB"/>
              </w:rPr>
              <w:t>If they do choose to reveal the object, let them know it’s more exciting to wait and reveal it at the end of their writing.</w:t>
            </w:r>
          </w:p>
        </w:tc>
        <w:tc>
          <w:tcPr>
            <w:tcW w:w="118" w:type="pct"/>
          </w:tcPr>
          <w:p w14:paraId="3EC4062D" w14:textId="77777777" w:rsidR="00C17E2A" w:rsidRPr="00A82C1E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43E34C" w14:textId="4B6EB0CD" w:rsidR="000529DC" w:rsidRPr="00A82C1E" w:rsidRDefault="00031953" w:rsidP="006513FB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Teacher Guide</w:t>
            </w:r>
          </w:p>
          <w:p w14:paraId="70819890" w14:textId="47637458" w:rsidR="00031953" w:rsidRPr="00A82C1E" w:rsidRDefault="00C40201" w:rsidP="00031953">
            <w:pPr>
              <w:rPr>
                <w:b/>
              </w:rPr>
            </w:pPr>
            <w:r w:rsidRPr="00A82C1E">
              <w:rPr>
                <w:b/>
              </w:rPr>
              <w:t>Day 1</w:t>
            </w:r>
            <w:r w:rsidR="00031953" w:rsidRPr="00A82C1E">
              <w:rPr>
                <w:b/>
              </w:rPr>
              <w:t xml:space="preserve">/ Lesson 1: </w:t>
            </w:r>
            <w:r w:rsidR="003E6844" w:rsidRPr="00A82C1E">
              <w:rPr>
                <w:b/>
              </w:rPr>
              <w:t>2</w:t>
            </w:r>
            <w:r w:rsidR="003E00F0">
              <w:rPr>
                <w:b/>
              </w:rPr>
              <w:t>5</w:t>
            </w:r>
            <w:r w:rsidR="00031953" w:rsidRPr="00A82C1E">
              <w:rPr>
                <w:b/>
              </w:rPr>
              <w:t>Mins</w:t>
            </w:r>
          </w:p>
          <w:p w14:paraId="11C86102" w14:textId="77777777" w:rsidR="00DC1508" w:rsidRPr="00DC1508" w:rsidRDefault="00DC1508" w:rsidP="008D2CCC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DC1508">
              <w:rPr>
                <w:lang w:val="en-GB"/>
              </w:rPr>
              <w:t>After having students brainstorm ideas of what descriptive writing may be</w:t>
            </w:r>
          </w:p>
          <w:p w14:paraId="1BE461B4" w14:textId="77777777" w:rsidR="00DC1508" w:rsidRPr="00DC1508" w:rsidRDefault="00DC1508" w:rsidP="00DC1508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DC1508">
              <w:rPr>
                <w:lang w:val="en-GB"/>
              </w:rPr>
              <w:t>offer feedback to the students about what a possible deﬁnition could be.</w:t>
            </w:r>
          </w:p>
          <w:p w14:paraId="3FF819B2" w14:textId="77777777" w:rsidR="00DC1508" w:rsidRPr="00DC1508" w:rsidRDefault="00DC1508" w:rsidP="00DC1508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DC1508">
              <w:rPr>
                <w:lang w:val="en-GB"/>
              </w:rPr>
              <w:t xml:space="preserve">Ask students to think of ways in which to make their writing descriptive. </w:t>
            </w:r>
          </w:p>
          <w:p w14:paraId="00EE7EA1" w14:textId="77777777" w:rsidR="00DC1508" w:rsidRPr="00DC1508" w:rsidRDefault="00DC1508" w:rsidP="00DC1508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DC1508">
              <w:rPr>
                <w:lang w:val="en-GB"/>
              </w:rPr>
              <w:t>Example: word choice, terminology, adjectives, using senses.</w:t>
            </w:r>
          </w:p>
          <w:p w14:paraId="3D2601AF" w14:textId="77777777" w:rsidR="00DC1508" w:rsidRPr="00DC1508" w:rsidRDefault="00DC1508" w:rsidP="00DC1508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DC1508">
              <w:rPr>
                <w:lang w:val="en-GB"/>
              </w:rPr>
              <w:t xml:space="preserve">Explain to students that all of these could work, </w:t>
            </w:r>
          </w:p>
          <w:p w14:paraId="7F9CE122" w14:textId="77777777" w:rsidR="00DC1508" w:rsidRPr="00DC1508" w:rsidRDefault="00DC1508" w:rsidP="00DC1508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>
              <w:rPr>
                <w:lang w:val="en-GB"/>
              </w:rPr>
              <w:t>Explain</w:t>
            </w:r>
            <w:r w:rsidRPr="00DC1508">
              <w:rPr>
                <w:lang w:val="en-GB"/>
              </w:rPr>
              <w:t xml:space="preserve"> there are two main ideas that you are going to focus on during this lesson: adjectives and the ﬁve senses.</w:t>
            </w:r>
          </w:p>
          <w:p w14:paraId="39BA32E9" w14:textId="77777777" w:rsidR="00DC1508" w:rsidRPr="00DC1508" w:rsidRDefault="00DC1508" w:rsidP="00DC1508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DC1508">
              <w:rPr>
                <w:lang w:val="en-GB"/>
              </w:rPr>
              <w:t>Ask students to describe what an adjective is. Deﬁnition: Describes a noun (object or thing)</w:t>
            </w:r>
          </w:p>
          <w:p w14:paraId="27FAFBC2" w14:textId="77777777" w:rsidR="00DC1508" w:rsidRPr="00DC1508" w:rsidRDefault="00DC1508" w:rsidP="00DC1508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DC1508">
              <w:rPr>
                <w:lang w:val="en-GB"/>
              </w:rPr>
              <w:t xml:space="preserve">Have students think of positive and appropriate adjectives to describe four examples written on the board. </w:t>
            </w:r>
          </w:p>
          <w:p w14:paraId="55CDED6F" w14:textId="77777777" w:rsidR="00DC1508" w:rsidRPr="00DC1508" w:rsidRDefault="00DC1508" w:rsidP="00DC1508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DC1508">
              <w:rPr>
                <w:lang w:val="en-GB"/>
              </w:rPr>
              <w:t xml:space="preserve">Design a web from each of these four items to show adjectives relating to object. </w:t>
            </w:r>
          </w:p>
          <w:p w14:paraId="76D008F0" w14:textId="77777777" w:rsidR="00DC1508" w:rsidRPr="00DC1508" w:rsidRDefault="00DC1508" w:rsidP="00DC1508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DC1508">
              <w:rPr>
                <w:lang w:val="en-GB"/>
              </w:rPr>
              <w:lastRenderedPageBreak/>
              <w:t xml:space="preserve">Review with the students what these adjectives mean and how they can help to make writing more descriptive. </w:t>
            </w:r>
          </w:p>
          <w:p w14:paraId="561C30EA" w14:textId="77777777" w:rsidR="006840BE" w:rsidRPr="006840BE" w:rsidRDefault="00DC1508" w:rsidP="00DC1508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DC1508">
              <w:rPr>
                <w:lang w:val="en-GB"/>
              </w:rPr>
              <w:t>Provide an example such as "The cat went home" vs. "The yellow, fat cate quickly jumped over the fence to go to his warm house."</w:t>
            </w:r>
            <w:r w:rsidR="006840BE">
              <w:rPr>
                <w:lang w:val="en-GB"/>
              </w:rPr>
              <w:t xml:space="preserve"> </w:t>
            </w:r>
          </w:p>
          <w:p w14:paraId="52B5418C" w14:textId="77777777" w:rsidR="006840BE" w:rsidRPr="006840BE" w:rsidRDefault="006840BE" w:rsidP="00DC1508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6840BE">
              <w:rPr>
                <w:lang w:val="en-GB"/>
              </w:rPr>
              <w:t xml:space="preserve">Next, move into a discussion on the ﬁve senses. </w:t>
            </w:r>
          </w:p>
          <w:p w14:paraId="3DC963E8" w14:textId="77777777" w:rsidR="006840BE" w:rsidRPr="006840BE" w:rsidRDefault="006840BE" w:rsidP="00DC1508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6840BE">
              <w:rPr>
                <w:lang w:val="en-GB"/>
              </w:rPr>
              <w:t xml:space="preserve">Explain to the students how their ﬁve senses can aid them during descriptive writing. </w:t>
            </w:r>
          </w:p>
          <w:p w14:paraId="00118759" w14:textId="77777777" w:rsidR="006840BE" w:rsidRPr="006840BE" w:rsidRDefault="006840BE" w:rsidP="00DC1508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6840BE">
              <w:rPr>
                <w:lang w:val="en-GB"/>
              </w:rPr>
              <w:t>Ask students if they can think of what the ﬁve senses are.</w:t>
            </w:r>
          </w:p>
          <w:p w14:paraId="68AC6A39" w14:textId="77777777" w:rsidR="006840BE" w:rsidRPr="006840BE" w:rsidRDefault="006840BE" w:rsidP="00DC1508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6840BE">
              <w:rPr>
                <w:lang w:val="en-GB"/>
              </w:rPr>
              <w:t xml:space="preserve">Have students think of how much they use touch, taste, vision, hearing, and smelling in their everyday lives. </w:t>
            </w:r>
          </w:p>
          <w:p w14:paraId="42B17F22" w14:textId="77777777" w:rsidR="006840BE" w:rsidRPr="006840BE" w:rsidRDefault="006840BE" w:rsidP="00DC1508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6840BE">
              <w:rPr>
                <w:lang w:val="en-GB"/>
              </w:rPr>
              <w:t xml:space="preserve">These are the things that make things appealing to us, so they greatly help when trying to write a descriptive essay. </w:t>
            </w:r>
          </w:p>
          <w:p w14:paraId="426E5871" w14:textId="77777777" w:rsidR="006840BE" w:rsidRPr="006840BE" w:rsidRDefault="006840BE" w:rsidP="00DC1508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6840BE">
              <w:rPr>
                <w:lang w:val="en-GB"/>
              </w:rPr>
              <w:t xml:space="preserve">Link how adjectives that we learned earlier goes along with the ﬁve senses. </w:t>
            </w:r>
          </w:p>
          <w:p w14:paraId="218D038D" w14:textId="2E670D1A" w:rsidR="00256C1B" w:rsidRPr="002250D1" w:rsidRDefault="006840BE" w:rsidP="00DC1508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6840BE">
              <w:rPr>
                <w:lang w:val="en-GB"/>
              </w:rPr>
              <w:t>For example, the adjectives help to describe how something looks, tastes, feels, etc</w:t>
            </w:r>
          </w:p>
          <w:p w14:paraId="78D379FC" w14:textId="74946767" w:rsidR="00A646C6" w:rsidRDefault="00A646C6" w:rsidP="00BF3A44"/>
          <w:p w14:paraId="06010043" w14:textId="4A160A96" w:rsidR="000621E4" w:rsidRPr="00274702" w:rsidRDefault="000621E4" w:rsidP="000621E4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274702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</w:t>
            </w:r>
            <w:r w:rsidR="007904DB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d Practice</w:t>
            </w:r>
          </w:p>
          <w:p w14:paraId="6F73B5CC" w14:textId="77777777" w:rsidR="000621E4" w:rsidRPr="00A82C1E" w:rsidRDefault="000621E4" w:rsidP="000621E4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>
              <w:rPr>
                <w:b/>
              </w:rPr>
              <w:t>3</w:t>
            </w:r>
            <w:r w:rsidRPr="00A82C1E">
              <w:rPr>
                <w:b/>
              </w:rPr>
              <w:t xml:space="preserve">/ Lesson </w:t>
            </w:r>
            <w:r>
              <w:rPr>
                <w:b/>
              </w:rPr>
              <w:t>3</w:t>
            </w:r>
            <w:r w:rsidRPr="00A82C1E">
              <w:rPr>
                <w:b/>
              </w:rPr>
              <w:t xml:space="preserve">: </w:t>
            </w:r>
            <w:r>
              <w:rPr>
                <w:b/>
              </w:rPr>
              <w:t>2</w:t>
            </w:r>
            <w:r w:rsidRPr="00A82C1E">
              <w:rPr>
                <w:b/>
              </w:rPr>
              <w:t>5 Mins</w:t>
            </w:r>
          </w:p>
          <w:p w14:paraId="45123A6F" w14:textId="77777777" w:rsidR="000621E4" w:rsidRPr="004F103A" w:rsidRDefault="000621E4" w:rsidP="000621E4">
            <w:pPr>
              <w:pStyle w:val="ListParagraph"/>
              <w:numPr>
                <w:ilvl w:val="0"/>
                <w:numId w:val="5"/>
              </w:numPr>
              <w:ind w:left="300" w:hanging="270"/>
            </w:pPr>
            <w:r w:rsidRPr="004F103A">
              <w:rPr>
                <w:lang w:val="en-GB"/>
              </w:rPr>
              <w:t xml:space="preserve">Pass out the Adjective Brainstorming worksheet and the Descriptive Writing Template. </w:t>
            </w:r>
          </w:p>
          <w:p w14:paraId="6758A0BE" w14:textId="77777777" w:rsidR="000621E4" w:rsidRPr="004F103A" w:rsidRDefault="000621E4" w:rsidP="000621E4">
            <w:pPr>
              <w:pStyle w:val="ListParagraph"/>
              <w:numPr>
                <w:ilvl w:val="0"/>
                <w:numId w:val="5"/>
              </w:numPr>
              <w:ind w:left="300" w:hanging="270"/>
            </w:pPr>
            <w:r w:rsidRPr="004F103A">
              <w:rPr>
                <w:lang w:val="en-GB"/>
              </w:rPr>
              <w:t xml:space="preserve">Explain to the students that they will receive an object soon that they will be writing descriptively about. </w:t>
            </w:r>
          </w:p>
          <w:p w14:paraId="4E1B92DB" w14:textId="77777777" w:rsidR="000621E4" w:rsidRPr="004F103A" w:rsidRDefault="000621E4" w:rsidP="000621E4">
            <w:pPr>
              <w:pStyle w:val="ListParagraph"/>
              <w:numPr>
                <w:ilvl w:val="0"/>
                <w:numId w:val="5"/>
              </w:numPr>
              <w:ind w:left="300" w:hanging="270"/>
            </w:pPr>
            <w:r w:rsidRPr="004F103A">
              <w:rPr>
                <w:lang w:val="en-GB"/>
              </w:rPr>
              <w:lastRenderedPageBreak/>
              <w:t>Explain the worksheets and how they are going to use them.</w:t>
            </w:r>
          </w:p>
          <w:p w14:paraId="12DDC2BD" w14:textId="77777777" w:rsidR="000621E4" w:rsidRPr="004F103A" w:rsidRDefault="000621E4" w:rsidP="000621E4">
            <w:pPr>
              <w:pStyle w:val="ListParagraph"/>
              <w:numPr>
                <w:ilvl w:val="0"/>
                <w:numId w:val="5"/>
              </w:numPr>
              <w:ind w:left="300" w:hanging="270"/>
            </w:pPr>
            <w:r w:rsidRPr="004F103A">
              <w:rPr>
                <w:lang w:val="en-GB"/>
              </w:rPr>
              <w:t xml:space="preserve">Next, pass </w:t>
            </w:r>
            <w:r>
              <w:rPr>
                <w:lang w:val="en-GB"/>
              </w:rPr>
              <w:t xml:space="preserve">a food item </w:t>
            </w:r>
            <w:r w:rsidRPr="004F103A">
              <w:rPr>
                <w:lang w:val="en-GB"/>
              </w:rPr>
              <w:t xml:space="preserve">to each student </w:t>
            </w:r>
          </w:p>
          <w:p w14:paraId="608484B4" w14:textId="77777777" w:rsidR="000621E4" w:rsidRPr="004F103A" w:rsidRDefault="000621E4" w:rsidP="000621E4">
            <w:pPr>
              <w:pStyle w:val="ListParagraph"/>
              <w:numPr>
                <w:ilvl w:val="0"/>
                <w:numId w:val="5"/>
              </w:numPr>
              <w:ind w:left="300" w:hanging="270"/>
            </w:pPr>
            <w:r w:rsidRPr="004F103A">
              <w:rPr>
                <w:lang w:val="en-GB"/>
              </w:rPr>
              <w:t>in a regular setting, make sure nobody is allergic to whatever food you are using.</w:t>
            </w:r>
          </w:p>
          <w:p w14:paraId="56E3E87F" w14:textId="77777777" w:rsidR="000621E4" w:rsidRPr="004F103A" w:rsidRDefault="000621E4" w:rsidP="000621E4">
            <w:pPr>
              <w:pStyle w:val="ListParagraph"/>
              <w:numPr>
                <w:ilvl w:val="0"/>
                <w:numId w:val="5"/>
              </w:numPr>
              <w:ind w:left="300" w:hanging="270"/>
            </w:pPr>
            <w:r w:rsidRPr="004F103A">
              <w:rPr>
                <w:lang w:val="en-GB"/>
              </w:rPr>
              <w:t xml:space="preserve">Then, students will examine the </w:t>
            </w:r>
            <w:r>
              <w:rPr>
                <w:lang w:val="en-GB"/>
              </w:rPr>
              <w:t xml:space="preserve">food item </w:t>
            </w:r>
            <w:r w:rsidRPr="004F103A">
              <w:rPr>
                <w:lang w:val="en-GB"/>
              </w:rPr>
              <w:t>with each of the ﬁve senses</w:t>
            </w:r>
          </w:p>
          <w:p w14:paraId="7AD65F49" w14:textId="77777777" w:rsidR="000621E4" w:rsidRPr="000621E4" w:rsidRDefault="000621E4" w:rsidP="000621E4">
            <w:pPr>
              <w:pStyle w:val="ListParagraph"/>
              <w:numPr>
                <w:ilvl w:val="0"/>
                <w:numId w:val="5"/>
              </w:numPr>
              <w:ind w:left="300" w:hanging="270"/>
            </w:pPr>
            <w:r>
              <w:rPr>
                <w:lang w:val="en-GB"/>
              </w:rPr>
              <w:t xml:space="preserve">Students will </w:t>
            </w:r>
            <w:r w:rsidRPr="004F103A">
              <w:rPr>
                <w:lang w:val="en-GB"/>
              </w:rPr>
              <w:t>write down adjectives to go with each sense, and then form their own descriptive paragraph.</w:t>
            </w:r>
          </w:p>
          <w:p w14:paraId="012DB69B" w14:textId="7E1B52DB" w:rsidR="00BA2713" w:rsidRPr="00BE261E" w:rsidRDefault="000621E4" w:rsidP="00BE261E">
            <w:pPr>
              <w:pStyle w:val="ListParagraph"/>
              <w:numPr>
                <w:ilvl w:val="0"/>
                <w:numId w:val="5"/>
              </w:numPr>
              <w:ind w:left="300" w:hanging="270"/>
            </w:pPr>
            <w:r w:rsidRPr="000621E4">
              <w:rPr>
                <w:lang w:val="en-GB"/>
              </w:rPr>
              <w:t>Once students are complete, a few students will share their paragraph with the entire group.</w:t>
            </w:r>
            <w:r w:rsidR="0089552C" w:rsidRPr="00BE261E">
              <w:rPr>
                <w:bCs/>
                <w:lang w:val="en-GB"/>
              </w:rPr>
              <w:t xml:space="preserve"> </w:t>
            </w:r>
          </w:p>
        </w:tc>
      </w:tr>
    </w:tbl>
    <w:p w14:paraId="75A246ED" w14:textId="77777777" w:rsidR="00C17E2A" w:rsidRDefault="00C17E2A">
      <w:bookmarkStart w:id="0" w:name="_GoBack"/>
      <w:bookmarkEnd w:id="0"/>
    </w:p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76BE0" w14:textId="77777777" w:rsidR="004C5416" w:rsidRDefault="004C5416">
      <w:pPr>
        <w:spacing w:before="0" w:after="0" w:line="240" w:lineRule="auto"/>
      </w:pPr>
      <w:r>
        <w:separator/>
      </w:r>
    </w:p>
  </w:endnote>
  <w:endnote w:type="continuationSeparator" w:id="0">
    <w:p w14:paraId="2067F9E0" w14:textId="77777777" w:rsidR="004C5416" w:rsidRDefault="004C54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953B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B01A2" w14:textId="77777777" w:rsidR="004C5416" w:rsidRDefault="004C5416">
      <w:pPr>
        <w:spacing w:before="0" w:after="0" w:line="240" w:lineRule="auto"/>
      </w:pPr>
      <w:r>
        <w:separator/>
      </w:r>
    </w:p>
  </w:footnote>
  <w:footnote w:type="continuationSeparator" w:id="0">
    <w:p w14:paraId="5D3532F3" w14:textId="77777777" w:rsidR="004C5416" w:rsidRDefault="004C54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4C51F59"/>
    <w:multiLevelType w:val="hybridMultilevel"/>
    <w:tmpl w:val="A3F69E86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24459"/>
    <w:multiLevelType w:val="hybridMultilevel"/>
    <w:tmpl w:val="BBCE7D50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4" w15:restartNumberingAfterBreak="0">
    <w:nsid w:val="16BA0B3B"/>
    <w:multiLevelType w:val="hybridMultilevel"/>
    <w:tmpl w:val="0FD26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51CDC"/>
    <w:multiLevelType w:val="hybridMultilevel"/>
    <w:tmpl w:val="A3F69E86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74D69"/>
    <w:multiLevelType w:val="hybridMultilevel"/>
    <w:tmpl w:val="F4F05F22"/>
    <w:lvl w:ilvl="0" w:tplc="3B42E0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D49F2"/>
    <w:multiLevelType w:val="hybridMultilevel"/>
    <w:tmpl w:val="A3F69E86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172A09"/>
    <w:multiLevelType w:val="hybridMultilevel"/>
    <w:tmpl w:val="180AB3E0"/>
    <w:lvl w:ilvl="0" w:tplc="97868E2E">
      <w:numFmt w:val="bullet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62825BF8"/>
    <w:multiLevelType w:val="hybridMultilevel"/>
    <w:tmpl w:val="4202A24A"/>
    <w:lvl w:ilvl="0" w:tplc="13A2780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73C27"/>
    <w:multiLevelType w:val="hybridMultilevel"/>
    <w:tmpl w:val="BAD03C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3"/>
  </w:num>
  <w:num w:numId="5">
    <w:abstractNumId w:val="10"/>
  </w:num>
  <w:num w:numId="6">
    <w:abstractNumId w:val="9"/>
  </w:num>
  <w:num w:numId="7">
    <w:abstractNumId w:val="5"/>
  </w:num>
  <w:num w:numId="8">
    <w:abstractNumId w:val="4"/>
  </w:num>
  <w:num w:numId="9">
    <w:abstractNumId w:val="6"/>
  </w:num>
  <w:num w:numId="10">
    <w:abstractNumId w:val="7"/>
  </w:num>
  <w:num w:numId="11">
    <w:abstractNumId w:val="11"/>
  </w:num>
  <w:num w:numId="12">
    <w:abstractNumId w:val="2"/>
  </w:num>
  <w:num w:numId="1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06CB8"/>
    <w:rsid w:val="00012774"/>
    <w:rsid w:val="000151BD"/>
    <w:rsid w:val="000153A3"/>
    <w:rsid w:val="00017AB7"/>
    <w:rsid w:val="00025F28"/>
    <w:rsid w:val="00031953"/>
    <w:rsid w:val="00033719"/>
    <w:rsid w:val="0004040F"/>
    <w:rsid w:val="0004240A"/>
    <w:rsid w:val="0004502C"/>
    <w:rsid w:val="00047F0F"/>
    <w:rsid w:val="00050F06"/>
    <w:rsid w:val="000529DC"/>
    <w:rsid w:val="000621E4"/>
    <w:rsid w:val="00065A51"/>
    <w:rsid w:val="0007578F"/>
    <w:rsid w:val="000816FF"/>
    <w:rsid w:val="000904AA"/>
    <w:rsid w:val="00094462"/>
    <w:rsid w:val="00094895"/>
    <w:rsid w:val="00094A78"/>
    <w:rsid w:val="000A1A3C"/>
    <w:rsid w:val="000A37E8"/>
    <w:rsid w:val="000A5950"/>
    <w:rsid w:val="000B2A8B"/>
    <w:rsid w:val="000B37BC"/>
    <w:rsid w:val="000B601E"/>
    <w:rsid w:val="000B72D9"/>
    <w:rsid w:val="000B7585"/>
    <w:rsid w:val="000C562D"/>
    <w:rsid w:val="000C567E"/>
    <w:rsid w:val="000D44B1"/>
    <w:rsid w:val="000D5DFD"/>
    <w:rsid w:val="000E2930"/>
    <w:rsid w:val="000F0DF9"/>
    <w:rsid w:val="000F3C73"/>
    <w:rsid w:val="00100ADB"/>
    <w:rsid w:val="00110F25"/>
    <w:rsid w:val="00111531"/>
    <w:rsid w:val="00120253"/>
    <w:rsid w:val="001205AF"/>
    <w:rsid w:val="00121661"/>
    <w:rsid w:val="001240F2"/>
    <w:rsid w:val="00134383"/>
    <w:rsid w:val="00137D49"/>
    <w:rsid w:val="001432FD"/>
    <w:rsid w:val="00151B6D"/>
    <w:rsid w:val="001611AE"/>
    <w:rsid w:val="001613A7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0737"/>
    <w:rsid w:val="001B50EE"/>
    <w:rsid w:val="001C0A0E"/>
    <w:rsid w:val="001C4621"/>
    <w:rsid w:val="001D1806"/>
    <w:rsid w:val="001D3BC8"/>
    <w:rsid w:val="001D4D95"/>
    <w:rsid w:val="001D6B1C"/>
    <w:rsid w:val="001D78C1"/>
    <w:rsid w:val="001E6B90"/>
    <w:rsid w:val="001F4D29"/>
    <w:rsid w:val="001F5B63"/>
    <w:rsid w:val="00205412"/>
    <w:rsid w:val="0020622F"/>
    <w:rsid w:val="00207BCC"/>
    <w:rsid w:val="00210F3F"/>
    <w:rsid w:val="00211450"/>
    <w:rsid w:val="00211CFF"/>
    <w:rsid w:val="002234A1"/>
    <w:rsid w:val="002250D1"/>
    <w:rsid w:val="00227208"/>
    <w:rsid w:val="00234570"/>
    <w:rsid w:val="0024426F"/>
    <w:rsid w:val="00246837"/>
    <w:rsid w:val="002473D0"/>
    <w:rsid w:val="002528F8"/>
    <w:rsid w:val="002541D0"/>
    <w:rsid w:val="00255260"/>
    <w:rsid w:val="00256C1B"/>
    <w:rsid w:val="002622D7"/>
    <w:rsid w:val="0026795F"/>
    <w:rsid w:val="00274702"/>
    <w:rsid w:val="00274D56"/>
    <w:rsid w:val="0028057F"/>
    <w:rsid w:val="00284C3B"/>
    <w:rsid w:val="00286302"/>
    <w:rsid w:val="0028776C"/>
    <w:rsid w:val="00287F69"/>
    <w:rsid w:val="002A0CC6"/>
    <w:rsid w:val="002A72AE"/>
    <w:rsid w:val="002A7661"/>
    <w:rsid w:val="002B44A9"/>
    <w:rsid w:val="002B4EEC"/>
    <w:rsid w:val="002B733A"/>
    <w:rsid w:val="002C0925"/>
    <w:rsid w:val="002C1210"/>
    <w:rsid w:val="002C5422"/>
    <w:rsid w:val="002D3295"/>
    <w:rsid w:val="002D41D0"/>
    <w:rsid w:val="002E4739"/>
    <w:rsid w:val="002E7793"/>
    <w:rsid w:val="002F4915"/>
    <w:rsid w:val="002F65DE"/>
    <w:rsid w:val="0030105F"/>
    <w:rsid w:val="00304069"/>
    <w:rsid w:val="00304B4A"/>
    <w:rsid w:val="00310BAC"/>
    <w:rsid w:val="00312F69"/>
    <w:rsid w:val="003242CF"/>
    <w:rsid w:val="003254A0"/>
    <w:rsid w:val="00331C10"/>
    <w:rsid w:val="00341B1B"/>
    <w:rsid w:val="00346000"/>
    <w:rsid w:val="003468F5"/>
    <w:rsid w:val="00350D6F"/>
    <w:rsid w:val="00351B14"/>
    <w:rsid w:val="00361AC7"/>
    <w:rsid w:val="00364EE2"/>
    <w:rsid w:val="00366329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33CA"/>
    <w:rsid w:val="003B777D"/>
    <w:rsid w:val="003C4CA4"/>
    <w:rsid w:val="003C7DAD"/>
    <w:rsid w:val="003D159E"/>
    <w:rsid w:val="003D30E4"/>
    <w:rsid w:val="003E00F0"/>
    <w:rsid w:val="003E4AD7"/>
    <w:rsid w:val="003E6844"/>
    <w:rsid w:val="003F4800"/>
    <w:rsid w:val="003F7F50"/>
    <w:rsid w:val="0040481C"/>
    <w:rsid w:val="004061AF"/>
    <w:rsid w:val="004138FF"/>
    <w:rsid w:val="00415962"/>
    <w:rsid w:val="00417B53"/>
    <w:rsid w:val="00420EFD"/>
    <w:rsid w:val="00421742"/>
    <w:rsid w:val="00425F4D"/>
    <w:rsid w:val="00425F80"/>
    <w:rsid w:val="00430D97"/>
    <w:rsid w:val="00430F59"/>
    <w:rsid w:val="004343E9"/>
    <w:rsid w:val="004433CB"/>
    <w:rsid w:val="0044472C"/>
    <w:rsid w:val="00453D92"/>
    <w:rsid w:val="0045402B"/>
    <w:rsid w:val="00472AE2"/>
    <w:rsid w:val="004827E6"/>
    <w:rsid w:val="00483322"/>
    <w:rsid w:val="00483AE5"/>
    <w:rsid w:val="00485065"/>
    <w:rsid w:val="00486F5A"/>
    <w:rsid w:val="004A3441"/>
    <w:rsid w:val="004B20E0"/>
    <w:rsid w:val="004B46D3"/>
    <w:rsid w:val="004C5416"/>
    <w:rsid w:val="004C6C13"/>
    <w:rsid w:val="004D089D"/>
    <w:rsid w:val="004E29C7"/>
    <w:rsid w:val="004E3A32"/>
    <w:rsid w:val="004E56E8"/>
    <w:rsid w:val="004F06F3"/>
    <w:rsid w:val="004F103A"/>
    <w:rsid w:val="004F1557"/>
    <w:rsid w:val="004F60C4"/>
    <w:rsid w:val="004F6D32"/>
    <w:rsid w:val="005019E2"/>
    <w:rsid w:val="0050275A"/>
    <w:rsid w:val="0050427F"/>
    <w:rsid w:val="005044E0"/>
    <w:rsid w:val="005044F2"/>
    <w:rsid w:val="005121C4"/>
    <w:rsid w:val="00517CB1"/>
    <w:rsid w:val="00520977"/>
    <w:rsid w:val="00520DAF"/>
    <w:rsid w:val="00527CCB"/>
    <w:rsid w:val="00532CC0"/>
    <w:rsid w:val="00532DD1"/>
    <w:rsid w:val="00536219"/>
    <w:rsid w:val="00541391"/>
    <w:rsid w:val="00545106"/>
    <w:rsid w:val="00546ACD"/>
    <w:rsid w:val="00550B1C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5E4D"/>
    <w:rsid w:val="005B7D58"/>
    <w:rsid w:val="005B7E63"/>
    <w:rsid w:val="005C2512"/>
    <w:rsid w:val="005D0C5B"/>
    <w:rsid w:val="005D27CF"/>
    <w:rsid w:val="005D78FD"/>
    <w:rsid w:val="005F37E5"/>
    <w:rsid w:val="00601257"/>
    <w:rsid w:val="00603309"/>
    <w:rsid w:val="00606C52"/>
    <w:rsid w:val="0060771A"/>
    <w:rsid w:val="00612A96"/>
    <w:rsid w:val="006144B8"/>
    <w:rsid w:val="00614D56"/>
    <w:rsid w:val="00620391"/>
    <w:rsid w:val="0063032B"/>
    <w:rsid w:val="00631E0E"/>
    <w:rsid w:val="006326A0"/>
    <w:rsid w:val="006404AA"/>
    <w:rsid w:val="00641476"/>
    <w:rsid w:val="00641D69"/>
    <w:rsid w:val="006475CC"/>
    <w:rsid w:val="006513FB"/>
    <w:rsid w:val="006550C8"/>
    <w:rsid w:val="0066553B"/>
    <w:rsid w:val="00667D6F"/>
    <w:rsid w:val="00675B73"/>
    <w:rsid w:val="00677486"/>
    <w:rsid w:val="00677A68"/>
    <w:rsid w:val="006826F3"/>
    <w:rsid w:val="006840BE"/>
    <w:rsid w:val="0068630F"/>
    <w:rsid w:val="00686B1E"/>
    <w:rsid w:val="00697CD8"/>
    <w:rsid w:val="006A5952"/>
    <w:rsid w:val="006B19E5"/>
    <w:rsid w:val="006B3200"/>
    <w:rsid w:val="006B571A"/>
    <w:rsid w:val="006C06D2"/>
    <w:rsid w:val="006C15A4"/>
    <w:rsid w:val="006C2F42"/>
    <w:rsid w:val="006D337A"/>
    <w:rsid w:val="006D4BC6"/>
    <w:rsid w:val="006E7F4B"/>
    <w:rsid w:val="006F0615"/>
    <w:rsid w:val="006F0813"/>
    <w:rsid w:val="006F1C9F"/>
    <w:rsid w:val="006F5DC7"/>
    <w:rsid w:val="006F7C39"/>
    <w:rsid w:val="006F7E46"/>
    <w:rsid w:val="0070141C"/>
    <w:rsid w:val="00706EE0"/>
    <w:rsid w:val="00712D1D"/>
    <w:rsid w:val="00713D5E"/>
    <w:rsid w:val="007144CC"/>
    <w:rsid w:val="00714A8D"/>
    <w:rsid w:val="007166BF"/>
    <w:rsid w:val="007177D7"/>
    <w:rsid w:val="00717CA1"/>
    <w:rsid w:val="00735CBB"/>
    <w:rsid w:val="00740E81"/>
    <w:rsid w:val="00742B82"/>
    <w:rsid w:val="00742BDE"/>
    <w:rsid w:val="00743B1E"/>
    <w:rsid w:val="00747C96"/>
    <w:rsid w:val="00750743"/>
    <w:rsid w:val="00752C4E"/>
    <w:rsid w:val="00753AEA"/>
    <w:rsid w:val="00756214"/>
    <w:rsid w:val="00761C97"/>
    <w:rsid w:val="00761F09"/>
    <w:rsid w:val="007644C3"/>
    <w:rsid w:val="0076583E"/>
    <w:rsid w:val="00770E3D"/>
    <w:rsid w:val="00773C70"/>
    <w:rsid w:val="00777637"/>
    <w:rsid w:val="00777C69"/>
    <w:rsid w:val="00780730"/>
    <w:rsid w:val="0078211E"/>
    <w:rsid w:val="0078309D"/>
    <w:rsid w:val="00786B8E"/>
    <w:rsid w:val="007902F5"/>
    <w:rsid w:val="007904DB"/>
    <w:rsid w:val="00791E09"/>
    <w:rsid w:val="007A5B16"/>
    <w:rsid w:val="007C31C8"/>
    <w:rsid w:val="007E5E02"/>
    <w:rsid w:val="007F09DA"/>
    <w:rsid w:val="007F163A"/>
    <w:rsid w:val="007F178D"/>
    <w:rsid w:val="007F30FD"/>
    <w:rsid w:val="007F4FCC"/>
    <w:rsid w:val="007F65A3"/>
    <w:rsid w:val="00802258"/>
    <w:rsid w:val="00807AE6"/>
    <w:rsid w:val="00811AB9"/>
    <w:rsid w:val="00831C79"/>
    <w:rsid w:val="00835E70"/>
    <w:rsid w:val="00835F06"/>
    <w:rsid w:val="0083703B"/>
    <w:rsid w:val="00840CC2"/>
    <w:rsid w:val="00840D2B"/>
    <w:rsid w:val="008452D9"/>
    <w:rsid w:val="0085030E"/>
    <w:rsid w:val="00853340"/>
    <w:rsid w:val="008535DC"/>
    <w:rsid w:val="008549B7"/>
    <w:rsid w:val="008776E5"/>
    <w:rsid w:val="00885068"/>
    <w:rsid w:val="0089552C"/>
    <w:rsid w:val="00896436"/>
    <w:rsid w:val="008A326A"/>
    <w:rsid w:val="008B2B0B"/>
    <w:rsid w:val="008B2CBF"/>
    <w:rsid w:val="008C2399"/>
    <w:rsid w:val="008C29B4"/>
    <w:rsid w:val="008D02F2"/>
    <w:rsid w:val="008D2CCC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10100"/>
    <w:rsid w:val="009149FB"/>
    <w:rsid w:val="009155D5"/>
    <w:rsid w:val="00920AD3"/>
    <w:rsid w:val="009232C2"/>
    <w:rsid w:val="009260D0"/>
    <w:rsid w:val="00936730"/>
    <w:rsid w:val="009378FA"/>
    <w:rsid w:val="00937C9D"/>
    <w:rsid w:val="009563B9"/>
    <w:rsid w:val="00956A48"/>
    <w:rsid w:val="00956B0B"/>
    <w:rsid w:val="00956DE4"/>
    <w:rsid w:val="00956FB9"/>
    <w:rsid w:val="00966C71"/>
    <w:rsid w:val="00967165"/>
    <w:rsid w:val="00967253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15CD"/>
    <w:rsid w:val="009A4548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435BC"/>
    <w:rsid w:val="00A50553"/>
    <w:rsid w:val="00A627F8"/>
    <w:rsid w:val="00A646C6"/>
    <w:rsid w:val="00A71E70"/>
    <w:rsid w:val="00A74FCC"/>
    <w:rsid w:val="00A75496"/>
    <w:rsid w:val="00A82696"/>
    <w:rsid w:val="00A82C1E"/>
    <w:rsid w:val="00A832CB"/>
    <w:rsid w:val="00A85D55"/>
    <w:rsid w:val="00A953B4"/>
    <w:rsid w:val="00AA2441"/>
    <w:rsid w:val="00AA3D9C"/>
    <w:rsid w:val="00AB0656"/>
    <w:rsid w:val="00AB565D"/>
    <w:rsid w:val="00AC63A2"/>
    <w:rsid w:val="00AD171D"/>
    <w:rsid w:val="00AD5265"/>
    <w:rsid w:val="00AD6AD0"/>
    <w:rsid w:val="00AD7E49"/>
    <w:rsid w:val="00AE2FC3"/>
    <w:rsid w:val="00AF3137"/>
    <w:rsid w:val="00AF47E1"/>
    <w:rsid w:val="00AF69C0"/>
    <w:rsid w:val="00B02EA6"/>
    <w:rsid w:val="00B046C1"/>
    <w:rsid w:val="00B07834"/>
    <w:rsid w:val="00B12549"/>
    <w:rsid w:val="00B25DC5"/>
    <w:rsid w:val="00B262A1"/>
    <w:rsid w:val="00B27BDC"/>
    <w:rsid w:val="00B30F64"/>
    <w:rsid w:val="00B36C8F"/>
    <w:rsid w:val="00B4776C"/>
    <w:rsid w:val="00B50357"/>
    <w:rsid w:val="00B51BF7"/>
    <w:rsid w:val="00B542DD"/>
    <w:rsid w:val="00B55350"/>
    <w:rsid w:val="00B57396"/>
    <w:rsid w:val="00B67C04"/>
    <w:rsid w:val="00B75483"/>
    <w:rsid w:val="00B8438A"/>
    <w:rsid w:val="00B8706B"/>
    <w:rsid w:val="00B87608"/>
    <w:rsid w:val="00B91FAF"/>
    <w:rsid w:val="00B93FEC"/>
    <w:rsid w:val="00BA223B"/>
    <w:rsid w:val="00BA2713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E0D37"/>
    <w:rsid w:val="00BE261E"/>
    <w:rsid w:val="00BF0E60"/>
    <w:rsid w:val="00BF1083"/>
    <w:rsid w:val="00BF1D3C"/>
    <w:rsid w:val="00BF3180"/>
    <w:rsid w:val="00BF3A44"/>
    <w:rsid w:val="00BF59F3"/>
    <w:rsid w:val="00C00A0B"/>
    <w:rsid w:val="00C02188"/>
    <w:rsid w:val="00C03799"/>
    <w:rsid w:val="00C12DD5"/>
    <w:rsid w:val="00C136D0"/>
    <w:rsid w:val="00C17E2A"/>
    <w:rsid w:val="00C20C1E"/>
    <w:rsid w:val="00C21BE7"/>
    <w:rsid w:val="00C24A10"/>
    <w:rsid w:val="00C362B3"/>
    <w:rsid w:val="00C40201"/>
    <w:rsid w:val="00C403C3"/>
    <w:rsid w:val="00C61E15"/>
    <w:rsid w:val="00C66F88"/>
    <w:rsid w:val="00C73B2C"/>
    <w:rsid w:val="00C73D7E"/>
    <w:rsid w:val="00C77171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172B"/>
    <w:rsid w:val="00CE56FD"/>
    <w:rsid w:val="00CE5B35"/>
    <w:rsid w:val="00CF331A"/>
    <w:rsid w:val="00CF4D19"/>
    <w:rsid w:val="00D12602"/>
    <w:rsid w:val="00D15CAA"/>
    <w:rsid w:val="00D17E02"/>
    <w:rsid w:val="00D2109C"/>
    <w:rsid w:val="00D27DC3"/>
    <w:rsid w:val="00D329A0"/>
    <w:rsid w:val="00D3577C"/>
    <w:rsid w:val="00D375F4"/>
    <w:rsid w:val="00D41C29"/>
    <w:rsid w:val="00D43AC0"/>
    <w:rsid w:val="00D47C20"/>
    <w:rsid w:val="00D56441"/>
    <w:rsid w:val="00D577AE"/>
    <w:rsid w:val="00D63A36"/>
    <w:rsid w:val="00D77491"/>
    <w:rsid w:val="00D8019B"/>
    <w:rsid w:val="00D812F1"/>
    <w:rsid w:val="00D85628"/>
    <w:rsid w:val="00D90696"/>
    <w:rsid w:val="00D914D8"/>
    <w:rsid w:val="00DA0AA0"/>
    <w:rsid w:val="00DA1F66"/>
    <w:rsid w:val="00DC1508"/>
    <w:rsid w:val="00DC17D5"/>
    <w:rsid w:val="00DC76FD"/>
    <w:rsid w:val="00DE0478"/>
    <w:rsid w:val="00DE3AC3"/>
    <w:rsid w:val="00DF02F9"/>
    <w:rsid w:val="00DF591D"/>
    <w:rsid w:val="00DF5FCD"/>
    <w:rsid w:val="00E02F94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27E4F"/>
    <w:rsid w:val="00E41D90"/>
    <w:rsid w:val="00E42A76"/>
    <w:rsid w:val="00E550F7"/>
    <w:rsid w:val="00E601B6"/>
    <w:rsid w:val="00E601FC"/>
    <w:rsid w:val="00E638E4"/>
    <w:rsid w:val="00E7528B"/>
    <w:rsid w:val="00E80C06"/>
    <w:rsid w:val="00E84F61"/>
    <w:rsid w:val="00E85536"/>
    <w:rsid w:val="00E86F8A"/>
    <w:rsid w:val="00EA21BA"/>
    <w:rsid w:val="00EA3A1A"/>
    <w:rsid w:val="00EA5BCA"/>
    <w:rsid w:val="00EA78ED"/>
    <w:rsid w:val="00EB2FF3"/>
    <w:rsid w:val="00EB5924"/>
    <w:rsid w:val="00EC2D9F"/>
    <w:rsid w:val="00ED219F"/>
    <w:rsid w:val="00ED2AA6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32A4B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0490"/>
    <w:rsid w:val="00FB17D4"/>
    <w:rsid w:val="00FB30A1"/>
    <w:rsid w:val="00FB5202"/>
    <w:rsid w:val="00FB61C0"/>
    <w:rsid w:val="00FB7459"/>
    <w:rsid w:val="00FC2AF9"/>
    <w:rsid w:val="00FC4700"/>
    <w:rsid w:val="00FC63DE"/>
    <w:rsid w:val="00FC7E02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52C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4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.com/academy/popular/descriptive-writing-lesson-plan.html" TargetMode="External"/><Relationship Id="rId13" Type="http://schemas.openxmlformats.org/officeDocument/2006/relationships/hyperlink" Target="https://study.com/academy/popular/descriptive-writing-lesson-plan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brighthubeducation.com/lesson-plans-grades-3-5/40759-writing-descriptive-sentences-game/" TargetMode="External"/><Relationship Id="rId17" Type="http://schemas.openxmlformats.org/officeDocument/2006/relationships/hyperlink" Target="https://www.brighthubeducation.com/lesson-plans-grades-3-5/40759-writing-descriptive-sentences-gam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ducation.com/lesson-plan/writing-descriptive-word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ducation.com/lesson-plan/writing-descriptive-word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eadingrockets.org/strategies/descriptive_writing" TargetMode="External"/><Relationship Id="rId10" Type="http://schemas.openxmlformats.org/officeDocument/2006/relationships/hyperlink" Target="http://www.readingrockets.org/strategies/descriptive_writing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each-nology.com/lessons/lsn_pln_view_lessons.php?action=view&amp;cat_id=3&amp;lsn_id=17554" TargetMode="External"/><Relationship Id="rId14" Type="http://schemas.openxmlformats.org/officeDocument/2006/relationships/hyperlink" Target="http://www.teach-nology.com/lessons/lsn_pln_view_lessons.php?action=view&amp;cat_id=3&amp;lsn_id=17554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253619"/>
    <w:rsid w:val="00262022"/>
    <w:rsid w:val="0026558F"/>
    <w:rsid w:val="00280CE5"/>
    <w:rsid w:val="003A22D6"/>
    <w:rsid w:val="003C213A"/>
    <w:rsid w:val="004A008E"/>
    <w:rsid w:val="004E1DB9"/>
    <w:rsid w:val="0050187F"/>
    <w:rsid w:val="0050760F"/>
    <w:rsid w:val="00530D6F"/>
    <w:rsid w:val="00571A20"/>
    <w:rsid w:val="00577B23"/>
    <w:rsid w:val="005D1C96"/>
    <w:rsid w:val="005E6E71"/>
    <w:rsid w:val="006814AC"/>
    <w:rsid w:val="00713551"/>
    <w:rsid w:val="007D451F"/>
    <w:rsid w:val="00805105"/>
    <w:rsid w:val="00816166"/>
    <w:rsid w:val="00836926"/>
    <w:rsid w:val="00957041"/>
    <w:rsid w:val="009D2491"/>
    <w:rsid w:val="00A20224"/>
    <w:rsid w:val="00A50CC6"/>
    <w:rsid w:val="00AA7CC8"/>
    <w:rsid w:val="00AB2F7D"/>
    <w:rsid w:val="00AB37F5"/>
    <w:rsid w:val="00AC6A43"/>
    <w:rsid w:val="00B025CF"/>
    <w:rsid w:val="00B67D1F"/>
    <w:rsid w:val="00C21632"/>
    <w:rsid w:val="00C87D32"/>
    <w:rsid w:val="00C93DC1"/>
    <w:rsid w:val="00D20009"/>
    <w:rsid w:val="00D339AD"/>
    <w:rsid w:val="00D417B5"/>
    <w:rsid w:val="00D92979"/>
    <w:rsid w:val="00DA11DD"/>
    <w:rsid w:val="00DE19D7"/>
    <w:rsid w:val="00E17671"/>
    <w:rsid w:val="00EB30E9"/>
    <w:rsid w:val="00F07EE3"/>
    <w:rsid w:val="00F419FB"/>
    <w:rsid w:val="00FC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42</TotalTime>
  <Pages>3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GENESIS</cp:lastModifiedBy>
  <cp:revision>19</cp:revision>
  <dcterms:created xsi:type="dcterms:W3CDTF">2019-06-22T15:16:00Z</dcterms:created>
  <dcterms:modified xsi:type="dcterms:W3CDTF">2019-07-01T07:58:00Z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