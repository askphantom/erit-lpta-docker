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FE9F02D" w:rsidR="00C17E2A" w:rsidRPr="00CF3AEF" w:rsidRDefault="008C4DE3">
            <w:pPr>
              <w:pStyle w:val="Title"/>
              <w:rPr>
                <w:sz w:val="34"/>
                <w:szCs w:val="36"/>
              </w:rPr>
            </w:pPr>
            <w:bookmarkStart w:id="0" w:name="_GoBack"/>
            <w:bookmarkEnd w:id="0"/>
            <w:r>
              <w:rPr>
                <w:sz w:val="34"/>
                <w:szCs w:val="36"/>
              </w:rPr>
              <w:t>TYPES OF MARRIAGE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F9CEC90" w:rsidR="00C17E2A" w:rsidRDefault="00CB2435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0D629718" w:rsidR="000A37E8" w:rsidRDefault="008C4DE3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Meaning of marriage</w:t>
            </w:r>
          </w:p>
          <w:p w14:paraId="692573AD" w14:textId="7E811212" w:rsidR="008C4DE3" w:rsidRDefault="008C4DE3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Types of marriage: polygamy, monogamy etc. </w:t>
            </w:r>
          </w:p>
          <w:p w14:paraId="7162E278" w14:textId="77777777" w:rsidR="00CB2435" w:rsidRDefault="00CB2435" w:rsidP="00CB2435">
            <w:pPr>
              <w:pStyle w:val="ListParagraph"/>
              <w:ind w:left="467"/>
            </w:pPr>
          </w:p>
          <w:p w14:paraId="458BD9FD" w14:textId="022C1D0B" w:rsidR="00B61232" w:rsidRDefault="00B61232" w:rsidP="00CB2435">
            <w:pPr>
              <w:pStyle w:val="ListParagraph"/>
              <w:ind w:left="467"/>
            </w:pPr>
          </w:p>
        </w:tc>
      </w:tr>
    </w:tbl>
    <w:p w14:paraId="44024CC7" w14:textId="5CD3A67D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11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2715E414" w:rsidR="00BB43D6" w:rsidRDefault="005F64C5" w:rsidP="00216DE7">
                                  <w:pPr>
                                    <w:pStyle w:val="ListBullet"/>
                                  </w:pPr>
                                  <w:r>
                                    <w:t>Pictures</w:t>
                                  </w:r>
                                </w:p>
                                <w:p w14:paraId="1C453BDA" w14:textId="2309EA3D" w:rsidR="00BB43D6" w:rsidRDefault="00A356B1" w:rsidP="00216DE7">
                                  <w:pPr>
                                    <w:pStyle w:val="ListBullet"/>
                                  </w:pPr>
                                  <w:r>
                                    <w:t>Cardboard</w:t>
                                  </w:r>
                                </w:p>
                                <w:p w14:paraId="4BE61749" w14:textId="5FA84C39" w:rsidR="00A356B1" w:rsidRDefault="00A356B1" w:rsidP="00216DE7">
                                  <w:pPr>
                                    <w:pStyle w:val="ListBullet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34DABB71" w14:textId="0F4EFF19" w:rsidR="00BB43D6" w:rsidRDefault="00A20E83" w:rsidP="00590D0F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590D0F" w:rsidRPr="00AF2979">
                                      <w:rPr>
                                        <w:rStyle w:val="Hyperlink"/>
                                      </w:rPr>
                                      <w:t>https://www.youtube.com/watch?v=6iK9w82c8wg</w:t>
                                    </w:r>
                                  </w:hyperlink>
                                </w:p>
                                <w:p w14:paraId="5C9D4BAA" w14:textId="626C3EDC" w:rsidR="00590D0F" w:rsidRDefault="00A20E83" w:rsidP="00590D0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90D0F" w:rsidRPr="00AF2979">
                                      <w:rPr>
                                        <w:rStyle w:val="Hyperlink"/>
                                      </w:rPr>
                                      <w:t>https://www.youtube.com/watch?v=sOaBbNjOTSM</w:t>
                                    </w:r>
                                  </w:hyperlink>
                                </w:p>
                                <w:p w14:paraId="4D8F6B87" w14:textId="4383F9C9" w:rsidR="00590D0F" w:rsidRDefault="00A20E83" w:rsidP="00590D0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90D0F" w:rsidRPr="00AF2979">
                                      <w:rPr>
                                        <w:rStyle w:val="Hyperlink"/>
                                      </w:rPr>
                                      <w:t>https://www.thespruce.com/definition-of-marriage-2303011</w:t>
                                    </w:r>
                                  </w:hyperlink>
                                </w:p>
                                <w:p w14:paraId="266D3DBF" w14:textId="6CD7A05B" w:rsidR="00590D0F" w:rsidRDefault="00A20E83" w:rsidP="00590D0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590D0F">
                                      <w:rPr>
                                        <w:rStyle w:val="Hyperlink"/>
                                      </w:rPr>
                                      <w:t>https://www.bartleby.com/essay/Monogamy-Versus-Polygamy-P3CAW52KVJ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11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2715E414" w:rsidR="00BB43D6" w:rsidRDefault="005F64C5" w:rsidP="00216DE7">
                            <w:pPr>
                              <w:pStyle w:val="ListBullet"/>
                            </w:pPr>
                            <w:r>
                              <w:t>Pictures</w:t>
                            </w:r>
                          </w:p>
                          <w:p w14:paraId="1C453BDA" w14:textId="2309EA3D" w:rsidR="00BB43D6" w:rsidRDefault="00A356B1" w:rsidP="00216DE7">
                            <w:pPr>
                              <w:pStyle w:val="ListBullet"/>
                            </w:pPr>
                            <w:r>
                              <w:t>Cardboard</w:t>
                            </w:r>
                          </w:p>
                          <w:p w14:paraId="4BE61749" w14:textId="5FA84C39" w:rsidR="00A356B1" w:rsidRDefault="00A356B1" w:rsidP="00216DE7">
                            <w:pPr>
                              <w:pStyle w:val="ListBullet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34DABB71" w14:textId="0F4EFF19" w:rsidR="00BB43D6" w:rsidRDefault="00A20E83" w:rsidP="00590D0F">
                            <w:pPr>
                              <w:pStyle w:val="ListBullet"/>
                            </w:pPr>
                            <w:hyperlink r:id="rId11" w:history="1">
                              <w:r w:rsidR="00590D0F" w:rsidRPr="00AF2979">
                                <w:rPr>
                                  <w:rStyle w:val="Hyperlink"/>
                                </w:rPr>
                                <w:t>https://www.youtube.com/watch?v=6iK9w82c8wg</w:t>
                              </w:r>
                            </w:hyperlink>
                          </w:p>
                          <w:p w14:paraId="5C9D4BAA" w14:textId="626C3EDC" w:rsidR="00590D0F" w:rsidRDefault="00A20E83" w:rsidP="00590D0F">
                            <w:pPr>
                              <w:pStyle w:val="ListBullet"/>
                            </w:pPr>
                            <w:hyperlink r:id="rId12" w:history="1">
                              <w:r w:rsidR="00590D0F" w:rsidRPr="00AF2979">
                                <w:rPr>
                                  <w:rStyle w:val="Hyperlink"/>
                                </w:rPr>
                                <w:t>https://www.youtube.com/watch?v=sOaBbNjOTSM</w:t>
                              </w:r>
                            </w:hyperlink>
                          </w:p>
                          <w:p w14:paraId="4D8F6B87" w14:textId="4383F9C9" w:rsidR="00590D0F" w:rsidRDefault="00A20E83" w:rsidP="00590D0F">
                            <w:pPr>
                              <w:pStyle w:val="ListBullet"/>
                            </w:pPr>
                            <w:hyperlink r:id="rId13" w:history="1">
                              <w:r w:rsidR="00590D0F" w:rsidRPr="00AF2979">
                                <w:rPr>
                                  <w:rStyle w:val="Hyperlink"/>
                                </w:rPr>
                                <w:t>https://www.thespruce.com/definition-of-marriage-2303011</w:t>
                              </w:r>
                            </w:hyperlink>
                          </w:p>
                          <w:p w14:paraId="266D3DBF" w14:textId="6CD7A05B" w:rsidR="00590D0F" w:rsidRDefault="00A20E83" w:rsidP="00590D0F">
                            <w:pPr>
                              <w:pStyle w:val="ListBullet"/>
                            </w:pPr>
                            <w:hyperlink r:id="rId14" w:history="1">
                              <w:r w:rsidR="00590D0F">
                                <w:rPr>
                                  <w:rStyle w:val="Hyperlink"/>
                                </w:rPr>
                                <w:t>https://www.bartleby.com/essay/Monogamy-Versus-Polygamy-P3CAW52KVJ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9E1861D" w14:textId="362AFB50" w:rsidR="00C27620" w:rsidRDefault="00C27620" w:rsidP="00CB2435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Explain the meaning of marriage.</w:t>
            </w:r>
          </w:p>
          <w:p w14:paraId="492F3D31" w14:textId="77777777" w:rsidR="00CB2435" w:rsidRDefault="00C27620" w:rsidP="00CB2435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K</w:t>
            </w:r>
            <w:r w:rsidR="005160EA" w:rsidRPr="005160EA">
              <w:t>now and explain different types of marriages</w:t>
            </w:r>
            <w:r>
              <w:t xml:space="preserve"> in Nigeria.</w:t>
            </w:r>
          </w:p>
          <w:p w14:paraId="22A31125" w14:textId="09E769B8" w:rsidR="00027369" w:rsidRPr="000A37E8" w:rsidRDefault="00027369" w:rsidP="00CB2435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 xml:space="preserve">Understand the importance of marriage in the society. 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077E3E55" w14:textId="0FA34707" w:rsidR="0028205A" w:rsidRDefault="00E87B28" w:rsidP="00B143DD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C27620">
              <w:rPr>
                <w:bCs/>
              </w:rPr>
              <w:t>Marriage</w:t>
            </w:r>
            <w:r w:rsidRPr="00E87B28">
              <w:t>, a legally and socially sanctioned union, usually between a man</w:t>
            </w:r>
            <w:r>
              <w:t xml:space="preserve"> </w:t>
            </w:r>
            <w:r w:rsidRPr="00E87B28">
              <w:t>and a woman, that is regulated by laws, rules, customs, beliefs, and attitudes that prescribe the rights and duties of the partners and accords status to their offspring (if any)</w:t>
            </w:r>
          </w:p>
          <w:p w14:paraId="4D7739D6" w14:textId="29668ED6" w:rsidR="00C27620" w:rsidRDefault="00C27620" w:rsidP="00B143DD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There are different types of marriage in our society. </w:t>
            </w:r>
          </w:p>
          <w:p w14:paraId="5E827CC9" w14:textId="2801563F" w:rsidR="00C27620" w:rsidRDefault="00C27620" w:rsidP="00B143DD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 xml:space="preserve">The most common types of marriages in our community are polygamy and monogamy. </w:t>
            </w:r>
          </w:p>
          <w:p w14:paraId="5E97F52A" w14:textId="77777777" w:rsidR="00027369" w:rsidRDefault="00C27620" w:rsidP="00B143DD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Monogamy is a man is said to marry just one woman.</w:t>
            </w:r>
          </w:p>
          <w:p w14:paraId="68EC1D0B" w14:textId="6C1895FC" w:rsidR="00CB2435" w:rsidRDefault="00027369" w:rsidP="0028205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Polygamy is when a man</w:t>
            </w:r>
            <w:r w:rsidR="00C27620">
              <w:t xml:space="preserve"> </w:t>
            </w:r>
            <w:r>
              <w:t>marries two or more wives.</w:t>
            </w:r>
          </w:p>
          <w:p w14:paraId="679BBEA8" w14:textId="77777777" w:rsidR="00027369" w:rsidRDefault="00027369" w:rsidP="00027369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6C9B6FF4" w14:textId="53BE9AD5" w:rsidR="0028205A" w:rsidRDefault="004B3B04" w:rsidP="00011B9A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 xml:space="preserve">Teacher </w:t>
            </w:r>
            <w:r w:rsidR="00992B84">
              <w:t xml:space="preserve">should introduce the topic of marriage to the students and let them know its importance.   </w:t>
            </w:r>
          </w:p>
          <w:p w14:paraId="52B66DAF" w14:textId="6D8BB0EB" w:rsidR="0049003A" w:rsidRDefault="0049003A" w:rsidP="00011B9A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Also explain some misconceptions about marriage in the society.</w:t>
            </w:r>
            <w:r w:rsidR="00B82D18">
              <w:t xml:space="preserve"> For example, </w:t>
            </w:r>
            <w:r w:rsidR="009A6E52">
              <w:t xml:space="preserve">letting them know that marriage is about </w:t>
            </w:r>
            <w:r w:rsidR="009A6E52">
              <w:lastRenderedPageBreak/>
              <w:t>partnership and not a master-servant relationship.</w:t>
            </w:r>
            <w:r w:rsidR="00B82D18">
              <w:t xml:space="preserve"> </w:t>
            </w:r>
          </w:p>
          <w:p w14:paraId="1CD6A8E1" w14:textId="545ACDA7" w:rsidR="0049003A" w:rsidRDefault="0049003A" w:rsidP="00011B9A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Let them know the appropriate age and maturity levels needed for marriage.</w:t>
            </w:r>
          </w:p>
          <w:p w14:paraId="027AA08A" w14:textId="3B085E1D" w:rsidR="00992B84" w:rsidRDefault="00992B84" w:rsidP="00011B9A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The teacher tells the stude</w:t>
            </w:r>
            <w:r w:rsidR="007A0A87">
              <w:t>n</w:t>
            </w:r>
            <w:r>
              <w:t>ts to ask t</w:t>
            </w:r>
            <w:r w:rsidR="007A0A87">
              <w:t>h</w:t>
            </w:r>
            <w:r>
              <w:t>eir pare</w:t>
            </w:r>
            <w:r w:rsidR="007A0A87">
              <w:t>n</w:t>
            </w:r>
            <w:r>
              <w:t>ts so</w:t>
            </w:r>
            <w:r w:rsidR="007A0A87">
              <w:t>m</w:t>
            </w:r>
            <w:r>
              <w:t>e basic ideas abo</w:t>
            </w:r>
            <w:r w:rsidR="007A0A87">
              <w:t>u</w:t>
            </w:r>
            <w:r>
              <w:t xml:space="preserve">t </w:t>
            </w:r>
            <w:r w:rsidR="007A0A87">
              <w:t>m</w:t>
            </w:r>
            <w:r>
              <w:t>arriage, w</w:t>
            </w:r>
            <w:r w:rsidR="007A0A87">
              <w:t>h</w:t>
            </w:r>
            <w:r>
              <w:t>ic</w:t>
            </w:r>
            <w:r w:rsidR="007A0A87">
              <w:t>h</w:t>
            </w:r>
            <w:r>
              <w:t xml:space="preserve"> t</w:t>
            </w:r>
            <w:r w:rsidR="007A0A87">
              <w:t>h</w:t>
            </w:r>
            <w:r>
              <w:t>ey would prese</w:t>
            </w:r>
            <w:r w:rsidR="007A0A87">
              <w:t>n</w:t>
            </w:r>
            <w:r>
              <w:t>ti</w:t>
            </w:r>
            <w:r w:rsidR="007A0A87">
              <w:t>n</w:t>
            </w:r>
            <w:r>
              <w:t>g t</w:t>
            </w:r>
            <w:r w:rsidR="007A0A87">
              <w:t>h</w:t>
            </w:r>
            <w:r>
              <w:t>e next lesson.</w:t>
            </w:r>
          </w:p>
          <w:p w14:paraId="230F2999" w14:textId="77777777" w:rsidR="009A6E52" w:rsidRDefault="009A6E52" w:rsidP="008C4DE3">
            <w:pPr>
              <w:rPr>
                <w:b/>
              </w:rPr>
            </w:pPr>
          </w:p>
          <w:p w14:paraId="0D8E9CAF" w14:textId="77777777" w:rsidR="008C4DE3" w:rsidRPr="00B61232" w:rsidRDefault="008C4DE3" w:rsidP="008C4DE3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700A63CA" w14:textId="77777777" w:rsidR="007A0A87" w:rsidRPr="007A0A87" w:rsidRDefault="007A0A87" w:rsidP="008C4DE3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Discuss with the students the pros and cons of</w:t>
            </w:r>
            <w:r w:rsidR="00293261" w:rsidRPr="00293261">
              <w:t xml:space="preserve"> various marria</w:t>
            </w:r>
            <w:r>
              <w:t>ge arrangements around the country</w:t>
            </w:r>
            <w:r w:rsidR="00293261" w:rsidRPr="00293261">
              <w:t xml:space="preserve">. </w:t>
            </w:r>
          </w:p>
          <w:p w14:paraId="55BB30EF" w14:textId="67128DC7" w:rsidR="007A0A87" w:rsidRDefault="007A0A87" w:rsidP="008C4DE3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1F561E">
              <w:t>Discuss with</w:t>
            </w:r>
            <w:r w:rsidR="001F561E" w:rsidRPr="001F561E">
              <w:t xml:space="preserve"> them the cultures and tribes w</w:t>
            </w:r>
            <w:r w:rsidR="00DA2159">
              <w:t>h</w:t>
            </w:r>
            <w:r w:rsidR="001F561E" w:rsidRPr="001F561E">
              <w:t>ere polygamy and monogamy are predominant.</w:t>
            </w:r>
          </w:p>
          <w:p w14:paraId="7F52217D" w14:textId="77777777" w:rsidR="001F561E" w:rsidRPr="001F561E" w:rsidRDefault="001F561E" w:rsidP="008C4DE3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>
              <w:t>Also teach them the concept of step-paren</w:t>
            </w:r>
            <w:r w:rsidR="0049003A">
              <w:t xml:space="preserve">ts, </w:t>
            </w:r>
            <w:r>
              <w:t>step-siblings</w:t>
            </w:r>
            <w:r w:rsidR="0049003A">
              <w:t xml:space="preserve"> and half-siblings</w:t>
            </w:r>
            <w:r>
              <w:t xml:space="preserve"> in a polygamous family</w:t>
            </w:r>
            <w:r w:rsidR="0049003A">
              <w:t>.</w:t>
            </w:r>
          </w:p>
          <w:p w14:paraId="331D8F3C" w14:textId="59A320A3" w:rsidR="008C4DE3" w:rsidRPr="00CB2435" w:rsidRDefault="00293261" w:rsidP="008C4DE3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 w:rsidRPr="00293261">
              <w:t>Divide students into groups to facilitate this discussion and assign different cultural groups for each set of students to discuss and then share with the class.</w:t>
            </w:r>
          </w:p>
          <w:p w14:paraId="67AC54E2" w14:textId="77777777" w:rsidR="00CB2435" w:rsidRDefault="00CB2435" w:rsidP="00CB2435"/>
          <w:p w14:paraId="59416094" w14:textId="77777777" w:rsidR="00CB2435" w:rsidRDefault="00CB2435" w:rsidP="00CB2435"/>
          <w:p w14:paraId="5F1A95AE" w14:textId="77777777" w:rsidR="00151ABF" w:rsidRDefault="00151ABF" w:rsidP="00CB2435"/>
          <w:p w14:paraId="6CC78EF4" w14:textId="444BE1AA" w:rsidR="00CB2435" w:rsidRPr="003A0DF1" w:rsidRDefault="00CB2435" w:rsidP="00CB2435"/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5E0ED6C5" w14:textId="77777777" w:rsidR="00082663" w:rsidRDefault="009A6E52" w:rsidP="001006B5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 xml:space="preserve">The teacher </w:t>
            </w:r>
            <w:r w:rsidR="00201F83">
              <w:t>gives a classwork to the students to write out what they know about marriage.</w:t>
            </w:r>
          </w:p>
          <w:p w14:paraId="17EC0EAC" w14:textId="1ADE6B2F" w:rsidR="00082663" w:rsidRDefault="00082663" w:rsidP="00285FF9">
            <w:pPr>
              <w:pStyle w:val="ListParagraph"/>
              <w:numPr>
                <w:ilvl w:val="0"/>
                <w:numId w:val="44"/>
              </w:numPr>
            </w:pPr>
            <w:r>
              <w:t>What is marriage</w:t>
            </w:r>
            <w:r w:rsidR="00285FF9">
              <w:t>?</w:t>
            </w:r>
          </w:p>
          <w:p w14:paraId="61C2A125" w14:textId="77777777" w:rsidR="00285FF9" w:rsidRDefault="00285FF9" w:rsidP="00285FF9">
            <w:pPr>
              <w:pStyle w:val="ListParagraph"/>
              <w:numPr>
                <w:ilvl w:val="0"/>
                <w:numId w:val="44"/>
              </w:numPr>
            </w:pPr>
            <w:r>
              <w:t>At what age is it advisable to get married?</w:t>
            </w:r>
          </w:p>
          <w:p w14:paraId="272D5014" w14:textId="3D0D801E" w:rsidR="009A6E52" w:rsidRDefault="00285FF9" w:rsidP="00285FF9">
            <w:pPr>
              <w:pStyle w:val="ListParagraph"/>
              <w:numPr>
                <w:ilvl w:val="0"/>
                <w:numId w:val="44"/>
              </w:numPr>
            </w:pPr>
            <w:r>
              <w:t>Why is it important to get married?</w:t>
            </w:r>
            <w:r w:rsidR="00201F83">
              <w:t xml:space="preserve"> </w:t>
            </w:r>
            <w:r w:rsidR="009A6E52">
              <w:t xml:space="preserve"> </w:t>
            </w:r>
          </w:p>
          <w:p w14:paraId="0DB6795B" w14:textId="77777777" w:rsidR="00285FF9" w:rsidRDefault="00992B84" w:rsidP="001006B5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The teacher selects a few students to come to the front of the class to briefly discuss some few basic ideas their parents gave them about marriage</w:t>
            </w:r>
            <w:r w:rsidR="00285FF9">
              <w:t>.</w:t>
            </w:r>
          </w:p>
          <w:p w14:paraId="5222CB97" w14:textId="77777777" w:rsidR="00F67929" w:rsidRDefault="00F67929" w:rsidP="001006B5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During</w:t>
            </w:r>
            <w:r w:rsidR="00285FF9">
              <w:t xml:space="preserve"> t</w:t>
            </w:r>
            <w:r>
              <w:t>h</w:t>
            </w:r>
            <w:r w:rsidR="00285FF9">
              <w:t>e prese</w:t>
            </w:r>
            <w:r>
              <w:t>n</w:t>
            </w:r>
            <w:r w:rsidR="00285FF9">
              <w:t>tatio</w:t>
            </w:r>
            <w:r>
              <w:t>n</w:t>
            </w:r>
            <w:r w:rsidR="00285FF9">
              <w:t xml:space="preserve"> or disc</w:t>
            </w:r>
            <w:r>
              <w:t>u</w:t>
            </w:r>
            <w:r w:rsidR="00285FF9">
              <w:t>ssio</w:t>
            </w:r>
            <w:r>
              <w:t>n, let the other students write out what they gained.</w:t>
            </w:r>
          </w:p>
          <w:p w14:paraId="03B498B2" w14:textId="5EC7C89F" w:rsidR="00CB2435" w:rsidRDefault="00F67929" w:rsidP="001006B5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After the presentation, the students are given tests</w:t>
            </w:r>
            <w:r w:rsidR="00CF5AA6">
              <w:t xml:space="preserve"> on the presentation.</w:t>
            </w:r>
            <w:r>
              <w:t xml:space="preserve"> </w:t>
            </w:r>
            <w:r w:rsidR="00992B84">
              <w:t xml:space="preserve">  </w:t>
            </w:r>
          </w:p>
          <w:p w14:paraId="42528E2D" w14:textId="77777777" w:rsidR="00CB2435" w:rsidRDefault="00CB2435" w:rsidP="00CB2435">
            <w:pPr>
              <w:ind w:left="27"/>
            </w:pPr>
          </w:p>
          <w:p w14:paraId="74251FF3" w14:textId="77777777" w:rsidR="00CB2435" w:rsidRDefault="00CB2435" w:rsidP="00CB2435">
            <w:pPr>
              <w:ind w:left="27"/>
            </w:pPr>
          </w:p>
          <w:p w14:paraId="4F4791AE" w14:textId="77777777" w:rsidR="00CB2435" w:rsidRDefault="00CB2435" w:rsidP="00CB2435">
            <w:pPr>
              <w:ind w:left="27"/>
            </w:pPr>
          </w:p>
          <w:p w14:paraId="07ACA957" w14:textId="77777777" w:rsidR="00CB2435" w:rsidRDefault="00CB2435" w:rsidP="00CB2435">
            <w:pPr>
              <w:ind w:left="27"/>
            </w:pPr>
          </w:p>
          <w:p w14:paraId="05E91C04" w14:textId="77777777" w:rsidR="00CB2435" w:rsidRDefault="00CB2435" w:rsidP="00CB2435">
            <w:pPr>
              <w:ind w:left="27"/>
            </w:pPr>
          </w:p>
          <w:tbl>
            <w:tblPr>
              <w:tblW w:w="36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"/>
              <w:gridCol w:w="2398"/>
            </w:tblGrid>
            <w:tr w:rsidR="008C4DE3" w:rsidRPr="008C4DE3" w14:paraId="4D0DDC47" w14:textId="77777777" w:rsidTr="00AC5EB9">
              <w:trPr>
                <w:trHeight w:val="893"/>
              </w:trPr>
              <w:tc>
                <w:tcPr>
                  <w:tcW w:w="150" w:type="pct"/>
                </w:tcPr>
                <w:p w14:paraId="04B3A4A5" w14:textId="77777777" w:rsidR="008C4DE3" w:rsidRPr="008C4DE3" w:rsidRDefault="008C4DE3" w:rsidP="008C4DE3"/>
              </w:tc>
              <w:tc>
                <w:tcPr>
                  <w:tcW w:w="1876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</w:tcPr>
                <w:p w14:paraId="7ABFF43A" w14:textId="476FB920" w:rsidR="008C4DE3" w:rsidRPr="008C4DE3" w:rsidRDefault="008C4DE3" w:rsidP="008C4DE3">
                  <w:pPr>
                    <w:rPr>
                      <w:b/>
                    </w:rPr>
                  </w:pPr>
                  <w:r>
                    <w:rPr>
                      <w:b/>
                    </w:rPr>
                    <w:t>Day 4/Lesson 4</w:t>
                  </w:r>
                  <w:r w:rsidRPr="008C4DE3">
                    <w:rPr>
                      <w:b/>
                    </w:rPr>
                    <w:t>–20Mins</w:t>
                  </w:r>
                </w:p>
                <w:p w14:paraId="4B0F5AC6" w14:textId="77777777" w:rsidR="007A0A87" w:rsidRDefault="00E87B28" w:rsidP="008C4DE3">
                  <w:pPr>
                    <w:pStyle w:val="ListParagraph"/>
                    <w:numPr>
                      <w:ilvl w:val="0"/>
                      <w:numId w:val="39"/>
                    </w:numPr>
                    <w:ind w:left="207" w:hanging="207"/>
                  </w:pPr>
                  <w:r w:rsidRPr="00E87B28">
                    <w:t xml:space="preserve">Have students express their personal views on monogamy and polygamy. </w:t>
                  </w:r>
                </w:p>
                <w:p w14:paraId="794F63D1" w14:textId="2556C8A0" w:rsidR="008C4DE3" w:rsidRDefault="00E87B28" w:rsidP="008C4DE3">
                  <w:pPr>
                    <w:pStyle w:val="ListParagraph"/>
                    <w:numPr>
                      <w:ilvl w:val="0"/>
                      <w:numId w:val="39"/>
                    </w:numPr>
                    <w:ind w:left="207" w:hanging="207"/>
                  </w:pPr>
                  <w:r w:rsidRPr="00E87B28">
                    <w:t>If a debate naturally arises, encourage to have students back up their opinions using examples</w:t>
                  </w:r>
                  <w:r w:rsidR="00CF5AA6">
                    <w:t>.</w:t>
                  </w:r>
                </w:p>
                <w:p w14:paraId="0F72A373" w14:textId="6D50D033" w:rsidR="00DA2159" w:rsidRDefault="00DA2159" w:rsidP="008C4DE3">
                  <w:pPr>
                    <w:pStyle w:val="ListParagraph"/>
                    <w:numPr>
                      <w:ilvl w:val="0"/>
                      <w:numId w:val="39"/>
                    </w:numPr>
                    <w:ind w:left="207" w:hanging="207"/>
                  </w:pPr>
                  <w:r>
                    <w:t xml:space="preserve">Have students draw on a cardboard their family trees and indicate every of their family members including their step families if there are any.  </w:t>
                  </w:r>
                </w:p>
                <w:p w14:paraId="31094E4E" w14:textId="77777777" w:rsidR="008C4DE3" w:rsidRPr="008C4DE3" w:rsidRDefault="008C4DE3" w:rsidP="008C4DE3"/>
              </w:tc>
            </w:tr>
          </w:tbl>
          <w:p w14:paraId="5AE47BC6" w14:textId="77777777" w:rsidR="00CB2435" w:rsidRDefault="00CB2435" w:rsidP="00CB2435">
            <w:pPr>
              <w:ind w:left="27"/>
            </w:pPr>
          </w:p>
          <w:p w14:paraId="0A6D4F39" w14:textId="77777777" w:rsidR="00CB2435" w:rsidRDefault="00CB2435" w:rsidP="00CB2435">
            <w:pPr>
              <w:ind w:left="27"/>
            </w:pPr>
          </w:p>
          <w:p w14:paraId="1E84ED97" w14:textId="77777777" w:rsidR="00CB2435" w:rsidRDefault="00CB2435" w:rsidP="00CB2435">
            <w:pPr>
              <w:ind w:left="27"/>
            </w:pPr>
          </w:p>
          <w:p w14:paraId="012DB69B" w14:textId="1783F63D" w:rsidR="00CB2435" w:rsidRPr="00171443" w:rsidRDefault="00CB2435" w:rsidP="00CB2435">
            <w:pPr>
              <w:ind w:left="27"/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5FB888B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CDB6FB8" w14:textId="77777777" w:rsidR="00CB2435" w:rsidRPr="008C4DE3" w:rsidRDefault="00CB2435" w:rsidP="00CB2435"/>
          <w:p w14:paraId="1526F680" w14:textId="77777777" w:rsidR="00E22530" w:rsidRPr="008C4DE3" w:rsidRDefault="00E22530" w:rsidP="00CB2435"/>
          <w:p w14:paraId="4D7CC943" w14:textId="77777777" w:rsidR="00CB2435" w:rsidRPr="008C4DE3" w:rsidRDefault="00CB2435" w:rsidP="00CB2435"/>
          <w:p w14:paraId="4741F252" w14:textId="77777777" w:rsidR="00CB2435" w:rsidRPr="008C4DE3" w:rsidRDefault="00CB2435" w:rsidP="00CB2435"/>
          <w:p w14:paraId="7E793B58" w14:textId="393A27A6" w:rsidR="00CB2435" w:rsidRPr="008C4DE3" w:rsidRDefault="00CB2435" w:rsidP="00CB2435"/>
        </w:tc>
        <w:tc>
          <w:tcPr>
            <w:tcW w:w="150" w:type="pct"/>
          </w:tcPr>
          <w:p w14:paraId="0BE69C2D" w14:textId="77777777" w:rsidR="00C17E2A" w:rsidRPr="008C4DE3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2A7D6469" w:rsidR="00B262A1" w:rsidRPr="008C4DE3" w:rsidRDefault="00B0001A" w:rsidP="008C4DE3">
            <w:pPr>
              <w:pStyle w:val="ListParagraph"/>
              <w:ind w:left="207"/>
            </w:pPr>
            <w:r w:rsidRPr="008C4DE3">
              <w:t xml:space="preserve"> 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2B64EEAA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lastRenderedPageBreak/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4062DA7E" w14:textId="77777777" w:rsidR="00C17E2A" w:rsidRDefault="00B61232" w:rsidP="00151ABF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Explain </w:t>
            </w:r>
            <w:r w:rsidR="008C4DE3">
              <w:t>the meaning of marriage</w:t>
            </w:r>
          </w:p>
          <w:p w14:paraId="6E0950CF" w14:textId="644E0EFC" w:rsidR="008C4DE3" w:rsidRPr="00F208E3" w:rsidRDefault="008C4DE3" w:rsidP="00151ABF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Identify the types of marriages in our community.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3E18AC6C" w:rsidR="00DB6754" w:rsidRPr="00287F69" w:rsidRDefault="00DB6754" w:rsidP="00DB675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603FE" w14:textId="77777777" w:rsidR="00A20E83" w:rsidRDefault="00A20E83">
      <w:pPr>
        <w:spacing w:before="0" w:after="0" w:line="240" w:lineRule="auto"/>
      </w:pPr>
      <w:r>
        <w:separator/>
      </w:r>
    </w:p>
  </w:endnote>
  <w:endnote w:type="continuationSeparator" w:id="0">
    <w:p w14:paraId="2EC41644" w14:textId="77777777" w:rsidR="00A20E83" w:rsidRDefault="00A20E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B47C2" w14:textId="77777777" w:rsidR="00A20E83" w:rsidRDefault="00A20E83">
      <w:pPr>
        <w:spacing w:before="0" w:after="0" w:line="240" w:lineRule="auto"/>
      </w:pPr>
      <w:r>
        <w:separator/>
      </w:r>
    </w:p>
  </w:footnote>
  <w:footnote w:type="continuationSeparator" w:id="0">
    <w:p w14:paraId="72311D67" w14:textId="77777777" w:rsidR="00A20E83" w:rsidRDefault="00A20E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9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>
    <w:nsid w:val="49F86AD5"/>
    <w:multiLevelType w:val="hybridMultilevel"/>
    <w:tmpl w:val="3020846A"/>
    <w:lvl w:ilvl="0" w:tplc="08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1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3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6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4"/>
  </w:num>
  <w:num w:numId="7">
    <w:abstractNumId w:val="28"/>
  </w:num>
  <w:num w:numId="8">
    <w:abstractNumId w:val="2"/>
  </w:num>
  <w:num w:numId="9">
    <w:abstractNumId w:val="14"/>
  </w:num>
  <w:num w:numId="10">
    <w:abstractNumId w:val="21"/>
  </w:num>
  <w:num w:numId="11">
    <w:abstractNumId w:val="27"/>
  </w:num>
  <w:num w:numId="12">
    <w:abstractNumId w:val="36"/>
  </w:num>
  <w:num w:numId="13">
    <w:abstractNumId w:val="7"/>
  </w:num>
  <w:num w:numId="14">
    <w:abstractNumId w:val="32"/>
  </w:num>
  <w:num w:numId="15">
    <w:abstractNumId w:val="4"/>
  </w:num>
  <w:num w:numId="16">
    <w:abstractNumId w:val="0"/>
  </w:num>
  <w:num w:numId="17">
    <w:abstractNumId w:val="18"/>
  </w:num>
  <w:num w:numId="18">
    <w:abstractNumId w:val="33"/>
  </w:num>
  <w:num w:numId="19">
    <w:abstractNumId w:val="30"/>
  </w:num>
  <w:num w:numId="20">
    <w:abstractNumId w:val="25"/>
  </w:num>
  <w:num w:numId="21">
    <w:abstractNumId w:val="35"/>
  </w:num>
  <w:num w:numId="22">
    <w:abstractNumId w:val="19"/>
  </w:num>
  <w:num w:numId="23">
    <w:abstractNumId w:val="8"/>
  </w:num>
  <w:num w:numId="24">
    <w:abstractNumId w:val="31"/>
  </w:num>
  <w:num w:numId="25">
    <w:abstractNumId w:val="26"/>
  </w:num>
  <w:num w:numId="26">
    <w:abstractNumId w:val="17"/>
  </w:num>
  <w:num w:numId="27">
    <w:abstractNumId w:val="9"/>
  </w:num>
  <w:num w:numId="28">
    <w:abstractNumId w:val="0"/>
  </w:num>
  <w:num w:numId="29">
    <w:abstractNumId w:val="1"/>
  </w:num>
  <w:num w:numId="30">
    <w:abstractNumId w:val="23"/>
  </w:num>
  <w:num w:numId="31">
    <w:abstractNumId w:val="6"/>
  </w:num>
  <w:num w:numId="32">
    <w:abstractNumId w:val="13"/>
  </w:num>
  <w:num w:numId="33">
    <w:abstractNumId w:val="5"/>
  </w:num>
  <w:num w:numId="34">
    <w:abstractNumId w:val="15"/>
  </w:num>
  <w:num w:numId="35">
    <w:abstractNumId w:val="10"/>
  </w:num>
  <w:num w:numId="36">
    <w:abstractNumId w:val="22"/>
  </w:num>
  <w:num w:numId="37">
    <w:abstractNumId w:val="24"/>
  </w:num>
  <w:num w:numId="38">
    <w:abstractNumId w:val="3"/>
  </w:num>
  <w:num w:numId="39">
    <w:abstractNumId w:val="11"/>
  </w:num>
  <w:num w:numId="40">
    <w:abstractNumId w:val="29"/>
  </w:num>
  <w:num w:numId="41">
    <w:abstractNumId w:val="37"/>
  </w:num>
  <w:num w:numId="42">
    <w:abstractNumId w:val="16"/>
  </w:num>
  <w:num w:numId="43">
    <w:abstractNumId w:val="1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24F01"/>
    <w:rsid w:val="00025777"/>
    <w:rsid w:val="00027369"/>
    <w:rsid w:val="0004502C"/>
    <w:rsid w:val="0007052D"/>
    <w:rsid w:val="00082663"/>
    <w:rsid w:val="000904AA"/>
    <w:rsid w:val="000A37E8"/>
    <w:rsid w:val="000B72D9"/>
    <w:rsid w:val="000C562D"/>
    <w:rsid w:val="000E12C0"/>
    <w:rsid w:val="00100C2C"/>
    <w:rsid w:val="00125F0A"/>
    <w:rsid w:val="001432FD"/>
    <w:rsid w:val="00151ABF"/>
    <w:rsid w:val="001638D7"/>
    <w:rsid w:val="00163CA6"/>
    <w:rsid w:val="00171443"/>
    <w:rsid w:val="0017273B"/>
    <w:rsid w:val="0017631E"/>
    <w:rsid w:val="00196867"/>
    <w:rsid w:val="001A1C88"/>
    <w:rsid w:val="001D3BC8"/>
    <w:rsid w:val="001E6B90"/>
    <w:rsid w:val="001F4D29"/>
    <w:rsid w:val="001F561E"/>
    <w:rsid w:val="00201F83"/>
    <w:rsid w:val="00216DE7"/>
    <w:rsid w:val="00227208"/>
    <w:rsid w:val="0026795F"/>
    <w:rsid w:val="0028205A"/>
    <w:rsid w:val="00285FF9"/>
    <w:rsid w:val="00287F69"/>
    <w:rsid w:val="00293261"/>
    <w:rsid w:val="00293C01"/>
    <w:rsid w:val="002A5B76"/>
    <w:rsid w:val="002A72AE"/>
    <w:rsid w:val="002B733A"/>
    <w:rsid w:val="002D616C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7B53"/>
    <w:rsid w:val="00456C19"/>
    <w:rsid w:val="004760DA"/>
    <w:rsid w:val="0049003A"/>
    <w:rsid w:val="004A1E11"/>
    <w:rsid w:val="004B20E0"/>
    <w:rsid w:val="004B3B04"/>
    <w:rsid w:val="004D089D"/>
    <w:rsid w:val="004E1F71"/>
    <w:rsid w:val="004E29C7"/>
    <w:rsid w:val="004E6185"/>
    <w:rsid w:val="004F0F23"/>
    <w:rsid w:val="0051070F"/>
    <w:rsid w:val="00510B34"/>
    <w:rsid w:val="00513670"/>
    <w:rsid w:val="005160EA"/>
    <w:rsid w:val="00520DAF"/>
    <w:rsid w:val="00523788"/>
    <w:rsid w:val="00545106"/>
    <w:rsid w:val="00567788"/>
    <w:rsid w:val="0056788D"/>
    <w:rsid w:val="00590D0F"/>
    <w:rsid w:val="005A42BC"/>
    <w:rsid w:val="005B5585"/>
    <w:rsid w:val="005B664E"/>
    <w:rsid w:val="005B7D58"/>
    <w:rsid w:val="005C2512"/>
    <w:rsid w:val="005D7AFF"/>
    <w:rsid w:val="005F64C5"/>
    <w:rsid w:val="00603309"/>
    <w:rsid w:val="006326A0"/>
    <w:rsid w:val="006A5952"/>
    <w:rsid w:val="006F0813"/>
    <w:rsid w:val="006F7E46"/>
    <w:rsid w:val="00702A91"/>
    <w:rsid w:val="00705F94"/>
    <w:rsid w:val="007076CB"/>
    <w:rsid w:val="00734BED"/>
    <w:rsid w:val="0076583E"/>
    <w:rsid w:val="00773C70"/>
    <w:rsid w:val="0078309D"/>
    <w:rsid w:val="007A0A87"/>
    <w:rsid w:val="007D0E86"/>
    <w:rsid w:val="007E72B1"/>
    <w:rsid w:val="007F65A3"/>
    <w:rsid w:val="00807AE6"/>
    <w:rsid w:val="00811AB9"/>
    <w:rsid w:val="00826FC7"/>
    <w:rsid w:val="00870B12"/>
    <w:rsid w:val="008B02F5"/>
    <w:rsid w:val="008B419F"/>
    <w:rsid w:val="008C4DE3"/>
    <w:rsid w:val="008F771F"/>
    <w:rsid w:val="009378FA"/>
    <w:rsid w:val="009429C8"/>
    <w:rsid w:val="00955F59"/>
    <w:rsid w:val="00956DE4"/>
    <w:rsid w:val="00966C71"/>
    <w:rsid w:val="0098460F"/>
    <w:rsid w:val="0098614D"/>
    <w:rsid w:val="00992B84"/>
    <w:rsid w:val="009A6E52"/>
    <w:rsid w:val="009D155F"/>
    <w:rsid w:val="009D5307"/>
    <w:rsid w:val="009E08FF"/>
    <w:rsid w:val="00A0116B"/>
    <w:rsid w:val="00A1735C"/>
    <w:rsid w:val="00A20E83"/>
    <w:rsid w:val="00A25094"/>
    <w:rsid w:val="00A356B1"/>
    <w:rsid w:val="00A6366E"/>
    <w:rsid w:val="00A7092B"/>
    <w:rsid w:val="00A77305"/>
    <w:rsid w:val="00A83271"/>
    <w:rsid w:val="00A9771B"/>
    <w:rsid w:val="00AD171D"/>
    <w:rsid w:val="00AD6AD0"/>
    <w:rsid w:val="00AF47E1"/>
    <w:rsid w:val="00B0001A"/>
    <w:rsid w:val="00B046C1"/>
    <w:rsid w:val="00B262A1"/>
    <w:rsid w:val="00B61232"/>
    <w:rsid w:val="00B82D18"/>
    <w:rsid w:val="00B83B69"/>
    <w:rsid w:val="00B87608"/>
    <w:rsid w:val="00BA60B0"/>
    <w:rsid w:val="00BB43D6"/>
    <w:rsid w:val="00BC356C"/>
    <w:rsid w:val="00BD430C"/>
    <w:rsid w:val="00BD5017"/>
    <w:rsid w:val="00BF1D3C"/>
    <w:rsid w:val="00C17E2A"/>
    <w:rsid w:val="00C26170"/>
    <w:rsid w:val="00C27620"/>
    <w:rsid w:val="00C800B2"/>
    <w:rsid w:val="00C82CFC"/>
    <w:rsid w:val="00C86316"/>
    <w:rsid w:val="00C91483"/>
    <w:rsid w:val="00CB08CC"/>
    <w:rsid w:val="00CB2435"/>
    <w:rsid w:val="00CB2D0F"/>
    <w:rsid w:val="00CC20EE"/>
    <w:rsid w:val="00CC6D48"/>
    <w:rsid w:val="00CF3AEF"/>
    <w:rsid w:val="00CF5AA6"/>
    <w:rsid w:val="00D171C4"/>
    <w:rsid w:val="00D27DC3"/>
    <w:rsid w:val="00D3577C"/>
    <w:rsid w:val="00D35EBC"/>
    <w:rsid w:val="00D4111F"/>
    <w:rsid w:val="00D43AC0"/>
    <w:rsid w:val="00D8019B"/>
    <w:rsid w:val="00DA2159"/>
    <w:rsid w:val="00DB6754"/>
    <w:rsid w:val="00DC17D5"/>
    <w:rsid w:val="00E05C0D"/>
    <w:rsid w:val="00E07205"/>
    <w:rsid w:val="00E2212B"/>
    <w:rsid w:val="00E22530"/>
    <w:rsid w:val="00E22891"/>
    <w:rsid w:val="00E601B6"/>
    <w:rsid w:val="00E84AA0"/>
    <w:rsid w:val="00E87B28"/>
    <w:rsid w:val="00EA5969"/>
    <w:rsid w:val="00EA73B3"/>
    <w:rsid w:val="00EB3FC4"/>
    <w:rsid w:val="00EB69B6"/>
    <w:rsid w:val="00ED219F"/>
    <w:rsid w:val="00F1179F"/>
    <w:rsid w:val="00F2055A"/>
    <w:rsid w:val="00F208E3"/>
    <w:rsid w:val="00F235D6"/>
    <w:rsid w:val="00F37D8C"/>
    <w:rsid w:val="00F616CA"/>
    <w:rsid w:val="00F66CE1"/>
    <w:rsid w:val="00F67929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aBbNjOTSM" TargetMode="External"/><Relationship Id="rId13" Type="http://schemas.openxmlformats.org/officeDocument/2006/relationships/hyperlink" Target="https://www.thespruce.com/definition-of-marriage-2303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iK9w82c8wg" TargetMode="External"/><Relationship Id="rId12" Type="http://schemas.openxmlformats.org/officeDocument/2006/relationships/hyperlink" Target="https://www.youtube.com/watch?v=sOaBbNjOTS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6iK9w82c8w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artleby.com/essay/Monogamy-Versus-Polygamy-P3CAW52KV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pruce.com/definition-of-marriage-2303011" TargetMode="External"/><Relationship Id="rId14" Type="http://schemas.openxmlformats.org/officeDocument/2006/relationships/hyperlink" Target="https://www.bartleby.com/essay/Monogamy-Versus-Polygamy-P3CAW52KV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1F7D24"/>
    <w:rsid w:val="004A008E"/>
    <w:rsid w:val="00600CB1"/>
    <w:rsid w:val="006A4DDD"/>
    <w:rsid w:val="00713551"/>
    <w:rsid w:val="007262E0"/>
    <w:rsid w:val="00742C47"/>
    <w:rsid w:val="00761BC2"/>
    <w:rsid w:val="00805105"/>
    <w:rsid w:val="00816166"/>
    <w:rsid w:val="00836926"/>
    <w:rsid w:val="00953B6D"/>
    <w:rsid w:val="00976E92"/>
    <w:rsid w:val="009A78A2"/>
    <w:rsid w:val="009D1187"/>
    <w:rsid w:val="009F2461"/>
    <w:rsid w:val="00AB2F7D"/>
    <w:rsid w:val="00AE6BDF"/>
    <w:rsid w:val="00B36999"/>
    <w:rsid w:val="00B93331"/>
    <w:rsid w:val="00BD6028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1974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MoyosoreOluwa</cp:lastModifiedBy>
  <cp:revision>11</cp:revision>
  <dcterms:created xsi:type="dcterms:W3CDTF">2019-05-31T09:56:00Z</dcterms:created>
  <dcterms:modified xsi:type="dcterms:W3CDTF">2019-06-17T05:52:00Z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