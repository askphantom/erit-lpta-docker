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04832F9B" w:rsidR="00C17E2A" w:rsidRPr="009260D0" w:rsidRDefault="00900472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uSING SONGS AND RYHMES TO INDENTIFY SOUNDS 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1-08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22B11548" w:rsidR="00C17E2A" w:rsidRDefault="00025F28">
                <w:pPr>
                  <w:pStyle w:val="Date"/>
                </w:pPr>
                <w:r>
                  <w:t>1.8.2019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5FE98623" w:rsidR="00C17E2A" w:rsidRDefault="00B36C8F">
                  <w:r>
                    <w:t xml:space="preserve">English 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7ABA7C6F" w:rsidR="00C17E2A" w:rsidRDefault="000A37E8">
                  <w:r>
                    <w:t>1</w:t>
                  </w:r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77777777" w:rsidR="000A37E8" w:rsidRDefault="000A37E8">
            <w:r>
              <w:t>This lesson plan covers teaching content for;</w:t>
            </w:r>
          </w:p>
          <w:p w14:paraId="26D814AB" w14:textId="070E9CEA" w:rsidR="00377690" w:rsidRDefault="000A37E8" w:rsidP="000F3C73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>
              <w:t xml:space="preserve"> </w:t>
            </w:r>
            <w:r w:rsidR="00B91FAF">
              <w:t>Using songs and rhymes to identify sound</w:t>
            </w:r>
          </w:p>
          <w:p w14:paraId="458BD9FD" w14:textId="18FC951E" w:rsidR="00967165" w:rsidRDefault="00967165" w:rsidP="00E071B2">
            <w:pPr>
              <w:pStyle w:val="ListParagraph"/>
              <w:ind w:left="467"/>
            </w:pPr>
          </w:p>
        </w:tc>
      </w:tr>
    </w:tbl>
    <w:p w14:paraId="44024CC7" w14:textId="66BD5755" w:rsidR="00C17E2A" w:rsidRDefault="0019686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0D5B2771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5566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78064257" w14:textId="74A7557E" w:rsidR="00677486" w:rsidRDefault="00FE68F0" w:rsidP="00C20C1E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  <w:r>
                                    <w:t>-</w:t>
                                  </w:r>
                                  <w:r w:rsidR="00134383">
                                    <w:t xml:space="preserve"> </w:t>
                                  </w:r>
                                  <w:r w:rsidR="00AB565D">
                                    <w:t>Box</w:t>
                                  </w:r>
                                </w:p>
                                <w:p w14:paraId="5287B0B1" w14:textId="30CED395" w:rsidR="00AB565D" w:rsidRDefault="00AB565D" w:rsidP="00C20C1E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  <w:r>
                                    <w:t>-</w:t>
                                  </w:r>
                                  <w:r w:rsidR="00577C40">
                                    <w:t xml:space="preserve"> </w:t>
                                  </w:r>
                                  <w:r>
                                    <w:t>Pictures</w:t>
                                  </w:r>
                                </w:p>
                                <w:p w14:paraId="4382683D" w14:textId="77777777" w:rsidR="00577C40" w:rsidRDefault="00577C40" w:rsidP="00C20C1E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  <w:r>
                                    <w:t>-</w:t>
                                  </w:r>
                                  <w:r w:rsidRPr="00577C40">
                                    <w:t>letter tiles,</w:t>
                                  </w:r>
                                </w:p>
                                <w:p w14:paraId="0997BAD2" w14:textId="440471A3" w:rsidR="00577C40" w:rsidRDefault="00577C40" w:rsidP="00C20C1E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  <w:r>
                                    <w:t>-A</w:t>
                                  </w:r>
                                  <w:r w:rsidRPr="00577C40">
                                    <w:t>lphabet cards</w:t>
                                  </w:r>
                                </w:p>
                                <w:p w14:paraId="7988425E" w14:textId="625AFB4E" w:rsidR="00606C52" w:rsidRDefault="00606C52" w:rsidP="00C20C1E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  <w:r>
                                    <w:t>-Paper bag</w:t>
                                  </w:r>
                                </w:p>
                                <w:p w14:paraId="5767CD1B" w14:textId="0E25FC41" w:rsidR="003A31B0" w:rsidRDefault="003A31B0" w:rsidP="00C20C1E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  <w:r>
                                    <w:t xml:space="preserve">-Index Cards </w:t>
                                  </w:r>
                                </w:p>
                                <w:p w14:paraId="1A65A206" w14:textId="77777777" w:rsidR="00AB565D" w:rsidRDefault="00AB565D" w:rsidP="00C20C1E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1F2A432D" w14:textId="77777777" w:rsidR="00677486" w:rsidRDefault="00677486" w:rsidP="00CD4D2B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4AF14C6E" w14:textId="77777777" w:rsidR="000B2A8B" w:rsidRDefault="000B2A8B" w:rsidP="008B2B0B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612D0A52" w14:textId="77777777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4BE61749" w14:textId="14E097E4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70930A7F" w14:textId="77777777" w:rsidR="00BE0043" w:rsidRDefault="00C00878" w:rsidP="00BE0043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BE0043" w:rsidRPr="00315FBC">
                                      <w:rPr>
                                        <w:rStyle w:val="Hyperlink"/>
                                      </w:rPr>
                                      <w:t>https://www.earlychildhoodteacher.org/blog/5-quick-easy-and-fun-phonemic-awareness-activities/</w:t>
                                    </w:r>
                                  </w:hyperlink>
                                </w:p>
                                <w:p w14:paraId="06CD3D07" w14:textId="1BD1F759" w:rsidR="00BA7BE8" w:rsidRDefault="00C00878" w:rsidP="00BE0043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5A70D5" w:rsidRPr="00315FBC">
                                      <w:rPr>
                                        <w:rStyle w:val="Hyperlink"/>
                                      </w:rPr>
                                      <w:t>https://www2.ed.gov/programs/readingfirst/2008conferences/sound.pdf</w:t>
                                    </w:r>
                                  </w:hyperlink>
                                </w:p>
                                <w:p w14:paraId="147EB303" w14:textId="05B91991" w:rsidR="00BE0043" w:rsidRDefault="00C00878" w:rsidP="0083703B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527CCB" w:rsidRPr="00315FBC">
                                      <w:rPr>
                                        <w:rStyle w:val="Hyperlink"/>
                                      </w:rPr>
                                      <w:t>http://www.readwritethink.org/classroom-resources/lesson-plans/hunting-will-teaching-rhyming-264.html?tab=4</w:t>
                                    </w:r>
                                  </w:hyperlink>
                                </w:p>
                                <w:p w14:paraId="6ECA7AAC" w14:textId="333C57A9" w:rsidR="00527CCB" w:rsidRDefault="00C00878" w:rsidP="0083703B">
                                  <w:pPr>
                                    <w:pStyle w:val="ListBullet"/>
                                  </w:pPr>
                                  <w:hyperlink r:id="rId11" w:history="1">
                                    <w:r w:rsidR="00527CCB" w:rsidRPr="00315FBC">
                                      <w:rPr>
                                        <w:rStyle w:val="Hyperlink"/>
                                      </w:rPr>
                                      <w:t>http://www.readwritethink.org/files/resources/interactives/construct/</w:t>
                                    </w:r>
                                  </w:hyperlink>
                                </w:p>
                                <w:p w14:paraId="35D3B034" w14:textId="47D0F731" w:rsidR="00527CCB" w:rsidRDefault="00C00878" w:rsidP="0083703B">
                                  <w:pPr>
                                    <w:pStyle w:val="ListBullet"/>
                                  </w:pPr>
                                  <w:hyperlink r:id="rId12" w:history="1">
                                    <w:r w:rsidR="00AB565D" w:rsidRPr="0098121C">
                                      <w:rPr>
                                        <w:rStyle w:val="Hyperlink"/>
                                      </w:rPr>
                                      <w:t>http://www.readingrockets.org/strategies/rhyming_games</w:t>
                                    </w:r>
                                  </w:hyperlink>
                                </w:p>
                                <w:p w14:paraId="341873C4" w14:textId="37F081E0" w:rsidR="00AB565D" w:rsidRDefault="00C00878" w:rsidP="0083703B">
                                  <w:pPr>
                                    <w:pStyle w:val="ListBullet"/>
                                  </w:pPr>
                                  <w:hyperlink r:id="rId13" w:history="1">
                                    <w:r w:rsidR="00BA223B" w:rsidRPr="0098121C">
                                      <w:rPr>
                                        <w:rStyle w:val="Hyperlink"/>
                                      </w:rPr>
                                      <w:t>http://www.actionfactor.com/pages/lesson-plans/lesson-plans.html</w:t>
                                    </w:r>
                                  </w:hyperlink>
                                </w:p>
                                <w:p w14:paraId="18F203BB" w14:textId="77777777" w:rsidR="00BA223B" w:rsidRDefault="00BA223B" w:rsidP="0083703B">
                                  <w:pPr>
                                    <w:pStyle w:val="ListBullet"/>
                                  </w:pPr>
                                </w:p>
                                <w:p w14:paraId="7C385503" w14:textId="77777777" w:rsidR="00956A48" w:rsidRDefault="00956A48" w:rsidP="0083703B">
                                  <w:pPr>
                                    <w:pStyle w:val="ListBullet"/>
                                  </w:pPr>
                                </w:p>
                                <w:p w14:paraId="266D3DBF" w14:textId="18C6D244" w:rsidR="00714A8D" w:rsidRDefault="00714A8D" w:rsidP="0083703B">
                                  <w:pPr>
                                    <w:pStyle w:val="ListBullet"/>
                                  </w:pP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56EB777B" w14:textId="77777777" w:rsidR="00C17E2A" w:rsidRDefault="00C17E2A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5566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7777777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78064257" w14:textId="74A7557E" w:rsidR="00677486" w:rsidRDefault="00FE68F0" w:rsidP="00C20C1E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  <w:r>
                              <w:t>-</w:t>
                            </w:r>
                            <w:r w:rsidR="00134383">
                              <w:t xml:space="preserve"> </w:t>
                            </w:r>
                            <w:r w:rsidR="00AB565D">
                              <w:t>Box</w:t>
                            </w:r>
                          </w:p>
                          <w:p w14:paraId="5287B0B1" w14:textId="30CED395" w:rsidR="00AB565D" w:rsidRDefault="00AB565D" w:rsidP="00C20C1E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  <w:r>
                              <w:t>-</w:t>
                            </w:r>
                            <w:r w:rsidR="00577C40">
                              <w:t xml:space="preserve"> </w:t>
                            </w:r>
                            <w:r>
                              <w:t>Pictures</w:t>
                            </w:r>
                          </w:p>
                          <w:p w14:paraId="4382683D" w14:textId="77777777" w:rsidR="00577C40" w:rsidRDefault="00577C40" w:rsidP="00C20C1E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  <w:r>
                              <w:t>-</w:t>
                            </w:r>
                            <w:r w:rsidRPr="00577C40">
                              <w:t>letter tiles,</w:t>
                            </w:r>
                          </w:p>
                          <w:p w14:paraId="0997BAD2" w14:textId="440471A3" w:rsidR="00577C40" w:rsidRDefault="00577C40" w:rsidP="00C20C1E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  <w:r>
                              <w:t>-A</w:t>
                            </w:r>
                            <w:r w:rsidRPr="00577C40">
                              <w:t>lphabet cards</w:t>
                            </w:r>
                          </w:p>
                          <w:p w14:paraId="7988425E" w14:textId="625AFB4E" w:rsidR="00606C52" w:rsidRDefault="00606C52" w:rsidP="00C20C1E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  <w:r>
                              <w:t>-Paper bag</w:t>
                            </w:r>
                          </w:p>
                          <w:p w14:paraId="5767CD1B" w14:textId="0E25FC41" w:rsidR="003A31B0" w:rsidRDefault="003A31B0" w:rsidP="00C20C1E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  <w:r>
                              <w:t xml:space="preserve">-Index Cards </w:t>
                            </w:r>
                          </w:p>
                          <w:p w14:paraId="1A65A206" w14:textId="77777777" w:rsidR="00AB565D" w:rsidRDefault="00AB565D" w:rsidP="00C20C1E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1F2A432D" w14:textId="77777777" w:rsidR="00677486" w:rsidRDefault="00677486" w:rsidP="00CD4D2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4AF14C6E" w14:textId="77777777" w:rsidR="000B2A8B" w:rsidRDefault="000B2A8B" w:rsidP="008B2B0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612D0A52" w14:textId="77777777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4BE61749" w14:textId="14E097E4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70930A7F" w14:textId="77777777" w:rsidR="00BE0043" w:rsidRDefault="00C00878" w:rsidP="00BE0043">
                            <w:pPr>
                              <w:pStyle w:val="ListBullet"/>
                            </w:pPr>
                            <w:hyperlink r:id="rId14" w:history="1">
                              <w:r w:rsidR="00BE0043" w:rsidRPr="00315FBC">
                                <w:rPr>
                                  <w:rStyle w:val="Hyperlink"/>
                                </w:rPr>
                                <w:t>https://www.earlychildhoodteacher.org/blog/5-quick-easy-and-fun-phonemic-awareness-activities/</w:t>
                              </w:r>
                            </w:hyperlink>
                          </w:p>
                          <w:p w14:paraId="06CD3D07" w14:textId="1BD1F759" w:rsidR="00BA7BE8" w:rsidRDefault="00C00878" w:rsidP="00BE0043">
                            <w:pPr>
                              <w:pStyle w:val="ListBullet"/>
                            </w:pPr>
                            <w:hyperlink r:id="rId15" w:history="1">
                              <w:r w:rsidR="005A70D5" w:rsidRPr="00315FBC">
                                <w:rPr>
                                  <w:rStyle w:val="Hyperlink"/>
                                </w:rPr>
                                <w:t>https://www2.ed.gov/programs/readingfirst/2008conferences/sound.pdf</w:t>
                              </w:r>
                            </w:hyperlink>
                          </w:p>
                          <w:p w14:paraId="147EB303" w14:textId="05B91991" w:rsidR="00BE0043" w:rsidRDefault="00C00878" w:rsidP="0083703B">
                            <w:pPr>
                              <w:pStyle w:val="ListBullet"/>
                            </w:pPr>
                            <w:hyperlink r:id="rId16" w:history="1">
                              <w:r w:rsidR="00527CCB" w:rsidRPr="00315FBC">
                                <w:rPr>
                                  <w:rStyle w:val="Hyperlink"/>
                                </w:rPr>
                                <w:t>http://www.readwritethink.org/classroom-resources/lesson-plans/hunting-will-teaching-rhyming-264.html?tab=4</w:t>
                              </w:r>
                            </w:hyperlink>
                          </w:p>
                          <w:p w14:paraId="6ECA7AAC" w14:textId="333C57A9" w:rsidR="00527CCB" w:rsidRDefault="00C00878" w:rsidP="0083703B">
                            <w:pPr>
                              <w:pStyle w:val="ListBullet"/>
                            </w:pPr>
                            <w:hyperlink r:id="rId17" w:history="1">
                              <w:r w:rsidR="00527CCB" w:rsidRPr="00315FBC">
                                <w:rPr>
                                  <w:rStyle w:val="Hyperlink"/>
                                </w:rPr>
                                <w:t>http://www.readwritethink.org/files/resources/interactives/construct/</w:t>
                              </w:r>
                            </w:hyperlink>
                          </w:p>
                          <w:p w14:paraId="35D3B034" w14:textId="47D0F731" w:rsidR="00527CCB" w:rsidRDefault="00C00878" w:rsidP="0083703B">
                            <w:pPr>
                              <w:pStyle w:val="ListBullet"/>
                            </w:pPr>
                            <w:hyperlink r:id="rId18" w:history="1">
                              <w:r w:rsidR="00AB565D" w:rsidRPr="0098121C">
                                <w:rPr>
                                  <w:rStyle w:val="Hyperlink"/>
                                </w:rPr>
                                <w:t>http://www.readingrockets.org/strategies/rhyming_games</w:t>
                              </w:r>
                            </w:hyperlink>
                          </w:p>
                          <w:p w14:paraId="341873C4" w14:textId="37F081E0" w:rsidR="00AB565D" w:rsidRDefault="00C00878" w:rsidP="0083703B">
                            <w:pPr>
                              <w:pStyle w:val="ListBullet"/>
                            </w:pPr>
                            <w:hyperlink r:id="rId19" w:history="1">
                              <w:r w:rsidR="00BA223B" w:rsidRPr="0098121C">
                                <w:rPr>
                                  <w:rStyle w:val="Hyperlink"/>
                                </w:rPr>
                                <w:t>http://www.actionfactor.com/pages/lesson-plans/lesson-plans.html</w:t>
                              </w:r>
                            </w:hyperlink>
                          </w:p>
                          <w:p w14:paraId="18F203BB" w14:textId="77777777" w:rsidR="00BA223B" w:rsidRDefault="00BA223B" w:rsidP="0083703B">
                            <w:pPr>
                              <w:pStyle w:val="ListBullet"/>
                            </w:pPr>
                          </w:p>
                          <w:p w14:paraId="7C385503" w14:textId="77777777" w:rsidR="00956A48" w:rsidRDefault="00956A48" w:rsidP="0083703B">
                            <w:pPr>
                              <w:pStyle w:val="ListBullet"/>
                            </w:pPr>
                          </w:p>
                          <w:p w14:paraId="266D3DBF" w14:textId="18C6D244" w:rsidR="00714A8D" w:rsidRDefault="00714A8D" w:rsidP="0083703B">
                            <w:pPr>
                              <w:pStyle w:val="ListBullet"/>
                            </w:pP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56EB777B" w14:textId="77777777" w:rsidR="00C17E2A" w:rsidRDefault="00C17E2A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3489"/>
      </w:tblGrid>
      <w:tr w:rsidR="005A4652" w14:paraId="7DA79F9C" w14:textId="77777777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14:paraId="27485672" w14:textId="77777777" w:rsidR="00C17E2A" w:rsidRDefault="00C17E2A">
            <w:pPr>
              <w:pStyle w:val="Heading1"/>
            </w:pPr>
          </w:p>
        </w:tc>
        <w:tc>
          <w:tcPr>
            <w:tcW w:w="65" w:type="pct"/>
          </w:tcPr>
          <w:p w14:paraId="1D291953" w14:textId="77777777" w:rsidR="00C17E2A" w:rsidRDefault="00C17E2A">
            <w:pPr>
              <w:pStyle w:val="Heading1"/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14:paraId="4CBD4AAF" w14:textId="77777777" w:rsidR="00C17E2A" w:rsidRDefault="00D27DC3">
            <w:pPr>
              <w:pStyle w:val="Heading1"/>
            </w:pPr>
            <w:r>
              <w:t>Teacher Guide</w:t>
            </w:r>
          </w:p>
        </w:tc>
        <w:tc>
          <w:tcPr>
            <w:tcW w:w="118" w:type="pct"/>
          </w:tcPr>
          <w:p w14:paraId="14E70AFF" w14:textId="77777777" w:rsidR="00C17E2A" w:rsidRDefault="00C17E2A">
            <w:pPr>
              <w:pStyle w:val="Heading1"/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14:paraId="7E9D8FEE" w14:textId="5F39BDD0" w:rsidR="00C17E2A" w:rsidRDefault="00F208E3">
            <w:pPr>
              <w:pStyle w:val="Heading1"/>
            </w:pPr>
            <w:r>
              <w:t xml:space="preserve">Guided Practice </w:t>
            </w:r>
          </w:p>
        </w:tc>
      </w:tr>
      <w:tr w:rsidR="005A4652" w14:paraId="51C30C02" w14:textId="77777777" w:rsidTr="008B2CBF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77777777"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42016FB1" w14:textId="6DDA5EF4" w:rsidR="00453D92" w:rsidRDefault="00601257" w:rsidP="00601257">
            <w:r>
              <w:t>Pupils should be able to;</w:t>
            </w:r>
          </w:p>
          <w:p w14:paraId="54913FE2" w14:textId="77777777" w:rsidR="00FE4D5F" w:rsidRDefault="00FE4D5F" w:rsidP="00FE4D5F">
            <w:pPr>
              <w:pStyle w:val="ListParagraph"/>
              <w:numPr>
                <w:ilvl w:val="0"/>
                <w:numId w:val="28"/>
              </w:numPr>
              <w:ind w:left="142" w:hanging="142"/>
            </w:pPr>
            <w:r>
              <w:t>Learn sounds through songs.</w:t>
            </w:r>
          </w:p>
          <w:p w14:paraId="705830D1" w14:textId="77777777" w:rsidR="008D7836" w:rsidRDefault="00FE4D5F" w:rsidP="008D7836">
            <w:pPr>
              <w:pStyle w:val="ListParagraph"/>
              <w:numPr>
                <w:ilvl w:val="0"/>
                <w:numId w:val="28"/>
              </w:numPr>
              <w:ind w:left="142" w:hanging="142"/>
            </w:pPr>
            <w:r>
              <w:t xml:space="preserve">Repeat sounds that they hear. </w:t>
            </w:r>
          </w:p>
          <w:p w14:paraId="36CCBC97" w14:textId="77777777" w:rsidR="008D7836" w:rsidRDefault="008D7836" w:rsidP="008D7836">
            <w:pPr>
              <w:pStyle w:val="ListParagraph"/>
              <w:numPr>
                <w:ilvl w:val="0"/>
                <w:numId w:val="28"/>
              </w:numPr>
              <w:ind w:left="142" w:hanging="142"/>
            </w:pPr>
            <w:r>
              <w:t>Chant beginning and ending phonemes in words</w:t>
            </w:r>
          </w:p>
          <w:p w14:paraId="53B588AA" w14:textId="77777777" w:rsidR="008D7836" w:rsidRDefault="008D7836" w:rsidP="008D7836">
            <w:pPr>
              <w:pStyle w:val="ListParagraph"/>
              <w:numPr>
                <w:ilvl w:val="0"/>
                <w:numId w:val="28"/>
              </w:numPr>
              <w:ind w:left="142" w:hanging="142"/>
            </w:pPr>
            <w:r>
              <w:t>Match objects with the same beginning or ending sound</w:t>
            </w:r>
          </w:p>
          <w:p w14:paraId="79D4B856" w14:textId="70B0AABC" w:rsidR="008D7836" w:rsidRDefault="008D7836" w:rsidP="008D7836">
            <w:pPr>
              <w:pStyle w:val="ListParagraph"/>
              <w:numPr>
                <w:ilvl w:val="0"/>
                <w:numId w:val="28"/>
              </w:numPr>
              <w:ind w:left="142" w:hanging="142"/>
            </w:pPr>
            <w:r>
              <w:t>Identify whether a key phoneme occurs at the beginning or end of a word.</w:t>
            </w:r>
          </w:p>
          <w:p w14:paraId="5C467289" w14:textId="4492D2ED" w:rsidR="008D7836" w:rsidRDefault="008D7836" w:rsidP="008D7836">
            <w:pPr>
              <w:pStyle w:val="ListParagraph"/>
              <w:numPr>
                <w:ilvl w:val="0"/>
                <w:numId w:val="28"/>
              </w:numPr>
              <w:ind w:left="142" w:hanging="142"/>
            </w:pPr>
            <w:r>
              <w:t>Connect phonemes with written letters.</w:t>
            </w:r>
          </w:p>
          <w:p w14:paraId="7C922ABB" w14:textId="77777777" w:rsidR="003254A0" w:rsidRDefault="003254A0" w:rsidP="001D4D95">
            <w:pPr>
              <w:pStyle w:val="Heading2"/>
              <w:rPr>
                <w:b/>
              </w:rPr>
            </w:pPr>
          </w:p>
          <w:p w14:paraId="0D0522E6" w14:textId="6C75C1A1" w:rsidR="001D4D95" w:rsidRPr="001D4D95" w:rsidRDefault="001D4D95" w:rsidP="001D4D95">
            <w:pPr>
              <w:pStyle w:val="Heading2"/>
              <w:rPr>
                <w:b/>
              </w:rPr>
            </w:pPr>
            <w:r w:rsidRPr="001D4D95">
              <w:rPr>
                <w:b/>
              </w:rPr>
              <w:t>Information/Instruction</w:t>
            </w:r>
          </w:p>
          <w:p w14:paraId="0C1F6CB1" w14:textId="0BC51843" w:rsidR="00901ADF" w:rsidRDefault="00E11890" w:rsidP="001240F2">
            <w:pPr>
              <w:pStyle w:val="ListParagraph"/>
              <w:numPr>
                <w:ilvl w:val="0"/>
                <w:numId w:val="27"/>
              </w:numPr>
              <w:ind w:left="142" w:hanging="142"/>
            </w:pPr>
            <w:r>
              <w:t>P</w:t>
            </w:r>
            <w:r w:rsidRPr="00E11890">
              <w:t>honemic awareness is the ability to identify, think about, and manipulate sounds in spoken speech.</w:t>
            </w:r>
          </w:p>
          <w:p w14:paraId="12E039E6" w14:textId="179EB2E9" w:rsidR="008B2CBF" w:rsidRDefault="004F60C4" w:rsidP="008B2CBF">
            <w:pPr>
              <w:pStyle w:val="ListParagraph"/>
              <w:numPr>
                <w:ilvl w:val="0"/>
                <w:numId w:val="27"/>
              </w:numPr>
              <w:ind w:left="142" w:hanging="142"/>
            </w:pPr>
            <w:r w:rsidRPr="004F60C4">
              <w:t xml:space="preserve">Working with and noticing syllables within words is </w:t>
            </w:r>
            <w:r w:rsidRPr="004F60C4">
              <w:lastRenderedPageBreak/>
              <w:t>important, because it makes students aware of how words can be split up into smaller parts, according to their sounds.</w:t>
            </w:r>
          </w:p>
          <w:p w14:paraId="76EF8050" w14:textId="19766A30" w:rsidR="008B2CBF" w:rsidRDefault="001205AF" w:rsidP="008B2CBF">
            <w:pPr>
              <w:pStyle w:val="ListParagraph"/>
              <w:numPr>
                <w:ilvl w:val="0"/>
                <w:numId w:val="27"/>
              </w:numPr>
              <w:ind w:left="142" w:hanging="142"/>
            </w:pPr>
            <w:r>
              <w:t>Step</w:t>
            </w:r>
            <w:r w:rsidR="008B2CBF">
              <w:t>s for using songs and rhymes in the classroom:</w:t>
            </w:r>
            <w:r>
              <w:t xml:space="preserve"> </w:t>
            </w:r>
          </w:p>
          <w:p w14:paraId="6F52A9E8" w14:textId="114B4E20" w:rsidR="001205AF" w:rsidRDefault="008B2CBF" w:rsidP="008B2CBF">
            <w:pPr>
              <w:pStyle w:val="ListParagraph"/>
              <w:numPr>
                <w:ilvl w:val="0"/>
                <w:numId w:val="33"/>
              </w:numPr>
              <w:ind w:left="284" w:firstLine="0"/>
            </w:pPr>
            <w:r>
              <w:t>P</w:t>
            </w:r>
            <w:r w:rsidR="001205AF">
              <w:t>repare the students. Tell them what the song is about,</w:t>
            </w:r>
          </w:p>
          <w:p w14:paraId="76D3963A" w14:textId="74E2E052" w:rsidR="008B2CBF" w:rsidRDefault="001205AF" w:rsidP="008B2CBF">
            <w:pPr>
              <w:ind w:left="284"/>
            </w:pPr>
            <w:r>
              <w:t>preferably in English, making heavy use of visuals and gestures so</w:t>
            </w:r>
            <w:r w:rsidR="008B2CBF">
              <w:t xml:space="preserve"> </w:t>
            </w:r>
            <w:r>
              <w:t>they can get to know the song</w:t>
            </w:r>
            <w:r w:rsidR="008B2CBF">
              <w:t>.</w:t>
            </w:r>
          </w:p>
          <w:p w14:paraId="15E766B2" w14:textId="59E64260" w:rsidR="001205AF" w:rsidRDefault="008B2CBF" w:rsidP="008B2CBF">
            <w:pPr>
              <w:pStyle w:val="ListParagraph"/>
              <w:numPr>
                <w:ilvl w:val="0"/>
                <w:numId w:val="33"/>
              </w:numPr>
              <w:ind w:left="284" w:firstLine="0"/>
            </w:pPr>
            <w:r>
              <w:t>P</w:t>
            </w:r>
            <w:r w:rsidR="001205AF">
              <w:t>lay a recording or sing the entire</w:t>
            </w:r>
          </w:p>
          <w:p w14:paraId="695B81D8" w14:textId="77777777" w:rsidR="001205AF" w:rsidRDefault="001205AF" w:rsidP="008B2CBF">
            <w:pPr>
              <w:ind w:left="284"/>
            </w:pPr>
            <w:r>
              <w:t>song so that the students know what they are working toward. […]</w:t>
            </w:r>
          </w:p>
          <w:p w14:paraId="76912ABC" w14:textId="77777777" w:rsidR="001205AF" w:rsidRDefault="001205AF" w:rsidP="008B2CBF">
            <w:pPr>
              <w:pStyle w:val="ListParagraph"/>
              <w:numPr>
                <w:ilvl w:val="0"/>
                <w:numId w:val="33"/>
              </w:numPr>
              <w:ind w:left="284" w:firstLine="0"/>
            </w:pPr>
            <w:r>
              <w:t>Step 2: go through the words. Make sure the children</w:t>
            </w:r>
          </w:p>
          <w:p w14:paraId="3A216462" w14:textId="77777777" w:rsidR="001205AF" w:rsidRDefault="001205AF" w:rsidP="008B2CBF">
            <w:pPr>
              <w:pStyle w:val="ListParagraph"/>
              <w:numPr>
                <w:ilvl w:val="0"/>
                <w:numId w:val="33"/>
              </w:numPr>
              <w:ind w:left="284" w:firstLine="0"/>
            </w:pPr>
            <w:r>
              <w:t>understand the words or, at least, that they understand the key</w:t>
            </w:r>
          </w:p>
          <w:p w14:paraId="2E14E7A2" w14:textId="77777777" w:rsidR="001205AF" w:rsidRDefault="001205AF" w:rsidP="008B2CBF">
            <w:pPr>
              <w:pStyle w:val="ListParagraph"/>
              <w:numPr>
                <w:ilvl w:val="0"/>
                <w:numId w:val="33"/>
              </w:numPr>
              <w:ind w:left="284" w:firstLine="0"/>
            </w:pPr>
            <w:r>
              <w:t>words necessary for singing the song meaningfully and with</w:t>
            </w:r>
          </w:p>
          <w:p w14:paraId="7306F822" w14:textId="77777777" w:rsidR="001205AF" w:rsidRDefault="001205AF" w:rsidP="008B2CBF">
            <w:pPr>
              <w:pStyle w:val="ListParagraph"/>
              <w:numPr>
                <w:ilvl w:val="0"/>
                <w:numId w:val="33"/>
              </w:numPr>
              <w:ind w:left="284" w:firstLine="0"/>
            </w:pPr>
            <w:r>
              <w:t>enjoyment; place new vocabulary in context and illustrate the</w:t>
            </w:r>
          </w:p>
          <w:p w14:paraId="6D6A18B9" w14:textId="77777777" w:rsidR="001205AF" w:rsidRDefault="001205AF" w:rsidP="008B2CBF">
            <w:pPr>
              <w:pStyle w:val="ListParagraph"/>
              <w:numPr>
                <w:ilvl w:val="0"/>
                <w:numId w:val="33"/>
              </w:numPr>
              <w:ind w:left="284" w:firstLine="0"/>
            </w:pPr>
            <w:r>
              <w:t>meaning with gestures and visuals; there should be very little</w:t>
            </w:r>
          </w:p>
          <w:p w14:paraId="1A437276" w14:textId="77777777" w:rsidR="001205AF" w:rsidRDefault="001205AF" w:rsidP="008B2CBF">
            <w:pPr>
              <w:pStyle w:val="ListParagraph"/>
              <w:numPr>
                <w:ilvl w:val="0"/>
                <w:numId w:val="33"/>
              </w:numPr>
              <w:ind w:left="284" w:firstLine="0"/>
            </w:pPr>
            <w:r>
              <w:lastRenderedPageBreak/>
              <w:t>new vocabulary in any new song, and the new words should be</w:t>
            </w:r>
          </w:p>
          <w:p w14:paraId="17976042" w14:textId="288AD915" w:rsidR="001205AF" w:rsidRDefault="001205AF" w:rsidP="008B2CBF">
            <w:pPr>
              <w:pStyle w:val="ListParagraph"/>
              <w:numPr>
                <w:ilvl w:val="0"/>
                <w:numId w:val="33"/>
              </w:numPr>
              <w:ind w:left="284" w:firstLine="0"/>
            </w:pPr>
            <w:r>
              <w:t>presented several days before you introduce the song</w:t>
            </w:r>
          </w:p>
          <w:p w14:paraId="274C3537" w14:textId="1FE3040F" w:rsidR="005A70D5" w:rsidRPr="00777637" w:rsidRDefault="00614D56" w:rsidP="00777637">
            <w:r>
              <w:t xml:space="preserve"> </w:t>
            </w:r>
          </w:p>
          <w:p w14:paraId="0ABE148F" w14:textId="77777777" w:rsidR="001D4D95" w:rsidRDefault="001D4D95" w:rsidP="001D4D95"/>
          <w:p w14:paraId="39B53DE3" w14:textId="77777777" w:rsidR="001D4D95" w:rsidRDefault="001D4D95" w:rsidP="001D4D95"/>
          <w:p w14:paraId="22A31125" w14:textId="3996E304" w:rsidR="001D4D95" w:rsidRPr="000A37E8" w:rsidRDefault="001D4D95" w:rsidP="001D4D95"/>
        </w:tc>
        <w:tc>
          <w:tcPr>
            <w:tcW w:w="65" w:type="pct"/>
          </w:tcPr>
          <w:p w14:paraId="64D57A74" w14:textId="77777777" w:rsidR="00C17E2A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5DE53C45" w14:textId="334EF61B" w:rsidR="005B7E63" w:rsidRPr="00CD4D2B" w:rsidRDefault="00F616CA" w:rsidP="00CD4D2B">
            <w:pPr>
              <w:rPr>
                <w:b/>
              </w:rPr>
            </w:pPr>
            <w:r w:rsidRPr="00CD4D2B">
              <w:rPr>
                <w:b/>
              </w:rPr>
              <w:t xml:space="preserve">Day 1/Lesson 1- </w:t>
            </w:r>
            <w:r w:rsidR="001D4D95" w:rsidRPr="00CD4D2B">
              <w:rPr>
                <w:b/>
              </w:rPr>
              <w:t>20</w:t>
            </w:r>
            <w:r w:rsidR="004F6D32" w:rsidRPr="00CD4D2B">
              <w:rPr>
                <w:b/>
              </w:rPr>
              <w:t xml:space="preserve"> </w:t>
            </w:r>
            <w:r w:rsidRPr="00CD4D2B">
              <w:rPr>
                <w:b/>
              </w:rPr>
              <w:t xml:space="preserve">Mins </w:t>
            </w:r>
          </w:p>
          <w:p w14:paraId="1874684E" w14:textId="77777777" w:rsidR="00786B8E" w:rsidRDefault="00786B8E" w:rsidP="00786B8E">
            <w:pPr>
              <w:pStyle w:val="ListParagraph"/>
              <w:numPr>
                <w:ilvl w:val="0"/>
                <w:numId w:val="29"/>
              </w:numPr>
              <w:ind w:left="160" w:hanging="142"/>
            </w:pPr>
            <w:r w:rsidRPr="00786B8E">
              <w:t xml:space="preserve">Get a small box and place some pictures in it with pairs of familiar words that rhyme (like box/socks, cat/hat, or chair/bear). </w:t>
            </w:r>
          </w:p>
          <w:p w14:paraId="407B098D" w14:textId="77777777" w:rsidR="00B91FAF" w:rsidRDefault="00786B8E" w:rsidP="00982A20">
            <w:pPr>
              <w:pStyle w:val="ListParagraph"/>
              <w:numPr>
                <w:ilvl w:val="0"/>
                <w:numId w:val="29"/>
              </w:numPr>
              <w:ind w:left="160" w:hanging="142"/>
            </w:pPr>
            <w:r w:rsidRPr="00786B8E">
              <w:t xml:space="preserve">Use enough pictures so that everyone in your class has a turn. </w:t>
            </w:r>
          </w:p>
          <w:p w14:paraId="52234B7A" w14:textId="47C08A00" w:rsidR="00786B8E" w:rsidRDefault="00786B8E" w:rsidP="00982A20">
            <w:pPr>
              <w:pStyle w:val="ListParagraph"/>
              <w:numPr>
                <w:ilvl w:val="0"/>
                <w:numId w:val="29"/>
              </w:numPr>
              <w:ind w:left="160" w:hanging="142"/>
            </w:pPr>
            <w:r w:rsidRPr="00786B8E">
              <w:t>Sit in a circle with your students. Start with a child you know is strong in rhyming.</w:t>
            </w:r>
          </w:p>
          <w:p w14:paraId="0467EDA0" w14:textId="77777777" w:rsidR="00786B8E" w:rsidRDefault="00786B8E" w:rsidP="00982A20">
            <w:pPr>
              <w:pStyle w:val="ListParagraph"/>
              <w:numPr>
                <w:ilvl w:val="0"/>
                <w:numId w:val="29"/>
              </w:numPr>
              <w:ind w:left="160" w:hanging="142"/>
            </w:pPr>
            <w:r w:rsidRPr="00786B8E">
              <w:t xml:space="preserve">Hold the box and choose a picture. If the picture shows a cat, say “In my box, there’s a cat”. Call on him or her to come up with a rhyming word. </w:t>
            </w:r>
          </w:p>
          <w:p w14:paraId="6C9149C9" w14:textId="77777777" w:rsidR="00786B8E" w:rsidRDefault="00786B8E" w:rsidP="00982A20">
            <w:pPr>
              <w:pStyle w:val="ListParagraph"/>
              <w:numPr>
                <w:ilvl w:val="0"/>
                <w:numId w:val="29"/>
              </w:numPr>
              <w:ind w:left="160" w:hanging="142"/>
            </w:pPr>
            <w:r w:rsidRPr="00786B8E">
              <w:t>The child might say, “In my box, there’s a hat” (or some other rhyming word).</w:t>
            </w:r>
          </w:p>
          <w:p w14:paraId="07376248" w14:textId="2213CC4C" w:rsidR="00CD4D2B" w:rsidRPr="00786B8E" w:rsidRDefault="00786B8E" w:rsidP="00982A20">
            <w:pPr>
              <w:pStyle w:val="ListParagraph"/>
              <w:numPr>
                <w:ilvl w:val="0"/>
                <w:numId w:val="29"/>
              </w:numPr>
              <w:ind w:left="160" w:hanging="142"/>
            </w:pPr>
            <w:r w:rsidRPr="00786B8E">
              <w:t xml:space="preserve"> After he or she answers with a rhyming word, hand him or her the box. Now he or she gets to choose a card and continue the play.</w:t>
            </w:r>
          </w:p>
          <w:p w14:paraId="7CB16168" w14:textId="5C4509DE" w:rsidR="00971415" w:rsidRDefault="00971415" w:rsidP="00971415">
            <w:pPr>
              <w:rPr>
                <w:b/>
              </w:rPr>
            </w:pPr>
            <w:r w:rsidRPr="00971415">
              <w:rPr>
                <w:b/>
              </w:rPr>
              <w:t xml:space="preserve">Day </w:t>
            </w:r>
            <w:r w:rsidR="00F508FD">
              <w:rPr>
                <w:b/>
              </w:rPr>
              <w:t>3</w:t>
            </w:r>
            <w:r w:rsidRPr="00971415">
              <w:rPr>
                <w:b/>
              </w:rPr>
              <w:t xml:space="preserve"> Lesson </w:t>
            </w:r>
            <w:r w:rsidR="00F508FD">
              <w:rPr>
                <w:b/>
              </w:rPr>
              <w:t>3</w:t>
            </w:r>
            <w:r w:rsidRPr="00971415">
              <w:rPr>
                <w:b/>
              </w:rPr>
              <w:t xml:space="preserve">: </w:t>
            </w:r>
            <w:r w:rsidR="00994216">
              <w:rPr>
                <w:b/>
              </w:rPr>
              <w:t>15</w:t>
            </w:r>
            <w:r w:rsidRPr="00971415">
              <w:rPr>
                <w:b/>
              </w:rPr>
              <w:t xml:space="preserve"> Mins </w:t>
            </w:r>
          </w:p>
          <w:p w14:paraId="235BF4C8" w14:textId="20F2CD9D" w:rsidR="00577C40" w:rsidRDefault="00577C40" w:rsidP="00577C40">
            <w:pPr>
              <w:pStyle w:val="ListParagraph"/>
              <w:numPr>
                <w:ilvl w:val="0"/>
                <w:numId w:val="25"/>
              </w:numPr>
              <w:ind w:left="170" w:hanging="170"/>
            </w:pPr>
            <w:r>
              <w:t>Say, “Today, we are going to learn how to spell rhyming word families.”</w:t>
            </w:r>
          </w:p>
          <w:p w14:paraId="1DC6C8CB" w14:textId="31EA8BA7" w:rsidR="00853340" w:rsidRDefault="00853340" w:rsidP="00577C40">
            <w:pPr>
              <w:pStyle w:val="ListParagraph"/>
              <w:numPr>
                <w:ilvl w:val="0"/>
                <w:numId w:val="25"/>
              </w:numPr>
              <w:ind w:left="170" w:hanging="170"/>
            </w:pPr>
            <w:r>
              <w:t>Listen to a song that has rhyming words in in it.</w:t>
            </w:r>
          </w:p>
          <w:p w14:paraId="19CA65FA" w14:textId="77777777" w:rsidR="00577C40" w:rsidRPr="009F7C60" w:rsidRDefault="00577C40" w:rsidP="009F7C60">
            <w:pPr>
              <w:pStyle w:val="ListParagraph"/>
              <w:numPr>
                <w:ilvl w:val="0"/>
                <w:numId w:val="25"/>
              </w:numPr>
              <w:ind w:left="170" w:hanging="170"/>
              <w:rPr>
                <w:b/>
              </w:rPr>
            </w:pPr>
            <w:r>
              <w:lastRenderedPageBreak/>
              <w:t xml:space="preserve">Have students select the letter tiles </w:t>
            </w:r>
            <w:r w:rsidRPr="009F7C60">
              <w:rPr>
                <w:b/>
              </w:rPr>
              <w:t>c, a, t, r, and b.</w:t>
            </w:r>
          </w:p>
          <w:p w14:paraId="47E4AD87" w14:textId="77777777" w:rsidR="00971415" w:rsidRDefault="00577C40" w:rsidP="009F7C60">
            <w:pPr>
              <w:pStyle w:val="ListParagraph"/>
              <w:numPr>
                <w:ilvl w:val="0"/>
                <w:numId w:val="25"/>
              </w:numPr>
              <w:ind w:left="170" w:hanging="170"/>
            </w:pPr>
            <w:r>
              <w:t xml:space="preserve">Ask them to arrange the tiles to spell </w:t>
            </w:r>
            <w:r w:rsidRPr="009F7C60">
              <w:rPr>
                <w:b/>
              </w:rPr>
              <w:t>cat,</w:t>
            </w:r>
            <w:r>
              <w:t xml:space="preserve"> then </w:t>
            </w:r>
            <w:r w:rsidRPr="009F7C60">
              <w:rPr>
                <w:b/>
              </w:rPr>
              <w:t>bat,</w:t>
            </w:r>
            <w:r>
              <w:t xml:space="preserve"> then </w:t>
            </w:r>
            <w:r w:rsidRPr="009F7C60">
              <w:rPr>
                <w:b/>
              </w:rPr>
              <w:t>rat</w:t>
            </w:r>
            <w:r>
              <w:t>.</w:t>
            </w:r>
          </w:p>
          <w:p w14:paraId="7FD372BD" w14:textId="77777777" w:rsidR="009F7C60" w:rsidRPr="00094895" w:rsidRDefault="009F7C60" w:rsidP="009F7C60">
            <w:pPr>
              <w:pStyle w:val="ListParagraph"/>
              <w:numPr>
                <w:ilvl w:val="0"/>
                <w:numId w:val="25"/>
              </w:numPr>
              <w:ind w:left="170" w:hanging="170"/>
            </w:pPr>
            <w:r w:rsidRPr="009F7C60">
              <w:t>Sa</w:t>
            </w:r>
            <w:r>
              <w:t>y to them</w:t>
            </w:r>
            <w:r w:rsidRPr="009F7C60">
              <w:t xml:space="preserve">, “We’ve been spelling rhyming words. When we want to change a word into another word that rhymes, what part of the word changes?” </w:t>
            </w:r>
            <w:r w:rsidRPr="009F7C60">
              <w:rPr>
                <w:b/>
              </w:rPr>
              <w:t>(the beginning of the word)</w:t>
            </w:r>
            <w:r w:rsidRPr="009F7C60">
              <w:t xml:space="preserve"> “And what part of the word stays the same?” </w:t>
            </w:r>
            <w:r w:rsidRPr="009F7C60">
              <w:rPr>
                <w:b/>
              </w:rPr>
              <w:t>(the ending part of the word)</w:t>
            </w:r>
            <w:r w:rsidR="00094895">
              <w:rPr>
                <w:b/>
              </w:rPr>
              <w:t>.</w:t>
            </w:r>
          </w:p>
          <w:p w14:paraId="237F8A57" w14:textId="77777777" w:rsidR="00094895" w:rsidRPr="00F12F9F" w:rsidRDefault="00094895" w:rsidP="009F7C60">
            <w:pPr>
              <w:pStyle w:val="ListParagraph"/>
              <w:numPr>
                <w:ilvl w:val="0"/>
                <w:numId w:val="25"/>
              </w:numPr>
              <w:ind w:left="170" w:hanging="170"/>
            </w:pPr>
            <w:r>
              <w:t xml:space="preserve">Give them a new set of words that rhyme, </w:t>
            </w:r>
            <w:r w:rsidRPr="00094895">
              <w:rPr>
                <w:b/>
              </w:rPr>
              <w:t>(get, let, set)</w:t>
            </w:r>
            <w:r>
              <w:rPr>
                <w:b/>
              </w:rPr>
              <w:t xml:space="preserve">, </w:t>
            </w:r>
          </w:p>
          <w:p w14:paraId="35B10DE6" w14:textId="2F81E205" w:rsidR="00F12F9F" w:rsidRDefault="00F12F9F" w:rsidP="00F12F9F">
            <w:pPr>
              <w:pStyle w:val="ListParagraph"/>
              <w:numPr>
                <w:ilvl w:val="0"/>
                <w:numId w:val="25"/>
              </w:numPr>
              <w:ind w:left="170" w:hanging="170"/>
            </w:pPr>
            <w:r>
              <w:t xml:space="preserve">Ask, “What letters will we need to form this spelling family?” Answer - </w:t>
            </w:r>
            <w:r w:rsidRPr="00F12F9F">
              <w:rPr>
                <w:b/>
              </w:rPr>
              <w:t>(g, e, t, l, and s).</w:t>
            </w:r>
          </w:p>
          <w:p w14:paraId="646F0020" w14:textId="77777777" w:rsidR="00F12F9F" w:rsidRDefault="00F12F9F" w:rsidP="00F12F9F">
            <w:pPr>
              <w:pStyle w:val="ListParagraph"/>
              <w:numPr>
                <w:ilvl w:val="0"/>
                <w:numId w:val="25"/>
              </w:numPr>
              <w:ind w:left="170" w:hanging="170"/>
            </w:pPr>
            <w:r>
              <w:t xml:space="preserve">Arrange the letter tiles to form the word </w:t>
            </w:r>
            <w:r w:rsidRPr="00F12F9F">
              <w:rPr>
                <w:b/>
              </w:rPr>
              <w:t>get.</w:t>
            </w:r>
            <w:r>
              <w:t xml:space="preserve"> Remove the first letter to form </w:t>
            </w:r>
            <w:r w:rsidRPr="00F12F9F">
              <w:rPr>
                <w:b/>
              </w:rPr>
              <w:t>let,</w:t>
            </w:r>
            <w:r>
              <w:t xml:space="preserve"> then </w:t>
            </w:r>
            <w:r w:rsidRPr="00F12F9F">
              <w:rPr>
                <w:b/>
              </w:rPr>
              <w:t>set</w:t>
            </w:r>
            <w:r>
              <w:t>.</w:t>
            </w:r>
          </w:p>
          <w:p w14:paraId="503ED1EE" w14:textId="77777777" w:rsidR="00F12F9F" w:rsidRDefault="00F12F9F" w:rsidP="00F12F9F">
            <w:pPr>
              <w:pStyle w:val="ListParagraph"/>
              <w:numPr>
                <w:ilvl w:val="0"/>
                <w:numId w:val="25"/>
              </w:numPr>
              <w:ind w:left="170" w:hanging="170"/>
            </w:pPr>
            <w:r>
              <w:t>Ask, “What letters stayed the same and what letters changed?”</w:t>
            </w:r>
          </w:p>
          <w:p w14:paraId="3394E911" w14:textId="66A5D7B0" w:rsidR="00853340" w:rsidRDefault="00853340" w:rsidP="00853340">
            <w:pPr>
              <w:pStyle w:val="ListParagraph"/>
              <w:numPr>
                <w:ilvl w:val="0"/>
                <w:numId w:val="25"/>
              </w:numPr>
              <w:ind w:left="312" w:hanging="284"/>
            </w:pPr>
            <w:r w:rsidRPr="00853340">
              <w:t>Help students create other sets of rhyming words f</w:t>
            </w:r>
            <w:r>
              <w:t>rom</w:t>
            </w:r>
            <w:r w:rsidRPr="00853340">
              <w:t xml:space="preserve"> </w:t>
            </w:r>
            <w:r>
              <w:t>a</w:t>
            </w:r>
            <w:r w:rsidRPr="00853340">
              <w:t xml:space="preserve"> song.</w:t>
            </w:r>
          </w:p>
          <w:p w14:paraId="6CC78EF4" w14:textId="316966AE" w:rsidR="00853340" w:rsidRPr="00994216" w:rsidRDefault="00853340" w:rsidP="00853340">
            <w:pPr>
              <w:pStyle w:val="ListParagraph"/>
              <w:ind w:left="170"/>
            </w:pPr>
          </w:p>
        </w:tc>
        <w:tc>
          <w:tcPr>
            <w:tcW w:w="118" w:type="pct"/>
          </w:tcPr>
          <w:p w14:paraId="3EC4062D" w14:textId="77777777" w:rsidR="00C17E2A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05FEDF9C" w14:textId="5207B9BF" w:rsidR="00583DA1" w:rsidRDefault="00E07205" w:rsidP="00CD4D2B">
            <w:pPr>
              <w:rPr>
                <w:b/>
              </w:rPr>
            </w:pPr>
            <w:r w:rsidRPr="00DF5FCD">
              <w:rPr>
                <w:b/>
              </w:rPr>
              <w:t xml:space="preserve">Day </w:t>
            </w:r>
            <w:r w:rsidR="008F27DC" w:rsidRPr="00DF5FCD">
              <w:rPr>
                <w:b/>
              </w:rPr>
              <w:t>2</w:t>
            </w:r>
            <w:r w:rsidRPr="00DF5FCD">
              <w:rPr>
                <w:b/>
              </w:rPr>
              <w:t xml:space="preserve"> Lesson </w:t>
            </w:r>
            <w:r w:rsidR="00211CFF">
              <w:rPr>
                <w:b/>
              </w:rPr>
              <w:t>2</w:t>
            </w:r>
            <w:r w:rsidRPr="00DF5FCD">
              <w:rPr>
                <w:b/>
              </w:rPr>
              <w:t xml:space="preserve">- </w:t>
            </w:r>
            <w:r w:rsidR="00994216">
              <w:rPr>
                <w:b/>
              </w:rPr>
              <w:t>20</w:t>
            </w:r>
            <w:r w:rsidRPr="00DF5FCD">
              <w:rPr>
                <w:b/>
              </w:rPr>
              <w:t xml:space="preserve"> mins </w:t>
            </w:r>
          </w:p>
          <w:p w14:paraId="3A1E144D" w14:textId="77777777" w:rsidR="00B25DC5" w:rsidRDefault="00777637" w:rsidP="00B25DC5">
            <w:pPr>
              <w:pStyle w:val="ListParagraph"/>
              <w:numPr>
                <w:ilvl w:val="0"/>
                <w:numId w:val="31"/>
              </w:numPr>
              <w:ind w:left="267" w:hanging="141"/>
            </w:pPr>
            <w:r w:rsidRPr="00777637">
              <w:t>Begin the lesson by teaching students to sing the song</w:t>
            </w:r>
          </w:p>
          <w:p w14:paraId="63413012" w14:textId="2EFDA1E5" w:rsidR="00777637" w:rsidRPr="00B25DC5" w:rsidRDefault="00777637" w:rsidP="00B25DC5">
            <w:pPr>
              <w:ind w:firstLine="126"/>
              <w:rPr>
                <w:b/>
              </w:rPr>
            </w:pPr>
            <w:r w:rsidRPr="00777637">
              <w:t xml:space="preserve"> </w:t>
            </w:r>
            <w:r w:rsidRPr="00B25DC5">
              <w:rPr>
                <w:b/>
              </w:rPr>
              <w:t>"A-Hunting We Will Go."</w:t>
            </w:r>
          </w:p>
          <w:p w14:paraId="56DE0DD6" w14:textId="69397D9E" w:rsidR="00777637" w:rsidRPr="00B25DC5" w:rsidRDefault="00B25DC5" w:rsidP="00B25DC5">
            <w:pPr>
              <w:pStyle w:val="ListParagraph"/>
              <w:ind w:left="267"/>
              <w:rPr>
                <w:b/>
              </w:rPr>
            </w:pPr>
            <w:r w:rsidRPr="00B25DC5">
              <w:rPr>
                <w:b/>
              </w:rPr>
              <w:t>“</w:t>
            </w:r>
            <w:r w:rsidR="00777637" w:rsidRPr="00B25DC5">
              <w:rPr>
                <w:b/>
              </w:rPr>
              <w:t>Oh, a-hunting we will go, a-hunting we will go.</w:t>
            </w:r>
          </w:p>
          <w:p w14:paraId="1FC5A8C8" w14:textId="43D21B74" w:rsidR="00777637" w:rsidRPr="00B25DC5" w:rsidRDefault="00B25DC5" w:rsidP="00B25DC5">
            <w:pPr>
              <w:pStyle w:val="ListParagraph"/>
              <w:ind w:left="126" w:firstLine="141"/>
              <w:rPr>
                <w:b/>
              </w:rPr>
            </w:pPr>
            <w:r w:rsidRPr="00B25DC5">
              <w:rPr>
                <w:b/>
              </w:rPr>
              <w:t>“</w:t>
            </w:r>
            <w:r w:rsidR="00777637" w:rsidRPr="00B25DC5">
              <w:rPr>
                <w:b/>
              </w:rPr>
              <w:t>We'll take a little fox and put it in a box</w:t>
            </w:r>
          </w:p>
          <w:p w14:paraId="7CE8B28E" w14:textId="7CF5C7C8" w:rsidR="00777637" w:rsidRPr="00B25DC5" w:rsidRDefault="00777637" w:rsidP="00B25DC5">
            <w:pPr>
              <w:pStyle w:val="ListParagraph"/>
              <w:ind w:left="267"/>
              <w:rPr>
                <w:b/>
              </w:rPr>
            </w:pPr>
            <w:r w:rsidRPr="00B25DC5">
              <w:rPr>
                <w:b/>
              </w:rPr>
              <w:t>and then will let it go</w:t>
            </w:r>
            <w:r w:rsidR="00B25DC5" w:rsidRPr="00B25DC5">
              <w:rPr>
                <w:b/>
              </w:rPr>
              <w:t>”</w:t>
            </w:r>
            <w:r w:rsidRPr="00B25DC5">
              <w:rPr>
                <w:b/>
              </w:rPr>
              <w:t>.</w:t>
            </w:r>
          </w:p>
          <w:p w14:paraId="0CB8ABAF" w14:textId="77777777" w:rsidR="00B25DC5" w:rsidRPr="00B25DC5" w:rsidRDefault="00777637" w:rsidP="00B25DC5">
            <w:pPr>
              <w:pStyle w:val="ListParagraph"/>
              <w:numPr>
                <w:ilvl w:val="0"/>
                <w:numId w:val="31"/>
              </w:numPr>
              <w:ind w:left="267" w:hanging="141"/>
            </w:pPr>
            <w:r w:rsidRPr="00777637">
              <w:t xml:space="preserve">Ask students to identify the two words that sound the same in the song </w:t>
            </w:r>
            <w:r w:rsidRPr="00B25DC5">
              <w:t>(fox and box).</w:t>
            </w:r>
          </w:p>
          <w:p w14:paraId="295BAC5A" w14:textId="77777777" w:rsidR="00B25DC5" w:rsidRDefault="00777637" w:rsidP="00B25DC5">
            <w:pPr>
              <w:pStyle w:val="ListParagraph"/>
              <w:numPr>
                <w:ilvl w:val="0"/>
                <w:numId w:val="31"/>
              </w:numPr>
              <w:ind w:left="267" w:hanging="141"/>
            </w:pPr>
            <w:r w:rsidRPr="00777637">
              <w:t xml:space="preserve">Continue to sing the song with the following phrases to replace the second line. </w:t>
            </w:r>
          </w:p>
          <w:p w14:paraId="0616F0BE" w14:textId="239F17AA" w:rsidR="00777637" w:rsidRPr="00777637" w:rsidRDefault="00777637" w:rsidP="00B25DC5">
            <w:pPr>
              <w:pStyle w:val="ListParagraph"/>
              <w:numPr>
                <w:ilvl w:val="0"/>
                <w:numId w:val="31"/>
              </w:numPr>
              <w:ind w:left="267" w:hanging="141"/>
            </w:pPr>
            <w:r w:rsidRPr="00777637">
              <w:t>As you sing the song, pause for the second rhyming word and allow students to sing the word they think rhymes. This should be easy and fun for students.</w:t>
            </w:r>
          </w:p>
          <w:p w14:paraId="391E65F1" w14:textId="68B4C07F" w:rsidR="00777637" w:rsidRPr="00614D56" w:rsidRDefault="00B25DC5" w:rsidP="00614D56">
            <w:pPr>
              <w:pStyle w:val="ListParagraph"/>
              <w:ind w:left="267"/>
              <w:rPr>
                <w:b/>
              </w:rPr>
            </w:pPr>
            <w:r w:rsidRPr="00614D56">
              <w:rPr>
                <w:b/>
              </w:rPr>
              <w:t>“</w:t>
            </w:r>
            <w:r w:rsidR="00777637" w:rsidRPr="00614D56">
              <w:rPr>
                <w:b/>
              </w:rPr>
              <w:t>We'll take a little whale and put it in a pail</w:t>
            </w:r>
            <w:r w:rsidRPr="00614D56">
              <w:rPr>
                <w:b/>
              </w:rPr>
              <w:t>”</w:t>
            </w:r>
          </w:p>
          <w:p w14:paraId="5E399BE0" w14:textId="66E72AE0" w:rsidR="00777637" w:rsidRPr="00614D56" w:rsidRDefault="00B25DC5" w:rsidP="00614D56">
            <w:pPr>
              <w:pStyle w:val="ListParagraph"/>
              <w:ind w:left="267"/>
              <w:rPr>
                <w:b/>
              </w:rPr>
            </w:pPr>
            <w:r w:rsidRPr="00614D56">
              <w:rPr>
                <w:b/>
              </w:rPr>
              <w:t>“</w:t>
            </w:r>
            <w:r w:rsidR="00777637" w:rsidRPr="00614D56">
              <w:rPr>
                <w:b/>
              </w:rPr>
              <w:t>We'll take a little frog and put it on a log</w:t>
            </w:r>
            <w:r w:rsidRPr="00614D56">
              <w:rPr>
                <w:b/>
              </w:rPr>
              <w:t>”</w:t>
            </w:r>
          </w:p>
          <w:p w14:paraId="631DCB98" w14:textId="3826E27E" w:rsidR="00777637" w:rsidRPr="00614D56" w:rsidRDefault="00B25DC5" w:rsidP="00614D56">
            <w:pPr>
              <w:pStyle w:val="ListParagraph"/>
              <w:ind w:left="267"/>
              <w:rPr>
                <w:b/>
              </w:rPr>
            </w:pPr>
            <w:r w:rsidRPr="00614D56">
              <w:rPr>
                <w:b/>
              </w:rPr>
              <w:t>“</w:t>
            </w:r>
            <w:r w:rsidR="00777637" w:rsidRPr="00614D56">
              <w:rPr>
                <w:b/>
              </w:rPr>
              <w:t>We'll take a little fish and put it on a dish</w:t>
            </w:r>
            <w:r w:rsidRPr="00614D56">
              <w:rPr>
                <w:b/>
              </w:rPr>
              <w:t>”</w:t>
            </w:r>
          </w:p>
          <w:p w14:paraId="3BB47D0B" w14:textId="53A4F924" w:rsidR="00686B1E" w:rsidRPr="00777637" w:rsidRDefault="00777637" w:rsidP="00614D56">
            <w:pPr>
              <w:pStyle w:val="ListParagraph"/>
              <w:numPr>
                <w:ilvl w:val="0"/>
                <w:numId w:val="31"/>
              </w:numPr>
              <w:ind w:left="267" w:hanging="141"/>
            </w:pPr>
            <w:r w:rsidRPr="00777637">
              <w:lastRenderedPageBreak/>
              <w:t>Allow students to sing the song together several more times using both the original lyrics and the three new verses.</w:t>
            </w:r>
          </w:p>
          <w:p w14:paraId="24BCE292" w14:textId="77777777" w:rsidR="003A31B0" w:rsidRDefault="00571290" w:rsidP="00571290">
            <w:pPr>
              <w:rPr>
                <w:b/>
              </w:rPr>
            </w:pPr>
            <w:r w:rsidRPr="00571290">
              <w:rPr>
                <w:b/>
              </w:rPr>
              <w:t xml:space="preserve">Day </w:t>
            </w:r>
            <w:r w:rsidR="00F508FD">
              <w:rPr>
                <w:b/>
              </w:rPr>
              <w:t>4</w:t>
            </w:r>
            <w:r w:rsidRPr="00571290">
              <w:rPr>
                <w:b/>
              </w:rPr>
              <w:t xml:space="preserve"> Lesson </w:t>
            </w:r>
            <w:r w:rsidR="00F508FD">
              <w:rPr>
                <w:b/>
              </w:rPr>
              <w:t>4</w:t>
            </w:r>
            <w:r w:rsidRPr="00571290">
              <w:rPr>
                <w:b/>
              </w:rPr>
              <w:t xml:space="preserve">: </w:t>
            </w:r>
            <w:r w:rsidR="000153A3">
              <w:rPr>
                <w:b/>
              </w:rPr>
              <w:t xml:space="preserve">15 </w:t>
            </w:r>
            <w:r w:rsidRPr="00571290">
              <w:rPr>
                <w:b/>
              </w:rPr>
              <w:t>Mins</w:t>
            </w:r>
            <w:r w:rsidR="003A31B0">
              <w:rPr>
                <w:b/>
              </w:rPr>
              <w:t>:</w:t>
            </w:r>
          </w:p>
          <w:p w14:paraId="30A3E665" w14:textId="77777777" w:rsidR="003A31B0" w:rsidRDefault="003A31B0" w:rsidP="003A31B0">
            <w:pPr>
              <w:pStyle w:val="ListParagraph"/>
              <w:numPr>
                <w:ilvl w:val="0"/>
                <w:numId w:val="35"/>
              </w:numPr>
              <w:ind w:left="287" w:hanging="142"/>
            </w:pPr>
            <w:r w:rsidRPr="003A31B0">
              <w:t xml:space="preserve">Before teaching this lesson, gather several objects with the same beginning or ending sound and put them in a paper bag. </w:t>
            </w:r>
          </w:p>
          <w:p w14:paraId="40B98231" w14:textId="1ACA71E2" w:rsidR="00571290" w:rsidRDefault="003A31B0" w:rsidP="003A31B0">
            <w:pPr>
              <w:pStyle w:val="ListParagraph"/>
              <w:numPr>
                <w:ilvl w:val="0"/>
                <w:numId w:val="35"/>
              </w:numPr>
              <w:ind w:left="287" w:hanging="142"/>
            </w:pPr>
            <w:r w:rsidRPr="003A31B0">
              <w:t>Some ideas might be a car and a jar, a nail and a nest, and so on.</w:t>
            </w:r>
          </w:p>
          <w:p w14:paraId="7B806678" w14:textId="77777777" w:rsidR="0028057F" w:rsidRDefault="0028057F" w:rsidP="003A31B0">
            <w:pPr>
              <w:pStyle w:val="ListParagraph"/>
              <w:numPr>
                <w:ilvl w:val="0"/>
                <w:numId w:val="35"/>
              </w:numPr>
              <w:ind w:left="287" w:hanging="142"/>
            </w:pPr>
            <w:r w:rsidRPr="0028057F">
              <w:t xml:space="preserve">Create sets of index cards (enough for each student to have one index card) with pictures that have the same beginning or ending sound. </w:t>
            </w:r>
          </w:p>
          <w:p w14:paraId="637F9FA0" w14:textId="32BF3CDA" w:rsidR="003A31B0" w:rsidRDefault="0028057F" w:rsidP="003A31B0">
            <w:pPr>
              <w:pStyle w:val="ListParagraph"/>
              <w:numPr>
                <w:ilvl w:val="0"/>
                <w:numId w:val="35"/>
              </w:numPr>
              <w:ind w:left="287" w:hanging="142"/>
            </w:pPr>
            <w:r w:rsidRPr="0028057F">
              <w:t>Each index card should have only one picture on it. The following pictures can be used:</w:t>
            </w:r>
          </w:p>
          <w:p w14:paraId="0A65D9F5" w14:textId="4DB58F6B" w:rsidR="00DF02F9" w:rsidRPr="00DF02F9" w:rsidRDefault="00DF02F9" w:rsidP="00DF02F9">
            <w:pPr>
              <w:pStyle w:val="ListParagraph"/>
              <w:numPr>
                <w:ilvl w:val="0"/>
                <w:numId w:val="37"/>
              </w:numPr>
              <w:rPr>
                <w:b/>
              </w:rPr>
            </w:pPr>
            <w:r w:rsidRPr="00DF02F9">
              <w:rPr>
                <w:b/>
              </w:rPr>
              <w:t>can – cat</w:t>
            </w:r>
          </w:p>
          <w:p w14:paraId="00674E2B" w14:textId="66261EE1" w:rsidR="00DF02F9" w:rsidRPr="00DF02F9" w:rsidRDefault="00DF02F9" w:rsidP="00DF02F9">
            <w:pPr>
              <w:pStyle w:val="ListParagraph"/>
              <w:numPr>
                <w:ilvl w:val="0"/>
                <w:numId w:val="37"/>
              </w:numPr>
              <w:rPr>
                <w:b/>
              </w:rPr>
            </w:pPr>
            <w:r w:rsidRPr="00DF02F9">
              <w:rPr>
                <w:b/>
              </w:rPr>
              <w:t>mat – mop</w:t>
            </w:r>
            <w:r w:rsidRPr="00DF02F9">
              <w:rPr>
                <w:b/>
              </w:rPr>
              <w:tab/>
            </w:r>
          </w:p>
          <w:p w14:paraId="1E98071D" w14:textId="56395671" w:rsidR="00DF02F9" w:rsidRPr="00DF02F9" w:rsidRDefault="00DF02F9" w:rsidP="00DF02F9">
            <w:pPr>
              <w:pStyle w:val="ListParagraph"/>
              <w:numPr>
                <w:ilvl w:val="0"/>
                <w:numId w:val="37"/>
              </w:numPr>
              <w:rPr>
                <w:b/>
              </w:rPr>
            </w:pPr>
            <w:r w:rsidRPr="00DF02F9">
              <w:rPr>
                <w:b/>
              </w:rPr>
              <w:t>mat – rat</w:t>
            </w:r>
            <w:r w:rsidRPr="00DF02F9">
              <w:rPr>
                <w:b/>
              </w:rPr>
              <w:tab/>
            </w:r>
          </w:p>
          <w:p w14:paraId="77B31817" w14:textId="0E04C751" w:rsidR="00DF02F9" w:rsidRPr="00DF02F9" w:rsidRDefault="00DF02F9" w:rsidP="00DF02F9">
            <w:pPr>
              <w:pStyle w:val="ListParagraph"/>
              <w:numPr>
                <w:ilvl w:val="0"/>
                <w:numId w:val="37"/>
              </w:numPr>
              <w:rPr>
                <w:b/>
              </w:rPr>
            </w:pPr>
            <w:r w:rsidRPr="00DF02F9">
              <w:rPr>
                <w:b/>
              </w:rPr>
              <w:t>sun – bone</w:t>
            </w:r>
          </w:p>
          <w:p w14:paraId="2CB01461" w14:textId="15862387" w:rsidR="00DF02F9" w:rsidRPr="00DF02F9" w:rsidRDefault="00DF02F9" w:rsidP="00DF02F9">
            <w:pPr>
              <w:pStyle w:val="ListParagraph"/>
              <w:numPr>
                <w:ilvl w:val="0"/>
                <w:numId w:val="37"/>
              </w:numPr>
              <w:rPr>
                <w:b/>
              </w:rPr>
            </w:pPr>
            <w:r w:rsidRPr="00DF02F9">
              <w:rPr>
                <w:b/>
              </w:rPr>
              <w:t>ball – doll</w:t>
            </w:r>
            <w:r w:rsidRPr="00DF02F9">
              <w:rPr>
                <w:b/>
              </w:rPr>
              <w:tab/>
            </w:r>
          </w:p>
          <w:p w14:paraId="14541B6A" w14:textId="77777777" w:rsidR="00DF02F9" w:rsidRPr="00DF02F9" w:rsidRDefault="00DF02F9" w:rsidP="00DF02F9">
            <w:pPr>
              <w:pStyle w:val="ListParagraph"/>
              <w:numPr>
                <w:ilvl w:val="0"/>
                <w:numId w:val="37"/>
              </w:numPr>
              <w:rPr>
                <w:b/>
              </w:rPr>
            </w:pPr>
            <w:r w:rsidRPr="00DF02F9">
              <w:rPr>
                <w:b/>
              </w:rPr>
              <w:t>bell – bear</w:t>
            </w:r>
          </w:p>
          <w:p w14:paraId="15011747" w14:textId="77777777" w:rsidR="00DF02F9" w:rsidRPr="00DF02F9" w:rsidRDefault="00DF02F9" w:rsidP="00DF02F9">
            <w:pPr>
              <w:pStyle w:val="ListParagraph"/>
              <w:numPr>
                <w:ilvl w:val="0"/>
                <w:numId w:val="37"/>
              </w:numPr>
              <w:rPr>
                <w:b/>
              </w:rPr>
            </w:pPr>
            <w:r w:rsidRPr="00DF02F9">
              <w:rPr>
                <w:b/>
              </w:rPr>
              <w:t>leg- egg</w:t>
            </w:r>
          </w:p>
          <w:p w14:paraId="4238096C" w14:textId="77777777" w:rsidR="00DF02F9" w:rsidRPr="00DF02F9" w:rsidRDefault="00DF02F9" w:rsidP="00DF02F9">
            <w:pPr>
              <w:pStyle w:val="ListParagraph"/>
              <w:numPr>
                <w:ilvl w:val="0"/>
                <w:numId w:val="37"/>
              </w:numPr>
              <w:rPr>
                <w:b/>
              </w:rPr>
            </w:pPr>
            <w:r w:rsidRPr="00DF02F9">
              <w:rPr>
                <w:b/>
              </w:rPr>
              <w:t xml:space="preserve">bus – mouse </w:t>
            </w:r>
          </w:p>
          <w:p w14:paraId="6D8E4DF6" w14:textId="7B1FFEFD" w:rsidR="00DF02F9" w:rsidRPr="003A31B0" w:rsidRDefault="00DF02F9" w:rsidP="00DF02F9">
            <w:pPr>
              <w:pStyle w:val="ListParagraph"/>
              <w:numPr>
                <w:ilvl w:val="0"/>
                <w:numId w:val="37"/>
              </w:numPr>
            </w:pPr>
            <w:r w:rsidRPr="00DF02F9">
              <w:rPr>
                <w:b/>
              </w:rPr>
              <w:t>nest - nut</w:t>
            </w:r>
            <w:r>
              <w:tab/>
            </w:r>
            <w:r>
              <w:tab/>
            </w:r>
          </w:p>
          <w:p w14:paraId="5A978BC9" w14:textId="41619514" w:rsidR="00971415" w:rsidRDefault="00DF02F9" w:rsidP="00DF02F9">
            <w:pPr>
              <w:pStyle w:val="ListParagraph"/>
              <w:numPr>
                <w:ilvl w:val="0"/>
                <w:numId w:val="35"/>
              </w:numPr>
              <w:ind w:left="287" w:hanging="142"/>
            </w:pPr>
            <w:r w:rsidRPr="00DF02F9">
              <w:t>When the index cards are complete, separate them into pairs that have the same beginning sound and pairs that have the same ending sound.</w:t>
            </w:r>
          </w:p>
          <w:p w14:paraId="066E416C" w14:textId="77777777" w:rsidR="00017AB7" w:rsidRDefault="00017AB7" w:rsidP="00017AB7">
            <w:pPr>
              <w:pStyle w:val="ListParagraph"/>
              <w:numPr>
                <w:ilvl w:val="0"/>
                <w:numId w:val="35"/>
              </w:numPr>
              <w:ind w:left="287" w:hanging="142"/>
            </w:pPr>
            <w:r>
              <w:t xml:space="preserve">Using the bag of objects, pull one object out of the bag. Ask students to identify the object. </w:t>
            </w:r>
          </w:p>
          <w:p w14:paraId="3DBC64EA" w14:textId="66953DBC" w:rsidR="00017AB7" w:rsidRDefault="00017AB7" w:rsidP="00017AB7">
            <w:pPr>
              <w:pStyle w:val="ListParagraph"/>
              <w:numPr>
                <w:ilvl w:val="0"/>
                <w:numId w:val="35"/>
              </w:numPr>
              <w:ind w:left="287" w:hanging="142"/>
            </w:pPr>
            <w:r>
              <w:t>Ask them what sound they hear at the end of the word. Have students make the sound (e.g., /n/ for can).</w:t>
            </w:r>
          </w:p>
          <w:p w14:paraId="27E826B4" w14:textId="77777777" w:rsidR="00017AB7" w:rsidRDefault="00017AB7" w:rsidP="00017AB7">
            <w:pPr>
              <w:pStyle w:val="ListParagraph"/>
              <w:numPr>
                <w:ilvl w:val="0"/>
                <w:numId w:val="35"/>
              </w:numPr>
              <w:ind w:left="287" w:hanging="142"/>
            </w:pPr>
            <w:r>
              <w:lastRenderedPageBreak/>
              <w:t xml:space="preserve">Begin a chant by slapping knees and clapping hands with the object. </w:t>
            </w:r>
          </w:p>
          <w:p w14:paraId="435D7903" w14:textId="1D823997" w:rsidR="00017AB7" w:rsidRDefault="00017AB7" w:rsidP="00017AB7">
            <w:pPr>
              <w:pStyle w:val="ListParagraph"/>
              <w:numPr>
                <w:ilvl w:val="0"/>
                <w:numId w:val="35"/>
              </w:numPr>
              <w:ind w:left="287" w:hanging="142"/>
            </w:pPr>
            <w:r>
              <w:t>For example, if the object was a can, the chant would go:</w:t>
            </w:r>
          </w:p>
          <w:p w14:paraId="2468DE94" w14:textId="7EDC6FE3" w:rsidR="00017AB7" w:rsidRDefault="00017AB7" w:rsidP="00017AB7">
            <w:pPr>
              <w:pStyle w:val="ListParagraph"/>
              <w:numPr>
                <w:ilvl w:val="0"/>
                <w:numId w:val="38"/>
              </w:numPr>
            </w:pPr>
            <w:r>
              <w:t>can – slap knees, clap hands</w:t>
            </w:r>
          </w:p>
          <w:p w14:paraId="69BD436F" w14:textId="0D185D16" w:rsidR="00017AB7" w:rsidRDefault="00017AB7" w:rsidP="00017AB7">
            <w:pPr>
              <w:pStyle w:val="ListParagraph"/>
              <w:numPr>
                <w:ilvl w:val="0"/>
                <w:numId w:val="38"/>
              </w:numPr>
            </w:pPr>
            <w:r>
              <w:t xml:space="preserve">or </w:t>
            </w:r>
          </w:p>
          <w:p w14:paraId="662F96F9" w14:textId="77777777" w:rsidR="00017AB7" w:rsidRDefault="00017AB7" w:rsidP="00017AB7">
            <w:pPr>
              <w:pStyle w:val="ListParagraph"/>
              <w:numPr>
                <w:ilvl w:val="0"/>
                <w:numId w:val="38"/>
              </w:numPr>
            </w:pPr>
            <w:r>
              <w:t>/n/ /n/ can – snapping three times</w:t>
            </w:r>
          </w:p>
          <w:p w14:paraId="57A0EE1D" w14:textId="61FBD413" w:rsidR="008E2AFC" w:rsidRPr="00DF02F9" w:rsidRDefault="00017AB7" w:rsidP="00017AB7">
            <w:pPr>
              <w:pStyle w:val="ListParagraph"/>
              <w:numPr>
                <w:ilvl w:val="0"/>
                <w:numId w:val="35"/>
              </w:numPr>
              <w:ind w:left="287" w:hanging="283"/>
            </w:pPr>
            <w:r>
              <w:t>Continue the chant with all objects in the bag. NOTE: be sure to alternate the chant between beginning and ending sounds.</w:t>
            </w:r>
          </w:p>
          <w:p w14:paraId="5135F22C" w14:textId="77777777" w:rsidR="00971415" w:rsidRDefault="00971415" w:rsidP="00971415">
            <w:pPr>
              <w:rPr>
                <w:b/>
              </w:rPr>
            </w:pPr>
            <w:bookmarkStart w:id="0" w:name="_GoBack"/>
            <w:bookmarkEnd w:id="0"/>
          </w:p>
          <w:p w14:paraId="012DB69B" w14:textId="40171964" w:rsidR="00971415" w:rsidRPr="00971415" w:rsidRDefault="00971415" w:rsidP="00971415">
            <w:pPr>
              <w:rPr>
                <w:b/>
              </w:rPr>
            </w:pPr>
          </w:p>
        </w:tc>
      </w:tr>
      <w:tr w:rsidR="005A4652" w14:paraId="544156AA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0A97B91" w14:textId="77777777" w:rsidR="00EB2FF3" w:rsidRPr="00EB2FF3" w:rsidRDefault="00EB2FF3" w:rsidP="00EB2FF3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  <w:r w:rsidRPr="00EB2FF3">
              <w:rPr>
                <w:rFonts w:asciiTheme="majorHAnsi" w:eastAsiaTheme="majorEastAsia" w:hAnsiTheme="majorHAnsi" w:cstheme="majorBidi"/>
                <w:color w:val="F16522" w:themeColor="accent1"/>
              </w:rPr>
              <w:lastRenderedPageBreak/>
              <w:t>Assessment Activity</w:t>
            </w:r>
          </w:p>
          <w:p w14:paraId="42B08F4E" w14:textId="0B40974A" w:rsidR="006F5DC7" w:rsidRPr="00485065" w:rsidRDefault="00D329A0" w:rsidP="00485065">
            <w:pPr>
              <w:pStyle w:val="ListParagraph"/>
              <w:numPr>
                <w:ilvl w:val="0"/>
                <w:numId w:val="13"/>
              </w:numPr>
              <w:ind w:left="142" w:hanging="142"/>
            </w:pPr>
            <w:r w:rsidRPr="00D329A0">
              <w:t xml:space="preserve">Students should be assessed through observation and notes during the games and activities. </w:t>
            </w:r>
          </w:p>
        </w:tc>
        <w:tc>
          <w:tcPr>
            <w:tcW w:w="65" w:type="pct"/>
          </w:tcPr>
          <w:p w14:paraId="0A767BD4" w14:textId="77777777"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61C48F1" w14:textId="77777777" w:rsidR="00BB5607" w:rsidRDefault="00BB5607" w:rsidP="00BB5607">
            <w:pPr>
              <w:pStyle w:val="Heading2"/>
            </w:pPr>
            <w:r w:rsidRPr="00287F69">
              <w:t>Assessment Activity</w:t>
            </w:r>
          </w:p>
          <w:p w14:paraId="7E793B58" w14:textId="39682F8A" w:rsidR="0007578F" w:rsidRPr="00151B6D" w:rsidRDefault="00D329A0" w:rsidP="000F3C73">
            <w:pPr>
              <w:pStyle w:val="ListParagraph"/>
              <w:numPr>
                <w:ilvl w:val="0"/>
                <w:numId w:val="4"/>
              </w:numPr>
              <w:ind w:left="160" w:hanging="160"/>
            </w:pPr>
            <w:r w:rsidRPr="00D329A0">
              <w:t>Students can also be assessed using the worksheet they complete individually to see if they are able to isolate the phonemes.</w:t>
            </w:r>
          </w:p>
        </w:tc>
        <w:tc>
          <w:tcPr>
            <w:tcW w:w="118" w:type="pct"/>
          </w:tcPr>
          <w:p w14:paraId="0BE69C2D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90231E8" w14:textId="1CE72536" w:rsidR="00CB574B" w:rsidRDefault="00CB574B" w:rsidP="00EB2FF3"/>
        </w:tc>
      </w:tr>
      <w:tr w:rsidR="005A4652" w14:paraId="2739C41C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9A6993D" w14:textId="7F5870B0" w:rsidR="001F4D29" w:rsidRPr="001F4D29" w:rsidRDefault="001F4D29" w:rsidP="00BB5607">
            <w:pPr>
              <w:pStyle w:val="ListParagraph"/>
              <w:ind w:left="142"/>
            </w:pPr>
          </w:p>
        </w:tc>
        <w:tc>
          <w:tcPr>
            <w:tcW w:w="65" w:type="pct"/>
          </w:tcPr>
          <w:p w14:paraId="37519F10" w14:textId="77777777"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15003DA" w14:textId="3A6B26DB" w:rsidR="002F4915" w:rsidRPr="002F4915" w:rsidRDefault="002F4915" w:rsidP="002F4915">
            <w:pPr>
              <w:rPr>
                <w:b/>
              </w:rPr>
            </w:pPr>
          </w:p>
        </w:tc>
        <w:tc>
          <w:tcPr>
            <w:tcW w:w="118" w:type="pct"/>
          </w:tcPr>
          <w:p w14:paraId="05B09046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19B8B3E" w14:textId="77777777" w:rsidR="00C17E2A" w:rsidRDefault="00C17E2A"/>
        </w:tc>
      </w:tr>
      <w:tr w:rsidR="005A4652" w14:paraId="7185304E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E0950CF" w14:textId="75FAA9C4" w:rsidR="00C17E2A" w:rsidRPr="00F208E3" w:rsidRDefault="00C17E2A" w:rsidP="00BB5607">
            <w:pPr>
              <w:pStyle w:val="ListParagraph"/>
              <w:ind w:left="142"/>
            </w:pPr>
          </w:p>
        </w:tc>
        <w:tc>
          <w:tcPr>
            <w:tcW w:w="65" w:type="pct"/>
          </w:tcPr>
          <w:p w14:paraId="21473C1E" w14:textId="77777777" w:rsidR="00C17E2A" w:rsidRDefault="00C17E2A" w:rsidP="00287F69">
            <w:pPr>
              <w:pStyle w:val="Heading2"/>
            </w:pPr>
          </w:p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4D9FD2D" w14:textId="6331DC6F" w:rsidR="00CB08CC" w:rsidRPr="00287F69" w:rsidRDefault="00CB08CC" w:rsidP="00BB5607">
            <w:pPr>
              <w:pStyle w:val="ListParagraph"/>
              <w:ind w:left="160"/>
            </w:pPr>
          </w:p>
        </w:tc>
        <w:tc>
          <w:tcPr>
            <w:tcW w:w="118" w:type="pct"/>
          </w:tcPr>
          <w:p w14:paraId="79D27C9D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B038800" w14:textId="77777777" w:rsidR="00C17E2A" w:rsidRDefault="00C17E2A"/>
        </w:tc>
      </w:tr>
      <w:tr w:rsidR="005A4652" w14:paraId="0F1361F9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02F85058" w14:textId="77777777" w:rsidR="00C17E2A" w:rsidRDefault="00D27DC3">
            <w:pPr>
              <w:pStyle w:val="Heading2"/>
            </w:pPr>
            <w:r>
              <w:t>Summary</w:t>
            </w:r>
          </w:p>
          <w:p w14:paraId="1D9B050B" w14:textId="530787BD" w:rsidR="00EA5BCA" w:rsidRPr="00EA5BCA" w:rsidRDefault="00EA5BCA" w:rsidP="000F3C73">
            <w:pPr>
              <w:pStyle w:val="ListParagraph"/>
              <w:numPr>
                <w:ilvl w:val="0"/>
                <w:numId w:val="5"/>
              </w:numPr>
              <w:ind w:left="142" w:hanging="142"/>
            </w:pPr>
          </w:p>
        </w:tc>
        <w:tc>
          <w:tcPr>
            <w:tcW w:w="65" w:type="pct"/>
          </w:tcPr>
          <w:p w14:paraId="5F1D2F44" w14:textId="77777777"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DAB2D59" w14:textId="77777777" w:rsidR="00C17E2A" w:rsidRDefault="00C17E2A"/>
        </w:tc>
        <w:tc>
          <w:tcPr>
            <w:tcW w:w="118" w:type="pct"/>
          </w:tcPr>
          <w:p w14:paraId="2AF7B3E2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C17E2A" w:rsidRDefault="00C17E2A"/>
        </w:tc>
      </w:tr>
    </w:tbl>
    <w:p w14:paraId="75A246ED" w14:textId="77777777" w:rsidR="00C17E2A" w:rsidRDefault="00C17E2A"/>
    <w:sectPr w:rsidR="00C17E2A">
      <w:footerReference w:type="default" r:id="rId20"/>
      <w:headerReference w:type="first" r:id="rId21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93A763" w14:textId="77777777" w:rsidR="00C00878" w:rsidRDefault="00C00878">
      <w:pPr>
        <w:spacing w:before="0" w:after="0" w:line="240" w:lineRule="auto"/>
      </w:pPr>
      <w:r>
        <w:separator/>
      </w:r>
    </w:p>
  </w:endnote>
  <w:endnote w:type="continuationSeparator" w:id="0">
    <w:p w14:paraId="4DAFD68E" w14:textId="77777777" w:rsidR="00C00878" w:rsidRDefault="00C0087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0EB06" w14:textId="77777777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60BA90" w14:textId="77777777" w:rsidR="00C00878" w:rsidRDefault="00C00878">
      <w:pPr>
        <w:spacing w:before="0" w:after="0" w:line="240" w:lineRule="auto"/>
      </w:pPr>
      <w:r>
        <w:separator/>
      </w:r>
    </w:p>
  </w:footnote>
  <w:footnote w:type="continuationSeparator" w:id="0">
    <w:p w14:paraId="73E85AFB" w14:textId="77777777" w:rsidR="00C00878" w:rsidRDefault="00C0087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E7E07" w14:textId="0F5B0494" w:rsidR="00A25094" w:rsidRDefault="00B36C8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2E10E22"/>
    <w:multiLevelType w:val="hybridMultilevel"/>
    <w:tmpl w:val="05A6083C"/>
    <w:lvl w:ilvl="0" w:tplc="3FE480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01FC7"/>
    <w:multiLevelType w:val="hybridMultilevel"/>
    <w:tmpl w:val="CD7230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6F428E"/>
    <w:multiLevelType w:val="hybridMultilevel"/>
    <w:tmpl w:val="6F7EB5F4"/>
    <w:lvl w:ilvl="0" w:tplc="FBD814F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DA3CC3"/>
    <w:multiLevelType w:val="hybridMultilevel"/>
    <w:tmpl w:val="677A4BA2"/>
    <w:lvl w:ilvl="0" w:tplc="0809000F">
      <w:start w:val="1"/>
      <w:numFmt w:val="decimal"/>
      <w:lvlText w:val="%1."/>
      <w:lvlJc w:val="left"/>
      <w:pPr>
        <w:ind w:left="764" w:hanging="360"/>
      </w:pPr>
    </w:lvl>
    <w:lvl w:ilvl="1" w:tplc="08090019" w:tentative="1">
      <w:start w:val="1"/>
      <w:numFmt w:val="lowerLetter"/>
      <w:lvlText w:val="%2."/>
      <w:lvlJc w:val="left"/>
      <w:pPr>
        <w:ind w:left="1484" w:hanging="360"/>
      </w:pPr>
    </w:lvl>
    <w:lvl w:ilvl="2" w:tplc="0809001B" w:tentative="1">
      <w:start w:val="1"/>
      <w:numFmt w:val="lowerRoman"/>
      <w:lvlText w:val="%3."/>
      <w:lvlJc w:val="right"/>
      <w:pPr>
        <w:ind w:left="2204" w:hanging="180"/>
      </w:pPr>
    </w:lvl>
    <w:lvl w:ilvl="3" w:tplc="0809000F" w:tentative="1">
      <w:start w:val="1"/>
      <w:numFmt w:val="decimal"/>
      <w:lvlText w:val="%4."/>
      <w:lvlJc w:val="left"/>
      <w:pPr>
        <w:ind w:left="2924" w:hanging="360"/>
      </w:pPr>
    </w:lvl>
    <w:lvl w:ilvl="4" w:tplc="08090019" w:tentative="1">
      <w:start w:val="1"/>
      <w:numFmt w:val="lowerLetter"/>
      <w:lvlText w:val="%5."/>
      <w:lvlJc w:val="left"/>
      <w:pPr>
        <w:ind w:left="3644" w:hanging="360"/>
      </w:pPr>
    </w:lvl>
    <w:lvl w:ilvl="5" w:tplc="0809001B" w:tentative="1">
      <w:start w:val="1"/>
      <w:numFmt w:val="lowerRoman"/>
      <w:lvlText w:val="%6."/>
      <w:lvlJc w:val="right"/>
      <w:pPr>
        <w:ind w:left="4364" w:hanging="180"/>
      </w:pPr>
    </w:lvl>
    <w:lvl w:ilvl="6" w:tplc="0809000F" w:tentative="1">
      <w:start w:val="1"/>
      <w:numFmt w:val="decimal"/>
      <w:lvlText w:val="%7."/>
      <w:lvlJc w:val="left"/>
      <w:pPr>
        <w:ind w:left="5084" w:hanging="360"/>
      </w:pPr>
    </w:lvl>
    <w:lvl w:ilvl="7" w:tplc="08090019" w:tentative="1">
      <w:start w:val="1"/>
      <w:numFmt w:val="lowerLetter"/>
      <w:lvlText w:val="%8."/>
      <w:lvlJc w:val="left"/>
      <w:pPr>
        <w:ind w:left="5804" w:hanging="360"/>
      </w:pPr>
    </w:lvl>
    <w:lvl w:ilvl="8" w:tplc="08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5" w15:restartNumberingAfterBreak="0">
    <w:nsid w:val="0801517D"/>
    <w:multiLevelType w:val="hybridMultilevel"/>
    <w:tmpl w:val="7E32C0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D839D6"/>
    <w:multiLevelType w:val="hybridMultilevel"/>
    <w:tmpl w:val="12A243F8"/>
    <w:lvl w:ilvl="0" w:tplc="0809000F">
      <w:start w:val="1"/>
      <w:numFmt w:val="decimal"/>
      <w:lvlText w:val="%1."/>
      <w:lvlJc w:val="left"/>
      <w:pPr>
        <w:ind w:left="1164" w:hanging="360"/>
      </w:pPr>
    </w:lvl>
    <w:lvl w:ilvl="1" w:tplc="08090019" w:tentative="1">
      <w:start w:val="1"/>
      <w:numFmt w:val="lowerLetter"/>
      <w:lvlText w:val="%2."/>
      <w:lvlJc w:val="left"/>
      <w:pPr>
        <w:ind w:left="1884" w:hanging="360"/>
      </w:pPr>
    </w:lvl>
    <w:lvl w:ilvl="2" w:tplc="0809001B" w:tentative="1">
      <w:start w:val="1"/>
      <w:numFmt w:val="lowerRoman"/>
      <w:lvlText w:val="%3."/>
      <w:lvlJc w:val="right"/>
      <w:pPr>
        <w:ind w:left="2604" w:hanging="180"/>
      </w:pPr>
    </w:lvl>
    <w:lvl w:ilvl="3" w:tplc="0809000F" w:tentative="1">
      <w:start w:val="1"/>
      <w:numFmt w:val="decimal"/>
      <w:lvlText w:val="%4."/>
      <w:lvlJc w:val="left"/>
      <w:pPr>
        <w:ind w:left="3324" w:hanging="360"/>
      </w:pPr>
    </w:lvl>
    <w:lvl w:ilvl="4" w:tplc="08090019" w:tentative="1">
      <w:start w:val="1"/>
      <w:numFmt w:val="lowerLetter"/>
      <w:lvlText w:val="%5."/>
      <w:lvlJc w:val="left"/>
      <w:pPr>
        <w:ind w:left="4044" w:hanging="360"/>
      </w:pPr>
    </w:lvl>
    <w:lvl w:ilvl="5" w:tplc="0809001B" w:tentative="1">
      <w:start w:val="1"/>
      <w:numFmt w:val="lowerRoman"/>
      <w:lvlText w:val="%6."/>
      <w:lvlJc w:val="right"/>
      <w:pPr>
        <w:ind w:left="4764" w:hanging="180"/>
      </w:pPr>
    </w:lvl>
    <w:lvl w:ilvl="6" w:tplc="0809000F" w:tentative="1">
      <w:start w:val="1"/>
      <w:numFmt w:val="decimal"/>
      <w:lvlText w:val="%7."/>
      <w:lvlJc w:val="left"/>
      <w:pPr>
        <w:ind w:left="5484" w:hanging="360"/>
      </w:pPr>
    </w:lvl>
    <w:lvl w:ilvl="7" w:tplc="08090019" w:tentative="1">
      <w:start w:val="1"/>
      <w:numFmt w:val="lowerLetter"/>
      <w:lvlText w:val="%8."/>
      <w:lvlJc w:val="left"/>
      <w:pPr>
        <w:ind w:left="6204" w:hanging="360"/>
      </w:pPr>
    </w:lvl>
    <w:lvl w:ilvl="8" w:tplc="0809001B" w:tentative="1">
      <w:start w:val="1"/>
      <w:numFmt w:val="lowerRoman"/>
      <w:lvlText w:val="%9."/>
      <w:lvlJc w:val="right"/>
      <w:pPr>
        <w:ind w:left="6924" w:hanging="180"/>
      </w:pPr>
    </w:lvl>
  </w:abstractNum>
  <w:abstractNum w:abstractNumId="7" w15:restartNumberingAfterBreak="0">
    <w:nsid w:val="0FB138A1"/>
    <w:multiLevelType w:val="hybridMultilevel"/>
    <w:tmpl w:val="67AA673A"/>
    <w:lvl w:ilvl="0" w:tplc="71A64DC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3" w:hanging="360"/>
      </w:pPr>
    </w:lvl>
    <w:lvl w:ilvl="2" w:tplc="0809001B" w:tentative="1">
      <w:start w:val="1"/>
      <w:numFmt w:val="lowerRoman"/>
      <w:lvlText w:val="%3."/>
      <w:lvlJc w:val="right"/>
      <w:pPr>
        <w:ind w:left="2793" w:hanging="180"/>
      </w:pPr>
    </w:lvl>
    <w:lvl w:ilvl="3" w:tplc="0809000F" w:tentative="1">
      <w:start w:val="1"/>
      <w:numFmt w:val="decimal"/>
      <w:lvlText w:val="%4."/>
      <w:lvlJc w:val="left"/>
      <w:pPr>
        <w:ind w:left="3513" w:hanging="360"/>
      </w:pPr>
    </w:lvl>
    <w:lvl w:ilvl="4" w:tplc="08090019" w:tentative="1">
      <w:start w:val="1"/>
      <w:numFmt w:val="lowerLetter"/>
      <w:lvlText w:val="%5."/>
      <w:lvlJc w:val="left"/>
      <w:pPr>
        <w:ind w:left="4233" w:hanging="360"/>
      </w:pPr>
    </w:lvl>
    <w:lvl w:ilvl="5" w:tplc="0809001B" w:tentative="1">
      <w:start w:val="1"/>
      <w:numFmt w:val="lowerRoman"/>
      <w:lvlText w:val="%6."/>
      <w:lvlJc w:val="right"/>
      <w:pPr>
        <w:ind w:left="4953" w:hanging="180"/>
      </w:pPr>
    </w:lvl>
    <w:lvl w:ilvl="6" w:tplc="0809000F" w:tentative="1">
      <w:start w:val="1"/>
      <w:numFmt w:val="decimal"/>
      <w:lvlText w:val="%7."/>
      <w:lvlJc w:val="left"/>
      <w:pPr>
        <w:ind w:left="5673" w:hanging="360"/>
      </w:pPr>
    </w:lvl>
    <w:lvl w:ilvl="7" w:tplc="08090019" w:tentative="1">
      <w:start w:val="1"/>
      <w:numFmt w:val="lowerLetter"/>
      <w:lvlText w:val="%8."/>
      <w:lvlJc w:val="left"/>
      <w:pPr>
        <w:ind w:left="6393" w:hanging="360"/>
      </w:pPr>
    </w:lvl>
    <w:lvl w:ilvl="8" w:tplc="0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10C50C01"/>
    <w:multiLevelType w:val="hybridMultilevel"/>
    <w:tmpl w:val="677A4BA2"/>
    <w:lvl w:ilvl="0" w:tplc="0809000F">
      <w:start w:val="1"/>
      <w:numFmt w:val="decimal"/>
      <w:lvlText w:val="%1."/>
      <w:lvlJc w:val="left"/>
      <w:pPr>
        <w:ind w:left="764" w:hanging="360"/>
      </w:pPr>
    </w:lvl>
    <w:lvl w:ilvl="1" w:tplc="08090019" w:tentative="1">
      <w:start w:val="1"/>
      <w:numFmt w:val="lowerLetter"/>
      <w:lvlText w:val="%2."/>
      <w:lvlJc w:val="left"/>
      <w:pPr>
        <w:ind w:left="1484" w:hanging="360"/>
      </w:pPr>
    </w:lvl>
    <w:lvl w:ilvl="2" w:tplc="0809001B" w:tentative="1">
      <w:start w:val="1"/>
      <w:numFmt w:val="lowerRoman"/>
      <w:lvlText w:val="%3."/>
      <w:lvlJc w:val="right"/>
      <w:pPr>
        <w:ind w:left="2204" w:hanging="180"/>
      </w:pPr>
    </w:lvl>
    <w:lvl w:ilvl="3" w:tplc="0809000F" w:tentative="1">
      <w:start w:val="1"/>
      <w:numFmt w:val="decimal"/>
      <w:lvlText w:val="%4."/>
      <w:lvlJc w:val="left"/>
      <w:pPr>
        <w:ind w:left="2924" w:hanging="360"/>
      </w:pPr>
    </w:lvl>
    <w:lvl w:ilvl="4" w:tplc="08090019" w:tentative="1">
      <w:start w:val="1"/>
      <w:numFmt w:val="lowerLetter"/>
      <w:lvlText w:val="%5."/>
      <w:lvlJc w:val="left"/>
      <w:pPr>
        <w:ind w:left="3644" w:hanging="360"/>
      </w:pPr>
    </w:lvl>
    <w:lvl w:ilvl="5" w:tplc="0809001B" w:tentative="1">
      <w:start w:val="1"/>
      <w:numFmt w:val="lowerRoman"/>
      <w:lvlText w:val="%6."/>
      <w:lvlJc w:val="right"/>
      <w:pPr>
        <w:ind w:left="4364" w:hanging="180"/>
      </w:pPr>
    </w:lvl>
    <w:lvl w:ilvl="6" w:tplc="0809000F" w:tentative="1">
      <w:start w:val="1"/>
      <w:numFmt w:val="decimal"/>
      <w:lvlText w:val="%7."/>
      <w:lvlJc w:val="left"/>
      <w:pPr>
        <w:ind w:left="5084" w:hanging="360"/>
      </w:pPr>
    </w:lvl>
    <w:lvl w:ilvl="7" w:tplc="08090019" w:tentative="1">
      <w:start w:val="1"/>
      <w:numFmt w:val="lowerLetter"/>
      <w:lvlText w:val="%8."/>
      <w:lvlJc w:val="left"/>
      <w:pPr>
        <w:ind w:left="5804" w:hanging="360"/>
      </w:pPr>
    </w:lvl>
    <w:lvl w:ilvl="8" w:tplc="08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9" w15:restartNumberingAfterBreak="0">
    <w:nsid w:val="14F93D66"/>
    <w:multiLevelType w:val="hybridMultilevel"/>
    <w:tmpl w:val="6F941A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D76A4B"/>
    <w:multiLevelType w:val="hybridMultilevel"/>
    <w:tmpl w:val="B386D4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676186"/>
    <w:multiLevelType w:val="hybridMultilevel"/>
    <w:tmpl w:val="1C5EC0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DD0FE5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B21BB9"/>
    <w:multiLevelType w:val="hybridMultilevel"/>
    <w:tmpl w:val="915E53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D77951"/>
    <w:multiLevelType w:val="hybridMultilevel"/>
    <w:tmpl w:val="D59C3F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CA301E"/>
    <w:multiLevelType w:val="hybridMultilevel"/>
    <w:tmpl w:val="FF06370A"/>
    <w:lvl w:ilvl="0" w:tplc="06844AD6">
      <w:start w:val="1"/>
      <w:numFmt w:val="decimal"/>
      <w:lvlText w:val="%1."/>
      <w:lvlJc w:val="left"/>
      <w:pPr>
        <w:ind w:left="662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382" w:hanging="360"/>
      </w:pPr>
    </w:lvl>
    <w:lvl w:ilvl="2" w:tplc="0809001B" w:tentative="1">
      <w:start w:val="1"/>
      <w:numFmt w:val="lowerRoman"/>
      <w:lvlText w:val="%3."/>
      <w:lvlJc w:val="right"/>
      <w:pPr>
        <w:ind w:left="2102" w:hanging="180"/>
      </w:pPr>
    </w:lvl>
    <w:lvl w:ilvl="3" w:tplc="0809000F" w:tentative="1">
      <w:start w:val="1"/>
      <w:numFmt w:val="decimal"/>
      <w:lvlText w:val="%4."/>
      <w:lvlJc w:val="left"/>
      <w:pPr>
        <w:ind w:left="2822" w:hanging="360"/>
      </w:pPr>
    </w:lvl>
    <w:lvl w:ilvl="4" w:tplc="08090019" w:tentative="1">
      <w:start w:val="1"/>
      <w:numFmt w:val="lowerLetter"/>
      <w:lvlText w:val="%5."/>
      <w:lvlJc w:val="left"/>
      <w:pPr>
        <w:ind w:left="3542" w:hanging="360"/>
      </w:pPr>
    </w:lvl>
    <w:lvl w:ilvl="5" w:tplc="0809001B" w:tentative="1">
      <w:start w:val="1"/>
      <w:numFmt w:val="lowerRoman"/>
      <w:lvlText w:val="%6."/>
      <w:lvlJc w:val="right"/>
      <w:pPr>
        <w:ind w:left="4262" w:hanging="180"/>
      </w:pPr>
    </w:lvl>
    <w:lvl w:ilvl="6" w:tplc="0809000F" w:tentative="1">
      <w:start w:val="1"/>
      <w:numFmt w:val="decimal"/>
      <w:lvlText w:val="%7."/>
      <w:lvlJc w:val="left"/>
      <w:pPr>
        <w:ind w:left="4982" w:hanging="360"/>
      </w:pPr>
    </w:lvl>
    <w:lvl w:ilvl="7" w:tplc="08090019" w:tentative="1">
      <w:start w:val="1"/>
      <w:numFmt w:val="lowerLetter"/>
      <w:lvlText w:val="%8."/>
      <w:lvlJc w:val="left"/>
      <w:pPr>
        <w:ind w:left="5702" w:hanging="360"/>
      </w:pPr>
    </w:lvl>
    <w:lvl w:ilvl="8" w:tplc="0809001B" w:tentative="1">
      <w:start w:val="1"/>
      <w:numFmt w:val="lowerRoman"/>
      <w:lvlText w:val="%9."/>
      <w:lvlJc w:val="right"/>
      <w:pPr>
        <w:ind w:left="6422" w:hanging="180"/>
      </w:pPr>
    </w:lvl>
  </w:abstractNum>
  <w:abstractNum w:abstractNumId="16" w15:restartNumberingAfterBreak="0">
    <w:nsid w:val="279B14BF"/>
    <w:multiLevelType w:val="hybridMultilevel"/>
    <w:tmpl w:val="2CA62AD8"/>
    <w:lvl w:ilvl="0" w:tplc="08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84" w:hanging="360"/>
      </w:pPr>
    </w:lvl>
    <w:lvl w:ilvl="2" w:tplc="0809001B" w:tentative="1">
      <w:start w:val="1"/>
      <w:numFmt w:val="lowerRoman"/>
      <w:lvlText w:val="%3."/>
      <w:lvlJc w:val="right"/>
      <w:pPr>
        <w:ind w:left="2204" w:hanging="180"/>
      </w:pPr>
    </w:lvl>
    <w:lvl w:ilvl="3" w:tplc="0809000F" w:tentative="1">
      <w:start w:val="1"/>
      <w:numFmt w:val="decimal"/>
      <w:lvlText w:val="%4."/>
      <w:lvlJc w:val="left"/>
      <w:pPr>
        <w:ind w:left="2924" w:hanging="360"/>
      </w:pPr>
    </w:lvl>
    <w:lvl w:ilvl="4" w:tplc="08090019" w:tentative="1">
      <w:start w:val="1"/>
      <w:numFmt w:val="lowerLetter"/>
      <w:lvlText w:val="%5."/>
      <w:lvlJc w:val="left"/>
      <w:pPr>
        <w:ind w:left="3644" w:hanging="360"/>
      </w:pPr>
    </w:lvl>
    <w:lvl w:ilvl="5" w:tplc="0809001B" w:tentative="1">
      <w:start w:val="1"/>
      <w:numFmt w:val="lowerRoman"/>
      <w:lvlText w:val="%6."/>
      <w:lvlJc w:val="right"/>
      <w:pPr>
        <w:ind w:left="4364" w:hanging="180"/>
      </w:pPr>
    </w:lvl>
    <w:lvl w:ilvl="6" w:tplc="0809000F" w:tentative="1">
      <w:start w:val="1"/>
      <w:numFmt w:val="decimal"/>
      <w:lvlText w:val="%7."/>
      <w:lvlJc w:val="left"/>
      <w:pPr>
        <w:ind w:left="5084" w:hanging="360"/>
      </w:pPr>
    </w:lvl>
    <w:lvl w:ilvl="7" w:tplc="08090019" w:tentative="1">
      <w:start w:val="1"/>
      <w:numFmt w:val="lowerLetter"/>
      <w:lvlText w:val="%8."/>
      <w:lvlJc w:val="left"/>
      <w:pPr>
        <w:ind w:left="5804" w:hanging="360"/>
      </w:pPr>
    </w:lvl>
    <w:lvl w:ilvl="8" w:tplc="08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17" w15:restartNumberingAfterBreak="0">
    <w:nsid w:val="29EF7ADD"/>
    <w:multiLevelType w:val="hybridMultilevel"/>
    <w:tmpl w:val="E9E211F4"/>
    <w:lvl w:ilvl="0" w:tplc="0809000F">
      <w:start w:val="1"/>
      <w:numFmt w:val="decimal"/>
      <w:lvlText w:val="%1."/>
      <w:lvlJc w:val="left"/>
      <w:pPr>
        <w:ind w:left="846" w:hanging="360"/>
      </w:pPr>
    </w:lvl>
    <w:lvl w:ilvl="1" w:tplc="08090019" w:tentative="1">
      <w:start w:val="1"/>
      <w:numFmt w:val="lowerLetter"/>
      <w:lvlText w:val="%2."/>
      <w:lvlJc w:val="left"/>
      <w:pPr>
        <w:ind w:left="1566" w:hanging="360"/>
      </w:pPr>
    </w:lvl>
    <w:lvl w:ilvl="2" w:tplc="0809001B" w:tentative="1">
      <w:start w:val="1"/>
      <w:numFmt w:val="lowerRoman"/>
      <w:lvlText w:val="%3."/>
      <w:lvlJc w:val="right"/>
      <w:pPr>
        <w:ind w:left="2286" w:hanging="180"/>
      </w:pPr>
    </w:lvl>
    <w:lvl w:ilvl="3" w:tplc="0809000F" w:tentative="1">
      <w:start w:val="1"/>
      <w:numFmt w:val="decimal"/>
      <w:lvlText w:val="%4."/>
      <w:lvlJc w:val="left"/>
      <w:pPr>
        <w:ind w:left="3006" w:hanging="360"/>
      </w:pPr>
    </w:lvl>
    <w:lvl w:ilvl="4" w:tplc="08090019" w:tentative="1">
      <w:start w:val="1"/>
      <w:numFmt w:val="lowerLetter"/>
      <w:lvlText w:val="%5."/>
      <w:lvlJc w:val="left"/>
      <w:pPr>
        <w:ind w:left="3726" w:hanging="360"/>
      </w:pPr>
    </w:lvl>
    <w:lvl w:ilvl="5" w:tplc="0809001B" w:tentative="1">
      <w:start w:val="1"/>
      <w:numFmt w:val="lowerRoman"/>
      <w:lvlText w:val="%6."/>
      <w:lvlJc w:val="right"/>
      <w:pPr>
        <w:ind w:left="4446" w:hanging="180"/>
      </w:pPr>
    </w:lvl>
    <w:lvl w:ilvl="6" w:tplc="0809000F" w:tentative="1">
      <w:start w:val="1"/>
      <w:numFmt w:val="decimal"/>
      <w:lvlText w:val="%7."/>
      <w:lvlJc w:val="left"/>
      <w:pPr>
        <w:ind w:left="5166" w:hanging="360"/>
      </w:pPr>
    </w:lvl>
    <w:lvl w:ilvl="7" w:tplc="08090019" w:tentative="1">
      <w:start w:val="1"/>
      <w:numFmt w:val="lowerLetter"/>
      <w:lvlText w:val="%8."/>
      <w:lvlJc w:val="left"/>
      <w:pPr>
        <w:ind w:left="5886" w:hanging="360"/>
      </w:pPr>
    </w:lvl>
    <w:lvl w:ilvl="8" w:tplc="080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18" w15:restartNumberingAfterBreak="0">
    <w:nsid w:val="2AA371BF"/>
    <w:multiLevelType w:val="hybridMultilevel"/>
    <w:tmpl w:val="64C426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B37B4E"/>
    <w:multiLevelType w:val="hybridMultilevel"/>
    <w:tmpl w:val="DEF4F11A"/>
    <w:lvl w:ilvl="0" w:tplc="0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020B77"/>
    <w:multiLevelType w:val="hybridMultilevel"/>
    <w:tmpl w:val="677A4BA2"/>
    <w:lvl w:ilvl="0" w:tplc="0809000F">
      <w:start w:val="1"/>
      <w:numFmt w:val="decimal"/>
      <w:lvlText w:val="%1."/>
      <w:lvlJc w:val="left"/>
      <w:pPr>
        <w:ind w:left="764" w:hanging="360"/>
      </w:pPr>
    </w:lvl>
    <w:lvl w:ilvl="1" w:tplc="08090019" w:tentative="1">
      <w:start w:val="1"/>
      <w:numFmt w:val="lowerLetter"/>
      <w:lvlText w:val="%2."/>
      <w:lvlJc w:val="left"/>
      <w:pPr>
        <w:ind w:left="1484" w:hanging="360"/>
      </w:pPr>
    </w:lvl>
    <w:lvl w:ilvl="2" w:tplc="0809001B" w:tentative="1">
      <w:start w:val="1"/>
      <w:numFmt w:val="lowerRoman"/>
      <w:lvlText w:val="%3."/>
      <w:lvlJc w:val="right"/>
      <w:pPr>
        <w:ind w:left="2204" w:hanging="180"/>
      </w:pPr>
    </w:lvl>
    <w:lvl w:ilvl="3" w:tplc="0809000F" w:tentative="1">
      <w:start w:val="1"/>
      <w:numFmt w:val="decimal"/>
      <w:lvlText w:val="%4."/>
      <w:lvlJc w:val="left"/>
      <w:pPr>
        <w:ind w:left="2924" w:hanging="360"/>
      </w:pPr>
    </w:lvl>
    <w:lvl w:ilvl="4" w:tplc="08090019" w:tentative="1">
      <w:start w:val="1"/>
      <w:numFmt w:val="lowerLetter"/>
      <w:lvlText w:val="%5."/>
      <w:lvlJc w:val="left"/>
      <w:pPr>
        <w:ind w:left="3644" w:hanging="360"/>
      </w:pPr>
    </w:lvl>
    <w:lvl w:ilvl="5" w:tplc="0809001B" w:tentative="1">
      <w:start w:val="1"/>
      <w:numFmt w:val="lowerRoman"/>
      <w:lvlText w:val="%6."/>
      <w:lvlJc w:val="right"/>
      <w:pPr>
        <w:ind w:left="4364" w:hanging="180"/>
      </w:pPr>
    </w:lvl>
    <w:lvl w:ilvl="6" w:tplc="0809000F" w:tentative="1">
      <w:start w:val="1"/>
      <w:numFmt w:val="decimal"/>
      <w:lvlText w:val="%7."/>
      <w:lvlJc w:val="left"/>
      <w:pPr>
        <w:ind w:left="5084" w:hanging="360"/>
      </w:pPr>
    </w:lvl>
    <w:lvl w:ilvl="7" w:tplc="08090019" w:tentative="1">
      <w:start w:val="1"/>
      <w:numFmt w:val="lowerLetter"/>
      <w:lvlText w:val="%8."/>
      <w:lvlJc w:val="left"/>
      <w:pPr>
        <w:ind w:left="5804" w:hanging="360"/>
      </w:pPr>
    </w:lvl>
    <w:lvl w:ilvl="8" w:tplc="08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22" w15:restartNumberingAfterBreak="0">
    <w:nsid w:val="40F95D7E"/>
    <w:multiLevelType w:val="hybridMultilevel"/>
    <w:tmpl w:val="E9E211F4"/>
    <w:lvl w:ilvl="0" w:tplc="0809000F">
      <w:start w:val="1"/>
      <w:numFmt w:val="decimal"/>
      <w:lvlText w:val="%1."/>
      <w:lvlJc w:val="left"/>
      <w:pPr>
        <w:ind w:left="846" w:hanging="360"/>
      </w:pPr>
    </w:lvl>
    <w:lvl w:ilvl="1" w:tplc="08090019" w:tentative="1">
      <w:start w:val="1"/>
      <w:numFmt w:val="lowerLetter"/>
      <w:lvlText w:val="%2."/>
      <w:lvlJc w:val="left"/>
      <w:pPr>
        <w:ind w:left="1566" w:hanging="360"/>
      </w:pPr>
    </w:lvl>
    <w:lvl w:ilvl="2" w:tplc="0809001B" w:tentative="1">
      <w:start w:val="1"/>
      <w:numFmt w:val="lowerRoman"/>
      <w:lvlText w:val="%3."/>
      <w:lvlJc w:val="right"/>
      <w:pPr>
        <w:ind w:left="2286" w:hanging="180"/>
      </w:pPr>
    </w:lvl>
    <w:lvl w:ilvl="3" w:tplc="0809000F" w:tentative="1">
      <w:start w:val="1"/>
      <w:numFmt w:val="decimal"/>
      <w:lvlText w:val="%4."/>
      <w:lvlJc w:val="left"/>
      <w:pPr>
        <w:ind w:left="3006" w:hanging="360"/>
      </w:pPr>
    </w:lvl>
    <w:lvl w:ilvl="4" w:tplc="08090019" w:tentative="1">
      <w:start w:val="1"/>
      <w:numFmt w:val="lowerLetter"/>
      <w:lvlText w:val="%5."/>
      <w:lvlJc w:val="left"/>
      <w:pPr>
        <w:ind w:left="3726" w:hanging="360"/>
      </w:pPr>
    </w:lvl>
    <w:lvl w:ilvl="5" w:tplc="0809001B" w:tentative="1">
      <w:start w:val="1"/>
      <w:numFmt w:val="lowerRoman"/>
      <w:lvlText w:val="%6."/>
      <w:lvlJc w:val="right"/>
      <w:pPr>
        <w:ind w:left="4446" w:hanging="180"/>
      </w:pPr>
    </w:lvl>
    <w:lvl w:ilvl="6" w:tplc="0809000F" w:tentative="1">
      <w:start w:val="1"/>
      <w:numFmt w:val="decimal"/>
      <w:lvlText w:val="%7."/>
      <w:lvlJc w:val="left"/>
      <w:pPr>
        <w:ind w:left="5166" w:hanging="360"/>
      </w:pPr>
    </w:lvl>
    <w:lvl w:ilvl="7" w:tplc="08090019" w:tentative="1">
      <w:start w:val="1"/>
      <w:numFmt w:val="lowerLetter"/>
      <w:lvlText w:val="%8."/>
      <w:lvlJc w:val="left"/>
      <w:pPr>
        <w:ind w:left="5886" w:hanging="360"/>
      </w:pPr>
    </w:lvl>
    <w:lvl w:ilvl="8" w:tplc="080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23" w15:restartNumberingAfterBreak="0">
    <w:nsid w:val="477338B5"/>
    <w:multiLevelType w:val="hybridMultilevel"/>
    <w:tmpl w:val="05A6083C"/>
    <w:lvl w:ilvl="0" w:tplc="3FE480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3249B4"/>
    <w:multiLevelType w:val="hybridMultilevel"/>
    <w:tmpl w:val="1BC4A4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3D6D43"/>
    <w:multiLevelType w:val="hybridMultilevel"/>
    <w:tmpl w:val="514EB7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843249"/>
    <w:multiLevelType w:val="hybridMultilevel"/>
    <w:tmpl w:val="9704F7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DA32F6"/>
    <w:multiLevelType w:val="hybridMultilevel"/>
    <w:tmpl w:val="7532926C"/>
    <w:lvl w:ilvl="0" w:tplc="0809000F">
      <w:start w:val="1"/>
      <w:numFmt w:val="decimal"/>
      <w:lvlText w:val="%1."/>
      <w:lvlJc w:val="left"/>
      <w:pPr>
        <w:ind w:left="846" w:hanging="360"/>
      </w:pPr>
    </w:lvl>
    <w:lvl w:ilvl="1" w:tplc="08090019" w:tentative="1">
      <w:start w:val="1"/>
      <w:numFmt w:val="lowerLetter"/>
      <w:lvlText w:val="%2."/>
      <w:lvlJc w:val="left"/>
      <w:pPr>
        <w:ind w:left="1566" w:hanging="360"/>
      </w:pPr>
    </w:lvl>
    <w:lvl w:ilvl="2" w:tplc="0809001B" w:tentative="1">
      <w:start w:val="1"/>
      <w:numFmt w:val="lowerRoman"/>
      <w:lvlText w:val="%3."/>
      <w:lvlJc w:val="right"/>
      <w:pPr>
        <w:ind w:left="2286" w:hanging="180"/>
      </w:pPr>
    </w:lvl>
    <w:lvl w:ilvl="3" w:tplc="0809000F" w:tentative="1">
      <w:start w:val="1"/>
      <w:numFmt w:val="decimal"/>
      <w:lvlText w:val="%4."/>
      <w:lvlJc w:val="left"/>
      <w:pPr>
        <w:ind w:left="3006" w:hanging="360"/>
      </w:pPr>
    </w:lvl>
    <w:lvl w:ilvl="4" w:tplc="08090019" w:tentative="1">
      <w:start w:val="1"/>
      <w:numFmt w:val="lowerLetter"/>
      <w:lvlText w:val="%5."/>
      <w:lvlJc w:val="left"/>
      <w:pPr>
        <w:ind w:left="3726" w:hanging="360"/>
      </w:pPr>
    </w:lvl>
    <w:lvl w:ilvl="5" w:tplc="0809001B" w:tentative="1">
      <w:start w:val="1"/>
      <w:numFmt w:val="lowerRoman"/>
      <w:lvlText w:val="%6."/>
      <w:lvlJc w:val="right"/>
      <w:pPr>
        <w:ind w:left="4446" w:hanging="180"/>
      </w:pPr>
    </w:lvl>
    <w:lvl w:ilvl="6" w:tplc="0809000F" w:tentative="1">
      <w:start w:val="1"/>
      <w:numFmt w:val="decimal"/>
      <w:lvlText w:val="%7."/>
      <w:lvlJc w:val="left"/>
      <w:pPr>
        <w:ind w:left="5166" w:hanging="360"/>
      </w:pPr>
    </w:lvl>
    <w:lvl w:ilvl="7" w:tplc="08090019" w:tentative="1">
      <w:start w:val="1"/>
      <w:numFmt w:val="lowerLetter"/>
      <w:lvlText w:val="%8."/>
      <w:lvlJc w:val="left"/>
      <w:pPr>
        <w:ind w:left="5886" w:hanging="360"/>
      </w:pPr>
    </w:lvl>
    <w:lvl w:ilvl="8" w:tplc="080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28" w15:restartNumberingAfterBreak="0">
    <w:nsid w:val="625B15DF"/>
    <w:multiLevelType w:val="hybridMultilevel"/>
    <w:tmpl w:val="FF06370A"/>
    <w:lvl w:ilvl="0" w:tplc="06844AD6">
      <w:start w:val="1"/>
      <w:numFmt w:val="decimal"/>
      <w:lvlText w:val="%1."/>
      <w:lvlJc w:val="left"/>
      <w:pPr>
        <w:ind w:left="662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382" w:hanging="360"/>
      </w:pPr>
    </w:lvl>
    <w:lvl w:ilvl="2" w:tplc="0809001B" w:tentative="1">
      <w:start w:val="1"/>
      <w:numFmt w:val="lowerRoman"/>
      <w:lvlText w:val="%3."/>
      <w:lvlJc w:val="right"/>
      <w:pPr>
        <w:ind w:left="2102" w:hanging="180"/>
      </w:pPr>
    </w:lvl>
    <w:lvl w:ilvl="3" w:tplc="0809000F" w:tentative="1">
      <w:start w:val="1"/>
      <w:numFmt w:val="decimal"/>
      <w:lvlText w:val="%4."/>
      <w:lvlJc w:val="left"/>
      <w:pPr>
        <w:ind w:left="2822" w:hanging="360"/>
      </w:pPr>
    </w:lvl>
    <w:lvl w:ilvl="4" w:tplc="08090019" w:tentative="1">
      <w:start w:val="1"/>
      <w:numFmt w:val="lowerLetter"/>
      <w:lvlText w:val="%5."/>
      <w:lvlJc w:val="left"/>
      <w:pPr>
        <w:ind w:left="3542" w:hanging="360"/>
      </w:pPr>
    </w:lvl>
    <w:lvl w:ilvl="5" w:tplc="0809001B" w:tentative="1">
      <w:start w:val="1"/>
      <w:numFmt w:val="lowerRoman"/>
      <w:lvlText w:val="%6."/>
      <w:lvlJc w:val="right"/>
      <w:pPr>
        <w:ind w:left="4262" w:hanging="180"/>
      </w:pPr>
    </w:lvl>
    <w:lvl w:ilvl="6" w:tplc="0809000F" w:tentative="1">
      <w:start w:val="1"/>
      <w:numFmt w:val="decimal"/>
      <w:lvlText w:val="%7."/>
      <w:lvlJc w:val="left"/>
      <w:pPr>
        <w:ind w:left="4982" w:hanging="360"/>
      </w:pPr>
    </w:lvl>
    <w:lvl w:ilvl="7" w:tplc="08090019" w:tentative="1">
      <w:start w:val="1"/>
      <w:numFmt w:val="lowerLetter"/>
      <w:lvlText w:val="%8."/>
      <w:lvlJc w:val="left"/>
      <w:pPr>
        <w:ind w:left="5702" w:hanging="360"/>
      </w:pPr>
    </w:lvl>
    <w:lvl w:ilvl="8" w:tplc="0809001B" w:tentative="1">
      <w:start w:val="1"/>
      <w:numFmt w:val="lowerRoman"/>
      <w:lvlText w:val="%9."/>
      <w:lvlJc w:val="right"/>
      <w:pPr>
        <w:ind w:left="6422" w:hanging="180"/>
      </w:pPr>
    </w:lvl>
  </w:abstractNum>
  <w:abstractNum w:abstractNumId="29" w15:restartNumberingAfterBreak="0">
    <w:nsid w:val="6A8D7E34"/>
    <w:multiLevelType w:val="hybridMultilevel"/>
    <w:tmpl w:val="E4985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B43332"/>
    <w:multiLevelType w:val="hybridMultilevel"/>
    <w:tmpl w:val="514EB7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6444EC"/>
    <w:multiLevelType w:val="hybridMultilevel"/>
    <w:tmpl w:val="3CEC9648"/>
    <w:lvl w:ilvl="0" w:tplc="E3F4932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027A90"/>
    <w:multiLevelType w:val="hybridMultilevel"/>
    <w:tmpl w:val="9704F7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B50C16"/>
    <w:multiLevelType w:val="hybridMultilevel"/>
    <w:tmpl w:val="CD7230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225933"/>
    <w:multiLevelType w:val="hybridMultilevel"/>
    <w:tmpl w:val="6F941A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7372CB"/>
    <w:multiLevelType w:val="hybridMultilevel"/>
    <w:tmpl w:val="701C64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0E5044"/>
    <w:multiLevelType w:val="hybridMultilevel"/>
    <w:tmpl w:val="A9F476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151674"/>
    <w:multiLevelType w:val="hybridMultilevel"/>
    <w:tmpl w:val="146A6B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6"/>
  </w:num>
  <w:num w:numId="3">
    <w:abstractNumId w:val="31"/>
  </w:num>
  <w:num w:numId="4">
    <w:abstractNumId w:val="12"/>
  </w:num>
  <w:num w:numId="5">
    <w:abstractNumId w:val="20"/>
  </w:num>
  <w:num w:numId="6">
    <w:abstractNumId w:val="27"/>
  </w:num>
  <w:num w:numId="7">
    <w:abstractNumId w:val="6"/>
  </w:num>
  <w:num w:numId="8">
    <w:abstractNumId w:val="7"/>
  </w:num>
  <w:num w:numId="9">
    <w:abstractNumId w:val="3"/>
  </w:num>
  <w:num w:numId="10">
    <w:abstractNumId w:val="1"/>
  </w:num>
  <w:num w:numId="11">
    <w:abstractNumId w:val="37"/>
  </w:num>
  <w:num w:numId="12">
    <w:abstractNumId w:val="29"/>
  </w:num>
  <w:num w:numId="13">
    <w:abstractNumId w:val="23"/>
  </w:num>
  <w:num w:numId="14">
    <w:abstractNumId w:val="24"/>
  </w:num>
  <w:num w:numId="15">
    <w:abstractNumId w:val="18"/>
  </w:num>
  <w:num w:numId="16">
    <w:abstractNumId w:val="22"/>
  </w:num>
  <w:num w:numId="17">
    <w:abstractNumId w:val="17"/>
  </w:num>
  <w:num w:numId="18">
    <w:abstractNumId w:val="32"/>
  </w:num>
  <w:num w:numId="19">
    <w:abstractNumId w:val="26"/>
  </w:num>
  <w:num w:numId="20">
    <w:abstractNumId w:val="13"/>
  </w:num>
  <w:num w:numId="21">
    <w:abstractNumId w:val="10"/>
  </w:num>
  <w:num w:numId="22">
    <w:abstractNumId w:val="9"/>
  </w:num>
  <w:num w:numId="23">
    <w:abstractNumId w:val="34"/>
  </w:num>
  <w:num w:numId="24">
    <w:abstractNumId w:val="14"/>
  </w:num>
  <w:num w:numId="25">
    <w:abstractNumId w:val="15"/>
  </w:num>
  <w:num w:numId="26">
    <w:abstractNumId w:val="35"/>
  </w:num>
  <w:num w:numId="27">
    <w:abstractNumId w:val="5"/>
  </w:num>
  <w:num w:numId="28">
    <w:abstractNumId w:val="30"/>
  </w:num>
  <w:num w:numId="29">
    <w:abstractNumId w:val="38"/>
  </w:num>
  <w:num w:numId="30">
    <w:abstractNumId w:val="2"/>
  </w:num>
  <w:num w:numId="31">
    <w:abstractNumId w:val="11"/>
  </w:num>
  <w:num w:numId="32">
    <w:abstractNumId w:val="33"/>
  </w:num>
  <w:num w:numId="33">
    <w:abstractNumId w:val="19"/>
  </w:num>
  <w:num w:numId="34">
    <w:abstractNumId w:val="28"/>
  </w:num>
  <w:num w:numId="35">
    <w:abstractNumId w:val="8"/>
  </w:num>
  <w:num w:numId="36">
    <w:abstractNumId w:val="4"/>
  </w:num>
  <w:num w:numId="37">
    <w:abstractNumId w:val="16"/>
  </w:num>
  <w:num w:numId="38">
    <w:abstractNumId w:val="21"/>
  </w:num>
  <w:num w:numId="39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1C0"/>
    <w:rsid w:val="00003186"/>
    <w:rsid w:val="00012774"/>
    <w:rsid w:val="000153A3"/>
    <w:rsid w:val="00017AB7"/>
    <w:rsid w:val="00025F28"/>
    <w:rsid w:val="0004040F"/>
    <w:rsid w:val="0004502C"/>
    <w:rsid w:val="00050F06"/>
    <w:rsid w:val="0007578F"/>
    <w:rsid w:val="000816FF"/>
    <w:rsid w:val="000904AA"/>
    <w:rsid w:val="00094462"/>
    <w:rsid w:val="00094895"/>
    <w:rsid w:val="000A37E8"/>
    <w:rsid w:val="000A5950"/>
    <w:rsid w:val="000B2A8B"/>
    <w:rsid w:val="000B72D9"/>
    <w:rsid w:val="000B7585"/>
    <w:rsid w:val="000C562D"/>
    <w:rsid w:val="000D44B1"/>
    <w:rsid w:val="000E2930"/>
    <w:rsid w:val="000F3C73"/>
    <w:rsid w:val="00100ADB"/>
    <w:rsid w:val="001205AF"/>
    <w:rsid w:val="001240F2"/>
    <w:rsid w:val="00134383"/>
    <w:rsid w:val="001432FD"/>
    <w:rsid w:val="00151B6D"/>
    <w:rsid w:val="00163CA6"/>
    <w:rsid w:val="001701D0"/>
    <w:rsid w:val="001703E0"/>
    <w:rsid w:val="001709FE"/>
    <w:rsid w:val="00171443"/>
    <w:rsid w:val="0017273B"/>
    <w:rsid w:val="0017631E"/>
    <w:rsid w:val="0019171E"/>
    <w:rsid w:val="00196867"/>
    <w:rsid w:val="001A6D78"/>
    <w:rsid w:val="001C0A0E"/>
    <w:rsid w:val="001D1806"/>
    <w:rsid w:val="001D3BC8"/>
    <w:rsid w:val="001D4D95"/>
    <w:rsid w:val="001D6B1C"/>
    <w:rsid w:val="001E6B90"/>
    <w:rsid w:val="001F4D29"/>
    <w:rsid w:val="001F5B63"/>
    <w:rsid w:val="0020622F"/>
    <w:rsid w:val="00210F3F"/>
    <w:rsid w:val="00211CFF"/>
    <w:rsid w:val="00227208"/>
    <w:rsid w:val="00234570"/>
    <w:rsid w:val="0024426F"/>
    <w:rsid w:val="002541D0"/>
    <w:rsid w:val="00255260"/>
    <w:rsid w:val="002622D7"/>
    <w:rsid w:val="0026795F"/>
    <w:rsid w:val="00280306"/>
    <w:rsid w:val="0028057F"/>
    <w:rsid w:val="00287F69"/>
    <w:rsid w:val="002A72AE"/>
    <w:rsid w:val="002B44A9"/>
    <w:rsid w:val="002B4EEC"/>
    <w:rsid w:val="002B733A"/>
    <w:rsid w:val="002F4915"/>
    <w:rsid w:val="00304069"/>
    <w:rsid w:val="00304B4A"/>
    <w:rsid w:val="00310BAC"/>
    <w:rsid w:val="00312F69"/>
    <w:rsid w:val="003242CF"/>
    <w:rsid w:val="003254A0"/>
    <w:rsid w:val="00331C10"/>
    <w:rsid w:val="00346000"/>
    <w:rsid w:val="003468F5"/>
    <w:rsid w:val="00350D6F"/>
    <w:rsid w:val="00364EE2"/>
    <w:rsid w:val="00373522"/>
    <w:rsid w:val="00373682"/>
    <w:rsid w:val="00377690"/>
    <w:rsid w:val="003815BC"/>
    <w:rsid w:val="00384895"/>
    <w:rsid w:val="00396443"/>
    <w:rsid w:val="003A037B"/>
    <w:rsid w:val="003A31B0"/>
    <w:rsid w:val="003A72AC"/>
    <w:rsid w:val="003B1470"/>
    <w:rsid w:val="003C7DAD"/>
    <w:rsid w:val="003D30E4"/>
    <w:rsid w:val="003E4AD7"/>
    <w:rsid w:val="0040481C"/>
    <w:rsid w:val="004061AF"/>
    <w:rsid w:val="004138FF"/>
    <w:rsid w:val="00417B53"/>
    <w:rsid w:val="00420EFD"/>
    <w:rsid w:val="00425F80"/>
    <w:rsid w:val="00430D97"/>
    <w:rsid w:val="004343E9"/>
    <w:rsid w:val="004433CB"/>
    <w:rsid w:val="00453D92"/>
    <w:rsid w:val="0045402B"/>
    <w:rsid w:val="00483AE5"/>
    <w:rsid w:val="00485065"/>
    <w:rsid w:val="00486F5A"/>
    <w:rsid w:val="004B20E0"/>
    <w:rsid w:val="004B46D3"/>
    <w:rsid w:val="004C6C13"/>
    <w:rsid w:val="004D089D"/>
    <w:rsid w:val="004E29C7"/>
    <w:rsid w:val="004F06F3"/>
    <w:rsid w:val="004F1557"/>
    <w:rsid w:val="004F60C4"/>
    <w:rsid w:val="004F6D32"/>
    <w:rsid w:val="005019E2"/>
    <w:rsid w:val="005044F2"/>
    <w:rsid w:val="005121C4"/>
    <w:rsid w:val="00517CB1"/>
    <w:rsid w:val="00520977"/>
    <w:rsid w:val="00520DAF"/>
    <w:rsid w:val="00527CCB"/>
    <w:rsid w:val="00532DD1"/>
    <w:rsid w:val="00541391"/>
    <w:rsid w:val="00545106"/>
    <w:rsid w:val="00546ACD"/>
    <w:rsid w:val="00564684"/>
    <w:rsid w:val="00565CE3"/>
    <w:rsid w:val="0056788D"/>
    <w:rsid w:val="00571290"/>
    <w:rsid w:val="00577C40"/>
    <w:rsid w:val="00581275"/>
    <w:rsid w:val="00583DA1"/>
    <w:rsid w:val="005A0B9A"/>
    <w:rsid w:val="005A4652"/>
    <w:rsid w:val="005A5D9C"/>
    <w:rsid w:val="005A70D5"/>
    <w:rsid w:val="005B7D58"/>
    <w:rsid w:val="005B7E63"/>
    <w:rsid w:val="005C2512"/>
    <w:rsid w:val="005D27CF"/>
    <w:rsid w:val="005F37E5"/>
    <w:rsid w:val="00601257"/>
    <w:rsid w:val="00603309"/>
    <w:rsid w:val="00606C52"/>
    <w:rsid w:val="0060771A"/>
    <w:rsid w:val="00614D56"/>
    <w:rsid w:val="00620391"/>
    <w:rsid w:val="0063032B"/>
    <w:rsid w:val="00631E0E"/>
    <w:rsid w:val="006326A0"/>
    <w:rsid w:val="006404AA"/>
    <w:rsid w:val="00641D69"/>
    <w:rsid w:val="00675B73"/>
    <w:rsid w:val="00677486"/>
    <w:rsid w:val="00686B1E"/>
    <w:rsid w:val="00697CD8"/>
    <w:rsid w:val="006A5952"/>
    <w:rsid w:val="006B3200"/>
    <w:rsid w:val="006B571A"/>
    <w:rsid w:val="006C022D"/>
    <w:rsid w:val="006C2F42"/>
    <w:rsid w:val="006F0813"/>
    <w:rsid w:val="006F5DC7"/>
    <w:rsid w:val="006F7C39"/>
    <w:rsid w:val="006F7E46"/>
    <w:rsid w:val="00706EE0"/>
    <w:rsid w:val="00714A8D"/>
    <w:rsid w:val="007177D7"/>
    <w:rsid w:val="00735CBB"/>
    <w:rsid w:val="00743B1E"/>
    <w:rsid w:val="00747C96"/>
    <w:rsid w:val="00752C4E"/>
    <w:rsid w:val="00756214"/>
    <w:rsid w:val="00761C97"/>
    <w:rsid w:val="0076583E"/>
    <w:rsid w:val="00773C70"/>
    <w:rsid w:val="00777637"/>
    <w:rsid w:val="0078211E"/>
    <w:rsid w:val="0078309D"/>
    <w:rsid w:val="00786B8E"/>
    <w:rsid w:val="007C31C8"/>
    <w:rsid w:val="007E5E02"/>
    <w:rsid w:val="007F09DA"/>
    <w:rsid w:val="007F163A"/>
    <w:rsid w:val="007F4FCC"/>
    <w:rsid w:val="007F65A3"/>
    <w:rsid w:val="00807AE6"/>
    <w:rsid w:val="00811AB9"/>
    <w:rsid w:val="0083703B"/>
    <w:rsid w:val="0085030E"/>
    <w:rsid w:val="00853340"/>
    <w:rsid w:val="008776E5"/>
    <w:rsid w:val="00885068"/>
    <w:rsid w:val="008A326A"/>
    <w:rsid w:val="008B2B0B"/>
    <w:rsid w:val="008B2CBF"/>
    <w:rsid w:val="008D7836"/>
    <w:rsid w:val="008E2AFC"/>
    <w:rsid w:val="008F27DC"/>
    <w:rsid w:val="008F5294"/>
    <w:rsid w:val="008F771F"/>
    <w:rsid w:val="009002D5"/>
    <w:rsid w:val="00900472"/>
    <w:rsid w:val="00901ADF"/>
    <w:rsid w:val="00910100"/>
    <w:rsid w:val="009149FB"/>
    <w:rsid w:val="00920AD3"/>
    <w:rsid w:val="009232C2"/>
    <w:rsid w:val="009260D0"/>
    <w:rsid w:val="009378FA"/>
    <w:rsid w:val="009563B9"/>
    <w:rsid w:val="00956A48"/>
    <w:rsid w:val="00956B0B"/>
    <w:rsid w:val="00956DE4"/>
    <w:rsid w:val="00966C71"/>
    <w:rsid w:val="00967165"/>
    <w:rsid w:val="0097003E"/>
    <w:rsid w:val="00971415"/>
    <w:rsid w:val="00974538"/>
    <w:rsid w:val="00975A8B"/>
    <w:rsid w:val="00982A20"/>
    <w:rsid w:val="0098460F"/>
    <w:rsid w:val="00994216"/>
    <w:rsid w:val="009A4BA1"/>
    <w:rsid w:val="009D155F"/>
    <w:rsid w:val="009D5198"/>
    <w:rsid w:val="009D72E5"/>
    <w:rsid w:val="009E08FF"/>
    <w:rsid w:val="009F7C60"/>
    <w:rsid w:val="00A0116B"/>
    <w:rsid w:val="00A1735C"/>
    <w:rsid w:val="00A25094"/>
    <w:rsid w:val="00A50553"/>
    <w:rsid w:val="00A74FCC"/>
    <w:rsid w:val="00A85D55"/>
    <w:rsid w:val="00AB0656"/>
    <w:rsid w:val="00AB565D"/>
    <w:rsid w:val="00AD171D"/>
    <w:rsid w:val="00AD6AD0"/>
    <w:rsid w:val="00AE2FC3"/>
    <w:rsid w:val="00AF47E1"/>
    <w:rsid w:val="00B02EA6"/>
    <w:rsid w:val="00B046C1"/>
    <w:rsid w:val="00B07834"/>
    <w:rsid w:val="00B25DC5"/>
    <w:rsid w:val="00B262A1"/>
    <w:rsid w:val="00B36C8F"/>
    <w:rsid w:val="00B4776C"/>
    <w:rsid w:val="00B542DD"/>
    <w:rsid w:val="00B55350"/>
    <w:rsid w:val="00B57396"/>
    <w:rsid w:val="00B8438A"/>
    <w:rsid w:val="00B87608"/>
    <w:rsid w:val="00B91FAF"/>
    <w:rsid w:val="00BA223B"/>
    <w:rsid w:val="00BA7BE8"/>
    <w:rsid w:val="00BB359B"/>
    <w:rsid w:val="00BB5607"/>
    <w:rsid w:val="00BC3471"/>
    <w:rsid w:val="00BC356C"/>
    <w:rsid w:val="00BC5BC2"/>
    <w:rsid w:val="00BD430C"/>
    <w:rsid w:val="00BD5017"/>
    <w:rsid w:val="00BE0043"/>
    <w:rsid w:val="00BF1083"/>
    <w:rsid w:val="00BF1D3C"/>
    <w:rsid w:val="00C00878"/>
    <w:rsid w:val="00C02188"/>
    <w:rsid w:val="00C03799"/>
    <w:rsid w:val="00C17E2A"/>
    <w:rsid w:val="00C20C1E"/>
    <w:rsid w:val="00C61E15"/>
    <w:rsid w:val="00C73D7E"/>
    <w:rsid w:val="00C82CFC"/>
    <w:rsid w:val="00C83F94"/>
    <w:rsid w:val="00C84DB2"/>
    <w:rsid w:val="00C92835"/>
    <w:rsid w:val="00CB08CC"/>
    <w:rsid w:val="00CB2D0F"/>
    <w:rsid w:val="00CB574B"/>
    <w:rsid w:val="00CB7870"/>
    <w:rsid w:val="00CD4D2B"/>
    <w:rsid w:val="00CE56FD"/>
    <w:rsid w:val="00CE5B35"/>
    <w:rsid w:val="00D17E02"/>
    <w:rsid w:val="00D2109C"/>
    <w:rsid w:val="00D27DC3"/>
    <w:rsid w:val="00D329A0"/>
    <w:rsid w:val="00D3577C"/>
    <w:rsid w:val="00D43AC0"/>
    <w:rsid w:val="00D63A36"/>
    <w:rsid w:val="00D8019B"/>
    <w:rsid w:val="00D812F1"/>
    <w:rsid w:val="00D85628"/>
    <w:rsid w:val="00DA1F66"/>
    <w:rsid w:val="00DC17D5"/>
    <w:rsid w:val="00DE0478"/>
    <w:rsid w:val="00DE3AC3"/>
    <w:rsid w:val="00DF02F9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41D90"/>
    <w:rsid w:val="00E601B6"/>
    <w:rsid w:val="00E601FC"/>
    <w:rsid w:val="00E80C06"/>
    <w:rsid w:val="00E85536"/>
    <w:rsid w:val="00E86F8A"/>
    <w:rsid w:val="00EA3A1A"/>
    <w:rsid w:val="00EA5BCA"/>
    <w:rsid w:val="00EA78ED"/>
    <w:rsid w:val="00EB2FF3"/>
    <w:rsid w:val="00ED219F"/>
    <w:rsid w:val="00EE497B"/>
    <w:rsid w:val="00EF0198"/>
    <w:rsid w:val="00EF7436"/>
    <w:rsid w:val="00F1179F"/>
    <w:rsid w:val="00F12F9F"/>
    <w:rsid w:val="00F17FDF"/>
    <w:rsid w:val="00F208E3"/>
    <w:rsid w:val="00F23572"/>
    <w:rsid w:val="00F235D6"/>
    <w:rsid w:val="00F27FA3"/>
    <w:rsid w:val="00F5037A"/>
    <w:rsid w:val="00F508FD"/>
    <w:rsid w:val="00F51303"/>
    <w:rsid w:val="00F542D4"/>
    <w:rsid w:val="00F60399"/>
    <w:rsid w:val="00F616CA"/>
    <w:rsid w:val="00F62599"/>
    <w:rsid w:val="00F66CE1"/>
    <w:rsid w:val="00F814F7"/>
    <w:rsid w:val="00FA570E"/>
    <w:rsid w:val="00FB17D4"/>
    <w:rsid w:val="00FB5202"/>
    <w:rsid w:val="00FB61C0"/>
    <w:rsid w:val="00FB7459"/>
    <w:rsid w:val="00FC2AF9"/>
    <w:rsid w:val="00FC4700"/>
    <w:rsid w:val="00FC7E02"/>
    <w:rsid w:val="00FE4D5F"/>
    <w:rsid w:val="00FE68F0"/>
    <w:rsid w:val="00FF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arlychildhoodteacher.org/blog/5-quick-easy-and-fun-phonemic-awareness-activities/" TargetMode="External"/><Relationship Id="rId13" Type="http://schemas.openxmlformats.org/officeDocument/2006/relationships/hyperlink" Target="http://www.actionfactor.com/pages/lesson-plans/lesson-plans.html" TargetMode="External"/><Relationship Id="rId18" Type="http://schemas.openxmlformats.org/officeDocument/2006/relationships/hyperlink" Target="http://www.readingrockets.org/strategies/rhyming_games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www.readingrockets.org/strategies/rhyming_games" TargetMode="External"/><Relationship Id="rId17" Type="http://schemas.openxmlformats.org/officeDocument/2006/relationships/hyperlink" Target="http://www.readwritethink.org/files/resources/interactives/construc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readwritethink.org/classroom-resources/lesson-plans/hunting-will-teaching-rhyming-264.html?tab=4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eadwritethink.org/files/resources/interactives/construct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2.ed.gov/programs/readingfirst/2008conferences/sound.pdf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://www.readwritethink.org/classroom-resources/lesson-plans/hunting-will-teaching-rhyming-264.html?tab=4" TargetMode="External"/><Relationship Id="rId19" Type="http://schemas.openxmlformats.org/officeDocument/2006/relationships/hyperlink" Target="http://www.actionfactor.com/pages/lesson-plans/lesson-plan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2.ed.gov/programs/readingfirst/2008conferences/sound.pdf" TargetMode="External"/><Relationship Id="rId14" Type="http://schemas.openxmlformats.org/officeDocument/2006/relationships/hyperlink" Target="https://www.earlychildhoodteacher.org/blog/5-quick-easy-and-fun-phonemic-awareness-activities/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DC1"/>
    <w:rsid w:val="00071DA5"/>
    <w:rsid w:val="000E3902"/>
    <w:rsid w:val="00106507"/>
    <w:rsid w:val="00280CE5"/>
    <w:rsid w:val="004A008E"/>
    <w:rsid w:val="004E1DB9"/>
    <w:rsid w:val="005E6E71"/>
    <w:rsid w:val="00617C5C"/>
    <w:rsid w:val="00713551"/>
    <w:rsid w:val="00805105"/>
    <w:rsid w:val="00816166"/>
    <w:rsid w:val="00836926"/>
    <w:rsid w:val="00980D88"/>
    <w:rsid w:val="009D2491"/>
    <w:rsid w:val="00A20224"/>
    <w:rsid w:val="00AB2F7D"/>
    <w:rsid w:val="00AB37F5"/>
    <w:rsid w:val="00B67D1F"/>
    <w:rsid w:val="00C87D32"/>
    <w:rsid w:val="00C93DC1"/>
    <w:rsid w:val="00E17671"/>
    <w:rsid w:val="00EB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831</TotalTime>
  <Pages>3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Kelechi Uchenna</cp:lastModifiedBy>
  <cp:revision>46</cp:revision>
  <dcterms:created xsi:type="dcterms:W3CDTF">2018-12-18T14:55:00Z</dcterms:created>
  <dcterms:modified xsi:type="dcterms:W3CDTF">2019-09-08T03:49:00Z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