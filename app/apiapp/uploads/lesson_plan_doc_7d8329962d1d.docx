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2818A7B" w:rsidR="00C17E2A" w:rsidRPr="009260D0" w:rsidRDefault="00D63A6F" w:rsidP="00452D1F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syllables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59272DB3" w:rsidR="00C17E2A" w:rsidRDefault="002F2666">
                <w:pPr>
                  <w:pStyle w:val="Date"/>
                </w:pPr>
                <w:r>
                  <w:t>7.30.2019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6A84C5EB" w14:textId="77777777" w:rsidR="00FF4047" w:rsidRDefault="005470EF" w:rsidP="002A33E9">
            <w:pPr>
              <w:pStyle w:val="ListParagraph"/>
              <w:numPr>
                <w:ilvl w:val="0"/>
                <w:numId w:val="2"/>
              </w:numPr>
              <w:ind w:left="518" w:hanging="180"/>
            </w:pPr>
            <w:r>
              <w:t xml:space="preserve">Learning </w:t>
            </w:r>
            <w:r w:rsidR="00054F58">
              <w:t xml:space="preserve">about </w:t>
            </w:r>
            <w:r w:rsidR="00D40EE0">
              <w:t>syllables</w:t>
            </w:r>
          </w:p>
          <w:p w14:paraId="458BD9FD" w14:textId="33BC0D6D" w:rsidR="002A33E9" w:rsidRPr="007E1C48" w:rsidRDefault="002A33E9" w:rsidP="002A33E9">
            <w:pPr>
              <w:pStyle w:val="ListParagraph"/>
              <w:numPr>
                <w:ilvl w:val="0"/>
                <w:numId w:val="2"/>
              </w:numPr>
              <w:ind w:left="518" w:hanging="180"/>
            </w:pPr>
            <w:r>
              <w:t>Learning about counting words in multisyllabic words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80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5BDFF6F" w14:textId="77777777" w:rsidR="00160EDD" w:rsidRDefault="00160EDD" w:rsidP="00160EDD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160EDD">
                                    <w:rPr>
                                      <w:lang w:val="en-GB"/>
                                    </w:rPr>
                                    <w:t xml:space="preserve">Class set of the Syllable Break-up worksheet </w:t>
                                  </w:r>
                                </w:p>
                                <w:p w14:paraId="356A6168" w14:textId="77777777" w:rsidR="00160EDD" w:rsidRDefault="00160EDD" w:rsidP="00160EDD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160EDD">
                                    <w:rPr>
                                      <w:lang w:val="en-GB"/>
                                    </w:rPr>
                                    <w:t>Class set of the Syllabication Evaluation worksheet</w:t>
                                  </w:r>
                                </w:p>
                                <w:p w14:paraId="48827863" w14:textId="6BC33605" w:rsidR="00160EDD" w:rsidRDefault="00160EDD" w:rsidP="00160EDD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160EDD">
                                    <w:rPr>
                                      <w:lang w:val="en-GB"/>
                                    </w:rPr>
                                    <w:t xml:space="preserve">5 sentence strips with one teacher </w:t>
                                  </w:r>
                                  <w:r w:rsidR="00BC1F8E" w:rsidRPr="00160EDD">
                                    <w:rPr>
                                      <w:lang w:val="en-GB"/>
                                    </w:rPr>
                                    <w:t>modelling</w:t>
                                  </w:r>
                                  <w:r w:rsidRPr="00160EDD">
                                    <w:rPr>
                                      <w:lang w:val="en-GB"/>
                                    </w:rPr>
                                    <w:t xml:space="preserve"> word written on each strip (entertain, appearance, committee, approach, widower) </w:t>
                                  </w:r>
                                </w:p>
                                <w:p w14:paraId="1D7946B4" w14:textId="77777777" w:rsidR="00160EDD" w:rsidRDefault="00160EDD" w:rsidP="00160EDD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160EDD">
                                    <w:rPr>
                                      <w:lang w:val="en-GB"/>
                                    </w:rPr>
                                    <w:t xml:space="preserve">Pipe cleaners or popsicle sticks </w:t>
                                  </w:r>
                                </w:p>
                                <w:p w14:paraId="1D8619A8" w14:textId="140EF929" w:rsidR="00372D54" w:rsidRPr="00734BF7" w:rsidRDefault="00160EDD" w:rsidP="00160EDD">
                                  <w:pPr>
                                    <w:pStyle w:val="ListBulle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</w:tabs>
                                    <w:ind w:left="180" w:hanging="90"/>
                                    <w:rPr>
                                      <w:lang w:val="en-GB"/>
                                    </w:rPr>
                                  </w:pPr>
                                  <w:r w:rsidRPr="00160EDD">
                                    <w:rPr>
                                      <w:lang w:val="en-GB"/>
                                    </w:rPr>
                                    <w:t>5 sentence strips with one guided practice word written on each strip (container, reasonable, guarantee, reproach, burrow) -- one set per small group of students</w:t>
                                  </w:r>
                                </w:p>
                                <w:p w14:paraId="4BE61749" w14:textId="39D434F2" w:rsidR="00EA3A1A" w:rsidRPr="00785D28" w:rsidRDefault="00EA3A1A" w:rsidP="00372D5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360"/>
                                    </w:tabs>
                                    <w:ind w:left="167" w:hanging="101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6FAF05F" w14:textId="77777777" w:rsidR="0085459F" w:rsidRDefault="00260FFF" w:rsidP="0085459F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85459F" w:rsidRPr="007C09A8">
                                      <w:rPr>
                                        <w:rStyle w:val="Hyperlink"/>
                                      </w:rPr>
                                      <w:t>https://www.teachervision.com/lesson/counting-syllables-words</w:t>
                                    </w:r>
                                  </w:hyperlink>
                                </w:p>
                                <w:p w14:paraId="53E43E42" w14:textId="77777777" w:rsidR="0085459F" w:rsidRDefault="00260FFF" w:rsidP="0085459F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85459F" w:rsidRPr="007C09A8">
                                      <w:rPr>
                                        <w:rStyle w:val="Hyperlink"/>
                                      </w:rPr>
                                      <w:t>https://www.brighthubeducation.com/lesson-plans-grades-3-5/101433-mini-lessons-for-third-grade-with-syllable-activities/</w:t>
                                    </w:r>
                                  </w:hyperlink>
                                </w:p>
                                <w:p w14:paraId="76354A55" w14:textId="77777777" w:rsidR="0085459F" w:rsidRDefault="00260FFF" w:rsidP="0085459F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85459F" w:rsidRPr="007C09A8">
                                      <w:rPr>
                                        <w:rStyle w:val="Hyperlink"/>
                                      </w:rPr>
                                      <w:t>https://teachers.net/lessons/posts/3159.html</w:t>
                                    </w:r>
                                  </w:hyperlink>
                                </w:p>
                                <w:p w14:paraId="75718F58" w14:textId="77777777" w:rsidR="0085459F" w:rsidRDefault="00260FFF" w:rsidP="0085459F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85459F" w:rsidRPr="007C09A8">
                                      <w:rPr>
                                        <w:rStyle w:val="Hyperlink"/>
                                      </w:rPr>
                                      <w:t>https://www.scholastic.com/teachers/lesson-plans/teaching-content/decoding-multisyllabic-words/</w:t>
                                    </w:r>
                                  </w:hyperlink>
                                </w:p>
                                <w:p w14:paraId="266D3DBF" w14:textId="35733107" w:rsidR="00EA41D6" w:rsidRDefault="00EA41D6" w:rsidP="00EA41D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80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5BDFF6F" w14:textId="77777777" w:rsidR="00160EDD" w:rsidRDefault="00160EDD" w:rsidP="00160ED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160EDD">
                              <w:rPr>
                                <w:lang w:val="en-GB"/>
                              </w:rPr>
                              <w:t xml:space="preserve">Class set of the Syllable Break-up worksheet </w:t>
                            </w:r>
                          </w:p>
                          <w:p w14:paraId="356A6168" w14:textId="77777777" w:rsidR="00160EDD" w:rsidRDefault="00160EDD" w:rsidP="00160ED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160EDD">
                              <w:rPr>
                                <w:lang w:val="en-GB"/>
                              </w:rPr>
                              <w:t>Class set of the Syllabication Evaluation worksheet</w:t>
                            </w:r>
                          </w:p>
                          <w:p w14:paraId="48827863" w14:textId="6BC33605" w:rsidR="00160EDD" w:rsidRDefault="00160EDD" w:rsidP="00160ED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160EDD">
                              <w:rPr>
                                <w:lang w:val="en-GB"/>
                              </w:rPr>
                              <w:t xml:space="preserve">5 sentence strips with one teacher </w:t>
                            </w:r>
                            <w:r w:rsidR="00BC1F8E" w:rsidRPr="00160EDD">
                              <w:rPr>
                                <w:lang w:val="en-GB"/>
                              </w:rPr>
                              <w:t>modelling</w:t>
                            </w:r>
                            <w:r w:rsidRPr="00160EDD">
                              <w:rPr>
                                <w:lang w:val="en-GB"/>
                              </w:rPr>
                              <w:t xml:space="preserve"> word written on each strip (entertain, appearance, committee, approach, widower) </w:t>
                            </w:r>
                          </w:p>
                          <w:p w14:paraId="1D7946B4" w14:textId="77777777" w:rsidR="00160EDD" w:rsidRDefault="00160EDD" w:rsidP="00160ED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160EDD">
                              <w:rPr>
                                <w:lang w:val="en-GB"/>
                              </w:rPr>
                              <w:t xml:space="preserve">Pipe cleaners or popsicle sticks </w:t>
                            </w:r>
                          </w:p>
                          <w:p w14:paraId="1D8619A8" w14:textId="140EF929" w:rsidR="00372D54" w:rsidRPr="00734BF7" w:rsidRDefault="00160EDD" w:rsidP="00160ED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ind w:left="180" w:hanging="90"/>
                              <w:rPr>
                                <w:lang w:val="en-GB"/>
                              </w:rPr>
                            </w:pPr>
                            <w:r w:rsidRPr="00160EDD">
                              <w:rPr>
                                <w:lang w:val="en-GB"/>
                              </w:rPr>
                              <w:t>5 sentence strips with one guided practice word written on each strip (container, reasonable, guarantee, reproach, burrow) -- one set per small group of students</w:t>
                            </w:r>
                          </w:p>
                          <w:p w14:paraId="4BE61749" w14:textId="39D434F2" w:rsidR="00EA3A1A" w:rsidRPr="00785D28" w:rsidRDefault="00EA3A1A" w:rsidP="00372D5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60"/>
                              </w:tabs>
                              <w:ind w:left="167" w:hanging="101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6FAF05F" w14:textId="77777777" w:rsidR="0085459F" w:rsidRDefault="00260FFF" w:rsidP="0085459F">
                            <w:pPr>
                              <w:pStyle w:val="ListBullet"/>
                            </w:pPr>
                            <w:hyperlink r:id="rId12" w:history="1">
                              <w:r w:rsidR="0085459F" w:rsidRPr="007C09A8">
                                <w:rPr>
                                  <w:rStyle w:val="Hyperlink"/>
                                </w:rPr>
                                <w:t>https://www.teachervision.com/lesson/counting-syllables-words</w:t>
                              </w:r>
                            </w:hyperlink>
                          </w:p>
                          <w:p w14:paraId="53E43E42" w14:textId="77777777" w:rsidR="0085459F" w:rsidRDefault="00260FFF" w:rsidP="0085459F">
                            <w:pPr>
                              <w:pStyle w:val="ListBullet"/>
                            </w:pPr>
                            <w:hyperlink r:id="rId13" w:history="1">
                              <w:r w:rsidR="0085459F" w:rsidRPr="007C09A8">
                                <w:rPr>
                                  <w:rStyle w:val="Hyperlink"/>
                                </w:rPr>
                                <w:t>https://www.brighthubeducation.com/lesson-plans-grades-3-5/101433-mini-lessons-for-third-grade-with-syllable-activities/</w:t>
                              </w:r>
                            </w:hyperlink>
                          </w:p>
                          <w:p w14:paraId="76354A55" w14:textId="77777777" w:rsidR="0085459F" w:rsidRDefault="00260FFF" w:rsidP="0085459F">
                            <w:pPr>
                              <w:pStyle w:val="ListBullet"/>
                            </w:pPr>
                            <w:hyperlink r:id="rId14" w:history="1">
                              <w:r w:rsidR="0085459F" w:rsidRPr="007C09A8">
                                <w:rPr>
                                  <w:rStyle w:val="Hyperlink"/>
                                </w:rPr>
                                <w:t>https://teachers.net/lessons/posts/3159.html</w:t>
                              </w:r>
                            </w:hyperlink>
                          </w:p>
                          <w:p w14:paraId="75718F58" w14:textId="77777777" w:rsidR="0085459F" w:rsidRDefault="00260FFF" w:rsidP="0085459F">
                            <w:pPr>
                              <w:pStyle w:val="ListBullet"/>
                            </w:pPr>
                            <w:hyperlink r:id="rId15" w:history="1">
                              <w:r w:rsidR="0085459F" w:rsidRPr="007C09A8">
                                <w:rPr>
                                  <w:rStyle w:val="Hyperlink"/>
                                </w:rPr>
                                <w:t>https://www.scholastic.com/teachers/lesson-plans/teaching-content/decoding-multisyllabic-words/</w:t>
                              </w:r>
                            </w:hyperlink>
                          </w:p>
                          <w:p w14:paraId="266D3DBF" w14:textId="35733107" w:rsidR="00EA41D6" w:rsidRDefault="00EA41D6" w:rsidP="00EA41D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107574D5" w14:textId="0234C94E" w:rsidR="00146C1B" w:rsidRDefault="00957642" w:rsidP="00957642">
            <w:pPr>
              <w:pStyle w:val="ListBullet"/>
              <w:numPr>
                <w:ilvl w:val="0"/>
                <w:numId w:val="10"/>
              </w:numPr>
              <w:ind w:left="180" w:hanging="180"/>
            </w:pPr>
            <w:r w:rsidRPr="00957642">
              <w:t>Students will be able to use knowledge of syllabication rules to divide and read multisyllabic words that contain vowel digraphs.</w:t>
            </w:r>
          </w:p>
          <w:p w14:paraId="3E1B570E" w14:textId="22F07E4E" w:rsidR="00957642" w:rsidRDefault="00957642" w:rsidP="00957642">
            <w:pPr>
              <w:pStyle w:val="ListBullet"/>
              <w:numPr>
                <w:ilvl w:val="0"/>
                <w:numId w:val="10"/>
              </w:numPr>
              <w:ind w:left="180" w:hanging="180"/>
            </w:pPr>
            <w:r>
              <w:t>become knowledgeable of syllables, their importance in reading and speech, as well as how to diagram words according to their syllables.</w:t>
            </w:r>
          </w:p>
          <w:p w14:paraId="54E766FC" w14:textId="5BCE3288" w:rsidR="00D914D8" w:rsidRPr="00843110" w:rsidRDefault="00D914D8" w:rsidP="00146C1B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843110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Assessment Activity</w:t>
            </w:r>
          </w:p>
          <w:p w14:paraId="5BC5BED4" w14:textId="77777777" w:rsidR="00160EDD" w:rsidRPr="00160EDD" w:rsidRDefault="00160EDD" w:rsidP="00160EDD">
            <w:pPr>
              <w:pStyle w:val="Heading2"/>
              <w:numPr>
                <w:ilvl w:val="0"/>
                <w:numId w:val="5"/>
              </w:numPr>
              <w:ind w:left="180" w:hanging="180"/>
              <w:rPr>
                <w:b/>
                <w:bCs/>
              </w:rPr>
            </w:pPr>
            <w:r w:rsidRPr="00160EDD">
              <w:rPr>
                <w:rFonts w:asciiTheme="minorHAnsi" w:eastAsiaTheme="minorEastAsia" w:hAnsiTheme="minorHAnsi" w:cstheme="minorBidi"/>
                <w:color w:val="404040" w:themeColor="text1" w:themeTint="BF"/>
                <w:lang w:val="en-GB"/>
              </w:rPr>
              <w:t xml:space="preserve">Ask students to complete the worksheet Syllabication Evaluation. </w:t>
            </w:r>
          </w:p>
          <w:p w14:paraId="70990B9A" w14:textId="2A1E1576" w:rsidR="00160EDD" w:rsidRDefault="00160EDD" w:rsidP="00160EDD">
            <w:pPr>
              <w:pStyle w:val="Heading2"/>
              <w:numPr>
                <w:ilvl w:val="0"/>
                <w:numId w:val="5"/>
              </w:numPr>
              <w:ind w:left="180" w:hanging="180"/>
              <w:rPr>
                <w:rFonts w:asciiTheme="minorHAnsi" w:eastAsiaTheme="minorEastAsia" w:hAnsiTheme="minorHAnsi" w:cstheme="minorBidi"/>
                <w:color w:val="404040" w:themeColor="text1" w:themeTint="BF"/>
                <w:lang w:val="en-GB"/>
              </w:rPr>
            </w:pPr>
            <w:r w:rsidRPr="00160EDD">
              <w:rPr>
                <w:rFonts w:asciiTheme="minorHAnsi" w:eastAsiaTheme="minorEastAsia" w:hAnsiTheme="minorHAnsi" w:cstheme="minorBidi"/>
                <w:color w:val="404040" w:themeColor="text1" w:themeTint="BF"/>
                <w:lang w:val="en-GB"/>
              </w:rPr>
              <w:t>Rotate around the room and listen to students as they read the words aloud</w:t>
            </w:r>
          </w:p>
          <w:p w14:paraId="5C3FD91C" w14:textId="77777777" w:rsidR="00431817" w:rsidRPr="00431817" w:rsidRDefault="00431817" w:rsidP="00431817">
            <w:pPr>
              <w:pStyle w:val="ListParagraph"/>
              <w:numPr>
                <w:ilvl w:val="0"/>
                <w:numId w:val="5"/>
              </w:numPr>
              <w:ind w:left="180" w:hanging="180"/>
              <w:rPr>
                <w:lang w:val="en-GB"/>
              </w:rPr>
            </w:pPr>
            <w:r>
              <w:t xml:space="preserve">The teacher will throughout the lesson look for signs of understanding from the student. </w:t>
            </w:r>
          </w:p>
          <w:p w14:paraId="5F2A0D28" w14:textId="7263083C" w:rsidR="00431817" w:rsidRPr="00431817" w:rsidRDefault="00431817" w:rsidP="00431817">
            <w:pPr>
              <w:pStyle w:val="ListParagraph"/>
              <w:numPr>
                <w:ilvl w:val="0"/>
                <w:numId w:val="5"/>
              </w:numPr>
              <w:ind w:left="180" w:hanging="180"/>
              <w:rPr>
                <w:lang w:val="en-GB"/>
              </w:rPr>
            </w:pPr>
            <w:r>
              <w:t xml:space="preserve">The student will be considered making progress </w:t>
            </w:r>
            <w:r>
              <w:lastRenderedPageBreak/>
              <w:t>if she can recognize the presence of syllables and improves her pronunciation of the words.</w:t>
            </w:r>
          </w:p>
          <w:p w14:paraId="6D2E7A62" w14:textId="77777777" w:rsidR="00431817" w:rsidRPr="00431817" w:rsidRDefault="00431817" w:rsidP="00431817">
            <w:pPr>
              <w:rPr>
                <w:lang w:val="en-GB"/>
              </w:rPr>
            </w:pPr>
          </w:p>
          <w:p w14:paraId="5749C9E8" w14:textId="77777777" w:rsidR="00160EDD" w:rsidRDefault="00160EDD" w:rsidP="00160EDD">
            <w:pPr>
              <w:pStyle w:val="Heading2"/>
              <w:rPr>
                <w:b/>
                <w:bCs/>
              </w:rPr>
            </w:pPr>
          </w:p>
          <w:p w14:paraId="50E0D0C1" w14:textId="2E142E87" w:rsidR="00D12602" w:rsidRPr="00160EDD" w:rsidRDefault="00D12602" w:rsidP="00160EDD">
            <w:pPr>
              <w:pStyle w:val="Heading2"/>
              <w:rPr>
                <w:b/>
                <w:bCs/>
              </w:rPr>
            </w:pPr>
            <w:r w:rsidRPr="00160EDD">
              <w:rPr>
                <w:b/>
                <w:bCs/>
              </w:rPr>
              <w:t>Summary</w:t>
            </w:r>
          </w:p>
          <w:p w14:paraId="772DD754" w14:textId="1D698CCA" w:rsidR="00843110" w:rsidRDefault="00C00C0D" w:rsidP="00160EDD">
            <w:pPr>
              <w:numPr>
                <w:ilvl w:val="0"/>
                <w:numId w:val="3"/>
              </w:numPr>
              <w:ind w:left="180" w:hanging="180"/>
            </w:pPr>
            <w:r>
              <w:t> </w:t>
            </w:r>
            <w:r w:rsidR="00160EDD" w:rsidRPr="00160EDD">
              <w:t>Using a combination of words from the lesson, name a word and ask the students to explain how the word can be broken apart.</w:t>
            </w:r>
          </w:p>
          <w:p w14:paraId="461A2FB7" w14:textId="6C605258" w:rsidR="009A7864" w:rsidRPr="007E1C48" w:rsidRDefault="009A7864" w:rsidP="001D4D95">
            <w:pPr>
              <w:numPr>
                <w:ilvl w:val="0"/>
                <w:numId w:val="3"/>
              </w:numPr>
              <w:ind w:left="180" w:hanging="180"/>
            </w:pPr>
            <w:r>
              <w:t>Erase the board while doing this</w:t>
            </w:r>
          </w:p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1D05D22D" w14:textId="77777777" w:rsidR="00D63A6F" w:rsidRPr="00D63A6F" w:rsidRDefault="00D63A6F" w:rsidP="00D63A6F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b/>
              </w:rPr>
            </w:pPr>
            <w:r>
              <w:t xml:space="preserve">The teacher will write the name of the book (Chocolate Fever) on the board and ask the student to tell her the name of the book. </w:t>
            </w:r>
          </w:p>
          <w:p w14:paraId="59A3250D" w14:textId="77777777" w:rsidR="00D63A6F" w:rsidRPr="00D63A6F" w:rsidRDefault="00D63A6F" w:rsidP="00D63A6F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b/>
              </w:rPr>
            </w:pPr>
            <w:r>
              <w:t xml:space="preserve">The teacher will then proceed to define the concept of syllables and pronounce the word by syllables. </w:t>
            </w:r>
          </w:p>
          <w:p w14:paraId="1F8A6B72" w14:textId="303AC4F8" w:rsidR="00146C1B" w:rsidRPr="00D63A6F" w:rsidRDefault="00D63A6F" w:rsidP="00D63A6F">
            <w:pPr>
              <w:pStyle w:val="ListParagraph"/>
              <w:numPr>
                <w:ilvl w:val="0"/>
                <w:numId w:val="12"/>
              </w:numPr>
              <w:ind w:left="240" w:hanging="240"/>
              <w:rPr>
                <w:b/>
              </w:rPr>
            </w:pPr>
            <w:r>
              <w:t xml:space="preserve">The teacher will emphasize the fact that understanding the syllables in word make a difference in how the word is pronounced. </w:t>
            </w:r>
          </w:p>
          <w:p w14:paraId="54289A7D" w14:textId="7CBBF2E4" w:rsidR="005E524C" w:rsidRPr="007E1C48" w:rsidRDefault="005E524C" w:rsidP="005E524C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Guide</w:t>
            </w:r>
            <w:r w:rsidR="007A159D">
              <w:rPr>
                <w:b/>
              </w:rPr>
              <w:t>d Practice</w:t>
            </w:r>
          </w:p>
          <w:p w14:paraId="34BB8A52" w14:textId="13C849A0" w:rsidR="005E524C" w:rsidRDefault="005E524C" w:rsidP="005E524C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7E1C48">
              <w:rPr>
                <w:b/>
              </w:rPr>
              <w:t>: 15 Mins</w:t>
            </w:r>
          </w:p>
          <w:p w14:paraId="3FB31850" w14:textId="77777777" w:rsidR="00855648" w:rsidRPr="00855648" w:rsidRDefault="00855648" w:rsidP="0085564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The teacher will distribute the list of vocabulary words to the student and allow her time to look them over. </w:t>
            </w:r>
          </w:p>
          <w:p w14:paraId="53C9F994" w14:textId="77777777" w:rsidR="00855648" w:rsidRPr="00855648" w:rsidRDefault="00855648" w:rsidP="0085564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The teacher will then give the student a worksheet with the same vocabulary words on it. </w:t>
            </w:r>
          </w:p>
          <w:p w14:paraId="00F5A76C" w14:textId="77777777" w:rsidR="00855648" w:rsidRPr="00855648" w:rsidRDefault="00855648" w:rsidP="0085564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The student's task will be to determine how many syllables each word has and record the number. </w:t>
            </w:r>
          </w:p>
          <w:p w14:paraId="149FC90B" w14:textId="77777777" w:rsidR="00855648" w:rsidRPr="00855648" w:rsidRDefault="00855648" w:rsidP="0085564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Then the student will break down the word into syllables and write the syllables each in a different color. </w:t>
            </w:r>
          </w:p>
          <w:p w14:paraId="2D5BBBF0" w14:textId="77777777" w:rsidR="00855648" w:rsidRPr="00855648" w:rsidRDefault="00855648" w:rsidP="0085564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lastRenderedPageBreak/>
              <w:t xml:space="preserve">For example: CARGO 2 CAR in red Go in blue. </w:t>
            </w:r>
          </w:p>
          <w:p w14:paraId="4071FF66" w14:textId="77777777" w:rsidR="00855648" w:rsidRPr="00855648" w:rsidRDefault="00855648" w:rsidP="0085564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The student will complete this for the ten vocabulary words that she is given. </w:t>
            </w:r>
          </w:p>
          <w:p w14:paraId="25A35C28" w14:textId="77777777" w:rsidR="00855648" w:rsidRPr="00855648" w:rsidRDefault="00855648" w:rsidP="0085564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To determine how many syllables each has, the student is allowed to use the clapping technique and/or the underlining that the teacher has already demonstrated. </w:t>
            </w:r>
          </w:p>
          <w:p w14:paraId="683B22F0" w14:textId="016F4B2B" w:rsidR="00C81F4B" w:rsidRDefault="00855648" w:rsidP="0085564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 xml:space="preserve">The teacher will also make herself available to help the student at any time and provide praise for correct answers and correction for any mistakes. </w:t>
            </w:r>
          </w:p>
          <w:p w14:paraId="6E1F013E" w14:textId="2F92720F" w:rsidR="00FB30A1" w:rsidRPr="007E1C48" w:rsidRDefault="00E76898" w:rsidP="00FB30A1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00478370" w:rsidR="00FB30A1" w:rsidRPr="007E1C48" w:rsidRDefault="00C85194" w:rsidP="00FB30A1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FB30A1" w:rsidRPr="007E1C48">
              <w:rPr>
                <w:b/>
              </w:rPr>
              <w:t>: 15 Mins</w:t>
            </w:r>
          </w:p>
          <w:p w14:paraId="7ADAA4C2" w14:textId="77777777" w:rsidR="00E76898" w:rsidRPr="00E76898" w:rsidRDefault="00E76898" w:rsidP="00E76898">
            <w:pPr>
              <w:pStyle w:val="ListParagraph"/>
              <w:numPr>
                <w:ilvl w:val="0"/>
                <w:numId w:val="6"/>
              </w:numPr>
              <w:ind w:left="240" w:hanging="180"/>
            </w:pPr>
            <w:r w:rsidRPr="00E76898">
              <w:rPr>
                <w:lang w:val="en-GB"/>
              </w:rPr>
              <w:t xml:space="preserve">Ask students to share what strategies they can use to read words. </w:t>
            </w:r>
          </w:p>
          <w:p w14:paraId="570D5068" w14:textId="77777777" w:rsidR="00E76898" w:rsidRPr="00E76898" w:rsidRDefault="00E76898" w:rsidP="00E76898">
            <w:pPr>
              <w:pStyle w:val="ListParagraph"/>
              <w:numPr>
                <w:ilvl w:val="0"/>
                <w:numId w:val="6"/>
              </w:numPr>
              <w:ind w:left="240" w:hanging="180"/>
            </w:pPr>
            <w:r w:rsidRPr="00E76898">
              <w:rPr>
                <w:lang w:val="en-GB"/>
              </w:rPr>
              <w:t xml:space="preserve">Tell the students that </w:t>
            </w:r>
            <w:proofErr w:type="gramStart"/>
            <w:r w:rsidRPr="00E76898">
              <w:rPr>
                <w:lang w:val="en-GB"/>
              </w:rPr>
              <w:t>sometimes knowing</w:t>
            </w:r>
            <w:proofErr w:type="gramEnd"/>
            <w:r w:rsidRPr="00E76898">
              <w:rPr>
                <w:lang w:val="en-GB"/>
              </w:rPr>
              <w:t xml:space="preserve"> certain spelling patterns can help us divide and read words that have multiple syllables </w:t>
            </w:r>
          </w:p>
          <w:p w14:paraId="4CB1AAB2" w14:textId="77777777" w:rsidR="00E76898" w:rsidRPr="00E76898" w:rsidRDefault="00E76898" w:rsidP="00E76898">
            <w:pPr>
              <w:pStyle w:val="ListParagraph"/>
              <w:numPr>
                <w:ilvl w:val="0"/>
                <w:numId w:val="6"/>
              </w:numPr>
              <w:ind w:left="240" w:hanging="180"/>
            </w:pPr>
            <w:r w:rsidRPr="00E76898">
              <w:rPr>
                <w:lang w:val="en-GB"/>
              </w:rPr>
              <w:t xml:space="preserve">(if necessary, remind students that syllables are the units in a word). </w:t>
            </w:r>
          </w:p>
          <w:p w14:paraId="7885A06F" w14:textId="77777777" w:rsidR="00E76898" w:rsidRDefault="00E76898" w:rsidP="00E76898">
            <w:pPr>
              <w:pStyle w:val="ListParagraph"/>
              <w:numPr>
                <w:ilvl w:val="0"/>
                <w:numId w:val="6"/>
              </w:numPr>
              <w:ind w:left="240" w:hanging="180"/>
            </w:pPr>
            <w:r w:rsidRPr="00E76898">
              <w:rPr>
                <w:lang w:val="en-GB"/>
              </w:rPr>
              <w:t xml:space="preserve">Tell the students that they will be learning how to read multisyllabic words with the vowel patterns of </w:t>
            </w:r>
            <w:proofErr w:type="spellStart"/>
            <w:r w:rsidRPr="00E76898">
              <w:rPr>
                <w:lang w:val="en-GB"/>
              </w:rPr>
              <w:t>ea</w:t>
            </w:r>
            <w:proofErr w:type="spellEnd"/>
            <w:r w:rsidRPr="00E76898">
              <w:rPr>
                <w:lang w:val="en-GB"/>
              </w:rPr>
              <w:t xml:space="preserve">, </w:t>
            </w:r>
            <w:proofErr w:type="spellStart"/>
            <w:r w:rsidRPr="00E76898">
              <w:rPr>
                <w:lang w:val="en-GB"/>
              </w:rPr>
              <w:t>ee</w:t>
            </w:r>
            <w:proofErr w:type="spellEnd"/>
            <w:r w:rsidRPr="00E76898">
              <w:rPr>
                <w:lang w:val="en-GB"/>
              </w:rPr>
              <w:t xml:space="preserve">, ai, </w:t>
            </w:r>
            <w:proofErr w:type="spellStart"/>
            <w:r w:rsidRPr="00E76898">
              <w:rPr>
                <w:lang w:val="en-GB"/>
              </w:rPr>
              <w:t>oa</w:t>
            </w:r>
            <w:proofErr w:type="spellEnd"/>
            <w:r w:rsidRPr="00E76898">
              <w:rPr>
                <w:lang w:val="en-GB"/>
              </w:rPr>
              <w:t>, and ow.</w:t>
            </w:r>
            <w:r>
              <w:t xml:space="preserve"> </w:t>
            </w:r>
          </w:p>
          <w:p w14:paraId="03D4E448" w14:textId="77777777" w:rsidR="00E76898" w:rsidRPr="00E76898" w:rsidRDefault="00E76898" w:rsidP="00E76898">
            <w:pPr>
              <w:pStyle w:val="ListParagraph"/>
              <w:numPr>
                <w:ilvl w:val="0"/>
                <w:numId w:val="6"/>
              </w:numPr>
              <w:ind w:left="240" w:hanging="180"/>
            </w:pPr>
            <w:r w:rsidRPr="00E76898">
              <w:rPr>
                <w:lang w:val="en-GB"/>
              </w:rPr>
              <w:t>Using selected word</w:t>
            </w:r>
            <w:r>
              <w:rPr>
                <w:lang w:val="en-GB"/>
              </w:rPr>
              <w:t>s (e.g. entertain, appearance,</w:t>
            </w:r>
            <w:r w:rsidRPr="00E76898">
              <w:rPr>
                <w:lang w:val="en-GB"/>
              </w:rPr>
              <w:t>), show the students how to locate the digraphs (</w:t>
            </w:r>
            <w:proofErr w:type="spellStart"/>
            <w:r w:rsidRPr="00E76898">
              <w:rPr>
                <w:lang w:val="en-GB"/>
              </w:rPr>
              <w:t>ea</w:t>
            </w:r>
            <w:proofErr w:type="spellEnd"/>
            <w:r w:rsidRPr="00E76898">
              <w:rPr>
                <w:lang w:val="en-GB"/>
              </w:rPr>
              <w:t xml:space="preserve">, </w:t>
            </w:r>
            <w:proofErr w:type="spellStart"/>
            <w:r w:rsidRPr="00E76898">
              <w:rPr>
                <w:lang w:val="en-GB"/>
              </w:rPr>
              <w:t>ee</w:t>
            </w:r>
            <w:proofErr w:type="spellEnd"/>
            <w:r w:rsidRPr="00E76898">
              <w:rPr>
                <w:lang w:val="en-GB"/>
              </w:rPr>
              <w:t>, ai,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oa</w:t>
            </w:r>
            <w:proofErr w:type="spellEnd"/>
            <w:r>
              <w:rPr>
                <w:lang w:val="en-GB"/>
              </w:rPr>
              <w:t>, ow)</w:t>
            </w:r>
          </w:p>
          <w:p w14:paraId="5D082ED7" w14:textId="77777777" w:rsidR="00E76898" w:rsidRPr="00E76898" w:rsidRDefault="00E76898" w:rsidP="00E76898">
            <w:pPr>
              <w:pStyle w:val="ListParagraph"/>
              <w:numPr>
                <w:ilvl w:val="0"/>
                <w:numId w:val="6"/>
              </w:numPr>
              <w:ind w:left="240" w:hanging="180"/>
            </w:pPr>
            <w:r>
              <w:rPr>
                <w:lang w:val="en-GB"/>
              </w:rPr>
              <w:t xml:space="preserve">Also, show them how </w:t>
            </w:r>
            <w:r w:rsidRPr="00E76898">
              <w:rPr>
                <w:lang w:val="en-GB"/>
              </w:rPr>
              <w:t xml:space="preserve">to subdivide the words to read accurately. </w:t>
            </w:r>
          </w:p>
          <w:p w14:paraId="6CC78EF4" w14:textId="396B1B6E" w:rsidR="00197CC4" w:rsidRPr="00DB3B98" w:rsidRDefault="00E76898" w:rsidP="00E76898">
            <w:pPr>
              <w:pStyle w:val="ListParagraph"/>
              <w:numPr>
                <w:ilvl w:val="0"/>
                <w:numId w:val="6"/>
              </w:numPr>
              <w:ind w:left="240" w:hanging="180"/>
            </w:pPr>
            <w:r w:rsidRPr="00E76898">
              <w:rPr>
                <w:lang w:val="en-GB"/>
              </w:rPr>
              <w:t>Use the sentence strips and pipe cleaners to demonstrate this process of dividing words into syllables and reading the words.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5E271F8B" w:rsidR="00031953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031953" w:rsidRPr="007E1C48">
              <w:rPr>
                <w:b/>
              </w:rPr>
              <w:t>/ Lesson 1: 15 Mins</w:t>
            </w:r>
          </w:p>
          <w:p w14:paraId="6C7DCFC6" w14:textId="77777777" w:rsidR="00D84B43" w:rsidRPr="00D84B43" w:rsidRDefault="00D84B43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>
              <w:t xml:space="preserve">The teacher will take a word from the vocabulary list and write it on the board. </w:t>
            </w:r>
          </w:p>
          <w:p w14:paraId="7C7B28D4" w14:textId="77777777" w:rsidR="00D84B43" w:rsidRPr="00D84B43" w:rsidRDefault="00D84B43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>
              <w:t xml:space="preserve">The teacher will then say the word correctly and ask the student to repeat it. </w:t>
            </w:r>
          </w:p>
          <w:p w14:paraId="24D70CA4" w14:textId="77777777" w:rsidR="00D84B43" w:rsidRPr="00D84B43" w:rsidRDefault="00D84B43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>
              <w:t xml:space="preserve">The teacher will then demonstrate how to clap out the number of syllables. </w:t>
            </w:r>
          </w:p>
          <w:p w14:paraId="3A9627BF" w14:textId="77777777" w:rsidR="00D84B43" w:rsidRPr="00D84B43" w:rsidRDefault="00D84B43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>
              <w:t xml:space="preserve">The teacher will perform a think aloud of how she determines how to break the syllables apart at this time. </w:t>
            </w:r>
          </w:p>
          <w:p w14:paraId="5F1C9E65" w14:textId="115D57A9" w:rsidR="00D84B43" w:rsidRPr="00D84B43" w:rsidRDefault="00D84B43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>
              <w:t xml:space="preserve">For example; the word CARGO would receive two claps. </w:t>
            </w:r>
          </w:p>
          <w:p w14:paraId="411530E0" w14:textId="77777777" w:rsidR="00D84B43" w:rsidRPr="00D84B43" w:rsidRDefault="00D84B43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>
              <w:t xml:space="preserve">The student would then repeat the clapping with the same word. </w:t>
            </w:r>
          </w:p>
          <w:p w14:paraId="654C66CE" w14:textId="77777777" w:rsidR="00D84B43" w:rsidRPr="00D84B43" w:rsidRDefault="00D84B43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>
              <w:t xml:space="preserve">As the student claps, the teacher will underline the syllable on the board to reinforce the understanding visually. </w:t>
            </w:r>
          </w:p>
          <w:p w14:paraId="7DE383EE" w14:textId="5FA202A5" w:rsidR="00C967C0" w:rsidRPr="00C967C0" w:rsidRDefault="00D84B43" w:rsidP="0021088A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eastAsiaTheme="majorEastAsia"/>
              </w:rPr>
            </w:pPr>
            <w:r>
              <w:t>The teacher will repeat this with several words until she feels the student has sufficient understanding.</w:t>
            </w:r>
          </w:p>
          <w:p w14:paraId="469FC233" w14:textId="77777777" w:rsidR="005E524C" w:rsidRDefault="005E524C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FA52076" w14:textId="68805A23" w:rsidR="005E524C" w:rsidRDefault="005E524C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F0ED44C" w14:textId="199E6D23" w:rsidR="000F103F" w:rsidRDefault="000F103F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DCD8951" w14:textId="77777777" w:rsidR="000F103F" w:rsidRDefault="000F103F" w:rsidP="00D12602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FAB25E4" w14:textId="78174453" w:rsidR="00D12602" w:rsidRPr="007E1C48" w:rsidRDefault="00B437C0" w:rsidP="00D12602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Teacher Guide</w:t>
            </w:r>
          </w:p>
          <w:p w14:paraId="33D953E0" w14:textId="2F36B2F8" w:rsidR="00D12602" w:rsidRPr="007E1C48" w:rsidRDefault="00D91524" w:rsidP="00D12602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D12602" w:rsidRPr="007E1C48">
              <w:rPr>
                <w:b/>
              </w:rPr>
              <w:t>: 15 Mins</w:t>
            </w:r>
          </w:p>
          <w:p w14:paraId="70235B46" w14:textId="77777777" w:rsidR="00672AE9" w:rsidRDefault="00672AE9" w:rsidP="00672AE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72AE9">
              <w:t xml:space="preserve">Divide students up into small groups of three or four students. </w:t>
            </w:r>
          </w:p>
          <w:p w14:paraId="4305A82D" w14:textId="77777777" w:rsidR="00672AE9" w:rsidRDefault="00672AE9" w:rsidP="00672AE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72AE9">
              <w:t xml:space="preserve">Distribute guided practice words and popsicle sticks to each group. </w:t>
            </w:r>
          </w:p>
          <w:p w14:paraId="23B32E25" w14:textId="77777777" w:rsidR="00672AE9" w:rsidRDefault="00672AE9" w:rsidP="00672AE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72AE9">
              <w:t xml:space="preserve">Invite the students to work on dividing the words into syllables as a group, using the pipe cleaners or popsicle sticks. </w:t>
            </w:r>
          </w:p>
          <w:p w14:paraId="012DB69B" w14:textId="16645F92" w:rsidR="00D53A39" w:rsidRPr="007E1C48" w:rsidRDefault="00672AE9" w:rsidP="00672AE9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 w:rsidRPr="00672AE9">
              <w:t>Circulate around the room, assisting students as needed, and ask them to read the words using their</w:t>
            </w:r>
          </w:p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B4CA3" w14:textId="77777777" w:rsidR="00260FFF" w:rsidRDefault="00260FFF">
      <w:pPr>
        <w:spacing w:before="0" w:after="0" w:line="240" w:lineRule="auto"/>
      </w:pPr>
      <w:r>
        <w:separator/>
      </w:r>
    </w:p>
  </w:endnote>
  <w:endnote w:type="continuationSeparator" w:id="0">
    <w:p w14:paraId="74F82BC9" w14:textId="77777777" w:rsidR="00260FFF" w:rsidRDefault="00260F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03BF0BD3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A33E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8A2BC" w14:textId="77777777" w:rsidR="00260FFF" w:rsidRDefault="00260FFF">
      <w:pPr>
        <w:spacing w:before="0" w:after="0" w:line="240" w:lineRule="auto"/>
      </w:pPr>
      <w:r>
        <w:separator/>
      </w:r>
    </w:p>
  </w:footnote>
  <w:footnote w:type="continuationSeparator" w:id="0">
    <w:p w14:paraId="05DA76A8" w14:textId="77777777" w:rsidR="00260FFF" w:rsidRDefault="00260F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7297A4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  <w:color w:val="404040" w:themeColor="text1" w:themeTint="BF"/>
      </w:rPr>
    </w:lvl>
  </w:abstractNum>
  <w:abstractNum w:abstractNumId="1" w15:restartNumberingAfterBreak="0">
    <w:nsid w:val="04875E02"/>
    <w:multiLevelType w:val="hybridMultilevel"/>
    <w:tmpl w:val="EEB64238"/>
    <w:lvl w:ilvl="0" w:tplc="ADE81E12">
      <w:start w:val="1"/>
      <w:numFmt w:val="decimal"/>
      <w:lvlText w:val="%1."/>
      <w:lvlJc w:val="left"/>
      <w:pPr>
        <w:ind w:left="720" w:hanging="360"/>
      </w:pPr>
      <w:rPr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20366B9F"/>
    <w:multiLevelType w:val="multilevel"/>
    <w:tmpl w:val="9A74F0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4AE8"/>
    <w:multiLevelType w:val="hybridMultilevel"/>
    <w:tmpl w:val="F7C29970"/>
    <w:lvl w:ilvl="0" w:tplc="B3928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9087C"/>
    <w:multiLevelType w:val="hybridMultilevel"/>
    <w:tmpl w:val="A61E67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442242"/>
    <w:multiLevelType w:val="hybridMultilevel"/>
    <w:tmpl w:val="EC2E500C"/>
    <w:lvl w:ilvl="0" w:tplc="0DBC4756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9407FAF"/>
    <w:multiLevelType w:val="hybridMultilevel"/>
    <w:tmpl w:val="D18EB2D0"/>
    <w:lvl w:ilvl="0" w:tplc="75CC7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F1426"/>
    <w:multiLevelType w:val="hybridMultilevel"/>
    <w:tmpl w:val="766C7EDE"/>
    <w:lvl w:ilvl="0" w:tplc="61AA2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83160"/>
    <w:multiLevelType w:val="hybridMultilevel"/>
    <w:tmpl w:val="DF98810A"/>
    <w:lvl w:ilvl="0" w:tplc="1AD010D0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F0286"/>
    <w:multiLevelType w:val="hybridMultilevel"/>
    <w:tmpl w:val="FC668A96"/>
    <w:lvl w:ilvl="0" w:tplc="DCB47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93AB8"/>
    <w:multiLevelType w:val="hybridMultilevel"/>
    <w:tmpl w:val="C4CE9CF0"/>
    <w:lvl w:ilvl="0" w:tplc="50982C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12"/>
  </w:num>
  <w:num w:numId="1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54F58"/>
    <w:rsid w:val="00065A51"/>
    <w:rsid w:val="000711D3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C7D"/>
    <w:rsid w:val="000D5DFD"/>
    <w:rsid w:val="000E2930"/>
    <w:rsid w:val="000F103F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6C1B"/>
    <w:rsid w:val="00147F3A"/>
    <w:rsid w:val="00151B6D"/>
    <w:rsid w:val="001522B0"/>
    <w:rsid w:val="00160EDD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97CC4"/>
    <w:rsid w:val="001A6D78"/>
    <w:rsid w:val="001C0A0E"/>
    <w:rsid w:val="001C4621"/>
    <w:rsid w:val="001D05C3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84A"/>
    <w:rsid w:val="001F5B63"/>
    <w:rsid w:val="00205412"/>
    <w:rsid w:val="0020622F"/>
    <w:rsid w:val="0021088A"/>
    <w:rsid w:val="00210F3F"/>
    <w:rsid w:val="00211450"/>
    <w:rsid w:val="00211CFF"/>
    <w:rsid w:val="002203F8"/>
    <w:rsid w:val="00227208"/>
    <w:rsid w:val="00234570"/>
    <w:rsid w:val="0024129D"/>
    <w:rsid w:val="0024426F"/>
    <w:rsid w:val="002473D0"/>
    <w:rsid w:val="002528F8"/>
    <w:rsid w:val="002541D0"/>
    <w:rsid w:val="00255260"/>
    <w:rsid w:val="00260FFF"/>
    <w:rsid w:val="002622D7"/>
    <w:rsid w:val="0026795F"/>
    <w:rsid w:val="0028057F"/>
    <w:rsid w:val="0028776C"/>
    <w:rsid w:val="00287F69"/>
    <w:rsid w:val="002A33E9"/>
    <w:rsid w:val="002A72AE"/>
    <w:rsid w:val="002B44A9"/>
    <w:rsid w:val="002B4EEC"/>
    <w:rsid w:val="002B733A"/>
    <w:rsid w:val="002C0925"/>
    <w:rsid w:val="002D3295"/>
    <w:rsid w:val="002D41D0"/>
    <w:rsid w:val="002E4739"/>
    <w:rsid w:val="002F2666"/>
    <w:rsid w:val="002F4915"/>
    <w:rsid w:val="0030105F"/>
    <w:rsid w:val="00304069"/>
    <w:rsid w:val="00304B4A"/>
    <w:rsid w:val="00310BAC"/>
    <w:rsid w:val="00312F69"/>
    <w:rsid w:val="003237E6"/>
    <w:rsid w:val="003242CF"/>
    <w:rsid w:val="003254A0"/>
    <w:rsid w:val="00331C10"/>
    <w:rsid w:val="003407C7"/>
    <w:rsid w:val="00346000"/>
    <w:rsid w:val="003468F5"/>
    <w:rsid w:val="00350D6F"/>
    <w:rsid w:val="00364EE2"/>
    <w:rsid w:val="00367DF9"/>
    <w:rsid w:val="00372D54"/>
    <w:rsid w:val="00373522"/>
    <w:rsid w:val="00373682"/>
    <w:rsid w:val="00376097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215D"/>
    <w:rsid w:val="003C4CA4"/>
    <w:rsid w:val="003C7DAD"/>
    <w:rsid w:val="003D159E"/>
    <w:rsid w:val="003D30E4"/>
    <w:rsid w:val="003E4AD7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1817"/>
    <w:rsid w:val="004343E9"/>
    <w:rsid w:val="004433CB"/>
    <w:rsid w:val="0044472C"/>
    <w:rsid w:val="00452D1F"/>
    <w:rsid w:val="00453D92"/>
    <w:rsid w:val="0045402B"/>
    <w:rsid w:val="004827E6"/>
    <w:rsid w:val="00483322"/>
    <w:rsid w:val="00483AE5"/>
    <w:rsid w:val="00485065"/>
    <w:rsid w:val="00486F5A"/>
    <w:rsid w:val="004A3441"/>
    <w:rsid w:val="004A5ACC"/>
    <w:rsid w:val="004B20E0"/>
    <w:rsid w:val="004B46D3"/>
    <w:rsid w:val="004C59A6"/>
    <w:rsid w:val="004C6C13"/>
    <w:rsid w:val="004D089D"/>
    <w:rsid w:val="004E29C7"/>
    <w:rsid w:val="004F06F3"/>
    <w:rsid w:val="004F1557"/>
    <w:rsid w:val="004F281F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340"/>
    <w:rsid w:val="00546ACD"/>
    <w:rsid w:val="005470EF"/>
    <w:rsid w:val="00560ED3"/>
    <w:rsid w:val="0056269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4C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34E36"/>
    <w:rsid w:val="006404AA"/>
    <w:rsid w:val="00641D69"/>
    <w:rsid w:val="00646AB9"/>
    <w:rsid w:val="006475CC"/>
    <w:rsid w:val="006513FB"/>
    <w:rsid w:val="00653E8F"/>
    <w:rsid w:val="00657223"/>
    <w:rsid w:val="00667D6F"/>
    <w:rsid w:val="00672AE9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0F1A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4BF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5D28"/>
    <w:rsid w:val="00786B8E"/>
    <w:rsid w:val="00791E09"/>
    <w:rsid w:val="007A159D"/>
    <w:rsid w:val="007A5B16"/>
    <w:rsid w:val="007C31C8"/>
    <w:rsid w:val="007C38AB"/>
    <w:rsid w:val="007E1C48"/>
    <w:rsid w:val="007E5E02"/>
    <w:rsid w:val="007F09DA"/>
    <w:rsid w:val="007F163A"/>
    <w:rsid w:val="007F4FCC"/>
    <w:rsid w:val="007F65A3"/>
    <w:rsid w:val="00807AE6"/>
    <w:rsid w:val="00811AB9"/>
    <w:rsid w:val="0083703B"/>
    <w:rsid w:val="0083712D"/>
    <w:rsid w:val="00843110"/>
    <w:rsid w:val="008452D9"/>
    <w:rsid w:val="0085030E"/>
    <w:rsid w:val="00850A7B"/>
    <w:rsid w:val="00853340"/>
    <w:rsid w:val="0085459F"/>
    <w:rsid w:val="008549B7"/>
    <w:rsid w:val="00855648"/>
    <w:rsid w:val="008776E5"/>
    <w:rsid w:val="00880486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57642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1005"/>
    <w:rsid w:val="009A4BA1"/>
    <w:rsid w:val="009A4DC9"/>
    <w:rsid w:val="009A7864"/>
    <w:rsid w:val="009C6ED3"/>
    <w:rsid w:val="009D155F"/>
    <w:rsid w:val="009D30C4"/>
    <w:rsid w:val="009D5198"/>
    <w:rsid w:val="009D72E5"/>
    <w:rsid w:val="009E0014"/>
    <w:rsid w:val="009E08FF"/>
    <w:rsid w:val="009E5736"/>
    <w:rsid w:val="009E61B2"/>
    <w:rsid w:val="009E72C5"/>
    <w:rsid w:val="009F7C60"/>
    <w:rsid w:val="00A0116B"/>
    <w:rsid w:val="00A117B3"/>
    <w:rsid w:val="00A13464"/>
    <w:rsid w:val="00A1735C"/>
    <w:rsid w:val="00A25094"/>
    <w:rsid w:val="00A272CB"/>
    <w:rsid w:val="00A367FF"/>
    <w:rsid w:val="00A37E88"/>
    <w:rsid w:val="00A430E3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5BB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37C0"/>
    <w:rsid w:val="00B4776C"/>
    <w:rsid w:val="00B50357"/>
    <w:rsid w:val="00B542DD"/>
    <w:rsid w:val="00B55350"/>
    <w:rsid w:val="00B57396"/>
    <w:rsid w:val="00B617C8"/>
    <w:rsid w:val="00B67C04"/>
    <w:rsid w:val="00B8438A"/>
    <w:rsid w:val="00B84962"/>
    <w:rsid w:val="00B87608"/>
    <w:rsid w:val="00B91FAF"/>
    <w:rsid w:val="00B93FEC"/>
    <w:rsid w:val="00BA223B"/>
    <w:rsid w:val="00BA7BE8"/>
    <w:rsid w:val="00BB359B"/>
    <w:rsid w:val="00BB5607"/>
    <w:rsid w:val="00BC1F8E"/>
    <w:rsid w:val="00BC3471"/>
    <w:rsid w:val="00BC356C"/>
    <w:rsid w:val="00BC5BC2"/>
    <w:rsid w:val="00BD430C"/>
    <w:rsid w:val="00BD5017"/>
    <w:rsid w:val="00BE0043"/>
    <w:rsid w:val="00BE7795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6738C"/>
    <w:rsid w:val="00C73B2C"/>
    <w:rsid w:val="00C73D7E"/>
    <w:rsid w:val="00C771B8"/>
    <w:rsid w:val="00C81F4B"/>
    <w:rsid w:val="00C82CFC"/>
    <w:rsid w:val="00C83F94"/>
    <w:rsid w:val="00C84DB2"/>
    <w:rsid w:val="00C85194"/>
    <w:rsid w:val="00C92835"/>
    <w:rsid w:val="00C967C0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391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0EE0"/>
    <w:rsid w:val="00D419D1"/>
    <w:rsid w:val="00D43AC0"/>
    <w:rsid w:val="00D47C20"/>
    <w:rsid w:val="00D50703"/>
    <w:rsid w:val="00D53A39"/>
    <w:rsid w:val="00D56441"/>
    <w:rsid w:val="00D63A36"/>
    <w:rsid w:val="00D63A6F"/>
    <w:rsid w:val="00D8019B"/>
    <w:rsid w:val="00D812F1"/>
    <w:rsid w:val="00D84B43"/>
    <w:rsid w:val="00D85628"/>
    <w:rsid w:val="00D914D8"/>
    <w:rsid w:val="00D91524"/>
    <w:rsid w:val="00DA1F66"/>
    <w:rsid w:val="00DB3B98"/>
    <w:rsid w:val="00DB5CE9"/>
    <w:rsid w:val="00DC17D5"/>
    <w:rsid w:val="00DC76FD"/>
    <w:rsid w:val="00DD063D"/>
    <w:rsid w:val="00DE0478"/>
    <w:rsid w:val="00DE3AC3"/>
    <w:rsid w:val="00DF02F9"/>
    <w:rsid w:val="00DF0577"/>
    <w:rsid w:val="00DF23B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830"/>
    <w:rsid w:val="00E41D90"/>
    <w:rsid w:val="00E42A76"/>
    <w:rsid w:val="00E601B6"/>
    <w:rsid w:val="00E601FC"/>
    <w:rsid w:val="00E76898"/>
    <w:rsid w:val="00E80C06"/>
    <w:rsid w:val="00E84F61"/>
    <w:rsid w:val="00E85536"/>
    <w:rsid w:val="00E86F8A"/>
    <w:rsid w:val="00E87D54"/>
    <w:rsid w:val="00EA2DDA"/>
    <w:rsid w:val="00EA3A1A"/>
    <w:rsid w:val="00EA41D6"/>
    <w:rsid w:val="00EA475A"/>
    <w:rsid w:val="00EA5BCA"/>
    <w:rsid w:val="00EA78ED"/>
    <w:rsid w:val="00EB2FF3"/>
    <w:rsid w:val="00EB5924"/>
    <w:rsid w:val="00EB680D"/>
    <w:rsid w:val="00EB6A62"/>
    <w:rsid w:val="00EC2D9F"/>
    <w:rsid w:val="00ED219F"/>
    <w:rsid w:val="00ED2AA6"/>
    <w:rsid w:val="00EE497B"/>
    <w:rsid w:val="00EF0198"/>
    <w:rsid w:val="00EF7436"/>
    <w:rsid w:val="00F076C1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vision.com/lesson/counting-syllables-words" TargetMode="External"/><Relationship Id="rId13" Type="http://schemas.openxmlformats.org/officeDocument/2006/relationships/hyperlink" Target="https://www.brighthubeducation.com/lesson-plans-grades-3-5/101433-mini-lessons-for-third-grade-with-syllable-activiti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achervision.com/lesson/counting-syllables-word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holastic.com/teachers/lesson-plans/teaching-content/decoding-multisyllabic-wor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holastic.com/teachers/lesson-plans/teaching-content/decoding-multisyllabic-words/" TargetMode="External"/><Relationship Id="rId10" Type="http://schemas.openxmlformats.org/officeDocument/2006/relationships/hyperlink" Target="https://teachers.net/lessons/posts/3159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brighthubeducation.com/lesson-plans-grades-3-5/101433-mini-lessons-for-third-grade-with-syllable-activities/" TargetMode="External"/><Relationship Id="rId14" Type="http://schemas.openxmlformats.org/officeDocument/2006/relationships/hyperlink" Target="https://teachers.net/lessons/posts/3159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A22C3"/>
    <w:rsid w:val="001D5152"/>
    <w:rsid w:val="001E40F4"/>
    <w:rsid w:val="00221C7C"/>
    <w:rsid w:val="00253619"/>
    <w:rsid w:val="002728F4"/>
    <w:rsid w:val="00280CE5"/>
    <w:rsid w:val="002A1A43"/>
    <w:rsid w:val="00340B43"/>
    <w:rsid w:val="003A22D6"/>
    <w:rsid w:val="004A008E"/>
    <w:rsid w:val="004E1DB9"/>
    <w:rsid w:val="004F70DF"/>
    <w:rsid w:val="0050187F"/>
    <w:rsid w:val="0050760F"/>
    <w:rsid w:val="00571A20"/>
    <w:rsid w:val="005E6E71"/>
    <w:rsid w:val="006814AC"/>
    <w:rsid w:val="00713551"/>
    <w:rsid w:val="00797D75"/>
    <w:rsid w:val="00805105"/>
    <w:rsid w:val="00816166"/>
    <w:rsid w:val="00836926"/>
    <w:rsid w:val="00957041"/>
    <w:rsid w:val="009D2491"/>
    <w:rsid w:val="00A20224"/>
    <w:rsid w:val="00A4138F"/>
    <w:rsid w:val="00A50CC6"/>
    <w:rsid w:val="00AB2F7D"/>
    <w:rsid w:val="00AB37F5"/>
    <w:rsid w:val="00AC6A43"/>
    <w:rsid w:val="00B67D1F"/>
    <w:rsid w:val="00BA670A"/>
    <w:rsid w:val="00C25272"/>
    <w:rsid w:val="00C87D32"/>
    <w:rsid w:val="00C93DC1"/>
    <w:rsid w:val="00CD526E"/>
    <w:rsid w:val="00D74537"/>
    <w:rsid w:val="00D92979"/>
    <w:rsid w:val="00DE19D7"/>
    <w:rsid w:val="00E1594B"/>
    <w:rsid w:val="00E17671"/>
    <w:rsid w:val="00EB30E9"/>
    <w:rsid w:val="00F07EE3"/>
    <w:rsid w:val="00F419FB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2019-08-07T13:56:00Z</dcterms:created>
  <dcterms:modified xsi:type="dcterms:W3CDTF">2019-08-07T13:56:00Z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