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C4A763E" w:rsidR="00C17E2A" w:rsidRPr="009260D0" w:rsidRDefault="00C77171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Discrimination of vowel and consonant sounds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A24A1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A24A1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A24A1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A24A1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A24A1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A24A1">
              <w:rPr>
                <w:sz w:val="18"/>
                <w:szCs w:val="18"/>
              </w:rPr>
              <w:t>Overview</w:t>
            </w:r>
          </w:p>
        </w:tc>
      </w:tr>
      <w:tr w:rsidR="00C17E2A" w:rsidRPr="007A24A1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A24A1" w14:paraId="32BF30BB" w14:textId="77777777">
              <w:tc>
                <w:tcPr>
                  <w:tcW w:w="5000" w:type="pct"/>
                </w:tcPr>
                <w:p w14:paraId="0EB4376E" w14:textId="5FE98623" w:rsidR="00C17E2A" w:rsidRPr="007A24A1" w:rsidRDefault="00B36C8F">
                  <w:r w:rsidRPr="007A24A1">
                    <w:t xml:space="preserve">English </w:t>
                  </w:r>
                </w:p>
              </w:tc>
            </w:tr>
            <w:tr w:rsidR="00C17E2A" w:rsidRPr="007A24A1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A24A1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A24A1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A24A1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A24A1" w:rsidRDefault="00D27DC3">
                      <w:r w:rsidRPr="007A24A1">
                        <w:t>[Instructor Name]</w:t>
                      </w:r>
                    </w:p>
                  </w:tc>
                </w:sdtContent>
              </w:sdt>
            </w:tr>
            <w:tr w:rsidR="00C17E2A" w:rsidRPr="007A24A1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A24A1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A24A1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A24A1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D8B3013" w:rsidR="00C17E2A" w:rsidRPr="007A24A1" w:rsidRDefault="00AA4D9E">
                  <w:r w:rsidRPr="007A24A1">
                    <w:t>4</w:t>
                  </w:r>
                </w:p>
              </w:tc>
            </w:tr>
          </w:tbl>
          <w:p w14:paraId="4CAC6574" w14:textId="77777777" w:rsidR="00C17E2A" w:rsidRPr="007A24A1" w:rsidRDefault="00C17E2A"/>
        </w:tc>
        <w:tc>
          <w:tcPr>
            <w:tcW w:w="152" w:type="pct"/>
          </w:tcPr>
          <w:p w14:paraId="0CBCE437" w14:textId="77777777" w:rsidR="00C17E2A" w:rsidRPr="007A24A1" w:rsidRDefault="00C17E2A"/>
        </w:tc>
        <w:tc>
          <w:tcPr>
            <w:tcW w:w="3895" w:type="pct"/>
          </w:tcPr>
          <w:p w14:paraId="2971807D" w14:textId="77777777" w:rsidR="000A37E8" w:rsidRPr="007A24A1" w:rsidRDefault="000A37E8">
            <w:r w:rsidRPr="007A24A1">
              <w:t>This lesson plan covers teaching content for;</w:t>
            </w:r>
          </w:p>
          <w:p w14:paraId="3EF08E7B" w14:textId="46E7FE41" w:rsidR="002A7661" w:rsidRPr="007A24A1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7A24A1">
              <w:t>Learning to</w:t>
            </w:r>
            <w:r w:rsidR="002A7661" w:rsidRPr="007A24A1">
              <w:t xml:space="preserve"> differentiate between vowels and consonants.</w:t>
            </w:r>
          </w:p>
          <w:p w14:paraId="458BD9FD" w14:textId="271B0008" w:rsidR="00FF4047" w:rsidRPr="007A24A1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7A24A1">
              <w:t>Learn to</w:t>
            </w:r>
            <w:r w:rsidR="002A7661" w:rsidRPr="007A24A1">
              <w:t xml:space="preserve"> write a letter or letters to represent consonant and short-</w:t>
            </w:r>
            <w:r w:rsidRPr="007A24A1">
              <w:t>vowel</w:t>
            </w:r>
            <w:r w:rsidR="002A7661" w:rsidRPr="007A24A1">
              <w:t xml:space="preserve"> sounds</w:t>
            </w:r>
          </w:p>
        </w:tc>
      </w:tr>
    </w:tbl>
    <w:p w14:paraId="44024CC7" w14:textId="16E57A5B" w:rsidR="00C17E2A" w:rsidRPr="007A24A1" w:rsidRDefault="00196867">
      <w:pPr>
        <w:pStyle w:val="NoSpacing"/>
      </w:pPr>
      <w:r w:rsidRPr="007A24A1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1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77777777" w:rsidR="00C77171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Alphabet chart</w:t>
                                  </w:r>
                                </w:p>
                                <w:p w14:paraId="766C07A2" w14:textId="77777777" w:rsidR="00C77171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Alphabet flash cards</w:t>
                                  </w:r>
                                </w:p>
                                <w:p w14:paraId="0C8E1060" w14:textId="77777777" w:rsidR="00C77171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Red markers</w:t>
                                  </w:r>
                                </w:p>
                                <w:p w14:paraId="5FF9980C" w14:textId="77777777" w:rsidR="00C77171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Blue markers</w:t>
                                  </w:r>
                                </w:p>
                                <w:p w14:paraId="41746BF9" w14:textId="77777777" w:rsidR="00C77171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Magnetic letters</w:t>
                                  </w:r>
                                </w:p>
                                <w:p w14:paraId="384E4060" w14:textId="77777777" w:rsidR="00006CB8" w:rsidRDefault="00C77171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Personal whiteboards and whiteboard </w:t>
                                  </w:r>
                                </w:p>
                                <w:p w14:paraId="4AF14C6E" w14:textId="28D2C14C" w:rsidR="000B2A8B" w:rsidRDefault="00C77171" w:rsidP="00006CB8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 xml:space="preserve">markers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549E03F" w14:textId="012F00D6" w:rsidR="002E7793" w:rsidRDefault="00A12261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2E7793" w:rsidRPr="00694AE8">
                                      <w:rPr>
                                        <w:rStyle w:val="Hyperlink"/>
                                      </w:rPr>
                                      <w:t>https://educatingalpacas.com/auditory-discrimination-of-vowel-sounds/</w:t>
                                    </w:r>
                                  </w:hyperlink>
                                  <w:r w:rsidR="002E7793" w:rsidRPr="002E7793">
                                    <w:t xml:space="preserve"> </w:t>
                                  </w:r>
                                </w:p>
                                <w:p w14:paraId="63F54B50" w14:textId="758AFC70" w:rsidR="00B93FEC" w:rsidRDefault="00A12261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A21BA" w:rsidRPr="00694AE8">
                                      <w:rPr>
                                        <w:rStyle w:val="Hyperlink"/>
                                      </w:rPr>
                                      <w:t>https://educatingalpacas.com/5-activities-analysing-consonant-sounds/</w:t>
                                    </w:r>
                                  </w:hyperlink>
                                </w:p>
                                <w:p w14:paraId="1DE09A71" w14:textId="4B7DC02F" w:rsidR="00EA21BA" w:rsidRDefault="00A12261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A21BA" w:rsidRPr="00694AE8">
                                      <w:rPr>
                                        <w:rStyle w:val="Hyperlink"/>
                                      </w:rPr>
                                      <w:t>https://educatingalpacas.com/vowel-discrimination-activities/</w:t>
                                    </w:r>
                                  </w:hyperlink>
                                </w:p>
                                <w:p w14:paraId="44B9BE60" w14:textId="38580E02" w:rsidR="00EA21BA" w:rsidRDefault="00A12261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453F74" w:rsidRPr="001E2134">
                                      <w:rPr>
                                        <w:rStyle w:val="Hyperlink"/>
                                      </w:rPr>
                                      <w:t>http://www.teach-nology.com/tutorials/teaching/phonics/</w:t>
                                    </w:r>
                                  </w:hyperlink>
                                </w:p>
                                <w:p w14:paraId="34C4723C" w14:textId="2180E37E" w:rsidR="00453F74" w:rsidRDefault="00A12261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453F74" w:rsidRPr="001E2134">
                                      <w:rPr>
                                        <w:rStyle w:val="Hyperlink"/>
                                      </w:rPr>
                                      <w:t>https://www.theschoolrun.com/what-are-vowels-and-consonants</w:t>
                                    </w:r>
                                  </w:hyperlink>
                                </w:p>
                                <w:p w14:paraId="266D3DBF" w14:textId="12A09017" w:rsidR="00453F74" w:rsidRDefault="00453F74" w:rsidP="00453F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1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77777777" w:rsidR="00C77171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Alphabet chart</w:t>
                            </w:r>
                          </w:p>
                          <w:p w14:paraId="766C07A2" w14:textId="77777777" w:rsidR="00C77171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Alphabet flash cards</w:t>
                            </w:r>
                          </w:p>
                          <w:p w14:paraId="0C8E1060" w14:textId="77777777" w:rsidR="00C77171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Red markers</w:t>
                            </w:r>
                          </w:p>
                          <w:p w14:paraId="5FF9980C" w14:textId="77777777" w:rsidR="00C77171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Blue markers</w:t>
                            </w:r>
                          </w:p>
                          <w:p w14:paraId="41746BF9" w14:textId="77777777" w:rsidR="00C77171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Magnetic letters</w:t>
                            </w:r>
                          </w:p>
                          <w:p w14:paraId="384E4060" w14:textId="77777777" w:rsidR="00006CB8" w:rsidRDefault="00C77171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Personal whiteboards and whiteboard </w:t>
                            </w:r>
                          </w:p>
                          <w:p w14:paraId="4AF14C6E" w14:textId="28D2C14C" w:rsidR="000B2A8B" w:rsidRDefault="00C77171" w:rsidP="00006CB8">
                            <w:pPr>
                              <w:pStyle w:val="ListParagraph"/>
                              <w:ind w:left="90"/>
                            </w:pPr>
                            <w:r>
                              <w:t xml:space="preserve">markers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549E03F" w14:textId="012F00D6" w:rsidR="002E7793" w:rsidRDefault="00A12261" w:rsidP="0083703B">
                            <w:pPr>
                              <w:pStyle w:val="ListBullet"/>
                            </w:pPr>
                            <w:hyperlink r:id="rId13" w:history="1">
                              <w:r w:rsidR="002E7793" w:rsidRPr="00694AE8">
                                <w:rPr>
                                  <w:rStyle w:val="Hyperlink"/>
                                </w:rPr>
                                <w:t>https://educatingalpacas.com/auditory-discrimination-of-vowel-sounds/</w:t>
                              </w:r>
                            </w:hyperlink>
                            <w:r w:rsidR="002E7793" w:rsidRPr="002E7793">
                              <w:t xml:space="preserve"> </w:t>
                            </w:r>
                          </w:p>
                          <w:p w14:paraId="63F54B50" w14:textId="758AFC70" w:rsidR="00B93FEC" w:rsidRDefault="00A12261" w:rsidP="0083703B">
                            <w:pPr>
                              <w:pStyle w:val="ListBullet"/>
                            </w:pPr>
                            <w:hyperlink r:id="rId14" w:history="1">
                              <w:r w:rsidR="00EA21BA" w:rsidRPr="00694AE8">
                                <w:rPr>
                                  <w:rStyle w:val="Hyperlink"/>
                                </w:rPr>
                                <w:t>https://educatingalpacas.com/5-activities-analysing-consonant-sounds/</w:t>
                              </w:r>
                            </w:hyperlink>
                          </w:p>
                          <w:p w14:paraId="1DE09A71" w14:textId="4B7DC02F" w:rsidR="00EA21BA" w:rsidRDefault="00A12261" w:rsidP="0083703B">
                            <w:pPr>
                              <w:pStyle w:val="ListBullet"/>
                            </w:pPr>
                            <w:hyperlink r:id="rId15" w:history="1">
                              <w:r w:rsidR="00EA21BA" w:rsidRPr="00694AE8">
                                <w:rPr>
                                  <w:rStyle w:val="Hyperlink"/>
                                </w:rPr>
                                <w:t>https://educatingalpacas.com/vowel-discrimination-activities/</w:t>
                              </w:r>
                            </w:hyperlink>
                          </w:p>
                          <w:p w14:paraId="44B9BE60" w14:textId="38580E02" w:rsidR="00EA21BA" w:rsidRDefault="00A12261" w:rsidP="0083703B">
                            <w:pPr>
                              <w:pStyle w:val="ListBullet"/>
                            </w:pPr>
                            <w:hyperlink r:id="rId16" w:history="1">
                              <w:r w:rsidR="00453F74" w:rsidRPr="001E2134">
                                <w:rPr>
                                  <w:rStyle w:val="Hyperlink"/>
                                </w:rPr>
                                <w:t>http://www.teach-nology.com/tutorials/teaching/phonics/</w:t>
                              </w:r>
                            </w:hyperlink>
                          </w:p>
                          <w:p w14:paraId="34C4723C" w14:textId="2180E37E" w:rsidR="00453F74" w:rsidRDefault="00A12261" w:rsidP="0083703B">
                            <w:pPr>
                              <w:pStyle w:val="ListBullet"/>
                            </w:pPr>
                            <w:hyperlink r:id="rId17" w:history="1">
                              <w:r w:rsidR="00453F74" w:rsidRPr="001E2134">
                                <w:rPr>
                                  <w:rStyle w:val="Hyperlink"/>
                                </w:rPr>
                                <w:t>https://www.theschoolrun.com/what-are-vowels-and-consonants</w:t>
                              </w:r>
                            </w:hyperlink>
                          </w:p>
                          <w:p w14:paraId="266D3DBF" w14:textId="12A09017" w:rsidR="00453F74" w:rsidRDefault="00453F74" w:rsidP="00453F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A24A1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A24A1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A24A1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A24A1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A24A1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A24A1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A24A1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A24A1" w:rsidRDefault="00D27DC3">
            <w:pPr>
              <w:pStyle w:val="Heading2"/>
              <w:rPr>
                <w:b/>
              </w:rPr>
            </w:pPr>
            <w:r w:rsidRPr="007A24A1">
              <w:rPr>
                <w:b/>
              </w:rPr>
              <w:t>Objectives</w:t>
            </w:r>
          </w:p>
          <w:p w14:paraId="0ABE148F" w14:textId="403E579E" w:rsidR="001D4D95" w:rsidRPr="007A24A1" w:rsidRDefault="00AD5265" w:rsidP="00120253">
            <w:r w:rsidRPr="007A24A1">
              <w:t>Students should be able to;</w:t>
            </w:r>
          </w:p>
          <w:p w14:paraId="5AA6CF68" w14:textId="77777777" w:rsidR="002A7661" w:rsidRPr="007A24A1" w:rsidRDefault="002A7661" w:rsidP="002A7661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7A24A1">
              <w:t>Students will be able to differentiate between vowels and consonants.</w:t>
            </w:r>
          </w:p>
          <w:p w14:paraId="03E437D5" w14:textId="75BDD164" w:rsidR="001D4D95" w:rsidRPr="007A24A1" w:rsidRDefault="002A7661" w:rsidP="002A7661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7A24A1">
              <w:t xml:space="preserve">Students will be able to write a letter or letters to represent consonant and short-vowel sounds </w:t>
            </w:r>
          </w:p>
          <w:p w14:paraId="54E766FC" w14:textId="586D5A4E" w:rsidR="00D914D8" w:rsidRPr="007A24A1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A24A1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3625875F" w14:textId="77777777" w:rsidR="002E7793" w:rsidRPr="007A24A1" w:rsidRDefault="002E7793" w:rsidP="002E7793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7A24A1">
              <w:t>Pass out personal whiteboards and whiteboard markers to each student. Pre-select 3-5 CVC words (e.g. cat, hut, dog) and explain to the students that you are going to say a word aloud and you want them to write the word on their whiteboard.</w:t>
            </w:r>
          </w:p>
          <w:p w14:paraId="0FEBAAED" w14:textId="77777777" w:rsidR="002E7793" w:rsidRPr="007A24A1" w:rsidRDefault="002E7793" w:rsidP="002E7793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7A24A1">
              <w:t xml:space="preserve">Reinforce that they should try their best, and even if they aren't sure what letter or letters represent the consonant or </w:t>
            </w:r>
            <w:proofErr w:type="gramStart"/>
            <w:r w:rsidRPr="007A24A1">
              <w:t>vowel</w:t>
            </w:r>
            <w:proofErr w:type="gramEnd"/>
            <w:r w:rsidRPr="007A24A1">
              <w:t xml:space="preserve"> they should just write down the </w:t>
            </w:r>
            <w:r w:rsidRPr="007A24A1">
              <w:lastRenderedPageBreak/>
              <w:t>letter or letters they think they hear.</w:t>
            </w:r>
          </w:p>
          <w:p w14:paraId="03F1A5BB" w14:textId="77777777" w:rsidR="002E7793" w:rsidRPr="007A24A1" w:rsidRDefault="002E7793" w:rsidP="002E7793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7A24A1">
              <w:t>Say the words one by one, and give students sufficient time to write down their responses.</w:t>
            </w:r>
          </w:p>
          <w:p w14:paraId="0B2C7CD9" w14:textId="77777777" w:rsidR="002E7793" w:rsidRPr="007A24A1" w:rsidRDefault="002E7793" w:rsidP="002E7793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7A24A1">
              <w:t>Ask students to circle vowels in red.</w:t>
            </w:r>
          </w:p>
          <w:p w14:paraId="4C474FBA" w14:textId="27DAAD06" w:rsidR="003D159E" w:rsidRPr="007A24A1" w:rsidRDefault="002E7793" w:rsidP="002E7793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7A24A1">
              <w:t>Encourage students to share their answers with the rest of the class to check for understanding.</w:t>
            </w:r>
            <w:r w:rsidRPr="007A24A1">
              <w:rPr>
                <w:rFonts w:asciiTheme="majorHAnsi" w:eastAsiaTheme="majorEastAsia" w:hAnsiTheme="majorHAnsi" w:cstheme="majorBidi"/>
                <w:color w:val="F16522" w:themeColor="accent1"/>
              </w:rPr>
              <w:t xml:space="preserve"> </w:t>
            </w:r>
          </w:p>
          <w:p w14:paraId="775230DB" w14:textId="77777777" w:rsidR="00761F09" w:rsidRPr="007A24A1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A24A1" w:rsidRDefault="00D12602" w:rsidP="00D12602">
            <w:pPr>
              <w:pStyle w:val="Heading2"/>
              <w:rPr>
                <w:b/>
                <w:bCs/>
              </w:rPr>
            </w:pPr>
            <w:r w:rsidRPr="007A24A1">
              <w:rPr>
                <w:b/>
                <w:bCs/>
              </w:rPr>
              <w:t>Summary</w:t>
            </w:r>
          </w:p>
          <w:p w14:paraId="68D4DB2C" w14:textId="47E49043" w:rsidR="002E7793" w:rsidRPr="007A24A1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7A24A1">
              <w:t xml:space="preserve">Ask students to say the alphabet, and when a vowel is </w:t>
            </w:r>
            <w:r w:rsidR="004B247C" w:rsidRPr="007A24A1">
              <w:t>called,</w:t>
            </w:r>
            <w:r w:rsidRPr="007A24A1">
              <w:t xml:space="preserve"> they can either stand or clap.</w:t>
            </w:r>
          </w:p>
          <w:p w14:paraId="70BACF16" w14:textId="77777777" w:rsidR="002E7793" w:rsidRPr="007A24A1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7A24A1">
              <w:t>Put magnetic letters on a desk near the board. Ask students to group them into consonants and vowels on the board.</w:t>
            </w:r>
          </w:p>
          <w:p w14:paraId="02CB6B7A" w14:textId="292E4FDE" w:rsidR="001D4D95" w:rsidRPr="007A24A1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7A24A1">
              <w:t xml:space="preserve">When doing the review make sure you erase the lesson on the board. </w:t>
            </w:r>
          </w:p>
          <w:p w14:paraId="42C39D07" w14:textId="77777777" w:rsidR="001D4D95" w:rsidRPr="007A24A1" w:rsidRDefault="001D4D95" w:rsidP="001D4D95"/>
          <w:p w14:paraId="7683CE86" w14:textId="77777777" w:rsidR="001D4D95" w:rsidRPr="007A24A1" w:rsidRDefault="001D4D95" w:rsidP="001D4D95"/>
          <w:p w14:paraId="6C8FDF80" w14:textId="77777777" w:rsidR="001D4D95" w:rsidRPr="007A24A1" w:rsidRDefault="001D4D95" w:rsidP="001D4D95"/>
          <w:p w14:paraId="09613FE1" w14:textId="77777777" w:rsidR="001D4D95" w:rsidRPr="007A24A1" w:rsidRDefault="001D4D95" w:rsidP="001D4D95"/>
          <w:p w14:paraId="5E46CA3D" w14:textId="77777777" w:rsidR="00A71E70" w:rsidRPr="007A24A1" w:rsidRDefault="00A71E70" w:rsidP="001D4D95"/>
          <w:p w14:paraId="36A25895" w14:textId="77777777" w:rsidR="00A71E70" w:rsidRPr="007A24A1" w:rsidRDefault="00A71E70" w:rsidP="001D4D95"/>
          <w:p w14:paraId="18F0E2F1" w14:textId="77777777" w:rsidR="00A71E70" w:rsidRPr="007A24A1" w:rsidRDefault="00A71E70" w:rsidP="001D4D95"/>
          <w:p w14:paraId="43C888DB" w14:textId="77777777" w:rsidR="00A71E70" w:rsidRPr="007A24A1" w:rsidRDefault="00A71E70" w:rsidP="001D4D95"/>
          <w:p w14:paraId="22A31125" w14:textId="18309E14" w:rsidR="00A71E70" w:rsidRPr="007A24A1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A24A1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A24A1" w:rsidRDefault="006513FB" w:rsidP="006513FB">
            <w:pPr>
              <w:pStyle w:val="Heading2"/>
              <w:rPr>
                <w:b/>
              </w:rPr>
            </w:pPr>
            <w:r w:rsidRPr="007A24A1">
              <w:rPr>
                <w:b/>
              </w:rPr>
              <w:t>Activity Starter/Instruction</w:t>
            </w:r>
          </w:p>
          <w:p w14:paraId="0BC59B96" w14:textId="77777777" w:rsidR="007F178D" w:rsidRPr="007A24A1" w:rsidRDefault="00B51BF7" w:rsidP="007F178D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7A24A1">
              <w:t>Start singing the alphabet song. Students should follow along.</w:t>
            </w:r>
          </w:p>
          <w:p w14:paraId="444B949A" w14:textId="77777777" w:rsidR="007F178D" w:rsidRPr="007A24A1" w:rsidRDefault="00B51BF7" w:rsidP="007F178D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7A24A1">
              <w:t>Ask students to look at the alphabet chart and say it slowly.</w:t>
            </w:r>
          </w:p>
          <w:p w14:paraId="221EFED5" w14:textId="77777777" w:rsidR="007F178D" w:rsidRPr="007A24A1" w:rsidRDefault="00B51BF7" w:rsidP="007F178D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7A24A1">
              <w:t>Ask students if they know what vowels and consonants are.</w:t>
            </w:r>
          </w:p>
          <w:p w14:paraId="27D161F4" w14:textId="0E13A148" w:rsidR="00AF3137" w:rsidRPr="007A24A1" w:rsidRDefault="00B51BF7" w:rsidP="007F178D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7A24A1">
              <w:t xml:space="preserve">Explain to students that each letter has a purpose when it comes to sound, writing, spelling, and talking. </w:t>
            </w:r>
          </w:p>
          <w:p w14:paraId="656ABB1C" w14:textId="77777777" w:rsidR="00C34CB4" w:rsidRPr="007A24A1" w:rsidRDefault="00C34CB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26214542" w:rsidR="00FB30A1" w:rsidRPr="007A24A1" w:rsidRDefault="00FB30A1" w:rsidP="00FB30A1">
            <w:pPr>
              <w:pStyle w:val="ListParagraph"/>
              <w:ind w:left="0"/>
            </w:pPr>
            <w:r w:rsidRPr="007A24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7A24A1" w:rsidRDefault="00C40201" w:rsidP="00FB30A1">
            <w:pPr>
              <w:rPr>
                <w:b/>
              </w:rPr>
            </w:pPr>
            <w:r w:rsidRPr="007A24A1">
              <w:rPr>
                <w:b/>
              </w:rPr>
              <w:t>Day 2/ Lesson 2</w:t>
            </w:r>
            <w:r w:rsidR="00FB30A1" w:rsidRPr="007A24A1">
              <w:rPr>
                <w:b/>
              </w:rPr>
              <w:t>: 15 Mins</w:t>
            </w:r>
          </w:p>
          <w:p w14:paraId="65190F48" w14:textId="77777777" w:rsidR="00B51BF7" w:rsidRPr="007A24A1" w:rsidRDefault="00B51BF7" w:rsidP="00B51BF7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7A24A1">
              <w:t>Give each student a paper or their copy book.</w:t>
            </w:r>
          </w:p>
          <w:p w14:paraId="0684145D" w14:textId="77777777" w:rsidR="00B51BF7" w:rsidRPr="007A24A1" w:rsidRDefault="00B51BF7" w:rsidP="00B51BF7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7A24A1">
              <w:t>Ask students to write the alphabet in order, consonants in blue and vowels in red.</w:t>
            </w:r>
          </w:p>
          <w:p w14:paraId="4F98FDA9" w14:textId="77777777" w:rsidR="00FF6E66" w:rsidRDefault="00B51BF7" w:rsidP="00B51BF7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7A24A1">
              <w:t xml:space="preserve">Give students a limited time to finish the activity. </w:t>
            </w:r>
          </w:p>
          <w:p w14:paraId="0927E471" w14:textId="118C54AC" w:rsidR="00C12DD5" w:rsidRPr="007A24A1" w:rsidRDefault="00B51BF7" w:rsidP="00B51BF7">
            <w:pPr>
              <w:pStyle w:val="ListParagraph"/>
              <w:numPr>
                <w:ilvl w:val="0"/>
                <w:numId w:val="18"/>
              </w:numPr>
              <w:ind w:left="240" w:hanging="180"/>
            </w:pPr>
            <w:r w:rsidRPr="007A24A1">
              <w:t xml:space="preserve">When time is up, ask them to share with their peers to make sure they have the same letters colored red and blue </w:t>
            </w:r>
          </w:p>
          <w:p w14:paraId="36575BED" w14:textId="77777777" w:rsidR="00791E09" w:rsidRPr="007A24A1" w:rsidRDefault="00791E09" w:rsidP="008F2C91">
            <w:pPr>
              <w:pStyle w:val="Heading1"/>
              <w:rPr>
                <w:sz w:val="18"/>
                <w:szCs w:val="18"/>
              </w:rPr>
            </w:pPr>
          </w:p>
          <w:p w14:paraId="2DF5F3F7" w14:textId="77777777" w:rsidR="000529DC" w:rsidRPr="007A24A1" w:rsidRDefault="00B30F64" w:rsidP="008F2C91">
            <w:pPr>
              <w:pStyle w:val="Heading1"/>
              <w:rPr>
                <w:sz w:val="18"/>
                <w:szCs w:val="18"/>
              </w:rPr>
            </w:pPr>
            <w:r w:rsidRPr="007A24A1">
              <w:rPr>
                <w:sz w:val="18"/>
                <w:szCs w:val="18"/>
              </w:rPr>
              <w:lastRenderedPageBreak/>
              <w:t>Teacher Guide</w:t>
            </w:r>
          </w:p>
          <w:p w14:paraId="0D15FA0B" w14:textId="17A36405" w:rsidR="00B30F64" w:rsidRPr="007A24A1" w:rsidRDefault="00B30F64" w:rsidP="00CD4D2B">
            <w:pPr>
              <w:rPr>
                <w:b/>
              </w:rPr>
            </w:pPr>
            <w:r w:rsidRPr="007A24A1">
              <w:rPr>
                <w:b/>
              </w:rPr>
              <w:t>Day 3/ Lesson 3: 20mins</w:t>
            </w:r>
          </w:p>
          <w:p w14:paraId="78A237BE" w14:textId="77777777" w:rsidR="003B74B7" w:rsidRDefault="002E7793" w:rsidP="003B74B7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>Say two words beginning with short vowels – /</w:t>
            </w:r>
            <w:proofErr w:type="spellStart"/>
            <w:proofErr w:type="gramStart"/>
            <w:r w:rsidRPr="007A24A1">
              <w:t>a,e</w:t>
            </w:r>
            <w:proofErr w:type="gramEnd"/>
            <w:r w:rsidRPr="007A24A1">
              <w:t>,i,o,u</w:t>
            </w:r>
            <w:proofErr w:type="spellEnd"/>
            <w:r w:rsidRPr="007A24A1">
              <w:t xml:space="preserve">/ </w:t>
            </w:r>
          </w:p>
          <w:p w14:paraId="22133DCD" w14:textId="77777777" w:rsidR="00F71DDC" w:rsidRDefault="003B74B7" w:rsidP="003B74B7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A</w:t>
            </w:r>
            <w:r w:rsidR="002E7793" w:rsidRPr="007A24A1">
              <w:t xml:space="preserve">sk your </w:t>
            </w:r>
            <w:r w:rsidR="001B0737" w:rsidRPr="007A24A1">
              <w:t>students</w:t>
            </w:r>
            <w:r w:rsidR="002E7793" w:rsidRPr="007A24A1">
              <w:t xml:space="preserve"> to tell you whether they sound the same or different.  </w:t>
            </w:r>
          </w:p>
          <w:p w14:paraId="08EAE75B" w14:textId="4A14FBF8" w:rsidR="002E7793" w:rsidRPr="007A24A1" w:rsidRDefault="002E7793" w:rsidP="003B74B7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 xml:space="preserve">(Obviously if they are the same, the words will be identical). </w:t>
            </w:r>
          </w:p>
          <w:p w14:paraId="23654B73" w14:textId="77777777" w:rsidR="002E7793" w:rsidRPr="007A24A1" w:rsidRDefault="002E7793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 xml:space="preserve"> You don’t have to use real words, which makes it much easier to think up words on the spot.  </w:t>
            </w:r>
          </w:p>
          <w:p w14:paraId="73452C82" w14:textId="77777777" w:rsidR="002E7793" w:rsidRPr="007A24A1" w:rsidRDefault="002E7793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 xml:space="preserve">Begin by using vowels which sound very different, such as /o/ and /e/, since these are easier to discriminate.  </w:t>
            </w:r>
          </w:p>
          <w:p w14:paraId="14F48347" w14:textId="77777777" w:rsidR="002E7793" w:rsidRPr="007A24A1" w:rsidRDefault="002E7793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>Slowly narrow the pairs down to the real targets, which are most likely those tricky pairs of a/u and e/</w:t>
            </w:r>
            <w:proofErr w:type="spellStart"/>
            <w:r w:rsidRPr="007A24A1">
              <w:t>i</w:t>
            </w:r>
            <w:proofErr w:type="spellEnd"/>
            <w:r w:rsidRPr="007A24A1">
              <w:t>.</w:t>
            </w:r>
          </w:p>
          <w:p w14:paraId="291DD7BC" w14:textId="118A3D67" w:rsidR="002E7793" w:rsidRPr="007A24A1" w:rsidRDefault="002E7793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>If you were aiming at a/u confusion, some examples would be:</w:t>
            </w:r>
            <w:r w:rsidR="001B0737" w:rsidRPr="007A24A1">
              <w:t xml:space="preserve"> </w:t>
            </w:r>
            <w:r w:rsidRPr="007A24A1">
              <w:t>if/off -&gt; add/add-&gt;egg/</w:t>
            </w:r>
            <w:proofErr w:type="spellStart"/>
            <w:r w:rsidRPr="007A24A1">
              <w:t>ugg</w:t>
            </w:r>
            <w:proofErr w:type="spellEnd"/>
            <w:r w:rsidRPr="007A24A1">
              <w:t xml:space="preserve">-&gt;in/an-&gt;up/up-&gt;um/om-&gt;and/and-&gt;app/up-&gt;up/app and so on.  </w:t>
            </w:r>
          </w:p>
          <w:p w14:paraId="29F90953" w14:textId="77777777" w:rsidR="00F71DDC" w:rsidRDefault="002E7793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 xml:space="preserve">Be careful that you don’t fall into a pattern of </w:t>
            </w:r>
            <w:r w:rsidR="001B0737" w:rsidRPr="007A24A1">
              <w:t>same, different</w:t>
            </w:r>
            <w:r w:rsidRPr="007A24A1">
              <w:t xml:space="preserve">, same, or any other pattern.  </w:t>
            </w:r>
          </w:p>
          <w:p w14:paraId="6AD83C36" w14:textId="0D8E5FAC" w:rsidR="000529DC" w:rsidRPr="007A24A1" w:rsidRDefault="002E7793" w:rsidP="002E7793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7A24A1">
              <w:t>Children are quick to respond to patterns so they don’t have to do the actual work.</w:t>
            </w:r>
            <w:r w:rsidRPr="007A24A1">
              <w:rPr>
                <w:b/>
              </w:rPr>
              <w:t xml:space="preserve"> </w:t>
            </w:r>
          </w:p>
          <w:p w14:paraId="18773095" w14:textId="2F8F90C8" w:rsidR="00780730" w:rsidRPr="007A24A1" w:rsidRDefault="00780730" w:rsidP="00CD4D2B">
            <w:pPr>
              <w:rPr>
                <w:b/>
              </w:rPr>
            </w:pPr>
          </w:p>
          <w:p w14:paraId="31B21B87" w14:textId="77777777" w:rsidR="00780730" w:rsidRPr="007A24A1" w:rsidRDefault="00780730" w:rsidP="00CD4D2B">
            <w:pPr>
              <w:rPr>
                <w:b/>
              </w:rPr>
            </w:pPr>
          </w:p>
          <w:p w14:paraId="6CC78EF4" w14:textId="4BB29118" w:rsidR="00A37E88" w:rsidRPr="007A24A1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Pr="007A24A1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A24A1" w:rsidRDefault="00031953" w:rsidP="006513FB">
            <w:pPr>
              <w:pStyle w:val="Heading2"/>
              <w:rPr>
                <w:b/>
              </w:rPr>
            </w:pPr>
            <w:r w:rsidRPr="007A24A1">
              <w:rPr>
                <w:b/>
              </w:rPr>
              <w:t>Teacher Guide</w:t>
            </w:r>
          </w:p>
          <w:p w14:paraId="70819890" w14:textId="03FB76B8" w:rsidR="00031953" w:rsidRPr="007A24A1" w:rsidRDefault="00C40201" w:rsidP="00031953">
            <w:pPr>
              <w:rPr>
                <w:b/>
              </w:rPr>
            </w:pPr>
            <w:r w:rsidRPr="007A24A1">
              <w:rPr>
                <w:b/>
              </w:rPr>
              <w:t>Day 1</w:t>
            </w:r>
            <w:r w:rsidR="00031953" w:rsidRPr="007A24A1">
              <w:rPr>
                <w:b/>
              </w:rPr>
              <w:t>/ Lesson 1: 15 Mins</w:t>
            </w:r>
          </w:p>
          <w:p w14:paraId="1D3AFABF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Separate the board into two sections.</w:t>
            </w:r>
          </w:p>
          <w:p w14:paraId="36A47B5C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On one side put the heading "vowels" and the other side write "consonants."</w:t>
            </w:r>
          </w:p>
          <w:p w14:paraId="2435E0C5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Ask each student to look at the alphabet chart and pick a letter.</w:t>
            </w:r>
          </w:p>
          <w:p w14:paraId="545F4A8A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 xml:space="preserve">If a student picks a vowel make a "ding </w:t>
            </w:r>
            <w:proofErr w:type="spellStart"/>
            <w:r w:rsidRPr="007A24A1">
              <w:t>ding</w:t>
            </w:r>
            <w:proofErr w:type="spellEnd"/>
            <w:r w:rsidRPr="007A24A1">
              <w:t xml:space="preserve"> </w:t>
            </w:r>
            <w:proofErr w:type="spellStart"/>
            <w:r w:rsidRPr="007A24A1">
              <w:t>ding</w:t>
            </w:r>
            <w:proofErr w:type="spellEnd"/>
            <w:r w:rsidRPr="007A24A1">
              <w:t>" sound and write the vowel in the vowel section.</w:t>
            </w:r>
          </w:p>
          <w:p w14:paraId="6178678B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If a student picks a consonant make a different sound like "</w:t>
            </w:r>
            <w:proofErr w:type="spellStart"/>
            <w:r w:rsidRPr="007A24A1">
              <w:t>poump</w:t>
            </w:r>
            <w:proofErr w:type="spellEnd"/>
            <w:r w:rsidRPr="007A24A1">
              <w:t xml:space="preserve"> </w:t>
            </w:r>
            <w:proofErr w:type="spellStart"/>
            <w:r w:rsidRPr="007A24A1">
              <w:t>poump</w:t>
            </w:r>
            <w:proofErr w:type="spellEnd"/>
            <w:r w:rsidRPr="007A24A1">
              <w:t xml:space="preserve"> </w:t>
            </w:r>
            <w:proofErr w:type="spellStart"/>
            <w:r w:rsidRPr="007A24A1">
              <w:t>poump</w:t>
            </w:r>
            <w:proofErr w:type="spellEnd"/>
            <w:r w:rsidRPr="007A24A1">
              <w:t>" and write it in the consonant section.</w:t>
            </w:r>
          </w:p>
          <w:p w14:paraId="24113AED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Continue like this until all the letters of the alphabet are on the board.</w:t>
            </w:r>
          </w:p>
          <w:p w14:paraId="5D6F1928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While pointing at the letters ask the class what sound the vowels make.</w:t>
            </w:r>
          </w:p>
          <w:p w14:paraId="266760B1" w14:textId="77777777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>Reiterate that vowels are AEIOU and sometimes Y, but the Y will be taught at a later date.</w:t>
            </w:r>
          </w:p>
          <w:p w14:paraId="335A1FC5" w14:textId="6902AB02" w:rsidR="0058694F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t xml:space="preserve">Ask students to brainstorm words for each letter. Two or three words are sufficient. </w:t>
            </w:r>
          </w:p>
          <w:p w14:paraId="6388BFD3" w14:textId="3AD909CF" w:rsidR="00B51BF7" w:rsidRPr="007A24A1" w:rsidRDefault="00B51BF7" w:rsidP="0058694F">
            <w:pPr>
              <w:pStyle w:val="ListParagraph"/>
              <w:numPr>
                <w:ilvl w:val="0"/>
                <w:numId w:val="16"/>
              </w:numPr>
              <w:ind w:left="300" w:hanging="270"/>
            </w:pPr>
            <w:r w:rsidRPr="007A24A1">
              <w:lastRenderedPageBreak/>
              <w:t>Try to write the words next to the letter to which they belong.</w:t>
            </w:r>
          </w:p>
          <w:p w14:paraId="063BD8DD" w14:textId="069556AD" w:rsidR="00D47C20" w:rsidRPr="007A24A1" w:rsidRDefault="00D47C20" w:rsidP="00A832CB">
            <w:pPr>
              <w:pStyle w:val="Heading2"/>
            </w:pPr>
          </w:p>
          <w:p w14:paraId="1DE16CC3" w14:textId="77777777" w:rsidR="00A832CB" w:rsidRPr="007A24A1" w:rsidRDefault="00A832CB" w:rsidP="00A832CB">
            <w:pPr>
              <w:pStyle w:val="Heading2"/>
              <w:rPr>
                <w:b/>
                <w:bCs/>
              </w:rPr>
            </w:pPr>
            <w:r w:rsidRPr="007A24A1">
              <w:rPr>
                <w:b/>
                <w:bCs/>
              </w:rPr>
              <w:t>Teacher Guide</w:t>
            </w:r>
          </w:p>
          <w:p w14:paraId="3D3E63A7" w14:textId="6A6D631B" w:rsidR="00A832CB" w:rsidRPr="007A24A1" w:rsidRDefault="00A832CB" w:rsidP="00CD4D2B">
            <w:pPr>
              <w:rPr>
                <w:b/>
              </w:rPr>
            </w:pPr>
            <w:r w:rsidRPr="007A24A1">
              <w:rPr>
                <w:b/>
              </w:rPr>
              <w:t xml:space="preserve">Day </w:t>
            </w:r>
            <w:r w:rsidR="00DC76FD" w:rsidRPr="007A24A1">
              <w:rPr>
                <w:b/>
              </w:rPr>
              <w:t>4</w:t>
            </w:r>
            <w:r w:rsidRPr="007A24A1">
              <w:rPr>
                <w:b/>
              </w:rPr>
              <w:t xml:space="preserve">/ Lesson </w:t>
            </w:r>
            <w:r w:rsidR="00D12602" w:rsidRPr="007A24A1">
              <w:rPr>
                <w:b/>
              </w:rPr>
              <w:t>4</w:t>
            </w:r>
            <w:r w:rsidRPr="007A24A1">
              <w:rPr>
                <w:b/>
              </w:rPr>
              <w:t xml:space="preserve">: </w:t>
            </w:r>
            <w:r w:rsidR="00D12602" w:rsidRPr="007A24A1">
              <w:rPr>
                <w:b/>
              </w:rPr>
              <w:t>15</w:t>
            </w:r>
            <w:r w:rsidRPr="007A24A1">
              <w:rPr>
                <w:b/>
              </w:rPr>
              <w:t xml:space="preserve">mins   </w:t>
            </w:r>
          </w:p>
          <w:p w14:paraId="116E499B" w14:textId="77777777" w:rsidR="006F57A5" w:rsidRPr="006F57A5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Have students finish a sentence, using the clues of the context of the sentence and the first sound of the missing word.  </w:t>
            </w:r>
          </w:p>
          <w:p w14:paraId="08BA224B" w14:textId="15CA6AC2" w:rsidR="002E7793" w:rsidRPr="007A24A1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Example: “The boy rode his b___.”  </w:t>
            </w:r>
          </w:p>
          <w:p w14:paraId="5DA3490C" w14:textId="77777777" w:rsidR="006F57A5" w:rsidRPr="006F57A5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You could leave out more than one word when this becomes easy, or make the missing word less predictable.  </w:t>
            </w:r>
          </w:p>
          <w:p w14:paraId="5930AB1C" w14:textId="11ED81D7" w:rsidR="000529DC" w:rsidRPr="007A24A1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For </w:t>
            </w:r>
            <w:r w:rsidR="006F57A5" w:rsidRPr="007A24A1">
              <w:rPr>
                <w:bCs/>
              </w:rPr>
              <w:t>example,</w:t>
            </w:r>
            <w:r w:rsidRPr="007A24A1">
              <w:rPr>
                <w:bCs/>
              </w:rPr>
              <w:t xml:space="preserve"> “The boy rode his bike along the p___ (path)” is less predictable than the first example. </w:t>
            </w:r>
          </w:p>
          <w:p w14:paraId="51893CBB" w14:textId="77777777" w:rsidR="006F57A5" w:rsidRPr="006F57A5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Draw a picture of a train with an engine and two carriages (or use a toy).  </w:t>
            </w:r>
          </w:p>
          <w:p w14:paraId="7994263A" w14:textId="5F9AD278" w:rsidR="002E7793" w:rsidRPr="007A24A1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It is best if the last carriage really looks like the end of the train.  </w:t>
            </w:r>
          </w:p>
          <w:p w14:paraId="230FE947" w14:textId="77777777" w:rsidR="006F57A5" w:rsidRPr="006F57A5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Feel free to change the objects to keep it more interesting.  </w:t>
            </w:r>
          </w:p>
          <w:p w14:paraId="24C1E0FC" w14:textId="18EBA46F" w:rsidR="002E7793" w:rsidRPr="007A24A1" w:rsidRDefault="002E7793" w:rsidP="002E7793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/>
              </w:rPr>
            </w:pPr>
            <w:r w:rsidRPr="007A24A1">
              <w:rPr>
                <w:bCs/>
              </w:rPr>
              <w:t xml:space="preserve">Have the students tell you the first sound as </w:t>
            </w:r>
            <w:r w:rsidR="003F4800" w:rsidRPr="007A24A1">
              <w:rPr>
                <w:bCs/>
              </w:rPr>
              <w:t>they</w:t>
            </w:r>
            <w:r w:rsidRPr="007A24A1">
              <w:rPr>
                <w:bCs/>
              </w:rPr>
              <w:t xml:space="preserve"> point to the engine of the train, and the last sound as </w:t>
            </w:r>
            <w:r w:rsidR="003F4800" w:rsidRPr="007A24A1">
              <w:rPr>
                <w:bCs/>
              </w:rPr>
              <w:t>they</w:t>
            </w:r>
            <w:r w:rsidRPr="007A24A1">
              <w:rPr>
                <w:bCs/>
              </w:rPr>
              <w:t xml:space="preserve"> point to the last carriage</w:t>
            </w:r>
            <w:r w:rsidRPr="007A24A1">
              <w:rPr>
                <w:b/>
              </w:rPr>
              <w:t>.</w:t>
            </w:r>
          </w:p>
          <w:p w14:paraId="27AE7281" w14:textId="77777777" w:rsidR="00DC76FD" w:rsidRPr="007A24A1" w:rsidRDefault="00DC76FD" w:rsidP="00CD4D2B">
            <w:pPr>
              <w:rPr>
                <w:b/>
              </w:rPr>
            </w:pPr>
          </w:p>
          <w:p w14:paraId="0FAB25E4" w14:textId="77777777" w:rsidR="00D12602" w:rsidRPr="007A24A1" w:rsidRDefault="00D12602" w:rsidP="00D12602">
            <w:pPr>
              <w:pStyle w:val="ListParagraph"/>
              <w:ind w:left="0"/>
            </w:pPr>
            <w:r w:rsidRPr="007A24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3D953E0" w14:textId="10728BEE" w:rsidR="00D12602" w:rsidRPr="007A24A1" w:rsidRDefault="00D12602" w:rsidP="00D12602">
            <w:pPr>
              <w:rPr>
                <w:b/>
              </w:rPr>
            </w:pPr>
            <w:r w:rsidRPr="007A24A1">
              <w:rPr>
                <w:b/>
              </w:rPr>
              <w:t>Day 5/ Lesson 2: 1</w:t>
            </w:r>
            <w:r w:rsidR="00EA21BA" w:rsidRPr="007A24A1">
              <w:rPr>
                <w:b/>
              </w:rPr>
              <w:t>0</w:t>
            </w:r>
            <w:r w:rsidRPr="007A24A1">
              <w:rPr>
                <w:b/>
              </w:rPr>
              <w:t xml:space="preserve"> Mins</w:t>
            </w:r>
          </w:p>
          <w:p w14:paraId="36FD25FD" w14:textId="77777777" w:rsidR="00EA21BA" w:rsidRPr="007A24A1" w:rsidRDefault="00EA21BA" w:rsidP="00EA21BA">
            <w:pPr>
              <w:pStyle w:val="ListParagraph"/>
              <w:numPr>
                <w:ilvl w:val="0"/>
                <w:numId w:val="27"/>
              </w:numPr>
              <w:ind w:left="210" w:hanging="180"/>
            </w:pPr>
            <w:r w:rsidRPr="007A24A1">
              <w:t>Ask students to sort out flash cards into two groups, consonants and vowels.</w:t>
            </w:r>
          </w:p>
          <w:p w14:paraId="012DB69B" w14:textId="79226156" w:rsidR="00971415" w:rsidRPr="007A24A1" w:rsidRDefault="00EA21BA" w:rsidP="00EA21BA">
            <w:pPr>
              <w:pStyle w:val="ListParagraph"/>
              <w:numPr>
                <w:ilvl w:val="0"/>
                <w:numId w:val="27"/>
              </w:numPr>
              <w:ind w:left="210" w:hanging="180"/>
            </w:pPr>
            <w:r w:rsidRPr="007A24A1">
              <w:t>Ask students to write their names and circle all the vowels.</w:t>
            </w:r>
          </w:p>
        </w:tc>
      </w:tr>
    </w:tbl>
    <w:p w14:paraId="64F14F1C" w14:textId="560F36E0" w:rsidR="00D128C7" w:rsidRPr="00D128C7" w:rsidRDefault="00D128C7" w:rsidP="00D128C7">
      <w:pPr>
        <w:tabs>
          <w:tab w:val="left" w:pos="10168"/>
        </w:tabs>
      </w:pPr>
      <w:bookmarkStart w:id="0" w:name="_GoBack"/>
      <w:bookmarkEnd w:id="0"/>
    </w:p>
    <w:sectPr w:rsidR="00D128C7" w:rsidRPr="00D128C7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199A" w14:textId="77777777" w:rsidR="00A12261" w:rsidRDefault="00A12261">
      <w:pPr>
        <w:spacing w:before="0" w:after="0" w:line="240" w:lineRule="auto"/>
      </w:pPr>
      <w:r>
        <w:separator/>
      </w:r>
    </w:p>
  </w:endnote>
  <w:endnote w:type="continuationSeparator" w:id="0">
    <w:p w14:paraId="341F3072" w14:textId="77777777" w:rsidR="00A12261" w:rsidRDefault="00A122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40D19" w14:textId="77777777" w:rsidR="00A12261" w:rsidRDefault="00A12261">
      <w:pPr>
        <w:spacing w:before="0" w:after="0" w:line="240" w:lineRule="auto"/>
      </w:pPr>
      <w:r>
        <w:separator/>
      </w:r>
    </w:p>
  </w:footnote>
  <w:footnote w:type="continuationSeparator" w:id="0">
    <w:p w14:paraId="6ED52B4B" w14:textId="77777777" w:rsidR="00A12261" w:rsidRDefault="00A122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7"/>
  </w:num>
  <w:num w:numId="4">
    <w:abstractNumId w:val="22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21"/>
  </w:num>
  <w:num w:numId="14">
    <w:abstractNumId w:val="5"/>
  </w:num>
  <w:num w:numId="15">
    <w:abstractNumId w:val="24"/>
  </w:num>
  <w:num w:numId="16">
    <w:abstractNumId w:val="9"/>
  </w:num>
  <w:num w:numId="17">
    <w:abstractNumId w:val="3"/>
  </w:num>
  <w:num w:numId="18">
    <w:abstractNumId w:val="11"/>
  </w:num>
  <w:num w:numId="19">
    <w:abstractNumId w:val="20"/>
  </w:num>
  <w:num w:numId="20">
    <w:abstractNumId w:val="27"/>
  </w:num>
  <w:num w:numId="21">
    <w:abstractNumId w:val="8"/>
  </w:num>
  <w:num w:numId="22">
    <w:abstractNumId w:val="10"/>
  </w:num>
  <w:num w:numId="23">
    <w:abstractNumId w:val="25"/>
  </w:num>
  <w:num w:numId="24">
    <w:abstractNumId w:val="16"/>
  </w:num>
  <w:num w:numId="25">
    <w:abstractNumId w:val="19"/>
  </w:num>
  <w:num w:numId="26">
    <w:abstractNumId w:val="15"/>
  </w:num>
  <w:num w:numId="27">
    <w:abstractNumId w:val="23"/>
  </w:num>
  <w:num w:numId="2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657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4B7"/>
    <w:rsid w:val="003B777D"/>
    <w:rsid w:val="003C4CA4"/>
    <w:rsid w:val="003C7DAD"/>
    <w:rsid w:val="003D159E"/>
    <w:rsid w:val="003D30E4"/>
    <w:rsid w:val="003E4AD7"/>
    <w:rsid w:val="003F4800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3F74"/>
    <w:rsid w:val="0045402B"/>
    <w:rsid w:val="004827E6"/>
    <w:rsid w:val="00483322"/>
    <w:rsid w:val="00483AE5"/>
    <w:rsid w:val="00485065"/>
    <w:rsid w:val="00486F5A"/>
    <w:rsid w:val="004A3441"/>
    <w:rsid w:val="004B20E0"/>
    <w:rsid w:val="004B247C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37C46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8694F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7A5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24A1"/>
    <w:rsid w:val="007A5B16"/>
    <w:rsid w:val="007C31C8"/>
    <w:rsid w:val="007E5E02"/>
    <w:rsid w:val="007F09DA"/>
    <w:rsid w:val="007F163A"/>
    <w:rsid w:val="007F178D"/>
    <w:rsid w:val="007F30FD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2261"/>
    <w:rsid w:val="00A1735C"/>
    <w:rsid w:val="00A2386A"/>
    <w:rsid w:val="00A25094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A4D9E"/>
    <w:rsid w:val="00AA5756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167B"/>
    <w:rsid w:val="00B51BF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34CB4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28C7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309D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67533"/>
    <w:rsid w:val="00F71DDC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ngalpacas.com/auditory-discrimination-of-vowel-sounds/" TargetMode="External"/><Relationship Id="rId13" Type="http://schemas.openxmlformats.org/officeDocument/2006/relationships/hyperlink" Target="https://educatingalpacas.com/auditory-discrimination-of-vowel-sound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heschoolrun.com/what-are-vowels-and-consonants" TargetMode="External"/><Relationship Id="rId17" Type="http://schemas.openxmlformats.org/officeDocument/2006/relationships/hyperlink" Target="https://www.theschoolrun.com/what-are-vowels-and-consona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ach-nology.com/tutorials/teaching/phoni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ch-nology.com/tutorials/teaching/phoni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atingalpacas.com/vowel-discrimination-activities/" TargetMode="External"/><Relationship Id="rId10" Type="http://schemas.openxmlformats.org/officeDocument/2006/relationships/hyperlink" Target="https://educatingalpacas.com/vowel-discrimination-activitie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tingalpacas.com/5-activities-analysing-consonant-sounds/" TargetMode="External"/><Relationship Id="rId14" Type="http://schemas.openxmlformats.org/officeDocument/2006/relationships/hyperlink" Target="https://educatingalpacas.com/5-activities-analysing-consonant-sound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0F7AAA"/>
    <w:rsid w:val="00106507"/>
    <w:rsid w:val="00253619"/>
    <w:rsid w:val="00280CE5"/>
    <w:rsid w:val="003A22D6"/>
    <w:rsid w:val="004A008E"/>
    <w:rsid w:val="004E1DB9"/>
    <w:rsid w:val="0050187F"/>
    <w:rsid w:val="0050760F"/>
    <w:rsid w:val="00571A20"/>
    <w:rsid w:val="005D1C96"/>
    <w:rsid w:val="005E6E71"/>
    <w:rsid w:val="006814AC"/>
    <w:rsid w:val="00713551"/>
    <w:rsid w:val="00805105"/>
    <w:rsid w:val="008130F7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AE30D1"/>
    <w:rsid w:val="00B67D1F"/>
    <w:rsid w:val="00BB45F4"/>
    <w:rsid w:val="00BB7BCF"/>
    <w:rsid w:val="00C87D32"/>
    <w:rsid w:val="00C93DC1"/>
    <w:rsid w:val="00D320AE"/>
    <w:rsid w:val="00D417B5"/>
    <w:rsid w:val="00D92979"/>
    <w:rsid w:val="00DE19D7"/>
    <w:rsid w:val="00DF5366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38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22</cp:revision>
  <dcterms:created xsi:type="dcterms:W3CDTF">2019-05-29T03:27:00Z</dcterms:created>
  <dcterms:modified xsi:type="dcterms:W3CDTF">2019-07-01T07:55:00Z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