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F6FE082" w:rsidR="00C17E2A" w:rsidRPr="009260D0" w:rsidRDefault="00CF44A0" w:rsidP="00CF44A0">
            <w:pPr>
              <w:pStyle w:val="Title"/>
              <w:tabs>
                <w:tab w:val="left" w:pos="7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 PROB</w:t>
            </w:r>
            <w:bookmarkStart w:id="0" w:name="_GoBack"/>
            <w:bookmarkEnd w:id="0"/>
            <w:r>
              <w:rPr>
                <w:sz w:val="40"/>
                <w:szCs w:val="40"/>
              </w:rPr>
              <w:t>LEMS ON WEIGHT INVOLVING KG AND G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332C1BB" w:rsidR="00C17E2A" w:rsidRDefault="00CF44A0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E01D0D7" w:rsidR="00C17E2A" w:rsidRDefault="00CF44A0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0B56456" w14:textId="77777777" w:rsidR="00CF44A0" w:rsidRPr="00CF44A0" w:rsidRDefault="000A37E8" w:rsidP="00CF44A0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CF44A0" w:rsidRPr="00CF44A0">
              <w:t>Word problems on weight involving kg and g.</w:t>
            </w:r>
          </w:p>
          <w:p w14:paraId="458BD9FD" w14:textId="15608425" w:rsidR="00CF44A0" w:rsidRDefault="00CF44A0" w:rsidP="00CF44A0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 w:rsidRPr="00CF44A0">
              <w:t xml:space="preserve">  Quantitative reasoning on weight.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4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7B540329" w:rsidR="00D15CAA" w:rsidRDefault="00BF3180" w:rsidP="00B67C04">
                                  <w:r>
                                    <w:t>-</w:t>
                                  </w:r>
                                  <w:r w:rsidR="00402837">
                                    <w:t>A weighing scale.</w:t>
                                  </w:r>
                                </w:p>
                                <w:p w14:paraId="610A393F" w14:textId="0D7FAEBE" w:rsidR="00402837" w:rsidRDefault="00402837" w:rsidP="00B67C04">
                                  <w:r>
                                    <w:t>-A bag of rice</w:t>
                                  </w:r>
                                </w:p>
                                <w:p w14:paraId="765F69B1" w14:textId="676D194F" w:rsidR="00402837" w:rsidRPr="00BF3180" w:rsidRDefault="00402837" w:rsidP="00B67C04">
                                  <w:r>
                                    <w:t>-A bag of groundnut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4F5181F0" w:rsidR="00E42A76" w:rsidRDefault="00F86A45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F3A4A">
                                      <w:rPr>
                                        <w:rStyle w:val="Hyperlink"/>
                                      </w:rPr>
                                      <w:t>https://slideplayer.com/slide/9137394/</w:t>
                                    </w:r>
                                  </w:hyperlink>
                                </w:p>
                                <w:p w14:paraId="77418EBF" w14:textId="77777777" w:rsidR="00714A8D" w:rsidRDefault="00F86A45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0531BB">
                                      <w:rPr>
                                        <w:rStyle w:val="Hyperlink"/>
                                      </w:rPr>
                                      <w:t>https://www.education.com/download/lesson-plan/solving-word-problems-involving-mass-volume/solving-word-problems-involving-mass-volume.pdf</w:t>
                                    </w:r>
                                  </w:hyperlink>
                                </w:p>
                                <w:p w14:paraId="6236B8A0" w14:textId="77777777" w:rsidR="000531BB" w:rsidRDefault="00F86A45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337D8A">
                                      <w:rPr>
                                        <w:rStyle w:val="Hyperlink"/>
                                      </w:rPr>
                                      <w:t>https://sciencing.com/lesson-ideas-teach-grams-kilograms-8695949.html</w:t>
                                    </w:r>
                                  </w:hyperlink>
                                </w:p>
                                <w:p w14:paraId="266D3DBF" w14:textId="28A5D5AB" w:rsidR="00337D8A" w:rsidRDefault="00F86A45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337D8A">
                                      <w:rPr>
                                        <w:rStyle w:val="Hyperlink"/>
                                      </w:rPr>
                                      <w:t>https://www.khanacademy.org/math/cc-fifth-grade-math/cc-5th-measurement-topic/cc-5th-unit-conversion/a/metric-units-of-mass-review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4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7B540329" w:rsidR="00D15CAA" w:rsidRDefault="00BF3180" w:rsidP="00B67C04">
                            <w:r>
                              <w:t>-</w:t>
                            </w:r>
                            <w:r w:rsidR="00402837">
                              <w:t>A weighing scale.</w:t>
                            </w:r>
                          </w:p>
                          <w:p w14:paraId="610A393F" w14:textId="0D7FAEBE" w:rsidR="00402837" w:rsidRDefault="00402837" w:rsidP="00B67C04">
                            <w:r>
                              <w:t>-A bag of rice</w:t>
                            </w:r>
                          </w:p>
                          <w:p w14:paraId="765F69B1" w14:textId="676D194F" w:rsidR="00402837" w:rsidRPr="00BF3180" w:rsidRDefault="00402837" w:rsidP="00B67C04">
                            <w:r>
                              <w:t>-A bag of groundnut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4F5181F0" w:rsidR="00E42A76" w:rsidRDefault="00F86A45" w:rsidP="00E42A76">
                            <w:pPr>
                              <w:pStyle w:val="ListBullet"/>
                            </w:pPr>
                            <w:hyperlink r:id="rId12" w:history="1">
                              <w:r w:rsidR="005F3A4A">
                                <w:rPr>
                                  <w:rStyle w:val="Hyperlink"/>
                                </w:rPr>
                                <w:t>https://slideplayer.com/slide/9137394/</w:t>
                              </w:r>
                            </w:hyperlink>
                          </w:p>
                          <w:p w14:paraId="77418EBF" w14:textId="77777777" w:rsidR="00714A8D" w:rsidRDefault="00F86A45" w:rsidP="0083703B">
                            <w:pPr>
                              <w:pStyle w:val="ListBullet"/>
                            </w:pPr>
                            <w:hyperlink r:id="rId13" w:history="1">
                              <w:r w:rsidR="000531BB">
                                <w:rPr>
                                  <w:rStyle w:val="Hyperlink"/>
                                </w:rPr>
                                <w:t>https://www.education.com/download/lesson-plan/solving-word-problems-involving-mass-volume/solving-word-problems-involving-mass-volume.pdf</w:t>
                              </w:r>
                            </w:hyperlink>
                          </w:p>
                          <w:p w14:paraId="6236B8A0" w14:textId="77777777" w:rsidR="000531BB" w:rsidRDefault="00F86A45" w:rsidP="0083703B">
                            <w:pPr>
                              <w:pStyle w:val="ListBullet"/>
                            </w:pPr>
                            <w:hyperlink r:id="rId14" w:history="1">
                              <w:r w:rsidR="00337D8A">
                                <w:rPr>
                                  <w:rStyle w:val="Hyperlink"/>
                                </w:rPr>
                                <w:t>https://sciencing.com/lesson-ideas-teach-grams-kilograms-8695949.html</w:t>
                              </w:r>
                            </w:hyperlink>
                          </w:p>
                          <w:p w14:paraId="266D3DBF" w14:textId="28A5D5AB" w:rsidR="00337D8A" w:rsidRDefault="00F86A45" w:rsidP="0083703B">
                            <w:pPr>
                              <w:pStyle w:val="ListBullet"/>
                            </w:pPr>
                            <w:hyperlink r:id="rId15" w:history="1">
                              <w:r w:rsidR="00337D8A">
                                <w:rPr>
                                  <w:rStyle w:val="Hyperlink"/>
                                </w:rPr>
                                <w:t>https://www.khanacademy.org/math/cc-fifth-grade-math/cc-5th-measurement-topic/cc-5th-unit-conversion/a/metric-units-of-mass-review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8309E14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2D44F904" w:rsidR="001D4D95" w:rsidRDefault="00AD5265" w:rsidP="00120253">
            <w:r>
              <w:t>Students should be able to;</w:t>
            </w:r>
          </w:p>
          <w:p w14:paraId="4A11DA0E" w14:textId="137BE6AD" w:rsidR="00CF44A0" w:rsidRDefault="00CF44A0" w:rsidP="00CF44A0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Solve word problems on weight.</w:t>
            </w:r>
          </w:p>
          <w:p w14:paraId="134D29E8" w14:textId="51F549EF" w:rsidR="00CF44A0" w:rsidRDefault="00CF44A0" w:rsidP="00CF44A0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Solve quantitative aptitude involving weight.</w:t>
            </w:r>
          </w:p>
          <w:p w14:paraId="39B53DE3" w14:textId="77777777" w:rsidR="001D4D95" w:rsidRDefault="001D4D95" w:rsidP="001D4D95"/>
          <w:p w14:paraId="72DE0800" w14:textId="77777777" w:rsidR="00C51C3B" w:rsidRDefault="00C51C3B" w:rsidP="00C51C3B"/>
          <w:p w14:paraId="03E437D5" w14:textId="3BEDB061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70620E7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9138B79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E0CDAAA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01B1669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7923C92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C5F3A42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E15D768" w14:textId="77777777" w:rsidR="005F3A4A" w:rsidRDefault="005F3A4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5F3A4A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300AF457" w:rsidR="00FB30A1" w:rsidRDefault="005F3A4A" w:rsidP="005F3A4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 w:rsidRPr="005F3A4A">
              <w:t xml:space="preserve">Explain to your </w:t>
            </w:r>
            <w:r>
              <w:t>pupil</w:t>
            </w:r>
            <w:r w:rsidRPr="005F3A4A">
              <w:t>s that we have ways of counting all kinds of things</w:t>
            </w:r>
          </w:p>
          <w:p w14:paraId="2F4C78E9" w14:textId="7B40FE90" w:rsidR="005F3A4A" w:rsidRDefault="005F3A4A" w:rsidP="005F3A4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In pairs or small groups, have pupils try to think of the units that are used for liquids, weight and length. Share out and discuss.</w:t>
            </w:r>
          </w:p>
          <w:p w14:paraId="0772D114" w14:textId="5B560725" w:rsidR="005F3A4A" w:rsidRDefault="005F3A4A" w:rsidP="005F3A4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Explain that you will be focusing on weight using kilogram and gram in the lesson.</w:t>
            </w:r>
          </w:p>
          <w:p w14:paraId="0E5D06B0" w14:textId="6592B8CE" w:rsidR="005F3A4A" w:rsidRDefault="005F3A4A" w:rsidP="005F3A4A">
            <w:pPr>
              <w:pStyle w:val="ListParagraph"/>
              <w:ind w:left="182"/>
            </w:pPr>
          </w:p>
          <w:p w14:paraId="48C8B4A4" w14:textId="6E341393" w:rsidR="006E323E" w:rsidRDefault="006E323E" w:rsidP="005F3A4A">
            <w:pPr>
              <w:pStyle w:val="ListParagraph"/>
              <w:ind w:left="182"/>
            </w:pPr>
          </w:p>
          <w:p w14:paraId="5EDFE862" w14:textId="351ADD36" w:rsidR="006E323E" w:rsidRDefault="006E323E" w:rsidP="005F3A4A">
            <w:pPr>
              <w:pStyle w:val="ListParagraph"/>
              <w:ind w:left="182"/>
            </w:pPr>
          </w:p>
          <w:p w14:paraId="62A54252" w14:textId="06454448" w:rsidR="006E323E" w:rsidRDefault="006E323E" w:rsidP="005F3A4A">
            <w:pPr>
              <w:pStyle w:val="ListParagraph"/>
              <w:ind w:left="182"/>
            </w:pPr>
          </w:p>
          <w:p w14:paraId="2A593E4C" w14:textId="3C02EB0A" w:rsidR="006E323E" w:rsidRDefault="006E323E" w:rsidP="005F3A4A">
            <w:pPr>
              <w:pStyle w:val="ListParagraph"/>
              <w:ind w:left="182"/>
            </w:pPr>
          </w:p>
          <w:p w14:paraId="56FFC50F" w14:textId="51EC814E" w:rsidR="006E323E" w:rsidRDefault="006E323E" w:rsidP="005F3A4A">
            <w:pPr>
              <w:pStyle w:val="ListParagraph"/>
              <w:ind w:left="182"/>
            </w:pPr>
          </w:p>
          <w:p w14:paraId="79297602" w14:textId="7D234523" w:rsidR="006E323E" w:rsidRDefault="006E323E" w:rsidP="005F3A4A">
            <w:pPr>
              <w:pStyle w:val="ListParagraph"/>
              <w:ind w:left="182"/>
            </w:pPr>
          </w:p>
          <w:p w14:paraId="4D204A39" w14:textId="12B1DD8E" w:rsidR="006E323E" w:rsidRDefault="006E323E" w:rsidP="005F3A4A">
            <w:pPr>
              <w:pStyle w:val="ListParagraph"/>
              <w:ind w:left="182"/>
            </w:pPr>
          </w:p>
          <w:p w14:paraId="4C8D5871" w14:textId="77777777" w:rsidR="006E323E" w:rsidRDefault="006E323E" w:rsidP="005F3A4A">
            <w:pPr>
              <w:pStyle w:val="ListParagraph"/>
              <w:ind w:left="182"/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04F413A" w14:textId="33A6ACE0" w:rsidR="000529DC" w:rsidRDefault="00CF44A0" w:rsidP="00D90664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1C42DAB4" w14:textId="0381E788" w:rsidR="00D90664" w:rsidRDefault="00721EB0" w:rsidP="00D90664">
            <w:pPr>
              <w:pStyle w:val="ListParagraph"/>
              <w:numPr>
                <w:ilvl w:val="3"/>
                <w:numId w:val="18"/>
              </w:numPr>
              <w:ind w:left="182" w:hanging="182"/>
            </w:pPr>
            <w:r>
              <w:t>Go over the definition of gram again.</w:t>
            </w:r>
          </w:p>
          <w:p w14:paraId="299BEBCE" w14:textId="2032B0F1" w:rsidR="00721EB0" w:rsidRDefault="00721EB0" w:rsidP="00D90664">
            <w:pPr>
              <w:pStyle w:val="ListParagraph"/>
              <w:numPr>
                <w:ilvl w:val="3"/>
                <w:numId w:val="18"/>
              </w:numPr>
              <w:ind w:left="182" w:hanging="182"/>
            </w:pPr>
            <w:r>
              <w:t>Measure the bag of rice and groundnut using the weighing scale.</w:t>
            </w:r>
          </w:p>
          <w:p w14:paraId="53BAD867" w14:textId="025BA5FD" w:rsidR="00721EB0" w:rsidRDefault="00721EB0" w:rsidP="00D90664">
            <w:pPr>
              <w:pStyle w:val="ListParagraph"/>
              <w:numPr>
                <w:ilvl w:val="3"/>
                <w:numId w:val="18"/>
              </w:numPr>
              <w:ind w:left="182" w:hanging="182"/>
            </w:pPr>
            <w:r>
              <w:t>Let them add the two weights</w:t>
            </w:r>
          </w:p>
          <w:p w14:paraId="10FB7DE8" w14:textId="11539797" w:rsidR="00721EB0" w:rsidRDefault="00721EB0" w:rsidP="00D90664">
            <w:pPr>
              <w:pStyle w:val="ListParagraph"/>
              <w:numPr>
                <w:ilvl w:val="3"/>
                <w:numId w:val="18"/>
              </w:numPr>
              <w:ind w:left="182" w:hanging="182"/>
            </w:pPr>
            <w:r>
              <w:lastRenderedPageBreak/>
              <w:t>Let the pupils measure their weight on the weighing scale.</w:t>
            </w:r>
          </w:p>
          <w:p w14:paraId="4EEB3639" w14:textId="716B3437" w:rsidR="00721EB0" w:rsidRPr="00D90664" w:rsidRDefault="00721EB0" w:rsidP="00D90664">
            <w:pPr>
              <w:pStyle w:val="ListParagraph"/>
              <w:numPr>
                <w:ilvl w:val="3"/>
                <w:numId w:val="18"/>
              </w:numPr>
              <w:ind w:left="182" w:hanging="182"/>
            </w:pPr>
            <w:r>
              <w:t>With the pupils, find the total weight of the pupils.</w:t>
            </w: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08816D2B" w14:textId="025D2BC3" w:rsidR="000529DC" w:rsidRDefault="000529DC" w:rsidP="00CD4D2B">
            <w:pPr>
              <w:rPr>
                <w:b/>
              </w:rPr>
            </w:pPr>
          </w:p>
          <w:p w14:paraId="3EC2770D" w14:textId="77777777" w:rsidR="00022306" w:rsidRPr="00FB30A1" w:rsidRDefault="00022306" w:rsidP="0002230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55E0277" w14:textId="19F9A5B9" w:rsidR="00022306" w:rsidRDefault="00022306" w:rsidP="00022306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017FC052" w14:textId="65DD65CA" w:rsidR="000529DC" w:rsidRDefault="00022306" w:rsidP="00022306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Continue with the conversion.</w:t>
            </w:r>
          </w:p>
          <w:p w14:paraId="7996ED11" w14:textId="572CE56F" w:rsidR="00022306" w:rsidRDefault="00022306" w:rsidP="00022306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Convert the total weight of the pupils.</w:t>
            </w:r>
          </w:p>
          <w:p w14:paraId="706AB2DB" w14:textId="634602D9" w:rsidR="00022306" w:rsidRDefault="00022306" w:rsidP="00022306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Introduce them to words problems involving gram and kilogram</w:t>
            </w:r>
          </w:p>
          <w:p w14:paraId="0FE8190D" w14:textId="73F382E4" w:rsidR="00022306" w:rsidRPr="00022306" w:rsidRDefault="00022306" w:rsidP="00022306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Solve examples with the pupils.</w:t>
            </w: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16528CCD" w14:textId="39D0A72B" w:rsidR="00D914D8" w:rsidRDefault="00D914D8" w:rsidP="00D914D8">
            <w:pPr>
              <w:pStyle w:val="Heading2"/>
            </w:pPr>
            <w:r w:rsidRPr="00287F69">
              <w:t>Assessment Activity</w:t>
            </w:r>
          </w:p>
          <w:p w14:paraId="1C67B4C0" w14:textId="05122602" w:rsidR="00780730" w:rsidRDefault="00022306" w:rsidP="00CD4D2B">
            <w:r>
              <w:t>Ask the pupils how many grams makes a kilogram.</w:t>
            </w:r>
          </w:p>
          <w:p w14:paraId="2448CBCE" w14:textId="02124037" w:rsidR="00022306" w:rsidRPr="00022306" w:rsidRDefault="00022306" w:rsidP="00CD4D2B">
            <w:r>
              <w:t>Give them conversion questions to solve.</w:t>
            </w:r>
          </w:p>
          <w:p w14:paraId="6CC78EF4" w14:textId="5510EFEE" w:rsidR="006E323E" w:rsidRPr="00994216" w:rsidRDefault="006E323E" w:rsidP="006E323E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0F51725A" w:rsidR="000529DC" w:rsidRDefault="005F3A4A" w:rsidP="005F3A4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Go over the definition of weight.</w:t>
            </w:r>
          </w:p>
          <w:p w14:paraId="61DA6F99" w14:textId="5FE55009" w:rsidR="005F3A4A" w:rsidRDefault="005F3A4A" w:rsidP="005F3A4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Ask the pupils what they understand by gram and kilogram.</w:t>
            </w:r>
          </w:p>
          <w:p w14:paraId="7B3C49EC" w14:textId="786E2A7D" w:rsidR="005F3A4A" w:rsidRDefault="005F3A4A" w:rsidP="005F3A4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Explain that a gram is a</w:t>
            </w:r>
            <w:r w:rsidRPr="005F3A4A">
              <w:t xml:space="preserve"> metric unit of mass equal to one thousandth of a kilogram</w:t>
            </w:r>
            <w:r>
              <w:t>.</w:t>
            </w:r>
          </w:p>
          <w:p w14:paraId="3560F84B" w14:textId="741A3D2B" w:rsidR="005F3A4A" w:rsidRDefault="005F3A4A" w:rsidP="005F3A4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Ask the pupils to give examples of everyday things that can be measured using grams. Examples include Eggs, gold, silver, chocolate.</w:t>
            </w:r>
          </w:p>
          <w:p w14:paraId="2DA98CAA" w14:textId="26D47978" w:rsidR="00402837" w:rsidRPr="005F3A4A" w:rsidRDefault="00402837" w:rsidP="005F3A4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Let them know they also have weight and can be measured using a weighing scale</w:t>
            </w:r>
          </w:p>
          <w:p w14:paraId="353508AE" w14:textId="4CFF41DC" w:rsidR="000529DC" w:rsidRDefault="000529DC" w:rsidP="00CD4D2B">
            <w:pPr>
              <w:rPr>
                <w:b/>
              </w:rPr>
            </w:pPr>
          </w:p>
          <w:p w14:paraId="778E646B" w14:textId="0B92F84A" w:rsidR="006E323E" w:rsidRDefault="006E323E" w:rsidP="00CD4D2B">
            <w:pPr>
              <w:rPr>
                <w:b/>
              </w:rPr>
            </w:pPr>
          </w:p>
          <w:p w14:paraId="27974FC4" w14:textId="3BCC2D07" w:rsidR="006E323E" w:rsidRDefault="006E323E" w:rsidP="00CD4D2B">
            <w:pPr>
              <w:rPr>
                <w:b/>
              </w:rPr>
            </w:pPr>
          </w:p>
          <w:p w14:paraId="19CB953D" w14:textId="77777777" w:rsidR="00721EB0" w:rsidRPr="00FB30A1" w:rsidRDefault="00721EB0" w:rsidP="00721EB0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229164F" w14:textId="3B152EC7" w:rsidR="00721EB0" w:rsidRDefault="00721EB0" w:rsidP="00721EB0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00004239" w14:textId="60F2FCB7" w:rsidR="00721EB0" w:rsidRDefault="00337D8A" w:rsidP="00022306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Explain what kilogram is and how it relates to gram.</w:t>
            </w:r>
          </w:p>
          <w:p w14:paraId="64D5E473" w14:textId="39113C35" w:rsidR="00337D8A" w:rsidRDefault="00337D8A" w:rsidP="00022306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Let the pupils know that gram can be converted to kilogram. 1kg = 1000g.</w:t>
            </w:r>
          </w:p>
          <w:p w14:paraId="653F8EA0" w14:textId="75223255" w:rsidR="00337D8A" w:rsidRDefault="00337D8A" w:rsidP="00022306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lastRenderedPageBreak/>
              <w:t>Solve examples on conversion of gram to kilogram and vice versa.</w:t>
            </w:r>
          </w:p>
          <w:p w14:paraId="3BF1DFBD" w14:textId="0935872C" w:rsidR="00337D8A" w:rsidRPr="000531BB" w:rsidRDefault="00022306" w:rsidP="00022306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Let the pupil convert their individual weights measured in the previous lesson.</w:t>
            </w: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5135F22C" w14:textId="77777777" w:rsidR="00971415" w:rsidRPr="000529DC" w:rsidRDefault="00971415" w:rsidP="00971415"/>
          <w:p w14:paraId="572BEA4F" w14:textId="77777777" w:rsidR="00971415" w:rsidRDefault="00971415" w:rsidP="00971415">
            <w:pPr>
              <w:rPr>
                <w:b/>
              </w:rPr>
            </w:pPr>
          </w:p>
          <w:p w14:paraId="624F74A9" w14:textId="77777777" w:rsidR="006E323E" w:rsidRDefault="006E323E" w:rsidP="00971415">
            <w:pPr>
              <w:rPr>
                <w:b/>
              </w:rPr>
            </w:pPr>
          </w:p>
          <w:p w14:paraId="61DFA706" w14:textId="77777777" w:rsidR="006E323E" w:rsidRDefault="006E323E" w:rsidP="00971415">
            <w:pPr>
              <w:rPr>
                <w:b/>
              </w:rPr>
            </w:pPr>
          </w:p>
          <w:p w14:paraId="41CBB9AC" w14:textId="77777777" w:rsidR="006E323E" w:rsidRDefault="006E323E" w:rsidP="00971415">
            <w:pPr>
              <w:rPr>
                <w:b/>
              </w:rPr>
            </w:pPr>
          </w:p>
          <w:p w14:paraId="52FDF42C" w14:textId="77777777" w:rsidR="006E323E" w:rsidRDefault="006E323E" w:rsidP="00971415">
            <w:pPr>
              <w:rPr>
                <w:b/>
              </w:rPr>
            </w:pPr>
          </w:p>
          <w:p w14:paraId="08C7624F" w14:textId="77777777" w:rsidR="006E323E" w:rsidRDefault="006E323E" w:rsidP="00971415">
            <w:pPr>
              <w:rPr>
                <w:b/>
              </w:rPr>
            </w:pPr>
          </w:p>
          <w:p w14:paraId="561C7468" w14:textId="77777777" w:rsidR="006E323E" w:rsidRDefault="006E323E" w:rsidP="00971415">
            <w:pPr>
              <w:rPr>
                <w:b/>
              </w:rPr>
            </w:pPr>
          </w:p>
          <w:p w14:paraId="457EF310" w14:textId="77777777" w:rsidR="006E323E" w:rsidRDefault="006E323E" w:rsidP="00971415">
            <w:pPr>
              <w:rPr>
                <w:b/>
              </w:rPr>
            </w:pPr>
          </w:p>
          <w:p w14:paraId="71FB3314" w14:textId="77777777" w:rsidR="006E323E" w:rsidRDefault="006E323E" w:rsidP="00971415">
            <w:pPr>
              <w:rPr>
                <w:b/>
              </w:rPr>
            </w:pPr>
          </w:p>
          <w:p w14:paraId="6DC86D46" w14:textId="77777777" w:rsidR="006E323E" w:rsidRDefault="006E323E" w:rsidP="00971415">
            <w:pPr>
              <w:rPr>
                <w:b/>
              </w:rPr>
            </w:pPr>
          </w:p>
          <w:p w14:paraId="2511068D" w14:textId="77777777" w:rsidR="006E323E" w:rsidRDefault="006E323E" w:rsidP="00971415">
            <w:pPr>
              <w:rPr>
                <w:b/>
              </w:rPr>
            </w:pPr>
          </w:p>
          <w:p w14:paraId="505944CE" w14:textId="77777777" w:rsidR="006E323E" w:rsidRPr="00D914D8" w:rsidRDefault="006E323E" w:rsidP="006E323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BB16ACE" w14:textId="77777777" w:rsidR="006E323E" w:rsidRPr="000529DC" w:rsidRDefault="006E323E" w:rsidP="006E323E">
            <w:r>
              <w:t>Assess the pupils on word problems.</w:t>
            </w:r>
          </w:p>
          <w:p w14:paraId="012DB69B" w14:textId="1D782430" w:rsidR="006E323E" w:rsidRPr="00971415" w:rsidRDefault="006E323E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2E581BA" w14:textId="36765B2F" w:rsidR="006E323E" w:rsidRDefault="006E323E" w:rsidP="006E323E">
            <w:pPr>
              <w:pStyle w:val="Heading2"/>
            </w:pPr>
            <w:r>
              <w:t>Summary</w:t>
            </w:r>
          </w:p>
          <w:p w14:paraId="39AE6050" w14:textId="77777777" w:rsidR="006E323E" w:rsidRDefault="006E323E" w:rsidP="006E323E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Ask for volunteers to share their answers to the problems assigned.</w:t>
            </w:r>
          </w:p>
          <w:p w14:paraId="71B1A930" w14:textId="77777777" w:rsidR="006E323E" w:rsidRDefault="006E323E" w:rsidP="006E323E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</w:tbl>
    <w:p w14:paraId="75A246ED" w14:textId="77777777" w:rsidR="00C17E2A" w:rsidRDefault="00C17E2A" w:rsidP="00022306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82D14" w14:textId="77777777" w:rsidR="00F86A45" w:rsidRDefault="00F86A45">
      <w:pPr>
        <w:spacing w:before="0" w:after="0" w:line="240" w:lineRule="auto"/>
      </w:pPr>
      <w:r>
        <w:separator/>
      </w:r>
    </w:p>
  </w:endnote>
  <w:endnote w:type="continuationSeparator" w:id="0">
    <w:p w14:paraId="4296E03E" w14:textId="77777777" w:rsidR="00F86A45" w:rsidRDefault="00F86A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0B78FAF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E32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15F27" w14:textId="77777777" w:rsidR="00F86A45" w:rsidRDefault="00F86A45">
      <w:pPr>
        <w:spacing w:before="0" w:after="0" w:line="240" w:lineRule="auto"/>
      </w:pPr>
      <w:r>
        <w:separator/>
      </w:r>
    </w:p>
  </w:footnote>
  <w:footnote w:type="continuationSeparator" w:id="0">
    <w:p w14:paraId="405D4B92" w14:textId="77777777" w:rsidR="00F86A45" w:rsidRDefault="00F86A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FA4FDF"/>
    <w:multiLevelType w:val="hybridMultilevel"/>
    <w:tmpl w:val="006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16E3"/>
    <w:multiLevelType w:val="hybridMultilevel"/>
    <w:tmpl w:val="C7FED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32AF5"/>
    <w:multiLevelType w:val="hybridMultilevel"/>
    <w:tmpl w:val="FACE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0265F"/>
    <w:multiLevelType w:val="hybridMultilevel"/>
    <w:tmpl w:val="04521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1477"/>
    <w:multiLevelType w:val="hybridMultilevel"/>
    <w:tmpl w:val="46687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61F40"/>
    <w:multiLevelType w:val="hybridMultilevel"/>
    <w:tmpl w:val="3C0AC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9"/>
  </w:num>
  <w:num w:numId="5">
    <w:abstractNumId w:val="1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14"/>
  </w:num>
  <w:num w:numId="13">
    <w:abstractNumId w:val="18"/>
  </w:num>
  <w:num w:numId="14">
    <w:abstractNumId w:val="7"/>
  </w:num>
  <w:num w:numId="15">
    <w:abstractNumId w:val="6"/>
  </w:num>
  <w:num w:numId="16">
    <w:abstractNumId w:val="3"/>
  </w:num>
  <w:num w:numId="17">
    <w:abstractNumId w:val="1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2306"/>
    <w:rsid w:val="00025F28"/>
    <w:rsid w:val="00031953"/>
    <w:rsid w:val="0004040F"/>
    <w:rsid w:val="0004502C"/>
    <w:rsid w:val="00050F06"/>
    <w:rsid w:val="000529DC"/>
    <w:rsid w:val="000531BB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37D8A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283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65B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5F3A4A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323E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21EB0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619D"/>
    <w:rsid w:val="00C17E2A"/>
    <w:rsid w:val="00C20C1E"/>
    <w:rsid w:val="00C24A10"/>
    <w:rsid w:val="00C403C3"/>
    <w:rsid w:val="00C51C3B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4A0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0664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4750"/>
    <w:rsid w:val="00F66CE1"/>
    <w:rsid w:val="00F814F7"/>
    <w:rsid w:val="00F86A45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player.com/slide/9137394/" TargetMode="External"/><Relationship Id="rId13" Type="http://schemas.openxmlformats.org/officeDocument/2006/relationships/hyperlink" Target="https://www.education.com/download/lesson-plan/solving-word-problems-involving-mass-volume/solving-word-problems-involving-mass-volume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ideplayer.com/slide/9137394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math/cc-fifth-grade-math/cc-5th-measurement-topic/cc-5th-unit-conversion/a/metric-units-of-mass-re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anacademy.org/math/cc-fifth-grade-math/cc-5th-measurement-topic/cc-5th-unit-conversion/a/metric-units-of-mass-review" TargetMode="External"/><Relationship Id="rId10" Type="http://schemas.openxmlformats.org/officeDocument/2006/relationships/hyperlink" Target="https://sciencing.com/lesson-ideas-teach-grams-kilograms-8695949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download/lesson-plan/solving-word-problems-involving-mass-volume/solving-word-problems-involving-mass-volume.pdf" TargetMode="External"/><Relationship Id="rId14" Type="http://schemas.openxmlformats.org/officeDocument/2006/relationships/hyperlink" Target="https://sciencing.com/lesson-ideas-teach-grams-kilograms-869594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876EE7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2019-07-03T18:19:00Z</dcterms:created>
  <dcterms:modified xsi:type="dcterms:W3CDTF">2019-08-14T15:22:00Z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