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5431F1F" w:rsidR="00C17E2A" w:rsidRPr="009260D0" w:rsidRDefault="00DF55F3">
            <w:pPr>
              <w:pStyle w:val="Title"/>
              <w:rPr>
                <w:sz w:val="40"/>
                <w:szCs w:val="40"/>
              </w:rPr>
            </w:pPr>
            <w:r>
              <w:rPr>
                <w:sz w:val="40"/>
                <w:szCs w:val="40"/>
              </w:rPr>
              <w:t>MULTIPLICATION OF WHOLE NUMBERS BY 2-DIGIT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293F743" w:rsidR="00C17E2A" w:rsidRDefault="008815C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18CDDA21" w:rsidR="00C17E2A" w:rsidRDefault="00742DA4">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9B3B6E4" w14:textId="77777777" w:rsidR="001611AE" w:rsidRDefault="000A37E8" w:rsidP="00B67C04">
            <w:pPr>
              <w:pStyle w:val="ListParagraph"/>
              <w:numPr>
                <w:ilvl w:val="0"/>
                <w:numId w:val="2"/>
              </w:numPr>
              <w:ind w:left="467" w:hanging="142"/>
            </w:pPr>
            <w:r>
              <w:t xml:space="preserve"> </w:t>
            </w:r>
            <w:r w:rsidR="001611AE">
              <w:t xml:space="preserve"> </w:t>
            </w:r>
            <w:r w:rsidR="009C2A02">
              <w:t>Understanding and memorizing most parts of the multiplications table</w:t>
            </w:r>
          </w:p>
          <w:p w14:paraId="1627B99D" w14:textId="77777777" w:rsidR="009C2A02" w:rsidRDefault="009C2A02" w:rsidP="00B67C04">
            <w:pPr>
              <w:pStyle w:val="ListParagraph"/>
              <w:numPr>
                <w:ilvl w:val="0"/>
                <w:numId w:val="2"/>
              </w:numPr>
              <w:ind w:left="467" w:hanging="142"/>
            </w:pPr>
            <w:r>
              <w:t>Multiplying whole numbers by 2-digit numbers</w:t>
            </w:r>
          </w:p>
          <w:p w14:paraId="26561FDB" w14:textId="77777777" w:rsidR="009C2A02" w:rsidRDefault="009C2A02" w:rsidP="00B67C04">
            <w:pPr>
              <w:pStyle w:val="ListParagraph"/>
              <w:numPr>
                <w:ilvl w:val="0"/>
                <w:numId w:val="2"/>
              </w:numPr>
              <w:ind w:left="467" w:hanging="142"/>
            </w:pPr>
            <w:r>
              <w:t>Using multiple strategies for multiplying 2-digit numbers</w:t>
            </w:r>
          </w:p>
          <w:p w14:paraId="458BD9FD" w14:textId="4CAC8A65" w:rsidR="009C2A02" w:rsidRDefault="009C2A02" w:rsidP="00B67C04">
            <w:pPr>
              <w:pStyle w:val="ListParagraph"/>
              <w:numPr>
                <w:ilvl w:val="0"/>
                <w:numId w:val="2"/>
              </w:numPr>
              <w:ind w:left="467" w:hanging="142"/>
            </w:pPr>
            <w:r>
              <w:t>Solving word problems and quantitative reasoning on multiplications.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8A48C9"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8A48C9" w:rsidRDefault="008A48C9">
                                  <w:pPr>
                                    <w:pStyle w:val="Heading2"/>
                                  </w:pPr>
                                  <w:r>
                                    <w:t>Materials Required</w:t>
                                  </w:r>
                                </w:p>
                                <w:p w14:paraId="154FA208" w14:textId="67B5AA84" w:rsidR="008A48C9" w:rsidRDefault="008A48C9" w:rsidP="00AC178C">
                                  <w:pPr>
                                    <w:pStyle w:val="ListParagraph"/>
                                    <w:numPr>
                                      <w:ilvl w:val="0"/>
                                      <w:numId w:val="15"/>
                                    </w:numPr>
                                    <w:ind w:left="284" w:hanging="142"/>
                                  </w:pPr>
                                  <w:r>
                                    <w:t>White Board</w:t>
                                  </w:r>
                                </w:p>
                                <w:p w14:paraId="3F5B6990" w14:textId="57BFE309" w:rsidR="008A48C9" w:rsidRDefault="008A48C9" w:rsidP="00AC178C">
                                  <w:pPr>
                                    <w:pStyle w:val="ListParagraph"/>
                                    <w:numPr>
                                      <w:ilvl w:val="0"/>
                                      <w:numId w:val="15"/>
                                    </w:numPr>
                                    <w:ind w:left="284" w:hanging="142"/>
                                  </w:pPr>
                                  <w:r>
                                    <w:t>Blank sheets</w:t>
                                  </w:r>
                                </w:p>
                                <w:p w14:paraId="7775AD7A" w14:textId="45314A80" w:rsidR="008A48C9" w:rsidRDefault="008A48C9" w:rsidP="00AC178C">
                                  <w:pPr>
                                    <w:pStyle w:val="ListParagraph"/>
                                    <w:numPr>
                                      <w:ilvl w:val="0"/>
                                      <w:numId w:val="15"/>
                                    </w:numPr>
                                    <w:ind w:left="284" w:hanging="142"/>
                                  </w:pPr>
                                  <w:r>
                                    <w:t>Pencils</w:t>
                                  </w:r>
                                </w:p>
                                <w:p w14:paraId="0F03D909" w14:textId="6EE0D07D" w:rsidR="008A48C9" w:rsidRPr="00BF3180" w:rsidRDefault="008A48C9" w:rsidP="00AC178C">
                                  <w:pPr>
                                    <w:pStyle w:val="ListParagraph"/>
                                    <w:numPr>
                                      <w:ilvl w:val="0"/>
                                      <w:numId w:val="15"/>
                                    </w:numPr>
                                    <w:ind w:left="284" w:hanging="142"/>
                                  </w:pPr>
                                  <w:r>
                                    <w:t>Multiplication table/Times table</w:t>
                                  </w:r>
                                </w:p>
                                <w:p w14:paraId="4AF14C6E" w14:textId="77777777" w:rsidR="008A48C9" w:rsidRDefault="008A48C9" w:rsidP="008B2B0B">
                                  <w:pPr>
                                    <w:pStyle w:val="ListBullet"/>
                                    <w:numPr>
                                      <w:ilvl w:val="0"/>
                                      <w:numId w:val="0"/>
                                    </w:numPr>
                                    <w:ind w:left="167" w:hanging="101"/>
                                  </w:pPr>
                                </w:p>
                                <w:p w14:paraId="612D0A52" w14:textId="77777777" w:rsidR="008A48C9" w:rsidRDefault="008A48C9" w:rsidP="00EA3A1A">
                                  <w:pPr>
                                    <w:pStyle w:val="ListBullet"/>
                                    <w:numPr>
                                      <w:ilvl w:val="0"/>
                                      <w:numId w:val="0"/>
                                    </w:numPr>
                                    <w:ind w:left="167" w:hanging="101"/>
                                  </w:pPr>
                                </w:p>
                                <w:p w14:paraId="4BE61749" w14:textId="14E097E4" w:rsidR="008A48C9" w:rsidRDefault="008A48C9" w:rsidP="00EA3A1A">
                                  <w:pPr>
                                    <w:pStyle w:val="ListBullet"/>
                                    <w:numPr>
                                      <w:ilvl w:val="0"/>
                                      <w:numId w:val="0"/>
                                    </w:numPr>
                                    <w:ind w:left="167" w:hanging="101"/>
                                  </w:pPr>
                                </w:p>
                              </w:tc>
                            </w:tr>
                            <w:tr w:rsidR="008A48C9"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A48C9" w:rsidRDefault="008A48C9">
                                  <w:pPr>
                                    <w:pStyle w:val="Heading2"/>
                                  </w:pPr>
                                  <w:r>
                                    <w:t>Additional Resources</w:t>
                                  </w:r>
                                </w:p>
                                <w:p w14:paraId="4744153A" w14:textId="77777777" w:rsidR="008A48C9" w:rsidRDefault="00973A88" w:rsidP="0083703B">
                                  <w:pPr>
                                    <w:pStyle w:val="ListBullet"/>
                                  </w:pPr>
                                  <w:hyperlink r:id="rId8" w:history="1">
                                    <w:r w:rsidR="008A48C9">
                                      <w:rPr>
                                        <w:rStyle w:val="Hyperlink"/>
                                      </w:rPr>
                                      <w:t>https://www.education.com/lesson-plan/multiplying-multiples/</w:t>
                                    </w:r>
                                  </w:hyperlink>
                                  <w:r w:rsidR="008A48C9">
                                    <w:t xml:space="preserve"> </w:t>
                                  </w:r>
                                </w:p>
                                <w:p w14:paraId="36DA1D08" w14:textId="77777777" w:rsidR="008A48C9" w:rsidRDefault="00973A88" w:rsidP="0083703B">
                                  <w:pPr>
                                    <w:pStyle w:val="ListBullet"/>
                                  </w:pPr>
                                  <w:hyperlink r:id="rId9" w:history="1">
                                    <w:r w:rsidR="008A48C9" w:rsidRPr="0039619E">
                                      <w:rPr>
                                        <w:color w:val="0000FF"/>
                                        <w:u w:val="single"/>
                                      </w:rPr>
                                      <w:t>http://rightstartmath.com/wp-content/uploads/2015/06/RS2-Grade-4-Sampler-082016.pdf</w:t>
                                    </w:r>
                                  </w:hyperlink>
                                </w:p>
                                <w:p w14:paraId="6C9D22DA" w14:textId="77777777" w:rsidR="008A48C9" w:rsidRDefault="00973A88" w:rsidP="0083703B">
                                  <w:pPr>
                                    <w:pStyle w:val="ListBullet"/>
                                  </w:pPr>
                                  <w:hyperlink r:id="rId10" w:history="1">
                                    <w:r w:rsidR="008A48C9">
                                      <w:rPr>
                                        <w:rStyle w:val="Hyperlink"/>
                                      </w:rPr>
                                      <w:t>https://za.pearson.com/content/dam/region-growth/south-africa/pearson-south-africa/TeacherResourceMaterial/9781447978411_ngm_mat_pr4_tg_eng_ng_screen.pdf</w:t>
                                    </w:r>
                                  </w:hyperlink>
                                  <w:r w:rsidR="004178A7">
                                    <w:t xml:space="preserve"> </w:t>
                                  </w:r>
                                </w:p>
                                <w:p w14:paraId="266D3DBF" w14:textId="2872A97C" w:rsidR="004178A7" w:rsidRDefault="00973A88" w:rsidP="0083703B">
                                  <w:pPr>
                                    <w:pStyle w:val="ListBullet"/>
                                  </w:pPr>
                                  <w:hyperlink r:id="rId11" w:history="1">
                                    <w:r w:rsidR="004178A7">
                                      <w:rPr>
                                        <w:rStyle w:val="Hyperlink"/>
                                      </w:rPr>
                                      <w:t>https://www.thoughtco.com/two-digit-multiplication-lesson-plan-2312842</w:t>
                                    </w:r>
                                  </w:hyperlink>
                                </w:p>
                              </w:tc>
                            </w:tr>
                            <w:tr w:rsidR="008A48C9" w14:paraId="22539C1A" w14:textId="77777777">
                              <w:trPr>
                                <w:trHeight w:val="864"/>
                              </w:trPr>
                              <w:tc>
                                <w:tcPr>
                                  <w:tcW w:w="5000" w:type="pct"/>
                                  <w:tcBorders>
                                    <w:top w:val="single" w:sz="8" w:space="0" w:color="000000" w:themeColor="text1"/>
                                  </w:tcBorders>
                                </w:tcPr>
                                <w:p w14:paraId="738BD807" w14:textId="77777777" w:rsidR="008A48C9" w:rsidRDefault="008A48C9">
                                  <w:pPr>
                                    <w:pStyle w:val="Heading2"/>
                                  </w:pPr>
                                  <w:r>
                                    <w:t>Additional Notes</w:t>
                                  </w:r>
                                </w:p>
                                <w:p w14:paraId="56EB777B" w14:textId="77777777" w:rsidR="008A48C9" w:rsidRDefault="008A48C9"/>
                              </w:tc>
                            </w:tr>
                          </w:tbl>
                          <w:p w14:paraId="7C9852EE" w14:textId="77777777" w:rsidR="008A48C9" w:rsidRDefault="008A48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8A48C9"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8A48C9" w:rsidRDefault="008A48C9">
                            <w:pPr>
                              <w:pStyle w:val="Heading2"/>
                            </w:pPr>
                            <w:r>
                              <w:t>Materials Required</w:t>
                            </w:r>
                          </w:p>
                          <w:p w14:paraId="154FA208" w14:textId="67B5AA84" w:rsidR="008A48C9" w:rsidRDefault="008A48C9" w:rsidP="00AC178C">
                            <w:pPr>
                              <w:pStyle w:val="ListParagraph"/>
                              <w:numPr>
                                <w:ilvl w:val="0"/>
                                <w:numId w:val="15"/>
                              </w:numPr>
                              <w:ind w:left="284" w:hanging="142"/>
                            </w:pPr>
                            <w:r>
                              <w:t>White Board</w:t>
                            </w:r>
                          </w:p>
                          <w:p w14:paraId="3F5B6990" w14:textId="57BFE309" w:rsidR="008A48C9" w:rsidRDefault="008A48C9" w:rsidP="00AC178C">
                            <w:pPr>
                              <w:pStyle w:val="ListParagraph"/>
                              <w:numPr>
                                <w:ilvl w:val="0"/>
                                <w:numId w:val="15"/>
                              </w:numPr>
                              <w:ind w:left="284" w:hanging="142"/>
                            </w:pPr>
                            <w:r>
                              <w:t>Blank sheets</w:t>
                            </w:r>
                          </w:p>
                          <w:p w14:paraId="7775AD7A" w14:textId="45314A80" w:rsidR="008A48C9" w:rsidRDefault="008A48C9" w:rsidP="00AC178C">
                            <w:pPr>
                              <w:pStyle w:val="ListParagraph"/>
                              <w:numPr>
                                <w:ilvl w:val="0"/>
                                <w:numId w:val="15"/>
                              </w:numPr>
                              <w:ind w:left="284" w:hanging="142"/>
                            </w:pPr>
                            <w:r>
                              <w:t>Pencils</w:t>
                            </w:r>
                          </w:p>
                          <w:p w14:paraId="0F03D909" w14:textId="6EE0D07D" w:rsidR="008A48C9" w:rsidRPr="00BF3180" w:rsidRDefault="008A48C9" w:rsidP="00AC178C">
                            <w:pPr>
                              <w:pStyle w:val="ListParagraph"/>
                              <w:numPr>
                                <w:ilvl w:val="0"/>
                                <w:numId w:val="15"/>
                              </w:numPr>
                              <w:ind w:left="284" w:hanging="142"/>
                            </w:pPr>
                            <w:r>
                              <w:t>Multiplication table/Times table</w:t>
                            </w:r>
                          </w:p>
                          <w:p w14:paraId="4AF14C6E" w14:textId="77777777" w:rsidR="008A48C9" w:rsidRDefault="008A48C9" w:rsidP="008B2B0B">
                            <w:pPr>
                              <w:pStyle w:val="ListBullet"/>
                              <w:numPr>
                                <w:ilvl w:val="0"/>
                                <w:numId w:val="0"/>
                              </w:numPr>
                              <w:ind w:left="167" w:hanging="101"/>
                            </w:pPr>
                          </w:p>
                          <w:p w14:paraId="612D0A52" w14:textId="77777777" w:rsidR="008A48C9" w:rsidRDefault="008A48C9" w:rsidP="00EA3A1A">
                            <w:pPr>
                              <w:pStyle w:val="ListBullet"/>
                              <w:numPr>
                                <w:ilvl w:val="0"/>
                                <w:numId w:val="0"/>
                              </w:numPr>
                              <w:ind w:left="167" w:hanging="101"/>
                            </w:pPr>
                          </w:p>
                          <w:p w14:paraId="4BE61749" w14:textId="14E097E4" w:rsidR="008A48C9" w:rsidRDefault="008A48C9" w:rsidP="00EA3A1A">
                            <w:pPr>
                              <w:pStyle w:val="ListBullet"/>
                              <w:numPr>
                                <w:ilvl w:val="0"/>
                                <w:numId w:val="0"/>
                              </w:numPr>
                              <w:ind w:left="167" w:hanging="101"/>
                            </w:pPr>
                          </w:p>
                        </w:tc>
                      </w:tr>
                      <w:tr w:rsidR="008A48C9"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A48C9" w:rsidRDefault="008A48C9">
                            <w:pPr>
                              <w:pStyle w:val="Heading2"/>
                            </w:pPr>
                            <w:r>
                              <w:t>Additional Resources</w:t>
                            </w:r>
                          </w:p>
                          <w:p w14:paraId="4744153A" w14:textId="77777777" w:rsidR="008A48C9" w:rsidRDefault="00973A88" w:rsidP="0083703B">
                            <w:pPr>
                              <w:pStyle w:val="ListBullet"/>
                            </w:pPr>
                            <w:hyperlink r:id="rId12" w:history="1">
                              <w:r w:rsidR="008A48C9">
                                <w:rPr>
                                  <w:rStyle w:val="Hyperlink"/>
                                </w:rPr>
                                <w:t>https://www.education.com/lesson-plan/multiplying-multiples/</w:t>
                              </w:r>
                            </w:hyperlink>
                            <w:r w:rsidR="008A48C9">
                              <w:t xml:space="preserve"> </w:t>
                            </w:r>
                          </w:p>
                          <w:p w14:paraId="36DA1D08" w14:textId="77777777" w:rsidR="008A48C9" w:rsidRDefault="00973A88" w:rsidP="0083703B">
                            <w:pPr>
                              <w:pStyle w:val="ListBullet"/>
                            </w:pPr>
                            <w:hyperlink r:id="rId13" w:history="1">
                              <w:r w:rsidR="008A48C9" w:rsidRPr="0039619E">
                                <w:rPr>
                                  <w:color w:val="0000FF"/>
                                  <w:u w:val="single"/>
                                </w:rPr>
                                <w:t>http://rightstartmath.com/wp-content/uploads/2015/06/RS2-Grade-4-Sampler-082016.pdf</w:t>
                              </w:r>
                            </w:hyperlink>
                          </w:p>
                          <w:p w14:paraId="6C9D22DA" w14:textId="77777777" w:rsidR="008A48C9" w:rsidRDefault="00973A88" w:rsidP="0083703B">
                            <w:pPr>
                              <w:pStyle w:val="ListBullet"/>
                            </w:pPr>
                            <w:hyperlink r:id="rId14" w:history="1">
                              <w:r w:rsidR="008A48C9">
                                <w:rPr>
                                  <w:rStyle w:val="Hyperlink"/>
                                </w:rPr>
                                <w:t>https://za.pearson.com/content/dam/region-growth/south-africa/pearson-south-africa/TeacherResourceMaterial/9781447978411_ngm_mat_pr4_tg_eng_ng_screen.pdf</w:t>
                              </w:r>
                            </w:hyperlink>
                            <w:r w:rsidR="004178A7">
                              <w:t xml:space="preserve"> </w:t>
                            </w:r>
                          </w:p>
                          <w:p w14:paraId="266D3DBF" w14:textId="2872A97C" w:rsidR="004178A7" w:rsidRDefault="00973A88" w:rsidP="0083703B">
                            <w:pPr>
                              <w:pStyle w:val="ListBullet"/>
                            </w:pPr>
                            <w:hyperlink r:id="rId15" w:history="1">
                              <w:r w:rsidR="004178A7">
                                <w:rPr>
                                  <w:rStyle w:val="Hyperlink"/>
                                </w:rPr>
                                <w:t>https://www.thoughtco.com/two-digit-multiplication-lesson-plan-2312842</w:t>
                              </w:r>
                            </w:hyperlink>
                          </w:p>
                        </w:tc>
                      </w:tr>
                      <w:tr w:rsidR="008A48C9" w14:paraId="22539C1A" w14:textId="77777777">
                        <w:trPr>
                          <w:trHeight w:val="864"/>
                        </w:trPr>
                        <w:tc>
                          <w:tcPr>
                            <w:tcW w:w="5000" w:type="pct"/>
                            <w:tcBorders>
                              <w:top w:val="single" w:sz="8" w:space="0" w:color="000000" w:themeColor="text1"/>
                            </w:tcBorders>
                          </w:tcPr>
                          <w:p w14:paraId="738BD807" w14:textId="77777777" w:rsidR="008A48C9" w:rsidRDefault="008A48C9">
                            <w:pPr>
                              <w:pStyle w:val="Heading2"/>
                            </w:pPr>
                            <w:r>
                              <w:t>Additional Notes</w:t>
                            </w:r>
                          </w:p>
                          <w:p w14:paraId="56EB777B" w14:textId="77777777" w:rsidR="008A48C9" w:rsidRDefault="008A48C9"/>
                        </w:tc>
                      </w:tr>
                    </w:tbl>
                    <w:p w14:paraId="7C9852EE" w14:textId="77777777" w:rsidR="008A48C9" w:rsidRDefault="008A48C9"/>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39B53DE3" w14:textId="14887F56" w:rsidR="001D4D95" w:rsidRDefault="00976BBE" w:rsidP="00DF55F3">
            <w:pPr>
              <w:pStyle w:val="ListParagraph"/>
              <w:numPr>
                <w:ilvl w:val="0"/>
                <w:numId w:val="20"/>
              </w:numPr>
              <w:ind w:left="142" w:hanging="142"/>
            </w:pPr>
            <w:r>
              <w:t>Multiply a whole number by 2-digit Numbers</w:t>
            </w:r>
          </w:p>
          <w:p w14:paraId="5CB3CB97" w14:textId="3B4DB68D" w:rsidR="00976BBE" w:rsidRDefault="00976BBE" w:rsidP="00DF55F3">
            <w:pPr>
              <w:pStyle w:val="ListParagraph"/>
              <w:numPr>
                <w:ilvl w:val="0"/>
                <w:numId w:val="20"/>
              </w:numPr>
              <w:ind w:left="142" w:hanging="142"/>
            </w:pPr>
            <w:r>
              <w:t>Solve quantitative reasoning problems multiplying whole numbers.</w:t>
            </w:r>
          </w:p>
          <w:p w14:paraId="2F610069" w14:textId="5FB9BFDB" w:rsidR="00DE3071" w:rsidRDefault="00DF55F3" w:rsidP="00DF55F3">
            <w:pPr>
              <w:pStyle w:val="ListParagraph"/>
              <w:numPr>
                <w:ilvl w:val="0"/>
                <w:numId w:val="20"/>
              </w:numPr>
              <w:ind w:left="142" w:hanging="142"/>
            </w:pPr>
            <w:r w:rsidRPr="00DE3071">
              <w:t xml:space="preserve">Use </w:t>
            </w:r>
            <w:r w:rsidR="00DE3071" w:rsidRPr="00DE3071">
              <w:t>multiple strategies for multiplying two-digit numbers.</w:t>
            </w:r>
          </w:p>
          <w:p w14:paraId="74021A3C" w14:textId="43621F7A" w:rsidR="00DF55F3" w:rsidRDefault="00DF55F3" w:rsidP="00DF55F3">
            <w:pPr>
              <w:pStyle w:val="ListParagraph"/>
              <w:numPr>
                <w:ilvl w:val="0"/>
                <w:numId w:val="20"/>
              </w:numPr>
              <w:ind w:left="142" w:hanging="142"/>
            </w:pPr>
            <w:r>
              <w:t>Solve word problems involving multiplication of 2-digit whole numbers.</w:t>
            </w:r>
          </w:p>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22A31125" w14:textId="316D9AB3" w:rsidR="00A71E70" w:rsidRPr="000A37E8" w:rsidRDefault="00A71E70" w:rsidP="008815C6"/>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2795ED0" w14:textId="33D6C667" w:rsidR="001312EB" w:rsidRDefault="001312EB" w:rsidP="001312EB">
            <w:pPr>
              <w:pStyle w:val="ListParagraph"/>
              <w:numPr>
                <w:ilvl w:val="0"/>
                <w:numId w:val="16"/>
              </w:numPr>
              <w:ind w:left="169" w:hanging="169"/>
            </w:pPr>
            <w:r>
              <w:t>Write out test multiplication questions for the students to solve.</w:t>
            </w:r>
          </w:p>
          <w:p w14:paraId="3669B56E" w14:textId="77777777" w:rsidR="001312EB" w:rsidRDefault="007E36DD" w:rsidP="001312EB">
            <w:pPr>
              <w:pStyle w:val="ListParagraph"/>
              <w:numPr>
                <w:ilvl w:val="0"/>
                <w:numId w:val="16"/>
              </w:numPr>
              <w:ind w:left="169" w:hanging="169"/>
            </w:pPr>
            <w:r>
              <w:t>Ask pupils to solv</w:t>
            </w:r>
            <w:r w:rsidR="001312EB">
              <w:t xml:space="preserve">e the multiplication questions </w:t>
            </w:r>
            <w:r>
              <w:t>you have writt</w:t>
            </w:r>
            <w:r w:rsidR="001312EB">
              <w:t xml:space="preserve">en on the board. </w:t>
            </w:r>
          </w:p>
          <w:p w14:paraId="314F773C" w14:textId="77777777" w:rsidR="001312EB" w:rsidRDefault="001312EB" w:rsidP="001312EB">
            <w:pPr>
              <w:pStyle w:val="ListParagraph"/>
              <w:numPr>
                <w:ilvl w:val="0"/>
                <w:numId w:val="16"/>
              </w:numPr>
              <w:ind w:left="169" w:hanging="169"/>
            </w:pPr>
            <w:r>
              <w:t xml:space="preserve">Give them three </w:t>
            </w:r>
            <w:r w:rsidR="007E36DD">
              <w:t>minutes to comp</w:t>
            </w:r>
            <w:r>
              <w:t xml:space="preserve">lete as many questions as they </w:t>
            </w:r>
            <w:r w:rsidR="007E36DD">
              <w:t>can.</w:t>
            </w:r>
          </w:p>
          <w:p w14:paraId="5166F19C" w14:textId="77777777" w:rsidR="001312EB" w:rsidRDefault="007E36DD" w:rsidP="001312EB">
            <w:pPr>
              <w:pStyle w:val="ListParagraph"/>
              <w:numPr>
                <w:ilvl w:val="0"/>
                <w:numId w:val="16"/>
              </w:numPr>
              <w:ind w:left="169" w:hanging="169"/>
            </w:pPr>
            <w:r>
              <w:t xml:space="preserve">After </w:t>
            </w:r>
            <w:r w:rsidR="001312EB">
              <w:t xml:space="preserve">the time is up, check how many </w:t>
            </w:r>
            <w:r>
              <w:t xml:space="preserve">questions the pupils answered correctly. </w:t>
            </w:r>
          </w:p>
          <w:p w14:paraId="4A5ABCA8" w14:textId="62799098" w:rsidR="001312EB" w:rsidRDefault="001312EB" w:rsidP="001312EB">
            <w:pPr>
              <w:pStyle w:val="ListParagraph"/>
              <w:numPr>
                <w:ilvl w:val="0"/>
                <w:numId w:val="16"/>
              </w:numPr>
              <w:ind w:left="169" w:hanging="169"/>
            </w:pPr>
            <w:r>
              <w:t xml:space="preserve">This will </w:t>
            </w:r>
            <w:r w:rsidR="007E36DD">
              <w:t>help you identify h</w:t>
            </w:r>
            <w:r>
              <w:t xml:space="preserve">ow strong your pupils are with </w:t>
            </w:r>
            <w:r w:rsidR="007E36DD">
              <w:t>multiplication.</w:t>
            </w:r>
            <w:r>
              <w:t xml:space="preserve"> Sample questions include:</w:t>
            </w:r>
          </w:p>
          <w:p w14:paraId="6CACF627" w14:textId="5758FD38" w:rsidR="001312EB" w:rsidRDefault="001312EB" w:rsidP="001312EB">
            <w:pPr>
              <w:pStyle w:val="ListParagraph"/>
              <w:ind w:left="169"/>
            </w:pPr>
            <w:r>
              <w:t>Solve:</w:t>
            </w:r>
          </w:p>
          <w:p w14:paraId="0BF72E61" w14:textId="410B4722" w:rsidR="001312EB" w:rsidRDefault="001312EB" w:rsidP="001312EB">
            <w:pPr>
              <w:pStyle w:val="ListParagraph"/>
              <w:ind w:left="169"/>
            </w:pPr>
            <w:r>
              <w:t xml:space="preserve">     7 * 8</w:t>
            </w:r>
          </w:p>
          <w:p w14:paraId="243FA8B0" w14:textId="131D0196" w:rsidR="001312EB" w:rsidRDefault="001312EB" w:rsidP="001312EB">
            <w:pPr>
              <w:pStyle w:val="ListParagraph"/>
              <w:ind w:left="169"/>
            </w:pPr>
            <w:r>
              <w:t xml:space="preserve">    10 *5</w:t>
            </w:r>
          </w:p>
          <w:p w14:paraId="6852D462" w14:textId="77777777" w:rsidR="001312EB" w:rsidRDefault="001312EB" w:rsidP="001312EB">
            <w:pPr>
              <w:pStyle w:val="ListParagraph"/>
              <w:ind w:left="169"/>
            </w:pPr>
            <w:r>
              <w:t xml:space="preserve">    12 * 6</w:t>
            </w:r>
          </w:p>
          <w:p w14:paraId="30253155" w14:textId="536F3671" w:rsidR="001312EB" w:rsidRDefault="001312EB" w:rsidP="001312EB">
            <w:pPr>
              <w:pStyle w:val="ListParagraph"/>
              <w:ind w:left="169"/>
            </w:pPr>
            <w:r>
              <w:t xml:space="preserve">     8  * 6</w:t>
            </w:r>
          </w:p>
          <w:p w14:paraId="6EAA3591" w14:textId="48208397" w:rsidR="008815C6" w:rsidRDefault="00DE3071" w:rsidP="00DE3071">
            <w:pPr>
              <w:pStyle w:val="ListParagraph"/>
              <w:ind w:left="169"/>
            </w:pPr>
            <w:r>
              <w:t xml:space="preserve">    10 * 20</w:t>
            </w:r>
          </w:p>
          <w:p w14:paraId="226511C6" w14:textId="01EB6392" w:rsidR="00DE3071" w:rsidRDefault="00DE3071" w:rsidP="00DE3071">
            <w:pPr>
              <w:pStyle w:val="ListParagraph"/>
              <w:ind w:left="169"/>
            </w:pPr>
          </w:p>
          <w:p w14:paraId="3E579927" w14:textId="758E24A5" w:rsidR="00883CF3" w:rsidRDefault="00883CF3" w:rsidP="00DE3071">
            <w:pPr>
              <w:pStyle w:val="ListParagraph"/>
              <w:ind w:left="169"/>
            </w:pPr>
          </w:p>
          <w:p w14:paraId="6920B1BF" w14:textId="1462095F" w:rsidR="00883CF3" w:rsidRDefault="00883CF3" w:rsidP="00DE3071">
            <w:pPr>
              <w:pStyle w:val="ListParagraph"/>
              <w:ind w:left="169"/>
            </w:pPr>
          </w:p>
          <w:p w14:paraId="100E3E82" w14:textId="52B5BF57" w:rsidR="00883CF3" w:rsidRDefault="00883CF3" w:rsidP="00DE3071">
            <w:pPr>
              <w:pStyle w:val="ListParagraph"/>
              <w:ind w:left="169"/>
            </w:pPr>
          </w:p>
          <w:p w14:paraId="217A5462" w14:textId="77777777" w:rsidR="00883CF3" w:rsidRDefault="00883CF3" w:rsidP="00DE3071">
            <w:pPr>
              <w:pStyle w:val="ListParagraph"/>
              <w:ind w:left="169"/>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7004B934" w:rsidR="00FB30A1" w:rsidRDefault="008815C6" w:rsidP="00FB30A1">
            <w:pPr>
              <w:rPr>
                <w:b/>
              </w:rPr>
            </w:pPr>
            <w:r>
              <w:rPr>
                <w:b/>
              </w:rPr>
              <w:t>Day 2/ Lesson 2</w:t>
            </w:r>
            <w:r w:rsidR="00FB30A1" w:rsidRPr="00031953">
              <w:rPr>
                <w:b/>
              </w:rPr>
              <w:t>: 15 Mins</w:t>
            </w:r>
          </w:p>
          <w:p w14:paraId="692FD75B" w14:textId="13FF652A" w:rsidR="00DE3071" w:rsidRDefault="00DE3071" w:rsidP="0071727C">
            <w:pPr>
              <w:pStyle w:val="ListParagraph"/>
              <w:numPr>
                <w:ilvl w:val="0"/>
                <w:numId w:val="22"/>
              </w:numPr>
              <w:ind w:left="311" w:hanging="311"/>
            </w:pPr>
            <w:r w:rsidRPr="00DE3071">
              <w:t>Write 45 x 32 on the board or overhead. Ask students how they would begin to solve it.</w:t>
            </w:r>
          </w:p>
          <w:p w14:paraId="67E2BBED" w14:textId="77777777" w:rsidR="00DE3071" w:rsidRDefault="00DE3071" w:rsidP="0071727C">
            <w:pPr>
              <w:pStyle w:val="ListParagraph"/>
              <w:numPr>
                <w:ilvl w:val="0"/>
                <w:numId w:val="22"/>
              </w:numPr>
              <w:ind w:left="311" w:hanging="311"/>
            </w:pPr>
            <w:r>
              <w:t>As you model this problem for them, ask them to draw and write what you present. This can serve as a reference for them when completing problems later.</w:t>
            </w:r>
          </w:p>
          <w:p w14:paraId="07A4CE51" w14:textId="1C6E7FCD" w:rsidR="006A005B" w:rsidRDefault="00DE3071" w:rsidP="0071727C">
            <w:pPr>
              <w:pStyle w:val="ListParagraph"/>
              <w:numPr>
                <w:ilvl w:val="0"/>
                <w:numId w:val="22"/>
              </w:numPr>
              <w:ind w:left="311" w:hanging="311"/>
            </w:pPr>
            <w:r>
              <w:t>Begin this process by asking students what the digits in our introductory problem represent</w:t>
            </w:r>
            <w:r w:rsidR="006A005B">
              <w:t xml:space="preserve"> (i.e. the place value of the numbers)</w:t>
            </w:r>
            <w:r>
              <w:t>. For example, "5" represents 5 ones</w:t>
            </w:r>
            <w:r w:rsidR="0071727C">
              <w:t xml:space="preserve"> (or units)</w:t>
            </w:r>
            <w:r>
              <w:t>. "2" represents 2 ones. "4" is 4 tens, and "3" is 3 tens</w:t>
            </w:r>
            <w:r w:rsidR="0071727C">
              <w:t xml:space="preserve"> (or units)</w:t>
            </w:r>
            <w:r>
              <w:t xml:space="preserve">. </w:t>
            </w:r>
          </w:p>
          <w:p w14:paraId="00507421" w14:textId="60D933CB" w:rsidR="00DE3071" w:rsidRDefault="00DE3071" w:rsidP="0071727C">
            <w:pPr>
              <w:pStyle w:val="ListParagraph"/>
              <w:numPr>
                <w:ilvl w:val="0"/>
                <w:numId w:val="22"/>
              </w:numPr>
              <w:ind w:left="311" w:hanging="311"/>
            </w:pPr>
            <w:r>
              <w:t>You can begin this problem by covering the numeral 3. If students believe that they are multiplying 45 x 2, it seems easier.</w:t>
            </w:r>
          </w:p>
          <w:p w14:paraId="2983C139" w14:textId="77777777" w:rsidR="00DE3071" w:rsidRDefault="00DE3071" w:rsidP="00883CF3">
            <w:pPr>
              <w:pStyle w:val="ListParagraph"/>
              <w:numPr>
                <w:ilvl w:val="0"/>
                <w:numId w:val="27"/>
              </w:numPr>
              <w:ind w:left="311" w:hanging="142"/>
            </w:pPr>
            <w:r>
              <w:t>Begin with the ones:</w:t>
            </w:r>
          </w:p>
          <w:p w14:paraId="3E987A21" w14:textId="5D9BA18C" w:rsidR="00DE3071" w:rsidRDefault="00883CF3" w:rsidP="0071727C">
            <w:pPr>
              <w:pStyle w:val="ListParagraph"/>
              <w:ind w:left="311"/>
            </w:pPr>
            <w:r>
              <w:t xml:space="preserve">    </w:t>
            </w:r>
            <w:r w:rsidR="00DE3071">
              <w:t>4</w:t>
            </w:r>
            <w:r w:rsidR="00DE3071" w:rsidRPr="0071727C">
              <w:rPr>
                <w:b/>
              </w:rPr>
              <w:t>5</w:t>
            </w:r>
          </w:p>
          <w:p w14:paraId="7A9224B8" w14:textId="1E0F110D" w:rsidR="00DE3071" w:rsidRDefault="00883CF3" w:rsidP="00883CF3">
            <w:pPr>
              <w:pStyle w:val="ListParagraph"/>
              <w:ind w:left="311" w:hanging="142"/>
            </w:pPr>
            <w:r>
              <w:t xml:space="preserve">     </w:t>
            </w:r>
            <w:r w:rsidR="00DE3071">
              <w:t>x 3</w:t>
            </w:r>
            <w:r w:rsidR="00DE3071" w:rsidRPr="0071727C">
              <w:rPr>
                <w:b/>
              </w:rPr>
              <w:t>2</w:t>
            </w:r>
          </w:p>
          <w:p w14:paraId="539793CA" w14:textId="0FD2A263" w:rsidR="00DE3071" w:rsidRDefault="00883CF3" w:rsidP="0071727C">
            <w:pPr>
              <w:pStyle w:val="ListParagraph"/>
              <w:ind w:left="311"/>
            </w:pPr>
            <w:r>
              <w:t xml:space="preserve">    </w:t>
            </w:r>
            <w:r w:rsidR="00DE3071">
              <w:t xml:space="preserve">= </w:t>
            </w:r>
            <w:r w:rsidR="00DE3071" w:rsidRPr="00883CF3">
              <w:rPr>
                <w:b/>
              </w:rPr>
              <w:t>10</w:t>
            </w:r>
            <w:r w:rsidR="00DE3071">
              <w:t xml:space="preserve"> (5 x 2 = 10)</w:t>
            </w:r>
          </w:p>
          <w:p w14:paraId="790D8A6A" w14:textId="77777777" w:rsidR="00DE3071" w:rsidRDefault="00DE3071" w:rsidP="00883CF3">
            <w:pPr>
              <w:pStyle w:val="ListParagraph"/>
              <w:numPr>
                <w:ilvl w:val="0"/>
                <w:numId w:val="26"/>
              </w:numPr>
              <w:ind w:left="311" w:hanging="142"/>
            </w:pPr>
            <w:r>
              <w:t>Then move on to the tens digit on the top number and the ones on the bottom number:</w:t>
            </w:r>
          </w:p>
          <w:p w14:paraId="17840324" w14:textId="08BD48AC" w:rsidR="00DE3071" w:rsidRDefault="00883CF3" w:rsidP="0071727C">
            <w:pPr>
              <w:pStyle w:val="ListParagraph"/>
              <w:ind w:left="311"/>
            </w:pPr>
            <w:r>
              <w:rPr>
                <w:b/>
              </w:rPr>
              <w:t xml:space="preserve">    </w:t>
            </w:r>
            <w:r w:rsidR="00DE3071" w:rsidRPr="0071727C">
              <w:rPr>
                <w:b/>
              </w:rPr>
              <w:t>4</w:t>
            </w:r>
            <w:r w:rsidR="00DE3071">
              <w:t>5</w:t>
            </w:r>
          </w:p>
          <w:p w14:paraId="3E792EA8" w14:textId="7160E9B6" w:rsidR="00DE3071" w:rsidRDefault="00883CF3" w:rsidP="0071727C">
            <w:pPr>
              <w:pStyle w:val="ListParagraph"/>
              <w:ind w:left="311"/>
            </w:pPr>
            <w:r>
              <w:t xml:space="preserve">    </w:t>
            </w:r>
            <w:r w:rsidR="00DE3071">
              <w:t>x 3</w:t>
            </w:r>
            <w:r w:rsidR="00DE3071" w:rsidRPr="0071727C">
              <w:rPr>
                <w:b/>
              </w:rPr>
              <w:t>2</w:t>
            </w:r>
          </w:p>
          <w:p w14:paraId="49FFADCF" w14:textId="08F30BEB" w:rsidR="00DE3071" w:rsidRDefault="00883CF3" w:rsidP="0071727C">
            <w:pPr>
              <w:pStyle w:val="ListParagraph"/>
              <w:ind w:left="311"/>
            </w:pPr>
            <w:r>
              <w:t xml:space="preserve">    </w:t>
            </w:r>
            <w:r w:rsidR="00DE3071">
              <w:t>10 (5 x 2 = 10)</w:t>
            </w:r>
          </w:p>
          <w:p w14:paraId="7602DA60" w14:textId="77777777" w:rsidR="00883CF3" w:rsidRDefault="00883CF3" w:rsidP="00883CF3">
            <w:pPr>
              <w:pStyle w:val="ListParagraph"/>
              <w:ind w:left="311"/>
            </w:pPr>
            <w:r>
              <w:t xml:space="preserve">    </w:t>
            </w:r>
            <w:r w:rsidR="00DE3071">
              <w:t xml:space="preserve">= </w:t>
            </w:r>
            <w:r w:rsidR="00DE3071" w:rsidRPr="00883CF3">
              <w:rPr>
                <w:b/>
              </w:rPr>
              <w:t>80</w:t>
            </w:r>
            <w:r w:rsidR="00DE3071">
              <w:t xml:space="preserve"> (40 x 2 = 80. This is a step where students naturally want to put down “8” as their answer if they aren’t considering the correct place value. Remind them that “4” is representing 40, not 4 ones</w:t>
            </w:r>
            <w:r>
              <w:t xml:space="preserve"> (as unit)</w:t>
            </w:r>
            <w:r w:rsidR="00DE3071">
              <w:t>)</w:t>
            </w:r>
            <w:r w:rsidR="0071727C">
              <w:t xml:space="preserve">. </w:t>
            </w:r>
          </w:p>
          <w:p w14:paraId="6E2856F0" w14:textId="53A5A55B" w:rsidR="00DE3071" w:rsidRDefault="00DE3071" w:rsidP="00883CF3">
            <w:pPr>
              <w:pStyle w:val="ListParagraph"/>
              <w:numPr>
                <w:ilvl w:val="0"/>
                <w:numId w:val="25"/>
              </w:numPr>
              <w:ind w:left="311" w:hanging="142"/>
            </w:pPr>
            <w:r>
              <w:lastRenderedPageBreak/>
              <w:t>Now we need to uncover the numeral 3 and remind students that there is a 30 there to consider:</w:t>
            </w:r>
          </w:p>
          <w:p w14:paraId="1C9C2B34" w14:textId="676158D7" w:rsidR="00DE3071" w:rsidRDefault="00883CF3" w:rsidP="0071727C">
            <w:pPr>
              <w:pStyle w:val="ListParagraph"/>
              <w:ind w:left="311"/>
            </w:pPr>
            <w:r>
              <w:t xml:space="preserve">    </w:t>
            </w:r>
            <w:r w:rsidR="00DE3071">
              <w:t>4</w:t>
            </w:r>
            <w:r w:rsidR="00DE3071" w:rsidRPr="0071727C">
              <w:rPr>
                <w:b/>
              </w:rPr>
              <w:t>5</w:t>
            </w:r>
          </w:p>
          <w:p w14:paraId="2E3220AA" w14:textId="1E9F2FC5" w:rsidR="00DE3071" w:rsidRDefault="00883CF3" w:rsidP="0071727C">
            <w:pPr>
              <w:pStyle w:val="ListParagraph"/>
              <w:ind w:left="311"/>
            </w:pPr>
            <w:r>
              <w:t xml:space="preserve">    </w:t>
            </w:r>
            <w:r w:rsidR="00DE3071">
              <w:t xml:space="preserve">x </w:t>
            </w:r>
            <w:r w:rsidR="00DE3071" w:rsidRPr="0071727C">
              <w:rPr>
                <w:b/>
              </w:rPr>
              <w:t>3</w:t>
            </w:r>
            <w:r w:rsidR="00DE3071">
              <w:t>2</w:t>
            </w:r>
          </w:p>
          <w:p w14:paraId="541BEB21" w14:textId="6CDBB0F0" w:rsidR="00DE3071" w:rsidRDefault="00883CF3" w:rsidP="0071727C">
            <w:pPr>
              <w:pStyle w:val="ListParagraph"/>
              <w:ind w:left="311"/>
            </w:pPr>
            <w:r>
              <w:t xml:space="preserve">    </w:t>
            </w:r>
            <w:r w:rsidR="00DE3071">
              <w:t>10</w:t>
            </w:r>
          </w:p>
          <w:p w14:paraId="4E1834DE" w14:textId="7CB06C5D" w:rsidR="00DE3071" w:rsidRDefault="00883CF3" w:rsidP="0071727C">
            <w:pPr>
              <w:pStyle w:val="ListParagraph"/>
              <w:ind w:left="311"/>
            </w:pPr>
            <w:r>
              <w:t xml:space="preserve">    </w:t>
            </w:r>
            <w:r w:rsidR="00DE3071">
              <w:t>80</w:t>
            </w:r>
          </w:p>
          <w:p w14:paraId="39E609C7" w14:textId="704211E1" w:rsidR="0071727C" w:rsidRDefault="00883CF3" w:rsidP="0071727C">
            <w:pPr>
              <w:pStyle w:val="ListParagraph"/>
              <w:ind w:left="311"/>
            </w:pPr>
            <w:r>
              <w:t xml:space="preserve">    </w:t>
            </w:r>
            <w:r w:rsidR="00DE3071">
              <w:t>=</w:t>
            </w:r>
            <w:r w:rsidR="00DE3071" w:rsidRPr="00883CF3">
              <w:rPr>
                <w:b/>
              </w:rPr>
              <w:t>150</w:t>
            </w:r>
            <w:r w:rsidR="00DE3071">
              <w:t xml:space="preserve"> (5 x 30 = 150)</w:t>
            </w:r>
            <w:r w:rsidR="0071727C">
              <w:t xml:space="preserve"> </w:t>
            </w:r>
          </w:p>
          <w:p w14:paraId="34C9ACEA" w14:textId="5B8734D2" w:rsidR="00DE3071" w:rsidRDefault="00DE3071" w:rsidP="00883CF3">
            <w:pPr>
              <w:pStyle w:val="ListParagraph"/>
              <w:numPr>
                <w:ilvl w:val="0"/>
                <w:numId w:val="25"/>
              </w:numPr>
              <w:ind w:left="311" w:hanging="142"/>
            </w:pPr>
            <w:r>
              <w:t>And the last step:</w:t>
            </w:r>
          </w:p>
          <w:p w14:paraId="37FB4D39" w14:textId="489AAB7A" w:rsidR="00DE3071" w:rsidRDefault="00883CF3" w:rsidP="0071727C">
            <w:pPr>
              <w:pStyle w:val="ListParagraph"/>
              <w:ind w:left="311"/>
            </w:pPr>
            <w:r>
              <w:rPr>
                <w:b/>
              </w:rPr>
              <w:t xml:space="preserve">    </w:t>
            </w:r>
            <w:r w:rsidR="00DE3071" w:rsidRPr="0071727C">
              <w:rPr>
                <w:b/>
              </w:rPr>
              <w:t>4</w:t>
            </w:r>
            <w:r w:rsidR="00DE3071">
              <w:t>5</w:t>
            </w:r>
          </w:p>
          <w:p w14:paraId="3ECE50BC" w14:textId="77777777" w:rsidR="00DE3071" w:rsidRDefault="00DE3071" w:rsidP="0071727C">
            <w:pPr>
              <w:pStyle w:val="ListParagraph"/>
              <w:ind w:left="311"/>
            </w:pPr>
            <w:r>
              <w:t xml:space="preserve">x </w:t>
            </w:r>
            <w:r w:rsidRPr="0071727C">
              <w:rPr>
                <w:b/>
              </w:rPr>
              <w:t>3</w:t>
            </w:r>
            <w:r>
              <w:t>2</w:t>
            </w:r>
          </w:p>
          <w:p w14:paraId="0BFC0BA6" w14:textId="71C1F016" w:rsidR="00DE3071" w:rsidRDefault="00883CF3" w:rsidP="0071727C">
            <w:pPr>
              <w:pStyle w:val="ListParagraph"/>
              <w:ind w:left="311"/>
            </w:pPr>
            <w:r>
              <w:t xml:space="preserve">    </w:t>
            </w:r>
            <w:r w:rsidR="00DE3071">
              <w:t>10</w:t>
            </w:r>
          </w:p>
          <w:p w14:paraId="5F57A07E" w14:textId="581F37CE" w:rsidR="00DE3071" w:rsidRDefault="00883CF3" w:rsidP="0071727C">
            <w:pPr>
              <w:pStyle w:val="ListParagraph"/>
              <w:ind w:left="311"/>
            </w:pPr>
            <w:r>
              <w:t xml:space="preserve">    </w:t>
            </w:r>
            <w:r w:rsidR="00DE3071">
              <w:t>80</w:t>
            </w:r>
          </w:p>
          <w:p w14:paraId="3FB4DCA9" w14:textId="7B001E17" w:rsidR="00DE3071" w:rsidRDefault="00883CF3" w:rsidP="0071727C">
            <w:pPr>
              <w:pStyle w:val="ListParagraph"/>
              <w:ind w:left="311"/>
            </w:pPr>
            <w:r>
              <w:t xml:space="preserve">    </w:t>
            </w:r>
            <w:r w:rsidR="00DE3071">
              <w:t>150</w:t>
            </w:r>
          </w:p>
          <w:p w14:paraId="188225E6" w14:textId="641A387D" w:rsidR="00DE3071" w:rsidRDefault="00883CF3" w:rsidP="0071727C">
            <w:pPr>
              <w:pStyle w:val="ListParagraph"/>
              <w:ind w:left="311"/>
            </w:pPr>
            <w:r>
              <w:t xml:space="preserve">    </w:t>
            </w:r>
            <w:r w:rsidR="00DE3071">
              <w:t>=</w:t>
            </w:r>
            <w:r w:rsidR="00DE3071" w:rsidRPr="00883CF3">
              <w:rPr>
                <w:b/>
              </w:rPr>
              <w:t>1200</w:t>
            </w:r>
            <w:r w:rsidR="00DE3071">
              <w:t xml:space="preserve"> (40 x 30 = 1200)</w:t>
            </w:r>
          </w:p>
          <w:p w14:paraId="47D8B37B" w14:textId="3070607F" w:rsidR="00DE3071" w:rsidRDefault="00DE3071" w:rsidP="0071727C">
            <w:pPr>
              <w:pStyle w:val="ListParagraph"/>
              <w:numPr>
                <w:ilvl w:val="0"/>
                <w:numId w:val="22"/>
              </w:numPr>
              <w:ind w:left="311" w:hanging="311"/>
            </w:pPr>
            <w:r>
              <w:t>The important part of this lesson is to constantly guide students to remember what each digit represents. The most commonly made mistakes here are place value mistakes.</w:t>
            </w:r>
          </w:p>
          <w:p w14:paraId="6232AC65" w14:textId="112E2431" w:rsidR="00161D90" w:rsidRPr="00DE3071" w:rsidRDefault="00161D90" w:rsidP="0071727C">
            <w:pPr>
              <w:pStyle w:val="ListParagraph"/>
              <w:numPr>
                <w:ilvl w:val="0"/>
                <w:numId w:val="22"/>
              </w:numPr>
              <w:ind w:left="311" w:hanging="311"/>
            </w:pPr>
            <w:r w:rsidRPr="00161D90">
              <w:t xml:space="preserve">Add the four parts of the problem to find the final answer. </w:t>
            </w:r>
            <w:r w:rsidRPr="00883CF3">
              <w:rPr>
                <w:b/>
              </w:rPr>
              <w:t>10+80+150+1200 = 1</w:t>
            </w:r>
            <w:r w:rsidR="00883CF3">
              <w:rPr>
                <w:b/>
              </w:rPr>
              <w:t>440</w:t>
            </w:r>
          </w:p>
          <w:p w14:paraId="6CC78EF4" w14:textId="6C6BDECE" w:rsidR="00A37E88" w:rsidRPr="00994216" w:rsidRDefault="00A37E88" w:rsidP="00F313EE"/>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1801D239" w14:textId="77777777" w:rsidR="00DF55F3" w:rsidRDefault="00E477F5" w:rsidP="0071727C">
            <w:pPr>
              <w:pStyle w:val="ListParagraph"/>
              <w:numPr>
                <w:ilvl w:val="0"/>
                <w:numId w:val="21"/>
              </w:numPr>
              <w:ind w:left="146" w:hanging="141"/>
            </w:pPr>
            <w:r>
              <w:t>Provide pupils w</w:t>
            </w:r>
            <w:r w:rsidR="00DF55F3">
              <w:t xml:space="preserve">ho are struggling with a times </w:t>
            </w:r>
            <w:r>
              <w:t>table reference shee</w:t>
            </w:r>
            <w:r w:rsidR="00DF55F3">
              <w:t xml:space="preserve">t so that they can look up the </w:t>
            </w:r>
            <w:r>
              <w:t xml:space="preserve">relevant multiplication facts. </w:t>
            </w:r>
          </w:p>
          <w:p w14:paraId="0252A281" w14:textId="77777777" w:rsidR="00DF55F3" w:rsidRDefault="00DF55F3" w:rsidP="0071727C">
            <w:pPr>
              <w:pStyle w:val="ListParagraph"/>
              <w:numPr>
                <w:ilvl w:val="0"/>
                <w:numId w:val="21"/>
              </w:numPr>
              <w:ind w:left="146" w:hanging="141"/>
            </w:pPr>
            <w:r>
              <w:t xml:space="preserve">Have them spend </w:t>
            </w:r>
            <w:r w:rsidR="00E477F5">
              <w:t>a short amoun</w:t>
            </w:r>
            <w:r>
              <w:t xml:space="preserve">t of time every day practicing </w:t>
            </w:r>
            <w:r w:rsidR="00E477F5">
              <w:t>times tables.</w:t>
            </w:r>
          </w:p>
          <w:p w14:paraId="12EF8513" w14:textId="77777777" w:rsidR="00DF55F3" w:rsidRDefault="00E477F5" w:rsidP="0071727C">
            <w:pPr>
              <w:pStyle w:val="ListParagraph"/>
              <w:numPr>
                <w:ilvl w:val="0"/>
                <w:numId w:val="21"/>
              </w:numPr>
              <w:ind w:left="146" w:hanging="141"/>
            </w:pPr>
            <w:r>
              <w:t>Some pupils learn</w:t>
            </w:r>
            <w:r w:rsidR="00DF55F3">
              <w:t xml:space="preserve"> best from seeing </w:t>
            </w:r>
            <w:r>
              <w:t>information, s</w:t>
            </w:r>
            <w:r w:rsidR="00DF55F3">
              <w:t xml:space="preserve">ome from hearing it, some from </w:t>
            </w:r>
            <w:r>
              <w:t>reading i</w:t>
            </w:r>
            <w:r w:rsidR="00DF55F3">
              <w:t xml:space="preserve">t, and others from carrying out physical </w:t>
            </w:r>
            <w:r>
              <w:t xml:space="preserve">actions. </w:t>
            </w:r>
          </w:p>
          <w:p w14:paraId="353508AE" w14:textId="4E637E48" w:rsidR="000529DC" w:rsidRDefault="00E477F5" w:rsidP="0071727C">
            <w:pPr>
              <w:pStyle w:val="ListParagraph"/>
              <w:numPr>
                <w:ilvl w:val="0"/>
                <w:numId w:val="21"/>
              </w:numPr>
              <w:ind w:left="146" w:hanging="141"/>
            </w:pPr>
            <w:r>
              <w:t>It is best to include a variety of different approaches to times table practice</w:t>
            </w:r>
            <w:r w:rsidR="00DF55F3">
              <w:t xml:space="preserve">, But most importantly, indulge the students to recite it (as a poem every morning). </w:t>
            </w:r>
          </w:p>
          <w:p w14:paraId="384918AA" w14:textId="2E473412" w:rsidR="000529DC" w:rsidRDefault="0071727C" w:rsidP="0071727C">
            <w:pPr>
              <w:pStyle w:val="ListParagraph"/>
              <w:numPr>
                <w:ilvl w:val="0"/>
                <w:numId w:val="21"/>
              </w:numPr>
              <w:ind w:left="146" w:hanging="141"/>
            </w:pPr>
            <w:r>
              <w:t>Teach</w:t>
            </w:r>
            <w:r w:rsidR="00DF55F3">
              <w:t xml:space="preserve"> the children</w:t>
            </w:r>
            <w:r>
              <w:t xml:space="preserve"> </w:t>
            </w:r>
            <w:r w:rsidR="00DF55F3">
              <w:t>shor</w:t>
            </w:r>
            <w:r>
              <w:t>t</w:t>
            </w:r>
            <w:r w:rsidR="00DF55F3">
              <w:t>er methods of finding these product of numbers</w:t>
            </w:r>
            <w:r>
              <w:t xml:space="preserve"> (e.g. 5 times table, 3 times table, etc</w:t>
            </w:r>
            <w:r w:rsidR="00B91C8F">
              <w:t>.</w:t>
            </w:r>
            <w:r>
              <w:t>)</w:t>
            </w:r>
            <w:r w:rsidR="00B91C8F">
              <w:t>.</w:t>
            </w:r>
          </w:p>
          <w:p w14:paraId="40C36AC3" w14:textId="77777777" w:rsidR="00B91C8F" w:rsidRPr="00DF55F3" w:rsidRDefault="00B91C8F" w:rsidP="00B91C8F">
            <w:pPr>
              <w:ind w:left="5"/>
            </w:pPr>
          </w:p>
          <w:p w14:paraId="4AFECBFF" w14:textId="77777777" w:rsidR="00330B4E" w:rsidRPr="00FB30A1" w:rsidRDefault="00330B4E" w:rsidP="00330B4E">
            <w:pPr>
              <w:pStyle w:val="ListParagraph"/>
              <w:ind w:left="0"/>
            </w:pPr>
            <w:r w:rsidRPr="00FB30A1">
              <w:rPr>
                <w:rFonts w:asciiTheme="majorHAnsi" w:eastAsiaTheme="majorEastAsia" w:hAnsiTheme="majorHAnsi" w:cstheme="majorBidi"/>
                <w:b/>
                <w:color w:val="F16522" w:themeColor="accent1"/>
              </w:rPr>
              <w:t>Guided Practice</w:t>
            </w:r>
          </w:p>
          <w:p w14:paraId="2BE4C6DC" w14:textId="1E99E034" w:rsidR="00330B4E" w:rsidRDefault="00330B4E" w:rsidP="00330B4E">
            <w:pPr>
              <w:rPr>
                <w:b/>
              </w:rPr>
            </w:pPr>
            <w:r>
              <w:rPr>
                <w:b/>
              </w:rPr>
              <w:t>Day 3/ Lesson 3</w:t>
            </w:r>
            <w:r w:rsidRPr="00031953">
              <w:rPr>
                <w:b/>
              </w:rPr>
              <w:t>: 15 Mins</w:t>
            </w:r>
          </w:p>
          <w:p w14:paraId="434B0BF1" w14:textId="3B1ACDCE" w:rsidR="00845B39" w:rsidRDefault="00845B39" w:rsidP="005356AB">
            <w:pPr>
              <w:pStyle w:val="ListParagraph"/>
              <w:numPr>
                <w:ilvl w:val="0"/>
                <w:numId w:val="28"/>
              </w:numPr>
              <w:ind w:left="146" w:hanging="141"/>
            </w:pPr>
            <w:r>
              <w:t xml:space="preserve">Remind students of basic multiplication facts </w:t>
            </w:r>
          </w:p>
          <w:p w14:paraId="346BD70D" w14:textId="5E41F8B9" w:rsidR="00845B39" w:rsidRDefault="00845B39" w:rsidP="005356AB">
            <w:pPr>
              <w:pStyle w:val="ListParagraph"/>
              <w:numPr>
                <w:ilvl w:val="0"/>
                <w:numId w:val="28"/>
              </w:numPr>
              <w:ind w:left="146" w:hanging="141"/>
            </w:pPr>
            <w:r>
              <w:lastRenderedPageBreak/>
              <w:t>Offer students sugge</w:t>
            </w:r>
            <w:r w:rsidR="00B91C8F">
              <w:t>stions for this quick questions</w:t>
            </w:r>
            <w:r>
              <w:t xml:space="preserve"> by reviewing the patterns found in each row.</w:t>
            </w:r>
          </w:p>
          <w:p w14:paraId="2825D7AE" w14:textId="5DAE7326" w:rsidR="00845B39" w:rsidRDefault="00845B39" w:rsidP="005356AB">
            <w:pPr>
              <w:pStyle w:val="ListParagraph"/>
              <w:numPr>
                <w:ilvl w:val="0"/>
                <w:numId w:val="28"/>
              </w:numPr>
              <w:ind w:left="146" w:hanging="141"/>
            </w:pPr>
            <w:r>
              <w:t xml:space="preserve">Use the table to work on problems in which double-digit numbers are multiplied by single-digit numbers using problems from the Multiplication with Regrouping </w:t>
            </w:r>
          </w:p>
          <w:p w14:paraId="7F840C8E" w14:textId="1D7C326A" w:rsidR="000529DC" w:rsidRPr="005356AB" w:rsidRDefault="005356AB" w:rsidP="005356AB">
            <w:pPr>
              <w:pStyle w:val="ListParagraph"/>
              <w:numPr>
                <w:ilvl w:val="0"/>
                <w:numId w:val="28"/>
              </w:numPr>
              <w:ind w:left="146" w:hanging="141"/>
            </w:pPr>
            <w:r>
              <w:t>Next, give problems regarding double digit multiplication.</w:t>
            </w:r>
            <w:r w:rsidR="00845B39">
              <w:t xml:space="preserve"> </w:t>
            </w:r>
            <w:r>
              <w:t xml:space="preserve">Use </w:t>
            </w:r>
            <w:r w:rsidR="00845B39">
              <w:t>place value when multiplying multi-digit numbers by two-digit numbers.</w:t>
            </w:r>
          </w:p>
          <w:p w14:paraId="7E0F5A5C" w14:textId="6B6B440D" w:rsidR="0039619E" w:rsidRDefault="005356AB" w:rsidP="005356AB">
            <w:pPr>
              <w:pStyle w:val="ListParagraph"/>
              <w:ind w:left="146" w:hanging="141"/>
            </w:pPr>
            <w:r>
              <w:t xml:space="preserve">        </w:t>
            </w:r>
            <w:r w:rsidR="0039619E">
              <w:t>Write these three</w:t>
            </w:r>
            <w:r>
              <w:t xml:space="preserve"> </w:t>
            </w:r>
            <w:r w:rsidR="0039619E">
              <w:t>problems:</w:t>
            </w:r>
          </w:p>
          <w:p w14:paraId="2E0A7E7A" w14:textId="0437E5F1" w:rsidR="0039619E" w:rsidRDefault="005356AB" w:rsidP="005356AB">
            <w:pPr>
              <w:pStyle w:val="ListParagraph"/>
              <w:ind w:left="146" w:hanging="141"/>
            </w:pPr>
            <w:r>
              <w:t xml:space="preserve">          </w:t>
            </w:r>
            <w:r w:rsidR="0039619E">
              <w:t>312</w:t>
            </w:r>
            <w:r>
              <w:t xml:space="preserve">   </w:t>
            </w:r>
            <w:r w:rsidR="0039619E">
              <w:t xml:space="preserve"> 312 </w:t>
            </w:r>
            <w:r>
              <w:t xml:space="preserve">   </w:t>
            </w:r>
            <w:r w:rsidR="0039619E">
              <w:t>312</w:t>
            </w:r>
          </w:p>
          <w:p w14:paraId="63A2CCE2" w14:textId="6EF78C53" w:rsidR="0039619E" w:rsidRPr="00447A77" w:rsidRDefault="005356AB" w:rsidP="005356AB">
            <w:pPr>
              <w:pStyle w:val="ListParagraph"/>
              <w:ind w:left="146" w:hanging="141"/>
              <w:rPr>
                <w:u w:val="single"/>
              </w:rPr>
            </w:pPr>
            <w:r>
              <w:t xml:space="preserve">        </w:t>
            </w:r>
            <w:r w:rsidRPr="005356AB">
              <w:rPr>
                <w:u w:val="single"/>
              </w:rPr>
              <w:t xml:space="preserve"> x  </w:t>
            </w:r>
            <w:r w:rsidR="0039619E" w:rsidRPr="005356AB">
              <w:rPr>
                <w:u w:val="single"/>
              </w:rPr>
              <w:t xml:space="preserve"> 2 </w:t>
            </w:r>
            <w:r>
              <w:t xml:space="preserve"> </w:t>
            </w:r>
            <w:r w:rsidRPr="005356AB">
              <w:rPr>
                <w:u w:val="single"/>
              </w:rPr>
              <w:t xml:space="preserve"> </w:t>
            </w:r>
            <w:r w:rsidR="0039619E" w:rsidRPr="005356AB">
              <w:rPr>
                <w:u w:val="single"/>
              </w:rPr>
              <w:t xml:space="preserve">× </w:t>
            </w:r>
            <w:r w:rsidRPr="005356AB">
              <w:rPr>
                <w:u w:val="single"/>
              </w:rPr>
              <w:t xml:space="preserve"> </w:t>
            </w:r>
            <w:r w:rsidR="0039619E" w:rsidRPr="005356AB">
              <w:rPr>
                <w:u w:val="single"/>
              </w:rPr>
              <w:t>30</w:t>
            </w:r>
            <w:r w:rsidR="0039619E">
              <w:t xml:space="preserve"> </w:t>
            </w:r>
            <w:r w:rsidR="00447A77">
              <w:t xml:space="preserve"> </w:t>
            </w:r>
            <w:r w:rsidR="0039619E" w:rsidRPr="00447A77">
              <w:rPr>
                <w:u w:val="single"/>
              </w:rPr>
              <w:t>×</w:t>
            </w:r>
            <w:r w:rsidR="00447A77" w:rsidRPr="00447A77">
              <w:rPr>
                <w:u w:val="single"/>
              </w:rPr>
              <w:t xml:space="preserve"> </w:t>
            </w:r>
            <w:r w:rsidR="0039619E" w:rsidRPr="00447A77">
              <w:rPr>
                <w:u w:val="single"/>
              </w:rPr>
              <w:t xml:space="preserve"> 32</w:t>
            </w:r>
          </w:p>
          <w:p w14:paraId="779AEDA3" w14:textId="7235F288" w:rsidR="0039619E" w:rsidRDefault="005356AB" w:rsidP="005356AB">
            <w:pPr>
              <w:pStyle w:val="ListParagraph"/>
              <w:ind w:left="146" w:hanging="141"/>
            </w:pPr>
            <w:r>
              <w:t xml:space="preserve">          </w:t>
            </w:r>
            <w:r w:rsidR="0039619E">
              <w:t xml:space="preserve">624 </w:t>
            </w:r>
            <w:r>
              <w:t xml:space="preserve">  </w:t>
            </w:r>
            <w:r w:rsidR="0039619E">
              <w:t>9360</w:t>
            </w:r>
            <w:r>
              <w:t xml:space="preserve"> </w:t>
            </w:r>
          </w:p>
          <w:p w14:paraId="08ACFCBB" w14:textId="1651E511" w:rsidR="0039619E" w:rsidRDefault="0039619E" w:rsidP="00447A77">
            <w:pPr>
              <w:pStyle w:val="ListParagraph"/>
              <w:numPr>
                <w:ilvl w:val="0"/>
                <w:numId w:val="28"/>
              </w:numPr>
              <w:ind w:left="146" w:hanging="141"/>
            </w:pPr>
            <w:r>
              <w:t>Say: You have been multiplying problems like the first</w:t>
            </w:r>
            <w:r w:rsidR="005356AB">
              <w:t xml:space="preserve"> one for a long time</w:t>
            </w:r>
            <w:r>
              <w:t xml:space="preserve"> now. </w:t>
            </w:r>
          </w:p>
          <w:p w14:paraId="754DB35D" w14:textId="77777777" w:rsidR="00447A77" w:rsidRDefault="0039619E" w:rsidP="00447A77">
            <w:pPr>
              <w:pStyle w:val="ListParagraph"/>
              <w:numPr>
                <w:ilvl w:val="0"/>
                <w:numId w:val="28"/>
              </w:numPr>
              <w:ind w:left="146" w:hanging="141"/>
            </w:pPr>
            <w:r>
              <w:t>Today you will multiply numbers with two digits like the</w:t>
            </w:r>
            <w:r w:rsidR="00447A77">
              <w:t xml:space="preserve"> </w:t>
            </w:r>
            <w:r>
              <w:t>third problem.</w:t>
            </w:r>
            <w:r w:rsidR="00B91C8F">
              <w:t xml:space="preserve"> </w:t>
            </w:r>
          </w:p>
          <w:p w14:paraId="46A216F2" w14:textId="77777777" w:rsidR="00447A77" w:rsidRDefault="0039619E" w:rsidP="00447A77">
            <w:pPr>
              <w:pStyle w:val="ListParagraph"/>
              <w:numPr>
                <w:ilvl w:val="0"/>
                <w:numId w:val="28"/>
              </w:numPr>
              <w:ind w:left="146" w:hanging="141"/>
            </w:pPr>
            <w:r>
              <w:t>Ask: How do you think you could do it? Tell the children</w:t>
            </w:r>
            <w:r w:rsidR="00447A77">
              <w:t xml:space="preserve"> </w:t>
            </w:r>
            <w:r>
              <w:t>to share their thoughts with a neighbor and then ask</w:t>
            </w:r>
            <w:r w:rsidR="00B91C8F">
              <w:t xml:space="preserve"> </w:t>
            </w:r>
            <w:r>
              <w:t xml:space="preserve">someone to share with the class. </w:t>
            </w:r>
          </w:p>
          <w:p w14:paraId="231FDF95" w14:textId="39904A1E" w:rsidR="0039619E" w:rsidRDefault="00447A77" w:rsidP="00447A77">
            <w:pPr>
              <w:pStyle w:val="ListParagraph"/>
              <w:ind w:left="146"/>
            </w:pPr>
            <w:r>
              <w:t xml:space="preserve">     </w:t>
            </w:r>
            <w:r w:rsidR="0039619E">
              <w:t>Two solutions are below.</w:t>
            </w:r>
          </w:p>
          <w:p w14:paraId="18D12DC0" w14:textId="0A9573AA" w:rsidR="0039619E" w:rsidRDefault="00447A77" w:rsidP="00447A77">
            <w:pPr>
              <w:pStyle w:val="ListParagraph"/>
              <w:spacing w:line="240" w:lineRule="auto"/>
              <w:ind w:left="146" w:hanging="141"/>
            </w:pPr>
            <w:r>
              <w:t xml:space="preserve">               </w:t>
            </w:r>
            <w:r w:rsidR="0039619E">
              <w:t>312</w:t>
            </w:r>
            <w:r>
              <w:t xml:space="preserve">      </w:t>
            </w:r>
            <w:r w:rsidR="0039619E">
              <w:t xml:space="preserve"> 312</w:t>
            </w:r>
          </w:p>
          <w:p w14:paraId="2BD4D154" w14:textId="5E1F8435" w:rsidR="0039619E" w:rsidRDefault="00447A77" w:rsidP="00447A77">
            <w:pPr>
              <w:pStyle w:val="ListParagraph"/>
              <w:spacing w:line="240" w:lineRule="auto"/>
              <w:ind w:left="146" w:hanging="141"/>
            </w:pPr>
            <w:r>
              <w:t xml:space="preserve">            </w:t>
            </w:r>
            <w:r w:rsidRPr="00447A77">
              <w:rPr>
                <w:u w:val="single"/>
              </w:rPr>
              <w:t xml:space="preserve"> </w:t>
            </w:r>
            <w:r w:rsidR="0039619E" w:rsidRPr="00447A77">
              <w:rPr>
                <w:u w:val="single"/>
              </w:rPr>
              <w:t>×</w:t>
            </w:r>
            <w:r w:rsidRPr="00447A77">
              <w:rPr>
                <w:u w:val="single"/>
              </w:rPr>
              <w:t xml:space="preserve">  </w:t>
            </w:r>
            <w:r w:rsidR="0039619E" w:rsidRPr="00447A77">
              <w:rPr>
                <w:u w:val="single"/>
              </w:rPr>
              <w:t xml:space="preserve"> 32</w:t>
            </w:r>
            <w:r w:rsidR="0039619E">
              <w:t xml:space="preserve"> </w:t>
            </w:r>
            <w:r>
              <w:t xml:space="preserve">  </w:t>
            </w:r>
            <w:r w:rsidRPr="00447A77">
              <w:rPr>
                <w:u w:val="single"/>
              </w:rPr>
              <w:t xml:space="preserve"> </w:t>
            </w:r>
            <w:r w:rsidR="0039619E" w:rsidRPr="00447A77">
              <w:rPr>
                <w:u w:val="single"/>
              </w:rPr>
              <w:t xml:space="preserve">× </w:t>
            </w:r>
            <w:r w:rsidRPr="00447A77">
              <w:rPr>
                <w:u w:val="single"/>
              </w:rPr>
              <w:t xml:space="preserve">  </w:t>
            </w:r>
            <w:r w:rsidR="0039619E" w:rsidRPr="00447A77">
              <w:rPr>
                <w:u w:val="single"/>
              </w:rPr>
              <w:t>32</w:t>
            </w:r>
          </w:p>
          <w:p w14:paraId="1E6F4E4C" w14:textId="05BECFD0" w:rsidR="0039619E" w:rsidRDefault="00447A77" w:rsidP="00447A77">
            <w:pPr>
              <w:pStyle w:val="ListParagraph"/>
              <w:spacing w:line="240" w:lineRule="auto"/>
              <w:ind w:left="146" w:hanging="141"/>
            </w:pPr>
            <w:r>
              <w:t xml:space="preserve">               </w:t>
            </w:r>
            <w:r w:rsidR="0039619E">
              <w:t xml:space="preserve">624 </w:t>
            </w:r>
            <w:r>
              <w:t xml:space="preserve">     </w:t>
            </w:r>
            <w:r w:rsidR="0039619E">
              <w:t>9360</w:t>
            </w:r>
          </w:p>
          <w:p w14:paraId="2F1B77BA" w14:textId="508DF3C7" w:rsidR="0039619E" w:rsidRDefault="00447A77" w:rsidP="00447A77">
            <w:pPr>
              <w:pStyle w:val="ListParagraph"/>
              <w:spacing w:line="240" w:lineRule="auto"/>
              <w:ind w:left="146" w:hanging="141"/>
            </w:pPr>
            <w:r>
              <w:t xml:space="preserve">             </w:t>
            </w:r>
            <w:r w:rsidR="0039619E" w:rsidRPr="00447A77">
              <w:rPr>
                <w:u w:val="single"/>
              </w:rPr>
              <w:t>9360</w:t>
            </w:r>
            <w:r w:rsidR="0039619E">
              <w:t xml:space="preserve"> </w:t>
            </w:r>
            <w:r>
              <w:t xml:space="preserve">     </w:t>
            </w:r>
            <w:r w:rsidRPr="00447A77">
              <w:rPr>
                <w:u w:val="single"/>
              </w:rPr>
              <w:t xml:space="preserve">  </w:t>
            </w:r>
            <w:r w:rsidR="0039619E" w:rsidRPr="00447A77">
              <w:rPr>
                <w:u w:val="single"/>
              </w:rPr>
              <w:t>624</w:t>
            </w:r>
          </w:p>
          <w:p w14:paraId="6A226B23" w14:textId="7E3008C0" w:rsidR="000529DC" w:rsidRDefault="00447A77" w:rsidP="00447A77">
            <w:pPr>
              <w:pStyle w:val="ListParagraph"/>
              <w:spacing w:line="240" w:lineRule="auto"/>
              <w:ind w:left="146" w:hanging="141"/>
            </w:pPr>
            <w:r>
              <w:t xml:space="preserve">             </w:t>
            </w:r>
            <w:r w:rsidR="0039619E">
              <w:t xml:space="preserve">9984 </w:t>
            </w:r>
            <w:r>
              <w:t xml:space="preserve">       </w:t>
            </w:r>
            <w:r w:rsidR="0039619E">
              <w:t>9984</w:t>
            </w:r>
          </w:p>
          <w:p w14:paraId="13CCB6CC" w14:textId="0790B3A2" w:rsidR="00447A77" w:rsidRDefault="00447A77" w:rsidP="00447A77">
            <w:pPr>
              <w:pStyle w:val="ListParagraph"/>
              <w:numPr>
                <w:ilvl w:val="0"/>
                <w:numId w:val="28"/>
              </w:numPr>
              <w:spacing w:line="240" w:lineRule="auto"/>
              <w:ind w:left="147" w:hanging="147"/>
            </w:pPr>
            <w:r>
              <w:t xml:space="preserve">Explain to the students that 0 could be appended to the ‘units’ part when you want to add the products. This to prevent confusion amongst the students. </w:t>
            </w:r>
          </w:p>
          <w:p w14:paraId="5930AB1C" w14:textId="7BACC9A9" w:rsidR="000529DC" w:rsidRDefault="00447A77" w:rsidP="00447A77">
            <w:pPr>
              <w:pStyle w:val="ListParagraph"/>
              <w:numPr>
                <w:ilvl w:val="0"/>
                <w:numId w:val="28"/>
              </w:numPr>
              <w:spacing w:line="240" w:lineRule="auto"/>
              <w:ind w:left="147" w:hanging="147"/>
            </w:pPr>
            <w:r>
              <w:t>The ‘units’ column could also be left blank if you do not want to append a ‘0’.</w:t>
            </w:r>
          </w:p>
          <w:p w14:paraId="16FE5DA4" w14:textId="7B969D20" w:rsidR="00447A77" w:rsidRDefault="00447A77" w:rsidP="00447A77">
            <w:pPr>
              <w:pStyle w:val="ListParagraph"/>
              <w:spacing w:line="240" w:lineRule="auto"/>
              <w:ind w:left="147"/>
            </w:pPr>
            <w:r>
              <w:t xml:space="preserve">      So we could have:</w:t>
            </w:r>
          </w:p>
          <w:p w14:paraId="5C16D13B" w14:textId="5919245A" w:rsidR="00447A77" w:rsidRDefault="00447A77" w:rsidP="00447A77">
            <w:pPr>
              <w:pStyle w:val="ListParagraph"/>
              <w:spacing w:line="240" w:lineRule="auto"/>
              <w:ind w:left="147"/>
            </w:pPr>
          </w:p>
          <w:p w14:paraId="34947ED7" w14:textId="77777777" w:rsidR="00447A77" w:rsidRDefault="00447A77" w:rsidP="00447A77">
            <w:pPr>
              <w:pStyle w:val="ListParagraph"/>
              <w:spacing w:line="240" w:lineRule="auto"/>
              <w:ind w:left="147"/>
            </w:pPr>
          </w:p>
          <w:p w14:paraId="375B1C6B" w14:textId="77777777" w:rsidR="00447A77" w:rsidRDefault="00447A77" w:rsidP="00447A77">
            <w:pPr>
              <w:pStyle w:val="ListParagraph"/>
              <w:spacing w:line="240" w:lineRule="auto"/>
              <w:ind w:left="146" w:hanging="141"/>
            </w:pPr>
            <w:r>
              <w:lastRenderedPageBreak/>
              <w:t xml:space="preserve">               312       312</w:t>
            </w:r>
          </w:p>
          <w:p w14:paraId="3D5E056B" w14:textId="77777777" w:rsidR="00447A77" w:rsidRDefault="00447A77" w:rsidP="00447A77">
            <w:pPr>
              <w:pStyle w:val="ListParagraph"/>
              <w:spacing w:line="240" w:lineRule="auto"/>
              <w:ind w:left="146" w:hanging="141"/>
            </w:pPr>
            <w:r>
              <w:t xml:space="preserve">            </w:t>
            </w:r>
            <w:r w:rsidRPr="00447A77">
              <w:rPr>
                <w:u w:val="single"/>
              </w:rPr>
              <w:t xml:space="preserve"> ×   32</w:t>
            </w:r>
            <w:r>
              <w:t xml:space="preserve">   </w:t>
            </w:r>
            <w:r w:rsidRPr="00447A77">
              <w:rPr>
                <w:u w:val="single"/>
              </w:rPr>
              <w:t xml:space="preserve"> ×   32</w:t>
            </w:r>
          </w:p>
          <w:p w14:paraId="5B02BDD3" w14:textId="77777777" w:rsidR="00447A77" w:rsidRDefault="00447A77" w:rsidP="00447A77">
            <w:pPr>
              <w:pStyle w:val="ListParagraph"/>
              <w:spacing w:line="240" w:lineRule="auto"/>
              <w:ind w:left="146" w:hanging="141"/>
            </w:pPr>
            <w:r>
              <w:t xml:space="preserve">               624      9360</w:t>
            </w:r>
          </w:p>
          <w:p w14:paraId="13392D55" w14:textId="148390F1" w:rsidR="00447A77" w:rsidRDefault="00447A77" w:rsidP="00447A77">
            <w:pPr>
              <w:pStyle w:val="ListParagraph"/>
              <w:spacing w:line="240" w:lineRule="auto"/>
              <w:ind w:left="146" w:hanging="141"/>
            </w:pPr>
            <w:r>
              <w:t xml:space="preserve">             </w:t>
            </w:r>
            <w:r w:rsidR="007B2A19">
              <w:rPr>
                <w:u w:val="single"/>
              </w:rPr>
              <w:t>936</w:t>
            </w:r>
            <w:r>
              <w:t xml:space="preserve">      </w:t>
            </w:r>
            <w:r w:rsidRPr="00447A77">
              <w:rPr>
                <w:u w:val="single"/>
              </w:rPr>
              <w:t xml:space="preserve">  624</w:t>
            </w:r>
          </w:p>
          <w:p w14:paraId="138CDC04" w14:textId="62AC2F92" w:rsidR="00447A77" w:rsidRDefault="00447A77" w:rsidP="00447A77">
            <w:pPr>
              <w:pStyle w:val="ListParagraph"/>
              <w:spacing w:line="240" w:lineRule="auto"/>
              <w:ind w:left="146" w:hanging="141"/>
            </w:pPr>
            <w:r>
              <w:t xml:space="preserve">             9984        9984</w:t>
            </w:r>
          </w:p>
          <w:p w14:paraId="02A9DA78" w14:textId="07858EA0" w:rsidR="007B2A19" w:rsidRDefault="007B2A19" w:rsidP="007B2A19">
            <w:pPr>
              <w:pStyle w:val="ListParagraph"/>
              <w:spacing w:line="240" w:lineRule="auto"/>
              <w:ind w:left="147" w:hanging="6"/>
            </w:pPr>
            <w:r>
              <w:t xml:space="preserve">Make sure students notice the difference between the two methods of representing the </w:t>
            </w:r>
            <w:r w:rsidR="00782389">
              <w:t>calculations</w:t>
            </w:r>
          </w:p>
          <w:p w14:paraId="32A48F75" w14:textId="77777777" w:rsidR="00447A77" w:rsidRDefault="00447A77" w:rsidP="00447A77">
            <w:pPr>
              <w:pStyle w:val="ListParagraph"/>
              <w:spacing w:line="240" w:lineRule="auto"/>
              <w:ind w:left="147"/>
            </w:pPr>
          </w:p>
          <w:p w14:paraId="10B9350A" w14:textId="77777777" w:rsidR="00447A77" w:rsidRPr="00447A77" w:rsidRDefault="00447A77" w:rsidP="00447A77">
            <w:pPr>
              <w:pStyle w:val="ListParagraph"/>
              <w:spacing w:line="240" w:lineRule="auto"/>
              <w:ind w:left="147"/>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012DB69B" w14:textId="4E32F4C7"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27851D59"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8815C6" w:rsidRDefault="00110F25" w:rsidP="008815C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34E43E81"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6B4FE281" w14:textId="77777777" w:rsidR="00782389" w:rsidRDefault="005356AB" w:rsidP="00782389">
            <w:pPr>
              <w:pStyle w:val="ListParagraph"/>
              <w:numPr>
                <w:ilvl w:val="0"/>
                <w:numId w:val="30"/>
              </w:numPr>
              <w:ind w:left="182" w:hanging="182"/>
            </w:pPr>
            <w:r w:rsidRPr="005356AB">
              <w:t>At</w:t>
            </w:r>
            <w:r w:rsidR="00782389">
              <w:t xml:space="preserve"> the end of the </w:t>
            </w:r>
            <w:r w:rsidRPr="005356AB">
              <w:t xml:space="preserve">lesson, give students three examples to try on their own. </w:t>
            </w:r>
          </w:p>
          <w:p w14:paraId="37B887C0" w14:textId="77777777" w:rsidR="00782389" w:rsidRDefault="005356AB" w:rsidP="00782389">
            <w:pPr>
              <w:pStyle w:val="ListParagraph"/>
              <w:numPr>
                <w:ilvl w:val="0"/>
                <w:numId w:val="30"/>
              </w:numPr>
              <w:ind w:left="182" w:hanging="182"/>
            </w:pPr>
            <w:r w:rsidRPr="005356AB">
              <w:t>Let them know that they can do these in any order; if they want to try the harder one (with larger numbers) first, they are welcome to do so.</w:t>
            </w:r>
          </w:p>
          <w:p w14:paraId="32F86070" w14:textId="77777777" w:rsidR="00782389" w:rsidRDefault="005356AB" w:rsidP="00782389">
            <w:pPr>
              <w:pStyle w:val="ListParagraph"/>
              <w:numPr>
                <w:ilvl w:val="0"/>
                <w:numId w:val="30"/>
              </w:numPr>
              <w:ind w:left="182" w:hanging="182"/>
            </w:pPr>
            <w:r w:rsidRPr="005356AB">
              <w:t xml:space="preserve">As students work on these examples, walk around the classroom to evaluate their skill level. </w:t>
            </w:r>
          </w:p>
          <w:p w14:paraId="362BC3E6" w14:textId="77777777" w:rsidR="006B19E5" w:rsidRDefault="005356AB" w:rsidP="00782389">
            <w:pPr>
              <w:pStyle w:val="ListParagraph"/>
              <w:numPr>
                <w:ilvl w:val="0"/>
                <w:numId w:val="30"/>
              </w:numPr>
              <w:ind w:left="182" w:hanging="182"/>
            </w:pPr>
            <w:r w:rsidRPr="005356AB">
              <w:t xml:space="preserve">You will probably find that several students have grasped the concept of multi-digit </w:t>
            </w:r>
            <w:r w:rsidRPr="005356AB">
              <w:lastRenderedPageBreak/>
              <w:t>multiplication fairly quickly, and are proceeding to work on the problems without too much trouble. Other students are finding it easy to represent the problem, but make minor errors when adding to find the final answer.</w:t>
            </w:r>
          </w:p>
          <w:p w14:paraId="022A67A4" w14:textId="77777777" w:rsidR="00782389" w:rsidRDefault="00782389" w:rsidP="00782389">
            <w:pPr>
              <w:pStyle w:val="ListParagraph"/>
              <w:numPr>
                <w:ilvl w:val="0"/>
                <w:numId w:val="30"/>
              </w:numPr>
              <w:ind w:left="182" w:hanging="182"/>
            </w:pPr>
            <w:r>
              <w:t>Help the students make correction where necessary.</w:t>
            </w:r>
          </w:p>
          <w:p w14:paraId="36888678" w14:textId="77777777" w:rsidR="00782389" w:rsidRDefault="00782389" w:rsidP="008A48C9">
            <w:r>
              <w:t>Sample questions include: Solve</w:t>
            </w:r>
          </w:p>
          <w:p w14:paraId="248A405C" w14:textId="77777777" w:rsidR="00782389" w:rsidRDefault="00782389" w:rsidP="00782389">
            <w:pPr>
              <w:pStyle w:val="ListParagraph"/>
              <w:numPr>
                <w:ilvl w:val="0"/>
                <w:numId w:val="29"/>
              </w:numPr>
            </w:pPr>
            <w:r>
              <w:t>38 x 26</w:t>
            </w:r>
          </w:p>
          <w:p w14:paraId="16968DA1" w14:textId="77777777" w:rsidR="00782389" w:rsidRDefault="00782389" w:rsidP="00782389">
            <w:pPr>
              <w:pStyle w:val="ListParagraph"/>
              <w:numPr>
                <w:ilvl w:val="0"/>
                <w:numId w:val="29"/>
              </w:numPr>
            </w:pPr>
            <w:r>
              <w:t>49 x 18</w:t>
            </w:r>
          </w:p>
          <w:p w14:paraId="7E793B58" w14:textId="4D113854" w:rsidR="00782389" w:rsidRPr="005356AB" w:rsidRDefault="00782389" w:rsidP="00782389">
            <w:pPr>
              <w:pStyle w:val="ListParagraph"/>
              <w:numPr>
                <w:ilvl w:val="0"/>
                <w:numId w:val="29"/>
              </w:numPr>
            </w:pPr>
            <w:r>
              <w:t>123 x 42</w:t>
            </w: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EFA6CAE"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290231E8" w14:textId="1CE72536" w:rsidR="00CB574B" w:rsidRDefault="00CB574B" w:rsidP="00EB2FF3"/>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lastRenderedPageBreak/>
              <w:t>Summary</w:t>
            </w:r>
          </w:p>
          <w:p w14:paraId="1D9B050B" w14:textId="530787BD" w:rsidR="00EA5BCA" w:rsidRPr="00EA5BCA" w:rsidRDefault="00EA5BCA" w:rsidP="00F313EE">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648E3AA4" w14:textId="228870CE" w:rsidR="00C17E2A" w:rsidRDefault="008815C6" w:rsidP="008815C6">
            <w:pPr>
              <w:pStyle w:val="Heading2"/>
            </w:pPr>
            <w:r>
              <w:t>Review and Closing</w:t>
            </w:r>
          </w:p>
          <w:p w14:paraId="36311658" w14:textId="427ABD66" w:rsidR="004178A7" w:rsidRDefault="004178A7" w:rsidP="009C2A02">
            <w:pPr>
              <w:pStyle w:val="ListParagraph"/>
              <w:numPr>
                <w:ilvl w:val="0"/>
                <w:numId w:val="31"/>
              </w:numPr>
              <w:ind w:left="182" w:hanging="182"/>
            </w:pPr>
            <w:r>
              <w:t xml:space="preserve">The teacher discusses some or all of the assessment questions. </w:t>
            </w:r>
          </w:p>
          <w:p w14:paraId="79C0BE1B" w14:textId="18EDD156" w:rsidR="009C2A02" w:rsidRDefault="009C2A02" w:rsidP="009C2A02">
            <w:pPr>
              <w:pStyle w:val="ListParagraph"/>
              <w:numPr>
                <w:ilvl w:val="0"/>
                <w:numId w:val="31"/>
              </w:numPr>
              <w:ind w:left="182" w:hanging="182"/>
            </w:pPr>
            <w:r>
              <w:t>Ensure pupils can multiply 2-digit whole numbers by multiples of ten up to 90.</w:t>
            </w:r>
          </w:p>
          <w:p w14:paraId="7DAB2D59" w14:textId="5FEF43AD" w:rsidR="008815C6" w:rsidRDefault="004178A7" w:rsidP="009C2A02">
            <w:pPr>
              <w:pStyle w:val="ListParagraph"/>
              <w:numPr>
                <w:ilvl w:val="0"/>
                <w:numId w:val="31"/>
              </w:numPr>
              <w:ind w:left="182" w:hanging="182"/>
            </w:pPr>
            <w:r>
              <w:t>Mark the exercise, taking note of where individual pupils have not met the unit objectives, in order to give these pupils additional teaching input where required.</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3D6E4FC5" w:rsidR="00C17E2A" w:rsidRDefault="004178A7">
      <w:r>
        <w:tab/>
      </w:r>
    </w:p>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D4D45" w14:textId="77777777" w:rsidR="00973A88" w:rsidRDefault="00973A88">
      <w:pPr>
        <w:spacing w:before="0" w:after="0" w:line="240" w:lineRule="auto"/>
      </w:pPr>
      <w:r>
        <w:separator/>
      </w:r>
    </w:p>
  </w:endnote>
  <w:endnote w:type="continuationSeparator" w:id="0">
    <w:p w14:paraId="2E1B105A" w14:textId="77777777" w:rsidR="00973A88" w:rsidRDefault="00973A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4873F7AA" w:rsidR="008A48C9" w:rsidRDefault="008A48C9">
    <w:pPr>
      <w:pStyle w:val="Footer"/>
    </w:pPr>
    <w:r>
      <w:fldChar w:fldCharType="begin"/>
    </w:r>
    <w:r>
      <w:instrText xml:space="preserve"> PAGE   \* MERGEFORMAT </w:instrText>
    </w:r>
    <w:r>
      <w:fldChar w:fldCharType="separate"/>
    </w:r>
    <w:r w:rsidR="00742DA4">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C34A7" w14:textId="77777777" w:rsidR="00973A88" w:rsidRDefault="00973A88">
      <w:pPr>
        <w:spacing w:before="0" w:after="0" w:line="240" w:lineRule="auto"/>
      </w:pPr>
      <w:r>
        <w:separator/>
      </w:r>
    </w:p>
  </w:footnote>
  <w:footnote w:type="continuationSeparator" w:id="0">
    <w:p w14:paraId="416D0CBD" w14:textId="77777777" w:rsidR="00973A88" w:rsidRDefault="00973A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8A48C9" w:rsidRDefault="008A48C9">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B93841"/>
    <w:multiLevelType w:val="hybridMultilevel"/>
    <w:tmpl w:val="AB5ED9B0"/>
    <w:lvl w:ilvl="0" w:tplc="08090001">
      <w:start w:val="1"/>
      <w:numFmt w:val="bullet"/>
      <w:lvlText w:val=""/>
      <w:lvlJc w:val="left"/>
      <w:pPr>
        <w:ind w:left="1031" w:hanging="360"/>
      </w:pPr>
      <w:rPr>
        <w:rFonts w:ascii="Symbol" w:hAnsi="Symbol" w:hint="default"/>
      </w:rPr>
    </w:lvl>
    <w:lvl w:ilvl="1" w:tplc="08090003" w:tentative="1">
      <w:start w:val="1"/>
      <w:numFmt w:val="bullet"/>
      <w:lvlText w:val="o"/>
      <w:lvlJc w:val="left"/>
      <w:pPr>
        <w:ind w:left="1751" w:hanging="360"/>
      </w:pPr>
      <w:rPr>
        <w:rFonts w:ascii="Courier New" w:hAnsi="Courier New" w:cs="Courier New" w:hint="default"/>
      </w:rPr>
    </w:lvl>
    <w:lvl w:ilvl="2" w:tplc="08090005" w:tentative="1">
      <w:start w:val="1"/>
      <w:numFmt w:val="bullet"/>
      <w:lvlText w:val=""/>
      <w:lvlJc w:val="left"/>
      <w:pPr>
        <w:ind w:left="2471" w:hanging="360"/>
      </w:pPr>
      <w:rPr>
        <w:rFonts w:ascii="Wingdings" w:hAnsi="Wingdings" w:hint="default"/>
      </w:rPr>
    </w:lvl>
    <w:lvl w:ilvl="3" w:tplc="08090001" w:tentative="1">
      <w:start w:val="1"/>
      <w:numFmt w:val="bullet"/>
      <w:lvlText w:val=""/>
      <w:lvlJc w:val="left"/>
      <w:pPr>
        <w:ind w:left="3191" w:hanging="360"/>
      </w:pPr>
      <w:rPr>
        <w:rFonts w:ascii="Symbol" w:hAnsi="Symbol" w:hint="default"/>
      </w:rPr>
    </w:lvl>
    <w:lvl w:ilvl="4" w:tplc="08090003" w:tentative="1">
      <w:start w:val="1"/>
      <w:numFmt w:val="bullet"/>
      <w:lvlText w:val="o"/>
      <w:lvlJc w:val="left"/>
      <w:pPr>
        <w:ind w:left="3911" w:hanging="360"/>
      </w:pPr>
      <w:rPr>
        <w:rFonts w:ascii="Courier New" w:hAnsi="Courier New" w:cs="Courier New" w:hint="default"/>
      </w:rPr>
    </w:lvl>
    <w:lvl w:ilvl="5" w:tplc="08090005" w:tentative="1">
      <w:start w:val="1"/>
      <w:numFmt w:val="bullet"/>
      <w:lvlText w:val=""/>
      <w:lvlJc w:val="left"/>
      <w:pPr>
        <w:ind w:left="4631" w:hanging="360"/>
      </w:pPr>
      <w:rPr>
        <w:rFonts w:ascii="Wingdings" w:hAnsi="Wingdings" w:hint="default"/>
      </w:rPr>
    </w:lvl>
    <w:lvl w:ilvl="6" w:tplc="08090001" w:tentative="1">
      <w:start w:val="1"/>
      <w:numFmt w:val="bullet"/>
      <w:lvlText w:val=""/>
      <w:lvlJc w:val="left"/>
      <w:pPr>
        <w:ind w:left="5351" w:hanging="360"/>
      </w:pPr>
      <w:rPr>
        <w:rFonts w:ascii="Symbol" w:hAnsi="Symbol" w:hint="default"/>
      </w:rPr>
    </w:lvl>
    <w:lvl w:ilvl="7" w:tplc="08090003" w:tentative="1">
      <w:start w:val="1"/>
      <w:numFmt w:val="bullet"/>
      <w:lvlText w:val="o"/>
      <w:lvlJc w:val="left"/>
      <w:pPr>
        <w:ind w:left="6071" w:hanging="360"/>
      </w:pPr>
      <w:rPr>
        <w:rFonts w:ascii="Courier New" w:hAnsi="Courier New" w:cs="Courier New" w:hint="default"/>
      </w:rPr>
    </w:lvl>
    <w:lvl w:ilvl="8" w:tplc="08090005" w:tentative="1">
      <w:start w:val="1"/>
      <w:numFmt w:val="bullet"/>
      <w:lvlText w:val=""/>
      <w:lvlJc w:val="left"/>
      <w:pPr>
        <w:ind w:left="6791" w:hanging="360"/>
      </w:pPr>
      <w:rPr>
        <w:rFonts w:ascii="Wingdings" w:hAnsi="Wingdings" w:hint="default"/>
      </w:rPr>
    </w:lvl>
  </w:abstractNum>
  <w:abstractNum w:abstractNumId="2" w15:restartNumberingAfterBreak="0">
    <w:nsid w:val="077131E9"/>
    <w:multiLevelType w:val="hybridMultilevel"/>
    <w:tmpl w:val="D4CAF03A"/>
    <w:lvl w:ilvl="0" w:tplc="262CABA8">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12456F"/>
    <w:multiLevelType w:val="hybridMultilevel"/>
    <w:tmpl w:val="DC066428"/>
    <w:lvl w:ilvl="0" w:tplc="E07C9C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B13254"/>
    <w:multiLevelType w:val="hybridMultilevel"/>
    <w:tmpl w:val="C81E9FE6"/>
    <w:lvl w:ilvl="0" w:tplc="08090001">
      <w:start w:val="1"/>
      <w:numFmt w:val="bullet"/>
      <w:lvlText w:val=""/>
      <w:lvlJc w:val="left"/>
      <w:pPr>
        <w:ind w:left="1172" w:hanging="360"/>
      </w:pPr>
      <w:rPr>
        <w:rFonts w:ascii="Symbol" w:hAnsi="Symbol" w:hint="default"/>
      </w:rPr>
    </w:lvl>
    <w:lvl w:ilvl="1" w:tplc="08090003" w:tentative="1">
      <w:start w:val="1"/>
      <w:numFmt w:val="bullet"/>
      <w:lvlText w:val="o"/>
      <w:lvlJc w:val="left"/>
      <w:pPr>
        <w:ind w:left="1892" w:hanging="360"/>
      </w:pPr>
      <w:rPr>
        <w:rFonts w:ascii="Courier New" w:hAnsi="Courier New" w:cs="Courier New" w:hint="default"/>
      </w:rPr>
    </w:lvl>
    <w:lvl w:ilvl="2" w:tplc="08090005" w:tentative="1">
      <w:start w:val="1"/>
      <w:numFmt w:val="bullet"/>
      <w:lvlText w:val=""/>
      <w:lvlJc w:val="left"/>
      <w:pPr>
        <w:ind w:left="2612" w:hanging="360"/>
      </w:pPr>
      <w:rPr>
        <w:rFonts w:ascii="Wingdings" w:hAnsi="Wingdings" w:hint="default"/>
      </w:rPr>
    </w:lvl>
    <w:lvl w:ilvl="3" w:tplc="08090001" w:tentative="1">
      <w:start w:val="1"/>
      <w:numFmt w:val="bullet"/>
      <w:lvlText w:val=""/>
      <w:lvlJc w:val="left"/>
      <w:pPr>
        <w:ind w:left="3332" w:hanging="360"/>
      </w:pPr>
      <w:rPr>
        <w:rFonts w:ascii="Symbol" w:hAnsi="Symbol" w:hint="default"/>
      </w:rPr>
    </w:lvl>
    <w:lvl w:ilvl="4" w:tplc="08090003" w:tentative="1">
      <w:start w:val="1"/>
      <w:numFmt w:val="bullet"/>
      <w:lvlText w:val="o"/>
      <w:lvlJc w:val="left"/>
      <w:pPr>
        <w:ind w:left="4052" w:hanging="360"/>
      </w:pPr>
      <w:rPr>
        <w:rFonts w:ascii="Courier New" w:hAnsi="Courier New" w:cs="Courier New" w:hint="default"/>
      </w:rPr>
    </w:lvl>
    <w:lvl w:ilvl="5" w:tplc="08090005" w:tentative="1">
      <w:start w:val="1"/>
      <w:numFmt w:val="bullet"/>
      <w:lvlText w:val=""/>
      <w:lvlJc w:val="left"/>
      <w:pPr>
        <w:ind w:left="4772" w:hanging="360"/>
      </w:pPr>
      <w:rPr>
        <w:rFonts w:ascii="Wingdings" w:hAnsi="Wingdings" w:hint="default"/>
      </w:rPr>
    </w:lvl>
    <w:lvl w:ilvl="6" w:tplc="08090001" w:tentative="1">
      <w:start w:val="1"/>
      <w:numFmt w:val="bullet"/>
      <w:lvlText w:val=""/>
      <w:lvlJc w:val="left"/>
      <w:pPr>
        <w:ind w:left="5492" w:hanging="360"/>
      </w:pPr>
      <w:rPr>
        <w:rFonts w:ascii="Symbol" w:hAnsi="Symbol" w:hint="default"/>
      </w:rPr>
    </w:lvl>
    <w:lvl w:ilvl="7" w:tplc="08090003" w:tentative="1">
      <w:start w:val="1"/>
      <w:numFmt w:val="bullet"/>
      <w:lvlText w:val="o"/>
      <w:lvlJc w:val="left"/>
      <w:pPr>
        <w:ind w:left="6212" w:hanging="360"/>
      </w:pPr>
      <w:rPr>
        <w:rFonts w:ascii="Courier New" w:hAnsi="Courier New" w:cs="Courier New" w:hint="default"/>
      </w:rPr>
    </w:lvl>
    <w:lvl w:ilvl="8" w:tplc="08090005" w:tentative="1">
      <w:start w:val="1"/>
      <w:numFmt w:val="bullet"/>
      <w:lvlText w:val=""/>
      <w:lvlJc w:val="left"/>
      <w:pPr>
        <w:ind w:left="6932" w:hanging="360"/>
      </w:pPr>
      <w:rPr>
        <w:rFonts w:ascii="Wingdings" w:hAnsi="Wingdings" w:hint="default"/>
      </w:rPr>
    </w:lvl>
  </w:abstractNum>
  <w:abstractNum w:abstractNumId="6"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C57936"/>
    <w:multiLevelType w:val="hybridMultilevel"/>
    <w:tmpl w:val="DC06626A"/>
    <w:lvl w:ilvl="0" w:tplc="97645CE2">
      <w:start w:val="10"/>
      <w:numFmt w:val="bullet"/>
      <w:lvlText w:val="-"/>
      <w:lvlJc w:val="left"/>
      <w:pPr>
        <w:ind w:left="671" w:hanging="360"/>
      </w:pPr>
      <w:rPr>
        <w:rFonts w:ascii="Calibri" w:eastAsiaTheme="minorEastAsia" w:hAnsi="Calibri" w:cstheme="minorBidi" w:hint="default"/>
      </w:rPr>
    </w:lvl>
    <w:lvl w:ilvl="1" w:tplc="08090003" w:tentative="1">
      <w:start w:val="1"/>
      <w:numFmt w:val="bullet"/>
      <w:lvlText w:val="o"/>
      <w:lvlJc w:val="left"/>
      <w:pPr>
        <w:ind w:left="1391" w:hanging="360"/>
      </w:pPr>
      <w:rPr>
        <w:rFonts w:ascii="Courier New" w:hAnsi="Courier New" w:cs="Courier New" w:hint="default"/>
      </w:rPr>
    </w:lvl>
    <w:lvl w:ilvl="2" w:tplc="08090005" w:tentative="1">
      <w:start w:val="1"/>
      <w:numFmt w:val="bullet"/>
      <w:lvlText w:val=""/>
      <w:lvlJc w:val="left"/>
      <w:pPr>
        <w:ind w:left="2111" w:hanging="360"/>
      </w:pPr>
      <w:rPr>
        <w:rFonts w:ascii="Wingdings" w:hAnsi="Wingdings" w:hint="default"/>
      </w:rPr>
    </w:lvl>
    <w:lvl w:ilvl="3" w:tplc="08090001" w:tentative="1">
      <w:start w:val="1"/>
      <w:numFmt w:val="bullet"/>
      <w:lvlText w:val=""/>
      <w:lvlJc w:val="left"/>
      <w:pPr>
        <w:ind w:left="2831" w:hanging="360"/>
      </w:pPr>
      <w:rPr>
        <w:rFonts w:ascii="Symbol" w:hAnsi="Symbol" w:hint="default"/>
      </w:rPr>
    </w:lvl>
    <w:lvl w:ilvl="4" w:tplc="08090003" w:tentative="1">
      <w:start w:val="1"/>
      <w:numFmt w:val="bullet"/>
      <w:lvlText w:val="o"/>
      <w:lvlJc w:val="left"/>
      <w:pPr>
        <w:ind w:left="3551" w:hanging="360"/>
      </w:pPr>
      <w:rPr>
        <w:rFonts w:ascii="Courier New" w:hAnsi="Courier New" w:cs="Courier New" w:hint="default"/>
      </w:rPr>
    </w:lvl>
    <w:lvl w:ilvl="5" w:tplc="08090005" w:tentative="1">
      <w:start w:val="1"/>
      <w:numFmt w:val="bullet"/>
      <w:lvlText w:val=""/>
      <w:lvlJc w:val="left"/>
      <w:pPr>
        <w:ind w:left="4271" w:hanging="360"/>
      </w:pPr>
      <w:rPr>
        <w:rFonts w:ascii="Wingdings" w:hAnsi="Wingdings" w:hint="default"/>
      </w:rPr>
    </w:lvl>
    <w:lvl w:ilvl="6" w:tplc="08090001" w:tentative="1">
      <w:start w:val="1"/>
      <w:numFmt w:val="bullet"/>
      <w:lvlText w:val=""/>
      <w:lvlJc w:val="left"/>
      <w:pPr>
        <w:ind w:left="4991" w:hanging="360"/>
      </w:pPr>
      <w:rPr>
        <w:rFonts w:ascii="Symbol" w:hAnsi="Symbol" w:hint="default"/>
      </w:rPr>
    </w:lvl>
    <w:lvl w:ilvl="7" w:tplc="08090003" w:tentative="1">
      <w:start w:val="1"/>
      <w:numFmt w:val="bullet"/>
      <w:lvlText w:val="o"/>
      <w:lvlJc w:val="left"/>
      <w:pPr>
        <w:ind w:left="5711" w:hanging="360"/>
      </w:pPr>
      <w:rPr>
        <w:rFonts w:ascii="Courier New" w:hAnsi="Courier New" w:cs="Courier New" w:hint="default"/>
      </w:rPr>
    </w:lvl>
    <w:lvl w:ilvl="8" w:tplc="08090005" w:tentative="1">
      <w:start w:val="1"/>
      <w:numFmt w:val="bullet"/>
      <w:lvlText w:val=""/>
      <w:lvlJc w:val="left"/>
      <w:pPr>
        <w:ind w:left="6431" w:hanging="360"/>
      </w:pPr>
      <w:rPr>
        <w:rFonts w:ascii="Wingdings" w:hAnsi="Wingdings" w:hint="default"/>
      </w:rPr>
    </w:lvl>
  </w:abstractNum>
  <w:abstractNum w:abstractNumId="8" w15:restartNumberingAfterBreak="0">
    <w:nsid w:val="177D3FB0"/>
    <w:multiLevelType w:val="hybridMultilevel"/>
    <w:tmpl w:val="F878B72A"/>
    <w:lvl w:ilvl="0" w:tplc="E07C9C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34218C"/>
    <w:multiLevelType w:val="hybridMultilevel"/>
    <w:tmpl w:val="7FEAC8D6"/>
    <w:lvl w:ilvl="0" w:tplc="E07C9C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067E2A"/>
    <w:multiLevelType w:val="hybridMultilevel"/>
    <w:tmpl w:val="8174E14E"/>
    <w:lvl w:ilvl="0" w:tplc="AD2CE2B2">
      <w:start w:val="10"/>
      <w:numFmt w:val="bullet"/>
      <w:lvlText w:val="-"/>
      <w:lvlJc w:val="left"/>
      <w:pPr>
        <w:ind w:left="671" w:hanging="360"/>
      </w:pPr>
      <w:rPr>
        <w:rFonts w:ascii="Calibri" w:eastAsiaTheme="minorEastAsia" w:hAnsi="Calibri" w:cstheme="minorBidi" w:hint="default"/>
      </w:rPr>
    </w:lvl>
    <w:lvl w:ilvl="1" w:tplc="08090003" w:tentative="1">
      <w:start w:val="1"/>
      <w:numFmt w:val="bullet"/>
      <w:lvlText w:val="o"/>
      <w:lvlJc w:val="left"/>
      <w:pPr>
        <w:ind w:left="1391" w:hanging="360"/>
      </w:pPr>
      <w:rPr>
        <w:rFonts w:ascii="Courier New" w:hAnsi="Courier New" w:cs="Courier New" w:hint="default"/>
      </w:rPr>
    </w:lvl>
    <w:lvl w:ilvl="2" w:tplc="08090005" w:tentative="1">
      <w:start w:val="1"/>
      <w:numFmt w:val="bullet"/>
      <w:lvlText w:val=""/>
      <w:lvlJc w:val="left"/>
      <w:pPr>
        <w:ind w:left="2111" w:hanging="360"/>
      </w:pPr>
      <w:rPr>
        <w:rFonts w:ascii="Wingdings" w:hAnsi="Wingdings" w:hint="default"/>
      </w:rPr>
    </w:lvl>
    <w:lvl w:ilvl="3" w:tplc="08090001" w:tentative="1">
      <w:start w:val="1"/>
      <w:numFmt w:val="bullet"/>
      <w:lvlText w:val=""/>
      <w:lvlJc w:val="left"/>
      <w:pPr>
        <w:ind w:left="2831" w:hanging="360"/>
      </w:pPr>
      <w:rPr>
        <w:rFonts w:ascii="Symbol" w:hAnsi="Symbol" w:hint="default"/>
      </w:rPr>
    </w:lvl>
    <w:lvl w:ilvl="4" w:tplc="08090003" w:tentative="1">
      <w:start w:val="1"/>
      <w:numFmt w:val="bullet"/>
      <w:lvlText w:val="o"/>
      <w:lvlJc w:val="left"/>
      <w:pPr>
        <w:ind w:left="3551" w:hanging="360"/>
      </w:pPr>
      <w:rPr>
        <w:rFonts w:ascii="Courier New" w:hAnsi="Courier New" w:cs="Courier New" w:hint="default"/>
      </w:rPr>
    </w:lvl>
    <w:lvl w:ilvl="5" w:tplc="08090005" w:tentative="1">
      <w:start w:val="1"/>
      <w:numFmt w:val="bullet"/>
      <w:lvlText w:val=""/>
      <w:lvlJc w:val="left"/>
      <w:pPr>
        <w:ind w:left="4271" w:hanging="360"/>
      </w:pPr>
      <w:rPr>
        <w:rFonts w:ascii="Wingdings" w:hAnsi="Wingdings" w:hint="default"/>
      </w:rPr>
    </w:lvl>
    <w:lvl w:ilvl="6" w:tplc="08090001" w:tentative="1">
      <w:start w:val="1"/>
      <w:numFmt w:val="bullet"/>
      <w:lvlText w:val=""/>
      <w:lvlJc w:val="left"/>
      <w:pPr>
        <w:ind w:left="4991" w:hanging="360"/>
      </w:pPr>
      <w:rPr>
        <w:rFonts w:ascii="Symbol" w:hAnsi="Symbol" w:hint="default"/>
      </w:rPr>
    </w:lvl>
    <w:lvl w:ilvl="7" w:tplc="08090003" w:tentative="1">
      <w:start w:val="1"/>
      <w:numFmt w:val="bullet"/>
      <w:lvlText w:val="o"/>
      <w:lvlJc w:val="left"/>
      <w:pPr>
        <w:ind w:left="5711" w:hanging="360"/>
      </w:pPr>
      <w:rPr>
        <w:rFonts w:ascii="Courier New" w:hAnsi="Courier New" w:cs="Courier New" w:hint="default"/>
      </w:rPr>
    </w:lvl>
    <w:lvl w:ilvl="8" w:tplc="08090005" w:tentative="1">
      <w:start w:val="1"/>
      <w:numFmt w:val="bullet"/>
      <w:lvlText w:val=""/>
      <w:lvlJc w:val="left"/>
      <w:pPr>
        <w:ind w:left="6431" w:hanging="360"/>
      </w:pPr>
      <w:rPr>
        <w:rFonts w:ascii="Wingdings" w:hAnsi="Wingdings" w:hint="default"/>
      </w:rPr>
    </w:lvl>
  </w:abstractNum>
  <w:abstractNum w:abstractNumId="13"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F41A75"/>
    <w:multiLevelType w:val="hybridMultilevel"/>
    <w:tmpl w:val="6E285CC4"/>
    <w:lvl w:ilvl="0" w:tplc="0D8C1762">
      <w:start w:val="9"/>
      <w:numFmt w:val="decimal"/>
      <w:lvlText w:val="%1"/>
      <w:lvlJc w:val="left"/>
      <w:pPr>
        <w:ind w:left="694" w:hanging="360"/>
      </w:pPr>
      <w:rPr>
        <w:rFonts w:hint="default"/>
      </w:rPr>
    </w:lvl>
    <w:lvl w:ilvl="1" w:tplc="08090019" w:tentative="1">
      <w:start w:val="1"/>
      <w:numFmt w:val="lowerLetter"/>
      <w:lvlText w:val="%2."/>
      <w:lvlJc w:val="left"/>
      <w:pPr>
        <w:ind w:left="1414" w:hanging="360"/>
      </w:pPr>
    </w:lvl>
    <w:lvl w:ilvl="2" w:tplc="0809001B" w:tentative="1">
      <w:start w:val="1"/>
      <w:numFmt w:val="lowerRoman"/>
      <w:lvlText w:val="%3."/>
      <w:lvlJc w:val="right"/>
      <w:pPr>
        <w:ind w:left="2134" w:hanging="180"/>
      </w:pPr>
    </w:lvl>
    <w:lvl w:ilvl="3" w:tplc="0809000F" w:tentative="1">
      <w:start w:val="1"/>
      <w:numFmt w:val="decimal"/>
      <w:lvlText w:val="%4."/>
      <w:lvlJc w:val="left"/>
      <w:pPr>
        <w:ind w:left="2854" w:hanging="360"/>
      </w:pPr>
    </w:lvl>
    <w:lvl w:ilvl="4" w:tplc="08090019" w:tentative="1">
      <w:start w:val="1"/>
      <w:numFmt w:val="lowerLetter"/>
      <w:lvlText w:val="%5."/>
      <w:lvlJc w:val="left"/>
      <w:pPr>
        <w:ind w:left="3574" w:hanging="360"/>
      </w:pPr>
    </w:lvl>
    <w:lvl w:ilvl="5" w:tplc="0809001B" w:tentative="1">
      <w:start w:val="1"/>
      <w:numFmt w:val="lowerRoman"/>
      <w:lvlText w:val="%6."/>
      <w:lvlJc w:val="right"/>
      <w:pPr>
        <w:ind w:left="4294" w:hanging="180"/>
      </w:pPr>
    </w:lvl>
    <w:lvl w:ilvl="6" w:tplc="0809000F" w:tentative="1">
      <w:start w:val="1"/>
      <w:numFmt w:val="decimal"/>
      <w:lvlText w:val="%7."/>
      <w:lvlJc w:val="left"/>
      <w:pPr>
        <w:ind w:left="5014" w:hanging="360"/>
      </w:pPr>
    </w:lvl>
    <w:lvl w:ilvl="7" w:tplc="08090019" w:tentative="1">
      <w:start w:val="1"/>
      <w:numFmt w:val="lowerLetter"/>
      <w:lvlText w:val="%8."/>
      <w:lvlJc w:val="left"/>
      <w:pPr>
        <w:ind w:left="5734" w:hanging="360"/>
      </w:pPr>
    </w:lvl>
    <w:lvl w:ilvl="8" w:tplc="0809001B" w:tentative="1">
      <w:start w:val="1"/>
      <w:numFmt w:val="lowerRoman"/>
      <w:lvlText w:val="%9."/>
      <w:lvlJc w:val="right"/>
      <w:pPr>
        <w:ind w:left="6454" w:hanging="180"/>
      </w:pPr>
    </w:lvl>
  </w:abstractNum>
  <w:abstractNum w:abstractNumId="15"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155385F"/>
    <w:multiLevelType w:val="hybridMultilevel"/>
    <w:tmpl w:val="C3AC2F70"/>
    <w:lvl w:ilvl="0" w:tplc="E07C9C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187A01"/>
    <w:multiLevelType w:val="hybridMultilevel"/>
    <w:tmpl w:val="FA14712A"/>
    <w:lvl w:ilvl="0" w:tplc="72D4B31E">
      <w:start w:val="998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547CFF"/>
    <w:multiLevelType w:val="hybridMultilevel"/>
    <w:tmpl w:val="12A45AEC"/>
    <w:lvl w:ilvl="0" w:tplc="0D8C1762">
      <w:start w:val="9"/>
      <w:numFmt w:val="decimal"/>
      <w:lvlText w:val="%1"/>
      <w:lvlJc w:val="left"/>
      <w:pPr>
        <w:ind w:left="836"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2" w15:restartNumberingAfterBreak="0">
    <w:nsid w:val="4EAC6BF6"/>
    <w:multiLevelType w:val="hybridMultilevel"/>
    <w:tmpl w:val="3A02B36E"/>
    <w:lvl w:ilvl="0" w:tplc="E07C9C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9149D9"/>
    <w:multiLevelType w:val="hybridMultilevel"/>
    <w:tmpl w:val="9B301656"/>
    <w:lvl w:ilvl="0" w:tplc="0D8C1762">
      <w:start w:val="9"/>
      <w:numFmt w:val="decimal"/>
      <w:lvlText w:val="%1"/>
      <w:lvlJc w:val="left"/>
      <w:pPr>
        <w:ind w:left="6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486156"/>
    <w:multiLevelType w:val="hybridMultilevel"/>
    <w:tmpl w:val="F238DCF6"/>
    <w:lvl w:ilvl="0" w:tplc="E07C9C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E60F3E"/>
    <w:multiLevelType w:val="hybridMultilevel"/>
    <w:tmpl w:val="BE0C4CC8"/>
    <w:lvl w:ilvl="0" w:tplc="08090001">
      <w:start w:val="1"/>
      <w:numFmt w:val="bullet"/>
      <w:lvlText w:val=""/>
      <w:lvlJc w:val="left"/>
      <w:pPr>
        <w:ind w:left="1031" w:hanging="360"/>
      </w:pPr>
      <w:rPr>
        <w:rFonts w:ascii="Symbol" w:hAnsi="Symbol" w:hint="default"/>
      </w:rPr>
    </w:lvl>
    <w:lvl w:ilvl="1" w:tplc="08090003" w:tentative="1">
      <w:start w:val="1"/>
      <w:numFmt w:val="bullet"/>
      <w:lvlText w:val="o"/>
      <w:lvlJc w:val="left"/>
      <w:pPr>
        <w:ind w:left="1751" w:hanging="360"/>
      </w:pPr>
      <w:rPr>
        <w:rFonts w:ascii="Courier New" w:hAnsi="Courier New" w:cs="Courier New" w:hint="default"/>
      </w:rPr>
    </w:lvl>
    <w:lvl w:ilvl="2" w:tplc="08090005" w:tentative="1">
      <w:start w:val="1"/>
      <w:numFmt w:val="bullet"/>
      <w:lvlText w:val=""/>
      <w:lvlJc w:val="left"/>
      <w:pPr>
        <w:ind w:left="2471" w:hanging="360"/>
      </w:pPr>
      <w:rPr>
        <w:rFonts w:ascii="Wingdings" w:hAnsi="Wingdings" w:hint="default"/>
      </w:rPr>
    </w:lvl>
    <w:lvl w:ilvl="3" w:tplc="08090001" w:tentative="1">
      <w:start w:val="1"/>
      <w:numFmt w:val="bullet"/>
      <w:lvlText w:val=""/>
      <w:lvlJc w:val="left"/>
      <w:pPr>
        <w:ind w:left="3191" w:hanging="360"/>
      </w:pPr>
      <w:rPr>
        <w:rFonts w:ascii="Symbol" w:hAnsi="Symbol" w:hint="default"/>
      </w:rPr>
    </w:lvl>
    <w:lvl w:ilvl="4" w:tplc="08090003" w:tentative="1">
      <w:start w:val="1"/>
      <w:numFmt w:val="bullet"/>
      <w:lvlText w:val="o"/>
      <w:lvlJc w:val="left"/>
      <w:pPr>
        <w:ind w:left="3911" w:hanging="360"/>
      </w:pPr>
      <w:rPr>
        <w:rFonts w:ascii="Courier New" w:hAnsi="Courier New" w:cs="Courier New" w:hint="default"/>
      </w:rPr>
    </w:lvl>
    <w:lvl w:ilvl="5" w:tplc="08090005" w:tentative="1">
      <w:start w:val="1"/>
      <w:numFmt w:val="bullet"/>
      <w:lvlText w:val=""/>
      <w:lvlJc w:val="left"/>
      <w:pPr>
        <w:ind w:left="4631" w:hanging="360"/>
      </w:pPr>
      <w:rPr>
        <w:rFonts w:ascii="Wingdings" w:hAnsi="Wingdings" w:hint="default"/>
      </w:rPr>
    </w:lvl>
    <w:lvl w:ilvl="6" w:tplc="08090001" w:tentative="1">
      <w:start w:val="1"/>
      <w:numFmt w:val="bullet"/>
      <w:lvlText w:val=""/>
      <w:lvlJc w:val="left"/>
      <w:pPr>
        <w:ind w:left="5351" w:hanging="360"/>
      </w:pPr>
      <w:rPr>
        <w:rFonts w:ascii="Symbol" w:hAnsi="Symbol" w:hint="default"/>
      </w:rPr>
    </w:lvl>
    <w:lvl w:ilvl="7" w:tplc="08090003" w:tentative="1">
      <w:start w:val="1"/>
      <w:numFmt w:val="bullet"/>
      <w:lvlText w:val="o"/>
      <w:lvlJc w:val="left"/>
      <w:pPr>
        <w:ind w:left="6071" w:hanging="360"/>
      </w:pPr>
      <w:rPr>
        <w:rFonts w:ascii="Courier New" w:hAnsi="Courier New" w:cs="Courier New" w:hint="default"/>
      </w:rPr>
    </w:lvl>
    <w:lvl w:ilvl="8" w:tplc="08090005" w:tentative="1">
      <w:start w:val="1"/>
      <w:numFmt w:val="bullet"/>
      <w:lvlText w:val=""/>
      <w:lvlJc w:val="left"/>
      <w:pPr>
        <w:ind w:left="6791" w:hanging="360"/>
      </w:pPr>
      <w:rPr>
        <w:rFonts w:ascii="Wingdings" w:hAnsi="Wingdings" w:hint="default"/>
      </w:rPr>
    </w:lvl>
  </w:abstractNum>
  <w:abstractNum w:abstractNumId="27"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9E1B3C"/>
    <w:multiLevelType w:val="hybridMultilevel"/>
    <w:tmpl w:val="3154A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EB428D"/>
    <w:multiLevelType w:val="hybridMultilevel"/>
    <w:tmpl w:val="3154A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0"/>
  </w:num>
  <w:num w:numId="3">
    <w:abstractNumId w:val="20"/>
  </w:num>
  <w:num w:numId="4">
    <w:abstractNumId w:val="28"/>
  </w:num>
  <w:num w:numId="5">
    <w:abstractNumId w:val="24"/>
  </w:num>
  <w:num w:numId="6">
    <w:abstractNumId w:val="3"/>
  </w:num>
  <w:num w:numId="7">
    <w:abstractNumId w:val="11"/>
  </w:num>
  <w:num w:numId="8">
    <w:abstractNumId w:val="6"/>
  </w:num>
  <w:num w:numId="9">
    <w:abstractNumId w:val="13"/>
  </w:num>
  <w:num w:numId="10">
    <w:abstractNumId w:val="16"/>
  </w:num>
  <w:num w:numId="11">
    <w:abstractNumId w:val="15"/>
  </w:num>
  <w:num w:numId="12">
    <w:abstractNumId w:val="19"/>
  </w:num>
  <w:num w:numId="13">
    <w:abstractNumId w:val="27"/>
  </w:num>
  <w:num w:numId="14">
    <w:abstractNumId w:val="9"/>
  </w:num>
  <w:num w:numId="15">
    <w:abstractNumId w:val="2"/>
  </w:num>
  <w:num w:numId="16">
    <w:abstractNumId w:val="29"/>
  </w:num>
  <w:num w:numId="17">
    <w:abstractNumId w:val="14"/>
  </w:num>
  <w:num w:numId="18">
    <w:abstractNumId w:val="23"/>
  </w:num>
  <w:num w:numId="19">
    <w:abstractNumId w:val="21"/>
  </w:num>
  <w:num w:numId="20">
    <w:abstractNumId w:val="17"/>
  </w:num>
  <w:num w:numId="21">
    <w:abstractNumId w:val="4"/>
  </w:num>
  <w:num w:numId="22">
    <w:abstractNumId w:val="10"/>
  </w:num>
  <w:num w:numId="23">
    <w:abstractNumId w:val="12"/>
  </w:num>
  <w:num w:numId="24">
    <w:abstractNumId w:val="7"/>
  </w:num>
  <w:num w:numId="25">
    <w:abstractNumId w:val="5"/>
  </w:num>
  <w:num w:numId="26">
    <w:abstractNumId w:val="26"/>
  </w:num>
  <w:num w:numId="27">
    <w:abstractNumId w:val="1"/>
  </w:num>
  <w:num w:numId="28">
    <w:abstractNumId w:val="22"/>
  </w:num>
  <w:num w:numId="29">
    <w:abstractNumId w:val="18"/>
  </w:num>
  <w:num w:numId="30">
    <w:abstractNumId w:val="8"/>
  </w:num>
  <w:num w:numId="31">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12EB"/>
    <w:rsid w:val="00134383"/>
    <w:rsid w:val="001432FD"/>
    <w:rsid w:val="00151B6D"/>
    <w:rsid w:val="001611AE"/>
    <w:rsid w:val="00161D90"/>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0B4E"/>
    <w:rsid w:val="00331C10"/>
    <w:rsid w:val="00346000"/>
    <w:rsid w:val="003468F5"/>
    <w:rsid w:val="00350D6F"/>
    <w:rsid w:val="00364EE2"/>
    <w:rsid w:val="00367DF9"/>
    <w:rsid w:val="00373522"/>
    <w:rsid w:val="00373682"/>
    <w:rsid w:val="00377690"/>
    <w:rsid w:val="003815BC"/>
    <w:rsid w:val="00384895"/>
    <w:rsid w:val="0039619E"/>
    <w:rsid w:val="00396443"/>
    <w:rsid w:val="003A037B"/>
    <w:rsid w:val="003A31B0"/>
    <w:rsid w:val="003A72AC"/>
    <w:rsid w:val="003B1470"/>
    <w:rsid w:val="003B777D"/>
    <w:rsid w:val="003C7DAD"/>
    <w:rsid w:val="003D30E4"/>
    <w:rsid w:val="003E4AD7"/>
    <w:rsid w:val="0040481C"/>
    <w:rsid w:val="004061AF"/>
    <w:rsid w:val="004138FF"/>
    <w:rsid w:val="004178A7"/>
    <w:rsid w:val="00417B53"/>
    <w:rsid w:val="00420EFD"/>
    <w:rsid w:val="00425F4D"/>
    <w:rsid w:val="00425F80"/>
    <w:rsid w:val="00430D97"/>
    <w:rsid w:val="004343E9"/>
    <w:rsid w:val="004433CB"/>
    <w:rsid w:val="00447A77"/>
    <w:rsid w:val="00453D92"/>
    <w:rsid w:val="0045402B"/>
    <w:rsid w:val="004827E6"/>
    <w:rsid w:val="00483322"/>
    <w:rsid w:val="00483AE5"/>
    <w:rsid w:val="00485065"/>
    <w:rsid w:val="00486F5A"/>
    <w:rsid w:val="00496287"/>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356AB"/>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4348"/>
    <w:rsid w:val="00697CD8"/>
    <w:rsid w:val="006A005B"/>
    <w:rsid w:val="006A5952"/>
    <w:rsid w:val="006B19E5"/>
    <w:rsid w:val="006B3200"/>
    <w:rsid w:val="006B571A"/>
    <w:rsid w:val="006B679E"/>
    <w:rsid w:val="006C15A4"/>
    <w:rsid w:val="006C2F42"/>
    <w:rsid w:val="006E7F4B"/>
    <w:rsid w:val="006F0615"/>
    <w:rsid w:val="006F0813"/>
    <w:rsid w:val="006F5DC7"/>
    <w:rsid w:val="006F7C39"/>
    <w:rsid w:val="006F7E46"/>
    <w:rsid w:val="0070141C"/>
    <w:rsid w:val="00706EE0"/>
    <w:rsid w:val="00713D5E"/>
    <w:rsid w:val="00714A8D"/>
    <w:rsid w:val="0071727C"/>
    <w:rsid w:val="007177D7"/>
    <w:rsid w:val="00735CBB"/>
    <w:rsid w:val="00740E81"/>
    <w:rsid w:val="00742B82"/>
    <w:rsid w:val="00742DA4"/>
    <w:rsid w:val="00743B1E"/>
    <w:rsid w:val="00747C96"/>
    <w:rsid w:val="00752C4E"/>
    <w:rsid w:val="00756214"/>
    <w:rsid w:val="00761C97"/>
    <w:rsid w:val="0076583E"/>
    <w:rsid w:val="00773C70"/>
    <w:rsid w:val="00777637"/>
    <w:rsid w:val="00780730"/>
    <w:rsid w:val="0078211E"/>
    <w:rsid w:val="00782389"/>
    <w:rsid w:val="0078309D"/>
    <w:rsid w:val="00786B8E"/>
    <w:rsid w:val="007B2A19"/>
    <w:rsid w:val="007C31C8"/>
    <w:rsid w:val="007E36DD"/>
    <w:rsid w:val="007E5E02"/>
    <w:rsid w:val="007F09DA"/>
    <w:rsid w:val="007F163A"/>
    <w:rsid w:val="007F4FCC"/>
    <w:rsid w:val="007F65A3"/>
    <w:rsid w:val="00807AE6"/>
    <w:rsid w:val="00811AB9"/>
    <w:rsid w:val="0083703B"/>
    <w:rsid w:val="008452D9"/>
    <w:rsid w:val="00845B39"/>
    <w:rsid w:val="0085030E"/>
    <w:rsid w:val="00853340"/>
    <w:rsid w:val="008776E5"/>
    <w:rsid w:val="008815C6"/>
    <w:rsid w:val="00883CF3"/>
    <w:rsid w:val="00885068"/>
    <w:rsid w:val="008A326A"/>
    <w:rsid w:val="008A48C9"/>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32B1"/>
    <w:rsid w:val="009563B9"/>
    <w:rsid w:val="00956A48"/>
    <w:rsid w:val="00956B0B"/>
    <w:rsid w:val="00956DE4"/>
    <w:rsid w:val="00966C71"/>
    <w:rsid w:val="00967165"/>
    <w:rsid w:val="0097003E"/>
    <w:rsid w:val="00971415"/>
    <w:rsid w:val="00973A88"/>
    <w:rsid w:val="00974538"/>
    <w:rsid w:val="00975A8B"/>
    <w:rsid w:val="00976BBE"/>
    <w:rsid w:val="00982A20"/>
    <w:rsid w:val="0098460F"/>
    <w:rsid w:val="00991B66"/>
    <w:rsid w:val="00994216"/>
    <w:rsid w:val="0099718C"/>
    <w:rsid w:val="009A04CA"/>
    <w:rsid w:val="009A4BA1"/>
    <w:rsid w:val="009C2A02"/>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178C"/>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C8F"/>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0772"/>
    <w:rsid w:val="00D2109C"/>
    <w:rsid w:val="00D27DC3"/>
    <w:rsid w:val="00D329A0"/>
    <w:rsid w:val="00D3577C"/>
    <w:rsid w:val="00D43AC0"/>
    <w:rsid w:val="00D63A36"/>
    <w:rsid w:val="00D8019B"/>
    <w:rsid w:val="00D812F1"/>
    <w:rsid w:val="00D85628"/>
    <w:rsid w:val="00D914D8"/>
    <w:rsid w:val="00DA1F66"/>
    <w:rsid w:val="00DC17D5"/>
    <w:rsid w:val="00DE0478"/>
    <w:rsid w:val="00DE3071"/>
    <w:rsid w:val="00DE3AC3"/>
    <w:rsid w:val="00DF02F9"/>
    <w:rsid w:val="00DF55F3"/>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477F5"/>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313EE"/>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10855">
      <w:bodyDiv w:val="1"/>
      <w:marLeft w:val="0"/>
      <w:marRight w:val="0"/>
      <w:marTop w:val="0"/>
      <w:marBottom w:val="0"/>
      <w:divBdr>
        <w:top w:val="none" w:sz="0" w:space="0" w:color="auto"/>
        <w:left w:val="none" w:sz="0" w:space="0" w:color="auto"/>
        <w:bottom w:val="none" w:sz="0" w:space="0" w:color="auto"/>
        <w:right w:val="none" w:sz="0" w:space="0" w:color="auto"/>
      </w:divBdr>
    </w:div>
    <w:div w:id="604732791">
      <w:bodyDiv w:val="1"/>
      <w:marLeft w:val="0"/>
      <w:marRight w:val="0"/>
      <w:marTop w:val="0"/>
      <w:marBottom w:val="0"/>
      <w:divBdr>
        <w:top w:val="none" w:sz="0" w:space="0" w:color="auto"/>
        <w:left w:val="none" w:sz="0" w:space="0" w:color="auto"/>
        <w:bottom w:val="none" w:sz="0" w:space="0" w:color="auto"/>
        <w:right w:val="none" w:sz="0" w:space="0" w:color="auto"/>
      </w:divBdr>
    </w:div>
    <w:div w:id="672997999">
      <w:bodyDiv w:val="1"/>
      <w:marLeft w:val="0"/>
      <w:marRight w:val="0"/>
      <w:marTop w:val="0"/>
      <w:marBottom w:val="0"/>
      <w:divBdr>
        <w:top w:val="none" w:sz="0" w:space="0" w:color="auto"/>
        <w:left w:val="none" w:sz="0" w:space="0" w:color="auto"/>
        <w:bottom w:val="none" w:sz="0" w:space="0" w:color="auto"/>
        <w:right w:val="none" w:sz="0" w:space="0" w:color="auto"/>
      </w:divBdr>
    </w:div>
    <w:div w:id="1163933270">
      <w:bodyDiv w:val="1"/>
      <w:marLeft w:val="0"/>
      <w:marRight w:val="0"/>
      <w:marTop w:val="0"/>
      <w:marBottom w:val="0"/>
      <w:divBdr>
        <w:top w:val="none" w:sz="0" w:space="0" w:color="auto"/>
        <w:left w:val="none" w:sz="0" w:space="0" w:color="auto"/>
        <w:bottom w:val="none" w:sz="0" w:space="0" w:color="auto"/>
        <w:right w:val="none" w:sz="0" w:space="0" w:color="auto"/>
      </w:divBdr>
    </w:div>
    <w:div w:id="1377847708">
      <w:bodyDiv w:val="1"/>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30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multiplying-multiples/" TargetMode="External"/><Relationship Id="rId13" Type="http://schemas.openxmlformats.org/officeDocument/2006/relationships/hyperlink" Target="http://rightstartmath.com/wp-content/uploads/2015/06/RS2-Grade-4-Sampler-082016.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multiplying-multipl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oughtco.com/two-digit-multiplication-lesson-plan-2312842" TargetMode="External"/><Relationship Id="rId5" Type="http://schemas.openxmlformats.org/officeDocument/2006/relationships/webSettings" Target="webSettings.xml"/><Relationship Id="rId15" Type="http://schemas.openxmlformats.org/officeDocument/2006/relationships/hyperlink" Target="https://www.thoughtco.com/two-digit-multiplication-lesson-plan-2312842" TargetMode="External"/><Relationship Id="rId10" Type="http://schemas.openxmlformats.org/officeDocument/2006/relationships/hyperlink" Target="https://za.pearson.com/content/dam/region-growth/south-africa/pearson-south-africa/TeacherResourceMaterial/9781447978411_ngm_mat_pr4_tg_eng_ng_screen.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ightstartmath.com/wp-content/uploads/2015/06/RS2-Grade-4-Sampler-082016.pdf" TargetMode="External"/><Relationship Id="rId14" Type="http://schemas.openxmlformats.org/officeDocument/2006/relationships/hyperlink" Target="https://za.pearson.com/content/dam/region-growth/south-africa/pearson-south-africa/TeacherResourceMaterial/9781447978411_ngm_mat_pr4_tg_eng_ng_scre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342A4"/>
    <w:rsid w:val="00253619"/>
    <w:rsid w:val="00280CE5"/>
    <w:rsid w:val="004A008E"/>
    <w:rsid w:val="004E1DB9"/>
    <w:rsid w:val="00571A20"/>
    <w:rsid w:val="005E6E71"/>
    <w:rsid w:val="006814AC"/>
    <w:rsid w:val="00713551"/>
    <w:rsid w:val="00805105"/>
    <w:rsid w:val="00816166"/>
    <w:rsid w:val="00836926"/>
    <w:rsid w:val="009D2491"/>
    <w:rsid w:val="00A20224"/>
    <w:rsid w:val="00AB2F7D"/>
    <w:rsid w:val="00AB37F5"/>
    <w:rsid w:val="00B67D1F"/>
    <w:rsid w:val="00C87D32"/>
    <w:rsid w:val="00C93DC1"/>
    <w:rsid w:val="00D22ED1"/>
    <w:rsid w:val="00D92979"/>
    <w:rsid w:val="00DA31E9"/>
    <w:rsid w:val="00E17671"/>
    <w:rsid w:val="00EA6E4D"/>
    <w:rsid w:val="00EB30E9"/>
    <w:rsid w:val="00F94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1238</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dcterms:created xsi:type="dcterms:W3CDTF">2019-05-07T15:52:00Z</dcterms:created>
  <dcterms:modified xsi:type="dcterms:W3CDTF">2019-07-09T10:40:00Z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