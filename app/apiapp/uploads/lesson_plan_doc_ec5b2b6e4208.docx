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2802221B" w:rsidR="00C17E2A" w:rsidRPr="00CF3AEF" w:rsidRDefault="004123A8">
            <w:pPr>
              <w:pStyle w:val="Title"/>
              <w:rPr>
                <w:sz w:val="34"/>
                <w:szCs w:val="36"/>
              </w:rPr>
            </w:pPr>
            <w:r>
              <w:rPr>
                <w:sz w:val="40"/>
                <w:szCs w:val="40"/>
              </w:rPr>
              <w:t>THE EXTENDED FAMILY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7F9915EC" w:rsidR="00C17E2A" w:rsidRDefault="00284A7E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F9CEC90" w:rsidR="00C17E2A" w:rsidRDefault="00CB2435">
                  <w:r>
                    <w:t>2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7D3E9187" w14:textId="3527C483" w:rsidR="00AC2444" w:rsidRPr="00AC2444" w:rsidRDefault="00AC2444" w:rsidP="00AC244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</w:t>
            </w:r>
            <w:r w:rsidRPr="00AC2444">
              <w:t>Members of the extended family</w:t>
            </w:r>
          </w:p>
          <w:p w14:paraId="286584AB" w14:textId="5C74E9E1" w:rsidR="000A37E8" w:rsidRDefault="00AC2444" w:rsidP="00AC244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 w:rsidRPr="00AC2444">
              <w:t xml:space="preserve"> Functions or roles of extended family members</w:t>
            </w:r>
            <w:r>
              <w:t>.</w:t>
            </w:r>
          </w:p>
          <w:p w14:paraId="3FCE5928" w14:textId="02000735" w:rsidR="00AC2444" w:rsidRPr="00AC2444" w:rsidRDefault="00AC2444" w:rsidP="00AC244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</w:t>
            </w:r>
            <w:r w:rsidRPr="00AC2444">
              <w:t xml:space="preserve">Respect among </w:t>
            </w:r>
            <w:r>
              <w:t xml:space="preserve">family members: Father, </w:t>
            </w:r>
            <w:r w:rsidRPr="00AC2444">
              <w:t>mother</w:t>
            </w:r>
            <w:r>
              <w:t xml:space="preserve">, </w:t>
            </w:r>
            <w:r w:rsidRPr="00AC2444">
              <w:t>siblings</w:t>
            </w:r>
            <w:r>
              <w:t>, grandfather</w:t>
            </w:r>
            <w:r w:rsidRPr="00AC2444">
              <w:t xml:space="preserve">, grandmother, uncle, aunt, cousin, </w:t>
            </w:r>
            <w:r>
              <w:t>nephew, niece and in-laws</w:t>
            </w:r>
          </w:p>
          <w:p w14:paraId="2978BB4F" w14:textId="36A5287A" w:rsidR="00AC2444" w:rsidRDefault="00AC2444" w:rsidP="00AC2444">
            <w:pPr>
              <w:pStyle w:val="ListParagraph"/>
              <w:ind w:left="467"/>
            </w:pPr>
          </w:p>
          <w:p w14:paraId="7162E278" w14:textId="77777777" w:rsidR="00CB2435" w:rsidRDefault="00CB2435" w:rsidP="00CB2435">
            <w:pPr>
              <w:pStyle w:val="ListParagraph"/>
              <w:ind w:left="467"/>
            </w:pPr>
          </w:p>
          <w:p w14:paraId="458BD9FD" w14:textId="022C1D0B" w:rsidR="00B61232" w:rsidRDefault="00B61232" w:rsidP="00CB2435">
            <w:pPr>
              <w:pStyle w:val="ListParagraph"/>
              <w:ind w:left="467"/>
            </w:pP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8080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49646FE2" w14:textId="77777777" w:rsidR="00A471AA" w:rsidRDefault="00A471AA" w:rsidP="00A471AA">
                                  <w:pPr>
                                    <w:pStyle w:val="ListBullet"/>
                                  </w:pPr>
                                  <w:r>
                                    <w:t>Pictures of family members.</w:t>
                                  </w:r>
                                </w:p>
                                <w:p w14:paraId="2D250A91" w14:textId="77777777" w:rsidR="00A471AA" w:rsidRDefault="00A471AA" w:rsidP="00A471AA">
                                  <w:pPr>
                                    <w:pStyle w:val="ListBullet"/>
                                  </w:pPr>
                                  <w:r>
                                    <w:t>Paper</w:t>
                                  </w:r>
                                </w:p>
                                <w:p w14:paraId="011331E0" w14:textId="77777777" w:rsidR="00A471AA" w:rsidRDefault="00A471AA" w:rsidP="00A471AA">
                                  <w:pPr>
                                    <w:pStyle w:val="ListBullet"/>
                                  </w:pPr>
                                  <w:r>
                                    <w:t>Pencil</w:t>
                                  </w:r>
                                </w:p>
                                <w:p w14:paraId="6A94D1A3" w14:textId="070E6CE0" w:rsidR="00BB43D6" w:rsidRDefault="00A471AA" w:rsidP="00A471AA">
                                  <w:pPr>
                                    <w:pStyle w:val="ListBullet"/>
                                  </w:pPr>
                                  <w:r>
                                    <w:t>Crayons.</w:t>
                                  </w:r>
                                </w:p>
                                <w:p w14:paraId="4BE61749" w14:textId="00C57918" w:rsidR="00BB43D6" w:rsidRDefault="00BB43D6" w:rsidP="00216DE7">
                                  <w:pPr>
                                    <w:pStyle w:val="ListBullet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0E6285D7" w14:textId="77777777" w:rsidR="00A471AA" w:rsidRDefault="008D0CE2" w:rsidP="00A471AA">
                                  <w:pPr>
                                    <w:pStyle w:val="ListBullet"/>
                                    <w:tabs>
                                      <w:tab w:val="clear" w:pos="101"/>
                                      <w:tab w:val="num" w:pos="167"/>
                                    </w:tabs>
                                    <w:ind w:left="167"/>
                                  </w:pPr>
                                  <w:hyperlink r:id="rId7" w:anchor="songs-readers" w:history="1">
                                    <w:r w:rsidR="00A471AA" w:rsidRPr="00625965">
                                      <w:rPr>
                                        <w:rStyle w:val="Hyperlink"/>
                                      </w:rPr>
                                      <w:t>https://www.eslkidstuff.com/lesson-plans/family.html#songs-readers</w:t>
                                    </w:r>
                                  </w:hyperlink>
                                </w:p>
                                <w:p w14:paraId="74B531CA" w14:textId="77777777" w:rsidR="00A471AA" w:rsidRDefault="008D0CE2" w:rsidP="00A471AA">
                                  <w:pPr>
                                    <w:pStyle w:val="ListBullet"/>
                                    <w:tabs>
                                      <w:tab w:val="clear" w:pos="101"/>
                                      <w:tab w:val="num" w:pos="167"/>
                                    </w:tabs>
                                    <w:ind w:left="167"/>
                                  </w:pPr>
                                  <w:hyperlink r:id="rId8" w:history="1">
                                    <w:r w:rsidR="00A471AA" w:rsidRPr="006B0149">
                                      <w:rPr>
                                        <w:rStyle w:val="Hyperlink"/>
                                      </w:rPr>
                                      <w:t>http://grc-es.enschool.org/ourpages/auto/2017/4/26/57616368/Lesson%202%20-%20Families%20Lesson%20Plan.pdf</w:t>
                                    </w:r>
                                  </w:hyperlink>
                                </w:p>
                                <w:p w14:paraId="6644046C" w14:textId="77777777" w:rsidR="00A471AA" w:rsidRDefault="008D0CE2" w:rsidP="00A471AA">
                                  <w:pPr>
                                    <w:pStyle w:val="ListBullet"/>
                                    <w:tabs>
                                      <w:tab w:val="clear" w:pos="101"/>
                                      <w:tab w:val="num" w:pos="167"/>
                                    </w:tabs>
                                    <w:ind w:left="167"/>
                                  </w:pPr>
                                  <w:hyperlink r:id="rId9" w:history="1">
                                    <w:r w:rsidR="00A471AA" w:rsidRPr="006B0149">
                                      <w:rPr>
                                        <w:rStyle w:val="Hyperlink"/>
                                      </w:rPr>
                                      <w:t>https://books.google.com.ng/books/about/Who_s_in_My_Family.html?id=_CojF7uZROQC&amp;redir_esc=y</w:t>
                                    </w:r>
                                  </w:hyperlink>
                                </w:p>
                                <w:p w14:paraId="5A6A8EC1" w14:textId="77777777" w:rsidR="00A471AA" w:rsidRDefault="008D0CE2" w:rsidP="00A471AA">
                                  <w:pPr>
                                    <w:pStyle w:val="ListBullet"/>
                                    <w:tabs>
                                      <w:tab w:val="clear" w:pos="101"/>
                                      <w:tab w:val="num" w:pos="167"/>
                                    </w:tabs>
                                    <w:ind w:left="167"/>
                                  </w:pPr>
                                  <w:hyperlink r:id="rId10" w:history="1">
                                    <w:r w:rsidR="00A471AA" w:rsidRPr="006B0149">
                                      <w:rPr>
                                        <w:rStyle w:val="Hyperlink"/>
                                      </w:rPr>
                                      <w:t>http://www.schooltube.com/video/21e60b74e320495cbc8f/The%20Importance%20of%20Family%20</w:t>
                                    </w:r>
                                  </w:hyperlink>
                                  <w:r w:rsidR="00A471AA" w:rsidRPr="000959BC">
                                    <w:t>!!</w:t>
                                  </w:r>
                                </w:p>
                                <w:p w14:paraId="266D3DBF" w14:textId="46E2E373" w:rsidR="00BB43D6" w:rsidRDefault="00BB43D6" w:rsidP="00A471AA">
                                  <w:pPr>
                                    <w:pStyle w:val="ListBullet"/>
                                    <w:tabs>
                                      <w:tab w:val="clear" w:pos="101"/>
                                      <w:tab w:val="num" w:pos="167"/>
                                    </w:tabs>
                                    <w:ind w:left="167"/>
                                  </w:pPr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8080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49646FE2" w14:textId="77777777" w:rsidR="00A471AA" w:rsidRDefault="00A471AA" w:rsidP="00A471AA">
                            <w:pPr>
                              <w:pStyle w:val="ListBullet"/>
                            </w:pPr>
                            <w:r>
                              <w:t>Pictures of family members.</w:t>
                            </w:r>
                          </w:p>
                          <w:p w14:paraId="2D250A91" w14:textId="77777777" w:rsidR="00A471AA" w:rsidRDefault="00A471AA" w:rsidP="00A471AA">
                            <w:pPr>
                              <w:pStyle w:val="ListBullet"/>
                            </w:pPr>
                            <w:r>
                              <w:t>Paper</w:t>
                            </w:r>
                          </w:p>
                          <w:p w14:paraId="011331E0" w14:textId="77777777" w:rsidR="00A471AA" w:rsidRDefault="00A471AA" w:rsidP="00A471AA">
                            <w:pPr>
                              <w:pStyle w:val="ListBullet"/>
                            </w:pPr>
                            <w:r>
                              <w:t>Pencil</w:t>
                            </w:r>
                          </w:p>
                          <w:p w14:paraId="6A94D1A3" w14:textId="070E6CE0" w:rsidR="00BB43D6" w:rsidRDefault="00A471AA" w:rsidP="00A471AA">
                            <w:pPr>
                              <w:pStyle w:val="ListBullet"/>
                            </w:pPr>
                            <w:r>
                              <w:t>Crayons.</w:t>
                            </w:r>
                          </w:p>
                          <w:p w14:paraId="4BE61749" w14:textId="00C57918" w:rsidR="00BB43D6" w:rsidRDefault="00BB43D6" w:rsidP="00216DE7">
                            <w:pPr>
                              <w:pStyle w:val="ListBullet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0E6285D7" w14:textId="77777777" w:rsidR="00A471AA" w:rsidRDefault="008D0CE2" w:rsidP="00A471AA">
                            <w:pPr>
                              <w:pStyle w:val="ListBullet"/>
                              <w:tabs>
                                <w:tab w:val="clear" w:pos="101"/>
                                <w:tab w:val="num" w:pos="167"/>
                              </w:tabs>
                              <w:ind w:left="167"/>
                            </w:pPr>
                            <w:hyperlink r:id="rId11" w:anchor="songs-readers" w:history="1">
                              <w:r w:rsidR="00A471AA" w:rsidRPr="00625965">
                                <w:rPr>
                                  <w:rStyle w:val="Hyperlink"/>
                                </w:rPr>
                                <w:t>https://www.eslkidstuff.com/lesson-plans/family.html#songs-readers</w:t>
                              </w:r>
                            </w:hyperlink>
                          </w:p>
                          <w:p w14:paraId="74B531CA" w14:textId="77777777" w:rsidR="00A471AA" w:rsidRDefault="008D0CE2" w:rsidP="00A471AA">
                            <w:pPr>
                              <w:pStyle w:val="ListBullet"/>
                              <w:tabs>
                                <w:tab w:val="clear" w:pos="101"/>
                                <w:tab w:val="num" w:pos="167"/>
                              </w:tabs>
                              <w:ind w:left="167"/>
                            </w:pPr>
                            <w:hyperlink r:id="rId12" w:history="1">
                              <w:r w:rsidR="00A471AA" w:rsidRPr="006B0149">
                                <w:rPr>
                                  <w:rStyle w:val="Hyperlink"/>
                                </w:rPr>
                                <w:t>http://grc-es.enschool.org/ourpages/auto/2017/4/26/57616368/Lesson%202%20-%20Families%20Lesson%20Plan.pdf</w:t>
                              </w:r>
                            </w:hyperlink>
                          </w:p>
                          <w:p w14:paraId="6644046C" w14:textId="77777777" w:rsidR="00A471AA" w:rsidRDefault="008D0CE2" w:rsidP="00A471AA">
                            <w:pPr>
                              <w:pStyle w:val="ListBullet"/>
                              <w:tabs>
                                <w:tab w:val="clear" w:pos="101"/>
                                <w:tab w:val="num" w:pos="167"/>
                              </w:tabs>
                              <w:ind w:left="167"/>
                            </w:pPr>
                            <w:hyperlink r:id="rId13" w:history="1">
                              <w:r w:rsidR="00A471AA" w:rsidRPr="006B0149">
                                <w:rPr>
                                  <w:rStyle w:val="Hyperlink"/>
                                </w:rPr>
                                <w:t>https://books.google.com.ng/books/about/Who_s_in_My_Family.html?id=_CojF7uZROQC&amp;redir_esc=y</w:t>
                              </w:r>
                            </w:hyperlink>
                          </w:p>
                          <w:p w14:paraId="5A6A8EC1" w14:textId="77777777" w:rsidR="00A471AA" w:rsidRDefault="008D0CE2" w:rsidP="00A471AA">
                            <w:pPr>
                              <w:pStyle w:val="ListBullet"/>
                              <w:tabs>
                                <w:tab w:val="clear" w:pos="101"/>
                                <w:tab w:val="num" w:pos="167"/>
                              </w:tabs>
                              <w:ind w:left="167"/>
                            </w:pPr>
                            <w:hyperlink r:id="rId14" w:history="1">
                              <w:r w:rsidR="00A471AA" w:rsidRPr="006B0149">
                                <w:rPr>
                                  <w:rStyle w:val="Hyperlink"/>
                                </w:rPr>
                                <w:t>http://www.schooltube.com/video/21e60b74e320495cbc8f/The%20Importance%20of%20Family%20</w:t>
                              </w:r>
                            </w:hyperlink>
                            <w:r w:rsidR="00A471AA" w:rsidRPr="000959BC">
                              <w:t>!!</w:t>
                            </w:r>
                          </w:p>
                          <w:p w14:paraId="266D3DBF" w14:textId="46E2E373" w:rsidR="00BB43D6" w:rsidRDefault="00BB43D6" w:rsidP="00A471AA">
                            <w:pPr>
                              <w:pStyle w:val="ListBullet"/>
                              <w:tabs>
                                <w:tab w:val="clear" w:pos="101"/>
                                <w:tab w:val="num" w:pos="167"/>
                              </w:tabs>
                              <w:ind w:left="167"/>
                            </w:pPr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A22535D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2402F2B7" w14:textId="674EB0EA" w:rsidR="004123A8" w:rsidRPr="004123A8" w:rsidRDefault="004123A8" w:rsidP="004123A8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 w:rsidRPr="004123A8">
              <w:t>Identify members of their extended families.</w:t>
            </w:r>
          </w:p>
          <w:p w14:paraId="76B162DA" w14:textId="77777777" w:rsidR="00902178" w:rsidRPr="00902178" w:rsidRDefault="00902178" w:rsidP="00902178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 w:rsidRPr="00902178">
              <w:t>Relate to extended family members by name and role.</w:t>
            </w:r>
          </w:p>
          <w:p w14:paraId="0E2A3DE8" w14:textId="77777777" w:rsidR="00902178" w:rsidRPr="00902178" w:rsidRDefault="00902178" w:rsidP="00902178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 w:rsidRPr="00902178">
              <w:t>Know how to respect members of their extended families.</w:t>
            </w:r>
          </w:p>
          <w:p w14:paraId="0595B8BD" w14:textId="77777777" w:rsidR="00902178" w:rsidRPr="00902178" w:rsidRDefault="00902178" w:rsidP="00902178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 w:rsidRPr="00902178">
              <w:t>Understand the roles of each member of the extended family.</w:t>
            </w:r>
          </w:p>
          <w:p w14:paraId="20261A98" w14:textId="793B31B6" w:rsidR="004123A8" w:rsidRPr="004123A8" w:rsidRDefault="004123A8" w:rsidP="00902178">
            <w:pPr>
              <w:pStyle w:val="ListParagraph"/>
              <w:ind w:left="180"/>
            </w:pPr>
          </w:p>
          <w:p w14:paraId="7ACE3A39" w14:textId="00B42227" w:rsidR="00CB2435" w:rsidRDefault="00CB2435" w:rsidP="00902178">
            <w:pPr>
              <w:pStyle w:val="ListParagraph"/>
              <w:ind w:left="180"/>
            </w:pPr>
          </w:p>
          <w:p w14:paraId="198EDD2E" w14:textId="73DF0FFC" w:rsidR="00284A7E" w:rsidRDefault="00284A7E" w:rsidP="00902178">
            <w:pPr>
              <w:pStyle w:val="ListParagraph"/>
              <w:ind w:left="180"/>
            </w:pPr>
          </w:p>
          <w:p w14:paraId="4F752883" w14:textId="5CA00E11" w:rsidR="00284A7E" w:rsidRDefault="00284A7E" w:rsidP="00902178">
            <w:pPr>
              <w:pStyle w:val="ListParagraph"/>
              <w:ind w:left="180"/>
            </w:pPr>
          </w:p>
          <w:p w14:paraId="03489246" w14:textId="122030B8" w:rsidR="00284A7E" w:rsidRDefault="00284A7E" w:rsidP="00902178">
            <w:pPr>
              <w:pStyle w:val="ListParagraph"/>
              <w:ind w:left="180"/>
            </w:pPr>
          </w:p>
          <w:p w14:paraId="77F9B98A" w14:textId="424FEAE7" w:rsidR="00284A7E" w:rsidRDefault="00284A7E" w:rsidP="00902178">
            <w:pPr>
              <w:pStyle w:val="ListParagraph"/>
              <w:ind w:left="180"/>
            </w:pPr>
          </w:p>
          <w:p w14:paraId="0EF37EDB" w14:textId="77777777" w:rsidR="00284A7E" w:rsidRDefault="00284A7E" w:rsidP="00902178">
            <w:pPr>
              <w:pStyle w:val="ListParagraph"/>
              <w:ind w:left="180"/>
            </w:pPr>
          </w:p>
          <w:p w14:paraId="2259543D" w14:textId="77777777" w:rsidR="00B80158" w:rsidRPr="00456C19" w:rsidRDefault="00B80158" w:rsidP="00B80158">
            <w:pPr>
              <w:pStyle w:val="Heading2"/>
              <w:rPr>
                <w:b/>
              </w:rPr>
            </w:pPr>
            <w:r w:rsidRPr="00456C19">
              <w:rPr>
                <w:b/>
              </w:rPr>
              <w:lastRenderedPageBreak/>
              <w:t>Assessment Activity</w:t>
            </w:r>
          </w:p>
          <w:p w14:paraId="58017290" w14:textId="77777777" w:rsidR="00B80158" w:rsidRPr="00A471AA" w:rsidRDefault="00B80158" w:rsidP="00B80158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</w:t>
            </w:r>
            <w:r w:rsidRPr="00A471AA">
              <w:t>Who are the different members of a family?</w:t>
            </w:r>
          </w:p>
          <w:p w14:paraId="4A94E650" w14:textId="504BA2DF" w:rsidR="00B80158" w:rsidRDefault="00B80158" w:rsidP="00B80158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</w:t>
            </w:r>
            <w:r w:rsidRPr="00A471AA">
              <w:t xml:space="preserve">List four roles extended family </w:t>
            </w:r>
            <w:r w:rsidR="00284A7E">
              <w:t>members play i</w:t>
            </w:r>
            <w:r w:rsidRPr="00A471AA">
              <w:t>n a Child’s upbringing.</w:t>
            </w:r>
          </w:p>
          <w:p w14:paraId="4D546966" w14:textId="77777777" w:rsidR="00B80158" w:rsidRPr="00B80158" w:rsidRDefault="00B80158" w:rsidP="00B80158">
            <w:pPr>
              <w:pStyle w:val="ListParagraph"/>
              <w:numPr>
                <w:ilvl w:val="0"/>
                <w:numId w:val="24"/>
              </w:numPr>
              <w:ind w:left="142" w:hanging="142"/>
              <w:rPr>
                <w:lang w:val="en-GB"/>
              </w:rPr>
            </w:pPr>
            <w:r w:rsidRPr="00B80158">
              <w:rPr>
                <w:lang w:val="en-GB"/>
              </w:rPr>
              <w:t>How does having different kinds of families make the world and our classroom community a richer place?</w:t>
            </w:r>
          </w:p>
          <w:p w14:paraId="22A31125" w14:textId="77777777" w:rsidR="00B80158" w:rsidRPr="000A37E8" w:rsidRDefault="00B80158" w:rsidP="00902178">
            <w:pPr>
              <w:pStyle w:val="ListParagraph"/>
              <w:ind w:left="180"/>
            </w:pP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1CC1D172" w14:textId="77777777" w:rsidR="00902178" w:rsidRPr="00902178" w:rsidRDefault="00B61232" w:rsidP="00902178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 xml:space="preserve">Many </w:t>
            </w:r>
            <w:r w:rsidR="00902178" w:rsidRPr="00902178">
              <w:t xml:space="preserve">Talking about families is an important part of making sense of the world and their relationship to it. </w:t>
            </w:r>
          </w:p>
          <w:p w14:paraId="528CD1D6" w14:textId="77777777" w:rsidR="00902178" w:rsidRPr="00902178" w:rsidRDefault="00902178" w:rsidP="00902178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902178">
              <w:t>Different families have different family members with different roles.</w:t>
            </w:r>
          </w:p>
          <w:p w14:paraId="7F5AED42" w14:textId="77777777" w:rsidR="00902178" w:rsidRPr="00902178" w:rsidRDefault="00902178" w:rsidP="00902178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902178">
              <w:t>Families can be loving and supporting no matter their composition.</w:t>
            </w:r>
          </w:p>
          <w:p w14:paraId="7659AA6D" w14:textId="355AD041" w:rsidR="00CB2435" w:rsidRDefault="00902178" w:rsidP="0028205A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902178">
              <w:t>Older elementary students can become sensitive about describing these differences and are also frequently dealing with changing relationships within their own families as they develop a deeper understanding of themselves as individuals.</w:t>
            </w:r>
          </w:p>
          <w:p w14:paraId="44EA3892" w14:textId="77777777" w:rsidR="00CB2435" w:rsidRDefault="00CB2435" w:rsidP="0028205A"/>
          <w:p w14:paraId="68EC1D0B" w14:textId="77777777" w:rsidR="00CB2435" w:rsidRDefault="00CB2435" w:rsidP="0028205A"/>
          <w:p w14:paraId="2AFE0E4B" w14:textId="77777777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77777777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10Mins</w:t>
            </w:r>
          </w:p>
          <w:p w14:paraId="6C9B6FF4" w14:textId="58B85362" w:rsidR="0028205A" w:rsidRDefault="00A471AA" w:rsidP="00011B9A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A471AA">
              <w:t>Som</w:t>
            </w:r>
            <w:r w:rsidR="00902178">
              <w:t xml:space="preserve">e of the words to be </w:t>
            </w:r>
            <w:r w:rsidRPr="00A471AA">
              <w:t>discussed are grandfather, grandpa, grandma, grandmother</w:t>
            </w:r>
            <w:r>
              <w:t xml:space="preserve">, uncle, aunt, cousin, brother </w:t>
            </w:r>
            <w:r w:rsidRPr="00A471AA">
              <w:t>and sister</w:t>
            </w:r>
            <w:r w:rsidR="00902178">
              <w:t>.</w:t>
            </w:r>
          </w:p>
          <w:p w14:paraId="34B6F0B5" w14:textId="034A56A9" w:rsidR="00446AFE" w:rsidRPr="008848B2" w:rsidRDefault="00446AFE" w:rsidP="008848B2">
            <w:pPr>
              <w:pStyle w:val="ListParagraph"/>
              <w:numPr>
                <w:ilvl w:val="0"/>
                <w:numId w:val="30"/>
              </w:numPr>
              <w:ind w:left="171" w:hanging="180"/>
              <w:rPr>
                <w:lang w:val="en-GB"/>
              </w:rPr>
            </w:pPr>
            <w:r w:rsidRPr="00446AFE">
              <w:rPr>
                <w:lang w:val="en-GB"/>
              </w:rPr>
              <w:lastRenderedPageBreak/>
              <w:t>Give your students a word bank or sentence starters to write about their families.</w:t>
            </w:r>
          </w:p>
          <w:p w14:paraId="2F711A77" w14:textId="59A7C523" w:rsidR="00902178" w:rsidRPr="00902178" w:rsidRDefault="00902178" w:rsidP="00902178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902178">
              <w:t>Teacher should start with a review of the family tree</w:t>
            </w:r>
            <w:r>
              <w:t>.</w:t>
            </w:r>
          </w:p>
          <w:p w14:paraId="1442ADD4" w14:textId="77777777" w:rsidR="00902178" w:rsidRDefault="00902178" w:rsidP="00902178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902178">
              <w:t>Titles such as stepmot</w:t>
            </w:r>
            <w:bookmarkStart w:id="0" w:name="_GoBack"/>
            <w:bookmarkEnd w:id="0"/>
            <w:r w:rsidRPr="00902178">
              <w:t xml:space="preserve">her and father-in-law are necessary for everyday conversation. </w:t>
            </w:r>
          </w:p>
          <w:p w14:paraId="1B7D0D6E" w14:textId="77777777" w:rsidR="00902178" w:rsidRDefault="00902178" w:rsidP="00902178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902178">
              <w:t xml:space="preserve">Present this vocabulary with your family tree again. </w:t>
            </w:r>
          </w:p>
          <w:p w14:paraId="67AC54E2" w14:textId="53984088" w:rsidR="00CB2435" w:rsidRDefault="00902178" w:rsidP="00CB2435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902178">
              <w:t>You can show them the relationships on the tree and label them as such.</w:t>
            </w:r>
          </w:p>
          <w:p w14:paraId="1FDCDEBF" w14:textId="55042B5A" w:rsidR="00AC2444" w:rsidRDefault="00AC2444" w:rsidP="00CB2435"/>
          <w:p w14:paraId="3B819A5F" w14:textId="77777777" w:rsidR="00482314" w:rsidRPr="00B61232" w:rsidRDefault="00482314" w:rsidP="00482314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760C0B0C" w14:textId="77777777" w:rsidR="00482314" w:rsidRDefault="00482314" w:rsidP="00482314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482314">
              <w:t>Teacher should outline to the students some of the contributions of aunties, uncles and grandparents to their upbringing.</w:t>
            </w:r>
          </w:p>
          <w:p w14:paraId="32AE5726" w14:textId="2E6C0805" w:rsidR="00DA77B9" w:rsidRDefault="00980B91" w:rsidP="00482314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>
              <w:t>Tell the pupils their P</w:t>
            </w:r>
            <w:r w:rsidR="00DA77B9">
              <w:t>arents relationships with the members of their extended families. For example</w:t>
            </w:r>
          </w:p>
          <w:p w14:paraId="13C6FBDB" w14:textId="2CF1CA90" w:rsidR="00DA77B9" w:rsidRDefault="00DA77B9" w:rsidP="00DA77B9">
            <w:pPr>
              <w:pStyle w:val="ListParagraph"/>
              <w:numPr>
                <w:ilvl w:val="0"/>
                <w:numId w:val="46"/>
              </w:numPr>
            </w:pPr>
            <w:r>
              <w:t>Who is both their father and mother’s brother?</w:t>
            </w:r>
          </w:p>
          <w:p w14:paraId="446B6271" w14:textId="312CC5C7" w:rsidR="00DA77B9" w:rsidRPr="00482314" w:rsidRDefault="00DA77B9" w:rsidP="00DA77B9">
            <w:pPr>
              <w:pStyle w:val="ListParagraph"/>
              <w:numPr>
                <w:ilvl w:val="0"/>
                <w:numId w:val="46"/>
              </w:numPr>
            </w:pPr>
            <w:r>
              <w:t>Who is both their father and mother’s sister?</w:t>
            </w:r>
          </w:p>
          <w:p w14:paraId="4710B1B6" w14:textId="1D572F1B" w:rsidR="00482314" w:rsidRDefault="00446AFE" w:rsidP="00482314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446AFE">
              <w:t>Oﬀer details and potential examples of family interactions to your students.</w:t>
            </w:r>
          </w:p>
          <w:p w14:paraId="7A8D8F25" w14:textId="7044E194" w:rsidR="001C74C7" w:rsidRPr="00446AFE" w:rsidRDefault="001C74C7" w:rsidP="00482314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>
              <w:t>Summarize the topic by playing an educative video on the extended family.</w:t>
            </w:r>
          </w:p>
          <w:p w14:paraId="5F1A95AE" w14:textId="77777777" w:rsidR="00151ABF" w:rsidRDefault="00151ABF" w:rsidP="00CB2435"/>
          <w:p w14:paraId="6CC78EF4" w14:textId="444BE1AA" w:rsidR="00CB2435" w:rsidRPr="003A0DF1" w:rsidRDefault="00CB2435" w:rsidP="00CB2435"/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CC5DFAD" w14:textId="28A8A6D9" w:rsidR="00902178" w:rsidRPr="00902178" w:rsidRDefault="00A9771B" w:rsidP="00482314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>
              <w:rPr>
                <w:b/>
              </w:rPr>
              <w:t>2–20M</w:t>
            </w:r>
            <w:r w:rsidRPr="003A0DF1">
              <w:rPr>
                <w:b/>
              </w:rPr>
              <w:t>ins</w:t>
            </w:r>
          </w:p>
          <w:p w14:paraId="711A3EDD" w14:textId="67F1D907" w:rsidR="00DA77B9" w:rsidRDefault="00DA77B9" w:rsidP="00482314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Have pupils display pictures of their family members.</w:t>
            </w:r>
          </w:p>
          <w:p w14:paraId="18770672" w14:textId="192195A1" w:rsidR="00482314" w:rsidRPr="00482314" w:rsidRDefault="00DA77B9" w:rsidP="00DA77B9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Have pupils i</w:t>
            </w:r>
            <w:r w:rsidR="00482314" w:rsidRPr="00482314">
              <w:t>ntroduce family members of each picture.</w:t>
            </w:r>
          </w:p>
          <w:p w14:paraId="293EF2EC" w14:textId="5CD975DB" w:rsidR="00482314" w:rsidRPr="00482314" w:rsidRDefault="00DA77B9" w:rsidP="00482314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Let them t</w:t>
            </w:r>
            <w:r w:rsidR="00482314" w:rsidRPr="00482314">
              <w:t xml:space="preserve">alk about the role of each member. </w:t>
            </w:r>
          </w:p>
          <w:p w14:paraId="6EFA0CDA" w14:textId="22CF0207" w:rsidR="00482314" w:rsidRPr="00482314" w:rsidRDefault="001C74C7" w:rsidP="00482314">
            <w:pPr>
              <w:pStyle w:val="ListParagraph"/>
              <w:numPr>
                <w:ilvl w:val="0"/>
                <w:numId w:val="31"/>
              </w:numPr>
              <w:ind w:left="207" w:hanging="180"/>
              <w:rPr>
                <w:lang w:val="en-GB"/>
              </w:rPr>
            </w:pPr>
            <w:r>
              <w:rPr>
                <w:lang w:val="en-GB"/>
              </w:rPr>
              <w:t>Have them d</w:t>
            </w:r>
            <w:r w:rsidR="00482314" w:rsidRPr="00482314">
              <w:rPr>
                <w:lang w:val="en-GB"/>
              </w:rPr>
              <w:t xml:space="preserve">isplay family member cut-out images on the board. </w:t>
            </w:r>
          </w:p>
          <w:p w14:paraId="393FD6B2" w14:textId="2D79CC41" w:rsidR="00482314" w:rsidRDefault="00482314" w:rsidP="00482314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482314">
              <w:rPr>
                <w:lang w:val="en-GB"/>
              </w:rPr>
              <w:t>Ask students to list words that describe that person’s role in their family. Write student answers under each image.</w:t>
            </w:r>
          </w:p>
          <w:p w14:paraId="611C48FF" w14:textId="77777777" w:rsidR="00482314" w:rsidRDefault="00482314" w:rsidP="00482314"/>
          <w:p w14:paraId="5723F319" w14:textId="77777777" w:rsidR="00482314" w:rsidRPr="00482314" w:rsidRDefault="00482314" w:rsidP="00482314">
            <w:pPr>
              <w:rPr>
                <w:b/>
              </w:rPr>
            </w:pPr>
            <w:r w:rsidRPr="00482314">
              <w:rPr>
                <w:b/>
              </w:rPr>
              <w:t>Day 4/Lesson 3–20Mins</w:t>
            </w:r>
          </w:p>
          <w:p w14:paraId="1931F521" w14:textId="77777777" w:rsidR="00482314" w:rsidRPr="00482314" w:rsidRDefault="00482314" w:rsidP="00482314">
            <w:pPr>
              <w:numPr>
                <w:ilvl w:val="0"/>
                <w:numId w:val="39"/>
              </w:numPr>
              <w:ind w:left="207" w:hanging="207"/>
              <w:contextualSpacing/>
            </w:pPr>
            <w:r w:rsidRPr="00482314">
              <w:t xml:space="preserve">Prepare students by showing pictures of different families. </w:t>
            </w:r>
          </w:p>
          <w:p w14:paraId="2C95ADCF" w14:textId="77777777" w:rsidR="00482314" w:rsidRDefault="00482314" w:rsidP="00482314">
            <w:pPr>
              <w:numPr>
                <w:ilvl w:val="0"/>
                <w:numId w:val="39"/>
              </w:numPr>
              <w:ind w:left="207" w:hanging="207"/>
              <w:contextualSpacing/>
            </w:pPr>
            <w:r w:rsidRPr="00482314">
              <w:t xml:space="preserve">Ask students what they think they will be talking about in this unit. </w:t>
            </w:r>
          </w:p>
          <w:p w14:paraId="548937B3" w14:textId="77777777" w:rsidR="00482314" w:rsidRDefault="00482314" w:rsidP="00482314">
            <w:pPr>
              <w:numPr>
                <w:ilvl w:val="0"/>
                <w:numId w:val="39"/>
              </w:numPr>
              <w:ind w:left="207" w:hanging="207"/>
              <w:contextualSpacing/>
            </w:pPr>
            <w:r w:rsidRPr="00482314">
              <w:t>Write their answers in the board</w:t>
            </w:r>
          </w:p>
          <w:p w14:paraId="016E807F" w14:textId="6F60A1D7" w:rsidR="00284A7E" w:rsidRPr="00284A7E" w:rsidRDefault="00284A7E" w:rsidP="00284A7E">
            <w:pPr>
              <w:numPr>
                <w:ilvl w:val="0"/>
                <w:numId w:val="39"/>
              </w:numPr>
              <w:ind w:left="207" w:hanging="207"/>
              <w:contextualSpacing/>
            </w:pPr>
            <w:r w:rsidRPr="00284A7E">
              <w:t>Encourage them to use</w:t>
            </w:r>
            <w:r>
              <w:t xml:space="preserve"> </w:t>
            </w:r>
            <w:r w:rsidRPr="00284A7E">
              <w:t>complete sentences. Provide sentence stems, such as:</w:t>
            </w:r>
          </w:p>
          <w:p w14:paraId="07443672" w14:textId="77777777" w:rsidR="00284A7E" w:rsidRPr="00284A7E" w:rsidRDefault="00284A7E" w:rsidP="00284A7E">
            <w:pPr>
              <w:pStyle w:val="ListParagraph"/>
              <w:numPr>
                <w:ilvl w:val="0"/>
                <w:numId w:val="45"/>
              </w:numPr>
            </w:pPr>
            <w:r w:rsidRPr="00284A7E">
              <w:t>"This is my ____."</w:t>
            </w:r>
          </w:p>
          <w:p w14:paraId="5EE970A1" w14:textId="77777777" w:rsidR="00284A7E" w:rsidRPr="00284A7E" w:rsidRDefault="00284A7E" w:rsidP="00284A7E">
            <w:pPr>
              <w:pStyle w:val="ListParagraph"/>
              <w:numPr>
                <w:ilvl w:val="0"/>
                <w:numId w:val="45"/>
              </w:numPr>
            </w:pPr>
            <w:r w:rsidRPr="00284A7E">
              <w:lastRenderedPageBreak/>
              <w:t>"My ____ is..."</w:t>
            </w:r>
          </w:p>
          <w:p w14:paraId="3C92C531" w14:textId="6832B502" w:rsidR="00284A7E" w:rsidRPr="00284A7E" w:rsidRDefault="00980B91" w:rsidP="00284A7E">
            <w:pPr>
              <w:pStyle w:val="ListParagraph"/>
              <w:numPr>
                <w:ilvl w:val="0"/>
                <w:numId w:val="45"/>
              </w:numPr>
            </w:pPr>
            <w:r>
              <w:t>"</w:t>
            </w:r>
            <w:r w:rsidR="00284A7E" w:rsidRPr="00284A7E">
              <w:t>__ is at..."</w:t>
            </w:r>
          </w:p>
          <w:p w14:paraId="65A3ABC9" w14:textId="77777777" w:rsidR="00284A7E" w:rsidRPr="00284A7E" w:rsidRDefault="00284A7E" w:rsidP="00284A7E">
            <w:pPr>
              <w:pStyle w:val="ListParagraph"/>
              <w:numPr>
                <w:ilvl w:val="0"/>
                <w:numId w:val="45"/>
              </w:numPr>
            </w:pPr>
            <w:r w:rsidRPr="00284A7E">
              <w:t>"This family member likes to...</w:t>
            </w:r>
          </w:p>
          <w:p w14:paraId="012DB69B" w14:textId="311A9A40" w:rsidR="008848B2" w:rsidRPr="00171443" w:rsidRDefault="008848B2" w:rsidP="00284A7E">
            <w:pPr>
              <w:ind w:left="207"/>
              <w:contextualSpacing/>
            </w:pP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53B8CFC2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CDB6FB8" w14:textId="77777777" w:rsidR="00CB2435" w:rsidRPr="00CB2435" w:rsidRDefault="00CB2435" w:rsidP="00CB2435">
            <w:pPr>
              <w:rPr>
                <w:b/>
              </w:rPr>
            </w:pPr>
          </w:p>
          <w:p w14:paraId="1526F680" w14:textId="77777777" w:rsidR="00E22530" w:rsidRDefault="00E22530" w:rsidP="00CB2435">
            <w:pPr>
              <w:rPr>
                <w:b/>
              </w:rPr>
            </w:pPr>
          </w:p>
          <w:p w14:paraId="4D7CC943" w14:textId="77777777" w:rsidR="00CB2435" w:rsidRDefault="00CB2435" w:rsidP="00CB2435">
            <w:pPr>
              <w:rPr>
                <w:b/>
              </w:rPr>
            </w:pPr>
          </w:p>
          <w:p w14:paraId="4741F252" w14:textId="77777777" w:rsidR="00CB2435" w:rsidRDefault="00CB2435" w:rsidP="00CB2435">
            <w:pPr>
              <w:rPr>
                <w:b/>
              </w:rPr>
            </w:pPr>
          </w:p>
          <w:p w14:paraId="7E793B58" w14:textId="393A27A6" w:rsidR="00CB2435" w:rsidRPr="00CB2435" w:rsidRDefault="00CB2435" w:rsidP="00CB2435">
            <w:pPr>
              <w:rPr>
                <w:b/>
              </w:rPr>
            </w:pP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419DA2C9" w:rsidR="00B262A1" w:rsidRPr="00482314" w:rsidRDefault="00B262A1" w:rsidP="00482314">
            <w:pPr>
              <w:pStyle w:val="ListParagraph"/>
              <w:ind w:left="207"/>
              <w:rPr>
                <w:b/>
              </w:rPr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4452D64F" w:rsidR="001F4D29" w:rsidRPr="001F4D29" w:rsidRDefault="001F4D29" w:rsidP="00B80158"/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2AAE6F97" w:rsidR="00B80158" w:rsidRPr="00F208E3" w:rsidRDefault="00B80158" w:rsidP="00B80158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3E18AC6C" w:rsidR="00DB6754" w:rsidRPr="00287F69" w:rsidRDefault="00DB6754" w:rsidP="00DB6754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 w:rsidP="00847F7E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F8A5F" w14:textId="77777777" w:rsidR="008D0CE2" w:rsidRDefault="008D0CE2">
      <w:pPr>
        <w:spacing w:before="0" w:after="0" w:line="240" w:lineRule="auto"/>
      </w:pPr>
      <w:r>
        <w:separator/>
      </w:r>
    </w:p>
  </w:endnote>
  <w:endnote w:type="continuationSeparator" w:id="0">
    <w:p w14:paraId="48E697D3" w14:textId="77777777" w:rsidR="008D0CE2" w:rsidRDefault="008D0C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52AD9" w14:textId="77777777" w:rsidR="008D0CE2" w:rsidRDefault="008D0CE2">
      <w:pPr>
        <w:spacing w:before="0" w:after="0" w:line="240" w:lineRule="auto"/>
      </w:pPr>
      <w:r>
        <w:separator/>
      </w:r>
    </w:p>
  </w:footnote>
  <w:footnote w:type="continuationSeparator" w:id="0">
    <w:p w14:paraId="535FF243" w14:textId="77777777" w:rsidR="008D0CE2" w:rsidRDefault="008D0C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8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38780A7F"/>
    <w:multiLevelType w:val="hybridMultilevel"/>
    <w:tmpl w:val="94A2A49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1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2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4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7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786D3C"/>
    <w:multiLevelType w:val="hybridMultilevel"/>
    <w:tmpl w:val="E55ED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2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8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6"/>
  </w:num>
  <w:num w:numId="7">
    <w:abstractNumId w:val="30"/>
  </w:num>
  <w:num w:numId="8">
    <w:abstractNumId w:val="2"/>
  </w:num>
  <w:num w:numId="9">
    <w:abstractNumId w:val="15"/>
  </w:num>
  <w:num w:numId="10">
    <w:abstractNumId w:val="22"/>
  </w:num>
  <w:num w:numId="11">
    <w:abstractNumId w:val="28"/>
  </w:num>
  <w:num w:numId="12">
    <w:abstractNumId w:val="38"/>
  </w:num>
  <w:num w:numId="13">
    <w:abstractNumId w:val="8"/>
  </w:num>
  <w:num w:numId="14">
    <w:abstractNumId w:val="34"/>
  </w:num>
  <w:num w:numId="15">
    <w:abstractNumId w:val="5"/>
  </w:num>
  <w:num w:numId="16">
    <w:abstractNumId w:val="0"/>
  </w:num>
  <w:num w:numId="17">
    <w:abstractNumId w:val="20"/>
  </w:num>
  <w:num w:numId="18">
    <w:abstractNumId w:val="35"/>
  </w:num>
  <w:num w:numId="19">
    <w:abstractNumId w:val="32"/>
  </w:num>
  <w:num w:numId="20">
    <w:abstractNumId w:val="26"/>
  </w:num>
  <w:num w:numId="21">
    <w:abstractNumId w:val="37"/>
  </w:num>
  <w:num w:numId="22">
    <w:abstractNumId w:val="21"/>
  </w:num>
  <w:num w:numId="23">
    <w:abstractNumId w:val="9"/>
  </w:num>
  <w:num w:numId="24">
    <w:abstractNumId w:val="33"/>
  </w:num>
  <w:num w:numId="25">
    <w:abstractNumId w:val="27"/>
  </w:num>
  <w:num w:numId="26">
    <w:abstractNumId w:val="19"/>
  </w:num>
  <w:num w:numId="27">
    <w:abstractNumId w:val="10"/>
  </w:num>
  <w:num w:numId="28">
    <w:abstractNumId w:val="0"/>
  </w:num>
  <w:num w:numId="29">
    <w:abstractNumId w:val="1"/>
  </w:num>
  <w:num w:numId="30">
    <w:abstractNumId w:val="24"/>
  </w:num>
  <w:num w:numId="31">
    <w:abstractNumId w:val="7"/>
  </w:num>
  <w:num w:numId="32">
    <w:abstractNumId w:val="14"/>
  </w:num>
  <w:num w:numId="33">
    <w:abstractNumId w:val="6"/>
  </w:num>
  <w:num w:numId="34">
    <w:abstractNumId w:val="16"/>
  </w:num>
  <w:num w:numId="35">
    <w:abstractNumId w:val="11"/>
  </w:num>
  <w:num w:numId="36">
    <w:abstractNumId w:val="23"/>
  </w:num>
  <w:num w:numId="37">
    <w:abstractNumId w:val="25"/>
  </w:num>
  <w:num w:numId="38">
    <w:abstractNumId w:val="3"/>
  </w:num>
  <w:num w:numId="39">
    <w:abstractNumId w:val="12"/>
  </w:num>
  <w:num w:numId="40">
    <w:abstractNumId w:val="31"/>
  </w:num>
  <w:num w:numId="41">
    <w:abstractNumId w:val="39"/>
  </w:num>
  <w:num w:numId="42">
    <w:abstractNumId w:val="17"/>
  </w:num>
  <w:num w:numId="43">
    <w:abstractNumId w:val="13"/>
  </w:num>
  <w:num w:numId="44">
    <w:abstractNumId w:val="4"/>
  </w:num>
  <w:num w:numId="45">
    <w:abstractNumId w:val="18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24F01"/>
    <w:rsid w:val="00025777"/>
    <w:rsid w:val="0004502C"/>
    <w:rsid w:val="0007052D"/>
    <w:rsid w:val="000904AA"/>
    <w:rsid w:val="000A37E8"/>
    <w:rsid w:val="000B72D9"/>
    <w:rsid w:val="000C562D"/>
    <w:rsid w:val="000E12C0"/>
    <w:rsid w:val="00100C2C"/>
    <w:rsid w:val="00125F0A"/>
    <w:rsid w:val="001432FD"/>
    <w:rsid w:val="00151ABF"/>
    <w:rsid w:val="001638D7"/>
    <w:rsid w:val="00163CA6"/>
    <w:rsid w:val="00171443"/>
    <w:rsid w:val="0017273B"/>
    <w:rsid w:val="0017631E"/>
    <w:rsid w:val="00196867"/>
    <w:rsid w:val="001A1C88"/>
    <w:rsid w:val="001C74C7"/>
    <w:rsid w:val="001D3BC8"/>
    <w:rsid w:val="001E6B90"/>
    <w:rsid w:val="001F4D29"/>
    <w:rsid w:val="00216DE7"/>
    <w:rsid w:val="00227208"/>
    <w:rsid w:val="0026795F"/>
    <w:rsid w:val="0028205A"/>
    <w:rsid w:val="00284A7E"/>
    <w:rsid w:val="00287F69"/>
    <w:rsid w:val="00293C01"/>
    <w:rsid w:val="002A5B76"/>
    <w:rsid w:val="002A72AE"/>
    <w:rsid w:val="002B733A"/>
    <w:rsid w:val="002D616C"/>
    <w:rsid w:val="002F4915"/>
    <w:rsid w:val="00304069"/>
    <w:rsid w:val="003300D5"/>
    <w:rsid w:val="0033386A"/>
    <w:rsid w:val="003468F5"/>
    <w:rsid w:val="00361699"/>
    <w:rsid w:val="00381427"/>
    <w:rsid w:val="00396443"/>
    <w:rsid w:val="003A0DF1"/>
    <w:rsid w:val="003B1470"/>
    <w:rsid w:val="003D30E4"/>
    <w:rsid w:val="003E7D0F"/>
    <w:rsid w:val="003F5FC5"/>
    <w:rsid w:val="0040481C"/>
    <w:rsid w:val="004123A8"/>
    <w:rsid w:val="00417B53"/>
    <w:rsid w:val="00446AFE"/>
    <w:rsid w:val="00453B34"/>
    <w:rsid w:val="00456C19"/>
    <w:rsid w:val="004760DA"/>
    <w:rsid w:val="00482314"/>
    <w:rsid w:val="004A1E11"/>
    <w:rsid w:val="004B20E0"/>
    <w:rsid w:val="004D089D"/>
    <w:rsid w:val="004E1F71"/>
    <w:rsid w:val="004E29C7"/>
    <w:rsid w:val="004E6185"/>
    <w:rsid w:val="004F0F23"/>
    <w:rsid w:val="0051070F"/>
    <w:rsid w:val="00510B34"/>
    <w:rsid w:val="00513670"/>
    <w:rsid w:val="00520DAF"/>
    <w:rsid w:val="00523788"/>
    <w:rsid w:val="00545106"/>
    <w:rsid w:val="0056788D"/>
    <w:rsid w:val="005A42BC"/>
    <w:rsid w:val="005B5585"/>
    <w:rsid w:val="005B664E"/>
    <w:rsid w:val="005B7D58"/>
    <w:rsid w:val="005C2512"/>
    <w:rsid w:val="005D7AFF"/>
    <w:rsid w:val="00603309"/>
    <w:rsid w:val="006326A0"/>
    <w:rsid w:val="006A5952"/>
    <w:rsid w:val="006F0813"/>
    <w:rsid w:val="006F7E46"/>
    <w:rsid w:val="00702A91"/>
    <w:rsid w:val="007076CB"/>
    <w:rsid w:val="00716354"/>
    <w:rsid w:val="00734BED"/>
    <w:rsid w:val="0076583E"/>
    <w:rsid w:val="00773C70"/>
    <w:rsid w:val="0078309D"/>
    <w:rsid w:val="007D0E86"/>
    <w:rsid w:val="007E72B1"/>
    <w:rsid w:val="007F65A3"/>
    <w:rsid w:val="00807AE6"/>
    <w:rsid w:val="00811AB9"/>
    <w:rsid w:val="00826FC7"/>
    <w:rsid w:val="00847F7E"/>
    <w:rsid w:val="008848B2"/>
    <w:rsid w:val="008B02F5"/>
    <w:rsid w:val="008B419F"/>
    <w:rsid w:val="008D0CE2"/>
    <w:rsid w:val="008F771F"/>
    <w:rsid w:val="00902178"/>
    <w:rsid w:val="009378FA"/>
    <w:rsid w:val="00955F59"/>
    <w:rsid w:val="00956DE4"/>
    <w:rsid w:val="00966C71"/>
    <w:rsid w:val="00980B91"/>
    <w:rsid w:val="0098460F"/>
    <w:rsid w:val="0098614D"/>
    <w:rsid w:val="009D155F"/>
    <w:rsid w:val="009D16A8"/>
    <w:rsid w:val="009D5307"/>
    <w:rsid w:val="009E08FF"/>
    <w:rsid w:val="00A0116B"/>
    <w:rsid w:val="00A1735C"/>
    <w:rsid w:val="00A25094"/>
    <w:rsid w:val="00A471AA"/>
    <w:rsid w:val="00A7092B"/>
    <w:rsid w:val="00A77305"/>
    <w:rsid w:val="00A83271"/>
    <w:rsid w:val="00A9771B"/>
    <w:rsid w:val="00AC2444"/>
    <w:rsid w:val="00AD171D"/>
    <w:rsid w:val="00AD6AD0"/>
    <w:rsid w:val="00AF47E1"/>
    <w:rsid w:val="00B0001A"/>
    <w:rsid w:val="00B046C1"/>
    <w:rsid w:val="00B13F4B"/>
    <w:rsid w:val="00B262A1"/>
    <w:rsid w:val="00B61232"/>
    <w:rsid w:val="00B80158"/>
    <w:rsid w:val="00B83B69"/>
    <w:rsid w:val="00B87608"/>
    <w:rsid w:val="00BA60B0"/>
    <w:rsid w:val="00BB43D6"/>
    <w:rsid w:val="00BC356C"/>
    <w:rsid w:val="00BD430C"/>
    <w:rsid w:val="00BD5017"/>
    <w:rsid w:val="00BF1D3C"/>
    <w:rsid w:val="00C166EE"/>
    <w:rsid w:val="00C17E2A"/>
    <w:rsid w:val="00C26170"/>
    <w:rsid w:val="00C800B2"/>
    <w:rsid w:val="00C82CFC"/>
    <w:rsid w:val="00C86316"/>
    <w:rsid w:val="00C91483"/>
    <w:rsid w:val="00CB08CC"/>
    <w:rsid w:val="00CB2435"/>
    <w:rsid w:val="00CB2D0F"/>
    <w:rsid w:val="00CC20EE"/>
    <w:rsid w:val="00CC6D48"/>
    <w:rsid w:val="00CF3AEF"/>
    <w:rsid w:val="00D171C4"/>
    <w:rsid w:val="00D27DC3"/>
    <w:rsid w:val="00D3577C"/>
    <w:rsid w:val="00D43AC0"/>
    <w:rsid w:val="00D8019B"/>
    <w:rsid w:val="00DA77B9"/>
    <w:rsid w:val="00DB6754"/>
    <w:rsid w:val="00DC17D5"/>
    <w:rsid w:val="00DC66D8"/>
    <w:rsid w:val="00E05C0D"/>
    <w:rsid w:val="00E07205"/>
    <w:rsid w:val="00E2212B"/>
    <w:rsid w:val="00E22530"/>
    <w:rsid w:val="00E601B6"/>
    <w:rsid w:val="00EA73B3"/>
    <w:rsid w:val="00EB3FC4"/>
    <w:rsid w:val="00EB69B6"/>
    <w:rsid w:val="00ED219F"/>
    <w:rsid w:val="00F1179F"/>
    <w:rsid w:val="00F2055A"/>
    <w:rsid w:val="00F208E3"/>
    <w:rsid w:val="00F235D6"/>
    <w:rsid w:val="00F3495A"/>
    <w:rsid w:val="00F37D8C"/>
    <w:rsid w:val="00F601A8"/>
    <w:rsid w:val="00F616CA"/>
    <w:rsid w:val="00F66CE1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DCB4FDF5-0B48-4D6E-BA61-C71DF38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c-es.enschool.org/ourpages/auto/2017/4/26/57616368/Lesson%202%20-%20Families%20Lesson%20Plan.pdf" TargetMode="External"/><Relationship Id="rId13" Type="http://schemas.openxmlformats.org/officeDocument/2006/relationships/hyperlink" Target="https://books.google.com.ng/books/about/Who_s_in_My_Family.html?id=_CojF7uZROQC&amp;redir_esc=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lkidstuff.com/lesson-plans/family.html" TargetMode="External"/><Relationship Id="rId12" Type="http://schemas.openxmlformats.org/officeDocument/2006/relationships/hyperlink" Target="http://grc-es.enschool.org/ourpages/auto/2017/4/26/57616368/Lesson%202%20-%20Families%20Lesson%20Plan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slkidstuff.com/lesson-plans/family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chooltube.com/video/21e60b74e320495cbc8f/The%20Importance%20of%20Family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google.com.ng/books/about/Who_s_in_My_Family.html?id=_CojF7uZROQC&amp;redir_esc=y" TargetMode="External"/><Relationship Id="rId14" Type="http://schemas.openxmlformats.org/officeDocument/2006/relationships/hyperlink" Target="http://www.schooltube.com/video/21e60b74e320495cbc8f/The%20Importance%20of%20Family%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1F7D24"/>
    <w:rsid w:val="004A008E"/>
    <w:rsid w:val="00576EB3"/>
    <w:rsid w:val="005E1024"/>
    <w:rsid w:val="00600CB1"/>
    <w:rsid w:val="006A4DDD"/>
    <w:rsid w:val="00713551"/>
    <w:rsid w:val="007262E0"/>
    <w:rsid w:val="0072717E"/>
    <w:rsid w:val="00742C47"/>
    <w:rsid w:val="00761BC2"/>
    <w:rsid w:val="00805105"/>
    <w:rsid w:val="00816166"/>
    <w:rsid w:val="00836926"/>
    <w:rsid w:val="00953B6D"/>
    <w:rsid w:val="009A78A2"/>
    <w:rsid w:val="009D1187"/>
    <w:rsid w:val="00AB2F7D"/>
    <w:rsid w:val="00AE6BDF"/>
    <w:rsid w:val="00BF2A0B"/>
    <w:rsid w:val="00C93DC1"/>
    <w:rsid w:val="00D2480F"/>
    <w:rsid w:val="00DB4E05"/>
    <w:rsid w:val="00E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17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MoyosoreOluwa</cp:lastModifiedBy>
  <cp:revision>5</cp:revision>
  <dcterms:created xsi:type="dcterms:W3CDTF">2019-05-31T14:11:00Z</dcterms:created>
  <dcterms:modified xsi:type="dcterms:W3CDTF">2019-06-17T05:56:00Z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