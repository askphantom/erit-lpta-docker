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62851DD" w:rsidR="00C17E2A" w:rsidRPr="009260D0" w:rsidRDefault="003524BB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writing a personal narrative essay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0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69196A05" w:rsidR="00C17E2A" w:rsidRDefault="00CE151F">
                <w:pPr>
                  <w:pStyle w:val="Date"/>
                </w:pPr>
                <w:r>
                  <w:t>6.5.2019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9940E7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9940E7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9940E7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9940E7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9940E7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9940E7">
              <w:rPr>
                <w:sz w:val="18"/>
                <w:szCs w:val="18"/>
              </w:rPr>
              <w:t>Overview</w:t>
            </w:r>
          </w:p>
        </w:tc>
      </w:tr>
      <w:tr w:rsidR="00C17E2A" w:rsidRPr="009940E7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9940E7" w14:paraId="32BF30BB" w14:textId="77777777">
              <w:tc>
                <w:tcPr>
                  <w:tcW w:w="5000" w:type="pct"/>
                </w:tcPr>
                <w:p w14:paraId="0EB4376E" w14:textId="5FE98623" w:rsidR="00C17E2A" w:rsidRPr="009940E7" w:rsidRDefault="00B36C8F">
                  <w:r w:rsidRPr="009940E7">
                    <w:t xml:space="preserve">English </w:t>
                  </w:r>
                </w:p>
              </w:tc>
            </w:tr>
            <w:tr w:rsidR="00C17E2A" w:rsidRPr="009940E7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9940E7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9940E7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9940E7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9940E7" w:rsidRDefault="00D27DC3">
                      <w:r w:rsidRPr="009940E7">
                        <w:t>[Instructor Name]</w:t>
                      </w:r>
                    </w:p>
                  </w:tc>
                </w:sdtContent>
              </w:sdt>
            </w:tr>
            <w:tr w:rsidR="00C17E2A" w:rsidRPr="009940E7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9940E7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9940E7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9940E7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7D79CDE" w:rsidR="00C17E2A" w:rsidRPr="009940E7" w:rsidRDefault="008C0545">
                  <w:r w:rsidRPr="009940E7">
                    <w:t>4</w:t>
                  </w:r>
                </w:p>
              </w:tc>
            </w:tr>
          </w:tbl>
          <w:p w14:paraId="4CAC6574" w14:textId="77777777" w:rsidR="00C17E2A" w:rsidRPr="009940E7" w:rsidRDefault="00C17E2A"/>
        </w:tc>
        <w:tc>
          <w:tcPr>
            <w:tcW w:w="152" w:type="pct"/>
          </w:tcPr>
          <w:p w14:paraId="0CBCE437" w14:textId="77777777" w:rsidR="00C17E2A" w:rsidRPr="009940E7" w:rsidRDefault="00C17E2A"/>
        </w:tc>
        <w:tc>
          <w:tcPr>
            <w:tcW w:w="3895" w:type="pct"/>
          </w:tcPr>
          <w:p w14:paraId="2971807D" w14:textId="77777777" w:rsidR="000A37E8" w:rsidRPr="009940E7" w:rsidRDefault="000A37E8">
            <w:r w:rsidRPr="009940E7">
              <w:t>This lesson plan covers teaching content for;</w:t>
            </w:r>
          </w:p>
          <w:p w14:paraId="3EF08E7B" w14:textId="4CA7BC58" w:rsidR="002A7661" w:rsidRPr="009940E7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9940E7">
              <w:t xml:space="preserve">Learning </w:t>
            </w:r>
            <w:r w:rsidR="003524BB" w:rsidRPr="009940E7">
              <w:t>to write a personal narrative essay</w:t>
            </w:r>
          </w:p>
          <w:p w14:paraId="458BD9FD" w14:textId="16EEF2DD" w:rsidR="00660369" w:rsidRPr="009940E7" w:rsidRDefault="00C77171" w:rsidP="003524BB">
            <w:pPr>
              <w:pStyle w:val="ListParagraph"/>
              <w:numPr>
                <w:ilvl w:val="0"/>
                <w:numId w:val="2"/>
              </w:numPr>
            </w:pPr>
            <w:r w:rsidRPr="009940E7">
              <w:t xml:space="preserve">Learn </w:t>
            </w:r>
            <w:r w:rsidR="00660369" w:rsidRPr="009940E7">
              <w:t xml:space="preserve">to </w:t>
            </w:r>
            <w:r w:rsidR="003524BB" w:rsidRPr="009940E7">
              <w:t>incorporate dialogue into personal narrative essay</w:t>
            </w:r>
          </w:p>
        </w:tc>
      </w:tr>
    </w:tbl>
    <w:p w14:paraId="44024CC7" w14:textId="16E57A5B" w:rsidR="00C17E2A" w:rsidRPr="009940E7" w:rsidRDefault="00196867">
      <w:pPr>
        <w:pStyle w:val="NoSpacing"/>
      </w:pPr>
      <w:r w:rsidRPr="009940E7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1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66C07A2" w14:textId="06D6DFB3" w:rsidR="00C77171" w:rsidRDefault="00D45F13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Pieces of paper and pencils</w:t>
                                  </w:r>
                                </w:p>
                                <w:p w14:paraId="36440A13" w14:textId="77777777" w:rsidR="00F561CC" w:rsidRDefault="00340C64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Highlighters</w:t>
                                  </w:r>
                                </w:p>
                                <w:p w14:paraId="6BA0DF0F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Danny and the Dinosaur by Syd Hoff </w:t>
                                  </w:r>
                                </w:p>
                                <w:p w14:paraId="6D79A72D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Three-Column Graphic Organizer (label columns with Beginning, Middle, and End) </w:t>
                                  </w:r>
                                </w:p>
                                <w:p w14:paraId="264BBE08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A story map, one completed example and one blank </w:t>
                                  </w:r>
                                </w:p>
                                <w:p w14:paraId="16FC01BB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Crayons </w:t>
                                  </w:r>
                                </w:p>
                                <w:p w14:paraId="4D86F69C" w14:textId="57BD5F40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Popsicle sticks</w:t>
                                  </w: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3CF7767" w14:textId="344A2745" w:rsidR="00E07043" w:rsidRDefault="000F1C5C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07043" w:rsidRPr="00247D94">
                                      <w:rPr>
                                        <w:rStyle w:val="Hyperlink"/>
                                      </w:rPr>
                                      <w:t>https://www.education.com/lesson-plans/narrative-writing/</w:t>
                                    </w:r>
                                  </w:hyperlink>
                                </w:p>
                                <w:p w14:paraId="180D5F93" w14:textId="75904EA9" w:rsidR="00F561CC" w:rsidRDefault="000F1C5C" w:rsidP="00E07043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07043" w:rsidRPr="00247D94">
                                      <w:rPr>
                                        <w:rStyle w:val="Hyperlink"/>
                                      </w:rPr>
                                      <w:t>https://www.education.com/lesson-plan/exploring-the-narrative/</w:t>
                                    </w:r>
                                  </w:hyperlink>
                                </w:p>
                                <w:p w14:paraId="2BE0C3A8" w14:textId="0628C61D" w:rsidR="00E07043" w:rsidRDefault="000F1C5C" w:rsidP="00E07043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07043" w:rsidRPr="00247D94">
                                      <w:rPr>
                                        <w:rStyle w:val="Hyperlink"/>
                                      </w:rPr>
                                      <w:t>https://www.teacher.org/lesson-plan/writing-narratives/</w:t>
                                    </w:r>
                                  </w:hyperlink>
                                </w:p>
                                <w:p w14:paraId="5BB164EA" w14:textId="3EFF4529" w:rsidR="00E07043" w:rsidRDefault="000F1C5C" w:rsidP="00E07043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07043" w:rsidRPr="00247D94">
                                      <w:rPr>
                                        <w:rStyle w:val="Hyperlink"/>
                                      </w:rPr>
                                      <w:t>https://www.brighthubeducation.com/middle-school-english-lessons/35236-teaching-students-to-write-narrative-essays/</w:t>
                                    </w:r>
                                  </w:hyperlink>
                                </w:p>
                                <w:p w14:paraId="27283AD3" w14:textId="222DDF8D" w:rsidR="00E07043" w:rsidRDefault="003B7FE4" w:rsidP="00E07043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https://www.education.com/lesson-plan/narrative-prewriting-activities/</w:t>
                                    </w:r>
                                  </w:hyperlink>
                                </w:p>
                                <w:p w14:paraId="266D3DBF" w14:textId="128C305E" w:rsidR="003B7FE4" w:rsidRDefault="003B7FE4" w:rsidP="003B7FE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03B7727A" w:rsidR="008031C7" w:rsidRDefault="008031C7" w:rsidP="009940E7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1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66C07A2" w14:textId="06D6DFB3" w:rsidR="00C77171" w:rsidRDefault="00D45F13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Pieces of paper and pencils</w:t>
                            </w:r>
                          </w:p>
                          <w:p w14:paraId="36440A13" w14:textId="77777777" w:rsidR="00F561CC" w:rsidRDefault="00340C64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Highlighters</w:t>
                            </w:r>
                          </w:p>
                          <w:p w14:paraId="6BA0DF0F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Danny and the Dinosaur by Syd Hoff </w:t>
                            </w:r>
                          </w:p>
                          <w:p w14:paraId="6D79A72D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Three-Column Graphic Organizer (label columns with Beginning, Middle, and End) </w:t>
                            </w:r>
                          </w:p>
                          <w:p w14:paraId="264BBE08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A story map, one completed example and one blank </w:t>
                            </w:r>
                          </w:p>
                          <w:p w14:paraId="16FC01BB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Crayons </w:t>
                            </w:r>
                          </w:p>
                          <w:p w14:paraId="4D86F69C" w14:textId="57BD5F40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Popsicle sticks</w:t>
                            </w: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3CF7767" w14:textId="344A2745" w:rsidR="00E07043" w:rsidRDefault="000F1C5C" w:rsidP="0083703B">
                            <w:pPr>
                              <w:pStyle w:val="ListBullet"/>
                            </w:pPr>
                            <w:hyperlink r:id="rId13" w:history="1">
                              <w:r w:rsidR="00E07043" w:rsidRPr="00247D94">
                                <w:rPr>
                                  <w:rStyle w:val="Hyperlink"/>
                                </w:rPr>
                                <w:t>https://www.education.com/lesson-plans/narrative-writing/</w:t>
                              </w:r>
                            </w:hyperlink>
                          </w:p>
                          <w:p w14:paraId="180D5F93" w14:textId="75904EA9" w:rsidR="00F561CC" w:rsidRDefault="000F1C5C" w:rsidP="00E07043">
                            <w:pPr>
                              <w:pStyle w:val="ListBullet"/>
                            </w:pPr>
                            <w:hyperlink r:id="rId14" w:history="1">
                              <w:r w:rsidR="00E07043" w:rsidRPr="00247D94">
                                <w:rPr>
                                  <w:rStyle w:val="Hyperlink"/>
                                </w:rPr>
                                <w:t>https://www.education.com/lesson-plan/exploring-the-narrative/</w:t>
                              </w:r>
                            </w:hyperlink>
                          </w:p>
                          <w:p w14:paraId="2BE0C3A8" w14:textId="0628C61D" w:rsidR="00E07043" w:rsidRDefault="000F1C5C" w:rsidP="00E07043">
                            <w:pPr>
                              <w:pStyle w:val="ListBullet"/>
                            </w:pPr>
                            <w:hyperlink r:id="rId15" w:history="1">
                              <w:r w:rsidR="00E07043" w:rsidRPr="00247D94">
                                <w:rPr>
                                  <w:rStyle w:val="Hyperlink"/>
                                </w:rPr>
                                <w:t>https://www.teacher.org/lesson-plan/writing-narratives/</w:t>
                              </w:r>
                            </w:hyperlink>
                          </w:p>
                          <w:p w14:paraId="5BB164EA" w14:textId="3EFF4529" w:rsidR="00E07043" w:rsidRDefault="000F1C5C" w:rsidP="00E07043">
                            <w:pPr>
                              <w:pStyle w:val="ListBullet"/>
                            </w:pPr>
                            <w:hyperlink r:id="rId16" w:history="1">
                              <w:r w:rsidR="00E07043" w:rsidRPr="00247D94">
                                <w:rPr>
                                  <w:rStyle w:val="Hyperlink"/>
                                </w:rPr>
                                <w:t>https://www.brighthubeducation.com/middle-school-english-lessons/35236-teaching-students-to-write-narrative-essays/</w:t>
                              </w:r>
                            </w:hyperlink>
                          </w:p>
                          <w:p w14:paraId="27283AD3" w14:textId="222DDF8D" w:rsidR="00E07043" w:rsidRDefault="003B7FE4" w:rsidP="00E07043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https://www.education.com/lesson-plan/narrative-prewriting-activities/</w:t>
                              </w:r>
                            </w:hyperlink>
                          </w:p>
                          <w:p w14:paraId="266D3DBF" w14:textId="128C305E" w:rsidR="003B7FE4" w:rsidRDefault="003B7FE4" w:rsidP="003B7FE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03B7727A" w:rsidR="008031C7" w:rsidRDefault="008031C7" w:rsidP="009940E7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9940E7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9940E7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9940E7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9940E7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9940E7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9940E7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9940E7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9940E7" w:rsidRDefault="00D27DC3">
            <w:pPr>
              <w:pStyle w:val="Heading2"/>
              <w:rPr>
                <w:b/>
              </w:rPr>
            </w:pPr>
            <w:r w:rsidRPr="009940E7">
              <w:rPr>
                <w:b/>
              </w:rPr>
              <w:t>Objectives</w:t>
            </w:r>
          </w:p>
          <w:p w14:paraId="0ABE148F" w14:textId="403E579E" w:rsidR="001D4D95" w:rsidRPr="009940E7" w:rsidRDefault="00AD5265" w:rsidP="00120253">
            <w:r w:rsidRPr="009940E7">
              <w:t>Students should be able to;</w:t>
            </w:r>
          </w:p>
          <w:p w14:paraId="1051D79C" w14:textId="2EC924BC" w:rsidR="002E11BA" w:rsidRPr="009940E7" w:rsidRDefault="00A94C69" w:rsidP="002E11BA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940E7">
              <w:t>Write narratives to develop real or imagined experiences or events using effective technique,</w:t>
            </w:r>
            <w:r w:rsidR="002E11BA" w:rsidRPr="009940E7">
              <w:t xml:space="preserve"> and </w:t>
            </w:r>
            <w:r w:rsidRPr="009940E7">
              <w:t>descriptive details</w:t>
            </w:r>
            <w:r w:rsidR="002E11BA" w:rsidRPr="009940E7">
              <w:t>.</w:t>
            </w:r>
          </w:p>
          <w:p w14:paraId="3F648ED6" w14:textId="3EDE86CB" w:rsidR="002E11BA" w:rsidRPr="009940E7" w:rsidRDefault="002E11BA" w:rsidP="002E11BA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940E7">
              <w:t>Think of small ideas to use for writing personal narratives.</w:t>
            </w:r>
          </w:p>
          <w:p w14:paraId="79E5FA66" w14:textId="30E1D9EF" w:rsidR="00A36130" w:rsidRPr="009940E7" w:rsidRDefault="00A36130" w:rsidP="002E11BA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940E7">
              <w:t>Students will be able to incorporate dialogue into their personal narratives.</w:t>
            </w:r>
          </w:p>
          <w:p w14:paraId="54E766FC" w14:textId="5AF9E21E" w:rsidR="00D914D8" w:rsidRPr="009940E7" w:rsidRDefault="00D914D8" w:rsidP="00435D38">
            <w:pPr>
              <w:pStyle w:val="Heading1"/>
            </w:pPr>
            <w:r w:rsidRPr="009940E7">
              <w:t>Assessment Activity</w:t>
            </w:r>
          </w:p>
          <w:p w14:paraId="42C01772" w14:textId="30BC620E" w:rsidR="00E07043" w:rsidRPr="009940E7" w:rsidRDefault="00E07043" w:rsidP="00E07043">
            <w:pPr>
              <w:pStyle w:val="ListBullet"/>
            </w:pPr>
            <w:r w:rsidRPr="009940E7">
              <w:t>Ask students to turn and tell one another about personal narratives and the difference between watermelon and</w:t>
            </w:r>
            <w:r w:rsidRPr="009940E7">
              <w:tab/>
              <w:t>seed ideas.</w:t>
            </w:r>
          </w:p>
          <w:p w14:paraId="1B01FD2C" w14:textId="2DEB537F" w:rsidR="00E07043" w:rsidRPr="009940E7" w:rsidRDefault="00E07043" w:rsidP="00E07043">
            <w:pPr>
              <w:pStyle w:val="ListBullet"/>
            </w:pPr>
            <w:r w:rsidRPr="009940E7">
              <w:t xml:space="preserve">Walk around and listen to their conversations, then call on two students to </w:t>
            </w:r>
            <w:r w:rsidRPr="009940E7">
              <w:lastRenderedPageBreak/>
              <w:t xml:space="preserve">share their responses with the rest of the class. </w:t>
            </w:r>
          </w:p>
          <w:p w14:paraId="2958E6F6" w14:textId="34137F24" w:rsidR="00E07043" w:rsidRPr="009940E7" w:rsidRDefault="00E07043" w:rsidP="00E07043">
            <w:pPr>
              <w:pStyle w:val="ListBullet"/>
            </w:pPr>
            <w:r w:rsidRPr="009940E7">
              <w:t>Assess students based on their discussions.</w:t>
            </w:r>
          </w:p>
          <w:p w14:paraId="754BBC70" w14:textId="471C7247" w:rsidR="00E07043" w:rsidRPr="009940E7" w:rsidRDefault="00E07043" w:rsidP="00E07043">
            <w:pPr>
              <w:pStyle w:val="ListBullet"/>
              <w:rPr>
                <w:b/>
                <w:bCs/>
              </w:rPr>
            </w:pPr>
            <w:r w:rsidRPr="009940E7">
              <w:rPr>
                <w:rFonts w:eastAsiaTheme="majorEastAsia"/>
              </w:rPr>
              <w:t xml:space="preserve">Walk around the classroom and conduct mini conferences with students as they work to incorporate dialogue successfully into their work. </w:t>
            </w:r>
          </w:p>
          <w:p w14:paraId="2857B08A" w14:textId="77777777" w:rsidR="00E07043" w:rsidRPr="009940E7" w:rsidRDefault="00E07043" w:rsidP="00E07043">
            <w:pPr>
              <w:pStyle w:val="ListBullet"/>
              <w:rPr>
                <w:b/>
                <w:bCs/>
              </w:rPr>
            </w:pPr>
            <w:r w:rsidRPr="009940E7">
              <w:rPr>
                <w:rFonts w:eastAsiaTheme="majorEastAsia"/>
              </w:rPr>
              <w:t xml:space="preserve">Conduct a quick punctuation check to see if students know how to add the correct punctuation. </w:t>
            </w:r>
          </w:p>
          <w:p w14:paraId="50E0D0C1" w14:textId="75891E2E" w:rsidR="00D12602" w:rsidRPr="009940E7" w:rsidRDefault="00E07043" w:rsidP="00E07043">
            <w:pPr>
              <w:pStyle w:val="ListBullet"/>
              <w:rPr>
                <w:b/>
                <w:bCs/>
              </w:rPr>
            </w:pPr>
            <w:r w:rsidRPr="009940E7">
              <w:rPr>
                <w:rFonts w:eastAsiaTheme="majorEastAsia"/>
              </w:rPr>
              <w:t xml:space="preserve">Write the following sentence on the board: Trevor told his friend You are my best friend. Have students write it down on a sticky note and add the correct punctuation. </w:t>
            </w:r>
            <w:r w:rsidR="00D12602" w:rsidRPr="009940E7">
              <w:rPr>
                <w:b/>
                <w:bCs/>
              </w:rPr>
              <w:t>Summary</w:t>
            </w:r>
          </w:p>
          <w:p w14:paraId="468CAB6B" w14:textId="0552C139" w:rsidR="00E07043" w:rsidRPr="009940E7" w:rsidRDefault="00E07043" w:rsidP="002E7793">
            <w:pPr>
              <w:numPr>
                <w:ilvl w:val="0"/>
                <w:numId w:val="3"/>
              </w:numPr>
              <w:ind w:left="180" w:hanging="180"/>
            </w:pPr>
            <w:r w:rsidRPr="009940E7">
              <w:t>Tell students that creating stories can be a fun experience, since it helps them remember events from their own lives.</w:t>
            </w:r>
          </w:p>
          <w:p w14:paraId="735FFE49" w14:textId="44AB20FE" w:rsidR="002E11BA" w:rsidRPr="009940E7" w:rsidRDefault="00E07043" w:rsidP="002E7793">
            <w:pPr>
              <w:numPr>
                <w:ilvl w:val="0"/>
                <w:numId w:val="3"/>
              </w:numPr>
              <w:ind w:left="180" w:hanging="180"/>
            </w:pPr>
            <w:r w:rsidRPr="009940E7">
              <w:t>Ask students, "Why is it important to pick a small or seed moment in order to write a personal narrative?"</w:t>
            </w:r>
          </w:p>
          <w:p w14:paraId="741D8E75" w14:textId="599486C6" w:rsidR="002E11BA" w:rsidRPr="009940E7" w:rsidRDefault="002E11BA" w:rsidP="002E7793">
            <w:pPr>
              <w:numPr>
                <w:ilvl w:val="0"/>
                <w:numId w:val="3"/>
              </w:numPr>
              <w:ind w:left="180" w:hanging="180"/>
            </w:pPr>
            <w:r w:rsidRPr="009940E7">
              <w:t xml:space="preserve">Remind the class that our writing should include dialogue because it provides a lot of </w:t>
            </w:r>
            <w:r w:rsidRPr="009940E7">
              <w:lastRenderedPageBreak/>
              <w:t>information to the readers. It is a powerful way to convey characters' feelings, thoughts, reactions, and actions.</w:t>
            </w:r>
          </w:p>
          <w:p w14:paraId="02CB6B7A" w14:textId="4374D018" w:rsidR="001D4D95" w:rsidRPr="009940E7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9940E7">
              <w:t xml:space="preserve">When doing the review make sure you erase the lesson on the board. </w:t>
            </w:r>
          </w:p>
          <w:p w14:paraId="42C39D07" w14:textId="77777777" w:rsidR="001D4D95" w:rsidRPr="009940E7" w:rsidRDefault="001D4D95" w:rsidP="001D4D95"/>
          <w:p w14:paraId="7683CE86" w14:textId="77777777" w:rsidR="001D4D95" w:rsidRPr="009940E7" w:rsidRDefault="001D4D95" w:rsidP="001D4D95"/>
          <w:p w14:paraId="6C8FDF80" w14:textId="77777777" w:rsidR="001D4D95" w:rsidRPr="009940E7" w:rsidRDefault="001D4D95" w:rsidP="001D4D95"/>
          <w:p w14:paraId="09613FE1" w14:textId="77777777" w:rsidR="001D4D95" w:rsidRPr="009940E7" w:rsidRDefault="001D4D95" w:rsidP="001D4D95"/>
          <w:p w14:paraId="5E46CA3D" w14:textId="77777777" w:rsidR="00A71E70" w:rsidRPr="009940E7" w:rsidRDefault="00A71E70" w:rsidP="001D4D95"/>
          <w:p w14:paraId="36A25895" w14:textId="77777777" w:rsidR="00A71E70" w:rsidRPr="009940E7" w:rsidRDefault="00A71E70" w:rsidP="001D4D95"/>
          <w:p w14:paraId="18F0E2F1" w14:textId="77777777" w:rsidR="00A71E70" w:rsidRPr="009940E7" w:rsidRDefault="00A71E70" w:rsidP="001D4D95"/>
          <w:p w14:paraId="43C888DB" w14:textId="77777777" w:rsidR="00A71E70" w:rsidRPr="009940E7" w:rsidRDefault="00A71E70" w:rsidP="001D4D95"/>
          <w:p w14:paraId="22A31125" w14:textId="18309E14" w:rsidR="00A71E70" w:rsidRPr="009940E7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9940E7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9940E7" w:rsidRDefault="006513FB" w:rsidP="006513FB">
            <w:pPr>
              <w:pStyle w:val="Heading2"/>
              <w:rPr>
                <w:b/>
              </w:rPr>
            </w:pPr>
            <w:r w:rsidRPr="009940E7">
              <w:rPr>
                <w:b/>
              </w:rPr>
              <w:t>Activity Starter/Instruction</w:t>
            </w:r>
          </w:p>
          <w:p w14:paraId="500BECCC" w14:textId="77777777" w:rsidR="008C0545" w:rsidRPr="009940E7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940E7">
              <w:t>Explain the meaning of non-fiction/ information texts.</w:t>
            </w:r>
          </w:p>
          <w:p w14:paraId="74882DFA" w14:textId="77777777" w:rsidR="008C0545" w:rsidRPr="009940E7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940E7">
              <w:t>Explain its their similarities and differences</w:t>
            </w:r>
          </w:p>
          <w:p w14:paraId="2758CC81" w14:textId="77777777" w:rsidR="008C0545" w:rsidRPr="009940E7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940E7">
              <w:t>Give examples on their similarities and differences</w:t>
            </w:r>
          </w:p>
          <w:p w14:paraId="2104C26B" w14:textId="2C3AB2E1" w:rsidR="008C0545" w:rsidRPr="009940E7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940E7">
              <w:t>Lead a brief discussion with students on why it is important to read and comprehend</w:t>
            </w:r>
            <w:r w:rsidR="002413A2" w:rsidRPr="009940E7">
              <w:t xml:space="preserve"> non-fiction/</w:t>
            </w:r>
            <w:r w:rsidRPr="009940E7">
              <w:t xml:space="preserve">informational text. </w:t>
            </w:r>
          </w:p>
          <w:p w14:paraId="667FC4F8" w14:textId="77777777" w:rsidR="008C0545" w:rsidRPr="009940E7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940E7">
              <w:t xml:space="preserve">Tell students that it is not only important to read informational text from textbooks, but also from their peers. </w:t>
            </w:r>
          </w:p>
          <w:p w14:paraId="2F7277C7" w14:textId="1BFBC435" w:rsidR="008C0545" w:rsidRPr="009940E7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940E7">
              <w:t>Explain to the students they will be reading and analyzing a non-fictional essay.</w:t>
            </w:r>
          </w:p>
          <w:p w14:paraId="2D105876" w14:textId="77777777" w:rsidR="001E24B1" w:rsidRPr="009940E7" w:rsidRDefault="001E24B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92D0BA7" w14:textId="77777777" w:rsidR="001E24B1" w:rsidRPr="009940E7" w:rsidRDefault="001E24B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284A236" w14:textId="0CDB0E76" w:rsidR="003C1E9B" w:rsidRPr="009940E7" w:rsidRDefault="003C1E9B" w:rsidP="003C1E9B">
            <w:pPr>
              <w:pStyle w:val="Heading2"/>
              <w:rPr>
                <w:b/>
                <w:bCs/>
              </w:rPr>
            </w:pPr>
            <w:r w:rsidRPr="009940E7">
              <w:rPr>
                <w:b/>
                <w:bCs/>
              </w:rPr>
              <w:t>Guided Practice</w:t>
            </w:r>
          </w:p>
          <w:p w14:paraId="154FDB7E" w14:textId="20060736" w:rsidR="003C1E9B" w:rsidRPr="009940E7" w:rsidRDefault="003C1E9B" w:rsidP="003C1E9B">
            <w:pPr>
              <w:rPr>
                <w:b/>
              </w:rPr>
            </w:pPr>
            <w:r w:rsidRPr="009940E7">
              <w:rPr>
                <w:b/>
              </w:rPr>
              <w:t xml:space="preserve">Day </w:t>
            </w:r>
            <w:r w:rsidR="002C4F5D" w:rsidRPr="009940E7">
              <w:rPr>
                <w:b/>
              </w:rPr>
              <w:t>2</w:t>
            </w:r>
            <w:r w:rsidRPr="009940E7">
              <w:rPr>
                <w:b/>
              </w:rPr>
              <w:t xml:space="preserve">/ Lesson </w:t>
            </w:r>
            <w:r w:rsidR="002C4F5D" w:rsidRPr="009940E7">
              <w:rPr>
                <w:b/>
              </w:rPr>
              <w:t>2</w:t>
            </w:r>
            <w:r w:rsidRPr="009940E7">
              <w:rPr>
                <w:b/>
              </w:rPr>
              <w:t xml:space="preserve">: </w:t>
            </w:r>
            <w:r w:rsidR="002C4F5D" w:rsidRPr="009940E7">
              <w:rPr>
                <w:b/>
              </w:rPr>
              <w:t>20</w:t>
            </w:r>
            <w:r w:rsidRPr="009940E7">
              <w:rPr>
                <w:b/>
              </w:rPr>
              <w:t xml:space="preserve">mins   </w:t>
            </w:r>
          </w:p>
          <w:p w14:paraId="0C900670" w14:textId="77777777" w:rsidR="00C27152" w:rsidRPr="009940E7" w:rsidRDefault="00BD021F" w:rsidP="00C2715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940E7">
              <w:rPr>
                <w:bCs/>
              </w:rPr>
              <w:t>Say, "Let’s make a watermelon and seed T-chart together."</w:t>
            </w:r>
          </w:p>
          <w:p w14:paraId="20DE3C85" w14:textId="77777777" w:rsidR="00C27152" w:rsidRPr="009940E7" w:rsidRDefault="00BD021F" w:rsidP="00C2715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940E7">
              <w:rPr>
                <w:bCs/>
              </w:rPr>
              <w:t>Draw a T-chart on the board.</w:t>
            </w:r>
          </w:p>
          <w:p w14:paraId="10C06196" w14:textId="77777777" w:rsidR="00C27152" w:rsidRPr="009940E7" w:rsidRDefault="00BD021F" w:rsidP="00C2715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940E7">
              <w:rPr>
                <w:bCs/>
              </w:rPr>
              <w:t>Label the columns with a picture of a watermelon and a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picture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of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a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seed.</w:t>
            </w:r>
          </w:p>
          <w:p w14:paraId="382CEE38" w14:textId="77777777" w:rsidR="00C27152" w:rsidRPr="009940E7" w:rsidRDefault="00BD021F" w:rsidP="00C2715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940E7">
              <w:rPr>
                <w:bCs/>
              </w:rPr>
              <w:lastRenderedPageBreak/>
              <w:t>Say,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"What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are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some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watermelon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ideas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you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can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think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of?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As</w:t>
            </w:r>
            <w:r w:rsidRPr="009940E7">
              <w:rPr>
                <w:bCs/>
              </w:rPr>
              <w:tab/>
              <w:t>in,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what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are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big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moments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that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have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happened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in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your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life?"</w:t>
            </w:r>
          </w:p>
          <w:p w14:paraId="333283FC" w14:textId="77777777" w:rsidR="00C27152" w:rsidRPr="009940E7" w:rsidRDefault="00BD021F" w:rsidP="00C2715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940E7">
              <w:rPr>
                <w:bCs/>
              </w:rPr>
              <w:t>Ask,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"What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is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a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small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moment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that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happened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within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that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big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moment?"</w:t>
            </w:r>
            <w:r w:rsidR="00C27152" w:rsidRPr="009940E7">
              <w:rPr>
                <w:bCs/>
              </w:rPr>
              <w:t xml:space="preserve"> </w:t>
            </w:r>
          </w:p>
          <w:p w14:paraId="6E671A35" w14:textId="77777777" w:rsidR="00C27152" w:rsidRPr="009940E7" w:rsidRDefault="00BD021F" w:rsidP="00C2715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940E7">
              <w:rPr>
                <w:bCs/>
              </w:rPr>
              <w:t>Record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the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students'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big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and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small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moments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on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the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T-chart.</w:t>
            </w:r>
          </w:p>
          <w:p w14:paraId="37B36405" w14:textId="32E0A001" w:rsidR="003C1E9B" w:rsidRPr="009940E7" w:rsidRDefault="00BD021F" w:rsidP="00C2715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940E7">
              <w:rPr>
                <w:bCs/>
              </w:rPr>
              <w:t>Collect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at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least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3-4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ideas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from</w:t>
            </w:r>
            <w:r w:rsidR="00C27152" w:rsidRPr="009940E7">
              <w:rPr>
                <w:bCs/>
              </w:rPr>
              <w:t xml:space="preserve"> </w:t>
            </w:r>
            <w:r w:rsidRPr="009940E7">
              <w:rPr>
                <w:bCs/>
              </w:rPr>
              <w:t>students.</w:t>
            </w:r>
          </w:p>
          <w:p w14:paraId="6E1F013E" w14:textId="77471126" w:rsidR="00FB30A1" w:rsidRPr="009940E7" w:rsidRDefault="003C1E9B" w:rsidP="00FB30A1">
            <w:pPr>
              <w:pStyle w:val="ListParagraph"/>
              <w:ind w:left="0"/>
            </w:pPr>
            <w:r w:rsidRPr="009940E7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2A2B2CB0" w:rsidR="00FB30A1" w:rsidRPr="009940E7" w:rsidRDefault="00C40201" w:rsidP="00FB30A1">
            <w:pPr>
              <w:rPr>
                <w:b/>
              </w:rPr>
            </w:pPr>
            <w:r w:rsidRPr="009940E7">
              <w:rPr>
                <w:b/>
              </w:rPr>
              <w:t xml:space="preserve">Day </w:t>
            </w:r>
            <w:r w:rsidR="002C4F5D" w:rsidRPr="009940E7">
              <w:rPr>
                <w:b/>
              </w:rPr>
              <w:t>3</w:t>
            </w:r>
            <w:r w:rsidRPr="009940E7">
              <w:rPr>
                <w:b/>
              </w:rPr>
              <w:t xml:space="preserve">/ Lesson </w:t>
            </w:r>
            <w:r w:rsidR="002C4F5D" w:rsidRPr="009940E7">
              <w:rPr>
                <w:b/>
              </w:rPr>
              <w:t>3</w:t>
            </w:r>
            <w:r w:rsidR="00FB30A1" w:rsidRPr="009940E7">
              <w:rPr>
                <w:b/>
              </w:rPr>
              <w:t xml:space="preserve">: </w:t>
            </w:r>
            <w:r w:rsidR="00D45F13" w:rsidRPr="009940E7">
              <w:rPr>
                <w:b/>
              </w:rPr>
              <w:t>2</w:t>
            </w:r>
            <w:r w:rsidR="005C3AA1" w:rsidRPr="009940E7">
              <w:rPr>
                <w:b/>
              </w:rPr>
              <w:t>5</w:t>
            </w:r>
            <w:r w:rsidR="00FB30A1" w:rsidRPr="009940E7">
              <w:rPr>
                <w:b/>
              </w:rPr>
              <w:t xml:space="preserve"> Mins</w:t>
            </w:r>
          </w:p>
          <w:p w14:paraId="7CA1EBA3" w14:textId="391E8A0E" w:rsidR="00AE1580" w:rsidRPr="009940E7" w:rsidRDefault="00AE1580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Teacher will tell student they are about to learn incorporating dialogues to personal narratives. </w:t>
            </w:r>
          </w:p>
          <w:p w14:paraId="1BF3AD76" w14:textId="0BC7675B" w:rsidR="00590653" w:rsidRPr="009940E7" w:rsidRDefault="00590653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>Teacher should explain what dialogues are.</w:t>
            </w:r>
          </w:p>
          <w:p w14:paraId="66B2669A" w14:textId="3BCF54C4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Tell the class that you are going to tell them two quick stories. </w:t>
            </w:r>
          </w:p>
          <w:p w14:paraId="455CF9D6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Explain that they are going to vote about which story was better. </w:t>
            </w:r>
          </w:p>
          <w:p w14:paraId="74797F4D" w14:textId="0440CF4A" w:rsidR="00422495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Share one story without dialogue and one with dialogue to show how adding dialogue to stories can be more entertaining. </w:t>
            </w:r>
          </w:p>
          <w:p w14:paraId="6ABE6322" w14:textId="77777777" w:rsidR="00422495" w:rsidRPr="009940E7" w:rsidRDefault="00422495" w:rsidP="00422495">
            <w:pPr>
              <w:pStyle w:val="ListParagraph"/>
              <w:numPr>
                <w:ilvl w:val="0"/>
                <w:numId w:val="41"/>
              </w:numPr>
              <w:ind w:left="420" w:hanging="180"/>
            </w:pPr>
            <w:r w:rsidRPr="009940E7">
              <w:t>Story 1: I was walking through the grocery store one day with my mom. She saw a cart coming straight toward me, but I didn't see it. I ran right into the cart and landed in a heap on the ﬂoor. It was such a disaster.</w:t>
            </w:r>
          </w:p>
          <w:p w14:paraId="7C04BE15" w14:textId="6D798A5F" w:rsidR="00422495" w:rsidRPr="009940E7" w:rsidRDefault="00422495" w:rsidP="00422495">
            <w:pPr>
              <w:pStyle w:val="ListParagraph"/>
              <w:numPr>
                <w:ilvl w:val="0"/>
                <w:numId w:val="41"/>
              </w:numPr>
              <w:ind w:left="420" w:hanging="180"/>
            </w:pPr>
            <w:r w:rsidRPr="009940E7">
              <w:t xml:space="preserve">Story 2: I was walking through the grocery store one day with my mom. All of a sudden, she yelled out, "Watch out for that cart!" I was starting to turn around to see what she was talking about, but the cart was coming too quickly. I yelled out, "Oh no! Stop!" as the </w:t>
            </w:r>
            <w:r w:rsidRPr="009940E7">
              <w:lastRenderedPageBreak/>
              <w:t xml:space="preserve">car came crashing into me. As I landed in a heap on the ﬂoor I screamed, "Ouch, watch out next time!" It was such a disaster. </w:t>
            </w:r>
          </w:p>
          <w:p w14:paraId="2578E019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Point out that it also helps the listener better understand the characters' thoughts and emotions. </w:t>
            </w:r>
          </w:p>
          <w:p w14:paraId="509E55D3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Ask the students to vote about which story they thought was better. </w:t>
            </w:r>
          </w:p>
          <w:p w14:paraId="11B7E69D" w14:textId="77777777" w:rsidR="001908D4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Have them show a one on their ﬁngers if they thought story one was better and a two if they thought story two was better. </w:t>
            </w:r>
          </w:p>
          <w:p w14:paraId="6D083922" w14:textId="5DA157F3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>Ask the students, “Why was story two better?”</w:t>
            </w:r>
            <w:r w:rsidR="006E5FDC" w:rsidRPr="009940E7">
              <w:t>.</w:t>
            </w:r>
            <w:r w:rsidRPr="009940E7">
              <w:t xml:space="preserve"> </w:t>
            </w:r>
          </w:p>
          <w:p w14:paraId="6BCAA916" w14:textId="77777777" w:rsidR="001908D4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>Explain to the class that the second story was much better because the dialogue that was added helped you imagine the story as if you had been there</w:t>
            </w:r>
          </w:p>
          <w:p w14:paraId="72A49CF0" w14:textId="6D959D48" w:rsidR="005C3AA1" w:rsidRPr="009940E7" w:rsidRDefault="001908D4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>
              <w:t xml:space="preserve">Tell them it </w:t>
            </w:r>
            <w:r w:rsidR="00422495" w:rsidRPr="009940E7">
              <w:t>helped you understand what the characters were feeling, and captured your attention more because of the added details the dialogue provided.</w:t>
            </w:r>
          </w:p>
          <w:p w14:paraId="1EF6437B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Tell them that is why it’s so important to add dialogue when writing personal narratives. </w:t>
            </w:r>
          </w:p>
          <w:p w14:paraId="485FAEEA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Check for understanding by having the students turn and tell their neighbor why dialogue is important in a narrative. </w:t>
            </w:r>
          </w:p>
          <w:p w14:paraId="6048DD9D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 xml:space="preserve">Explain that when adding dialogue, it is important to add the correct punctuation. </w:t>
            </w:r>
          </w:p>
          <w:p w14:paraId="45D82604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>Go over the punctuation rules for dialogue:</w:t>
            </w:r>
          </w:p>
          <w:p w14:paraId="4FD88E4E" w14:textId="77777777" w:rsidR="005C3AA1" w:rsidRPr="009940E7" w:rsidRDefault="00422495" w:rsidP="005C3AA1">
            <w:pPr>
              <w:pStyle w:val="ListParagraph"/>
              <w:numPr>
                <w:ilvl w:val="0"/>
                <w:numId w:val="43"/>
              </w:numPr>
              <w:ind w:left="510" w:hanging="180"/>
            </w:pPr>
            <w:r w:rsidRPr="009940E7">
              <w:t xml:space="preserve">Right before dialogue is added, you need a comma. </w:t>
            </w:r>
          </w:p>
          <w:p w14:paraId="1E177056" w14:textId="77777777" w:rsidR="005C3AA1" w:rsidRPr="009940E7" w:rsidRDefault="00422495" w:rsidP="005C3AA1">
            <w:pPr>
              <w:pStyle w:val="ListParagraph"/>
              <w:numPr>
                <w:ilvl w:val="0"/>
                <w:numId w:val="43"/>
              </w:numPr>
              <w:ind w:left="510" w:hanging="180"/>
            </w:pPr>
            <w:r w:rsidRPr="009940E7">
              <w:lastRenderedPageBreak/>
              <w:t xml:space="preserve">Next, capitalize the ﬁrst letter of the quote. </w:t>
            </w:r>
          </w:p>
          <w:p w14:paraId="41A8C628" w14:textId="77777777" w:rsidR="005C3AA1" w:rsidRPr="009940E7" w:rsidRDefault="00422495" w:rsidP="005C3AA1">
            <w:pPr>
              <w:pStyle w:val="ListParagraph"/>
              <w:numPr>
                <w:ilvl w:val="0"/>
                <w:numId w:val="43"/>
              </w:numPr>
              <w:ind w:left="510" w:hanging="180"/>
            </w:pPr>
            <w:r w:rsidRPr="009940E7">
              <w:t>Then, add quotation marks at the beginning of what the character or narrator is saying.</w:t>
            </w:r>
          </w:p>
          <w:p w14:paraId="186D5A0C" w14:textId="02C6CBD8" w:rsidR="005C3AA1" w:rsidRPr="009940E7" w:rsidRDefault="00422495" w:rsidP="005C3AA1">
            <w:pPr>
              <w:pStyle w:val="ListParagraph"/>
              <w:numPr>
                <w:ilvl w:val="0"/>
                <w:numId w:val="43"/>
              </w:numPr>
              <w:ind w:left="510" w:hanging="180"/>
            </w:pPr>
            <w:r w:rsidRPr="009940E7">
              <w:t xml:space="preserve">Lastly, add an end punctuation mark, like a period, question mark, or exclamation point, and end quotation marks. </w:t>
            </w:r>
          </w:p>
          <w:p w14:paraId="291C5D7E" w14:textId="77777777" w:rsidR="005C3AA1" w:rsidRPr="009940E7" w:rsidRDefault="00422495" w:rsidP="005C3AA1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>Display a simple sentence written on the board that includes dialogue that shows an example of the correct punctuation. (e.g., Sarah said, “Pass me the football!”)</w:t>
            </w:r>
            <w:r w:rsidR="005C3AA1" w:rsidRPr="009940E7">
              <w:t>.</w:t>
            </w:r>
          </w:p>
          <w:p w14:paraId="6CC78EF4" w14:textId="1A7553FE" w:rsidR="00033A23" w:rsidRPr="009940E7" w:rsidRDefault="00422495" w:rsidP="00ED6E50">
            <w:pPr>
              <w:pStyle w:val="ListParagraph"/>
              <w:numPr>
                <w:ilvl w:val="0"/>
                <w:numId w:val="18"/>
              </w:numPr>
              <w:ind w:left="330" w:hanging="330"/>
            </w:pPr>
            <w:r w:rsidRPr="009940E7">
              <w:t>Engage the class in discussion by asking, “Does this sentence use the correct punctuation? Why or why not?”</w:t>
            </w:r>
          </w:p>
        </w:tc>
        <w:tc>
          <w:tcPr>
            <w:tcW w:w="118" w:type="pct"/>
          </w:tcPr>
          <w:p w14:paraId="3EC4062D" w14:textId="77777777" w:rsidR="00C17E2A" w:rsidRPr="009940E7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3B8F5227" w14:textId="77777777" w:rsidR="003C1E9B" w:rsidRPr="009940E7" w:rsidRDefault="003C1E9B" w:rsidP="003C1E9B">
            <w:pPr>
              <w:pStyle w:val="Heading1"/>
              <w:rPr>
                <w:sz w:val="18"/>
                <w:szCs w:val="18"/>
              </w:rPr>
            </w:pPr>
            <w:r w:rsidRPr="009940E7">
              <w:rPr>
                <w:sz w:val="18"/>
                <w:szCs w:val="18"/>
              </w:rPr>
              <w:t>Teacher Guide</w:t>
            </w:r>
          </w:p>
          <w:p w14:paraId="044F71E5" w14:textId="66B9A4EC" w:rsidR="003C1E9B" w:rsidRPr="009940E7" w:rsidRDefault="003C1E9B" w:rsidP="003C1E9B">
            <w:pPr>
              <w:rPr>
                <w:b/>
              </w:rPr>
            </w:pPr>
            <w:r w:rsidRPr="009940E7">
              <w:rPr>
                <w:b/>
              </w:rPr>
              <w:t>Day 1/ Lesson 1: 15mins</w:t>
            </w:r>
          </w:p>
          <w:p w14:paraId="7B566D05" w14:textId="2599FA22" w:rsidR="00A94C69" w:rsidRPr="009940E7" w:rsidRDefault="00A94C69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9940E7">
              <w:t>Teacher will introduce students to Personal Narrative</w:t>
            </w:r>
          </w:p>
          <w:p w14:paraId="1F1DB967" w14:textId="7F17103B" w:rsidR="00E45422" w:rsidRPr="009940E7" w:rsidRDefault="00E45422" w:rsidP="00E45422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9940E7">
              <w:t>Explain that today, the students are going to write personal narratives, which are true stories that happened in their lives.</w:t>
            </w:r>
          </w:p>
          <w:p w14:paraId="31EDCC5A" w14:textId="0E0C23A3" w:rsidR="007D408B" w:rsidRPr="009940E7" w:rsidRDefault="00E45422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9940E7">
              <w:t>Explain that personal narratives can be very interesting to write and read when they are</w:t>
            </w:r>
            <w:r w:rsidR="007D408B" w:rsidRPr="009940E7">
              <w:t xml:space="preserve"> </w:t>
            </w:r>
            <w:r w:rsidRPr="009940E7">
              <w:t>about</w:t>
            </w:r>
            <w:r w:rsidR="007D408B" w:rsidRPr="009940E7">
              <w:t xml:space="preserve"> </w:t>
            </w:r>
            <w:r w:rsidRPr="009940E7">
              <w:t>a</w:t>
            </w:r>
            <w:r w:rsidR="007D408B" w:rsidRPr="009940E7">
              <w:t xml:space="preserve"> </w:t>
            </w:r>
            <w:r w:rsidRPr="009940E7">
              <w:t>small,</w:t>
            </w:r>
            <w:r w:rsidR="007D408B" w:rsidRPr="009940E7">
              <w:t xml:space="preserve"> </w:t>
            </w:r>
            <w:r w:rsidRPr="009940E7">
              <w:t>specific</w:t>
            </w:r>
            <w:r w:rsidR="007D408B" w:rsidRPr="009940E7">
              <w:t xml:space="preserve"> </w:t>
            </w:r>
            <w:r w:rsidRPr="009940E7">
              <w:t>moment</w:t>
            </w:r>
            <w:r w:rsidR="007D408B" w:rsidRPr="009940E7">
              <w:t xml:space="preserve"> </w:t>
            </w:r>
            <w:r w:rsidRPr="009940E7">
              <w:t>that</w:t>
            </w:r>
            <w:r w:rsidR="007D408B" w:rsidRPr="009940E7">
              <w:t xml:space="preserve"> </w:t>
            </w:r>
            <w:r w:rsidRPr="009940E7">
              <w:t>has</w:t>
            </w:r>
            <w:r w:rsidR="007D408B" w:rsidRPr="009940E7">
              <w:t xml:space="preserve"> </w:t>
            </w:r>
            <w:r w:rsidRPr="009940E7">
              <w:t>happened</w:t>
            </w:r>
            <w:r w:rsidR="007D408B" w:rsidRPr="009940E7">
              <w:t xml:space="preserve"> </w:t>
            </w:r>
            <w:r w:rsidRPr="009940E7">
              <w:t>in</w:t>
            </w:r>
            <w:r w:rsidR="007D408B" w:rsidRPr="009940E7">
              <w:t xml:space="preserve"> </w:t>
            </w:r>
            <w:r w:rsidRPr="009940E7">
              <w:t>someone's</w:t>
            </w:r>
            <w:r w:rsidR="007D408B" w:rsidRPr="009940E7">
              <w:t xml:space="preserve"> </w:t>
            </w:r>
            <w:r w:rsidRPr="009940E7">
              <w:t>life.</w:t>
            </w:r>
            <w:r w:rsidR="007D408B" w:rsidRPr="009940E7">
              <w:t xml:space="preserve"> </w:t>
            </w:r>
            <w:r w:rsidRPr="009940E7">
              <w:t>In</w:t>
            </w:r>
            <w:r w:rsidR="007D408B" w:rsidRPr="009940E7">
              <w:t xml:space="preserve"> </w:t>
            </w:r>
            <w:r w:rsidRPr="009940E7">
              <w:t>a</w:t>
            </w:r>
            <w:r w:rsidR="007D408B" w:rsidRPr="009940E7">
              <w:t xml:space="preserve"> </w:t>
            </w:r>
            <w:r w:rsidRPr="009940E7">
              <w:t>short</w:t>
            </w:r>
            <w:r w:rsidR="007D408B" w:rsidRPr="009940E7">
              <w:t xml:space="preserve"> </w:t>
            </w:r>
            <w:r w:rsidRPr="009940E7">
              <w:t>story,</w:t>
            </w:r>
            <w:r w:rsidR="007D408B" w:rsidRPr="009940E7">
              <w:t xml:space="preserve"> </w:t>
            </w:r>
            <w:r w:rsidRPr="009940E7">
              <w:t>the</w:t>
            </w:r>
            <w:r w:rsidR="007D408B" w:rsidRPr="009940E7">
              <w:t xml:space="preserve"> </w:t>
            </w:r>
            <w:r w:rsidRPr="009940E7">
              <w:t>speaker</w:t>
            </w:r>
            <w:r w:rsidR="007D408B" w:rsidRPr="009940E7">
              <w:t xml:space="preserve"> </w:t>
            </w:r>
            <w:r w:rsidRPr="009940E7">
              <w:t>can</w:t>
            </w:r>
            <w:r w:rsidR="007D408B" w:rsidRPr="009940E7">
              <w:t xml:space="preserve"> </w:t>
            </w:r>
            <w:r w:rsidRPr="009940E7">
              <w:t>include</w:t>
            </w:r>
            <w:r w:rsidR="007D408B" w:rsidRPr="009940E7">
              <w:t xml:space="preserve"> </w:t>
            </w:r>
            <w:r w:rsidRPr="009940E7">
              <w:t>how</w:t>
            </w:r>
            <w:r w:rsidR="007D408B" w:rsidRPr="009940E7">
              <w:t xml:space="preserve"> </w:t>
            </w:r>
            <w:r w:rsidRPr="009940E7">
              <w:t>she</w:t>
            </w:r>
            <w:r w:rsidR="007D408B" w:rsidRPr="009940E7">
              <w:t xml:space="preserve"> </w:t>
            </w:r>
            <w:r w:rsidRPr="009940E7">
              <w:t>was</w:t>
            </w:r>
            <w:r w:rsidR="007D408B" w:rsidRPr="009940E7">
              <w:t xml:space="preserve"> </w:t>
            </w:r>
            <w:r w:rsidRPr="009940E7">
              <w:t>feeling,</w:t>
            </w:r>
            <w:r w:rsidR="007D408B" w:rsidRPr="009940E7">
              <w:t xml:space="preserve"> </w:t>
            </w:r>
            <w:r w:rsidRPr="009940E7">
              <w:t>what</w:t>
            </w:r>
            <w:r w:rsidR="007D408B" w:rsidRPr="009940E7">
              <w:t xml:space="preserve"> </w:t>
            </w:r>
            <w:r w:rsidRPr="009940E7">
              <w:t>she</w:t>
            </w:r>
            <w:r w:rsidR="007D408B" w:rsidRPr="009940E7">
              <w:t xml:space="preserve"> </w:t>
            </w:r>
            <w:r w:rsidRPr="009940E7">
              <w:t>was</w:t>
            </w:r>
            <w:r w:rsidR="007D408B" w:rsidRPr="009940E7">
              <w:t xml:space="preserve"> </w:t>
            </w:r>
            <w:r w:rsidRPr="009940E7">
              <w:t>thinking,</w:t>
            </w:r>
            <w:r w:rsidR="007D408B" w:rsidRPr="009940E7">
              <w:t xml:space="preserve"> </w:t>
            </w:r>
            <w:r w:rsidRPr="009940E7">
              <w:t>and</w:t>
            </w:r>
            <w:r w:rsidR="007D408B" w:rsidRPr="009940E7">
              <w:t xml:space="preserve"> </w:t>
            </w:r>
            <w:r w:rsidRPr="009940E7">
              <w:t>what</w:t>
            </w:r>
            <w:r w:rsidR="007D408B" w:rsidRPr="009940E7">
              <w:t xml:space="preserve"> </w:t>
            </w:r>
            <w:r w:rsidRPr="009940E7">
              <w:t>she</w:t>
            </w:r>
            <w:r w:rsidR="007D408B" w:rsidRPr="009940E7">
              <w:t xml:space="preserve"> </w:t>
            </w:r>
            <w:r w:rsidRPr="009940E7">
              <w:t xml:space="preserve">saw. </w:t>
            </w:r>
          </w:p>
          <w:p w14:paraId="748F0441" w14:textId="77777777" w:rsidR="00F0355E" w:rsidRPr="009940E7" w:rsidRDefault="00F0355E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9940E7">
              <w:t xml:space="preserve">Compare a personal narrative to a watermelon </w:t>
            </w:r>
          </w:p>
          <w:p w14:paraId="02BFD8E5" w14:textId="2DA3326B" w:rsidR="00F0355E" w:rsidRPr="009940E7" w:rsidRDefault="00F0355E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9940E7">
              <w:t>The big event is a watermelon slice, and the details are seeds. Ideas about small moments can be called seed ideas.</w:t>
            </w:r>
          </w:p>
          <w:p w14:paraId="68D1EFA3" w14:textId="460C494A" w:rsidR="00F0355E" w:rsidRPr="009940E7" w:rsidRDefault="00F0355E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9940E7">
              <w:t>To confirm that students understand, ask, "What is a personal narrative?"</w:t>
            </w:r>
          </w:p>
          <w:p w14:paraId="1F5ADEDC" w14:textId="77777777" w:rsidR="003C1E9B" w:rsidRPr="009940E7" w:rsidRDefault="003C1E9B" w:rsidP="00A832CB">
            <w:pPr>
              <w:pStyle w:val="Heading2"/>
              <w:rPr>
                <w:b/>
                <w:bCs/>
              </w:rPr>
            </w:pPr>
          </w:p>
          <w:p w14:paraId="1984C488" w14:textId="7DBC8B05" w:rsidR="003C1E9B" w:rsidRPr="009940E7" w:rsidRDefault="003C1E9B" w:rsidP="003C1E9B"/>
          <w:p w14:paraId="541782F1" w14:textId="2BEDECEC" w:rsidR="003C1E9B" w:rsidRPr="009940E7" w:rsidRDefault="003C1E9B" w:rsidP="003C1E9B">
            <w:pPr>
              <w:pStyle w:val="Heading1"/>
              <w:rPr>
                <w:sz w:val="18"/>
                <w:szCs w:val="18"/>
              </w:rPr>
            </w:pPr>
            <w:r w:rsidRPr="009940E7">
              <w:rPr>
                <w:sz w:val="18"/>
                <w:szCs w:val="18"/>
              </w:rPr>
              <w:lastRenderedPageBreak/>
              <w:t>Guide</w:t>
            </w:r>
            <w:r w:rsidR="0070011A" w:rsidRPr="009940E7">
              <w:rPr>
                <w:sz w:val="18"/>
                <w:szCs w:val="18"/>
              </w:rPr>
              <w:t>d Practice</w:t>
            </w:r>
          </w:p>
          <w:p w14:paraId="25072A33" w14:textId="6A5782FD" w:rsidR="003C1E9B" w:rsidRPr="009940E7" w:rsidRDefault="003C1E9B" w:rsidP="003C1E9B">
            <w:pPr>
              <w:rPr>
                <w:b/>
              </w:rPr>
            </w:pPr>
            <w:r w:rsidRPr="009940E7">
              <w:rPr>
                <w:b/>
              </w:rPr>
              <w:t xml:space="preserve">Day </w:t>
            </w:r>
            <w:r w:rsidR="002C4F5D" w:rsidRPr="009940E7">
              <w:rPr>
                <w:b/>
              </w:rPr>
              <w:t>4</w:t>
            </w:r>
            <w:r w:rsidRPr="009940E7">
              <w:rPr>
                <w:b/>
              </w:rPr>
              <w:t xml:space="preserve">/ Lesson </w:t>
            </w:r>
            <w:r w:rsidR="002C4F5D" w:rsidRPr="009940E7">
              <w:rPr>
                <w:b/>
              </w:rPr>
              <w:t>4</w:t>
            </w:r>
            <w:r w:rsidRPr="009940E7">
              <w:rPr>
                <w:b/>
              </w:rPr>
              <w:t>: 15 Mins</w:t>
            </w:r>
          </w:p>
          <w:p w14:paraId="39332DDE" w14:textId="77777777" w:rsidR="003E212B" w:rsidRPr="009940E7" w:rsidRDefault="003E212B" w:rsidP="003E212B">
            <w:pPr>
              <w:pStyle w:val="ListParagraph"/>
              <w:numPr>
                <w:ilvl w:val="0"/>
                <w:numId w:val="44"/>
              </w:numPr>
              <w:ind w:left="30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9940E7">
              <w:t xml:space="preserve">Tell the class that you wrote out your personal narrative, but you forgot to include dialogue. </w:t>
            </w:r>
          </w:p>
          <w:p w14:paraId="18E372CC" w14:textId="77777777" w:rsidR="001908D4" w:rsidRPr="001908D4" w:rsidRDefault="003E212B" w:rsidP="003E212B">
            <w:pPr>
              <w:pStyle w:val="ListParagraph"/>
              <w:numPr>
                <w:ilvl w:val="0"/>
                <w:numId w:val="44"/>
              </w:numPr>
              <w:ind w:left="30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9940E7">
              <w:t xml:space="preserve">Ask them to help you add dialogue throughout the story. </w:t>
            </w:r>
          </w:p>
          <w:p w14:paraId="5576DBE3" w14:textId="3FC7E016" w:rsidR="003E212B" w:rsidRPr="009940E7" w:rsidRDefault="003E212B" w:rsidP="003E212B">
            <w:pPr>
              <w:pStyle w:val="ListParagraph"/>
              <w:numPr>
                <w:ilvl w:val="0"/>
                <w:numId w:val="44"/>
              </w:numPr>
              <w:ind w:left="30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9940E7">
              <w:t xml:space="preserve">Use </w:t>
            </w:r>
            <w:r w:rsidR="001908D4">
              <w:t>an</w:t>
            </w:r>
            <w:r w:rsidRPr="009940E7">
              <w:t xml:space="preserve"> example narrative</w:t>
            </w:r>
            <w:r w:rsidR="001908D4">
              <w:t>.</w:t>
            </w:r>
            <w:r w:rsidRPr="009940E7">
              <w:t xml:space="preserve"> </w:t>
            </w:r>
          </w:p>
          <w:p w14:paraId="101EE659" w14:textId="77777777" w:rsidR="001014C0" w:rsidRPr="009940E7" w:rsidRDefault="003E212B" w:rsidP="003E212B">
            <w:pPr>
              <w:pStyle w:val="ListParagraph"/>
              <w:numPr>
                <w:ilvl w:val="0"/>
                <w:numId w:val="44"/>
              </w:numPr>
              <w:ind w:left="30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9940E7">
              <w:t xml:space="preserve">Call on students to help add dialogue to this story in order to let the readers know what the author was thinking, feeling, and to better capture the audience. </w:t>
            </w:r>
          </w:p>
          <w:p w14:paraId="61F3BE49" w14:textId="77777777" w:rsidR="001014C0" w:rsidRPr="009940E7" w:rsidRDefault="003E212B" w:rsidP="003E212B">
            <w:pPr>
              <w:pStyle w:val="ListParagraph"/>
              <w:numPr>
                <w:ilvl w:val="0"/>
                <w:numId w:val="44"/>
              </w:numPr>
              <w:ind w:left="30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9940E7">
              <w:t xml:space="preserve">Have the class think about what dialogue they could add that would really show the characters' reactions to the events. </w:t>
            </w:r>
          </w:p>
          <w:p w14:paraId="012DB69B" w14:textId="2A4A8F80" w:rsidR="00287C98" w:rsidRPr="009940E7" w:rsidRDefault="003E212B" w:rsidP="00ED6E50">
            <w:pPr>
              <w:pStyle w:val="ListParagraph"/>
              <w:numPr>
                <w:ilvl w:val="0"/>
                <w:numId w:val="44"/>
              </w:numPr>
              <w:ind w:left="30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9940E7">
              <w:t xml:space="preserve">Ask questions such as, “Where could I add dialogue to let readers know how I was feeling? Where could I add dialogue to let readers understand what I was thinking?” </w:t>
            </w:r>
          </w:p>
        </w:tc>
      </w:tr>
    </w:tbl>
    <w:p w14:paraId="75A246ED" w14:textId="77777777" w:rsidR="00C17E2A" w:rsidRPr="009940E7" w:rsidRDefault="00C17E2A"/>
    <w:sectPr w:rsidR="00C17E2A" w:rsidRPr="009940E7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701D4" w14:textId="77777777" w:rsidR="000F1C5C" w:rsidRDefault="000F1C5C">
      <w:pPr>
        <w:spacing w:before="0" w:after="0" w:line="240" w:lineRule="auto"/>
      </w:pPr>
      <w:r>
        <w:separator/>
      </w:r>
    </w:p>
  </w:endnote>
  <w:endnote w:type="continuationSeparator" w:id="0">
    <w:p w14:paraId="1E863BE0" w14:textId="77777777" w:rsidR="000F1C5C" w:rsidRDefault="000F1C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F5718" w14:textId="77777777" w:rsidR="000F1C5C" w:rsidRDefault="000F1C5C">
      <w:pPr>
        <w:spacing w:before="0" w:after="0" w:line="240" w:lineRule="auto"/>
      </w:pPr>
      <w:r>
        <w:separator/>
      </w:r>
    </w:p>
  </w:footnote>
  <w:footnote w:type="continuationSeparator" w:id="0">
    <w:p w14:paraId="4490EF32" w14:textId="77777777" w:rsidR="000F1C5C" w:rsidRDefault="000F1C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421074E"/>
    <w:multiLevelType w:val="hybridMultilevel"/>
    <w:tmpl w:val="C7488FEA"/>
    <w:lvl w:ilvl="0" w:tplc="F22070F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5727"/>
    <w:multiLevelType w:val="hybridMultilevel"/>
    <w:tmpl w:val="74BE3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43702"/>
    <w:multiLevelType w:val="hybridMultilevel"/>
    <w:tmpl w:val="500096B2"/>
    <w:lvl w:ilvl="0" w:tplc="E2F09D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733E4"/>
    <w:multiLevelType w:val="hybridMultilevel"/>
    <w:tmpl w:val="C98EC764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E69C5"/>
    <w:multiLevelType w:val="hybridMultilevel"/>
    <w:tmpl w:val="EDC2B3BC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B2D7F"/>
    <w:multiLevelType w:val="hybridMultilevel"/>
    <w:tmpl w:val="59DE149E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172DE"/>
    <w:multiLevelType w:val="hybridMultilevel"/>
    <w:tmpl w:val="068EB10E"/>
    <w:lvl w:ilvl="0" w:tplc="F22070F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F1A9F"/>
    <w:multiLevelType w:val="hybridMultilevel"/>
    <w:tmpl w:val="07F81860"/>
    <w:lvl w:ilvl="0" w:tplc="762849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30040"/>
    <w:multiLevelType w:val="hybridMultilevel"/>
    <w:tmpl w:val="B624172A"/>
    <w:lvl w:ilvl="0" w:tplc="0809000F">
      <w:start w:val="1"/>
      <w:numFmt w:val="decimal"/>
      <w:lvlText w:val="%1."/>
      <w:lvlJc w:val="left"/>
      <w:pPr>
        <w:ind w:left="750" w:hanging="360"/>
      </w:p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D751FB2"/>
    <w:multiLevelType w:val="hybridMultilevel"/>
    <w:tmpl w:val="500096B2"/>
    <w:lvl w:ilvl="0" w:tplc="E2F09D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067FA2"/>
    <w:multiLevelType w:val="hybridMultilevel"/>
    <w:tmpl w:val="AB2AF722"/>
    <w:lvl w:ilvl="0" w:tplc="819A89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27EBB"/>
    <w:multiLevelType w:val="hybridMultilevel"/>
    <w:tmpl w:val="4A3A277E"/>
    <w:lvl w:ilvl="0" w:tplc="5494365A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262626" w:themeColor="text1" w:themeTint="D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66436"/>
    <w:multiLevelType w:val="hybridMultilevel"/>
    <w:tmpl w:val="18C49612"/>
    <w:lvl w:ilvl="0" w:tplc="97868E2E">
      <w:numFmt w:val="bullet"/>
      <w:lvlText w:val="-"/>
      <w:lvlJc w:val="left"/>
      <w:pPr>
        <w:ind w:left="75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13A57"/>
    <w:multiLevelType w:val="hybridMultilevel"/>
    <w:tmpl w:val="B624172A"/>
    <w:lvl w:ilvl="0" w:tplc="0809000F">
      <w:start w:val="1"/>
      <w:numFmt w:val="decimal"/>
      <w:lvlText w:val="%1."/>
      <w:lvlJc w:val="left"/>
      <w:pPr>
        <w:ind w:left="750" w:hanging="360"/>
      </w:p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0" w15:restartNumberingAfterBreak="0">
    <w:nsid w:val="56A137FB"/>
    <w:multiLevelType w:val="hybridMultilevel"/>
    <w:tmpl w:val="C620772E"/>
    <w:lvl w:ilvl="0" w:tplc="97868E2E">
      <w:numFmt w:val="bullet"/>
      <w:lvlText w:val="-"/>
      <w:lvlJc w:val="left"/>
      <w:pPr>
        <w:ind w:left="93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1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6756B"/>
    <w:multiLevelType w:val="hybridMultilevel"/>
    <w:tmpl w:val="9C40E58A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063D3"/>
    <w:multiLevelType w:val="hybridMultilevel"/>
    <w:tmpl w:val="E60A89D8"/>
    <w:lvl w:ilvl="0" w:tplc="0809000F">
      <w:start w:val="1"/>
      <w:numFmt w:val="decimal"/>
      <w:lvlText w:val="%1."/>
      <w:lvlJc w:val="left"/>
      <w:pPr>
        <w:ind w:left="750" w:hanging="360"/>
      </w:p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8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47B1C"/>
    <w:multiLevelType w:val="hybridMultilevel"/>
    <w:tmpl w:val="7A686C7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0" w15:restartNumberingAfterBreak="0">
    <w:nsid w:val="75225BB2"/>
    <w:multiLevelType w:val="hybridMultilevel"/>
    <w:tmpl w:val="CE88F25E"/>
    <w:lvl w:ilvl="0" w:tplc="70865994">
      <w:start w:val="7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2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27"/>
  </w:num>
  <w:num w:numId="4">
    <w:abstractNumId w:val="34"/>
  </w:num>
  <w:num w:numId="5">
    <w:abstractNumId w:val="28"/>
  </w:num>
  <w:num w:numId="6">
    <w:abstractNumId w:val="3"/>
  </w:num>
  <w:num w:numId="7">
    <w:abstractNumId w:val="13"/>
  </w:num>
  <w:num w:numId="8">
    <w:abstractNumId w:val="8"/>
  </w:num>
  <w:num w:numId="9">
    <w:abstractNumId w:val="14"/>
  </w:num>
  <w:num w:numId="10">
    <w:abstractNumId w:val="21"/>
  </w:num>
  <w:num w:numId="11">
    <w:abstractNumId w:val="20"/>
  </w:num>
  <w:num w:numId="12">
    <w:abstractNumId w:val="23"/>
  </w:num>
  <w:num w:numId="13">
    <w:abstractNumId w:val="33"/>
  </w:num>
  <w:num w:numId="14">
    <w:abstractNumId w:val="10"/>
  </w:num>
  <w:num w:numId="15">
    <w:abstractNumId w:val="38"/>
  </w:num>
  <w:num w:numId="16">
    <w:abstractNumId w:val="16"/>
  </w:num>
  <w:num w:numId="17">
    <w:abstractNumId w:val="7"/>
  </w:num>
  <w:num w:numId="18">
    <w:abstractNumId w:val="19"/>
  </w:num>
  <w:num w:numId="19">
    <w:abstractNumId w:val="32"/>
  </w:num>
  <w:num w:numId="20">
    <w:abstractNumId w:val="43"/>
  </w:num>
  <w:num w:numId="21">
    <w:abstractNumId w:val="15"/>
  </w:num>
  <w:num w:numId="22">
    <w:abstractNumId w:val="17"/>
  </w:num>
  <w:num w:numId="23">
    <w:abstractNumId w:val="41"/>
  </w:num>
  <w:num w:numId="24">
    <w:abstractNumId w:val="26"/>
  </w:num>
  <w:num w:numId="25">
    <w:abstractNumId w:val="31"/>
  </w:num>
  <w:num w:numId="26">
    <w:abstractNumId w:val="24"/>
  </w:num>
  <w:num w:numId="27">
    <w:abstractNumId w:val="35"/>
  </w:num>
  <w:num w:numId="28">
    <w:abstractNumId w:val="6"/>
  </w:num>
  <w:num w:numId="29">
    <w:abstractNumId w:val="37"/>
  </w:num>
  <w:num w:numId="30">
    <w:abstractNumId w:val="18"/>
  </w:num>
  <w:num w:numId="31">
    <w:abstractNumId w:val="29"/>
  </w:num>
  <w:num w:numId="32">
    <w:abstractNumId w:val="12"/>
  </w:num>
  <w:num w:numId="33">
    <w:abstractNumId w:val="30"/>
  </w:num>
  <w:num w:numId="34">
    <w:abstractNumId w:val="1"/>
  </w:num>
  <w:num w:numId="35">
    <w:abstractNumId w:val="25"/>
  </w:num>
  <w:num w:numId="36">
    <w:abstractNumId w:val="11"/>
  </w:num>
  <w:num w:numId="37">
    <w:abstractNumId w:val="40"/>
  </w:num>
  <w:num w:numId="38">
    <w:abstractNumId w:val="36"/>
  </w:num>
  <w:num w:numId="39">
    <w:abstractNumId w:val="2"/>
  </w:num>
  <w:num w:numId="40">
    <w:abstractNumId w:val="9"/>
  </w:num>
  <w:num w:numId="41">
    <w:abstractNumId w:val="39"/>
  </w:num>
  <w:num w:numId="42">
    <w:abstractNumId w:val="4"/>
  </w:num>
  <w:num w:numId="43">
    <w:abstractNumId w:val="5"/>
  </w:num>
  <w:num w:numId="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33A23"/>
    <w:rsid w:val="0004040F"/>
    <w:rsid w:val="0004502C"/>
    <w:rsid w:val="00050F06"/>
    <w:rsid w:val="000529DC"/>
    <w:rsid w:val="00057084"/>
    <w:rsid w:val="00065A51"/>
    <w:rsid w:val="0007578F"/>
    <w:rsid w:val="000816FF"/>
    <w:rsid w:val="00086101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1C5C"/>
    <w:rsid w:val="000F3C73"/>
    <w:rsid w:val="00100ADB"/>
    <w:rsid w:val="001014C0"/>
    <w:rsid w:val="00110F25"/>
    <w:rsid w:val="00111531"/>
    <w:rsid w:val="00112E4D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08D4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24B1"/>
    <w:rsid w:val="001E6B90"/>
    <w:rsid w:val="001F4D29"/>
    <w:rsid w:val="001F5B63"/>
    <w:rsid w:val="00205412"/>
    <w:rsid w:val="0020622F"/>
    <w:rsid w:val="002065F7"/>
    <w:rsid w:val="00210F3F"/>
    <w:rsid w:val="00211450"/>
    <w:rsid w:val="00211CFF"/>
    <w:rsid w:val="00227208"/>
    <w:rsid w:val="00234570"/>
    <w:rsid w:val="002413A2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C98"/>
    <w:rsid w:val="00287F69"/>
    <w:rsid w:val="002A72AE"/>
    <w:rsid w:val="002A7661"/>
    <w:rsid w:val="002B44A9"/>
    <w:rsid w:val="002B4EEC"/>
    <w:rsid w:val="002B733A"/>
    <w:rsid w:val="002C0925"/>
    <w:rsid w:val="002C4F5D"/>
    <w:rsid w:val="002D3295"/>
    <w:rsid w:val="002D41D0"/>
    <w:rsid w:val="002E11BA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0C64"/>
    <w:rsid w:val="00346000"/>
    <w:rsid w:val="003468F5"/>
    <w:rsid w:val="00350D6F"/>
    <w:rsid w:val="003524BB"/>
    <w:rsid w:val="00364EE2"/>
    <w:rsid w:val="0036513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B7FE4"/>
    <w:rsid w:val="003C0A87"/>
    <w:rsid w:val="003C1E9B"/>
    <w:rsid w:val="003C4CA4"/>
    <w:rsid w:val="003C7DAD"/>
    <w:rsid w:val="003D159E"/>
    <w:rsid w:val="003D30E4"/>
    <w:rsid w:val="003E212B"/>
    <w:rsid w:val="003E4AD7"/>
    <w:rsid w:val="003F4800"/>
    <w:rsid w:val="0040481C"/>
    <w:rsid w:val="004061AF"/>
    <w:rsid w:val="004138FF"/>
    <w:rsid w:val="00417B53"/>
    <w:rsid w:val="00420EFD"/>
    <w:rsid w:val="00421742"/>
    <w:rsid w:val="00422495"/>
    <w:rsid w:val="00425F4D"/>
    <w:rsid w:val="00425F80"/>
    <w:rsid w:val="00430D97"/>
    <w:rsid w:val="00430F59"/>
    <w:rsid w:val="004343E9"/>
    <w:rsid w:val="004353B5"/>
    <w:rsid w:val="00435D38"/>
    <w:rsid w:val="004433CB"/>
    <w:rsid w:val="0044472C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280"/>
    <w:rsid w:val="004B46D3"/>
    <w:rsid w:val="004C316F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0653"/>
    <w:rsid w:val="005A0B9A"/>
    <w:rsid w:val="005A4652"/>
    <w:rsid w:val="005A5D9C"/>
    <w:rsid w:val="005A70D5"/>
    <w:rsid w:val="005B7D58"/>
    <w:rsid w:val="005B7DC0"/>
    <w:rsid w:val="005B7E63"/>
    <w:rsid w:val="005C2512"/>
    <w:rsid w:val="005C3AA1"/>
    <w:rsid w:val="005D27CF"/>
    <w:rsid w:val="005D6F72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2DEB"/>
    <w:rsid w:val="006475CC"/>
    <w:rsid w:val="006513FB"/>
    <w:rsid w:val="006571A4"/>
    <w:rsid w:val="00660369"/>
    <w:rsid w:val="00667D6F"/>
    <w:rsid w:val="00675B73"/>
    <w:rsid w:val="00677486"/>
    <w:rsid w:val="00686B1E"/>
    <w:rsid w:val="00697CD8"/>
    <w:rsid w:val="006A2F1C"/>
    <w:rsid w:val="006A5952"/>
    <w:rsid w:val="006B19E5"/>
    <w:rsid w:val="006B3200"/>
    <w:rsid w:val="006B571A"/>
    <w:rsid w:val="006C15A4"/>
    <w:rsid w:val="006C2F42"/>
    <w:rsid w:val="006D337A"/>
    <w:rsid w:val="006E5FDC"/>
    <w:rsid w:val="006E7F4B"/>
    <w:rsid w:val="006F0615"/>
    <w:rsid w:val="006F0813"/>
    <w:rsid w:val="006F5DC7"/>
    <w:rsid w:val="006F7C39"/>
    <w:rsid w:val="006F7E46"/>
    <w:rsid w:val="0070011A"/>
    <w:rsid w:val="0070141C"/>
    <w:rsid w:val="007022D0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2077"/>
    <w:rsid w:val="00773C70"/>
    <w:rsid w:val="0077668C"/>
    <w:rsid w:val="00777637"/>
    <w:rsid w:val="00780730"/>
    <w:rsid w:val="0078211E"/>
    <w:rsid w:val="0078309D"/>
    <w:rsid w:val="00786B8E"/>
    <w:rsid w:val="00791E09"/>
    <w:rsid w:val="007A5B16"/>
    <w:rsid w:val="007C31C8"/>
    <w:rsid w:val="007D408B"/>
    <w:rsid w:val="007E5E02"/>
    <w:rsid w:val="007F09DA"/>
    <w:rsid w:val="007F163A"/>
    <w:rsid w:val="007F178D"/>
    <w:rsid w:val="007F30FD"/>
    <w:rsid w:val="007F4FCC"/>
    <w:rsid w:val="007F65A3"/>
    <w:rsid w:val="008031C7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C0545"/>
    <w:rsid w:val="008D02F2"/>
    <w:rsid w:val="008D7395"/>
    <w:rsid w:val="008D7836"/>
    <w:rsid w:val="008E20D2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49C8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0E7"/>
    <w:rsid w:val="00994216"/>
    <w:rsid w:val="0099718C"/>
    <w:rsid w:val="009A04CA"/>
    <w:rsid w:val="009A4BA1"/>
    <w:rsid w:val="009B425F"/>
    <w:rsid w:val="009D155F"/>
    <w:rsid w:val="009D30C4"/>
    <w:rsid w:val="009D5198"/>
    <w:rsid w:val="009D72E5"/>
    <w:rsid w:val="009E08FF"/>
    <w:rsid w:val="009E61B2"/>
    <w:rsid w:val="009F7C60"/>
    <w:rsid w:val="00A0116B"/>
    <w:rsid w:val="00A027CF"/>
    <w:rsid w:val="00A0413F"/>
    <w:rsid w:val="00A1735C"/>
    <w:rsid w:val="00A25094"/>
    <w:rsid w:val="00A36130"/>
    <w:rsid w:val="00A367FF"/>
    <w:rsid w:val="00A37E88"/>
    <w:rsid w:val="00A50553"/>
    <w:rsid w:val="00A523D2"/>
    <w:rsid w:val="00A71E70"/>
    <w:rsid w:val="00A74FCC"/>
    <w:rsid w:val="00A82696"/>
    <w:rsid w:val="00A832CB"/>
    <w:rsid w:val="00A85D55"/>
    <w:rsid w:val="00A94C69"/>
    <w:rsid w:val="00A953B4"/>
    <w:rsid w:val="00AB0656"/>
    <w:rsid w:val="00AB565D"/>
    <w:rsid w:val="00AC63A2"/>
    <w:rsid w:val="00AD171D"/>
    <w:rsid w:val="00AD5265"/>
    <w:rsid w:val="00AD6AD0"/>
    <w:rsid w:val="00AE1580"/>
    <w:rsid w:val="00AE2FC3"/>
    <w:rsid w:val="00AF3137"/>
    <w:rsid w:val="00AF47E1"/>
    <w:rsid w:val="00AF69C0"/>
    <w:rsid w:val="00B02EA6"/>
    <w:rsid w:val="00B03B1D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021F"/>
    <w:rsid w:val="00BD430C"/>
    <w:rsid w:val="00BD5017"/>
    <w:rsid w:val="00BE0043"/>
    <w:rsid w:val="00BF0E60"/>
    <w:rsid w:val="00BF1083"/>
    <w:rsid w:val="00BF1D3C"/>
    <w:rsid w:val="00BF2080"/>
    <w:rsid w:val="00BF3180"/>
    <w:rsid w:val="00C02188"/>
    <w:rsid w:val="00C03799"/>
    <w:rsid w:val="00C12DD5"/>
    <w:rsid w:val="00C136D0"/>
    <w:rsid w:val="00C14EF9"/>
    <w:rsid w:val="00C17E2A"/>
    <w:rsid w:val="00C20C1E"/>
    <w:rsid w:val="00C24A10"/>
    <w:rsid w:val="00C27152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151F"/>
    <w:rsid w:val="00CE56FD"/>
    <w:rsid w:val="00CE5B35"/>
    <w:rsid w:val="00CF331A"/>
    <w:rsid w:val="00CF4D19"/>
    <w:rsid w:val="00D00227"/>
    <w:rsid w:val="00D12602"/>
    <w:rsid w:val="00D15101"/>
    <w:rsid w:val="00D15CAA"/>
    <w:rsid w:val="00D17E02"/>
    <w:rsid w:val="00D2109C"/>
    <w:rsid w:val="00D27DC3"/>
    <w:rsid w:val="00D329A0"/>
    <w:rsid w:val="00D3577C"/>
    <w:rsid w:val="00D375F4"/>
    <w:rsid w:val="00D43AC0"/>
    <w:rsid w:val="00D45F13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043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45422"/>
    <w:rsid w:val="00E53746"/>
    <w:rsid w:val="00E550F7"/>
    <w:rsid w:val="00E601B6"/>
    <w:rsid w:val="00E601FC"/>
    <w:rsid w:val="00E80C06"/>
    <w:rsid w:val="00E84F61"/>
    <w:rsid w:val="00E85536"/>
    <w:rsid w:val="00E86EA5"/>
    <w:rsid w:val="00E86F8A"/>
    <w:rsid w:val="00E923AB"/>
    <w:rsid w:val="00E957B5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D6E50"/>
    <w:rsid w:val="00EE497B"/>
    <w:rsid w:val="00EF0198"/>
    <w:rsid w:val="00EF7436"/>
    <w:rsid w:val="00F0355E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61CC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1555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s/narrative-writing/" TargetMode="External"/><Relationship Id="rId13" Type="http://schemas.openxmlformats.org/officeDocument/2006/relationships/hyperlink" Target="https://www.education.com/lesson-plans/narrative-writin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/narrative-prewriting-activities/" TargetMode="External"/><Relationship Id="rId17" Type="http://schemas.openxmlformats.org/officeDocument/2006/relationships/hyperlink" Target="https://www.education.com/lesson-plan/narrative-prewriting-activiti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ghthubeducation.com/middle-school-english-lessons/35236-teaching-students-to-write-narrative-essay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ghthubeducation.com/middle-school-english-lessons/35236-teaching-students-to-write-narrative-essay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acher.org/lesson-plan/writing-narratives/" TargetMode="External"/><Relationship Id="rId10" Type="http://schemas.openxmlformats.org/officeDocument/2006/relationships/hyperlink" Target="https://www.teacher.org/lesson-plan/writing-narrative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exploring-the-narrative/" TargetMode="External"/><Relationship Id="rId14" Type="http://schemas.openxmlformats.org/officeDocument/2006/relationships/hyperlink" Target="https://www.education.com/lesson-plan/exploring-the-narrative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25FC9"/>
    <w:rsid w:val="004A008E"/>
    <w:rsid w:val="004E1DB9"/>
    <w:rsid w:val="0050187F"/>
    <w:rsid w:val="005062E0"/>
    <w:rsid w:val="0050760F"/>
    <w:rsid w:val="00535B41"/>
    <w:rsid w:val="00571A20"/>
    <w:rsid w:val="00590FC5"/>
    <w:rsid w:val="005D1C96"/>
    <w:rsid w:val="005E6E71"/>
    <w:rsid w:val="006814AC"/>
    <w:rsid w:val="006F76D7"/>
    <w:rsid w:val="00713551"/>
    <w:rsid w:val="00805105"/>
    <w:rsid w:val="00816166"/>
    <w:rsid w:val="00836926"/>
    <w:rsid w:val="00957041"/>
    <w:rsid w:val="009A172F"/>
    <w:rsid w:val="009D2491"/>
    <w:rsid w:val="00A20224"/>
    <w:rsid w:val="00A50CC6"/>
    <w:rsid w:val="00AB2F7D"/>
    <w:rsid w:val="00AB37F5"/>
    <w:rsid w:val="00AC6A43"/>
    <w:rsid w:val="00B67D1F"/>
    <w:rsid w:val="00C87D32"/>
    <w:rsid w:val="00C93DC1"/>
    <w:rsid w:val="00C955C5"/>
    <w:rsid w:val="00D417B5"/>
    <w:rsid w:val="00D92979"/>
    <w:rsid w:val="00DE19D7"/>
    <w:rsid w:val="00E17671"/>
    <w:rsid w:val="00EB30E9"/>
    <w:rsid w:val="00F07EE3"/>
    <w:rsid w:val="00F419FB"/>
    <w:rsid w:val="00F5606D"/>
    <w:rsid w:val="00F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76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19</cp:revision>
  <dcterms:created xsi:type="dcterms:W3CDTF">2019-06-05T14:22:00Z</dcterms:created>
  <dcterms:modified xsi:type="dcterms:W3CDTF">2019-06-23T03:28:00Z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