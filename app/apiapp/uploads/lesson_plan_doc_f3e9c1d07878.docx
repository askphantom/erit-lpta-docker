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369ADB4" w:rsidR="00C17E2A" w:rsidRPr="009260D0" w:rsidRDefault="00276628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writing text or email messages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33DA2BD8" w:rsidR="00C17E2A" w:rsidRDefault="00DC0350">
                <w:pPr>
                  <w:pStyle w:val="Date"/>
                </w:pPr>
                <w:r>
                  <w:t>7.29.2019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7090D82" w14:textId="77777777" w:rsidR="00276628" w:rsidRDefault="005470EF" w:rsidP="00276628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to </w:t>
            </w:r>
            <w:r w:rsidR="00054F58">
              <w:t xml:space="preserve">about </w:t>
            </w:r>
            <w:r w:rsidR="000711D3">
              <w:t xml:space="preserve">writing </w:t>
            </w:r>
            <w:r w:rsidR="00276628">
              <w:t>text/email messages</w:t>
            </w:r>
          </w:p>
          <w:p w14:paraId="458BD9FD" w14:textId="73C25CAF" w:rsidR="00276628" w:rsidRPr="007E1C48" w:rsidRDefault="00276628" w:rsidP="00276628">
            <w:pPr>
              <w:pStyle w:val="ListParagraph"/>
              <w:numPr>
                <w:ilvl w:val="0"/>
                <w:numId w:val="2"/>
              </w:numPr>
            </w:pPr>
            <w:r>
              <w:t xml:space="preserve">understanding text message abbreviations 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383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93EED2B" w14:textId="43A29E56" w:rsidR="00372D54" w:rsidRDefault="00372D54" w:rsidP="009F1CF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Interactive Whiteboard</w:t>
                                  </w:r>
                                </w:p>
                                <w:p w14:paraId="50A13151" w14:textId="4E1DE085" w:rsidR="007D431F" w:rsidRDefault="007D431F" w:rsidP="009F1CF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3407C7">
                                    <w:rPr>
                                      <w:rFonts w:eastAsiaTheme="majorEastAsia"/>
                                    </w:rPr>
                                    <w:t>Net Lingo’s Top 50 Popular Text Term</w:t>
                                  </w:r>
                                </w:p>
                                <w:p w14:paraId="1D8619A8" w14:textId="58E71B08" w:rsidR="00372D54" w:rsidRPr="003D1E97" w:rsidRDefault="00372D54" w:rsidP="003D1E97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372D54">
                                    <w:rPr>
                                      <w:lang w:val="en-GB"/>
                                    </w:rPr>
                                    <w:t>a data projector with a keyboard and mou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se, or individual computer</w:t>
                                  </w:r>
                                  <w:r w:rsidR="003D1E97">
                                    <w:rPr>
                                      <w:lang w:val="en-GB"/>
                                    </w:rPr>
                                    <w:t>s</w:t>
                                  </w:r>
                                </w:p>
                                <w:p w14:paraId="4BE61749" w14:textId="39D434F2" w:rsidR="00EA3A1A" w:rsidRPr="00785D28" w:rsidRDefault="00EA3A1A" w:rsidP="00372D5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360"/>
                                    </w:tabs>
                                    <w:ind w:left="167" w:hanging="101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86D90AF" w14:textId="77777777" w:rsidR="001D202F" w:rsidRDefault="006352CB" w:rsidP="001D202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1D202F">
                                      <w:rPr>
                                        <w:rStyle w:val="Hyperlink"/>
                                      </w:rPr>
                                      <w:t>https://www.google.com/search?q=lesson+plan+on+writing+text+messaging&amp;oq=lesson+plan+on+writing+text+messages&amp;aqs=chrome.1.69i57j33.22593j1j9&amp;sourceid=chrome&amp;ie=UTF-8</w:t>
                                    </w:r>
                                  </w:hyperlink>
                                </w:p>
                                <w:p w14:paraId="1E547AB8" w14:textId="77777777" w:rsidR="001D202F" w:rsidRDefault="006352CB" w:rsidP="001D202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D202F">
                                      <w:rPr>
                                        <w:rStyle w:val="Hyperlink"/>
                                      </w:rPr>
                                      <w:t>https://d3upxwx9bggvi1.cloudfront.net/ela/supplemental-resources/ALL_Introduction_to_Text_Message.pdf</w:t>
                                    </w:r>
                                  </w:hyperlink>
                                </w:p>
                                <w:p w14:paraId="29F4A31C" w14:textId="77777777" w:rsidR="001D202F" w:rsidRDefault="006352CB" w:rsidP="001D202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1D202F">
                                      <w:rPr>
                                        <w:rStyle w:val="Hyperlink"/>
                                      </w:rPr>
                                      <w:t>https://www.teachingenglish.org.uk/sites/teacheng/files/Texting_plan.pdf</w:t>
                                    </w:r>
                                  </w:hyperlink>
                                </w:p>
                                <w:p w14:paraId="292240D7" w14:textId="77777777" w:rsidR="001D202F" w:rsidRDefault="006352CB" w:rsidP="001D202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1D202F">
                                      <w:rPr>
                                        <w:rStyle w:val="Hyperlink"/>
                                      </w:rPr>
                                      <w:t>https://esol.britishcouncil.org/content/teachers/lessons-and-activities/teaching-beginners/writing-text-message</w:t>
                                    </w:r>
                                  </w:hyperlink>
                                </w:p>
                                <w:p w14:paraId="221E3F84" w14:textId="77777777" w:rsidR="001D202F" w:rsidRPr="00E44494" w:rsidRDefault="006352CB" w:rsidP="001D202F">
                                  <w:pPr>
                                    <w:pStyle w:val="ListBullet"/>
                                    <w:rPr>
                                      <w:color w:val="0000FF"/>
                                      <w:u w:val="single"/>
                                    </w:rPr>
                                  </w:pPr>
                                  <w:hyperlink r:id="rId12" w:history="1">
                                    <w:r w:rsidR="001D202F">
                                      <w:rPr>
                                        <w:rStyle w:val="Hyperlink"/>
                                      </w:rPr>
                                      <w:t>https://breakingnewsenglish.com/1212/121205-text_messaging.html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383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93EED2B" w14:textId="43A29E56" w:rsidR="00372D54" w:rsidRDefault="00372D54" w:rsidP="009F1CF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Interactive Whiteboard</w:t>
                            </w:r>
                          </w:p>
                          <w:p w14:paraId="50A13151" w14:textId="4E1DE085" w:rsidR="007D431F" w:rsidRDefault="007D431F" w:rsidP="009F1CF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3407C7">
                              <w:rPr>
                                <w:rFonts w:eastAsiaTheme="majorEastAsia"/>
                              </w:rPr>
                              <w:t>Net Lingo’s Top 50 Popular Text Term</w:t>
                            </w:r>
                          </w:p>
                          <w:p w14:paraId="1D8619A8" w14:textId="58E71B08" w:rsidR="00372D54" w:rsidRPr="003D1E97" w:rsidRDefault="00372D54" w:rsidP="003D1E97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372D54">
                              <w:rPr>
                                <w:lang w:val="en-GB"/>
                              </w:rPr>
                              <w:t>a data projector with a keyboard and mou</w:t>
                            </w:r>
                            <w:r>
                              <w:rPr>
                                <w:lang w:val="en-GB"/>
                              </w:rPr>
                              <w:t>se, or individual computer</w:t>
                            </w:r>
                            <w:r w:rsidR="003D1E97">
                              <w:rPr>
                                <w:lang w:val="en-GB"/>
                              </w:rPr>
                              <w:t>s</w:t>
                            </w:r>
                          </w:p>
                          <w:p w14:paraId="4BE61749" w14:textId="39D434F2" w:rsidR="00EA3A1A" w:rsidRPr="00785D28" w:rsidRDefault="00EA3A1A" w:rsidP="00372D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="167" w:hanging="101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86D90AF" w14:textId="77777777" w:rsidR="001D202F" w:rsidRDefault="006352CB" w:rsidP="001D202F">
                            <w:pPr>
                              <w:pStyle w:val="ListBullet"/>
                            </w:pPr>
                            <w:hyperlink r:id="rId13" w:history="1">
                              <w:r w:rsidR="001D202F">
                                <w:rPr>
                                  <w:rStyle w:val="Hyperlink"/>
                                </w:rPr>
                                <w:t>https://www.google.com/search?q=lesson+plan+on+writing+text+messaging&amp;oq=lesson+plan+on+writing+text+messages&amp;aqs=chrome.1.69i57j33.22593j1j9&amp;sourceid=chrome&amp;ie=UTF-8</w:t>
                              </w:r>
                            </w:hyperlink>
                          </w:p>
                          <w:p w14:paraId="1E547AB8" w14:textId="77777777" w:rsidR="001D202F" w:rsidRDefault="006352CB" w:rsidP="001D202F">
                            <w:pPr>
                              <w:pStyle w:val="ListBullet"/>
                            </w:pPr>
                            <w:hyperlink r:id="rId14" w:history="1">
                              <w:r w:rsidR="001D202F">
                                <w:rPr>
                                  <w:rStyle w:val="Hyperlink"/>
                                </w:rPr>
                                <w:t>https://d3upxwx9bggvi1.cloudfront.net/ela/supplemental-resources/ALL_Introduction_to_Text_Message.pdf</w:t>
                              </w:r>
                            </w:hyperlink>
                          </w:p>
                          <w:p w14:paraId="29F4A31C" w14:textId="77777777" w:rsidR="001D202F" w:rsidRDefault="006352CB" w:rsidP="001D202F">
                            <w:pPr>
                              <w:pStyle w:val="ListBullet"/>
                            </w:pPr>
                            <w:hyperlink r:id="rId15" w:history="1">
                              <w:r w:rsidR="001D202F">
                                <w:rPr>
                                  <w:rStyle w:val="Hyperlink"/>
                                </w:rPr>
                                <w:t>https://www.teachingenglish.org.uk/sites/teacheng/files/Texting_plan.pdf</w:t>
                              </w:r>
                            </w:hyperlink>
                          </w:p>
                          <w:p w14:paraId="292240D7" w14:textId="77777777" w:rsidR="001D202F" w:rsidRDefault="006352CB" w:rsidP="001D202F">
                            <w:pPr>
                              <w:pStyle w:val="ListBullet"/>
                            </w:pPr>
                            <w:hyperlink r:id="rId16" w:history="1">
                              <w:r w:rsidR="001D202F">
                                <w:rPr>
                                  <w:rStyle w:val="Hyperlink"/>
                                </w:rPr>
                                <w:t>https://esol.britishcouncil.org/content/teachers/lessons-and-activities/teaching-beginners/writing-text-message</w:t>
                              </w:r>
                            </w:hyperlink>
                          </w:p>
                          <w:p w14:paraId="221E3F84" w14:textId="77777777" w:rsidR="001D202F" w:rsidRPr="00E44494" w:rsidRDefault="006352CB" w:rsidP="001D202F">
                            <w:pPr>
                              <w:pStyle w:val="ListBullet"/>
                              <w:rPr>
                                <w:color w:val="0000FF"/>
                                <w:u w:val="single"/>
                              </w:rPr>
                            </w:pPr>
                            <w:hyperlink r:id="rId17" w:history="1">
                              <w:r w:rsidR="001D202F">
                                <w:rPr>
                                  <w:rStyle w:val="Hyperlink"/>
                                </w:rPr>
                                <w:t>https://breakingnewsenglish.com/1212/121205-text_messaging.html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3CBC4352" w14:textId="78CDCC82" w:rsidR="00646AB9" w:rsidRPr="00646AB9" w:rsidRDefault="00646AB9" w:rsidP="009F1CFD">
            <w:pPr>
              <w:pStyle w:val="ListBullet"/>
              <w:numPr>
                <w:ilvl w:val="0"/>
                <w:numId w:val="12"/>
              </w:numPr>
              <w:ind w:left="180" w:hanging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t xml:space="preserve">understand text message abbreviations </w:t>
            </w:r>
          </w:p>
          <w:p w14:paraId="4C201EDC" w14:textId="7F039931" w:rsidR="00646AB9" w:rsidRPr="00646AB9" w:rsidRDefault="00646AB9" w:rsidP="009F1CFD">
            <w:pPr>
              <w:pStyle w:val="ListBullet"/>
              <w:numPr>
                <w:ilvl w:val="0"/>
                <w:numId w:val="12"/>
              </w:numPr>
              <w:ind w:left="180" w:hanging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t>develop reading skills</w:t>
            </w:r>
          </w:p>
          <w:p w14:paraId="06EE1F79" w14:textId="3FB4E5E7" w:rsidR="00D419D1" w:rsidRDefault="00646AB9" w:rsidP="009F1CFD">
            <w:pPr>
              <w:pStyle w:val="ListBullet"/>
              <w:numPr>
                <w:ilvl w:val="0"/>
                <w:numId w:val="12"/>
              </w:numPr>
              <w:ind w:left="180" w:hanging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t xml:space="preserve">develop speaking and listening skills </w:t>
            </w:r>
          </w:p>
          <w:p w14:paraId="54E766FC" w14:textId="3C363723" w:rsidR="00D914D8" w:rsidRPr="00D419D1" w:rsidRDefault="00D914D8" w:rsidP="00D419D1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419D1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4AF344E" w14:textId="39BCA12E" w:rsidR="009A7864" w:rsidRPr="009A7864" w:rsidRDefault="00EA2DDA" w:rsidP="009F1CFD">
            <w:pPr>
              <w:pStyle w:val="ListParagraph"/>
              <w:numPr>
                <w:ilvl w:val="0"/>
                <w:numId w:val="5"/>
              </w:numPr>
              <w:ind w:left="180" w:hanging="180"/>
              <w:outlineLvl w:val="1"/>
              <w:rPr>
                <w:lang w:val="en-GB"/>
              </w:rPr>
            </w:pPr>
            <w:r>
              <w:rPr>
                <w:lang w:val="en-GB"/>
              </w:rPr>
              <w:t>review the text messages written by each students</w:t>
            </w:r>
          </w:p>
          <w:p w14:paraId="407653F3" w14:textId="26D9497C" w:rsidR="009A7864" w:rsidRPr="009A7864" w:rsidRDefault="00EA2DDA" w:rsidP="009F1CFD">
            <w:pPr>
              <w:pStyle w:val="ListParagraph"/>
              <w:numPr>
                <w:ilvl w:val="0"/>
                <w:numId w:val="5"/>
              </w:numPr>
              <w:ind w:left="180" w:hanging="180"/>
              <w:outlineLvl w:val="1"/>
              <w:rPr>
                <w:lang w:val="en-GB"/>
              </w:rPr>
            </w:pPr>
            <w:r>
              <w:rPr>
                <w:lang w:val="en-GB"/>
              </w:rPr>
              <w:t>assess students using a list of abbreviations written</w:t>
            </w: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02CB6B7A" w14:textId="1088D11A" w:rsidR="001D4D95" w:rsidRDefault="00C00C0D" w:rsidP="001D4D95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9A7864">
              <w:t xml:space="preserve">Review </w:t>
            </w:r>
            <w:r w:rsidR="00EA2DDA">
              <w:t>some of the vocabularies used for text messages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0E8376D2" w14:textId="77777777" w:rsidR="00DF23B9" w:rsidRDefault="00DF23B9" w:rsidP="009F1CFD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DF23B9">
              <w:rPr>
                <w:lang w:val="en-GB"/>
              </w:rPr>
              <w:t>Find out how many</w:t>
            </w:r>
            <w:r>
              <w:rPr>
                <w:lang w:val="en-GB"/>
              </w:rPr>
              <w:t xml:space="preserve"> learners have a mobile phone</w:t>
            </w:r>
          </w:p>
          <w:p w14:paraId="7BDE1C8E" w14:textId="77777777" w:rsidR="00DF23B9" w:rsidRDefault="00DF23B9" w:rsidP="009F1CFD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DF23B9">
              <w:rPr>
                <w:lang w:val="en-GB"/>
              </w:rPr>
              <w:t>Tell learners to take out their mobiles and check they are on silent mode or switched o</w:t>
            </w:r>
            <w:r>
              <w:rPr>
                <w:lang w:val="en-GB"/>
              </w:rPr>
              <w:t>ff (according to class rules)</w:t>
            </w:r>
          </w:p>
          <w:p w14:paraId="47BD26C7" w14:textId="77777777" w:rsidR="00DF23B9" w:rsidRDefault="00DF23B9" w:rsidP="009F1CFD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DF23B9">
              <w:rPr>
                <w:lang w:val="en-GB"/>
              </w:rPr>
              <w:t xml:space="preserve">Ask learners, ‘Do you send text messages?’, ‘Who do you send them to?’, and finally, ‘Do </w:t>
            </w:r>
            <w:r>
              <w:rPr>
                <w:lang w:val="en-GB"/>
              </w:rPr>
              <w:t>you send texts in English?’</w:t>
            </w:r>
          </w:p>
          <w:p w14:paraId="7B492EB7" w14:textId="2D4CE609" w:rsidR="00DF23B9" w:rsidRDefault="00EA2DDA" w:rsidP="009F1CFD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lang w:val="en-GB"/>
              </w:rPr>
            </w:pPr>
            <w:r w:rsidRPr="00DF23B9">
              <w:rPr>
                <w:lang w:val="en-GB"/>
              </w:rPr>
              <w:t xml:space="preserve">Tell </w:t>
            </w:r>
            <w:r w:rsidR="00DF23B9" w:rsidRPr="00DF23B9">
              <w:rPr>
                <w:lang w:val="en-GB"/>
              </w:rPr>
              <w:t xml:space="preserve">learners that this lesson is </w:t>
            </w:r>
            <w:r w:rsidR="00DF23B9">
              <w:rPr>
                <w:lang w:val="en-GB"/>
              </w:rPr>
              <w:t xml:space="preserve">about writing a text message  </w:t>
            </w:r>
          </w:p>
          <w:p w14:paraId="07BC48A1" w14:textId="277589ED" w:rsidR="00E87D54" w:rsidRDefault="00E87D54" w:rsidP="00E87D54"/>
          <w:p w14:paraId="54289A7D" w14:textId="77777777" w:rsidR="005E524C" w:rsidRPr="007E1C48" w:rsidRDefault="005E524C" w:rsidP="005E524C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34BB8A52" w14:textId="6FC43B2E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337C54">
              <w:rPr>
                <w:b/>
              </w:rPr>
              <w:t>: 20</w:t>
            </w:r>
            <w:r w:rsidRPr="007E1C48">
              <w:rPr>
                <w:b/>
              </w:rPr>
              <w:t xml:space="preserve"> Mins</w:t>
            </w:r>
          </w:p>
          <w:p w14:paraId="19B64E9F" w14:textId="0F94364E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>T</w:t>
            </w:r>
            <w:r>
              <w:rPr>
                <w:rFonts w:eastAsiaTheme="majorEastAsia"/>
              </w:rPr>
              <w:t>ell them t</w:t>
            </w:r>
            <w:r w:rsidRPr="003407C7">
              <w:rPr>
                <w:rFonts w:eastAsiaTheme="majorEastAsia"/>
              </w:rPr>
              <w:t>he way we write our text messages is completely differ</w:t>
            </w:r>
            <w:r>
              <w:rPr>
                <w:rFonts w:eastAsiaTheme="majorEastAsia"/>
              </w:rPr>
              <w:t>ent from the way we write essays</w:t>
            </w:r>
            <w:r w:rsidRPr="003407C7">
              <w:rPr>
                <w:rFonts w:eastAsiaTheme="majorEastAsia"/>
              </w:rPr>
              <w:t xml:space="preserve">. </w:t>
            </w:r>
          </w:p>
          <w:p w14:paraId="01F2F3A5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 xml:space="preserve">Tell them Text speak is a language in itself. </w:t>
            </w:r>
          </w:p>
          <w:p w14:paraId="6079B829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>Tel them that’s why they should arm themselves with the knowledge and vocabulary they need to navigate this type of communication.</w:t>
            </w:r>
          </w:p>
          <w:p w14:paraId="389AF814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 xml:space="preserve">Start by giving a vocabulary lesson on texting lingo and acronyms. </w:t>
            </w:r>
          </w:p>
          <w:p w14:paraId="2C2BF96C" w14:textId="647686E2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lastRenderedPageBreak/>
              <w:t>You can use Net Lingo’s Top 50 Popular Text Terms to get started</w:t>
            </w:r>
            <w:r w:rsidR="001216E0">
              <w:rPr>
                <w:rFonts w:eastAsiaTheme="majorEastAsia"/>
              </w:rPr>
              <w:t xml:space="preserve"> or others</w:t>
            </w:r>
            <w:r w:rsidRPr="003407C7">
              <w:rPr>
                <w:rFonts w:eastAsiaTheme="majorEastAsia"/>
              </w:rPr>
              <w:t xml:space="preserve">. </w:t>
            </w:r>
          </w:p>
          <w:p w14:paraId="2E0C7C20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>Simply ask students to guess the meaning of each word.</w:t>
            </w:r>
          </w:p>
          <w:p w14:paraId="3002B3F0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 xml:space="preserve">You don’t need to create any materials yourself. </w:t>
            </w:r>
          </w:p>
          <w:p w14:paraId="290B4A13" w14:textId="77777777" w:rsid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3407C7">
              <w:rPr>
                <w:rFonts w:eastAsiaTheme="majorEastAsia"/>
              </w:rPr>
              <w:t xml:space="preserve">One Stop English has a great collection of text messaging worksheets. </w:t>
            </w:r>
          </w:p>
          <w:p w14:paraId="6339027E" w14:textId="2C89443B" w:rsidR="005E524C" w:rsidRPr="005E524C" w:rsidRDefault="005E524C" w:rsidP="009F1CFD">
            <w:pPr>
              <w:pStyle w:val="ListParagraph"/>
              <w:numPr>
                <w:ilvl w:val="0"/>
                <w:numId w:val="8"/>
              </w:numPr>
              <w:ind w:left="300" w:hanging="270"/>
              <w:rPr>
                <w:rFonts w:eastAsiaTheme="majorEastAsia"/>
              </w:rPr>
            </w:pPr>
            <w:r w:rsidRPr="005E524C">
              <w:rPr>
                <w:rFonts w:eastAsiaTheme="majorEastAsia"/>
              </w:rPr>
              <w:t>Students can use these to correct sentences, match text slang words to their meanings, and choose appropriate texts for different situations.</w:t>
            </w:r>
          </w:p>
          <w:p w14:paraId="4E296DC7" w14:textId="77777777" w:rsidR="009A4DC9" w:rsidRDefault="009A4DC9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0AA3EF8B" w:rsidR="00FB30A1" w:rsidRPr="007E1C48" w:rsidRDefault="00BE7795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343B8BA8" w:rsidR="00FB30A1" w:rsidRPr="007E1C48" w:rsidRDefault="00EB680D" w:rsidP="00FB30A1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FB30A1" w:rsidRPr="007E1C48">
              <w:rPr>
                <w:b/>
              </w:rPr>
              <w:t>: 15 Mins</w:t>
            </w:r>
          </w:p>
          <w:p w14:paraId="28C49118" w14:textId="77777777" w:rsidR="003407C7" w:rsidRP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 w:rsidRPr="003407C7">
              <w:rPr>
                <w:lang w:val="en-GB"/>
              </w:rPr>
              <w:t>After your students have learned lots of new vocabulary, they can play around with it and put it to use in this next activity.</w:t>
            </w:r>
          </w:p>
          <w:p w14:paraId="7B0326B3" w14:textId="77777777" w:rsid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>
              <w:rPr>
                <w:lang w:val="en-GB"/>
              </w:rPr>
              <w:t xml:space="preserve">Tell them </w:t>
            </w:r>
            <w:r w:rsidRPr="003407C7">
              <w:rPr>
                <w:lang w:val="en-GB"/>
              </w:rPr>
              <w:t xml:space="preserve">people create new words and abbreviations every day. </w:t>
            </w:r>
          </w:p>
          <w:p w14:paraId="5AD3FFEA" w14:textId="77777777" w:rsid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 w:rsidRPr="003407C7">
              <w:rPr>
                <w:lang w:val="en-GB"/>
              </w:rPr>
              <w:t xml:space="preserve">Let your students use their imaginations to create some themselves. </w:t>
            </w:r>
          </w:p>
          <w:p w14:paraId="2DA78DF2" w14:textId="621500FE" w:rsidR="003407C7" w:rsidRP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 w:rsidRPr="003407C7">
              <w:rPr>
                <w:lang w:val="en-GB"/>
              </w:rPr>
              <w:t>Some of their new words may even catch on!</w:t>
            </w:r>
          </w:p>
          <w:p w14:paraId="2DBFA44F" w14:textId="77777777" w:rsid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 w:rsidRPr="003407C7">
              <w:rPr>
                <w:lang w:val="en-GB"/>
              </w:rPr>
              <w:t xml:space="preserve">Once they’ve come up with a few, ask them to put the words into sentences or short conversations for context. </w:t>
            </w:r>
          </w:p>
          <w:p w14:paraId="0FFD55C8" w14:textId="65634E4C" w:rsidR="003407C7" w:rsidRPr="003407C7" w:rsidRDefault="003407C7" w:rsidP="009F1CFD">
            <w:pPr>
              <w:pStyle w:val="ListParagraph"/>
              <w:numPr>
                <w:ilvl w:val="0"/>
                <w:numId w:val="6"/>
              </w:numPr>
              <w:ind w:left="240" w:hanging="240"/>
              <w:rPr>
                <w:lang w:val="en-GB"/>
              </w:rPr>
            </w:pPr>
            <w:r w:rsidRPr="003407C7">
              <w:rPr>
                <w:lang w:val="en-GB"/>
              </w:rPr>
              <w:t>Then, they can switch their papers with other groups, who’ll have to guess the meaning of each word before replying.</w:t>
            </w:r>
          </w:p>
          <w:p w14:paraId="1C329A93" w14:textId="77777777" w:rsidR="00DD063D" w:rsidRDefault="001F584A" w:rsidP="00EB680D">
            <w:r w:rsidRPr="001F584A">
              <w:t>.</w:t>
            </w:r>
          </w:p>
          <w:p w14:paraId="77CDB60F" w14:textId="77777777" w:rsidR="00075969" w:rsidRPr="007E1C48" w:rsidRDefault="00075969" w:rsidP="00075969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 Practice</w:t>
            </w:r>
          </w:p>
          <w:p w14:paraId="29CE4CF2" w14:textId="77777777" w:rsidR="00075969" w:rsidRPr="007E1C48" w:rsidRDefault="00075969" w:rsidP="00075969">
            <w:pPr>
              <w:rPr>
                <w:b/>
              </w:rPr>
            </w:pPr>
            <w:r>
              <w:rPr>
                <w:b/>
              </w:rPr>
              <w:t xml:space="preserve">Day 5/ Lesson 5: 15 </w:t>
            </w:r>
            <w:r w:rsidRPr="007E1C48">
              <w:rPr>
                <w:b/>
              </w:rPr>
              <w:t>mins</w:t>
            </w:r>
          </w:p>
          <w:p w14:paraId="6A6A9E2D" w14:textId="77777777" w:rsidR="00075969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lastRenderedPageBreak/>
              <w:t xml:space="preserve">Start the first half of the lesson by going over various words and abbreviations that are used in texts messaging. </w:t>
            </w:r>
          </w:p>
          <w:p w14:paraId="17432261" w14:textId="77777777" w:rsidR="00075969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t xml:space="preserve">Once students are comfortable with them, you can start to put them into practice. </w:t>
            </w:r>
          </w:p>
          <w:p w14:paraId="058AAAA6" w14:textId="77777777" w:rsidR="00075969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t xml:space="preserve">You can do this by either conducting a lecture, making a presentation, or playing a video. </w:t>
            </w:r>
          </w:p>
          <w:p w14:paraId="33C159C1" w14:textId="77777777" w:rsidR="00075969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t xml:space="preserve">Before you do so, tell your students that they’ll have to follow along and take notes as they listen. </w:t>
            </w:r>
          </w:p>
          <w:p w14:paraId="2BC946BB" w14:textId="77777777" w:rsidR="00075969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t xml:space="preserve">Emphasize the importance of speed and clarity. </w:t>
            </w:r>
          </w:p>
          <w:p w14:paraId="6CC78EF4" w14:textId="47DAB11B" w:rsidR="00075969" w:rsidRPr="00DB3B98" w:rsidRDefault="00075969" w:rsidP="00075969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1F584A">
              <w:t>Afterward, go through their notes to check that they’ve used the vocabulary correctly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23EDD6AC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337C54">
              <w:rPr>
                <w:b/>
              </w:rPr>
              <w:t>/ Lesson 1: 2</w:t>
            </w:r>
            <w:r w:rsidR="00031953" w:rsidRPr="007E1C48">
              <w:rPr>
                <w:b/>
              </w:rPr>
              <w:t>5 Mins</w:t>
            </w:r>
          </w:p>
          <w:p w14:paraId="7BBD419E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Introduce the topic of mobile phones. </w:t>
            </w:r>
          </w:p>
          <w:p w14:paraId="3B328C8E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Write these discussion points on the board. </w:t>
            </w:r>
          </w:p>
          <w:p w14:paraId="53BBA433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How often do you send text messages? How long is the average text message that you send? What would your life be like without a mobile phone?</w:t>
            </w:r>
          </w:p>
          <w:p w14:paraId="1FF18AE1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Put students into small groups to discuss each question and share their ideas and experiences.</w:t>
            </w:r>
          </w:p>
          <w:p w14:paraId="5C4ED9C4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Ask a student from each group to feed back to the rest of the class about their ideas.</w:t>
            </w:r>
          </w:p>
          <w:p w14:paraId="71866091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Write a few simple text messages on the board and elicit their meanings: CUL8R (see you later), LOL (laughing out loud), FTF (face to face).</w:t>
            </w:r>
          </w:p>
          <w:p w14:paraId="29581C7C" w14:textId="77777777" w:rsidR="005E524C" w:rsidRPr="005E524C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Explain that some text messages are easy to understand when you say them aloud; C = see, etc. </w:t>
            </w:r>
          </w:p>
          <w:p w14:paraId="37B1EC40" w14:textId="1F4CCC4B" w:rsidR="00E87D54" w:rsidRPr="00B84962" w:rsidRDefault="005E524C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Tell them that other text messages are abbreviations that need to be learnt.</w:t>
            </w:r>
          </w:p>
          <w:p w14:paraId="1E4B9379" w14:textId="77777777" w:rsidR="00B84962" w:rsidRPr="00B84962" w:rsidRDefault="00B84962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lastRenderedPageBreak/>
              <w:t xml:space="preserve">Students work in pairs ‘translating’ the text messages and writing what they mean in English. </w:t>
            </w:r>
          </w:p>
          <w:p w14:paraId="14196982" w14:textId="77777777" w:rsidR="00B84962" w:rsidRPr="00B84962" w:rsidRDefault="00B84962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Give students a limited time. </w:t>
            </w:r>
          </w:p>
          <w:p w14:paraId="2D19E9D6" w14:textId="77777777" w:rsidR="00B84962" w:rsidRPr="00B84962" w:rsidRDefault="00B84962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When they finish, put students into groups of four (two pairs) to compare and share their answers. </w:t>
            </w:r>
          </w:p>
          <w:p w14:paraId="6900E13F" w14:textId="77777777" w:rsidR="00B84962" w:rsidRPr="00B84962" w:rsidRDefault="00B84962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Explain that you don’t expect students to know all of the answers, but they should be able to guess some.</w:t>
            </w:r>
          </w:p>
          <w:p w14:paraId="604616E9" w14:textId="5224CE08" w:rsidR="00B84962" w:rsidRDefault="00B84962" w:rsidP="009F1CF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Elicit the answers orally or dictate them for students to check</w:t>
            </w:r>
          </w:p>
          <w:p w14:paraId="2FA52076" w14:textId="539A5382" w:rsidR="005E524C" w:rsidRDefault="005E524C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AB25E4" w14:textId="78174453" w:rsidR="00D12602" w:rsidRPr="007E1C48" w:rsidRDefault="00B437C0" w:rsidP="00D12602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3D953E0" w14:textId="1BCF1281" w:rsidR="00D12602" w:rsidRPr="007E1C48" w:rsidRDefault="00D50703" w:rsidP="00D12602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D12602" w:rsidRPr="007E1C48">
              <w:rPr>
                <w:b/>
              </w:rPr>
              <w:t>: 15 Mins</w:t>
            </w:r>
          </w:p>
          <w:p w14:paraId="7E8A92B3" w14:textId="77777777" w:rsidR="00D53A39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 xml:space="preserve">Tell students to Be creative and Have fun when writing text messages </w:t>
            </w:r>
          </w:p>
          <w:p w14:paraId="6E10D771" w14:textId="77777777" w:rsidR="00D53A39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>Tell them to Think of interesting ways to tell a story</w:t>
            </w:r>
          </w:p>
          <w:p w14:paraId="654D781E" w14:textId="77777777" w:rsidR="00D53A39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 xml:space="preserve">Tell them to Put themselves in the place of your characters; think about what they do or don’t like. </w:t>
            </w:r>
          </w:p>
          <w:p w14:paraId="6FAB01E1" w14:textId="77777777" w:rsidR="00D53A39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 xml:space="preserve">Instruct them to always Use exclamations and expressive language (for example, “Oof!” or “Ayeee!”) to make your characters come to life. </w:t>
            </w:r>
          </w:p>
          <w:p w14:paraId="515E1157" w14:textId="77777777" w:rsidR="00C6738C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>Tell them to always Use respectful, appropriate language.</w:t>
            </w:r>
          </w:p>
          <w:p w14:paraId="3F0B1E43" w14:textId="328B65A2" w:rsidR="00D53A39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 xml:space="preserve">Instruct them not to always focus on spelling or grammar. </w:t>
            </w:r>
          </w:p>
          <w:p w14:paraId="54BDCC92" w14:textId="77777777" w:rsidR="00EB680D" w:rsidRDefault="00D53A39" w:rsidP="009F1CFD">
            <w:pPr>
              <w:pStyle w:val="ListParagraph"/>
              <w:numPr>
                <w:ilvl w:val="0"/>
                <w:numId w:val="10"/>
              </w:numPr>
              <w:ind w:left="210" w:hanging="210"/>
            </w:pPr>
            <w:r>
              <w:t>Tell them not to Judge their ideas or worry about whether they are “good enough.”</w:t>
            </w:r>
          </w:p>
          <w:p w14:paraId="32C5DA22" w14:textId="3FDFCACE" w:rsidR="00EB680D" w:rsidRDefault="00EB680D" w:rsidP="00EB680D"/>
          <w:p w14:paraId="012DB69B" w14:textId="304BB5B3" w:rsidR="00D53A39" w:rsidRPr="007E1C48" w:rsidRDefault="00D53A39" w:rsidP="00075969">
            <w:r>
              <w:t xml:space="preserve"> 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28BDF" w14:textId="77777777" w:rsidR="006352CB" w:rsidRDefault="006352CB">
      <w:pPr>
        <w:spacing w:before="0" w:after="0" w:line="240" w:lineRule="auto"/>
      </w:pPr>
      <w:r>
        <w:separator/>
      </w:r>
    </w:p>
  </w:endnote>
  <w:endnote w:type="continuationSeparator" w:id="0">
    <w:p w14:paraId="7023F483" w14:textId="77777777" w:rsidR="006352CB" w:rsidRDefault="00635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4D979419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759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3CBF8" w14:textId="77777777" w:rsidR="006352CB" w:rsidRDefault="006352CB">
      <w:pPr>
        <w:spacing w:before="0" w:after="0" w:line="240" w:lineRule="auto"/>
      </w:pPr>
      <w:r>
        <w:separator/>
      </w:r>
    </w:p>
  </w:footnote>
  <w:footnote w:type="continuationSeparator" w:id="0">
    <w:p w14:paraId="278B7DCF" w14:textId="77777777" w:rsidR="006352CB" w:rsidRDefault="006352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20366B9F"/>
    <w:multiLevelType w:val="multilevel"/>
    <w:tmpl w:val="9A74F0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77EB4"/>
    <w:multiLevelType w:val="hybridMultilevel"/>
    <w:tmpl w:val="1AE2A878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242"/>
    <w:multiLevelType w:val="hybridMultilevel"/>
    <w:tmpl w:val="128871B0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83160"/>
    <w:multiLevelType w:val="hybridMultilevel"/>
    <w:tmpl w:val="DF98810A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95C68"/>
    <w:multiLevelType w:val="hybridMultilevel"/>
    <w:tmpl w:val="90EE87FA"/>
    <w:lvl w:ilvl="0" w:tplc="DCB47106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5A51"/>
    <w:rsid w:val="000711D3"/>
    <w:rsid w:val="0007578F"/>
    <w:rsid w:val="00075969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3C73"/>
    <w:rsid w:val="00100ADB"/>
    <w:rsid w:val="00110F25"/>
    <w:rsid w:val="00111531"/>
    <w:rsid w:val="00120253"/>
    <w:rsid w:val="001205AF"/>
    <w:rsid w:val="001216E0"/>
    <w:rsid w:val="001240F2"/>
    <w:rsid w:val="00134383"/>
    <w:rsid w:val="001432FD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05C3"/>
    <w:rsid w:val="001D1806"/>
    <w:rsid w:val="001D202F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795F"/>
    <w:rsid w:val="00276628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37E6"/>
    <w:rsid w:val="003242CF"/>
    <w:rsid w:val="003254A0"/>
    <w:rsid w:val="00331C10"/>
    <w:rsid w:val="00337C54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1E97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2D20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34E36"/>
    <w:rsid w:val="006352CB"/>
    <w:rsid w:val="006404AA"/>
    <w:rsid w:val="00641D69"/>
    <w:rsid w:val="00646AB9"/>
    <w:rsid w:val="006475CC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5B16"/>
    <w:rsid w:val="007C31C8"/>
    <w:rsid w:val="007D431F"/>
    <w:rsid w:val="007E1C48"/>
    <w:rsid w:val="007E5E02"/>
    <w:rsid w:val="007F09DA"/>
    <w:rsid w:val="007F163A"/>
    <w:rsid w:val="007F4FCC"/>
    <w:rsid w:val="007F65A3"/>
    <w:rsid w:val="00807AE6"/>
    <w:rsid w:val="00811AB9"/>
    <w:rsid w:val="0083703B"/>
    <w:rsid w:val="0083712D"/>
    <w:rsid w:val="008452D9"/>
    <w:rsid w:val="0085030E"/>
    <w:rsid w:val="00850A7B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1CFD"/>
    <w:rsid w:val="009F7C60"/>
    <w:rsid w:val="00A0116B"/>
    <w:rsid w:val="00A117B3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37C0"/>
    <w:rsid w:val="00B4776C"/>
    <w:rsid w:val="00B50357"/>
    <w:rsid w:val="00B542DD"/>
    <w:rsid w:val="00B55350"/>
    <w:rsid w:val="00B57396"/>
    <w:rsid w:val="00B67C04"/>
    <w:rsid w:val="00B8438A"/>
    <w:rsid w:val="00B84962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6738C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19D1"/>
    <w:rsid w:val="00D43AC0"/>
    <w:rsid w:val="00D47C20"/>
    <w:rsid w:val="00D50703"/>
    <w:rsid w:val="00D53A39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0350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80C06"/>
    <w:rsid w:val="00E829ED"/>
    <w:rsid w:val="00E84F61"/>
    <w:rsid w:val="00E85536"/>
    <w:rsid w:val="00E86F8A"/>
    <w:rsid w:val="00E87D54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esson+plan+on+writing+text+messaging&amp;oq=lesson+plan+on+writing+text+messages&amp;aqs=chrome.1.69i57j33.22593j1j9&amp;sourceid=chrome&amp;ie=UTF-8" TargetMode="External"/><Relationship Id="rId13" Type="http://schemas.openxmlformats.org/officeDocument/2006/relationships/hyperlink" Target="https://www.google.com/search?q=lesson+plan+on+writing+text+messaging&amp;oq=lesson+plan+on+writing+text+messages&amp;aqs=chrome.1.69i57j33.22593j1j9&amp;sourceid=chrome&amp;ie=UTF-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breakingnewsenglish.com/1212/121205-text_messaging.html" TargetMode="External"/><Relationship Id="rId17" Type="http://schemas.openxmlformats.org/officeDocument/2006/relationships/hyperlink" Target="https://breakingnewsenglish.com/1212/121205-text_messag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ol.britishcouncil.org/content/teachers/lessons-and-activities/teaching-beginners/writing-text-mess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ol.britishcouncil.org/content/teachers/lessons-and-activities/teaching-beginners/writing-text-me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ingenglish.org.uk/sites/teacheng/files/Texting_plan.pdf" TargetMode="External"/><Relationship Id="rId10" Type="http://schemas.openxmlformats.org/officeDocument/2006/relationships/hyperlink" Target="https://www.teachingenglish.org.uk/sites/teacheng/files/Texting_plan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3upxwx9bggvi1.cloudfront.net/ela/supplemental-resources/ALL_Introduction_to_Text_Message.pdf" TargetMode="External"/><Relationship Id="rId14" Type="http://schemas.openxmlformats.org/officeDocument/2006/relationships/hyperlink" Target="https://d3upxwx9bggvi1.cloudfront.net/ela/supplemental-resources/ALL_Introduction_to_Text_Message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90A26"/>
    <w:rsid w:val="000E3902"/>
    <w:rsid w:val="00106507"/>
    <w:rsid w:val="001A22C3"/>
    <w:rsid w:val="001E40F4"/>
    <w:rsid w:val="00253619"/>
    <w:rsid w:val="002728F4"/>
    <w:rsid w:val="00280CE5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6D3668"/>
    <w:rsid w:val="00713551"/>
    <w:rsid w:val="00797D75"/>
    <w:rsid w:val="00805105"/>
    <w:rsid w:val="00816166"/>
    <w:rsid w:val="00836926"/>
    <w:rsid w:val="008F214D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2019-08-07T13:48:00Z</dcterms:created>
  <dcterms:modified xsi:type="dcterms:W3CDTF">2019-08-07T13:48:00Z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