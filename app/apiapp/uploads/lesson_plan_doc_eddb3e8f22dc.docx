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43C15F0B" w14:textId="77777777">
        <w:tc>
          <w:tcPr>
            <w:tcW w:w="2500" w:type="pct"/>
            <w:vAlign w:val="bottom"/>
          </w:tcPr>
          <w:p w14:paraId="76A98DC2" w14:textId="77777777" w:rsidR="00C17E2A" w:rsidRDefault="00D27316">
            <w:pPr>
              <w:pStyle w:val="Title"/>
            </w:pPr>
            <w:r>
              <w:t>soil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61B04E86" w14:textId="77777777" w:rsidR="00C17E2A" w:rsidRDefault="00D27316">
                <w:pPr>
                  <w:pStyle w:val="Date"/>
                </w:pPr>
                <w:r>
                  <w:t>10.17.2018</w:t>
                </w:r>
              </w:p>
            </w:tc>
          </w:sdtContent>
        </w:sdt>
      </w:tr>
    </w:tbl>
    <w:p w14:paraId="6C680634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68B1DED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6DC2F798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6BA1620D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293B72DA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146860CB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6050878E" w14:textId="77777777">
              <w:tc>
                <w:tcPr>
                  <w:tcW w:w="5000" w:type="pct"/>
                </w:tcPr>
                <w:p w14:paraId="0ABF19E1" w14:textId="77777777" w:rsidR="00C17E2A" w:rsidRDefault="00D27316">
                  <w:r>
                    <w:t>Basic Science</w:t>
                  </w:r>
                </w:p>
              </w:tc>
            </w:tr>
            <w:tr w:rsidR="00C17E2A" w14:paraId="56AF5C5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C6D42FB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79958EC2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2076688C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0A60CCC2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992A8C0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7C8BA712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3E9BDD75" w14:textId="77777777" w:rsidR="00C17E2A" w:rsidRDefault="00D27316" w:rsidP="00D27316">
                  <w:pPr>
                    <w:tabs>
                      <w:tab w:val="center" w:pos="900"/>
                    </w:tabs>
                  </w:pPr>
                  <w:r>
                    <w:t>2</w:t>
                  </w:r>
                  <w:r>
                    <w:tab/>
                  </w:r>
                </w:p>
              </w:tc>
            </w:tr>
          </w:tbl>
          <w:p w14:paraId="14954804" w14:textId="77777777" w:rsidR="00C17E2A" w:rsidRDefault="00C17E2A"/>
        </w:tc>
        <w:tc>
          <w:tcPr>
            <w:tcW w:w="152" w:type="pct"/>
          </w:tcPr>
          <w:p w14:paraId="3DF87946" w14:textId="77777777" w:rsidR="00C17E2A" w:rsidRDefault="00C17E2A"/>
        </w:tc>
        <w:tc>
          <w:tcPr>
            <w:tcW w:w="3895" w:type="pct"/>
          </w:tcPr>
          <w:p w14:paraId="005158A3" w14:textId="77777777" w:rsidR="000A37E8" w:rsidRDefault="000A37E8">
            <w:r>
              <w:t>This lesson plan covers teaching content for;</w:t>
            </w:r>
          </w:p>
          <w:p w14:paraId="4BC20F66" w14:textId="77777777" w:rsidR="00B66511" w:rsidRDefault="00D27316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Importance of Soil to </w:t>
            </w:r>
            <w:r w:rsidR="0062559F">
              <w:t>p</w:t>
            </w:r>
            <w:r>
              <w:t>lants</w:t>
            </w:r>
            <w:r w:rsidR="004523DB">
              <w:t>.</w:t>
            </w:r>
          </w:p>
          <w:p w14:paraId="6ED5A002" w14:textId="77777777" w:rsidR="00453D92" w:rsidRDefault="00D27316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Importance of Soil to </w:t>
            </w:r>
            <w:r w:rsidR="0062559F">
              <w:t>a</w:t>
            </w:r>
            <w:r>
              <w:t>nimals</w:t>
            </w:r>
            <w:r w:rsidR="004523DB">
              <w:t>.</w:t>
            </w:r>
          </w:p>
        </w:tc>
      </w:tr>
    </w:tbl>
    <w:p w14:paraId="03560D2A" w14:textId="77777777" w:rsidR="00C17E2A" w:rsidRDefault="00FF4B59">
      <w:pPr>
        <w:pStyle w:val="NoSpacing"/>
      </w:pPr>
      <w:r>
        <w:rPr>
          <w:noProof/>
        </w:rPr>
        <w:pict w14:anchorId="6941D8CC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2"/>
                  </w:tblGrid>
                  <w:tr w:rsidR="00C17E2A" w14:paraId="03C9931D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788F48A3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2BE29891" w14:textId="77777777" w:rsidR="00B046C1" w:rsidRDefault="00AF4F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Pr="002D3BC3">
                          <w:t xml:space="preserve"> </w:t>
                        </w:r>
                        <w:r>
                          <w:t>Aquarium or clear container</w:t>
                        </w:r>
                      </w:p>
                      <w:p w14:paraId="2F03B630" w14:textId="77777777" w:rsidR="00AF4FFE" w:rsidRDefault="00AF4F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-Worms</w:t>
                        </w:r>
                      </w:p>
                      <w:p w14:paraId="3C711C2A" w14:textId="77777777" w:rsidR="00AF4FFE" w:rsidRDefault="00AF4F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-Decomposing fruits and vegetables</w:t>
                        </w:r>
                      </w:p>
                      <w:p w14:paraId="5A525118" w14:textId="77777777" w:rsidR="00AF4FFE" w:rsidRDefault="00AF4F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-Soil</w:t>
                        </w:r>
                      </w:p>
                      <w:p w14:paraId="22FDFDC2" w14:textId="77777777" w:rsidR="00EC4D9B" w:rsidRDefault="00EC4D9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-Trowels</w:t>
                        </w:r>
                      </w:p>
                      <w:p w14:paraId="04FCAE82" w14:textId="77777777" w:rsidR="00EC4D9B" w:rsidRDefault="00EC4D9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-Newspapers</w:t>
                        </w:r>
                      </w:p>
                      <w:p w14:paraId="6CBF5916" w14:textId="77777777" w:rsidR="00EC4D9B" w:rsidRDefault="00EC4D9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-Bowls of soil</w:t>
                        </w:r>
                      </w:p>
                    </w:tc>
                  </w:tr>
                  <w:tr w:rsidR="00C17E2A" w14:paraId="3F46B96B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71D6539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6DC1238E" w14:textId="77777777" w:rsidR="004F6D32" w:rsidRDefault="00FF4B59" w:rsidP="00C82CFC">
                        <w:pPr>
                          <w:pStyle w:val="ListBullet"/>
                        </w:pPr>
                        <w:hyperlink r:id="rId8" w:history="1">
                          <w:r w:rsidR="003F6694" w:rsidRPr="00B60292">
                            <w:rPr>
                              <w:rStyle w:val="Hyperlink"/>
                            </w:rPr>
                            <w:t>https://www.soils4teachers.org/lessons-and-activities/teachers-guide/its-not-dirt</w:t>
                          </w:r>
                        </w:hyperlink>
                      </w:p>
                      <w:p w14:paraId="257DF559" w14:textId="77777777" w:rsidR="003F6694" w:rsidRDefault="00FF4B59" w:rsidP="00C82CFC">
                        <w:pPr>
                          <w:pStyle w:val="ListBullet"/>
                        </w:pPr>
                        <w:hyperlink r:id="rId9" w:history="1">
                          <w:r w:rsidR="000863F1" w:rsidRPr="00B60292">
                            <w:rPr>
                              <w:rStyle w:val="Hyperlink"/>
                            </w:rPr>
                            <w:t>https://www.nrcs.usda.gov/wps/portal/nrcs/detail/soils/edu/?cid=nrcs142p2_054301</w:t>
                          </w:r>
                        </w:hyperlink>
                      </w:p>
                      <w:p w14:paraId="6C3A2D6C" w14:textId="77777777" w:rsidR="000863F1" w:rsidRDefault="00FF4B59" w:rsidP="00C82CFC">
                        <w:pPr>
                          <w:pStyle w:val="ListBullet"/>
                        </w:pPr>
                        <w:hyperlink r:id="rId10" w:history="1">
                          <w:r w:rsidR="00277DF0" w:rsidRPr="00B74698">
                            <w:rPr>
                              <w:rStyle w:val="Hyperlink"/>
                            </w:rPr>
                            <w:t>https://betterlesson.com/lesson/598831/the-layers-of-soil</w:t>
                          </w:r>
                        </w:hyperlink>
                      </w:p>
                      <w:p w14:paraId="0EED7D20" w14:textId="77777777" w:rsidR="00277DF0" w:rsidRDefault="00FF4B59" w:rsidP="00C82CFC">
                        <w:pPr>
                          <w:pStyle w:val="ListBullet"/>
                        </w:pPr>
                        <w:hyperlink r:id="rId11" w:history="1">
                          <w:r w:rsidR="00BC3305" w:rsidRPr="00B74698">
                            <w:rPr>
                              <w:rStyle w:val="Hyperlink"/>
                            </w:rPr>
                            <w:t>https://www.crayola.com/lesson-plans/erase-it-soil-pollution-lesson-plan/</w:t>
                          </w:r>
                        </w:hyperlink>
                      </w:p>
                      <w:p w14:paraId="47E5F5E3" w14:textId="77777777" w:rsidR="00BC3305" w:rsidRDefault="00FF4B59" w:rsidP="00C82CFC">
                        <w:pPr>
                          <w:pStyle w:val="ListBullet"/>
                        </w:pPr>
                        <w:hyperlink r:id="rId12" w:history="1">
                          <w:r w:rsidR="009E5A24" w:rsidRPr="00B74698">
                            <w:rPr>
                              <w:rStyle w:val="Hyperlink"/>
                            </w:rPr>
                            <w:t>https://growing-minds.org/documents/soil-exploration.pdf</w:t>
                          </w:r>
                        </w:hyperlink>
                      </w:p>
                      <w:p w14:paraId="5C16E752" w14:textId="77777777" w:rsidR="009E5A24" w:rsidRDefault="009E5A24" w:rsidP="00C82CFC">
                        <w:pPr>
                          <w:pStyle w:val="ListBullet"/>
                        </w:pPr>
                      </w:p>
                      <w:p w14:paraId="75B5172B" w14:textId="77777777"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4247EF34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17440DD3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28D303DD" w14:textId="77777777" w:rsidR="00C17E2A" w:rsidRDefault="00C17E2A"/>
                    </w:tc>
                  </w:tr>
                </w:tbl>
                <w:p w14:paraId="5CB08763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5047E18A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1743A754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976F54B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3AD056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FB615D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2771B560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79B10C1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0A457C7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6BC855AA" w14:textId="77777777" w:rsidR="00453D92" w:rsidRDefault="00874D1B" w:rsidP="00C71D53">
            <w:r>
              <w:t xml:space="preserve">Students will be able to: </w:t>
            </w:r>
          </w:p>
          <w:p w14:paraId="7F8B5C01" w14:textId="77777777" w:rsidR="00874D1B" w:rsidRDefault="00874D1B" w:rsidP="00874D1B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Mention the importance of soil to plants.</w:t>
            </w:r>
          </w:p>
          <w:p w14:paraId="20559F4E" w14:textId="77777777" w:rsidR="00874D1B" w:rsidRDefault="00874D1B" w:rsidP="00874D1B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Mention the importance of soil to animals.</w:t>
            </w:r>
          </w:p>
          <w:p w14:paraId="0FCD4071" w14:textId="77777777" w:rsidR="00874D1B" w:rsidRPr="000A37E8" w:rsidRDefault="00874D1B" w:rsidP="00874D1B">
            <w:pPr>
              <w:ind w:left="360"/>
            </w:pPr>
          </w:p>
        </w:tc>
        <w:tc>
          <w:tcPr>
            <w:tcW w:w="150" w:type="pct"/>
          </w:tcPr>
          <w:p w14:paraId="502DDF01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AD10CCC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10E4A303" w14:textId="77777777" w:rsidR="00FD10E1" w:rsidRDefault="00FD10E1" w:rsidP="0062559F">
            <w:pPr>
              <w:pStyle w:val="ListParagraph"/>
              <w:numPr>
                <w:ilvl w:val="0"/>
                <w:numId w:val="35"/>
              </w:numPr>
              <w:ind w:left="270" w:hanging="270"/>
            </w:pPr>
            <w:r>
              <w:t>Take an</w:t>
            </w:r>
            <w:r w:rsidRPr="002D3BC3">
              <w:t xml:space="preserve"> aquarium, terrarium, or other clear container.</w:t>
            </w:r>
          </w:p>
          <w:p w14:paraId="2E4E66B5" w14:textId="77777777" w:rsidR="00FD10E1" w:rsidRDefault="00FD10E1" w:rsidP="0062559F">
            <w:pPr>
              <w:pStyle w:val="ListParagraph"/>
              <w:numPr>
                <w:ilvl w:val="0"/>
                <w:numId w:val="35"/>
              </w:numPr>
              <w:ind w:left="270" w:hanging="270"/>
            </w:pPr>
            <w:r w:rsidRPr="002D3BC3">
              <w:t>Add soil and worms and have students observe.</w:t>
            </w:r>
          </w:p>
          <w:p w14:paraId="10C70593" w14:textId="77777777" w:rsidR="00FD10E1" w:rsidRDefault="00FD10E1" w:rsidP="0062559F">
            <w:pPr>
              <w:pStyle w:val="ListParagraph"/>
              <w:numPr>
                <w:ilvl w:val="0"/>
                <w:numId w:val="35"/>
              </w:numPr>
              <w:ind w:left="270" w:hanging="270"/>
            </w:pPr>
            <w:r>
              <w:t xml:space="preserve">Add </w:t>
            </w:r>
            <w:r w:rsidRPr="002D3BC3">
              <w:t>water</w:t>
            </w:r>
            <w:r>
              <w:t xml:space="preserve"> to</w:t>
            </w:r>
            <w:r w:rsidRPr="002D3BC3">
              <w:t xml:space="preserve"> the soil and keep it damp.</w:t>
            </w:r>
          </w:p>
          <w:p w14:paraId="3E2D8762" w14:textId="77777777" w:rsidR="00FD10E1" w:rsidRDefault="00FD10E1" w:rsidP="0062559F">
            <w:pPr>
              <w:pStyle w:val="ListParagraph"/>
              <w:numPr>
                <w:ilvl w:val="0"/>
                <w:numId w:val="35"/>
              </w:numPr>
              <w:ind w:left="270" w:hanging="270"/>
            </w:pPr>
            <w:r>
              <w:t>Add c</w:t>
            </w:r>
            <w:r w:rsidRPr="002D3BC3">
              <w:t>ompostin</w:t>
            </w:r>
            <w:r>
              <w:t>g fruit and vegetable scraps.</w:t>
            </w:r>
          </w:p>
          <w:p w14:paraId="73AF902B" w14:textId="77777777" w:rsidR="00FD10E1" w:rsidRDefault="00FD10E1" w:rsidP="0062559F">
            <w:pPr>
              <w:pStyle w:val="ListParagraph"/>
              <w:numPr>
                <w:ilvl w:val="0"/>
                <w:numId w:val="35"/>
              </w:numPr>
              <w:ind w:left="270" w:hanging="270"/>
            </w:pPr>
            <w:r w:rsidRPr="002D3BC3">
              <w:t xml:space="preserve"> Plant seeds in the soil of your worm farm and observe how they grow.</w:t>
            </w:r>
          </w:p>
          <w:p w14:paraId="313AAC18" w14:textId="77777777" w:rsidR="00910100" w:rsidRPr="00F616CA" w:rsidRDefault="00910100" w:rsidP="00FD10E1">
            <w:pPr>
              <w:pStyle w:val="ListParagraph"/>
              <w:ind w:left="886"/>
            </w:pPr>
          </w:p>
        </w:tc>
        <w:tc>
          <w:tcPr>
            <w:tcW w:w="150" w:type="pct"/>
          </w:tcPr>
          <w:p w14:paraId="32E8F2E8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BB6E1F" w14:textId="77777777" w:rsidR="00AF47E1" w:rsidRPr="002D3BC3" w:rsidRDefault="000D1AC0" w:rsidP="002D3BC3">
            <w:pPr>
              <w:rPr>
                <w:b/>
              </w:rPr>
            </w:pPr>
            <w:r w:rsidRPr="002D3BC3">
              <w:rPr>
                <w:b/>
              </w:rPr>
              <w:t>Day 2/ Lesson 2</w:t>
            </w:r>
            <w:r w:rsidR="00E07205" w:rsidRPr="002D3BC3">
              <w:rPr>
                <w:b/>
              </w:rPr>
              <w:t xml:space="preserve">- 15 mins </w:t>
            </w:r>
          </w:p>
          <w:p w14:paraId="0A7C6BD0" w14:textId="77777777" w:rsidR="00FD10E1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 xml:space="preserve">Go out to the garden and place students in different areas of the space. </w:t>
            </w:r>
          </w:p>
          <w:p w14:paraId="6240C827" w14:textId="77777777" w:rsidR="00FD10E1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>Give each student a trowel and a piece of newspaper.</w:t>
            </w:r>
          </w:p>
          <w:p w14:paraId="6A4B65D8" w14:textId="77777777" w:rsidR="00FD10E1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 xml:space="preserve"> Have them dig a small soil sample and put it on their newspaper. </w:t>
            </w:r>
          </w:p>
          <w:p w14:paraId="698EFBF6" w14:textId="77777777" w:rsidR="00FD10E1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 xml:space="preserve">Have them examine it and sort it into different groups of things – things that were alive (grass, twig, root), bigger rocks, small rocks, leaves etc. </w:t>
            </w:r>
          </w:p>
          <w:p w14:paraId="2D650D2C" w14:textId="77777777" w:rsidR="00FD10E1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>Have students circle and tally the things they found in their soil in their notebooks.</w:t>
            </w:r>
          </w:p>
          <w:p w14:paraId="18B70DAE" w14:textId="77777777" w:rsidR="0062559F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>Encourage students to use their sense of touch, sight, and smell to explore the soil.</w:t>
            </w:r>
          </w:p>
          <w:p w14:paraId="419484A2" w14:textId="77777777" w:rsidR="00B262A1" w:rsidRPr="00171443" w:rsidRDefault="00FD10E1" w:rsidP="00E21DDF">
            <w:pPr>
              <w:pStyle w:val="ListParagraph"/>
              <w:numPr>
                <w:ilvl w:val="0"/>
                <w:numId w:val="37"/>
              </w:numPr>
              <w:ind w:left="305" w:hanging="283"/>
            </w:pPr>
            <w:r>
              <w:t>Come back together as a class and select several students to report on their soil sample findings!</w:t>
            </w:r>
          </w:p>
        </w:tc>
      </w:tr>
      <w:tr w:rsidR="005A4652" w14:paraId="14E0BE35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8290AD9" w14:textId="77777777" w:rsidR="00BD5017" w:rsidRDefault="00BD5017">
            <w:pPr>
              <w:pStyle w:val="Heading2"/>
            </w:pPr>
          </w:p>
          <w:p w14:paraId="7991E77E" w14:textId="77777777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6D6AC39B" w14:textId="77777777" w:rsidR="004F49A2" w:rsidRDefault="000D1AC0" w:rsidP="004F49A2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Pass two bowls of soil around the class and ask students what they think the soil is. </w:t>
            </w:r>
          </w:p>
          <w:p w14:paraId="33DF14CF" w14:textId="77777777" w:rsidR="004F49A2" w:rsidRDefault="004F49A2" w:rsidP="004F49A2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lastRenderedPageBreak/>
              <w:t>Tell them soil</w:t>
            </w:r>
            <w:r w:rsidRPr="004F49A2">
              <w:t xml:space="preserve"> impacts our atmosphere releasing gasses such as carbon dioxide into the air.</w:t>
            </w:r>
          </w:p>
          <w:p w14:paraId="102E1AA6" w14:textId="77777777" w:rsidR="004F49A2" w:rsidRPr="004F49A2" w:rsidRDefault="004F49A2" w:rsidP="004F49A2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4F49A2">
              <w:t xml:space="preserve"> Many animals, fungi, and bacteria rely on soil as a place to live.</w:t>
            </w:r>
          </w:p>
          <w:p w14:paraId="53C116CA" w14:textId="77777777" w:rsidR="004F49A2" w:rsidRPr="004F49A2" w:rsidRDefault="004F49A2" w:rsidP="0062559F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426"/>
              </w:tabs>
              <w:spacing w:before="100" w:beforeAutospacing="1" w:after="100" w:afterAutospacing="1" w:line="240" w:lineRule="auto"/>
              <w:ind w:left="284" w:hanging="142"/>
            </w:pPr>
            <w:r w:rsidRPr="004F49A2">
              <w:t xml:space="preserve">Nutrient cycles - Soil plays an important role in </w:t>
            </w:r>
            <w:r w:rsidR="0062559F">
              <w:t>re</w:t>
            </w:r>
            <w:r w:rsidRPr="004F49A2">
              <w:t>cycling nutrients including the carbon and nitrogen cycles.</w:t>
            </w:r>
          </w:p>
          <w:p w14:paraId="31941DF9" w14:textId="77777777" w:rsidR="000D1AC0" w:rsidRDefault="004F49A2" w:rsidP="00314002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426"/>
              </w:tabs>
              <w:spacing w:before="100" w:beforeAutospacing="1" w:after="100" w:afterAutospacing="1" w:line="240" w:lineRule="auto"/>
              <w:ind w:left="284" w:hanging="142"/>
            </w:pPr>
            <w:r w:rsidRPr="004F49A2">
              <w:t>Water - The soil helps to filter and clean our water.</w:t>
            </w:r>
          </w:p>
          <w:p w14:paraId="1A4EA417" w14:textId="77777777" w:rsidR="000D1AC0" w:rsidRDefault="000D1AC0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If the soils are different, explain that soils can be and are different all over the world.  </w:t>
            </w:r>
          </w:p>
          <w:p w14:paraId="55F9B689" w14:textId="56F49227" w:rsidR="00AF47E1" w:rsidRPr="00AF47E1" w:rsidRDefault="000D1AC0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Tell the students that </w:t>
            </w:r>
            <w:r w:rsidR="00D17808">
              <w:t>a</w:t>
            </w:r>
            <w:bookmarkStart w:id="0" w:name="_GoBack"/>
            <w:bookmarkEnd w:id="0"/>
            <w:r>
              <w:t xml:space="preserve">s a medium for plant </w:t>
            </w:r>
            <w:r w:rsidR="00314002">
              <w:t>growth, Soil</w:t>
            </w:r>
            <w:r>
              <w:t xml:space="preserve"> serves the following functions: to anchor roots, supplies water to plants, provides air for the breathing of plant roots, and furnishes minerals for plant nutrition.</w:t>
            </w:r>
          </w:p>
        </w:tc>
        <w:tc>
          <w:tcPr>
            <w:tcW w:w="150" w:type="pct"/>
          </w:tcPr>
          <w:p w14:paraId="67DC77B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EA82ED" w14:textId="77777777" w:rsidR="00BC3305" w:rsidRPr="00F616CA" w:rsidRDefault="00BC3305" w:rsidP="00BC3305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F616CA">
              <w:rPr>
                <w:b/>
              </w:rPr>
              <w:t xml:space="preserve">- </w:t>
            </w:r>
            <w:r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32AD7BD7" w14:textId="77777777" w:rsidR="00FD10E1" w:rsidRDefault="00FD10E1" w:rsidP="00FD10E1">
            <w:pPr>
              <w:pStyle w:val="ListParagraph"/>
              <w:numPr>
                <w:ilvl w:val="0"/>
                <w:numId w:val="38"/>
              </w:numPr>
            </w:pPr>
            <w:r>
              <w:t>Divide s</w:t>
            </w:r>
            <w:r w:rsidRPr="00BC3305">
              <w:t>tu</w:t>
            </w:r>
            <w:r>
              <w:t xml:space="preserve">dents </w:t>
            </w:r>
            <w:r w:rsidRPr="00BC3305">
              <w:t>in</w:t>
            </w:r>
            <w:r>
              <w:t>to</w:t>
            </w:r>
            <w:r w:rsidRPr="00BC3305">
              <w:t xml:space="preserve"> three groups.</w:t>
            </w:r>
          </w:p>
          <w:p w14:paraId="4474B45B" w14:textId="77777777" w:rsidR="00FD10E1" w:rsidRDefault="00FD10E1" w:rsidP="00FD10E1">
            <w:pPr>
              <w:pStyle w:val="ListParagraph"/>
              <w:numPr>
                <w:ilvl w:val="0"/>
                <w:numId w:val="38"/>
              </w:numPr>
            </w:pPr>
            <w:r w:rsidRPr="00BC3305">
              <w:t>T</w:t>
            </w:r>
            <w:r>
              <w:t>ake them</w:t>
            </w:r>
            <w:r w:rsidRPr="00BC3305">
              <w:t xml:space="preserve"> out and </w:t>
            </w:r>
            <w:r>
              <w:t xml:space="preserve">tell them to </w:t>
            </w:r>
            <w:r w:rsidRPr="00BC3305">
              <w:t>search for different kinds of soils.</w:t>
            </w:r>
          </w:p>
          <w:p w14:paraId="4C37EB50" w14:textId="77777777" w:rsidR="00FD10E1" w:rsidRDefault="00FD10E1" w:rsidP="00FD10E1">
            <w:pPr>
              <w:pStyle w:val="ListParagraph"/>
              <w:numPr>
                <w:ilvl w:val="0"/>
                <w:numId w:val="38"/>
              </w:numPr>
            </w:pPr>
            <w:r w:rsidRPr="00BC3305">
              <w:t xml:space="preserve"> One group will search for sand</w:t>
            </w:r>
            <w:r>
              <w:t>,</w:t>
            </w:r>
            <w:r w:rsidRPr="00BC3305">
              <w:t xml:space="preserve"> and then </w:t>
            </w:r>
            <w:r w:rsidRPr="00BC3305">
              <w:lastRenderedPageBreak/>
              <w:t>another</w:t>
            </w:r>
            <w:r>
              <w:t xml:space="preserve"> group</w:t>
            </w:r>
            <w:r w:rsidRPr="00BC3305">
              <w:t xml:space="preserve"> will</w:t>
            </w:r>
            <w:r>
              <w:t xml:space="preserve"> </w:t>
            </w:r>
            <w:r w:rsidRPr="00BC3305">
              <w:t>search</w:t>
            </w:r>
            <w:r>
              <w:t xml:space="preserve"> for</w:t>
            </w:r>
            <w:r w:rsidRPr="00BC3305">
              <w:t xml:space="preserve"> rocks and last group</w:t>
            </w:r>
            <w:r>
              <w:t xml:space="preserve"> </w:t>
            </w:r>
            <w:r w:rsidRPr="00BC3305">
              <w:t>clay.</w:t>
            </w:r>
          </w:p>
          <w:p w14:paraId="184B3741" w14:textId="77777777" w:rsidR="00FD10E1" w:rsidRDefault="00FD10E1" w:rsidP="00FD10E1">
            <w:pPr>
              <w:pStyle w:val="ListParagraph"/>
              <w:numPr>
                <w:ilvl w:val="0"/>
                <w:numId w:val="38"/>
              </w:numPr>
            </w:pPr>
            <w:r w:rsidRPr="00BC3305">
              <w:t>Display the kinds of soils after with discuss why the soils are different.</w:t>
            </w:r>
          </w:p>
          <w:p w14:paraId="18936E44" w14:textId="77777777" w:rsidR="00FD10E1" w:rsidRPr="00BC3305" w:rsidRDefault="00FD10E1" w:rsidP="00FD10E1">
            <w:pPr>
              <w:pStyle w:val="ListParagraph"/>
              <w:numPr>
                <w:ilvl w:val="0"/>
                <w:numId w:val="38"/>
              </w:numPr>
            </w:pPr>
            <w:r>
              <w:t xml:space="preserve">Have </w:t>
            </w:r>
            <w:r w:rsidRPr="00BC3305">
              <w:t>students write which soils are good for growing crops and why</w:t>
            </w:r>
            <w:r>
              <w:t>.</w:t>
            </w:r>
          </w:p>
          <w:p w14:paraId="6AF9DC46" w14:textId="77777777" w:rsidR="00417B53" w:rsidRDefault="00417B53" w:rsidP="00FD10E1">
            <w:pPr>
              <w:pStyle w:val="ListParagraph"/>
              <w:ind w:left="848"/>
            </w:pPr>
          </w:p>
        </w:tc>
        <w:tc>
          <w:tcPr>
            <w:tcW w:w="150" w:type="pct"/>
          </w:tcPr>
          <w:p w14:paraId="0E8464C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81A6615" w14:textId="77777777" w:rsidR="00BC3305" w:rsidRPr="00F616CA" w:rsidRDefault="00BC3305" w:rsidP="00BC3305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Pr="00F616CA">
              <w:rPr>
                <w:b/>
              </w:rPr>
              <w:t xml:space="preserve">- </w:t>
            </w:r>
            <w:r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77CAF3EA" w14:textId="77777777" w:rsidR="00E21DDF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>Divide students into four groups.</w:t>
            </w:r>
          </w:p>
          <w:p w14:paraId="3FFC525E" w14:textId="18CB945B" w:rsidR="00E21DDF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 xml:space="preserve">Assign each student a role. For example, Number One’s might be the Recorders, Number Two’s the Equipment Gatherers, </w:t>
            </w:r>
            <w:r>
              <w:lastRenderedPageBreak/>
              <w:t>Number Three’s the Planters, Number Four’s the Waterers, and</w:t>
            </w:r>
            <w:r w:rsidR="00E21DDF">
              <w:t xml:space="preserve"> Number Five’s the Labelers. </w:t>
            </w:r>
          </w:p>
          <w:p w14:paraId="0EEA906A" w14:textId="77777777" w:rsidR="00314002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 xml:space="preserve">Distribute one pot with soil to each group. Ask each group to predict how well the plants will grow in the different soils. </w:t>
            </w:r>
          </w:p>
          <w:p w14:paraId="4DF0AB73" w14:textId="55072A32" w:rsidR="00E21DDF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>Have the Recorder record the group’s prediction, along with their reasoning as to why the think that</w:t>
            </w:r>
            <w:r w:rsidR="00E21DDF">
              <w:t xml:space="preserve">. </w:t>
            </w:r>
          </w:p>
          <w:p w14:paraId="24EE49AC" w14:textId="77777777" w:rsidR="00E21DDF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>Invite the Equipment Gatherers to collect the seeds, labels, markers,</w:t>
            </w:r>
            <w:r w:rsidR="00E21DDF">
              <w:t xml:space="preserve"> spoons etc. for their group. </w:t>
            </w:r>
          </w:p>
          <w:p w14:paraId="648D1EBA" w14:textId="77777777" w:rsidR="00FD10E1" w:rsidRDefault="00FD10E1" w:rsidP="00E21DDF">
            <w:pPr>
              <w:pStyle w:val="ListParagraph"/>
              <w:numPr>
                <w:ilvl w:val="0"/>
                <w:numId w:val="39"/>
              </w:numPr>
              <w:ind w:left="305" w:hanging="283"/>
            </w:pPr>
            <w:r>
              <w:t xml:space="preserve"> Walk the groups through the planting steps the class agreed upon as the Planters plant the seeds for each group.</w:t>
            </w:r>
          </w:p>
        </w:tc>
      </w:tr>
      <w:tr w:rsidR="005A4652" w14:paraId="4F2568FB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CEDBBAB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17453C6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2A23FD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29B3771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4EC0FC2" w14:textId="77777777" w:rsidR="00C17E2A" w:rsidRDefault="00C17E2A"/>
        </w:tc>
      </w:tr>
      <w:tr w:rsidR="005A4652" w14:paraId="75F0DA48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39476A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55758C5E" w14:textId="77777777" w:rsidR="00C17E2A" w:rsidRPr="00F208E3" w:rsidRDefault="009E5A24" w:rsidP="009E5A24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: Ask students to sort the soil based on color, hardness, or size. </w:t>
            </w:r>
          </w:p>
        </w:tc>
        <w:tc>
          <w:tcPr>
            <w:tcW w:w="150" w:type="pct"/>
          </w:tcPr>
          <w:p w14:paraId="1996CA57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DD3D6D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6A8A65EC" w14:textId="77777777" w:rsidR="00CB08CC" w:rsidRPr="00287F69" w:rsidRDefault="009E5A24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Ask students to bring soil from home and compare them (with one another and with the garden soil).</w:t>
            </w:r>
          </w:p>
        </w:tc>
        <w:tc>
          <w:tcPr>
            <w:tcW w:w="150" w:type="pct"/>
          </w:tcPr>
          <w:p w14:paraId="5A74FB1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D12121" w14:textId="77777777" w:rsidR="00C17E2A" w:rsidRDefault="00C17E2A"/>
        </w:tc>
      </w:tr>
      <w:tr w:rsidR="005A4652" w14:paraId="262AA04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3F3008E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0C691FE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7FAA6DB" w14:textId="77777777" w:rsidR="00C17E2A" w:rsidRDefault="00C17E2A"/>
        </w:tc>
        <w:tc>
          <w:tcPr>
            <w:tcW w:w="150" w:type="pct"/>
          </w:tcPr>
          <w:p w14:paraId="25DFFEA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38C6AD" w14:textId="77777777" w:rsidR="00C17E2A" w:rsidRDefault="00C17E2A"/>
        </w:tc>
      </w:tr>
    </w:tbl>
    <w:p w14:paraId="4C54B8C9" w14:textId="77777777" w:rsidR="00C17E2A" w:rsidRDefault="00C17E2A"/>
    <w:sectPr w:rsidR="00C17E2A" w:rsidSect="00D96171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A6E08" w14:textId="77777777" w:rsidR="00FF4B59" w:rsidRDefault="00FF4B59">
      <w:pPr>
        <w:spacing w:before="0" w:after="0" w:line="240" w:lineRule="auto"/>
      </w:pPr>
      <w:r>
        <w:separator/>
      </w:r>
    </w:p>
  </w:endnote>
  <w:endnote w:type="continuationSeparator" w:id="0">
    <w:p w14:paraId="662338B2" w14:textId="77777777" w:rsidR="00FF4B59" w:rsidRDefault="00FF4B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9195F" w14:textId="77777777" w:rsidR="00C17E2A" w:rsidRDefault="004A3877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E21DD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0306" w14:textId="77777777" w:rsidR="00FF4B59" w:rsidRDefault="00FF4B59">
      <w:pPr>
        <w:spacing w:before="0" w:after="0" w:line="240" w:lineRule="auto"/>
      </w:pPr>
      <w:r>
        <w:separator/>
      </w:r>
    </w:p>
  </w:footnote>
  <w:footnote w:type="continuationSeparator" w:id="0">
    <w:p w14:paraId="3F58749F" w14:textId="77777777" w:rsidR="00FF4B59" w:rsidRDefault="00FF4B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82EB7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1DF4BA0" wp14:editId="2E652027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F5F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10B0172"/>
    <w:multiLevelType w:val="hybridMultilevel"/>
    <w:tmpl w:val="3AE86A6A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505E4"/>
    <w:multiLevelType w:val="multilevel"/>
    <w:tmpl w:val="625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13A31"/>
    <w:multiLevelType w:val="hybridMultilevel"/>
    <w:tmpl w:val="53DECD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F747F8"/>
    <w:multiLevelType w:val="hybridMultilevel"/>
    <w:tmpl w:val="56382BBE"/>
    <w:lvl w:ilvl="0" w:tplc="0809000F">
      <w:start w:val="1"/>
      <w:numFmt w:val="decimal"/>
      <w:lvlText w:val="%1."/>
      <w:lvlJc w:val="left"/>
      <w:pPr>
        <w:ind w:left="886" w:hanging="360"/>
      </w:pPr>
    </w:lvl>
    <w:lvl w:ilvl="1" w:tplc="08090019" w:tentative="1">
      <w:start w:val="1"/>
      <w:numFmt w:val="lowerLetter"/>
      <w:lvlText w:val="%2."/>
      <w:lvlJc w:val="left"/>
      <w:pPr>
        <w:ind w:left="1606" w:hanging="360"/>
      </w:pPr>
    </w:lvl>
    <w:lvl w:ilvl="2" w:tplc="0809001B" w:tentative="1">
      <w:start w:val="1"/>
      <w:numFmt w:val="lowerRoman"/>
      <w:lvlText w:val="%3."/>
      <w:lvlJc w:val="right"/>
      <w:pPr>
        <w:ind w:left="2326" w:hanging="180"/>
      </w:pPr>
    </w:lvl>
    <w:lvl w:ilvl="3" w:tplc="0809000F" w:tentative="1">
      <w:start w:val="1"/>
      <w:numFmt w:val="decimal"/>
      <w:lvlText w:val="%4."/>
      <w:lvlJc w:val="left"/>
      <w:pPr>
        <w:ind w:left="3046" w:hanging="360"/>
      </w:pPr>
    </w:lvl>
    <w:lvl w:ilvl="4" w:tplc="08090019" w:tentative="1">
      <w:start w:val="1"/>
      <w:numFmt w:val="lowerLetter"/>
      <w:lvlText w:val="%5."/>
      <w:lvlJc w:val="left"/>
      <w:pPr>
        <w:ind w:left="3766" w:hanging="360"/>
      </w:pPr>
    </w:lvl>
    <w:lvl w:ilvl="5" w:tplc="0809001B" w:tentative="1">
      <w:start w:val="1"/>
      <w:numFmt w:val="lowerRoman"/>
      <w:lvlText w:val="%6."/>
      <w:lvlJc w:val="right"/>
      <w:pPr>
        <w:ind w:left="4486" w:hanging="180"/>
      </w:pPr>
    </w:lvl>
    <w:lvl w:ilvl="6" w:tplc="0809000F" w:tentative="1">
      <w:start w:val="1"/>
      <w:numFmt w:val="decimal"/>
      <w:lvlText w:val="%7."/>
      <w:lvlJc w:val="left"/>
      <w:pPr>
        <w:ind w:left="5206" w:hanging="360"/>
      </w:pPr>
    </w:lvl>
    <w:lvl w:ilvl="7" w:tplc="08090019" w:tentative="1">
      <w:start w:val="1"/>
      <w:numFmt w:val="lowerLetter"/>
      <w:lvlText w:val="%8."/>
      <w:lvlJc w:val="left"/>
      <w:pPr>
        <w:ind w:left="5926" w:hanging="360"/>
      </w:pPr>
    </w:lvl>
    <w:lvl w:ilvl="8" w:tplc="08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12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63347F7"/>
    <w:multiLevelType w:val="multilevel"/>
    <w:tmpl w:val="39D6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9475E"/>
    <w:multiLevelType w:val="hybridMultilevel"/>
    <w:tmpl w:val="BD48F2AA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8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64659"/>
    <w:multiLevelType w:val="hybridMultilevel"/>
    <w:tmpl w:val="093A57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27312FF"/>
    <w:multiLevelType w:val="hybridMultilevel"/>
    <w:tmpl w:val="53DECD6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A2864"/>
    <w:multiLevelType w:val="hybridMultilevel"/>
    <w:tmpl w:val="9FE46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2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0"/>
  </w:num>
  <w:num w:numId="7">
    <w:abstractNumId w:val="25"/>
  </w:num>
  <w:num w:numId="8">
    <w:abstractNumId w:val="1"/>
  </w:num>
  <w:num w:numId="9">
    <w:abstractNumId w:val="9"/>
  </w:num>
  <w:num w:numId="10">
    <w:abstractNumId w:val="18"/>
  </w:num>
  <w:num w:numId="11">
    <w:abstractNumId w:val="23"/>
  </w:num>
  <w:num w:numId="12">
    <w:abstractNumId w:val="32"/>
  </w:num>
  <w:num w:numId="13">
    <w:abstractNumId w:val="5"/>
  </w:num>
  <w:num w:numId="14">
    <w:abstractNumId w:val="28"/>
  </w:num>
  <w:num w:numId="15">
    <w:abstractNumId w:val="3"/>
  </w:num>
  <w:num w:numId="16">
    <w:abstractNumId w:val="0"/>
  </w:num>
  <w:num w:numId="17">
    <w:abstractNumId w:val="14"/>
  </w:num>
  <w:num w:numId="18">
    <w:abstractNumId w:val="29"/>
  </w:num>
  <w:num w:numId="19">
    <w:abstractNumId w:val="26"/>
  </w:num>
  <w:num w:numId="20">
    <w:abstractNumId w:val="21"/>
  </w:num>
  <w:num w:numId="21">
    <w:abstractNumId w:val="31"/>
  </w:num>
  <w:num w:numId="22">
    <w:abstractNumId w:val="17"/>
  </w:num>
  <w:num w:numId="23">
    <w:abstractNumId w:val="6"/>
  </w:num>
  <w:num w:numId="24">
    <w:abstractNumId w:val="27"/>
  </w:num>
  <w:num w:numId="25">
    <w:abstractNumId w:val="22"/>
  </w:num>
  <w:num w:numId="26">
    <w:abstractNumId w:val="13"/>
  </w:num>
  <w:num w:numId="27">
    <w:abstractNumId w:val="7"/>
  </w:num>
  <w:num w:numId="28">
    <w:abstractNumId w:val="20"/>
  </w:num>
  <w:num w:numId="29">
    <w:abstractNumId w:val="33"/>
  </w:num>
  <w:num w:numId="30">
    <w:abstractNumId w:val="12"/>
  </w:num>
  <w:num w:numId="31">
    <w:abstractNumId w:val="15"/>
  </w:num>
  <w:num w:numId="32">
    <w:abstractNumId w:val="11"/>
  </w:num>
  <w:num w:numId="33">
    <w:abstractNumId w:val="2"/>
  </w:num>
  <w:num w:numId="34">
    <w:abstractNumId w:val="16"/>
  </w:num>
  <w:num w:numId="35">
    <w:abstractNumId w:val="10"/>
  </w:num>
  <w:num w:numId="36">
    <w:abstractNumId w:val="8"/>
  </w:num>
  <w:num w:numId="37">
    <w:abstractNumId w:val="4"/>
  </w:num>
  <w:num w:numId="38">
    <w:abstractNumId w:val="1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863F1"/>
    <w:rsid w:val="000904AA"/>
    <w:rsid w:val="000A37E8"/>
    <w:rsid w:val="000B72D9"/>
    <w:rsid w:val="000C562D"/>
    <w:rsid w:val="000D1AC0"/>
    <w:rsid w:val="001432FD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27208"/>
    <w:rsid w:val="0026795F"/>
    <w:rsid w:val="00277DF0"/>
    <w:rsid w:val="00287F69"/>
    <w:rsid w:val="002A72AE"/>
    <w:rsid w:val="002B733A"/>
    <w:rsid w:val="002D3BC3"/>
    <w:rsid w:val="002F4915"/>
    <w:rsid w:val="00304069"/>
    <w:rsid w:val="00310201"/>
    <w:rsid w:val="00314002"/>
    <w:rsid w:val="00326BFA"/>
    <w:rsid w:val="003468F5"/>
    <w:rsid w:val="00396443"/>
    <w:rsid w:val="003A0038"/>
    <w:rsid w:val="003B1470"/>
    <w:rsid w:val="003D30E4"/>
    <w:rsid w:val="003F6694"/>
    <w:rsid w:val="0040481C"/>
    <w:rsid w:val="00417B53"/>
    <w:rsid w:val="004343E9"/>
    <w:rsid w:val="004523DB"/>
    <w:rsid w:val="00453D92"/>
    <w:rsid w:val="00454780"/>
    <w:rsid w:val="004A3877"/>
    <w:rsid w:val="004B20E0"/>
    <w:rsid w:val="004D089D"/>
    <w:rsid w:val="004E29C7"/>
    <w:rsid w:val="004F49A2"/>
    <w:rsid w:val="004F6D32"/>
    <w:rsid w:val="00520DAF"/>
    <w:rsid w:val="00545106"/>
    <w:rsid w:val="0056788D"/>
    <w:rsid w:val="005903D9"/>
    <w:rsid w:val="005A4652"/>
    <w:rsid w:val="005B22DA"/>
    <w:rsid w:val="005B7D58"/>
    <w:rsid w:val="005C2512"/>
    <w:rsid w:val="00603309"/>
    <w:rsid w:val="0062559F"/>
    <w:rsid w:val="006326A0"/>
    <w:rsid w:val="00680D78"/>
    <w:rsid w:val="006A5952"/>
    <w:rsid w:val="006F0813"/>
    <w:rsid w:val="006F7E46"/>
    <w:rsid w:val="0076583E"/>
    <w:rsid w:val="00773C70"/>
    <w:rsid w:val="0078309D"/>
    <w:rsid w:val="007F65A3"/>
    <w:rsid w:val="00807AE6"/>
    <w:rsid w:val="00811AB9"/>
    <w:rsid w:val="00813F12"/>
    <w:rsid w:val="00847934"/>
    <w:rsid w:val="00874D1B"/>
    <w:rsid w:val="008F00C7"/>
    <w:rsid w:val="008F771F"/>
    <w:rsid w:val="00910100"/>
    <w:rsid w:val="009227FD"/>
    <w:rsid w:val="00922D01"/>
    <w:rsid w:val="009378FA"/>
    <w:rsid w:val="00956DE4"/>
    <w:rsid w:val="00966C71"/>
    <w:rsid w:val="0097561D"/>
    <w:rsid w:val="0098460F"/>
    <w:rsid w:val="009D06AD"/>
    <w:rsid w:val="009D155F"/>
    <w:rsid w:val="009E08FF"/>
    <w:rsid w:val="009E5A24"/>
    <w:rsid w:val="00A0116B"/>
    <w:rsid w:val="00A1735C"/>
    <w:rsid w:val="00A25094"/>
    <w:rsid w:val="00A77EEB"/>
    <w:rsid w:val="00AD171D"/>
    <w:rsid w:val="00AD6AD0"/>
    <w:rsid w:val="00AF47E1"/>
    <w:rsid w:val="00AF4FFE"/>
    <w:rsid w:val="00B046C1"/>
    <w:rsid w:val="00B262A1"/>
    <w:rsid w:val="00B66511"/>
    <w:rsid w:val="00B87608"/>
    <w:rsid w:val="00BB359B"/>
    <w:rsid w:val="00BC3305"/>
    <w:rsid w:val="00BC356C"/>
    <w:rsid w:val="00BD430C"/>
    <w:rsid w:val="00BD5017"/>
    <w:rsid w:val="00BF1D3C"/>
    <w:rsid w:val="00C17E2A"/>
    <w:rsid w:val="00C71D53"/>
    <w:rsid w:val="00C82CFC"/>
    <w:rsid w:val="00CB08CC"/>
    <w:rsid w:val="00CB2D0F"/>
    <w:rsid w:val="00D17808"/>
    <w:rsid w:val="00D27316"/>
    <w:rsid w:val="00D27DC3"/>
    <w:rsid w:val="00D3577C"/>
    <w:rsid w:val="00D4297E"/>
    <w:rsid w:val="00D43AC0"/>
    <w:rsid w:val="00D8019B"/>
    <w:rsid w:val="00D96171"/>
    <w:rsid w:val="00DC17D5"/>
    <w:rsid w:val="00DD3412"/>
    <w:rsid w:val="00E05C0D"/>
    <w:rsid w:val="00E07205"/>
    <w:rsid w:val="00E21DDF"/>
    <w:rsid w:val="00E2212B"/>
    <w:rsid w:val="00E601B6"/>
    <w:rsid w:val="00EC4D9B"/>
    <w:rsid w:val="00ED219F"/>
    <w:rsid w:val="00F1179F"/>
    <w:rsid w:val="00F208E3"/>
    <w:rsid w:val="00F235D6"/>
    <w:rsid w:val="00F616CA"/>
    <w:rsid w:val="00F66CE1"/>
    <w:rsid w:val="00FB61C0"/>
    <w:rsid w:val="00FC4700"/>
    <w:rsid w:val="00FD10E1"/>
    <w:rsid w:val="00FF4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7DF3B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171"/>
  </w:style>
  <w:style w:type="paragraph" w:styleId="Heading1">
    <w:name w:val="heading 1"/>
    <w:basedOn w:val="Normal"/>
    <w:next w:val="Normal"/>
    <w:link w:val="Heading1Char"/>
    <w:uiPriority w:val="9"/>
    <w:qFormat/>
    <w:rsid w:val="00D96171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71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D96171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D96171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D96171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D96171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96171"/>
    <w:rPr>
      <w:color w:val="808080"/>
    </w:rPr>
  </w:style>
  <w:style w:type="table" w:customStyle="1" w:styleId="LessonPlan">
    <w:name w:val="Lesson Plan"/>
    <w:basedOn w:val="TableNormal"/>
    <w:uiPriority w:val="99"/>
    <w:rsid w:val="00D96171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D96171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6171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D9617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171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71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D96171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96171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3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ils4teachers.org/lessons-and-activities/teachers-guide/its-not-dir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owing-minds.org/documents/soil-exploratio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ayola.com/lesson-plans/erase-it-soil-pollution-lesson-pla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etterlesson.com/lesson/598831/the-layers-of-so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rcs.usda.gov/wps/portal/nrcs/detail/soils/edu/?cid=nrcs142p2_05430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20282A"/>
    <w:rsid w:val="00270396"/>
    <w:rsid w:val="004A008E"/>
    <w:rsid w:val="00710B44"/>
    <w:rsid w:val="00713551"/>
    <w:rsid w:val="00765E25"/>
    <w:rsid w:val="00805105"/>
    <w:rsid w:val="00816166"/>
    <w:rsid w:val="00836926"/>
    <w:rsid w:val="00AB2F7D"/>
    <w:rsid w:val="00AB37F5"/>
    <w:rsid w:val="00C93DC1"/>
    <w:rsid w:val="00F31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270396"/>
  </w:style>
  <w:style w:type="paragraph" w:customStyle="1" w:styleId="57D0253E54FA4684857C7E53F49E1A5B">
    <w:name w:val="57D0253E54FA4684857C7E53F49E1A5B"/>
    <w:rsid w:val="00270396"/>
  </w:style>
  <w:style w:type="paragraph" w:customStyle="1" w:styleId="7AE7DFE8D63F4AC0A9D67267C3699CCC">
    <w:name w:val="7AE7DFE8D63F4AC0A9D67267C3699CCC"/>
    <w:rsid w:val="00270396"/>
  </w:style>
  <w:style w:type="paragraph" w:customStyle="1" w:styleId="1C876A8B6575410E8AA7530875A6B7F4">
    <w:name w:val="1C876A8B6575410E8AA7530875A6B7F4"/>
    <w:rsid w:val="00270396"/>
  </w:style>
  <w:style w:type="paragraph" w:customStyle="1" w:styleId="A392ED6794CC47DFA557364CD4043756">
    <w:name w:val="A392ED6794CC47DFA557364CD4043756"/>
    <w:rsid w:val="00270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</cp:revision>
  <dcterms:created xsi:type="dcterms:W3CDTF">2018-11-20T09:32:00Z</dcterms:created>
  <dcterms:modified xsi:type="dcterms:W3CDTF">2018-11-21T04:10:00Z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