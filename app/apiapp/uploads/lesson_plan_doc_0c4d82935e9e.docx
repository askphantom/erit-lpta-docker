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708F50BB" w:rsidR="00C17E2A" w:rsidRPr="009260D0" w:rsidRDefault="0018649F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subtraction</w:t>
            </w:r>
            <w:r w:rsidR="00C04C46">
              <w:rPr>
                <w:sz w:val="40"/>
                <w:szCs w:val="40"/>
              </w:rPr>
              <w:t xml:space="preserve"> o</w:t>
            </w:r>
            <w:r>
              <w:rPr>
                <w:sz w:val="40"/>
                <w:szCs w:val="40"/>
              </w:rPr>
              <w:t>f whole numbers</w:t>
            </w:r>
            <w:r w:rsidR="00C04C46">
              <w:rPr>
                <w:sz w:val="40"/>
                <w:szCs w:val="40"/>
              </w:rPr>
              <w:t xml:space="preserve"> 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B69E938" w:rsidR="00C17E2A" w:rsidRDefault="00B36C8F">
                  <w:r>
                    <w:t xml:space="preserve"> </w:t>
                  </w:r>
                  <w:r w:rsidR="00C04C46"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864629F" w:rsidR="00C17E2A" w:rsidRDefault="00867DCB">
                  <w:r>
                    <w:t>5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4D2F47" w:rsidRDefault="000A37E8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for;</w:t>
            </w:r>
          </w:p>
          <w:p w14:paraId="458BD9FD" w14:textId="0D162761" w:rsidR="002F7EF2" w:rsidRDefault="00856ADF" w:rsidP="00856ADF">
            <w:pPr>
              <w:pStyle w:val="ListParagraph"/>
              <w:numPr>
                <w:ilvl w:val="0"/>
                <w:numId w:val="2"/>
              </w:numPr>
              <w:ind w:left="161" w:hanging="161"/>
            </w:pPr>
            <w:r>
              <w:t>Solving problems involving subtraction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6417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09793A98" w14:textId="097D50E0" w:rsidR="002A355C" w:rsidRDefault="00BF3180" w:rsidP="0094015B">
                                  <w:r>
                                    <w:t>-</w:t>
                                  </w:r>
                                  <w:r w:rsidR="004A4B53">
                                    <w:t xml:space="preserve"> </w:t>
                                  </w:r>
                                  <w:r w:rsidR="0033301F">
                                    <w:t>White board</w:t>
                                  </w:r>
                                </w:p>
                                <w:p w14:paraId="7D4DDE19" w14:textId="2F4E72EC" w:rsidR="0033301F" w:rsidRDefault="0033301F" w:rsidP="0094015B">
                                  <w:r>
                                    <w:t>-Marker</w:t>
                                  </w:r>
                                </w:p>
                                <w:p w14:paraId="6F9B9BBA" w14:textId="2F88ACD2" w:rsidR="0033301F" w:rsidRDefault="0033301F" w:rsidP="0094015B">
                                  <w:r>
                                    <w:t>-</w:t>
                                  </w:r>
                                  <w:r w:rsidR="005C67A5">
                                    <w:t>Plastic cups</w:t>
                                  </w:r>
                                </w:p>
                                <w:p w14:paraId="0CDB8F3A" w14:textId="77777777" w:rsidR="005C67A5" w:rsidRDefault="005C67A5" w:rsidP="0094015B">
                                  <w:r>
                                    <w:t>-Balls</w:t>
                                  </w:r>
                                </w:p>
                                <w:p w14:paraId="4BE61749" w14:textId="7C94F0FC" w:rsidR="00EA3A1A" w:rsidRDefault="005C67A5" w:rsidP="004B5FE0"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39049E26" w14:textId="0E6FE96B" w:rsidR="00E61AB9" w:rsidRDefault="00D27DC3" w:rsidP="00380AD8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52CE3E15" w14:textId="1F15524E" w:rsidR="00DD4342" w:rsidRDefault="00A84975" w:rsidP="0094015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372D29">
                                      <w:rPr>
                                        <w:rStyle w:val="Hyperlink"/>
                                      </w:rPr>
                                      <w:t>https://betterlesson.com/lesson/502663/subtracting-whole-numbers?from=mtp_lesson</w:t>
                                    </w:r>
                                  </w:hyperlink>
                                </w:p>
                                <w:p w14:paraId="6BF59F33" w14:textId="77777777" w:rsidR="00182CFB" w:rsidRDefault="00A84975" w:rsidP="0094015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77371F">
                                      <w:rPr>
                                        <w:rStyle w:val="Hyperlink"/>
                                      </w:rPr>
                                      <w:t>https://www.math-only-math.com/worksheet-on-word-problems-on-addition-and-subtraction.html</w:t>
                                    </w:r>
                                  </w:hyperlink>
                                </w:p>
                                <w:p w14:paraId="18A8EF59" w14:textId="77777777" w:rsidR="0077371F" w:rsidRDefault="00A84975" w:rsidP="0094015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380AD8">
                                      <w:rPr>
                                        <w:rStyle w:val="Hyperlink"/>
                                      </w:rPr>
                                      <w:t>https://www.commonsense.org/education/lesson-plans/multiple-digit-addition-and-subtraction-4th-grade</w:t>
                                    </w:r>
                                  </w:hyperlink>
                                </w:p>
                                <w:p w14:paraId="03FA00F8" w14:textId="77777777" w:rsidR="00380AD8" w:rsidRDefault="00A84975" w:rsidP="0094015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204187">
                                      <w:rPr>
                                        <w:rStyle w:val="Hyperlink"/>
                                      </w:rPr>
                                      <w:t>http://www.teach-nology.com/lessons/lsn_pln_view_lessons.php?action=view&amp;cat_id=5&amp;lsn_id=27576</w:t>
                                    </w:r>
                                  </w:hyperlink>
                                </w:p>
                                <w:p w14:paraId="18022514" w14:textId="77777777" w:rsidR="00204187" w:rsidRDefault="00A84975" w:rsidP="0094015B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204187">
                                      <w:rPr>
                                        <w:rStyle w:val="Hyperlink"/>
                                      </w:rPr>
                                      <w:t>https://www.education.com/lesson-plan/whole-body-subtraction/</w:t>
                                    </w:r>
                                  </w:hyperlink>
                                </w:p>
                                <w:p w14:paraId="266D3DBF" w14:textId="4FE1031E" w:rsidR="00204187" w:rsidRDefault="00204187" w:rsidP="0094015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6417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09793A98" w14:textId="097D50E0" w:rsidR="002A355C" w:rsidRDefault="00BF3180" w:rsidP="0094015B">
                            <w:r>
                              <w:t>-</w:t>
                            </w:r>
                            <w:r w:rsidR="004A4B53">
                              <w:t xml:space="preserve"> </w:t>
                            </w:r>
                            <w:r w:rsidR="0033301F">
                              <w:t>White board</w:t>
                            </w:r>
                          </w:p>
                          <w:p w14:paraId="7D4DDE19" w14:textId="2F4E72EC" w:rsidR="0033301F" w:rsidRDefault="0033301F" w:rsidP="0094015B">
                            <w:r>
                              <w:t>-Marker</w:t>
                            </w:r>
                          </w:p>
                          <w:p w14:paraId="6F9B9BBA" w14:textId="2F88ACD2" w:rsidR="0033301F" w:rsidRDefault="0033301F" w:rsidP="0094015B">
                            <w:r>
                              <w:t>-</w:t>
                            </w:r>
                            <w:r w:rsidR="005C67A5">
                              <w:t>Plastic cups</w:t>
                            </w:r>
                          </w:p>
                          <w:p w14:paraId="0CDB8F3A" w14:textId="77777777" w:rsidR="005C67A5" w:rsidRDefault="005C67A5" w:rsidP="0094015B">
                            <w:r>
                              <w:t>-Balls</w:t>
                            </w:r>
                          </w:p>
                          <w:p w14:paraId="4BE61749" w14:textId="7C94F0FC" w:rsidR="00EA3A1A" w:rsidRDefault="005C67A5" w:rsidP="004B5FE0">
                            <w:r>
                              <w:t>-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39049E26" w14:textId="0E6FE96B" w:rsidR="00E61AB9" w:rsidRDefault="00D27DC3" w:rsidP="00380AD8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52CE3E15" w14:textId="1F15524E" w:rsidR="00DD4342" w:rsidRDefault="00A84975" w:rsidP="0094015B">
                            <w:pPr>
                              <w:pStyle w:val="ListBullet"/>
                            </w:pPr>
                            <w:hyperlink r:id="rId13" w:history="1">
                              <w:r w:rsidR="00372D29">
                                <w:rPr>
                                  <w:rStyle w:val="Hyperlink"/>
                                </w:rPr>
                                <w:t>https://betterlesson.com/lesson/502663/subtracting-whole-numbers?from=mtp_lesson</w:t>
                              </w:r>
                            </w:hyperlink>
                          </w:p>
                          <w:p w14:paraId="6BF59F33" w14:textId="77777777" w:rsidR="00182CFB" w:rsidRDefault="00A84975" w:rsidP="0094015B">
                            <w:pPr>
                              <w:pStyle w:val="ListBullet"/>
                            </w:pPr>
                            <w:hyperlink r:id="rId14" w:history="1">
                              <w:r w:rsidR="0077371F">
                                <w:rPr>
                                  <w:rStyle w:val="Hyperlink"/>
                                </w:rPr>
                                <w:t>https://www.math-only-math.com/worksheet-on-word-problems-on-addition-and-subtraction.html</w:t>
                              </w:r>
                            </w:hyperlink>
                          </w:p>
                          <w:p w14:paraId="18A8EF59" w14:textId="77777777" w:rsidR="0077371F" w:rsidRDefault="00A84975" w:rsidP="0094015B">
                            <w:pPr>
                              <w:pStyle w:val="ListBullet"/>
                            </w:pPr>
                            <w:hyperlink r:id="rId15" w:history="1">
                              <w:r w:rsidR="00380AD8">
                                <w:rPr>
                                  <w:rStyle w:val="Hyperlink"/>
                                </w:rPr>
                                <w:t>https://www.commonsense.org/education/lesson-plans/multiple-digit-addition-and-subtraction-4th-grade</w:t>
                              </w:r>
                            </w:hyperlink>
                          </w:p>
                          <w:p w14:paraId="03FA00F8" w14:textId="77777777" w:rsidR="00380AD8" w:rsidRDefault="00A84975" w:rsidP="0094015B">
                            <w:pPr>
                              <w:pStyle w:val="ListBullet"/>
                            </w:pPr>
                            <w:hyperlink r:id="rId16" w:history="1">
                              <w:r w:rsidR="00204187">
                                <w:rPr>
                                  <w:rStyle w:val="Hyperlink"/>
                                </w:rPr>
                                <w:t>http://www.teach-nology.com/lessons/lsn_pln_view_lessons.php?action=view&amp;cat_id=5&amp;lsn_id=27576</w:t>
                              </w:r>
                            </w:hyperlink>
                          </w:p>
                          <w:p w14:paraId="18022514" w14:textId="77777777" w:rsidR="00204187" w:rsidRDefault="00A84975" w:rsidP="0094015B">
                            <w:pPr>
                              <w:pStyle w:val="ListBullet"/>
                            </w:pPr>
                            <w:hyperlink r:id="rId17" w:history="1">
                              <w:r w:rsidR="00204187">
                                <w:rPr>
                                  <w:rStyle w:val="Hyperlink"/>
                                </w:rPr>
                                <w:t>https://www.education.com/lesson-plan/whole-body-subtraction/</w:t>
                              </w:r>
                            </w:hyperlink>
                          </w:p>
                          <w:p w14:paraId="266D3DBF" w14:textId="4FE1031E" w:rsidR="00204187" w:rsidRDefault="00204187" w:rsidP="0094015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4C6A7A7D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10D64819" w14:textId="4E9C106D" w:rsidR="001D4D95" w:rsidRDefault="003576EC" w:rsidP="001D4D95">
            <w:r>
              <w:t>Students should be able to;</w:t>
            </w:r>
          </w:p>
          <w:p w14:paraId="309482CB" w14:textId="411B7799" w:rsidR="00380AD8" w:rsidRDefault="00380AD8" w:rsidP="002760ED">
            <w:pPr>
              <w:pStyle w:val="ListParagraph"/>
              <w:numPr>
                <w:ilvl w:val="0"/>
                <w:numId w:val="29"/>
              </w:numPr>
              <w:ind w:left="180" w:hanging="180"/>
            </w:pPr>
            <w:r>
              <w:t>K</w:t>
            </w:r>
            <w:r w:rsidRPr="00380AD8">
              <w:t>now basic definitions o</w:t>
            </w:r>
            <w:r>
              <w:t xml:space="preserve">f </w:t>
            </w:r>
            <w:r w:rsidR="003D24A7">
              <w:t xml:space="preserve">minuend, subtrahend and </w:t>
            </w:r>
            <w:r>
              <w:t>differences</w:t>
            </w:r>
            <w:r w:rsidR="00507A31">
              <w:t xml:space="preserve"> </w:t>
            </w:r>
            <w:r w:rsidR="00507A31" w:rsidRPr="00507A31">
              <w:t>to the terms n</w:t>
            </w:r>
            <w:r w:rsidR="00507A31">
              <w:t>umeral, digit, and whole number</w:t>
            </w:r>
            <w:r>
              <w:t>.</w:t>
            </w:r>
          </w:p>
          <w:p w14:paraId="7683CE86" w14:textId="3E849C77" w:rsidR="001D4D95" w:rsidRDefault="00380AD8" w:rsidP="002760ED">
            <w:pPr>
              <w:pStyle w:val="ListParagraph"/>
              <w:numPr>
                <w:ilvl w:val="0"/>
                <w:numId w:val="29"/>
              </w:numPr>
              <w:ind w:left="180" w:hanging="180"/>
            </w:pPr>
            <w:r>
              <w:t>Subtract multi-digit whole number</w:t>
            </w:r>
            <w:r w:rsidR="00EE55BF">
              <w:t>.</w:t>
            </w:r>
          </w:p>
          <w:p w14:paraId="7A35A1B6" w14:textId="5090A65D" w:rsidR="00380AD8" w:rsidRDefault="00507A31" w:rsidP="002760ED">
            <w:pPr>
              <w:pStyle w:val="ListParagraph"/>
              <w:numPr>
                <w:ilvl w:val="0"/>
                <w:numId w:val="29"/>
              </w:numPr>
              <w:ind w:left="180" w:hanging="180"/>
            </w:pPr>
            <w:r>
              <w:t>D</w:t>
            </w:r>
            <w:r w:rsidR="00380AD8" w:rsidRPr="00380AD8">
              <w:t>etermine the operation necessary to solve word problems</w:t>
            </w:r>
          </w:p>
          <w:p w14:paraId="22A31125" w14:textId="44A7CD41" w:rsidR="004D2F47" w:rsidRDefault="004D2F47" w:rsidP="0025476D">
            <w:pPr>
              <w:pStyle w:val="ListParagraph"/>
              <w:ind w:left="360" w:hanging="232"/>
            </w:pPr>
          </w:p>
          <w:p w14:paraId="747A0955" w14:textId="3FB74A79" w:rsidR="004D2F47" w:rsidRDefault="004D2F47" w:rsidP="004D2F47">
            <w:bookmarkStart w:id="0" w:name="_GoBack"/>
            <w:bookmarkEnd w:id="0"/>
          </w:p>
          <w:p w14:paraId="16ADB579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23FDEEF3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186FCAB8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55E9169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C63D3AC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EAA0595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33AE0394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FD3939A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75B0E73C" w14:textId="77777777" w:rsidR="00A71E70" w:rsidRPr="004D2F47" w:rsidRDefault="00A71E70" w:rsidP="00E96007">
            <w:pPr>
              <w:spacing w:after="40" w:line="240" w:lineRule="auto"/>
              <w:outlineLvl w:val="0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53C106C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7107BA20" w14:textId="6858167E" w:rsidR="00361249" w:rsidRPr="00361249" w:rsidRDefault="00361249" w:rsidP="00361249">
            <w:pPr>
              <w:pStyle w:val="ListParagraph"/>
              <w:numPr>
                <w:ilvl w:val="0"/>
                <w:numId w:val="35"/>
              </w:numPr>
              <w:ind w:left="233" w:hanging="233"/>
              <w:rPr>
                <w:color w:val="595959" w:themeColor="text1" w:themeTint="A6"/>
              </w:rPr>
            </w:pPr>
            <w:r w:rsidRPr="00361249">
              <w:rPr>
                <w:color w:val="595959" w:themeColor="text1" w:themeTint="A6"/>
              </w:rPr>
              <w:t>Discuss the number system and introduce the definitions of a numeral, digit, and whole number. Ask pupils for examples as you identify a term.</w:t>
            </w:r>
          </w:p>
          <w:p w14:paraId="27F000F9" w14:textId="77777777" w:rsidR="00361249" w:rsidRPr="00361249" w:rsidRDefault="00361249" w:rsidP="00361249">
            <w:pPr>
              <w:pStyle w:val="ListParagraph"/>
              <w:numPr>
                <w:ilvl w:val="0"/>
                <w:numId w:val="35"/>
              </w:numPr>
              <w:ind w:left="233" w:hanging="233"/>
              <w:rPr>
                <w:color w:val="595959" w:themeColor="text1" w:themeTint="A6"/>
              </w:rPr>
            </w:pPr>
            <w:r w:rsidRPr="00361249">
              <w:rPr>
                <w:color w:val="595959" w:themeColor="text1" w:themeTint="A6"/>
              </w:rPr>
              <w:t>Work through examples with the class by asking them to identify the digits in particular place values for numerical examples.</w:t>
            </w:r>
          </w:p>
          <w:p w14:paraId="584DA46C" w14:textId="77777777" w:rsidR="00361249" w:rsidRPr="00361249" w:rsidRDefault="00361249" w:rsidP="00361249">
            <w:pPr>
              <w:pStyle w:val="ListParagraph"/>
              <w:numPr>
                <w:ilvl w:val="0"/>
                <w:numId w:val="35"/>
              </w:numPr>
              <w:ind w:left="233" w:hanging="233"/>
              <w:rPr>
                <w:color w:val="595959" w:themeColor="text1" w:themeTint="A6"/>
              </w:rPr>
            </w:pPr>
            <w:r w:rsidRPr="00361249">
              <w:rPr>
                <w:color w:val="595959" w:themeColor="text1" w:themeTint="A6"/>
              </w:rPr>
              <w:t>Introduce subtraction and the terms minuend, subtrahend and difference.</w:t>
            </w:r>
          </w:p>
          <w:p w14:paraId="6B835F12" w14:textId="77777777" w:rsidR="00361249" w:rsidRPr="00361249" w:rsidRDefault="00361249" w:rsidP="00361249">
            <w:pPr>
              <w:pStyle w:val="ListParagraph"/>
              <w:numPr>
                <w:ilvl w:val="0"/>
                <w:numId w:val="35"/>
              </w:numPr>
              <w:ind w:left="233" w:hanging="233"/>
              <w:rPr>
                <w:color w:val="595959" w:themeColor="text1" w:themeTint="A6"/>
              </w:rPr>
            </w:pPr>
            <w:r w:rsidRPr="00361249">
              <w:rPr>
                <w:color w:val="595959" w:themeColor="text1" w:themeTint="A6"/>
              </w:rPr>
              <w:t>Work though basic examples with no borrowing.</w:t>
            </w:r>
          </w:p>
          <w:p w14:paraId="2DEF3E8D" w14:textId="77777777" w:rsidR="00361249" w:rsidRPr="00361249" w:rsidRDefault="00361249" w:rsidP="00361249">
            <w:pPr>
              <w:pStyle w:val="ListParagraph"/>
              <w:numPr>
                <w:ilvl w:val="0"/>
                <w:numId w:val="35"/>
              </w:numPr>
              <w:ind w:left="233" w:hanging="233"/>
              <w:rPr>
                <w:color w:val="595959" w:themeColor="text1" w:themeTint="A6"/>
              </w:rPr>
            </w:pPr>
            <w:r w:rsidRPr="00361249">
              <w:rPr>
                <w:color w:val="595959" w:themeColor="text1" w:themeTint="A6"/>
              </w:rPr>
              <w:t>Put an equation on the overhead that requires borrowing, ask students for ideas on how to solve.</w:t>
            </w:r>
          </w:p>
          <w:p w14:paraId="753AA281" w14:textId="77777777" w:rsidR="00361249" w:rsidRPr="00361249" w:rsidRDefault="00361249" w:rsidP="00361249">
            <w:pPr>
              <w:pStyle w:val="ListParagraph"/>
              <w:numPr>
                <w:ilvl w:val="0"/>
                <w:numId w:val="35"/>
              </w:numPr>
              <w:ind w:left="233" w:hanging="233"/>
              <w:rPr>
                <w:color w:val="595959" w:themeColor="text1" w:themeTint="A6"/>
              </w:rPr>
            </w:pPr>
            <w:r w:rsidRPr="00361249">
              <w:rPr>
                <w:color w:val="595959" w:themeColor="text1" w:themeTint="A6"/>
              </w:rPr>
              <w:t>Discuss the concept of borrowing and work through prepared examples.</w:t>
            </w:r>
          </w:p>
          <w:p w14:paraId="52E508F2" w14:textId="77777777" w:rsidR="00361249" w:rsidRPr="00361249" w:rsidRDefault="00361249" w:rsidP="00361249">
            <w:pPr>
              <w:pStyle w:val="ListParagraph"/>
              <w:numPr>
                <w:ilvl w:val="0"/>
                <w:numId w:val="35"/>
              </w:numPr>
              <w:ind w:left="233" w:hanging="233"/>
              <w:rPr>
                <w:color w:val="595959" w:themeColor="text1" w:themeTint="A6"/>
              </w:rPr>
            </w:pPr>
            <w:r w:rsidRPr="00361249">
              <w:rPr>
                <w:color w:val="595959" w:themeColor="text1" w:themeTint="A6"/>
              </w:rPr>
              <w:t>Pose an equation that has a 0 in a place value that needs to be borrowed from, ask students for ideas how to solve.</w:t>
            </w:r>
          </w:p>
          <w:p w14:paraId="0092915F" w14:textId="58E5F451" w:rsidR="00361249" w:rsidRPr="00361249" w:rsidRDefault="00361249" w:rsidP="00361249">
            <w:pPr>
              <w:pStyle w:val="ListParagraph"/>
              <w:numPr>
                <w:ilvl w:val="0"/>
                <w:numId w:val="35"/>
              </w:numPr>
              <w:ind w:left="233" w:hanging="233"/>
              <w:rPr>
                <w:color w:val="595959" w:themeColor="text1" w:themeTint="A6"/>
              </w:rPr>
            </w:pPr>
            <w:r w:rsidRPr="00361249">
              <w:rPr>
                <w:color w:val="595959" w:themeColor="text1" w:themeTint="A6"/>
              </w:rPr>
              <w:t>Discuss borrowing across columns and work through prepared examples.</w:t>
            </w:r>
          </w:p>
          <w:p w14:paraId="60601EFF" w14:textId="77777777" w:rsidR="002F7EF2" w:rsidRDefault="002F7EF2" w:rsidP="0077371F"/>
          <w:p w14:paraId="47A22978" w14:textId="77777777" w:rsidR="00361249" w:rsidRDefault="00361249" w:rsidP="0077371F"/>
          <w:p w14:paraId="6E1F013E" w14:textId="2375F23F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6A8342CF" w14:textId="28CEFC14" w:rsidR="00FB30A1" w:rsidRPr="00031953" w:rsidRDefault="009A0384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 xml:space="preserve">: 15 </w:t>
            </w:r>
            <w:proofErr w:type="spellStart"/>
            <w:r w:rsidR="00FB30A1" w:rsidRPr="00031953">
              <w:rPr>
                <w:b/>
              </w:rPr>
              <w:t>Mins</w:t>
            </w:r>
            <w:proofErr w:type="spellEnd"/>
          </w:p>
          <w:p w14:paraId="6BF7C39B" w14:textId="77777777" w:rsidR="00372D29" w:rsidRPr="008C3127" w:rsidRDefault="00372D29" w:rsidP="00372D29">
            <w:pPr>
              <w:pStyle w:val="ListParagraph"/>
              <w:numPr>
                <w:ilvl w:val="0"/>
                <w:numId w:val="33"/>
              </w:numPr>
              <w:ind w:left="233" w:hanging="233"/>
            </w:pPr>
            <w:r w:rsidRPr="008C3127">
              <w:t>Mr. Reed owns 500 books. He donates 217 books to the school library. How many books does Mr. Reed have left?</w:t>
            </w:r>
          </w:p>
          <w:p w14:paraId="6B8578DA" w14:textId="77777777" w:rsidR="00372D29" w:rsidRPr="008C3127" w:rsidRDefault="00372D29" w:rsidP="00372D29">
            <w:pPr>
              <w:pStyle w:val="ListParagraph"/>
              <w:numPr>
                <w:ilvl w:val="0"/>
                <w:numId w:val="33"/>
              </w:numPr>
              <w:ind w:left="233" w:hanging="233"/>
            </w:pPr>
            <w:r w:rsidRPr="008C3127">
              <w:t>Remind pupils of why this is a subtraction problem. Mr. Reed is giving something away, therefore, we subtract. Also, remind the pupils that when we subtract, we line the numbers up according to place value.</w:t>
            </w:r>
          </w:p>
          <w:p w14:paraId="5E6F7FE4" w14:textId="77777777" w:rsidR="00372D29" w:rsidRPr="008C3127" w:rsidRDefault="00372D29" w:rsidP="00372D29">
            <w:pPr>
              <w:pStyle w:val="ListParagraph"/>
              <w:numPr>
                <w:ilvl w:val="0"/>
                <w:numId w:val="33"/>
              </w:numPr>
              <w:ind w:left="233" w:hanging="233"/>
            </w:pPr>
            <w:r w:rsidRPr="008C3127">
              <w:t>Explain to the pupils that they have to regroup from the hundreds place because the ones place and tens place both have zero. The hundreds place becomes a 4, and the tens place now becomes 10.</w:t>
            </w:r>
          </w:p>
          <w:p w14:paraId="63197E98" w14:textId="77777777" w:rsidR="00372D29" w:rsidRPr="008C3127" w:rsidRDefault="00372D29" w:rsidP="00372D29">
            <w:pPr>
              <w:pStyle w:val="ListParagraph"/>
              <w:numPr>
                <w:ilvl w:val="0"/>
                <w:numId w:val="33"/>
              </w:numPr>
              <w:ind w:left="233" w:hanging="233"/>
            </w:pPr>
            <w:r w:rsidRPr="008C3127">
              <w:t>There is still nothing in the ones place. Now, we can regroup from the tens place. The 10 becomes a 9 and the ones place becomes a 10.</w:t>
            </w:r>
          </w:p>
          <w:p w14:paraId="1CFBA290" w14:textId="77777777" w:rsidR="00372D29" w:rsidRPr="008C3127" w:rsidRDefault="00372D29" w:rsidP="00372D29">
            <w:pPr>
              <w:pStyle w:val="ListParagraph"/>
              <w:numPr>
                <w:ilvl w:val="0"/>
                <w:numId w:val="33"/>
              </w:numPr>
              <w:ind w:left="233" w:hanging="233"/>
            </w:pPr>
            <w:r w:rsidRPr="008C3127">
              <w:t>Subtract the problem on the board for the students to see.</w:t>
            </w:r>
          </w:p>
          <w:p w14:paraId="22490E5D" w14:textId="12C1A059" w:rsidR="00372D29" w:rsidRPr="008C3127" w:rsidRDefault="00372D29" w:rsidP="00372D29">
            <w:pPr>
              <w:pStyle w:val="ListParagraph"/>
              <w:ind w:left="233" w:hanging="233"/>
            </w:pPr>
            <w:r w:rsidRPr="008C3127">
              <w:t xml:space="preserve">    10 ones - 7 ones = 3 ones.</w:t>
            </w:r>
          </w:p>
          <w:p w14:paraId="54BCBC70" w14:textId="606E95C3" w:rsidR="00372D29" w:rsidRPr="008C3127" w:rsidRDefault="00372D29" w:rsidP="00372D29">
            <w:pPr>
              <w:pStyle w:val="ListParagraph"/>
              <w:ind w:left="233" w:hanging="233"/>
            </w:pPr>
            <w:r w:rsidRPr="008C3127">
              <w:t xml:space="preserve">    9 tens - 1 tens = 8 tens</w:t>
            </w:r>
          </w:p>
          <w:p w14:paraId="2DD4BFE5" w14:textId="7D07496A" w:rsidR="00372D29" w:rsidRPr="008C3127" w:rsidRDefault="00372D29" w:rsidP="00372D29">
            <w:pPr>
              <w:pStyle w:val="ListParagraph"/>
              <w:ind w:left="233" w:hanging="233"/>
            </w:pPr>
            <w:r w:rsidRPr="008C3127">
              <w:t xml:space="preserve">    4 hundreds - 2 hundreds = 2 hundreds</w:t>
            </w:r>
          </w:p>
          <w:p w14:paraId="40011441" w14:textId="008412CF" w:rsidR="003D1E61" w:rsidRPr="00372D29" w:rsidRDefault="00372D29" w:rsidP="00372D29">
            <w:pPr>
              <w:pStyle w:val="ListParagraph"/>
              <w:numPr>
                <w:ilvl w:val="0"/>
                <w:numId w:val="33"/>
              </w:numPr>
              <w:ind w:left="233" w:hanging="233"/>
              <w:rPr>
                <w:sz w:val="20"/>
                <w:szCs w:val="20"/>
              </w:rPr>
            </w:pPr>
            <w:r w:rsidRPr="008C3127">
              <w:t>The answer to this subtraction problem is 283.  Check the subtraction problem with the inverse operation of addition</w:t>
            </w:r>
            <w:r w:rsidRPr="00372D29">
              <w:rPr>
                <w:sz w:val="20"/>
                <w:szCs w:val="20"/>
              </w:rPr>
              <w:t>.</w:t>
            </w:r>
          </w:p>
          <w:p w14:paraId="7B754001" w14:textId="77777777" w:rsidR="0094015B" w:rsidRDefault="0094015B" w:rsidP="004D2F47">
            <w:pPr>
              <w:pStyle w:val="Heading2"/>
              <w:rPr>
                <w:b/>
              </w:rPr>
            </w:pPr>
          </w:p>
          <w:p w14:paraId="20304DC5" w14:textId="77777777" w:rsidR="0094015B" w:rsidRDefault="0094015B" w:rsidP="004D2F47">
            <w:pPr>
              <w:pStyle w:val="Heading2"/>
              <w:rPr>
                <w:b/>
              </w:rPr>
            </w:pPr>
          </w:p>
          <w:p w14:paraId="3E7E8145" w14:textId="77777777" w:rsidR="0094015B" w:rsidRDefault="0094015B" w:rsidP="004D2F47">
            <w:pPr>
              <w:pStyle w:val="Heading2"/>
              <w:rPr>
                <w:b/>
              </w:rPr>
            </w:pPr>
          </w:p>
          <w:p w14:paraId="6CC78EF4" w14:textId="4BB29118" w:rsidR="00A37E88" w:rsidRPr="00994216" w:rsidRDefault="00A37E88" w:rsidP="00361249"/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0EDC211D" w14:textId="15664C09" w:rsidR="0094015B" w:rsidRDefault="00045CED" w:rsidP="00045CED">
            <w:r>
              <w:rPr>
                <w:b/>
              </w:rPr>
              <w:t>Day 1/ Lesson 1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472F0AF5" w14:textId="77777777" w:rsidR="005C67A5" w:rsidRDefault="005C67A5" w:rsidP="005C67A5">
            <w:pPr>
              <w:pStyle w:val="Heading1"/>
              <w:numPr>
                <w:ilvl w:val="0"/>
                <w:numId w:val="36"/>
              </w:numPr>
              <w:ind w:left="204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Have your pupils set up 10 plastic</w:t>
            </w:r>
            <w:r w:rsidRPr="005C67A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Cups against a wall {5 cups, then 4, then 3, then 2, and then 1}.</w:t>
            </w:r>
          </w:p>
          <w:p w14:paraId="4A1056E8" w14:textId="77777777" w:rsidR="005C67A5" w:rsidRDefault="005C67A5" w:rsidP="005C67A5">
            <w:pPr>
              <w:pStyle w:val="Heading1"/>
              <w:numPr>
                <w:ilvl w:val="0"/>
                <w:numId w:val="36"/>
              </w:numPr>
              <w:ind w:left="204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5C67A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The first player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rolls the ball toward the </w:t>
            </w:r>
            <w:r w:rsidRPr="005C67A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Cups.</w:t>
            </w:r>
          </w:p>
          <w:p w14:paraId="7B0702FF" w14:textId="77777777" w:rsidR="005C67A5" w:rsidRDefault="005C67A5" w:rsidP="005C67A5">
            <w:pPr>
              <w:pStyle w:val="Heading1"/>
              <w:numPr>
                <w:ilvl w:val="0"/>
                <w:numId w:val="36"/>
              </w:numPr>
              <w:ind w:left="204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5C67A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The 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first player counts how many cup</w:t>
            </w:r>
            <w:r w:rsidRPr="005C67A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s were knocked over and records that number on their recording sheet.</w:t>
            </w:r>
          </w:p>
          <w:p w14:paraId="1A293812" w14:textId="77777777" w:rsidR="005C67A5" w:rsidRDefault="005C67A5" w:rsidP="005C67A5">
            <w:pPr>
              <w:pStyle w:val="Heading1"/>
              <w:numPr>
                <w:ilvl w:val="0"/>
                <w:numId w:val="36"/>
              </w:numPr>
              <w:ind w:left="204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5C67A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Using one of the strategies we've practiced {counting back, number line, draw a pict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ure}, they find out how many cup</w:t>
            </w:r>
            <w:r w:rsidRPr="005C67A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s were not knocked down {It's their partner's job to make sure they don't *cheat* and just count the pins not knocked over and actually subtract}.</w:t>
            </w:r>
          </w:p>
          <w:p w14:paraId="7D42A15C" w14:textId="77777777" w:rsidR="005C67A5" w:rsidRDefault="005C67A5" w:rsidP="005C67A5">
            <w:pPr>
              <w:pStyle w:val="Heading1"/>
              <w:numPr>
                <w:ilvl w:val="0"/>
                <w:numId w:val="36"/>
              </w:numPr>
              <w:ind w:left="204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The pupil</w:t>
            </w:r>
            <w:r w:rsidRPr="005C67A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can check their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answer by counting how many cup</w:t>
            </w:r>
            <w:r w:rsidRPr="005C67A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s were not knocked down.</w:t>
            </w:r>
          </w:p>
          <w:p w14:paraId="47DA5C2F" w14:textId="003548CD" w:rsidR="0094015B" w:rsidRPr="005C67A5" w:rsidRDefault="005C67A5" w:rsidP="005C67A5">
            <w:pPr>
              <w:pStyle w:val="Heading1"/>
              <w:numPr>
                <w:ilvl w:val="0"/>
                <w:numId w:val="36"/>
              </w:numPr>
              <w:ind w:left="204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5C67A5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Now it's player two's turn! Keep taking turns until each player has had 10 turns.</w:t>
            </w:r>
          </w:p>
          <w:p w14:paraId="297D743C" w14:textId="77777777" w:rsidR="0094015B" w:rsidRDefault="0094015B" w:rsidP="001D0D3A">
            <w:pPr>
              <w:pStyle w:val="Heading1"/>
            </w:pPr>
          </w:p>
          <w:p w14:paraId="69FADDBC" w14:textId="77777777" w:rsidR="0094015B" w:rsidRPr="00045CED" w:rsidRDefault="0094015B" w:rsidP="001D0D3A">
            <w:pPr>
              <w:pStyle w:val="Heading1"/>
              <w:rPr>
                <w:b w:val="0"/>
              </w:rPr>
            </w:pPr>
          </w:p>
          <w:p w14:paraId="623692C2" w14:textId="77777777" w:rsidR="0094015B" w:rsidRDefault="0094015B" w:rsidP="001D0D3A">
            <w:pPr>
              <w:pStyle w:val="Heading1"/>
            </w:pPr>
          </w:p>
          <w:p w14:paraId="0A6DEB87" w14:textId="77777777" w:rsidR="0094015B" w:rsidRDefault="0094015B" w:rsidP="001D0D3A">
            <w:pPr>
              <w:pStyle w:val="Heading1"/>
            </w:pPr>
          </w:p>
          <w:p w14:paraId="6CA6D161" w14:textId="77777777" w:rsidR="0094015B" w:rsidRDefault="0094015B" w:rsidP="001D0D3A">
            <w:pPr>
              <w:pStyle w:val="Heading1"/>
            </w:pPr>
          </w:p>
          <w:p w14:paraId="384918AA" w14:textId="56BB69C7" w:rsidR="000529DC" w:rsidRDefault="001D0D3A" w:rsidP="001D0D3A">
            <w:pPr>
              <w:pStyle w:val="Heading1"/>
            </w:pPr>
            <w:r>
              <w:lastRenderedPageBreak/>
              <w:t>Guided Practice</w:t>
            </w:r>
          </w:p>
          <w:p w14:paraId="6A226B23" w14:textId="3E434156" w:rsidR="000529DC" w:rsidRDefault="00182CFB" w:rsidP="00CD4D2B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1D0D3A" w:rsidRPr="004D2F47">
              <w:rPr>
                <w:b/>
              </w:rPr>
              <w:t>: 20mins</w:t>
            </w:r>
          </w:p>
          <w:p w14:paraId="48962F79" w14:textId="77777777" w:rsidR="00D417B1" w:rsidRDefault="00045CED" w:rsidP="00A7679F">
            <w:pPr>
              <w:pStyle w:val="ListParagraph"/>
              <w:numPr>
                <w:ilvl w:val="0"/>
                <w:numId w:val="34"/>
              </w:numPr>
              <w:ind w:left="204" w:hanging="180"/>
            </w:pPr>
            <w:r>
              <w:t>Jessica has {</w:t>
            </w:r>
            <w:r w:rsidR="00D417B1">
              <w:t>₦1000}</w:t>
            </w:r>
            <w:r>
              <w:t xml:space="preserve"> to spend in the video game store. </w:t>
            </w:r>
            <w:r w:rsidR="00D417B1">
              <w:t>She buys a used game for {₦550</w:t>
            </w:r>
            <w:r>
              <w:t>}. How much money does she have left over?</w:t>
            </w:r>
          </w:p>
          <w:p w14:paraId="75116CA7" w14:textId="77777777" w:rsidR="00D417B1" w:rsidRDefault="00045CED" w:rsidP="00A7679F">
            <w:pPr>
              <w:pStyle w:val="ListParagraph"/>
              <w:numPr>
                <w:ilvl w:val="0"/>
                <w:numId w:val="34"/>
              </w:numPr>
              <w:ind w:left="204" w:hanging="180"/>
            </w:pPr>
            <w:r>
              <w:t xml:space="preserve"> Underline operation key terms and {bracket} important numbers.</w:t>
            </w:r>
            <w:r w:rsidR="00D417B1">
              <w:t xml:space="preserve"> </w:t>
            </w:r>
          </w:p>
          <w:p w14:paraId="739E51EB" w14:textId="77777777" w:rsidR="00D417B1" w:rsidRDefault="00045CED" w:rsidP="00A7679F">
            <w:pPr>
              <w:pStyle w:val="ListParagraph"/>
              <w:numPr>
                <w:ilvl w:val="0"/>
                <w:numId w:val="34"/>
              </w:numPr>
              <w:ind w:left="204" w:hanging="180"/>
            </w:pPr>
            <w:r>
              <w:t>Ask: What is this question asking me to do? (How much did she have left over?).</w:t>
            </w:r>
          </w:p>
          <w:p w14:paraId="2D13E502" w14:textId="77777777" w:rsidR="00D417B1" w:rsidRDefault="00D417B1" w:rsidP="00A7679F">
            <w:pPr>
              <w:pStyle w:val="ListParagraph"/>
              <w:numPr>
                <w:ilvl w:val="0"/>
                <w:numId w:val="34"/>
              </w:numPr>
              <w:ind w:left="204" w:hanging="180"/>
            </w:pPr>
            <w:r>
              <w:t>Write a number sentence (1000 - 550</w:t>
            </w:r>
            <w:r w:rsidR="00045CED">
              <w:t>)</w:t>
            </w:r>
            <w:r>
              <w:t>.</w:t>
            </w:r>
          </w:p>
          <w:p w14:paraId="61EE00E6" w14:textId="79A18010" w:rsidR="00045CED" w:rsidRDefault="00045CED" w:rsidP="00A7679F">
            <w:pPr>
              <w:pStyle w:val="ListParagraph"/>
              <w:numPr>
                <w:ilvl w:val="0"/>
                <w:numId w:val="34"/>
              </w:numPr>
              <w:ind w:left="204" w:hanging="180"/>
            </w:pPr>
            <w:r>
              <w:t>Rewrite the problem vert</w:t>
            </w:r>
            <w:r w:rsidR="00D417B1">
              <w:t>ically.</w:t>
            </w:r>
          </w:p>
          <w:p w14:paraId="34C9DB0A" w14:textId="355B2460" w:rsidR="00A7679F" w:rsidRDefault="00A7679F" w:rsidP="00A7679F">
            <w:pPr>
              <w:ind w:left="204"/>
            </w:pPr>
            <w:r>
              <w:t xml:space="preserve">  </w:t>
            </w:r>
            <w:r w:rsidR="00D417B1">
              <w:t>1000</w:t>
            </w:r>
          </w:p>
          <w:p w14:paraId="7913D1D9" w14:textId="3EE4E6AD" w:rsidR="00D417B1" w:rsidRDefault="00D417B1" w:rsidP="00A7679F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DDEEC7" wp14:editId="560C357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147955</wp:posOffset>
                      </wp:positionV>
                      <wp:extent cx="2857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9BF9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1.65pt" to="36.4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-   550</w:t>
            </w:r>
          </w:p>
          <w:p w14:paraId="0C796DC9" w14:textId="249121A0" w:rsidR="00D417B1" w:rsidRDefault="00D417B1" w:rsidP="00A7679F">
            <w:pPr>
              <w:ind w:left="204" w:hanging="180"/>
            </w:pPr>
            <w:r>
              <w:t xml:space="preserve">  </w:t>
            </w:r>
            <w:r w:rsidR="00A7679F">
              <w:t xml:space="preserve">      </w:t>
            </w:r>
            <w:r>
              <w:t xml:space="preserve"> 450</w:t>
            </w:r>
          </w:p>
          <w:p w14:paraId="328E1FC6" w14:textId="4DE25C11" w:rsidR="00182CFB" w:rsidRPr="00182CFB" w:rsidRDefault="00045CED" w:rsidP="00A7679F">
            <w:pPr>
              <w:pStyle w:val="ListParagraph"/>
              <w:numPr>
                <w:ilvl w:val="0"/>
                <w:numId w:val="34"/>
              </w:numPr>
              <w:ind w:left="204" w:hanging="180"/>
            </w:pPr>
            <w:r>
              <w:t>Solve and write the ans</w:t>
            </w:r>
            <w:r w:rsidR="00D417B1">
              <w:t>wer in naira.  Jessica has ₦450</w:t>
            </w:r>
            <w:r>
              <w:t xml:space="preserve"> left over</w:t>
            </w:r>
            <w:r w:rsidR="00D417B1">
              <w:t>.</w:t>
            </w:r>
          </w:p>
          <w:p w14:paraId="5930AB1C" w14:textId="2E79F312" w:rsidR="000529DC" w:rsidRDefault="000529DC" w:rsidP="00CD4D2B">
            <w:pPr>
              <w:rPr>
                <w:b/>
              </w:rPr>
            </w:pPr>
          </w:p>
          <w:p w14:paraId="176EC58E" w14:textId="77777777" w:rsidR="000529DC" w:rsidRDefault="000529DC" w:rsidP="00CD4D2B">
            <w:pPr>
              <w:rPr>
                <w:b/>
              </w:rPr>
            </w:pPr>
          </w:p>
          <w:p w14:paraId="172C762A" w14:textId="77777777" w:rsidR="000529DC" w:rsidRDefault="000529DC" w:rsidP="00CD4D2B">
            <w:pPr>
              <w:rPr>
                <w:b/>
              </w:rPr>
            </w:pPr>
          </w:p>
          <w:p w14:paraId="56B68BC1" w14:textId="77777777" w:rsidR="000529DC" w:rsidRPr="000529DC" w:rsidRDefault="000529DC" w:rsidP="00971415"/>
          <w:p w14:paraId="189FA8B0" w14:textId="77777777" w:rsidR="00971415" w:rsidRPr="000529DC" w:rsidRDefault="00971415" w:rsidP="00971415"/>
          <w:p w14:paraId="5135F22C" w14:textId="77777777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37951903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F45D28" w14:textId="77777777" w:rsidR="006C4DCA" w:rsidRPr="004D2F47" w:rsidRDefault="006C4DCA" w:rsidP="006C4DCA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lastRenderedPageBreak/>
              <w:t>Summary</w:t>
            </w:r>
          </w:p>
          <w:p w14:paraId="3E0AF328" w14:textId="77777777" w:rsidR="006C4DCA" w:rsidRDefault="006C4DCA" w:rsidP="006C4DCA">
            <w:pPr>
              <w:pStyle w:val="ListParagraph"/>
              <w:numPr>
                <w:ilvl w:val="0"/>
                <w:numId w:val="32"/>
              </w:numPr>
              <w:ind w:left="143" w:hanging="143"/>
            </w:pPr>
            <w:r>
              <w:t>Ask for volunteers to share their answers to the problems assigned.</w:t>
            </w:r>
          </w:p>
          <w:p w14:paraId="69A6993D" w14:textId="451F21FE" w:rsidR="001F4D29" w:rsidRPr="001F4D29" w:rsidRDefault="006C4DCA" w:rsidP="006C4DCA">
            <w:pPr>
              <w:pStyle w:val="ListParagraph"/>
              <w:numPr>
                <w:ilvl w:val="0"/>
                <w:numId w:val="32"/>
              </w:numPr>
              <w:ind w:left="143" w:hanging="143"/>
            </w:pPr>
            <w:r>
              <w:t>As the problems are reviewed in front of the class, have the students check their answers for accuracy</w:t>
            </w: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70A2A28" w14:textId="77777777" w:rsidR="00E96007" w:rsidRPr="004D2F47" w:rsidRDefault="00E96007" w:rsidP="00E96007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515003DA" w14:textId="3DC62E4A" w:rsidR="002F4915" w:rsidRPr="00E96007" w:rsidRDefault="00AA4CAB" w:rsidP="00AA4CAB">
            <w:r>
              <w:rPr>
                <w:color w:val="595959" w:themeColor="text1" w:themeTint="A6"/>
              </w:rPr>
              <w:t>Pick pupils randomly</w:t>
            </w:r>
            <w:r w:rsidRPr="00AB0639">
              <w:rPr>
                <w:color w:val="595959" w:themeColor="text1" w:themeTint="A6"/>
              </w:rPr>
              <w:t xml:space="preserve"> to share their answe</w:t>
            </w:r>
            <w:r>
              <w:rPr>
                <w:color w:val="595959" w:themeColor="text1" w:themeTint="A6"/>
              </w:rPr>
              <w:t>rs to the activities.</w:t>
            </w: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A405B2C" w14:textId="5398D7E2" w:rsidR="00E96007" w:rsidRPr="00E96007" w:rsidRDefault="00E96007" w:rsidP="00E96007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59FD2C48" w14:textId="77777777" w:rsidR="00E96007" w:rsidRDefault="00E96007" w:rsidP="00E96007">
            <w:r>
              <w:t xml:space="preserve">Assess if pupils can: </w:t>
            </w:r>
          </w:p>
          <w:p w14:paraId="619B8B3E" w14:textId="38197D0A" w:rsidR="00C17E2A" w:rsidRDefault="00E96007" w:rsidP="00E96007">
            <w:pPr>
              <w:pStyle w:val="ListParagraph"/>
              <w:numPr>
                <w:ilvl w:val="0"/>
                <w:numId w:val="31"/>
              </w:numPr>
              <w:ind w:left="204" w:hanging="180"/>
            </w:pPr>
            <w:r>
              <w:t>Solve problems involving subtraction of whole numbers correctly.</w:t>
            </w:r>
          </w:p>
        </w:tc>
      </w:tr>
      <w:tr w:rsidR="005A4652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4977D2D7" w:rsidR="00CB08CC" w:rsidRPr="00287F69" w:rsidRDefault="00CB08CC" w:rsidP="00796AE9">
            <w:pPr>
              <w:pStyle w:val="ListParagraph"/>
              <w:ind w:left="143"/>
            </w:pPr>
          </w:p>
        </w:tc>
        <w:tc>
          <w:tcPr>
            <w:tcW w:w="118" w:type="pct"/>
          </w:tcPr>
          <w:p w14:paraId="79D27C9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61718EBA" w:rsidR="00EA5BCA" w:rsidRPr="00EA5BCA" w:rsidRDefault="00EA5BCA" w:rsidP="00E96007">
            <w:pPr>
              <w:pStyle w:val="Heading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3372C" w14:textId="77777777" w:rsidR="00A84975" w:rsidRDefault="00A84975">
      <w:pPr>
        <w:spacing w:before="0" w:after="0" w:line="240" w:lineRule="auto"/>
      </w:pPr>
      <w:r>
        <w:separator/>
      </w:r>
    </w:p>
  </w:endnote>
  <w:endnote w:type="continuationSeparator" w:id="0">
    <w:p w14:paraId="7B975B57" w14:textId="77777777" w:rsidR="00A84975" w:rsidRDefault="00A849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760E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C059B" w14:textId="77777777" w:rsidR="00A84975" w:rsidRDefault="00A84975">
      <w:pPr>
        <w:spacing w:before="0" w:after="0" w:line="240" w:lineRule="auto"/>
      </w:pPr>
      <w:r>
        <w:separator/>
      </w:r>
    </w:p>
  </w:footnote>
  <w:footnote w:type="continuationSeparator" w:id="0">
    <w:p w14:paraId="15C09351" w14:textId="77777777" w:rsidR="00A84975" w:rsidRDefault="00A849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106608F"/>
    <w:multiLevelType w:val="hybridMultilevel"/>
    <w:tmpl w:val="8BF48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01E35"/>
    <w:multiLevelType w:val="hybridMultilevel"/>
    <w:tmpl w:val="0B18E90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0F1335F"/>
    <w:multiLevelType w:val="hybridMultilevel"/>
    <w:tmpl w:val="F136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276890"/>
    <w:multiLevelType w:val="hybridMultilevel"/>
    <w:tmpl w:val="3102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E45DAF"/>
    <w:multiLevelType w:val="hybridMultilevel"/>
    <w:tmpl w:val="73088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4AC36469"/>
    <w:multiLevelType w:val="hybridMultilevel"/>
    <w:tmpl w:val="443E7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E3ABC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2426BB"/>
    <w:multiLevelType w:val="hybridMultilevel"/>
    <w:tmpl w:val="7EE2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B82816"/>
    <w:multiLevelType w:val="hybridMultilevel"/>
    <w:tmpl w:val="B622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EB428D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5"/>
  </w:num>
  <w:num w:numId="3">
    <w:abstractNumId w:val="20"/>
  </w:num>
  <w:num w:numId="4">
    <w:abstractNumId w:val="30"/>
  </w:num>
  <w:num w:numId="5">
    <w:abstractNumId w:val="25"/>
  </w:num>
  <w:num w:numId="6">
    <w:abstractNumId w:val="3"/>
  </w:num>
  <w:num w:numId="7">
    <w:abstractNumId w:val="11"/>
  </w:num>
  <w:num w:numId="8">
    <w:abstractNumId w:val="8"/>
  </w:num>
  <w:num w:numId="9">
    <w:abstractNumId w:val="13"/>
  </w:num>
  <w:num w:numId="10">
    <w:abstractNumId w:val="16"/>
  </w:num>
  <w:num w:numId="11">
    <w:abstractNumId w:val="15"/>
  </w:num>
  <w:num w:numId="12">
    <w:abstractNumId w:val="17"/>
  </w:num>
  <w:num w:numId="13">
    <w:abstractNumId w:val="29"/>
  </w:num>
  <w:num w:numId="14">
    <w:abstractNumId w:val="10"/>
  </w:num>
  <w:num w:numId="15">
    <w:abstractNumId w:val="32"/>
  </w:num>
  <w:num w:numId="16">
    <w:abstractNumId w:val="19"/>
  </w:num>
  <w:num w:numId="17">
    <w:abstractNumId w:val="26"/>
  </w:num>
  <w:num w:numId="18">
    <w:abstractNumId w:val="7"/>
  </w:num>
  <w:num w:numId="19">
    <w:abstractNumId w:val="2"/>
  </w:num>
  <w:num w:numId="20">
    <w:abstractNumId w:val="4"/>
  </w:num>
  <w:num w:numId="21">
    <w:abstractNumId w:val="9"/>
  </w:num>
  <w:num w:numId="22">
    <w:abstractNumId w:val="21"/>
  </w:num>
  <w:num w:numId="23">
    <w:abstractNumId w:val="31"/>
  </w:num>
  <w:num w:numId="24">
    <w:abstractNumId w:val="34"/>
  </w:num>
  <w:num w:numId="25">
    <w:abstractNumId w:val="14"/>
  </w:num>
  <w:num w:numId="26">
    <w:abstractNumId w:val="24"/>
  </w:num>
  <w:num w:numId="27">
    <w:abstractNumId w:val="5"/>
  </w:num>
  <w:num w:numId="28">
    <w:abstractNumId w:val="23"/>
  </w:num>
  <w:num w:numId="29">
    <w:abstractNumId w:val="22"/>
  </w:num>
  <w:num w:numId="30">
    <w:abstractNumId w:val="27"/>
  </w:num>
  <w:num w:numId="31">
    <w:abstractNumId w:val="18"/>
  </w:num>
  <w:num w:numId="32">
    <w:abstractNumId w:val="28"/>
  </w:num>
  <w:num w:numId="33">
    <w:abstractNumId w:val="33"/>
  </w:num>
  <w:num w:numId="34">
    <w:abstractNumId w:val="1"/>
  </w:num>
  <w:num w:numId="35">
    <w:abstractNumId w:val="12"/>
  </w:num>
  <w:num w:numId="3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40C"/>
    <w:rsid w:val="00012774"/>
    <w:rsid w:val="000153A3"/>
    <w:rsid w:val="00017AB7"/>
    <w:rsid w:val="00025F28"/>
    <w:rsid w:val="00031953"/>
    <w:rsid w:val="0004040F"/>
    <w:rsid w:val="0004502C"/>
    <w:rsid w:val="00045CED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C6948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3C38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82CFB"/>
    <w:rsid w:val="0018649F"/>
    <w:rsid w:val="0019171E"/>
    <w:rsid w:val="001954EF"/>
    <w:rsid w:val="00196867"/>
    <w:rsid w:val="001A6D78"/>
    <w:rsid w:val="001B1BE5"/>
    <w:rsid w:val="001C0A0E"/>
    <w:rsid w:val="001C4621"/>
    <w:rsid w:val="001D0D3A"/>
    <w:rsid w:val="001D1806"/>
    <w:rsid w:val="001D3BC8"/>
    <w:rsid w:val="001D4D95"/>
    <w:rsid w:val="001D6B1C"/>
    <w:rsid w:val="001E6B90"/>
    <w:rsid w:val="001F4D29"/>
    <w:rsid w:val="001F5B63"/>
    <w:rsid w:val="00204187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476D"/>
    <w:rsid w:val="00255260"/>
    <w:rsid w:val="002622D7"/>
    <w:rsid w:val="0026795F"/>
    <w:rsid w:val="002760ED"/>
    <w:rsid w:val="0028057F"/>
    <w:rsid w:val="0028776C"/>
    <w:rsid w:val="00287F69"/>
    <w:rsid w:val="002A355C"/>
    <w:rsid w:val="002A72AE"/>
    <w:rsid w:val="002B44A9"/>
    <w:rsid w:val="002B4EEC"/>
    <w:rsid w:val="002B733A"/>
    <w:rsid w:val="002C0925"/>
    <w:rsid w:val="002C77A2"/>
    <w:rsid w:val="002D3295"/>
    <w:rsid w:val="002D41D0"/>
    <w:rsid w:val="002E4739"/>
    <w:rsid w:val="002F4915"/>
    <w:rsid w:val="002F7EF2"/>
    <w:rsid w:val="00304069"/>
    <w:rsid w:val="00304B4A"/>
    <w:rsid w:val="00310BAC"/>
    <w:rsid w:val="00312F69"/>
    <w:rsid w:val="003242CF"/>
    <w:rsid w:val="003254A0"/>
    <w:rsid w:val="00331C10"/>
    <w:rsid w:val="00332B35"/>
    <w:rsid w:val="0033301F"/>
    <w:rsid w:val="00346000"/>
    <w:rsid w:val="003468F5"/>
    <w:rsid w:val="00350D6F"/>
    <w:rsid w:val="003576EC"/>
    <w:rsid w:val="00361249"/>
    <w:rsid w:val="00364EE2"/>
    <w:rsid w:val="00367DF9"/>
    <w:rsid w:val="00372D29"/>
    <w:rsid w:val="00373522"/>
    <w:rsid w:val="00373682"/>
    <w:rsid w:val="00377690"/>
    <w:rsid w:val="00380AD8"/>
    <w:rsid w:val="003815BC"/>
    <w:rsid w:val="00384895"/>
    <w:rsid w:val="00396443"/>
    <w:rsid w:val="003A037B"/>
    <w:rsid w:val="003A31B0"/>
    <w:rsid w:val="003A388D"/>
    <w:rsid w:val="003A72AC"/>
    <w:rsid w:val="003B1470"/>
    <w:rsid w:val="003B777D"/>
    <w:rsid w:val="003C4CA4"/>
    <w:rsid w:val="003C7DAD"/>
    <w:rsid w:val="003D1E61"/>
    <w:rsid w:val="003D24A7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4B53"/>
    <w:rsid w:val="004B20E0"/>
    <w:rsid w:val="004B46D3"/>
    <w:rsid w:val="004B5FE0"/>
    <w:rsid w:val="004C6C13"/>
    <w:rsid w:val="004D089D"/>
    <w:rsid w:val="004D2F47"/>
    <w:rsid w:val="004E29C7"/>
    <w:rsid w:val="004F06F3"/>
    <w:rsid w:val="004F1557"/>
    <w:rsid w:val="004F60C4"/>
    <w:rsid w:val="004F6D32"/>
    <w:rsid w:val="005019E2"/>
    <w:rsid w:val="0050275A"/>
    <w:rsid w:val="005044F2"/>
    <w:rsid w:val="00507A31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C67A5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4432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C4DCA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033C"/>
    <w:rsid w:val="00761C97"/>
    <w:rsid w:val="007644C3"/>
    <w:rsid w:val="0076583E"/>
    <w:rsid w:val="0077371F"/>
    <w:rsid w:val="00773C70"/>
    <w:rsid w:val="00777637"/>
    <w:rsid w:val="00780730"/>
    <w:rsid w:val="0078211E"/>
    <w:rsid w:val="0078309D"/>
    <w:rsid w:val="00786B8E"/>
    <w:rsid w:val="00796AE9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56ADF"/>
    <w:rsid w:val="00867DCB"/>
    <w:rsid w:val="008776E5"/>
    <w:rsid w:val="00885068"/>
    <w:rsid w:val="008A326A"/>
    <w:rsid w:val="008B2B0B"/>
    <w:rsid w:val="008B2CBF"/>
    <w:rsid w:val="008C3127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4015B"/>
    <w:rsid w:val="009563B9"/>
    <w:rsid w:val="00956A48"/>
    <w:rsid w:val="00956B0B"/>
    <w:rsid w:val="00956DE4"/>
    <w:rsid w:val="0096131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384"/>
    <w:rsid w:val="009A04CA"/>
    <w:rsid w:val="009A4BA1"/>
    <w:rsid w:val="009A65ED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45C1"/>
    <w:rsid w:val="00A367FF"/>
    <w:rsid w:val="00A37E88"/>
    <w:rsid w:val="00A42AEA"/>
    <w:rsid w:val="00A50553"/>
    <w:rsid w:val="00A71E70"/>
    <w:rsid w:val="00A74FCC"/>
    <w:rsid w:val="00A7679F"/>
    <w:rsid w:val="00A82696"/>
    <w:rsid w:val="00A84975"/>
    <w:rsid w:val="00A85D55"/>
    <w:rsid w:val="00AA4CAB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36DC1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04C46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86FD2"/>
    <w:rsid w:val="00C92835"/>
    <w:rsid w:val="00CA3D39"/>
    <w:rsid w:val="00CA3F8C"/>
    <w:rsid w:val="00CA5D27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17B1"/>
    <w:rsid w:val="00D43AC0"/>
    <w:rsid w:val="00D5691A"/>
    <w:rsid w:val="00D63A36"/>
    <w:rsid w:val="00D8019B"/>
    <w:rsid w:val="00D812F1"/>
    <w:rsid w:val="00D85628"/>
    <w:rsid w:val="00D914D8"/>
    <w:rsid w:val="00DA1F66"/>
    <w:rsid w:val="00DC17D5"/>
    <w:rsid w:val="00DD4342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61AB9"/>
    <w:rsid w:val="00E64F1A"/>
    <w:rsid w:val="00E80C06"/>
    <w:rsid w:val="00E84F61"/>
    <w:rsid w:val="00E85536"/>
    <w:rsid w:val="00E86F8A"/>
    <w:rsid w:val="00E96007"/>
    <w:rsid w:val="00EA3A1A"/>
    <w:rsid w:val="00EA5BCA"/>
    <w:rsid w:val="00EA78ED"/>
    <w:rsid w:val="00EB2FF3"/>
    <w:rsid w:val="00EB5924"/>
    <w:rsid w:val="00EC2D9F"/>
    <w:rsid w:val="00ED219F"/>
    <w:rsid w:val="00EE497B"/>
    <w:rsid w:val="00EE55BF"/>
    <w:rsid w:val="00EF0198"/>
    <w:rsid w:val="00EF7436"/>
    <w:rsid w:val="00F0351B"/>
    <w:rsid w:val="00F1179F"/>
    <w:rsid w:val="00F12F9F"/>
    <w:rsid w:val="00F17FDF"/>
    <w:rsid w:val="00F2065D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lesson.com/lesson/502663/subtracting-whole-numbers?from=mtp_lesson" TargetMode="External"/><Relationship Id="rId13" Type="http://schemas.openxmlformats.org/officeDocument/2006/relationships/hyperlink" Target="https://betterlesson.com/lesson/502663/subtracting-whole-numbers?from=mtp_less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education.com/lesson-plan/whole-body-subtraction/" TargetMode="External"/><Relationship Id="rId17" Type="http://schemas.openxmlformats.org/officeDocument/2006/relationships/hyperlink" Target="https://www.education.com/lesson-plan/whole-body-subtra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each-nology.com/lessons/lsn_pln_view_lessons.php?action=view&amp;cat_id=5&amp;lsn_id=2757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ach-nology.com/lessons/lsn_pln_view_lessons.php?action=view&amp;cat_id=5&amp;lsn_id=275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mmonsense.org/education/lesson-plans/multiple-digit-addition-and-subtraction-4th-grade" TargetMode="External"/><Relationship Id="rId10" Type="http://schemas.openxmlformats.org/officeDocument/2006/relationships/hyperlink" Target="https://www.commonsense.org/education/lesson-plans/multiple-digit-addition-and-subtraction-4th-grad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ath-only-math.com/worksheet-on-word-problems-on-addition-and-subtraction.html" TargetMode="External"/><Relationship Id="rId14" Type="http://schemas.openxmlformats.org/officeDocument/2006/relationships/hyperlink" Target="https://www.math-only-math.com/worksheet-on-word-problems-on-addition-and-subtraction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33532"/>
    <w:rsid w:val="0006586D"/>
    <w:rsid w:val="00071DA5"/>
    <w:rsid w:val="000E3902"/>
    <w:rsid w:val="00106507"/>
    <w:rsid w:val="00253619"/>
    <w:rsid w:val="00280CE5"/>
    <w:rsid w:val="003A22D6"/>
    <w:rsid w:val="00422A9E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8A180F"/>
    <w:rsid w:val="008E007B"/>
    <w:rsid w:val="009A625E"/>
    <w:rsid w:val="009D2491"/>
    <w:rsid w:val="00A20224"/>
    <w:rsid w:val="00A745ED"/>
    <w:rsid w:val="00AB2F7D"/>
    <w:rsid w:val="00AB37F5"/>
    <w:rsid w:val="00B67D1F"/>
    <w:rsid w:val="00C87D32"/>
    <w:rsid w:val="00C93DC1"/>
    <w:rsid w:val="00D039F1"/>
    <w:rsid w:val="00D92979"/>
    <w:rsid w:val="00E17671"/>
    <w:rsid w:val="00E77B1F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  <w:style w:type="character" w:styleId="PlaceholderText">
    <w:name w:val="Placeholder Text"/>
    <w:basedOn w:val="DefaultParagraphFont"/>
    <w:uiPriority w:val="99"/>
    <w:semiHidden/>
    <w:rsid w:val="000335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167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EDC</cp:lastModifiedBy>
  <cp:revision>25</cp:revision>
  <dcterms:created xsi:type="dcterms:W3CDTF">2019-06-14T11:16:00Z</dcterms:created>
  <dcterms:modified xsi:type="dcterms:W3CDTF">2019-06-24T09:54:00Z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