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2E8C7C65" w:rsidR="00C17E2A" w:rsidRPr="009260D0" w:rsidRDefault="007434EB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F2F2397" w:rsidR="00C17E2A" w:rsidRDefault="008C0E7E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458BD9FD" w14:textId="3FB7D35B" w:rsidR="002F7EF2" w:rsidRDefault="002E5401" w:rsidP="001542ED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>
              <w:t>Mode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797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1226A48" w14:textId="3C45E478" w:rsidR="00983CA0" w:rsidRDefault="00BF3180" w:rsidP="00603EC0">
                                  <w:r>
                                    <w:t>-</w:t>
                                  </w:r>
                                  <w:r w:rsidR="004A4B53">
                                    <w:t xml:space="preserve"> </w:t>
                                  </w:r>
                                  <w:r w:rsidR="000D2D62">
                                    <w:t>Cookies</w:t>
                                  </w:r>
                                </w:p>
                                <w:p w14:paraId="374B3546" w14:textId="21DBC692" w:rsidR="000D2D62" w:rsidRDefault="000D2D62" w:rsidP="00603EC0">
                                  <w:r>
                                    <w:t>- White board</w:t>
                                  </w:r>
                                </w:p>
                                <w:p w14:paraId="6552F91B" w14:textId="45B447CC" w:rsidR="000D2D62" w:rsidRDefault="000D2D62" w:rsidP="00603EC0">
                                  <w:r>
                                    <w:t>- Marker</w:t>
                                  </w:r>
                                </w:p>
                                <w:p w14:paraId="45862C19" w14:textId="21C4077D" w:rsidR="007862F3" w:rsidRDefault="007862F3" w:rsidP="00603EC0">
                                  <w:r>
                                    <w:t xml:space="preserve">- </w:t>
                                  </w:r>
                                  <w:r w:rsidR="00292C57">
                                    <w:t>Cue cards</w:t>
                                  </w:r>
                                </w:p>
                                <w:p w14:paraId="72A4EDDB" w14:textId="605A9773" w:rsidR="00292C57" w:rsidRPr="00BF3180" w:rsidRDefault="00292C57" w:rsidP="00603EC0">
                                  <w:r>
                                    <w:t>- Brass fastener</w:t>
                                  </w:r>
                                </w:p>
                                <w:p w14:paraId="09793A98" w14:textId="0CA62F5C" w:rsidR="002A355C" w:rsidRPr="00BF3180" w:rsidRDefault="00292C57" w:rsidP="0094015B">
                                  <w:r>
                                    <w:t xml:space="preserve">- </w:t>
                                  </w:r>
                                  <w:r w:rsidR="00954D46">
                                    <w:t>M&amp;Ms</w:t>
                                  </w:r>
                                </w:p>
                                <w:p w14:paraId="4BE61749" w14:textId="522B532A" w:rsidR="00EA3A1A" w:rsidRDefault="00954D46" w:rsidP="00954D4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56842123" w14:textId="77777777" w:rsidR="00E61AB9" w:rsidRDefault="00683E5B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>
                                      <w:rPr>
                                        <w:rStyle w:val="Hyperlink"/>
                                      </w:rPr>
                                      <w:t>https://beneylu.com/pssst/en/mean-median-mode/</w:t>
                                    </w:r>
                                  </w:hyperlink>
                                </w:p>
                                <w:p w14:paraId="2C5C7731" w14:textId="77777777" w:rsidR="00683E5B" w:rsidRDefault="007862F3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</w:rPr>
                                      <w:t>https://www.commonsense.org/education/lesson-plans/mean-median-mode</w:t>
                                    </w:r>
                                  </w:hyperlink>
                                </w:p>
                                <w:p w14:paraId="5A58789A" w14:textId="77777777" w:rsidR="007862F3" w:rsidRDefault="007862F3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>
                                      <w:rPr>
                                        <w:rStyle w:val="Hyperlink"/>
                                      </w:rPr>
                                      <w:t>https://www.education.com/lesson-plan/mighty-mean-median-and-mode/</w:t>
                                    </w:r>
                                  </w:hyperlink>
                                </w:p>
                                <w:p w14:paraId="75AD7DD4" w14:textId="77777777" w:rsidR="007862F3" w:rsidRDefault="009609AC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>
                                      <w:rPr>
                                        <w:rStyle w:val="Hyperlink"/>
                                      </w:rPr>
                                      <w:t>https://mste.illinois.edu/povich/plan1.html</w:t>
                                    </w:r>
                                  </w:hyperlink>
                                </w:p>
                                <w:p w14:paraId="51A77CB0" w14:textId="77777777" w:rsidR="009609AC" w:rsidRDefault="00436DAA" w:rsidP="0094015B">
                                  <w:pPr>
                                    <w:pStyle w:val="ListBullet"/>
                                  </w:pPr>
                                  <w:hyperlink r:id="rId12" w:history="1">
                                    <w:r>
                                      <w:rPr>
                                        <w:rStyle w:val="Hyperlink"/>
                                      </w:rPr>
                                      <w:t>http://www2.southeastern.edu/Grants/LASIP/lessons/crlp.htm</w:t>
                                    </w:r>
                                  </w:hyperlink>
                                </w:p>
                                <w:p w14:paraId="266D3DBF" w14:textId="30E00443" w:rsidR="00436DAA" w:rsidRDefault="00436DAA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797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1226A48" w14:textId="3C45E478" w:rsidR="00983CA0" w:rsidRDefault="00BF3180" w:rsidP="00603EC0">
                            <w:r>
                              <w:t>-</w:t>
                            </w:r>
                            <w:r w:rsidR="004A4B53">
                              <w:t xml:space="preserve"> </w:t>
                            </w:r>
                            <w:r w:rsidR="000D2D62">
                              <w:t>Cookies</w:t>
                            </w:r>
                          </w:p>
                          <w:p w14:paraId="374B3546" w14:textId="21DBC692" w:rsidR="000D2D62" w:rsidRDefault="000D2D62" w:rsidP="00603EC0">
                            <w:r>
                              <w:t>- White board</w:t>
                            </w:r>
                          </w:p>
                          <w:p w14:paraId="6552F91B" w14:textId="45B447CC" w:rsidR="000D2D62" w:rsidRDefault="000D2D62" w:rsidP="00603EC0">
                            <w:r>
                              <w:t>- Marker</w:t>
                            </w:r>
                          </w:p>
                          <w:p w14:paraId="45862C19" w14:textId="21C4077D" w:rsidR="007862F3" w:rsidRDefault="007862F3" w:rsidP="00603EC0">
                            <w:r>
                              <w:t xml:space="preserve">- </w:t>
                            </w:r>
                            <w:r w:rsidR="00292C57">
                              <w:t>Cue cards</w:t>
                            </w:r>
                          </w:p>
                          <w:p w14:paraId="72A4EDDB" w14:textId="605A9773" w:rsidR="00292C57" w:rsidRPr="00BF3180" w:rsidRDefault="00292C57" w:rsidP="00603EC0">
                            <w:r>
                              <w:t>- Brass fastener</w:t>
                            </w:r>
                          </w:p>
                          <w:p w14:paraId="09793A98" w14:textId="0CA62F5C" w:rsidR="002A355C" w:rsidRPr="00BF3180" w:rsidRDefault="00292C57" w:rsidP="0094015B">
                            <w:r>
                              <w:t xml:space="preserve">- </w:t>
                            </w:r>
                            <w:r w:rsidR="00954D46">
                              <w:t>M&amp;Ms</w:t>
                            </w:r>
                          </w:p>
                          <w:p w14:paraId="4BE61749" w14:textId="522B532A" w:rsidR="00EA3A1A" w:rsidRDefault="00954D46" w:rsidP="00954D4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56842123" w14:textId="77777777" w:rsidR="00E61AB9" w:rsidRDefault="00683E5B" w:rsidP="0094015B">
                            <w:pPr>
                              <w:pStyle w:val="ListBullet"/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https://beneylu.com/pssst/en/mean-median-mode/</w:t>
                              </w:r>
                            </w:hyperlink>
                          </w:p>
                          <w:p w14:paraId="2C5C7731" w14:textId="77777777" w:rsidR="00683E5B" w:rsidRDefault="007862F3" w:rsidP="0094015B">
                            <w:pPr>
                              <w:pStyle w:val="ListBullet"/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</w:rPr>
                                <w:t>https://www.commonsense.org/education/lesson-plans/mean-median-mode</w:t>
                              </w:r>
                            </w:hyperlink>
                          </w:p>
                          <w:p w14:paraId="5A58789A" w14:textId="77777777" w:rsidR="007862F3" w:rsidRDefault="007862F3" w:rsidP="0094015B">
                            <w:pPr>
                              <w:pStyle w:val="ListBullet"/>
                            </w:pPr>
                            <w:hyperlink r:id="rId15" w:history="1">
                              <w:r>
                                <w:rPr>
                                  <w:rStyle w:val="Hyperlink"/>
                                </w:rPr>
                                <w:t>https://www.education.com/lesson-plan/mighty-mean-median-and-mode/</w:t>
                              </w:r>
                            </w:hyperlink>
                          </w:p>
                          <w:p w14:paraId="75AD7DD4" w14:textId="77777777" w:rsidR="007862F3" w:rsidRDefault="009609AC" w:rsidP="0094015B">
                            <w:pPr>
                              <w:pStyle w:val="ListBullet"/>
                            </w:pPr>
                            <w:hyperlink r:id="rId16" w:history="1">
                              <w:r>
                                <w:rPr>
                                  <w:rStyle w:val="Hyperlink"/>
                                </w:rPr>
                                <w:t>https://mste.illinois.edu/povich/plan1.html</w:t>
                              </w:r>
                            </w:hyperlink>
                          </w:p>
                          <w:p w14:paraId="51A77CB0" w14:textId="77777777" w:rsidR="009609AC" w:rsidRDefault="00436DAA" w:rsidP="0094015B">
                            <w:pPr>
                              <w:pStyle w:val="ListBullet"/>
                            </w:pPr>
                            <w:hyperlink r:id="rId17" w:history="1">
                              <w:r>
                                <w:rPr>
                                  <w:rStyle w:val="Hyperlink"/>
                                </w:rPr>
                                <w:t>http://www2.southeastern.edu/Grants/LASIP/lessons/crlp.htm</w:t>
                              </w:r>
                            </w:hyperlink>
                          </w:p>
                          <w:p w14:paraId="266D3DBF" w14:textId="30E00443" w:rsidR="00436DAA" w:rsidRDefault="00436DAA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37"/>
        <w:gridCol w:w="19"/>
        <w:gridCol w:w="19"/>
        <w:gridCol w:w="19"/>
        <w:gridCol w:w="19"/>
        <w:gridCol w:w="20"/>
        <w:gridCol w:w="3175"/>
        <w:gridCol w:w="20"/>
        <w:gridCol w:w="20"/>
        <w:gridCol w:w="20"/>
        <w:gridCol w:w="20"/>
        <w:gridCol w:w="20"/>
        <w:gridCol w:w="20"/>
        <w:gridCol w:w="10"/>
        <w:gridCol w:w="4360"/>
      </w:tblGrid>
      <w:tr w:rsidR="008D2AC8" w14:paraId="7DA79F9C" w14:textId="77777777" w:rsidTr="008D2AC8">
        <w:trPr>
          <w:tblHeader/>
        </w:trPr>
        <w:tc>
          <w:tcPr>
            <w:tcW w:w="1040" w:type="pct"/>
            <w:tcBorders>
              <w:bottom w:val="single" w:sz="18" w:space="0" w:color="000000" w:themeColor="text1"/>
            </w:tcBorders>
          </w:tcPr>
          <w:p w14:paraId="27485672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51A19361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602085CF" w14:textId="274D0ABC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7DD0ECEA" w14:textId="0EA4B781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6ADC6AD" w14:textId="054687B5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D291953" w14:textId="095C5822" w:rsidR="008D2AC8" w:rsidRDefault="008D2AC8">
            <w:pPr>
              <w:pStyle w:val="Heading1"/>
            </w:pPr>
          </w:p>
        </w:tc>
        <w:tc>
          <w:tcPr>
            <w:tcW w:w="1620" w:type="pct"/>
            <w:tcBorders>
              <w:bottom w:val="single" w:sz="18" w:space="0" w:color="000000" w:themeColor="text1"/>
            </w:tcBorders>
          </w:tcPr>
          <w:p w14:paraId="4CBD4AAF" w14:textId="56040C1C" w:rsidR="008D2AC8" w:rsidRPr="00120253" w:rsidRDefault="008D2AC8" w:rsidP="00120253">
            <w:pPr>
              <w:pStyle w:val="Heading2"/>
              <w:rPr>
                <w:b/>
              </w:rPr>
            </w:pPr>
          </w:p>
        </w:tc>
        <w:tc>
          <w:tcPr>
            <w:tcW w:w="10" w:type="pct"/>
          </w:tcPr>
          <w:p w14:paraId="01A7D41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954E004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AC2A5FA" w14:textId="467BE033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2DE7D459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A7DE99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4DC7CEA5" w14:textId="77777777" w:rsidR="008D2AC8" w:rsidRDefault="008D2AC8">
            <w:pPr>
              <w:pStyle w:val="Heading1"/>
            </w:pPr>
          </w:p>
        </w:tc>
        <w:tc>
          <w:tcPr>
            <w:tcW w:w="5" w:type="pct"/>
          </w:tcPr>
          <w:p w14:paraId="14E70AFF" w14:textId="3DE6794A" w:rsidR="008D2AC8" w:rsidRDefault="008D2AC8">
            <w:pPr>
              <w:pStyle w:val="Heading1"/>
            </w:pPr>
          </w:p>
        </w:tc>
        <w:tc>
          <w:tcPr>
            <w:tcW w:w="2225" w:type="pct"/>
            <w:tcBorders>
              <w:bottom w:val="single" w:sz="18" w:space="0" w:color="000000" w:themeColor="text1"/>
            </w:tcBorders>
          </w:tcPr>
          <w:p w14:paraId="7E9D8FEE" w14:textId="11F48083" w:rsidR="008D2AC8" w:rsidRDefault="008D2AC8">
            <w:pPr>
              <w:pStyle w:val="Heading1"/>
            </w:pPr>
          </w:p>
        </w:tc>
      </w:tr>
      <w:tr w:rsidR="008D2AC8" w14:paraId="51C30C02" w14:textId="77777777" w:rsidTr="008D2AC8">
        <w:trPr>
          <w:trHeight w:val="893"/>
        </w:trPr>
        <w:tc>
          <w:tcPr>
            <w:tcW w:w="104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05C453EC" w:rsidR="008D2AC8" w:rsidRPr="00F616CA" w:rsidRDefault="008D2AC8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3E437D5" w14:textId="77777777" w:rsidR="008D2AC8" w:rsidRDefault="008C3C1B" w:rsidP="001D4D95">
            <w:r>
              <w:t>Students should be able to:</w:t>
            </w:r>
          </w:p>
          <w:p w14:paraId="022990B4" w14:textId="644FF27F" w:rsidR="008C3C1B" w:rsidRPr="00686CB2" w:rsidRDefault="008C3C1B" w:rsidP="00686CB2">
            <w:pPr>
              <w:pStyle w:val="ListParagraph"/>
              <w:numPr>
                <w:ilvl w:val="0"/>
                <w:numId w:val="32"/>
              </w:numPr>
              <w:ind w:left="180" w:hanging="180"/>
              <w:rPr>
                <w:color w:val="595959" w:themeColor="text1" w:themeTint="A6"/>
              </w:rPr>
            </w:pPr>
            <w:r w:rsidRPr="00686CB2">
              <w:rPr>
                <w:color w:val="595959" w:themeColor="text1" w:themeTint="A6"/>
              </w:rPr>
              <w:t>Define mode.</w:t>
            </w:r>
          </w:p>
          <w:p w14:paraId="1C6264DE" w14:textId="1EEF613D" w:rsidR="008C3C1B" w:rsidRDefault="00686CB2" w:rsidP="00686CB2">
            <w:pPr>
              <w:pStyle w:val="ListParagraph"/>
              <w:numPr>
                <w:ilvl w:val="0"/>
                <w:numId w:val="32"/>
              </w:numPr>
              <w:ind w:left="180" w:hanging="180"/>
            </w:pPr>
            <w:r w:rsidRPr="00686CB2">
              <w:rPr>
                <w:color w:val="595959" w:themeColor="text1" w:themeTint="A6"/>
              </w:rPr>
              <w:t xml:space="preserve">Create </w:t>
            </w:r>
            <w:r w:rsidRPr="00686CB2">
              <w:rPr>
                <w:color w:val="595959" w:themeColor="text1" w:themeTint="A6"/>
              </w:rPr>
              <w:t>data set and find the mode</w:t>
            </w:r>
            <w:r>
              <w:t>.</w:t>
            </w:r>
          </w:p>
          <w:p w14:paraId="2E75EEA9" w14:textId="77777777" w:rsidR="008D2AC8" w:rsidRDefault="008D2AC8" w:rsidP="001D4D95"/>
          <w:p w14:paraId="402983E2" w14:textId="77777777" w:rsidR="008D2AC8" w:rsidRDefault="008D2AC8" w:rsidP="001D4D95"/>
          <w:p w14:paraId="2CBC4F92" w14:textId="77777777" w:rsidR="008D2AC8" w:rsidRDefault="008D2AC8" w:rsidP="001D4D95"/>
          <w:p w14:paraId="332DFE16" w14:textId="77777777" w:rsidR="008D2AC8" w:rsidRDefault="008D2AC8" w:rsidP="001D4D95"/>
          <w:p w14:paraId="2EE19619" w14:textId="3E652D05" w:rsidR="008D2AC8" w:rsidRDefault="008D2AC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8D2AC8" w:rsidRDefault="008D2AC8" w:rsidP="001D4D95"/>
          <w:p w14:paraId="02CB6B7A" w14:textId="77777777" w:rsidR="008D2AC8" w:rsidRDefault="008D2AC8" w:rsidP="001D4D95"/>
          <w:p w14:paraId="42C39D07" w14:textId="77777777" w:rsidR="008D2AC8" w:rsidRDefault="008D2AC8" w:rsidP="001D4D95"/>
          <w:p w14:paraId="22A31125" w14:textId="44A7CD41" w:rsidR="008D2AC8" w:rsidRDefault="008D2AC8" w:rsidP="0025476D">
            <w:pPr>
              <w:pStyle w:val="ListParagraph"/>
              <w:ind w:left="360" w:hanging="232"/>
            </w:pPr>
          </w:p>
          <w:p w14:paraId="747A0955" w14:textId="3FB74A79" w:rsidR="008D2AC8" w:rsidRDefault="008D2AC8" w:rsidP="004D2F47"/>
          <w:p w14:paraId="16ADB57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23FDEEF3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86FCAB8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55E916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C63D3AC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EAA0595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33AE0394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FD3939A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75B0E73C" w14:textId="77777777" w:rsidR="008D2AC8" w:rsidRPr="004D2F47" w:rsidRDefault="008D2AC8" w:rsidP="004563AA">
            <w:pPr>
              <w:spacing w:after="40" w:line="240" w:lineRule="auto"/>
              <w:outlineLvl w:val="0"/>
            </w:pPr>
          </w:p>
        </w:tc>
        <w:tc>
          <w:tcPr>
            <w:tcW w:w="10" w:type="pct"/>
          </w:tcPr>
          <w:p w14:paraId="15CFD3A5" w14:textId="77777777" w:rsidR="008D2AC8" w:rsidRDefault="008D2AC8"/>
        </w:tc>
        <w:tc>
          <w:tcPr>
            <w:tcW w:w="10" w:type="pct"/>
          </w:tcPr>
          <w:p w14:paraId="384F8D93" w14:textId="3E9FDC36" w:rsidR="008D2AC8" w:rsidRDefault="008D2AC8"/>
        </w:tc>
        <w:tc>
          <w:tcPr>
            <w:tcW w:w="10" w:type="pct"/>
          </w:tcPr>
          <w:p w14:paraId="35D2AAEB" w14:textId="5ABA4E02" w:rsidR="008D2AC8" w:rsidRDefault="008D2AC8"/>
        </w:tc>
        <w:tc>
          <w:tcPr>
            <w:tcW w:w="10" w:type="pct"/>
          </w:tcPr>
          <w:p w14:paraId="2B768A2C" w14:textId="531DB5C2" w:rsidR="008D2AC8" w:rsidRDefault="008D2AC8"/>
        </w:tc>
        <w:tc>
          <w:tcPr>
            <w:tcW w:w="10" w:type="pct"/>
          </w:tcPr>
          <w:p w14:paraId="64D57A74" w14:textId="43ABA8C6" w:rsidR="008D2AC8" w:rsidRDefault="008D2AC8"/>
        </w:tc>
        <w:tc>
          <w:tcPr>
            <w:tcW w:w="16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0601EFF" w14:textId="3F6D83AB" w:rsidR="008D2AC8" w:rsidRDefault="000D4E77" w:rsidP="008E57ED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 xml:space="preserve">Mode: Most - </w:t>
            </w:r>
            <w:r w:rsidR="00E62D88">
              <w:t>The mode is the most frequently</w:t>
            </w:r>
            <w:r w:rsidR="00E62D88">
              <w:t xml:space="preserve"> </w:t>
            </w:r>
            <w:r w:rsidR="00E62D88">
              <w:t>o</w:t>
            </w:r>
            <w:r w:rsidR="00E62D88">
              <w:t>ccurring value of the data set.</w:t>
            </w:r>
          </w:p>
          <w:p w14:paraId="30D76F87" w14:textId="612BC6F6" w:rsidR="00E62D88" w:rsidRDefault="00E62D88" w:rsidP="008E57ED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Each student will contribute to the class shoe size data, collect data for the entire class, and analyze the data by determining the</w:t>
            </w:r>
            <w:r>
              <w:t xml:space="preserve"> mode.</w:t>
            </w:r>
          </w:p>
          <w:p w14:paraId="1A0C7A41" w14:textId="15668755" w:rsidR="00E62D88" w:rsidRDefault="00E62D88" w:rsidP="008E57ED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Model for students the method for</w:t>
            </w:r>
            <w:r>
              <w:t xml:space="preserve"> </w:t>
            </w:r>
            <w:r>
              <w:t>finding the mode of the sample data</w:t>
            </w:r>
            <w:r>
              <w:t xml:space="preserve"> </w:t>
            </w:r>
            <w:r>
              <w:t>by observing which shoe size occurs</w:t>
            </w:r>
            <w:r>
              <w:t xml:space="preserve"> </w:t>
            </w:r>
            <w:r>
              <w:t>most frequently in the sample set.</w:t>
            </w:r>
          </w:p>
          <w:p w14:paraId="63906B8D" w14:textId="77777777" w:rsidR="00E62D88" w:rsidRDefault="00E62D88" w:rsidP="008E57ED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Explain that data sets might not have</w:t>
            </w:r>
            <w:r>
              <w:t xml:space="preserve"> </w:t>
            </w:r>
            <w:r>
              <w:t>a mode or might have more than one</w:t>
            </w:r>
            <w:r>
              <w:t xml:space="preserve"> mode</w:t>
            </w:r>
          </w:p>
          <w:p w14:paraId="175DF6F1" w14:textId="77777777" w:rsidR="00E62D88" w:rsidRDefault="00E62D88" w:rsidP="008E57ED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A</w:t>
            </w:r>
            <w:r>
              <w:t>sk volunteers to provide</w:t>
            </w:r>
            <w:r>
              <w:t xml:space="preserve"> </w:t>
            </w:r>
            <w:r>
              <w:t>examples of data sets that have no or</w:t>
            </w:r>
            <w:r>
              <w:t xml:space="preserve"> multiple modes.</w:t>
            </w:r>
          </w:p>
          <w:p w14:paraId="25ADD511" w14:textId="1F54B567" w:rsidR="00E62D88" w:rsidRDefault="00E62D88" w:rsidP="008E57ED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Students should</w:t>
            </w:r>
            <w:r>
              <w:t xml:space="preserve"> </w:t>
            </w:r>
            <w:r>
              <w:t>recognize whether there is a mode</w:t>
            </w:r>
            <w:r>
              <w:t xml:space="preserve"> </w:t>
            </w:r>
            <w:r>
              <w:t>for the sample of five shoe sizes and</w:t>
            </w:r>
            <w:r>
              <w:t xml:space="preserve"> </w:t>
            </w:r>
            <w:r>
              <w:t>identify the mode if there is one.</w:t>
            </w:r>
          </w:p>
          <w:p w14:paraId="4F848762" w14:textId="77777777" w:rsidR="005D6DE2" w:rsidRDefault="005D6DE2" w:rsidP="005D6DE2"/>
          <w:p w14:paraId="5872C85D" w14:textId="77777777" w:rsidR="005D6DE2" w:rsidRDefault="005D6DE2" w:rsidP="005D6DE2"/>
          <w:p w14:paraId="6E1F013E" w14:textId="2375F23F" w:rsidR="008D2AC8" w:rsidRPr="00FB30A1" w:rsidRDefault="008D2AC8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6A8342CF" w14:textId="153263EF" w:rsidR="008D2AC8" w:rsidRPr="00031953" w:rsidRDefault="008D2AC8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C44CCC">
              <w:rPr>
                <w:b/>
              </w:rPr>
              <w:t>: 15</w:t>
            </w:r>
            <w:r w:rsidRPr="00031953">
              <w:rPr>
                <w:b/>
              </w:rPr>
              <w:t>Mins</w:t>
            </w:r>
          </w:p>
          <w:p w14:paraId="35B15308" w14:textId="77777777" w:rsidR="002600DD" w:rsidRDefault="002600DD" w:rsidP="002600DD">
            <w:pPr>
              <w:pStyle w:val="Heading2"/>
              <w:numPr>
                <w:ilvl w:val="0"/>
                <w:numId w:val="34"/>
              </w:numPr>
              <w:tabs>
                <w:tab w:val="left" w:pos="1026"/>
              </w:tabs>
              <w:ind w:left="207" w:hanging="180"/>
              <w:rPr>
                <w:rFonts w:asciiTheme="minorHAnsi" w:hAnsiTheme="minorHAnsi"/>
                <w:color w:val="595959" w:themeColor="text1" w:themeTint="A6"/>
              </w:rPr>
            </w:pPr>
            <w:r w:rsidRPr="002600DD">
              <w:rPr>
                <w:rFonts w:asciiTheme="minorHAnsi" w:hAnsiTheme="minorHAnsi"/>
                <w:color w:val="595959" w:themeColor="text1" w:themeTint="A6"/>
              </w:rPr>
              <w:t>Students get paired up (each pair</w:t>
            </w:r>
            <w:r>
              <w:rPr>
                <w:rFonts w:asciiTheme="minorHAnsi" w:hAnsiTheme="minorHAnsi"/>
                <w:color w:val="595959" w:themeColor="text1" w:themeTint="A6"/>
              </w:rPr>
              <w:t xml:space="preserve"> needs a package of cookies</w:t>
            </w:r>
          </w:p>
          <w:p w14:paraId="5BD6B68A" w14:textId="77777777" w:rsidR="002600DD" w:rsidRDefault="002600DD" w:rsidP="002600DD">
            <w:pPr>
              <w:pStyle w:val="Heading2"/>
              <w:numPr>
                <w:ilvl w:val="0"/>
                <w:numId w:val="34"/>
              </w:numPr>
              <w:tabs>
                <w:tab w:val="left" w:pos="1026"/>
              </w:tabs>
              <w:ind w:left="207" w:hanging="180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Teacher can send</w:t>
            </w:r>
            <w:r w:rsidRPr="002600DD">
              <w:rPr>
                <w:rFonts w:asciiTheme="minorHAnsi" w:hAnsiTheme="minorHAnsi"/>
                <w:color w:val="595959" w:themeColor="text1" w:themeTint="A6"/>
              </w:rPr>
              <w:t xml:space="preserve"> a note home </w:t>
            </w:r>
            <w:r>
              <w:rPr>
                <w:rFonts w:asciiTheme="minorHAnsi" w:hAnsiTheme="minorHAnsi"/>
                <w:color w:val="595959" w:themeColor="text1" w:themeTint="A6"/>
              </w:rPr>
              <w:t>asking parents to send in cookies.</w:t>
            </w:r>
          </w:p>
          <w:p w14:paraId="67C16E4A" w14:textId="67C59218" w:rsidR="002600DD" w:rsidRDefault="002600DD" w:rsidP="002600DD">
            <w:pPr>
              <w:pStyle w:val="Heading2"/>
              <w:numPr>
                <w:ilvl w:val="0"/>
                <w:numId w:val="34"/>
              </w:numPr>
              <w:tabs>
                <w:tab w:val="left" w:pos="1026"/>
              </w:tabs>
              <w:ind w:left="207" w:hanging="180"/>
              <w:rPr>
                <w:rFonts w:asciiTheme="minorHAnsi" w:hAnsiTheme="minorHAnsi"/>
                <w:color w:val="595959" w:themeColor="text1" w:themeTint="A6"/>
              </w:rPr>
            </w:pPr>
            <w:r w:rsidRPr="002600DD">
              <w:rPr>
                <w:rFonts w:asciiTheme="minorHAnsi" w:hAnsiTheme="minorHAnsi"/>
                <w:color w:val="595959" w:themeColor="text1" w:themeTint="A6"/>
              </w:rPr>
              <w:t>Each stud</w:t>
            </w:r>
            <w:r>
              <w:rPr>
                <w:rFonts w:asciiTheme="minorHAnsi" w:hAnsiTheme="minorHAnsi"/>
                <w:color w:val="595959" w:themeColor="text1" w:themeTint="A6"/>
              </w:rPr>
              <w:t>ent then takes a turn stacking.</w:t>
            </w:r>
            <w:r w:rsidRPr="002600DD">
              <w:rPr>
                <w:rFonts w:asciiTheme="minorHAnsi" w:hAnsiTheme="minorHAnsi"/>
                <w:color w:val="595959" w:themeColor="text1" w:themeTint="A6"/>
              </w:rPr>
              <w:t xml:space="preserve"> Rules are - using one hand only, and you cannot move a cookie once it has been pl</w:t>
            </w:r>
            <w:r>
              <w:rPr>
                <w:rFonts w:asciiTheme="minorHAnsi" w:hAnsiTheme="minorHAnsi"/>
                <w:color w:val="595959" w:themeColor="text1" w:themeTint="A6"/>
              </w:rPr>
              <w:t>aced on the stack.</w:t>
            </w:r>
          </w:p>
          <w:p w14:paraId="3E8E0614" w14:textId="77777777" w:rsidR="002600DD" w:rsidRDefault="002600DD" w:rsidP="002600DD">
            <w:pPr>
              <w:pStyle w:val="Heading2"/>
              <w:numPr>
                <w:ilvl w:val="0"/>
                <w:numId w:val="34"/>
              </w:numPr>
              <w:tabs>
                <w:tab w:val="left" w:pos="1026"/>
              </w:tabs>
              <w:ind w:left="207" w:hanging="180"/>
              <w:rPr>
                <w:rFonts w:asciiTheme="minorHAnsi" w:hAnsiTheme="minorHAnsi"/>
                <w:color w:val="595959" w:themeColor="text1" w:themeTint="A6"/>
              </w:rPr>
            </w:pPr>
            <w:r w:rsidRPr="002600DD">
              <w:rPr>
                <w:rFonts w:asciiTheme="minorHAnsi" w:hAnsiTheme="minorHAnsi"/>
                <w:color w:val="595959" w:themeColor="text1" w:themeTint="A6"/>
              </w:rPr>
              <w:t>Keep s</w:t>
            </w:r>
            <w:r>
              <w:rPr>
                <w:rFonts w:asciiTheme="minorHAnsi" w:hAnsiTheme="minorHAnsi"/>
                <w:color w:val="595959" w:themeColor="text1" w:themeTint="A6"/>
              </w:rPr>
              <w:t xml:space="preserve">tacking until your tower falls. </w:t>
            </w:r>
            <w:r w:rsidRPr="002600DD">
              <w:rPr>
                <w:rFonts w:asciiTheme="minorHAnsi" w:hAnsiTheme="minorHAnsi"/>
                <w:color w:val="595959" w:themeColor="text1" w:themeTint="A6"/>
              </w:rPr>
              <w:t>The partner not stacking co</w:t>
            </w:r>
            <w:r>
              <w:rPr>
                <w:rFonts w:asciiTheme="minorHAnsi" w:hAnsiTheme="minorHAnsi"/>
                <w:color w:val="595959" w:themeColor="text1" w:themeTint="A6"/>
              </w:rPr>
              <w:t>unts the cookies in the stack.</w:t>
            </w:r>
          </w:p>
          <w:p w14:paraId="1FB003EA" w14:textId="77777777" w:rsidR="002600DD" w:rsidRDefault="002600DD" w:rsidP="002600DD">
            <w:pPr>
              <w:pStyle w:val="Heading2"/>
              <w:numPr>
                <w:ilvl w:val="0"/>
                <w:numId w:val="34"/>
              </w:numPr>
              <w:tabs>
                <w:tab w:val="left" w:pos="1026"/>
              </w:tabs>
              <w:ind w:left="207" w:hanging="180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Dra</w:t>
            </w:r>
            <w:r w:rsidRPr="002600DD">
              <w:rPr>
                <w:rFonts w:asciiTheme="minorHAnsi" w:hAnsiTheme="minorHAnsi"/>
                <w:color w:val="595959" w:themeColor="text1" w:themeTint="A6"/>
              </w:rPr>
              <w:t>w a big chart on the whiteboa</w:t>
            </w:r>
            <w:r>
              <w:rPr>
                <w:rFonts w:asciiTheme="minorHAnsi" w:hAnsiTheme="minorHAnsi"/>
                <w:color w:val="595959" w:themeColor="text1" w:themeTint="A6"/>
              </w:rPr>
              <w:t>rd to record the # of cookies.</w:t>
            </w:r>
          </w:p>
          <w:p w14:paraId="63AD524A" w14:textId="05845618" w:rsidR="002600DD" w:rsidRDefault="002600DD" w:rsidP="002600DD">
            <w:pPr>
              <w:pStyle w:val="Heading2"/>
              <w:numPr>
                <w:ilvl w:val="0"/>
                <w:numId w:val="34"/>
              </w:numPr>
              <w:tabs>
                <w:tab w:val="left" w:pos="1026"/>
              </w:tabs>
              <w:ind w:left="207" w:hanging="180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Each person ge</w:t>
            </w:r>
            <w:r w:rsidRPr="002600DD">
              <w:rPr>
                <w:rFonts w:asciiTheme="minorHAnsi" w:hAnsiTheme="minorHAnsi"/>
                <w:color w:val="595959" w:themeColor="text1" w:themeTint="A6"/>
              </w:rPr>
              <w:t>t</w:t>
            </w:r>
            <w:r>
              <w:rPr>
                <w:rFonts w:asciiTheme="minorHAnsi" w:hAnsiTheme="minorHAnsi"/>
                <w:color w:val="595959" w:themeColor="text1" w:themeTint="A6"/>
              </w:rPr>
              <w:t>s 2 attempts, so you will have</w:t>
            </w:r>
            <w:r w:rsidRPr="002600DD">
              <w:rPr>
                <w:rFonts w:asciiTheme="minorHAnsi" w:hAnsiTheme="minorHAnsi"/>
                <w:color w:val="595959" w:themeColor="text1" w:themeTint="A6"/>
              </w:rPr>
              <w:t xml:space="preserve"> a la</w:t>
            </w:r>
            <w:r>
              <w:rPr>
                <w:rFonts w:asciiTheme="minorHAnsi" w:hAnsiTheme="minorHAnsi"/>
                <w:color w:val="595959" w:themeColor="text1" w:themeTint="A6"/>
              </w:rPr>
              <w:t>rge set of data when complete.</w:t>
            </w:r>
          </w:p>
          <w:p w14:paraId="2E207792" w14:textId="6D0667C3" w:rsidR="002600DD" w:rsidRPr="002600DD" w:rsidRDefault="002600DD" w:rsidP="002600DD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 xml:space="preserve">Then, together you can find the </w:t>
            </w:r>
            <w:r w:rsidRPr="002600DD">
              <w:rPr>
                <w:color w:val="595959" w:themeColor="text1" w:themeTint="A6"/>
              </w:rPr>
              <w:t>mode with the data</w:t>
            </w:r>
            <w:r>
              <w:t>.</w:t>
            </w:r>
          </w:p>
          <w:p w14:paraId="21AEAA01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149C02CB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3E7E8145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7B405209" w14:textId="77777777" w:rsidR="008D2AC8" w:rsidRDefault="008D2AC8" w:rsidP="00CD4D2B">
            <w:pPr>
              <w:rPr>
                <w:b/>
              </w:rPr>
            </w:pPr>
          </w:p>
          <w:p w14:paraId="2DF5F3F7" w14:textId="77777777" w:rsidR="008D2AC8" w:rsidRDefault="008D2AC8" w:rsidP="00CD4D2B">
            <w:pPr>
              <w:rPr>
                <w:b/>
              </w:rPr>
            </w:pPr>
          </w:p>
          <w:p w14:paraId="08816D2B" w14:textId="77777777" w:rsidR="008D2AC8" w:rsidRDefault="008D2AC8" w:rsidP="00CD4D2B">
            <w:pPr>
              <w:rPr>
                <w:b/>
              </w:rPr>
            </w:pPr>
          </w:p>
          <w:p w14:paraId="017FC052" w14:textId="77777777" w:rsidR="008D2AC8" w:rsidRDefault="008D2AC8" w:rsidP="00CD4D2B">
            <w:pPr>
              <w:rPr>
                <w:b/>
              </w:rPr>
            </w:pPr>
          </w:p>
          <w:p w14:paraId="6AD83C36" w14:textId="77777777" w:rsidR="008D2AC8" w:rsidRDefault="008D2AC8" w:rsidP="004D2F47">
            <w:pPr>
              <w:pStyle w:val="Heading1"/>
            </w:pPr>
          </w:p>
          <w:p w14:paraId="0CECA1A0" w14:textId="262D61E8" w:rsidR="008D2AC8" w:rsidRDefault="008D2AC8" w:rsidP="00CD4D2B">
            <w:pPr>
              <w:rPr>
                <w:b/>
              </w:rPr>
            </w:pPr>
          </w:p>
          <w:p w14:paraId="3611BF53" w14:textId="26154320" w:rsidR="008D2AC8" w:rsidRDefault="008D2AC8" w:rsidP="00CD4D2B">
            <w:pPr>
              <w:rPr>
                <w:b/>
              </w:rPr>
            </w:pPr>
          </w:p>
          <w:p w14:paraId="1C67B4C0" w14:textId="518DF32E" w:rsidR="008D2AC8" w:rsidRDefault="008D2AC8" w:rsidP="00CD4D2B">
            <w:pPr>
              <w:rPr>
                <w:b/>
              </w:rPr>
            </w:pPr>
          </w:p>
          <w:p w14:paraId="4DB705D9" w14:textId="01684362" w:rsidR="008D2AC8" w:rsidRDefault="008D2AC8" w:rsidP="00CD4D2B">
            <w:pPr>
              <w:rPr>
                <w:b/>
              </w:rPr>
            </w:pPr>
          </w:p>
          <w:p w14:paraId="17EDA925" w14:textId="137EC02B" w:rsidR="008D2AC8" w:rsidRDefault="008D2AC8" w:rsidP="00CD4D2B">
            <w:pPr>
              <w:rPr>
                <w:b/>
              </w:rPr>
            </w:pPr>
          </w:p>
          <w:p w14:paraId="009EFACB" w14:textId="6E07EC50" w:rsidR="008D2AC8" w:rsidRDefault="008D2AC8" w:rsidP="00CD4D2B">
            <w:pPr>
              <w:rPr>
                <w:b/>
              </w:rPr>
            </w:pPr>
          </w:p>
          <w:p w14:paraId="4101A1DA" w14:textId="76AAFB4A" w:rsidR="008D2AC8" w:rsidRDefault="008D2AC8" w:rsidP="00CD4D2B">
            <w:pPr>
              <w:rPr>
                <w:b/>
              </w:rPr>
            </w:pPr>
          </w:p>
          <w:p w14:paraId="18773095" w14:textId="2F8F90C8" w:rsidR="008D2AC8" w:rsidRDefault="008D2AC8" w:rsidP="00CD4D2B">
            <w:pPr>
              <w:rPr>
                <w:b/>
              </w:rPr>
            </w:pPr>
          </w:p>
          <w:p w14:paraId="31B21B87" w14:textId="77777777" w:rsidR="008D2AC8" w:rsidRPr="00CD4D2B" w:rsidRDefault="008D2AC8" w:rsidP="00CD4D2B">
            <w:pPr>
              <w:rPr>
                <w:b/>
              </w:rPr>
            </w:pPr>
          </w:p>
          <w:p w14:paraId="6CC78EF4" w14:textId="4BB29118" w:rsidR="008D2AC8" w:rsidRPr="00994216" w:rsidRDefault="008D2AC8" w:rsidP="000B601E">
            <w:pPr>
              <w:pStyle w:val="ListParagraph"/>
              <w:ind w:left="662"/>
            </w:pPr>
          </w:p>
        </w:tc>
        <w:tc>
          <w:tcPr>
            <w:tcW w:w="10" w:type="pct"/>
          </w:tcPr>
          <w:p w14:paraId="49B73CE3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19D1A447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414E5DF9" w14:textId="6822CAF9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34ECF168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0C570959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51B119CD" w14:textId="77777777" w:rsidR="008D2AC8" w:rsidRDefault="008D2AC8" w:rsidP="00752C4E">
            <w:pPr>
              <w:ind w:left="804"/>
            </w:pPr>
          </w:p>
        </w:tc>
        <w:tc>
          <w:tcPr>
            <w:tcW w:w="5" w:type="pct"/>
          </w:tcPr>
          <w:p w14:paraId="3EC4062D" w14:textId="054F63B7" w:rsidR="008D2AC8" w:rsidRDefault="008D2AC8" w:rsidP="00752C4E">
            <w:pPr>
              <w:ind w:left="804"/>
            </w:pPr>
          </w:p>
        </w:tc>
        <w:tc>
          <w:tcPr>
            <w:tcW w:w="222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0EDC211D" w14:textId="11F7AB09" w:rsidR="008D2AC8" w:rsidRPr="00983CA0" w:rsidRDefault="008D2AC8" w:rsidP="001D0D3A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Day 1/ Lesson 1</w:t>
            </w:r>
            <w:r w:rsidRPr="00983CA0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: 20mins</w:t>
            </w:r>
          </w:p>
          <w:p w14:paraId="1ED7E773" w14:textId="124E9A15" w:rsidR="00683E5B" w:rsidRPr="00D07245" w:rsidRDefault="00683E5B" w:rsidP="00D07245">
            <w:pPr>
              <w:pStyle w:val="Heading1"/>
              <w:numPr>
                <w:ilvl w:val="0"/>
                <w:numId w:val="33"/>
              </w:numPr>
              <w:ind w:left="142" w:hanging="14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D0724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Interactive Math Journals - Use cue cards and a brass fastener.</w:t>
            </w:r>
          </w:p>
          <w:p w14:paraId="4C33E28D" w14:textId="31D69359" w:rsidR="00683E5B" w:rsidRPr="00D07245" w:rsidRDefault="00683E5B" w:rsidP="00D07245">
            <w:pPr>
              <w:pStyle w:val="ListParagraph"/>
              <w:numPr>
                <w:ilvl w:val="0"/>
                <w:numId w:val="33"/>
              </w:numPr>
              <w:ind w:left="142" w:hanging="142"/>
              <w:rPr>
                <w:color w:val="595959" w:themeColor="text1" w:themeTint="A6"/>
              </w:rPr>
            </w:pPr>
            <w:r w:rsidRPr="00D07245">
              <w:rPr>
                <w:color w:val="595959" w:themeColor="text1" w:themeTint="A6"/>
              </w:rPr>
              <w:t>Students write definitions for each of the terms on the cards, then fasten them all together and stick them to the right side of the page.</w:t>
            </w:r>
          </w:p>
          <w:p w14:paraId="7FDD3B18" w14:textId="77777777" w:rsidR="00683E5B" w:rsidRPr="00D07245" w:rsidRDefault="00683E5B" w:rsidP="00D07245">
            <w:pPr>
              <w:pStyle w:val="Heading1"/>
              <w:numPr>
                <w:ilvl w:val="0"/>
                <w:numId w:val="33"/>
              </w:numPr>
              <w:ind w:left="142" w:hanging="14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D0724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On the left side of the page, they use a set of data provided by teacher and actually work through solving for mode and can also solve for mean.</w:t>
            </w:r>
          </w:p>
          <w:p w14:paraId="0286C3B7" w14:textId="2C11637E" w:rsidR="00D07245" w:rsidRPr="00D07245" w:rsidRDefault="00D07245" w:rsidP="00D07245">
            <w:pPr>
              <w:pStyle w:val="ListParagraph"/>
              <w:numPr>
                <w:ilvl w:val="0"/>
                <w:numId w:val="33"/>
              </w:numPr>
              <w:ind w:left="142" w:hanging="142"/>
              <w:rPr>
                <w:color w:val="595959" w:themeColor="text1" w:themeTint="A6"/>
              </w:rPr>
            </w:pPr>
            <w:r w:rsidRPr="00D07245">
              <w:rPr>
                <w:color w:val="595959" w:themeColor="text1" w:themeTint="A6"/>
              </w:rPr>
              <w:t>Getting this done early in the unit gives the students something to reference for the rest of the year when they encounter these concepts.</w:t>
            </w:r>
          </w:p>
          <w:p w14:paraId="700C1384" w14:textId="77777777" w:rsidR="008D2AC8" w:rsidRDefault="008D2AC8" w:rsidP="001D0D3A">
            <w:pPr>
              <w:pStyle w:val="Heading1"/>
            </w:pPr>
          </w:p>
          <w:p w14:paraId="64D41BC6" w14:textId="77777777" w:rsidR="008D2AC8" w:rsidRDefault="008D2AC8" w:rsidP="001D0D3A">
            <w:pPr>
              <w:pStyle w:val="Heading1"/>
            </w:pPr>
          </w:p>
          <w:p w14:paraId="36397D09" w14:textId="77777777" w:rsidR="008D2AC8" w:rsidRDefault="008D2AC8" w:rsidP="001D0D3A">
            <w:pPr>
              <w:pStyle w:val="Heading1"/>
            </w:pPr>
          </w:p>
          <w:p w14:paraId="4E4C7CFA" w14:textId="77777777" w:rsidR="008D2AC8" w:rsidRDefault="008D2AC8" w:rsidP="001D0D3A">
            <w:pPr>
              <w:pStyle w:val="Heading1"/>
            </w:pPr>
          </w:p>
          <w:p w14:paraId="5E930F00" w14:textId="77777777" w:rsidR="004563AA" w:rsidRDefault="004563AA" w:rsidP="004563AA"/>
          <w:p w14:paraId="0AA57995" w14:textId="77777777" w:rsidR="004563AA" w:rsidRDefault="004563AA" w:rsidP="004563AA">
            <w:bookmarkStart w:id="0" w:name="_GoBack"/>
            <w:bookmarkEnd w:id="0"/>
          </w:p>
          <w:p w14:paraId="77E64F71" w14:textId="77777777" w:rsidR="004563AA" w:rsidRDefault="004563AA" w:rsidP="004563AA"/>
          <w:p w14:paraId="59829E5B" w14:textId="77777777" w:rsidR="004563AA" w:rsidRDefault="004563AA" w:rsidP="004563AA"/>
          <w:p w14:paraId="0301F017" w14:textId="77777777" w:rsidR="004563AA" w:rsidRPr="004563AA" w:rsidRDefault="004563AA" w:rsidP="004563AA"/>
          <w:p w14:paraId="6CA6D161" w14:textId="77777777" w:rsidR="008D2AC8" w:rsidRDefault="008D2AC8" w:rsidP="001D0D3A">
            <w:pPr>
              <w:pStyle w:val="Heading1"/>
            </w:pPr>
          </w:p>
          <w:p w14:paraId="384918AA" w14:textId="56BB69C7" w:rsidR="008D2AC8" w:rsidRDefault="008D2AC8" w:rsidP="001D0D3A">
            <w:pPr>
              <w:pStyle w:val="Heading1"/>
            </w:pPr>
            <w:r>
              <w:lastRenderedPageBreak/>
              <w:t>Guided Practice</w:t>
            </w:r>
          </w:p>
          <w:p w14:paraId="74244BF1" w14:textId="77777777" w:rsidR="008D2AC8" w:rsidRPr="004D2F47" w:rsidRDefault="008D2AC8" w:rsidP="001D0D3A">
            <w:pPr>
              <w:rPr>
                <w:b/>
              </w:rPr>
            </w:pPr>
            <w:r w:rsidRPr="004D2F47">
              <w:rPr>
                <w:b/>
              </w:rPr>
              <w:t>Day 4/ Lesson 4: 20mins</w:t>
            </w:r>
          </w:p>
          <w:p w14:paraId="5ABC1BD3" w14:textId="5476B814" w:rsidR="004D0ADA" w:rsidRPr="004D0ADA" w:rsidRDefault="004D0ADA" w:rsidP="004D0ADA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color w:val="595959" w:themeColor="text1" w:themeTint="A6"/>
              </w:rPr>
            </w:pPr>
            <w:r w:rsidRPr="004D0ADA">
              <w:rPr>
                <w:color w:val="595959" w:themeColor="text1" w:themeTint="A6"/>
              </w:rPr>
              <w:t xml:space="preserve">Teacher will write the numbers 12, 14, 5, 6, 10, 11, 5.  Teacher will guide students through </w:t>
            </w:r>
            <w:r w:rsidRPr="004D0ADA">
              <w:rPr>
                <w:color w:val="595959" w:themeColor="text1" w:themeTint="A6"/>
              </w:rPr>
              <w:t>steps to find the mode (5)</w:t>
            </w:r>
            <w:r w:rsidRPr="004D0ADA">
              <w:rPr>
                <w:color w:val="595959" w:themeColor="text1" w:themeTint="A6"/>
              </w:rPr>
              <w:t>.</w:t>
            </w:r>
          </w:p>
          <w:p w14:paraId="7D845FFD" w14:textId="77777777" w:rsidR="004D0ADA" w:rsidRPr="004D0ADA" w:rsidRDefault="004D0ADA" w:rsidP="004D0ADA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color w:val="595959" w:themeColor="text1" w:themeTint="A6"/>
              </w:rPr>
            </w:pPr>
            <w:r w:rsidRPr="004D0ADA">
              <w:rPr>
                <w:color w:val="595959" w:themeColor="text1" w:themeTint="A6"/>
              </w:rPr>
              <w:t>Teacher will give two more sets of numbers.  Students will find independently and write responses on dry erase board for every pupil response.</w:t>
            </w:r>
          </w:p>
          <w:p w14:paraId="5A637428" w14:textId="77777777" w:rsidR="004D0ADA" w:rsidRPr="004D0ADA" w:rsidRDefault="004D0ADA" w:rsidP="004D0ADA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color w:val="595959" w:themeColor="text1" w:themeTint="A6"/>
              </w:rPr>
            </w:pPr>
            <w:r w:rsidRPr="004D0ADA">
              <w:rPr>
                <w:color w:val="595959" w:themeColor="text1" w:themeTint="A6"/>
              </w:rPr>
              <w:t>Teacher will pass out cups of M&amp;M’s and worksheet. Teacher will instruct students to count each color of candy and write in the number of each.</w:t>
            </w:r>
          </w:p>
          <w:p w14:paraId="346BF720" w14:textId="31523674" w:rsidR="004D0ADA" w:rsidRPr="004D0ADA" w:rsidRDefault="004D0ADA" w:rsidP="004D0ADA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color w:val="595959" w:themeColor="text1" w:themeTint="A6"/>
              </w:rPr>
            </w:pPr>
            <w:r w:rsidRPr="004D0ADA">
              <w:rPr>
                <w:color w:val="595959" w:themeColor="text1" w:themeTint="A6"/>
              </w:rPr>
              <w:t>Teacher will then ask the students to f</w:t>
            </w:r>
            <w:r w:rsidRPr="004D0ADA">
              <w:rPr>
                <w:color w:val="595959" w:themeColor="text1" w:themeTint="A6"/>
              </w:rPr>
              <w:t>ind mode</w:t>
            </w:r>
            <w:r w:rsidRPr="004D0ADA">
              <w:rPr>
                <w:color w:val="595959" w:themeColor="text1" w:themeTint="A6"/>
              </w:rPr>
              <w:t xml:space="preserve"> of the candy.</w:t>
            </w:r>
          </w:p>
          <w:p w14:paraId="2CF4633D" w14:textId="77777777" w:rsidR="004D0ADA" w:rsidRPr="004D0ADA" w:rsidRDefault="004D0ADA" w:rsidP="004D0ADA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color w:val="595959" w:themeColor="text1" w:themeTint="A6"/>
              </w:rPr>
            </w:pPr>
            <w:r w:rsidRPr="004D0ADA">
              <w:rPr>
                <w:color w:val="595959" w:themeColor="text1" w:themeTint="A6"/>
              </w:rPr>
              <w:t>Students will word independently on worksheet.</w:t>
            </w:r>
          </w:p>
          <w:p w14:paraId="60D31504" w14:textId="3FC1C9CF" w:rsidR="008D2AC8" w:rsidRPr="00954D46" w:rsidRDefault="004D0ADA" w:rsidP="00954D46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color w:val="595959" w:themeColor="text1" w:themeTint="A6"/>
              </w:rPr>
            </w:pPr>
            <w:r w:rsidRPr="004D0ADA">
              <w:rPr>
                <w:color w:val="595959" w:themeColor="text1" w:themeTint="A6"/>
              </w:rPr>
              <w:t>Teacher will collect and formally assess.</w:t>
            </w:r>
            <w:r>
              <w:tab/>
            </w:r>
          </w:p>
        </w:tc>
      </w:tr>
      <w:tr w:rsidR="008D2AC8" w14:paraId="544156AA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72C82A" w14:textId="77777777" w:rsidR="004563AA" w:rsidRPr="004D2F47" w:rsidRDefault="004563AA" w:rsidP="004563AA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lastRenderedPageBreak/>
              <w:t>Summary</w:t>
            </w:r>
          </w:p>
          <w:p w14:paraId="42B08F4E" w14:textId="6785EAED" w:rsidR="008D2AC8" w:rsidRPr="00485065" w:rsidRDefault="00292C57" w:rsidP="00292C57">
            <w:pPr>
              <w:pStyle w:val="ListParagraph"/>
              <w:numPr>
                <w:ilvl w:val="0"/>
                <w:numId w:val="36"/>
              </w:numPr>
              <w:ind w:left="180" w:hanging="180"/>
            </w:pPr>
            <w:r w:rsidRPr="00292C57">
              <w:rPr>
                <w:color w:val="595959" w:themeColor="text1" w:themeTint="A6"/>
              </w:rPr>
              <w:t>Ask students randomly to provide solutions and review answer with the whole class.</w:t>
            </w:r>
          </w:p>
        </w:tc>
        <w:tc>
          <w:tcPr>
            <w:tcW w:w="10" w:type="pct"/>
          </w:tcPr>
          <w:p w14:paraId="01CB9F10" w14:textId="77777777" w:rsidR="008D2AC8" w:rsidRDefault="008D2AC8"/>
        </w:tc>
        <w:tc>
          <w:tcPr>
            <w:tcW w:w="10" w:type="pct"/>
          </w:tcPr>
          <w:p w14:paraId="48D34CE7" w14:textId="60F7141E" w:rsidR="008D2AC8" w:rsidRDefault="008D2AC8"/>
        </w:tc>
        <w:tc>
          <w:tcPr>
            <w:tcW w:w="10" w:type="pct"/>
          </w:tcPr>
          <w:p w14:paraId="3DD531F9" w14:textId="5EF71AFD" w:rsidR="008D2AC8" w:rsidRDefault="008D2AC8"/>
        </w:tc>
        <w:tc>
          <w:tcPr>
            <w:tcW w:w="10" w:type="pct"/>
          </w:tcPr>
          <w:p w14:paraId="6E5B72CC" w14:textId="6DF3D23C" w:rsidR="008D2AC8" w:rsidRDefault="008D2AC8"/>
        </w:tc>
        <w:tc>
          <w:tcPr>
            <w:tcW w:w="10" w:type="pct"/>
          </w:tcPr>
          <w:p w14:paraId="0A767BD4" w14:textId="7D9F9671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4F51BE4" w14:textId="77777777" w:rsidR="004563AA" w:rsidRPr="004D2F47" w:rsidRDefault="004563AA" w:rsidP="004563AA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59CA1A8F" w14:textId="77777777" w:rsidR="00C44CCC" w:rsidRPr="00C44CCC" w:rsidRDefault="00C44CCC" w:rsidP="00C44CCC">
            <w:pPr>
              <w:pStyle w:val="ListParagraph"/>
              <w:numPr>
                <w:ilvl w:val="0"/>
                <w:numId w:val="38"/>
              </w:numPr>
              <w:ind w:left="207" w:hanging="180"/>
              <w:rPr>
                <w:color w:val="595959" w:themeColor="text1" w:themeTint="A6"/>
              </w:rPr>
            </w:pPr>
            <w:r w:rsidRPr="00C44CCC">
              <w:rPr>
                <w:color w:val="595959" w:themeColor="text1" w:themeTint="A6"/>
              </w:rPr>
              <w:t xml:space="preserve">Students will be informally assessed during activity via teacher observation. </w:t>
            </w:r>
          </w:p>
          <w:p w14:paraId="7E793B58" w14:textId="7B83012E" w:rsidR="008D2AC8" w:rsidRPr="00C44CCC" w:rsidRDefault="00C44CCC" w:rsidP="00C44CCC">
            <w:pPr>
              <w:pStyle w:val="ListParagraph"/>
              <w:numPr>
                <w:ilvl w:val="0"/>
                <w:numId w:val="38"/>
              </w:numPr>
              <w:ind w:left="207" w:hanging="180"/>
              <w:rPr>
                <w:b/>
              </w:rPr>
            </w:pPr>
            <w:r w:rsidRPr="00C44CCC">
              <w:rPr>
                <w:color w:val="595959" w:themeColor="text1" w:themeTint="A6"/>
              </w:rPr>
              <w:t>Students will be formally assessed via the worksheet after activity completion.</w:t>
            </w:r>
          </w:p>
        </w:tc>
        <w:tc>
          <w:tcPr>
            <w:tcW w:w="10" w:type="pct"/>
          </w:tcPr>
          <w:p w14:paraId="5BDFD83F" w14:textId="77777777" w:rsidR="008D2AC8" w:rsidRDefault="008D2AC8"/>
        </w:tc>
        <w:tc>
          <w:tcPr>
            <w:tcW w:w="10" w:type="pct"/>
          </w:tcPr>
          <w:p w14:paraId="50A82D8F" w14:textId="77777777" w:rsidR="008D2AC8" w:rsidRDefault="008D2AC8"/>
        </w:tc>
        <w:tc>
          <w:tcPr>
            <w:tcW w:w="10" w:type="pct"/>
          </w:tcPr>
          <w:p w14:paraId="6F8A4123" w14:textId="1A97E7E6" w:rsidR="008D2AC8" w:rsidRDefault="008D2AC8"/>
        </w:tc>
        <w:tc>
          <w:tcPr>
            <w:tcW w:w="10" w:type="pct"/>
          </w:tcPr>
          <w:p w14:paraId="78818A93" w14:textId="77777777" w:rsidR="008D2AC8" w:rsidRDefault="008D2AC8"/>
        </w:tc>
        <w:tc>
          <w:tcPr>
            <w:tcW w:w="10" w:type="pct"/>
          </w:tcPr>
          <w:p w14:paraId="7C5C3110" w14:textId="77777777" w:rsidR="008D2AC8" w:rsidRDefault="008D2AC8"/>
        </w:tc>
        <w:tc>
          <w:tcPr>
            <w:tcW w:w="10" w:type="pct"/>
          </w:tcPr>
          <w:p w14:paraId="00112C16" w14:textId="77777777" w:rsidR="008D2AC8" w:rsidRDefault="008D2AC8"/>
        </w:tc>
        <w:tc>
          <w:tcPr>
            <w:tcW w:w="5" w:type="pct"/>
          </w:tcPr>
          <w:p w14:paraId="0BE69C2D" w14:textId="1237C1C4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056B04" w14:textId="77777777" w:rsidR="004563AA" w:rsidRPr="004D2F47" w:rsidRDefault="004563AA" w:rsidP="004563AA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6F3F361B" w14:textId="77777777" w:rsidR="00292C57" w:rsidRPr="004E4BC5" w:rsidRDefault="00292C57" w:rsidP="00292C57">
            <w:pPr>
              <w:rPr>
                <w:color w:val="595959" w:themeColor="text1" w:themeTint="A6"/>
              </w:rPr>
            </w:pPr>
            <w:r w:rsidRPr="004E4BC5">
              <w:rPr>
                <w:color w:val="595959" w:themeColor="text1" w:themeTint="A6"/>
              </w:rPr>
              <w:t>Assess if students can;</w:t>
            </w:r>
          </w:p>
          <w:p w14:paraId="670B8A77" w14:textId="3DA8A46E" w:rsidR="00292C57" w:rsidRPr="009B3F33" w:rsidRDefault="00292C57" w:rsidP="00292C57">
            <w:pPr>
              <w:pStyle w:val="ListParagraph"/>
              <w:numPr>
                <w:ilvl w:val="0"/>
                <w:numId w:val="37"/>
              </w:numPr>
              <w:ind w:left="142" w:hanging="142"/>
            </w:pPr>
            <w:r>
              <w:rPr>
                <w:color w:val="595959" w:themeColor="text1" w:themeTint="A6"/>
              </w:rPr>
              <w:t>Defin</w:t>
            </w:r>
            <w:r>
              <w:rPr>
                <w:color w:val="595959" w:themeColor="text1" w:themeTint="A6"/>
              </w:rPr>
              <w:t>e mode</w:t>
            </w:r>
          </w:p>
          <w:p w14:paraId="290231E8" w14:textId="212F3F74" w:rsidR="008D2AC8" w:rsidRDefault="00292C57" w:rsidP="00292C57">
            <w:pPr>
              <w:pStyle w:val="ListParagraph"/>
              <w:numPr>
                <w:ilvl w:val="0"/>
                <w:numId w:val="37"/>
              </w:numPr>
              <w:ind w:left="142" w:hanging="142"/>
            </w:pPr>
            <w:r w:rsidRPr="00292C57">
              <w:rPr>
                <w:color w:val="595959" w:themeColor="text1" w:themeTint="A6"/>
              </w:rPr>
              <w:t xml:space="preserve">Calculate for </w:t>
            </w:r>
            <w:r>
              <w:rPr>
                <w:color w:val="595959" w:themeColor="text1" w:themeTint="A6"/>
              </w:rPr>
              <w:t>mode</w:t>
            </w:r>
            <w:r w:rsidRPr="00292C57">
              <w:rPr>
                <w:color w:val="595959" w:themeColor="text1" w:themeTint="A6"/>
              </w:rPr>
              <w:t xml:space="preserve"> correctly.</w:t>
            </w:r>
          </w:p>
        </w:tc>
      </w:tr>
      <w:tr w:rsidR="008D2AC8" w14:paraId="2739C41C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3969B31F" w:rsidR="008D2AC8" w:rsidRPr="001F4D29" w:rsidRDefault="008D2AC8" w:rsidP="00BB5607">
            <w:pPr>
              <w:pStyle w:val="ListParagraph"/>
              <w:ind w:left="142"/>
            </w:pPr>
          </w:p>
        </w:tc>
        <w:tc>
          <w:tcPr>
            <w:tcW w:w="10" w:type="pct"/>
          </w:tcPr>
          <w:p w14:paraId="0DF3F8E2" w14:textId="77777777" w:rsidR="008D2AC8" w:rsidRDefault="008D2AC8"/>
        </w:tc>
        <w:tc>
          <w:tcPr>
            <w:tcW w:w="10" w:type="pct"/>
          </w:tcPr>
          <w:p w14:paraId="679650D6" w14:textId="7BA1EC52" w:rsidR="008D2AC8" w:rsidRDefault="008D2AC8"/>
        </w:tc>
        <w:tc>
          <w:tcPr>
            <w:tcW w:w="10" w:type="pct"/>
          </w:tcPr>
          <w:p w14:paraId="6B9758E3" w14:textId="6D3A1075" w:rsidR="008D2AC8" w:rsidRDefault="008D2AC8"/>
        </w:tc>
        <w:tc>
          <w:tcPr>
            <w:tcW w:w="10" w:type="pct"/>
          </w:tcPr>
          <w:p w14:paraId="2422CDC4" w14:textId="36EADFC5" w:rsidR="008D2AC8" w:rsidRDefault="008D2AC8"/>
        </w:tc>
        <w:tc>
          <w:tcPr>
            <w:tcW w:w="10" w:type="pct"/>
          </w:tcPr>
          <w:p w14:paraId="37519F10" w14:textId="454FDECA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8D2AC8" w:rsidRPr="002F4915" w:rsidRDefault="008D2AC8" w:rsidP="002F4915">
            <w:pPr>
              <w:rPr>
                <w:b/>
              </w:rPr>
            </w:pPr>
          </w:p>
        </w:tc>
        <w:tc>
          <w:tcPr>
            <w:tcW w:w="10" w:type="pct"/>
          </w:tcPr>
          <w:p w14:paraId="51BD857A" w14:textId="77777777" w:rsidR="008D2AC8" w:rsidRDefault="008D2AC8"/>
        </w:tc>
        <w:tc>
          <w:tcPr>
            <w:tcW w:w="10" w:type="pct"/>
          </w:tcPr>
          <w:p w14:paraId="1C67A2D3" w14:textId="77777777" w:rsidR="008D2AC8" w:rsidRDefault="008D2AC8"/>
        </w:tc>
        <w:tc>
          <w:tcPr>
            <w:tcW w:w="10" w:type="pct"/>
          </w:tcPr>
          <w:p w14:paraId="4849F23E" w14:textId="5EE899F8" w:rsidR="008D2AC8" w:rsidRDefault="008D2AC8"/>
        </w:tc>
        <w:tc>
          <w:tcPr>
            <w:tcW w:w="10" w:type="pct"/>
          </w:tcPr>
          <w:p w14:paraId="623108FD" w14:textId="77777777" w:rsidR="008D2AC8" w:rsidRDefault="008D2AC8"/>
        </w:tc>
        <w:tc>
          <w:tcPr>
            <w:tcW w:w="10" w:type="pct"/>
          </w:tcPr>
          <w:p w14:paraId="7BBAF050" w14:textId="77777777" w:rsidR="008D2AC8" w:rsidRDefault="008D2AC8"/>
        </w:tc>
        <w:tc>
          <w:tcPr>
            <w:tcW w:w="10" w:type="pct"/>
          </w:tcPr>
          <w:p w14:paraId="5F2497BD" w14:textId="77777777" w:rsidR="008D2AC8" w:rsidRDefault="008D2AC8"/>
        </w:tc>
        <w:tc>
          <w:tcPr>
            <w:tcW w:w="5" w:type="pct"/>
          </w:tcPr>
          <w:p w14:paraId="05B09046" w14:textId="2DD4FE1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8D2AC8" w:rsidRDefault="008D2AC8"/>
        </w:tc>
      </w:tr>
      <w:tr w:rsidR="008D2AC8" w14:paraId="7185304E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8D2AC8" w:rsidRPr="00F208E3" w:rsidRDefault="008D2AC8" w:rsidP="00BB5607">
            <w:pPr>
              <w:pStyle w:val="ListParagraph"/>
              <w:ind w:left="142"/>
            </w:pPr>
          </w:p>
        </w:tc>
        <w:tc>
          <w:tcPr>
            <w:tcW w:w="10" w:type="pct"/>
          </w:tcPr>
          <w:p w14:paraId="02AEBC9C" w14:textId="77777777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278D2536" w14:textId="639FC0A7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5201107D" w14:textId="0CA81729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3E9EA32A" w14:textId="2839F1E1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21473C1E" w14:textId="663C9EA2" w:rsidR="008D2AC8" w:rsidRDefault="008D2AC8" w:rsidP="00287F69">
            <w:pPr>
              <w:pStyle w:val="Heading2"/>
            </w:pPr>
          </w:p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8D2AC8" w:rsidRPr="00287F69" w:rsidRDefault="008D2AC8" w:rsidP="00BB5607">
            <w:pPr>
              <w:pStyle w:val="ListParagraph"/>
              <w:ind w:left="160"/>
            </w:pPr>
          </w:p>
        </w:tc>
        <w:tc>
          <w:tcPr>
            <w:tcW w:w="10" w:type="pct"/>
          </w:tcPr>
          <w:p w14:paraId="6BFED470" w14:textId="77777777" w:rsidR="008D2AC8" w:rsidRDefault="008D2AC8"/>
        </w:tc>
        <w:tc>
          <w:tcPr>
            <w:tcW w:w="10" w:type="pct"/>
          </w:tcPr>
          <w:p w14:paraId="40B3AD18" w14:textId="77777777" w:rsidR="008D2AC8" w:rsidRDefault="008D2AC8"/>
        </w:tc>
        <w:tc>
          <w:tcPr>
            <w:tcW w:w="10" w:type="pct"/>
          </w:tcPr>
          <w:p w14:paraId="22764020" w14:textId="4EDE496D" w:rsidR="008D2AC8" w:rsidRDefault="008D2AC8"/>
        </w:tc>
        <w:tc>
          <w:tcPr>
            <w:tcW w:w="10" w:type="pct"/>
          </w:tcPr>
          <w:p w14:paraId="4D352568" w14:textId="77777777" w:rsidR="008D2AC8" w:rsidRDefault="008D2AC8"/>
        </w:tc>
        <w:tc>
          <w:tcPr>
            <w:tcW w:w="10" w:type="pct"/>
          </w:tcPr>
          <w:p w14:paraId="60C965CB" w14:textId="77777777" w:rsidR="008D2AC8" w:rsidRDefault="008D2AC8"/>
        </w:tc>
        <w:tc>
          <w:tcPr>
            <w:tcW w:w="10" w:type="pct"/>
          </w:tcPr>
          <w:p w14:paraId="792E0480" w14:textId="77777777" w:rsidR="008D2AC8" w:rsidRDefault="008D2AC8"/>
        </w:tc>
        <w:tc>
          <w:tcPr>
            <w:tcW w:w="5" w:type="pct"/>
          </w:tcPr>
          <w:p w14:paraId="79D27C9D" w14:textId="19DE1DE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8D2AC8" w:rsidRDefault="008D2AC8"/>
        </w:tc>
      </w:tr>
      <w:tr w:rsidR="008D2AC8" w14:paraId="0F1361F9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10747401" w:rsidR="008D2AC8" w:rsidRPr="00EA5BCA" w:rsidRDefault="008D2AC8" w:rsidP="004563AA">
            <w:pPr>
              <w:pStyle w:val="Heading2"/>
            </w:pPr>
          </w:p>
        </w:tc>
        <w:tc>
          <w:tcPr>
            <w:tcW w:w="10" w:type="pct"/>
          </w:tcPr>
          <w:p w14:paraId="3193A9F2" w14:textId="77777777" w:rsidR="008D2AC8" w:rsidRDefault="008D2AC8"/>
        </w:tc>
        <w:tc>
          <w:tcPr>
            <w:tcW w:w="10" w:type="pct"/>
          </w:tcPr>
          <w:p w14:paraId="6783D820" w14:textId="04865C68" w:rsidR="008D2AC8" w:rsidRDefault="008D2AC8"/>
        </w:tc>
        <w:tc>
          <w:tcPr>
            <w:tcW w:w="10" w:type="pct"/>
          </w:tcPr>
          <w:p w14:paraId="44FF0FA2" w14:textId="6CD94DA0" w:rsidR="008D2AC8" w:rsidRDefault="008D2AC8"/>
        </w:tc>
        <w:tc>
          <w:tcPr>
            <w:tcW w:w="10" w:type="pct"/>
          </w:tcPr>
          <w:p w14:paraId="2D51294D" w14:textId="0DE27DC1" w:rsidR="008D2AC8" w:rsidRDefault="008D2AC8"/>
        </w:tc>
        <w:tc>
          <w:tcPr>
            <w:tcW w:w="10" w:type="pct"/>
          </w:tcPr>
          <w:p w14:paraId="5F1D2F44" w14:textId="66E654D4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8D2AC8" w:rsidRDefault="008D2AC8"/>
        </w:tc>
        <w:tc>
          <w:tcPr>
            <w:tcW w:w="10" w:type="pct"/>
          </w:tcPr>
          <w:p w14:paraId="794C23F4" w14:textId="77777777" w:rsidR="008D2AC8" w:rsidRDefault="008D2AC8"/>
        </w:tc>
        <w:tc>
          <w:tcPr>
            <w:tcW w:w="10" w:type="pct"/>
          </w:tcPr>
          <w:p w14:paraId="67BF5F86" w14:textId="77777777" w:rsidR="008D2AC8" w:rsidRDefault="008D2AC8"/>
        </w:tc>
        <w:tc>
          <w:tcPr>
            <w:tcW w:w="10" w:type="pct"/>
          </w:tcPr>
          <w:p w14:paraId="266F2DD5" w14:textId="48044B08" w:rsidR="008D2AC8" w:rsidRDefault="008D2AC8"/>
        </w:tc>
        <w:tc>
          <w:tcPr>
            <w:tcW w:w="10" w:type="pct"/>
          </w:tcPr>
          <w:p w14:paraId="24935333" w14:textId="77777777" w:rsidR="008D2AC8" w:rsidRDefault="008D2AC8"/>
        </w:tc>
        <w:tc>
          <w:tcPr>
            <w:tcW w:w="10" w:type="pct"/>
          </w:tcPr>
          <w:p w14:paraId="732E9798" w14:textId="77777777" w:rsidR="008D2AC8" w:rsidRDefault="008D2AC8"/>
        </w:tc>
        <w:tc>
          <w:tcPr>
            <w:tcW w:w="10" w:type="pct"/>
          </w:tcPr>
          <w:p w14:paraId="56010DBA" w14:textId="77777777" w:rsidR="008D2AC8" w:rsidRDefault="008D2AC8"/>
        </w:tc>
        <w:tc>
          <w:tcPr>
            <w:tcW w:w="5" w:type="pct"/>
          </w:tcPr>
          <w:p w14:paraId="2AF7B3E2" w14:textId="756F9DAE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8D2AC8" w:rsidRDefault="008D2AC8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A6806" w14:textId="77777777" w:rsidR="003F3B8A" w:rsidRDefault="003F3B8A">
      <w:pPr>
        <w:spacing w:before="0" w:after="0" w:line="240" w:lineRule="auto"/>
      </w:pPr>
      <w:r>
        <w:separator/>
      </w:r>
    </w:p>
  </w:endnote>
  <w:endnote w:type="continuationSeparator" w:id="0">
    <w:p w14:paraId="7E5B07F1" w14:textId="77777777" w:rsidR="003F3B8A" w:rsidRDefault="003F3B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36DAA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0EE82" w14:textId="77777777" w:rsidR="003F3B8A" w:rsidRDefault="003F3B8A">
      <w:pPr>
        <w:spacing w:before="0" w:after="0" w:line="240" w:lineRule="auto"/>
      </w:pPr>
      <w:r>
        <w:separator/>
      </w:r>
    </w:p>
  </w:footnote>
  <w:footnote w:type="continuationSeparator" w:id="0">
    <w:p w14:paraId="34E3A9FD" w14:textId="77777777" w:rsidR="003F3B8A" w:rsidRDefault="003F3B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0DD240F"/>
    <w:multiLevelType w:val="hybridMultilevel"/>
    <w:tmpl w:val="7206EC48"/>
    <w:lvl w:ilvl="0" w:tplc="F6FA85AA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D7B4A"/>
    <w:multiLevelType w:val="hybridMultilevel"/>
    <w:tmpl w:val="BDE4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926AAC"/>
    <w:multiLevelType w:val="hybridMultilevel"/>
    <w:tmpl w:val="28C0AE78"/>
    <w:lvl w:ilvl="0" w:tplc="79E819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CF13B8"/>
    <w:multiLevelType w:val="hybridMultilevel"/>
    <w:tmpl w:val="9528B702"/>
    <w:lvl w:ilvl="0" w:tplc="967C99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20019"/>
    <w:multiLevelType w:val="hybridMultilevel"/>
    <w:tmpl w:val="4AA2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1">
    <w:nsid w:val="37335C52"/>
    <w:multiLevelType w:val="hybridMultilevel"/>
    <w:tmpl w:val="FBA0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881C87"/>
    <w:multiLevelType w:val="hybridMultilevel"/>
    <w:tmpl w:val="F0DA8A82"/>
    <w:lvl w:ilvl="0" w:tplc="7662FB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192239"/>
    <w:multiLevelType w:val="hybridMultilevel"/>
    <w:tmpl w:val="D44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6A160CF7"/>
    <w:multiLevelType w:val="hybridMultilevel"/>
    <w:tmpl w:val="5DE6A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DC645C"/>
    <w:multiLevelType w:val="hybridMultilevel"/>
    <w:tmpl w:val="5A60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7"/>
  </w:num>
  <w:num w:numId="3">
    <w:abstractNumId w:val="22"/>
  </w:num>
  <w:num w:numId="4">
    <w:abstractNumId w:val="31"/>
  </w:num>
  <w:num w:numId="5">
    <w:abstractNumId w:val="26"/>
  </w:num>
  <w:num w:numId="6">
    <w:abstractNumId w:val="2"/>
  </w:num>
  <w:num w:numId="7">
    <w:abstractNumId w:val="13"/>
  </w:num>
  <w:num w:numId="8">
    <w:abstractNumId w:val="7"/>
  </w:num>
  <w:num w:numId="9">
    <w:abstractNumId w:val="15"/>
  </w:num>
  <w:num w:numId="10">
    <w:abstractNumId w:val="18"/>
  </w:num>
  <w:num w:numId="11">
    <w:abstractNumId w:val="17"/>
  </w:num>
  <w:num w:numId="12">
    <w:abstractNumId w:val="19"/>
  </w:num>
  <w:num w:numId="13">
    <w:abstractNumId w:val="30"/>
  </w:num>
  <w:num w:numId="14">
    <w:abstractNumId w:val="11"/>
  </w:num>
  <w:num w:numId="15">
    <w:abstractNumId w:val="34"/>
  </w:num>
  <w:num w:numId="16">
    <w:abstractNumId w:val="20"/>
  </w:num>
  <w:num w:numId="17">
    <w:abstractNumId w:val="29"/>
  </w:num>
  <w:num w:numId="18">
    <w:abstractNumId w:val="6"/>
  </w:num>
  <w:num w:numId="19">
    <w:abstractNumId w:val="1"/>
  </w:num>
  <w:num w:numId="20">
    <w:abstractNumId w:val="3"/>
  </w:num>
  <w:num w:numId="21">
    <w:abstractNumId w:val="10"/>
  </w:num>
  <w:num w:numId="22">
    <w:abstractNumId w:val="23"/>
  </w:num>
  <w:num w:numId="23">
    <w:abstractNumId w:val="32"/>
  </w:num>
  <w:num w:numId="24">
    <w:abstractNumId w:val="36"/>
  </w:num>
  <w:num w:numId="25">
    <w:abstractNumId w:val="16"/>
  </w:num>
  <w:num w:numId="26">
    <w:abstractNumId w:val="25"/>
  </w:num>
  <w:num w:numId="27">
    <w:abstractNumId w:val="4"/>
  </w:num>
  <w:num w:numId="28">
    <w:abstractNumId w:val="24"/>
  </w:num>
  <w:num w:numId="29">
    <w:abstractNumId w:val="8"/>
  </w:num>
  <w:num w:numId="30">
    <w:abstractNumId w:val="28"/>
  </w:num>
  <w:num w:numId="31">
    <w:abstractNumId w:val="14"/>
  </w:num>
  <w:num w:numId="32">
    <w:abstractNumId w:val="33"/>
  </w:num>
  <w:num w:numId="33">
    <w:abstractNumId w:val="27"/>
  </w:num>
  <w:num w:numId="34">
    <w:abstractNumId w:val="12"/>
  </w:num>
  <w:num w:numId="35">
    <w:abstractNumId w:val="35"/>
  </w:num>
  <w:num w:numId="36">
    <w:abstractNumId w:val="9"/>
  </w:num>
  <w:num w:numId="37">
    <w:abstractNumId w:val="5"/>
  </w:num>
  <w:num w:numId="38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37886"/>
    <w:rsid w:val="0004040F"/>
    <w:rsid w:val="0004502C"/>
    <w:rsid w:val="00050F06"/>
    <w:rsid w:val="000529DC"/>
    <w:rsid w:val="00054EB4"/>
    <w:rsid w:val="00065A51"/>
    <w:rsid w:val="00074C9A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2D62"/>
    <w:rsid w:val="000D44B1"/>
    <w:rsid w:val="000D4E77"/>
    <w:rsid w:val="000D5DFD"/>
    <w:rsid w:val="000E2930"/>
    <w:rsid w:val="000F3C73"/>
    <w:rsid w:val="00100ADB"/>
    <w:rsid w:val="00110F25"/>
    <w:rsid w:val="00120253"/>
    <w:rsid w:val="001205AF"/>
    <w:rsid w:val="001240F2"/>
    <w:rsid w:val="00124E87"/>
    <w:rsid w:val="00133C38"/>
    <w:rsid w:val="00134383"/>
    <w:rsid w:val="001432FD"/>
    <w:rsid w:val="00151B6D"/>
    <w:rsid w:val="001542E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1BE5"/>
    <w:rsid w:val="001C0A0E"/>
    <w:rsid w:val="001C4621"/>
    <w:rsid w:val="001D0D3A"/>
    <w:rsid w:val="001D1806"/>
    <w:rsid w:val="001D28D5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476D"/>
    <w:rsid w:val="00255260"/>
    <w:rsid w:val="002600DD"/>
    <w:rsid w:val="002622D7"/>
    <w:rsid w:val="0026795F"/>
    <w:rsid w:val="0028057F"/>
    <w:rsid w:val="0028776C"/>
    <w:rsid w:val="00287F69"/>
    <w:rsid w:val="00292C57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E5401"/>
    <w:rsid w:val="002F4915"/>
    <w:rsid w:val="002F7EF2"/>
    <w:rsid w:val="00304069"/>
    <w:rsid w:val="00304B4A"/>
    <w:rsid w:val="00310BAC"/>
    <w:rsid w:val="00312F69"/>
    <w:rsid w:val="003242CF"/>
    <w:rsid w:val="003254A0"/>
    <w:rsid w:val="00331C10"/>
    <w:rsid w:val="00332B3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388D"/>
    <w:rsid w:val="003A72AC"/>
    <w:rsid w:val="003B1470"/>
    <w:rsid w:val="003B777D"/>
    <w:rsid w:val="003C4CA4"/>
    <w:rsid w:val="003C7DAD"/>
    <w:rsid w:val="003D1E61"/>
    <w:rsid w:val="003D30E4"/>
    <w:rsid w:val="003E4AD7"/>
    <w:rsid w:val="003F3B8A"/>
    <w:rsid w:val="0040481C"/>
    <w:rsid w:val="004061AF"/>
    <w:rsid w:val="004138FF"/>
    <w:rsid w:val="00417B53"/>
    <w:rsid w:val="00420EFD"/>
    <w:rsid w:val="004243AC"/>
    <w:rsid w:val="00425F4D"/>
    <w:rsid w:val="00425F80"/>
    <w:rsid w:val="00430D97"/>
    <w:rsid w:val="004343E9"/>
    <w:rsid w:val="00436DAA"/>
    <w:rsid w:val="004433CB"/>
    <w:rsid w:val="00453D92"/>
    <w:rsid w:val="0045402B"/>
    <w:rsid w:val="004563AA"/>
    <w:rsid w:val="004827E6"/>
    <w:rsid w:val="00483322"/>
    <w:rsid w:val="00483AE5"/>
    <w:rsid w:val="00485065"/>
    <w:rsid w:val="00486F5A"/>
    <w:rsid w:val="004A3441"/>
    <w:rsid w:val="004A3995"/>
    <w:rsid w:val="004A4B53"/>
    <w:rsid w:val="004B20E0"/>
    <w:rsid w:val="004B46D3"/>
    <w:rsid w:val="004C6C13"/>
    <w:rsid w:val="004D089D"/>
    <w:rsid w:val="004D0ADA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05BE4"/>
    <w:rsid w:val="005109CC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5A6E"/>
    <w:rsid w:val="005B7D58"/>
    <w:rsid w:val="005B7E63"/>
    <w:rsid w:val="005C2512"/>
    <w:rsid w:val="005D27CF"/>
    <w:rsid w:val="005D6DE2"/>
    <w:rsid w:val="005D78FD"/>
    <w:rsid w:val="005F37E5"/>
    <w:rsid w:val="00601257"/>
    <w:rsid w:val="00603309"/>
    <w:rsid w:val="00603EC0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4432"/>
    <w:rsid w:val="006447F4"/>
    <w:rsid w:val="006475CC"/>
    <w:rsid w:val="006513FB"/>
    <w:rsid w:val="00667D6F"/>
    <w:rsid w:val="00675B73"/>
    <w:rsid w:val="00677486"/>
    <w:rsid w:val="00683E5B"/>
    <w:rsid w:val="00686B1E"/>
    <w:rsid w:val="00686CB2"/>
    <w:rsid w:val="00697CD8"/>
    <w:rsid w:val="006A5952"/>
    <w:rsid w:val="006B19E5"/>
    <w:rsid w:val="006B3200"/>
    <w:rsid w:val="006B3CD3"/>
    <w:rsid w:val="006B571A"/>
    <w:rsid w:val="006C15A4"/>
    <w:rsid w:val="006C2F42"/>
    <w:rsid w:val="006E2BA9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32B"/>
    <w:rsid w:val="00714A8D"/>
    <w:rsid w:val="007177D7"/>
    <w:rsid w:val="00735CBB"/>
    <w:rsid w:val="00740E81"/>
    <w:rsid w:val="00742B82"/>
    <w:rsid w:val="007434EB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2F3"/>
    <w:rsid w:val="00786B8E"/>
    <w:rsid w:val="007C31C8"/>
    <w:rsid w:val="007C4B65"/>
    <w:rsid w:val="007E5E02"/>
    <w:rsid w:val="007F09DA"/>
    <w:rsid w:val="007F163A"/>
    <w:rsid w:val="007F4FCC"/>
    <w:rsid w:val="007F65A3"/>
    <w:rsid w:val="00807AE6"/>
    <w:rsid w:val="00811AB9"/>
    <w:rsid w:val="00836072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C0E7E"/>
    <w:rsid w:val="008C3C1B"/>
    <w:rsid w:val="008C7CC9"/>
    <w:rsid w:val="008D2AC8"/>
    <w:rsid w:val="008D7836"/>
    <w:rsid w:val="008E2AFC"/>
    <w:rsid w:val="008E57ED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4015B"/>
    <w:rsid w:val="00954D46"/>
    <w:rsid w:val="009563B9"/>
    <w:rsid w:val="00956A48"/>
    <w:rsid w:val="00956B0B"/>
    <w:rsid w:val="00956DE4"/>
    <w:rsid w:val="009609AC"/>
    <w:rsid w:val="00961319"/>
    <w:rsid w:val="009664E4"/>
    <w:rsid w:val="00966C71"/>
    <w:rsid w:val="00967165"/>
    <w:rsid w:val="0097003E"/>
    <w:rsid w:val="00971415"/>
    <w:rsid w:val="00974538"/>
    <w:rsid w:val="00975A8B"/>
    <w:rsid w:val="00982A20"/>
    <w:rsid w:val="00983CA0"/>
    <w:rsid w:val="0098460F"/>
    <w:rsid w:val="00991B66"/>
    <w:rsid w:val="00994216"/>
    <w:rsid w:val="0099718C"/>
    <w:rsid w:val="009A0384"/>
    <w:rsid w:val="009A04CA"/>
    <w:rsid w:val="009A4BA1"/>
    <w:rsid w:val="009A7773"/>
    <w:rsid w:val="009D155F"/>
    <w:rsid w:val="009D30C4"/>
    <w:rsid w:val="009D5198"/>
    <w:rsid w:val="009D72E5"/>
    <w:rsid w:val="009E08FF"/>
    <w:rsid w:val="009E61B2"/>
    <w:rsid w:val="009F7C60"/>
    <w:rsid w:val="00A0116B"/>
    <w:rsid w:val="00A039E0"/>
    <w:rsid w:val="00A1735C"/>
    <w:rsid w:val="00A20968"/>
    <w:rsid w:val="00A25094"/>
    <w:rsid w:val="00A345C1"/>
    <w:rsid w:val="00A367FF"/>
    <w:rsid w:val="00A37E88"/>
    <w:rsid w:val="00A42AEA"/>
    <w:rsid w:val="00A45D49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129D8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04C46"/>
    <w:rsid w:val="00C136D0"/>
    <w:rsid w:val="00C144E4"/>
    <w:rsid w:val="00C17E2A"/>
    <w:rsid w:val="00C20C1E"/>
    <w:rsid w:val="00C24A10"/>
    <w:rsid w:val="00C37073"/>
    <w:rsid w:val="00C403C3"/>
    <w:rsid w:val="00C44CCC"/>
    <w:rsid w:val="00C61E15"/>
    <w:rsid w:val="00C73D7E"/>
    <w:rsid w:val="00C771B8"/>
    <w:rsid w:val="00C82CFC"/>
    <w:rsid w:val="00C83F94"/>
    <w:rsid w:val="00C84DB2"/>
    <w:rsid w:val="00C92835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07245"/>
    <w:rsid w:val="00D15CAA"/>
    <w:rsid w:val="00D17E02"/>
    <w:rsid w:val="00D2109C"/>
    <w:rsid w:val="00D27DC3"/>
    <w:rsid w:val="00D329A0"/>
    <w:rsid w:val="00D3577C"/>
    <w:rsid w:val="00D43AC0"/>
    <w:rsid w:val="00D5691A"/>
    <w:rsid w:val="00D63A36"/>
    <w:rsid w:val="00D8019B"/>
    <w:rsid w:val="00D812F1"/>
    <w:rsid w:val="00D848EA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1AB9"/>
    <w:rsid w:val="00E62D88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0351B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67399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eylu.com/pssst/en/mean-median-mode/" TargetMode="External"/><Relationship Id="rId13" Type="http://schemas.openxmlformats.org/officeDocument/2006/relationships/hyperlink" Target="https://beneylu.com/pssst/en/mean-median-mod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www2.southeastern.edu/Grants/LASIP/lessons/crlp.htm" TargetMode="External"/><Relationship Id="rId17" Type="http://schemas.openxmlformats.org/officeDocument/2006/relationships/hyperlink" Target="http://www2.southeastern.edu/Grants/LASIP/lessons/crlp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te.illinois.edu/povich/plan1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te.illinois.edu/povich/plan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ucation.com/lesson-plan/mighty-mean-median-and-mode/" TargetMode="External"/><Relationship Id="rId10" Type="http://schemas.openxmlformats.org/officeDocument/2006/relationships/hyperlink" Target="https://www.education.com/lesson-plan/mighty-mean-median-and-mode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mmonsense.org/education/lesson-plans/mean-median-mode" TargetMode="External"/><Relationship Id="rId14" Type="http://schemas.openxmlformats.org/officeDocument/2006/relationships/hyperlink" Target="https://www.commonsense.org/education/lesson-plans/mean-median-mod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6586D"/>
    <w:rsid w:val="00071DA5"/>
    <w:rsid w:val="000E3902"/>
    <w:rsid w:val="00106507"/>
    <w:rsid w:val="00253619"/>
    <w:rsid w:val="00280CE5"/>
    <w:rsid w:val="002947E2"/>
    <w:rsid w:val="003A22D6"/>
    <w:rsid w:val="004A008E"/>
    <w:rsid w:val="004E1DB9"/>
    <w:rsid w:val="00571A20"/>
    <w:rsid w:val="005E6E71"/>
    <w:rsid w:val="006814AC"/>
    <w:rsid w:val="00713551"/>
    <w:rsid w:val="00805105"/>
    <w:rsid w:val="00816166"/>
    <w:rsid w:val="00826092"/>
    <w:rsid w:val="00836926"/>
    <w:rsid w:val="009D2491"/>
    <w:rsid w:val="00A20224"/>
    <w:rsid w:val="00A745ED"/>
    <w:rsid w:val="00AB2F7D"/>
    <w:rsid w:val="00AB37F5"/>
    <w:rsid w:val="00B67D1F"/>
    <w:rsid w:val="00B850A4"/>
    <w:rsid w:val="00C87D32"/>
    <w:rsid w:val="00C93DC1"/>
    <w:rsid w:val="00D92979"/>
    <w:rsid w:val="00E17671"/>
    <w:rsid w:val="00E77B1F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230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EDC</cp:lastModifiedBy>
  <cp:revision>20</cp:revision>
  <dcterms:created xsi:type="dcterms:W3CDTF">2019-06-25T06:51:00Z</dcterms:created>
  <dcterms:modified xsi:type="dcterms:W3CDTF">2019-06-25T12:42:00Z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