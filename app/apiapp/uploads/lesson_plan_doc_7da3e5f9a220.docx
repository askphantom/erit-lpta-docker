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512E66A8" w:rsidR="00C17E2A" w:rsidRPr="009260D0" w:rsidRDefault="00AB7626" w:rsidP="008F2C91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DIrect and indirect speech</w:t>
            </w:r>
            <w:r w:rsidR="008D02F2">
              <w:rPr>
                <w:sz w:val="40"/>
                <w:szCs w:val="40"/>
              </w:rPr>
              <w:t xml:space="preserve"> 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6-28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5B46E567" w:rsidR="00C17E2A" w:rsidRDefault="00B25C31">
                <w:pPr>
                  <w:pStyle w:val="Date"/>
                </w:pPr>
                <w:r>
                  <w:t>6</w:t>
                </w:r>
                <w:r w:rsidR="00120253">
                  <w:t>.2</w:t>
                </w:r>
                <w:r w:rsidR="00E550F7">
                  <w:t>8</w:t>
                </w:r>
                <w:r w:rsidR="00120253">
                  <w:t>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A82C1E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A82C1E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A82C1E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A82C1E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A82C1E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A82C1E">
              <w:rPr>
                <w:sz w:val="18"/>
                <w:szCs w:val="18"/>
              </w:rPr>
              <w:t>Overview</w:t>
            </w:r>
          </w:p>
        </w:tc>
      </w:tr>
      <w:tr w:rsidR="00C17E2A" w:rsidRPr="00A82C1E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A82C1E" w14:paraId="32BF30BB" w14:textId="77777777">
              <w:tc>
                <w:tcPr>
                  <w:tcW w:w="5000" w:type="pct"/>
                </w:tcPr>
                <w:p w14:paraId="0EB4376E" w14:textId="5FE98623" w:rsidR="00C17E2A" w:rsidRPr="00A82C1E" w:rsidRDefault="00B36C8F">
                  <w:r w:rsidRPr="00A82C1E">
                    <w:t xml:space="preserve">English </w:t>
                  </w:r>
                </w:p>
              </w:tc>
            </w:tr>
            <w:tr w:rsidR="00C17E2A" w:rsidRPr="00A82C1E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A82C1E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A82C1E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A82C1E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A82C1E" w:rsidRDefault="00D27DC3">
                      <w:r w:rsidRPr="00A82C1E">
                        <w:t>[Instructor Name]</w:t>
                      </w:r>
                    </w:p>
                  </w:tc>
                </w:sdtContent>
              </w:sdt>
            </w:tr>
            <w:tr w:rsidR="00C17E2A" w:rsidRPr="00A82C1E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A82C1E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A82C1E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A82C1E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2C963323" w:rsidR="00C17E2A" w:rsidRPr="00A82C1E" w:rsidRDefault="006C06D2">
                  <w:r w:rsidRPr="00A82C1E">
                    <w:t>4</w:t>
                  </w:r>
                </w:p>
              </w:tc>
            </w:tr>
          </w:tbl>
          <w:p w14:paraId="4CAC6574" w14:textId="77777777" w:rsidR="00C17E2A" w:rsidRPr="00A82C1E" w:rsidRDefault="00C17E2A"/>
        </w:tc>
        <w:tc>
          <w:tcPr>
            <w:tcW w:w="152" w:type="pct"/>
          </w:tcPr>
          <w:p w14:paraId="0CBCE437" w14:textId="77777777" w:rsidR="00C17E2A" w:rsidRPr="00A82C1E" w:rsidRDefault="00C17E2A"/>
        </w:tc>
        <w:tc>
          <w:tcPr>
            <w:tcW w:w="3895" w:type="pct"/>
          </w:tcPr>
          <w:p w14:paraId="2971807D" w14:textId="77777777" w:rsidR="000A37E8" w:rsidRPr="00A82C1E" w:rsidRDefault="000A37E8">
            <w:r w:rsidRPr="00A82C1E">
              <w:t>This lesson plan covers teaching content for;</w:t>
            </w:r>
          </w:p>
          <w:p w14:paraId="02D9E3C0" w14:textId="77777777" w:rsidR="00FF4047" w:rsidRDefault="00244403" w:rsidP="00415962">
            <w:pPr>
              <w:pStyle w:val="ListParagraph"/>
              <w:numPr>
                <w:ilvl w:val="0"/>
                <w:numId w:val="2"/>
              </w:numPr>
            </w:pPr>
            <w:r>
              <w:t>Learning the definition of direct and indirect speech</w:t>
            </w:r>
          </w:p>
          <w:p w14:paraId="29040F6D" w14:textId="77777777" w:rsidR="00244403" w:rsidRDefault="00244403" w:rsidP="00415962">
            <w:pPr>
              <w:pStyle w:val="ListParagraph"/>
              <w:numPr>
                <w:ilvl w:val="0"/>
                <w:numId w:val="2"/>
              </w:numPr>
            </w:pPr>
            <w:r>
              <w:t>Learn to form direct and indirect speech</w:t>
            </w:r>
          </w:p>
          <w:p w14:paraId="7C39E52C" w14:textId="1BB2E915" w:rsidR="00244403" w:rsidRDefault="00244403" w:rsidP="00415962">
            <w:pPr>
              <w:pStyle w:val="ListParagraph"/>
              <w:numPr>
                <w:ilvl w:val="0"/>
                <w:numId w:val="2"/>
              </w:numPr>
            </w:pPr>
            <w:r>
              <w:t>Learn verbs commonly used for indirect speeches</w:t>
            </w:r>
          </w:p>
          <w:p w14:paraId="458BD9FD" w14:textId="0F883734" w:rsidR="00244403" w:rsidRPr="00A82C1E" w:rsidRDefault="00244403" w:rsidP="00415962">
            <w:pPr>
              <w:pStyle w:val="ListParagraph"/>
              <w:numPr>
                <w:ilvl w:val="0"/>
                <w:numId w:val="2"/>
              </w:numPr>
            </w:pPr>
            <w:r>
              <w:t>Learn to change direct to indirect speeches and vice versa</w:t>
            </w:r>
          </w:p>
        </w:tc>
      </w:tr>
    </w:tbl>
    <w:p w14:paraId="44024CC7" w14:textId="16E57A5B" w:rsidR="00C17E2A" w:rsidRPr="00A82C1E" w:rsidRDefault="00196867">
      <w:pPr>
        <w:pStyle w:val="NoSpacing"/>
      </w:pPr>
      <w:r w:rsidRPr="00A82C1E"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4319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3AD25B44" w14:textId="00CB02D9" w:rsidR="00BA2713" w:rsidRDefault="00BA2713" w:rsidP="00402768">
                                  <w:pPr>
                                    <w:pStyle w:val="ListBullet"/>
                                    <w:numPr>
                                      <w:ilvl w:val="0"/>
                                      <w:numId w:val="8"/>
                                    </w:numPr>
                                    <w:ind w:left="180" w:hanging="180"/>
                                  </w:pPr>
                                  <w:r w:rsidRPr="00BA2713">
                                    <w:t xml:space="preserve">Audio </w:t>
                                  </w:r>
                                  <w:r w:rsidR="002426C4">
                                    <w:t>songs</w:t>
                                  </w:r>
                                  <w:r w:rsidRPr="00BA2713">
                                    <w:t xml:space="preserve">  </w:t>
                                  </w:r>
                                </w:p>
                                <w:p w14:paraId="1E965D2C" w14:textId="77777777" w:rsidR="00EA3A1A" w:rsidRDefault="002426C4" w:rsidP="00402768">
                                  <w:pPr>
                                    <w:pStyle w:val="ListBullet"/>
                                    <w:numPr>
                                      <w:ilvl w:val="0"/>
                                      <w:numId w:val="8"/>
                                    </w:numPr>
                                    <w:ind w:left="180" w:hanging="180"/>
                                  </w:pPr>
                                  <w:r>
                                    <w:t>Interactive white board and a marker</w:t>
                                  </w:r>
                                </w:p>
                                <w:p w14:paraId="4BE61749" w14:textId="0D7A6293" w:rsidR="002426C4" w:rsidRDefault="002426C4" w:rsidP="00402768">
                                  <w:pPr>
                                    <w:pStyle w:val="ListBullet"/>
                                    <w:numPr>
                                      <w:ilvl w:val="0"/>
                                      <w:numId w:val="8"/>
                                    </w:numPr>
                                    <w:ind w:left="180" w:hanging="180"/>
                                  </w:pPr>
                                  <w:r>
                                    <w:t>Chart containing reporting verbs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E3E0231" w14:textId="00C1DAD7" w:rsidR="00CB7D65" w:rsidRDefault="0001228E" w:rsidP="00EE4C82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EE4C82" w:rsidRPr="009F78A9">
                                      <w:rPr>
                                        <w:rStyle w:val="Hyperlink"/>
                                      </w:rPr>
                                      <w:t>https://study.com/academy/lesson/direct-vs-indirect-speech-lesson-plan.html</w:t>
                                    </w:r>
                                  </w:hyperlink>
                                </w:p>
                                <w:p w14:paraId="67107351" w14:textId="43BFE67F" w:rsidR="00EE4C82" w:rsidRDefault="0001228E" w:rsidP="00EE4C82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EE4C82" w:rsidRPr="009F78A9">
                                      <w:rPr>
                                        <w:rStyle w:val="Hyperlink"/>
                                      </w:rPr>
                                      <w:t>https://www.ef.com/wwen/blog/teacherzone/reported-speech-lesson-advanced-students/</w:t>
                                    </w:r>
                                  </w:hyperlink>
                                </w:p>
                                <w:p w14:paraId="26066553" w14:textId="48ADBA84" w:rsidR="00EE4C82" w:rsidRDefault="0001228E" w:rsidP="00EE4C82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EE4C82" w:rsidRPr="009F78A9">
                                      <w:rPr>
                                        <w:rStyle w:val="Hyperlink"/>
                                      </w:rPr>
                                      <w:t>https://www.eslconversationquestions.com/direct-indirect-speech-interviews-lesson-plan/</w:t>
                                    </w:r>
                                  </w:hyperlink>
                                </w:p>
                                <w:p w14:paraId="636E47AC" w14:textId="7170ABF5" w:rsidR="00EE4C82" w:rsidRDefault="0001228E" w:rsidP="00EE4C82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EE4C82" w:rsidRPr="009F78A9">
                                      <w:rPr>
                                        <w:rStyle w:val="Hyperlink"/>
                                      </w:rPr>
                                      <w:t>https://www.thoughtco.com/how-to-teach-reported-speech-1212116</w:t>
                                    </w:r>
                                  </w:hyperlink>
                                </w:p>
                                <w:p w14:paraId="48FDFECA" w14:textId="616EC254" w:rsidR="00EE4C82" w:rsidRDefault="0001228E" w:rsidP="00EE4C82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0C6CFB" w:rsidRPr="009F78A9">
                                      <w:rPr>
                                        <w:rStyle w:val="Hyperlink"/>
                                      </w:rPr>
                                      <w:t>https://www.teachitprimary.co.uk/resources/y3/basic-punctuation/writing-transcription/what-are-they-saying/8121</w:t>
                                    </w:r>
                                  </w:hyperlink>
                                </w:p>
                                <w:p w14:paraId="266D3DBF" w14:textId="07B51547" w:rsidR="000C6CFB" w:rsidRDefault="000C6CFB" w:rsidP="000C6CF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32F21030" w14:textId="77777777" w:rsidR="00EA21BA" w:rsidRDefault="00EA21BA"/>
                                <w:p w14:paraId="56EB777B" w14:textId="4003195E" w:rsidR="00B93FEC" w:rsidRDefault="00B93FEC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4319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3AD25B44" w14:textId="00CB02D9" w:rsidR="00BA2713" w:rsidRDefault="00BA2713" w:rsidP="00402768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ind w:left="180" w:hanging="180"/>
                            </w:pPr>
                            <w:r w:rsidRPr="00BA2713">
                              <w:t xml:space="preserve">Audio </w:t>
                            </w:r>
                            <w:r w:rsidR="002426C4">
                              <w:t>songs</w:t>
                            </w:r>
                            <w:r w:rsidRPr="00BA2713">
                              <w:t xml:space="preserve">  </w:t>
                            </w:r>
                          </w:p>
                          <w:p w14:paraId="1E965D2C" w14:textId="77777777" w:rsidR="00EA3A1A" w:rsidRDefault="002426C4" w:rsidP="00402768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ind w:left="180" w:hanging="180"/>
                            </w:pPr>
                            <w:r>
                              <w:t>Interactive white board and a marker</w:t>
                            </w:r>
                          </w:p>
                          <w:p w14:paraId="4BE61749" w14:textId="0D7A6293" w:rsidR="002426C4" w:rsidRDefault="002426C4" w:rsidP="00402768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ind w:left="180" w:hanging="180"/>
                            </w:pPr>
                            <w:r>
                              <w:t>Chart containing reporting verbs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E3E0231" w14:textId="00C1DAD7" w:rsidR="00CB7D65" w:rsidRDefault="0001228E" w:rsidP="00EE4C82">
                            <w:pPr>
                              <w:pStyle w:val="ListBullet"/>
                            </w:pPr>
                            <w:hyperlink r:id="rId13" w:history="1">
                              <w:r w:rsidR="00EE4C82" w:rsidRPr="009F78A9">
                                <w:rPr>
                                  <w:rStyle w:val="Hyperlink"/>
                                </w:rPr>
                                <w:t>https://study.com/academy/lesson/direct-vs-indirect-speech-lesson-plan.html</w:t>
                              </w:r>
                            </w:hyperlink>
                          </w:p>
                          <w:p w14:paraId="67107351" w14:textId="43BFE67F" w:rsidR="00EE4C82" w:rsidRDefault="0001228E" w:rsidP="00EE4C82">
                            <w:pPr>
                              <w:pStyle w:val="ListBullet"/>
                            </w:pPr>
                            <w:hyperlink r:id="rId14" w:history="1">
                              <w:r w:rsidR="00EE4C82" w:rsidRPr="009F78A9">
                                <w:rPr>
                                  <w:rStyle w:val="Hyperlink"/>
                                </w:rPr>
                                <w:t>https://www.ef.com/wwen/blog/teacherzone/reported-speech-lesson-advanced-students/</w:t>
                              </w:r>
                            </w:hyperlink>
                          </w:p>
                          <w:p w14:paraId="26066553" w14:textId="48ADBA84" w:rsidR="00EE4C82" w:rsidRDefault="0001228E" w:rsidP="00EE4C82">
                            <w:pPr>
                              <w:pStyle w:val="ListBullet"/>
                            </w:pPr>
                            <w:hyperlink r:id="rId15" w:history="1">
                              <w:r w:rsidR="00EE4C82" w:rsidRPr="009F78A9">
                                <w:rPr>
                                  <w:rStyle w:val="Hyperlink"/>
                                </w:rPr>
                                <w:t>https://www.eslconversationquestions.com/direct-indirect-speech-interviews-lesson-plan/</w:t>
                              </w:r>
                            </w:hyperlink>
                          </w:p>
                          <w:p w14:paraId="636E47AC" w14:textId="7170ABF5" w:rsidR="00EE4C82" w:rsidRDefault="0001228E" w:rsidP="00EE4C82">
                            <w:pPr>
                              <w:pStyle w:val="ListBullet"/>
                            </w:pPr>
                            <w:hyperlink r:id="rId16" w:history="1">
                              <w:r w:rsidR="00EE4C82" w:rsidRPr="009F78A9">
                                <w:rPr>
                                  <w:rStyle w:val="Hyperlink"/>
                                </w:rPr>
                                <w:t>https://www.thoughtco.com/how-to-teach-reported-speech-1212116</w:t>
                              </w:r>
                            </w:hyperlink>
                          </w:p>
                          <w:p w14:paraId="48FDFECA" w14:textId="616EC254" w:rsidR="00EE4C82" w:rsidRDefault="0001228E" w:rsidP="00EE4C82">
                            <w:pPr>
                              <w:pStyle w:val="ListBullet"/>
                            </w:pPr>
                            <w:hyperlink r:id="rId17" w:history="1">
                              <w:r w:rsidR="000C6CFB" w:rsidRPr="009F78A9">
                                <w:rPr>
                                  <w:rStyle w:val="Hyperlink"/>
                                </w:rPr>
                                <w:t>https://www.teachitprimary.co.uk/resources/y3/basic-punctuation/writing-transcription/what-are-they-saying/8121</w:t>
                              </w:r>
                            </w:hyperlink>
                          </w:p>
                          <w:p w14:paraId="266D3DBF" w14:textId="07B51547" w:rsidR="000C6CFB" w:rsidRDefault="000C6CFB" w:rsidP="000C6CF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32F21030" w14:textId="77777777" w:rsidR="00EA21BA" w:rsidRDefault="00EA21BA"/>
                          <w:p w14:paraId="56EB777B" w14:textId="4003195E" w:rsidR="00B93FEC" w:rsidRDefault="00B93FEC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:rsidRPr="00A82C1E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14:paraId="1D291953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A82C1E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A82C1E" w14:paraId="51C30C02" w14:textId="77777777" w:rsidTr="00AD7E49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59D1AF2" w14:textId="6D08E219" w:rsidR="00C17E2A" w:rsidRPr="00A82C1E" w:rsidRDefault="00D27DC3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Objectives</w:t>
            </w:r>
          </w:p>
          <w:p w14:paraId="0ABE148F" w14:textId="403E579E" w:rsidR="001D4D95" w:rsidRPr="00A82C1E" w:rsidRDefault="00AD5265" w:rsidP="00120253">
            <w:r w:rsidRPr="00A82C1E">
              <w:t>Students should be able to;</w:t>
            </w:r>
          </w:p>
          <w:p w14:paraId="3966B35A" w14:textId="68A05F2F" w:rsidR="00F32A4B" w:rsidRDefault="00460A83" w:rsidP="00402768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>
              <w:t>Define direct and indirect speech</w:t>
            </w:r>
          </w:p>
          <w:p w14:paraId="6B708DF9" w14:textId="4977E044" w:rsidR="00460A83" w:rsidRDefault="00460A83" w:rsidP="00402768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>
              <w:t>Differentiate between direct and indirect speech</w:t>
            </w:r>
          </w:p>
          <w:p w14:paraId="16E36BBE" w14:textId="65210FBE" w:rsidR="00460A83" w:rsidRDefault="00460A83" w:rsidP="00402768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>
              <w:t>Form direct and indirect speech</w:t>
            </w:r>
          </w:p>
          <w:p w14:paraId="4065D9A5" w14:textId="775651DA" w:rsidR="00460A83" w:rsidRDefault="00460A83" w:rsidP="00402768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>
              <w:t>Change direct to indirect speech and vice versa</w:t>
            </w:r>
          </w:p>
          <w:p w14:paraId="54E766FC" w14:textId="7E4F0C70" w:rsidR="00D914D8" w:rsidRPr="00F32A4B" w:rsidRDefault="00D914D8" w:rsidP="00F32A4B">
            <w:pPr>
              <w:pStyle w:val="Heading1"/>
            </w:pPr>
            <w:r w:rsidRPr="00F32A4B">
              <w:t>Assessment Activity</w:t>
            </w:r>
          </w:p>
          <w:p w14:paraId="38E926B8" w14:textId="77777777" w:rsidR="00B962D0" w:rsidRDefault="00B962D0" w:rsidP="00361AC7">
            <w:pPr>
              <w:pStyle w:val="ListBullet"/>
              <w:rPr>
                <w:rFonts w:eastAsiaTheme="majorEastAsia"/>
              </w:rPr>
            </w:pPr>
            <w:r w:rsidRPr="00B962D0">
              <w:rPr>
                <w:rFonts w:eastAsiaTheme="majorEastAsia"/>
              </w:rPr>
              <w:t xml:space="preserve">assign students to research at least three other famous quotes, writing each one on a separate index card. </w:t>
            </w:r>
          </w:p>
          <w:p w14:paraId="3381B4E8" w14:textId="3BFF097D" w:rsidR="00B962D0" w:rsidRDefault="00B962D0" w:rsidP="00361AC7">
            <w:pPr>
              <w:pStyle w:val="ListBullet"/>
              <w:rPr>
                <w:rFonts w:eastAsiaTheme="majorEastAsia"/>
              </w:rPr>
            </w:pPr>
            <w:r w:rsidRPr="00B962D0">
              <w:rPr>
                <w:rFonts w:eastAsiaTheme="majorEastAsia"/>
              </w:rPr>
              <w:t>Have students</w:t>
            </w:r>
            <w:r>
              <w:rPr>
                <w:rFonts w:eastAsiaTheme="majorEastAsia"/>
              </w:rPr>
              <w:t xml:space="preserve"> quote these famous quotes</w:t>
            </w:r>
            <w:r w:rsidRPr="00B962D0">
              <w:rPr>
                <w:rFonts w:eastAsiaTheme="majorEastAsia"/>
              </w:rPr>
              <w:t xml:space="preserve">. </w:t>
            </w:r>
          </w:p>
          <w:p w14:paraId="1275A2B4" w14:textId="5FE118B2" w:rsidR="000B37BC" w:rsidRPr="00A82C1E" w:rsidRDefault="0065493E" w:rsidP="0065493E">
            <w:pPr>
              <w:pStyle w:val="ListBullet"/>
              <w:rPr>
                <w:rFonts w:eastAsiaTheme="majorEastAsia"/>
              </w:rPr>
            </w:pPr>
            <w:r w:rsidRPr="0065493E">
              <w:rPr>
                <w:rFonts w:eastAsiaTheme="majorEastAsia"/>
              </w:rPr>
              <w:t xml:space="preserve">Have students read their quotes, turning them into reported speech. </w:t>
            </w:r>
          </w:p>
          <w:p w14:paraId="14BEDA2A" w14:textId="77777777" w:rsidR="000B37BC" w:rsidRPr="00A82C1E" w:rsidRDefault="000B37BC" w:rsidP="000B37BC">
            <w:pPr>
              <w:pStyle w:val="ListBullet"/>
              <w:numPr>
                <w:ilvl w:val="0"/>
                <w:numId w:val="0"/>
              </w:numPr>
              <w:ind w:left="167"/>
              <w:rPr>
                <w:rFonts w:eastAsiaTheme="majorEastAsia"/>
              </w:rPr>
            </w:pPr>
          </w:p>
          <w:p w14:paraId="50E0D0C1" w14:textId="77777777" w:rsidR="00D12602" w:rsidRPr="00A82C1E" w:rsidRDefault="00D12602" w:rsidP="00D12602">
            <w:pPr>
              <w:pStyle w:val="Heading2"/>
              <w:rPr>
                <w:b/>
                <w:bCs/>
              </w:rPr>
            </w:pPr>
            <w:r w:rsidRPr="00A82C1E">
              <w:rPr>
                <w:b/>
                <w:bCs/>
              </w:rPr>
              <w:t>Summary</w:t>
            </w:r>
          </w:p>
          <w:p w14:paraId="68D4DB2C" w14:textId="59B7B766" w:rsidR="002E7793" w:rsidRPr="00A82C1E" w:rsidRDefault="000B37BC" w:rsidP="002E7793">
            <w:pPr>
              <w:numPr>
                <w:ilvl w:val="0"/>
                <w:numId w:val="3"/>
              </w:numPr>
              <w:ind w:left="180" w:hanging="180"/>
            </w:pPr>
            <w:r w:rsidRPr="00A82C1E">
              <w:t xml:space="preserve">Review </w:t>
            </w:r>
            <w:r w:rsidR="00D577AE">
              <w:t xml:space="preserve">the </w:t>
            </w:r>
            <w:r w:rsidR="002E755A">
              <w:t>definition of direct and indirect speech</w:t>
            </w:r>
          </w:p>
          <w:p w14:paraId="70BACF16" w14:textId="1867CAE8" w:rsidR="002E7793" w:rsidRPr="00A82C1E" w:rsidRDefault="002E755A" w:rsidP="002E7793">
            <w:pPr>
              <w:numPr>
                <w:ilvl w:val="0"/>
                <w:numId w:val="3"/>
              </w:numPr>
              <w:ind w:left="180" w:hanging="180"/>
            </w:pPr>
            <w:r>
              <w:lastRenderedPageBreak/>
              <w:t>Ask a student to make a sentence while one student quotes him/her and another student report him/her sentence.</w:t>
            </w:r>
          </w:p>
          <w:p w14:paraId="02CB6B7A" w14:textId="6DA72A8C" w:rsidR="001D4D95" w:rsidRPr="00A82C1E" w:rsidRDefault="002E7793" w:rsidP="002E7793">
            <w:pPr>
              <w:numPr>
                <w:ilvl w:val="0"/>
                <w:numId w:val="3"/>
              </w:numPr>
              <w:ind w:left="180" w:hanging="180"/>
            </w:pPr>
            <w:r w:rsidRPr="00A82C1E">
              <w:t>When doing the review make sure you erase the lesson on the board</w:t>
            </w:r>
            <w:r w:rsidR="00D577AE">
              <w:t xml:space="preserve"> and retrieve worksheets</w:t>
            </w:r>
            <w:r w:rsidRPr="00A82C1E">
              <w:t xml:space="preserve">. </w:t>
            </w:r>
          </w:p>
          <w:p w14:paraId="42C39D07" w14:textId="77777777" w:rsidR="001D4D95" w:rsidRPr="00A82C1E" w:rsidRDefault="001D4D95" w:rsidP="001D4D95"/>
          <w:p w14:paraId="7683CE86" w14:textId="77777777" w:rsidR="001D4D95" w:rsidRPr="00A82C1E" w:rsidRDefault="001D4D95" w:rsidP="001D4D95"/>
          <w:p w14:paraId="6C8FDF80" w14:textId="77777777" w:rsidR="001D4D95" w:rsidRPr="00A82C1E" w:rsidRDefault="001D4D95" w:rsidP="001D4D95"/>
          <w:p w14:paraId="09613FE1" w14:textId="77777777" w:rsidR="001D4D95" w:rsidRPr="00A82C1E" w:rsidRDefault="001D4D95" w:rsidP="001D4D95"/>
          <w:p w14:paraId="5E46CA3D" w14:textId="77777777" w:rsidR="00A71E70" w:rsidRPr="00A82C1E" w:rsidRDefault="00A71E70" w:rsidP="001D4D95"/>
          <w:p w14:paraId="36A25895" w14:textId="77777777" w:rsidR="00A71E70" w:rsidRPr="00A82C1E" w:rsidRDefault="00A71E70" w:rsidP="001D4D95"/>
          <w:p w14:paraId="18F0E2F1" w14:textId="77777777" w:rsidR="00A71E70" w:rsidRPr="00A82C1E" w:rsidRDefault="00A71E70" w:rsidP="001D4D95"/>
          <w:p w14:paraId="43C888DB" w14:textId="77777777" w:rsidR="00A71E70" w:rsidRPr="00A82C1E" w:rsidRDefault="00A71E70" w:rsidP="001D4D95"/>
          <w:p w14:paraId="22A31125" w14:textId="18309E14" w:rsidR="00A71E70" w:rsidRPr="00A82C1E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Pr="00A82C1E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auto"/>
          </w:tcPr>
          <w:p w14:paraId="5C382728" w14:textId="329D0940" w:rsidR="000529DC" w:rsidRPr="00A82C1E" w:rsidRDefault="006513FB" w:rsidP="006513FB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Activity Starter/Instruction</w:t>
            </w:r>
          </w:p>
          <w:p w14:paraId="0DD091CE" w14:textId="77777777" w:rsidR="00802258" w:rsidRDefault="00802258" w:rsidP="00402768">
            <w:pPr>
              <w:pStyle w:val="ListParagraph"/>
              <w:numPr>
                <w:ilvl w:val="0"/>
                <w:numId w:val="5"/>
              </w:numPr>
              <w:ind w:left="240" w:hanging="180"/>
            </w:pPr>
            <w:r w:rsidRPr="00802258">
              <w:t xml:space="preserve">Explain the purpose of the lesson.  </w:t>
            </w:r>
          </w:p>
          <w:p w14:paraId="57273EF2" w14:textId="018ED514" w:rsidR="00A72FDD" w:rsidRDefault="00A72FDD" w:rsidP="00402768">
            <w:pPr>
              <w:pStyle w:val="ListParagraph"/>
              <w:numPr>
                <w:ilvl w:val="0"/>
                <w:numId w:val="5"/>
              </w:numPr>
              <w:ind w:left="240" w:hanging="180"/>
            </w:pPr>
            <w:r>
              <w:t>Teacher should define a direct speech and indirect speech.</w:t>
            </w:r>
          </w:p>
          <w:p w14:paraId="663D412D" w14:textId="705710AA" w:rsidR="00802258" w:rsidRDefault="00A72FDD" w:rsidP="00402768">
            <w:pPr>
              <w:pStyle w:val="ListParagraph"/>
              <w:numPr>
                <w:ilvl w:val="0"/>
                <w:numId w:val="5"/>
              </w:numPr>
              <w:ind w:left="240" w:hanging="180"/>
            </w:pPr>
            <w:r>
              <w:t>Explain the difference between direct speech and indirect speech</w:t>
            </w:r>
          </w:p>
          <w:p w14:paraId="278B08A8" w14:textId="6575B96A" w:rsidR="00802258" w:rsidRDefault="00A72FDD" w:rsidP="00402768">
            <w:pPr>
              <w:pStyle w:val="ListParagraph"/>
              <w:numPr>
                <w:ilvl w:val="0"/>
                <w:numId w:val="5"/>
              </w:numPr>
              <w:ind w:left="240" w:hanging="180"/>
            </w:pPr>
            <w:r>
              <w:t>Teacher should write on the board examples of direct speeches</w:t>
            </w:r>
          </w:p>
          <w:p w14:paraId="6026BE9A" w14:textId="77777777" w:rsidR="007144CC" w:rsidRPr="00A82C1E" w:rsidRDefault="007144CC" w:rsidP="007144CC">
            <w:pPr>
              <w:pStyle w:val="Heading1"/>
              <w:rPr>
                <w:sz w:val="18"/>
                <w:szCs w:val="18"/>
              </w:rPr>
            </w:pPr>
          </w:p>
          <w:p w14:paraId="2DF5F3F7" w14:textId="3E5E004D" w:rsidR="000529DC" w:rsidRPr="00A82C1E" w:rsidRDefault="00246837" w:rsidP="007144CC">
            <w:pPr>
              <w:pStyle w:val="Heading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Guided Practice</w:t>
            </w:r>
          </w:p>
          <w:p w14:paraId="2F9A2C29" w14:textId="143E69E0" w:rsidR="003F7F50" w:rsidRPr="003F7F50" w:rsidRDefault="00B30F64" w:rsidP="003F7F50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246837">
              <w:rPr>
                <w:b/>
              </w:rPr>
              <w:t>2</w:t>
            </w:r>
            <w:r w:rsidRPr="00A82C1E">
              <w:rPr>
                <w:b/>
              </w:rPr>
              <w:t xml:space="preserve">/ Lesson </w:t>
            </w:r>
            <w:r w:rsidR="00246837">
              <w:rPr>
                <w:b/>
              </w:rPr>
              <w:t>2</w:t>
            </w:r>
            <w:r w:rsidRPr="00A82C1E">
              <w:rPr>
                <w:b/>
              </w:rPr>
              <w:t xml:space="preserve">: </w:t>
            </w:r>
            <w:r w:rsidR="00246837">
              <w:rPr>
                <w:b/>
              </w:rPr>
              <w:t>15</w:t>
            </w:r>
            <w:r w:rsidRPr="00A82C1E">
              <w:rPr>
                <w:b/>
              </w:rPr>
              <w:t>mins</w:t>
            </w:r>
          </w:p>
          <w:p w14:paraId="4E14DB85" w14:textId="77777777" w:rsidR="003F7F50" w:rsidRDefault="003F7F50" w:rsidP="00402768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 w:rsidRPr="003F7F50">
              <w:rPr>
                <w:bCs/>
              </w:rPr>
              <w:t>Put the learners into pairs.</w:t>
            </w:r>
          </w:p>
          <w:p w14:paraId="4A6203D2" w14:textId="30E3C45F" w:rsidR="003F7F50" w:rsidRDefault="009114DD" w:rsidP="00402768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>
              <w:rPr>
                <w:bCs/>
              </w:rPr>
              <w:t>Tell them they will practice direct speech.</w:t>
            </w:r>
          </w:p>
          <w:p w14:paraId="2CF13AC4" w14:textId="7467EEEF" w:rsidR="00774767" w:rsidRDefault="00774767" w:rsidP="00402768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>
              <w:rPr>
                <w:bCs/>
              </w:rPr>
              <w:t>Teacher will make sure students maintain silence during this practice</w:t>
            </w:r>
          </w:p>
          <w:p w14:paraId="23612D28" w14:textId="72507BC5" w:rsidR="003F7F50" w:rsidRDefault="009114DD" w:rsidP="00402768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>
              <w:rPr>
                <w:bCs/>
              </w:rPr>
              <w:t>Tell student A in each pair to say something to Student B</w:t>
            </w:r>
          </w:p>
          <w:p w14:paraId="07D3FAB2" w14:textId="6C01FECA" w:rsidR="003F7F50" w:rsidRDefault="009114DD" w:rsidP="00402768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>
              <w:rPr>
                <w:bCs/>
              </w:rPr>
              <w:t>Student B will quote Student A to the teacher</w:t>
            </w:r>
          </w:p>
          <w:p w14:paraId="416C08A9" w14:textId="7996678E" w:rsidR="003F7F50" w:rsidRDefault="00774767" w:rsidP="00402768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>
              <w:rPr>
                <w:bCs/>
              </w:rPr>
              <w:t>Student will repeat the practice by having Student B say something to Student A while Student A quote Student B</w:t>
            </w:r>
          </w:p>
          <w:p w14:paraId="6D7C6717" w14:textId="0F75AFBE" w:rsidR="00774767" w:rsidRPr="00774767" w:rsidRDefault="00774767" w:rsidP="00402768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>
              <w:rPr>
                <w:bCs/>
              </w:rPr>
              <w:t>Teacher will correct any mistakes made by the students.</w:t>
            </w:r>
          </w:p>
          <w:p w14:paraId="5E0BA73E" w14:textId="77777777" w:rsidR="00246837" w:rsidRDefault="00246837" w:rsidP="00246837">
            <w:pPr>
              <w:rPr>
                <w:b/>
              </w:rPr>
            </w:pPr>
          </w:p>
          <w:p w14:paraId="7E7A2BE9" w14:textId="2A712CDA" w:rsidR="00246837" w:rsidRPr="00A82C1E" w:rsidRDefault="00246837" w:rsidP="00246837"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lastRenderedPageBreak/>
              <w:t>Teacher Guide</w:t>
            </w:r>
          </w:p>
          <w:p w14:paraId="2FF3940A" w14:textId="50EDB04D" w:rsidR="00246837" w:rsidRPr="00A82C1E" w:rsidRDefault="00246837" w:rsidP="00246837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537027">
              <w:rPr>
                <w:b/>
              </w:rPr>
              <w:t>3</w:t>
            </w:r>
            <w:r w:rsidRPr="00A82C1E">
              <w:rPr>
                <w:b/>
              </w:rPr>
              <w:t xml:space="preserve">/ Lesson </w:t>
            </w:r>
            <w:r w:rsidR="00D41C29">
              <w:rPr>
                <w:b/>
              </w:rPr>
              <w:t>4</w:t>
            </w:r>
            <w:r w:rsidRPr="00A82C1E">
              <w:rPr>
                <w:b/>
              </w:rPr>
              <w:t xml:space="preserve">: </w:t>
            </w:r>
            <w:r w:rsidR="00137D49">
              <w:rPr>
                <w:b/>
              </w:rPr>
              <w:t>2</w:t>
            </w:r>
            <w:r w:rsidRPr="00A82C1E">
              <w:rPr>
                <w:b/>
              </w:rPr>
              <w:t>5 Mins</w:t>
            </w:r>
          </w:p>
          <w:p w14:paraId="07D098C9" w14:textId="49033CF4" w:rsidR="00B16916" w:rsidRDefault="00B16916" w:rsidP="00402768">
            <w:pPr>
              <w:pStyle w:val="ListParagraph"/>
              <w:numPr>
                <w:ilvl w:val="0"/>
                <w:numId w:val="7"/>
              </w:numPr>
              <w:ind w:left="300" w:hanging="270"/>
            </w:pPr>
            <w:r>
              <w:t xml:space="preserve">Teacher should say </w:t>
            </w:r>
            <w:r w:rsidRPr="005F0120">
              <w:t xml:space="preserve">in </w:t>
            </w:r>
            <w:r>
              <w:t>in</w:t>
            </w:r>
            <w:r w:rsidRPr="005F0120">
              <w:t xml:space="preserve">direct speech; we </w:t>
            </w:r>
            <w:r>
              <w:t>report</w:t>
            </w:r>
            <w:r w:rsidRPr="005F0120">
              <w:t xml:space="preserve"> the words that were spoken</w:t>
            </w:r>
            <w:r>
              <w:t xml:space="preserve"> in our own way</w:t>
            </w:r>
            <w:r w:rsidRPr="00717CA1">
              <w:t xml:space="preserve">. </w:t>
            </w:r>
          </w:p>
          <w:p w14:paraId="6881F9C9" w14:textId="47CC0EB8" w:rsidR="00B16916" w:rsidRDefault="00B16916" w:rsidP="00402768">
            <w:pPr>
              <w:pStyle w:val="ListParagraph"/>
              <w:numPr>
                <w:ilvl w:val="0"/>
                <w:numId w:val="7"/>
              </w:numPr>
              <w:ind w:left="300" w:hanging="270"/>
            </w:pPr>
            <w:r>
              <w:t>There is no need for quotations in indirect speech compared to the direct speech.</w:t>
            </w:r>
          </w:p>
          <w:p w14:paraId="2D5D9C17" w14:textId="77777777" w:rsidR="00246837" w:rsidRDefault="00B16916" w:rsidP="00402768">
            <w:pPr>
              <w:pStyle w:val="ListParagraph"/>
              <w:numPr>
                <w:ilvl w:val="0"/>
                <w:numId w:val="7"/>
              </w:numPr>
              <w:ind w:left="300" w:hanging="270"/>
            </w:pPr>
            <w:r>
              <w:t>The indirect speech is reported using past tenses</w:t>
            </w:r>
          </w:p>
          <w:p w14:paraId="37FE4B31" w14:textId="77777777" w:rsidR="00B16916" w:rsidRDefault="00B16916" w:rsidP="00402768">
            <w:pPr>
              <w:pStyle w:val="ListParagraph"/>
              <w:numPr>
                <w:ilvl w:val="0"/>
                <w:numId w:val="7"/>
              </w:numPr>
              <w:ind w:left="300" w:hanging="270"/>
            </w:pPr>
            <w:r>
              <w:t>Teacher will write create two columns</w:t>
            </w:r>
          </w:p>
          <w:p w14:paraId="6A48039B" w14:textId="77777777" w:rsidR="00B16916" w:rsidRDefault="00B16916" w:rsidP="00402768">
            <w:pPr>
              <w:pStyle w:val="ListParagraph"/>
              <w:numPr>
                <w:ilvl w:val="0"/>
                <w:numId w:val="7"/>
              </w:numPr>
              <w:ind w:left="300" w:hanging="270"/>
            </w:pPr>
            <w:r>
              <w:t>Each column will contain direct speech and indirect speech respectively</w:t>
            </w:r>
          </w:p>
          <w:p w14:paraId="36A31550" w14:textId="77777777" w:rsidR="00B16916" w:rsidRDefault="00B16916" w:rsidP="00402768">
            <w:pPr>
              <w:pStyle w:val="ListParagraph"/>
              <w:numPr>
                <w:ilvl w:val="0"/>
                <w:numId w:val="7"/>
              </w:numPr>
              <w:ind w:left="300" w:hanging="270"/>
            </w:pPr>
            <w:r>
              <w:t>Teacher will ask a student to make a sentence</w:t>
            </w:r>
          </w:p>
          <w:p w14:paraId="7BB64235" w14:textId="77777777" w:rsidR="00B16916" w:rsidRDefault="00B16916" w:rsidP="00402768">
            <w:pPr>
              <w:pStyle w:val="ListParagraph"/>
              <w:numPr>
                <w:ilvl w:val="0"/>
                <w:numId w:val="7"/>
              </w:numPr>
              <w:ind w:left="300" w:hanging="270"/>
            </w:pPr>
            <w:r>
              <w:t>Teacher will quote the student under the direct speech column</w:t>
            </w:r>
          </w:p>
          <w:p w14:paraId="69119114" w14:textId="77777777" w:rsidR="00B16916" w:rsidRDefault="00B16916" w:rsidP="00402768">
            <w:pPr>
              <w:pStyle w:val="ListParagraph"/>
              <w:numPr>
                <w:ilvl w:val="0"/>
                <w:numId w:val="7"/>
              </w:numPr>
              <w:ind w:left="300" w:hanging="270"/>
            </w:pPr>
            <w:r>
              <w:t>Teacher will then report the student sentence under the indirect speech</w:t>
            </w:r>
          </w:p>
          <w:p w14:paraId="0748B28B" w14:textId="77777777" w:rsidR="00B16916" w:rsidRDefault="00B16916" w:rsidP="00402768">
            <w:pPr>
              <w:pStyle w:val="ListParagraph"/>
              <w:numPr>
                <w:ilvl w:val="0"/>
                <w:numId w:val="7"/>
              </w:numPr>
              <w:ind w:left="300" w:hanging="270"/>
            </w:pPr>
            <w:r>
              <w:t>For example: Paul: I love playing soccer.</w:t>
            </w:r>
          </w:p>
          <w:p w14:paraId="2FFB7003" w14:textId="77777777" w:rsidR="00B16916" w:rsidRDefault="00B16916" w:rsidP="00402768">
            <w:pPr>
              <w:pStyle w:val="ListParagraph"/>
              <w:numPr>
                <w:ilvl w:val="0"/>
                <w:numId w:val="7"/>
              </w:numPr>
              <w:ind w:left="300" w:hanging="270"/>
            </w:pPr>
            <w:r>
              <w:t>Teacher will write under direct column: Paul said “I love playing soccer”.</w:t>
            </w:r>
          </w:p>
          <w:p w14:paraId="332D788D" w14:textId="77777777" w:rsidR="00B16916" w:rsidRDefault="00B16916" w:rsidP="00402768">
            <w:pPr>
              <w:pStyle w:val="ListParagraph"/>
              <w:numPr>
                <w:ilvl w:val="0"/>
                <w:numId w:val="7"/>
              </w:numPr>
              <w:ind w:left="300" w:hanging="270"/>
            </w:pPr>
            <w:r>
              <w:t>Teacher will then write under the indirect column: Paul said that he loves playing soccer</w:t>
            </w:r>
          </w:p>
          <w:p w14:paraId="28855446" w14:textId="77777777" w:rsidR="00B16916" w:rsidRDefault="00B16916" w:rsidP="00402768">
            <w:pPr>
              <w:pStyle w:val="ListParagraph"/>
              <w:numPr>
                <w:ilvl w:val="0"/>
                <w:numId w:val="7"/>
              </w:numPr>
              <w:ind w:left="300" w:hanging="270"/>
            </w:pPr>
            <w:r>
              <w:t>Teacher will repeat this activity for as much student as possible.</w:t>
            </w:r>
          </w:p>
          <w:p w14:paraId="400BA179" w14:textId="77777777" w:rsidR="00D41B86" w:rsidRDefault="00D41B86" w:rsidP="00D41B86"/>
          <w:p w14:paraId="2052F5DA" w14:textId="77777777" w:rsidR="00D41B86" w:rsidRPr="00A82C1E" w:rsidRDefault="00D41B86" w:rsidP="00D41B86"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29AE6511" w14:textId="77777777" w:rsidR="00D41B86" w:rsidRPr="00BA2713" w:rsidRDefault="00D41B86" w:rsidP="00D41B86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>
              <w:rPr>
                <w:b/>
              </w:rPr>
              <w:t>5</w:t>
            </w:r>
            <w:r w:rsidRPr="00A82C1E">
              <w:rPr>
                <w:b/>
              </w:rPr>
              <w:t xml:space="preserve">/ Lesson </w:t>
            </w:r>
            <w:r>
              <w:rPr>
                <w:b/>
              </w:rPr>
              <w:t>5</w:t>
            </w:r>
            <w:r w:rsidRPr="00A82C1E">
              <w:rPr>
                <w:b/>
              </w:rPr>
              <w:t xml:space="preserve">: </w:t>
            </w:r>
            <w:r>
              <w:rPr>
                <w:b/>
              </w:rPr>
              <w:t>2</w:t>
            </w:r>
            <w:r w:rsidRPr="00A82C1E">
              <w:rPr>
                <w:b/>
              </w:rPr>
              <w:t>5 Mins</w:t>
            </w:r>
          </w:p>
          <w:p w14:paraId="226811D9" w14:textId="77777777" w:rsidR="00D41B86" w:rsidRDefault="00D41B86" w:rsidP="00402768">
            <w:pPr>
              <w:pStyle w:val="ListParagraph"/>
              <w:numPr>
                <w:ilvl w:val="0"/>
                <w:numId w:val="10"/>
              </w:numPr>
              <w:ind w:left="300" w:hanging="300"/>
            </w:pPr>
            <w:r>
              <w:t>Tell students they will learn about reporting verbs used in indirect speeches</w:t>
            </w:r>
            <w:r w:rsidRPr="00D066A6">
              <w:t xml:space="preserve">. </w:t>
            </w:r>
          </w:p>
          <w:p w14:paraId="0D816F0D" w14:textId="77777777" w:rsidR="00D41B86" w:rsidRDefault="00D41B86" w:rsidP="00402768">
            <w:pPr>
              <w:pStyle w:val="ListParagraph"/>
              <w:numPr>
                <w:ilvl w:val="0"/>
                <w:numId w:val="10"/>
              </w:numPr>
              <w:ind w:left="300" w:hanging="300"/>
            </w:pPr>
            <w:r>
              <w:t>Explain that t</w:t>
            </w:r>
            <w:r w:rsidRPr="00D066A6">
              <w:t xml:space="preserve">here are many reporting verbs besides say and tell. </w:t>
            </w:r>
          </w:p>
          <w:p w14:paraId="398E088F" w14:textId="77777777" w:rsidR="00D41B86" w:rsidRDefault="00D41B86" w:rsidP="00402768">
            <w:pPr>
              <w:pStyle w:val="ListParagraph"/>
              <w:numPr>
                <w:ilvl w:val="0"/>
                <w:numId w:val="10"/>
              </w:numPr>
              <w:ind w:left="300" w:hanging="300"/>
            </w:pPr>
            <w:r w:rsidRPr="00D066A6">
              <w:lastRenderedPageBreak/>
              <w:t>Remind students that they can make speech and writing more interesting by using a variety of reporting verbs</w:t>
            </w:r>
          </w:p>
          <w:p w14:paraId="18EB30B1" w14:textId="77777777" w:rsidR="00D41B86" w:rsidRDefault="00D41B86" w:rsidP="00402768">
            <w:pPr>
              <w:pStyle w:val="ListParagraph"/>
              <w:numPr>
                <w:ilvl w:val="0"/>
                <w:numId w:val="10"/>
              </w:numPr>
              <w:ind w:left="300" w:hanging="300"/>
            </w:pPr>
            <w:r>
              <w:t xml:space="preserve">Tell them that this </w:t>
            </w:r>
            <w:r w:rsidRPr="00D066A6">
              <w:t>depend</w:t>
            </w:r>
            <w:r>
              <w:t>s</w:t>
            </w:r>
            <w:r w:rsidRPr="00D066A6">
              <w:t xml:space="preserve"> on the context of the sentences. </w:t>
            </w:r>
          </w:p>
          <w:p w14:paraId="11B7A882" w14:textId="77777777" w:rsidR="00D41B86" w:rsidRDefault="00D41B86" w:rsidP="00402768">
            <w:pPr>
              <w:pStyle w:val="ListParagraph"/>
              <w:numPr>
                <w:ilvl w:val="0"/>
                <w:numId w:val="10"/>
              </w:numPr>
              <w:ind w:left="300" w:hanging="300"/>
            </w:pPr>
            <w:r>
              <w:t>Distribute a chart containing several reporting verbs</w:t>
            </w:r>
          </w:p>
          <w:p w14:paraId="4DC82B2A" w14:textId="77777777" w:rsidR="00D41B86" w:rsidRDefault="00D41B86" w:rsidP="00402768">
            <w:pPr>
              <w:pStyle w:val="ListParagraph"/>
              <w:numPr>
                <w:ilvl w:val="0"/>
                <w:numId w:val="10"/>
              </w:numPr>
              <w:ind w:left="300" w:hanging="300"/>
            </w:pPr>
            <w:r w:rsidRPr="00D066A6">
              <w:t xml:space="preserve">Distribute the </w:t>
            </w:r>
            <w:r>
              <w:t xml:space="preserve">indirect speech </w:t>
            </w:r>
            <w:r w:rsidRPr="00D066A6">
              <w:t xml:space="preserve">sentences to students or write them on the board for students to copy. </w:t>
            </w:r>
          </w:p>
          <w:p w14:paraId="132CBCFB" w14:textId="77777777" w:rsidR="00D41B86" w:rsidRDefault="00D41B86" w:rsidP="00402768">
            <w:pPr>
              <w:pStyle w:val="ListParagraph"/>
              <w:numPr>
                <w:ilvl w:val="0"/>
                <w:numId w:val="10"/>
              </w:numPr>
              <w:ind w:left="300" w:hanging="300"/>
            </w:pPr>
            <w:r w:rsidRPr="00D066A6">
              <w:t xml:space="preserve">Instruct students to change each sentence to a reported statement using reporting verbs listed in </w:t>
            </w:r>
            <w:r>
              <w:t>the reporting verbs chart</w:t>
            </w:r>
          </w:p>
          <w:p w14:paraId="79ED6C94" w14:textId="77777777" w:rsidR="00D41B86" w:rsidRDefault="00D41B86" w:rsidP="00402768">
            <w:pPr>
              <w:pStyle w:val="ListParagraph"/>
              <w:numPr>
                <w:ilvl w:val="0"/>
                <w:numId w:val="10"/>
              </w:numPr>
              <w:ind w:left="300" w:hanging="300"/>
            </w:pPr>
            <w:r>
              <w:t>For example</w:t>
            </w:r>
            <w:r w:rsidRPr="00D066A6">
              <w:t>: add,</w:t>
            </w:r>
            <w:r>
              <w:t xml:space="preserve"> </w:t>
            </w:r>
            <w:r w:rsidRPr="00D066A6">
              <w:t>admit, agree, complain, conclude, consider,</w:t>
            </w:r>
            <w:r>
              <w:t xml:space="preserve"> </w:t>
            </w:r>
            <w:r w:rsidRPr="00D066A6">
              <w:t>convince</w:t>
            </w:r>
            <w:r>
              <w:t>, etc.</w:t>
            </w:r>
          </w:p>
          <w:p w14:paraId="02327418" w14:textId="77777777" w:rsidR="00D41B86" w:rsidRDefault="00D41B86" w:rsidP="00402768">
            <w:pPr>
              <w:pStyle w:val="ListParagraph"/>
              <w:numPr>
                <w:ilvl w:val="0"/>
                <w:numId w:val="10"/>
              </w:numPr>
              <w:ind w:left="300" w:hanging="300"/>
            </w:pPr>
            <w:r>
              <w:t>Tell them not to forget to turn them to past tenses as they are reporting what was said in the past.</w:t>
            </w:r>
          </w:p>
          <w:p w14:paraId="45487F62" w14:textId="77777777" w:rsidR="003E0C9A" w:rsidRDefault="003E0C9A" w:rsidP="003E0C9A"/>
          <w:p w14:paraId="1CB5FBC0" w14:textId="77777777" w:rsidR="003E0C9A" w:rsidRPr="00A82C1E" w:rsidRDefault="003E0C9A" w:rsidP="003E0C9A"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0C87B98A" w14:textId="6CDE40FC" w:rsidR="003E0C9A" w:rsidRPr="00BA2713" w:rsidRDefault="003E0C9A" w:rsidP="003E0C9A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9C58CE">
              <w:rPr>
                <w:b/>
              </w:rPr>
              <w:t>6</w:t>
            </w:r>
            <w:r w:rsidRPr="00A82C1E">
              <w:rPr>
                <w:b/>
              </w:rPr>
              <w:t xml:space="preserve">/ Lesson </w:t>
            </w:r>
            <w:r w:rsidR="009C58CE">
              <w:rPr>
                <w:b/>
              </w:rPr>
              <w:t>6</w:t>
            </w:r>
            <w:r w:rsidRPr="00A82C1E">
              <w:rPr>
                <w:b/>
              </w:rPr>
              <w:t xml:space="preserve">: </w:t>
            </w:r>
            <w:r>
              <w:rPr>
                <w:b/>
              </w:rPr>
              <w:t>2</w:t>
            </w:r>
            <w:r w:rsidR="009C58CE">
              <w:rPr>
                <w:b/>
              </w:rPr>
              <w:t>0</w:t>
            </w:r>
            <w:r w:rsidRPr="00A82C1E">
              <w:rPr>
                <w:b/>
              </w:rPr>
              <w:t xml:space="preserve"> Mins</w:t>
            </w:r>
          </w:p>
          <w:p w14:paraId="270ED4E2" w14:textId="77777777" w:rsidR="003E0C9A" w:rsidRDefault="003E0C9A" w:rsidP="00402768">
            <w:pPr>
              <w:pStyle w:val="ListParagraph"/>
              <w:numPr>
                <w:ilvl w:val="0"/>
                <w:numId w:val="15"/>
              </w:numPr>
              <w:ind w:left="330" w:hanging="330"/>
            </w:pPr>
            <w:r>
              <w:t>This is a good activity for testing student’s recognition of reported speech</w:t>
            </w:r>
          </w:p>
          <w:p w14:paraId="33042A86" w14:textId="77777777" w:rsidR="003E0C9A" w:rsidRDefault="003E0C9A" w:rsidP="00402768">
            <w:pPr>
              <w:pStyle w:val="ListParagraph"/>
              <w:numPr>
                <w:ilvl w:val="0"/>
                <w:numId w:val="15"/>
              </w:numPr>
              <w:ind w:left="330" w:hanging="330"/>
            </w:pPr>
            <w:r>
              <w:t>As well as highlighting the differences between reported and direct speech.</w:t>
            </w:r>
          </w:p>
          <w:p w14:paraId="4C805ED3" w14:textId="77777777" w:rsidR="003E0C9A" w:rsidRDefault="003E0C9A" w:rsidP="00402768">
            <w:pPr>
              <w:pStyle w:val="ListParagraph"/>
              <w:numPr>
                <w:ilvl w:val="0"/>
                <w:numId w:val="15"/>
              </w:numPr>
              <w:ind w:left="330" w:hanging="330"/>
            </w:pPr>
            <w:r>
              <w:t xml:space="preserve">Pick a song to play for the class, instructing them to identify and write down all of the examples of reported speech they hear in the song. </w:t>
            </w:r>
          </w:p>
          <w:p w14:paraId="0A6FAEA9" w14:textId="77777777" w:rsidR="003E0C9A" w:rsidRDefault="003E0C9A" w:rsidP="00402768">
            <w:pPr>
              <w:pStyle w:val="ListParagraph"/>
              <w:numPr>
                <w:ilvl w:val="0"/>
                <w:numId w:val="15"/>
              </w:numPr>
              <w:ind w:left="330" w:hanging="330"/>
            </w:pPr>
            <w:r>
              <w:t xml:space="preserve">At the end of the song, ask students to share their results. </w:t>
            </w:r>
          </w:p>
          <w:p w14:paraId="56302E50" w14:textId="77777777" w:rsidR="003E0C9A" w:rsidRDefault="003E0C9A" w:rsidP="00402768">
            <w:pPr>
              <w:pStyle w:val="ListParagraph"/>
              <w:numPr>
                <w:ilvl w:val="0"/>
                <w:numId w:val="15"/>
              </w:numPr>
              <w:ind w:left="330" w:hanging="330"/>
            </w:pPr>
            <w:r>
              <w:t xml:space="preserve">Make sure they correctly identify all samples of reported speech from the song, </w:t>
            </w:r>
          </w:p>
          <w:p w14:paraId="70D4CF57" w14:textId="77777777" w:rsidR="003E0C9A" w:rsidRDefault="003E0C9A" w:rsidP="00402768">
            <w:pPr>
              <w:pStyle w:val="ListParagraph"/>
              <w:numPr>
                <w:ilvl w:val="0"/>
                <w:numId w:val="15"/>
              </w:numPr>
              <w:ind w:left="330" w:hanging="330"/>
            </w:pPr>
            <w:r>
              <w:lastRenderedPageBreak/>
              <w:t>Instruct them to write the answers on the whiteboard so everyone can check and correct their mistakes.</w:t>
            </w:r>
          </w:p>
          <w:p w14:paraId="7459B488" w14:textId="77777777" w:rsidR="003E0C9A" w:rsidRDefault="003E0C9A" w:rsidP="00402768">
            <w:pPr>
              <w:pStyle w:val="ListParagraph"/>
              <w:numPr>
                <w:ilvl w:val="0"/>
                <w:numId w:val="15"/>
              </w:numPr>
              <w:ind w:left="330" w:hanging="330"/>
            </w:pPr>
            <w:r>
              <w:t xml:space="preserve">Once ﬁnished, get your students work individually or in pairs to change reported phrases into direct speech. </w:t>
            </w:r>
          </w:p>
          <w:p w14:paraId="49B7F21B" w14:textId="77777777" w:rsidR="003E0C9A" w:rsidRDefault="003E0C9A" w:rsidP="00402768">
            <w:pPr>
              <w:pStyle w:val="ListParagraph"/>
              <w:numPr>
                <w:ilvl w:val="0"/>
                <w:numId w:val="15"/>
              </w:numPr>
              <w:ind w:left="330" w:hanging="330"/>
            </w:pPr>
            <w:r>
              <w:t xml:space="preserve">Don’t forget to save time at the end of class for students to share their results with the class. </w:t>
            </w:r>
          </w:p>
          <w:p w14:paraId="6CC78EF4" w14:textId="75F17FC5" w:rsidR="003E0C9A" w:rsidRPr="00137D49" w:rsidRDefault="003E0C9A" w:rsidP="00402768">
            <w:pPr>
              <w:pStyle w:val="ListParagraph"/>
              <w:numPr>
                <w:ilvl w:val="0"/>
                <w:numId w:val="15"/>
              </w:numPr>
              <w:ind w:left="330" w:hanging="330"/>
            </w:pPr>
            <w:r>
              <w:t>Make any corrections necessary.</w:t>
            </w:r>
          </w:p>
        </w:tc>
        <w:tc>
          <w:tcPr>
            <w:tcW w:w="118" w:type="pct"/>
          </w:tcPr>
          <w:p w14:paraId="3EC4062D" w14:textId="77777777" w:rsidR="00C17E2A" w:rsidRPr="00A82C1E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343E34C" w14:textId="4B6EB0CD" w:rsidR="000529DC" w:rsidRPr="00A82C1E" w:rsidRDefault="00031953" w:rsidP="006513FB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Teacher Guide</w:t>
            </w:r>
          </w:p>
          <w:p w14:paraId="70819890" w14:textId="05CAAFD9" w:rsidR="00031953" w:rsidRPr="00A82C1E" w:rsidRDefault="00C40201" w:rsidP="00031953">
            <w:pPr>
              <w:rPr>
                <w:b/>
              </w:rPr>
            </w:pPr>
            <w:r w:rsidRPr="00A82C1E">
              <w:rPr>
                <w:b/>
              </w:rPr>
              <w:t>Day 1</w:t>
            </w:r>
            <w:r w:rsidR="00031953" w:rsidRPr="00A82C1E">
              <w:rPr>
                <w:b/>
              </w:rPr>
              <w:t xml:space="preserve">/ Lesson 1: </w:t>
            </w:r>
            <w:r w:rsidR="003E6844" w:rsidRPr="00A82C1E">
              <w:rPr>
                <w:b/>
              </w:rPr>
              <w:t>2</w:t>
            </w:r>
            <w:r w:rsidR="00717CA1">
              <w:rPr>
                <w:b/>
              </w:rPr>
              <w:t>0</w:t>
            </w:r>
            <w:r w:rsidR="00031953" w:rsidRPr="00A82C1E">
              <w:rPr>
                <w:b/>
              </w:rPr>
              <w:t xml:space="preserve"> Mins</w:t>
            </w:r>
          </w:p>
          <w:p w14:paraId="51AB13AA" w14:textId="1E67A69B" w:rsidR="00717CA1" w:rsidRDefault="005F0120" w:rsidP="00402768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t xml:space="preserve">Teacher should say </w:t>
            </w:r>
            <w:r w:rsidR="00DB31D9" w:rsidRPr="005F0120">
              <w:t>in</w:t>
            </w:r>
            <w:r w:rsidRPr="005F0120">
              <w:t xml:space="preserve"> direct </w:t>
            </w:r>
            <w:r w:rsidR="00DB31D9" w:rsidRPr="005F0120">
              <w:t>speech;</w:t>
            </w:r>
            <w:r w:rsidRPr="005F0120">
              <w:t xml:space="preserve"> we quote the exact words that were spoken</w:t>
            </w:r>
            <w:r w:rsidR="00717CA1" w:rsidRPr="00717CA1">
              <w:t xml:space="preserve">. </w:t>
            </w:r>
          </w:p>
          <w:p w14:paraId="74AB5855" w14:textId="5E870F20" w:rsidR="005F0120" w:rsidRDefault="005F0120" w:rsidP="00402768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 w:rsidRPr="005F0120">
              <w:t xml:space="preserve">We put quotation marks around what was said and add a speech tag such as </w:t>
            </w:r>
            <w:r>
              <w:t>“</w:t>
            </w:r>
            <w:r w:rsidRPr="005F0120">
              <w:t>he said</w:t>
            </w:r>
            <w:r>
              <w:t>”</w:t>
            </w:r>
            <w:r w:rsidRPr="005F0120">
              <w:t xml:space="preserve"> or” “she asked” before or after the</w:t>
            </w:r>
            <w:r>
              <w:t xml:space="preserve"> quote.</w:t>
            </w:r>
          </w:p>
          <w:p w14:paraId="78699368" w14:textId="77777777" w:rsidR="00DB31D9" w:rsidRDefault="00DB31D9" w:rsidP="00402768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 w:rsidRPr="00DB31D9">
              <w:t xml:space="preserve">Each set of direct quotes receives its own set of quotation marks. </w:t>
            </w:r>
          </w:p>
          <w:p w14:paraId="50883AB7" w14:textId="1776E03E" w:rsidR="00DB31D9" w:rsidRDefault="00A72FDD" w:rsidP="00402768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t>We u</w:t>
            </w:r>
            <w:r w:rsidR="00DB31D9" w:rsidRPr="00DB31D9">
              <w:t>se a capital letter at the beginning of each direct quotation unless the quotation is only part of a sentence</w:t>
            </w:r>
          </w:p>
          <w:p w14:paraId="58432C0A" w14:textId="77777777" w:rsidR="00DB31D9" w:rsidRDefault="00DB31D9" w:rsidP="00402768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 w:rsidRPr="00DB31D9">
              <w:t xml:space="preserve">When quotations are interrupted mid-way through the sentence, do not begin the second part of the sentence with a capital. </w:t>
            </w:r>
          </w:p>
          <w:p w14:paraId="3621F4F2" w14:textId="77777777" w:rsidR="00DB31D9" w:rsidRDefault="00DB31D9" w:rsidP="00402768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 w:rsidRPr="00DB31D9">
              <w:t xml:space="preserve">When stating who is being quoted, use a comma after the dialogue tag and before the quotation marks. </w:t>
            </w:r>
          </w:p>
          <w:p w14:paraId="3CDB9F3F" w14:textId="77777777" w:rsidR="00DB31D9" w:rsidRDefault="00DB31D9" w:rsidP="00402768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 w:rsidRPr="00DB31D9">
              <w:t>When you are rephrasing a quoted passage, do not use quotation marks</w:t>
            </w:r>
          </w:p>
          <w:p w14:paraId="171E7E36" w14:textId="5079190A" w:rsidR="00047F0F" w:rsidRDefault="00DB31D9" w:rsidP="00402768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 w:rsidRPr="00DB31D9">
              <w:t>Each new direct quote begins a new paragraph even if it's short</w:t>
            </w:r>
          </w:p>
          <w:p w14:paraId="50C276B7" w14:textId="23986DB1" w:rsidR="00DB31D9" w:rsidRDefault="00DB31D9" w:rsidP="00402768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t>Teacher should then model a direct speech by asking a student to say something and he/she quotes the student.</w:t>
            </w:r>
          </w:p>
          <w:p w14:paraId="2783AC8E" w14:textId="77777777" w:rsidR="009114DD" w:rsidRDefault="009114DD" w:rsidP="00402768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lastRenderedPageBreak/>
              <w:t xml:space="preserve">For example: </w:t>
            </w:r>
          </w:p>
          <w:p w14:paraId="29B4DEC4" w14:textId="71CB773C" w:rsidR="009114DD" w:rsidRDefault="009114DD" w:rsidP="00402768">
            <w:pPr>
              <w:pStyle w:val="ListParagraph"/>
              <w:numPr>
                <w:ilvl w:val="0"/>
                <w:numId w:val="11"/>
              </w:numPr>
              <w:ind w:left="480" w:hanging="180"/>
            </w:pPr>
            <w:r>
              <w:t>Paul: I love playing soccer</w:t>
            </w:r>
          </w:p>
          <w:p w14:paraId="487FF0DA" w14:textId="2D39D055" w:rsidR="007C4BF2" w:rsidRDefault="009114DD" w:rsidP="00402768">
            <w:pPr>
              <w:pStyle w:val="ListParagraph"/>
              <w:numPr>
                <w:ilvl w:val="0"/>
                <w:numId w:val="11"/>
              </w:numPr>
              <w:ind w:left="480" w:hanging="180"/>
            </w:pPr>
            <w:r>
              <w:t>Teacher: Paul said, “I love playing soccer”</w:t>
            </w:r>
          </w:p>
          <w:p w14:paraId="1DFA188F" w14:textId="3343F459" w:rsidR="007C4BF2" w:rsidRPr="007C4BF2" w:rsidRDefault="007C4BF2" w:rsidP="00402768">
            <w:pPr>
              <w:pStyle w:val="ListParagraph"/>
              <w:numPr>
                <w:ilvl w:val="0"/>
                <w:numId w:val="12"/>
              </w:numPr>
              <w:ind w:left="390"/>
            </w:pPr>
            <w:r>
              <w:t>Teacher should repeat this modelling for as long as possible.</w:t>
            </w:r>
          </w:p>
          <w:p w14:paraId="79653355" w14:textId="4A3403BB" w:rsidR="005044E0" w:rsidRPr="00A82C1E" w:rsidRDefault="00472AE2" w:rsidP="005044E0">
            <w:pPr>
              <w:pStyle w:val="ListParagraph"/>
              <w:ind w:left="0"/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Guide</w:t>
            </w:r>
          </w:p>
          <w:p w14:paraId="3A6F2FA0" w14:textId="1D18A1F0" w:rsidR="005044E0" w:rsidRPr="00A82C1E" w:rsidRDefault="005044E0" w:rsidP="005044E0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9D32F8">
              <w:rPr>
                <w:b/>
              </w:rPr>
              <w:t>4</w:t>
            </w:r>
            <w:r w:rsidRPr="00A82C1E">
              <w:rPr>
                <w:b/>
              </w:rPr>
              <w:t xml:space="preserve">/ Lesson </w:t>
            </w:r>
            <w:r w:rsidR="009D32F8">
              <w:rPr>
                <w:b/>
              </w:rPr>
              <w:t>4</w:t>
            </w:r>
            <w:r w:rsidRPr="00A82C1E">
              <w:rPr>
                <w:b/>
              </w:rPr>
              <w:t xml:space="preserve">: </w:t>
            </w:r>
            <w:r w:rsidR="00137D49">
              <w:rPr>
                <w:b/>
              </w:rPr>
              <w:t>20</w:t>
            </w:r>
            <w:r w:rsidRPr="00A82C1E">
              <w:rPr>
                <w:b/>
              </w:rPr>
              <w:t xml:space="preserve"> Mins</w:t>
            </w:r>
          </w:p>
          <w:p w14:paraId="5A2FCE7D" w14:textId="6DF3111A" w:rsidR="00366329" w:rsidRDefault="00B16916" w:rsidP="00402768">
            <w:pPr>
              <w:pStyle w:val="ListParagraph"/>
              <w:numPr>
                <w:ilvl w:val="0"/>
                <w:numId w:val="6"/>
              </w:numPr>
              <w:ind w:left="300" w:hanging="300"/>
            </w:pPr>
            <w:r>
              <w:t>Teacher will divide students into three in a group.</w:t>
            </w:r>
          </w:p>
          <w:p w14:paraId="5BA5DC1F" w14:textId="707F6F25" w:rsidR="00366329" w:rsidRDefault="00B16916" w:rsidP="00402768">
            <w:pPr>
              <w:pStyle w:val="ListParagraph"/>
              <w:numPr>
                <w:ilvl w:val="0"/>
                <w:numId w:val="6"/>
              </w:numPr>
              <w:ind w:left="300" w:hanging="300"/>
            </w:pPr>
            <w:r>
              <w:t xml:space="preserve">Teacher will tell student they will </w:t>
            </w:r>
            <w:r w:rsidR="0083070C">
              <w:t>practice indirect speech.</w:t>
            </w:r>
          </w:p>
          <w:p w14:paraId="63D7D640" w14:textId="34C01557" w:rsidR="0083070C" w:rsidRDefault="0083070C" w:rsidP="00402768">
            <w:pPr>
              <w:pStyle w:val="ListParagraph"/>
              <w:numPr>
                <w:ilvl w:val="0"/>
                <w:numId w:val="6"/>
              </w:numPr>
              <w:ind w:left="300" w:hanging="300"/>
            </w:pPr>
            <w:r>
              <w:t xml:space="preserve">Teacher will ask Student A and Student B in a group to sit with their backs against each other </w:t>
            </w:r>
          </w:p>
          <w:p w14:paraId="29F483D7" w14:textId="610E721F" w:rsidR="00366329" w:rsidRDefault="0083070C" w:rsidP="00402768">
            <w:pPr>
              <w:pStyle w:val="ListParagraph"/>
              <w:numPr>
                <w:ilvl w:val="0"/>
                <w:numId w:val="6"/>
              </w:numPr>
              <w:ind w:left="300" w:hanging="300"/>
            </w:pPr>
            <w:r>
              <w:t>Student C in each group will act as a mediator in this activity</w:t>
            </w:r>
          </w:p>
          <w:p w14:paraId="58B7B7E9" w14:textId="5930C5E9" w:rsidR="00366329" w:rsidRDefault="0083070C" w:rsidP="00402768">
            <w:pPr>
              <w:pStyle w:val="ListParagraph"/>
              <w:numPr>
                <w:ilvl w:val="0"/>
                <w:numId w:val="6"/>
              </w:numPr>
              <w:ind w:left="300" w:hanging="300"/>
            </w:pPr>
            <w:r>
              <w:t>Student A will make a sentence to Student C while Student C report the sentence to Student B</w:t>
            </w:r>
          </w:p>
          <w:p w14:paraId="372C5DCD" w14:textId="4D4BE74F" w:rsidR="00366329" w:rsidRDefault="0083070C" w:rsidP="00402768">
            <w:pPr>
              <w:pStyle w:val="ListParagraph"/>
              <w:numPr>
                <w:ilvl w:val="0"/>
                <w:numId w:val="6"/>
              </w:numPr>
              <w:ind w:left="300" w:hanging="300"/>
            </w:pPr>
            <w:r>
              <w:t>Student B will then respond with another sentence while Student C will report back to Student A</w:t>
            </w:r>
          </w:p>
          <w:p w14:paraId="61247CAF" w14:textId="1EEF7EE0" w:rsidR="00366329" w:rsidRDefault="0083070C" w:rsidP="00402768">
            <w:pPr>
              <w:pStyle w:val="ListParagraph"/>
              <w:numPr>
                <w:ilvl w:val="0"/>
                <w:numId w:val="6"/>
              </w:numPr>
              <w:ind w:left="300" w:hanging="300"/>
            </w:pPr>
            <w:r>
              <w:t>For example:</w:t>
            </w:r>
          </w:p>
          <w:p w14:paraId="64E30F92" w14:textId="00EE0BF2" w:rsidR="0083070C" w:rsidRDefault="0083070C" w:rsidP="00402768">
            <w:pPr>
              <w:pStyle w:val="ListParagraph"/>
              <w:numPr>
                <w:ilvl w:val="0"/>
                <w:numId w:val="13"/>
              </w:numPr>
              <w:ind w:left="480" w:hanging="180"/>
            </w:pPr>
            <w:r>
              <w:t>Student A to C: I would love to be friends with Student B</w:t>
            </w:r>
          </w:p>
          <w:p w14:paraId="6BD8BBC0" w14:textId="22C4C2CF" w:rsidR="0083070C" w:rsidRDefault="0083070C" w:rsidP="00402768">
            <w:pPr>
              <w:pStyle w:val="ListParagraph"/>
              <w:numPr>
                <w:ilvl w:val="0"/>
                <w:numId w:val="13"/>
              </w:numPr>
              <w:ind w:left="480" w:hanging="180"/>
            </w:pPr>
            <w:r>
              <w:t>Student C to B: Student A said he would love to be friends with you Student B</w:t>
            </w:r>
          </w:p>
          <w:p w14:paraId="7AFA5F67" w14:textId="2C583564" w:rsidR="0083070C" w:rsidRDefault="0083070C" w:rsidP="00402768">
            <w:pPr>
              <w:pStyle w:val="ListParagraph"/>
              <w:numPr>
                <w:ilvl w:val="0"/>
                <w:numId w:val="13"/>
              </w:numPr>
              <w:ind w:left="480" w:hanging="180"/>
            </w:pPr>
            <w:r>
              <w:t>Student B to C: I don’t ever want to be friends with Student A</w:t>
            </w:r>
          </w:p>
          <w:p w14:paraId="4ED21AFB" w14:textId="2C768536" w:rsidR="0083070C" w:rsidRDefault="0083070C" w:rsidP="00402768">
            <w:pPr>
              <w:pStyle w:val="ListParagraph"/>
              <w:numPr>
                <w:ilvl w:val="0"/>
                <w:numId w:val="13"/>
              </w:numPr>
              <w:ind w:left="480" w:hanging="180"/>
            </w:pPr>
            <w:r>
              <w:t>Student C to A: Student B said she doesn’t ever want to be friends with you.</w:t>
            </w:r>
          </w:p>
          <w:p w14:paraId="3ADC234A" w14:textId="77777777" w:rsidR="00D066A6" w:rsidRDefault="0083070C" w:rsidP="00402768">
            <w:pPr>
              <w:pStyle w:val="ListParagraph"/>
              <w:numPr>
                <w:ilvl w:val="0"/>
                <w:numId w:val="6"/>
              </w:numPr>
              <w:ind w:left="300" w:hanging="300"/>
            </w:pPr>
            <w:r>
              <w:t>Teacher will inspect the students during this activity and also maintain silence.</w:t>
            </w:r>
          </w:p>
          <w:p w14:paraId="6B57821D" w14:textId="77777777" w:rsidR="00867378" w:rsidRDefault="00867378" w:rsidP="00867378"/>
          <w:p w14:paraId="17278734" w14:textId="77777777" w:rsidR="00867378" w:rsidRPr="00A82C1E" w:rsidRDefault="00867378" w:rsidP="00867378"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627A8252" w14:textId="7F4B2922" w:rsidR="00867378" w:rsidRPr="00BA2713" w:rsidRDefault="00867378" w:rsidP="00867378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>
              <w:rPr>
                <w:b/>
              </w:rPr>
              <w:t>5</w:t>
            </w:r>
            <w:r w:rsidRPr="00A82C1E">
              <w:rPr>
                <w:b/>
              </w:rPr>
              <w:t xml:space="preserve">/ Lesson </w:t>
            </w:r>
            <w:r>
              <w:rPr>
                <w:b/>
              </w:rPr>
              <w:t>5</w:t>
            </w:r>
            <w:r w:rsidRPr="00A82C1E">
              <w:rPr>
                <w:b/>
              </w:rPr>
              <w:t xml:space="preserve">: </w:t>
            </w:r>
            <w:r>
              <w:rPr>
                <w:b/>
              </w:rPr>
              <w:t>2</w:t>
            </w:r>
            <w:r w:rsidR="009C58CE">
              <w:rPr>
                <w:b/>
              </w:rPr>
              <w:t>0</w:t>
            </w:r>
            <w:r w:rsidRPr="00A82C1E">
              <w:rPr>
                <w:b/>
              </w:rPr>
              <w:t xml:space="preserve"> Mins</w:t>
            </w:r>
          </w:p>
          <w:p w14:paraId="3B066021" w14:textId="77777777" w:rsidR="00867378" w:rsidRDefault="00867378" w:rsidP="00402768">
            <w:pPr>
              <w:pStyle w:val="ListParagraph"/>
              <w:numPr>
                <w:ilvl w:val="0"/>
                <w:numId w:val="16"/>
              </w:numPr>
              <w:ind w:left="300" w:hanging="300"/>
            </w:pPr>
            <w:r>
              <w:t xml:space="preserve">First, decide on the songs you’ll use for the lesson. </w:t>
            </w:r>
          </w:p>
          <w:p w14:paraId="48650F74" w14:textId="77777777" w:rsidR="00867378" w:rsidRDefault="00867378" w:rsidP="00402768">
            <w:pPr>
              <w:pStyle w:val="ListParagraph"/>
              <w:numPr>
                <w:ilvl w:val="0"/>
                <w:numId w:val="16"/>
              </w:numPr>
              <w:ind w:left="300" w:hanging="270"/>
            </w:pPr>
            <w:r>
              <w:t>Then, convert the speech in each song into direct speech and create a worksheet listing all of the direct speech conversions.</w:t>
            </w:r>
          </w:p>
          <w:p w14:paraId="06733454" w14:textId="77777777" w:rsidR="00867378" w:rsidRDefault="00867378" w:rsidP="00402768">
            <w:pPr>
              <w:pStyle w:val="ListParagraph"/>
              <w:numPr>
                <w:ilvl w:val="0"/>
                <w:numId w:val="16"/>
              </w:numPr>
              <w:ind w:left="300" w:hanging="270"/>
            </w:pPr>
            <w:r>
              <w:t xml:space="preserve">Determine whether you want students to work in pairs or as individuals, then hand out the worksheets. </w:t>
            </w:r>
          </w:p>
          <w:p w14:paraId="573F0190" w14:textId="77777777" w:rsidR="00867378" w:rsidRDefault="00867378" w:rsidP="00402768">
            <w:pPr>
              <w:pStyle w:val="ListParagraph"/>
              <w:numPr>
                <w:ilvl w:val="0"/>
                <w:numId w:val="16"/>
              </w:numPr>
              <w:ind w:left="300" w:hanging="270"/>
            </w:pPr>
            <w:r>
              <w:t>Instruct the class to change the direct speech back to reported speech while listening to the song.</w:t>
            </w:r>
          </w:p>
          <w:p w14:paraId="416617EC" w14:textId="77777777" w:rsidR="00867378" w:rsidRDefault="00867378" w:rsidP="00402768">
            <w:pPr>
              <w:pStyle w:val="ListParagraph"/>
              <w:numPr>
                <w:ilvl w:val="0"/>
                <w:numId w:val="16"/>
              </w:numPr>
              <w:ind w:left="300" w:hanging="270"/>
            </w:pPr>
            <w:r>
              <w:t xml:space="preserve">Begin by playing the song (or songs) for your class. </w:t>
            </w:r>
          </w:p>
          <w:p w14:paraId="022DE306" w14:textId="77777777" w:rsidR="00867378" w:rsidRDefault="00867378" w:rsidP="00402768">
            <w:pPr>
              <w:pStyle w:val="ListParagraph"/>
              <w:numPr>
                <w:ilvl w:val="0"/>
                <w:numId w:val="16"/>
              </w:numPr>
              <w:ind w:left="300" w:hanging="270"/>
            </w:pPr>
            <w:r>
              <w:t xml:space="preserve">play it more than once so they can hear the reported speech in the song. </w:t>
            </w:r>
          </w:p>
          <w:p w14:paraId="7C29857F" w14:textId="77777777" w:rsidR="00867378" w:rsidRDefault="00867378" w:rsidP="00402768">
            <w:pPr>
              <w:pStyle w:val="ListParagraph"/>
              <w:numPr>
                <w:ilvl w:val="0"/>
                <w:numId w:val="16"/>
              </w:numPr>
              <w:ind w:left="300" w:hanging="270"/>
            </w:pPr>
            <w:r>
              <w:t>At the end of each song, have the students rewrite their sentences</w:t>
            </w:r>
          </w:p>
          <w:p w14:paraId="1691A687" w14:textId="77777777" w:rsidR="00867378" w:rsidRDefault="00867378" w:rsidP="00402768">
            <w:pPr>
              <w:pStyle w:val="ListParagraph"/>
              <w:numPr>
                <w:ilvl w:val="0"/>
                <w:numId w:val="16"/>
              </w:numPr>
              <w:ind w:left="300" w:hanging="270"/>
            </w:pPr>
            <w:r>
              <w:t xml:space="preserve">be sure to give them ample time to complete the exercise. </w:t>
            </w:r>
          </w:p>
          <w:p w14:paraId="2B71CF79" w14:textId="77777777" w:rsidR="00867378" w:rsidRDefault="00867378" w:rsidP="00402768">
            <w:pPr>
              <w:pStyle w:val="ListParagraph"/>
              <w:numPr>
                <w:ilvl w:val="0"/>
                <w:numId w:val="16"/>
              </w:numPr>
              <w:ind w:left="300" w:hanging="270"/>
            </w:pPr>
            <w:r>
              <w:t>After ﬁnishing, go over the results in class, correcting any mistakes you come across.</w:t>
            </w:r>
          </w:p>
          <w:p w14:paraId="3E78BF76" w14:textId="77777777" w:rsidR="00867378" w:rsidRDefault="00867378" w:rsidP="00402768">
            <w:pPr>
              <w:pStyle w:val="ListParagraph"/>
              <w:numPr>
                <w:ilvl w:val="0"/>
                <w:numId w:val="16"/>
              </w:numPr>
              <w:ind w:left="300" w:hanging="270"/>
            </w:pPr>
            <w:r>
              <w:t xml:space="preserve">Another option is to have the students complete the worksheet before listening to the songs. </w:t>
            </w:r>
          </w:p>
          <w:p w14:paraId="37DCB34F" w14:textId="77777777" w:rsidR="00867378" w:rsidRDefault="00867378" w:rsidP="00402768">
            <w:pPr>
              <w:pStyle w:val="ListParagraph"/>
              <w:numPr>
                <w:ilvl w:val="0"/>
                <w:numId w:val="16"/>
              </w:numPr>
              <w:ind w:left="300" w:hanging="270"/>
            </w:pPr>
            <w:r>
              <w:t xml:space="preserve">Once they complete the worksheet, play the songs so they can check their answers. </w:t>
            </w:r>
          </w:p>
          <w:p w14:paraId="012DB69B" w14:textId="3245B926" w:rsidR="00867378" w:rsidRPr="00A82C1E" w:rsidRDefault="00867378" w:rsidP="00402768">
            <w:pPr>
              <w:pStyle w:val="ListParagraph"/>
              <w:numPr>
                <w:ilvl w:val="0"/>
                <w:numId w:val="16"/>
              </w:numPr>
              <w:ind w:left="300" w:hanging="270"/>
            </w:pPr>
            <w:r>
              <w:t>The beneﬁt of performing the activity this way is that it gives your students extra listening practice as they’re checking their answers</w:t>
            </w:r>
          </w:p>
        </w:tc>
      </w:tr>
    </w:tbl>
    <w:p w14:paraId="75A246ED" w14:textId="77777777" w:rsidR="00C17E2A" w:rsidRDefault="00C17E2A">
      <w:bookmarkStart w:id="0" w:name="_GoBack"/>
      <w:bookmarkEnd w:id="0"/>
    </w:p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C286A" w14:textId="77777777" w:rsidR="0001228E" w:rsidRDefault="0001228E">
      <w:pPr>
        <w:spacing w:before="0" w:after="0" w:line="240" w:lineRule="auto"/>
      </w:pPr>
      <w:r>
        <w:separator/>
      </w:r>
    </w:p>
  </w:endnote>
  <w:endnote w:type="continuationSeparator" w:id="0">
    <w:p w14:paraId="650D61E6" w14:textId="77777777" w:rsidR="0001228E" w:rsidRDefault="0001228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953B4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D168D" w14:textId="77777777" w:rsidR="0001228E" w:rsidRDefault="0001228E">
      <w:pPr>
        <w:spacing w:before="0" w:after="0" w:line="240" w:lineRule="auto"/>
      </w:pPr>
      <w:r>
        <w:separator/>
      </w:r>
    </w:p>
  </w:footnote>
  <w:footnote w:type="continuationSeparator" w:id="0">
    <w:p w14:paraId="50278F92" w14:textId="77777777" w:rsidR="0001228E" w:rsidRDefault="0001228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17F14B0"/>
    <w:multiLevelType w:val="hybridMultilevel"/>
    <w:tmpl w:val="B3DEC508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3" w15:restartNumberingAfterBreak="0">
    <w:nsid w:val="19E51CDC"/>
    <w:multiLevelType w:val="hybridMultilevel"/>
    <w:tmpl w:val="A3F69E86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B7BEF"/>
    <w:multiLevelType w:val="hybridMultilevel"/>
    <w:tmpl w:val="B614948A"/>
    <w:lvl w:ilvl="0" w:tplc="6D8403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92936"/>
    <w:multiLevelType w:val="hybridMultilevel"/>
    <w:tmpl w:val="4FE43B90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48801657"/>
    <w:multiLevelType w:val="hybridMultilevel"/>
    <w:tmpl w:val="906AB548"/>
    <w:lvl w:ilvl="0" w:tplc="E230EF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72A09"/>
    <w:multiLevelType w:val="hybridMultilevel"/>
    <w:tmpl w:val="180AB3E0"/>
    <w:lvl w:ilvl="0" w:tplc="97868E2E">
      <w:numFmt w:val="bullet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62825BF8"/>
    <w:multiLevelType w:val="hybridMultilevel"/>
    <w:tmpl w:val="51FCB166"/>
    <w:lvl w:ilvl="0" w:tplc="13A2780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1761F"/>
    <w:multiLevelType w:val="hybridMultilevel"/>
    <w:tmpl w:val="8CD65D02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B238B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C259C"/>
    <w:multiLevelType w:val="hybridMultilevel"/>
    <w:tmpl w:val="191A4306"/>
    <w:lvl w:ilvl="0" w:tplc="65E09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792E19"/>
    <w:multiLevelType w:val="hybridMultilevel"/>
    <w:tmpl w:val="6010AF28"/>
    <w:lvl w:ilvl="0" w:tplc="53A432A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03E9A"/>
    <w:multiLevelType w:val="hybridMultilevel"/>
    <w:tmpl w:val="1A1E3202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14"/>
  </w:num>
  <w:num w:numId="5">
    <w:abstractNumId w:val="2"/>
  </w:num>
  <w:num w:numId="6">
    <w:abstractNumId w:val="11"/>
  </w:num>
  <w:num w:numId="7">
    <w:abstractNumId w:val="9"/>
  </w:num>
  <w:num w:numId="8">
    <w:abstractNumId w:val="8"/>
  </w:num>
  <w:num w:numId="9">
    <w:abstractNumId w:val="3"/>
  </w:num>
  <w:num w:numId="10">
    <w:abstractNumId w:val="10"/>
  </w:num>
  <w:num w:numId="11">
    <w:abstractNumId w:val="1"/>
  </w:num>
  <w:num w:numId="12">
    <w:abstractNumId w:val="13"/>
  </w:num>
  <w:num w:numId="13">
    <w:abstractNumId w:val="6"/>
  </w:num>
  <w:num w:numId="14">
    <w:abstractNumId w:val="12"/>
  </w:num>
  <w:num w:numId="15">
    <w:abstractNumId w:val="7"/>
  </w:num>
  <w:num w:numId="16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06CB8"/>
    <w:rsid w:val="0001228E"/>
    <w:rsid w:val="00012774"/>
    <w:rsid w:val="000153A3"/>
    <w:rsid w:val="00017AB7"/>
    <w:rsid w:val="00025F28"/>
    <w:rsid w:val="00031953"/>
    <w:rsid w:val="0004040F"/>
    <w:rsid w:val="0004240A"/>
    <w:rsid w:val="0004502C"/>
    <w:rsid w:val="00047F0F"/>
    <w:rsid w:val="00050F06"/>
    <w:rsid w:val="000529DC"/>
    <w:rsid w:val="00065A51"/>
    <w:rsid w:val="0007578F"/>
    <w:rsid w:val="000816FF"/>
    <w:rsid w:val="000904AA"/>
    <w:rsid w:val="00094462"/>
    <w:rsid w:val="00094895"/>
    <w:rsid w:val="00094A78"/>
    <w:rsid w:val="000A37E8"/>
    <w:rsid w:val="000A5950"/>
    <w:rsid w:val="000B2A8B"/>
    <w:rsid w:val="000B37BC"/>
    <w:rsid w:val="000B601E"/>
    <w:rsid w:val="000B72D9"/>
    <w:rsid w:val="000B7585"/>
    <w:rsid w:val="000C562D"/>
    <w:rsid w:val="000C567E"/>
    <w:rsid w:val="000C6CFB"/>
    <w:rsid w:val="000D44B1"/>
    <w:rsid w:val="000D5DFD"/>
    <w:rsid w:val="000E2930"/>
    <w:rsid w:val="000F3C73"/>
    <w:rsid w:val="00100ADB"/>
    <w:rsid w:val="00110F25"/>
    <w:rsid w:val="00111531"/>
    <w:rsid w:val="00120253"/>
    <w:rsid w:val="001205AF"/>
    <w:rsid w:val="001240F2"/>
    <w:rsid w:val="00134383"/>
    <w:rsid w:val="00137D49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B0737"/>
    <w:rsid w:val="001C0A0E"/>
    <w:rsid w:val="001C4621"/>
    <w:rsid w:val="001D1806"/>
    <w:rsid w:val="001D3BC8"/>
    <w:rsid w:val="001D4D95"/>
    <w:rsid w:val="001D6B1C"/>
    <w:rsid w:val="001D78C1"/>
    <w:rsid w:val="001E6B90"/>
    <w:rsid w:val="001F4D29"/>
    <w:rsid w:val="001F5B63"/>
    <w:rsid w:val="00205412"/>
    <w:rsid w:val="0020622F"/>
    <w:rsid w:val="00207BCC"/>
    <w:rsid w:val="00210F3F"/>
    <w:rsid w:val="00211450"/>
    <w:rsid w:val="00211CFF"/>
    <w:rsid w:val="00227208"/>
    <w:rsid w:val="00234570"/>
    <w:rsid w:val="002426C4"/>
    <w:rsid w:val="0024426F"/>
    <w:rsid w:val="00244403"/>
    <w:rsid w:val="00246837"/>
    <w:rsid w:val="002473D0"/>
    <w:rsid w:val="002528F8"/>
    <w:rsid w:val="002541D0"/>
    <w:rsid w:val="00255260"/>
    <w:rsid w:val="002622D7"/>
    <w:rsid w:val="0026795F"/>
    <w:rsid w:val="00274D56"/>
    <w:rsid w:val="0028057F"/>
    <w:rsid w:val="00286302"/>
    <w:rsid w:val="0028776C"/>
    <w:rsid w:val="00287F69"/>
    <w:rsid w:val="002A0CC6"/>
    <w:rsid w:val="002A72AE"/>
    <w:rsid w:val="002A7661"/>
    <w:rsid w:val="002B44A9"/>
    <w:rsid w:val="002B4EEC"/>
    <w:rsid w:val="002B733A"/>
    <w:rsid w:val="002C0925"/>
    <w:rsid w:val="002C5422"/>
    <w:rsid w:val="002D3295"/>
    <w:rsid w:val="002D41D0"/>
    <w:rsid w:val="002E4739"/>
    <w:rsid w:val="002E755A"/>
    <w:rsid w:val="002E7793"/>
    <w:rsid w:val="002F4915"/>
    <w:rsid w:val="002F65DE"/>
    <w:rsid w:val="0030105F"/>
    <w:rsid w:val="00304069"/>
    <w:rsid w:val="00304B4A"/>
    <w:rsid w:val="00310BAC"/>
    <w:rsid w:val="00312F69"/>
    <w:rsid w:val="003242CF"/>
    <w:rsid w:val="003254A0"/>
    <w:rsid w:val="00331C10"/>
    <w:rsid w:val="00341B1B"/>
    <w:rsid w:val="00346000"/>
    <w:rsid w:val="003468F5"/>
    <w:rsid w:val="00350D6F"/>
    <w:rsid w:val="00351B14"/>
    <w:rsid w:val="00361AC7"/>
    <w:rsid w:val="00363CA5"/>
    <w:rsid w:val="00364EE2"/>
    <w:rsid w:val="00366329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33CA"/>
    <w:rsid w:val="003B777D"/>
    <w:rsid w:val="003C4CA4"/>
    <w:rsid w:val="003C7DAD"/>
    <w:rsid w:val="003D159E"/>
    <w:rsid w:val="003D30E4"/>
    <w:rsid w:val="003E0C9A"/>
    <w:rsid w:val="003E4AD7"/>
    <w:rsid w:val="003E6844"/>
    <w:rsid w:val="003F4800"/>
    <w:rsid w:val="003F7F50"/>
    <w:rsid w:val="00402768"/>
    <w:rsid w:val="0040481C"/>
    <w:rsid w:val="004061AF"/>
    <w:rsid w:val="004109E9"/>
    <w:rsid w:val="004138FF"/>
    <w:rsid w:val="00415962"/>
    <w:rsid w:val="00417B53"/>
    <w:rsid w:val="00420EFD"/>
    <w:rsid w:val="00421742"/>
    <w:rsid w:val="00425F4D"/>
    <w:rsid w:val="00425F80"/>
    <w:rsid w:val="00430D97"/>
    <w:rsid w:val="00430F59"/>
    <w:rsid w:val="004343E9"/>
    <w:rsid w:val="004433CB"/>
    <w:rsid w:val="0044472C"/>
    <w:rsid w:val="00453D92"/>
    <w:rsid w:val="0045402B"/>
    <w:rsid w:val="00460A83"/>
    <w:rsid w:val="00472AE2"/>
    <w:rsid w:val="0047772F"/>
    <w:rsid w:val="004827E6"/>
    <w:rsid w:val="00483322"/>
    <w:rsid w:val="00483AE5"/>
    <w:rsid w:val="00485065"/>
    <w:rsid w:val="00486F5A"/>
    <w:rsid w:val="004A3441"/>
    <w:rsid w:val="004B20E0"/>
    <w:rsid w:val="004B46D3"/>
    <w:rsid w:val="004C6C13"/>
    <w:rsid w:val="004D089D"/>
    <w:rsid w:val="004E29C7"/>
    <w:rsid w:val="004E56E8"/>
    <w:rsid w:val="004F06F3"/>
    <w:rsid w:val="004F1557"/>
    <w:rsid w:val="004F60C4"/>
    <w:rsid w:val="004F6D32"/>
    <w:rsid w:val="005019E2"/>
    <w:rsid w:val="0050275A"/>
    <w:rsid w:val="0050427F"/>
    <w:rsid w:val="005044E0"/>
    <w:rsid w:val="005044F2"/>
    <w:rsid w:val="005121C4"/>
    <w:rsid w:val="00517CB1"/>
    <w:rsid w:val="00520977"/>
    <w:rsid w:val="00520DAF"/>
    <w:rsid w:val="00527CCB"/>
    <w:rsid w:val="00532DD1"/>
    <w:rsid w:val="00536219"/>
    <w:rsid w:val="00537027"/>
    <w:rsid w:val="00541391"/>
    <w:rsid w:val="00545106"/>
    <w:rsid w:val="00546ACD"/>
    <w:rsid w:val="00550B1C"/>
    <w:rsid w:val="00564684"/>
    <w:rsid w:val="00565CE3"/>
    <w:rsid w:val="0056788D"/>
    <w:rsid w:val="00571290"/>
    <w:rsid w:val="00571886"/>
    <w:rsid w:val="00577C40"/>
    <w:rsid w:val="00581275"/>
    <w:rsid w:val="00583DA1"/>
    <w:rsid w:val="005877C9"/>
    <w:rsid w:val="005A0B9A"/>
    <w:rsid w:val="005A4652"/>
    <w:rsid w:val="005A5D9C"/>
    <w:rsid w:val="005A70D5"/>
    <w:rsid w:val="005B7D58"/>
    <w:rsid w:val="005B7E63"/>
    <w:rsid w:val="005C2512"/>
    <w:rsid w:val="005D0C5B"/>
    <w:rsid w:val="005D27CF"/>
    <w:rsid w:val="005D78FD"/>
    <w:rsid w:val="005F0120"/>
    <w:rsid w:val="005F37E5"/>
    <w:rsid w:val="00601257"/>
    <w:rsid w:val="00603309"/>
    <w:rsid w:val="00606C52"/>
    <w:rsid w:val="0060771A"/>
    <w:rsid w:val="00612A96"/>
    <w:rsid w:val="00614D56"/>
    <w:rsid w:val="00620391"/>
    <w:rsid w:val="0063032B"/>
    <w:rsid w:val="00631E0E"/>
    <w:rsid w:val="006326A0"/>
    <w:rsid w:val="006404AA"/>
    <w:rsid w:val="00641476"/>
    <w:rsid w:val="00641D69"/>
    <w:rsid w:val="006475CC"/>
    <w:rsid w:val="006513FB"/>
    <w:rsid w:val="0065493E"/>
    <w:rsid w:val="006550C8"/>
    <w:rsid w:val="0066553B"/>
    <w:rsid w:val="00667D6F"/>
    <w:rsid w:val="00675B73"/>
    <w:rsid w:val="00677486"/>
    <w:rsid w:val="006826F3"/>
    <w:rsid w:val="00683DFC"/>
    <w:rsid w:val="00686B1E"/>
    <w:rsid w:val="00697CD8"/>
    <w:rsid w:val="006A5952"/>
    <w:rsid w:val="006B19E5"/>
    <w:rsid w:val="006B3200"/>
    <w:rsid w:val="006B571A"/>
    <w:rsid w:val="006C06D2"/>
    <w:rsid w:val="006C15A4"/>
    <w:rsid w:val="006C2F42"/>
    <w:rsid w:val="006D337A"/>
    <w:rsid w:val="006E7F4B"/>
    <w:rsid w:val="006F0615"/>
    <w:rsid w:val="006F0813"/>
    <w:rsid w:val="006F1C9F"/>
    <w:rsid w:val="006F5DC7"/>
    <w:rsid w:val="006F7C39"/>
    <w:rsid w:val="006F7E46"/>
    <w:rsid w:val="0070141C"/>
    <w:rsid w:val="007017C2"/>
    <w:rsid w:val="00706EE0"/>
    <w:rsid w:val="00713D5E"/>
    <w:rsid w:val="007144CC"/>
    <w:rsid w:val="00714A8D"/>
    <w:rsid w:val="007166BF"/>
    <w:rsid w:val="007177D7"/>
    <w:rsid w:val="00717CA1"/>
    <w:rsid w:val="00735CBB"/>
    <w:rsid w:val="00740E81"/>
    <w:rsid w:val="00742B82"/>
    <w:rsid w:val="00742BDE"/>
    <w:rsid w:val="00743B1E"/>
    <w:rsid w:val="00747C96"/>
    <w:rsid w:val="00750743"/>
    <w:rsid w:val="00752C4E"/>
    <w:rsid w:val="00756214"/>
    <w:rsid w:val="00761C97"/>
    <w:rsid w:val="00761F09"/>
    <w:rsid w:val="007644C3"/>
    <w:rsid w:val="0076583E"/>
    <w:rsid w:val="00773C70"/>
    <w:rsid w:val="00774767"/>
    <w:rsid w:val="00777637"/>
    <w:rsid w:val="00780730"/>
    <w:rsid w:val="0078211E"/>
    <w:rsid w:val="0078309D"/>
    <w:rsid w:val="00786B8E"/>
    <w:rsid w:val="00791E09"/>
    <w:rsid w:val="007A1542"/>
    <w:rsid w:val="007A5B16"/>
    <w:rsid w:val="007C31C8"/>
    <w:rsid w:val="007C4BF2"/>
    <w:rsid w:val="007E5E02"/>
    <w:rsid w:val="007F09DA"/>
    <w:rsid w:val="007F163A"/>
    <w:rsid w:val="007F178D"/>
    <w:rsid w:val="007F30FD"/>
    <w:rsid w:val="007F4FCC"/>
    <w:rsid w:val="007F65A3"/>
    <w:rsid w:val="00802258"/>
    <w:rsid w:val="00807AE6"/>
    <w:rsid w:val="00811AB9"/>
    <w:rsid w:val="0083070C"/>
    <w:rsid w:val="00835E70"/>
    <w:rsid w:val="0083703B"/>
    <w:rsid w:val="00840D2B"/>
    <w:rsid w:val="008452D9"/>
    <w:rsid w:val="0085030E"/>
    <w:rsid w:val="00853340"/>
    <w:rsid w:val="008549B7"/>
    <w:rsid w:val="00867378"/>
    <w:rsid w:val="008776E5"/>
    <w:rsid w:val="00885068"/>
    <w:rsid w:val="008A326A"/>
    <w:rsid w:val="008B2B0B"/>
    <w:rsid w:val="008B2CBF"/>
    <w:rsid w:val="008C2399"/>
    <w:rsid w:val="008C29B4"/>
    <w:rsid w:val="008D02F2"/>
    <w:rsid w:val="008D7395"/>
    <w:rsid w:val="008D7836"/>
    <w:rsid w:val="008E2AFC"/>
    <w:rsid w:val="008F27DC"/>
    <w:rsid w:val="008F2C91"/>
    <w:rsid w:val="008F5294"/>
    <w:rsid w:val="008F771F"/>
    <w:rsid w:val="009002D5"/>
    <w:rsid w:val="00900472"/>
    <w:rsid w:val="00901ADF"/>
    <w:rsid w:val="0090488E"/>
    <w:rsid w:val="00910100"/>
    <w:rsid w:val="009114DD"/>
    <w:rsid w:val="009149FB"/>
    <w:rsid w:val="009155D5"/>
    <w:rsid w:val="00920AD3"/>
    <w:rsid w:val="009232C2"/>
    <w:rsid w:val="009260D0"/>
    <w:rsid w:val="00936730"/>
    <w:rsid w:val="009378FA"/>
    <w:rsid w:val="009563B9"/>
    <w:rsid w:val="00956A48"/>
    <w:rsid w:val="00956B0B"/>
    <w:rsid w:val="00956DE4"/>
    <w:rsid w:val="00956FB9"/>
    <w:rsid w:val="00966C71"/>
    <w:rsid w:val="00967165"/>
    <w:rsid w:val="00967253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C58CE"/>
    <w:rsid w:val="009D155F"/>
    <w:rsid w:val="009D30C4"/>
    <w:rsid w:val="009D32F8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435BC"/>
    <w:rsid w:val="00A50553"/>
    <w:rsid w:val="00A71E70"/>
    <w:rsid w:val="00A72FDD"/>
    <w:rsid w:val="00A74FCC"/>
    <w:rsid w:val="00A75496"/>
    <w:rsid w:val="00A82696"/>
    <w:rsid w:val="00A82C1E"/>
    <w:rsid w:val="00A832CB"/>
    <w:rsid w:val="00A85D55"/>
    <w:rsid w:val="00A953B4"/>
    <w:rsid w:val="00AA2441"/>
    <w:rsid w:val="00AA3D9C"/>
    <w:rsid w:val="00AB0656"/>
    <w:rsid w:val="00AB565D"/>
    <w:rsid w:val="00AB7626"/>
    <w:rsid w:val="00AC63A2"/>
    <w:rsid w:val="00AD171D"/>
    <w:rsid w:val="00AD5265"/>
    <w:rsid w:val="00AD6AD0"/>
    <w:rsid w:val="00AD7E49"/>
    <w:rsid w:val="00AE2FC3"/>
    <w:rsid w:val="00AF3137"/>
    <w:rsid w:val="00AF47E1"/>
    <w:rsid w:val="00AF69C0"/>
    <w:rsid w:val="00B02EA6"/>
    <w:rsid w:val="00B046C1"/>
    <w:rsid w:val="00B07834"/>
    <w:rsid w:val="00B16916"/>
    <w:rsid w:val="00B25C31"/>
    <w:rsid w:val="00B25DC5"/>
    <w:rsid w:val="00B262A1"/>
    <w:rsid w:val="00B27BDC"/>
    <w:rsid w:val="00B30F64"/>
    <w:rsid w:val="00B36C8F"/>
    <w:rsid w:val="00B4776C"/>
    <w:rsid w:val="00B50357"/>
    <w:rsid w:val="00B51BF7"/>
    <w:rsid w:val="00B542DD"/>
    <w:rsid w:val="00B55350"/>
    <w:rsid w:val="00B57396"/>
    <w:rsid w:val="00B67C04"/>
    <w:rsid w:val="00B75483"/>
    <w:rsid w:val="00B8438A"/>
    <w:rsid w:val="00B8706B"/>
    <w:rsid w:val="00B87608"/>
    <w:rsid w:val="00B91FAF"/>
    <w:rsid w:val="00B93FEC"/>
    <w:rsid w:val="00B962D0"/>
    <w:rsid w:val="00BA223B"/>
    <w:rsid w:val="00BA2713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E0D37"/>
    <w:rsid w:val="00BF0E60"/>
    <w:rsid w:val="00BF1083"/>
    <w:rsid w:val="00BF1D3C"/>
    <w:rsid w:val="00BF3180"/>
    <w:rsid w:val="00BF59F3"/>
    <w:rsid w:val="00C00A0B"/>
    <w:rsid w:val="00C02188"/>
    <w:rsid w:val="00C03799"/>
    <w:rsid w:val="00C12DD5"/>
    <w:rsid w:val="00C136D0"/>
    <w:rsid w:val="00C17E2A"/>
    <w:rsid w:val="00C20C1E"/>
    <w:rsid w:val="00C24A10"/>
    <w:rsid w:val="00C362B3"/>
    <w:rsid w:val="00C40201"/>
    <w:rsid w:val="00C403C3"/>
    <w:rsid w:val="00C61E15"/>
    <w:rsid w:val="00C66F88"/>
    <w:rsid w:val="00C73B2C"/>
    <w:rsid w:val="00C73D7E"/>
    <w:rsid w:val="00C77171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B7D65"/>
    <w:rsid w:val="00CC3B13"/>
    <w:rsid w:val="00CC605B"/>
    <w:rsid w:val="00CD4D2B"/>
    <w:rsid w:val="00CE172B"/>
    <w:rsid w:val="00CE56FD"/>
    <w:rsid w:val="00CE5B35"/>
    <w:rsid w:val="00CF331A"/>
    <w:rsid w:val="00CF4D19"/>
    <w:rsid w:val="00D066A6"/>
    <w:rsid w:val="00D12602"/>
    <w:rsid w:val="00D15CAA"/>
    <w:rsid w:val="00D17E02"/>
    <w:rsid w:val="00D2109C"/>
    <w:rsid w:val="00D27DC3"/>
    <w:rsid w:val="00D329A0"/>
    <w:rsid w:val="00D3577C"/>
    <w:rsid w:val="00D375F4"/>
    <w:rsid w:val="00D41B86"/>
    <w:rsid w:val="00D41C29"/>
    <w:rsid w:val="00D43AC0"/>
    <w:rsid w:val="00D47C20"/>
    <w:rsid w:val="00D56441"/>
    <w:rsid w:val="00D577AE"/>
    <w:rsid w:val="00D63A36"/>
    <w:rsid w:val="00D77491"/>
    <w:rsid w:val="00D8019B"/>
    <w:rsid w:val="00D812F1"/>
    <w:rsid w:val="00D85628"/>
    <w:rsid w:val="00D914D8"/>
    <w:rsid w:val="00DA1F66"/>
    <w:rsid w:val="00DB31D9"/>
    <w:rsid w:val="00DC17D5"/>
    <w:rsid w:val="00DC76FD"/>
    <w:rsid w:val="00DE0478"/>
    <w:rsid w:val="00DE3AC3"/>
    <w:rsid w:val="00DF02F9"/>
    <w:rsid w:val="00DF591D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27E4F"/>
    <w:rsid w:val="00E40079"/>
    <w:rsid w:val="00E41D90"/>
    <w:rsid w:val="00E42A76"/>
    <w:rsid w:val="00E550F7"/>
    <w:rsid w:val="00E601B6"/>
    <w:rsid w:val="00E601FC"/>
    <w:rsid w:val="00E80C06"/>
    <w:rsid w:val="00E84F61"/>
    <w:rsid w:val="00E85536"/>
    <w:rsid w:val="00E86F8A"/>
    <w:rsid w:val="00EA21BA"/>
    <w:rsid w:val="00EA3A1A"/>
    <w:rsid w:val="00EA5BCA"/>
    <w:rsid w:val="00EA78ED"/>
    <w:rsid w:val="00EB2FF3"/>
    <w:rsid w:val="00EB5924"/>
    <w:rsid w:val="00EC2D9F"/>
    <w:rsid w:val="00ED219F"/>
    <w:rsid w:val="00ED2AA6"/>
    <w:rsid w:val="00EE497B"/>
    <w:rsid w:val="00EE4C82"/>
    <w:rsid w:val="00EF0198"/>
    <w:rsid w:val="00EF7436"/>
    <w:rsid w:val="00F1179F"/>
    <w:rsid w:val="00F12F9F"/>
    <w:rsid w:val="00F17FDF"/>
    <w:rsid w:val="00F208E3"/>
    <w:rsid w:val="00F2190A"/>
    <w:rsid w:val="00F23572"/>
    <w:rsid w:val="00F235D6"/>
    <w:rsid w:val="00F27FA3"/>
    <w:rsid w:val="00F32A4B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63DE"/>
    <w:rsid w:val="00FC7E02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.com/academy/lesson/direct-vs-indirect-speech-lesson-plan.html" TargetMode="External"/><Relationship Id="rId13" Type="http://schemas.openxmlformats.org/officeDocument/2006/relationships/hyperlink" Target="https://study.com/academy/lesson/direct-vs-indirect-speech-lesson-plan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www.teachitprimary.co.uk/resources/y3/basic-punctuation/writing-transcription/what-are-they-saying/8121" TargetMode="External"/><Relationship Id="rId17" Type="http://schemas.openxmlformats.org/officeDocument/2006/relationships/hyperlink" Target="https://www.teachitprimary.co.uk/resources/y3/basic-punctuation/writing-transcription/what-are-they-saying/81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houghtco.com/how-to-teach-reported-speech-1212116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houghtco.com/how-to-teach-reported-speech-121211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slconversationquestions.com/direct-indirect-speech-interviews-lesson-plan/" TargetMode="External"/><Relationship Id="rId10" Type="http://schemas.openxmlformats.org/officeDocument/2006/relationships/hyperlink" Target="https://www.eslconversationquestions.com/direct-indirect-speech-interviews-lesson-plan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f.com/wwen/blog/teacherzone/reported-speech-lesson-advanced-students/" TargetMode="External"/><Relationship Id="rId14" Type="http://schemas.openxmlformats.org/officeDocument/2006/relationships/hyperlink" Target="https://www.ef.com/wwen/blog/teacherzone/reported-speech-lesson-advanced-students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6507"/>
    <w:rsid w:val="00253619"/>
    <w:rsid w:val="00262022"/>
    <w:rsid w:val="0026558F"/>
    <w:rsid w:val="00280CE5"/>
    <w:rsid w:val="003A22D6"/>
    <w:rsid w:val="003C213A"/>
    <w:rsid w:val="004A008E"/>
    <w:rsid w:val="004E1DB9"/>
    <w:rsid w:val="0050187F"/>
    <w:rsid w:val="0050760F"/>
    <w:rsid w:val="00530D6F"/>
    <w:rsid w:val="00571A20"/>
    <w:rsid w:val="005D1C96"/>
    <w:rsid w:val="005E6E71"/>
    <w:rsid w:val="006814AC"/>
    <w:rsid w:val="006D6E20"/>
    <w:rsid w:val="00713551"/>
    <w:rsid w:val="00785EFB"/>
    <w:rsid w:val="00805105"/>
    <w:rsid w:val="00816166"/>
    <w:rsid w:val="00836926"/>
    <w:rsid w:val="00925F35"/>
    <w:rsid w:val="00957041"/>
    <w:rsid w:val="009D2491"/>
    <w:rsid w:val="009F03E4"/>
    <w:rsid w:val="00A20224"/>
    <w:rsid w:val="00A50CC6"/>
    <w:rsid w:val="00AB2F7D"/>
    <w:rsid w:val="00AB37F5"/>
    <w:rsid w:val="00AC6A43"/>
    <w:rsid w:val="00B67D1F"/>
    <w:rsid w:val="00C21632"/>
    <w:rsid w:val="00C87D32"/>
    <w:rsid w:val="00C93DC1"/>
    <w:rsid w:val="00CA2000"/>
    <w:rsid w:val="00D339AD"/>
    <w:rsid w:val="00D417B5"/>
    <w:rsid w:val="00D92979"/>
    <w:rsid w:val="00DE19D7"/>
    <w:rsid w:val="00E17671"/>
    <w:rsid w:val="00E65BB5"/>
    <w:rsid w:val="00EB30E9"/>
    <w:rsid w:val="00F07EE3"/>
    <w:rsid w:val="00F419FB"/>
    <w:rsid w:val="00FC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90</TotalTime>
  <Pages>4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GENESIS</cp:lastModifiedBy>
  <cp:revision>27</cp:revision>
  <dcterms:created xsi:type="dcterms:W3CDTF">2019-06-26T08:52:00Z</dcterms:created>
  <dcterms:modified xsi:type="dcterms:W3CDTF">2019-07-01T08:02:00Z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