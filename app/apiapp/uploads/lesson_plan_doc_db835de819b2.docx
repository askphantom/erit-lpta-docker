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3803C64E" w:rsidR="00C17E2A" w:rsidRDefault="002407C1">
            <w:pPr>
              <w:pStyle w:val="Title"/>
            </w:pPr>
            <w:r>
              <w:t>ANIMALS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0-02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7E1F1522" w:rsidR="00C17E2A" w:rsidRDefault="00193DC3">
                <w:pPr>
                  <w:pStyle w:val="Date"/>
                </w:pPr>
                <w:r>
                  <w:t>10.2.2018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410D397F" w:rsidR="00C17E2A" w:rsidRDefault="00D55487">
                  <w:r>
                    <w:t>Basic Science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Default="000A37E8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1C095BC0" w14:textId="2CDF71E5" w:rsidR="00B66511" w:rsidRDefault="000A37E8" w:rsidP="00B66511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 </w:t>
            </w:r>
            <w:r w:rsidR="00265CCC">
              <w:t>Animals around us</w:t>
            </w:r>
          </w:p>
          <w:p w14:paraId="31BC8A96" w14:textId="77777777" w:rsidR="00453D92" w:rsidRDefault="00265CCC" w:rsidP="004343E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Important features of some common animals in their group.</w:t>
            </w:r>
          </w:p>
          <w:p w14:paraId="116C3B9B" w14:textId="09CA754B" w:rsidR="00265CCC" w:rsidRDefault="000D5797" w:rsidP="004343E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Behaviors</w:t>
            </w:r>
            <w:r w:rsidR="00265CCC">
              <w:t xml:space="preserve"> of some common animals </w:t>
            </w:r>
          </w:p>
          <w:p w14:paraId="68200EFB" w14:textId="7CDF1F2D" w:rsidR="00265CCC" w:rsidRDefault="00265CCC" w:rsidP="004343E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Habits of Animals</w:t>
            </w:r>
          </w:p>
          <w:p w14:paraId="30EBA41A" w14:textId="77777777" w:rsidR="00265CCC" w:rsidRDefault="00265CCC" w:rsidP="004343E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Where animals live</w:t>
            </w:r>
          </w:p>
          <w:p w14:paraId="458BD9FD" w14:textId="16BBF198" w:rsidR="00265CCC" w:rsidRDefault="00265CCC" w:rsidP="004343E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Wild Animals</w:t>
            </w:r>
          </w:p>
        </w:tc>
      </w:tr>
    </w:tbl>
    <w:p w14:paraId="44024CC7" w14:textId="5B035767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7495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2CDD83E7" w14:textId="77777777" w:rsidR="00B046C1" w:rsidRDefault="00B55B94" w:rsidP="004B20E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-Pencil</w:t>
                                  </w:r>
                                </w:p>
                                <w:p w14:paraId="05AF916E" w14:textId="77777777" w:rsidR="00B55B94" w:rsidRDefault="00B55B94" w:rsidP="004B20E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-Crayon</w:t>
                                  </w:r>
                                </w:p>
                                <w:p w14:paraId="764CDB4B" w14:textId="77777777" w:rsidR="00B55B94" w:rsidRDefault="00FA76BF" w:rsidP="004B20E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-Cardboards</w:t>
                                  </w:r>
                                </w:p>
                                <w:p w14:paraId="4BE61749" w14:textId="71B68917" w:rsidR="000D5797" w:rsidRDefault="00203A58" w:rsidP="004B20E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-sticky notes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D0679BA" w14:textId="4378C3CF" w:rsidR="004F6D32" w:rsidRDefault="0070189C" w:rsidP="00937EE2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937EE2" w:rsidRPr="00EC00B8">
                                      <w:rPr>
                                        <w:rStyle w:val="Hyperlink"/>
                                      </w:rPr>
                                      <w:t>https://study.com/academy/lesson/farm-animals-lesson-plan.html</w:t>
                                    </w:r>
                                  </w:hyperlink>
                                </w:p>
                                <w:p w14:paraId="5E09BE3F" w14:textId="14A6B116" w:rsidR="00937EE2" w:rsidRDefault="0070189C" w:rsidP="00FA76BF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FA76BF" w:rsidRPr="00EC00B8">
                                      <w:rPr>
                                        <w:rStyle w:val="Hyperlink"/>
                                      </w:rPr>
                                      <w:t>http://www.discoveryeducation.com/teachers/free-lesson-plans/animals-around-us.cfm</w:t>
                                    </w:r>
                                  </w:hyperlink>
                                </w:p>
                                <w:p w14:paraId="5508C486" w14:textId="73A6A0DB" w:rsidR="00FA76BF" w:rsidRDefault="0070189C" w:rsidP="00FA76BF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FA76BF" w:rsidRPr="00EC00B8">
                                      <w:rPr>
                                        <w:rStyle w:val="Hyperlink"/>
                                      </w:rPr>
                                      <w:t>https://betterlesson.com/lesson/631713/parts-of-the-plant</w:t>
                                    </w:r>
                                  </w:hyperlink>
                                </w:p>
                                <w:p w14:paraId="32580866" w14:textId="38DD07A5" w:rsidR="00FA76BF" w:rsidRDefault="0070189C" w:rsidP="00E766B4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E766B4" w:rsidRPr="007E6C95">
                                      <w:rPr>
                                        <w:rStyle w:val="Hyperlink"/>
                                      </w:rPr>
                                      <w:t>https://www.pcsb.org/cms/lib8/FL01903687/Centricity/Domain/159/CharEd_HS_Health_alcohol.pdf</w:t>
                                    </w:r>
                                  </w:hyperlink>
                                </w:p>
                                <w:p w14:paraId="15125626" w14:textId="6CE58DE8" w:rsidR="00E766B4" w:rsidRDefault="0070189C" w:rsidP="00B23336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B23336" w:rsidRPr="007E6C95">
                                      <w:rPr>
                                        <w:rStyle w:val="Hyperlink"/>
                                      </w:rPr>
                                      <w:t>https://www.teachervision.com/animals</w:t>
                                    </w:r>
                                  </w:hyperlink>
                                </w:p>
                                <w:p w14:paraId="760DFF9A" w14:textId="77777777" w:rsidR="00B23336" w:rsidRDefault="00B23336" w:rsidP="00B23336">
                                  <w:pPr>
                                    <w:pStyle w:val="ListBullet"/>
                                  </w:pPr>
                                </w:p>
                                <w:p w14:paraId="266D3DBF" w14:textId="3DFF7508" w:rsidR="00C82CFC" w:rsidRDefault="00C82CFC" w:rsidP="00C82CFC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7495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2CDD83E7" w14:textId="77777777" w:rsidR="00B046C1" w:rsidRDefault="00B55B94" w:rsidP="004B20E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-Pencil</w:t>
                            </w:r>
                          </w:p>
                          <w:p w14:paraId="05AF916E" w14:textId="77777777" w:rsidR="00B55B94" w:rsidRDefault="00B55B94" w:rsidP="004B20E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-Crayon</w:t>
                            </w:r>
                          </w:p>
                          <w:p w14:paraId="764CDB4B" w14:textId="77777777" w:rsidR="00B55B94" w:rsidRDefault="00FA76BF" w:rsidP="004B20E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-Cardboards</w:t>
                            </w:r>
                          </w:p>
                          <w:p w14:paraId="4BE61749" w14:textId="71B68917" w:rsidR="000D5797" w:rsidRDefault="00203A58" w:rsidP="004B20E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-sticky notes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D0679BA" w14:textId="4378C3CF" w:rsidR="004F6D32" w:rsidRDefault="0070189C" w:rsidP="00937EE2">
                            <w:pPr>
                              <w:pStyle w:val="ListBullet"/>
                            </w:pPr>
                            <w:hyperlink r:id="rId13" w:history="1">
                              <w:r w:rsidR="00937EE2" w:rsidRPr="00EC00B8">
                                <w:rPr>
                                  <w:rStyle w:val="Hyperlink"/>
                                </w:rPr>
                                <w:t>https://study.com/academy/lesson/farm-animals-lesson-plan.html</w:t>
                              </w:r>
                            </w:hyperlink>
                          </w:p>
                          <w:p w14:paraId="5E09BE3F" w14:textId="14A6B116" w:rsidR="00937EE2" w:rsidRDefault="0070189C" w:rsidP="00FA76BF">
                            <w:pPr>
                              <w:pStyle w:val="ListBullet"/>
                            </w:pPr>
                            <w:hyperlink r:id="rId14" w:history="1">
                              <w:r w:rsidR="00FA76BF" w:rsidRPr="00EC00B8">
                                <w:rPr>
                                  <w:rStyle w:val="Hyperlink"/>
                                </w:rPr>
                                <w:t>http://www.discoveryeducation.com/teachers/free-lesson-plans/animals-around-us.cfm</w:t>
                              </w:r>
                            </w:hyperlink>
                          </w:p>
                          <w:p w14:paraId="5508C486" w14:textId="73A6A0DB" w:rsidR="00FA76BF" w:rsidRDefault="0070189C" w:rsidP="00FA76BF">
                            <w:pPr>
                              <w:pStyle w:val="ListBullet"/>
                            </w:pPr>
                            <w:hyperlink r:id="rId15" w:history="1">
                              <w:r w:rsidR="00FA76BF" w:rsidRPr="00EC00B8">
                                <w:rPr>
                                  <w:rStyle w:val="Hyperlink"/>
                                </w:rPr>
                                <w:t>https://betterlesson.com/lesson/631713/parts-of-the-plant</w:t>
                              </w:r>
                            </w:hyperlink>
                          </w:p>
                          <w:p w14:paraId="32580866" w14:textId="38DD07A5" w:rsidR="00FA76BF" w:rsidRDefault="0070189C" w:rsidP="00E766B4">
                            <w:pPr>
                              <w:pStyle w:val="ListBullet"/>
                            </w:pPr>
                            <w:hyperlink r:id="rId16" w:history="1">
                              <w:r w:rsidR="00E766B4" w:rsidRPr="007E6C95">
                                <w:rPr>
                                  <w:rStyle w:val="Hyperlink"/>
                                </w:rPr>
                                <w:t>https://www.pcsb.org/cms/lib8/FL01903687/Centricity/Domain/159/CharEd_HS_Health_alcohol.pdf</w:t>
                              </w:r>
                            </w:hyperlink>
                          </w:p>
                          <w:p w14:paraId="15125626" w14:textId="6CE58DE8" w:rsidR="00E766B4" w:rsidRDefault="0070189C" w:rsidP="00B23336">
                            <w:pPr>
                              <w:pStyle w:val="ListBullet"/>
                            </w:pPr>
                            <w:hyperlink r:id="rId17" w:history="1">
                              <w:r w:rsidR="00B23336" w:rsidRPr="007E6C95">
                                <w:rPr>
                                  <w:rStyle w:val="Hyperlink"/>
                                </w:rPr>
                                <w:t>https://www.teachervision.com/animals</w:t>
                              </w:r>
                            </w:hyperlink>
                          </w:p>
                          <w:p w14:paraId="760DFF9A" w14:textId="77777777" w:rsidR="00B23336" w:rsidRDefault="00B23336" w:rsidP="00B23336">
                            <w:pPr>
                              <w:pStyle w:val="ListBullet"/>
                            </w:pPr>
                          </w:p>
                          <w:p w14:paraId="266D3DBF" w14:textId="3DFF7508" w:rsidR="00C82CFC" w:rsidRDefault="00C82CFC" w:rsidP="00C82CFC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874"/>
        <w:gridCol w:w="264"/>
        <w:gridCol w:w="3530"/>
        <w:gridCol w:w="264"/>
        <w:gridCol w:w="3529"/>
      </w:tblGrid>
      <w:tr w:rsidR="005A4652" w14:paraId="7DA79F9C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CBD4AA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E9D8FEE" w14:textId="5F39BDD0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51C30C02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11071A38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3D04BBD0" w14:textId="0CC35FB7" w:rsidR="00CA2948" w:rsidRDefault="00CA2948" w:rsidP="00CA2948">
            <w:r>
              <w:t>Students will be able to;</w:t>
            </w:r>
          </w:p>
          <w:p w14:paraId="5CC5CFD5" w14:textId="75165D96" w:rsidR="00D823EA" w:rsidRDefault="00D823EA" w:rsidP="00453D92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I</w:t>
            </w:r>
            <w:r w:rsidRPr="00D823EA">
              <w:t>dentify and name a variety of common animals including fish, amphibians, reptiles, birds and mammals</w:t>
            </w:r>
            <w:r>
              <w:t>.</w:t>
            </w:r>
          </w:p>
          <w:p w14:paraId="761127F8" w14:textId="7FB0B5E5" w:rsidR="00D823EA" w:rsidRDefault="00D823EA" w:rsidP="00453D92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I</w:t>
            </w:r>
            <w:r w:rsidRPr="00D823EA">
              <w:t>dentify and name a variety of common animals that are carnivores, herbivores and omnivores</w:t>
            </w:r>
          </w:p>
          <w:p w14:paraId="76896C27" w14:textId="0B5F2973" w:rsidR="0060082F" w:rsidRDefault="00CA2948" w:rsidP="00453D92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U</w:t>
            </w:r>
            <w:r w:rsidR="0060082F">
              <w:t>nderstand and identify the different habitats that animals live in.</w:t>
            </w:r>
          </w:p>
          <w:p w14:paraId="7B36C2F6" w14:textId="59DD0538" w:rsidR="00046226" w:rsidRDefault="00CA2948" w:rsidP="00453D92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I</w:t>
            </w:r>
            <w:r w:rsidR="00046226">
              <w:t>dentify the four basics needs of animals.</w:t>
            </w:r>
          </w:p>
          <w:p w14:paraId="22A31125" w14:textId="18CFA686" w:rsidR="00453D92" w:rsidRPr="000A37E8" w:rsidRDefault="005307C9" w:rsidP="00453D92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R</w:t>
            </w:r>
            <w:r w:rsidR="00046226">
              <w:t>ecognize the need to maintain clean air and water for survival.</w:t>
            </w:r>
            <w:r w:rsidR="00705C91">
              <w:t xml:space="preserve"> </w:t>
            </w:r>
          </w:p>
        </w:tc>
        <w:tc>
          <w:tcPr>
            <w:tcW w:w="150" w:type="pct"/>
          </w:tcPr>
          <w:p w14:paraId="64D57A74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7CA6B0FB" w14:textId="499D0D92" w:rsidR="00F616CA" w:rsidRPr="00F616CA" w:rsidRDefault="00F616CA" w:rsidP="00F616CA">
            <w:pPr>
              <w:rPr>
                <w:b/>
              </w:rPr>
            </w:pPr>
            <w:r w:rsidRPr="00F616CA">
              <w:rPr>
                <w:b/>
              </w:rPr>
              <w:t xml:space="preserve">Day 1/Lesson 1- </w:t>
            </w:r>
            <w:r w:rsidR="00175189">
              <w:rPr>
                <w:b/>
              </w:rPr>
              <w:t>30</w:t>
            </w:r>
            <w:r w:rsidR="004F6D32">
              <w:rPr>
                <w:b/>
              </w:rPr>
              <w:t xml:space="preserve"> </w:t>
            </w:r>
            <w:r w:rsidRPr="00F616CA">
              <w:rPr>
                <w:b/>
              </w:rPr>
              <w:t xml:space="preserve">Mins </w:t>
            </w:r>
          </w:p>
          <w:p w14:paraId="00549AC1" w14:textId="77777777" w:rsidR="009229BF" w:rsidRDefault="009229BF" w:rsidP="009229BF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 xml:space="preserve">Divide students into several small groups. </w:t>
            </w:r>
          </w:p>
          <w:p w14:paraId="48C18B38" w14:textId="77777777" w:rsidR="009229BF" w:rsidRDefault="009229BF" w:rsidP="009229BF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 xml:space="preserve">Be the recorder. In your notebook, make the following headings across the top of the page: </w:t>
            </w:r>
          </w:p>
          <w:p w14:paraId="4406CA86" w14:textId="77777777" w:rsidR="009229BF" w:rsidRDefault="009229BF" w:rsidP="009229BF">
            <w:pPr>
              <w:pStyle w:val="ListParagraph"/>
              <w:numPr>
                <w:ilvl w:val="0"/>
                <w:numId w:val="34"/>
              </w:numPr>
            </w:pPr>
            <w:r w:rsidRPr="00CD6EE5">
              <w:t xml:space="preserve">Domestic or wild </w:t>
            </w:r>
          </w:p>
          <w:p w14:paraId="53943D1D" w14:textId="77777777" w:rsidR="009229BF" w:rsidRDefault="009229BF" w:rsidP="009229BF">
            <w:pPr>
              <w:pStyle w:val="ListParagraph"/>
              <w:numPr>
                <w:ilvl w:val="0"/>
                <w:numId w:val="34"/>
              </w:numPr>
            </w:pPr>
            <w:r w:rsidRPr="00CD6EE5">
              <w:t xml:space="preserve">Alone or with others </w:t>
            </w:r>
          </w:p>
          <w:p w14:paraId="78F9517B" w14:textId="77777777" w:rsidR="009229BF" w:rsidRDefault="009229BF" w:rsidP="009229BF">
            <w:pPr>
              <w:pStyle w:val="ListParagraph"/>
              <w:numPr>
                <w:ilvl w:val="0"/>
                <w:numId w:val="34"/>
              </w:numPr>
            </w:pPr>
            <w:r w:rsidRPr="00CD6EE5">
              <w:t xml:space="preserve">Size of group </w:t>
            </w:r>
          </w:p>
          <w:p w14:paraId="1A6491D5" w14:textId="23120311" w:rsidR="009229BF" w:rsidRDefault="009229BF" w:rsidP="006A2950">
            <w:pPr>
              <w:pStyle w:val="ListParagraph"/>
              <w:numPr>
                <w:ilvl w:val="0"/>
                <w:numId w:val="34"/>
              </w:numPr>
            </w:pPr>
            <w:r w:rsidRPr="00CD6EE5">
              <w:t>Activity</w:t>
            </w:r>
          </w:p>
          <w:p w14:paraId="1F3B6974" w14:textId="43C2BDAA" w:rsidR="009229BF" w:rsidRDefault="009229BF" w:rsidP="006A2950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 xml:space="preserve">Take the students outside and have them list all the </w:t>
            </w:r>
            <w:r w:rsidR="00D823EA">
              <w:t>animals they</w:t>
            </w:r>
            <w:r>
              <w:t xml:space="preserve"> see.</w:t>
            </w:r>
          </w:p>
          <w:p w14:paraId="69A2FA89" w14:textId="77777777" w:rsidR="006A2950" w:rsidRDefault="009229BF" w:rsidP="006A2950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 xml:space="preserve"> Write down all the species the students </w:t>
            </w:r>
            <w:r w:rsidR="006A2950">
              <w:t>can identify</w:t>
            </w:r>
            <w:r>
              <w:t xml:space="preserve"> and each individual or group that they see. </w:t>
            </w:r>
          </w:p>
          <w:p w14:paraId="45494F26" w14:textId="30FCB470" w:rsidR="009229BF" w:rsidRDefault="009229BF" w:rsidP="006A2950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>Try to include domestic and wild animals.</w:t>
            </w:r>
          </w:p>
          <w:p w14:paraId="286E2DA3" w14:textId="77777777" w:rsidR="009229BF" w:rsidRDefault="009229BF" w:rsidP="006A2950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>Go back inside the classroom and make one list of every species that was seen by the students.</w:t>
            </w:r>
          </w:p>
          <w:p w14:paraId="1E695811" w14:textId="2D88D6EA" w:rsidR="006A2950" w:rsidRDefault="009229BF" w:rsidP="006A2950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 xml:space="preserve">Each student in each group should choose one animal that is on the list and be responsible </w:t>
            </w:r>
            <w:r w:rsidR="006A2950">
              <w:t>for</w:t>
            </w:r>
            <w:r>
              <w:t xml:space="preserve"> </w:t>
            </w:r>
            <w:r w:rsidR="006A2950">
              <w:t>completing</w:t>
            </w:r>
            <w:r>
              <w:t xml:space="preserve"> the categories listed above. </w:t>
            </w:r>
          </w:p>
          <w:p w14:paraId="25D98EF9" w14:textId="26B23A0A" w:rsidR="009229BF" w:rsidRDefault="009229BF" w:rsidP="006A2950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 xml:space="preserve">By totaling these for all the groups, your list </w:t>
            </w:r>
            <w:r>
              <w:lastRenderedPageBreak/>
              <w:t xml:space="preserve">will tell you a great deal about the animals the class observed today. </w:t>
            </w:r>
          </w:p>
          <w:p w14:paraId="264EA83F" w14:textId="43FEF94F" w:rsidR="009229BF" w:rsidRPr="00CD6EE5" w:rsidRDefault="009229BF" w:rsidP="00483397">
            <w:pPr>
              <w:pStyle w:val="ListParagraph"/>
              <w:numPr>
                <w:ilvl w:val="0"/>
                <w:numId w:val="30"/>
              </w:numPr>
              <w:ind w:left="128" w:hanging="141"/>
            </w:pPr>
            <w:r>
              <w:t xml:space="preserve">Copy down </w:t>
            </w:r>
            <w:r w:rsidR="00483397">
              <w:t>all</w:t>
            </w:r>
            <w:r>
              <w:t xml:space="preserve"> the data collected today for later use.</w:t>
            </w:r>
          </w:p>
          <w:p w14:paraId="32993ECC" w14:textId="77777777" w:rsidR="009229BF" w:rsidRDefault="009229BF" w:rsidP="009229BF"/>
          <w:p w14:paraId="6CC78EF4" w14:textId="531ECB08" w:rsidR="00910100" w:rsidRPr="00F616CA" w:rsidRDefault="00910100" w:rsidP="009229BF">
            <w:pPr>
              <w:ind w:left="630"/>
            </w:pPr>
          </w:p>
        </w:tc>
        <w:tc>
          <w:tcPr>
            <w:tcW w:w="150" w:type="pct"/>
          </w:tcPr>
          <w:p w14:paraId="3EC4062D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E9CCC7C" w14:textId="5DFA7901" w:rsidR="00AF47E1" w:rsidRPr="0030535C" w:rsidRDefault="00ED37C0" w:rsidP="0030535C">
            <w:pPr>
              <w:rPr>
                <w:b/>
              </w:rPr>
            </w:pPr>
            <w:r w:rsidRPr="0030535C">
              <w:rPr>
                <w:b/>
              </w:rPr>
              <w:t>Day 2</w:t>
            </w:r>
            <w:r w:rsidR="00E07205" w:rsidRPr="0030535C">
              <w:rPr>
                <w:b/>
              </w:rPr>
              <w:t xml:space="preserve"> Lesson 1- 15 mins </w:t>
            </w:r>
          </w:p>
          <w:p w14:paraId="126E3D53" w14:textId="43BAD51C" w:rsidR="00193DC3" w:rsidRDefault="009229BF" w:rsidP="00175189">
            <w:pPr>
              <w:pStyle w:val="ListParagraph"/>
              <w:numPr>
                <w:ilvl w:val="0"/>
                <w:numId w:val="20"/>
              </w:numPr>
              <w:ind w:left="166" w:hanging="142"/>
            </w:pPr>
            <w:r>
              <w:t xml:space="preserve">Using the </w:t>
            </w:r>
            <w:r w:rsidR="00915A58">
              <w:t>cards,</w:t>
            </w:r>
            <w:r>
              <w:t xml:space="preserve"> the students drew, separate into two piles, one of wild animals, one </w:t>
            </w:r>
            <w:r w:rsidR="00915A58">
              <w:t>for</w:t>
            </w:r>
            <w:r>
              <w:t xml:space="preserve"> domestic. </w:t>
            </w:r>
          </w:p>
          <w:p w14:paraId="589CFD9E" w14:textId="77777777" w:rsidR="00915A58" w:rsidRDefault="00193DC3" w:rsidP="00915A58">
            <w:pPr>
              <w:pStyle w:val="ListParagraph"/>
              <w:numPr>
                <w:ilvl w:val="0"/>
                <w:numId w:val="20"/>
              </w:numPr>
              <w:ind w:left="166" w:hanging="142"/>
            </w:pPr>
            <w:r>
              <w:t>Have them d</w:t>
            </w:r>
            <w:r w:rsidR="009229BF">
              <w:t xml:space="preserve">iscuss their similarities and differences. </w:t>
            </w:r>
          </w:p>
          <w:p w14:paraId="71F46E20" w14:textId="77777777" w:rsidR="00B262A1" w:rsidRDefault="009229BF" w:rsidP="00915A58">
            <w:pPr>
              <w:pStyle w:val="ListParagraph"/>
              <w:numPr>
                <w:ilvl w:val="0"/>
                <w:numId w:val="20"/>
              </w:numPr>
              <w:ind w:left="166" w:hanging="142"/>
            </w:pPr>
            <w:r>
              <w:t>Then have students draw scenes where wild animals would be found and scenes where domestic animals would be found.</w:t>
            </w:r>
          </w:p>
          <w:p w14:paraId="6C11FCDD" w14:textId="77777777" w:rsidR="0030535C" w:rsidRDefault="0030535C" w:rsidP="0030535C"/>
          <w:p w14:paraId="365DC255" w14:textId="77777777" w:rsidR="0030535C" w:rsidRPr="0030535C" w:rsidRDefault="0030535C" w:rsidP="0030535C">
            <w:pPr>
              <w:rPr>
                <w:b/>
              </w:rPr>
            </w:pPr>
            <w:r w:rsidRPr="0030535C">
              <w:rPr>
                <w:b/>
              </w:rPr>
              <w:t xml:space="preserve">Day 3 Lesson 3- 15 mins </w:t>
            </w:r>
          </w:p>
          <w:p w14:paraId="45F505C7" w14:textId="74AB859F" w:rsidR="0030535C" w:rsidRDefault="0030535C" w:rsidP="0030535C">
            <w:r>
              <w:t xml:space="preserve">1.Let each student choose an animal who lives in one of the habitats discussed in class. </w:t>
            </w:r>
          </w:p>
          <w:p w14:paraId="63EB8765" w14:textId="733213BA" w:rsidR="0030535C" w:rsidRDefault="0030535C" w:rsidP="0030535C">
            <w:r>
              <w:t>2.For students who need additional support, help them choose an animal and identify the habitat for their animal.</w:t>
            </w:r>
          </w:p>
          <w:p w14:paraId="012DB69B" w14:textId="123CDA81" w:rsidR="0030535C" w:rsidRPr="00171443" w:rsidRDefault="0030535C" w:rsidP="0030535C">
            <w:r>
              <w:t>3.Encourage all students to share</w:t>
            </w:r>
            <w:r>
              <w:t xml:space="preserve"> information about</w:t>
            </w:r>
            <w:r>
              <w:t xml:space="preserve"> the animal they chose and their animal’s habitat.</w:t>
            </w:r>
          </w:p>
        </w:tc>
      </w:tr>
      <w:tr w:rsidR="005A4652" w14:paraId="544156AA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4923266" w14:textId="77777777" w:rsidR="00BD5017" w:rsidRDefault="00BD5017">
            <w:pPr>
              <w:pStyle w:val="Heading2"/>
            </w:pPr>
          </w:p>
          <w:p w14:paraId="728D53E5" w14:textId="39678CD2" w:rsidR="00C17E2A" w:rsidRPr="00AF47E1" w:rsidRDefault="00D27DC3">
            <w:pPr>
              <w:pStyle w:val="Heading2"/>
            </w:pPr>
            <w:r w:rsidRPr="00AF47E1">
              <w:t>Information</w:t>
            </w:r>
            <w:r w:rsidR="006326A0">
              <w:t>/Instruction</w:t>
            </w:r>
          </w:p>
          <w:p w14:paraId="697FD605" w14:textId="5F153B91" w:rsidR="001553A3" w:rsidRDefault="0060082F" w:rsidP="00DA4D81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 xml:space="preserve">Introduce the lesson by asking student to think about what kinds of things animals might need to survive. </w:t>
            </w:r>
          </w:p>
          <w:p w14:paraId="7D8EF99C" w14:textId="0AE66157" w:rsidR="00937EE2" w:rsidRDefault="00082F99" w:rsidP="00BD5017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 xml:space="preserve">Explain that all animals live in something </w:t>
            </w:r>
            <w:r w:rsidR="006C1FF8">
              <w:t>called a</w:t>
            </w:r>
            <w:r>
              <w:t xml:space="preserve"> </w:t>
            </w:r>
            <w:r w:rsidRPr="0060082F">
              <w:rPr>
                <w:b/>
              </w:rPr>
              <w:t>habitat</w:t>
            </w:r>
            <w:r w:rsidR="0060082F">
              <w:t xml:space="preserve">, </w:t>
            </w:r>
            <w:r w:rsidR="0027487D">
              <w:t>w</w:t>
            </w:r>
            <w:r w:rsidR="0060082F">
              <w:t xml:space="preserve">hich is what we call the most ideal </w:t>
            </w:r>
            <w:r w:rsidR="00937EE2">
              <w:t>or natural home of that animal.</w:t>
            </w:r>
          </w:p>
          <w:p w14:paraId="54CCF6D8" w14:textId="77777777" w:rsidR="00937EE2" w:rsidRDefault="00082F99" w:rsidP="00BD5017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 xml:space="preserve"> </w:t>
            </w:r>
            <w:r w:rsidR="00937EE2">
              <w:t>Discuss the six most common animal habitats. These include the rain forest, polar region, wetlands, desert, marine, and grasslands.</w:t>
            </w:r>
          </w:p>
          <w:p w14:paraId="4938E653" w14:textId="77777777" w:rsidR="0027487D" w:rsidRDefault="00937EE2" w:rsidP="00BD5017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 xml:space="preserve"> As you discuss each type of habitat make a list on the board of the type of plants and animals that are likely to live there. </w:t>
            </w:r>
          </w:p>
          <w:p w14:paraId="239A4CC4" w14:textId="4330FBCE" w:rsidR="00937EE2" w:rsidRDefault="00937EE2" w:rsidP="00BD5017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 xml:space="preserve">Make sure to include things like ‘lots of ice’ and ‘very wet and </w:t>
            </w:r>
            <w:r>
              <w:lastRenderedPageBreak/>
              <w:t>warm’ as descriptions.</w:t>
            </w:r>
          </w:p>
          <w:p w14:paraId="092C4266" w14:textId="717FCA40" w:rsidR="00937EE2" w:rsidRDefault="00937EE2" w:rsidP="00BD5017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 xml:space="preserve"> Explain to students that you are going to assign a habitat to each for the next activity.</w:t>
            </w:r>
          </w:p>
          <w:p w14:paraId="42B08F4E" w14:textId="01FC0512" w:rsidR="00AF47E1" w:rsidRPr="00AF47E1" w:rsidRDefault="00082F99" w:rsidP="00622D7A">
            <w:pPr>
              <w:pStyle w:val="ListParagraph"/>
              <w:ind w:left="142"/>
            </w:pPr>
            <w:r>
              <w:t xml:space="preserve">  </w:t>
            </w:r>
          </w:p>
        </w:tc>
        <w:tc>
          <w:tcPr>
            <w:tcW w:w="150" w:type="pct"/>
          </w:tcPr>
          <w:p w14:paraId="0A767BD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DF256BB" w14:textId="6F6E104B" w:rsidR="003E47D3" w:rsidRDefault="003E47D3" w:rsidP="003E47D3"/>
          <w:p w14:paraId="383BE989" w14:textId="38B67799" w:rsidR="00A80814" w:rsidRPr="00DB6B55" w:rsidRDefault="00A80814" w:rsidP="00A80814">
            <w:pPr>
              <w:rPr>
                <w:b/>
              </w:rPr>
            </w:pPr>
            <w:r w:rsidRPr="00DB6B55">
              <w:rPr>
                <w:b/>
              </w:rPr>
              <w:t xml:space="preserve">Day 4 Lesson 1- </w:t>
            </w:r>
            <w:r w:rsidR="00DB6B55">
              <w:rPr>
                <w:b/>
              </w:rPr>
              <w:t>20</w:t>
            </w:r>
            <w:r w:rsidRPr="00DB6B55">
              <w:rPr>
                <w:b/>
              </w:rPr>
              <w:t xml:space="preserve"> mins </w:t>
            </w:r>
          </w:p>
          <w:p w14:paraId="6D7AF898" w14:textId="52D9C9E4" w:rsidR="00A80814" w:rsidRDefault="00A80814" w:rsidP="00293829">
            <w:pPr>
              <w:pStyle w:val="ListParagraph"/>
              <w:numPr>
                <w:ilvl w:val="0"/>
                <w:numId w:val="38"/>
              </w:numPr>
              <w:ind w:left="128" w:hanging="141"/>
            </w:pPr>
            <w:r>
              <w:t>Ask students to think about some of the different kinds of habitats in the world naming some of the most common (desert, forest, ocean, jungle).</w:t>
            </w:r>
          </w:p>
          <w:p w14:paraId="5F7849DF" w14:textId="20CF7C21" w:rsidR="00293829" w:rsidRDefault="00A80814" w:rsidP="006C1FF8">
            <w:pPr>
              <w:pStyle w:val="ListParagraph"/>
              <w:numPr>
                <w:ilvl w:val="0"/>
                <w:numId w:val="38"/>
              </w:numPr>
              <w:ind w:left="128" w:hanging="141"/>
            </w:pPr>
            <w:r>
              <w:t>Write Desert, Forest, Ocean and Jungle on the board and ask students to think about each habitat and what animals and plants they might see in that habitat.</w:t>
            </w:r>
          </w:p>
          <w:p w14:paraId="22B58B80" w14:textId="2F7E3B2C" w:rsidR="006C1FF8" w:rsidRDefault="00A80814" w:rsidP="006C1FF8">
            <w:pPr>
              <w:pStyle w:val="ListParagraph"/>
              <w:numPr>
                <w:ilvl w:val="0"/>
                <w:numId w:val="38"/>
              </w:numPr>
              <w:ind w:left="128" w:hanging="141"/>
            </w:pPr>
            <w:r>
              <w:t>Capture student thinking on the board by passing out sticky notes</w:t>
            </w:r>
            <w:r w:rsidR="006C1FF8">
              <w:t>.</w:t>
            </w:r>
          </w:p>
          <w:p w14:paraId="1AE9EC9A" w14:textId="77777777" w:rsidR="00751693" w:rsidRDefault="00A80814" w:rsidP="006C1FF8">
            <w:pPr>
              <w:pStyle w:val="ListParagraph"/>
              <w:numPr>
                <w:ilvl w:val="0"/>
                <w:numId w:val="38"/>
              </w:numPr>
              <w:ind w:left="128" w:hanging="141"/>
            </w:pPr>
            <w:r>
              <w:t xml:space="preserve"> Have them draw a picture of an animal for each habitat. </w:t>
            </w:r>
          </w:p>
          <w:p w14:paraId="6C73FF0F" w14:textId="361D3E40" w:rsidR="00A80814" w:rsidRDefault="00A80814" w:rsidP="006C1FF8">
            <w:pPr>
              <w:pStyle w:val="ListParagraph"/>
              <w:numPr>
                <w:ilvl w:val="0"/>
                <w:numId w:val="38"/>
              </w:numPr>
              <w:ind w:left="128" w:hanging="141"/>
            </w:pPr>
            <w:r>
              <w:t>Then have them place their cards under the correct tile.</w:t>
            </w:r>
          </w:p>
          <w:p w14:paraId="04F630A9" w14:textId="77777777" w:rsidR="003E47D3" w:rsidRDefault="003E47D3" w:rsidP="003E47D3"/>
          <w:p w14:paraId="73B56615" w14:textId="77777777" w:rsidR="003E47D3" w:rsidRDefault="003E47D3" w:rsidP="003E47D3"/>
          <w:p w14:paraId="111A37A8" w14:textId="77777777" w:rsidR="003E47D3" w:rsidRDefault="003E47D3" w:rsidP="003E47D3"/>
          <w:p w14:paraId="35D5DD9B" w14:textId="77777777" w:rsidR="003E47D3" w:rsidRDefault="003E47D3" w:rsidP="003E47D3"/>
          <w:p w14:paraId="68A35846" w14:textId="77777777" w:rsidR="003E47D3" w:rsidRDefault="003E47D3" w:rsidP="003E47D3"/>
          <w:p w14:paraId="5D7E74E2" w14:textId="77777777" w:rsidR="003E47D3" w:rsidRDefault="003E47D3" w:rsidP="003E47D3"/>
          <w:p w14:paraId="5756DAD1" w14:textId="77777777" w:rsidR="003E47D3" w:rsidRDefault="003E47D3" w:rsidP="003E47D3"/>
          <w:p w14:paraId="3A15602A" w14:textId="77777777" w:rsidR="003E47D3" w:rsidRDefault="003E47D3" w:rsidP="003E47D3"/>
          <w:p w14:paraId="6116F5BC" w14:textId="77777777" w:rsidR="003E47D3" w:rsidRDefault="003E47D3" w:rsidP="003E47D3"/>
          <w:p w14:paraId="48DE1C44" w14:textId="77777777" w:rsidR="003E47D3" w:rsidRDefault="003E47D3" w:rsidP="003E47D3"/>
          <w:p w14:paraId="0BEF36EC" w14:textId="77777777" w:rsidR="003E47D3" w:rsidRDefault="003E47D3" w:rsidP="003E47D3"/>
          <w:p w14:paraId="7E793B58" w14:textId="2F2901F7" w:rsidR="003E47D3" w:rsidRDefault="00A410F0" w:rsidP="00353E7B">
            <w:pPr>
              <w:pStyle w:val="ListParagraph"/>
            </w:pPr>
            <w:bookmarkStart w:id="0" w:name="_GoBack"/>
            <w:bookmarkEnd w:id="0"/>
            <w:r>
              <w:t xml:space="preserve"> </w:t>
            </w:r>
          </w:p>
        </w:tc>
        <w:tc>
          <w:tcPr>
            <w:tcW w:w="150" w:type="pct"/>
          </w:tcPr>
          <w:p w14:paraId="0BE69C2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3EAF66A" w14:textId="77777777" w:rsidR="00B646D3" w:rsidRDefault="00B646D3" w:rsidP="0027487D">
            <w:pPr>
              <w:pStyle w:val="ListParagraph"/>
            </w:pPr>
          </w:p>
          <w:p w14:paraId="023C2FEE" w14:textId="77777777" w:rsidR="0027487D" w:rsidRDefault="0027487D" w:rsidP="0027487D">
            <w:r>
              <w:t>Day 5 Lesson 1- 15 mins</w:t>
            </w:r>
          </w:p>
          <w:p w14:paraId="5A077C79" w14:textId="13C58BDA" w:rsidR="0027487D" w:rsidRDefault="0027487D" w:rsidP="0027487D">
            <w:pPr>
              <w:pStyle w:val="ListParagraph"/>
              <w:numPr>
                <w:ilvl w:val="0"/>
                <w:numId w:val="39"/>
              </w:numPr>
              <w:ind w:left="166" w:hanging="142"/>
            </w:pPr>
            <w:r>
              <w:t>Write a habitat (Ocean, Pond, Forest or Desert) on each of the four pieces of paper.</w:t>
            </w:r>
          </w:p>
          <w:p w14:paraId="6C3F24F1" w14:textId="68699870" w:rsidR="0027487D" w:rsidRDefault="0027487D" w:rsidP="0027487D">
            <w:pPr>
              <w:pStyle w:val="ListParagraph"/>
              <w:numPr>
                <w:ilvl w:val="0"/>
                <w:numId w:val="39"/>
              </w:numPr>
              <w:ind w:left="166" w:hanging="142"/>
            </w:pPr>
            <w:r>
              <w:t>Tape each of the habitat names in one of the four corners of the room.</w:t>
            </w:r>
          </w:p>
          <w:p w14:paraId="4D79337A" w14:textId="3F3B5C20" w:rsidR="0027487D" w:rsidRDefault="0027487D" w:rsidP="0027487D">
            <w:pPr>
              <w:pStyle w:val="ListParagraph"/>
              <w:numPr>
                <w:ilvl w:val="0"/>
                <w:numId w:val="39"/>
              </w:numPr>
              <w:ind w:left="166" w:hanging="142"/>
            </w:pPr>
            <w:r>
              <w:t>On each index card write the following names of animals that live in that habitat.</w:t>
            </w:r>
          </w:p>
          <w:p w14:paraId="3DB8A7F6" w14:textId="4957CA6F" w:rsidR="0027487D" w:rsidRDefault="0027487D" w:rsidP="0027487D">
            <w:pPr>
              <w:pStyle w:val="ListParagraph"/>
              <w:numPr>
                <w:ilvl w:val="0"/>
                <w:numId w:val="40"/>
              </w:numPr>
            </w:pPr>
            <w:r>
              <w:t>Ocean – Salt Water Fish, Whale, Dolphin, Stingray, Jellyfish, Stingray</w:t>
            </w:r>
          </w:p>
          <w:p w14:paraId="70105DA2" w14:textId="47FDDE8A" w:rsidR="0027487D" w:rsidRDefault="0027487D" w:rsidP="0027487D">
            <w:pPr>
              <w:pStyle w:val="ListParagraph"/>
              <w:numPr>
                <w:ilvl w:val="0"/>
                <w:numId w:val="40"/>
              </w:numPr>
            </w:pPr>
            <w:r>
              <w:t>Desert – Camel, Meerkat, Diamondback, Rattlesnake</w:t>
            </w:r>
          </w:p>
          <w:p w14:paraId="3EE504D1" w14:textId="714F2248" w:rsidR="0027487D" w:rsidRDefault="0027487D" w:rsidP="0027487D">
            <w:pPr>
              <w:pStyle w:val="ListParagraph"/>
              <w:numPr>
                <w:ilvl w:val="0"/>
                <w:numId w:val="40"/>
              </w:numPr>
            </w:pPr>
            <w:r>
              <w:t>Pond - Frog, Alligator, Fresh Water Fish, Turtle, Duck</w:t>
            </w:r>
          </w:p>
          <w:p w14:paraId="72F68E3B" w14:textId="03E30F4F" w:rsidR="0027487D" w:rsidRDefault="0027487D" w:rsidP="0027487D">
            <w:pPr>
              <w:pStyle w:val="ListParagraph"/>
              <w:numPr>
                <w:ilvl w:val="0"/>
                <w:numId w:val="40"/>
              </w:numPr>
            </w:pPr>
            <w:r>
              <w:t>Forest – Bear, Deer, Eagle, Squirrel, Rabbit</w:t>
            </w:r>
          </w:p>
          <w:p w14:paraId="6BD7E8EB" w14:textId="418B3231" w:rsidR="0027487D" w:rsidRDefault="0027487D" w:rsidP="0027487D">
            <w:pPr>
              <w:pStyle w:val="ListParagraph"/>
              <w:numPr>
                <w:ilvl w:val="0"/>
                <w:numId w:val="39"/>
              </w:numPr>
              <w:ind w:left="166" w:hanging="142"/>
            </w:pPr>
            <w:r>
              <w:t xml:space="preserve">One at a time, </w:t>
            </w:r>
            <w:r w:rsidR="00516848">
              <w:t>h</w:t>
            </w:r>
            <w:r>
              <w:t>ave each student pretend to be the animal on the card while walking to the sign for the animal’s habitat.</w:t>
            </w:r>
          </w:p>
          <w:p w14:paraId="2A8DF56B" w14:textId="2A64DD41" w:rsidR="0027487D" w:rsidRDefault="0027487D" w:rsidP="0027487D">
            <w:pPr>
              <w:pStyle w:val="ListParagraph"/>
              <w:numPr>
                <w:ilvl w:val="0"/>
                <w:numId w:val="39"/>
              </w:numPr>
              <w:ind w:left="166" w:hanging="142"/>
            </w:pPr>
            <w:r>
              <w:t xml:space="preserve">Tell the student to move like the animal and make the animal sounds. </w:t>
            </w:r>
          </w:p>
          <w:p w14:paraId="6BD904B2" w14:textId="18DABD59" w:rsidR="0027487D" w:rsidRDefault="0027487D" w:rsidP="0027487D">
            <w:pPr>
              <w:pStyle w:val="ListParagraph"/>
              <w:numPr>
                <w:ilvl w:val="0"/>
                <w:numId w:val="39"/>
              </w:numPr>
              <w:ind w:left="166" w:hanging="142"/>
            </w:pPr>
            <w:r>
              <w:t xml:space="preserve">When </w:t>
            </w:r>
            <w:proofErr w:type="gramStart"/>
            <w:r>
              <w:t>all of</w:t>
            </w:r>
            <w:proofErr w:type="gramEnd"/>
            <w:r>
              <w:t xml:space="preserve"> the “</w:t>
            </w:r>
            <w:r w:rsidR="00516848">
              <w:t>animals” (</w:t>
            </w:r>
            <w:r>
              <w:t xml:space="preserve">students) are in their correct habitat, have everyone come back to the middle and draw another card. </w:t>
            </w:r>
          </w:p>
          <w:p w14:paraId="290231E8" w14:textId="7A88C420" w:rsidR="0027487D" w:rsidRPr="0027487D" w:rsidRDefault="0027487D" w:rsidP="0027487D">
            <w:pPr>
              <w:pStyle w:val="ListParagraph"/>
              <w:numPr>
                <w:ilvl w:val="0"/>
                <w:numId w:val="39"/>
              </w:numPr>
              <w:ind w:left="166" w:hanging="142"/>
            </w:pPr>
            <w:r>
              <w:t xml:space="preserve">Keep playing the game until all the habitats have been touched.  </w:t>
            </w:r>
          </w:p>
        </w:tc>
      </w:tr>
      <w:tr w:rsidR="005A4652" w14:paraId="2739C41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38E182AA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37519F1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50" w:type="pct"/>
          </w:tcPr>
          <w:p w14:paraId="05B0904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5A4652" w14:paraId="7185304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533C495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6E0950CF" w14:textId="4CB2DD44" w:rsidR="00C17E2A" w:rsidRPr="00F208E3" w:rsidRDefault="00622D7A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>Students will show understanding by creating an appropriate habitat with at least four animals and an appropriate background.</w:t>
            </w:r>
          </w:p>
        </w:tc>
        <w:tc>
          <w:tcPr>
            <w:tcW w:w="15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ED25CE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44D9FD2D" w14:textId="18180839" w:rsidR="00CB08CC" w:rsidRPr="00287F69" w:rsidRDefault="00FB7263" w:rsidP="004343E9">
            <w:pPr>
              <w:pStyle w:val="ListParagraph"/>
              <w:numPr>
                <w:ilvl w:val="0"/>
                <w:numId w:val="27"/>
              </w:numPr>
              <w:ind w:left="128" w:hanging="141"/>
            </w:pPr>
            <w:r>
              <w:t>Have them draw and label the human body in their note.</w:t>
            </w:r>
          </w:p>
        </w:tc>
        <w:tc>
          <w:tcPr>
            <w:tcW w:w="150" w:type="pct"/>
          </w:tcPr>
          <w:p w14:paraId="79D27C9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5A4652" w14:paraId="0F1361F9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50" w:type="pct"/>
          </w:tcPr>
          <w:p w14:paraId="5F1D2F4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50" w:type="pct"/>
          </w:tcPr>
          <w:p w14:paraId="2AF7B3E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A2F11" w14:textId="77777777" w:rsidR="0070189C" w:rsidRDefault="0070189C">
      <w:pPr>
        <w:spacing w:before="0" w:after="0" w:line="240" w:lineRule="auto"/>
      </w:pPr>
      <w:r>
        <w:separator/>
      </w:r>
    </w:p>
  </w:endnote>
  <w:endnote w:type="continuationSeparator" w:id="0">
    <w:p w14:paraId="02809D57" w14:textId="77777777" w:rsidR="0070189C" w:rsidRDefault="007018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77777777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B7263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DA0FC" w14:textId="77777777" w:rsidR="0070189C" w:rsidRDefault="0070189C">
      <w:pPr>
        <w:spacing w:before="0" w:after="0" w:line="240" w:lineRule="auto"/>
      </w:pPr>
      <w:r>
        <w:separator/>
      </w:r>
    </w:p>
  </w:footnote>
  <w:footnote w:type="continuationSeparator" w:id="0">
    <w:p w14:paraId="32BB20FD" w14:textId="77777777" w:rsidR="0070189C" w:rsidRDefault="007018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190BF9ED" w:rsidR="00A25094" w:rsidRDefault="00B6651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B7FCAFE" wp14:editId="395E3B2F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0073991"/>
    <w:multiLevelType w:val="hybridMultilevel"/>
    <w:tmpl w:val="59BAA5EE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2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1760A"/>
    <w:multiLevelType w:val="hybridMultilevel"/>
    <w:tmpl w:val="83F239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7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46CF9"/>
    <w:multiLevelType w:val="hybridMultilevel"/>
    <w:tmpl w:val="CF94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37D2B"/>
    <w:multiLevelType w:val="hybridMultilevel"/>
    <w:tmpl w:val="877ADC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3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4" w15:restartNumberingAfterBreak="0">
    <w:nsid w:val="4D3E16FF"/>
    <w:multiLevelType w:val="hybridMultilevel"/>
    <w:tmpl w:val="B1E654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B35D0"/>
    <w:multiLevelType w:val="hybridMultilevel"/>
    <w:tmpl w:val="4C688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C0164"/>
    <w:multiLevelType w:val="multilevel"/>
    <w:tmpl w:val="2446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9A39E5"/>
    <w:multiLevelType w:val="hybridMultilevel"/>
    <w:tmpl w:val="757820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113EB5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627312FF"/>
    <w:multiLevelType w:val="hybridMultilevel"/>
    <w:tmpl w:val="78140FCA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632C5076"/>
    <w:multiLevelType w:val="hybridMultilevel"/>
    <w:tmpl w:val="24809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20E88"/>
    <w:multiLevelType w:val="hybridMultilevel"/>
    <w:tmpl w:val="5AF261B8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0A78DF"/>
    <w:multiLevelType w:val="hybridMultilevel"/>
    <w:tmpl w:val="8EB4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3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EC4CAD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1"/>
  </w:num>
  <w:num w:numId="7">
    <w:abstractNumId w:val="25"/>
  </w:num>
  <w:num w:numId="8">
    <w:abstractNumId w:val="2"/>
  </w:num>
  <w:num w:numId="9">
    <w:abstractNumId w:val="9"/>
  </w:num>
  <w:num w:numId="10">
    <w:abstractNumId w:val="15"/>
  </w:num>
  <w:num w:numId="11">
    <w:abstractNumId w:val="23"/>
  </w:num>
  <w:num w:numId="12">
    <w:abstractNumId w:val="33"/>
  </w:num>
  <w:num w:numId="13">
    <w:abstractNumId w:val="5"/>
  </w:num>
  <w:num w:numId="14">
    <w:abstractNumId w:val="28"/>
  </w:num>
  <w:num w:numId="15">
    <w:abstractNumId w:val="4"/>
  </w:num>
  <w:num w:numId="16">
    <w:abstractNumId w:val="0"/>
  </w:num>
  <w:num w:numId="17">
    <w:abstractNumId w:val="12"/>
  </w:num>
  <w:num w:numId="18">
    <w:abstractNumId w:val="29"/>
  </w:num>
  <w:num w:numId="19">
    <w:abstractNumId w:val="26"/>
  </w:num>
  <w:num w:numId="20">
    <w:abstractNumId w:val="20"/>
  </w:num>
  <w:num w:numId="21">
    <w:abstractNumId w:val="32"/>
  </w:num>
  <w:num w:numId="22">
    <w:abstractNumId w:val="13"/>
  </w:num>
  <w:num w:numId="23">
    <w:abstractNumId w:val="6"/>
  </w:num>
  <w:num w:numId="24">
    <w:abstractNumId w:val="27"/>
  </w:num>
  <w:num w:numId="25">
    <w:abstractNumId w:val="22"/>
  </w:num>
  <w:num w:numId="26">
    <w:abstractNumId w:val="11"/>
  </w:num>
  <w:num w:numId="27">
    <w:abstractNumId w:val="7"/>
  </w:num>
  <w:num w:numId="28">
    <w:abstractNumId w:val="19"/>
  </w:num>
  <w:num w:numId="29">
    <w:abstractNumId w:val="34"/>
  </w:num>
  <w:num w:numId="30">
    <w:abstractNumId w:val="10"/>
  </w:num>
  <w:num w:numId="31">
    <w:abstractNumId w:val="16"/>
  </w:num>
  <w:num w:numId="32">
    <w:abstractNumId w:val="17"/>
  </w:num>
  <w:num w:numId="33">
    <w:abstractNumId w:val="1"/>
  </w:num>
  <w:num w:numId="34">
    <w:abstractNumId w:val="8"/>
  </w:num>
  <w:num w:numId="35">
    <w:abstractNumId w:val="24"/>
  </w:num>
  <w:num w:numId="36">
    <w:abstractNumId w:val="18"/>
  </w:num>
  <w:num w:numId="37">
    <w:abstractNumId w:val="30"/>
  </w:num>
  <w:num w:numId="38">
    <w:abstractNumId w:val="3"/>
  </w:num>
  <w:num w:numId="39">
    <w:abstractNumId w:val="14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1C0"/>
    <w:rsid w:val="0004502C"/>
    <w:rsid w:val="00046226"/>
    <w:rsid w:val="00082F99"/>
    <w:rsid w:val="000904AA"/>
    <w:rsid w:val="000A37E8"/>
    <w:rsid w:val="000B72D9"/>
    <w:rsid w:val="000C562D"/>
    <w:rsid w:val="000D5797"/>
    <w:rsid w:val="001432FD"/>
    <w:rsid w:val="001553A3"/>
    <w:rsid w:val="00163CA6"/>
    <w:rsid w:val="00171443"/>
    <w:rsid w:val="0017273B"/>
    <w:rsid w:val="00175189"/>
    <w:rsid w:val="0017631E"/>
    <w:rsid w:val="00193DC3"/>
    <w:rsid w:val="00196867"/>
    <w:rsid w:val="001B5D91"/>
    <w:rsid w:val="001D3BC8"/>
    <w:rsid w:val="001E6B90"/>
    <w:rsid w:val="001F4D29"/>
    <w:rsid w:val="00203A58"/>
    <w:rsid w:val="00227208"/>
    <w:rsid w:val="002407C1"/>
    <w:rsid w:val="00265CCC"/>
    <w:rsid w:val="0026795F"/>
    <w:rsid w:val="0027487D"/>
    <w:rsid w:val="00287F69"/>
    <w:rsid w:val="00293829"/>
    <w:rsid w:val="002A72AE"/>
    <w:rsid w:val="002B733A"/>
    <w:rsid w:val="002F4915"/>
    <w:rsid w:val="00304069"/>
    <w:rsid w:val="0030535C"/>
    <w:rsid w:val="003468F5"/>
    <w:rsid w:val="00353E7B"/>
    <w:rsid w:val="00365901"/>
    <w:rsid w:val="00396443"/>
    <w:rsid w:val="003B1470"/>
    <w:rsid w:val="003D1BC4"/>
    <w:rsid w:val="003D30E4"/>
    <w:rsid w:val="003E47D3"/>
    <w:rsid w:val="0040481C"/>
    <w:rsid w:val="00417B53"/>
    <w:rsid w:val="004343E9"/>
    <w:rsid w:val="00453D92"/>
    <w:rsid w:val="00483397"/>
    <w:rsid w:val="004B20E0"/>
    <w:rsid w:val="004D089D"/>
    <w:rsid w:val="004E29C7"/>
    <w:rsid w:val="004E638E"/>
    <w:rsid w:val="004F6D32"/>
    <w:rsid w:val="00516848"/>
    <w:rsid w:val="00520DAF"/>
    <w:rsid w:val="005307C9"/>
    <w:rsid w:val="00545106"/>
    <w:rsid w:val="0056788D"/>
    <w:rsid w:val="00567B92"/>
    <w:rsid w:val="00597253"/>
    <w:rsid w:val="005A4652"/>
    <w:rsid w:val="005B22DA"/>
    <w:rsid w:val="005B7D58"/>
    <w:rsid w:val="005C2512"/>
    <w:rsid w:val="005C5B15"/>
    <w:rsid w:val="0060082F"/>
    <w:rsid w:val="00603309"/>
    <w:rsid w:val="00622D7A"/>
    <w:rsid w:val="006326A0"/>
    <w:rsid w:val="00644FE3"/>
    <w:rsid w:val="006A2950"/>
    <w:rsid w:val="006A5952"/>
    <w:rsid w:val="006C1FF8"/>
    <w:rsid w:val="006F0813"/>
    <w:rsid w:val="006F7E46"/>
    <w:rsid w:val="0070189C"/>
    <w:rsid w:val="00705C91"/>
    <w:rsid w:val="00751693"/>
    <w:rsid w:val="0076583E"/>
    <w:rsid w:val="00773C70"/>
    <w:rsid w:val="0078309D"/>
    <w:rsid w:val="007F65A3"/>
    <w:rsid w:val="00807AE6"/>
    <w:rsid w:val="00811AB9"/>
    <w:rsid w:val="00847934"/>
    <w:rsid w:val="00867653"/>
    <w:rsid w:val="008F771F"/>
    <w:rsid w:val="00910100"/>
    <w:rsid w:val="00915A58"/>
    <w:rsid w:val="00922290"/>
    <w:rsid w:val="009227FD"/>
    <w:rsid w:val="009229BF"/>
    <w:rsid w:val="009378FA"/>
    <w:rsid w:val="00937EE2"/>
    <w:rsid w:val="00956DE4"/>
    <w:rsid w:val="00966C71"/>
    <w:rsid w:val="0098460F"/>
    <w:rsid w:val="009D155F"/>
    <w:rsid w:val="009E08FF"/>
    <w:rsid w:val="00A0116B"/>
    <w:rsid w:val="00A1735C"/>
    <w:rsid w:val="00A25094"/>
    <w:rsid w:val="00A410F0"/>
    <w:rsid w:val="00A5374C"/>
    <w:rsid w:val="00A77EEB"/>
    <w:rsid w:val="00A80814"/>
    <w:rsid w:val="00AC705F"/>
    <w:rsid w:val="00AD171D"/>
    <w:rsid w:val="00AD6AD0"/>
    <w:rsid w:val="00AF47E1"/>
    <w:rsid w:val="00B046C1"/>
    <w:rsid w:val="00B23336"/>
    <w:rsid w:val="00B262A1"/>
    <w:rsid w:val="00B55B94"/>
    <w:rsid w:val="00B646D3"/>
    <w:rsid w:val="00B66511"/>
    <w:rsid w:val="00B87608"/>
    <w:rsid w:val="00BA212D"/>
    <w:rsid w:val="00BB359B"/>
    <w:rsid w:val="00BC356C"/>
    <w:rsid w:val="00BD430C"/>
    <w:rsid w:val="00BD5017"/>
    <w:rsid w:val="00BF1D3C"/>
    <w:rsid w:val="00C17E2A"/>
    <w:rsid w:val="00C82CFC"/>
    <w:rsid w:val="00CA2948"/>
    <w:rsid w:val="00CB08CC"/>
    <w:rsid w:val="00CB2D0F"/>
    <w:rsid w:val="00CD6EE5"/>
    <w:rsid w:val="00D27DC3"/>
    <w:rsid w:val="00D3577C"/>
    <w:rsid w:val="00D4297E"/>
    <w:rsid w:val="00D43AC0"/>
    <w:rsid w:val="00D55487"/>
    <w:rsid w:val="00D8019B"/>
    <w:rsid w:val="00D823EA"/>
    <w:rsid w:val="00DA4D81"/>
    <w:rsid w:val="00DB6B55"/>
    <w:rsid w:val="00DC17D5"/>
    <w:rsid w:val="00DD3412"/>
    <w:rsid w:val="00E05C0D"/>
    <w:rsid w:val="00E07205"/>
    <w:rsid w:val="00E2212B"/>
    <w:rsid w:val="00E601B6"/>
    <w:rsid w:val="00E766B4"/>
    <w:rsid w:val="00ED219F"/>
    <w:rsid w:val="00ED37C0"/>
    <w:rsid w:val="00F1179F"/>
    <w:rsid w:val="00F208E3"/>
    <w:rsid w:val="00F235D6"/>
    <w:rsid w:val="00F616CA"/>
    <w:rsid w:val="00F66CE1"/>
    <w:rsid w:val="00FA76BF"/>
    <w:rsid w:val="00FB61C0"/>
    <w:rsid w:val="00FB7263"/>
    <w:rsid w:val="00F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docId w15:val="{7B372C15-B107-4C1D-BAB3-358601B6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7C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7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4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com/academy/lesson/farm-animals-lesson-plan.html" TargetMode="External"/><Relationship Id="rId13" Type="http://schemas.openxmlformats.org/officeDocument/2006/relationships/hyperlink" Target="https://study.com/academy/lesson/farm-animals-lesson-plan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teachervision.com/animals" TargetMode="External"/><Relationship Id="rId17" Type="http://schemas.openxmlformats.org/officeDocument/2006/relationships/hyperlink" Target="https://www.teachervision.com/animal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csb.org/cms/lib8/FL01903687/Centricity/Domain/159/CharEd_HS_Health_alcohol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csb.org/cms/lib8/FL01903687/Centricity/Domain/159/CharEd_HS_Health_alcohol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etterlesson.com/lesson/631713/parts-of-the-plant" TargetMode="External"/><Relationship Id="rId10" Type="http://schemas.openxmlformats.org/officeDocument/2006/relationships/hyperlink" Target="https://betterlesson.com/lesson/631713/parts-of-the-plant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discoveryeducation.com/teachers/free-lesson-plans/animals-around-us.cfm" TargetMode="External"/><Relationship Id="rId14" Type="http://schemas.openxmlformats.org/officeDocument/2006/relationships/hyperlink" Target="http://www.discoveryeducation.com/teachers/free-lesson-plans/animals-around-us.cf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4A008E"/>
    <w:rsid w:val="004D03FC"/>
    <w:rsid w:val="00713551"/>
    <w:rsid w:val="007A5F7F"/>
    <w:rsid w:val="00805105"/>
    <w:rsid w:val="00816166"/>
    <w:rsid w:val="00836926"/>
    <w:rsid w:val="00AB2F7D"/>
    <w:rsid w:val="00AB37F5"/>
    <w:rsid w:val="00C93DC1"/>
    <w:rsid w:val="00CD1E2F"/>
    <w:rsid w:val="00E24665"/>
    <w:rsid w:val="00EA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534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33</cp:revision>
  <dcterms:created xsi:type="dcterms:W3CDTF">2018-09-24T13:04:00Z</dcterms:created>
  <dcterms:modified xsi:type="dcterms:W3CDTF">2018-10-10T04:44:00Z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