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72D6D5E5" w:rsidR="00C17E2A" w:rsidRPr="009260D0" w:rsidRDefault="007303F3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pictograms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2448356" w14:textId="77777777" w:rsidR="002F7EF2" w:rsidRPr="002D6FCB" w:rsidRDefault="00C71B08" w:rsidP="001542ED">
            <w:pPr>
              <w:pStyle w:val="ListParagraph"/>
              <w:numPr>
                <w:ilvl w:val="0"/>
                <w:numId w:val="2"/>
              </w:numPr>
              <w:ind w:left="161" w:hanging="180"/>
              <w:rPr>
                <w:color w:val="595959" w:themeColor="text1" w:themeTint="A6"/>
              </w:rPr>
            </w:pPr>
            <w:r w:rsidRPr="002D6FCB">
              <w:rPr>
                <w:color w:val="595959" w:themeColor="text1" w:themeTint="A6"/>
              </w:rPr>
              <w:t>Definition of pictograms.</w:t>
            </w:r>
          </w:p>
          <w:p w14:paraId="458BD9FD" w14:textId="1BD1BFA5" w:rsidR="00C71B08" w:rsidRDefault="00C71B08" w:rsidP="001542ED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 w:rsidRPr="002D6FCB">
              <w:rPr>
                <w:color w:val="595959" w:themeColor="text1" w:themeTint="A6"/>
              </w:rPr>
              <w:t>Collection of data and interpreting with pictograph.</w:t>
            </w:r>
          </w:p>
        </w:tc>
      </w:tr>
    </w:tbl>
    <w:p w14:paraId="44024CC7" w14:textId="596F3F06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47"/>
                            </w:tblGrid>
                            <w:tr w:rsidR="000A0353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0A0353" w:rsidRDefault="000A035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17BAF489" w:rsidR="000A0353" w:rsidRDefault="000A0353" w:rsidP="00603EC0">
                                  <w:r>
                                    <w:t>- White Board</w:t>
                                  </w:r>
                                </w:p>
                                <w:p w14:paraId="5A7D9619" w14:textId="188A0618" w:rsidR="000A0353" w:rsidRPr="00BF3180" w:rsidRDefault="000A0353" w:rsidP="00603EC0">
                                  <w:r>
                                    <w:t>- Marker</w:t>
                                  </w:r>
                                </w:p>
                                <w:p w14:paraId="09793A98" w14:textId="3095C845" w:rsidR="000A0353" w:rsidRPr="00BF3180" w:rsidRDefault="000A0353" w:rsidP="0094015B"/>
                                <w:p w14:paraId="4AF14C6E" w14:textId="77777777" w:rsidR="000A0353" w:rsidRDefault="000A0353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0A0353" w:rsidRDefault="000A0353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0A0353" w:rsidRDefault="000A0353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0A0353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0A0353" w:rsidRDefault="000A035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51ED326" w14:textId="77777777" w:rsidR="000A0353" w:rsidRDefault="000A0353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https://datavizcatalogue.com/methods/pictogram.html</w:t>
                                    </w:r>
                                  </w:hyperlink>
                                </w:p>
                                <w:p w14:paraId="62EFBB1D" w14:textId="77777777" w:rsidR="000A0353" w:rsidRDefault="000A0353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https://www.mathsisfun.com/data/pictographs.html</w:t>
                                    </w:r>
                                  </w:hyperlink>
                                </w:p>
                                <w:p w14:paraId="473A49D0" w14:textId="77777777" w:rsidR="000A0353" w:rsidRDefault="000A0353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https://www.tes.com/teaching-resource/pictograms-lesson-level-4-6192726</w:t>
                                    </w:r>
                                  </w:hyperlink>
                                </w:p>
                                <w:p w14:paraId="5612F97B" w14:textId="77777777" w:rsidR="000A0353" w:rsidRDefault="006A4F7E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https://www.tes.com/teaching-resource/weeks-lesson-plan-on-tally-bar-and-pictographs-6452197</w:t>
                                    </w:r>
                                  </w:hyperlink>
                                </w:p>
                                <w:p w14:paraId="302B7E59" w14:textId="77777777" w:rsidR="006A4F7E" w:rsidRDefault="00F9518E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</w:rPr>
                                      <w:t>https://www.khanacademy.org/math/pre-algebra/pre-algebra-math-reasoning/pre-algebra-picture-bar-graphs/e/reading_pictographs_2</w:t>
                                    </w:r>
                                  </w:hyperlink>
                                </w:p>
                                <w:p w14:paraId="266D3DBF" w14:textId="3CC03D5A" w:rsidR="00F9518E" w:rsidRDefault="00F9518E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0A0353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0A0353" w:rsidRDefault="000A035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0A0353" w:rsidRDefault="000A0353"/>
                              </w:tc>
                            </w:tr>
                          </w:tbl>
                          <w:p w14:paraId="7C9852EE" w14:textId="77777777" w:rsidR="000A0353" w:rsidRDefault="000A035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47"/>
                      </w:tblGrid>
                      <w:tr w:rsidR="000A0353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0A0353" w:rsidRDefault="000A035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17BAF489" w:rsidR="000A0353" w:rsidRDefault="000A0353" w:rsidP="00603EC0">
                            <w:r>
                              <w:t>- White Board</w:t>
                            </w:r>
                          </w:p>
                          <w:p w14:paraId="5A7D9619" w14:textId="188A0618" w:rsidR="000A0353" w:rsidRPr="00BF3180" w:rsidRDefault="000A0353" w:rsidP="00603EC0">
                            <w:r>
                              <w:t>- Marker</w:t>
                            </w:r>
                          </w:p>
                          <w:p w14:paraId="09793A98" w14:textId="3095C845" w:rsidR="000A0353" w:rsidRPr="00BF3180" w:rsidRDefault="000A0353" w:rsidP="0094015B"/>
                          <w:p w14:paraId="4AF14C6E" w14:textId="77777777" w:rsidR="000A0353" w:rsidRDefault="000A0353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0A0353" w:rsidRDefault="000A0353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0A0353" w:rsidRDefault="000A0353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0A0353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0A0353" w:rsidRDefault="000A035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51ED326" w14:textId="77777777" w:rsidR="000A0353" w:rsidRDefault="000A0353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https://datavizcatalogue.com/methods/pictogram.html</w:t>
                              </w:r>
                            </w:hyperlink>
                          </w:p>
                          <w:p w14:paraId="62EFBB1D" w14:textId="77777777" w:rsidR="000A0353" w:rsidRDefault="000A0353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https://www.mathsisfun.com/data/pictographs.html</w:t>
                              </w:r>
                            </w:hyperlink>
                          </w:p>
                          <w:p w14:paraId="473A49D0" w14:textId="77777777" w:rsidR="000A0353" w:rsidRDefault="000A0353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https://www.tes.com/teaching-resource/pictograms-lesson-level-4-6192726</w:t>
                              </w:r>
                            </w:hyperlink>
                          </w:p>
                          <w:p w14:paraId="5612F97B" w14:textId="77777777" w:rsidR="000A0353" w:rsidRDefault="006A4F7E" w:rsidP="0094015B">
                            <w:pPr>
                              <w:pStyle w:val="ListBullet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https://www.tes.com/teaching-resource/weeks-lesson-plan-on-tally-bar-and-pictographs-6452197</w:t>
                              </w:r>
                            </w:hyperlink>
                          </w:p>
                          <w:p w14:paraId="302B7E59" w14:textId="77777777" w:rsidR="006A4F7E" w:rsidRDefault="00F9518E" w:rsidP="0094015B">
                            <w:pPr>
                              <w:pStyle w:val="ListBullet"/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https://www.khanacademy.org/math/pre-algebra/pre-algebra-math-reasoning/pre-algebra-picture-bar-graphs/e/reading_pictographs_2</w:t>
                              </w:r>
                            </w:hyperlink>
                          </w:p>
                          <w:p w14:paraId="266D3DBF" w14:textId="3CC03D5A" w:rsidR="00F9518E" w:rsidRDefault="00F9518E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0A0353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0A0353" w:rsidRDefault="000A035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0A0353" w:rsidRDefault="000A0353"/>
                        </w:tc>
                      </w:tr>
                    </w:tbl>
                    <w:p w14:paraId="7C9852EE" w14:textId="77777777" w:rsidR="000A0353" w:rsidRDefault="000A0353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972"/>
        <w:gridCol w:w="6"/>
        <w:gridCol w:w="6"/>
        <w:gridCol w:w="6"/>
        <w:gridCol w:w="6"/>
        <w:gridCol w:w="6"/>
        <w:gridCol w:w="4094"/>
        <w:gridCol w:w="6"/>
        <w:gridCol w:w="6"/>
        <w:gridCol w:w="6"/>
        <w:gridCol w:w="6"/>
        <w:gridCol w:w="6"/>
        <w:gridCol w:w="6"/>
        <w:gridCol w:w="6"/>
        <w:gridCol w:w="3660"/>
      </w:tblGrid>
      <w:tr w:rsidR="006C37C4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6C37C4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0D6347E7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B91E23" w:rsidP="001D4D95">
            <w:r>
              <w:t>Students should be able to;</w:t>
            </w:r>
          </w:p>
          <w:p w14:paraId="312FB68E" w14:textId="77777777" w:rsidR="002D5427" w:rsidRPr="00686212" w:rsidRDefault="002D5427" w:rsidP="002D5427">
            <w:pPr>
              <w:pStyle w:val="ListParagraph"/>
              <w:numPr>
                <w:ilvl w:val="0"/>
                <w:numId w:val="33"/>
              </w:numPr>
              <w:ind w:left="180" w:hanging="180"/>
              <w:rPr>
                <w:color w:val="595959" w:themeColor="text1" w:themeTint="A6"/>
              </w:rPr>
            </w:pPr>
            <w:r w:rsidRPr="00686212">
              <w:rPr>
                <w:color w:val="595959" w:themeColor="text1" w:themeTint="A6"/>
              </w:rPr>
              <w:t>Read and create pictographs.</w:t>
            </w:r>
          </w:p>
          <w:p w14:paraId="0E7B3457" w14:textId="77777777" w:rsidR="002D5427" w:rsidRPr="00686212" w:rsidRDefault="002D5427" w:rsidP="002D5427">
            <w:pPr>
              <w:pStyle w:val="ListParagraph"/>
              <w:numPr>
                <w:ilvl w:val="0"/>
                <w:numId w:val="33"/>
              </w:numPr>
              <w:ind w:left="180" w:hanging="180"/>
              <w:rPr>
                <w:color w:val="595959" w:themeColor="text1" w:themeTint="A6"/>
              </w:rPr>
            </w:pPr>
            <w:r w:rsidRPr="00686212">
              <w:rPr>
                <w:color w:val="595959" w:themeColor="text1" w:themeTint="A6"/>
              </w:rPr>
              <w:t>Use a survey to collect data and use a tally chart to record it.</w:t>
            </w:r>
          </w:p>
          <w:p w14:paraId="27939D69" w14:textId="77777777" w:rsidR="002D5427" w:rsidRPr="00686212" w:rsidRDefault="002D5427" w:rsidP="002D5427">
            <w:pPr>
              <w:pStyle w:val="ListParagraph"/>
              <w:numPr>
                <w:ilvl w:val="0"/>
                <w:numId w:val="33"/>
              </w:numPr>
              <w:ind w:left="180" w:hanging="180"/>
              <w:rPr>
                <w:color w:val="595959" w:themeColor="text1" w:themeTint="A6"/>
              </w:rPr>
            </w:pPr>
            <w:r w:rsidRPr="00686212">
              <w:rPr>
                <w:color w:val="595959" w:themeColor="text1" w:themeTint="A6"/>
              </w:rPr>
              <w:t>Organize and share information in a pictograph.</w:t>
            </w:r>
          </w:p>
          <w:p w14:paraId="650A9AA3" w14:textId="77777777" w:rsidR="002D5427" w:rsidRPr="00686212" w:rsidRDefault="002D5427" w:rsidP="002D5427">
            <w:pPr>
              <w:pStyle w:val="ListParagraph"/>
              <w:numPr>
                <w:ilvl w:val="0"/>
                <w:numId w:val="33"/>
              </w:numPr>
              <w:ind w:left="180" w:hanging="180"/>
              <w:rPr>
                <w:color w:val="595959" w:themeColor="text1" w:themeTint="A6"/>
              </w:rPr>
            </w:pPr>
            <w:r w:rsidRPr="00686212">
              <w:rPr>
                <w:color w:val="595959" w:themeColor="text1" w:themeTint="A6"/>
              </w:rPr>
              <w:t>Use a key to understand a pictograph's symbols.</w:t>
            </w:r>
          </w:p>
          <w:p w14:paraId="62DB42B8" w14:textId="77777777" w:rsidR="002D5427" w:rsidRPr="00686212" w:rsidRDefault="002D5427" w:rsidP="002D5427">
            <w:pPr>
              <w:pStyle w:val="ListParagraph"/>
              <w:numPr>
                <w:ilvl w:val="0"/>
                <w:numId w:val="33"/>
              </w:numPr>
              <w:ind w:left="180" w:hanging="180"/>
              <w:rPr>
                <w:color w:val="595959" w:themeColor="text1" w:themeTint="A6"/>
              </w:rPr>
            </w:pPr>
            <w:r w:rsidRPr="00686212">
              <w:rPr>
                <w:color w:val="595959" w:themeColor="text1" w:themeTint="A6"/>
              </w:rPr>
              <w:t>Explore different ways to collect information or opinions and share what they know with a pictograph!</w:t>
            </w:r>
          </w:p>
          <w:p w14:paraId="0951FD2C" w14:textId="77777777" w:rsidR="00B91E23" w:rsidRDefault="00B91E23" w:rsidP="002D5427"/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0D1820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60601EFF" w14:textId="77777777" w:rsidR="008D2AC8" w:rsidRPr="00DA255E" w:rsidRDefault="00112191" w:rsidP="00DA255E">
            <w:pPr>
              <w:pStyle w:val="ListParagraph"/>
              <w:numPr>
                <w:ilvl w:val="0"/>
                <w:numId w:val="32"/>
              </w:numPr>
              <w:ind w:left="158" w:hanging="158"/>
              <w:rPr>
                <w:color w:val="595959" w:themeColor="text1" w:themeTint="A6"/>
              </w:rPr>
            </w:pPr>
            <w:r w:rsidRPr="00DA255E">
              <w:rPr>
                <w:color w:val="595959" w:themeColor="text1" w:themeTint="A6"/>
              </w:rPr>
              <w:t>A pictogram or pictograph represents the frequency of data as pictures or symbols. Each picture or symbol may represen</w:t>
            </w:r>
            <w:r w:rsidR="00DA255E">
              <w:rPr>
                <w:color w:val="595959" w:themeColor="text1" w:themeTint="A6"/>
              </w:rPr>
              <w:t>t one or more units of the data</w:t>
            </w:r>
            <w:r w:rsidR="00B91E23" w:rsidRPr="00DA255E">
              <w:rPr>
                <w:color w:val="595959" w:themeColor="text1" w:themeTint="A6"/>
              </w:rPr>
              <w:t>.</w:t>
            </w:r>
          </w:p>
          <w:p w14:paraId="4FA9A098" w14:textId="35344B30" w:rsidR="00B91E23" w:rsidRPr="00DA255E" w:rsidRDefault="00112191" w:rsidP="00DA255E">
            <w:pPr>
              <w:pStyle w:val="ListParagraph"/>
              <w:numPr>
                <w:ilvl w:val="0"/>
                <w:numId w:val="32"/>
              </w:numPr>
              <w:ind w:left="158" w:hanging="158"/>
              <w:rPr>
                <w:color w:val="595959" w:themeColor="text1" w:themeTint="A6"/>
              </w:rPr>
            </w:pPr>
            <w:r w:rsidRPr="00DA255E">
              <w:rPr>
                <w:color w:val="595959" w:themeColor="text1" w:themeTint="A6"/>
              </w:rPr>
              <w:t>The following table shows the number of computers sold by a company for the months January to March. Construct a pictograph for the table.</w:t>
            </w:r>
          </w:p>
          <w:p w14:paraId="2D6DD77C" w14:textId="77777777" w:rsidR="00112191" w:rsidRDefault="00112191" w:rsidP="00DA255E">
            <w:pPr>
              <w:pStyle w:val="ListParagraph"/>
              <w:numPr>
                <w:ilvl w:val="0"/>
                <w:numId w:val="32"/>
              </w:numPr>
              <w:ind w:hanging="720"/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023"/>
              <w:gridCol w:w="780"/>
              <w:gridCol w:w="871"/>
              <w:gridCol w:w="690"/>
            </w:tblGrid>
            <w:tr w:rsidR="00E55015" w:rsidRPr="00E55015" w14:paraId="6DDDED61" w14:textId="77777777" w:rsidTr="00112191">
              <w:tc>
                <w:tcPr>
                  <w:tcW w:w="791" w:type="dxa"/>
                </w:tcPr>
                <w:p w14:paraId="4954DCEE" w14:textId="6F4B59E4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Month</w:t>
                  </w:r>
                </w:p>
              </w:tc>
              <w:tc>
                <w:tcPr>
                  <w:tcW w:w="791" w:type="dxa"/>
                </w:tcPr>
                <w:p w14:paraId="57AC6788" w14:textId="6EFC0377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January</w:t>
                  </w:r>
                </w:p>
              </w:tc>
              <w:tc>
                <w:tcPr>
                  <w:tcW w:w="791" w:type="dxa"/>
                </w:tcPr>
                <w:p w14:paraId="0C0CBAC7" w14:textId="6C6C1EC4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February</w:t>
                  </w:r>
                </w:p>
              </w:tc>
              <w:tc>
                <w:tcPr>
                  <w:tcW w:w="792" w:type="dxa"/>
                </w:tcPr>
                <w:p w14:paraId="5F662D1F" w14:textId="30F7FC08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March</w:t>
                  </w:r>
                </w:p>
              </w:tc>
            </w:tr>
            <w:tr w:rsidR="00E55015" w:rsidRPr="00E55015" w14:paraId="407040AC" w14:textId="77777777" w:rsidTr="00112191">
              <w:tc>
                <w:tcPr>
                  <w:tcW w:w="791" w:type="dxa"/>
                </w:tcPr>
                <w:p w14:paraId="75E88A63" w14:textId="3E237A05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Number of Computers</w:t>
                  </w:r>
                </w:p>
              </w:tc>
              <w:tc>
                <w:tcPr>
                  <w:tcW w:w="791" w:type="dxa"/>
                </w:tcPr>
                <w:p w14:paraId="7511E462" w14:textId="0FB7BB7A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25</w:t>
                  </w:r>
                </w:p>
              </w:tc>
              <w:tc>
                <w:tcPr>
                  <w:tcW w:w="791" w:type="dxa"/>
                </w:tcPr>
                <w:p w14:paraId="4A737D82" w14:textId="2A8CA7B9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35</w:t>
                  </w:r>
                </w:p>
              </w:tc>
              <w:tc>
                <w:tcPr>
                  <w:tcW w:w="792" w:type="dxa"/>
                </w:tcPr>
                <w:p w14:paraId="4BA2D272" w14:textId="193D0919" w:rsidR="00112191" w:rsidRPr="00E55015" w:rsidRDefault="00112191" w:rsidP="00112191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20</w:t>
                  </w:r>
                </w:p>
              </w:tc>
            </w:tr>
          </w:tbl>
          <w:p w14:paraId="3733FBF9" w14:textId="77777777" w:rsidR="00112191" w:rsidRPr="00E55015" w:rsidRDefault="00112191" w:rsidP="00F22DFF">
            <w:pPr>
              <w:rPr>
                <w:color w:val="595959" w:themeColor="text1" w:themeTint="A6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26"/>
              <w:gridCol w:w="1638"/>
            </w:tblGrid>
            <w:tr w:rsidR="00E55015" w:rsidRPr="00E55015" w14:paraId="564202E3" w14:textId="77777777" w:rsidTr="00F22DFF">
              <w:tc>
                <w:tcPr>
                  <w:tcW w:w="2042" w:type="dxa"/>
                </w:tcPr>
                <w:p w14:paraId="34C5DD31" w14:textId="6FD34C12" w:rsidR="00F22DFF" w:rsidRPr="00E55015" w:rsidRDefault="00F22DFF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January</w:t>
                  </w:r>
                </w:p>
              </w:tc>
              <w:tc>
                <w:tcPr>
                  <w:tcW w:w="2042" w:type="dxa"/>
                </w:tcPr>
                <w:p w14:paraId="25C373E6" w14:textId="3B43BEA9" w:rsidR="00F22DFF" w:rsidRPr="00E55015" w:rsidRDefault="00F22DFF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1D3644A2" wp14:editId="48C7C80B">
                        <wp:extent cx="204281" cy="204281"/>
                        <wp:effectExtent l="0" t="0" r="5715" b="571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ordinateur-13524[1].jp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587" cy="2125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4F5A261D" wp14:editId="382DCD05">
                        <wp:extent cx="201295" cy="201295"/>
                        <wp:effectExtent l="0" t="0" r="825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76A8E2C3" wp14:editId="37DA7E68">
                        <wp:extent cx="201295" cy="201295"/>
                        <wp:effectExtent l="0" t="0" r="8255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</w:t>
                  </w:r>
                  <w:r w:rsidR="0070447B"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55BDEFAC" wp14:editId="47963833">
                        <wp:extent cx="201295" cy="201295"/>
                        <wp:effectExtent l="0" t="0" r="8255" b="825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="0070447B"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3702B86E" wp14:editId="5B60F38C">
                        <wp:extent cx="201295" cy="201295"/>
                        <wp:effectExtent l="0" t="0" r="8255" b="8255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015" w:rsidRPr="00E55015" w14:paraId="4D37B361" w14:textId="77777777" w:rsidTr="00F22DFF">
              <w:tc>
                <w:tcPr>
                  <w:tcW w:w="2042" w:type="dxa"/>
                </w:tcPr>
                <w:p w14:paraId="3D75B17B" w14:textId="2DB71CDD" w:rsidR="00F22DFF" w:rsidRPr="00E55015" w:rsidRDefault="00F22DFF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February</w:t>
                  </w:r>
                </w:p>
              </w:tc>
              <w:tc>
                <w:tcPr>
                  <w:tcW w:w="2042" w:type="dxa"/>
                </w:tcPr>
                <w:p w14:paraId="67268E8D" w14:textId="71000E23" w:rsidR="00F22DFF" w:rsidRPr="00E55015" w:rsidRDefault="0070447B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146826AA" wp14:editId="32B5639B">
                        <wp:extent cx="201295" cy="201295"/>
                        <wp:effectExtent l="0" t="0" r="8255" b="825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1B4CA8C0" wp14:editId="28A77A48">
                        <wp:extent cx="201295" cy="201295"/>
                        <wp:effectExtent l="0" t="0" r="8255" b="825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7D35B966" wp14:editId="176C7B22">
                        <wp:extent cx="201295" cy="201295"/>
                        <wp:effectExtent l="0" t="0" r="8255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5EF4E9B8" wp14:editId="163B5447">
                        <wp:extent cx="201295" cy="201295"/>
                        <wp:effectExtent l="0" t="0" r="8255" b="825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7D345DAD" wp14:editId="7736F7A7">
                        <wp:extent cx="201295" cy="201295"/>
                        <wp:effectExtent l="0" t="0" r="8255" b="825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3F393FB4" wp14:editId="104F5802">
                        <wp:extent cx="201295" cy="201295"/>
                        <wp:effectExtent l="0" t="0" r="8255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2E8D58DC" wp14:editId="49893FDA">
                        <wp:extent cx="201295" cy="201295"/>
                        <wp:effectExtent l="0" t="0" r="8255" b="8255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5015" w:rsidRPr="00E55015" w14:paraId="784F0DDA" w14:textId="77777777" w:rsidTr="00F22DFF">
              <w:tc>
                <w:tcPr>
                  <w:tcW w:w="2042" w:type="dxa"/>
                </w:tcPr>
                <w:p w14:paraId="6CE96940" w14:textId="196EFFCD" w:rsidR="00F22DFF" w:rsidRPr="00E55015" w:rsidRDefault="00F22DFF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color w:val="595959" w:themeColor="text1" w:themeTint="A6"/>
                    </w:rPr>
                    <w:t>March</w:t>
                  </w:r>
                </w:p>
              </w:tc>
              <w:tc>
                <w:tcPr>
                  <w:tcW w:w="2042" w:type="dxa"/>
                </w:tcPr>
                <w:p w14:paraId="5177B45C" w14:textId="17C96DC3" w:rsidR="00F22DFF" w:rsidRPr="00E55015" w:rsidRDefault="0070447B" w:rsidP="00F22DFF">
                  <w:pPr>
                    <w:pStyle w:val="ListParagraph"/>
                    <w:ind w:left="0"/>
                    <w:rPr>
                      <w:color w:val="595959" w:themeColor="text1" w:themeTint="A6"/>
                    </w:rPr>
                  </w:pP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21E9C903" wp14:editId="6FD8DE46">
                        <wp:extent cx="201295" cy="201295"/>
                        <wp:effectExtent l="0" t="0" r="8255" b="825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748094A9" wp14:editId="3EFDA55D">
                        <wp:extent cx="201295" cy="201295"/>
                        <wp:effectExtent l="0" t="0" r="8255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6F461B35" wp14:editId="2045535C">
                        <wp:extent cx="201295" cy="201295"/>
                        <wp:effectExtent l="0" t="0" r="8255" b="825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06EF7" w:rsidRPr="00E55015">
                    <w:rPr>
                      <w:color w:val="595959" w:themeColor="text1" w:themeTint="A6"/>
                    </w:rPr>
                    <w:t xml:space="preserve"> </w:t>
                  </w:r>
                  <w:r w:rsidRPr="00E55015">
                    <w:rPr>
                      <w:noProof/>
                      <w:color w:val="595959" w:themeColor="text1" w:themeTint="A6"/>
                      <w:lang w:eastAsia="en-US"/>
                    </w:rPr>
                    <w:drawing>
                      <wp:inline distT="0" distB="0" distL="0" distR="0" wp14:anchorId="49D76EAF" wp14:editId="0F00D75E">
                        <wp:extent cx="201295" cy="201295"/>
                        <wp:effectExtent l="0" t="0" r="8255" b="8255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295" cy="2012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29BC6A" w14:textId="05AE50C7" w:rsidR="00F22DFF" w:rsidRDefault="00F22DFF" w:rsidP="0070447B">
            <w:pPr>
              <w:pStyle w:val="ListParagraph"/>
            </w:pPr>
          </w:p>
          <w:p w14:paraId="6A82693F" w14:textId="13D9B78F" w:rsidR="00DA255E" w:rsidRPr="00DA255E" w:rsidRDefault="0070447B" w:rsidP="00DA255E">
            <w:pPr>
              <w:pStyle w:val="ListParagraph"/>
              <w:numPr>
                <w:ilvl w:val="0"/>
                <w:numId w:val="32"/>
              </w:numPr>
              <w:ind w:left="158" w:hanging="158"/>
              <w:rPr>
                <w:color w:val="595959" w:themeColor="text1" w:themeTint="A6"/>
              </w:rPr>
            </w:pPr>
            <w:r w:rsidRPr="00DA255E">
              <w:rPr>
                <w:noProof/>
                <w:color w:val="595959" w:themeColor="text1" w:themeTint="A6"/>
                <w:lang w:eastAsia="en-US"/>
              </w:rPr>
              <w:drawing>
                <wp:inline distT="0" distB="0" distL="0" distR="0" wp14:anchorId="62C49C6B" wp14:editId="68F704AD">
                  <wp:extent cx="201295" cy="201295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A255E">
              <w:rPr>
                <w:color w:val="595959" w:themeColor="text1" w:themeTint="A6"/>
              </w:rPr>
              <w:t xml:space="preserve"> </w:t>
            </w:r>
            <w:r w:rsidR="00AB5CE6" w:rsidRPr="00DA255E">
              <w:rPr>
                <w:color w:val="595959" w:themeColor="text1" w:themeTint="A6"/>
              </w:rPr>
              <w:t>Represents</w:t>
            </w:r>
            <w:r w:rsidRPr="00DA255E">
              <w:rPr>
                <w:color w:val="595959" w:themeColor="text1" w:themeTint="A6"/>
              </w:rPr>
              <w:t xml:space="preserve"> 5 computers</w:t>
            </w:r>
            <w:r w:rsidR="00DA255E" w:rsidRPr="00DA255E">
              <w:rPr>
                <w:color w:val="595959" w:themeColor="text1" w:themeTint="A6"/>
              </w:rPr>
              <w:t>.</w:t>
            </w:r>
          </w:p>
          <w:p w14:paraId="4B201637" w14:textId="77777777" w:rsidR="00DA255E" w:rsidRDefault="00DA255E" w:rsidP="00DA255E"/>
          <w:p w14:paraId="6E1F013E" w14:textId="2375F23F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A8342CF" w14:textId="28CEFC14" w:rsidR="008D2AC8" w:rsidRPr="00031953" w:rsidRDefault="008D2AC8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14:paraId="20304DC5" w14:textId="1C2F449C" w:rsidR="008D2AC8" w:rsidRDefault="00AB5CE6" w:rsidP="00697273">
            <w:pPr>
              <w:pStyle w:val="Heading2"/>
              <w:numPr>
                <w:ilvl w:val="0"/>
                <w:numId w:val="34"/>
              </w:numPr>
              <w:ind w:left="248" w:hanging="248"/>
              <w:rPr>
                <w:rFonts w:asciiTheme="minorHAnsi" w:hAnsiTheme="minorHAnsi"/>
                <w:color w:val="595959" w:themeColor="text1" w:themeTint="A6"/>
              </w:rPr>
            </w:pPr>
            <w:r w:rsidRPr="00AB5CE6">
              <w:rPr>
                <w:rFonts w:asciiTheme="minorHAnsi" w:hAnsiTheme="minorHAnsi"/>
                <w:color w:val="595959" w:themeColor="text1" w:themeTint="A6"/>
              </w:rPr>
              <w:t>The following pictograph shows the number of students using the various types of transport to go to school.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6"/>
              <w:gridCol w:w="1668"/>
            </w:tblGrid>
            <w:tr w:rsidR="00EA3D89" w14:paraId="5CED8CEC" w14:textId="77777777" w:rsidTr="00EA3D89">
              <w:tc>
                <w:tcPr>
                  <w:tcW w:w="2042" w:type="dxa"/>
                </w:tcPr>
                <w:p w14:paraId="4F3E6BF0" w14:textId="57CD6732" w:rsidR="00EA3D89" w:rsidRDefault="00EA3D89" w:rsidP="00697273">
                  <w:pPr>
                    <w:pStyle w:val="ListParagraph"/>
                    <w:ind w:left="248" w:hanging="248"/>
                  </w:pPr>
                  <w:r w:rsidRPr="00EA3D89">
                    <w:rPr>
                      <w:color w:val="1F60BF" w:themeColor="accent3"/>
                    </w:rPr>
                    <w:t>Walking</w:t>
                  </w:r>
                </w:p>
              </w:tc>
              <w:tc>
                <w:tcPr>
                  <w:tcW w:w="2042" w:type="dxa"/>
                </w:tcPr>
                <w:p w14:paraId="28BFB0C7" w14:textId="77777777" w:rsidR="00EA3D89" w:rsidRDefault="00EA3D89" w:rsidP="00697273">
                  <w:pPr>
                    <w:pStyle w:val="ListParagraph"/>
                    <w:ind w:left="248" w:hanging="248"/>
                  </w:pPr>
                </w:p>
              </w:tc>
            </w:tr>
            <w:tr w:rsidR="00EA3D89" w14:paraId="734E3F1A" w14:textId="77777777" w:rsidTr="00EA3D89">
              <w:tc>
                <w:tcPr>
                  <w:tcW w:w="2042" w:type="dxa"/>
                </w:tcPr>
                <w:p w14:paraId="20441047" w14:textId="6C12F3DE" w:rsidR="00EA3D89" w:rsidRDefault="00EA3D89" w:rsidP="00697273">
                  <w:pPr>
                    <w:pStyle w:val="ListParagraph"/>
                    <w:ind w:left="248" w:hanging="248"/>
                  </w:pPr>
                  <w:r w:rsidRPr="00EA3D89">
                    <w:rPr>
                      <w:color w:val="FF0000"/>
                    </w:rPr>
                    <w:t>Bus</w:t>
                  </w:r>
                </w:p>
              </w:tc>
              <w:tc>
                <w:tcPr>
                  <w:tcW w:w="2042" w:type="dxa"/>
                </w:tcPr>
                <w:p w14:paraId="6E3145C3" w14:textId="51014197" w:rsidR="00EA3D89" w:rsidRDefault="00EA3D89" w:rsidP="00697273">
                  <w:pPr>
                    <w:pStyle w:val="ListParagraph"/>
                    <w:ind w:left="248" w:hanging="248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5CA2307" wp14:editId="6112645D">
                        <wp:extent cx="153211" cy="204281"/>
                        <wp:effectExtent l="0" t="0" r="0" b="5715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277229F" wp14:editId="1F7801C2">
                        <wp:extent cx="153211" cy="204281"/>
                        <wp:effectExtent l="0" t="0" r="0" b="571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7B75CEE" wp14:editId="6074E356">
                        <wp:extent cx="153211" cy="204281"/>
                        <wp:effectExtent l="0" t="0" r="0" b="571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83E2E66" wp14:editId="4486D226">
                        <wp:extent cx="153211" cy="204281"/>
                        <wp:effectExtent l="0" t="0" r="0" b="571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D89" w14:paraId="5861D1F9" w14:textId="77777777" w:rsidTr="00EA3D89">
              <w:tc>
                <w:tcPr>
                  <w:tcW w:w="2042" w:type="dxa"/>
                </w:tcPr>
                <w:p w14:paraId="1BD7ACA1" w14:textId="236DB68D" w:rsidR="00EA3D89" w:rsidRDefault="00EA3D89" w:rsidP="00697273">
                  <w:pPr>
                    <w:pStyle w:val="ListParagraph"/>
                    <w:ind w:left="248" w:hanging="248"/>
                  </w:pPr>
                  <w:r w:rsidRPr="00EA3D89">
                    <w:rPr>
                      <w:color w:val="9D4115" w:themeColor="text2" w:themeTint="BF"/>
                    </w:rPr>
                    <w:t>Bicycle</w:t>
                  </w:r>
                </w:p>
              </w:tc>
              <w:tc>
                <w:tcPr>
                  <w:tcW w:w="2042" w:type="dxa"/>
                </w:tcPr>
                <w:p w14:paraId="3C064A6B" w14:textId="502E8D2F" w:rsidR="00EA3D89" w:rsidRDefault="00EA3D89" w:rsidP="00697273">
                  <w:pPr>
                    <w:pStyle w:val="ListParagraph"/>
                    <w:ind w:left="248" w:hanging="248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2DD7554" wp14:editId="14EB03F1">
                        <wp:extent cx="153211" cy="204281"/>
                        <wp:effectExtent l="0" t="0" r="0" b="571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4EB3166" wp14:editId="6DD2CA0D">
                        <wp:extent cx="153211" cy="204281"/>
                        <wp:effectExtent l="0" t="0" r="0" b="571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D89" w14:paraId="6389B70B" w14:textId="77777777" w:rsidTr="00EA3D89">
              <w:tc>
                <w:tcPr>
                  <w:tcW w:w="2042" w:type="dxa"/>
                </w:tcPr>
                <w:p w14:paraId="3BC114E6" w14:textId="38160565" w:rsidR="00EA3D89" w:rsidRDefault="00EA3D89" w:rsidP="00697273">
                  <w:pPr>
                    <w:pStyle w:val="ListParagraph"/>
                    <w:ind w:left="248" w:hanging="248"/>
                  </w:pPr>
                  <w:r w:rsidRPr="00EA3D89">
                    <w:rPr>
                      <w:color w:val="00B050"/>
                    </w:rPr>
                    <w:t>Car</w:t>
                  </w:r>
                </w:p>
              </w:tc>
              <w:tc>
                <w:tcPr>
                  <w:tcW w:w="2042" w:type="dxa"/>
                </w:tcPr>
                <w:p w14:paraId="794B946B" w14:textId="003D1E51" w:rsidR="00EA3D89" w:rsidRDefault="00EA3D89" w:rsidP="00697273">
                  <w:pPr>
                    <w:pStyle w:val="ListParagraph"/>
                    <w:ind w:left="248" w:hanging="248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7504121" wp14:editId="4CDF678E">
                        <wp:extent cx="153211" cy="204281"/>
                        <wp:effectExtent l="0" t="0" r="0" b="571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38D92C76" wp14:editId="7E8B7FFB">
                        <wp:extent cx="153211" cy="204281"/>
                        <wp:effectExtent l="0" t="0" r="0" b="5715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93E5BB5" wp14:editId="18510C58">
                        <wp:extent cx="153211" cy="204281"/>
                        <wp:effectExtent l="0" t="0" r="0" b="571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D98330C" wp14:editId="62EB27F4">
                        <wp:extent cx="153211" cy="204281"/>
                        <wp:effectExtent l="0" t="0" r="0" b="5715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43C0AC58" wp14:editId="51A0782C">
                        <wp:extent cx="153211" cy="204281"/>
                        <wp:effectExtent l="0" t="0" r="0" b="5715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Djcv[1].pn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555" cy="2154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1E99815" w14:textId="1FF4AE78" w:rsidR="00AB5CE6" w:rsidRDefault="00EA3D89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rPr>
                <w:noProof/>
                <w:lang w:eastAsia="en-US"/>
              </w:rPr>
              <w:drawing>
                <wp:inline distT="0" distB="0" distL="0" distR="0" wp14:anchorId="48B39942" wp14:editId="2D0B513E">
                  <wp:extent cx="153211" cy="204281"/>
                  <wp:effectExtent l="0" t="0" r="0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Djcv[1]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5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Represents 4 students</w:t>
            </w:r>
          </w:p>
          <w:p w14:paraId="3B8917AA" w14:textId="77777777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How many students go to school by car?</w:t>
            </w:r>
          </w:p>
          <w:p w14:paraId="43737AE3" w14:textId="77777777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If the total number of students represented in the survey is 56, how many symbols must be drawn for the students walking to school?</w:t>
            </w:r>
          </w:p>
          <w:p w14:paraId="40A52271" w14:textId="4B209968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What is the percentage of students who cycle to school?</w:t>
            </w:r>
          </w:p>
          <w:p w14:paraId="51027E8D" w14:textId="77777777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Solution</w:t>
            </w:r>
          </w:p>
          <w:p w14:paraId="7639CDC2" w14:textId="2766CB89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Students who go by car = 20 students.</w:t>
            </w:r>
          </w:p>
          <w:p w14:paraId="2D0C643F" w14:textId="65B0A0F1" w:rsidR="00675C82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>56 students should be represented by 56 ÷ 4 = 14 symbols.</w:t>
            </w:r>
          </w:p>
          <w:p w14:paraId="57385F17" w14:textId="55A3B85A" w:rsidR="00675C82" w:rsidRDefault="00675C82" w:rsidP="00697273">
            <w:pPr>
              <w:pStyle w:val="ListParagraph"/>
              <w:ind w:left="248"/>
            </w:pPr>
            <w:r>
              <w:t>There are already 11 symbols on the table.</w:t>
            </w:r>
          </w:p>
          <w:p w14:paraId="567CD113" w14:textId="7F0655EB" w:rsidR="00675C82" w:rsidRDefault="00675C82" w:rsidP="00697273">
            <w:pPr>
              <w:pStyle w:val="ListParagraph"/>
              <w:ind w:left="248"/>
            </w:pPr>
            <w:r>
              <w:t>So, the number of symbols to be added for ‘Walking’ is 14 – 11 = 3</w:t>
            </w:r>
          </w:p>
          <w:p w14:paraId="045B318B" w14:textId="3D8A1FBE" w:rsidR="007348A8" w:rsidRPr="00AB5CE6" w:rsidRDefault="00675C82" w:rsidP="00697273">
            <w:pPr>
              <w:pStyle w:val="ListParagraph"/>
              <w:numPr>
                <w:ilvl w:val="0"/>
                <w:numId w:val="34"/>
              </w:numPr>
              <w:ind w:left="248" w:hanging="248"/>
            </w:pPr>
            <w:r>
              <w:t xml:space="preserve">Percentage of students who cycle = (8/56) × 100% = </w:t>
            </w:r>
            <w:r w:rsidR="007348A8">
              <w:t>14.29%</w:t>
            </w:r>
          </w:p>
          <w:p w14:paraId="21AEAA01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149C02CB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3E7E8145" w14:textId="77777777" w:rsidR="008D2AC8" w:rsidRDefault="008D2AC8" w:rsidP="004D2F47">
            <w:pPr>
              <w:pStyle w:val="Heading2"/>
              <w:rPr>
                <w:b/>
              </w:rPr>
            </w:pPr>
          </w:p>
          <w:p w14:paraId="0F084D60" w14:textId="7DC3F336" w:rsidR="008D2AC8" w:rsidRPr="004D2F47" w:rsidRDefault="008D2AC8" w:rsidP="004D2F47">
            <w:pPr>
              <w:pStyle w:val="Heading2"/>
              <w:rPr>
                <w:b/>
              </w:rPr>
            </w:pPr>
          </w:p>
          <w:p w14:paraId="7B405209" w14:textId="77777777" w:rsidR="008D2AC8" w:rsidRDefault="008D2AC8" w:rsidP="00CD4D2B">
            <w:pPr>
              <w:rPr>
                <w:b/>
              </w:rPr>
            </w:pPr>
          </w:p>
          <w:p w14:paraId="2DF5F3F7" w14:textId="77777777" w:rsidR="008D2AC8" w:rsidRDefault="008D2AC8" w:rsidP="00CD4D2B">
            <w:pPr>
              <w:rPr>
                <w:b/>
              </w:rPr>
            </w:pPr>
          </w:p>
          <w:p w14:paraId="08816D2B" w14:textId="77777777" w:rsidR="008D2AC8" w:rsidRDefault="008D2AC8" w:rsidP="00CD4D2B">
            <w:pPr>
              <w:rPr>
                <w:b/>
              </w:rPr>
            </w:pPr>
          </w:p>
          <w:p w14:paraId="017FC052" w14:textId="77777777" w:rsidR="008D2AC8" w:rsidRDefault="008D2AC8" w:rsidP="00CD4D2B">
            <w:pPr>
              <w:rPr>
                <w:b/>
              </w:rPr>
            </w:pPr>
          </w:p>
          <w:p w14:paraId="6CC78EF4" w14:textId="4BB29118" w:rsidR="008D2AC8" w:rsidRPr="00994216" w:rsidRDefault="008D2AC8" w:rsidP="004F7678"/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1E1B92B8" w14:textId="77777777" w:rsidR="0008558D" w:rsidRPr="0008558D" w:rsidRDefault="0008558D" w:rsidP="0008558D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558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Create a survey together about students’ favorite fruit. Come up with a question together and have students take the survey.</w:t>
            </w:r>
          </w:p>
          <w:p w14:paraId="4DF33007" w14:textId="77777777" w:rsidR="0008558D" w:rsidRPr="0008558D" w:rsidRDefault="0008558D" w:rsidP="0008558D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558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Record their answers on the board using a tally chart. You may want students to come up to the board and record their choice on the tally chart themselves.</w:t>
            </w:r>
          </w:p>
          <w:p w14:paraId="03BC6555" w14:textId="77777777" w:rsidR="0008558D" w:rsidRPr="0008558D" w:rsidRDefault="0008558D" w:rsidP="0008558D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558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Be sure to instruct them to mark every fifth tally mark across the other four. Then use the data in the tally chart to create a pictograph.</w:t>
            </w:r>
          </w:p>
          <w:p w14:paraId="5A718355" w14:textId="77777777" w:rsidR="0008558D" w:rsidRPr="0008558D" w:rsidRDefault="0008558D" w:rsidP="0008558D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08558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To challenge students, have each symbol in the graph stand for more than one vote, such as two or three.</w:t>
            </w:r>
          </w:p>
          <w:p w14:paraId="47DA5C2F" w14:textId="19B99A24" w:rsidR="008D2AC8" w:rsidRPr="00983CA0" w:rsidRDefault="0008558D" w:rsidP="0008558D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08558D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Display the pictograph in the classroom. If possible, serve the fruit that gets the most votes</w:t>
            </w:r>
            <w:r w:rsidRPr="0008558D">
              <w:rPr>
                <w:rFonts w:asciiTheme="minorHAnsi" w:hAnsiTheme="minorHAnsi"/>
                <w:b w:val="0"/>
                <w:sz w:val="18"/>
                <w:szCs w:val="18"/>
              </w:rPr>
              <w:t>.</w:t>
            </w:r>
          </w:p>
          <w:p w14:paraId="297D743C" w14:textId="77777777" w:rsidR="008D2AC8" w:rsidRDefault="008D2AC8" w:rsidP="001D0D3A">
            <w:pPr>
              <w:pStyle w:val="Heading1"/>
            </w:pPr>
          </w:p>
          <w:p w14:paraId="69FADDBC" w14:textId="77777777" w:rsidR="008D2AC8" w:rsidRDefault="008D2AC8" w:rsidP="001D0D3A">
            <w:pPr>
              <w:pStyle w:val="Heading1"/>
            </w:pPr>
          </w:p>
          <w:p w14:paraId="623692C2" w14:textId="77777777" w:rsidR="008D2AC8" w:rsidRDefault="008D2AC8" w:rsidP="001D0D3A">
            <w:pPr>
              <w:pStyle w:val="Heading1"/>
            </w:pPr>
          </w:p>
          <w:p w14:paraId="0A6DEB87" w14:textId="77777777" w:rsidR="008D2AC8" w:rsidRDefault="008D2AC8" w:rsidP="001D0D3A">
            <w:pPr>
              <w:pStyle w:val="Heading1"/>
            </w:pPr>
          </w:p>
          <w:p w14:paraId="64D41BC6" w14:textId="77777777" w:rsidR="008D2AC8" w:rsidRDefault="008D2AC8" w:rsidP="001D0D3A">
            <w:pPr>
              <w:pStyle w:val="Heading1"/>
            </w:pPr>
          </w:p>
          <w:p w14:paraId="36397D09" w14:textId="77777777" w:rsidR="008D2AC8" w:rsidRDefault="008D2AC8" w:rsidP="001D0D3A">
            <w:pPr>
              <w:pStyle w:val="Heading1"/>
            </w:pPr>
          </w:p>
          <w:p w14:paraId="4E4C7CFA" w14:textId="77777777" w:rsidR="008D2AC8" w:rsidRDefault="008D2AC8" w:rsidP="001D0D3A">
            <w:pPr>
              <w:pStyle w:val="Heading1"/>
            </w:pPr>
          </w:p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lastRenderedPageBreak/>
              <w:t>Guided Practice</w:t>
            </w:r>
          </w:p>
          <w:p w14:paraId="74244BF1" w14:textId="2DBF474B" w:rsidR="008D2AC8" w:rsidRPr="004D2F47" w:rsidRDefault="00EB7A84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4D2F47">
              <w:rPr>
                <w:b/>
              </w:rPr>
              <w:t>: 20mins</w:t>
            </w:r>
          </w:p>
          <w:p w14:paraId="6C9DC2E9" w14:textId="77777777" w:rsidR="002D6FCB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Mrs. French and Mr. Miskey are planning a party for their classes. The students are asked to vote for their favorite ice cream flavor.</w:t>
            </w:r>
          </w:p>
          <w:p w14:paraId="7F840C8E" w14:textId="19EA4B09" w:rsidR="008D2AC8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The list below are the results.</w:t>
            </w:r>
          </w:p>
          <w:p w14:paraId="4C4D618D" w14:textId="6ED04A7A" w:rsidR="002D6FCB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Chocolate – 8</w:t>
            </w:r>
          </w:p>
          <w:p w14:paraId="4AF004E3" w14:textId="45004A2D" w:rsidR="002D6FCB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Vanilla – 7</w:t>
            </w:r>
          </w:p>
          <w:p w14:paraId="30819B33" w14:textId="7E618565" w:rsidR="002D6FCB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Chocolate chip – 13</w:t>
            </w:r>
          </w:p>
          <w:p w14:paraId="0102B66B" w14:textId="079C1E09" w:rsidR="002D6FCB" w:rsidRDefault="002D6FCB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Cookie D</w:t>
            </w:r>
            <w:r w:rsidR="006C37C4">
              <w:rPr>
                <w:color w:val="595959" w:themeColor="text1" w:themeTint="A6"/>
              </w:rPr>
              <w:t>ough – 8</w:t>
            </w:r>
          </w:p>
          <w:p w14:paraId="79D785A4" w14:textId="020FBF61" w:rsidR="006C37C4" w:rsidRDefault="006C37C4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Strawberry – 5</w:t>
            </w:r>
          </w:p>
          <w:p w14:paraId="4F1BA923" w14:textId="22A89D4D" w:rsidR="006C37C4" w:rsidRDefault="006C37C4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Tell students to use the information to make a pictograph and answer the following questions.</w:t>
            </w:r>
          </w:p>
          <w:p w14:paraId="39A7513D" w14:textId="006F5257" w:rsidR="006C37C4" w:rsidRDefault="006C37C4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Key: </w:t>
            </w:r>
            <w:r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49B68B6D" wp14:editId="2570CC02">
                  <wp:extent cx="291830" cy="29183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160_F_174908355_8kbJtP3ASUu8m6VVBZ1lbjLDlpAUTQfR[1]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87" cy="327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95959" w:themeColor="text1" w:themeTint="A6"/>
              </w:rPr>
              <w:t>= 2 votes</w:t>
            </w:r>
          </w:p>
          <w:p w14:paraId="7B904D71" w14:textId="4F6BD91F" w:rsidR="006C37C4" w:rsidRDefault="006638C6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What two flavors did the students like the least?</w:t>
            </w:r>
          </w:p>
          <w:p w14:paraId="3BCECE3F" w14:textId="745E9871" w:rsidR="006638C6" w:rsidRDefault="006638C6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How many students voted for either cookie, dough or strawberry?</w:t>
            </w:r>
          </w:p>
          <w:p w14:paraId="6C0B174A" w14:textId="75FD64B4" w:rsidR="006638C6" w:rsidRDefault="006638C6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How many students voted for chocolate chip than vanilla?</w:t>
            </w:r>
          </w:p>
          <w:p w14:paraId="18D2C107" w14:textId="0188F0E7" w:rsidR="006638C6" w:rsidRPr="006C37C4" w:rsidRDefault="006638C6" w:rsidP="00392CA5">
            <w:pPr>
              <w:pStyle w:val="ListParagraph"/>
              <w:numPr>
                <w:ilvl w:val="0"/>
                <w:numId w:val="37"/>
              </w:numPr>
              <w:ind w:left="252" w:hanging="25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How many votes were there in all?</w:t>
            </w: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172C762A" w14:textId="77777777" w:rsidR="008D2AC8" w:rsidRDefault="008D2AC8" w:rsidP="00CD4D2B">
            <w:pPr>
              <w:rPr>
                <w:b/>
              </w:rPr>
            </w:pPr>
          </w:p>
          <w:p w14:paraId="56B68BC1" w14:textId="77777777" w:rsidR="008D2AC8" w:rsidRPr="000529DC" w:rsidRDefault="008D2AC8" w:rsidP="00971415"/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6C37C4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96B631" w14:textId="4C77432D" w:rsidR="008D2AC8" w:rsidRDefault="004F7678" w:rsidP="004F7678">
            <w:pPr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309E8594" w14:textId="77777777" w:rsidR="007E1D4D" w:rsidRDefault="007E1D4D" w:rsidP="006D67B0">
            <w:pPr>
              <w:pStyle w:val="ListParagraph"/>
              <w:numPr>
                <w:ilvl w:val="0"/>
                <w:numId w:val="40"/>
              </w:numPr>
              <w:ind w:left="180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Allow volunteers to show the class how to interpret data.</w:t>
            </w:r>
          </w:p>
          <w:p w14:paraId="42B08F4E" w14:textId="1658E8F8" w:rsidR="007E1D4D" w:rsidRPr="007E1D4D" w:rsidRDefault="007E1D4D" w:rsidP="006D67B0">
            <w:pPr>
              <w:pStyle w:val="ListParagraph"/>
              <w:numPr>
                <w:ilvl w:val="0"/>
                <w:numId w:val="40"/>
              </w:numPr>
              <w:ind w:left="180" w:hanging="18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Review with the whole class to be sure that they understand well.</w:t>
            </w: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9DDC5BE" w:rsidR="008D2AC8" w:rsidRDefault="004F7678" w:rsidP="00D914D8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0D1820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27488C72" w14:textId="22B6D037" w:rsidR="007E1D4D" w:rsidRPr="007E1D4D" w:rsidRDefault="006D67B0" w:rsidP="007E1D4D">
            <w:pPr>
              <w:pStyle w:val="ListParagraph"/>
              <w:numPr>
                <w:ilvl w:val="0"/>
                <w:numId w:val="39"/>
              </w:num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Make sure student understand what a pictogram is and how to use a key to understand pictographs’ symbol</w:t>
            </w:r>
            <w:r w:rsidR="00BC050E">
              <w:rPr>
                <w:color w:val="595959" w:themeColor="text1" w:themeTint="A6"/>
              </w:rPr>
              <w:t>.</w:t>
            </w:r>
            <w:bookmarkStart w:id="0" w:name="_GoBack"/>
            <w:bookmarkEnd w:id="0"/>
          </w:p>
          <w:p w14:paraId="7E793B58" w14:textId="5EBE2124" w:rsidR="008D2AC8" w:rsidRPr="006B19E5" w:rsidRDefault="008D2AC8" w:rsidP="006B19E5">
            <w:pPr>
              <w:rPr>
                <w:b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5BACE16" w14:textId="77777777" w:rsidR="008D2AC8" w:rsidRDefault="004F7678" w:rsidP="00EB2FF3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0D1820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062741A8" w14:textId="77777777" w:rsidR="004F7678" w:rsidRDefault="004F7678" w:rsidP="00EB2FF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Assess if students can;</w:t>
            </w:r>
          </w:p>
          <w:p w14:paraId="290231E8" w14:textId="57F5D7D9" w:rsidR="004F7678" w:rsidRPr="004F7678" w:rsidRDefault="004F7678" w:rsidP="007E1D4D">
            <w:pPr>
              <w:pStyle w:val="ListParagraph"/>
              <w:numPr>
                <w:ilvl w:val="0"/>
                <w:numId w:val="38"/>
              </w:numPr>
              <w:ind w:left="162" w:hanging="16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Interpret data with a pictograph correctly.</w:t>
            </w:r>
          </w:p>
        </w:tc>
      </w:tr>
      <w:tr w:rsidR="006C37C4" w14:paraId="2739C41C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5FD9E46" w14:textId="2B0E8AB2" w:rsidR="000D1820" w:rsidRPr="004D2F47" w:rsidRDefault="000D1820" w:rsidP="000D1820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9A6993D" w14:textId="7F5870B0" w:rsidR="008D2AC8" w:rsidRPr="001F4D29" w:rsidRDefault="008D2AC8" w:rsidP="000D1820"/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1BC5784" w:rsidR="008D2AC8" w:rsidRPr="000D1820" w:rsidRDefault="008D2AC8" w:rsidP="002F491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34DB0306" w:rsidR="008D2AC8" w:rsidRDefault="008D2AC8"/>
        </w:tc>
      </w:tr>
      <w:tr w:rsidR="006C37C4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6C37C4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530787BD" w:rsidR="008D2AC8" w:rsidRPr="00EA5BCA" w:rsidRDefault="008D2AC8" w:rsidP="004F7678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03F19" w14:textId="77777777" w:rsidR="00495593" w:rsidRDefault="00495593">
      <w:pPr>
        <w:spacing w:before="0" w:after="0" w:line="240" w:lineRule="auto"/>
      </w:pPr>
      <w:r>
        <w:separator/>
      </w:r>
    </w:p>
  </w:endnote>
  <w:endnote w:type="continuationSeparator" w:id="0">
    <w:p w14:paraId="208826E3" w14:textId="77777777" w:rsidR="00495593" w:rsidRDefault="004955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0A0353" w:rsidRDefault="000A035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C05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1E3375" w14:textId="77777777" w:rsidR="00495593" w:rsidRDefault="00495593">
      <w:pPr>
        <w:spacing w:before="0" w:after="0" w:line="240" w:lineRule="auto"/>
      </w:pPr>
      <w:r>
        <w:separator/>
      </w:r>
    </w:p>
  </w:footnote>
  <w:footnote w:type="continuationSeparator" w:id="0">
    <w:p w14:paraId="74889819" w14:textId="77777777" w:rsidR="00495593" w:rsidRDefault="0049559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0A0353" w:rsidRDefault="000A035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50.15pt;height:105.7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1EB4C43"/>
    <w:multiLevelType w:val="hybridMultilevel"/>
    <w:tmpl w:val="5C9A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F7008"/>
    <w:multiLevelType w:val="hybridMultilevel"/>
    <w:tmpl w:val="F0082CCA"/>
    <w:lvl w:ilvl="0" w:tplc="D0DE51B6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A56FD"/>
    <w:multiLevelType w:val="hybridMultilevel"/>
    <w:tmpl w:val="464E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E72DFA"/>
    <w:multiLevelType w:val="hybridMultilevel"/>
    <w:tmpl w:val="E4ECB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2B563D30"/>
    <w:multiLevelType w:val="hybridMultilevel"/>
    <w:tmpl w:val="44027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2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F74AFF"/>
    <w:multiLevelType w:val="hybridMultilevel"/>
    <w:tmpl w:val="12FC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F4B7B"/>
    <w:multiLevelType w:val="hybridMultilevel"/>
    <w:tmpl w:val="1144B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6714EB"/>
    <w:multiLevelType w:val="hybridMultilevel"/>
    <w:tmpl w:val="143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C317F"/>
    <w:multiLevelType w:val="hybridMultilevel"/>
    <w:tmpl w:val="6C36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BE0C50"/>
    <w:multiLevelType w:val="hybridMultilevel"/>
    <w:tmpl w:val="A186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8"/>
  </w:num>
  <w:num w:numId="3">
    <w:abstractNumId w:val="22"/>
  </w:num>
  <w:num w:numId="4">
    <w:abstractNumId w:val="33"/>
  </w:num>
  <w:num w:numId="5">
    <w:abstractNumId w:val="28"/>
  </w:num>
  <w:num w:numId="6">
    <w:abstractNumId w:val="4"/>
  </w:num>
  <w:num w:numId="7">
    <w:abstractNumId w:val="13"/>
  </w:num>
  <w:num w:numId="8">
    <w:abstractNumId w:val="8"/>
  </w:num>
  <w:num w:numId="9">
    <w:abstractNumId w:val="14"/>
  </w:num>
  <w:num w:numId="10">
    <w:abstractNumId w:val="19"/>
  </w:num>
  <w:num w:numId="11">
    <w:abstractNumId w:val="18"/>
  </w:num>
  <w:num w:numId="12">
    <w:abstractNumId w:val="20"/>
  </w:num>
  <w:num w:numId="13">
    <w:abstractNumId w:val="32"/>
  </w:num>
  <w:num w:numId="14">
    <w:abstractNumId w:val="12"/>
  </w:num>
  <w:num w:numId="15">
    <w:abstractNumId w:val="35"/>
  </w:num>
  <w:num w:numId="16">
    <w:abstractNumId w:val="21"/>
  </w:num>
  <w:num w:numId="17">
    <w:abstractNumId w:val="30"/>
  </w:num>
  <w:num w:numId="18">
    <w:abstractNumId w:val="7"/>
  </w:num>
  <w:num w:numId="19">
    <w:abstractNumId w:val="3"/>
  </w:num>
  <w:num w:numId="20">
    <w:abstractNumId w:val="5"/>
  </w:num>
  <w:num w:numId="21">
    <w:abstractNumId w:val="10"/>
  </w:num>
  <w:num w:numId="22">
    <w:abstractNumId w:val="24"/>
  </w:num>
  <w:num w:numId="23">
    <w:abstractNumId w:val="34"/>
  </w:num>
  <w:num w:numId="24">
    <w:abstractNumId w:val="36"/>
  </w:num>
  <w:num w:numId="25">
    <w:abstractNumId w:val="16"/>
  </w:num>
  <w:num w:numId="26">
    <w:abstractNumId w:val="27"/>
  </w:num>
  <w:num w:numId="27">
    <w:abstractNumId w:val="6"/>
  </w:num>
  <w:num w:numId="28">
    <w:abstractNumId w:val="25"/>
  </w:num>
  <w:num w:numId="29">
    <w:abstractNumId w:val="9"/>
  </w:num>
  <w:num w:numId="30">
    <w:abstractNumId w:val="29"/>
  </w:num>
  <w:num w:numId="31">
    <w:abstractNumId w:val="2"/>
  </w:num>
  <w:num w:numId="32">
    <w:abstractNumId w:val="39"/>
  </w:num>
  <w:num w:numId="33">
    <w:abstractNumId w:val="23"/>
  </w:num>
  <w:num w:numId="34">
    <w:abstractNumId w:val="31"/>
  </w:num>
  <w:num w:numId="35">
    <w:abstractNumId w:val="17"/>
  </w:num>
  <w:num w:numId="36">
    <w:abstractNumId w:val="1"/>
  </w:num>
  <w:num w:numId="37">
    <w:abstractNumId w:val="15"/>
  </w:num>
  <w:num w:numId="38">
    <w:abstractNumId w:val="26"/>
  </w:num>
  <w:num w:numId="39">
    <w:abstractNumId w:val="37"/>
  </w:num>
  <w:num w:numId="4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37886"/>
    <w:rsid w:val="0004040F"/>
    <w:rsid w:val="0004502C"/>
    <w:rsid w:val="00050F06"/>
    <w:rsid w:val="000529DC"/>
    <w:rsid w:val="00054EB4"/>
    <w:rsid w:val="00065A51"/>
    <w:rsid w:val="00074C9A"/>
    <w:rsid w:val="0007578F"/>
    <w:rsid w:val="000816FF"/>
    <w:rsid w:val="0008558D"/>
    <w:rsid w:val="000904AA"/>
    <w:rsid w:val="00094462"/>
    <w:rsid w:val="00094895"/>
    <w:rsid w:val="000A0353"/>
    <w:rsid w:val="000A37E8"/>
    <w:rsid w:val="000A5950"/>
    <w:rsid w:val="000B2A8B"/>
    <w:rsid w:val="000B601E"/>
    <w:rsid w:val="000B72D9"/>
    <w:rsid w:val="000B7585"/>
    <w:rsid w:val="000C562D"/>
    <w:rsid w:val="000D1820"/>
    <w:rsid w:val="000D44B1"/>
    <w:rsid w:val="000D5DFD"/>
    <w:rsid w:val="000E2930"/>
    <w:rsid w:val="000F3C73"/>
    <w:rsid w:val="00100ADB"/>
    <w:rsid w:val="00110F25"/>
    <w:rsid w:val="00112191"/>
    <w:rsid w:val="00116D90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63EC6"/>
    <w:rsid w:val="001701D0"/>
    <w:rsid w:val="001703E0"/>
    <w:rsid w:val="001709FE"/>
    <w:rsid w:val="00171443"/>
    <w:rsid w:val="0017273B"/>
    <w:rsid w:val="0017631E"/>
    <w:rsid w:val="0019171E"/>
    <w:rsid w:val="00192835"/>
    <w:rsid w:val="001954EF"/>
    <w:rsid w:val="00196867"/>
    <w:rsid w:val="001A6D78"/>
    <w:rsid w:val="001B1BE5"/>
    <w:rsid w:val="001C0A0E"/>
    <w:rsid w:val="001C4621"/>
    <w:rsid w:val="001D0D3A"/>
    <w:rsid w:val="001D1806"/>
    <w:rsid w:val="001D28D5"/>
    <w:rsid w:val="001D3BC8"/>
    <w:rsid w:val="001D4D95"/>
    <w:rsid w:val="001D6B1C"/>
    <w:rsid w:val="001E6B90"/>
    <w:rsid w:val="001F4D29"/>
    <w:rsid w:val="001F5B63"/>
    <w:rsid w:val="00205412"/>
    <w:rsid w:val="0020622F"/>
    <w:rsid w:val="00206EF7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D5427"/>
    <w:rsid w:val="002D6FCB"/>
    <w:rsid w:val="002E4739"/>
    <w:rsid w:val="002E47B8"/>
    <w:rsid w:val="002F4915"/>
    <w:rsid w:val="002F7EF2"/>
    <w:rsid w:val="00304069"/>
    <w:rsid w:val="00304B4A"/>
    <w:rsid w:val="00310BAC"/>
    <w:rsid w:val="00312F69"/>
    <w:rsid w:val="003242CF"/>
    <w:rsid w:val="003254A0"/>
    <w:rsid w:val="00331C10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2CA5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43AC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5593"/>
    <w:rsid w:val="004A3441"/>
    <w:rsid w:val="004A3995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4F7678"/>
    <w:rsid w:val="005019E2"/>
    <w:rsid w:val="0050275A"/>
    <w:rsid w:val="005044F2"/>
    <w:rsid w:val="00505BE4"/>
    <w:rsid w:val="005109CC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5A6E"/>
    <w:rsid w:val="005B7D58"/>
    <w:rsid w:val="005B7E63"/>
    <w:rsid w:val="005C2512"/>
    <w:rsid w:val="005D27CF"/>
    <w:rsid w:val="005D78FD"/>
    <w:rsid w:val="005F37E5"/>
    <w:rsid w:val="00601257"/>
    <w:rsid w:val="00603309"/>
    <w:rsid w:val="00603EC0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47F4"/>
    <w:rsid w:val="006475CC"/>
    <w:rsid w:val="006513FB"/>
    <w:rsid w:val="006638C6"/>
    <w:rsid w:val="00667D6F"/>
    <w:rsid w:val="00675B73"/>
    <w:rsid w:val="00675C82"/>
    <w:rsid w:val="00677486"/>
    <w:rsid w:val="00686B1E"/>
    <w:rsid w:val="00697273"/>
    <w:rsid w:val="00697CD8"/>
    <w:rsid w:val="006A4F7E"/>
    <w:rsid w:val="006A5952"/>
    <w:rsid w:val="006B19E5"/>
    <w:rsid w:val="006B3200"/>
    <w:rsid w:val="006B571A"/>
    <w:rsid w:val="006C15A4"/>
    <w:rsid w:val="006C2633"/>
    <w:rsid w:val="006C2F42"/>
    <w:rsid w:val="006C37C4"/>
    <w:rsid w:val="006D67B0"/>
    <w:rsid w:val="006E2BA9"/>
    <w:rsid w:val="006E7F4B"/>
    <w:rsid w:val="006F0615"/>
    <w:rsid w:val="006F0813"/>
    <w:rsid w:val="006F5DC7"/>
    <w:rsid w:val="006F7222"/>
    <w:rsid w:val="006F7C39"/>
    <w:rsid w:val="006F7E46"/>
    <w:rsid w:val="0070141C"/>
    <w:rsid w:val="0070447B"/>
    <w:rsid w:val="00706EE0"/>
    <w:rsid w:val="00713D5E"/>
    <w:rsid w:val="0071432B"/>
    <w:rsid w:val="00714A8D"/>
    <w:rsid w:val="007177D7"/>
    <w:rsid w:val="007303F3"/>
    <w:rsid w:val="007348A8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2B4F"/>
    <w:rsid w:val="0078309D"/>
    <w:rsid w:val="00786B8E"/>
    <w:rsid w:val="007C31C8"/>
    <w:rsid w:val="007C4B65"/>
    <w:rsid w:val="007E1D4D"/>
    <w:rsid w:val="007E5E02"/>
    <w:rsid w:val="007F09DA"/>
    <w:rsid w:val="007F163A"/>
    <w:rsid w:val="007F4FCC"/>
    <w:rsid w:val="007F65A3"/>
    <w:rsid w:val="00807AE6"/>
    <w:rsid w:val="00811AB9"/>
    <w:rsid w:val="00836072"/>
    <w:rsid w:val="0083703B"/>
    <w:rsid w:val="008452D9"/>
    <w:rsid w:val="0085030E"/>
    <w:rsid w:val="00853340"/>
    <w:rsid w:val="0086507F"/>
    <w:rsid w:val="008776E5"/>
    <w:rsid w:val="00885068"/>
    <w:rsid w:val="008A326A"/>
    <w:rsid w:val="008B2B0B"/>
    <w:rsid w:val="008B2CBF"/>
    <w:rsid w:val="008C0E7E"/>
    <w:rsid w:val="008C7CC9"/>
    <w:rsid w:val="008D2AC8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4E4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039E0"/>
    <w:rsid w:val="00A1735C"/>
    <w:rsid w:val="00A20968"/>
    <w:rsid w:val="00A22480"/>
    <w:rsid w:val="00A25094"/>
    <w:rsid w:val="00A345C1"/>
    <w:rsid w:val="00A367FF"/>
    <w:rsid w:val="00A37E88"/>
    <w:rsid w:val="00A42AEA"/>
    <w:rsid w:val="00A45D49"/>
    <w:rsid w:val="00A50553"/>
    <w:rsid w:val="00A61F99"/>
    <w:rsid w:val="00A71E70"/>
    <w:rsid w:val="00A74FCC"/>
    <w:rsid w:val="00A82696"/>
    <w:rsid w:val="00A85D55"/>
    <w:rsid w:val="00AB0656"/>
    <w:rsid w:val="00AB565D"/>
    <w:rsid w:val="00AB5CE6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129D8"/>
    <w:rsid w:val="00B25DC5"/>
    <w:rsid w:val="00B262A1"/>
    <w:rsid w:val="00B27BDC"/>
    <w:rsid w:val="00B34914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E23"/>
    <w:rsid w:val="00B91FAF"/>
    <w:rsid w:val="00BA223B"/>
    <w:rsid w:val="00BA7BE8"/>
    <w:rsid w:val="00BB359B"/>
    <w:rsid w:val="00BB5607"/>
    <w:rsid w:val="00BC050E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44E4"/>
    <w:rsid w:val="00C17E2A"/>
    <w:rsid w:val="00C20C1E"/>
    <w:rsid w:val="00C24A10"/>
    <w:rsid w:val="00C37073"/>
    <w:rsid w:val="00C403C3"/>
    <w:rsid w:val="00C61E15"/>
    <w:rsid w:val="00C71B08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691A"/>
    <w:rsid w:val="00D63A36"/>
    <w:rsid w:val="00D8019B"/>
    <w:rsid w:val="00D812F1"/>
    <w:rsid w:val="00D848EA"/>
    <w:rsid w:val="00D85628"/>
    <w:rsid w:val="00D914D8"/>
    <w:rsid w:val="00DA1F66"/>
    <w:rsid w:val="00DA255E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45D7F"/>
    <w:rsid w:val="00E55015"/>
    <w:rsid w:val="00E601B6"/>
    <w:rsid w:val="00E601FC"/>
    <w:rsid w:val="00E61AB9"/>
    <w:rsid w:val="00E80C06"/>
    <w:rsid w:val="00E84F61"/>
    <w:rsid w:val="00E85536"/>
    <w:rsid w:val="00E86F8A"/>
    <w:rsid w:val="00E90831"/>
    <w:rsid w:val="00EA3A1A"/>
    <w:rsid w:val="00EA3D89"/>
    <w:rsid w:val="00EA5BCA"/>
    <w:rsid w:val="00EA78ED"/>
    <w:rsid w:val="00EB2FF3"/>
    <w:rsid w:val="00EB5924"/>
    <w:rsid w:val="00EB7A84"/>
    <w:rsid w:val="00EC2D9F"/>
    <w:rsid w:val="00ED219F"/>
    <w:rsid w:val="00EE497B"/>
    <w:rsid w:val="00EF0198"/>
    <w:rsid w:val="00EF7436"/>
    <w:rsid w:val="00F0351B"/>
    <w:rsid w:val="00F1179F"/>
    <w:rsid w:val="00F12F9F"/>
    <w:rsid w:val="00F17FDF"/>
    <w:rsid w:val="00F208E3"/>
    <w:rsid w:val="00F22DFF"/>
    <w:rsid w:val="00F23572"/>
    <w:rsid w:val="00F235D6"/>
    <w:rsid w:val="00F27FA3"/>
    <w:rsid w:val="00F5037A"/>
    <w:rsid w:val="00F508FD"/>
    <w:rsid w:val="00F51303"/>
    <w:rsid w:val="00F542D4"/>
    <w:rsid w:val="00F56A93"/>
    <w:rsid w:val="00F60399"/>
    <w:rsid w:val="00F616CA"/>
    <w:rsid w:val="00F62599"/>
    <w:rsid w:val="00F66CE1"/>
    <w:rsid w:val="00F814F7"/>
    <w:rsid w:val="00F9518E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F72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2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2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2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222"/>
    <w:pPr>
      <w:spacing w:before="0"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222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izcatalogue.com/methods/pictogram.html" TargetMode="External"/><Relationship Id="rId13" Type="http://schemas.openxmlformats.org/officeDocument/2006/relationships/hyperlink" Target="https://datavizcatalogue.com/methods/pictogram.html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www.khanacademy.org/math/pre-algebra/pre-algebra-math-reasoning/pre-algebra-picture-bar-graphs/e/reading_pictographs_2" TargetMode="External"/><Relationship Id="rId17" Type="http://schemas.openxmlformats.org/officeDocument/2006/relationships/hyperlink" Target="https://www.khanacademy.org/math/pre-algebra/pre-algebra-math-reasoning/pre-algebra-picture-bar-graphs/e/reading_pictographs_2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tes.com/teaching-resource/weeks-lesson-plan-on-tally-bar-and-pictographs-6452197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s.com/teaching-resource/weeks-lesson-plan-on-tally-bar-and-pictographs-645219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es.com/teaching-resource/pictograms-lesson-level-4-6192726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tes.com/teaching-resource/pictograms-lesson-level-4-6192726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mathsisfun.com/data/pictographs.html" TargetMode="External"/><Relationship Id="rId14" Type="http://schemas.openxmlformats.org/officeDocument/2006/relationships/hyperlink" Target="https://www.mathsisfun.com/data/pictographs.htm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A22D6"/>
    <w:rsid w:val="004A008E"/>
    <w:rsid w:val="004E1DB9"/>
    <w:rsid w:val="005001FD"/>
    <w:rsid w:val="00571A20"/>
    <w:rsid w:val="005E6E71"/>
    <w:rsid w:val="006814AC"/>
    <w:rsid w:val="00713551"/>
    <w:rsid w:val="00805105"/>
    <w:rsid w:val="00816166"/>
    <w:rsid w:val="00836926"/>
    <w:rsid w:val="008543EE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E17671"/>
    <w:rsid w:val="00E77B1F"/>
    <w:rsid w:val="00E909F9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1185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Rebecca</cp:lastModifiedBy>
  <cp:revision>31</cp:revision>
  <dcterms:created xsi:type="dcterms:W3CDTF">2019-06-25T06:51:00Z</dcterms:created>
  <dcterms:modified xsi:type="dcterms:W3CDTF">2019-07-02T16:10:00Z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