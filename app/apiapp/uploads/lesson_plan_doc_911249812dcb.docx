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29FF888" w:rsidR="00C17E2A" w:rsidRPr="009260D0" w:rsidRDefault="0056269D" w:rsidP="00452D1F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conducting and speaking at interviews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59143391" w:rsidR="00C17E2A" w:rsidRDefault="00A329A5">
                <w:pPr>
                  <w:pStyle w:val="Date"/>
                </w:pPr>
                <w:r>
                  <w:t>7.30.2019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458BD9FD" w14:textId="71F9D064" w:rsidR="00E93D13" w:rsidRPr="007E1C48" w:rsidRDefault="00E93D13" w:rsidP="00E93D13">
            <w:pPr>
              <w:pStyle w:val="ListParagraph"/>
              <w:numPr>
                <w:ilvl w:val="0"/>
                <w:numId w:val="2"/>
              </w:numPr>
              <w:ind w:left="518" w:hanging="180"/>
            </w:pPr>
            <w:r>
              <w:t>Learning about</w:t>
            </w:r>
            <w:r w:rsidR="005470EF">
              <w:t xml:space="preserve"> </w:t>
            </w:r>
            <w:r>
              <w:t>conducting and speaking at interviews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41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ACC97ED" w14:textId="04719C11" w:rsidR="00B617C8" w:rsidRPr="00B617C8" w:rsidRDefault="00657223" w:rsidP="0021088A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Internet access</w:t>
                                  </w:r>
                                </w:p>
                                <w:p w14:paraId="5E62859B" w14:textId="77777777" w:rsidR="00B617C8" w:rsidRDefault="00B617C8" w:rsidP="0021088A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B617C8">
                                    <w:rPr>
                                      <w:lang w:val="en-GB"/>
                                    </w:rPr>
                                    <w:t xml:space="preserve">Class sets of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sample interview questions and answers</w:t>
                                  </w:r>
                                </w:p>
                                <w:p w14:paraId="1D000D98" w14:textId="00B43EB5" w:rsidR="00734BF7" w:rsidRDefault="00B617C8" w:rsidP="0021088A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B617C8">
                                    <w:rPr>
                                      <w:lang w:val="en-GB"/>
                                    </w:rPr>
                                    <w:t xml:space="preserve"> Interview Questions Graphic Organize</w:t>
                                  </w:r>
                                </w:p>
                                <w:p w14:paraId="1DD647EC" w14:textId="637CDD8D" w:rsidR="00961176" w:rsidRPr="00961176" w:rsidRDefault="00961176" w:rsidP="0021088A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C81F4B">
                                    <w:rPr>
                                      <w:rFonts w:eastAsiaTheme="majorEastAsia"/>
                                    </w:rPr>
                                    <w:t>real interview of a famous actor</w:t>
                                  </w:r>
                                </w:p>
                                <w:p w14:paraId="484C4BB4" w14:textId="419F30F1" w:rsidR="00961176" w:rsidRPr="00B617C8" w:rsidRDefault="00961176" w:rsidP="0021088A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eastAsiaTheme="majorEastAsia"/>
                                    </w:rPr>
                                    <w:t>card containing interview questions and answers respectively</w:t>
                                  </w:r>
                                </w:p>
                                <w:p w14:paraId="1D8619A8" w14:textId="77777777" w:rsidR="00372D54" w:rsidRPr="00734BF7" w:rsidRDefault="00372D54" w:rsidP="00372D5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  <w:rPr>
                                      <w:lang w:val="en-GB"/>
                                    </w:rPr>
                                  </w:pPr>
                                </w:p>
                                <w:p w14:paraId="4BE61749" w14:textId="39D434F2" w:rsidR="00EA3A1A" w:rsidRPr="00785D28" w:rsidRDefault="00EA3A1A" w:rsidP="00372D5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360"/>
                                    </w:tabs>
                                    <w:ind w:left="167" w:hanging="101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266D3DBF" w14:textId="35733107" w:rsidR="00EA41D6" w:rsidRDefault="00EA41D6" w:rsidP="00F84EEE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41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ACC97ED" w14:textId="04719C11" w:rsidR="00B617C8" w:rsidRPr="00B617C8" w:rsidRDefault="00657223" w:rsidP="0021088A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Internet access</w:t>
                            </w:r>
                          </w:p>
                          <w:p w14:paraId="5E62859B" w14:textId="77777777" w:rsidR="00B617C8" w:rsidRDefault="00B617C8" w:rsidP="0021088A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B617C8">
                              <w:rPr>
                                <w:lang w:val="en-GB"/>
                              </w:rPr>
                              <w:t xml:space="preserve">Class sets of </w:t>
                            </w:r>
                            <w:r>
                              <w:rPr>
                                <w:lang w:val="en-GB"/>
                              </w:rPr>
                              <w:t>sample interview questions and answers</w:t>
                            </w:r>
                          </w:p>
                          <w:p w14:paraId="1D000D98" w14:textId="00B43EB5" w:rsidR="00734BF7" w:rsidRDefault="00B617C8" w:rsidP="0021088A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B617C8">
                              <w:rPr>
                                <w:lang w:val="en-GB"/>
                              </w:rPr>
                              <w:t xml:space="preserve"> Interview Questions Graphic Organize</w:t>
                            </w:r>
                          </w:p>
                          <w:p w14:paraId="1DD647EC" w14:textId="637CDD8D" w:rsidR="00961176" w:rsidRPr="00961176" w:rsidRDefault="00961176" w:rsidP="0021088A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C81F4B">
                              <w:rPr>
                                <w:rFonts w:eastAsiaTheme="majorEastAsia"/>
                              </w:rPr>
                              <w:t>real interview of a famous actor</w:t>
                            </w:r>
                          </w:p>
                          <w:p w14:paraId="484C4BB4" w14:textId="419F30F1" w:rsidR="00961176" w:rsidRPr="00B617C8" w:rsidRDefault="00961176" w:rsidP="0021088A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Theme="majorEastAsia"/>
                              </w:rPr>
                              <w:t>card containing interview questions and answers respectively</w:t>
                            </w:r>
                          </w:p>
                          <w:p w14:paraId="1D8619A8" w14:textId="77777777" w:rsidR="00372D54" w:rsidRPr="00734BF7" w:rsidRDefault="00372D54" w:rsidP="00372D5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  <w:rPr>
                                <w:lang w:val="en-GB"/>
                              </w:rPr>
                            </w:pPr>
                          </w:p>
                          <w:p w14:paraId="4BE61749" w14:textId="39D434F2" w:rsidR="00EA3A1A" w:rsidRPr="00785D28" w:rsidRDefault="00EA3A1A" w:rsidP="00372D5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="167" w:hanging="101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266D3DBF" w14:textId="35733107" w:rsidR="00EA41D6" w:rsidRDefault="00EA41D6" w:rsidP="00F84EEE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750FEB27" w14:textId="02C363E4" w:rsidR="00146C1B" w:rsidRDefault="00146C1B" w:rsidP="0021088A">
            <w:pPr>
              <w:pStyle w:val="ListBullet"/>
              <w:numPr>
                <w:ilvl w:val="0"/>
                <w:numId w:val="10"/>
              </w:numPr>
              <w:ind w:left="90" w:hanging="90"/>
            </w:pPr>
            <w:r>
              <w:t>Create a concept map of interview Dos and Don’ts.</w:t>
            </w:r>
          </w:p>
          <w:p w14:paraId="1CDBD53B" w14:textId="2EF1C26E" w:rsidR="00146C1B" w:rsidRDefault="00146C1B" w:rsidP="0021088A">
            <w:pPr>
              <w:pStyle w:val="ListBullet"/>
              <w:numPr>
                <w:ilvl w:val="0"/>
                <w:numId w:val="10"/>
              </w:numPr>
              <w:ind w:left="90" w:hanging="90"/>
            </w:pPr>
            <w:r w:rsidRPr="00146C1B">
              <w:t>Watch and analyze a real interview</w:t>
            </w:r>
          </w:p>
          <w:p w14:paraId="0BBCB547" w14:textId="0CB2EB67" w:rsidR="00146C1B" w:rsidRDefault="00146C1B" w:rsidP="0021088A">
            <w:pPr>
              <w:pStyle w:val="ListBullet"/>
              <w:numPr>
                <w:ilvl w:val="0"/>
                <w:numId w:val="10"/>
              </w:numPr>
              <w:ind w:left="90" w:hanging="90"/>
            </w:pPr>
            <w:r w:rsidRPr="00146C1B">
              <w:t>Review and revise sample interview questions.</w:t>
            </w:r>
          </w:p>
          <w:p w14:paraId="46FD7F0C" w14:textId="7A681F83" w:rsidR="00146C1B" w:rsidRDefault="00146C1B" w:rsidP="0021088A">
            <w:pPr>
              <w:pStyle w:val="ListBullet"/>
              <w:numPr>
                <w:ilvl w:val="0"/>
                <w:numId w:val="10"/>
              </w:numPr>
              <w:ind w:left="90" w:hanging="90"/>
            </w:pPr>
            <w:r w:rsidRPr="00146C1B">
              <w:t>Brainstorm questions</w:t>
            </w:r>
            <w:r>
              <w:t xml:space="preserve"> and answers</w:t>
            </w:r>
            <w:r w:rsidRPr="00146C1B">
              <w:t xml:space="preserve"> for an interview.</w:t>
            </w:r>
          </w:p>
          <w:p w14:paraId="5AB4F152" w14:textId="74DAD7CD" w:rsidR="00146C1B" w:rsidRDefault="00146C1B" w:rsidP="0021088A">
            <w:pPr>
              <w:pStyle w:val="ListBullet"/>
              <w:numPr>
                <w:ilvl w:val="0"/>
                <w:numId w:val="10"/>
              </w:numPr>
              <w:ind w:left="90" w:hanging="90"/>
            </w:pPr>
            <w:r w:rsidRPr="00146C1B">
              <w:t>Conduct and record an interview.</w:t>
            </w:r>
          </w:p>
          <w:p w14:paraId="107574D5" w14:textId="77777777" w:rsidR="00146C1B" w:rsidRDefault="00146C1B" w:rsidP="00146C1B">
            <w:pPr>
              <w:pStyle w:val="ListBullet"/>
              <w:numPr>
                <w:ilvl w:val="0"/>
                <w:numId w:val="0"/>
              </w:numPr>
            </w:pPr>
          </w:p>
          <w:p w14:paraId="54E766FC" w14:textId="5BCE3288" w:rsidR="00D914D8" w:rsidRPr="00843110" w:rsidRDefault="00D914D8" w:rsidP="00146C1B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843110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Assessment Activity</w:t>
            </w:r>
          </w:p>
          <w:p w14:paraId="775230DB" w14:textId="3BDB5F22" w:rsidR="00761F09" w:rsidRPr="00843110" w:rsidRDefault="00843110" w:rsidP="0021088A">
            <w:pPr>
              <w:pStyle w:val="ListParagraph"/>
              <w:numPr>
                <w:ilvl w:val="0"/>
                <w:numId w:val="5"/>
              </w:numPr>
              <w:ind w:left="180" w:hanging="180"/>
              <w:outlineLvl w:val="1"/>
              <w:rPr>
                <w:lang w:val="en-GB"/>
              </w:rPr>
            </w:pPr>
            <w:r>
              <w:rPr>
                <w:lang w:val="en-GB"/>
              </w:rPr>
              <w:t>Assess them based on how good they performed from the interviewer-interviewee role play</w:t>
            </w:r>
          </w:p>
          <w:p w14:paraId="50E0D0C1" w14:textId="77777777" w:rsidR="00D12602" w:rsidRPr="007E1C48" w:rsidRDefault="00D12602" w:rsidP="00D12602">
            <w:pPr>
              <w:pStyle w:val="Heading2"/>
              <w:rPr>
                <w:b/>
                <w:bCs/>
              </w:rPr>
            </w:pPr>
            <w:r w:rsidRPr="007E1C48">
              <w:rPr>
                <w:b/>
                <w:bCs/>
              </w:rPr>
              <w:t>Summary</w:t>
            </w:r>
          </w:p>
          <w:p w14:paraId="02CB6B7A" w14:textId="5B9B7D96" w:rsidR="001D4D95" w:rsidRDefault="00C00C0D" w:rsidP="001D4D95">
            <w:pPr>
              <w:numPr>
                <w:ilvl w:val="0"/>
                <w:numId w:val="3"/>
              </w:numPr>
              <w:ind w:left="180" w:hanging="180"/>
            </w:pPr>
            <w:r>
              <w:t> </w:t>
            </w:r>
            <w:r w:rsidR="009A7864">
              <w:t xml:space="preserve">Review </w:t>
            </w:r>
            <w:r w:rsidR="00843110">
              <w:t>why interviews are needed</w:t>
            </w:r>
          </w:p>
          <w:p w14:paraId="772DD754" w14:textId="52E8D026" w:rsidR="00843110" w:rsidRDefault="00843110" w:rsidP="001D4D95">
            <w:pPr>
              <w:numPr>
                <w:ilvl w:val="0"/>
                <w:numId w:val="3"/>
              </w:numPr>
              <w:ind w:left="180" w:hanging="180"/>
            </w:pPr>
            <w:r>
              <w:t>Review scenarios that interviews are done</w:t>
            </w:r>
          </w:p>
          <w:p w14:paraId="461A2FB7" w14:textId="6C605258" w:rsidR="009A7864" w:rsidRPr="007E1C48" w:rsidRDefault="009A7864" w:rsidP="001D4D95">
            <w:pPr>
              <w:numPr>
                <w:ilvl w:val="0"/>
                <w:numId w:val="3"/>
              </w:numPr>
              <w:ind w:left="180" w:hanging="180"/>
            </w:pPr>
            <w:r>
              <w:lastRenderedPageBreak/>
              <w:t>Erase the board while doing this</w:t>
            </w:r>
          </w:p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30D18E18" w14:textId="38335FD4" w:rsidR="00C967C0" w:rsidRDefault="00C967C0" w:rsidP="0021088A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lang w:val="en-GB"/>
              </w:rPr>
            </w:pPr>
            <w:r>
              <w:rPr>
                <w:lang w:val="en-GB"/>
              </w:rPr>
              <w:t>Explain the aim of the lesson to students</w:t>
            </w:r>
          </w:p>
          <w:p w14:paraId="4C92C3C2" w14:textId="58E052B3" w:rsidR="00C967C0" w:rsidRDefault="00C967C0" w:rsidP="0021088A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lang w:val="en-GB"/>
              </w:rPr>
            </w:pPr>
            <w:r w:rsidRPr="00C967C0">
              <w:rPr>
                <w:lang w:val="en-GB"/>
              </w:rPr>
              <w:t>Preview the movie Conducting an Interview to plan for any adaptations.</w:t>
            </w:r>
          </w:p>
          <w:p w14:paraId="563B1F97" w14:textId="77777777" w:rsidR="00C967C0" w:rsidRDefault="00C967C0" w:rsidP="0021088A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lang w:val="en-GB"/>
              </w:rPr>
            </w:pPr>
            <w:r w:rsidRPr="00C967C0">
              <w:rPr>
                <w:lang w:val="en-GB"/>
              </w:rPr>
              <w:t>Preview the Worksheet to plan for any adaptations.to plan for any adaptations.</w:t>
            </w:r>
          </w:p>
          <w:p w14:paraId="0970515B" w14:textId="77777777" w:rsidR="00C967C0" w:rsidRDefault="00C967C0" w:rsidP="0021088A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lang w:val="en-GB"/>
              </w:rPr>
            </w:pPr>
            <w:r w:rsidRPr="00C967C0">
              <w:rPr>
                <w:lang w:val="en-GB"/>
              </w:rPr>
              <w:t>Determine recording and presentation tools students may use for their interviews.</w:t>
            </w:r>
          </w:p>
          <w:p w14:paraId="07BC48A1" w14:textId="2EE7B0A4" w:rsidR="00E87D54" w:rsidRPr="00C967C0" w:rsidRDefault="00C967C0" w:rsidP="0021088A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lang w:val="en-GB"/>
              </w:rPr>
            </w:pPr>
            <w:r w:rsidRPr="00C967C0">
              <w:rPr>
                <w:lang w:val="en-GB"/>
              </w:rPr>
              <w:t>If students will be working oﬄine, make copies of the Worksheet and Graphic Organizer, which you can ﬁnd in Worksheets.</w:t>
            </w:r>
          </w:p>
          <w:p w14:paraId="1F8A6B72" w14:textId="77777777" w:rsidR="00146C1B" w:rsidRDefault="00146C1B" w:rsidP="005E524C">
            <w:pPr>
              <w:pStyle w:val="Heading2"/>
              <w:rPr>
                <w:b/>
              </w:rPr>
            </w:pPr>
          </w:p>
          <w:p w14:paraId="54289A7D" w14:textId="636E74F9" w:rsidR="005E524C" w:rsidRPr="007E1C48" w:rsidRDefault="005E524C" w:rsidP="005E524C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34BB8A52" w14:textId="13C849A0" w:rsidR="005E524C" w:rsidRDefault="005E524C" w:rsidP="005E524C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7E1C48">
              <w:rPr>
                <w:b/>
              </w:rPr>
              <w:t>: 15 Mins</w:t>
            </w:r>
          </w:p>
          <w:p w14:paraId="66CBCBC8" w14:textId="77777777" w:rsidR="00C81F4B" w:rsidRDefault="00C81F4B" w:rsidP="0021088A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eastAsiaTheme="majorEastAsia"/>
              </w:rPr>
            </w:pPr>
            <w:r w:rsidRPr="00C81F4B">
              <w:rPr>
                <w:rFonts w:eastAsiaTheme="majorEastAsia"/>
              </w:rPr>
              <w:t xml:space="preserve">Now students will watch a real interview of a famous actor and answer questions about the interview. </w:t>
            </w:r>
          </w:p>
          <w:p w14:paraId="6DF0A174" w14:textId="77777777" w:rsidR="00C81F4B" w:rsidRDefault="00C81F4B" w:rsidP="0021088A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eastAsiaTheme="majorEastAsia"/>
              </w:rPr>
            </w:pPr>
            <w:r w:rsidRPr="00C81F4B">
              <w:rPr>
                <w:rFonts w:eastAsiaTheme="majorEastAsia"/>
              </w:rPr>
              <w:t xml:space="preserve">if limited computer access you can watch the interview as a whole class and then have partners answer the questions oﬄine. </w:t>
            </w:r>
          </w:p>
          <w:p w14:paraId="01619692" w14:textId="77777777" w:rsidR="00C81F4B" w:rsidRDefault="00C81F4B" w:rsidP="0021088A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eastAsiaTheme="majorEastAsia"/>
              </w:rPr>
            </w:pPr>
            <w:r w:rsidRPr="00C81F4B">
              <w:rPr>
                <w:rFonts w:eastAsiaTheme="majorEastAsia"/>
              </w:rPr>
              <w:t xml:space="preserve">As they watch the interview, encourage students to think about how the interviewer </w:t>
            </w:r>
            <w:r w:rsidRPr="00C81F4B">
              <w:rPr>
                <w:rFonts w:eastAsiaTheme="majorEastAsia"/>
              </w:rPr>
              <w:lastRenderedPageBreak/>
              <w:t>applies what they’ve learned about conducting an interview.</w:t>
            </w:r>
          </w:p>
          <w:p w14:paraId="2330EF89" w14:textId="77777777" w:rsidR="00C81F4B" w:rsidRDefault="00C81F4B" w:rsidP="0021088A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eastAsiaTheme="majorEastAsia"/>
              </w:rPr>
            </w:pPr>
            <w:r w:rsidRPr="00C81F4B">
              <w:rPr>
                <w:rFonts w:eastAsiaTheme="majorEastAsia"/>
              </w:rPr>
              <w:t xml:space="preserve">Next, remind students that it is important to ask questions that are answered with more than a simple yes or no so that they can draw out information. </w:t>
            </w:r>
          </w:p>
          <w:p w14:paraId="6C336FE4" w14:textId="77777777" w:rsidR="00C81F4B" w:rsidRDefault="00C81F4B" w:rsidP="0021088A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eastAsiaTheme="majorEastAsia"/>
              </w:rPr>
            </w:pPr>
            <w:r w:rsidRPr="00C81F4B">
              <w:rPr>
                <w:rFonts w:eastAsiaTheme="majorEastAsia"/>
              </w:rPr>
              <w:t xml:space="preserve">Interviewees should be encouraged to describe, explain, etc. </w:t>
            </w:r>
          </w:p>
          <w:p w14:paraId="28967ABD" w14:textId="3A6E6FEF" w:rsidR="00C81F4B" w:rsidRPr="00C81F4B" w:rsidRDefault="00C81F4B" w:rsidP="0021088A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eastAsiaTheme="majorEastAsia"/>
              </w:rPr>
            </w:pPr>
            <w:r w:rsidRPr="00C81F4B">
              <w:rPr>
                <w:rFonts w:eastAsiaTheme="majorEastAsia"/>
              </w:rPr>
              <w:t xml:space="preserve">To practice this skill, have partners work together to revise </w:t>
            </w:r>
            <w:r>
              <w:rPr>
                <w:rFonts w:eastAsiaTheme="majorEastAsia"/>
              </w:rPr>
              <w:t>some</w:t>
            </w:r>
            <w:r w:rsidRPr="00C81F4B">
              <w:rPr>
                <w:rFonts w:eastAsiaTheme="majorEastAsia"/>
              </w:rPr>
              <w:t xml:space="preserve"> sample questions. This can be completed on- or oﬄine</w:t>
            </w:r>
          </w:p>
          <w:p w14:paraId="683B22F0" w14:textId="77777777" w:rsidR="00C81F4B" w:rsidRDefault="00C81F4B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44FB3312" w:rsidR="00FB30A1" w:rsidRPr="007E1C48" w:rsidRDefault="00C85194" w:rsidP="00FB30A1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00478370" w:rsidR="00FB30A1" w:rsidRPr="007E1C48" w:rsidRDefault="00C85194" w:rsidP="00FB30A1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FB30A1" w:rsidRPr="007E1C48">
              <w:rPr>
                <w:b/>
              </w:rPr>
              <w:t>: 15 Mins</w:t>
            </w:r>
          </w:p>
          <w:p w14:paraId="15D90B95" w14:textId="77777777" w:rsidR="00C85194" w:rsidRPr="00C85194" w:rsidRDefault="00C85194" w:rsidP="0021088A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C85194">
              <w:rPr>
                <w:lang w:val="en-GB"/>
              </w:rPr>
              <w:t xml:space="preserve">Announce </w:t>
            </w:r>
            <w:r>
              <w:rPr>
                <w:lang w:val="en-GB"/>
              </w:rPr>
              <w:t xml:space="preserve">to students </w:t>
            </w:r>
            <w:r w:rsidRPr="00C85194">
              <w:rPr>
                <w:lang w:val="en-GB"/>
              </w:rPr>
              <w:t xml:space="preserve">that they are now ready to conduct their own interviews. </w:t>
            </w:r>
          </w:p>
          <w:p w14:paraId="7E12FD27" w14:textId="77777777" w:rsidR="00C85194" w:rsidRPr="00C85194" w:rsidRDefault="00C85194" w:rsidP="0021088A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C85194">
              <w:rPr>
                <w:lang w:val="en-GB"/>
              </w:rPr>
              <w:t xml:space="preserve">You can either provide a speciﬁc assignment, such as interviewing a local politician, a community worker, or </w:t>
            </w:r>
            <w:r>
              <w:rPr>
                <w:lang w:val="en-GB"/>
              </w:rPr>
              <w:t>a job seeker</w:t>
            </w:r>
            <w:r w:rsidRPr="00C85194">
              <w:rPr>
                <w:lang w:val="en-GB"/>
              </w:rPr>
              <w:t xml:space="preserve">. </w:t>
            </w:r>
          </w:p>
          <w:p w14:paraId="3C78F549" w14:textId="77777777" w:rsidR="00197CC4" w:rsidRPr="00197CC4" w:rsidRDefault="00C85194" w:rsidP="0021088A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C85194">
              <w:rPr>
                <w:lang w:val="en-GB"/>
              </w:rPr>
              <w:t xml:space="preserve">You </w:t>
            </w:r>
            <w:r>
              <w:rPr>
                <w:lang w:val="en-GB"/>
              </w:rPr>
              <w:t>should divide class into twos and if class is odd number, take the last student for yourself.</w:t>
            </w:r>
          </w:p>
          <w:p w14:paraId="40D30D59" w14:textId="77777777" w:rsidR="00C85194" w:rsidRDefault="00197CC4" w:rsidP="0021088A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197CC4">
              <w:t xml:space="preserve">Once students have decided who to interview, have them use the Brainstorming Interview Questions </w:t>
            </w:r>
            <w:r>
              <w:t>and answers.</w:t>
            </w:r>
          </w:p>
          <w:p w14:paraId="3CE70CC2" w14:textId="77777777" w:rsidR="00197CC4" w:rsidRDefault="00197CC4" w:rsidP="0021088A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>
              <w:t>Tell each student in a pair to take turns from being the interviewer to the interviewee and vice versa</w:t>
            </w:r>
          </w:p>
          <w:p w14:paraId="7A18CC44" w14:textId="77777777" w:rsidR="00197CC4" w:rsidRDefault="00197CC4" w:rsidP="0021088A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197CC4">
              <w:t xml:space="preserve">Finally, students are to set up, conduct and record their interviews. </w:t>
            </w:r>
          </w:p>
          <w:p w14:paraId="6CC78EF4" w14:textId="62A7ED9E" w:rsidR="00197CC4" w:rsidRPr="00DB3B98" w:rsidRDefault="00197CC4" w:rsidP="0021088A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197CC4">
              <w:t>Before they do, encourage them to review their “In</w:t>
            </w:r>
            <w:r>
              <w:t>terview DOs” and DON’Ts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036624B7" w:rsidR="00031953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961176">
              <w:rPr>
                <w:b/>
              </w:rPr>
              <w:t>/ Lesson 1: 20</w:t>
            </w:r>
            <w:r w:rsidR="00031953" w:rsidRPr="007E1C48">
              <w:rPr>
                <w:b/>
              </w:rPr>
              <w:t xml:space="preserve"> Mins</w:t>
            </w:r>
          </w:p>
          <w:p w14:paraId="677D3EC3" w14:textId="77777777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 xml:space="preserve">Ask students if they’ve ever interviewed someone. </w:t>
            </w:r>
          </w:p>
          <w:p w14:paraId="1AFB661C" w14:textId="77777777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 xml:space="preserve">Invite them to share their experiences, including what went well, what didn’t and why. </w:t>
            </w:r>
          </w:p>
          <w:p w14:paraId="3D63FEC6" w14:textId="77777777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>Tell them that today they will learn how to plan for and conduct a successful interview, and use what they discover to conduct their own interviews.</w:t>
            </w:r>
          </w:p>
          <w:p w14:paraId="4F8173FA" w14:textId="77777777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>Show the movie of conducting an Interview on an interactive whiteboard or other large display to the whole class once through without pausing.</w:t>
            </w:r>
          </w:p>
          <w:p w14:paraId="26A36EA2" w14:textId="237C50D5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>Next, if you have access to multiple computers, divide the class into pairs and have them open the Make</w:t>
            </w:r>
            <w:r w:rsidR="00A430E3">
              <w:rPr>
                <w:rFonts w:eastAsiaTheme="majorEastAsia"/>
              </w:rPr>
              <w:t xml:space="preserve"> </w:t>
            </w:r>
            <w:r w:rsidRPr="00C967C0">
              <w:rPr>
                <w:rFonts w:eastAsiaTheme="majorEastAsia"/>
              </w:rPr>
              <w:t xml:space="preserve">a-Map feature on individual computers. </w:t>
            </w:r>
          </w:p>
          <w:p w14:paraId="377A56D5" w14:textId="77777777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>[Note: If limited access to computers, pairs can do this step with paper and pencil].</w:t>
            </w:r>
          </w:p>
          <w:p w14:paraId="7318187E" w14:textId="77777777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 xml:space="preserve">Pairs watch the movie again within the Make-a-Map feature. </w:t>
            </w:r>
          </w:p>
          <w:p w14:paraId="2AE7DE10" w14:textId="77777777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lastRenderedPageBreak/>
              <w:t>As they watch, advise them to pay close attention to the dos and don’ts of conducting an interview</w:t>
            </w:r>
          </w:p>
          <w:p w14:paraId="53C554F6" w14:textId="77777777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 xml:space="preserve">instruct them to create two concept maps (Interviewing Dos and Interviewing Don’ts) on the Make-a-Map canvas. </w:t>
            </w:r>
          </w:p>
          <w:p w14:paraId="6488F46E" w14:textId="77777777" w:rsid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 xml:space="preserve">Suggest that they pause the movie as they create the concept maps and remind them they can incorporate clips from the movie into their maps. </w:t>
            </w:r>
          </w:p>
          <w:p w14:paraId="7DE383EE" w14:textId="669E417F" w:rsidR="00C967C0" w:rsidRPr="00C967C0" w:rsidRDefault="00C967C0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 w:rsidRPr="00C967C0">
              <w:rPr>
                <w:rFonts w:eastAsiaTheme="majorEastAsia"/>
              </w:rPr>
              <w:t>When they are done, have each pair share their maps with another pair to ensure that they captured all the information</w:t>
            </w:r>
            <w:r>
              <w:rPr>
                <w:rFonts w:eastAsiaTheme="majorEastAsia"/>
              </w:rPr>
              <w:t>.</w:t>
            </w:r>
          </w:p>
          <w:p w14:paraId="469FC233" w14:textId="77777777" w:rsidR="005E524C" w:rsidRDefault="005E524C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FA52076" w14:textId="77777777" w:rsidR="005E524C" w:rsidRDefault="005E524C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FAB25E4" w14:textId="78174453" w:rsidR="00D12602" w:rsidRPr="007E1C48" w:rsidRDefault="00B437C0" w:rsidP="00D12602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33D953E0" w14:textId="2F36B2F8" w:rsidR="00D12602" w:rsidRPr="007E1C48" w:rsidRDefault="00D91524" w:rsidP="00D12602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D12602" w:rsidRPr="007E1C48">
              <w:rPr>
                <w:b/>
              </w:rPr>
              <w:t>: 15 Mins</w:t>
            </w:r>
          </w:p>
          <w:p w14:paraId="6BE686ED" w14:textId="77777777" w:rsidR="00D91524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91524">
              <w:t>Set up the classroom so that ‘mock interviews’ can take place, depending on th</w:t>
            </w:r>
            <w:r>
              <w:t>e classroom space available.</w:t>
            </w:r>
          </w:p>
          <w:p w14:paraId="288FEE33" w14:textId="42C3DB71" w:rsidR="00D91524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91524">
              <w:t xml:space="preserve">Divide your class into two so that you have ‘interviewers’ and interviewees’ and tell learners that they are going to take part in </w:t>
            </w:r>
            <w:r>
              <w:t>some job interviews.</w:t>
            </w:r>
          </w:p>
          <w:p w14:paraId="180ED78D" w14:textId="77777777" w:rsidR="00D91524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91524">
              <w:t xml:space="preserve">Explain that learners must speak to each other using the information on the card you are going to give them </w:t>
            </w:r>
          </w:p>
          <w:p w14:paraId="21A04CD1" w14:textId="76C96990" w:rsidR="00D91524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>
              <w:t xml:space="preserve">Give them the card </w:t>
            </w:r>
            <w:r w:rsidRPr="00D91524">
              <w:t xml:space="preserve">so that each interviewer finds a suitable person for the job and every interviewee finds a suitable job. </w:t>
            </w:r>
          </w:p>
          <w:p w14:paraId="4EBF254E" w14:textId="77777777" w:rsidR="00D91524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91524">
              <w:t>Demonstrate with a m</w:t>
            </w:r>
            <w:r>
              <w:t xml:space="preserve">ore able learner. </w:t>
            </w:r>
          </w:p>
          <w:p w14:paraId="68B867BA" w14:textId="77777777" w:rsidR="00D91524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91524">
              <w:t xml:space="preserve">Hand out one card to each learner according to whether they are an interviewer or interviewee. </w:t>
            </w:r>
          </w:p>
          <w:p w14:paraId="0CDED807" w14:textId="77777777" w:rsidR="00D91524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91524">
              <w:lastRenderedPageBreak/>
              <w:t>Clarify any unfam</w:t>
            </w:r>
            <w:r>
              <w:t>iliar vocabulary as required.</w:t>
            </w:r>
          </w:p>
          <w:p w14:paraId="18A0AFF0" w14:textId="77777777" w:rsidR="00D91524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91524">
              <w:t>Begin the task: interviewers remain seated and interviewees move around the classroom, participating in interv</w:t>
            </w:r>
            <w:r>
              <w:t>iews until they find a match.</w:t>
            </w:r>
          </w:p>
          <w:p w14:paraId="7D4D0AB6" w14:textId="77777777" w:rsidR="00D91524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91524">
              <w:t xml:space="preserve">Tip: If you have more than 10 learners, you should prepare more copies of </w:t>
            </w:r>
            <w:r>
              <w:t>the cards</w:t>
            </w:r>
            <w:r w:rsidRPr="00D91524">
              <w:t xml:space="preserve">. </w:t>
            </w:r>
          </w:p>
          <w:p w14:paraId="012DB69B" w14:textId="7D230891" w:rsidR="00D53A39" w:rsidRPr="007E1C48" w:rsidRDefault="00D91524" w:rsidP="0021088A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D91524">
              <w:t>Highlight that learners should not to show</w:t>
            </w:r>
            <w:r>
              <w:t xml:space="preserve"> their card to their classmates</w:t>
            </w:r>
            <w:r w:rsidRPr="00D91524">
              <w:t xml:space="preserve"> </w:t>
            </w:r>
          </w:p>
        </w:tc>
      </w:tr>
    </w:tbl>
    <w:p w14:paraId="75A246ED" w14:textId="77777777" w:rsidR="00C17E2A" w:rsidRDefault="00C17E2A"/>
    <w:sectPr w:rsidR="00C17E2A">
      <w:footerReference w:type="default" r:id="rId8"/>
      <w:headerReference w:type="first" r:id="rId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5C8DF" w14:textId="77777777" w:rsidR="000628E1" w:rsidRDefault="000628E1">
      <w:pPr>
        <w:spacing w:before="0" w:after="0" w:line="240" w:lineRule="auto"/>
      </w:pPr>
      <w:r>
        <w:separator/>
      </w:r>
    </w:p>
  </w:endnote>
  <w:endnote w:type="continuationSeparator" w:id="0">
    <w:p w14:paraId="37E337E4" w14:textId="77777777" w:rsidR="000628E1" w:rsidRDefault="000628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C7C91A4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93D1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93742" w14:textId="77777777" w:rsidR="000628E1" w:rsidRDefault="000628E1">
      <w:pPr>
        <w:spacing w:before="0" w:after="0" w:line="240" w:lineRule="auto"/>
      </w:pPr>
      <w:r>
        <w:separator/>
      </w:r>
    </w:p>
  </w:footnote>
  <w:footnote w:type="continuationSeparator" w:id="0">
    <w:p w14:paraId="53AAFEE3" w14:textId="77777777" w:rsidR="000628E1" w:rsidRDefault="000628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7297A4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  <w:color w:val="404040" w:themeColor="text1" w:themeTint="BF"/>
      </w:rPr>
    </w:lvl>
  </w:abstractNum>
  <w:abstractNum w:abstractNumId="1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" w15:restartNumberingAfterBreak="0">
    <w:nsid w:val="20366B9F"/>
    <w:multiLevelType w:val="multilevel"/>
    <w:tmpl w:val="9A74F0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34AE8"/>
    <w:multiLevelType w:val="hybridMultilevel"/>
    <w:tmpl w:val="F7C29970"/>
    <w:lvl w:ilvl="0" w:tplc="B3928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42242"/>
    <w:multiLevelType w:val="hybridMultilevel"/>
    <w:tmpl w:val="EC2E500C"/>
    <w:lvl w:ilvl="0" w:tplc="0DBC4756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9407FAF"/>
    <w:multiLevelType w:val="hybridMultilevel"/>
    <w:tmpl w:val="D18EB2D0"/>
    <w:lvl w:ilvl="0" w:tplc="75CC7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F1426"/>
    <w:multiLevelType w:val="hybridMultilevel"/>
    <w:tmpl w:val="766C7EDE"/>
    <w:lvl w:ilvl="0" w:tplc="61AA2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83160"/>
    <w:multiLevelType w:val="hybridMultilevel"/>
    <w:tmpl w:val="DF98810A"/>
    <w:lvl w:ilvl="0" w:tplc="1AD010D0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F0286"/>
    <w:multiLevelType w:val="hybridMultilevel"/>
    <w:tmpl w:val="FC668A96"/>
    <w:lvl w:ilvl="0" w:tplc="DCB47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54F58"/>
    <w:rsid w:val="000628E1"/>
    <w:rsid w:val="00065A51"/>
    <w:rsid w:val="000711D3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C7D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6C1B"/>
    <w:rsid w:val="00147F3A"/>
    <w:rsid w:val="00151B6D"/>
    <w:rsid w:val="001522B0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97CC4"/>
    <w:rsid w:val="001A6D78"/>
    <w:rsid w:val="001C0A0E"/>
    <w:rsid w:val="001C4621"/>
    <w:rsid w:val="001D05C3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84A"/>
    <w:rsid w:val="001F5B63"/>
    <w:rsid w:val="00205412"/>
    <w:rsid w:val="0020622F"/>
    <w:rsid w:val="0021088A"/>
    <w:rsid w:val="00210F3F"/>
    <w:rsid w:val="00211450"/>
    <w:rsid w:val="00211CFF"/>
    <w:rsid w:val="002203F8"/>
    <w:rsid w:val="00227208"/>
    <w:rsid w:val="00234570"/>
    <w:rsid w:val="0024129D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4069"/>
    <w:rsid w:val="00304B4A"/>
    <w:rsid w:val="00310BAC"/>
    <w:rsid w:val="00312F69"/>
    <w:rsid w:val="003237E6"/>
    <w:rsid w:val="003242CF"/>
    <w:rsid w:val="003254A0"/>
    <w:rsid w:val="00331C10"/>
    <w:rsid w:val="003407C7"/>
    <w:rsid w:val="00346000"/>
    <w:rsid w:val="003468F5"/>
    <w:rsid w:val="00350D6F"/>
    <w:rsid w:val="00364EE2"/>
    <w:rsid w:val="00367DF9"/>
    <w:rsid w:val="00372D54"/>
    <w:rsid w:val="00373522"/>
    <w:rsid w:val="00373682"/>
    <w:rsid w:val="00376097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215D"/>
    <w:rsid w:val="003C4CA4"/>
    <w:rsid w:val="003C7DAD"/>
    <w:rsid w:val="003D159E"/>
    <w:rsid w:val="003D30E4"/>
    <w:rsid w:val="003E4AD7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2D1F"/>
    <w:rsid w:val="00453D92"/>
    <w:rsid w:val="0045402B"/>
    <w:rsid w:val="004827E6"/>
    <w:rsid w:val="00483322"/>
    <w:rsid w:val="00483AE5"/>
    <w:rsid w:val="00485065"/>
    <w:rsid w:val="00486F5A"/>
    <w:rsid w:val="004A3441"/>
    <w:rsid w:val="004A5ACC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340"/>
    <w:rsid w:val="00546ACD"/>
    <w:rsid w:val="005470EF"/>
    <w:rsid w:val="00560ED3"/>
    <w:rsid w:val="0056269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4C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34E36"/>
    <w:rsid w:val="006404AA"/>
    <w:rsid w:val="00641D69"/>
    <w:rsid w:val="00646AB9"/>
    <w:rsid w:val="006475CC"/>
    <w:rsid w:val="006513FB"/>
    <w:rsid w:val="00653E8F"/>
    <w:rsid w:val="00657223"/>
    <w:rsid w:val="00667D6F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0F1A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4BF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5D28"/>
    <w:rsid w:val="00786B8E"/>
    <w:rsid w:val="00791E09"/>
    <w:rsid w:val="007A5B16"/>
    <w:rsid w:val="007C31C8"/>
    <w:rsid w:val="007C38AB"/>
    <w:rsid w:val="007E1C48"/>
    <w:rsid w:val="007E5E02"/>
    <w:rsid w:val="007F09DA"/>
    <w:rsid w:val="007F163A"/>
    <w:rsid w:val="007F4FCC"/>
    <w:rsid w:val="007F65A3"/>
    <w:rsid w:val="00807AE6"/>
    <w:rsid w:val="00811AB9"/>
    <w:rsid w:val="0083703B"/>
    <w:rsid w:val="0083712D"/>
    <w:rsid w:val="00843110"/>
    <w:rsid w:val="008452D9"/>
    <w:rsid w:val="0085030E"/>
    <w:rsid w:val="00850A7B"/>
    <w:rsid w:val="00853340"/>
    <w:rsid w:val="008549B7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1176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1005"/>
    <w:rsid w:val="009A4BA1"/>
    <w:rsid w:val="009A4DC9"/>
    <w:rsid w:val="009A7864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7C60"/>
    <w:rsid w:val="00A0116B"/>
    <w:rsid w:val="00A117B3"/>
    <w:rsid w:val="00A1735C"/>
    <w:rsid w:val="00A25094"/>
    <w:rsid w:val="00A272CB"/>
    <w:rsid w:val="00A329A5"/>
    <w:rsid w:val="00A367FF"/>
    <w:rsid w:val="00A37E88"/>
    <w:rsid w:val="00A430E3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168C8"/>
    <w:rsid w:val="00B25DC5"/>
    <w:rsid w:val="00B262A1"/>
    <w:rsid w:val="00B27BDC"/>
    <w:rsid w:val="00B30F64"/>
    <w:rsid w:val="00B33270"/>
    <w:rsid w:val="00B36C8F"/>
    <w:rsid w:val="00B437C0"/>
    <w:rsid w:val="00B4776C"/>
    <w:rsid w:val="00B50357"/>
    <w:rsid w:val="00B542DD"/>
    <w:rsid w:val="00B55350"/>
    <w:rsid w:val="00B57396"/>
    <w:rsid w:val="00B617C8"/>
    <w:rsid w:val="00B67C04"/>
    <w:rsid w:val="00B8438A"/>
    <w:rsid w:val="00B84962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7795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6738C"/>
    <w:rsid w:val="00C73B2C"/>
    <w:rsid w:val="00C73D7E"/>
    <w:rsid w:val="00C771B8"/>
    <w:rsid w:val="00C81F4B"/>
    <w:rsid w:val="00C82CFC"/>
    <w:rsid w:val="00C83F94"/>
    <w:rsid w:val="00C84DB2"/>
    <w:rsid w:val="00C85194"/>
    <w:rsid w:val="00C92835"/>
    <w:rsid w:val="00C967C0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391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19D1"/>
    <w:rsid w:val="00D43AC0"/>
    <w:rsid w:val="00D47C20"/>
    <w:rsid w:val="00D50703"/>
    <w:rsid w:val="00D53A39"/>
    <w:rsid w:val="00D56441"/>
    <w:rsid w:val="00D63A36"/>
    <w:rsid w:val="00D76686"/>
    <w:rsid w:val="00D8019B"/>
    <w:rsid w:val="00D812F1"/>
    <w:rsid w:val="00D85628"/>
    <w:rsid w:val="00D914D8"/>
    <w:rsid w:val="00D91524"/>
    <w:rsid w:val="00DA1F66"/>
    <w:rsid w:val="00DB3B98"/>
    <w:rsid w:val="00DB5CE9"/>
    <w:rsid w:val="00DC17D5"/>
    <w:rsid w:val="00DC76FD"/>
    <w:rsid w:val="00DD063D"/>
    <w:rsid w:val="00DE0478"/>
    <w:rsid w:val="00DE3AC3"/>
    <w:rsid w:val="00DF02F9"/>
    <w:rsid w:val="00DF0577"/>
    <w:rsid w:val="00DF23B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830"/>
    <w:rsid w:val="00E41D90"/>
    <w:rsid w:val="00E42A76"/>
    <w:rsid w:val="00E601B6"/>
    <w:rsid w:val="00E601FC"/>
    <w:rsid w:val="00E80C06"/>
    <w:rsid w:val="00E84F61"/>
    <w:rsid w:val="00E85536"/>
    <w:rsid w:val="00E86F8A"/>
    <w:rsid w:val="00E87D54"/>
    <w:rsid w:val="00E93D13"/>
    <w:rsid w:val="00EA2DDA"/>
    <w:rsid w:val="00EA3A1A"/>
    <w:rsid w:val="00EA41D6"/>
    <w:rsid w:val="00EA475A"/>
    <w:rsid w:val="00EA5BCA"/>
    <w:rsid w:val="00EA78ED"/>
    <w:rsid w:val="00EB2FF3"/>
    <w:rsid w:val="00EB5924"/>
    <w:rsid w:val="00EB680D"/>
    <w:rsid w:val="00EB6A62"/>
    <w:rsid w:val="00EC2D9F"/>
    <w:rsid w:val="00ED219F"/>
    <w:rsid w:val="00ED2AA6"/>
    <w:rsid w:val="00EE497B"/>
    <w:rsid w:val="00EF0198"/>
    <w:rsid w:val="00EF7436"/>
    <w:rsid w:val="00F076C1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84EEE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A22C3"/>
    <w:rsid w:val="001E40F4"/>
    <w:rsid w:val="00221C7C"/>
    <w:rsid w:val="00253619"/>
    <w:rsid w:val="002728F4"/>
    <w:rsid w:val="00280CE5"/>
    <w:rsid w:val="002A1A43"/>
    <w:rsid w:val="00340B43"/>
    <w:rsid w:val="003A22D6"/>
    <w:rsid w:val="004A008E"/>
    <w:rsid w:val="004E1DB9"/>
    <w:rsid w:val="004F70DF"/>
    <w:rsid w:val="0050187F"/>
    <w:rsid w:val="0050760F"/>
    <w:rsid w:val="00571A20"/>
    <w:rsid w:val="005E6E71"/>
    <w:rsid w:val="006814AC"/>
    <w:rsid w:val="006930FE"/>
    <w:rsid w:val="00713551"/>
    <w:rsid w:val="00797D75"/>
    <w:rsid w:val="00805105"/>
    <w:rsid w:val="00807B3D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25272"/>
    <w:rsid w:val="00C87D32"/>
    <w:rsid w:val="00C93DC1"/>
    <w:rsid w:val="00D92979"/>
    <w:rsid w:val="00DE19D7"/>
    <w:rsid w:val="00E1594B"/>
    <w:rsid w:val="00E17671"/>
    <w:rsid w:val="00EB30E9"/>
    <w:rsid w:val="00F07EE3"/>
    <w:rsid w:val="00F419FB"/>
    <w:rsid w:val="00F80E90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2019-08-07T13:56:00Z</dcterms:created>
  <dcterms:modified xsi:type="dcterms:W3CDTF">2019-08-07T13:56:00Z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