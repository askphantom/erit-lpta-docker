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E824663" w:rsidR="00C17E2A" w:rsidRPr="00B57396" w:rsidRDefault="00F27FA3">
            <w:pPr>
              <w:pStyle w:val="Title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expressing</w:t>
            </w:r>
            <w:r w:rsidR="00255260" w:rsidRPr="00B57396">
              <w:rPr>
                <w:sz w:val="44"/>
                <w:szCs w:val="44"/>
              </w:rPr>
              <w:t xml:space="preserve"> plurals </w:t>
            </w:r>
            <w:r w:rsidR="00B57396" w:rsidRPr="00B57396">
              <w:rPr>
                <w:sz w:val="44"/>
                <w:szCs w:val="44"/>
              </w:rPr>
              <w:t>(Grammer)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7FAC7D4C" w:rsidR="00C17E2A" w:rsidRDefault="0060771A">
                <w:pPr>
                  <w:pStyle w:val="Date"/>
                </w:pPr>
                <w:r>
                  <w:t>10.16.2018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58BD9FD" w14:textId="175CBD61" w:rsidR="00453D92" w:rsidRDefault="000A37E8" w:rsidP="00134383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</w:t>
            </w:r>
            <w:r w:rsidR="00A50553">
              <w:t xml:space="preserve">Expressing plurals 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60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BE61749" w14:textId="4F3034DA" w:rsidR="00FE68F0" w:rsidRDefault="00FE68F0" w:rsidP="00134383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  <w:r w:rsidR="00134383">
                                    <w:t xml:space="preserve"> </w:t>
                                  </w:r>
                                  <w:r w:rsidR="00425D76">
                                    <w:t>Blackboard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C1A0366" w14:textId="38A580AA" w:rsidR="00C82CFC" w:rsidRDefault="002E0316" w:rsidP="00134383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0816FF" w:rsidRPr="00DF32BE">
                                      <w:rPr>
                                        <w:rStyle w:val="Hyperlink"/>
                                      </w:rPr>
                                      <w:t>https://www.roythezebra.com/reading-games-lesson-plans/singular-or-plural.html</w:t>
                                    </w:r>
                                  </w:hyperlink>
                                </w:p>
                                <w:p w14:paraId="193C4AED" w14:textId="6A202595" w:rsidR="000816FF" w:rsidRDefault="002E0316" w:rsidP="00134383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620391" w:rsidRPr="00DF32BE">
                                      <w:rPr>
                                        <w:rStyle w:val="Hyperlink"/>
                                      </w:rPr>
                                      <w:t>https://www.pinterest.com/alexandranellis/plurals/?lp=true</w:t>
                                    </w:r>
                                  </w:hyperlink>
                                </w:p>
                                <w:p w14:paraId="53925F1A" w14:textId="2501B1D6" w:rsidR="00620391" w:rsidRDefault="002E0316" w:rsidP="00134383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208A5" w:rsidRPr="00DF32BE">
                                      <w:rPr>
                                        <w:rStyle w:val="Hyperlink"/>
                                      </w:rPr>
                                      <w:t>https://drive.google.com/file/d/0B-vfpaed7O-cZFpaN3F5SDJDQUU/view</w:t>
                                    </w:r>
                                  </w:hyperlink>
                                </w:p>
                                <w:p w14:paraId="0177CE9B" w14:textId="27F661FA" w:rsidR="0083703B" w:rsidRDefault="002E0316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83703B" w:rsidRPr="00DF32BE">
                                      <w:rPr>
                                        <w:rStyle w:val="Hyperlink"/>
                                      </w:rPr>
                                      <w:t>file:///C:/Users/agomu/Downloads/ELALetsMakeitPlural.pdf</w:t>
                                    </w:r>
                                  </w:hyperlink>
                                </w:p>
                                <w:p w14:paraId="25E95AEE" w14:textId="35CE44CF" w:rsidR="0083703B" w:rsidRDefault="002E0316" w:rsidP="0083703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4061AF" w:rsidRPr="00DF32BE">
                                      <w:rPr>
                                        <w:rStyle w:val="Hyperlink"/>
                                      </w:rPr>
                                      <w:t>https://www.youtube.com/watch?v=01fWv66rRN4</w:t>
                                    </w:r>
                                  </w:hyperlink>
                                </w:p>
                                <w:p w14:paraId="4B8265F2" w14:textId="0E50174D" w:rsidR="004061AF" w:rsidRDefault="002E0316" w:rsidP="0083703B">
                                  <w:pPr>
                                    <w:pStyle w:val="ListBullet"/>
                                  </w:pPr>
                                  <w:hyperlink r:id="rId13" w:history="1">
                                    <w:r w:rsidR="007177D7" w:rsidRPr="00DF32BE">
                                      <w:rPr>
                                        <w:rStyle w:val="Hyperlink"/>
                                      </w:rPr>
                                      <w:t>https://study.com/academy/lesson/singular-plural-nouns-lesson-for-kids.html</w:t>
                                    </w:r>
                                  </w:hyperlink>
                                </w:p>
                                <w:p w14:paraId="1E7D3F91" w14:textId="3824A0BD" w:rsidR="007177D7" w:rsidRDefault="002E0316" w:rsidP="0083703B">
                                  <w:pPr>
                                    <w:pStyle w:val="ListBullet"/>
                                  </w:pPr>
                                  <w:hyperlink r:id="rId14" w:history="1">
                                    <w:r w:rsidR="00714A8D" w:rsidRPr="00DF32BE">
                                      <w:rPr>
                                        <w:rStyle w:val="Hyperlink"/>
                                      </w:rPr>
                                      <w:t>https://betterlesson.com/lesson/529927/singular-or-plural</w:t>
                                    </w:r>
                                  </w:hyperlink>
                                </w:p>
                                <w:p w14:paraId="266D3DBF" w14:textId="18C6D244" w:rsidR="00714A8D" w:rsidRDefault="00714A8D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60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BE61749" w14:textId="4F3034DA" w:rsidR="00FE68F0" w:rsidRDefault="00FE68F0" w:rsidP="0013438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  <w:r w:rsidR="00134383">
                              <w:t xml:space="preserve"> </w:t>
                            </w:r>
                            <w:r w:rsidR="00425D76">
                              <w:t>Blackboard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C1A0366" w14:textId="38A580AA" w:rsidR="00C82CFC" w:rsidRDefault="002E0316" w:rsidP="00134383">
                            <w:pPr>
                              <w:pStyle w:val="ListBullet"/>
                            </w:pPr>
                            <w:hyperlink r:id="rId15" w:history="1">
                              <w:r w:rsidR="000816FF" w:rsidRPr="00DF32BE">
                                <w:rPr>
                                  <w:rStyle w:val="Hyperlink"/>
                                </w:rPr>
                                <w:t>https://www.roythezebra.com/reading-games-lesson-plans/singular-or-plural.html</w:t>
                              </w:r>
                            </w:hyperlink>
                          </w:p>
                          <w:p w14:paraId="193C4AED" w14:textId="6A202595" w:rsidR="000816FF" w:rsidRDefault="002E0316" w:rsidP="00134383">
                            <w:pPr>
                              <w:pStyle w:val="ListBullet"/>
                            </w:pPr>
                            <w:hyperlink r:id="rId16" w:history="1">
                              <w:r w:rsidR="00620391" w:rsidRPr="00DF32BE">
                                <w:rPr>
                                  <w:rStyle w:val="Hyperlink"/>
                                </w:rPr>
                                <w:t>https://www.pinterest.com/alexandranellis/plurals/?lp=true</w:t>
                              </w:r>
                            </w:hyperlink>
                          </w:p>
                          <w:p w14:paraId="53925F1A" w14:textId="2501B1D6" w:rsidR="00620391" w:rsidRDefault="002E0316" w:rsidP="00134383">
                            <w:pPr>
                              <w:pStyle w:val="ListBullet"/>
                            </w:pPr>
                            <w:hyperlink r:id="rId17" w:history="1">
                              <w:r w:rsidR="00E208A5" w:rsidRPr="00DF32BE">
                                <w:rPr>
                                  <w:rStyle w:val="Hyperlink"/>
                                </w:rPr>
                                <w:t>https://drive.google.com/file/d/0B-vfpaed7O-cZFpaN3F5SDJDQUU/view</w:t>
                              </w:r>
                            </w:hyperlink>
                          </w:p>
                          <w:p w14:paraId="0177CE9B" w14:textId="27F661FA" w:rsidR="0083703B" w:rsidRDefault="002E0316" w:rsidP="0083703B">
                            <w:pPr>
                              <w:pStyle w:val="ListBullet"/>
                            </w:pPr>
                            <w:hyperlink r:id="rId18" w:history="1">
                              <w:r w:rsidR="0083703B" w:rsidRPr="00DF32BE">
                                <w:rPr>
                                  <w:rStyle w:val="Hyperlink"/>
                                </w:rPr>
                                <w:t>file:///C:/Users/agomu/Downloads/ELALetsMakeitPlural.pdf</w:t>
                              </w:r>
                            </w:hyperlink>
                          </w:p>
                          <w:p w14:paraId="25E95AEE" w14:textId="35CE44CF" w:rsidR="0083703B" w:rsidRDefault="002E0316" w:rsidP="0083703B">
                            <w:pPr>
                              <w:pStyle w:val="ListBullet"/>
                            </w:pPr>
                            <w:hyperlink r:id="rId19" w:history="1">
                              <w:r w:rsidR="004061AF" w:rsidRPr="00DF32BE">
                                <w:rPr>
                                  <w:rStyle w:val="Hyperlink"/>
                                </w:rPr>
                                <w:t>https://www.youtube.com/watch?v=01fWv66rRN4</w:t>
                              </w:r>
                            </w:hyperlink>
                          </w:p>
                          <w:p w14:paraId="4B8265F2" w14:textId="0E50174D" w:rsidR="004061AF" w:rsidRDefault="002E0316" w:rsidP="0083703B">
                            <w:pPr>
                              <w:pStyle w:val="ListBullet"/>
                            </w:pPr>
                            <w:hyperlink r:id="rId20" w:history="1">
                              <w:r w:rsidR="007177D7" w:rsidRPr="00DF32BE">
                                <w:rPr>
                                  <w:rStyle w:val="Hyperlink"/>
                                </w:rPr>
                                <w:t>https://study.com/academy/lesson/singular-plural-nouns-lesson-for-kids.html</w:t>
                              </w:r>
                            </w:hyperlink>
                          </w:p>
                          <w:p w14:paraId="1E7D3F91" w14:textId="3824A0BD" w:rsidR="007177D7" w:rsidRDefault="002E0316" w:rsidP="0083703B">
                            <w:pPr>
                              <w:pStyle w:val="ListBullet"/>
                            </w:pPr>
                            <w:hyperlink r:id="rId21" w:history="1">
                              <w:r w:rsidR="00714A8D" w:rsidRPr="00DF32BE">
                                <w:rPr>
                                  <w:rStyle w:val="Hyperlink"/>
                                </w:rPr>
                                <w:t>https://betterlesson.com/lesson/529927/singular-or-plural</w:t>
                              </w:r>
                            </w:hyperlink>
                          </w:p>
                          <w:p w14:paraId="266D3DBF" w14:textId="18C6D244" w:rsidR="00714A8D" w:rsidRDefault="00714A8D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1"/>
        <w:gridCol w:w="265"/>
        <w:gridCol w:w="3527"/>
      </w:tblGrid>
      <w:tr w:rsidR="005A4652" w14:paraId="7DA79F9C" w14:textId="77777777" w:rsidTr="008F27DC">
        <w:trPr>
          <w:tblHeader/>
        </w:trPr>
        <w:tc>
          <w:tcPr>
            <w:tcW w:w="990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4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65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8F27DC">
        <w:trPr>
          <w:trHeight w:val="893"/>
        </w:trPr>
        <w:tc>
          <w:tcPr>
            <w:tcW w:w="99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2016FB1" w14:textId="77777777" w:rsidR="00453D92" w:rsidRDefault="00601257" w:rsidP="00601257">
            <w:r>
              <w:t>Pupils should be able to;</w:t>
            </w:r>
          </w:p>
          <w:p w14:paraId="11A552B2" w14:textId="77777777" w:rsidR="000A5950" w:rsidRDefault="000816FF" w:rsidP="000A5950">
            <w:pPr>
              <w:pStyle w:val="ListParagraph"/>
              <w:numPr>
                <w:ilvl w:val="0"/>
                <w:numId w:val="31"/>
              </w:numPr>
              <w:ind w:left="142" w:hanging="142"/>
            </w:pPr>
            <w:r>
              <w:t>Pronounce the plural forms of simple nouns correctly.</w:t>
            </w:r>
          </w:p>
          <w:p w14:paraId="67B0BF6A" w14:textId="77777777" w:rsidR="000816FF" w:rsidRDefault="000816FF" w:rsidP="000A5950">
            <w:pPr>
              <w:pStyle w:val="ListParagraph"/>
              <w:numPr>
                <w:ilvl w:val="0"/>
                <w:numId w:val="31"/>
              </w:numPr>
              <w:ind w:left="142" w:hanging="142"/>
            </w:pPr>
            <w:r>
              <w:t>Use words and sentences correctly in the singular and the plural forms.</w:t>
            </w:r>
          </w:p>
          <w:p w14:paraId="16C73EB3" w14:textId="77777777" w:rsidR="00D17E02" w:rsidRDefault="00D17E02" w:rsidP="00D17E02">
            <w:pPr>
              <w:pStyle w:val="ListParagraph"/>
              <w:numPr>
                <w:ilvl w:val="0"/>
                <w:numId w:val="31"/>
              </w:numPr>
              <w:ind w:left="142" w:hanging="142"/>
            </w:pPr>
            <w:r>
              <w:t xml:space="preserve">Explain the difference between singular and plural nouns, </w:t>
            </w:r>
          </w:p>
          <w:p w14:paraId="137E8393" w14:textId="045FEFA2" w:rsidR="00D17E02" w:rsidRDefault="00D17E02" w:rsidP="00D17E02">
            <w:pPr>
              <w:pStyle w:val="ListParagraph"/>
              <w:numPr>
                <w:ilvl w:val="0"/>
                <w:numId w:val="31"/>
              </w:numPr>
              <w:ind w:left="142" w:hanging="142"/>
            </w:pPr>
            <w:r>
              <w:t>Visually and audibly recognize singular nouns and plural nouns.</w:t>
            </w:r>
          </w:p>
          <w:p w14:paraId="22A31125" w14:textId="2C72A215" w:rsidR="000816FF" w:rsidRPr="000A37E8" w:rsidRDefault="00D17E02" w:rsidP="00D17E02">
            <w:pPr>
              <w:pStyle w:val="ListParagraph"/>
              <w:numPr>
                <w:ilvl w:val="0"/>
                <w:numId w:val="31"/>
              </w:numPr>
              <w:ind w:left="142" w:hanging="142"/>
            </w:pPr>
            <w:r>
              <w:t>Give their own example of a singular noun made plural.</w:t>
            </w:r>
          </w:p>
        </w:tc>
        <w:tc>
          <w:tcPr>
            <w:tcW w:w="140" w:type="pct"/>
          </w:tcPr>
          <w:p w14:paraId="64D57A74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7A57D1E0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2A7D82D7" w14:textId="77777777" w:rsidR="00003186" w:rsidRDefault="00C03799" w:rsidP="009232C2">
            <w:pPr>
              <w:pStyle w:val="ListParagraph"/>
              <w:numPr>
                <w:ilvl w:val="0"/>
                <w:numId w:val="20"/>
              </w:numPr>
              <w:ind w:left="128" w:hanging="141"/>
            </w:pPr>
            <w:r w:rsidRPr="00C03799">
              <w:t xml:space="preserve">Divide your class into partners and have them create a noun poem together. </w:t>
            </w:r>
          </w:p>
          <w:p w14:paraId="2E731666" w14:textId="77777777" w:rsidR="00003186" w:rsidRDefault="00C03799" w:rsidP="009232C2">
            <w:pPr>
              <w:pStyle w:val="ListParagraph"/>
              <w:numPr>
                <w:ilvl w:val="0"/>
                <w:numId w:val="20"/>
              </w:numPr>
              <w:ind w:left="128" w:hanging="141"/>
            </w:pPr>
            <w:r w:rsidRPr="00C03799">
              <w:t xml:space="preserve">They should use both singular and plural forms of nouns in their poem. </w:t>
            </w:r>
          </w:p>
          <w:p w14:paraId="7822647C" w14:textId="77777777" w:rsidR="00003186" w:rsidRDefault="00C03799" w:rsidP="009232C2">
            <w:pPr>
              <w:pStyle w:val="ListParagraph"/>
              <w:numPr>
                <w:ilvl w:val="0"/>
                <w:numId w:val="20"/>
              </w:numPr>
              <w:ind w:left="128" w:hanging="141"/>
            </w:pPr>
            <w:r w:rsidRPr="00C03799">
              <w:t xml:space="preserve">Encourage them to incorporate irregular nouns into their writing. </w:t>
            </w:r>
          </w:p>
          <w:p w14:paraId="18D27097" w14:textId="01F78A96" w:rsidR="00003186" w:rsidRDefault="00C03799" w:rsidP="009232C2">
            <w:pPr>
              <w:pStyle w:val="ListParagraph"/>
              <w:numPr>
                <w:ilvl w:val="0"/>
                <w:numId w:val="20"/>
              </w:numPr>
              <w:ind w:left="128" w:hanging="141"/>
            </w:pPr>
            <w:r w:rsidRPr="00C03799">
              <w:t xml:space="preserve">You might want to model an example to use such as “I see one </w:t>
            </w:r>
            <w:r w:rsidR="00003186" w:rsidRPr="00C03799">
              <w:t>fox, /</w:t>
            </w:r>
            <w:r w:rsidRPr="00C03799">
              <w:t xml:space="preserve">She sees two </w:t>
            </w:r>
            <w:r w:rsidR="00003186" w:rsidRPr="00C03799">
              <w:t>foxes, /</w:t>
            </w:r>
            <w:r w:rsidRPr="00C03799">
              <w:t xml:space="preserve">I found one </w:t>
            </w:r>
            <w:r w:rsidR="00FB17D4" w:rsidRPr="00C03799">
              <w:t>box, /</w:t>
            </w:r>
            <w:r w:rsidRPr="00C03799">
              <w:t>She finds two boxes.”</w:t>
            </w:r>
          </w:p>
          <w:p w14:paraId="72742783" w14:textId="77777777" w:rsidR="00910100" w:rsidRDefault="00C03799" w:rsidP="009232C2">
            <w:pPr>
              <w:pStyle w:val="ListParagraph"/>
              <w:numPr>
                <w:ilvl w:val="0"/>
                <w:numId w:val="20"/>
              </w:numPr>
              <w:ind w:left="128" w:hanging="141"/>
            </w:pPr>
            <w:r w:rsidRPr="00C03799">
              <w:t xml:space="preserve">Partners can write their poems and decorate </w:t>
            </w:r>
            <w:r w:rsidR="00003186" w:rsidRPr="00C03799">
              <w:t>them or</w:t>
            </w:r>
            <w:r w:rsidRPr="00C03799">
              <w:t xml:space="preserve"> act them out using props or pictures.</w:t>
            </w:r>
          </w:p>
          <w:p w14:paraId="28E35994" w14:textId="77777777" w:rsidR="00520977" w:rsidRPr="00520977" w:rsidRDefault="00520977" w:rsidP="00520977">
            <w:pPr>
              <w:rPr>
                <w:b/>
              </w:rPr>
            </w:pPr>
          </w:p>
          <w:p w14:paraId="5CBF00BD" w14:textId="77777777" w:rsidR="00520977" w:rsidRDefault="00520977" w:rsidP="00520977">
            <w:pPr>
              <w:rPr>
                <w:b/>
              </w:rPr>
            </w:pPr>
            <w:r w:rsidRPr="00520977">
              <w:rPr>
                <w:b/>
              </w:rPr>
              <w:t>Day 3, Lesson 3-20 Mins</w:t>
            </w:r>
          </w:p>
          <w:p w14:paraId="265A74CF" w14:textId="77777777" w:rsidR="00520977" w:rsidRDefault="00520977" w:rsidP="00520977">
            <w:pPr>
              <w:pStyle w:val="ListParagraph"/>
              <w:numPr>
                <w:ilvl w:val="0"/>
                <w:numId w:val="42"/>
              </w:numPr>
              <w:ind w:left="128" w:hanging="141"/>
            </w:pPr>
            <w:r w:rsidRPr="00520977">
              <w:t xml:space="preserve">Play the “Sparkle" game: Students form a circle. </w:t>
            </w:r>
          </w:p>
          <w:p w14:paraId="6D3D2E40" w14:textId="77777777" w:rsidR="00520977" w:rsidRDefault="00520977" w:rsidP="00520977">
            <w:pPr>
              <w:pStyle w:val="ListParagraph"/>
              <w:numPr>
                <w:ilvl w:val="0"/>
                <w:numId w:val="42"/>
              </w:numPr>
              <w:ind w:left="128" w:hanging="141"/>
            </w:pPr>
            <w:r w:rsidRPr="00520977">
              <w:t xml:space="preserve">The teacher reads one spelling word aloud. (In this case, you could say the singular form and students must spell the plural form.) </w:t>
            </w:r>
          </w:p>
          <w:p w14:paraId="0E54B18C" w14:textId="77777777" w:rsidR="00520977" w:rsidRDefault="00520977" w:rsidP="00520977">
            <w:pPr>
              <w:pStyle w:val="ListParagraph"/>
              <w:numPr>
                <w:ilvl w:val="0"/>
                <w:numId w:val="42"/>
              </w:numPr>
              <w:ind w:left="128" w:hanging="141"/>
            </w:pPr>
            <w:r w:rsidRPr="00520977">
              <w:t xml:space="preserve">One student is chosen to start the word, saying the first letter of the word. </w:t>
            </w:r>
          </w:p>
          <w:p w14:paraId="4C8C8175" w14:textId="77777777" w:rsidR="00520977" w:rsidRDefault="00520977" w:rsidP="00520977">
            <w:pPr>
              <w:pStyle w:val="ListParagraph"/>
              <w:numPr>
                <w:ilvl w:val="0"/>
                <w:numId w:val="42"/>
              </w:numPr>
              <w:ind w:left="128" w:hanging="141"/>
            </w:pPr>
            <w:r w:rsidRPr="00520977">
              <w:t xml:space="preserve">Then it goes clockwise having each student say the next letter of the word. </w:t>
            </w:r>
          </w:p>
          <w:p w14:paraId="0BF04823" w14:textId="77777777" w:rsidR="00520977" w:rsidRDefault="00520977" w:rsidP="00520977">
            <w:pPr>
              <w:pStyle w:val="ListParagraph"/>
              <w:numPr>
                <w:ilvl w:val="0"/>
                <w:numId w:val="42"/>
              </w:numPr>
              <w:ind w:left="128" w:hanging="141"/>
            </w:pPr>
            <w:r w:rsidRPr="00520977">
              <w:t xml:space="preserve">Then the next student sits down. </w:t>
            </w:r>
          </w:p>
          <w:p w14:paraId="16B1C2D9" w14:textId="77777777" w:rsidR="00520977" w:rsidRDefault="00520977" w:rsidP="00520977">
            <w:pPr>
              <w:pStyle w:val="ListParagraph"/>
              <w:numPr>
                <w:ilvl w:val="0"/>
                <w:numId w:val="42"/>
              </w:numPr>
              <w:ind w:left="128" w:hanging="141"/>
            </w:pPr>
            <w:r w:rsidRPr="00520977">
              <w:lastRenderedPageBreak/>
              <w:t xml:space="preserve">If a student says the wrong letter, they are out of the game and must sit down. </w:t>
            </w:r>
          </w:p>
          <w:p w14:paraId="6CC78EF4" w14:textId="1C0C15EC" w:rsidR="00520977" w:rsidRPr="00F616CA" w:rsidRDefault="00520977" w:rsidP="00520977">
            <w:pPr>
              <w:pStyle w:val="ListParagraph"/>
              <w:numPr>
                <w:ilvl w:val="0"/>
                <w:numId w:val="42"/>
              </w:numPr>
              <w:ind w:left="128" w:hanging="141"/>
            </w:pPr>
            <w:r w:rsidRPr="00520977">
              <w:t>The last student standing wins.</w:t>
            </w:r>
          </w:p>
        </w:tc>
        <w:tc>
          <w:tcPr>
            <w:tcW w:w="140" w:type="pct"/>
          </w:tcPr>
          <w:p w14:paraId="3EC4062D" w14:textId="77777777" w:rsidR="00C17E2A" w:rsidRDefault="00C17E2A"/>
        </w:tc>
        <w:tc>
          <w:tcPr>
            <w:tcW w:w="186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379F0ADC" w:rsidR="00AF47E1" w:rsidRDefault="00E07205" w:rsidP="00C73D7E">
            <w:pPr>
              <w:pStyle w:val="ListParagraph"/>
              <w:ind w:left="183"/>
              <w:rPr>
                <w:b/>
              </w:rPr>
            </w:pPr>
            <w:r w:rsidRPr="00E07205">
              <w:rPr>
                <w:b/>
              </w:rPr>
              <w:t xml:space="preserve">Day </w:t>
            </w:r>
            <w:r w:rsidR="008F27DC">
              <w:rPr>
                <w:b/>
              </w:rPr>
              <w:t>2</w:t>
            </w:r>
            <w:r w:rsidRPr="00E07205">
              <w:rPr>
                <w:b/>
              </w:rPr>
              <w:t xml:space="preserve"> Lesson 1- </w:t>
            </w:r>
            <w:r w:rsidR="00D812F1">
              <w:rPr>
                <w:b/>
              </w:rPr>
              <w:t>25</w:t>
            </w:r>
            <w:r w:rsidRPr="00E07205">
              <w:rPr>
                <w:b/>
              </w:rPr>
              <w:t xml:space="preserve"> mins </w:t>
            </w:r>
            <w:r w:rsidR="005A5D9C">
              <w:rPr>
                <w:b/>
              </w:rPr>
              <w:t>(Irregular Nouns)</w:t>
            </w:r>
          </w:p>
          <w:p w14:paraId="025B2EBD" w14:textId="77777777" w:rsidR="00BF1083" w:rsidRDefault="00BF1083" w:rsidP="00BF1083">
            <w:pPr>
              <w:pStyle w:val="ListParagraph"/>
              <w:numPr>
                <w:ilvl w:val="0"/>
                <w:numId w:val="32"/>
              </w:numPr>
              <w:ind w:left="166" w:hanging="142"/>
            </w:pPr>
            <w:r>
              <w:t xml:space="preserve">Gather the students close to the white board. Begin by explaining that some nouns have plural forms that do not follow any rules. </w:t>
            </w:r>
          </w:p>
          <w:p w14:paraId="4ECF916B" w14:textId="7DC0974D" w:rsidR="00BF1083" w:rsidRDefault="00BF1083" w:rsidP="00BF1083">
            <w:pPr>
              <w:pStyle w:val="ListParagraph"/>
              <w:numPr>
                <w:ilvl w:val="0"/>
                <w:numId w:val="32"/>
              </w:numPr>
              <w:ind w:left="166" w:hanging="142"/>
            </w:pPr>
            <w:r>
              <w:t xml:space="preserve">You just have to </w:t>
            </w:r>
            <w:proofErr w:type="gramStart"/>
            <w:r>
              <w:t>learn</w:t>
            </w:r>
            <w:proofErr w:type="gramEnd"/>
            <w:r>
              <w:t xml:space="preserve"> them the way they are.</w:t>
            </w:r>
          </w:p>
          <w:p w14:paraId="1147C0E3" w14:textId="77777777" w:rsidR="00BF1083" w:rsidRDefault="00BF1083" w:rsidP="00BF1083">
            <w:pPr>
              <w:pStyle w:val="ListParagraph"/>
              <w:numPr>
                <w:ilvl w:val="0"/>
                <w:numId w:val="32"/>
              </w:numPr>
              <w:ind w:left="166" w:hanging="142"/>
            </w:pPr>
            <w:r>
              <w:t xml:space="preserve">Write one of the words. Let’s say it is the word </w:t>
            </w:r>
            <w:r w:rsidR="00B07834">
              <w:t>“M</w:t>
            </w:r>
            <w:r>
              <w:t>an</w:t>
            </w:r>
            <w:r w:rsidR="00B07834">
              <w:t>”</w:t>
            </w:r>
            <w:r>
              <w:t>.</w:t>
            </w:r>
          </w:p>
          <w:p w14:paraId="1412ACF7" w14:textId="77777777" w:rsidR="00BC5BC2" w:rsidRDefault="00BC5BC2" w:rsidP="00BF1083">
            <w:pPr>
              <w:pStyle w:val="ListParagraph"/>
              <w:numPr>
                <w:ilvl w:val="0"/>
                <w:numId w:val="32"/>
              </w:numPr>
              <w:ind w:left="166" w:hanging="142"/>
            </w:pPr>
            <w:r w:rsidRPr="00BC5BC2">
              <w:t xml:space="preserve">Say: </w:t>
            </w:r>
            <w:r>
              <w:t>“</w:t>
            </w:r>
            <w:r w:rsidRPr="00BC5BC2">
              <w:t>Here is the word man. It means one man. If we have more than one man, we use the word men</w:t>
            </w:r>
            <w:r>
              <w:t>”.</w:t>
            </w:r>
          </w:p>
          <w:p w14:paraId="5B59405D" w14:textId="6CEFFE4D" w:rsidR="009D72E5" w:rsidRDefault="009D72E5" w:rsidP="009D72E5">
            <w:pPr>
              <w:pStyle w:val="ListParagraph"/>
              <w:numPr>
                <w:ilvl w:val="0"/>
                <w:numId w:val="32"/>
              </w:numPr>
              <w:ind w:left="166" w:hanging="142"/>
            </w:pPr>
            <w:r>
              <w:t>Write the word “Men”, and ask your students how has the word changed?</w:t>
            </w:r>
          </w:p>
          <w:p w14:paraId="1CE61C9E" w14:textId="77777777" w:rsidR="009D72E5" w:rsidRDefault="009D72E5" w:rsidP="009D72E5">
            <w:pPr>
              <w:pStyle w:val="ListParagraph"/>
              <w:numPr>
                <w:ilvl w:val="0"/>
                <w:numId w:val="32"/>
              </w:numPr>
              <w:ind w:left="166" w:hanging="142"/>
            </w:pPr>
            <w:r>
              <w:t>Continue this procedure with each of these words listed below;</w:t>
            </w:r>
          </w:p>
          <w:p w14:paraId="4F288E56" w14:textId="77777777" w:rsidR="00D812F1" w:rsidRDefault="00D812F1" w:rsidP="00D812F1">
            <w:pPr>
              <w:pStyle w:val="ListParagraph"/>
              <w:numPr>
                <w:ilvl w:val="0"/>
                <w:numId w:val="41"/>
              </w:numPr>
            </w:pPr>
            <w:r>
              <w:t>person / people</w:t>
            </w:r>
          </w:p>
          <w:p w14:paraId="61E96390" w14:textId="77777777" w:rsidR="00D812F1" w:rsidRDefault="00D812F1" w:rsidP="00D812F1">
            <w:pPr>
              <w:pStyle w:val="ListParagraph"/>
              <w:numPr>
                <w:ilvl w:val="0"/>
                <w:numId w:val="41"/>
              </w:numPr>
            </w:pPr>
            <w:r>
              <w:t>mouse / mice</w:t>
            </w:r>
          </w:p>
          <w:p w14:paraId="519D81D9" w14:textId="77777777" w:rsidR="00D812F1" w:rsidRDefault="00D812F1" w:rsidP="00D812F1">
            <w:pPr>
              <w:pStyle w:val="ListParagraph"/>
              <w:numPr>
                <w:ilvl w:val="0"/>
                <w:numId w:val="41"/>
              </w:numPr>
            </w:pPr>
            <w:r>
              <w:t>child / children</w:t>
            </w:r>
          </w:p>
          <w:p w14:paraId="228B494F" w14:textId="77777777" w:rsidR="00D812F1" w:rsidRDefault="00D812F1" w:rsidP="00D812F1">
            <w:pPr>
              <w:pStyle w:val="ListParagraph"/>
              <w:numPr>
                <w:ilvl w:val="0"/>
                <w:numId w:val="41"/>
              </w:numPr>
            </w:pPr>
            <w:r>
              <w:t>foot / feet</w:t>
            </w:r>
          </w:p>
          <w:p w14:paraId="54882F9E" w14:textId="77777777" w:rsidR="00D812F1" w:rsidRDefault="00D812F1" w:rsidP="00D812F1">
            <w:pPr>
              <w:pStyle w:val="ListParagraph"/>
              <w:numPr>
                <w:ilvl w:val="0"/>
                <w:numId w:val="41"/>
              </w:numPr>
            </w:pPr>
            <w:r>
              <w:t>goose / geese</w:t>
            </w:r>
          </w:p>
          <w:p w14:paraId="0797AB06" w14:textId="77777777" w:rsidR="00D812F1" w:rsidRDefault="00D812F1" w:rsidP="00D812F1">
            <w:pPr>
              <w:pStyle w:val="ListParagraph"/>
              <w:numPr>
                <w:ilvl w:val="0"/>
                <w:numId w:val="41"/>
              </w:numPr>
            </w:pPr>
            <w:r>
              <w:t>tooth / teeth</w:t>
            </w:r>
          </w:p>
          <w:p w14:paraId="6088CADD" w14:textId="77777777" w:rsidR="00D812F1" w:rsidRDefault="00D812F1" w:rsidP="00D812F1">
            <w:pPr>
              <w:pStyle w:val="ListParagraph"/>
              <w:numPr>
                <w:ilvl w:val="0"/>
                <w:numId w:val="41"/>
              </w:numPr>
            </w:pPr>
            <w:r>
              <w:t>ox / oxen</w:t>
            </w:r>
          </w:p>
          <w:p w14:paraId="012DB69B" w14:textId="7ADB5746" w:rsidR="009D72E5" w:rsidRPr="00171443" w:rsidRDefault="00D812F1" w:rsidP="00D812F1">
            <w:pPr>
              <w:pStyle w:val="ListParagraph"/>
              <w:numPr>
                <w:ilvl w:val="0"/>
                <w:numId w:val="41"/>
              </w:numPr>
            </w:pPr>
            <w:r>
              <w:t>woman / women</w:t>
            </w:r>
          </w:p>
        </w:tc>
      </w:tr>
      <w:tr w:rsidR="005A4652" w14:paraId="544156AA" w14:textId="77777777" w:rsidTr="008F27DC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923266" w14:textId="77777777" w:rsidR="00BD5017" w:rsidRDefault="00BD5017">
            <w:pPr>
              <w:pStyle w:val="Heading2"/>
            </w:pPr>
          </w:p>
          <w:p w14:paraId="728D53E5" w14:textId="39678CD2" w:rsidR="00C17E2A" w:rsidRPr="00AF47E1" w:rsidRDefault="00D27DC3">
            <w:pPr>
              <w:pStyle w:val="Heading2"/>
            </w:pPr>
            <w:r w:rsidRPr="00AF47E1">
              <w:t>Information</w:t>
            </w:r>
            <w:r w:rsidR="006326A0">
              <w:t>/Instruction</w:t>
            </w:r>
          </w:p>
          <w:p w14:paraId="632C4366" w14:textId="77777777" w:rsidR="00F60399" w:rsidRDefault="00F60399" w:rsidP="00F60399">
            <w:pPr>
              <w:pStyle w:val="ListParagraph"/>
              <w:numPr>
                <w:ilvl w:val="0"/>
                <w:numId w:val="30"/>
              </w:numPr>
              <w:ind w:left="142" w:hanging="142"/>
            </w:pPr>
            <w:r>
              <w:t>Teacher starts lesson by explaining in simple terms the words ‘singular’ and ‘plural’.</w:t>
            </w:r>
          </w:p>
          <w:p w14:paraId="342291CC" w14:textId="77777777" w:rsidR="00F60399" w:rsidRDefault="00F60399" w:rsidP="00641D69">
            <w:pPr>
              <w:pStyle w:val="ListParagraph"/>
              <w:numPr>
                <w:ilvl w:val="0"/>
                <w:numId w:val="30"/>
              </w:numPr>
              <w:ind w:left="142" w:hanging="142"/>
            </w:pPr>
            <w:r>
              <w:t>Demonstrate meanings by using pupils, e.g. one boy, two boys, one girl, two girls. Can they hear the ‘s’ at the end of these words?</w:t>
            </w:r>
          </w:p>
          <w:p w14:paraId="2D400E9C" w14:textId="77777777" w:rsidR="00F60399" w:rsidRDefault="00F60399" w:rsidP="00641D69">
            <w:pPr>
              <w:pStyle w:val="ListParagraph"/>
              <w:numPr>
                <w:ilvl w:val="0"/>
                <w:numId w:val="30"/>
              </w:numPr>
              <w:ind w:left="142" w:hanging="142"/>
            </w:pPr>
            <w:r>
              <w:t>Ask if the pupils can generate some other words giving both forms, e.g. one cat, two cats.</w:t>
            </w:r>
          </w:p>
          <w:p w14:paraId="42B08F4E" w14:textId="27CF96CC" w:rsidR="00D63A36" w:rsidRPr="00AF47E1" w:rsidRDefault="00F60399" w:rsidP="00641D69">
            <w:pPr>
              <w:pStyle w:val="ListParagraph"/>
              <w:numPr>
                <w:ilvl w:val="0"/>
                <w:numId w:val="30"/>
              </w:numPr>
              <w:ind w:left="142" w:hanging="142"/>
            </w:pPr>
            <w:r>
              <w:t>Show small card</w:t>
            </w:r>
            <w:r w:rsidR="00641D69">
              <w:t>s</w:t>
            </w:r>
            <w:r>
              <w:t xml:space="preserve"> of </w:t>
            </w:r>
            <w:r w:rsidR="00641D69">
              <w:t xml:space="preserve">the </w:t>
            </w:r>
            <w:r>
              <w:t>letter ‘s’ and explain that we need to put this at the end of words to show more than one.</w:t>
            </w:r>
          </w:p>
        </w:tc>
        <w:tc>
          <w:tcPr>
            <w:tcW w:w="140" w:type="pct"/>
          </w:tcPr>
          <w:p w14:paraId="0A767BD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60DD22B" w14:textId="5E34C43C" w:rsidR="0007578F" w:rsidRPr="007177D7" w:rsidRDefault="0007578F" w:rsidP="007177D7">
            <w:pPr>
              <w:rPr>
                <w:b/>
              </w:rPr>
            </w:pPr>
            <w:r w:rsidRPr="007177D7">
              <w:rPr>
                <w:b/>
              </w:rPr>
              <w:t xml:space="preserve">Day </w:t>
            </w:r>
            <w:r w:rsidR="00EA78ED" w:rsidRPr="007177D7">
              <w:rPr>
                <w:b/>
              </w:rPr>
              <w:t>4</w:t>
            </w:r>
            <w:r w:rsidRPr="007177D7">
              <w:rPr>
                <w:b/>
              </w:rPr>
              <w:t xml:space="preserve">: Lesson </w:t>
            </w:r>
            <w:r w:rsidR="00EA78ED" w:rsidRPr="007177D7">
              <w:rPr>
                <w:b/>
              </w:rPr>
              <w:t>4</w:t>
            </w:r>
            <w:r w:rsidRPr="007177D7">
              <w:rPr>
                <w:b/>
              </w:rPr>
              <w:t xml:space="preserve">- </w:t>
            </w:r>
            <w:r w:rsidR="00EA78ED" w:rsidRPr="007177D7">
              <w:rPr>
                <w:b/>
              </w:rPr>
              <w:t xml:space="preserve">25 </w:t>
            </w:r>
            <w:r w:rsidRPr="007177D7">
              <w:rPr>
                <w:b/>
              </w:rPr>
              <w:t>Mins</w:t>
            </w:r>
          </w:p>
          <w:p w14:paraId="2FFC74CE" w14:textId="0319DD5A" w:rsidR="003A037B" w:rsidRDefault="00EA78ED" w:rsidP="003A037B">
            <w:pPr>
              <w:pStyle w:val="ListParagraph"/>
              <w:numPr>
                <w:ilvl w:val="0"/>
                <w:numId w:val="38"/>
              </w:numPr>
              <w:ind w:left="128" w:hanging="142"/>
            </w:pPr>
            <w:r>
              <w:t xml:space="preserve">Say a sentence, such as "The dog chased the cats" and ask students to identify the singular noun and the plural noun. </w:t>
            </w:r>
          </w:p>
          <w:p w14:paraId="54D16406" w14:textId="77777777" w:rsidR="003A037B" w:rsidRDefault="00EA78ED" w:rsidP="003A037B">
            <w:pPr>
              <w:pStyle w:val="ListParagraph"/>
              <w:numPr>
                <w:ilvl w:val="0"/>
                <w:numId w:val="38"/>
              </w:numPr>
              <w:ind w:left="128" w:hanging="142"/>
            </w:pPr>
            <w:r>
              <w:t xml:space="preserve">You can also change the question to ask if "dog" is singular or plural. </w:t>
            </w:r>
          </w:p>
          <w:p w14:paraId="44C215BF" w14:textId="134575CD" w:rsidR="003A037B" w:rsidRDefault="00EA78ED" w:rsidP="003A037B">
            <w:pPr>
              <w:pStyle w:val="ListParagraph"/>
              <w:numPr>
                <w:ilvl w:val="0"/>
                <w:numId w:val="38"/>
              </w:numPr>
              <w:ind w:left="128" w:hanging="142"/>
            </w:pPr>
            <w:r>
              <w:t xml:space="preserve">Write several singular words (all words that add -s, or -es </w:t>
            </w:r>
            <w:r w:rsidR="00761C97">
              <w:t>-, these words</w:t>
            </w:r>
            <w:r>
              <w:t xml:space="preserve"> will end in </w:t>
            </w:r>
            <w:r w:rsidRPr="00761C97">
              <w:rPr>
                <w:b/>
              </w:rPr>
              <w:t xml:space="preserve">s, </w:t>
            </w:r>
            <w:proofErr w:type="spellStart"/>
            <w:r w:rsidRPr="00761C97">
              <w:rPr>
                <w:b/>
              </w:rPr>
              <w:t>sh</w:t>
            </w:r>
            <w:proofErr w:type="spellEnd"/>
            <w:r w:rsidRPr="00761C97">
              <w:rPr>
                <w:b/>
              </w:rPr>
              <w:t xml:space="preserve">, </w:t>
            </w:r>
            <w:proofErr w:type="spellStart"/>
            <w:r w:rsidRPr="00761C97">
              <w:rPr>
                <w:b/>
              </w:rPr>
              <w:t>ch</w:t>
            </w:r>
            <w:proofErr w:type="spellEnd"/>
            <w:r w:rsidRPr="00761C97">
              <w:rPr>
                <w:b/>
              </w:rPr>
              <w:t>, or x</w:t>
            </w:r>
            <w:r>
              <w:t>) on the board</w:t>
            </w:r>
            <w:r w:rsidR="00761C97">
              <w:t>.</w:t>
            </w:r>
          </w:p>
          <w:p w14:paraId="344A06C8" w14:textId="485B52E3" w:rsidR="003A037B" w:rsidRDefault="00EA78ED" w:rsidP="003A037B">
            <w:pPr>
              <w:pStyle w:val="ListParagraph"/>
              <w:numPr>
                <w:ilvl w:val="0"/>
                <w:numId w:val="38"/>
              </w:numPr>
              <w:ind w:left="128" w:hanging="142"/>
            </w:pPr>
            <w:r>
              <w:t>Read them one at a time asking students</w:t>
            </w:r>
            <w:r w:rsidR="003A037B">
              <w:t>, ask them</w:t>
            </w:r>
            <w:r>
              <w:t xml:space="preserve"> to say it with you and then </w:t>
            </w:r>
            <w:r w:rsidR="00761C97">
              <w:t>ask for a volunteer</w:t>
            </w:r>
            <w:r>
              <w:t xml:space="preserve"> to say the plural form. </w:t>
            </w:r>
          </w:p>
          <w:p w14:paraId="2A4D8678" w14:textId="6733BB2E" w:rsidR="00EA78ED" w:rsidRDefault="00EA78ED" w:rsidP="003A037B">
            <w:pPr>
              <w:pStyle w:val="ListParagraph"/>
              <w:numPr>
                <w:ilvl w:val="0"/>
                <w:numId w:val="38"/>
              </w:numPr>
              <w:ind w:left="128" w:hanging="142"/>
            </w:pPr>
            <w:r>
              <w:t xml:space="preserve">Write the plural form of the word spelled correctly in different color </w:t>
            </w:r>
            <w:r w:rsidR="00761C97">
              <w:t>chalk</w:t>
            </w:r>
            <w:r>
              <w:t xml:space="preserve">. Have students write the same information in their spelling notebooks. </w:t>
            </w:r>
          </w:p>
          <w:p w14:paraId="71AD59AE" w14:textId="5DE9C7CF" w:rsidR="00EA78ED" w:rsidRDefault="00EA78ED" w:rsidP="000D44B1">
            <w:pPr>
              <w:pStyle w:val="ListParagraph"/>
              <w:numPr>
                <w:ilvl w:val="0"/>
                <w:numId w:val="38"/>
              </w:numPr>
              <w:ind w:left="128" w:hanging="142"/>
            </w:pPr>
            <w:r>
              <w:t xml:space="preserve">When there </w:t>
            </w:r>
            <w:r w:rsidR="00761C97">
              <w:t>are enough</w:t>
            </w:r>
            <w:r>
              <w:t xml:space="preserve"> responses (usually about 10 for each </w:t>
            </w:r>
            <w:r w:rsidR="007177D7">
              <w:t>type, ask</w:t>
            </w:r>
            <w:r>
              <w:t xml:space="preserve"> them to talk to their neighbors to develop a rule about spelling plural words</w:t>
            </w:r>
            <w:r w:rsidR="00761C97">
              <w:t>.</w:t>
            </w:r>
          </w:p>
          <w:p w14:paraId="00D1C49E" w14:textId="77777777" w:rsidR="000D44B1" w:rsidRDefault="00EA78ED" w:rsidP="000D44B1">
            <w:pPr>
              <w:pStyle w:val="ListParagraph"/>
              <w:numPr>
                <w:ilvl w:val="0"/>
                <w:numId w:val="38"/>
              </w:numPr>
              <w:ind w:left="128" w:hanging="142"/>
            </w:pPr>
            <w:r>
              <w:t>Write that rule on the board and have students record it in their spelling notebooks.</w:t>
            </w:r>
          </w:p>
          <w:p w14:paraId="7E793B58" w14:textId="4C75D2E2" w:rsidR="0007578F" w:rsidRPr="00151B6D" w:rsidRDefault="000D44B1" w:rsidP="000D44B1">
            <w:pPr>
              <w:pStyle w:val="ListParagraph"/>
              <w:numPr>
                <w:ilvl w:val="0"/>
                <w:numId w:val="38"/>
              </w:numPr>
              <w:ind w:left="128" w:hanging="142"/>
            </w:pPr>
            <w:r>
              <w:t>The rule should look like this</w:t>
            </w:r>
            <w:r w:rsidR="00EA78ED">
              <w:t xml:space="preserve">: </w:t>
            </w:r>
            <w:r>
              <w:t>“</w:t>
            </w:r>
            <w:r w:rsidR="00EA78ED">
              <w:t xml:space="preserve">To make a noun plural, add -s to it, or if it ends with </w:t>
            </w:r>
            <w:proofErr w:type="spellStart"/>
            <w:r w:rsidR="00EA78ED">
              <w:t>ch</w:t>
            </w:r>
            <w:proofErr w:type="spellEnd"/>
            <w:r w:rsidR="00EA78ED">
              <w:t xml:space="preserve">, </w:t>
            </w:r>
            <w:proofErr w:type="spellStart"/>
            <w:r w:rsidR="00EA78ED">
              <w:t>sh</w:t>
            </w:r>
            <w:proofErr w:type="spellEnd"/>
            <w:r w:rsidR="00EA78ED">
              <w:t xml:space="preserve">, x, or s, then add -es. </w:t>
            </w:r>
          </w:p>
        </w:tc>
        <w:tc>
          <w:tcPr>
            <w:tcW w:w="140" w:type="pct"/>
          </w:tcPr>
          <w:p w14:paraId="0BE69C2D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B3862F8" w14:textId="77777777" w:rsidR="00E601FC" w:rsidRPr="001A03E4" w:rsidRDefault="00CB574B" w:rsidP="00CB574B">
            <w:pPr>
              <w:rPr>
                <w:b/>
              </w:rPr>
            </w:pPr>
            <w:r w:rsidRPr="001A03E4">
              <w:rPr>
                <w:b/>
              </w:rPr>
              <w:t>Day 5, Lesson 5 – 20 Mins</w:t>
            </w:r>
          </w:p>
          <w:p w14:paraId="3987123B" w14:textId="4E7B5A9A" w:rsidR="00FB7459" w:rsidRDefault="00FB7459" w:rsidP="00FB7459">
            <w:pPr>
              <w:pStyle w:val="ListParagraph"/>
              <w:numPr>
                <w:ilvl w:val="0"/>
                <w:numId w:val="44"/>
              </w:numPr>
              <w:ind w:left="166" w:hanging="166"/>
            </w:pPr>
            <w:r>
              <w:t xml:space="preserve">Create make a singular plural t-chart on the board and list "singular" and "plural" at the top.  </w:t>
            </w:r>
          </w:p>
          <w:p w14:paraId="25C55042" w14:textId="77777777" w:rsidR="00FB7459" w:rsidRDefault="00FB7459" w:rsidP="00FB7459">
            <w:pPr>
              <w:pStyle w:val="ListParagraph"/>
              <w:numPr>
                <w:ilvl w:val="0"/>
                <w:numId w:val="44"/>
              </w:numPr>
              <w:ind w:left="166" w:hanging="166"/>
            </w:pPr>
            <w:r>
              <w:t xml:space="preserve">The students discuss singular nouns and volunteers tell me what words to place on the chart. </w:t>
            </w:r>
          </w:p>
          <w:p w14:paraId="53E93A15" w14:textId="77777777" w:rsidR="00FB7459" w:rsidRDefault="00FB7459" w:rsidP="00FB7459">
            <w:pPr>
              <w:pStyle w:val="ListParagraph"/>
              <w:numPr>
                <w:ilvl w:val="0"/>
                <w:numId w:val="44"/>
              </w:numPr>
              <w:ind w:left="166" w:hanging="166"/>
            </w:pPr>
            <w:r>
              <w:t xml:space="preserve"> Next, the students discuss plural nouns and I write those in the plural column.  </w:t>
            </w:r>
          </w:p>
          <w:p w14:paraId="2A7C1A74" w14:textId="333781E6" w:rsidR="00FB7459" w:rsidRDefault="00FB7459" w:rsidP="00FB7459">
            <w:pPr>
              <w:pStyle w:val="ListParagraph"/>
              <w:numPr>
                <w:ilvl w:val="0"/>
                <w:numId w:val="44"/>
              </w:numPr>
              <w:ind w:left="166" w:hanging="166"/>
            </w:pPr>
            <w:r>
              <w:t xml:space="preserve">Last, they discuss sentences that they could create, and two volunteers orally share their sentence.  </w:t>
            </w:r>
          </w:p>
          <w:p w14:paraId="7F4B3552" w14:textId="77777777" w:rsidR="00FB7459" w:rsidRDefault="00FB7459" w:rsidP="00FB7459">
            <w:pPr>
              <w:pStyle w:val="ListParagraph"/>
              <w:numPr>
                <w:ilvl w:val="0"/>
                <w:numId w:val="44"/>
              </w:numPr>
              <w:ind w:left="166" w:hanging="166"/>
            </w:pPr>
            <w:r>
              <w:t>Write both students’ sentence on the chart.</w:t>
            </w:r>
          </w:p>
          <w:p w14:paraId="290231E8" w14:textId="6AAAC522" w:rsidR="00CB574B" w:rsidRDefault="00FB7459" w:rsidP="00FB7459">
            <w:pPr>
              <w:pStyle w:val="ListParagraph"/>
              <w:numPr>
                <w:ilvl w:val="0"/>
                <w:numId w:val="44"/>
              </w:numPr>
              <w:ind w:left="166" w:hanging="166"/>
            </w:pPr>
            <w:r>
              <w:t>Allow the students to discuss possibilities during the lesson, this will promote collaboration and makes the lesson more meaningful to them.</w:t>
            </w:r>
          </w:p>
        </w:tc>
      </w:tr>
      <w:tr w:rsidR="005A4652" w14:paraId="2739C41C" w14:textId="77777777" w:rsidTr="008F27DC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40" w:type="pct"/>
          </w:tcPr>
          <w:p w14:paraId="37519F10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40" w:type="pct"/>
          </w:tcPr>
          <w:p w14:paraId="05B09046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F27DC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3105EC38" w:rsidR="00C17E2A" w:rsidRPr="00F208E3" w:rsidRDefault="0063032B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 w:rsidRPr="0063032B">
              <w:t xml:space="preserve">The students are given a paper with only </w:t>
            </w:r>
            <w:r w:rsidRPr="0063032B">
              <w:lastRenderedPageBreak/>
              <w:t>singular words listed and are told to add an “-s” to make each of them plural.</w:t>
            </w:r>
          </w:p>
        </w:tc>
        <w:tc>
          <w:tcPr>
            <w:tcW w:w="14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4D9FD2D" w14:textId="0763CACD" w:rsidR="00CB08CC" w:rsidRPr="00287F69" w:rsidRDefault="00CB08CC" w:rsidP="00B2285F">
            <w:pPr>
              <w:pStyle w:val="ListParagraph"/>
              <w:ind w:left="128"/>
            </w:pPr>
            <w:bookmarkStart w:id="0" w:name="_GoBack"/>
            <w:bookmarkEnd w:id="0"/>
          </w:p>
        </w:tc>
        <w:tc>
          <w:tcPr>
            <w:tcW w:w="140" w:type="pct"/>
          </w:tcPr>
          <w:p w14:paraId="79D27C9D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F27DC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5AC63A2A" w14:textId="77777777" w:rsidR="00B8438A" w:rsidRDefault="00EA5BCA" w:rsidP="00B8438A">
            <w:pPr>
              <w:pStyle w:val="ListParagraph"/>
              <w:numPr>
                <w:ilvl w:val="0"/>
                <w:numId w:val="43"/>
              </w:numPr>
              <w:ind w:left="142" w:hanging="142"/>
            </w:pPr>
            <w:r>
              <w:t>C</w:t>
            </w:r>
            <w:r w:rsidRPr="00EA5BCA">
              <w:t xml:space="preserve">lose the lesson by asking the students to discuss what they learned today.  </w:t>
            </w:r>
          </w:p>
          <w:p w14:paraId="45528501" w14:textId="50E06955" w:rsidR="00B8438A" w:rsidRDefault="00EA5BCA" w:rsidP="00B8438A">
            <w:pPr>
              <w:pStyle w:val="ListParagraph"/>
              <w:numPr>
                <w:ilvl w:val="0"/>
                <w:numId w:val="43"/>
              </w:numPr>
              <w:ind w:left="142" w:hanging="142"/>
            </w:pPr>
            <w:r w:rsidRPr="00EA5BCA">
              <w:t xml:space="preserve">Then ask one or two students to </w:t>
            </w:r>
            <w:r w:rsidR="00B8438A">
              <w:t>say</w:t>
            </w:r>
            <w:r w:rsidR="00B8438A" w:rsidRPr="00EA5BCA">
              <w:t xml:space="preserve"> that</w:t>
            </w:r>
            <w:r w:rsidRPr="00EA5BCA">
              <w:t xml:space="preserve"> </w:t>
            </w:r>
            <w:r w:rsidR="00B8438A">
              <w:t xml:space="preserve">they </w:t>
            </w:r>
            <w:r w:rsidRPr="00EA5BCA">
              <w:t>will continue using singular and plural nouns in sentences and matching the correct verb tense to the noun.</w:t>
            </w:r>
          </w:p>
          <w:p w14:paraId="1D9B050B" w14:textId="60C0363A" w:rsidR="00EA5BCA" w:rsidRPr="00EA5BCA" w:rsidRDefault="00EA5BCA" w:rsidP="00B8438A">
            <w:pPr>
              <w:pStyle w:val="ListParagraph"/>
              <w:numPr>
                <w:ilvl w:val="0"/>
                <w:numId w:val="43"/>
              </w:numPr>
              <w:ind w:left="142" w:hanging="142"/>
            </w:pPr>
            <w:r w:rsidRPr="00EA5BCA">
              <w:t>L</w:t>
            </w:r>
            <w:r w:rsidR="00B8438A">
              <w:t xml:space="preserve">et them </w:t>
            </w:r>
            <w:r w:rsidRPr="00EA5BCA">
              <w:t>chant the lesson goal.  I can use singular and plural nouns in a sentence with matching verb ending.</w:t>
            </w:r>
          </w:p>
        </w:tc>
        <w:tc>
          <w:tcPr>
            <w:tcW w:w="140" w:type="pct"/>
          </w:tcPr>
          <w:p w14:paraId="5F1D2F4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0" w:type="pct"/>
          </w:tcPr>
          <w:p w14:paraId="2AF7B3E2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22"/>
      <w:headerReference w:type="first" r:id="rId2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2C0C" w14:textId="77777777" w:rsidR="002E0316" w:rsidRDefault="002E0316">
      <w:pPr>
        <w:spacing w:before="0" w:after="0" w:line="240" w:lineRule="auto"/>
      </w:pPr>
      <w:r>
        <w:separator/>
      </w:r>
    </w:p>
  </w:endnote>
  <w:endnote w:type="continuationSeparator" w:id="0">
    <w:p w14:paraId="78AAAA52" w14:textId="77777777" w:rsidR="002E0316" w:rsidRDefault="002E0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AFC41" w14:textId="77777777" w:rsidR="002E0316" w:rsidRDefault="002E0316">
      <w:pPr>
        <w:spacing w:before="0" w:after="0" w:line="240" w:lineRule="auto"/>
      </w:pPr>
      <w:r>
        <w:separator/>
      </w:r>
    </w:p>
  </w:footnote>
  <w:footnote w:type="continuationSeparator" w:id="0">
    <w:p w14:paraId="06F1D318" w14:textId="77777777" w:rsidR="002E0316" w:rsidRDefault="002E0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583AB2"/>
    <w:multiLevelType w:val="hybridMultilevel"/>
    <w:tmpl w:val="FB848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1366D66"/>
    <w:multiLevelType w:val="hybridMultilevel"/>
    <w:tmpl w:val="887A3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83274"/>
    <w:multiLevelType w:val="hybridMultilevel"/>
    <w:tmpl w:val="946EB79A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9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3409C"/>
    <w:multiLevelType w:val="hybridMultilevel"/>
    <w:tmpl w:val="37504E34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1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636E1"/>
    <w:multiLevelType w:val="hybridMultilevel"/>
    <w:tmpl w:val="3AA076F4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4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45E10446"/>
    <w:multiLevelType w:val="hybridMultilevel"/>
    <w:tmpl w:val="AEC8E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7" w15:restartNumberingAfterBreak="0">
    <w:nsid w:val="49A8089F"/>
    <w:multiLevelType w:val="hybridMultilevel"/>
    <w:tmpl w:val="AEC8E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15293"/>
    <w:multiLevelType w:val="hybridMultilevel"/>
    <w:tmpl w:val="0CCC585A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9" w15:restartNumberingAfterBreak="0">
    <w:nsid w:val="530C4705"/>
    <w:multiLevelType w:val="hybridMultilevel"/>
    <w:tmpl w:val="8F54303E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0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952B8"/>
    <w:multiLevelType w:val="hybridMultilevel"/>
    <w:tmpl w:val="6650986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2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2199E"/>
    <w:multiLevelType w:val="hybridMultilevel"/>
    <w:tmpl w:val="3AA076F4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30" w15:restartNumberingAfterBreak="0">
    <w:nsid w:val="6FD62D22"/>
    <w:multiLevelType w:val="hybridMultilevel"/>
    <w:tmpl w:val="424A6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43AD1"/>
    <w:multiLevelType w:val="hybridMultilevel"/>
    <w:tmpl w:val="5AD40D5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B4012"/>
    <w:multiLevelType w:val="hybridMultilevel"/>
    <w:tmpl w:val="FB848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7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5"/>
  </w:num>
  <w:num w:numId="7">
    <w:abstractNumId w:val="26"/>
  </w:num>
  <w:num w:numId="8">
    <w:abstractNumId w:val="2"/>
  </w:num>
  <w:num w:numId="9">
    <w:abstractNumId w:val="9"/>
  </w:num>
  <w:num w:numId="10">
    <w:abstractNumId w:val="20"/>
  </w:num>
  <w:num w:numId="11">
    <w:abstractNumId w:val="25"/>
  </w:num>
  <w:num w:numId="12">
    <w:abstractNumId w:val="37"/>
  </w:num>
  <w:num w:numId="13">
    <w:abstractNumId w:val="5"/>
  </w:num>
  <w:num w:numId="14">
    <w:abstractNumId w:val="32"/>
  </w:num>
  <w:num w:numId="15">
    <w:abstractNumId w:val="3"/>
  </w:num>
  <w:num w:numId="16">
    <w:abstractNumId w:val="0"/>
  </w:num>
  <w:num w:numId="17">
    <w:abstractNumId w:val="14"/>
  </w:num>
  <w:num w:numId="18">
    <w:abstractNumId w:val="33"/>
  </w:num>
  <w:num w:numId="19">
    <w:abstractNumId w:val="27"/>
  </w:num>
  <w:num w:numId="20">
    <w:abstractNumId w:val="23"/>
  </w:num>
  <w:num w:numId="21">
    <w:abstractNumId w:val="36"/>
  </w:num>
  <w:num w:numId="22">
    <w:abstractNumId w:val="16"/>
  </w:num>
  <w:num w:numId="23">
    <w:abstractNumId w:val="6"/>
  </w:num>
  <w:num w:numId="24">
    <w:abstractNumId w:val="28"/>
  </w:num>
  <w:num w:numId="25">
    <w:abstractNumId w:val="24"/>
  </w:num>
  <w:num w:numId="26">
    <w:abstractNumId w:val="12"/>
  </w:num>
  <w:num w:numId="27">
    <w:abstractNumId w:val="7"/>
  </w:num>
  <w:num w:numId="28">
    <w:abstractNumId w:val="22"/>
  </w:num>
  <w:num w:numId="29">
    <w:abstractNumId w:val="38"/>
  </w:num>
  <w:num w:numId="30">
    <w:abstractNumId w:val="31"/>
  </w:num>
  <w:num w:numId="31">
    <w:abstractNumId w:val="15"/>
  </w:num>
  <w:num w:numId="32">
    <w:abstractNumId w:val="1"/>
  </w:num>
  <w:num w:numId="33">
    <w:abstractNumId w:val="10"/>
  </w:num>
  <w:num w:numId="34">
    <w:abstractNumId w:val="8"/>
  </w:num>
  <w:num w:numId="35">
    <w:abstractNumId w:val="21"/>
  </w:num>
  <w:num w:numId="36">
    <w:abstractNumId w:val="13"/>
  </w:num>
  <w:num w:numId="37">
    <w:abstractNumId w:val="29"/>
  </w:num>
  <w:num w:numId="38">
    <w:abstractNumId w:val="18"/>
  </w:num>
  <w:num w:numId="39">
    <w:abstractNumId w:val="17"/>
  </w:num>
  <w:num w:numId="40">
    <w:abstractNumId w:val="34"/>
  </w:num>
  <w:num w:numId="41">
    <w:abstractNumId w:val="19"/>
  </w:num>
  <w:num w:numId="42">
    <w:abstractNumId w:val="30"/>
  </w:num>
  <w:num w:numId="43">
    <w:abstractNumId w:val="1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3186"/>
    <w:rsid w:val="0004502C"/>
    <w:rsid w:val="000534B2"/>
    <w:rsid w:val="0007578F"/>
    <w:rsid w:val="000816FF"/>
    <w:rsid w:val="000904AA"/>
    <w:rsid w:val="000A37E8"/>
    <w:rsid w:val="000A5950"/>
    <w:rsid w:val="000B72D9"/>
    <w:rsid w:val="000C562D"/>
    <w:rsid w:val="000D44B1"/>
    <w:rsid w:val="00134383"/>
    <w:rsid w:val="001432FD"/>
    <w:rsid w:val="00151B6D"/>
    <w:rsid w:val="00163CA6"/>
    <w:rsid w:val="00171443"/>
    <w:rsid w:val="0017273B"/>
    <w:rsid w:val="0017631E"/>
    <w:rsid w:val="00196867"/>
    <w:rsid w:val="001A03E4"/>
    <w:rsid w:val="001D3BC8"/>
    <w:rsid w:val="001E6B90"/>
    <w:rsid w:val="001F4D29"/>
    <w:rsid w:val="0020622F"/>
    <w:rsid w:val="00210F3F"/>
    <w:rsid w:val="00227208"/>
    <w:rsid w:val="00255260"/>
    <w:rsid w:val="0026795F"/>
    <w:rsid w:val="00287F69"/>
    <w:rsid w:val="002A72AE"/>
    <w:rsid w:val="002B733A"/>
    <w:rsid w:val="002E0316"/>
    <w:rsid w:val="002F4915"/>
    <w:rsid w:val="00304069"/>
    <w:rsid w:val="00304B4A"/>
    <w:rsid w:val="003468F5"/>
    <w:rsid w:val="00396443"/>
    <w:rsid w:val="003A037B"/>
    <w:rsid w:val="003B1470"/>
    <w:rsid w:val="003D30E4"/>
    <w:rsid w:val="0040481C"/>
    <w:rsid w:val="004061AF"/>
    <w:rsid w:val="00417B53"/>
    <w:rsid w:val="00420EFD"/>
    <w:rsid w:val="00425D76"/>
    <w:rsid w:val="004343E9"/>
    <w:rsid w:val="00453D92"/>
    <w:rsid w:val="00483AE5"/>
    <w:rsid w:val="004B20E0"/>
    <w:rsid w:val="004D089D"/>
    <w:rsid w:val="004E29C7"/>
    <w:rsid w:val="004F06F3"/>
    <w:rsid w:val="004F6D32"/>
    <w:rsid w:val="005044F2"/>
    <w:rsid w:val="00520977"/>
    <w:rsid w:val="00520DAF"/>
    <w:rsid w:val="00532DD1"/>
    <w:rsid w:val="00541391"/>
    <w:rsid w:val="00545106"/>
    <w:rsid w:val="00546ACD"/>
    <w:rsid w:val="0056788D"/>
    <w:rsid w:val="005A4652"/>
    <w:rsid w:val="005A5D9C"/>
    <w:rsid w:val="005B7D58"/>
    <w:rsid w:val="005C2512"/>
    <w:rsid w:val="00601257"/>
    <w:rsid w:val="00603309"/>
    <w:rsid w:val="0060771A"/>
    <w:rsid w:val="00620391"/>
    <w:rsid w:val="0063032B"/>
    <w:rsid w:val="00631E0E"/>
    <w:rsid w:val="006326A0"/>
    <w:rsid w:val="00641D69"/>
    <w:rsid w:val="006A5952"/>
    <w:rsid w:val="006C2F42"/>
    <w:rsid w:val="006F0813"/>
    <w:rsid w:val="006F7E46"/>
    <w:rsid w:val="00714A8D"/>
    <w:rsid w:val="007177D7"/>
    <w:rsid w:val="00743B1E"/>
    <w:rsid w:val="00761C97"/>
    <w:rsid w:val="0076583E"/>
    <w:rsid w:val="00773C70"/>
    <w:rsid w:val="0078211E"/>
    <w:rsid w:val="0078309D"/>
    <w:rsid w:val="007F65A3"/>
    <w:rsid w:val="00807AE6"/>
    <w:rsid w:val="00811AB9"/>
    <w:rsid w:val="0083703B"/>
    <w:rsid w:val="008F27DC"/>
    <w:rsid w:val="008F5294"/>
    <w:rsid w:val="008F771F"/>
    <w:rsid w:val="00910100"/>
    <w:rsid w:val="009149FB"/>
    <w:rsid w:val="009232C2"/>
    <w:rsid w:val="009378FA"/>
    <w:rsid w:val="00956B0B"/>
    <w:rsid w:val="00956DE4"/>
    <w:rsid w:val="00966C71"/>
    <w:rsid w:val="0097003E"/>
    <w:rsid w:val="0098460F"/>
    <w:rsid w:val="009D155F"/>
    <w:rsid w:val="009D5198"/>
    <w:rsid w:val="009D72E5"/>
    <w:rsid w:val="009E08FF"/>
    <w:rsid w:val="00A0116B"/>
    <w:rsid w:val="00A1735C"/>
    <w:rsid w:val="00A25094"/>
    <w:rsid w:val="00A50553"/>
    <w:rsid w:val="00A64993"/>
    <w:rsid w:val="00AD171D"/>
    <w:rsid w:val="00AD6AD0"/>
    <w:rsid w:val="00AE2FC3"/>
    <w:rsid w:val="00AF47E1"/>
    <w:rsid w:val="00B046C1"/>
    <w:rsid w:val="00B07834"/>
    <w:rsid w:val="00B2285F"/>
    <w:rsid w:val="00B262A1"/>
    <w:rsid w:val="00B36C8F"/>
    <w:rsid w:val="00B4776C"/>
    <w:rsid w:val="00B57396"/>
    <w:rsid w:val="00B8438A"/>
    <w:rsid w:val="00B87608"/>
    <w:rsid w:val="00BB359B"/>
    <w:rsid w:val="00BC3471"/>
    <w:rsid w:val="00BC356C"/>
    <w:rsid w:val="00BC5BC2"/>
    <w:rsid w:val="00BD430C"/>
    <w:rsid w:val="00BD5017"/>
    <w:rsid w:val="00BF1083"/>
    <w:rsid w:val="00BF1D3C"/>
    <w:rsid w:val="00C02188"/>
    <w:rsid w:val="00C03799"/>
    <w:rsid w:val="00C17E2A"/>
    <w:rsid w:val="00C73D7E"/>
    <w:rsid w:val="00C82CFC"/>
    <w:rsid w:val="00CB08CC"/>
    <w:rsid w:val="00CB2D0F"/>
    <w:rsid w:val="00CB574B"/>
    <w:rsid w:val="00D17E02"/>
    <w:rsid w:val="00D27DC3"/>
    <w:rsid w:val="00D3577C"/>
    <w:rsid w:val="00D43AC0"/>
    <w:rsid w:val="00D63A36"/>
    <w:rsid w:val="00D8019B"/>
    <w:rsid w:val="00D812F1"/>
    <w:rsid w:val="00DA1F66"/>
    <w:rsid w:val="00DC17D5"/>
    <w:rsid w:val="00DE3AC3"/>
    <w:rsid w:val="00E05C0D"/>
    <w:rsid w:val="00E07205"/>
    <w:rsid w:val="00E20659"/>
    <w:rsid w:val="00E208A5"/>
    <w:rsid w:val="00E2212B"/>
    <w:rsid w:val="00E25E6A"/>
    <w:rsid w:val="00E601B6"/>
    <w:rsid w:val="00E601FC"/>
    <w:rsid w:val="00EA5BCA"/>
    <w:rsid w:val="00EA78ED"/>
    <w:rsid w:val="00ED219F"/>
    <w:rsid w:val="00EE497B"/>
    <w:rsid w:val="00F1179F"/>
    <w:rsid w:val="00F208E3"/>
    <w:rsid w:val="00F23572"/>
    <w:rsid w:val="00F235D6"/>
    <w:rsid w:val="00F27FA3"/>
    <w:rsid w:val="00F60399"/>
    <w:rsid w:val="00F616CA"/>
    <w:rsid w:val="00F66CE1"/>
    <w:rsid w:val="00F814F7"/>
    <w:rsid w:val="00FA1CB6"/>
    <w:rsid w:val="00FB17D4"/>
    <w:rsid w:val="00FB61C0"/>
    <w:rsid w:val="00FB7459"/>
    <w:rsid w:val="00FC4700"/>
    <w:rsid w:val="00FC7E02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ythezebra.com/reading-games-lesson-plans/singular-or-plural.html" TargetMode="External"/><Relationship Id="rId13" Type="http://schemas.openxmlformats.org/officeDocument/2006/relationships/hyperlink" Target="https://study.com/academy/lesson/singular-plural-nouns-lesson-for-kids.html" TargetMode="External"/><Relationship Id="rId18" Type="http://schemas.openxmlformats.org/officeDocument/2006/relationships/hyperlink" Target="file:///C:/Users/agomu/Downloads/ELALetsMakeitPlural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etterlesson.com/lesson/529927/singular-or-plur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01fWv66rRN4" TargetMode="External"/><Relationship Id="rId17" Type="http://schemas.openxmlformats.org/officeDocument/2006/relationships/hyperlink" Target="https://drive.google.com/file/d/0B-vfpaed7O-cZFpaN3F5SDJDQUU/view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pinterest.com/alexandranellis/plurals/?lp=true" TargetMode="External"/><Relationship Id="rId20" Type="http://schemas.openxmlformats.org/officeDocument/2006/relationships/hyperlink" Target="https://study.com/academy/lesson/singular-plural-nouns-lesson-for-ki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/Users/agomu/Downloads/ELALetsMakeitPlural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oythezebra.com/reading-games-lesson-plans/singular-or-plural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rive.google.com/file/d/0B-vfpaed7O-cZFpaN3F5SDJDQUU/view" TargetMode="External"/><Relationship Id="rId19" Type="http://schemas.openxmlformats.org/officeDocument/2006/relationships/hyperlink" Target="https://www.youtube.com/watch?v=01fWv66rRN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nterest.com/alexandranellis/plurals/?lp=true" TargetMode="External"/><Relationship Id="rId14" Type="http://schemas.openxmlformats.org/officeDocument/2006/relationships/hyperlink" Target="https://betterlesson.com/lesson/529927/singular-or-plura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71DA5"/>
    <w:rsid w:val="000E3902"/>
    <w:rsid w:val="004A008E"/>
    <w:rsid w:val="006224B9"/>
    <w:rsid w:val="00713551"/>
    <w:rsid w:val="00805105"/>
    <w:rsid w:val="00816166"/>
    <w:rsid w:val="00836926"/>
    <w:rsid w:val="008757A2"/>
    <w:rsid w:val="00A20224"/>
    <w:rsid w:val="00AB2F7D"/>
    <w:rsid w:val="00AB37F5"/>
    <w:rsid w:val="00C87D32"/>
    <w:rsid w:val="00C93DC1"/>
    <w:rsid w:val="00E05E9D"/>
    <w:rsid w:val="00EB30E9"/>
    <w:rsid w:val="00E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214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48</cp:revision>
  <dcterms:created xsi:type="dcterms:W3CDTF">2018-10-04T12:14:00Z</dcterms:created>
  <dcterms:modified xsi:type="dcterms:W3CDTF">2018-11-13T13:25:00Z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