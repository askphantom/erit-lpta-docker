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>
        <w:tc>
          <w:tcPr>
            <w:tcW w:w="2500" w:type="pct"/>
            <w:vAlign w:val="bottom"/>
          </w:tcPr>
          <w:p w:rsidR="00C17E2A" w:rsidRPr="00B7743C" w:rsidRDefault="00C0267B">
            <w:pPr>
              <w:pStyle w:val="Title"/>
              <w:rPr>
                <w:sz w:val="48"/>
                <w:szCs w:val="48"/>
              </w:rPr>
            </w:pPr>
            <w:r w:rsidRPr="00B7743C">
              <w:rPr>
                <w:sz w:val="48"/>
                <w:szCs w:val="48"/>
              </w:rPr>
              <w:t>AIR (</w:t>
            </w:r>
            <w:r w:rsidR="00B7743C" w:rsidRPr="00B7743C">
              <w:rPr>
                <w:sz w:val="48"/>
                <w:szCs w:val="48"/>
              </w:rPr>
              <w:t>IN MOTION)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:rsidR="00C17E2A" w:rsidRDefault="00C0267B">
                <w:pPr>
                  <w:pStyle w:val="Date"/>
                </w:pPr>
                <w:r>
                  <w:t>10.19.2018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B7743C">
                  <w:r>
                    <w:t>Basic Science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B7743C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B66511" w:rsidRDefault="00B7743C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Meaning of Wind.  </w:t>
            </w:r>
          </w:p>
          <w:p w:rsidR="00453D92" w:rsidRDefault="00B7743C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Effects and importance of Wind.</w:t>
            </w:r>
          </w:p>
          <w:p w:rsidR="00B7743C" w:rsidRDefault="00B7743C" w:rsidP="004343E9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Harmful effects of Air.</w:t>
            </w:r>
          </w:p>
        </w:tc>
      </w:tr>
    </w:tbl>
    <w:p w:rsidR="00C17E2A" w:rsidRDefault="003B1F97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89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B046C1" w:rsidRDefault="009B1AF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-Paper</w:t>
                        </w:r>
                      </w:p>
                      <w:p w:rsidR="00927981" w:rsidRDefault="00927981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2562EE">
                          <w:t>Milk or any alternative</w:t>
                        </w:r>
                      </w:p>
                      <w:p w:rsidR="002562EE" w:rsidRDefault="002562E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-Duct tape</w:t>
                        </w:r>
                      </w:p>
                      <w:p w:rsidR="002562EE" w:rsidRDefault="002562E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-Candle</w:t>
                        </w:r>
                      </w:p>
                      <w:p w:rsidR="002562EE" w:rsidRDefault="002562E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-Plastic bag</w:t>
                        </w:r>
                        <w:r w:rsidR="008B2234">
                          <w:t>s</w:t>
                        </w:r>
                      </w:p>
                      <w:p w:rsidR="002562EE" w:rsidRDefault="002562EE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-Rubber bands</w:t>
                        </w:r>
                      </w:p>
                      <w:p w:rsidR="008B2234" w:rsidRDefault="008B223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-Cloth hanger</w:t>
                        </w:r>
                      </w:p>
                      <w:p w:rsidR="008B2234" w:rsidRDefault="008B223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-Thread</w:t>
                        </w:r>
                      </w:p>
                      <w:p w:rsidR="008B2234" w:rsidRDefault="008B223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-Scissors</w:t>
                        </w:r>
                      </w:p>
                      <w:p w:rsidR="008B2234" w:rsidRDefault="008B223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-Plastic jar or bucket</w:t>
                        </w:r>
                      </w:p>
                      <w:p w:rsidR="006F741D" w:rsidRDefault="006F741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-Water</w:t>
                        </w:r>
                      </w:p>
                      <w:p w:rsidR="00040566" w:rsidRDefault="004C3001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040566">
                          <w:t>Glass cup</w:t>
                        </w: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4F6D32" w:rsidRDefault="003B1F97" w:rsidP="00C82CFC">
                        <w:pPr>
                          <w:pStyle w:val="ListBullet"/>
                        </w:pPr>
                        <w:hyperlink r:id="rId8" w:history="1">
                          <w:r w:rsidR="0067758E" w:rsidRPr="00260DAB">
                            <w:rPr>
                              <w:rStyle w:val="Hyperlink"/>
                            </w:rPr>
                            <w:t>http://www.myfreshplans.com/2011/03/wind-lesson-plans/</w:t>
                          </w:r>
                        </w:hyperlink>
                      </w:p>
                      <w:p w:rsidR="0067758E" w:rsidRDefault="003B1F97" w:rsidP="00C82CFC">
                        <w:pPr>
                          <w:pStyle w:val="ListBullet"/>
                        </w:pPr>
                        <w:hyperlink r:id="rId9" w:history="1">
                          <w:r w:rsidR="0067758E" w:rsidRPr="00260DAB">
                            <w:rPr>
                              <w:rStyle w:val="Hyperlink"/>
                            </w:rPr>
                            <w:t>https://betterlesson.com/lesson/632831/what-is-wind</w:t>
                          </w:r>
                        </w:hyperlink>
                      </w:p>
                      <w:p w:rsidR="0067758E" w:rsidRDefault="003B1F97" w:rsidP="00C82CFC">
                        <w:pPr>
                          <w:pStyle w:val="ListBullet"/>
                        </w:pPr>
                        <w:hyperlink r:id="rId10" w:history="1">
                          <w:r w:rsidR="0067758E" w:rsidRPr="00260DAB">
                            <w:rPr>
                              <w:rStyle w:val="Hyperlink"/>
                            </w:rPr>
                            <w:t>https://www.teachervision.com/all-kinds-weather</w:t>
                          </w:r>
                        </w:hyperlink>
                      </w:p>
                      <w:p w:rsidR="0067758E" w:rsidRDefault="003B1F97" w:rsidP="00C82CFC">
                        <w:pPr>
                          <w:pStyle w:val="ListBullet"/>
                        </w:pPr>
                        <w:hyperlink r:id="rId11" w:history="1">
                          <w:r w:rsidR="00A45125" w:rsidRPr="00260DAB">
                            <w:rPr>
                              <w:rStyle w:val="Hyperlink"/>
                            </w:rPr>
                            <w:t>https://study.com/academy/lesson/wind-lesson-for-kids-facts-causes.html</w:t>
                          </w:r>
                        </w:hyperlink>
                      </w:p>
                      <w:p w:rsidR="00A45125" w:rsidRDefault="003B1F97" w:rsidP="00C82CFC">
                        <w:pPr>
                          <w:pStyle w:val="ListBullet"/>
                        </w:pPr>
                        <w:hyperlink r:id="rId12" w:history="1">
                          <w:r w:rsidR="00F00BB9" w:rsidRPr="00260DAB">
                            <w:rPr>
                              <w:rStyle w:val="Hyperlink"/>
                            </w:rPr>
                            <w:t>https://www.scholastic.com/teachers/lesson-plans/teaching-content/when-wind-blows-lesson-plan/</w:t>
                          </w:r>
                        </w:hyperlink>
                      </w:p>
                      <w:p w:rsidR="00F00BB9" w:rsidRDefault="00F00BB9" w:rsidP="00C82CFC">
                        <w:pPr>
                          <w:pStyle w:val="ListBullet"/>
                        </w:pPr>
                      </w:p>
                      <w:p w:rsidR="00C82CFC" w:rsidRDefault="00C82CFC" w:rsidP="00C82CFC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150" w:type="pct"/>
          </w:tcPr>
          <w:p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927981" w:rsidRPr="00927981" w:rsidRDefault="00927981" w:rsidP="00927981">
            <w:r>
              <w:t>Students will be able to:</w:t>
            </w:r>
          </w:p>
          <w:p w:rsidR="00453D92" w:rsidRDefault="00927981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Define</w:t>
            </w:r>
            <w:r w:rsidR="001A7592">
              <w:t xml:space="preserve"> Wind.</w:t>
            </w:r>
          </w:p>
          <w:p w:rsidR="001A7592" w:rsidRDefault="00927981" w:rsidP="00453D92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Describe the e</w:t>
            </w:r>
            <w:r w:rsidR="001A7592">
              <w:t>ffect</w:t>
            </w:r>
            <w:r>
              <w:t>s</w:t>
            </w:r>
            <w:r w:rsidR="001A7592">
              <w:t xml:space="preserve"> of Wind.</w:t>
            </w:r>
          </w:p>
          <w:p w:rsidR="0067758E" w:rsidRDefault="00927981" w:rsidP="0067758E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 xml:space="preserve">Tell </w:t>
            </w:r>
            <w:r w:rsidR="002562EE">
              <w:t xml:space="preserve">the </w:t>
            </w:r>
            <w:r>
              <w:t>importance of wind</w:t>
            </w:r>
            <w:r w:rsidR="001A7592">
              <w:t>.</w:t>
            </w:r>
          </w:p>
          <w:p w:rsidR="0067758E" w:rsidRDefault="0067758E" w:rsidP="0067758E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I</w:t>
            </w:r>
            <w:r w:rsidRPr="0067758E">
              <w:t>dentify what causes the wind to blow and how it can change intensity.</w:t>
            </w:r>
            <w:r w:rsidR="00927981">
              <w:t xml:space="preserve"> </w:t>
            </w:r>
          </w:p>
          <w:p w:rsidR="00001862" w:rsidRDefault="00001862" w:rsidP="00001862"/>
          <w:p w:rsidR="00001862" w:rsidRDefault="00001862" w:rsidP="00001862"/>
          <w:p w:rsidR="00001862" w:rsidRPr="00AF47E1" w:rsidRDefault="00001862" w:rsidP="00001862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:rsidR="00001862" w:rsidRDefault="00001862" w:rsidP="00001862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42" w:hanging="142"/>
            </w:pPr>
            <w:r>
              <w:t>Explain to your students</w:t>
            </w:r>
            <w:r w:rsidRPr="009B1AFE">
              <w:t xml:space="preserve"> that you will be exploring whether air really ex</w:t>
            </w:r>
            <w:r>
              <w:t>ists, even if you can’t see it.</w:t>
            </w:r>
          </w:p>
          <w:p w:rsidR="00001862" w:rsidRPr="009B1AFE" w:rsidRDefault="00001862" w:rsidP="00001862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42" w:hanging="142"/>
            </w:pPr>
            <w:r w:rsidRPr="009B1AFE">
              <w:t>Explain that one way we can identify air is by seeing what it can do—</w:t>
            </w:r>
          </w:p>
          <w:p w:rsidR="00001862" w:rsidRPr="009B1AFE" w:rsidRDefault="00001862" w:rsidP="00001862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142" w:hanging="142"/>
            </w:pPr>
            <w:r w:rsidRPr="009B1AFE">
              <w:t xml:space="preserve">like when you use it to blow out a </w:t>
            </w:r>
            <w:r>
              <w:t>candle.</w:t>
            </w:r>
          </w:p>
          <w:p w:rsidR="00001862" w:rsidRPr="000A37E8" w:rsidRDefault="00001862" w:rsidP="00001862">
            <w:bookmarkStart w:id="0" w:name="_GoBack"/>
            <w:bookmarkEnd w:id="0"/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F616CA" w:rsidRPr="00B73E85" w:rsidRDefault="00F616CA" w:rsidP="00F616CA">
            <w:pPr>
              <w:rPr>
                <w:b/>
              </w:rPr>
            </w:pPr>
            <w:r w:rsidRPr="00B73E85">
              <w:rPr>
                <w:b/>
              </w:rPr>
              <w:t xml:space="preserve">Day 1/Lesson 1- </w:t>
            </w:r>
            <w:r w:rsidR="004F6D32" w:rsidRPr="00B73E85">
              <w:rPr>
                <w:b/>
              </w:rPr>
              <w:t xml:space="preserve">15 </w:t>
            </w:r>
            <w:r w:rsidRPr="00B73E85">
              <w:rPr>
                <w:b/>
              </w:rPr>
              <w:t xml:space="preserve">Mins </w:t>
            </w:r>
          </w:p>
          <w:p w:rsidR="00B7743C" w:rsidRPr="00B7743C" w:rsidRDefault="009B1AFE" w:rsidP="000D76C2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>
              <w:t>Have your students</w:t>
            </w:r>
            <w:r w:rsidR="00B7743C" w:rsidRPr="00B7743C">
              <w:t xml:space="preserve"> draw a spiral shape on a piece of paper and cut it out.</w:t>
            </w:r>
            <w:r w:rsidR="00927981">
              <w:t xml:space="preserve"> </w:t>
            </w:r>
          </w:p>
          <w:p w:rsidR="00B7743C" w:rsidRPr="00B7743C" w:rsidRDefault="009B1AFE" w:rsidP="009B1AFE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>
              <w:t>Help them</w:t>
            </w:r>
            <w:r w:rsidR="00B7743C" w:rsidRPr="00B7743C">
              <w:t xml:space="preserve"> to poke a hole in the center of the spiral with a thumbtack.</w:t>
            </w:r>
          </w:p>
          <w:p w:rsidR="00B7743C" w:rsidRPr="00B7743C" w:rsidRDefault="009B1AFE" w:rsidP="009B1AFE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>
              <w:t xml:space="preserve">Ask them to </w:t>
            </w:r>
            <w:r w:rsidR="00B7743C" w:rsidRPr="00B7743C">
              <w:t>push one end of the thread into the hole, tie it and attach the other end to the center of the clothing hanger.</w:t>
            </w:r>
          </w:p>
          <w:p w:rsidR="00B7743C" w:rsidRPr="00B7743C" w:rsidRDefault="009B1AFE" w:rsidP="009B1AFE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>
              <w:t xml:space="preserve">Ask them </w:t>
            </w:r>
            <w:r w:rsidR="00B7743C" w:rsidRPr="00B7743C">
              <w:t>to hold the hanging spiral several inches above a heat source.</w:t>
            </w:r>
          </w:p>
          <w:p w:rsidR="009B1AFE" w:rsidRDefault="009B1AFE" w:rsidP="009B1AFE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>
              <w:t>Ask your students to explain what they see</w:t>
            </w:r>
            <w:r w:rsidR="00B7743C" w:rsidRPr="00B7743C">
              <w:t>. Did the spiral move?</w:t>
            </w:r>
          </w:p>
          <w:p w:rsidR="000D76C2" w:rsidRDefault="009B1AFE" w:rsidP="009B1AFE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>
              <w:t>Explain to them</w:t>
            </w:r>
            <w:r w:rsidR="00B7743C" w:rsidRPr="00B7743C">
              <w:t xml:space="preserve"> that when warm air moves upward, it pushed the bottom of the spiral and made it spin. This is the same motion that causes wind. </w:t>
            </w:r>
          </w:p>
          <w:p w:rsidR="00001862" w:rsidRDefault="00B7743C" w:rsidP="009B1AFE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 w:rsidRPr="00B7743C">
              <w:t xml:space="preserve">Warm air rises and air pressure under it reduces and cools air nearby to take its place. </w:t>
            </w:r>
          </w:p>
          <w:p w:rsidR="00B7743C" w:rsidRDefault="00B7743C" w:rsidP="009B1AFE">
            <w:pPr>
              <w:pStyle w:val="ListParagraph"/>
              <w:numPr>
                <w:ilvl w:val="0"/>
                <w:numId w:val="34"/>
              </w:numPr>
              <w:ind w:left="467" w:hanging="142"/>
            </w:pPr>
            <w:r w:rsidRPr="00B7743C">
              <w:t>Wind is the sideways moving of air and is the cause of changing weather patte</w:t>
            </w:r>
            <w:r w:rsidR="00666E75" w:rsidRPr="00666E75">
              <w:t>rns</w:t>
            </w:r>
            <w:r w:rsidR="00666E75">
              <w:t>.</w:t>
            </w:r>
          </w:p>
          <w:p w:rsidR="00B73E85" w:rsidRDefault="00B73E85" w:rsidP="00B73E85"/>
          <w:p w:rsidR="00B73E85" w:rsidRDefault="00B73E85" w:rsidP="00B73E85"/>
          <w:p w:rsidR="00B73E85" w:rsidRDefault="00B73E85" w:rsidP="00B73E85"/>
          <w:p w:rsidR="00715631" w:rsidRDefault="00B127F6" w:rsidP="00B73E85">
            <w:pPr>
              <w:pStyle w:val="ListParagraph"/>
              <w:ind w:left="183"/>
              <w:rPr>
                <w:b/>
              </w:rPr>
            </w:pPr>
            <w:r>
              <w:rPr>
                <w:b/>
              </w:rPr>
              <w:lastRenderedPageBreak/>
              <w:t>Day 3 Lesson 3</w:t>
            </w:r>
            <w:r w:rsidR="00715631" w:rsidRPr="00E07205">
              <w:rPr>
                <w:b/>
              </w:rPr>
              <w:t xml:space="preserve">- 15 mins 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>Place a plastic jar or bucket on a table so that everyone will be able to stand around the table and see and reach the container. 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>Test plastic bags for holes by filling them with water. (Have extra bags handy as the bags may develop holes as you do the activity.)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>Put air into a plastic bag by blowing into it or waving it through the air.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 xml:space="preserve"> Clamp the opening of the bag around the mouth of the container and fasten it tightly by either wrapping string around it two or three times or by putting a rubber band around it.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>Say to students, "Now I will try to push the bag into the container. What do you think will happen?"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 xml:space="preserve"> After the class has made some predictions, give everyone a chance to try to push the bag into the container.  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>Ask the students to describe what they feel as they push down on the bag. </w:t>
            </w:r>
          </w:p>
          <w:p w:rsidR="00715631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 xml:space="preserve">Remove the bag and place it inside the container, like a liner. Drape the top of the bag over the lip of the container, just like the lining in a trash can. Tie string tightly around it two or three </w:t>
            </w:r>
            <w:r w:rsidR="00001862" w:rsidRPr="004B7DA7">
              <w:t>times or</w:t>
            </w:r>
            <w:r w:rsidRPr="004B7DA7">
              <w:t xml:space="preserve"> fasten it tightly with a rubber band.</w:t>
            </w:r>
          </w:p>
          <w:p w:rsidR="00910100" w:rsidRPr="00F616CA" w:rsidRDefault="004B7DA7" w:rsidP="00FB57EA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164" w:hanging="164"/>
            </w:pPr>
            <w:r w:rsidRPr="004B7DA7">
              <w:t xml:space="preserve"> Say to students, "Now I will try to pull the bag up out of the container. What do you think will happen?" What happens? Can the students explain what happened?</w:t>
            </w: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F47E1" w:rsidRPr="00B73E85" w:rsidRDefault="00B7743C" w:rsidP="00B73E85">
            <w:pPr>
              <w:rPr>
                <w:b/>
              </w:rPr>
            </w:pPr>
            <w:r w:rsidRPr="00B73E85">
              <w:rPr>
                <w:b/>
              </w:rPr>
              <w:t>Day 2 Lesson 2</w:t>
            </w:r>
            <w:r w:rsidR="00E07205" w:rsidRPr="00B73E85">
              <w:rPr>
                <w:b/>
              </w:rPr>
              <w:t xml:space="preserve">- 15 mins </w:t>
            </w:r>
          </w:p>
          <w:p w:rsidR="00B73E85" w:rsidRDefault="00715631" w:rsidP="000D76C2">
            <w:pPr>
              <w:pStyle w:val="ListParagraph"/>
              <w:numPr>
                <w:ilvl w:val="0"/>
                <w:numId w:val="38"/>
              </w:numPr>
              <w:ind w:left="467" w:hanging="142"/>
            </w:pPr>
            <w:r>
              <w:t>E</w:t>
            </w:r>
            <w:r w:rsidR="002562EE">
              <w:t>xplain that you can use</w:t>
            </w:r>
            <w:r w:rsidR="00C0037B">
              <w:t xml:space="preserve"> a</w:t>
            </w:r>
            <w:r w:rsidR="00666E75" w:rsidRPr="00666E75">
              <w:t xml:space="preserve"> </w:t>
            </w:r>
            <w:r w:rsidR="002562EE">
              <w:t xml:space="preserve">milk </w:t>
            </w:r>
            <w:r w:rsidR="00C0037B">
              <w:t>jug (</w:t>
            </w:r>
            <w:r w:rsidR="002562EE">
              <w:t>or any alternative) to blow out a candle</w:t>
            </w:r>
            <w:r w:rsidR="00666E75" w:rsidRPr="00666E75">
              <w:t>, using just a few special modifications.</w:t>
            </w:r>
          </w:p>
          <w:p w:rsidR="00666E75" w:rsidRPr="00666E75" w:rsidRDefault="00B73E85" w:rsidP="000D76C2">
            <w:pPr>
              <w:pStyle w:val="ListParagraph"/>
              <w:numPr>
                <w:ilvl w:val="0"/>
                <w:numId w:val="38"/>
              </w:numPr>
              <w:ind w:left="467" w:hanging="142"/>
            </w:pPr>
            <w:r>
              <w:t xml:space="preserve"> Start by helping your students</w:t>
            </w:r>
            <w:r w:rsidR="00666E75" w:rsidRPr="00666E75">
              <w:t xml:space="preserve"> cut the bottom off the jug. Then cut a circle from the strong plastic bag, at least three inches bigger around than the opening of the jug.</w:t>
            </w:r>
          </w:p>
          <w:p w:rsidR="00666E75" w:rsidRPr="00666E75" w:rsidRDefault="00666E75" w:rsidP="00715631">
            <w:pPr>
              <w:pStyle w:val="ListParagraph"/>
              <w:numPr>
                <w:ilvl w:val="0"/>
                <w:numId w:val="38"/>
              </w:numPr>
              <w:ind w:left="467" w:hanging="142"/>
            </w:pPr>
            <w:r w:rsidRPr="00666E75">
              <w:t>Use the plastic to replace the bottom of the jug, and tape it firmly with the duct tape all around, so that no air can escape.</w:t>
            </w:r>
          </w:p>
          <w:p w:rsidR="00B73E85" w:rsidRDefault="00666E75" w:rsidP="00715631">
            <w:pPr>
              <w:pStyle w:val="ListParagraph"/>
              <w:numPr>
                <w:ilvl w:val="0"/>
                <w:numId w:val="38"/>
              </w:numPr>
              <w:ind w:left="467" w:hanging="142"/>
            </w:pPr>
            <w:r w:rsidRPr="00666E75">
              <w:t>Now the fun part: Place the lighted candle in a holder on a table, and hold the jug at least a foot away, with the mouth of the jug pointed toward the candle.</w:t>
            </w:r>
          </w:p>
          <w:p w:rsidR="008B2234" w:rsidRDefault="00666E75" w:rsidP="00715631">
            <w:pPr>
              <w:pStyle w:val="ListParagraph"/>
              <w:numPr>
                <w:ilvl w:val="0"/>
                <w:numId w:val="38"/>
              </w:numPr>
              <w:ind w:left="467" w:hanging="142"/>
            </w:pPr>
            <w:r w:rsidRPr="00666E75">
              <w:t xml:space="preserve"> Holding the jug steady, hit the plastic firmly with an open hand. </w:t>
            </w:r>
          </w:p>
          <w:p w:rsidR="00C0037B" w:rsidRDefault="008B2234" w:rsidP="00715631">
            <w:pPr>
              <w:pStyle w:val="ListParagraph"/>
              <w:numPr>
                <w:ilvl w:val="0"/>
                <w:numId w:val="38"/>
              </w:numPr>
              <w:ind w:left="467" w:hanging="142"/>
            </w:pPr>
            <w:r>
              <w:t xml:space="preserve">Tell them to </w:t>
            </w:r>
            <w:r w:rsidR="00C0037B">
              <w:t>watch,</w:t>
            </w:r>
            <w:r w:rsidR="00C0037B" w:rsidRPr="00666E75">
              <w:t xml:space="preserve"> the</w:t>
            </w:r>
            <w:r w:rsidR="00666E75" w:rsidRPr="00666E75">
              <w:t xml:space="preserve"> candle should blow out, even though you never touched </w:t>
            </w:r>
            <w:r w:rsidR="00C0037B">
              <w:t>it or blew on it yourself. Why?</w:t>
            </w:r>
          </w:p>
          <w:p w:rsidR="00666E75" w:rsidRPr="00666E75" w:rsidRDefault="00666E75" w:rsidP="00715631">
            <w:pPr>
              <w:pStyle w:val="ListParagraph"/>
              <w:numPr>
                <w:ilvl w:val="0"/>
                <w:numId w:val="38"/>
              </w:numPr>
              <w:ind w:left="467" w:hanging="142"/>
            </w:pPr>
            <w:r w:rsidRPr="00666E75">
              <w:t xml:space="preserve">The jug is full of air. When you banged on the bottom, you shot an air </w:t>
            </w:r>
            <w:r w:rsidR="00B73E85">
              <w:t>current straight out the jug.</w:t>
            </w:r>
          </w:p>
          <w:p w:rsidR="00666E75" w:rsidRPr="00F616CA" w:rsidRDefault="00B127F6" w:rsidP="00666E75">
            <w:pPr>
              <w:rPr>
                <w:b/>
              </w:rPr>
            </w:pPr>
            <w:r>
              <w:rPr>
                <w:b/>
              </w:rPr>
              <w:lastRenderedPageBreak/>
              <w:t>Day 4/Lesson 4</w:t>
            </w:r>
            <w:r w:rsidR="00666E75" w:rsidRPr="00F616CA">
              <w:rPr>
                <w:b/>
              </w:rPr>
              <w:t xml:space="preserve">- </w:t>
            </w:r>
            <w:r w:rsidR="00666E75">
              <w:rPr>
                <w:b/>
              </w:rPr>
              <w:t xml:space="preserve">15 </w:t>
            </w:r>
            <w:r w:rsidR="00666E75" w:rsidRPr="00F616CA">
              <w:rPr>
                <w:b/>
              </w:rPr>
              <w:t xml:space="preserve">Mins </w:t>
            </w:r>
          </w:p>
          <w:p w:rsidR="00B73E85" w:rsidRPr="00B73E85" w:rsidRDefault="00C0267B" w:rsidP="00001862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166" w:hanging="166"/>
            </w:pPr>
            <w:r w:rsidRPr="00C0267B">
              <w:t xml:space="preserve">Stuff a Paper Towel in a Glass so that it won't fall out when you turn it upside down. </w:t>
            </w:r>
          </w:p>
          <w:p w:rsidR="00B73E85" w:rsidRPr="00B73E85" w:rsidRDefault="00B73E85" w:rsidP="005806B2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164" w:hanging="164"/>
            </w:pPr>
            <w:r>
              <w:t xml:space="preserve">Have your students scrunch and stuff </w:t>
            </w:r>
            <w:r w:rsidR="00C0267B" w:rsidRPr="00C0267B">
              <w:t xml:space="preserve">the paper towel. </w:t>
            </w:r>
          </w:p>
          <w:p w:rsidR="00B73E85" w:rsidRPr="00B73E85" w:rsidRDefault="00C0267B" w:rsidP="005806B2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164" w:hanging="164"/>
            </w:pPr>
            <w:r w:rsidRPr="00C0267B">
              <w:t>Fill a bowl with water using a</w:t>
            </w:r>
            <w:r w:rsidR="00B73E85">
              <w:t xml:space="preserve"> small pitcher to get your students</w:t>
            </w:r>
            <w:r w:rsidRPr="00C0267B">
              <w:t xml:space="preserve"> more involved (plus pouring is a great fine motor activity). </w:t>
            </w:r>
          </w:p>
          <w:p w:rsidR="00B73E85" w:rsidRPr="00B73E85" w:rsidRDefault="00B73E85" w:rsidP="005806B2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164" w:hanging="164"/>
            </w:pPr>
            <w:r>
              <w:t>You may drop</w:t>
            </w:r>
            <w:r w:rsidR="00C0267B" w:rsidRPr="00C0267B">
              <w:t xml:space="preserve"> some liquid watercolor into the water to make it clear to the eye when the air escape</w:t>
            </w:r>
            <w:r>
              <w:t>s and the water enters</w:t>
            </w:r>
            <w:r w:rsidR="00C0267B" w:rsidRPr="00C0267B">
              <w:t xml:space="preserve"> the cup. </w:t>
            </w:r>
          </w:p>
          <w:p w:rsidR="00B73E85" w:rsidRPr="00B73E85" w:rsidRDefault="00C0267B" w:rsidP="005806B2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164" w:hanging="164"/>
            </w:pPr>
            <w:r w:rsidRPr="00C0267B">
              <w:t xml:space="preserve">Turn the glass upside down, put it in the water. Air takes up </w:t>
            </w:r>
            <w:r w:rsidR="00001862" w:rsidRPr="00C0267B">
              <w:t>space,</w:t>
            </w:r>
            <w:r w:rsidRPr="00C0267B">
              <w:t xml:space="preserve"> so the water does not come into the glass.</w:t>
            </w:r>
          </w:p>
          <w:p w:rsidR="00C0267B" w:rsidRPr="00B73E85" w:rsidRDefault="00C0267B" w:rsidP="005806B2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164" w:hanging="164"/>
            </w:pPr>
            <w:r w:rsidRPr="00C0267B">
              <w:t xml:space="preserve">Tip the glass a bit and water </w:t>
            </w:r>
            <w:r w:rsidR="00001862" w:rsidRPr="00C0267B">
              <w:t>enter</w:t>
            </w:r>
            <w:r w:rsidRPr="00C0267B">
              <w:t xml:space="preserve"> the glass and absorbs into the paper</w:t>
            </w:r>
            <w:r w:rsidRPr="00B73E85">
              <w:t xml:space="preserve"> </w:t>
            </w:r>
            <w:r w:rsidRPr="00C0267B">
              <w:t>towel.</w:t>
            </w:r>
          </w:p>
          <w:p w:rsidR="00C0267B" w:rsidRDefault="00C0267B" w:rsidP="00B127F6">
            <w:pPr>
              <w:pStyle w:val="Heading3"/>
              <w:shd w:val="clear" w:color="auto" w:fill="FFFFFF"/>
              <w:spacing w:before="0" w:after="225"/>
              <w:ind w:left="164" w:hanging="164"/>
              <w:jc w:val="center"/>
              <w:rPr>
                <w:rFonts w:ascii="Arial" w:hAnsi="Arial" w:cs="Arial"/>
                <w:color w:val="006288"/>
                <w:sz w:val="36"/>
                <w:szCs w:val="36"/>
              </w:rPr>
            </w:pPr>
          </w:p>
          <w:p w:rsidR="00B262A1" w:rsidRDefault="00B262A1" w:rsidP="005D3058">
            <w:pPr>
              <w:ind w:left="360"/>
            </w:pPr>
          </w:p>
          <w:p w:rsidR="00B262A1" w:rsidRPr="00171443" w:rsidRDefault="00B262A1" w:rsidP="00B262A1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F47E1" w:rsidRPr="00AF47E1" w:rsidRDefault="00AF47E1" w:rsidP="009B1AFE">
            <w:pPr>
              <w:pStyle w:val="ListParagraph"/>
              <w:ind w:left="142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17B53" w:rsidRDefault="00417B53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B262A1" w:rsidRDefault="00B262A1" w:rsidP="00D8019B">
            <w:pPr>
              <w:pStyle w:val="ListParagraph"/>
              <w:ind w:left="183"/>
            </w:pPr>
          </w:p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F208E3" w:rsidRDefault="003B1470">
            <w:pPr>
              <w:pStyle w:val="Heading2"/>
            </w:pPr>
            <w:r>
              <w:lastRenderedPageBreak/>
              <w:t xml:space="preserve">Assessment </w:t>
            </w:r>
            <w:r w:rsidR="00D27DC3">
              <w:t>Activity</w:t>
            </w:r>
          </w:p>
          <w:p w:rsidR="00C17E2A" w:rsidRPr="00F208E3" w:rsidRDefault="00A27190" w:rsidP="00001862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142" w:hanging="142"/>
            </w:pPr>
            <w:r w:rsidRPr="00A27190">
              <w:t>To assess the students</w:t>
            </w:r>
            <w:r>
              <w:t>’</w:t>
            </w:r>
            <w:r w:rsidRPr="00A27190">
              <w:t xml:space="preserve"> knowledge</w:t>
            </w:r>
            <w:r>
              <w:t>,</w:t>
            </w:r>
            <w:r w:rsidRPr="00A27190">
              <w:t xml:space="preserve"> give them each a piece of paper with two columns, one labeled </w:t>
            </w:r>
            <w:r w:rsidRPr="00001862">
              <w:rPr>
                <w:b/>
              </w:rPr>
              <w:t>“What I Learned About Air”</w:t>
            </w:r>
            <w:r w:rsidRPr="00A27190">
              <w:t xml:space="preserve"> and the second </w:t>
            </w:r>
            <w:r w:rsidRPr="00001862">
              <w:rPr>
                <w:b/>
              </w:rPr>
              <w:t>“Questions I Have About Air or What I Would Like to Learn More About Air”.</w:t>
            </w:r>
            <w:r w:rsidRPr="00A27190">
              <w:t xml:space="preserve"> </w:t>
            </w:r>
          </w:p>
        </w:tc>
        <w:tc>
          <w:tcPr>
            <w:tcW w:w="150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:rsidR="00CB08CC" w:rsidRPr="00287F69" w:rsidRDefault="00CB08CC" w:rsidP="005D3058">
            <w:pPr>
              <w:pStyle w:val="ListParagraph"/>
              <w:ind w:left="128"/>
            </w:pP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50" w:type="pct"/>
          </w:tcPr>
          <w:p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311AC6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97" w:rsidRDefault="003B1F97">
      <w:pPr>
        <w:spacing w:before="0" w:after="0" w:line="240" w:lineRule="auto"/>
      </w:pPr>
      <w:r>
        <w:separator/>
      </w:r>
    </w:p>
  </w:endnote>
  <w:endnote w:type="continuationSeparator" w:id="0">
    <w:p w:rsidR="003B1F97" w:rsidRDefault="003B1F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E2A" w:rsidRDefault="00311AC6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C0037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97" w:rsidRDefault="003B1F97">
      <w:pPr>
        <w:spacing w:before="0" w:after="0" w:line="240" w:lineRule="auto"/>
      </w:pPr>
      <w:r>
        <w:separator/>
      </w:r>
    </w:p>
  </w:footnote>
  <w:footnote w:type="continuationSeparator" w:id="0">
    <w:p w:rsidR="003B1F97" w:rsidRDefault="003B1F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234A8"/>
    <w:multiLevelType w:val="hybridMultilevel"/>
    <w:tmpl w:val="CBDAE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2B79"/>
    <w:multiLevelType w:val="hybridMultilevel"/>
    <w:tmpl w:val="C2F4C7BA"/>
    <w:lvl w:ilvl="0" w:tplc="DAE4055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4D82"/>
    <w:multiLevelType w:val="multilevel"/>
    <w:tmpl w:val="5BD6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65DC7"/>
    <w:multiLevelType w:val="multilevel"/>
    <w:tmpl w:val="C3A2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1D1C"/>
    <w:multiLevelType w:val="hybridMultilevel"/>
    <w:tmpl w:val="03761E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25FAE"/>
    <w:multiLevelType w:val="hybridMultilevel"/>
    <w:tmpl w:val="BFBAD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C2D85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04E1E"/>
    <w:multiLevelType w:val="hybridMultilevel"/>
    <w:tmpl w:val="CBDAE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64AB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B7C18"/>
    <w:multiLevelType w:val="multilevel"/>
    <w:tmpl w:val="F26C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37D2B"/>
    <w:multiLevelType w:val="hybridMultilevel"/>
    <w:tmpl w:val="CBDAE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 w15:restartNumberingAfterBreak="0">
    <w:nsid w:val="4ECD59EC"/>
    <w:multiLevelType w:val="hybridMultilevel"/>
    <w:tmpl w:val="03761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82B05"/>
    <w:multiLevelType w:val="multilevel"/>
    <w:tmpl w:val="35E0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721C3"/>
    <w:multiLevelType w:val="hybridMultilevel"/>
    <w:tmpl w:val="AFE0A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6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4"/>
  </w:num>
  <w:num w:numId="7">
    <w:abstractNumId w:val="29"/>
  </w:num>
  <w:num w:numId="8">
    <w:abstractNumId w:val="1"/>
  </w:num>
  <w:num w:numId="9">
    <w:abstractNumId w:val="15"/>
  </w:num>
  <w:num w:numId="10">
    <w:abstractNumId w:val="22"/>
  </w:num>
  <w:num w:numId="11">
    <w:abstractNumId w:val="27"/>
  </w:num>
  <w:num w:numId="12">
    <w:abstractNumId w:val="36"/>
  </w:num>
  <w:num w:numId="13">
    <w:abstractNumId w:val="5"/>
  </w:num>
  <w:num w:numId="14">
    <w:abstractNumId w:val="32"/>
  </w:num>
  <w:num w:numId="15">
    <w:abstractNumId w:val="4"/>
  </w:num>
  <w:num w:numId="16">
    <w:abstractNumId w:val="0"/>
  </w:num>
  <w:num w:numId="17">
    <w:abstractNumId w:val="19"/>
  </w:num>
  <w:num w:numId="18">
    <w:abstractNumId w:val="33"/>
  </w:num>
  <w:num w:numId="19">
    <w:abstractNumId w:val="30"/>
  </w:num>
  <w:num w:numId="20">
    <w:abstractNumId w:val="25"/>
  </w:num>
  <w:num w:numId="21">
    <w:abstractNumId w:val="35"/>
  </w:num>
  <w:num w:numId="22">
    <w:abstractNumId w:val="20"/>
  </w:num>
  <w:num w:numId="23">
    <w:abstractNumId w:val="8"/>
  </w:num>
  <w:num w:numId="24">
    <w:abstractNumId w:val="31"/>
  </w:num>
  <w:num w:numId="25">
    <w:abstractNumId w:val="26"/>
  </w:num>
  <w:num w:numId="26">
    <w:abstractNumId w:val="18"/>
  </w:num>
  <w:num w:numId="27">
    <w:abstractNumId w:val="9"/>
  </w:num>
  <w:num w:numId="28">
    <w:abstractNumId w:val="24"/>
  </w:num>
  <w:num w:numId="29">
    <w:abstractNumId w:val="37"/>
  </w:num>
  <w:num w:numId="30">
    <w:abstractNumId w:val="17"/>
  </w:num>
  <w:num w:numId="31">
    <w:abstractNumId w:val="16"/>
  </w:num>
  <w:num w:numId="32">
    <w:abstractNumId w:val="6"/>
  </w:num>
  <w:num w:numId="33">
    <w:abstractNumId w:val="13"/>
  </w:num>
  <w:num w:numId="34">
    <w:abstractNumId w:val="12"/>
  </w:num>
  <w:num w:numId="35">
    <w:abstractNumId w:val="23"/>
  </w:num>
  <w:num w:numId="36">
    <w:abstractNumId w:val="7"/>
  </w:num>
  <w:num w:numId="37">
    <w:abstractNumId w:val="21"/>
  </w:num>
  <w:num w:numId="38">
    <w:abstractNumId w:val="14"/>
  </w:num>
  <w:num w:numId="39">
    <w:abstractNumId w:val="11"/>
  </w:num>
  <w:num w:numId="40">
    <w:abstractNumId w:val="10"/>
  </w:num>
  <w:num w:numId="41">
    <w:abstractNumId w:val="28"/>
  </w:num>
  <w:num w:numId="42">
    <w:abstractNumId w:val="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01862"/>
    <w:rsid w:val="00040566"/>
    <w:rsid w:val="0004502C"/>
    <w:rsid w:val="000904AA"/>
    <w:rsid w:val="000A37E8"/>
    <w:rsid w:val="000B72D9"/>
    <w:rsid w:val="000C562D"/>
    <w:rsid w:val="000D76C2"/>
    <w:rsid w:val="00137378"/>
    <w:rsid w:val="001432FD"/>
    <w:rsid w:val="00163CA6"/>
    <w:rsid w:val="00171443"/>
    <w:rsid w:val="0017273B"/>
    <w:rsid w:val="0017631E"/>
    <w:rsid w:val="00196867"/>
    <w:rsid w:val="001A7592"/>
    <w:rsid w:val="001B5D91"/>
    <w:rsid w:val="001D3BC8"/>
    <w:rsid w:val="001E6B90"/>
    <w:rsid w:val="001F4D29"/>
    <w:rsid w:val="00227208"/>
    <w:rsid w:val="002562EE"/>
    <w:rsid w:val="0026795F"/>
    <w:rsid w:val="00287F69"/>
    <w:rsid w:val="002A72AE"/>
    <w:rsid w:val="002B733A"/>
    <w:rsid w:val="002F3E77"/>
    <w:rsid w:val="002F4915"/>
    <w:rsid w:val="00304069"/>
    <w:rsid w:val="00311AC6"/>
    <w:rsid w:val="003468F5"/>
    <w:rsid w:val="00396443"/>
    <w:rsid w:val="003B1470"/>
    <w:rsid w:val="003B1F97"/>
    <w:rsid w:val="003D30E4"/>
    <w:rsid w:val="0040481C"/>
    <w:rsid w:val="00417B53"/>
    <w:rsid w:val="004343E9"/>
    <w:rsid w:val="00453D92"/>
    <w:rsid w:val="004B20E0"/>
    <w:rsid w:val="004B7DA7"/>
    <w:rsid w:val="004C3001"/>
    <w:rsid w:val="004D089D"/>
    <w:rsid w:val="004E29C7"/>
    <w:rsid w:val="004F6D32"/>
    <w:rsid w:val="00520DAF"/>
    <w:rsid w:val="00545106"/>
    <w:rsid w:val="00556EA9"/>
    <w:rsid w:val="0056788D"/>
    <w:rsid w:val="005806B2"/>
    <w:rsid w:val="005A4652"/>
    <w:rsid w:val="005B22DA"/>
    <w:rsid w:val="005B7D58"/>
    <w:rsid w:val="005C2512"/>
    <w:rsid w:val="005D3058"/>
    <w:rsid w:val="00603309"/>
    <w:rsid w:val="006326A0"/>
    <w:rsid w:val="00666E75"/>
    <w:rsid w:val="0067758E"/>
    <w:rsid w:val="006A5952"/>
    <w:rsid w:val="006F0813"/>
    <w:rsid w:val="006F741D"/>
    <w:rsid w:val="006F7E46"/>
    <w:rsid w:val="00715631"/>
    <w:rsid w:val="0076583E"/>
    <w:rsid w:val="007667D0"/>
    <w:rsid w:val="00773C70"/>
    <w:rsid w:val="0078309D"/>
    <w:rsid w:val="007D0538"/>
    <w:rsid w:val="007F65A3"/>
    <w:rsid w:val="00807AE6"/>
    <w:rsid w:val="00811AB9"/>
    <w:rsid w:val="00847934"/>
    <w:rsid w:val="008B2234"/>
    <w:rsid w:val="008F771F"/>
    <w:rsid w:val="00910100"/>
    <w:rsid w:val="009227FD"/>
    <w:rsid w:val="00927981"/>
    <w:rsid w:val="009378FA"/>
    <w:rsid w:val="00956DE4"/>
    <w:rsid w:val="00966C71"/>
    <w:rsid w:val="0098460F"/>
    <w:rsid w:val="009B1AFE"/>
    <w:rsid w:val="009D155F"/>
    <w:rsid w:val="009E08FF"/>
    <w:rsid w:val="00A0116B"/>
    <w:rsid w:val="00A1735C"/>
    <w:rsid w:val="00A25094"/>
    <w:rsid w:val="00A27190"/>
    <w:rsid w:val="00A45125"/>
    <w:rsid w:val="00A77EEB"/>
    <w:rsid w:val="00AD171D"/>
    <w:rsid w:val="00AD6AD0"/>
    <w:rsid w:val="00AF47E1"/>
    <w:rsid w:val="00B046C1"/>
    <w:rsid w:val="00B127F6"/>
    <w:rsid w:val="00B24757"/>
    <w:rsid w:val="00B262A1"/>
    <w:rsid w:val="00B66511"/>
    <w:rsid w:val="00B73E85"/>
    <w:rsid w:val="00B7743C"/>
    <w:rsid w:val="00B87608"/>
    <w:rsid w:val="00BB359B"/>
    <w:rsid w:val="00BC356C"/>
    <w:rsid w:val="00BD430C"/>
    <w:rsid w:val="00BD5017"/>
    <w:rsid w:val="00BF1D3C"/>
    <w:rsid w:val="00C0037B"/>
    <w:rsid w:val="00C0267B"/>
    <w:rsid w:val="00C17E2A"/>
    <w:rsid w:val="00C82CFC"/>
    <w:rsid w:val="00CB08CC"/>
    <w:rsid w:val="00CB2D0F"/>
    <w:rsid w:val="00D27DC3"/>
    <w:rsid w:val="00D3577C"/>
    <w:rsid w:val="00D4297E"/>
    <w:rsid w:val="00D43AC0"/>
    <w:rsid w:val="00D8019B"/>
    <w:rsid w:val="00DC17D5"/>
    <w:rsid w:val="00DD3412"/>
    <w:rsid w:val="00DE5EA4"/>
    <w:rsid w:val="00E05C0D"/>
    <w:rsid w:val="00E07205"/>
    <w:rsid w:val="00E2212B"/>
    <w:rsid w:val="00E601B6"/>
    <w:rsid w:val="00ED219F"/>
    <w:rsid w:val="00F00BB9"/>
    <w:rsid w:val="00F1179F"/>
    <w:rsid w:val="00F208E3"/>
    <w:rsid w:val="00F235D6"/>
    <w:rsid w:val="00F616CA"/>
    <w:rsid w:val="00F66CE1"/>
    <w:rsid w:val="00FB57EA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B6790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AC6"/>
  </w:style>
  <w:style w:type="paragraph" w:styleId="Heading1">
    <w:name w:val="heading 1"/>
    <w:basedOn w:val="Normal"/>
    <w:next w:val="Normal"/>
    <w:link w:val="Heading1Char"/>
    <w:uiPriority w:val="9"/>
    <w:qFormat/>
    <w:rsid w:val="00311AC6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AC6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311AC6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311AC6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311AC6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311AC6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11AC6"/>
    <w:rPr>
      <w:color w:val="808080"/>
    </w:rPr>
  </w:style>
  <w:style w:type="table" w:customStyle="1" w:styleId="LessonPlan">
    <w:name w:val="Lesson Plan"/>
    <w:basedOn w:val="TableNormal"/>
    <w:uiPriority w:val="99"/>
    <w:rsid w:val="00311AC6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311AC6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1AC6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311AC6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1AC6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AC6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311AC6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311AC6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4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376">
          <w:marLeft w:val="0"/>
          <w:marRight w:val="0"/>
          <w:marTop w:val="300"/>
          <w:marBottom w:val="300"/>
          <w:divBdr>
            <w:top w:val="single" w:sz="48" w:space="0" w:color="00618C"/>
            <w:left w:val="none" w:sz="0" w:space="0" w:color="auto"/>
            <w:bottom w:val="single" w:sz="48" w:space="0" w:color="003A54"/>
            <w:right w:val="none" w:sz="0" w:space="0" w:color="auto"/>
          </w:divBdr>
          <w:divsChild>
            <w:div w:id="798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31" w:color="AAAAAA"/>
                <w:right w:val="none" w:sz="0" w:space="0" w:color="auto"/>
              </w:divBdr>
            </w:div>
          </w:divsChild>
        </w:div>
      </w:divsChild>
    </w:div>
    <w:div w:id="168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freshplans.com/2011/03/wind-lesson-plan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holastic.com/teachers/lesson-plans/teaching-content/when-wind-blows-lesson-pla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wind-lesson-for-kids-facts-caus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eachervision.com/all-kinds-weat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terlesson.com/lesson/632831/what-is-win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9324F"/>
    <w:rsid w:val="000E3902"/>
    <w:rsid w:val="004A008E"/>
    <w:rsid w:val="00713551"/>
    <w:rsid w:val="00805105"/>
    <w:rsid w:val="00816166"/>
    <w:rsid w:val="00836926"/>
    <w:rsid w:val="00AB2F7D"/>
    <w:rsid w:val="00AB37F5"/>
    <w:rsid w:val="00B923D9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09324F"/>
  </w:style>
  <w:style w:type="paragraph" w:customStyle="1" w:styleId="57D0253E54FA4684857C7E53F49E1A5B">
    <w:name w:val="57D0253E54FA4684857C7E53F49E1A5B"/>
    <w:rsid w:val="0009324F"/>
  </w:style>
  <w:style w:type="paragraph" w:customStyle="1" w:styleId="7AE7DFE8D63F4AC0A9D67267C3699CCC">
    <w:name w:val="7AE7DFE8D63F4AC0A9D67267C3699CCC"/>
    <w:rsid w:val="0009324F"/>
  </w:style>
  <w:style w:type="paragraph" w:customStyle="1" w:styleId="1C876A8B6575410E8AA7530875A6B7F4">
    <w:name w:val="1C876A8B6575410E8AA7530875A6B7F4"/>
    <w:rsid w:val="0009324F"/>
  </w:style>
  <w:style w:type="paragraph" w:customStyle="1" w:styleId="A392ED6794CC47DFA557364CD4043756">
    <w:name w:val="A392ED6794CC47DFA557364CD4043756"/>
    <w:rsid w:val="00093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2</cp:revision>
  <dcterms:created xsi:type="dcterms:W3CDTF">2018-11-20T09:37:00Z</dcterms:created>
  <dcterms:modified xsi:type="dcterms:W3CDTF">2018-11-20T09:37:00Z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