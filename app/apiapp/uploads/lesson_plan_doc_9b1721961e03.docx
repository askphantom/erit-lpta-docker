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239BD30F" w14:textId="77777777">
        <w:tc>
          <w:tcPr>
            <w:tcW w:w="2500" w:type="pct"/>
            <w:vAlign w:val="bottom"/>
          </w:tcPr>
          <w:p w14:paraId="44AA16C4" w14:textId="08F67077" w:rsidR="00C17E2A" w:rsidRDefault="00296B42">
            <w:pPr>
              <w:pStyle w:val="Title"/>
            </w:pPr>
            <w:r>
              <w:t>Measurement(mass)</w:t>
            </w:r>
            <w:bookmarkStart w:id="0" w:name="_GoBack"/>
            <w:bookmarkEnd w:id="0"/>
          </w:p>
        </w:tc>
        <w:sdt>
          <w:sdtPr>
            <w:id w:val="1545870053"/>
            <w:placeholder>
              <w:docPart w:val="57D0253E54FA4684857C7E53F49E1A5B"/>
            </w:placeholder>
            <w:date w:fullDate="2018-10-0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4C3836D1" w14:textId="77777777" w:rsidR="00C17E2A" w:rsidRDefault="002B4403">
                <w:pPr>
                  <w:pStyle w:val="Date"/>
                </w:pPr>
                <w:r>
                  <w:t>10.8.2018</w:t>
                </w:r>
              </w:p>
            </w:tc>
          </w:sdtContent>
        </w:sdt>
      </w:tr>
    </w:tbl>
    <w:p w14:paraId="2BFCA5D7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358217DB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1672F636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535C2592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111A3579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4C7A5473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7A92F8F2" w14:textId="77777777">
              <w:tc>
                <w:tcPr>
                  <w:tcW w:w="5000" w:type="pct"/>
                </w:tcPr>
                <w:p w14:paraId="5ADA0F8A" w14:textId="77777777" w:rsidR="00C17E2A" w:rsidRDefault="0010603A">
                  <w:r>
                    <w:t>Basic Science</w:t>
                  </w:r>
                </w:p>
              </w:tc>
            </w:tr>
            <w:tr w:rsidR="00C17E2A" w14:paraId="11DF4468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7365579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443FF5C8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3D5014EF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6E31BDF6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4C4D524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217C799E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05517830" w14:textId="77777777" w:rsidR="00C17E2A" w:rsidRDefault="00296B42">
                  <w:r>
                    <w:t>2</w:t>
                  </w:r>
                </w:p>
              </w:tc>
            </w:tr>
          </w:tbl>
          <w:p w14:paraId="3F52745F" w14:textId="77777777" w:rsidR="00C17E2A" w:rsidRDefault="00C17E2A"/>
        </w:tc>
        <w:tc>
          <w:tcPr>
            <w:tcW w:w="152" w:type="pct"/>
          </w:tcPr>
          <w:p w14:paraId="59472F69" w14:textId="77777777" w:rsidR="00C17E2A" w:rsidRDefault="00C17E2A"/>
        </w:tc>
        <w:tc>
          <w:tcPr>
            <w:tcW w:w="3895" w:type="pct"/>
          </w:tcPr>
          <w:p w14:paraId="1AF2B340" w14:textId="77777777" w:rsidR="000A37E8" w:rsidRDefault="000A37E8">
            <w:r>
              <w:t>This lesson plan covers teaching content for;</w:t>
            </w:r>
          </w:p>
          <w:p w14:paraId="6BD36B80" w14:textId="77777777" w:rsidR="00B66511" w:rsidRDefault="00296B42" w:rsidP="005B1B8B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Measuring Mass</w:t>
            </w:r>
          </w:p>
          <w:p w14:paraId="28CFF1C1" w14:textId="77777777" w:rsidR="00453D92" w:rsidRDefault="00453D92" w:rsidP="00296B42"/>
        </w:tc>
      </w:tr>
    </w:tbl>
    <w:p w14:paraId="0C06A9BB" w14:textId="77777777" w:rsidR="00C17E2A" w:rsidRDefault="00B873FE">
      <w:pPr>
        <w:pStyle w:val="NoSpacing"/>
      </w:pPr>
      <w:r>
        <w:rPr>
          <w:noProof/>
          <w:lang w:eastAsia="en-US"/>
        </w:rPr>
        <w:pict w14:anchorId="16F2B446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Description: 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88"/>
                  </w:tblGrid>
                  <w:tr w:rsidR="00D811DA" w14:paraId="4CC3EDD6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760FF99B" w14:textId="77777777" w:rsidR="00D811DA" w:rsidRDefault="00D811DA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5DE794AF" w14:textId="25C68693" w:rsidR="000E780C" w:rsidRDefault="00D811DA" w:rsidP="000E780C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="000E780C">
                          <w:t xml:space="preserve">Objects like </w:t>
                        </w:r>
                        <w:r w:rsidR="00557594">
                          <w:t>marbles, bottle</w:t>
                        </w:r>
                        <w:r w:rsidR="000E780C">
                          <w:t xml:space="preserve"> </w:t>
                        </w:r>
                        <w:r w:rsidR="00557594">
                          <w:t>tops, shells</w:t>
                        </w:r>
                        <w:r w:rsidR="000E780C">
                          <w:t xml:space="preserve"> </w:t>
                        </w:r>
                      </w:p>
                      <w:p w14:paraId="183FF4A3" w14:textId="5FC052B8" w:rsidR="000E780C" w:rsidRDefault="00557594" w:rsidP="000E780C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Etc.</w:t>
                        </w:r>
                        <w:r w:rsidR="000E780C">
                          <w:t xml:space="preserve"> </w:t>
                        </w:r>
                      </w:p>
                      <w:p w14:paraId="6898DCBE" w14:textId="77777777" w:rsidR="000E780C" w:rsidRDefault="000E780C" w:rsidP="000E780C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-Toys</w:t>
                        </w:r>
                      </w:p>
                      <w:p w14:paraId="4B594275" w14:textId="77777777" w:rsidR="000E780C" w:rsidRDefault="000E780C" w:rsidP="000E780C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-Simple balances</w:t>
                        </w:r>
                      </w:p>
                      <w:p w14:paraId="3A576FC0" w14:textId="77777777" w:rsidR="000E780C" w:rsidRDefault="000E780C" w:rsidP="000E780C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="00F40950">
                          <w:t>Pan scale</w:t>
                        </w:r>
                      </w:p>
                      <w:p w14:paraId="4766EC25" w14:textId="77777777" w:rsidR="000E780C" w:rsidRDefault="000E780C" w:rsidP="000E780C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="00F40950">
                          <w:t>Pencil</w:t>
                        </w:r>
                      </w:p>
                      <w:p w14:paraId="527E27A6" w14:textId="77777777" w:rsidR="00D811DA" w:rsidRDefault="00F40950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-Lined paper</w:t>
                        </w:r>
                      </w:p>
                    </w:tc>
                  </w:tr>
                  <w:tr w:rsidR="00D811DA" w14:paraId="3163AE43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1387FF1D" w14:textId="77777777" w:rsidR="00D811DA" w:rsidRDefault="00D811DA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6352C33D" w14:textId="77777777" w:rsidR="00D811DA" w:rsidRDefault="00B873FE" w:rsidP="00A80239">
                        <w:pPr>
                          <w:pStyle w:val="ListBullet"/>
                        </w:pPr>
                        <w:hyperlink r:id="rId8" w:history="1">
                          <w:r w:rsidR="00D811DA" w:rsidRPr="000E31CA">
                            <w:rPr>
                              <w:rStyle w:val="Hyperlink"/>
                            </w:rPr>
                            <w:t>https://www.learningliftoff.com/2nd-grade-science-measuring-mass/</w:t>
                          </w:r>
                        </w:hyperlink>
                      </w:p>
                      <w:p w14:paraId="7918F4D7" w14:textId="77777777" w:rsidR="00D811DA" w:rsidRDefault="00B873FE" w:rsidP="00A80239">
                        <w:pPr>
                          <w:pStyle w:val="ListBullet"/>
                        </w:pPr>
                        <w:hyperlink r:id="rId9" w:history="1">
                          <w:r w:rsidR="00D811DA" w:rsidRPr="000E31CA">
                            <w:rPr>
                              <w:rStyle w:val="Hyperlink"/>
                            </w:rPr>
                            <w:t>https://www.pinterest.com/pin/57702438950164644/?lp=true</w:t>
                          </w:r>
                        </w:hyperlink>
                      </w:p>
                      <w:p w14:paraId="4D75DBB5" w14:textId="77777777" w:rsidR="00D811DA" w:rsidRDefault="00B873FE" w:rsidP="00A80239">
                        <w:pPr>
                          <w:pStyle w:val="ListBullet"/>
                        </w:pPr>
                        <w:hyperlink r:id="rId10" w:history="1">
                          <w:r w:rsidR="00A64256" w:rsidRPr="00F864B1">
                            <w:rPr>
                              <w:rStyle w:val="Hyperlink"/>
                            </w:rPr>
                            <w:t>https://study.com/academy/lesson/measuring-mass-activities.html</w:t>
                          </w:r>
                        </w:hyperlink>
                      </w:p>
                      <w:p w14:paraId="3D7A957B" w14:textId="77777777" w:rsidR="00A64256" w:rsidRDefault="00B873FE" w:rsidP="00A80239">
                        <w:pPr>
                          <w:pStyle w:val="ListBullet"/>
                        </w:pPr>
                        <w:hyperlink r:id="rId11" w:history="1">
                          <w:r w:rsidR="00A64256" w:rsidRPr="00F864B1">
                            <w:rPr>
                              <w:rStyle w:val="Hyperlink"/>
                            </w:rPr>
                            <w:t>https://www.teacherspayteachers.com/Browse/Search:measuring%20mass%20lab</w:t>
                          </w:r>
                        </w:hyperlink>
                      </w:p>
                      <w:p w14:paraId="22C56AA6" w14:textId="77777777" w:rsidR="00A64256" w:rsidRDefault="00B873FE" w:rsidP="00A80239">
                        <w:pPr>
                          <w:pStyle w:val="ListBullet"/>
                        </w:pPr>
                        <w:hyperlink r:id="rId12" w:history="1">
                          <w:r w:rsidR="00471039" w:rsidRPr="00F864B1">
                            <w:rPr>
                              <w:rStyle w:val="Hyperlink"/>
                            </w:rPr>
                            <w:t>https://learnzillion.com/lesson_plans/7180-understand-mass-and-how-mass-is-measured/</w:t>
                          </w:r>
                        </w:hyperlink>
                      </w:p>
                      <w:p w14:paraId="0A99296A" w14:textId="77777777" w:rsidR="00471039" w:rsidRDefault="00471039" w:rsidP="00471039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  <w:p w14:paraId="30D68972" w14:textId="77777777" w:rsidR="00D811DA" w:rsidRDefault="00D811DA" w:rsidP="00471039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</w:tc>
                  </w:tr>
                  <w:tr w:rsidR="00D811DA" w14:paraId="47AC78A6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5820FDA1" w14:textId="77777777" w:rsidR="00D811DA" w:rsidRDefault="00D811DA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14:paraId="04AEF9A9" w14:textId="77777777" w:rsidR="00D811DA" w:rsidRDefault="00D811DA"/>
                    </w:tc>
                  </w:tr>
                </w:tbl>
                <w:p w14:paraId="3E9D513F" w14:textId="77777777" w:rsidR="00D811DA" w:rsidRDefault="00D811DA"/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0"/>
        <w:gridCol w:w="264"/>
        <w:gridCol w:w="3529"/>
      </w:tblGrid>
      <w:tr w:rsidR="005A4652" w14:paraId="391233ED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76AA1843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7671BE6B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04A30749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7D5B2B18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2D914509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3C639F75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0A5ED3C8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72EF5A79" w14:textId="77777777" w:rsidR="008C578D" w:rsidRDefault="00296B42" w:rsidP="00557594">
            <w:pPr>
              <w:pStyle w:val="ListParagraph"/>
              <w:spacing w:before="0" w:after="0" w:line="240" w:lineRule="auto"/>
              <w:ind w:left="0"/>
            </w:pPr>
            <w:r>
              <w:t xml:space="preserve">Students will be able to: </w:t>
            </w:r>
          </w:p>
          <w:p w14:paraId="636EC459" w14:textId="77777777" w:rsidR="00296B42" w:rsidRDefault="00296B42" w:rsidP="005B1B8B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142" w:hanging="142"/>
            </w:pPr>
            <w:r>
              <w:t>Name instruments for measuring mass.</w:t>
            </w:r>
          </w:p>
          <w:p w14:paraId="2B6F75DB" w14:textId="77777777" w:rsidR="00296B42" w:rsidRDefault="00296B42" w:rsidP="005B1B8B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142" w:hanging="142"/>
            </w:pPr>
            <w:r>
              <w:t>Compare masses using the balance provided.</w:t>
            </w:r>
          </w:p>
          <w:p w14:paraId="6E091F22" w14:textId="77777777" w:rsidR="00296B42" w:rsidRDefault="00296B42" w:rsidP="005B1B8B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142" w:hanging="142"/>
            </w:pPr>
            <w:r>
              <w:t>State the metric units of mass.</w:t>
            </w:r>
          </w:p>
          <w:p w14:paraId="6EFC4D9D" w14:textId="39388596" w:rsidR="00E868B1" w:rsidRDefault="00E868B1" w:rsidP="005B1B8B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142" w:hanging="142"/>
            </w:pPr>
            <w:r w:rsidRPr="00E868B1">
              <w:t xml:space="preserve"> </w:t>
            </w:r>
            <w:r w:rsidR="003931E1" w:rsidRPr="00E868B1">
              <w:t>Measure</w:t>
            </w:r>
            <w:r w:rsidR="003931E1">
              <w:t xml:space="preserve"> </w:t>
            </w:r>
            <w:r w:rsidR="003931E1" w:rsidRPr="00E868B1">
              <w:t>masses</w:t>
            </w:r>
            <w:r w:rsidRPr="00E868B1">
              <w:t xml:space="preserve"> of objects using standard unit</w:t>
            </w:r>
            <w:r>
              <w:t>s.</w:t>
            </w:r>
          </w:p>
          <w:p w14:paraId="48699CB7" w14:textId="6B4FEBC8" w:rsidR="00740FAE" w:rsidRDefault="00740FAE" w:rsidP="00740FAE">
            <w:pPr>
              <w:spacing w:before="0" w:after="0" w:line="240" w:lineRule="auto"/>
            </w:pPr>
          </w:p>
          <w:p w14:paraId="74154A5E" w14:textId="6FD2FBF2" w:rsidR="00740FAE" w:rsidRDefault="00740FAE" w:rsidP="00740FAE">
            <w:pPr>
              <w:spacing w:before="0" w:after="0" w:line="240" w:lineRule="auto"/>
            </w:pPr>
          </w:p>
          <w:p w14:paraId="0C18603D" w14:textId="1E30B83D" w:rsidR="00740FAE" w:rsidRDefault="00740FAE" w:rsidP="00740FAE">
            <w:pPr>
              <w:spacing w:before="0" w:after="0" w:line="240" w:lineRule="auto"/>
            </w:pPr>
          </w:p>
          <w:p w14:paraId="2197F22A" w14:textId="77777777" w:rsidR="00740FAE" w:rsidRDefault="00740FAE" w:rsidP="00740FAE">
            <w:pPr>
              <w:pStyle w:val="Heading2"/>
            </w:pPr>
          </w:p>
          <w:p w14:paraId="257861FB" w14:textId="581E6866" w:rsidR="00740FAE" w:rsidRPr="00AF47E1" w:rsidRDefault="00740FAE" w:rsidP="00740FAE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1653AB69" w14:textId="77777777" w:rsidR="00740FAE" w:rsidRDefault="00740FAE" w:rsidP="00740FAE">
            <w:pPr>
              <w:numPr>
                <w:ilvl w:val="0"/>
                <w:numId w:val="5"/>
              </w:numPr>
              <w:spacing w:after="150" w:line="240" w:lineRule="auto"/>
              <w:ind w:left="142" w:hanging="142"/>
            </w:pPr>
            <w:r w:rsidRPr="002B4C3D">
              <w:t xml:space="preserve">Pose the following questions to the class and discuss: </w:t>
            </w:r>
            <w:r w:rsidRPr="00740FAE">
              <w:rPr>
                <w:b/>
              </w:rPr>
              <w:t>Why do we measure things? Why do we need standardized units of measurement?</w:t>
            </w:r>
          </w:p>
          <w:p w14:paraId="22E38ABA" w14:textId="77777777" w:rsidR="00740FAE" w:rsidRPr="002B4C3D" w:rsidRDefault="00740FAE" w:rsidP="00740FAE">
            <w:pPr>
              <w:numPr>
                <w:ilvl w:val="0"/>
                <w:numId w:val="5"/>
              </w:numPr>
              <w:spacing w:after="150" w:line="240" w:lineRule="auto"/>
              <w:ind w:left="142" w:hanging="142"/>
            </w:pPr>
            <w:r>
              <w:t xml:space="preserve">Tell students that </w:t>
            </w:r>
            <w:r w:rsidRPr="002B4C3D">
              <w:t>metric unit</w:t>
            </w:r>
            <w:r>
              <w:t xml:space="preserve"> for weight measurement </w:t>
            </w:r>
            <w:r w:rsidRPr="002B4C3D">
              <w:t>is called mass.</w:t>
            </w:r>
          </w:p>
          <w:p w14:paraId="0E4DC229" w14:textId="77777777" w:rsidR="00740FAE" w:rsidRDefault="00740FAE" w:rsidP="00740FAE">
            <w:pPr>
              <w:numPr>
                <w:ilvl w:val="0"/>
                <w:numId w:val="5"/>
              </w:numPr>
              <w:spacing w:after="150" w:line="240" w:lineRule="auto"/>
              <w:ind w:left="142" w:hanging="142"/>
            </w:pPr>
            <w:r>
              <w:lastRenderedPageBreak/>
              <w:t>Have them know that m</w:t>
            </w:r>
            <w:r w:rsidRPr="00180AE3">
              <w:t>easuring devices may include bathroom scales, kitchen scales and balance scales</w:t>
            </w:r>
            <w:r>
              <w:t>.</w:t>
            </w:r>
          </w:p>
          <w:p w14:paraId="4E18B8DA" w14:textId="77777777" w:rsidR="00740FAE" w:rsidRPr="008C578D" w:rsidRDefault="00740FAE" w:rsidP="00740FAE">
            <w:pPr>
              <w:spacing w:before="0" w:after="0" w:line="240" w:lineRule="auto"/>
            </w:pPr>
          </w:p>
          <w:p w14:paraId="603A8063" w14:textId="77777777" w:rsidR="00453D92" w:rsidRPr="000A37E8" w:rsidRDefault="00453D92" w:rsidP="008C578D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F5C35A6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F82F96B" w14:textId="0F5F5F0D" w:rsidR="0063624F" w:rsidRDefault="0063624F" w:rsidP="0063624F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Pr="008E0E96">
              <w:rPr>
                <w:b/>
              </w:rPr>
              <w:t xml:space="preserve">- </w:t>
            </w:r>
            <w:r w:rsidR="00740FAE">
              <w:rPr>
                <w:b/>
              </w:rPr>
              <w:t>2</w:t>
            </w:r>
            <w:r w:rsidRPr="008E0E96">
              <w:rPr>
                <w:b/>
              </w:rPr>
              <w:t>5 mins</w:t>
            </w:r>
          </w:p>
          <w:p w14:paraId="6EA76F16" w14:textId="77777777" w:rsidR="0063624F" w:rsidRPr="0063624F" w:rsidRDefault="0063624F" w:rsidP="005B1B8B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ind w:left="241" w:hanging="241"/>
            </w:pPr>
            <w:r w:rsidRPr="0063624F">
              <w:t>Place the gram weight or paper clip onto one of the pans.</w:t>
            </w:r>
          </w:p>
          <w:p w14:paraId="285D8A71" w14:textId="77777777" w:rsidR="0063624F" w:rsidRPr="0063624F" w:rsidRDefault="0063624F" w:rsidP="005B1B8B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ind w:left="241" w:hanging="241"/>
            </w:pPr>
            <w:r w:rsidRPr="0063624F">
              <w:t>Ask a student to locate a classroom item that she believes weighs more than one gram. Have her place the item onto the other pan.</w:t>
            </w:r>
          </w:p>
          <w:p w14:paraId="2794D6D0" w14:textId="77777777" w:rsidR="0063624F" w:rsidRDefault="0063624F" w:rsidP="005B1B8B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ind w:left="241" w:hanging="241"/>
            </w:pPr>
            <w:r w:rsidRPr="0063624F">
              <w:t xml:space="preserve">Explain that the heavier item will make its pan drop lower. </w:t>
            </w:r>
          </w:p>
          <w:p w14:paraId="1401A12A" w14:textId="77777777" w:rsidR="0063624F" w:rsidRPr="0063624F" w:rsidRDefault="0063624F" w:rsidP="005B1B8B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ind w:left="241" w:hanging="241"/>
            </w:pPr>
            <w:r w:rsidRPr="0063624F">
              <w:t>Record how heavy the student's item is relative to one gram (less than, equal to, or more than) on the board. (This will be the first entry in a list of records, so make sure to leave plenty of space below it.)</w:t>
            </w:r>
          </w:p>
          <w:p w14:paraId="1D907332" w14:textId="0E9B28D6" w:rsidR="0063624F" w:rsidRPr="0063624F" w:rsidRDefault="0063624F" w:rsidP="005B1B8B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ind w:left="241" w:hanging="241"/>
            </w:pPr>
            <w:r w:rsidRPr="0063624F">
              <w:t xml:space="preserve">Replace the student's item with a </w:t>
            </w:r>
            <w:r w:rsidR="00557594">
              <w:t>kobo</w:t>
            </w:r>
            <w:r w:rsidRPr="0063624F">
              <w:t xml:space="preserve"> and record the results.</w:t>
            </w:r>
          </w:p>
          <w:p w14:paraId="499FFBB6" w14:textId="77777777" w:rsidR="0063624F" w:rsidRPr="0063624F" w:rsidRDefault="0063624F" w:rsidP="005B1B8B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ind w:left="241" w:hanging="241"/>
            </w:pPr>
            <w:r w:rsidRPr="0063624F">
              <w:t>Pause for a few minutes to have a class discussion about the results thus far.</w:t>
            </w:r>
          </w:p>
          <w:p w14:paraId="198857F3" w14:textId="77777777" w:rsidR="0063624F" w:rsidRPr="0063624F" w:rsidRDefault="0063624F" w:rsidP="005B1B8B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ind w:left="241" w:hanging="241"/>
            </w:pPr>
            <w:r w:rsidRPr="0063624F">
              <w:t>Replace the gram weight with the kilogram weight.</w:t>
            </w:r>
          </w:p>
          <w:p w14:paraId="1EA2CF29" w14:textId="77777777" w:rsidR="0063624F" w:rsidRDefault="0063624F" w:rsidP="005B1B8B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ind w:left="241" w:hanging="241"/>
            </w:pPr>
            <w:r w:rsidRPr="0063624F">
              <w:t xml:space="preserve">Ask a different student to locate an item that seems heavier than one kilogram. </w:t>
            </w:r>
          </w:p>
          <w:p w14:paraId="66F20F1D" w14:textId="614081FE" w:rsidR="0063624F" w:rsidRPr="0063624F" w:rsidRDefault="0063624F" w:rsidP="005B1B8B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ind w:left="241" w:hanging="241"/>
            </w:pPr>
            <w:r w:rsidRPr="0063624F">
              <w:t>Have her replace the</w:t>
            </w:r>
            <w:r w:rsidR="00557594">
              <w:t xml:space="preserve"> kobo</w:t>
            </w:r>
            <w:r w:rsidRPr="0063624F">
              <w:t xml:space="preserve"> with it, then record the results.</w:t>
            </w:r>
          </w:p>
          <w:p w14:paraId="6F3AC6B7" w14:textId="77777777" w:rsidR="0063624F" w:rsidRDefault="0063624F" w:rsidP="0063624F">
            <w:pPr>
              <w:rPr>
                <w:b/>
              </w:rPr>
            </w:pPr>
          </w:p>
          <w:p w14:paraId="3CE64BFF" w14:textId="32A9E198" w:rsidR="0063624F" w:rsidRDefault="0063624F" w:rsidP="0063624F">
            <w:pPr>
              <w:rPr>
                <w:b/>
              </w:rPr>
            </w:pPr>
          </w:p>
          <w:p w14:paraId="3A404243" w14:textId="77777777" w:rsidR="00740FAE" w:rsidRDefault="00740FAE" w:rsidP="0063624F">
            <w:pPr>
              <w:rPr>
                <w:b/>
              </w:rPr>
            </w:pPr>
          </w:p>
          <w:p w14:paraId="69FE56AB" w14:textId="7812883B" w:rsidR="0063624F" w:rsidRDefault="0063624F" w:rsidP="0063624F">
            <w:pPr>
              <w:rPr>
                <w:b/>
              </w:rPr>
            </w:pPr>
            <w:r>
              <w:rPr>
                <w:b/>
              </w:rPr>
              <w:lastRenderedPageBreak/>
              <w:t>Day 3 /Lesson 3</w:t>
            </w:r>
            <w:r w:rsidRPr="008E0E96">
              <w:rPr>
                <w:b/>
              </w:rPr>
              <w:t xml:space="preserve">- </w:t>
            </w:r>
            <w:r w:rsidR="00740FAE">
              <w:rPr>
                <w:b/>
              </w:rPr>
              <w:t>2</w:t>
            </w:r>
            <w:r w:rsidRPr="008E0E96">
              <w:rPr>
                <w:b/>
              </w:rPr>
              <w:t>5 mins</w:t>
            </w:r>
          </w:p>
          <w:p w14:paraId="5D4FC093" w14:textId="77777777" w:rsidR="0063624F" w:rsidRDefault="0063624F" w:rsidP="005B1B8B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241" w:hanging="241"/>
            </w:pPr>
            <w:r w:rsidRPr="000503F1">
              <w:t xml:space="preserve">Divide students in to small groups of 4-5. </w:t>
            </w:r>
          </w:p>
          <w:p w14:paraId="579BBB2A" w14:textId="77777777" w:rsidR="0063624F" w:rsidRDefault="0063624F" w:rsidP="005B1B8B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241" w:hanging="241"/>
            </w:pPr>
            <w:r w:rsidRPr="000503F1">
              <w:t>Have each group experiment with a pan balance (equal arm balance/balance scales) and a variety of materials, such as, beads, marbles, paddle pop sticks.</w:t>
            </w:r>
          </w:p>
          <w:p w14:paraId="0C682C74" w14:textId="77777777" w:rsidR="0063624F" w:rsidRDefault="0063624F" w:rsidP="005B1B8B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241" w:hanging="241"/>
            </w:pPr>
            <w:r w:rsidRPr="000503F1">
              <w:t xml:space="preserve"> If materials are limited have the students rotate around the materials. </w:t>
            </w:r>
          </w:p>
          <w:p w14:paraId="137E0ABA" w14:textId="77777777" w:rsidR="0063624F" w:rsidRDefault="0063624F" w:rsidP="005B1B8B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241" w:hanging="241"/>
            </w:pPr>
            <w:r w:rsidRPr="000503F1">
              <w:t xml:space="preserve">Students work with a minimum of direction and record their findings. </w:t>
            </w:r>
          </w:p>
          <w:p w14:paraId="656E37F7" w14:textId="77777777" w:rsidR="0063624F" w:rsidRDefault="0063624F" w:rsidP="005B1B8B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241" w:hanging="241"/>
            </w:pPr>
            <w:r w:rsidRPr="000503F1">
              <w:t>Have a sharing time to discuss the results and note any findings about balance – A pan balance is balanced when the pans are exactly equal.</w:t>
            </w:r>
          </w:p>
          <w:p w14:paraId="5065F9FD" w14:textId="58CE31E4" w:rsidR="0063624F" w:rsidRPr="000503F1" w:rsidRDefault="0063624F" w:rsidP="005B1B8B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241" w:hanging="241"/>
            </w:pPr>
            <w:r>
              <w:t>Have each g</w:t>
            </w:r>
            <w:r w:rsidR="00740FAE">
              <w:t>r</w:t>
            </w:r>
            <w:r>
              <w:t>oup e</w:t>
            </w:r>
            <w:r w:rsidRPr="000503F1">
              <w:t>stimate how many pencils are needed to balance</w:t>
            </w:r>
          </w:p>
          <w:p w14:paraId="73343107" w14:textId="77777777" w:rsidR="0063624F" w:rsidRPr="000503F1" w:rsidRDefault="0063624F" w:rsidP="005B1B8B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241" w:hanging="241"/>
            </w:pPr>
            <w:r w:rsidRPr="000503F1">
              <w:t>5 marbles</w:t>
            </w:r>
          </w:p>
          <w:p w14:paraId="3449DCBE" w14:textId="77777777" w:rsidR="0063624F" w:rsidRPr="000503F1" w:rsidRDefault="0063624F" w:rsidP="005B1B8B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241" w:hanging="241"/>
            </w:pPr>
            <w:r w:rsidRPr="000503F1">
              <w:t>10 bottle tops</w:t>
            </w:r>
          </w:p>
          <w:p w14:paraId="10A640F7" w14:textId="77777777" w:rsidR="0063624F" w:rsidRPr="000503F1" w:rsidRDefault="0063624F" w:rsidP="005B1B8B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ind w:left="241" w:hanging="241"/>
            </w:pPr>
            <w:r w:rsidRPr="000503F1">
              <w:t>3 shells</w:t>
            </w:r>
          </w:p>
          <w:p w14:paraId="5516F256" w14:textId="77777777" w:rsidR="0063624F" w:rsidRPr="000503F1" w:rsidRDefault="0063624F" w:rsidP="005B1B8B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241" w:hanging="241"/>
            </w:pPr>
            <w:r>
              <w:t xml:space="preserve">Ask them to </w:t>
            </w:r>
            <w:r w:rsidRPr="000503F1">
              <w:t>check their estimates using a pan scale and record their results.</w:t>
            </w:r>
            <w:r>
              <w:t xml:space="preserve"> e.g. </w:t>
            </w:r>
            <w:r w:rsidRPr="000503F1">
              <w:t xml:space="preserve"> ‘I think 5 pencils will balance 5 marbles, but really I needed 8 pencils.’</w:t>
            </w:r>
          </w:p>
          <w:p w14:paraId="6C5BA654" w14:textId="77777777" w:rsidR="0063624F" w:rsidRDefault="0063624F" w:rsidP="0063624F">
            <w:pPr>
              <w:spacing w:before="0" w:after="0" w:line="240" w:lineRule="auto"/>
              <w:ind w:left="241" w:hanging="241"/>
            </w:pPr>
          </w:p>
          <w:p w14:paraId="1308E399" w14:textId="77777777" w:rsidR="0063624F" w:rsidRDefault="0063624F" w:rsidP="0063624F">
            <w:pPr>
              <w:spacing w:before="0" w:after="0" w:line="240" w:lineRule="auto"/>
              <w:ind w:left="241" w:hanging="241"/>
            </w:pPr>
          </w:p>
          <w:p w14:paraId="57101A74" w14:textId="77777777" w:rsidR="009C4489" w:rsidRDefault="009C4489" w:rsidP="00B35913">
            <w:pPr>
              <w:pStyle w:val="ListParagraph"/>
              <w:spacing w:before="0" w:after="0" w:line="240" w:lineRule="auto"/>
              <w:ind w:left="222"/>
            </w:pPr>
          </w:p>
          <w:p w14:paraId="1FD3C4FC" w14:textId="77777777" w:rsidR="00E4676A" w:rsidRPr="002E00A0" w:rsidRDefault="00E4676A" w:rsidP="0063624F">
            <w:pPr>
              <w:pStyle w:val="ListParagraph"/>
              <w:spacing w:before="0" w:after="0" w:line="240" w:lineRule="auto"/>
            </w:pPr>
          </w:p>
        </w:tc>
        <w:tc>
          <w:tcPr>
            <w:tcW w:w="150" w:type="pct"/>
          </w:tcPr>
          <w:p w14:paraId="1A38C028" w14:textId="77777777" w:rsidR="00C17E2A" w:rsidRDefault="00C17E2A" w:rsidP="005B1B8B">
            <w:pPr>
              <w:pStyle w:val="ListParagraph"/>
              <w:numPr>
                <w:ilvl w:val="0"/>
                <w:numId w:val="9"/>
              </w:numPr>
              <w:spacing w:before="0" w:after="0" w:line="240" w:lineRule="auto"/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0E307263" w14:textId="77777777" w:rsidR="0063624F" w:rsidRPr="002E00A0" w:rsidRDefault="0063624F" w:rsidP="0063624F">
            <w:pPr>
              <w:rPr>
                <w:b/>
              </w:rPr>
            </w:pPr>
            <w:r>
              <w:rPr>
                <w:b/>
              </w:rPr>
              <w:t>Day 2/Lesson 2</w:t>
            </w:r>
            <w:r w:rsidRPr="002E00A0">
              <w:rPr>
                <w:b/>
              </w:rPr>
              <w:t>- 15 Mins</w:t>
            </w:r>
          </w:p>
          <w:p w14:paraId="73A0E7C0" w14:textId="77777777" w:rsidR="0063624F" w:rsidRDefault="0063624F" w:rsidP="005B1B8B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ind w:left="222" w:hanging="222"/>
            </w:pPr>
            <w:r w:rsidRPr="00296B42">
              <w:t>Collect various objects t</w:t>
            </w:r>
            <w:r>
              <w:t>hat are familiar to the students</w:t>
            </w:r>
            <w:r w:rsidRPr="00296B42">
              <w:t xml:space="preserve"> - toys, fruit etc.</w:t>
            </w:r>
          </w:p>
          <w:p w14:paraId="7EE79BE5" w14:textId="77777777" w:rsidR="0063624F" w:rsidRPr="00296B42" w:rsidRDefault="0063624F" w:rsidP="005B1B8B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ind w:left="222" w:hanging="222"/>
            </w:pPr>
            <w:r>
              <w:t>D</w:t>
            </w:r>
            <w:r w:rsidRPr="00296B42">
              <w:t>raw and cut out cardboard pictures of the objects.</w:t>
            </w:r>
          </w:p>
          <w:p w14:paraId="165496CE" w14:textId="77777777" w:rsidR="0063624F" w:rsidRPr="00296B42" w:rsidRDefault="0063624F" w:rsidP="005B1B8B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ind w:left="222" w:hanging="222"/>
            </w:pPr>
            <w:r w:rsidRPr="00296B42">
              <w:t>Place the objects on a table along with a set of simple balances.</w:t>
            </w:r>
          </w:p>
          <w:p w14:paraId="462A24FE" w14:textId="77777777" w:rsidR="0063624F" w:rsidRDefault="0063624F" w:rsidP="005B1B8B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ind w:left="222" w:hanging="222"/>
            </w:pPr>
            <w:r>
              <w:t xml:space="preserve">Have your students </w:t>
            </w:r>
            <w:r w:rsidRPr="00296B42">
              <w:t xml:space="preserve">come out in groups of four. </w:t>
            </w:r>
          </w:p>
          <w:p w14:paraId="59D9FB0A" w14:textId="77777777" w:rsidR="0063624F" w:rsidRPr="00296B42" w:rsidRDefault="0063624F" w:rsidP="005B1B8B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ind w:left="222" w:hanging="222"/>
            </w:pPr>
            <w:r>
              <w:t>Have each student select two objects and weigh</w:t>
            </w:r>
            <w:r w:rsidRPr="00296B42">
              <w:t xml:space="preserve"> them on the balance.</w:t>
            </w:r>
          </w:p>
          <w:p w14:paraId="1A809583" w14:textId="77777777" w:rsidR="0063624F" w:rsidRPr="00296B42" w:rsidRDefault="0063624F" w:rsidP="005B1B8B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ind w:left="222" w:hanging="222"/>
            </w:pPr>
            <w:r>
              <w:t>Ask each student to</w:t>
            </w:r>
            <w:r w:rsidRPr="00296B42">
              <w:t xml:space="preserve"> move to the board and create a sentence, e.g. "the apple - is heavier than - the car".</w:t>
            </w:r>
          </w:p>
          <w:p w14:paraId="51F48520" w14:textId="77777777" w:rsidR="0063624F" w:rsidRPr="00296B42" w:rsidRDefault="0063624F" w:rsidP="005B1B8B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ind w:left="222" w:hanging="222"/>
            </w:pPr>
            <w:r>
              <w:t>The students</w:t>
            </w:r>
            <w:r w:rsidRPr="00296B42">
              <w:t xml:space="preserve"> then copy down the sentence.</w:t>
            </w:r>
          </w:p>
          <w:p w14:paraId="2CA401DB" w14:textId="77777777" w:rsidR="0063624F" w:rsidRPr="00296B42" w:rsidRDefault="0063624F" w:rsidP="005B1B8B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ind w:left="222" w:hanging="222"/>
            </w:pPr>
            <w:r w:rsidRPr="00296B42">
              <w:t>At the end of the activity, they will have four statements which they can decorate and are great as a display.</w:t>
            </w:r>
          </w:p>
          <w:p w14:paraId="2AE7F13F" w14:textId="77777777" w:rsidR="0063624F" w:rsidRDefault="0063624F" w:rsidP="0063624F">
            <w:pPr>
              <w:pStyle w:val="ListParagraph"/>
              <w:spacing w:before="0" w:after="0" w:line="240" w:lineRule="auto"/>
              <w:ind w:left="222"/>
            </w:pPr>
          </w:p>
          <w:p w14:paraId="1F1ECAB1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7B52A2BE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2C3A46F0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52C03F07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343EC137" w14:textId="77777777" w:rsidR="009C4489" w:rsidRDefault="009C4489" w:rsidP="00A73BE0">
            <w:pPr>
              <w:spacing w:before="0" w:after="0" w:line="240" w:lineRule="auto"/>
              <w:ind w:left="241" w:hanging="241"/>
            </w:pPr>
          </w:p>
          <w:p w14:paraId="3FF50437" w14:textId="77777777" w:rsidR="00740FAE" w:rsidRDefault="00740FAE" w:rsidP="0063624F">
            <w:pPr>
              <w:rPr>
                <w:b/>
              </w:rPr>
            </w:pPr>
          </w:p>
          <w:p w14:paraId="2B01040C" w14:textId="77777777" w:rsidR="00740FAE" w:rsidRDefault="00740FAE" w:rsidP="0063624F">
            <w:pPr>
              <w:rPr>
                <w:b/>
              </w:rPr>
            </w:pPr>
          </w:p>
          <w:p w14:paraId="1B40EE69" w14:textId="77777777" w:rsidR="00740FAE" w:rsidRDefault="00740FAE" w:rsidP="0063624F">
            <w:pPr>
              <w:rPr>
                <w:b/>
              </w:rPr>
            </w:pPr>
          </w:p>
          <w:p w14:paraId="6687345E" w14:textId="1BEA2A1C" w:rsidR="0063624F" w:rsidRDefault="0063624F" w:rsidP="0063624F">
            <w:pPr>
              <w:rPr>
                <w:b/>
              </w:rPr>
            </w:pPr>
            <w:r>
              <w:rPr>
                <w:b/>
              </w:rPr>
              <w:lastRenderedPageBreak/>
              <w:t>Day 4/ Lesson 4</w:t>
            </w:r>
            <w:r w:rsidRPr="008E0E96">
              <w:rPr>
                <w:b/>
              </w:rPr>
              <w:t xml:space="preserve">- </w:t>
            </w:r>
            <w:r w:rsidR="00740FAE">
              <w:rPr>
                <w:b/>
              </w:rPr>
              <w:t>20</w:t>
            </w:r>
            <w:r w:rsidRPr="008E0E96">
              <w:rPr>
                <w:b/>
              </w:rPr>
              <w:t xml:space="preserve"> mins</w:t>
            </w:r>
          </w:p>
          <w:p w14:paraId="6BF0EEBC" w14:textId="77777777" w:rsidR="0063624F" w:rsidRPr="00FC30B2" w:rsidRDefault="0063624F" w:rsidP="005B1B8B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ind w:left="222" w:hanging="222"/>
            </w:pPr>
            <w:r w:rsidRPr="00FC30B2">
              <w:t>Organize students into groups of three or four.</w:t>
            </w:r>
          </w:p>
          <w:p w14:paraId="1503946A" w14:textId="77777777" w:rsidR="0063624F" w:rsidRDefault="0063624F" w:rsidP="005B1B8B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ind w:left="222" w:hanging="222"/>
            </w:pPr>
            <w:r w:rsidRPr="00FC30B2">
              <w:t>Have each group decide on roles for its members:</w:t>
            </w:r>
          </w:p>
          <w:p w14:paraId="4561728F" w14:textId="77777777" w:rsidR="0063624F" w:rsidRDefault="0063624F" w:rsidP="005B1B8B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ind w:left="222" w:hanging="222"/>
            </w:pPr>
            <w:r w:rsidRPr="00FC30B2">
              <w:t xml:space="preserve"> 1-2 students will locate 4 items that they believe weigh about one gram; </w:t>
            </w:r>
          </w:p>
          <w:p w14:paraId="4674BFCD" w14:textId="77777777" w:rsidR="0063624F" w:rsidRDefault="0063624F" w:rsidP="005B1B8B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ind w:left="222" w:hanging="222"/>
            </w:pPr>
            <w:r w:rsidRPr="00FC30B2">
              <w:t xml:space="preserve">one student will use a scale to compare the items to a gram weight; </w:t>
            </w:r>
          </w:p>
          <w:p w14:paraId="07EEEBE0" w14:textId="77777777" w:rsidR="0063624F" w:rsidRPr="00FC30B2" w:rsidRDefault="0063624F" w:rsidP="005B1B8B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ind w:left="222" w:hanging="222"/>
            </w:pPr>
            <w:r w:rsidRPr="00FC30B2">
              <w:t>One student will record the results of each comparison.</w:t>
            </w:r>
          </w:p>
          <w:p w14:paraId="73DBA007" w14:textId="77777777" w:rsidR="0063624F" w:rsidRDefault="0063624F" w:rsidP="005B1B8B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ind w:left="222" w:hanging="222"/>
            </w:pPr>
            <w:r w:rsidRPr="00FC30B2">
              <w:t xml:space="preserve">Before starting the exercise, distribute a scale, gram weight, pencil, and piece of lined paper to each group. </w:t>
            </w:r>
          </w:p>
          <w:p w14:paraId="4B971A76" w14:textId="77777777" w:rsidR="0063624F" w:rsidRDefault="0063624F" w:rsidP="005B1B8B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ind w:left="222" w:hanging="222"/>
            </w:pPr>
            <w:r w:rsidRPr="00FC30B2">
              <w:t xml:space="preserve">Have each record-keeper make a three-columned chart labeled "Less Than," "Equal To," and "More Than" on the sheet of paper. </w:t>
            </w:r>
          </w:p>
          <w:p w14:paraId="7EDF0CAF" w14:textId="77777777" w:rsidR="0063624F" w:rsidRPr="00FC30B2" w:rsidRDefault="0063624F" w:rsidP="005B1B8B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ind w:left="222" w:hanging="222"/>
            </w:pPr>
            <w:r w:rsidRPr="00FC30B2">
              <w:t>Each item the group examines will be placed into one of the columns based on its weight. For example, a marker would go into the "more than" column because it weighs more than one gram.</w:t>
            </w:r>
          </w:p>
          <w:p w14:paraId="4DF6A463" w14:textId="77777777" w:rsidR="0063624F" w:rsidRPr="00FC30B2" w:rsidRDefault="0063624F" w:rsidP="005B1B8B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ind w:left="222" w:hanging="222"/>
            </w:pPr>
            <w:r w:rsidRPr="00FC30B2">
              <w:t>Give students 10 minutes to find, weigh, and record the comparison results for each item.</w:t>
            </w:r>
          </w:p>
          <w:p w14:paraId="0A0D4BE6" w14:textId="77777777" w:rsidR="0063624F" w:rsidRPr="00296B42" w:rsidRDefault="0063624F" w:rsidP="0063624F">
            <w:pPr>
              <w:pStyle w:val="ListParagraph"/>
              <w:spacing w:before="0" w:after="0" w:line="240" w:lineRule="auto"/>
            </w:pPr>
          </w:p>
          <w:p w14:paraId="1400A449" w14:textId="3764A9F4" w:rsidR="00740FAE" w:rsidRPr="008E0E96" w:rsidRDefault="00740FAE" w:rsidP="00740FAE">
            <w:pPr>
              <w:rPr>
                <w:b/>
              </w:rPr>
            </w:pPr>
            <w:r>
              <w:rPr>
                <w:b/>
              </w:rPr>
              <w:t xml:space="preserve">Day 5 </w:t>
            </w:r>
            <w:r w:rsidRPr="008E0E96">
              <w:rPr>
                <w:b/>
              </w:rPr>
              <w:t xml:space="preserve">Lesson </w:t>
            </w:r>
            <w:r>
              <w:rPr>
                <w:b/>
              </w:rPr>
              <w:t xml:space="preserve">5 </w:t>
            </w:r>
            <w:r w:rsidRPr="008E0E96">
              <w:rPr>
                <w:b/>
              </w:rPr>
              <w:t>- 15 mins</w:t>
            </w:r>
          </w:p>
          <w:p w14:paraId="77AB3033" w14:textId="77777777" w:rsidR="00740FAE" w:rsidRDefault="00740FAE" w:rsidP="00740FAE">
            <w:pPr>
              <w:pStyle w:val="ListParagraph"/>
              <w:numPr>
                <w:ilvl w:val="0"/>
                <w:numId w:val="6"/>
              </w:numPr>
              <w:ind w:left="241" w:hanging="241"/>
            </w:pPr>
            <w:r>
              <w:t xml:space="preserve">On the board, make three columns labeled Less Than 1 Kilogram, About 1 Kilogram, and More than 1 Kilogram. </w:t>
            </w:r>
          </w:p>
          <w:p w14:paraId="7D6510C1" w14:textId="77777777" w:rsidR="00740FAE" w:rsidRDefault="00740FAE" w:rsidP="00740FAE">
            <w:pPr>
              <w:pStyle w:val="ListParagraph"/>
              <w:numPr>
                <w:ilvl w:val="0"/>
                <w:numId w:val="6"/>
              </w:numPr>
              <w:ind w:left="241" w:hanging="241"/>
            </w:pPr>
            <w:r>
              <w:t xml:space="preserve">Ask students to name objects in the classroom that correspond to each category. </w:t>
            </w:r>
          </w:p>
          <w:p w14:paraId="2940C29C" w14:textId="77777777" w:rsidR="00740FAE" w:rsidRDefault="00740FAE" w:rsidP="00740FAE">
            <w:pPr>
              <w:pStyle w:val="ListParagraph"/>
              <w:numPr>
                <w:ilvl w:val="0"/>
                <w:numId w:val="6"/>
              </w:numPr>
              <w:ind w:left="241" w:hanging="241"/>
            </w:pPr>
            <w:r>
              <w:t>Write the name of the object in the appropriate column.</w:t>
            </w:r>
          </w:p>
          <w:p w14:paraId="3476B64F" w14:textId="49499A5C" w:rsidR="00740FAE" w:rsidRDefault="00740FAE" w:rsidP="00740FAE">
            <w:pPr>
              <w:pStyle w:val="ListParagraph"/>
              <w:numPr>
                <w:ilvl w:val="0"/>
                <w:numId w:val="6"/>
              </w:numPr>
              <w:ind w:left="241" w:hanging="241"/>
            </w:pPr>
            <w:r>
              <w:t xml:space="preserve"> If you have a pan balance, have students check that the objects are classified correctly by comparing the object to a 1-kilogram mass. `</w:t>
            </w:r>
          </w:p>
          <w:p w14:paraId="3B25798B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27B48BCF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54645485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280B67BB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58973C9C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3CFD180B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54904300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3D672B25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39EF039B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216A30FF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01E65865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7CD9BF2E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48883329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2C1F8895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50C78A0E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12081155" w14:textId="77777777" w:rsidR="0063624F" w:rsidRDefault="0063624F" w:rsidP="00A73BE0">
            <w:pPr>
              <w:spacing w:before="0" w:after="0" w:line="240" w:lineRule="auto"/>
              <w:ind w:left="241" w:hanging="241"/>
            </w:pPr>
          </w:p>
          <w:p w14:paraId="7243916B" w14:textId="77777777" w:rsidR="0063624F" w:rsidRPr="00FC30B2" w:rsidRDefault="0063624F" w:rsidP="00740FAE">
            <w:pPr>
              <w:spacing w:before="0" w:after="0" w:line="240" w:lineRule="auto"/>
            </w:pPr>
          </w:p>
          <w:p w14:paraId="4EB45032" w14:textId="77777777" w:rsidR="000503F1" w:rsidRDefault="000503F1" w:rsidP="009B73CA">
            <w:pPr>
              <w:ind w:left="241" w:hanging="241"/>
            </w:pPr>
          </w:p>
          <w:p w14:paraId="7675756A" w14:textId="77777777" w:rsidR="000503F1" w:rsidRDefault="000503F1" w:rsidP="009B73CA">
            <w:pPr>
              <w:ind w:left="241" w:hanging="241"/>
            </w:pPr>
          </w:p>
          <w:p w14:paraId="132648E4" w14:textId="77777777" w:rsidR="000503F1" w:rsidRDefault="000503F1" w:rsidP="009B73CA">
            <w:pPr>
              <w:ind w:left="241" w:hanging="241"/>
            </w:pPr>
          </w:p>
          <w:p w14:paraId="3EC6FD2A" w14:textId="77777777" w:rsidR="0009192A" w:rsidRDefault="0009192A" w:rsidP="00CC21DB">
            <w:pPr>
              <w:pStyle w:val="ListParagraph"/>
              <w:ind w:left="214"/>
              <w:jc w:val="right"/>
            </w:pPr>
          </w:p>
          <w:p w14:paraId="72EAFFC8" w14:textId="77777777" w:rsidR="00B262A1" w:rsidRPr="00171443" w:rsidRDefault="005751E2" w:rsidP="005751E2">
            <w:pPr>
              <w:tabs>
                <w:tab w:val="left" w:pos="1140"/>
              </w:tabs>
              <w:ind w:left="214" w:hanging="214"/>
            </w:pPr>
            <w:r>
              <w:tab/>
            </w:r>
          </w:p>
        </w:tc>
      </w:tr>
      <w:tr w:rsidR="005A4652" w14:paraId="7C6A8661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4E91276" w14:textId="77777777" w:rsidR="00BD5017" w:rsidRDefault="00BD5017">
            <w:pPr>
              <w:pStyle w:val="Heading2"/>
            </w:pPr>
          </w:p>
          <w:p w14:paraId="25C64B0D" w14:textId="77777777" w:rsidR="00DE1184" w:rsidRPr="00AF47E1" w:rsidRDefault="00FB0E5C" w:rsidP="00FB0E5C">
            <w:pPr>
              <w:tabs>
                <w:tab w:val="left" w:pos="1770"/>
              </w:tabs>
              <w:ind w:left="360"/>
            </w:pPr>
            <w:r>
              <w:tab/>
            </w:r>
          </w:p>
        </w:tc>
        <w:tc>
          <w:tcPr>
            <w:tcW w:w="150" w:type="pct"/>
          </w:tcPr>
          <w:p w14:paraId="433A06EB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4282D01" w14:textId="77777777" w:rsidR="00417B53" w:rsidRDefault="00417B53" w:rsidP="00864194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34534BB7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A8C88D6" w14:textId="77777777" w:rsidR="00B262A1" w:rsidRDefault="00B262A1" w:rsidP="00D8019B">
            <w:pPr>
              <w:pStyle w:val="ListParagraph"/>
              <w:ind w:left="183"/>
            </w:pPr>
          </w:p>
        </w:tc>
      </w:tr>
      <w:tr w:rsidR="005A4652" w14:paraId="14F3008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DB23532" w14:textId="77777777" w:rsidR="00FB0E5C" w:rsidRDefault="00FB0E5C" w:rsidP="001F4D29">
            <w:pPr>
              <w:pStyle w:val="ListParagraph"/>
              <w:ind w:left="142"/>
            </w:pPr>
          </w:p>
          <w:p w14:paraId="58AF7FAD" w14:textId="77777777" w:rsidR="001F4D29" w:rsidRPr="00FB0E5C" w:rsidRDefault="001F4D29" w:rsidP="00FB0E5C"/>
        </w:tc>
        <w:tc>
          <w:tcPr>
            <w:tcW w:w="150" w:type="pct"/>
          </w:tcPr>
          <w:p w14:paraId="5FC1F8BF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F709C9E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0E351C17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68344CC" w14:textId="77777777" w:rsidR="00C17E2A" w:rsidRDefault="00C17E2A"/>
        </w:tc>
      </w:tr>
      <w:tr w:rsidR="005A4652" w14:paraId="3CF1AEE4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9691523" w14:textId="77777777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5F5CB97A" w14:textId="77777777" w:rsidR="00A64256" w:rsidRPr="00A64256" w:rsidRDefault="00A64256" w:rsidP="005B1B8B">
            <w:pPr>
              <w:pStyle w:val="ListParagraph"/>
              <w:numPr>
                <w:ilvl w:val="0"/>
                <w:numId w:val="10"/>
              </w:numPr>
              <w:ind w:left="222" w:hanging="222"/>
              <w:rPr>
                <w:rFonts w:ascii="Arial" w:eastAsia="Times New Roman" w:hAnsi="Arial" w:cs="Arial"/>
                <w:color w:val="464646"/>
                <w:sz w:val="24"/>
                <w:szCs w:val="24"/>
                <w:lang w:val="en-GB" w:eastAsia="en-GB"/>
              </w:rPr>
            </w:pPr>
            <w:r w:rsidRPr="00A64256">
              <w:t>Monitor students over the course of the exercise</w:t>
            </w:r>
            <w:r w:rsidRPr="00A64256">
              <w:rPr>
                <w:rFonts w:ascii="Arial" w:eastAsia="Times New Roman" w:hAnsi="Arial" w:cs="Arial"/>
                <w:color w:val="464646"/>
                <w:sz w:val="24"/>
                <w:szCs w:val="24"/>
                <w:lang w:val="en-GB" w:eastAsia="en-GB"/>
              </w:rPr>
              <w:t>.</w:t>
            </w:r>
          </w:p>
          <w:p w14:paraId="03446E64" w14:textId="77777777" w:rsidR="00C17E2A" w:rsidRPr="00F208E3" w:rsidRDefault="00C17E2A" w:rsidP="00A64256">
            <w:pPr>
              <w:spacing w:after="150" w:line="240" w:lineRule="auto"/>
            </w:pPr>
          </w:p>
        </w:tc>
        <w:tc>
          <w:tcPr>
            <w:tcW w:w="150" w:type="pct"/>
          </w:tcPr>
          <w:p w14:paraId="734BA979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8B17B2D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2962AB1F" w14:textId="77777777" w:rsidR="00740FAE" w:rsidRDefault="00F07B74" w:rsidP="005B1B8B">
            <w:pPr>
              <w:pStyle w:val="ListParagraph"/>
              <w:numPr>
                <w:ilvl w:val="0"/>
                <w:numId w:val="13"/>
              </w:numPr>
            </w:pPr>
            <w:r w:rsidRPr="00F07B74">
              <w:t>Write three examples of common liquid or mass amounts such as: a glass of water, a boot, a backpack or a picture of lemonade.</w:t>
            </w:r>
          </w:p>
          <w:p w14:paraId="0BCF2D44" w14:textId="135E72B1" w:rsidR="00F07B74" w:rsidRPr="00F07B74" w:rsidRDefault="00F07B74" w:rsidP="005B1B8B">
            <w:pPr>
              <w:pStyle w:val="ListParagraph"/>
              <w:numPr>
                <w:ilvl w:val="0"/>
                <w:numId w:val="13"/>
              </w:numPr>
            </w:pPr>
            <w:r w:rsidRPr="00F07B74">
              <w:t xml:space="preserve">Have students write on a ½ sheet of paper two things: 1) </w:t>
            </w:r>
            <w:r w:rsidRPr="00740FAE">
              <w:rPr>
                <w:b/>
              </w:rPr>
              <w:t>what unit they would use to measure it, and 2) make an educated guess as to the volume or weight.</w:t>
            </w:r>
          </w:p>
          <w:p w14:paraId="26083ADC" w14:textId="77777777" w:rsidR="00F07B74" w:rsidRPr="00F07B74" w:rsidRDefault="00F07B74" w:rsidP="005B1B8B">
            <w:pPr>
              <w:pStyle w:val="ListParagraph"/>
              <w:numPr>
                <w:ilvl w:val="0"/>
                <w:numId w:val="13"/>
              </w:numPr>
              <w:ind w:left="222" w:hanging="222"/>
            </w:pPr>
            <w:r w:rsidRPr="00F07B74">
              <w:t>Turn the sheets in or review the guesses for reasonableness as a class and discuss.</w:t>
            </w:r>
          </w:p>
          <w:p w14:paraId="24C6C365" w14:textId="77777777" w:rsidR="00CB08CC" w:rsidRPr="00287F69" w:rsidRDefault="00CB08CC" w:rsidP="00F07B74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7842B961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2CEA737" w14:textId="77777777" w:rsidR="00C17E2A" w:rsidRDefault="00C17E2A"/>
        </w:tc>
      </w:tr>
      <w:tr w:rsidR="005A4652" w14:paraId="394405AB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ECF265D" w14:textId="77777777" w:rsidR="00C17E2A" w:rsidRDefault="00D27DC3" w:rsidP="00FB0E5C">
            <w:pPr>
              <w:pStyle w:val="Heading2"/>
              <w:tabs>
                <w:tab w:val="right" w:pos="2130"/>
              </w:tabs>
            </w:pPr>
            <w:r>
              <w:t>Summary</w:t>
            </w:r>
            <w:r w:rsidR="00FB0E5C">
              <w:tab/>
            </w:r>
          </w:p>
        </w:tc>
        <w:tc>
          <w:tcPr>
            <w:tcW w:w="150" w:type="pct"/>
          </w:tcPr>
          <w:p w14:paraId="0BFF86D8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64E4C3C4" w14:textId="77777777" w:rsidR="00C17E2A" w:rsidRDefault="00C17E2A"/>
        </w:tc>
        <w:tc>
          <w:tcPr>
            <w:tcW w:w="150" w:type="pct"/>
          </w:tcPr>
          <w:p w14:paraId="373711FE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56BA044E" w14:textId="77777777" w:rsidR="00C17E2A" w:rsidRDefault="00C17E2A"/>
        </w:tc>
      </w:tr>
    </w:tbl>
    <w:p w14:paraId="019A4917" w14:textId="77777777" w:rsidR="00C17E2A" w:rsidRDefault="00C17E2A"/>
    <w:sectPr w:rsidR="00C17E2A" w:rsidSect="006237C4">
      <w:footerReference w:type="default" r:id="rId13"/>
      <w:headerReference w:type="first" r:id="rId14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46F4F" w14:textId="77777777" w:rsidR="00B873FE" w:rsidRDefault="00B873FE">
      <w:pPr>
        <w:spacing w:before="0" w:after="0" w:line="240" w:lineRule="auto"/>
      </w:pPr>
      <w:r>
        <w:separator/>
      </w:r>
    </w:p>
  </w:endnote>
  <w:endnote w:type="continuationSeparator" w:id="0">
    <w:p w14:paraId="4E845583" w14:textId="77777777" w:rsidR="00B873FE" w:rsidRDefault="00B873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52A82" w14:textId="77777777" w:rsidR="00D811DA" w:rsidRDefault="00446D43">
    <w:pPr>
      <w:pStyle w:val="Foo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73CA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7425C" w14:textId="77777777" w:rsidR="00B873FE" w:rsidRDefault="00B873FE">
      <w:pPr>
        <w:spacing w:before="0" w:after="0" w:line="240" w:lineRule="auto"/>
      </w:pPr>
      <w:r>
        <w:separator/>
      </w:r>
    </w:p>
  </w:footnote>
  <w:footnote w:type="continuationSeparator" w:id="0">
    <w:p w14:paraId="309087AC" w14:textId="77777777" w:rsidR="00B873FE" w:rsidRDefault="00B873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C13DC" w14:textId="77777777" w:rsidR="00D811DA" w:rsidRDefault="00D811DA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C7A8819" wp14:editId="63C42017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10AE23D5"/>
    <w:multiLevelType w:val="hybridMultilevel"/>
    <w:tmpl w:val="849E2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478EA"/>
    <w:multiLevelType w:val="hybridMultilevel"/>
    <w:tmpl w:val="1910CB8C"/>
    <w:lvl w:ilvl="0" w:tplc="0809000F">
      <w:start w:val="1"/>
      <w:numFmt w:val="decimal"/>
      <w:lvlText w:val="%1."/>
      <w:lvlJc w:val="left"/>
      <w:pPr>
        <w:ind w:left="934" w:hanging="360"/>
      </w:pPr>
    </w:lvl>
    <w:lvl w:ilvl="1" w:tplc="08090019" w:tentative="1">
      <w:start w:val="1"/>
      <w:numFmt w:val="lowerLetter"/>
      <w:lvlText w:val="%2."/>
      <w:lvlJc w:val="left"/>
      <w:pPr>
        <w:ind w:left="1654" w:hanging="360"/>
      </w:pPr>
    </w:lvl>
    <w:lvl w:ilvl="2" w:tplc="0809001B" w:tentative="1">
      <w:start w:val="1"/>
      <w:numFmt w:val="lowerRoman"/>
      <w:lvlText w:val="%3."/>
      <w:lvlJc w:val="right"/>
      <w:pPr>
        <w:ind w:left="2374" w:hanging="180"/>
      </w:pPr>
    </w:lvl>
    <w:lvl w:ilvl="3" w:tplc="0809000F" w:tentative="1">
      <w:start w:val="1"/>
      <w:numFmt w:val="decimal"/>
      <w:lvlText w:val="%4."/>
      <w:lvlJc w:val="left"/>
      <w:pPr>
        <w:ind w:left="3094" w:hanging="360"/>
      </w:pPr>
    </w:lvl>
    <w:lvl w:ilvl="4" w:tplc="08090019" w:tentative="1">
      <w:start w:val="1"/>
      <w:numFmt w:val="lowerLetter"/>
      <w:lvlText w:val="%5."/>
      <w:lvlJc w:val="left"/>
      <w:pPr>
        <w:ind w:left="3814" w:hanging="360"/>
      </w:pPr>
    </w:lvl>
    <w:lvl w:ilvl="5" w:tplc="0809001B" w:tentative="1">
      <w:start w:val="1"/>
      <w:numFmt w:val="lowerRoman"/>
      <w:lvlText w:val="%6."/>
      <w:lvlJc w:val="right"/>
      <w:pPr>
        <w:ind w:left="4534" w:hanging="180"/>
      </w:pPr>
    </w:lvl>
    <w:lvl w:ilvl="6" w:tplc="0809000F" w:tentative="1">
      <w:start w:val="1"/>
      <w:numFmt w:val="decimal"/>
      <w:lvlText w:val="%7."/>
      <w:lvlJc w:val="left"/>
      <w:pPr>
        <w:ind w:left="5254" w:hanging="360"/>
      </w:pPr>
    </w:lvl>
    <w:lvl w:ilvl="7" w:tplc="08090019" w:tentative="1">
      <w:start w:val="1"/>
      <w:numFmt w:val="lowerLetter"/>
      <w:lvlText w:val="%8."/>
      <w:lvlJc w:val="left"/>
      <w:pPr>
        <w:ind w:left="5974" w:hanging="360"/>
      </w:pPr>
    </w:lvl>
    <w:lvl w:ilvl="8" w:tplc="080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3" w15:restartNumberingAfterBreak="0">
    <w:nsid w:val="2DA41B5D"/>
    <w:multiLevelType w:val="hybridMultilevel"/>
    <w:tmpl w:val="849E2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94219"/>
    <w:multiLevelType w:val="hybridMultilevel"/>
    <w:tmpl w:val="FCBC4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D1A13"/>
    <w:multiLevelType w:val="hybridMultilevel"/>
    <w:tmpl w:val="849E2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A7936"/>
    <w:multiLevelType w:val="hybridMultilevel"/>
    <w:tmpl w:val="849E2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35F50"/>
    <w:multiLevelType w:val="hybridMultilevel"/>
    <w:tmpl w:val="849E2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B576A"/>
    <w:multiLevelType w:val="hybridMultilevel"/>
    <w:tmpl w:val="849E2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D1594"/>
    <w:multiLevelType w:val="hybridMultilevel"/>
    <w:tmpl w:val="32FA2AB4"/>
    <w:lvl w:ilvl="0" w:tplc="8668AF1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70557"/>
    <w:multiLevelType w:val="hybridMultilevel"/>
    <w:tmpl w:val="23D405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B428D"/>
    <w:multiLevelType w:val="hybridMultilevel"/>
    <w:tmpl w:val="849E2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A6C3F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5"/>
  </w:num>
  <w:num w:numId="5">
    <w:abstractNumId w:val="10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  <w:num w:numId="11">
    <w:abstractNumId w:val="1"/>
  </w:num>
  <w:num w:numId="12">
    <w:abstractNumId w:val="8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011D6"/>
    <w:rsid w:val="0004502C"/>
    <w:rsid w:val="000503F1"/>
    <w:rsid w:val="000904AA"/>
    <w:rsid w:val="0009192A"/>
    <w:rsid w:val="000A37E8"/>
    <w:rsid w:val="000A798B"/>
    <w:rsid w:val="000B72D9"/>
    <w:rsid w:val="000C562D"/>
    <w:rsid w:val="000E780C"/>
    <w:rsid w:val="0010603A"/>
    <w:rsid w:val="001432FD"/>
    <w:rsid w:val="00156F1C"/>
    <w:rsid w:val="00163CA6"/>
    <w:rsid w:val="00171443"/>
    <w:rsid w:val="0017273B"/>
    <w:rsid w:val="0017631E"/>
    <w:rsid w:val="00196867"/>
    <w:rsid w:val="001B5D91"/>
    <w:rsid w:val="001D3BC8"/>
    <w:rsid w:val="001E6B90"/>
    <w:rsid w:val="001F4D29"/>
    <w:rsid w:val="00227208"/>
    <w:rsid w:val="002525B6"/>
    <w:rsid w:val="0025424F"/>
    <w:rsid w:val="0026795F"/>
    <w:rsid w:val="00287F69"/>
    <w:rsid w:val="00296B42"/>
    <w:rsid w:val="002A72AE"/>
    <w:rsid w:val="002B1280"/>
    <w:rsid w:val="002B305C"/>
    <w:rsid w:val="002B4403"/>
    <w:rsid w:val="002B4C3D"/>
    <w:rsid w:val="002B733A"/>
    <w:rsid w:val="002E00A0"/>
    <w:rsid w:val="002F4915"/>
    <w:rsid w:val="00304069"/>
    <w:rsid w:val="0032499B"/>
    <w:rsid w:val="003468F5"/>
    <w:rsid w:val="00370282"/>
    <w:rsid w:val="003931E1"/>
    <w:rsid w:val="00396443"/>
    <w:rsid w:val="003B1470"/>
    <w:rsid w:val="003D30E4"/>
    <w:rsid w:val="003E3EEA"/>
    <w:rsid w:val="0040481C"/>
    <w:rsid w:val="00415373"/>
    <w:rsid w:val="00417B53"/>
    <w:rsid w:val="004343E9"/>
    <w:rsid w:val="00442C45"/>
    <w:rsid w:val="00446D43"/>
    <w:rsid w:val="00453D92"/>
    <w:rsid w:val="00471039"/>
    <w:rsid w:val="004A3D00"/>
    <w:rsid w:val="004B20E0"/>
    <w:rsid w:val="004D0816"/>
    <w:rsid w:val="004D089D"/>
    <w:rsid w:val="004E29C7"/>
    <w:rsid w:val="004F6D32"/>
    <w:rsid w:val="00520DAF"/>
    <w:rsid w:val="00545106"/>
    <w:rsid w:val="00557594"/>
    <w:rsid w:val="0056788D"/>
    <w:rsid w:val="005751E2"/>
    <w:rsid w:val="005A4652"/>
    <w:rsid w:val="005B1B8B"/>
    <w:rsid w:val="005B22DA"/>
    <w:rsid w:val="005B7D58"/>
    <w:rsid w:val="005C2512"/>
    <w:rsid w:val="0060307B"/>
    <w:rsid w:val="00603309"/>
    <w:rsid w:val="006237C4"/>
    <w:rsid w:val="006326A0"/>
    <w:rsid w:val="0063624F"/>
    <w:rsid w:val="006A5866"/>
    <w:rsid w:val="006A5952"/>
    <w:rsid w:val="006F0813"/>
    <w:rsid w:val="006F7E46"/>
    <w:rsid w:val="00740337"/>
    <w:rsid w:val="00740FAE"/>
    <w:rsid w:val="0076583E"/>
    <w:rsid w:val="00773C70"/>
    <w:rsid w:val="0078309D"/>
    <w:rsid w:val="0079124D"/>
    <w:rsid w:val="007F65A3"/>
    <w:rsid w:val="00807AE6"/>
    <w:rsid w:val="00811AB9"/>
    <w:rsid w:val="00847934"/>
    <w:rsid w:val="00864194"/>
    <w:rsid w:val="00873CA5"/>
    <w:rsid w:val="008C395A"/>
    <w:rsid w:val="008C578D"/>
    <w:rsid w:val="008E0E96"/>
    <w:rsid w:val="008F771F"/>
    <w:rsid w:val="00910100"/>
    <w:rsid w:val="009227FD"/>
    <w:rsid w:val="009378FA"/>
    <w:rsid w:val="00956DE4"/>
    <w:rsid w:val="00966C71"/>
    <w:rsid w:val="0098460F"/>
    <w:rsid w:val="00995CEC"/>
    <w:rsid w:val="009B73CA"/>
    <w:rsid w:val="009C4489"/>
    <w:rsid w:val="009D155F"/>
    <w:rsid w:val="009E08FF"/>
    <w:rsid w:val="00A0116B"/>
    <w:rsid w:val="00A1088B"/>
    <w:rsid w:val="00A1735C"/>
    <w:rsid w:val="00A25094"/>
    <w:rsid w:val="00A519E2"/>
    <w:rsid w:val="00A64256"/>
    <w:rsid w:val="00A73BE0"/>
    <w:rsid w:val="00A77EEB"/>
    <w:rsid w:val="00A80239"/>
    <w:rsid w:val="00AD171D"/>
    <w:rsid w:val="00AD6AD0"/>
    <w:rsid w:val="00AE4664"/>
    <w:rsid w:val="00AF47E1"/>
    <w:rsid w:val="00B046C1"/>
    <w:rsid w:val="00B262A1"/>
    <w:rsid w:val="00B30749"/>
    <w:rsid w:val="00B35913"/>
    <w:rsid w:val="00B66511"/>
    <w:rsid w:val="00B873FE"/>
    <w:rsid w:val="00B87608"/>
    <w:rsid w:val="00BB359B"/>
    <w:rsid w:val="00BC356C"/>
    <w:rsid w:val="00BD430C"/>
    <w:rsid w:val="00BD5017"/>
    <w:rsid w:val="00BF1D3C"/>
    <w:rsid w:val="00C17E2A"/>
    <w:rsid w:val="00C42296"/>
    <w:rsid w:val="00C82CFC"/>
    <w:rsid w:val="00C86ACD"/>
    <w:rsid w:val="00CB08CC"/>
    <w:rsid w:val="00CB2D0F"/>
    <w:rsid w:val="00CC21DB"/>
    <w:rsid w:val="00D213E4"/>
    <w:rsid w:val="00D27DC3"/>
    <w:rsid w:val="00D3577C"/>
    <w:rsid w:val="00D4297E"/>
    <w:rsid w:val="00D43AC0"/>
    <w:rsid w:val="00D537FD"/>
    <w:rsid w:val="00D8019B"/>
    <w:rsid w:val="00D811DA"/>
    <w:rsid w:val="00DC17D5"/>
    <w:rsid w:val="00DD3412"/>
    <w:rsid w:val="00DE1184"/>
    <w:rsid w:val="00DE7247"/>
    <w:rsid w:val="00E05C0D"/>
    <w:rsid w:val="00E07205"/>
    <w:rsid w:val="00E2212B"/>
    <w:rsid w:val="00E4676A"/>
    <w:rsid w:val="00E601B6"/>
    <w:rsid w:val="00E868B1"/>
    <w:rsid w:val="00E940D6"/>
    <w:rsid w:val="00ED219F"/>
    <w:rsid w:val="00F07B74"/>
    <w:rsid w:val="00F1179F"/>
    <w:rsid w:val="00F208E3"/>
    <w:rsid w:val="00F235D6"/>
    <w:rsid w:val="00F40950"/>
    <w:rsid w:val="00F616CA"/>
    <w:rsid w:val="00F66CE1"/>
    <w:rsid w:val="00F675B8"/>
    <w:rsid w:val="00FB0E5C"/>
    <w:rsid w:val="00FB61C0"/>
    <w:rsid w:val="00FB7BA9"/>
    <w:rsid w:val="00FC30B2"/>
    <w:rsid w:val="00FC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297B"/>
  <w15:docId w15:val="{A8000EA4-2928-4B9A-85E1-3801EA9A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7C4"/>
  </w:style>
  <w:style w:type="paragraph" w:styleId="Heading1">
    <w:name w:val="heading 1"/>
    <w:basedOn w:val="Normal"/>
    <w:next w:val="Normal"/>
    <w:link w:val="Heading1Char"/>
    <w:uiPriority w:val="9"/>
    <w:qFormat/>
    <w:rsid w:val="006237C4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7C4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7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6237C4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6237C4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6237C4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6237C4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237C4"/>
    <w:rPr>
      <w:color w:val="808080"/>
    </w:rPr>
  </w:style>
  <w:style w:type="table" w:customStyle="1" w:styleId="LessonPlan">
    <w:name w:val="Lesson Plan"/>
    <w:basedOn w:val="TableNormal"/>
    <w:uiPriority w:val="99"/>
    <w:rsid w:val="006237C4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6237C4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237C4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6237C4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37C4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7C4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6237C4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237C4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03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2B4C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6201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979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862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ingliftoff.com/2nd-grade-science-measuring-mas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zillion.com/lesson_plans/7180-understand-mass-and-how-mass-is-measure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acherspayteachers.com/Browse/Search:measuring%20mass%20la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udy.com/academy/lesson/measuring-mass-activiti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interest.com/pin/57702438950164644/?lp=tru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E3902"/>
    <w:rsid w:val="004A008E"/>
    <w:rsid w:val="0055606A"/>
    <w:rsid w:val="005E2F64"/>
    <w:rsid w:val="00713551"/>
    <w:rsid w:val="00785402"/>
    <w:rsid w:val="00805105"/>
    <w:rsid w:val="00816166"/>
    <w:rsid w:val="00836926"/>
    <w:rsid w:val="00921121"/>
    <w:rsid w:val="00AB2F7D"/>
    <w:rsid w:val="00AB37F5"/>
    <w:rsid w:val="00B60458"/>
    <w:rsid w:val="00C02CD1"/>
    <w:rsid w:val="00C93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5E2F64"/>
  </w:style>
  <w:style w:type="paragraph" w:customStyle="1" w:styleId="57D0253E54FA4684857C7E53F49E1A5B">
    <w:name w:val="57D0253E54FA4684857C7E53F49E1A5B"/>
    <w:rsid w:val="005E2F64"/>
  </w:style>
  <w:style w:type="paragraph" w:customStyle="1" w:styleId="7AE7DFE8D63F4AC0A9D67267C3699CCC">
    <w:name w:val="7AE7DFE8D63F4AC0A9D67267C3699CCC"/>
    <w:rsid w:val="005E2F64"/>
  </w:style>
  <w:style w:type="paragraph" w:customStyle="1" w:styleId="1C876A8B6575410E8AA7530875A6B7F4">
    <w:name w:val="1C876A8B6575410E8AA7530875A6B7F4"/>
    <w:rsid w:val="005E2F64"/>
  </w:style>
  <w:style w:type="paragraph" w:customStyle="1" w:styleId="A392ED6794CC47DFA557364CD4043756">
    <w:name w:val="A392ED6794CC47DFA557364CD4043756"/>
    <w:rsid w:val="005E2F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2733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24</cp:revision>
  <dcterms:created xsi:type="dcterms:W3CDTF">2018-09-24T13:04:00Z</dcterms:created>
  <dcterms:modified xsi:type="dcterms:W3CDTF">2018-11-21T04:32:00Z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