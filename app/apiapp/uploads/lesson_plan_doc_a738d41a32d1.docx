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04637932" w:rsidR="00C17E2A" w:rsidRPr="00912634" w:rsidRDefault="00CF4743">
            <w:pPr>
              <w:pStyle w:val="Title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LISTENING AND RETELLING STORIES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6-13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5371689F" w:rsidR="00C17E2A" w:rsidRDefault="00CF4743">
                <w:pPr>
                  <w:pStyle w:val="Date"/>
                </w:pPr>
                <w:r>
                  <w:t>6.13.2019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:rsidRPr="00C502AB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C502AB" w14:paraId="32BF30BB" w14:textId="77777777">
              <w:tc>
                <w:tcPr>
                  <w:tcW w:w="5000" w:type="pct"/>
                </w:tcPr>
                <w:p w14:paraId="0EB4376E" w14:textId="5FE98623" w:rsidR="00C17E2A" w:rsidRPr="001832BF" w:rsidRDefault="00B36C8F">
                  <w:pPr>
                    <w:rPr>
                      <w:bCs/>
                    </w:rPr>
                  </w:pPr>
                  <w:r w:rsidRPr="001832BF">
                    <w:rPr>
                      <w:bCs/>
                    </w:rPr>
                    <w:t xml:space="preserve">English </w:t>
                  </w:r>
                </w:p>
              </w:tc>
            </w:tr>
            <w:tr w:rsidR="00C17E2A" w:rsidRPr="00C502AB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C502AB" w:rsidRDefault="00D27DC3">
                  <w:pPr>
                    <w:pStyle w:val="Heading1"/>
                  </w:pPr>
                  <w:r w:rsidRPr="00C502AB">
                    <w:t>Prepared By</w:t>
                  </w:r>
                </w:p>
              </w:tc>
            </w:tr>
            <w:tr w:rsidR="00C17E2A" w:rsidRPr="00C502AB" w14:paraId="2B428F01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7C6AE0E4" w14:textId="6B1C63BD" w:rsidR="00C17E2A" w:rsidRPr="00C502AB" w:rsidRDefault="001832BF" w:rsidP="00F80CF7">
                  <w:pPr>
                    <w:rPr>
                      <w:b/>
                    </w:rPr>
                  </w:pPr>
                  <w:r>
                    <w:rPr>
                      <w:b/>
                    </w:rPr>
                    <w:t>-</w:t>
                  </w:r>
                </w:p>
              </w:tc>
            </w:tr>
            <w:tr w:rsidR="00C17E2A" w:rsidRPr="00C502AB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C502AB" w:rsidRDefault="00D27DC3">
                  <w:pPr>
                    <w:pStyle w:val="Heading1"/>
                  </w:pPr>
                  <w:r w:rsidRPr="00C502AB">
                    <w:t>Grade Level</w:t>
                  </w:r>
                </w:p>
              </w:tc>
            </w:tr>
            <w:tr w:rsidR="00C17E2A" w:rsidRPr="00C502AB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Pr="00C502AB" w:rsidRDefault="000A37E8">
                  <w:pPr>
                    <w:rPr>
                      <w:b/>
                    </w:rPr>
                  </w:pPr>
                  <w:r w:rsidRPr="00C502AB">
                    <w:rPr>
                      <w:b/>
                    </w:rPr>
                    <w:t>1</w:t>
                  </w:r>
                </w:p>
              </w:tc>
            </w:tr>
          </w:tbl>
          <w:p w14:paraId="4CAC6574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152" w:type="pct"/>
          </w:tcPr>
          <w:p w14:paraId="0CBCE437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3895" w:type="pct"/>
          </w:tcPr>
          <w:p w14:paraId="2971807D" w14:textId="77777777" w:rsidR="000A37E8" w:rsidRPr="00C502AB" w:rsidRDefault="000A37E8">
            <w:pPr>
              <w:rPr>
                <w:b/>
              </w:rPr>
            </w:pPr>
            <w:r w:rsidRPr="00C502AB">
              <w:rPr>
                <w:b/>
              </w:rPr>
              <w:t>This lesson plan covers teaching content for;</w:t>
            </w:r>
          </w:p>
          <w:p w14:paraId="5C2367DB" w14:textId="77777777" w:rsidR="00FC7B1A" w:rsidRPr="001832BF" w:rsidRDefault="00CF4743" w:rsidP="00C708DA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1832BF">
              <w:rPr>
                <w:bCs/>
              </w:rPr>
              <w:t>Identifying main ideas and supporting facts in stories.</w:t>
            </w:r>
          </w:p>
          <w:p w14:paraId="17450936" w14:textId="77777777" w:rsidR="00CF4743" w:rsidRPr="001832BF" w:rsidRDefault="00CF4743" w:rsidP="00C708DA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1832BF">
              <w:rPr>
                <w:bCs/>
              </w:rPr>
              <w:t>State the title of the story.</w:t>
            </w:r>
          </w:p>
          <w:p w14:paraId="458BD9FD" w14:textId="7C28F3EC" w:rsidR="00CF4743" w:rsidRPr="00C502AB" w:rsidRDefault="00CF4743" w:rsidP="00C708DA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1832BF">
              <w:rPr>
                <w:bCs/>
              </w:rPr>
              <w:t>Identifying the characters in the story.</w:t>
            </w:r>
          </w:p>
        </w:tc>
      </w:tr>
    </w:tbl>
    <w:p w14:paraId="44024CC7" w14:textId="4E7F13D7" w:rsidR="00C17E2A" w:rsidRPr="00C502AB" w:rsidRDefault="00196867">
      <w:pPr>
        <w:pStyle w:val="NoSpacing"/>
        <w:rPr>
          <w:b/>
        </w:rPr>
      </w:pPr>
      <w:r w:rsidRPr="00C502AB">
        <w:rPr>
          <w:b/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0D5B2771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942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061A4071" w14:textId="0932EEE9" w:rsidR="00B2060A" w:rsidRPr="00D37916" w:rsidRDefault="00BF3180" w:rsidP="00B2060A">
                                  <w:pPr>
                                    <w:rPr>
                                      <w:bCs/>
                                    </w:rPr>
                                  </w:pPr>
                                  <w:r>
                                    <w:t>-</w:t>
                                  </w:r>
                                  <w:r w:rsidR="00023FE1">
                                    <w:t xml:space="preserve"> </w:t>
                                  </w:r>
                                  <w:r w:rsidR="00CF4743" w:rsidRPr="00D37916">
                                    <w:rPr>
                                      <w:bCs/>
                                    </w:rPr>
                                    <w:t>Unlined paper</w:t>
                                  </w:r>
                                </w:p>
                                <w:p w14:paraId="3826E573" w14:textId="709F30FC" w:rsidR="00B2060A" w:rsidRPr="00D37916" w:rsidRDefault="00B2060A" w:rsidP="00B2060A">
                                  <w:pPr>
                                    <w:rPr>
                                      <w:bCs/>
                                    </w:rPr>
                                  </w:pPr>
                                  <w:r w:rsidRPr="00D37916">
                                    <w:rPr>
                                      <w:bCs/>
                                    </w:rPr>
                                    <w:t>-</w:t>
                                  </w:r>
                                  <w:r w:rsidR="00D37916">
                                    <w:rPr>
                                      <w:bCs/>
                                    </w:rPr>
                                    <w:t xml:space="preserve">  </w:t>
                                  </w:r>
                                  <w:r w:rsidRPr="00D37916">
                                    <w:rPr>
                                      <w:bCs/>
                                    </w:rPr>
                                    <w:t>Chart Paper</w:t>
                                  </w:r>
                                </w:p>
                                <w:p w14:paraId="473D41AC" w14:textId="77203800" w:rsidR="00B2060A" w:rsidRPr="00D37916" w:rsidRDefault="00B2060A" w:rsidP="00B2060A">
                                  <w:pPr>
                                    <w:rPr>
                                      <w:bCs/>
                                    </w:rPr>
                                  </w:pPr>
                                  <w:r w:rsidRPr="00D37916">
                                    <w:rPr>
                                      <w:bCs/>
                                    </w:rPr>
                                    <w:t>-</w:t>
                                  </w:r>
                                  <w:r w:rsidR="00D37916">
                                    <w:rPr>
                                      <w:bCs/>
                                    </w:rPr>
                                    <w:t xml:space="preserve">   </w:t>
                                  </w:r>
                                  <w:r w:rsidRPr="00D37916">
                                    <w:rPr>
                                      <w:bCs/>
                                    </w:rPr>
                                    <w:t>Markers (black, green and red)</w:t>
                                  </w:r>
                                </w:p>
                                <w:p w14:paraId="241DF9EC" w14:textId="3B85BB7A" w:rsidR="002076CE" w:rsidRPr="00D37916" w:rsidRDefault="002076CE" w:rsidP="00D228AB">
                                  <w:pPr>
                                    <w:rPr>
                                      <w:bCs/>
                                    </w:rPr>
                                  </w:pPr>
                                  <w:r w:rsidRPr="00D37916">
                                    <w:rPr>
                                      <w:bCs/>
                                    </w:rPr>
                                    <w:t>-</w:t>
                                  </w:r>
                                  <w:r w:rsidR="00D37916">
                                    <w:rPr>
                                      <w:bCs/>
                                    </w:rPr>
                                    <w:t xml:space="preserve">   </w:t>
                                  </w:r>
                                  <w:r w:rsidR="00CF4743" w:rsidRPr="00D37916">
                                    <w:rPr>
                                      <w:bCs/>
                                    </w:rPr>
                                    <w:t>Timer</w:t>
                                  </w: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38F0F60E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62963EB8" w14:textId="74FFF242" w:rsidR="00566AC6" w:rsidRDefault="00263332" w:rsidP="00D228AB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D228AB" w:rsidRPr="007766D3">
                                      <w:rPr>
                                        <w:rStyle w:val="Hyperlink"/>
                                      </w:rPr>
                                      <w:t>https://www.teachingenglish.org.uk/article/teens-comprehension</w:t>
                                    </w:r>
                                  </w:hyperlink>
                                </w:p>
                                <w:p w14:paraId="21179D36" w14:textId="04C04BCC" w:rsidR="00D228AB" w:rsidRDefault="00263332" w:rsidP="00D228AB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D228AB" w:rsidRPr="007766D3">
                                      <w:rPr>
                                        <w:rStyle w:val="Hyperlink"/>
                                      </w:rPr>
                                      <w:t>https://www.education.com/download/lesson-plan/main-ideas-and-details/main-ideas-and-details.pdf</w:t>
                                    </w:r>
                                  </w:hyperlink>
                                </w:p>
                                <w:p w14:paraId="266D3DBF" w14:textId="6C4EB211" w:rsidR="00D228AB" w:rsidRDefault="00D228AB" w:rsidP="00D228AB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C17E2A" w:rsidRDefault="00C17E2A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942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061A4071" w14:textId="0932EEE9" w:rsidR="00B2060A" w:rsidRPr="00D37916" w:rsidRDefault="00BF3180" w:rsidP="00B2060A">
                            <w:pPr>
                              <w:rPr>
                                <w:bCs/>
                              </w:rPr>
                            </w:pPr>
                            <w:r>
                              <w:t>-</w:t>
                            </w:r>
                            <w:r w:rsidR="00023FE1">
                              <w:t xml:space="preserve"> </w:t>
                            </w:r>
                            <w:r w:rsidR="00CF4743" w:rsidRPr="00D37916">
                              <w:rPr>
                                <w:bCs/>
                              </w:rPr>
                              <w:t>Unlined paper</w:t>
                            </w:r>
                          </w:p>
                          <w:p w14:paraId="3826E573" w14:textId="709F30FC" w:rsidR="00B2060A" w:rsidRPr="00D37916" w:rsidRDefault="00B2060A" w:rsidP="00B2060A">
                            <w:pPr>
                              <w:rPr>
                                <w:bCs/>
                              </w:rPr>
                            </w:pPr>
                            <w:r w:rsidRPr="00D37916">
                              <w:rPr>
                                <w:bCs/>
                              </w:rPr>
                              <w:t>-</w:t>
                            </w:r>
                            <w:r w:rsidR="00D37916">
                              <w:rPr>
                                <w:bCs/>
                              </w:rPr>
                              <w:t xml:space="preserve">  </w:t>
                            </w:r>
                            <w:r w:rsidRPr="00D37916">
                              <w:rPr>
                                <w:bCs/>
                              </w:rPr>
                              <w:t>Chart Paper</w:t>
                            </w:r>
                          </w:p>
                          <w:p w14:paraId="473D41AC" w14:textId="77203800" w:rsidR="00B2060A" w:rsidRPr="00D37916" w:rsidRDefault="00B2060A" w:rsidP="00B2060A">
                            <w:pPr>
                              <w:rPr>
                                <w:bCs/>
                              </w:rPr>
                            </w:pPr>
                            <w:r w:rsidRPr="00D37916">
                              <w:rPr>
                                <w:bCs/>
                              </w:rPr>
                              <w:t>-</w:t>
                            </w:r>
                            <w:r w:rsidR="00D37916">
                              <w:rPr>
                                <w:bCs/>
                              </w:rPr>
                              <w:t xml:space="preserve">   </w:t>
                            </w:r>
                            <w:r w:rsidRPr="00D37916">
                              <w:rPr>
                                <w:bCs/>
                              </w:rPr>
                              <w:t>Markers (black, green and red)</w:t>
                            </w:r>
                          </w:p>
                          <w:p w14:paraId="241DF9EC" w14:textId="3B85BB7A" w:rsidR="002076CE" w:rsidRPr="00D37916" w:rsidRDefault="002076CE" w:rsidP="00D228AB">
                            <w:pPr>
                              <w:rPr>
                                <w:bCs/>
                              </w:rPr>
                            </w:pPr>
                            <w:r w:rsidRPr="00D37916">
                              <w:rPr>
                                <w:bCs/>
                              </w:rPr>
                              <w:t>-</w:t>
                            </w:r>
                            <w:r w:rsidR="00D37916">
                              <w:rPr>
                                <w:bCs/>
                              </w:rPr>
                              <w:t xml:space="preserve">   </w:t>
                            </w:r>
                            <w:r w:rsidR="00CF4743" w:rsidRPr="00D37916">
                              <w:rPr>
                                <w:bCs/>
                              </w:rPr>
                              <w:t>Timer</w:t>
                            </w: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38F0F60E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62963EB8" w14:textId="74FFF242" w:rsidR="00566AC6" w:rsidRDefault="00263332" w:rsidP="00D228AB">
                            <w:pPr>
                              <w:pStyle w:val="ListBullet"/>
                            </w:pPr>
                            <w:hyperlink r:id="rId10" w:history="1">
                              <w:r w:rsidR="00D228AB" w:rsidRPr="007766D3">
                                <w:rPr>
                                  <w:rStyle w:val="Hyperlink"/>
                                </w:rPr>
                                <w:t>https://www.teachingenglish.org.uk/article/teens-comprehension</w:t>
                              </w:r>
                            </w:hyperlink>
                          </w:p>
                          <w:p w14:paraId="21179D36" w14:textId="04C04BCC" w:rsidR="00D228AB" w:rsidRDefault="00263332" w:rsidP="00D228AB">
                            <w:pPr>
                              <w:pStyle w:val="ListBullet"/>
                            </w:pPr>
                            <w:hyperlink r:id="rId11" w:history="1">
                              <w:r w:rsidR="00D228AB" w:rsidRPr="007766D3">
                                <w:rPr>
                                  <w:rStyle w:val="Hyperlink"/>
                                </w:rPr>
                                <w:t>https://www.education.com/download/lesson-plan/main-ideas-and-details/main-ideas-and-details.pdf</w:t>
                              </w:r>
                            </w:hyperlink>
                          </w:p>
                          <w:p w14:paraId="266D3DBF" w14:textId="6C4EB211" w:rsidR="00D228AB" w:rsidRDefault="00D228AB" w:rsidP="00D228AB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C17E2A" w:rsidRDefault="00C17E2A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774" w:type="pct"/>
        <w:tblInd w:w="-14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4"/>
        <w:gridCol w:w="227"/>
        <w:gridCol w:w="3684"/>
      </w:tblGrid>
      <w:tr w:rsidR="005A4652" w:rsidRPr="00C502AB" w14:paraId="7DA79F9C" w14:textId="77777777" w:rsidTr="00057992">
        <w:trPr>
          <w:tblHeader/>
        </w:trPr>
        <w:tc>
          <w:tcPr>
            <w:tcW w:w="1151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C502AB" w:rsidRDefault="00C17E2A">
            <w:pPr>
              <w:pStyle w:val="Heading1"/>
            </w:pPr>
          </w:p>
        </w:tc>
        <w:tc>
          <w:tcPr>
            <w:tcW w:w="64" w:type="pct"/>
          </w:tcPr>
          <w:p w14:paraId="1D291953" w14:textId="77777777" w:rsidR="00C17E2A" w:rsidRPr="00C502AB" w:rsidRDefault="00C17E2A">
            <w:pPr>
              <w:pStyle w:val="Heading1"/>
            </w:pPr>
          </w:p>
        </w:tc>
        <w:tc>
          <w:tcPr>
            <w:tcW w:w="1786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C502AB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6" w:type="pct"/>
          </w:tcPr>
          <w:p w14:paraId="14E70AFF" w14:textId="77777777" w:rsidR="00C17E2A" w:rsidRPr="00C502AB" w:rsidRDefault="00C17E2A">
            <w:pPr>
              <w:pStyle w:val="Heading1"/>
            </w:pPr>
          </w:p>
        </w:tc>
        <w:tc>
          <w:tcPr>
            <w:tcW w:w="1883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C502AB" w:rsidRDefault="00C17E2A">
            <w:pPr>
              <w:pStyle w:val="Heading1"/>
            </w:pPr>
          </w:p>
        </w:tc>
      </w:tr>
      <w:tr w:rsidR="005A4652" w:rsidRPr="00C502AB" w14:paraId="51C30C02" w14:textId="77777777" w:rsidTr="00057992">
        <w:trPr>
          <w:trHeight w:val="893"/>
        </w:trPr>
        <w:tc>
          <w:tcPr>
            <w:tcW w:w="1151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50F6CAC2" w:rsidR="00C17E2A" w:rsidRPr="00C502AB" w:rsidRDefault="00D27DC3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Objectives</w:t>
            </w:r>
          </w:p>
          <w:p w14:paraId="0ABE148F" w14:textId="394BAAD4" w:rsidR="001D4D95" w:rsidRPr="00C52ADC" w:rsidRDefault="00AD5265" w:rsidP="00120253">
            <w:pPr>
              <w:rPr>
                <w:bCs/>
              </w:rPr>
            </w:pPr>
            <w:r w:rsidRPr="00C52ADC">
              <w:rPr>
                <w:bCs/>
              </w:rPr>
              <w:t>Students should be able to;</w:t>
            </w:r>
          </w:p>
          <w:p w14:paraId="08B8497B" w14:textId="0A1A75B3" w:rsidR="00401E4C" w:rsidRPr="001832BF" w:rsidRDefault="00B479F6" w:rsidP="001832BF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1832BF">
              <w:rPr>
                <w:bCs/>
              </w:rPr>
              <w:t>Build</w:t>
            </w:r>
            <w:r w:rsidR="00401E4C" w:rsidRPr="001832BF">
              <w:rPr>
                <w:bCs/>
              </w:rPr>
              <w:t xml:space="preserve"> vocabulary skills.</w:t>
            </w:r>
          </w:p>
          <w:p w14:paraId="19A69511" w14:textId="22C167F8" w:rsidR="00912758" w:rsidRPr="001832BF" w:rsidRDefault="00912758" w:rsidP="002F4B5D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1832BF">
              <w:rPr>
                <w:bCs/>
              </w:rPr>
              <w:t>Put some emotion behind the delivery</w:t>
            </w:r>
            <w:r w:rsidR="00C708DA" w:rsidRPr="001832BF">
              <w:rPr>
                <w:bCs/>
              </w:rPr>
              <w:t>.</w:t>
            </w:r>
          </w:p>
          <w:p w14:paraId="0DDB3719" w14:textId="4FEEA245" w:rsidR="00CF4743" w:rsidRPr="001832BF" w:rsidRDefault="00CF4743" w:rsidP="002F4B5D">
            <w:pPr>
              <w:pStyle w:val="ListParagraph"/>
              <w:numPr>
                <w:ilvl w:val="0"/>
                <w:numId w:val="16"/>
              </w:numPr>
              <w:ind w:left="140" w:hanging="142"/>
              <w:rPr>
                <w:bCs/>
              </w:rPr>
            </w:pPr>
            <w:r w:rsidRPr="001832BF">
              <w:rPr>
                <w:bCs/>
              </w:rPr>
              <w:t>Identify and write the main ideas and details of a text.</w:t>
            </w:r>
          </w:p>
          <w:p w14:paraId="2820F943" w14:textId="77777777" w:rsidR="00912758" w:rsidRPr="002F4B5D" w:rsidRDefault="00912758" w:rsidP="002F4B5D">
            <w:pPr>
              <w:pStyle w:val="ListParagraph"/>
              <w:ind w:left="140"/>
              <w:rPr>
                <w:bCs/>
              </w:rPr>
            </w:pPr>
          </w:p>
          <w:p w14:paraId="39B53DE3" w14:textId="77777777" w:rsidR="001D4D95" w:rsidRPr="00C502AB" w:rsidRDefault="001D4D95" w:rsidP="001D4D95">
            <w:pPr>
              <w:rPr>
                <w:b/>
              </w:rPr>
            </w:pPr>
          </w:p>
          <w:p w14:paraId="10D64819" w14:textId="77777777" w:rsidR="001D4D95" w:rsidRPr="00C502AB" w:rsidRDefault="001D4D95" w:rsidP="001D4D95">
            <w:pPr>
              <w:rPr>
                <w:b/>
              </w:rPr>
            </w:pPr>
          </w:p>
          <w:p w14:paraId="03E437D5" w14:textId="77777777" w:rsidR="001D4D95" w:rsidRPr="00C502AB" w:rsidRDefault="001D4D95" w:rsidP="001D4D95">
            <w:pPr>
              <w:rPr>
                <w:b/>
              </w:rPr>
            </w:pPr>
          </w:p>
          <w:p w14:paraId="2E75EEA9" w14:textId="77777777" w:rsidR="001D4D95" w:rsidRPr="00C502AB" w:rsidRDefault="001D4D95" w:rsidP="001D4D95">
            <w:pPr>
              <w:rPr>
                <w:b/>
              </w:rPr>
            </w:pPr>
          </w:p>
          <w:p w14:paraId="402983E2" w14:textId="77777777" w:rsidR="001D4D95" w:rsidRPr="00C502AB" w:rsidRDefault="001D4D95" w:rsidP="001D4D95">
            <w:pPr>
              <w:rPr>
                <w:b/>
              </w:rPr>
            </w:pPr>
          </w:p>
          <w:p w14:paraId="2CBC4F92" w14:textId="77777777" w:rsidR="001D4D95" w:rsidRPr="00C502AB" w:rsidRDefault="001D4D95" w:rsidP="001D4D95">
            <w:pPr>
              <w:rPr>
                <w:b/>
              </w:rPr>
            </w:pPr>
          </w:p>
          <w:p w14:paraId="332DFE16" w14:textId="77777777" w:rsidR="001D4D95" w:rsidRPr="00C502AB" w:rsidRDefault="001D4D95" w:rsidP="001D4D95">
            <w:pPr>
              <w:rPr>
                <w:b/>
              </w:rPr>
            </w:pPr>
          </w:p>
          <w:p w14:paraId="2EE19619" w14:textId="3E652D05" w:rsidR="00120253" w:rsidRPr="00C502AB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14:paraId="22A31125" w14:textId="3996E304" w:rsidR="001D4D95" w:rsidRPr="00C502AB" w:rsidRDefault="001D4D95" w:rsidP="001D4D95">
            <w:pPr>
              <w:rPr>
                <w:b/>
              </w:rPr>
            </w:pPr>
          </w:p>
        </w:tc>
        <w:tc>
          <w:tcPr>
            <w:tcW w:w="64" w:type="pct"/>
          </w:tcPr>
          <w:p w14:paraId="64D57A74" w14:textId="77777777" w:rsidR="00C17E2A" w:rsidRPr="00C502AB" w:rsidRDefault="00C17E2A">
            <w:pPr>
              <w:rPr>
                <w:b/>
              </w:rPr>
            </w:pPr>
          </w:p>
        </w:tc>
        <w:tc>
          <w:tcPr>
            <w:tcW w:w="178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195CA031" w:rsidR="000529DC" w:rsidRDefault="006513FB" w:rsidP="006513FB">
            <w:pPr>
              <w:pStyle w:val="Heading2"/>
              <w:rPr>
                <w:b/>
              </w:rPr>
            </w:pPr>
            <w:r w:rsidRPr="00C502AB">
              <w:rPr>
                <w:b/>
              </w:rPr>
              <w:t>Activity Starter/Instruction</w:t>
            </w:r>
          </w:p>
          <w:p w14:paraId="4AE2AC8E" w14:textId="77777777" w:rsidR="00804808" w:rsidRPr="002F4B5D" w:rsidRDefault="00804808" w:rsidP="002F4B5D">
            <w:pPr>
              <w:pStyle w:val="ListParagraph"/>
              <w:numPr>
                <w:ilvl w:val="0"/>
                <w:numId w:val="26"/>
              </w:numPr>
              <w:ind w:left="170" w:hanging="142"/>
              <w:rPr>
                <w:bCs/>
              </w:rPr>
            </w:pPr>
            <w:r w:rsidRPr="002F4B5D">
              <w:rPr>
                <w:bCs/>
              </w:rPr>
              <w:t>Tell your students that they will be focusing on the main idea and details of stories today.</w:t>
            </w:r>
          </w:p>
          <w:p w14:paraId="4B76DFCE" w14:textId="7502B16E" w:rsidR="00CF4743" w:rsidRPr="002F4B5D" w:rsidRDefault="00804808" w:rsidP="00755330">
            <w:pPr>
              <w:pStyle w:val="ListParagraph"/>
              <w:numPr>
                <w:ilvl w:val="0"/>
                <w:numId w:val="26"/>
              </w:numPr>
              <w:ind w:left="170" w:hanging="142"/>
              <w:rPr>
                <w:bCs/>
              </w:rPr>
            </w:pPr>
            <w:r w:rsidRPr="002F4B5D">
              <w:rPr>
                <w:bCs/>
              </w:rPr>
              <w:t>Ask your students if they know what those words mean.</w:t>
            </w:r>
            <w:bookmarkStart w:id="0" w:name="_GoBack"/>
            <w:bookmarkEnd w:id="0"/>
          </w:p>
          <w:p w14:paraId="19237DCD" w14:textId="77777777" w:rsidR="004A2A59" w:rsidRPr="004A2A59" w:rsidRDefault="004A2A59" w:rsidP="004A2A59">
            <w:pPr>
              <w:pStyle w:val="ListParagraph"/>
              <w:rPr>
                <w:b/>
              </w:rPr>
            </w:pPr>
          </w:p>
          <w:p w14:paraId="6FC821A3" w14:textId="02E2B103" w:rsidR="000529DC" w:rsidRPr="00C502AB" w:rsidRDefault="006513FB" w:rsidP="00C403C3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502AB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14:paraId="63E35319" w14:textId="3E99E5D6" w:rsidR="002B3B82" w:rsidRDefault="006A4576" w:rsidP="002B3B82">
            <w:pPr>
              <w:rPr>
                <w:b/>
              </w:rPr>
            </w:pPr>
            <w:r>
              <w:rPr>
                <w:b/>
              </w:rPr>
              <w:t>Day 2/ Lesson 2: 20 Mins</w:t>
            </w:r>
          </w:p>
          <w:p w14:paraId="5104EF7A" w14:textId="77777777" w:rsidR="00804808" w:rsidRPr="005E6B35" w:rsidRDefault="00804808" w:rsidP="005E6B35">
            <w:pPr>
              <w:pStyle w:val="ListParagraph"/>
              <w:numPr>
                <w:ilvl w:val="0"/>
                <w:numId w:val="27"/>
              </w:numPr>
              <w:ind w:left="170" w:hanging="170"/>
              <w:rPr>
                <w:bCs/>
              </w:rPr>
            </w:pPr>
            <w:r w:rsidRPr="005E6B35">
              <w:rPr>
                <w:bCs/>
              </w:rPr>
              <w:t>Explain to your students that a main idea is what a story or article is mostly about.</w:t>
            </w:r>
          </w:p>
          <w:p w14:paraId="4563F8D5" w14:textId="77777777" w:rsidR="00804808" w:rsidRPr="005E6B35" w:rsidRDefault="00804808" w:rsidP="003B5053">
            <w:pPr>
              <w:pStyle w:val="ListParagraph"/>
              <w:numPr>
                <w:ilvl w:val="0"/>
                <w:numId w:val="27"/>
              </w:numPr>
              <w:ind w:left="170" w:hanging="170"/>
              <w:rPr>
                <w:bCs/>
              </w:rPr>
            </w:pPr>
            <w:r w:rsidRPr="005E6B35">
              <w:rPr>
                <w:bCs/>
              </w:rPr>
              <w:t>Explain to your students that details are facts and descriptions that will help them understand the main idea.</w:t>
            </w:r>
          </w:p>
          <w:p w14:paraId="274DD13B" w14:textId="0933B717" w:rsidR="00804808" w:rsidRPr="005E6B35" w:rsidRDefault="00804808" w:rsidP="003B5053">
            <w:pPr>
              <w:pStyle w:val="ListParagraph"/>
              <w:numPr>
                <w:ilvl w:val="0"/>
                <w:numId w:val="27"/>
              </w:numPr>
              <w:ind w:left="170" w:hanging="170"/>
              <w:rPr>
                <w:bCs/>
              </w:rPr>
            </w:pPr>
            <w:r w:rsidRPr="005E6B35">
              <w:rPr>
                <w:bCs/>
              </w:rPr>
              <w:t xml:space="preserve">Read the Food poisoning </w:t>
            </w:r>
            <w:r w:rsidR="00F03F49" w:rsidRPr="005E6B35">
              <w:rPr>
                <w:bCs/>
              </w:rPr>
              <w:t>narration out</w:t>
            </w:r>
            <w:r w:rsidRPr="005E6B35">
              <w:rPr>
                <w:bCs/>
              </w:rPr>
              <w:t xml:space="preserve"> loud to your class.</w:t>
            </w:r>
          </w:p>
          <w:p w14:paraId="1F725556" w14:textId="77777777" w:rsidR="003B5053" w:rsidRDefault="00804808" w:rsidP="00804808">
            <w:pPr>
              <w:pStyle w:val="ListParagraph"/>
              <w:numPr>
                <w:ilvl w:val="0"/>
                <w:numId w:val="27"/>
              </w:numPr>
              <w:ind w:left="170" w:hanging="170"/>
              <w:rPr>
                <w:bCs/>
              </w:rPr>
            </w:pPr>
            <w:r w:rsidRPr="005E6B35">
              <w:rPr>
                <w:bCs/>
              </w:rPr>
              <w:t xml:space="preserve">Ask your students what they think the main idea is. Write it on the board. </w:t>
            </w:r>
          </w:p>
          <w:p w14:paraId="6A70FE0C" w14:textId="36D1889A" w:rsidR="00804808" w:rsidRPr="003B5053" w:rsidRDefault="00804808" w:rsidP="00804808">
            <w:pPr>
              <w:pStyle w:val="ListParagraph"/>
              <w:numPr>
                <w:ilvl w:val="0"/>
                <w:numId w:val="27"/>
              </w:numPr>
              <w:ind w:left="170" w:hanging="170"/>
              <w:rPr>
                <w:bCs/>
              </w:rPr>
            </w:pPr>
            <w:r w:rsidRPr="005E6B35">
              <w:rPr>
                <w:bCs/>
              </w:rPr>
              <w:t>Explain to your students that the main idea is not always stated in the text and that they have to come up with it after reading the story.</w:t>
            </w:r>
          </w:p>
          <w:p w14:paraId="7BD1750A" w14:textId="670F6756" w:rsidR="00804808" w:rsidRPr="003B5053" w:rsidRDefault="00804808" w:rsidP="003B5053">
            <w:pPr>
              <w:pStyle w:val="ListParagraph"/>
              <w:numPr>
                <w:ilvl w:val="0"/>
                <w:numId w:val="27"/>
              </w:numPr>
              <w:ind w:left="170" w:hanging="170"/>
              <w:rPr>
                <w:bCs/>
              </w:rPr>
            </w:pPr>
            <w:r w:rsidRPr="003B5053">
              <w:rPr>
                <w:bCs/>
              </w:rPr>
              <w:t>Ask your students to write three details that support the main idea.</w:t>
            </w:r>
          </w:p>
          <w:p w14:paraId="182CFB51" w14:textId="10B21F4E" w:rsidR="00780730" w:rsidRPr="00C502AB" w:rsidRDefault="00780730" w:rsidP="00CD4D2B">
            <w:pPr>
              <w:rPr>
                <w:b/>
              </w:rPr>
            </w:pPr>
          </w:p>
          <w:p w14:paraId="18773095" w14:textId="7DF2CEE3" w:rsidR="00780730" w:rsidRDefault="00D914D8" w:rsidP="00B2060A">
            <w:pPr>
              <w:pStyle w:val="Heading2"/>
              <w:rPr>
                <w:b/>
              </w:rPr>
            </w:pPr>
            <w:r w:rsidRPr="00C502AB">
              <w:rPr>
                <w:b/>
              </w:rPr>
              <w:lastRenderedPageBreak/>
              <w:t>Assessment Activity</w:t>
            </w:r>
          </w:p>
          <w:p w14:paraId="2FA6F1D3" w14:textId="4417F8B7" w:rsidR="00CF4743" w:rsidRPr="003B5053" w:rsidRDefault="00CF4743" w:rsidP="003B5053">
            <w:pPr>
              <w:pStyle w:val="ListParagraph"/>
              <w:numPr>
                <w:ilvl w:val="0"/>
                <w:numId w:val="25"/>
              </w:numPr>
              <w:ind w:left="170" w:hanging="142"/>
              <w:rPr>
                <w:bCs/>
              </w:rPr>
            </w:pPr>
            <w:r w:rsidRPr="003B5053">
              <w:rPr>
                <w:bCs/>
              </w:rPr>
              <w:t>Read the out loud to your students.</w:t>
            </w:r>
          </w:p>
          <w:p w14:paraId="3297FB9A" w14:textId="24E42808" w:rsidR="00CF4743" w:rsidRPr="003B5053" w:rsidRDefault="00CF4743" w:rsidP="005B6873">
            <w:pPr>
              <w:pStyle w:val="ListParagraph"/>
              <w:numPr>
                <w:ilvl w:val="0"/>
                <w:numId w:val="25"/>
              </w:numPr>
              <w:ind w:left="170" w:hanging="142"/>
              <w:rPr>
                <w:bCs/>
              </w:rPr>
            </w:pPr>
            <w:r w:rsidRPr="003B5053">
              <w:rPr>
                <w:bCs/>
              </w:rPr>
              <w:t>Ask your students what the main idea and details are.</w:t>
            </w:r>
          </w:p>
          <w:p w14:paraId="0B9C1585" w14:textId="7281AF8D" w:rsidR="00CF4743" w:rsidRPr="003B5053" w:rsidRDefault="00CF4743" w:rsidP="005B6873">
            <w:pPr>
              <w:pStyle w:val="ListParagraph"/>
              <w:numPr>
                <w:ilvl w:val="0"/>
                <w:numId w:val="25"/>
              </w:numPr>
              <w:ind w:left="170" w:hanging="142"/>
              <w:rPr>
                <w:bCs/>
              </w:rPr>
            </w:pPr>
            <w:r w:rsidRPr="003B5053">
              <w:rPr>
                <w:bCs/>
              </w:rPr>
              <w:t>Pass out loose paper to each student.</w:t>
            </w:r>
          </w:p>
          <w:p w14:paraId="7DF2493C" w14:textId="77777777" w:rsidR="00CF4743" w:rsidRPr="003B5053" w:rsidRDefault="00CF4743" w:rsidP="005B6873">
            <w:pPr>
              <w:pStyle w:val="ListParagraph"/>
              <w:numPr>
                <w:ilvl w:val="0"/>
                <w:numId w:val="25"/>
              </w:numPr>
              <w:ind w:left="170" w:hanging="142"/>
              <w:rPr>
                <w:bCs/>
              </w:rPr>
            </w:pPr>
            <w:r w:rsidRPr="003B5053">
              <w:rPr>
                <w:bCs/>
              </w:rPr>
              <w:t>Display the main idea and details on the board.</w:t>
            </w:r>
          </w:p>
          <w:p w14:paraId="2713311E" w14:textId="52F06C4C" w:rsidR="00C502AB" w:rsidRPr="003B5053" w:rsidRDefault="00CF4743" w:rsidP="005B6873">
            <w:pPr>
              <w:pStyle w:val="ListParagraph"/>
              <w:numPr>
                <w:ilvl w:val="0"/>
                <w:numId w:val="25"/>
              </w:numPr>
              <w:ind w:left="170" w:hanging="142"/>
              <w:rPr>
                <w:bCs/>
              </w:rPr>
            </w:pPr>
            <w:r w:rsidRPr="003B5053">
              <w:rPr>
                <w:bCs/>
              </w:rPr>
              <w:t>Instruct students to draw and color the main idea and details.</w:t>
            </w:r>
          </w:p>
          <w:p w14:paraId="31B21B87" w14:textId="77777777" w:rsidR="00780730" w:rsidRPr="00C502AB" w:rsidRDefault="00780730" w:rsidP="00CD4D2B">
            <w:pPr>
              <w:rPr>
                <w:b/>
              </w:rPr>
            </w:pPr>
          </w:p>
          <w:p w14:paraId="6CC78EF4" w14:textId="4BB29118" w:rsidR="00A37E88" w:rsidRPr="00C502AB" w:rsidRDefault="00A37E88" w:rsidP="000B601E">
            <w:pPr>
              <w:pStyle w:val="ListParagraph"/>
              <w:ind w:left="662"/>
              <w:rPr>
                <w:b/>
              </w:rPr>
            </w:pPr>
          </w:p>
        </w:tc>
        <w:tc>
          <w:tcPr>
            <w:tcW w:w="116" w:type="pct"/>
          </w:tcPr>
          <w:p w14:paraId="3EC4062D" w14:textId="77777777" w:rsidR="00C17E2A" w:rsidRPr="00C502AB" w:rsidRDefault="00C17E2A" w:rsidP="00752C4E">
            <w:pPr>
              <w:ind w:left="804"/>
              <w:rPr>
                <w:b/>
              </w:rPr>
            </w:pPr>
          </w:p>
        </w:tc>
        <w:tc>
          <w:tcPr>
            <w:tcW w:w="1883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5135F22C" w14:textId="1CAF0819" w:rsidR="00971415" w:rsidRDefault="006513FB" w:rsidP="0091275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 w:rsidRPr="00C502AB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31132799" w14:textId="1F8F8EDB" w:rsidR="006A4576" w:rsidRPr="006A4576" w:rsidRDefault="006A4576" w:rsidP="006A4576">
            <w:pPr>
              <w:rPr>
                <w:b/>
              </w:rPr>
            </w:pPr>
            <w:r>
              <w:rPr>
                <w:b/>
              </w:rPr>
              <w:t>Day 1/ Lesson 1: 25 Mins</w:t>
            </w:r>
          </w:p>
          <w:p w14:paraId="493CCD5B" w14:textId="77777777" w:rsidR="00F03F49" w:rsidRPr="005B6873" w:rsidRDefault="00F03F49" w:rsidP="005B6873">
            <w:pPr>
              <w:pStyle w:val="ListParagraph"/>
              <w:numPr>
                <w:ilvl w:val="0"/>
                <w:numId w:val="22"/>
              </w:numPr>
              <w:ind w:left="136" w:hanging="142"/>
              <w:rPr>
                <w:bCs/>
              </w:rPr>
            </w:pPr>
            <w:r w:rsidRPr="005B6873">
              <w:rPr>
                <w:bCs/>
              </w:rPr>
              <w:t>Invite your students to join you on rug or in usual read-aloud location in your classroom.</w:t>
            </w:r>
          </w:p>
          <w:p w14:paraId="3C9F014A" w14:textId="0CAD87C7" w:rsidR="00F03F49" w:rsidRPr="005B6873" w:rsidRDefault="00331016" w:rsidP="00D37916">
            <w:pPr>
              <w:pStyle w:val="ListParagraph"/>
              <w:numPr>
                <w:ilvl w:val="0"/>
                <w:numId w:val="22"/>
              </w:numPr>
              <w:ind w:left="136" w:hanging="142"/>
              <w:rPr>
                <w:bCs/>
              </w:rPr>
            </w:pPr>
            <w:r w:rsidRPr="005B6873">
              <w:rPr>
                <w:bCs/>
              </w:rPr>
              <w:t>Hold up the copy of Danger of Food Contamination</w:t>
            </w:r>
            <w:r w:rsidR="00F03F49" w:rsidRPr="005B6873">
              <w:rPr>
                <w:bCs/>
              </w:rPr>
              <w:t xml:space="preserve"> (or a similar pic</w:t>
            </w:r>
            <w:r w:rsidRPr="005B6873">
              <w:rPr>
                <w:bCs/>
              </w:rPr>
              <w:t>ture book) and ask the class what the story is about.</w:t>
            </w:r>
          </w:p>
          <w:p w14:paraId="3B013692" w14:textId="73BB04A7" w:rsidR="00F03F49" w:rsidRPr="005B6873" w:rsidRDefault="00F03F49" w:rsidP="00D37916">
            <w:pPr>
              <w:pStyle w:val="ListParagraph"/>
              <w:numPr>
                <w:ilvl w:val="0"/>
                <w:numId w:val="22"/>
              </w:numPr>
              <w:ind w:left="136" w:hanging="142"/>
              <w:rPr>
                <w:bCs/>
              </w:rPr>
            </w:pPr>
            <w:r w:rsidRPr="005B6873">
              <w:rPr>
                <w:bCs/>
              </w:rPr>
              <w:t>Explain that the book is about a group of characters. Define a character as a person or animal in a story or play. Sometimes a character might be an inanimate ob</w:t>
            </w:r>
            <w:r w:rsidR="008118F5" w:rsidRPr="005B6873">
              <w:rPr>
                <w:bCs/>
              </w:rPr>
              <w:t>ject that's alive.</w:t>
            </w:r>
          </w:p>
          <w:p w14:paraId="012DB69B" w14:textId="38974BD7" w:rsidR="00971415" w:rsidRPr="00C502AB" w:rsidRDefault="00F03F49" w:rsidP="00D37916">
            <w:pPr>
              <w:pStyle w:val="ListParagraph"/>
              <w:numPr>
                <w:ilvl w:val="0"/>
                <w:numId w:val="22"/>
              </w:numPr>
              <w:ind w:left="136" w:hanging="142"/>
              <w:rPr>
                <w:b/>
              </w:rPr>
            </w:pPr>
            <w:r w:rsidRPr="005B6873">
              <w:rPr>
                <w:bCs/>
              </w:rPr>
              <w:t>Tell the class that today they will become character detectives by reading texts carefully to learn about the characters in different stories.</w:t>
            </w:r>
          </w:p>
        </w:tc>
      </w:tr>
      <w:tr w:rsidR="005A4652" w14:paraId="544156AA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3BC2810D"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4" w:type="pct"/>
          </w:tcPr>
          <w:p w14:paraId="0A767BD4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0E5A721" w14:textId="333D19FA" w:rsidR="00D914D8" w:rsidRPr="006B19E5" w:rsidRDefault="00D914D8" w:rsidP="00D914D8">
            <w:pPr>
              <w:rPr>
                <w:b/>
              </w:rPr>
            </w:pPr>
          </w:p>
          <w:p w14:paraId="7E793B58" w14:textId="5EBE2124"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6" w:type="pct"/>
          </w:tcPr>
          <w:p w14:paraId="0BE69C2D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CE72536" w:rsidR="00CB574B" w:rsidRDefault="00CB574B" w:rsidP="00EB2FF3"/>
        </w:tc>
      </w:tr>
      <w:tr w:rsidR="005A4652" w14:paraId="2739C41C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7F5870B0"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4" w:type="pct"/>
          </w:tcPr>
          <w:p w14:paraId="37519F10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6" w:type="pct"/>
          </w:tcPr>
          <w:p w14:paraId="05B09046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0950CF" w14:textId="75FAA9C4"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4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78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4D9FD2D" w14:textId="6331DC6F"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6" w:type="pct"/>
          </w:tcPr>
          <w:p w14:paraId="79D27C9D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5A4652" w14:paraId="0F1361F9" w14:textId="77777777" w:rsidTr="00057992">
        <w:trPr>
          <w:trHeight w:val="893"/>
        </w:trPr>
        <w:tc>
          <w:tcPr>
            <w:tcW w:w="1151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02F85058" w14:textId="77777777" w:rsidR="00C17E2A" w:rsidRDefault="00D27DC3">
            <w:pPr>
              <w:pStyle w:val="Heading2"/>
            </w:pPr>
            <w:r>
              <w:t>Summary</w:t>
            </w:r>
          </w:p>
          <w:p w14:paraId="1D9B050B" w14:textId="530787BD" w:rsidR="00EA5BCA" w:rsidRPr="00EA5BCA" w:rsidRDefault="00EA5BCA" w:rsidP="006C15A4">
            <w:pPr>
              <w:pStyle w:val="ListParagraph"/>
              <w:numPr>
                <w:ilvl w:val="0"/>
                <w:numId w:val="3"/>
              </w:numPr>
              <w:ind w:left="142" w:hanging="142"/>
            </w:pPr>
          </w:p>
        </w:tc>
        <w:tc>
          <w:tcPr>
            <w:tcW w:w="64" w:type="pct"/>
          </w:tcPr>
          <w:p w14:paraId="5F1D2F44" w14:textId="77777777" w:rsidR="00C17E2A" w:rsidRDefault="00C17E2A"/>
        </w:tc>
        <w:tc>
          <w:tcPr>
            <w:tcW w:w="178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16" w:type="pct"/>
          </w:tcPr>
          <w:p w14:paraId="2AF7B3E2" w14:textId="77777777" w:rsidR="00C17E2A" w:rsidRDefault="00C17E2A"/>
        </w:tc>
        <w:tc>
          <w:tcPr>
            <w:tcW w:w="1883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D268D9" w14:textId="77777777" w:rsidR="00263332" w:rsidRDefault="00263332">
      <w:pPr>
        <w:spacing w:before="0" w:after="0" w:line="240" w:lineRule="auto"/>
      </w:pPr>
      <w:r>
        <w:separator/>
      </w:r>
    </w:p>
  </w:endnote>
  <w:endnote w:type="continuationSeparator" w:id="0">
    <w:p w14:paraId="2ECAE392" w14:textId="77777777" w:rsidR="00263332" w:rsidRDefault="002633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B3C603C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8118F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2599F" w14:textId="77777777" w:rsidR="00263332" w:rsidRDefault="00263332">
      <w:pPr>
        <w:spacing w:before="0" w:after="0" w:line="240" w:lineRule="auto"/>
      </w:pPr>
      <w:r>
        <w:separator/>
      </w:r>
    </w:p>
  </w:footnote>
  <w:footnote w:type="continuationSeparator" w:id="0">
    <w:p w14:paraId="76BAAB0D" w14:textId="77777777" w:rsidR="00263332" w:rsidRDefault="002633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9F7001"/>
    <w:multiLevelType w:val="hybridMultilevel"/>
    <w:tmpl w:val="56AA33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D3BDE"/>
    <w:multiLevelType w:val="hybridMultilevel"/>
    <w:tmpl w:val="EF5051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F20201"/>
    <w:multiLevelType w:val="hybridMultilevel"/>
    <w:tmpl w:val="1E086EBA"/>
    <w:lvl w:ilvl="0" w:tplc="59823BB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A6642"/>
    <w:multiLevelType w:val="hybridMultilevel"/>
    <w:tmpl w:val="D05E5E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06C35"/>
    <w:multiLevelType w:val="hybridMultilevel"/>
    <w:tmpl w:val="D772D6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74EBA"/>
    <w:multiLevelType w:val="hybridMultilevel"/>
    <w:tmpl w:val="EB9099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2E5E"/>
    <w:multiLevelType w:val="hybridMultilevel"/>
    <w:tmpl w:val="36D01B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0574A"/>
    <w:multiLevelType w:val="hybridMultilevel"/>
    <w:tmpl w:val="DAF6C3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3337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5126D"/>
    <w:multiLevelType w:val="hybridMultilevel"/>
    <w:tmpl w:val="3DAEAE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8A5F39"/>
    <w:multiLevelType w:val="hybridMultilevel"/>
    <w:tmpl w:val="CDD04E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B6962"/>
    <w:multiLevelType w:val="hybridMultilevel"/>
    <w:tmpl w:val="62A6D5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DF4554"/>
    <w:multiLevelType w:val="hybridMultilevel"/>
    <w:tmpl w:val="F6408E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8D07A4"/>
    <w:multiLevelType w:val="hybridMultilevel"/>
    <w:tmpl w:val="B240D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5C3163"/>
    <w:multiLevelType w:val="hybridMultilevel"/>
    <w:tmpl w:val="875693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9F6C13"/>
    <w:multiLevelType w:val="hybridMultilevel"/>
    <w:tmpl w:val="CB9E28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B16BC0"/>
    <w:multiLevelType w:val="hybridMultilevel"/>
    <w:tmpl w:val="FB86E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E06B3B"/>
    <w:multiLevelType w:val="hybridMultilevel"/>
    <w:tmpl w:val="E6CCB9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B428D"/>
    <w:multiLevelType w:val="hybridMultilevel"/>
    <w:tmpl w:val="961E6A40"/>
    <w:lvl w:ilvl="0" w:tplc="7250CD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6"/>
  </w:num>
  <w:num w:numId="3">
    <w:abstractNumId w:val="14"/>
  </w:num>
  <w:num w:numId="4">
    <w:abstractNumId w:val="20"/>
  </w:num>
  <w:num w:numId="5">
    <w:abstractNumId w:val="17"/>
  </w:num>
  <w:num w:numId="6">
    <w:abstractNumId w:val="4"/>
  </w:num>
  <w:num w:numId="7">
    <w:abstractNumId w:val="11"/>
  </w:num>
  <w:num w:numId="8">
    <w:abstractNumId w:val="6"/>
  </w:num>
  <w:num w:numId="9">
    <w:abstractNumId w:val="12"/>
  </w:num>
  <w:num w:numId="10">
    <w:abstractNumId w:val="13"/>
  </w:num>
  <w:num w:numId="11">
    <w:abstractNumId w:val="1"/>
  </w:num>
  <w:num w:numId="12">
    <w:abstractNumId w:val="21"/>
  </w:num>
  <w:num w:numId="13">
    <w:abstractNumId w:val="7"/>
  </w:num>
  <w:num w:numId="14">
    <w:abstractNumId w:val="9"/>
  </w:num>
  <w:num w:numId="15">
    <w:abstractNumId w:val="24"/>
  </w:num>
  <w:num w:numId="16">
    <w:abstractNumId w:val="5"/>
  </w:num>
  <w:num w:numId="17">
    <w:abstractNumId w:val="16"/>
  </w:num>
  <w:num w:numId="18">
    <w:abstractNumId w:val="10"/>
  </w:num>
  <w:num w:numId="19">
    <w:abstractNumId w:val="8"/>
  </w:num>
  <w:num w:numId="20">
    <w:abstractNumId w:val="15"/>
  </w:num>
  <w:num w:numId="21">
    <w:abstractNumId w:val="23"/>
  </w:num>
  <w:num w:numId="22">
    <w:abstractNumId w:val="3"/>
  </w:num>
  <w:num w:numId="23">
    <w:abstractNumId w:val="22"/>
  </w:num>
  <w:num w:numId="24">
    <w:abstractNumId w:val="25"/>
  </w:num>
  <w:num w:numId="25">
    <w:abstractNumId w:val="19"/>
  </w:num>
  <w:num w:numId="26">
    <w:abstractNumId w:val="2"/>
  </w:num>
  <w:num w:numId="27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39E8"/>
    <w:rsid w:val="00023FE1"/>
    <w:rsid w:val="00025F28"/>
    <w:rsid w:val="0004040F"/>
    <w:rsid w:val="00044DA7"/>
    <w:rsid w:val="0004502C"/>
    <w:rsid w:val="00050F06"/>
    <w:rsid w:val="000529DC"/>
    <w:rsid w:val="00057992"/>
    <w:rsid w:val="00065A51"/>
    <w:rsid w:val="00066C46"/>
    <w:rsid w:val="00072291"/>
    <w:rsid w:val="0007578F"/>
    <w:rsid w:val="000816FF"/>
    <w:rsid w:val="000904AA"/>
    <w:rsid w:val="00093FC5"/>
    <w:rsid w:val="00094462"/>
    <w:rsid w:val="00094895"/>
    <w:rsid w:val="000A37E8"/>
    <w:rsid w:val="000A44B1"/>
    <w:rsid w:val="000A5950"/>
    <w:rsid w:val="000B2A8B"/>
    <w:rsid w:val="000B601E"/>
    <w:rsid w:val="000B72D9"/>
    <w:rsid w:val="000B7585"/>
    <w:rsid w:val="000C562D"/>
    <w:rsid w:val="000D312F"/>
    <w:rsid w:val="000D44B1"/>
    <w:rsid w:val="000D5DFD"/>
    <w:rsid w:val="000D7FF0"/>
    <w:rsid w:val="000E22DE"/>
    <w:rsid w:val="000E2930"/>
    <w:rsid w:val="000F3C73"/>
    <w:rsid w:val="00100ADB"/>
    <w:rsid w:val="00110F25"/>
    <w:rsid w:val="00120253"/>
    <w:rsid w:val="001205AF"/>
    <w:rsid w:val="001240F2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832BF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498E"/>
    <w:rsid w:val="001E6B90"/>
    <w:rsid w:val="001F4D29"/>
    <w:rsid w:val="001F5B63"/>
    <w:rsid w:val="00205412"/>
    <w:rsid w:val="0020622F"/>
    <w:rsid w:val="002076CE"/>
    <w:rsid w:val="00210F3F"/>
    <w:rsid w:val="00211450"/>
    <w:rsid w:val="00211CFF"/>
    <w:rsid w:val="0022361C"/>
    <w:rsid w:val="00226E0E"/>
    <w:rsid w:val="00227208"/>
    <w:rsid w:val="00234570"/>
    <w:rsid w:val="0024426F"/>
    <w:rsid w:val="002473D0"/>
    <w:rsid w:val="002528F8"/>
    <w:rsid w:val="002541D0"/>
    <w:rsid w:val="00255260"/>
    <w:rsid w:val="00256291"/>
    <w:rsid w:val="002622D7"/>
    <w:rsid w:val="00263332"/>
    <w:rsid w:val="00264578"/>
    <w:rsid w:val="00264ED7"/>
    <w:rsid w:val="0026795F"/>
    <w:rsid w:val="0028057F"/>
    <w:rsid w:val="00281130"/>
    <w:rsid w:val="0028776C"/>
    <w:rsid w:val="00287F69"/>
    <w:rsid w:val="002A72AE"/>
    <w:rsid w:val="002B3B82"/>
    <w:rsid w:val="002B44A9"/>
    <w:rsid w:val="002B4EEC"/>
    <w:rsid w:val="002B733A"/>
    <w:rsid w:val="002C2A07"/>
    <w:rsid w:val="002D3295"/>
    <w:rsid w:val="002D692C"/>
    <w:rsid w:val="002E13F9"/>
    <w:rsid w:val="002E4739"/>
    <w:rsid w:val="002F3276"/>
    <w:rsid w:val="002F4915"/>
    <w:rsid w:val="002F4B5D"/>
    <w:rsid w:val="00304069"/>
    <w:rsid w:val="003041A7"/>
    <w:rsid w:val="00304B4A"/>
    <w:rsid w:val="00310BAC"/>
    <w:rsid w:val="00312F69"/>
    <w:rsid w:val="003138AF"/>
    <w:rsid w:val="003242CF"/>
    <w:rsid w:val="003254A0"/>
    <w:rsid w:val="00331016"/>
    <w:rsid w:val="00331C10"/>
    <w:rsid w:val="00333F4F"/>
    <w:rsid w:val="003350A7"/>
    <w:rsid w:val="00346000"/>
    <w:rsid w:val="003468F5"/>
    <w:rsid w:val="00350D6F"/>
    <w:rsid w:val="00364EE2"/>
    <w:rsid w:val="00367DF9"/>
    <w:rsid w:val="00373522"/>
    <w:rsid w:val="00373682"/>
    <w:rsid w:val="00377690"/>
    <w:rsid w:val="00377B5D"/>
    <w:rsid w:val="003815BC"/>
    <w:rsid w:val="0038372F"/>
    <w:rsid w:val="00384895"/>
    <w:rsid w:val="00396443"/>
    <w:rsid w:val="003A037B"/>
    <w:rsid w:val="003A31B0"/>
    <w:rsid w:val="003A72AC"/>
    <w:rsid w:val="003B1470"/>
    <w:rsid w:val="003B5053"/>
    <w:rsid w:val="003B777D"/>
    <w:rsid w:val="003B7FE6"/>
    <w:rsid w:val="003C39BF"/>
    <w:rsid w:val="003C7DAD"/>
    <w:rsid w:val="003D30E4"/>
    <w:rsid w:val="003E4AD7"/>
    <w:rsid w:val="00401E4C"/>
    <w:rsid w:val="0040481C"/>
    <w:rsid w:val="00404B97"/>
    <w:rsid w:val="004061AF"/>
    <w:rsid w:val="004138FF"/>
    <w:rsid w:val="00417B53"/>
    <w:rsid w:val="00420EFD"/>
    <w:rsid w:val="00425F4D"/>
    <w:rsid w:val="00425F80"/>
    <w:rsid w:val="00430D97"/>
    <w:rsid w:val="004343E9"/>
    <w:rsid w:val="004433CB"/>
    <w:rsid w:val="00453D92"/>
    <w:rsid w:val="0045402B"/>
    <w:rsid w:val="0046412B"/>
    <w:rsid w:val="00465CAF"/>
    <w:rsid w:val="00467E46"/>
    <w:rsid w:val="004709CA"/>
    <w:rsid w:val="00475C50"/>
    <w:rsid w:val="004827E6"/>
    <w:rsid w:val="00483322"/>
    <w:rsid w:val="00483AE5"/>
    <w:rsid w:val="00485065"/>
    <w:rsid w:val="00486F5A"/>
    <w:rsid w:val="004A2A59"/>
    <w:rsid w:val="004A4B2E"/>
    <w:rsid w:val="004B20E0"/>
    <w:rsid w:val="004B46D3"/>
    <w:rsid w:val="004C6C13"/>
    <w:rsid w:val="004D089D"/>
    <w:rsid w:val="004E29C7"/>
    <w:rsid w:val="004F06F3"/>
    <w:rsid w:val="004F1557"/>
    <w:rsid w:val="004F60C4"/>
    <w:rsid w:val="004F6D32"/>
    <w:rsid w:val="00500A7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6ACD"/>
    <w:rsid w:val="00564684"/>
    <w:rsid w:val="00565CE3"/>
    <w:rsid w:val="00566AC6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6873"/>
    <w:rsid w:val="005B7D58"/>
    <w:rsid w:val="005B7E63"/>
    <w:rsid w:val="005C2512"/>
    <w:rsid w:val="005D27CF"/>
    <w:rsid w:val="005D78FD"/>
    <w:rsid w:val="005E52D1"/>
    <w:rsid w:val="005E6B35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515BB"/>
    <w:rsid w:val="00653D27"/>
    <w:rsid w:val="00667D6F"/>
    <w:rsid w:val="00675B73"/>
    <w:rsid w:val="00677486"/>
    <w:rsid w:val="00686B1E"/>
    <w:rsid w:val="00697CD8"/>
    <w:rsid w:val="006A4576"/>
    <w:rsid w:val="006A5952"/>
    <w:rsid w:val="006B0DC0"/>
    <w:rsid w:val="006B19E5"/>
    <w:rsid w:val="006B3200"/>
    <w:rsid w:val="006B571A"/>
    <w:rsid w:val="006B76D3"/>
    <w:rsid w:val="006C15A4"/>
    <w:rsid w:val="006C2F42"/>
    <w:rsid w:val="006E7F4B"/>
    <w:rsid w:val="006F0615"/>
    <w:rsid w:val="006F0813"/>
    <w:rsid w:val="006F2952"/>
    <w:rsid w:val="006F5DC7"/>
    <w:rsid w:val="006F7C39"/>
    <w:rsid w:val="006F7E46"/>
    <w:rsid w:val="00706EE0"/>
    <w:rsid w:val="00713D5E"/>
    <w:rsid w:val="00714A8D"/>
    <w:rsid w:val="007177D7"/>
    <w:rsid w:val="00735CBB"/>
    <w:rsid w:val="00742B82"/>
    <w:rsid w:val="00743B1E"/>
    <w:rsid w:val="00747C96"/>
    <w:rsid w:val="00752C4E"/>
    <w:rsid w:val="00755330"/>
    <w:rsid w:val="00756214"/>
    <w:rsid w:val="00761C97"/>
    <w:rsid w:val="0076583E"/>
    <w:rsid w:val="00772772"/>
    <w:rsid w:val="00773C70"/>
    <w:rsid w:val="00777637"/>
    <w:rsid w:val="00780730"/>
    <w:rsid w:val="0078211E"/>
    <w:rsid w:val="0078309D"/>
    <w:rsid w:val="00786B8E"/>
    <w:rsid w:val="007C31C8"/>
    <w:rsid w:val="007E5E02"/>
    <w:rsid w:val="007F09DA"/>
    <w:rsid w:val="007F163A"/>
    <w:rsid w:val="007F4FCC"/>
    <w:rsid w:val="007F65A3"/>
    <w:rsid w:val="00804808"/>
    <w:rsid w:val="00807AE6"/>
    <w:rsid w:val="008118F5"/>
    <w:rsid w:val="00811AB9"/>
    <w:rsid w:val="0083703B"/>
    <w:rsid w:val="0085030E"/>
    <w:rsid w:val="00851603"/>
    <w:rsid w:val="00853340"/>
    <w:rsid w:val="008776E5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2634"/>
    <w:rsid w:val="00912758"/>
    <w:rsid w:val="009149FB"/>
    <w:rsid w:val="00915266"/>
    <w:rsid w:val="00920444"/>
    <w:rsid w:val="00920AD3"/>
    <w:rsid w:val="009232C2"/>
    <w:rsid w:val="009260D0"/>
    <w:rsid w:val="009378FA"/>
    <w:rsid w:val="009563B9"/>
    <w:rsid w:val="00956A48"/>
    <w:rsid w:val="00956B0B"/>
    <w:rsid w:val="00956DE4"/>
    <w:rsid w:val="00962770"/>
    <w:rsid w:val="00966C71"/>
    <w:rsid w:val="00967165"/>
    <w:rsid w:val="0097003E"/>
    <w:rsid w:val="00971415"/>
    <w:rsid w:val="00974538"/>
    <w:rsid w:val="00975A8B"/>
    <w:rsid w:val="00982A20"/>
    <w:rsid w:val="0098460F"/>
    <w:rsid w:val="00992C3C"/>
    <w:rsid w:val="00994216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50553"/>
    <w:rsid w:val="00A74FCC"/>
    <w:rsid w:val="00A82696"/>
    <w:rsid w:val="00A85D55"/>
    <w:rsid w:val="00AB0656"/>
    <w:rsid w:val="00AB4DC1"/>
    <w:rsid w:val="00AB565D"/>
    <w:rsid w:val="00AC63A2"/>
    <w:rsid w:val="00AD171D"/>
    <w:rsid w:val="00AD5265"/>
    <w:rsid w:val="00AD6AD0"/>
    <w:rsid w:val="00AE2FC3"/>
    <w:rsid w:val="00AF1709"/>
    <w:rsid w:val="00AF47E1"/>
    <w:rsid w:val="00B02EA6"/>
    <w:rsid w:val="00B046C1"/>
    <w:rsid w:val="00B07834"/>
    <w:rsid w:val="00B2060A"/>
    <w:rsid w:val="00B25DC5"/>
    <w:rsid w:val="00B262A1"/>
    <w:rsid w:val="00B36C8F"/>
    <w:rsid w:val="00B4614B"/>
    <w:rsid w:val="00B4776C"/>
    <w:rsid w:val="00B479F6"/>
    <w:rsid w:val="00B542DD"/>
    <w:rsid w:val="00B55350"/>
    <w:rsid w:val="00B57396"/>
    <w:rsid w:val="00B8438A"/>
    <w:rsid w:val="00B87608"/>
    <w:rsid w:val="00B91FAF"/>
    <w:rsid w:val="00BA223B"/>
    <w:rsid w:val="00BA260E"/>
    <w:rsid w:val="00BA7BE8"/>
    <w:rsid w:val="00BB0BDA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1588"/>
    <w:rsid w:val="00C136D0"/>
    <w:rsid w:val="00C16CBC"/>
    <w:rsid w:val="00C17E2A"/>
    <w:rsid w:val="00C20C1E"/>
    <w:rsid w:val="00C24A10"/>
    <w:rsid w:val="00C355B7"/>
    <w:rsid w:val="00C403C3"/>
    <w:rsid w:val="00C502AB"/>
    <w:rsid w:val="00C51598"/>
    <w:rsid w:val="00C52ADC"/>
    <w:rsid w:val="00C61E15"/>
    <w:rsid w:val="00C708DA"/>
    <w:rsid w:val="00C73D7E"/>
    <w:rsid w:val="00C771B8"/>
    <w:rsid w:val="00C82CFC"/>
    <w:rsid w:val="00C83F94"/>
    <w:rsid w:val="00C84DB2"/>
    <w:rsid w:val="00C92835"/>
    <w:rsid w:val="00CB08CC"/>
    <w:rsid w:val="00CB2D0F"/>
    <w:rsid w:val="00CB574B"/>
    <w:rsid w:val="00CB7870"/>
    <w:rsid w:val="00CC3B13"/>
    <w:rsid w:val="00CD4D2B"/>
    <w:rsid w:val="00CE56FD"/>
    <w:rsid w:val="00CE5B35"/>
    <w:rsid w:val="00CF4743"/>
    <w:rsid w:val="00D17E02"/>
    <w:rsid w:val="00D2109C"/>
    <w:rsid w:val="00D228AB"/>
    <w:rsid w:val="00D27DC3"/>
    <w:rsid w:val="00D307A4"/>
    <w:rsid w:val="00D329A0"/>
    <w:rsid w:val="00D3577C"/>
    <w:rsid w:val="00D37916"/>
    <w:rsid w:val="00D43AC0"/>
    <w:rsid w:val="00D63A36"/>
    <w:rsid w:val="00D74175"/>
    <w:rsid w:val="00D8019B"/>
    <w:rsid w:val="00D812F1"/>
    <w:rsid w:val="00D84699"/>
    <w:rsid w:val="00D85628"/>
    <w:rsid w:val="00D914D8"/>
    <w:rsid w:val="00DA1F66"/>
    <w:rsid w:val="00DC17D5"/>
    <w:rsid w:val="00DE0478"/>
    <w:rsid w:val="00DE3AC3"/>
    <w:rsid w:val="00DF02F9"/>
    <w:rsid w:val="00DF15CE"/>
    <w:rsid w:val="00DF4849"/>
    <w:rsid w:val="00DF5FCD"/>
    <w:rsid w:val="00E058CD"/>
    <w:rsid w:val="00E05C0D"/>
    <w:rsid w:val="00E071B2"/>
    <w:rsid w:val="00E07205"/>
    <w:rsid w:val="00E109BA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B22"/>
    <w:rsid w:val="00E41D90"/>
    <w:rsid w:val="00E444B6"/>
    <w:rsid w:val="00E601B6"/>
    <w:rsid w:val="00E601FC"/>
    <w:rsid w:val="00E75FA3"/>
    <w:rsid w:val="00E80C06"/>
    <w:rsid w:val="00E84F61"/>
    <w:rsid w:val="00E85536"/>
    <w:rsid w:val="00E86F8A"/>
    <w:rsid w:val="00EA3A1A"/>
    <w:rsid w:val="00EA5BCA"/>
    <w:rsid w:val="00EA67E3"/>
    <w:rsid w:val="00EA78ED"/>
    <w:rsid w:val="00EB2FF3"/>
    <w:rsid w:val="00EB5924"/>
    <w:rsid w:val="00ED219F"/>
    <w:rsid w:val="00EE497B"/>
    <w:rsid w:val="00EF0198"/>
    <w:rsid w:val="00EF7436"/>
    <w:rsid w:val="00F03F49"/>
    <w:rsid w:val="00F1179F"/>
    <w:rsid w:val="00F12F9F"/>
    <w:rsid w:val="00F17FDF"/>
    <w:rsid w:val="00F208E3"/>
    <w:rsid w:val="00F23572"/>
    <w:rsid w:val="00F235C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0CF7"/>
    <w:rsid w:val="00F814F7"/>
    <w:rsid w:val="00F86EE7"/>
    <w:rsid w:val="00FA570E"/>
    <w:rsid w:val="00FA6500"/>
    <w:rsid w:val="00FB17D4"/>
    <w:rsid w:val="00FB5202"/>
    <w:rsid w:val="00FB61C0"/>
    <w:rsid w:val="00FB7459"/>
    <w:rsid w:val="00FC2AF9"/>
    <w:rsid w:val="00FC4700"/>
    <w:rsid w:val="00FC7B1A"/>
    <w:rsid w:val="00FC7E02"/>
    <w:rsid w:val="00FD4079"/>
    <w:rsid w:val="00FE4D5F"/>
    <w:rsid w:val="00FE67CC"/>
    <w:rsid w:val="00FE68F0"/>
    <w:rsid w:val="00FF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88FFE070-D2D1-49B4-A790-A2E03C3B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CF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C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6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chingenglish.org.uk/article/teens-comprehensio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ducation.com/download/lesson-plan/main-ideas-and-details/main-ideas-and-details.pdf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teachingenglish.org.uk/article/teens-comprehe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ducation.com/download/lesson-plan/main-ideas-and-details/main-ideas-and-details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047D4"/>
    <w:rsid w:val="00253619"/>
    <w:rsid w:val="00280CE5"/>
    <w:rsid w:val="0043649C"/>
    <w:rsid w:val="004A008E"/>
    <w:rsid w:val="004E1DB9"/>
    <w:rsid w:val="005E6E71"/>
    <w:rsid w:val="005F4CB0"/>
    <w:rsid w:val="006814AC"/>
    <w:rsid w:val="00713551"/>
    <w:rsid w:val="00805105"/>
    <w:rsid w:val="00816166"/>
    <w:rsid w:val="00836926"/>
    <w:rsid w:val="00982587"/>
    <w:rsid w:val="009D2491"/>
    <w:rsid w:val="00A20224"/>
    <w:rsid w:val="00AB2F7D"/>
    <w:rsid w:val="00AB37F5"/>
    <w:rsid w:val="00B67D1F"/>
    <w:rsid w:val="00C05D09"/>
    <w:rsid w:val="00C87D32"/>
    <w:rsid w:val="00C93DC1"/>
    <w:rsid w:val="00D92979"/>
    <w:rsid w:val="00DE6E44"/>
    <w:rsid w:val="00DF1478"/>
    <w:rsid w:val="00E17671"/>
    <w:rsid w:val="00EB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64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Kelechi Uchenna</cp:lastModifiedBy>
  <cp:revision>23</cp:revision>
  <cp:lastPrinted>2019-09-08T04:17:00Z</cp:lastPrinted>
  <dcterms:created xsi:type="dcterms:W3CDTF">2019-06-14T20:30:00Z</dcterms:created>
  <dcterms:modified xsi:type="dcterms:W3CDTF">2019-09-08T04:17:00Z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