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A95CB77" w:rsidR="00C17E2A" w:rsidRPr="009260D0" w:rsidRDefault="00AD6F4E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auxiliary verbs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5FE98623" w:rsidR="00C17E2A" w:rsidRDefault="00B36C8F">
                  <w:r>
                    <w:t xml:space="preserve">English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F10EA34" w:rsidR="00C17E2A" w:rsidRDefault="001611AE">
                  <w:r>
                    <w:t>2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2F37FB" w:rsidRDefault="000A37E8">
            <w:pPr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>This lesson plan covers teaching content for;</w:t>
            </w:r>
          </w:p>
          <w:p w14:paraId="3D0C808C" w14:textId="77777777" w:rsidR="00311E69" w:rsidRDefault="00AD6F4E" w:rsidP="00311E69">
            <w:pPr>
              <w:pStyle w:val="ListParagraph"/>
              <w:numPr>
                <w:ilvl w:val="0"/>
                <w:numId w:val="2"/>
              </w:numPr>
              <w:ind w:left="251" w:hanging="199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>Use of Auxiliary verbs</w:t>
            </w:r>
          </w:p>
          <w:p w14:paraId="458BD9FD" w14:textId="23AC4D35" w:rsidR="00AD6F4E" w:rsidRPr="00311E69" w:rsidRDefault="00AD6F4E" w:rsidP="00311E69">
            <w:pPr>
              <w:pStyle w:val="ListParagraph"/>
              <w:numPr>
                <w:ilvl w:val="0"/>
                <w:numId w:val="2"/>
              </w:numPr>
              <w:ind w:left="251" w:hanging="199"/>
              <w:rPr>
                <w:sz w:val="20"/>
                <w:szCs w:val="20"/>
              </w:rPr>
            </w:pPr>
            <w:r w:rsidRPr="00311E69">
              <w:rPr>
                <w:sz w:val="20"/>
                <w:szCs w:val="20"/>
              </w:rPr>
              <w:t>Examples of Auxiliary verbs</w:t>
            </w:r>
          </w:p>
        </w:tc>
      </w:tr>
    </w:tbl>
    <w:p w14:paraId="44024CC7" w14:textId="0D039917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793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3A20151B" w:rsidR="00D15CAA" w:rsidRDefault="001967DB" w:rsidP="001967DB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</w:pPr>
                                  <w:r>
                                    <w:t>Board</w:t>
                                  </w:r>
                                </w:p>
                                <w:p w14:paraId="1AD33D55" w14:textId="34E4B59B" w:rsidR="001967DB" w:rsidRDefault="001967DB" w:rsidP="001967DB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</w:pPr>
                                  <w:r>
                                    <w:t>Marker</w:t>
                                  </w:r>
                                </w:p>
                                <w:p w14:paraId="4517B8F9" w14:textId="7BD66ED1" w:rsidR="001967DB" w:rsidRPr="00BF3180" w:rsidRDefault="001967DB" w:rsidP="001967DB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</w:pPr>
                                  <w:r>
                                    <w:t>Textbook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7B693395" w:rsidR="00E42A76" w:rsidRDefault="00140682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F36B1D" w:rsidRPr="00F36B1D">
                                      <w:rPr>
                                        <w:color w:val="0000FF"/>
                                        <w:u w:val="single"/>
                                      </w:rPr>
                                      <w:t>https://study.com/academy/lesson/auxiliary-verb-activities.html</w:t>
                                    </w:r>
                                  </w:hyperlink>
                                </w:p>
                                <w:p w14:paraId="5095592C" w14:textId="77777777" w:rsidR="00714A8D" w:rsidRDefault="00140682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F36B1D" w:rsidRPr="00F36B1D">
                                      <w:rPr>
                                        <w:color w:val="0000FF"/>
                                        <w:u w:val="single"/>
                                      </w:rPr>
                                      <w:t>https://www.education.com/download/lesson-plan/verbs-working-together-helping-and-linking-verbs/verbs-working-together-helping-and-linking-verbs.pdf</w:t>
                                    </w:r>
                                  </w:hyperlink>
                                </w:p>
                                <w:p w14:paraId="6D59C0DC" w14:textId="77777777" w:rsidR="00915BE3" w:rsidRDefault="00140682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915BE3" w:rsidRPr="00915BE3">
                                      <w:rPr>
                                        <w:color w:val="0000FF"/>
                                        <w:u w:val="single"/>
                                      </w:rPr>
                                      <w:t>https://www.education.com/lesson-plan/verbs-working-together-helping-and-linking-verbs/</w:t>
                                    </w:r>
                                  </w:hyperlink>
                                </w:p>
                                <w:p w14:paraId="266D3DBF" w14:textId="61912096" w:rsidR="00915BE3" w:rsidRDefault="00140682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915BE3" w:rsidRPr="00915BE3">
                                      <w:rPr>
                                        <w:color w:val="0000FF"/>
                                        <w:u w:val="single"/>
                                      </w:rPr>
                                      <w:t>https://aminghori.blogspot.com/2016/09/lesson-plan-of-helping-verbs-english.html</w:t>
                                    </w:r>
                                  </w:hyperlink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793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3A20151B" w:rsidR="00D15CAA" w:rsidRDefault="001967DB" w:rsidP="001967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Board</w:t>
                            </w:r>
                          </w:p>
                          <w:p w14:paraId="1AD33D55" w14:textId="34E4B59B" w:rsidR="001967DB" w:rsidRDefault="001967DB" w:rsidP="001967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Marker</w:t>
                            </w:r>
                          </w:p>
                          <w:p w14:paraId="4517B8F9" w14:textId="7BD66ED1" w:rsidR="001967DB" w:rsidRPr="00BF3180" w:rsidRDefault="001967DB" w:rsidP="001967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Textbook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7B693395" w:rsidR="00E42A76" w:rsidRDefault="00140682" w:rsidP="00E42A76">
                            <w:pPr>
                              <w:pStyle w:val="ListBullet"/>
                            </w:pPr>
                            <w:hyperlink r:id="rId12" w:history="1">
                              <w:r w:rsidR="00F36B1D" w:rsidRPr="00F36B1D">
                                <w:rPr>
                                  <w:color w:val="0000FF"/>
                                  <w:u w:val="single"/>
                                </w:rPr>
                                <w:t>https://study.com/academy/lesson/auxiliary-verb-activities.html</w:t>
                              </w:r>
                            </w:hyperlink>
                          </w:p>
                          <w:p w14:paraId="5095592C" w14:textId="77777777" w:rsidR="00714A8D" w:rsidRDefault="00140682" w:rsidP="0083703B">
                            <w:pPr>
                              <w:pStyle w:val="ListBullet"/>
                            </w:pPr>
                            <w:hyperlink r:id="rId13" w:history="1">
                              <w:r w:rsidR="00F36B1D" w:rsidRPr="00F36B1D">
                                <w:rPr>
                                  <w:color w:val="0000FF"/>
                                  <w:u w:val="single"/>
                                </w:rPr>
                                <w:t>https://www.education.com/download/lesson-plan/verbs-working-together-helping-and-linking-verbs/verbs-working-together-helping-and-linking-verbs.pdf</w:t>
                              </w:r>
                            </w:hyperlink>
                          </w:p>
                          <w:p w14:paraId="6D59C0DC" w14:textId="77777777" w:rsidR="00915BE3" w:rsidRDefault="00140682" w:rsidP="0083703B">
                            <w:pPr>
                              <w:pStyle w:val="ListBullet"/>
                            </w:pPr>
                            <w:hyperlink r:id="rId14" w:history="1">
                              <w:r w:rsidR="00915BE3" w:rsidRPr="00915BE3">
                                <w:rPr>
                                  <w:color w:val="0000FF"/>
                                  <w:u w:val="single"/>
                                </w:rPr>
                                <w:t>https://www.education.com/lesson-plan/verbs-working-together-helping-and-linking-verbs/</w:t>
                              </w:r>
                            </w:hyperlink>
                          </w:p>
                          <w:p w14:paraId="266D3DBF" w14:textId="61912096" w:rsidR="00915BE3" w:rsidRDefault="00140682" w:rsidP="0083703B">
                            <w:pPr>
                              <w:pStyle w:val="ListBullet"/>
                            </w:pPr>
                            <w:hyperlink r:id="rId15" w:history="1">
                              <w:r w:rsidR="00915BE3" w:rsidRPr="00915BE3">
                                <w:rPr>
                                  <w:color w:val="0000FF"/>
                                  <w:u w:val="single"/>
                                </w:rPr>
                                <w:t>https://aminghori.blogspot.com/2016/09/lesson-plan-of-helping-verbs-english.html</w:t>
                              </w:r>
                            </w:hyperlink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4C5B47B5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Pr="002F37FB" w:rsidRDefault="00AD5265" w:rsidP="00120253">
            <w:pPr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>Students should be able to;</w:t>
            </w:r>
          </w:p>
          <w:p w14:paraId="2DDA01DF" w14:textId="089D7529" w:rsidR="00311E69" w:rsidRPr="00311E69" w:rsidRDefault="00AD6F4E" w:rsidP="00311E69">
            <w:pPr>
              <w:pStyle w:val="ListParagraph"/>
              <w:numPr>
                <w:ilvl w:val="0"/>
                <w:numId w:val="22"/>
              </w:numPr>
              <w:ind w:left="180" w:hanging="180"/>
              <w:rPr>
                <w:sz w:val="20"/>
                <w:szCs w:val="20"/>
              </w:rPr>
            </w:pPr>
            <w:r w:rsidRPr="00311E69">
              <w:rPr>
                <w:sz w:val="20"/>
                <w:szCs w:val="20"/>
              </w:rPr>
              <w:t>Identify Auxiliary verbs in sentences.</w:t>
            </w:r>
          </w:p>
          <w:p w14:paraId="1430FD81" w14:textId="77777777" w:rsidR="00311E69" w:rsidRDefault="00AD6F4E" w:rsidP="00311E69">
            <w:pPr>
              <w:pStyle w:val="ListParagraph"/>
              <w:numPr>
                <w:ilvl w:val="0"/>
                <w:numId w:val="22"/>
              </w:numPr>
              <w:ind w:left="180" w:hanging="180"/>
              <w:rPr>
                <w:sz w:val="20"/>
                <w:szCs w:val="20"/>
              </w:rPr>
            </w:pPr>
            <w:r w:rsidRPr="00311E69">
              <w:rPr>
                <w:sz w:val="20"/>
                <w:szCs w:val="20"/>
              </w:rPr>
              <w:t xml:space="preserve"> Use Auxiliary verbs in sentences</w:t>
            </w:r>
            <w:r w:rsidR="00F36B1D" w:rsidRPr="00311E69">
              <w:rPr>
                <w:sz w:val="20"/>
                <w:szCs w:val="20"/>
              </w:rPr>
              <w:t>.</w:t>
            </w:r>
          </w:p>
          <w:p w14:paraId="1B7A2B8F" w14:textId="3679E700" w:rsidR="00F36B1D" w:rsidRPr="00311E69" w:rsidRDefault="00F36B1D" w:rsidP="00311E69">
            <w:pPr>
              <w:pStyle w:val="ListParagraph"/>
              <w:numPr>
                <w:ilvl w:val="0"/>
                <w:numId w:val="22"/>
              </w:numPr>
              <w:ind w:left="180" w:hanging="180"/>
              <w:rPr>
                <w:sz w:val="20"/>
                <w:szCs w:val="20"/>
              </w:rPr>
            </w:pPr>
            <w:r w:rsidRPr="00311E69">
              <w:rPr>
                <w:sz w:val="20"/>
                <w:szCs w:val="20"/>
              </w:rPr>
              <w:t xml:space="preserve"> Help students gain a solid understanding of helping verbs with this lesson plan.</w:t>
            </w:r>
          </w:p>
          <w:p w14:paraId="2E75EEA9" w14:textId="77777777" w:rsidR="001D4D95" w:rsidRDefault="009D6729" w:rsidP="009D6729">
            <w:pPr>
              <w:pStyle w:val="Heading1"/>
            </w:pPr>
            <w:r>
              <w:t>Teacher Guide</w:t>
            </w:r>
          </w:p>
          <w:p w14:paraId="2FFEBB91" w14:textId="76BA5D10" w:rsidR="009D6729" w:rsidRPr="009D6729" w:rsidRDefault="009D6729" w:rsidP="001D4D95">
            <w:pPr>
              <w:rPr>
                <w:b/>
              </w:rPr>
            </w:pPr>
            <w:r w:rsidRPr="009D6729">
              <w:rPr>
                <w:b/>
              </w:rPr>
              <w:t>Day 3/ Lesson 3: 20 Mins</w:t>
            </w:r>
          </w:p>
          <w:p w14:paraId="28CACE43" w14:textId="77777777" w:rsidR="009D6729" w:rsidRPr="009D6729" w:rsidRDefault="009D6729" w:rsidP="009D6729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20"/>
                <w:szCs w:val="20"/>
              </w:rPr>
            </w:pPr>
            <w:r w:rsidRPr="009D6729">
              <w:rPr>
                <w:sz w:val="20"/>
                <w:szCs w:val="20"/>
              </w:rPr>
              <w:t xml:space="preserve">Explain that helping verbs allow us to speak with more specificity. They allow us to tell if something is likely to happen or if it should happen. Give the example: "I do my chores," "I should do my chores," or "I will do my </w:t>
            </w:r>
            <w:r w:rsidRPr="009D6729">
              <w:rPr>
                <w:sz w:val="20"/>
                <w:szCs w:val="20"/>
              </w:rPr>
              <w:lastRenderedPageBreak/>
              <w:t xml:space="preserve">chores." Discuss the difference of these three sentences. Do they mean the same thing? How are they different? </w:t>
            </w:r>
          </w:p>
          <w:p w14:paraId="07579BB0" w14:textId="77777777" w:rsidR="009D6729" w:rsidRPr="009D6729" w:rsidRDefault="009D6729" w:rsidP="009D6729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20"/>
                <w:szCs w:val="20"/>
              </w:rPr>
            </w:pPr>
            <w:r w:rsidRPr="009D6729">
              <w:rPr>
                <w:sz w:val="20"/>
                <w:szCs w:val="20"/>
              </w:rPr>
              <w:t>Explain that linking verbs are simply verbs that don’t show action; rather, they show state of being and connect the subject to the predicate. There is no action, the verb provides a status. Give the example: "I am tired," or "She is late."</w:t>
            </w:r>
          </w:p>
          <w:p w14:paraId="54E766FC" w14:textId="586D5A4E" w:rsidR="00D914D8" w:rsidRPr="001967DB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1967DB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Assessment Activity</w:t>
            </w:r>
          </w:p>
          <w:p w14:paraId="188A6601" w14:textId="24CAAE2B" w:rsidR="001967DB" w:rsidRPr="001967DB" w:rsidRDefault="001967DB" w:rsidP="001967DB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20"/>
                <w:szCs w:val="20"/>
              </w:rPr>
            </w:pPr>
            <w:r w:rsidRPr="001967DB">
              <w:rPr>
                <w:sz w:val="20"/>
                <w:szCs w:val="20"/>
              </w:rPr>
              <w:t>Have students examine an excerpt of text from a book they are reading and identify linking and helping verbs in the story.</w:t>
            </w:r>
          </w:p>
          <w:p w14:paraId="703687B5" w14:textId="796AB891" w:rsidR="001D4D95" w:rsidRPr="001967DB" w:rsidRDefault="001967DB" w:rsidP="001967DB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20"/>
                <w:szCs w:val="20"/>
              </w:rPr>
            </w:pPr>
            <w:r w:rsidRPr="001967DB">
              <w:rPr>
                <w:sz w:val="20"/>
                <w:szCs w:val="20"/>
              </w:rPr>
              <w:t>Challenge students to write sentences that have both helping and linking verbs.</w:t>
            </w:r>
          </w:p>
          <w:p w14:paraId="02CB6B7A" w14:textId="77777777" w:rsidR="001D4D95" w:rsidRDefault="001D4D95" w:rsidP="001D4D95"/>
          <w:p w14:paraId="42C39D07" w14:textId="77777777" w:rsidR="001D4D95" w:rsidRDefault="001D4D95" w:rsidP="001D4D95"/>
          <w:p w14:paraId="7683CE86" w14:textId="77777777" w:rsidR="001D4D95" w:rsidRDefault="001D4D95" w:rsidP="001D4D95"/>
          <w:p w14:paraId="6C8FDF80" w14:textId="77777777" w:rsidR="001D4D95" w:rsidRDefault="001D4D95" w:rsidP="001D4D95"/>
          <w:p w14:paraId="09613FE1" w14:textId="77777777" w:rsidR="001D4D95" w:rsidRDefault="001D4D95" w:rsidP="001D4D95"/>
          <w:p w14:paraId="5E46CA3D" w14:textId="77777777" w:rsidR="00A71E70" w:rsidRDefault="00A71E70" w:rsidP="001D4D95"/>
          <w:p w14:paraId="36A25895" w14:textId="77777777" w:rsidR="00A71E70" w:rsidRDefault="00A71E70" w:rsidP="001D4D95"/>
          <w:p w14:paraId="18F0E2F1" w14:textId="77777777" w:rsidR="00A71E70" w:rsidRDefault="00A71E70" w:rsidP="001D4D95"/>
          <w:p w14:paraId="43C888DB" w14:textId="77777777" w:rsidR="00A71E70" w:rsidRDefault="00A71E70" w:rsidP="001D4D95"/>
          <w:p w14:paraId="22A31125" w14:textId="18309E14" w:rsidR="00A71E70" w:rsidRPr="000A37E8" w:rsidRDefault="00A71E70" w:rsidP="001C112B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7EDB1DB8" w14:textId="15DB4EC1" w:rsidR="00FB30A1" w:rsidRPr="002F37FB" w:rsidRDefault="00AD6F4E" w:rsidP="00311E69">
            <w:pPr>
              <w:pStyle w:val="ListParagraph"/>
              <w:numPr>
                <w:ilvl w:val="0"/>
                <w:numId w:val="15"/>
              </w:numPr>
              <w:ind w:left="233" w:hanging="209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>You can't have a sentence without a verb, so knowing how to use verbs correctly is a vitally important skill. This lesson provides teachers with activities designed to teach auxiliary verbs to students.</w:t>
            </w:r>
          </w:p>
          <w:p w14:paraId="265AE4E9" w14:textId="334F95A3" w:rsidR="00AD6F4E" w:rsidRPr="002F37FB" w:rsidRDefault="00F36B1D" w:rsidP="00311E69">
            <w:pPr>
              <w:pStyle w:val="ListParagraph"/>
              <w:numPr>
                <w:ilvl w:val="0"/>
                <w:numId w:val="15"/>
              </w:numPr>
              <w:ind w:left="233" w:hanging="209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>Students will encounter a variety of verbs as they get more into grammar specifics. The activities in this lesson focus specifically on </w:t>
            </w:r>
            <w:r w:rsidRPr="002F37FB">
              <w:rPr>
                <w:b/>
                <w:bCs/>
                <w:sz w:val="20"/>
                <w:szCs w:val="20"/>
              </w:rPr>
              <w:t>auxiliary verbs</w:t>
            </w:r>
            <w:r w:rsidRPr="002F37FB">
              <w:rPr>
                <w:sz w:val="20"/>
                <w:szCs w:val="20"/>
              </w:rPr>
              <w:t>. A brief review on how to identify and use auxiliary verbs can help your learners feel better prepared to fully engage with the activities.</w:t>
            </w:r>
          </w:p>
          <w:p w14:paraId="51EAB246" w14:textId="77777777" w:rsidR="00311E69" w:rsidRDefault="00311E69" w:rsidP="00F36B1D"/>
          <w:p w14:paraId="6E1F013E" w14:textId="2375F23F" w:rsidR="00FB30A1" w:rsidRPr="00FB30A1" w:rsidRDefault="00FB30A1" w:rsidP="00F36B1D">
            <w:r w:rsidRPr="00F36B1D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3CB733E7" w:rsidR="00FB30A1" w:rsidRDefault="00FB30A1" w:rsidP="00FB30A1">
            <w:pPr>
              <w:rPr>
                <w:b/>
              </w:rPr>
            </w:pPr>
            <w:r w:rsidRPr="00031953">
              <w:rPr>
                <w:b/>
              </w:rPr>
              <w:t>D</w:t>
            </w:r>
            <w:r w:rsidR="009D6729">
              <w:rPr>
                <w:b/>
              </w:rPr>
              <w:t>ay 2/ Lesson 2</w:t>
            </w:r>
            <w:r w:rsidRPr="00031953">
              <w:rPr>
                <w:b/>
              </w:rPr>
              <w:t>: 15 Mins</w:t>
            </w:r>
          </w:p>
          <w:p w14:paraId="20BDFBFF" w14:textId="77777777" w:rsidR="004A1C3B" w:rsidRPr="002F37FB" w:rsidRDefault="009D6729" w:rsidP="002F37FB">
            <w:pPr>
              <w:pStyle w:val="ListParagraph"/>
              <w:numPr>
                <w:ilvl w:val="0"/>
                <w:numId w:val="18"/>
              </w:numPr>
              <w:ind w:left="233" w:hanging="217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>Write ten sentences on the boa</w:t>
            </w:r>
            <w:r w:rsidR="004A1C3B" w:rsidRPr="002F37FB">
              <w:rPr>
                <w:sz w:val="20"/>
                <w:szCs w:val="20"/>
              </w:rPr>
              <w:t>rd and ask students to identify the Auxiliary verbs in each sentences</w:t>
            </w:r>
          </w:p>
          <w:p w14:paraId="6F458340" w14:textId="77777777" w:rsidR="004A1C3B" w:rsidRPr="002F37FB" w:rsidRDefault="004A1C3B" w:rsidP="002F37FB">
            <w:pPr>
              <w:pStyle w:val="ListParagraph"/>
              <w:numPr>
                <w:ilvl w:val="0"/>
                <w:numId w:val="18"/>
              </w:numPr>
              <w:ind w:left="233" w:hanging="217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lastRenderedPageBreak/>
              <w:t xml:space="preserve"> Have students examine an excerpt of text from a book they are reading and identify helping verbs in the story. </w:t>
            </w:r>
          </w:p>
          <w:p w14:paraId="1077F8E7" w14:textId="58C92C6E" w:rsidR="009D6729" w:rsidRPr="002F37FB" w:rsidRDefault="004A1C3B" w:rsidP="002F37FB">
            <w:pPr>
              <w:pStyle w:val="ListParagraph"/>
              <w:numPr>
                <w:ilvl w:val="0"/>
                <w:numId w:val="18"/>
              </w:numPr>
              <w:ind w:left="233" w:hanging="217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>Challenge students to write sentences that have both helping and linking verbs.</w:t>
            </w:r>
          </w:p>
          <w:p w14:paraId="38AEC2F3" w14:textId="77777777" w:rsidR="00863840" w:rsidRPr="002F37FB" w:rsidRDefault="004A1C3B" w:rsidP="002F37FB">
            <w:pPr>
              <w:pStyle w:val="ListParagraph"/>
              <w:numPr>
                <w:ilvl w:val="0"/>
                <w:numId w:val="18"/>
              </w:numPr>
              <w:ind w:left="233" w:hanging="217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 xml:space="preserve">Write the sentence on the board: "I was early but I will help clean after the party." </w:t>
            </w:r>
          </w:p>
          <w:p w14:paraId="2BF9FDF2" w14:textId="2379AE62" w:rsidR="004A1C3B" w:rsidRPr="002F37FB" w:rsidRDefault="004A1C3B" w:rsidP="002F37FB">
            <w:pPr>
              <w:pStyle w:val="ListParagraph"/>
              <w:numPr>
                <w:ilvl w:val="0"/>
                <w:numId w:val="18"/>
              </w:numPr>
              <w:ind w:left="233" w:hanging="217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>Have students identify the helping and linking verbs. "Was" is the linking verb and "will" is the helping verb.</w:t>
            </w:r>
          </w:p>
          <w:p w14:paraId="7FFAF069" w14:textId="77777777" w:rsidR="001D4D95" w:rsidRPr="002F37FB" w:rsidRDefault="00863840" w:rsidP="002F37FB">
            <w:pPr>
              <w:pStyle w:val="Heading1"/>
            </w:pPr>
            <w:r w:rsidRPr="002F37FB">
              <w:t>Guided practice</w:t>
            </w:r>
          </w:p>
          <w:p w14:paraId="58E5D831" w14:textId="77777777" w:rsidR="002F37FB" w:rsidRPr="002F37FB" w:rsidRDefault="002F37FB" w:rsidP="002F37FB">
            <w:pPr>
              <w:rPr>
                <w:b/>
              </w:rPr>
            </w:pPr>
            <w:r w:rsidRPr="002F37FB">
              <w:rPr>
                <w:b/>
              </w:rPr>
              <w:t>Day 4/Lesson 4: 20 Mins</w:t>
            </w:r>
          </w:p>
          <w:p w14:paraId="04A3A6F2" w14:textId="77777777" w:rsidR="002F37FB" w:rsidRPr="002F37FB" w:rsidRDefault="002F37FB" w:rsidP="002F37FB">
            <w:pPr>
              <w:numPr>
                <w:ilvl w:val="0"/>
                <w:numId w:val="19"/>
              </w:numPr>
              <w:ind w:left="233" w:hanging="217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>Ask students to take out their textbooks.</w:t>
            </w:r>
          </w:p>
          <w:p w14:paraId="15484EE9" w14:textId="77777777" w:rsidR="002F37FB" w:rsidRPr="002F37FB" w:rsidRDefault="002F37FB" w:rsidP="002F37FB">
            <w:pPr>
              <w:numPr>
                <w:ilvl w:val="0"/>
                <w:numId w:val="19"/>
              </w:numPr>
              <w:ind w:left="233" w:hanging="217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 xml:space="preserve">Read aloud a sentence from the textbook in which verb be, do or have is used as a main verb. </w:t>
            </w:r>
          </w:p>
          <w:p w14:paraId="1207EE94" w14:textId="77777777" w:rsidR="002F37FB" w:rsidRPr="002F37FB" w:rsidRDefault="002F37FB" w:rsidP="002F37FB">
            <w:pPr>
              <w:numPr>
                <w:ilvl w:val="0"/>
                <w:numId w:val="19"/>
              </w:numPr>
              <w:ind w:left="233" w:hanging="217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>Ask one of the students to identify whether the verb is used as a main verb or a helping verb.</w:t>
            </w:r>
          </w:p>
          <w:p w14:paraId="55586481" w14:textId="77777777" w:rsidR="002F37FB" w:rsidRPr="002F37FB" w:rsidRDefault="002F37FB" w:rsidP="002F37FB">
            <w:pPr>
              <w:numPr>
                <w:ilvl w:val="0"/>
                <w:numId w:val="19"/>
              </w:numPr>
              <w:ind w:left="233" w:hanging="217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>Praise the students if he/she gives correct response. If the student did not give correct response. Ask another student to explain to him why his/her response was not correct.</w:t>
            </w:r>
          </w:p>
          <w:p w14:paraId="3B14804E" w14:textId="77777777" w:rsidR="002F37FB" w:rsidRPr="002F37FB" w:rsidRDefault="002F37FB" w:rsidP="002F37FB">
            <w:pPr>
              <w:numPr>
                <w:ilvl w:val="0"/>
                <w:numId w:val="19"/>
              </w:numPr>
              <w:ind w:left="233" w:hanging="217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>Re-ask the first student to look in the book and read another example.</w:t>
            </w:r>
          </w:p>
          <w:p w14:paraId="1C8B0934" w14:textId="77777777" w:rsidR="002F37FB" w:rsidRPr="002F37FB" w:rsidRDefault="002F37FB" w:rsidP="002F37FB">
            <w:pPr>
              <w:numPr>
                <w:ilvl w:val="0"/>
                <w:numId w:val="19"/>
              </w:numPr>
              <w:ind w:left="233" w:hanging="217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 xml:space="preserve">Ask different students to give examples of the sentences and tell whether the </w:t>
            </w:r>
            <w:r w:rsidRPr="002F37FB">
              <w:rPr>
                <w:sz w:val="20"/>
                <w:szCs w:val="20"/>
              </w:rPr>
              <w:lastRenderedPageBreak/>
              <w:t>verbs am, is, was, were, have, has, had, do, done, did are used as main or helping verbs.</w:t>
            </w:r>
          </w:p>
          <w:p w14:paraId="6CC78EF4" w14:textId="2CFC730A" w:rsidR="00A37E88" w:rsidRPr="00AD29EF" w:rsidRDefault="002F37FB" w:rsidP="00AD29EF">
            <w:pPr>
              <w:numPr>
                <w:ilvl w:val="0"/>
                <w:numId w:val="19"/>
              </w:numPr>
              <w:ind w:left="233" w:hanging="217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 xml:space="preserve">Do the </w:t>
            </w:r>
            <w:r w:rsidR="00AD29EF">
              <w:rPr>
                <w:sz w:val="20"/>
                <w:szCs w:val="20"/>
              </w:rPr>
              <w:t>activity as long as time allows.</w:t>
            </w: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4FD13EB8"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0BCAF963" w14:textId="77777777" w:rsidR="00F36B1D" w:rsidRPr="002F37FB" w:rsidRDefault="00F36B1D" w:rsidP="002F37FB">
            <w:pPr>
              <w:pStyle w:val="ListParagraph"/>
              <w:numPr>
                <w:ilvl w:val="0"/>
                <w:numId w:val="16"/>
              </w:numPr>
              <w:ind w:left="204" w:hanging="156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>As an introductory activity, write the following information on the board as you engage in a class discussion.</w:t>
            </w:r>
          </w:p>
          <w:p w14:paraId="04CE10A7" w14:textId="2D7E91A3" w:rsidR="00F36B1D" w:rsidRPr="002F37FB" w:rsidRDefault="002F37FB" w:rsidP="002F37FB">
            <w:pPr>
              <w:pStyle w:val="ListParagraph"/>
              <w:ind w:left="204" w:hanging="1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36B1D" w:rsidRPr="002F37FB">
              <w:rPr>
                <w:sz w:val="20"/>
                <w:szCs w:val="20"/>
              </w:rPr>
              <w:t>“Auxiliary verbs are also called helping verbs”</w:t>
            </w:r>
          </w:p>
          <w:p w14:paraId="7061874B" w14:textId="1651F98B" w:rsidR="00F36B1D" w:rsidRPr="002F37FB" w:rsidRDefault="002F37FB" w:rsidP="002F37FB">
            <w:pPr>
              <w:pStyle w:val="ListParagraph"/>
              <w:ind w:left="204" w:hanging="1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36B1D" w:rsidRPr="002F37FB">
              <w:rPr>
                <w:sz w:val="20"/>
                <w:szCs w:val="20"/>
              </w:rPr>
              <w:t>Common auxiliary verbs include: be (am, is, are), do, have, can, could, may, might, must, ought, should, and would.</w:t>
            </w:r>
          </w:p>
          <w:p w14:paraId="68904407" w14:textId="00203783" w:rsidR="00F36B1D" w:rsidRPr="002F37FB" w:rsidRDefault="002F37FB" w:rsidP="002F37FB">
            <w:pPr>
              <w:pStyle w:val="ListParagraph"/>
              <w:ind w:left="204" w:hanging="1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36B1D" w:rsidRPr="002F37FB">
              <w:rPr>
                <w:sz w:val="20"/>
                <w:szCs w:val="20"/>
              </w:rPr>
              <w:t>Auxiliary verbs can be in different tenses. (have/had)</w:t>
            </w:r>
          </w:p>
          <w:p w14:paraId="018E9D15" w14:textId="77777777" w:rsidR="00F36B1D" w:rsidRPr="002F37FB" w:rsidRDefault="00F36B1D" w:rsidP="002F37FB">
            <w:pPr>
              <w:pStyle w:val="ListParagraph"/>
              <w:numPr>
                <w:ilvl w:val="0"/>
                <w:numId w:val="16"/>
              </w:numPr>
              <w:ind w:left="204" w:hanging="156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>Auxiliary verbs are sometimes used to 'help' other verbs. For example:</w:t>
            </w:r>
          </w:p>
          <w:p w14:paraId="572CEE9E" w14:textId="77777777" w:rsidR="00F36B1D" w:rsidRPr="002F37FB" w:rsidRDefault="00F36B1D" w:rsidP="002F37FB">
            <w:pPr>
              <w:pStyle w:val="ListParagraph"/>
              <w:numPr>
                <w:ilvl w:val="0"/>
                <w:numId w:val="16"/>
              </w:numPr>
              <w:ind w:left="204" w:hanging="156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>We have made cookies for the entire class. (have = auxiliary verb, made = main verb)</w:t>
            </w:r>
          </w:p>
          <w:p w14:paraId="250399D9" w14:textId="77777777" w:rsidR="00F36B1D" w:rsidRPr="002F37FB" w:rsidRDefault="00F36B1D" w:rsidP="002F37FB">
            <w:pPr>
              <w:pStyle w:val="ListParagraph"/>
              <w:numPr>
                <w:ilvl w:val="0"/>
                <w:numId w:val="16"/>
              </w:numPr>
              <w:ind w:left="204" w:hanging="156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 xml:space="preserve">Have students work with a partner or small group to list as many verbs as they can in three minutes. Students will likely list all action verbs and that’s okay. </w:t>
            </w:r>
          </w:p>
          <w:p w14:paraId="153AE54E" w14:textId="77777777" w:rsidR="00F36B1D" w:rsidRPr="002F37FB" w:rsidRDefault="00F36B1D" w:rsidP="002F37FB">
            <w:pPr>
              <w:pStyle w:val="ListParagraph"/>
              <w:numPr>
                <w:ilvl w:val="0"/>
                <w:numId w:val="16"/>
              </w:numPr>
              <w:ind w:left="204" w:hanging="156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 xml:space="preserve">After three minutes, have the group with the most verbs read theirs aloud. </w:t>
            </w:r>
          </w:p>
          <w:p w14:paraId="20847594" w14:textId="77777777" w:rsidR="00F36B1D" w:rsidRPr="002F37FB" w:rsidRDefault="00F36B1D" w:rsidP="002F37FB">
            <w:pPr>
              <w:pStyle w:val="ListParagraph"/>
              <w:numPr>
                <w:ilvl w:val="0"/>
                <w:numId w:val="16"/>
              </w:numPr>
              <w:ind w:left="204" w:hanging="156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lastRenderedPageBreak/>
              <w:t xml:space="preserve">Now, ask if anyone had any of the following verbs: is, has, does, can, could, must, be, are, have, do, will, would, may, been, am, had, did, shall, should, might, being, was, and were. Students may be surprised or confused as, most likely, no one will have these verbs. </w:t>
            </w:r>
          </w:p>
          <w:p w14:paraId="3B67EB7F" w14:textId="149F6D69" w:rsidR="000529DC" w:rsidRPr="002F37FB" w:rsidRDefault="00F36B1D" w:rsidP="002F37FB">
            <w:pPr>
              <w:pStyle w:val="ListParagraph"/>
              <w:numPr>
                <w:ilvl w:val="0"/>
                <w:numId w:val="16"/>
              </w:numPr>
              <w:ind w:left="204" w:hanging="156"/>
              <w:rPr>
                <w:sz w:val="20"/>
                <w:szCs w:val="20"/>
              </w:rPr>
            </w:pPr>
            <w:r w:rsidRPr="002F37FB">
              <w:rPr>
                <w:sz w:val="20"/>
                <w:szCs w:val="20"/>
              </w:rPr>
              <w:t>Explain that these are called helping verbs and linking verbs and that they are often overlooked but are very important.</w:t>
            </w:r>
          </w:p>
          <w:p w14:paraId="176EC58E" w14:textId="77777777" w:rsidR="000529DC" w:rsidRPr="001967DB" w:rsidRDefault="00863840" w:rsidP="001967DB">
            <w:pPr>
              <w:pStyle w:val="Heading1"/>
            </w:pPr>
            <w:r w:rsidRPr="001967DB">
              <w:t>Summary</w:t>
            </w:r>
          </w:p>
          <w:p w14:paraId="603F8F54" w14:textId="1ED86223" w:rsidR="00863840" w:rsidRPr="001967DB" w:rsidRDefault="00863840" w:rsidP="00CD4D2B">
            <w:pPr>
              <w:rPr>
                <w:sz w:val="20"/>
                <w:szCs w:val="20"/>
              </w:rPr>
            </w:pPr>
            <w:r w:rsidRPr="001967DB">
              <w:rPr>
                <w:sz w:val="20"/>
                <w:szCs w:val="20"/>
              </w:rPr>
              <w:t>Discuss: What would our language be like without helping or linking verbs? How would communication be different?</w:t>
            </w:r>
          </w:p>
          <w:p w14:paraId="172C762A" w14:textId="77777777" w:rsidR="000529DC" w:rsidRDefault="000529DC" w:rsidP="00CD4D2B">
            <w:pPr>
              <w:rPr>
                <w:b/>
              </w:rPr>
            </w:pPr>
          </w:p>
          <w:p w14:paraId="56B68BC1" w14:textId="77777777" w:rsidR="000529DC" w:rsidRPr="000529DC" w:rsidRDefault="000529DC" w:rsidP="00971415"/>
          <w:p w14:paraId="189FA8B0" w14:textId="77777777" w:rsidR="00971415" w:rsidRPr="000529DC" w:rsidRDefault="00971415" w:rsidP="00971415"/>
          <w:p w14:paraId="5135F22C" w14:textId="77777777" w:rsidR="00971415" w:rsidRPr="000529DC" w:rsidRDefault="00971415" w:rsidP="00971415"/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</w:tbl>
    <w:p w14:paraId="75A246ED" w14:textId="77777777" w:rsidR="00C17E2A" w:rsidRDefault="00C17E2A">
      <w:bookmarkStart w:id="0" w:name="_GoBack"/>
      <w:bookmarkEnd w:id="0"/>
    </w:p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4DAE1" w14:textId="77777777" w:rsidR="00140682" w:rsidRDefault="00140682">
      <w:pPr>
        <w:spacing w:before="0" w:after="0" w:line="240" w:lineRule="auto"/>
      </w:pPr>
      <w:r>
        <w:separator/>
      </w:r>
    </w:p>
  </w:endnote>
  <w:endnote w:type="continuationSeparator" w:id="0">
    <w:p w14:paraId="3D453C1D" w14:textId="77777777" w:rsidR="00140682" w:rsidRDefault="001406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C39DE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D181A8" w14:textId="77777777" w:rsidR="00140682" w:rsidRDefault="00140682">
      <w:pPr>
        <w:spacing w:before="0" w:after="0" w:line="240" w:lineRule="auto"/>
      </w:pPr>
      <w:r>
        <w:separator/>
      </w:r>
    </w:p>
  </w:footnote>
  <w:footnote w:type="continuationSeparator" w:id="0">
    <w:p w14:paraId="4660A85C" w14:textId="77777777" w:rsidR="00140682" w:rsidRDefault="0014068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25AD"/>
    <w:multiLevelType w:val="hybridMultilevel"/>
    <w:tmpl w:val="F31CF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F54AE"/>
    <w:multiLevelType w:val="hybridMultilevel"/>
    <w:tmpl w:val="6994F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40908"/>
    <w:multiLevelType w:val="hybridMultilevel"/>
    <w:tmpl w:val="FF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631EB"/>
    <w:multiLevelType w:val="hybridMultilevel"/>
    <w:tmpl w:val="88A839AE"/>
    <w:lvl w:ilvl="0" w:tplc="44E0DAB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11E7F"/>
    <w:multiLevelType w:val="hybridMultilevel"/>
    <w:tmpl w:val="8116B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CD5D63"/>
    <w:multiLevelType w:val="hybridMultilevel"/>
    <w:tmpl w:val="32D0D5A4"/>
    <w:lvl w:ilvl="0" w:tplc="8FC6193C">
      <w:start w:val="1"/>
      <w:numFmt w:val="decimal"/>
      <w:lvlText w:val="%1."/>
      <w:lvlJc w:val="left"/>
      <w:pPr>
        <w:ind w:left="532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15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B7ED7"/>
    <w:multiLevelType w:val="hybridMultilevel"/>
    <w:tmpl w:val="F8660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056C2"/>
    <w:multiLevelType w:val="hybridMultilevel"/>
    <w:tmpl w:val="FCC6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B428D"/>
    <w:multiLevelType w:val="hybridMultilevel"/>
    <w:tmpl w:val="9B5CC90C"/>
    <w:lvl w:ilvl="0" w:tplc="7AF69D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5"/>
  </w:num>
  <w:num w:numId="4">
    <w:abstractNumId w:val="20"/>
  </w:num>
  <w:num w:numId="5">
    <w:abstractNumId w:val="17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19"/>
  </w:num>
  <w:num w:numId="14">
    <w:abstractNumId w:val="6"/>
  </w:num>
  <w:num w:numId="15">
    <w:abstractNumId w:val="14"/>
  </w:num>
  <w:num w:numId="16">
    <w:abstractNumId w:val="18"/>
  </w:num>
  <w:num w:numId="17">
    <w:abstractNumId w:val="10"/>
  </w:num>
  <w:num w:numId="18">
    <w:abstractNumId w:val="16"/>
  </w:num>
  <w:num w:numId="19">
    <w:abstractNumId w:val="3"/>
  </w:num>
  <w:num w:numId="20">
    <w:abstractNumId w:val="2"/>
  </w:num>
  <w:num w:numId="21">
    <w:abstractNumId w:val="7"/>
  </w:num>
  <w:num w:numId="22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39DE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0682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7DB"/>
    <w:rsid w:val="00196867"/>
    <w:rsid w:val="001A6D78"/>
    <w:rsid w:val="001C0A0E"/>
    <w:rsid w:val="001C112B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37FB"/>
    <w:rsid w:val="002F4915"/>
    <w:rsid w:val="00304069"/>
    <w:rsid w:val="00304B4A"/>
    <w:rsid w:val="00310BAC"/>
    <w:rsid w:val="00311E69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4CA4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1C3B"/>
    <w:rsid w:val="004A3441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44C3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638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15BE3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6729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29EF"/>
    <w:rsid w:val="00AD5265"/>
    <w:rsid w:val="00AD6AD0"/>
    <w:rsid w:val="00AD6F4E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3AC0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B6CEF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36B1D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lesson/auxiliary-verb-activities.html" TargetMode="External"/><Relationship Id="rId13" Type="http://schemas.openxmlformats.org/officeDocument/2006/relationships/hyperlink" Target="https://www.education.com/download/lesson-plan/verbs-working-together-helping-and-linking-verbs/verbs-working-together-helping-and-linking-verbs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dy.com/academy/lesson/auxiliary-verb-activities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minghori.blogspot.com/2016/09/lesson-plan-of-helping-verbs-englis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inghori.blogspot.com/2016/09/lesson-plan-of-helping-verbs-english.html" TargetMode="External"/><Relationship Id="rId10" Type="http://schemas.openxmlformats.org/officeDocument/2006/relationships/hyperlink" Target="https://www.education.com/lesson-plan/verbs-working-together-helping-and-linking-verbs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education.com/download/lesson-plan/verbs-working-together-helping-and-linking-verbs/verbs-working-together-helping-and-linking-verbs.pdf" TargetMode="External"/><Relationship Id="rId14" Type="http://schemas.openxmlformats.org/officeDocument/2006/relationships/hyperlink" Target="https://www.education.com/lesson-plan/verbs-working-together-helping-and-linking-verb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E3902"/>
    <w:rsid w:val="00106507"/>
    <w:rsid w:val="00253619"/>
    <w:rsid w:val="00280CE5"/>
    <w:rsid w:val="003A22D6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9D2491"/>
    <w:rsid w:val="00A20224"/>
    <w:rsid w:val="00AB2F7D"/>
    <w:rsid w:val="00AB37F5"/>
    <w:rsid w:val="00B67D1F"/>
    <w:rsid w:val="00C87D32"/>
    <w:rsid w:val="00C93DC1"/>
    <w:rsid w:val="00CA40BC"/>
    <w:rsid w:val="00D92979"/>
    <w:rsid w:val="00E17671"/>
    <w:rsid w:val="00EB30E9"/>
    <w:rsid w:val="00FC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115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KEHINDE OSOKO</cp:lastModifiedBy>
  <cp:revision>4</cp:revision>
  <dcterms:created xsi:type="dcterms:W3CDTF">2019-04-10T15:57:00Z</dcterms:created>
  <dcterms:modified xsi:type="dcterms:W3CDTF">2019-06-24T13:35:00Z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