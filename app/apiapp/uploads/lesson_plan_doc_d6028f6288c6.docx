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66C320EA" w14:textId="77777777">
        <w:tc>
          <w:tcPr>
            <w:tcW w:w="2500" w:type="pct"/>
            <w:vAlign w:val="bottom"/>
          </w:tcPr>
          <w:p w14:paraId="7A6BDEA3" w14:textId="77777777" w:rsidR="00C17E2A" w:rsidRDefault="003E61C9">
            <w:pPr>
              <w:pStyle w:val="Title"/>
            </w:pPr>
            <w:r>
              <w:t xml:space="preserve">Changes in </w:t>
            </w:r>
            <w:bookmarkStart w:id="0" w:name="_GoBack"/>
            <w:bookmarkEnd w:id="0"/>
            <w:r>
              <w:t>weather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1-2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749014A" w14:textId="77777777" w:rsidR="00C17E2A" w:rsidRDefault="003821B8">
                <w:pPr>
                  <w:pStyle w:val="Date"/>
                </w:pPr>
                <w:r>
                  <w:t>11.26.2018</w:t>
                </w:r>
              </w:p>
            </w:tc>
          </w:sdtContent>
        </w:sdt>
      </w:tr>
    </w:tbl>
    <w:p w14:paraId="66D29137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1B1C7B4D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3719CD83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73EDEEF5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09F51B14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04C6CE05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221A1E75" w14:textId="77777777">
              <w:tc>
                <w:tcPr>
                  <w:tcW w:w="5000" w:type="pct"/>
                </w:tcPr>
                <w:p w14:paraId="2EB2F2D2" w14:textId="77777777" w:rsidR="00C17E2A" w:rsidRDefault="003E61C9">
                  <w:r>
                    <w:t>Basic Science</w:t>
                  </w:r>
                </w:p>
              </w:tc>
            </w:tr>
            <w:tr w:rsidR="00C17E2A" w14:paraId="67855314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5F0F42DF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71C38684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00D11FF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764985D7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750C5C9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106A885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DA079B8" w14:textId="77777777" w:rsidR="00C17E2A" w:rsidRDefault="003E61C9">
                  <w:r>
                    <w:t>3</w:t>
                  </w:r>
                </w:p>
              </w:tc>
            </w:tr>
          </w:tbl>
          <w:p w14:paraId="61FD8596" w14:textId="77777777" w:rsidR="00C17E2A" w:rsidRDefault="00C17E2A"/>
        </w:tc>
        <w:tc>
          <w:tcPr>
            <w:tcW w:w="152" w:type="pct"/>
          </w:tcPr>
          <w:p w14:paraId="55FAC1BA" w14:textId="77777777" w:rsidR="00C17E2A" w:rsidRDefault="00C17E2A"/>
        </w:tc>
        <w:tc>
          <w:tcPr>
            <w:tcW w:w="3895" w:type="pct"/>
          </w:tcPr>
          <w:p w14:paraId="0FE6EE8A" w14:textId="77777777" w:rsidR="000A37E8" w:rsidRDefault="000A37E8">
            <w:r>
              <w:t>This lesson plan covers teaching content for;</w:t>
            </w:r>
          </w:p>
          <w:p w14:paraId="2959E22D" w14:textId="77777777" w:rsidR="00FD17F5" w:rsidRDefault="00FD17F5" w:rsidP="003E61C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Weather.</w:t>
            </w:r>
          </w:p>
          <w:p w14:paraId="78469B1B" w14:textId="77777777" w:rsidR="00453D92" w:rsidRDefault="00FD17F5" w:rsidP="003E61C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The factors affecting weather</w:t>
            </w:r>
            <w:r w:rsidR="003E61C9">
              <w:t>.</w:t>
            </w:r>
          </w:p>
          <w:p w14:paraId="47B954F1" w14:textId="77777777" w:rsidR="00FD17F5" w:rsidRDefault="00FD17F5" w:rsidP="003E61C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Weather instruments.</w:t>
            </w:r>
          </w:p>
          <w:p w14:paraId="2BFC7E63" w14:textId="77777777" w:rsidR="00FD17F5" w:rsidRDefault="00FD17F5" w:rsidP="003E61C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Weather symbols.</w:t>
            </w:r>
          </w:p>
          <w:p w14:paraId="108977D5" w14:textId="77777777" w:rsidR="00FD17F5" w:rsidRDefault="00FD17F5" w:rsidP="003E61C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Weather records.</w:t>
            </w:r>
          </w:p>
        </w:tc>
      </w:tr>
    </w:tbl>
    <w:p w14:paraId="59DA4CAA" w14:textId="77777777" w:rsidR="00C17E2A" w:rsidRDefault="007B67CA">
      <w:pPr>
        <w:pStyle w:val="NoSpacing"/>
      </w:pPr>
      <w:r>
        <w:rPr>
          <w:noProof/>
        </w:rPr>
        <w:pict w14:anchorId="1539DFDB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2"/>
                  </w:tblGrid>
                  <w:tr w:rsidR="00C17E2A" w14:paraId="08EA3E50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6335AD53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1D4747C9" w14:textId="195B53E9" w:rsidR="004876A5" w:rsidRDefault="0063715A" w:rsidP="004876A5">
                        <w:r>
                          <w:t>-G</w:t>
                        </w:r>
                        <w:r w:rsidR="004876A5">
                          <w:t xml:space="preserve">lass jar, </w:t>
                        </w:r>
                        <w:r w:rsidR="005C5119">
                          <w:t>S</w:t>
                        </w:r>
                        <w:r w:rsidR="004876A5">
                          <w:t xml:space="preserve">mall strainer, </w:t>
                        </w:r>
                        <w:r w:rsidR="00D82B43">
                          <w:t>Water,</w:t>
                        </w:r>
                        <w:r w:rsidR="004876A5">
                          <w:t xml:space="preserve"> Pencil</w:t>
                        </w:r>
                      </w:p>
                      <w:p w14:paraId="52999C72" w14:textId="77777777" w:rsidR="00B046C1" w:rsidRDefault="004876A5" w:rsidP="0063715A">
                        <w:r>
                          <w:t xml:space="preserve">- </w:t>
                        </w:r>
                        <w:r w:rsidR="005C5119">
                          <w:t>I</w:t>
                        </w:r>
                        <w:r w:rsidR="0063715A" w:rsidRPr="0063715A">
                          <w:t>ce cubes</w:t>
                        </w:r>
                      </w:p>
                      <w:p w14:paraId="6A13A49E" w14:textId="77777777" w:rsidR="004876A5" w:rsidRDefault="005C5119" w:rsidP="0063715A">
                        <w:r>
                          <w:t>-2-litre plastic bottle</w:t>
                        </w:r>
                        <w:r w:rsidR="004876A5">
                          <w:t xml:space="preserve">, </w:t>
                        </w:r>
                        <w:r>
                          <w:t>Masking tape</w:t>
                        </w:r>
                        <w:r w:rsidR="004876A5">
                          <w:t xml:space="preserve">, </w:t>
                        </w:r>
                      </w:p>
                      <w:p w14:paraId="0E9F2E1F" w14:textId="77777777" w:rsidR="00E511E0" w:rsidRDefault="00E511E0" w:rsidP="0063715A">
                        <w:r>
                          <w:t>-</w:t>
                        </w:r>
                        <w:r w:rsidR="004876A5">
                          <w:t xml:space="preserve">Hot water, </w:t>
                        </w:r>
                        <w:r>
                          <w:t>Ice cubes</w:t>
                        </w:r>
                      </w:p>
                      <w:p w14:paraId="0BB9243F" w14:textId="7608D8A2" w:rsidR="00E061CB" w:rsidRDefault="004876A5" w:rsidP="0063715A">
                        <w:r>
                          <w:t>-</w:t>
                        </w:r>
                        <w:r w:rsidR="00E061CB" w:rsidRPr="005C5119">
                          <w:t xml:space="preserve"> </w:t>
                        </w:r>
                        <w:r w:rsidR="00E061CB">
                          <w:t>Paper cup,</w:t>
                        </w:r>
                        <w:r w:rsidR="00D82B43">
                          <w:t xml:space="preserve"> </w:t>
                        </w:r>
                        <w:r w:rsidR="00E061CB" w:rsidRPr="005C5119">
                          <w:t xml:space="preserve">straw, pin, </w:t>
                        </w:r>
                      </w:p>
                      <w:p w14:paraId="58B03537" w14:textId="77777777" w:rsidR="004876A5" w:rsidRDefault="00627F24" w:rsidP="0063715A">
                        <w:r>
                          <w:t>-</w:t>
                        </w:r>
                        <w:r w:rsidR="00E061CB" w:rsidRPr="005C5119">
                          <w:t>paper plate, construction paper scraps</w:t>
                        </w:r>
                      </w:p>
                      <w:p w14:paraId="7AF65EE3" w14:textId="77777777" w:rsidR="00870305" w:rsidRPr="00870305" w:rsidRDefault="00870305" w:rsidP="00870305">
                        <w:r>
                          <w:rPr>
                            <w:b/>
                            <w:bCs/>
                          </w:rPr>
                          <w:t>-</w:t>
                        </w:r>
                        <w:r w:rsidRPr="00870305">
                          <w:t>Glass of water,</w:t>
                        </w:r>
                      </w:p>
                      <w:p w14:paraId="58A3177C" w14:textId="77777777" w:rsidR="00870305" w:rsidRDefault="00870305" w:rsidP="00870305">
                        <w:r>
                          <w:t>-</w:t>
                        </w:r>
                        <w:r w:rsidR="00B01BB6">
                          <w:t>sheet of white paper</w:t>
                        </w:r>
                      </w:p>
                      <w:p w14:paraId="041CD4E9" w14:textId="77777777" w:rsidR="00D82B43" w:rsidRDefault="00D0704C" w:rsidP="00D0704C">
                        <w:r>
                          <w:t>-</w:t>
                        </w:r>
                        <w:r w:rsidRPr="00D0704C">
                          <w:t xml:space="preserve"> </w:t>
                        </w:r>
                        <w:r>
                          <w:t>A dry</w:t>
                        </w:r>
                        <w:r w:rsidRPr="00D0704C">
                          <w:t xml:space="preserve"> empty frozen-juice can</w:t>
                        </w:r>
                        <w:r w:rsidR="00D82B43">
                          <w:t xml:space="preserve"> </w:t>
                        </w:r>
                      </w:p>
                      <w:p w14:paraId="4A9F47FF" w14:textId="445821FE" w:rsidR="00D0704C" w:rsidRDefault="00D0704C" w:rsidP="00D0704C">
                        <w:r w:rsidRPr="00D0704C">
                          <w:t>wi</w:t>
                        </w:r>
                        <w:r>
                          <w:t>th lid removed (or coffee can)</w:t>
                        </w:r>
                      </w:p>
                      <w:p w14:paraId="5B99DEEC" w14:textId="77777777" w:rsidR="00D0704C" w:rsidRDefault="00D0704C" w:rsidP="00D0704C">
                        <w:r>
                          <w:t>-</w:t>
                        </w:r>
                        <w:r w:rsidRPr="00D0704C">
                          <w:t xml:space="preserve">latex balloon, rubber band, tape, </w:t>
                        </w:r>
                      </w:p>
                      <w:p w14:paraId="3909E30B" w14:textId="77777777" w:rsidR="00870305" w:rsidRDefault="00D0704C" w:rsidP="0063715A">
                        <w:r>
                          <w:t>-</w:t>
                        </w:r>
                        <w:r w:rsidRPr="00D0704C">
                          <w:t>2 drinking straws, card stock</w:t>
                        </w:r>
                      </w:p>
                      <w:p w14:paraId="4B57F8A2" w14:textId="77777777" w:rsidR="004876A5" w:rsidRDefault="004876A5" w:rsidP="0063715A"/>
                    </w:tc>
                  </w:tr>
                  <w:tr w:rsidR="00C17E2A" w14:paraId="7786B6FB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1D654647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5145C2A5" w14:textId="77777777" w:rsidR="004F6D32" w:rsidRDefault="007B67CA" w:rsidP="00C82CFC">
                        <w:pPr>
                          <w:pStyle w:val="ListBullet"/>
                        </w:pPr>
                        <w:hyperlink r:id="rId8" w:history="1">
                          <w:r w:rsidR="00865EB9" w:rsidRPr="001C2B0C">
                            <w:rPr>
                              <w:rStyle w:val="Hyperlink"/>
                            </w:rPr>
                            <w:t>https://www.scribd.com/document/331115860/3rd-Grade-Lesson-Plan-Weather</w:t>
                          </w:r>
                        </w:hyperlink>
                      </w:p>
                      <w:p w14:paraId="7C491E43" w14:textId="77777777" w:rsidR="00865EB9" w:rsidRDefault="007B67CA" w:rsidP="00865EB9">
                        <w:pPr>
                          <w:pStyle w:val="ListBullet"/>
                        </w:pPr>
                        <w:hyperlink r:id="rId9" w:history="1">
                          <w:r w:rsidR="00865EB9" w:rsidRPr="001C2B0C">
                            <w:rPr>
                              <w:rStyle w:val="Hyperlink"/>
                            </w:rPr>
                            <w:t>http://www.ciese.org/curriculum/weatherproj2/en/lesson4.shtml</w:t>
                          </w:r>
                        </w:hyperlink>
                        <w:r w:rsidR="00BC1F53">
                          <w:t>v</w:t>
                        </w:r>
                      </w:p>
                      <w:p w14:paraId="1C1AE6E1" w14:textId="77777777" w:rsidR="00C82CFC" w:rsidRDefault="007B67CA" w:rsidP="00C82CFC">
                        <w:pPr>
                          <w:pStyle w:val="ListBullet"/>
                        </w:pPr>
                        <w:hyperlink r:id="rId10" w:history="1">
                          <w:r w:rsidR="00F72795" w:rsidRPr="00070722">
                            <w:rPr>
                              <w:rStyle w:val="Hyperlink"/>
                            </w:rPr>
                            <w:t>https://study.com/academy/lesson/seasonal-weather-lesson-plan.html</w:t>
                          </w:r>
                        </w:hyperlink>
                      </w:p>
                      <w:p w14:paraId="4F180700" w14:textId="77777777" w:rsidR="00F72795" w:rsidRDefault="007B67CA" w:rsidP="00C82CFC">
                        <w:pPr>
                          <w:pStyle w:val="ListBullet"/>
                        </w:pPr>
                        <w:hyperlink r:id="rId11" w:history="1">
                          <w:r w:rsidR="00865EB9" w:rsidRPr="001C2B0C">
                            <w:rPr>
                              <w:rStyle w:val="Hyperlink"/>
                            </w:rPr>
                            <w:t>https://www.eslkidstuff.com/lesson-plans/weather.html</w:t>
                          </w:r>
                        </w:hyperlink>
                      </w:p>
                      <w:p w14:paraId="67D16CDB" w14:textId="77777777" w:rsidR="00865EB9" w:rsidRDefault="007B67CA" w:rsidP="00C82CFC">
                        <w:pPr>
                          <w:pStyle w:val="ListBullet"/>
                        </w:pPr>
                        <w:hyperlink r:id="rId12" w:history="1">
                          <w:r w:rsidR="00865EB9" w:rsidRPr="001C2B0C">
                            <w:rPr>
                              <w:rStyle w:val="Hyperlink"/>
                            </w:rPr>
                            <w:t>https://www.scholastic.com/teachers/lesson-plans/teaching-content/forecast-weather-weather-watch-lesson-grades-3-5/</w:t>
                          </w:r>
                        </w:hyperlink>
                      </w:p>
                      <w:p w14:paraId="6849EFF0" w14:textId="77777777" w:rsidR="00865EB9" w:rsidRDefault="00865EB9" w:rsidP="00C82CFC">
                        <w:pPr>
                          <w:pStyle w:val="ListBullet"/>
                        </w:pPr>
                      </w:p>
                    </w:tc>
                  </w:tr>
                  <w:tr w:rsidR="00C17E2A" w14:paraId="24270AE9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0626B180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157427C9" w14:textId="77777777" w:rsidR="00C17E2A" w:rsidRDefault="00C17E2A"/>
                    </w:tc>
                  </w:tr>
                </w:tbl>
                <w:p w14:paraId="08DA4BAA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484DE785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6BBEE1A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2AA14D8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21EE5B31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502D2D88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038A63A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192112DB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FB7BB3F" w14:textId="77777777" w:rsidR="00C17E2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697493C" w14:textId="77777777" w:rsidR="008E5182" w:rsidRPr="008E5182" w:rsidRDefault="008E5182" w:rsidP="008E5182">
            <w:r>
              <w:t>Students will be able to:</w:t>
            </w:r>
          </w:p>
          <w:p w14:paraId="24E16BA0" w14:textId="77777777" w:rsidR="008E5182" w:rsidRDefault="008E5182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Explain the meaning of weather.</w:t>
            </w:r>
          </w:p>
          <w:p w14:paraId="76EA9118" w14:textId="77777777" w:rsidR="008E5182" w:rsidRDefault="008E5182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Identify the factors affecting the weather.</w:t>
            </w:r>
          </w:p>
          <w:p w14:paraId="1FCD39DC" w14:textId="77777777" w:rsidR="008E5182" w:rsidRDefault="008E5182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 xml:space="preserve">Relate weather conditions to changes in </w:t>
            </w:r>
            <w:r w:rsidR="0086343B">
              <w:t>these factors</w:t>
            </w:r>
            <w:r>
              <w:t>.</w:t>
            </w:r>
          </w:p>
          <w:p w14:paraId="1F317561" w14:textId="3F9C7491" w:rsidR="0086508B" w:rsidRDefault="00D82B43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 xml:space="preserve">Identify </w:t>
            </w:r>
            <w:r w:rsidR="008E5182">
              <w:t xml:space="preserve">the standard weather </w:t>
            </w:r>
            <w:r w:rsidR="0086508B">
              <w:t xml:space="preserve">conditions </w:t>
            </w:r>
            <w:r>
              <w:t>related to</w:t>
            </w:r>
            <w:r w:rsidR="0086508B">
              <w:t xml:space="preserve"> changes in these factors.</w:t>
            </w:r>
          </w:p>
          <w:p w14:paraId="4770D684" w14:textId="77777777" w:rsidR="0086508B" w:rsidRDefault="0086508B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Name the standard weather instruments.</w:t>
            </w:r>
          </w:p>
          <w:p w14:paraId="4EE25C58" w14:textId="77777777" w:rsidR="00627F24" w:rsidRDefault="0086508B" w:rsidP="00627F24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Improvise simple weather instruments</w:t>
            </w:r>
            <w:r w:rsidR="00627F24">
              <w:t>.</w:t>
            </w:r>
          </w:p>
          <w:p w14:paraId="5CFD865E" w14:textId="77777777" w:rsidR="00627F24" w:rsidRDefault="00627F24" w:rsidP="00627F24"/>
          <w:p w14:paraId="05189B4B" w14:textId="77777777" w:rsidR="00627F24" w:rsidRDefault="00627F24" w:rsidP="00627F24"/>
          <w:p w14:paraId="1C0A493E" w14:textId="77777777" w:rsidR="00627F24" w:rsidRPr="00AF47E1" w:rsidRDefault="00627F24" w:rsidP="00627F24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51A87D74" w14:textId="77777777" w:rsidR="00627F24" w:rsidRDefault="00627F24" w:rsidP="001D7310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>
              <w:t xml:space="preserve">Explain the meaning of weather. </w:t>
            </w:r>
          </w:p>
          <w:p w14:paraId="47E1B23E" w14:textId="77777777" w:rsidR="00627F24" w:rsidRDefault="00627F24" w:rsidP="001D7310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>
              <w:t xml:space="preserve">Discuss factors </w:t>
            </w:r>
            <w:r>
              <w:lastRenderedPageBreak/>
              <w:t>affecting the weather.</w:t>
            </w:r>
          </w:p>
          <w:p w14:paraId="387FCBF7" w14:textId="77777777" w:rsidR="00627F24" w:rsidRDefault="00627F24" w:rsidP="001D7310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>
              <w:t>Have them suggest how these factors</w:t>
            </w:r>
            <w:r w:rsidR="00420C78">
              <w:t xml:space="preserve"> determine changes.</w:t>
            </w:r>
          </w:p>
          <w:p w14:paraId="19C09B99" w14:textId="77777777" w:rsidR="00453D92" w:rsidRPr="000A37E8" w:rsidRDefault="0086508B" w:rsidP="001D7310">
            <w:pPr>
              <w:pStyle w:val="ListParagraph"/>
              <w:ind w:left="142" w:hanging="142"/>
            </w:pPr>
            <w:r>
              <w:t>.</w:t>
            </w:r>
            <w:r w:rsidR="008E5182">
              <w:t xml:space="preserve">  </w:t>
            </w:r>
          </w:p>
        </w:tc>
        <w:tc>
          <w:tcPr>
            <w:tcW w:w="150" w:type="pct"/>
          </w:tcPr>
          <w:p w14:paraId="0D1E0065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301E4ED" w14:textId="77777777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0AB847D2" w14:textId="55DD6347" w:rsidR="00A27DFC" w:rsidRPr="005C5119" w:rsidRDefault="00A27DFC" w:rsidP="00A27DFC">
            <w:r w:rsidRPr="005C5119">
              <w:rPr>
                <w:b/>
              </w:rPr>
              <w:t xml:space="preserve">Creating a rain </w:t>
            </w:r>
            <w:r w:rsidR="00D82B43" w:rsidRPr="005C5119">
              <w:rPr>
                <w:b/>
              </w:rPr>
              <w:t>gauge</w:t>
            </w:r>
            <w:r w:rsidR="00D82B43" w:rsidRPr="005C5119">
              <w:t xml:space="preserve"> (</w:t>
            </w:r>
            <w:r>
              <w:t>u</w:t>
            </w:r>
            <w:r w:rsidRPr="005C5119">
              <w:t>sed for measuring rain volume</w:t>
            </w:r>
            <w:r>
              <w:t>)</w:t>
            </w:r>
          </w:p>
          <w:p w14:paraId="5AA7F018" w14:textId="77777777" w:rsidR="00A27DFC" w:rsidRDefault="00A27DFC" w:rsidP="00A27DFC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 w:rsidRPr="00B016DE">
              <w:t>Work with st</w:t>
            </w:r>
            <w:r>
              <w:t xml:space="preserve">udents </w:t>
            </w:r>
            <w:r w:rsidRPr="00B016DE">
              <w:t>to create a rain gauge (directions to follow).</w:t>
            </w:r>
          </w:p>
          <w:p w14:paraId="77B2BA62" w14:textId="2969CBA4" w:rsidR="00A27DFC" w:rsidRDefault="00A27DFC" w:rsidP="00A27DFC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 w:rsidRPr="004F2F0C">
              <w:t>Cut away the top third of the 2-lit</w:t>
            </w:r>
            <w:r w:rsidR="00D82B43">
              <w:t xml:space="preserve">re </w:t>
            </w:r>
            <w:r w:rsidRPr="004F2F0C">
              <w:t>plastic bottle.</w:t>
            </w:r>
          </w:p>
          <w:p w14:paraId="1EA5307F" w14:textId="77777777" w:rsidR="00A27DFC" w:rsidRDefault="00A27DFC" w:rsidP="00A27DFC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 w:rsidRPr="004F2F0C">
              <w:t xml:space="preserve"> Pack a few stones at the bottom of the bottle. </w:t>
            </w:r>
          </w:p>
          <w:p w14:paraId="42424B62" w14:textId="77777777" w:rsidR="00A27DFC" w:rsidRDefault="00A27DFC" w:rsidP="00A27DFC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 w:rsidRPr="004F2F0C">
              <w:t>Pour water in un</w:t>
            </w:r>
            <w:r>
              <w:t>til just above the stone level.</w:t>
            </w:r>
          </w:p>
          <w:p w14:paraId="0452C0E0" w14:textId="18F58081" w:rsidR="00A27DFC" w:rsidRDefault="00A27DFC" w:rsidP="00A27DFC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 w:rsidRPr="004F2F0C">
              <w:t>Draw a scale on a piece of masking tape with the help of the ruler and paste it on the side of the bottle so you can start counting just above the current water</w:t>
            </w:r>
            <w:r w:rsidR="00D82B43">
              <w:t xml:space="preserve"> </w:t>
            </w:r>
            <w:r w:rsidRPr="004F2F0C">
              <w:t>line. </w:t>
            </w:r>
          </w:p>
          <w:p w14:paraId="75BE15C8" w14:textId="77777777" w:rsidR="00A27DFC" w:rsidRDefault="00A27DFC" w:rsidP="00A27DFC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 w:rsidRPr="004F2F0C">
              <w:t xml:space="preserve">Invert the top of the bottle and place it into the bottle to act as a funnel. </w:t>
            </w:r>
          </w:p>
          <w:p w14:paraId="185693A4" w14:textId="77777777" w:rsidR="00A27DFC" w:rsidRDefault="00A27DFC" w:rsidP="00A27DFC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 w:rsidRPr="004F2F0C">
              <w:t>Leave bottle outside to capture rain.</w:t>
            </w:r>
          </w:p>
          <w:p w14:paraId="4C6AC954" w14:textId="77777777" w:rsidR="00A27DFC" w:rsidRDefault="00A27DFC" w:rsidP="00A27DFC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 w:rsidRPr="00B016DE">
              <w:t>Have students record water level changes daily.</w:t>
            </w:r>
          </w:p>
          <w:p w14:paraId="10AC9215" w14:textId="77777777" w:rsidR="00D82B43" w:rsidRDefault="00D82B43" w:rsidP="004876A5">
            <w:pPr>
              <w:rPr>
                <w:b/>
              </w:rPr>
            </w:pPr>
          </w:p>
          <w:p w14:paraId="35998845" w14:textId="77777777" w:rsidR="00D82B43" w:rsidRDefault="00D82B43" w:rsidP="004876A5">
            <w:pPr>
              <w:rPr>
                <w:b/>
              </w:rPr>
            </w:pPr>
          </w:p>
          <w:p w14:paraId="475FD41B" w14:textId="77777777" w:rsidR="00D82B43" w:rsidRDefault="00D82B43" w:rsidP="004876A5">
            <w:pPr>
              <w:rPr>
                <w:b/>
              </w:rPr>
            </w:pPr>
          </w:p>
          <w:p w14:paraId="662E0C50" w14:textId="77777777" w:rsidR="00D82B43" w:rsidRDefault="00D82B43" w:rsidP="004876A5">
            <w:pPr>
              <w:rPr>
                <w:b/>
              </w:rPr>
            </w:pPr>
          </w:p>
          <w:p w14:paraId="5415CA63" w14:textId="77777777" w:rsidR="00D82B43" w:rsidRDefault="00D82B43" w:rsidP="004876A5">
            <w:pPr>
              <w:rPr>
                <w:b/>
              </w:rPr>
            </w:pPr>
          </w:p>
          <w:p w14:paraId="7A499BAD" w14:textId="0F9B4E41" w:rsidR="004876A5" w:rsidRDefault="005C5119" w:rsidP="004876A5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B4093">
              <w:rPr>
                <w:b/>
              </w:rPr>
              <w:t xml:space="preserve">- 15 mins </w:t>
            </w:r>
          </w:p>
          <w:p w14:paraId="74E64470" w14:textId="77777777" w:rsidR="00A27DFC" w:rsidRDefault="00A27DFC" w:rsidP="00A27DFC">
            <w:pPr>
              <w:rPr>
                <w:b/>
              </w:rPr>
            </w:pPr>
            <w:r w:rsidRPr="004876A5">
              <w:rPr>
                <w:b/>
              </w:rPr>
              <w:t>Creating a</w:t>
            </w:r>
            <w:r w:rsidRPr="002A0AA4">
              <w:rPr>
                <w:rFonts w:ascii="Helvetica" w:hAnsi="Helvetica" w:cs="Helvetica"/>
                <w:color w:val="2F303A"/>
              </w:rPr>
              <w:t xml:space="preserve"> </w:t>
            </w:r>
            <w:r w:rsidRPr="002A0AA4">
              <w:rPr>
                <w:b/>
              </w:rPr>
              <w:t>barometer</w:t>
            </w:r>
          </w:p>
          <w:p w14:paraId="40DC81FC" w14:textId="77777777" w:rsidR="00A27DFC" w:rsidRPr="002A0AA4" w:rsidRDefault="00A27DFC" w:rsidP="001D7310">
            <w:pPr>
              <w:pStyle w:val="ListParagraph"/>
              <w:numPr>
                <w:ilvl w:val="0"/>
                <w:numId w:val="37"/>
              </w:numPr>
              <w:ind w:left="272" w:hanging="272"/>
              <w:rPr>
                <w:b/>
              </w:rPr>
            </w:pPr>
            <w:r w:rsidRPr="00D0704C">
              <w:t xml:space="preserve">Cut off the stiff band of the balloon. Stretch the balloon over the top of the juice can. </w:t>
            </w:r>
          </w:p>
          <w:p w14:paraId="66737FC7" w14:textId="77777777" w:rsidR="00A27DFC" w:rsidRPr="002A0AA4" w:rsidRDefault="00A27DFC" w:rsidP="001D7310">
            <w:pPr>
              <w:pStyle w:val="ListParagraph"/>
              <w:numPr>
                <w:ilvl w:val="0"/>
                <w:numId w:val="37"/>
              </w:numPr>
              <w:ind w:left="272" w:hanging="272"/>
              <w:rPr>
                <w:b/>
              </w:rPr>
            </w:pPr>
            <w:r w:rsidRPr="00D0704C">
              <w:t xml:space="preserve">Secure a rubber band around the balloon to hold it securely. </w:t>
            </w:r>
          </w:p>
          <w:p w14:paraId="77F9F052" w14:textId="77777777" w:rsidR="00A27DFC" w:rsidRPr="002A0AA4" w:rsidRDefault="00A27DFC" w:rsidP="001D7310">
            <w:pPr>
              <w:pStyle w:val="ListParagraph"/>
              <w:numPr>
                <w:ilvl w:val="0"/>
                <w:numId w:val="37"/>
              </w:numPr>
              <w:ind w:left="272" w:hanging="272"/>
              <w:rPr>
                <w:b/>
              </w:rPr>
            </w:pPr>
            <w:r w:rsidRPr="00D0704C">
              <w:t xml:space="preserve">Tape the end of the drinking straw to the center of the balloon surface, making sure it hangs off to one </w:t>
            </w:r>
            <w:r>
              <w:t>side.</w:t>
            </w:r>
          </w:p>
          <w:p w14:paraId="4A8583BB" w14:textId="77777777" w:rsidR="00A27DFC" w:rsidRPr="002A0AA4" w:rsidRDefault="00A27DFC" w:rsidP="001D7310">
            <w:pPr>
              <w:pStyle w:val="ListParagraph"/>
              <w:numPr>
                <w:ilvl w:val="0"/>
                <w:numId w:val="37"/>
              </w:numPr>
              <w:ind w:left="272" w:hanging="272"/>
              <w:rPr>
                <w:b/>
              </w:rPr>
            </w:pPr>
            <w:r w:rsidRPr="00D0704C">
              <w:t xml:space="preserve">Fold the card stock in half vertically and make hash marks every quarter inch. </w:t>
            </w:r>
          </w:p>
          <w:p w14:paraId="7F1B8634" w14:textId="77777777" w:rsidR="00A27DFC" w:rsidRPr="002A0AA4" w:rsidRDefault="00A27DFC" w:rsidP="001D7310">
            <w:pPr>
              <w:pStyle w:val="ListParagraph"/>
              <w:numPr>
                <w:ilvl w:val="0"/>
                <w:numId w:val="37"/>
              </w:numPr>
              <w:ind w:left="272" w:hanging="272"/>
              <w:rPr>
                <w:b/>
              </w:rPr>
            </w:pPr>
            <w:r w:rsidRPr="00D0704C">
              <w:t xml:space="preserve">Set barometer right next to the measurement card. As the external air pressure changes, it will cause the balloon to bend inward or outward at the center. </w:t>
            </w:r>
          </w:p>
          <w:p w14:paraId="5DF880F5" w14:textId="77777777" w:rsidR="00A27DFC" w:rsidRPr="002A0AA4" w:rsidRDefault="00A27DFC" w:rsidP="001D7310">
            <w:pPr>
              <w:pStyle w:val="ListParagraph"/>
              <w:numPr>
                <w:ilvl w:val="0"/>
                <w:numId w:val="37"/>
              </w:numPr>
              <w:ind w:left="272" w:hanging="272"/>
              <w:rPr>
                <w:b/>
              </w:rPr>
            </w:pPr>
            <w:r w:rsidRPr="00D0704C">
              <w:t>The tip of the straw will move up or down accordingly. Take pressure readings 5 or 6 times a day.</w:t>
            </w:r>
          </w:p>
          <w:p w14:paraId="217831D0" w14:textId="77777777" w:rsidR="00A27DFC" w:rsidRPr="00D0704C" w:rsidRDefault="00A27DFC" w:rsidP="001D7310">
            <w:pPr>
              <w:ind w:left="272" w:hanging="272"/>
            </w:pPr>
          </w:p>
          <w:p w14:paraId="1B1BC73D" w14:textId="77777777" w:rsidR="00A27DFC" w:rsidRDefault="00A27DFC" w:rsidP="001D7310">
            <w:pPr>
              <w:ind w:left="272" w:hanging="272"/>
            </w:pPr>
          </w:p>
          <w:p w14:paraId="13B73E5D" w14:textId="77777777" w:rsidR="00A27DFC" w:rsidRDefault="00A27DFC" w:rsidP="00A27DFC">
            <w:pPr>
              <w:ind w:left="142"/>
            </w:pPr>
          </w:p>
          <w:p w14:paraId="77E02908" w14:textId="77777777" w:rsidR="00870305" w:rsidRDefault="00870305" w:rsidP="00870305">
            <w:pPr>
              <w:rPr>
                <w:b/>
              </w:rPr>
            </w:pPr>
          </w:p>
          <w:p w14:paraId="6D932166" w14:textId="77777777" w:rsidR="00870305" w:rsidRDefault="00870305" w:rsidP="00870305">
            <w:pPr>
              <w:rPr>
                <w:b/>
              </w:rPr>
            </w:pPr>
          </w:p>
          <w:p w14:paraId="40752BE2" w14:textId="77777777" w:rsidR="00870305" w:rsidRDefault="00870305" w:rsidP="00870305">
            <w:pPr>
              <w:rPr>
                <w:b/>
              </w:rPr>
            </w:pPr>
          </w:p>
          <w:p w14:paraId="6A21513E" w14:textId="77777777" w:rsidR="00870305" w:rsidRDefault="00870305" w:rsidP="00870305">
            <w:pPr>
              <w:rPr>
                <w:b/>
              </w:rPr>
            </w:pPr>
          </w:p>
          <w:p w14:paraId="1B36B70E" w14:textId="77777777" w:rsidR="0063715A" w:rsidRPr="00F616CA" w:rsidRDefault="0063715A" w:rsidP="002A0AA4">
            <w:pPr>
              <w:pStyle w:val="ListParagraph"/>
              <w:ind w:left="502"/>
            </w:pPr>
          </w:p>
        </w:tc>
        <w:tc>
          <w:tcPr>
            <w:tcW w:w="150" w:type="pct"/>
          </w:tcPr>
          <w:p w14:paraId="1D194D69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BB66E5" w14:textId="77777777" w:rsidR="00A27DFC" w:rsidRDefault="005C5119" w:rsidP="004F2F0C">
            <w:pPr>
              <w:rPr>
                <w:b/>
              </w:rPr>
            </w:pPr>
            <w:r>
              <w:rPr>
                <w:b/>
              </w:rPr>
              <w:t>Day 2/Lesson 2- 15</w:t>
            </w:r>
            <w:r w:rsidR="00E07205" w:rsidRPr="003B4093">
              <w:rPr>
                <w:b/>
              </w:rPr>
              <w:t xml:space="preserve"> mins</w:t>
            </w:r>
          </w:p>
          <w:p w14:paraId="26675069" w14:textId="77777777" w:rsidR="00A27DFC" w:rsidRDefault="00A27DFC" w:rsidP="00A27DFC">
            <w:pPr>
              <w:rPr>
                <w:b/>
              </w:rPr>
            </w:pPr>
            <w:r w:rsidRPr="004876A5">
              <w:rPr>
                <w:b/>
              </w:rPr>
              <w:t>Creating a wind Vane</w:t>
            </w:r>
            <w:r w:rsidRPr="004876A5">
              <w:t xml:space="preserve"> </w:t>
            </w:r>
            <w:r>
              <w:t>(to d</w:t>
            </w:r>
            <w:r w:rsidRPr="004876A5">
              <w:t>etermine which way the wind blows</w:t>
            </w:r>
            <w:r>
              <w:t>)</w:t>
            </w:r>
          </w:p>
          <w:p w14:paraId="6484914D" w14:textId="77777777" w:rsidR="00A27DFC" w:rsidRPr="00E061CB" w:rsidRDefault="00A27DFC" w:rsidP="00D91264">
            <w:pPr>
              <w:pStyle w:val="ListParagraph"/>
              <w:numPr>
                <w:ilvl w:val="0"/>
                <w:numId w:val="36"/>
              </w:numPr>
              <w:ind w:left="164" w:hanging="164"/>
              <w:rPr>
                <w:b/>
              </w:rPr>
            </w:pPr>
            <w:r w:rsidRPr="005C5119">
              <w:t>Poke a sharpened pencil through the bottom of a paper cup.</w:t>
            </w:r>
          </w:p>
          <w:p w14:paraId="4CC729EA" w14:textId="77777777" w:rsidR="00A27DFC" w:rsidRPr="00E061CB" w:rsidRDefault="00A27DFC" w:rsidP="00D91264">
            <w:pPr>
              <w:pStyle w:val="ListParagraph"/>
              <w:numPr>
                <w:ilvl w:val="0"/>
                <w:numId w:val="36"/>
              </w:numPr>
              <w:ind w:left="164" w:hanging="164"/>
              <w:rPr>
                <w:b/>
              </w:rPr>
            </w:pPr>
            <w:r w:rsidRPr="005C5119">
              <w:t xml:space="preserve"> Insert a pin through the middle of a drinking straw and into the eraser of the pencil.</w:t>
            </w:r>
          </w:p>
          <w:p w14:paraId="0F9FC1EA" w14:textId="77777777" w:rsidR="00A27DFC" w:rsidRPr="00E061CB" w:rsidRDefault="00A27DFC" w:rsidP="00D91264">
            <w:pPr>
              <w:pStyle w:val="ListParagraph"/>
              <w:numPr>
                <w:ilvl w:val="0"/>
                <w:numId w:val="36"/>
              </w:numPr>
              <w:ind w:left="164" w:hanging="164"/>
              <w:rPr>
                <w:b/>
              </w:rPr>
            </w:pPr>
            <w:r w:rsidRPr="005C5119">
              <w:t xml:space="preserve"> Make a cut approximately 1 inch deep on each end of the straw, making sure to go through both sides of the straw. </w:t>
            </w:r>
          </w:p>
          <w:p w14:paraId="7EDEE18E" w14:textId="77777777" w:rsidR="00A27DFC" w:rsidRPr="00E061CB" w:rsidRDefault="00A27DFC" w:rsidP="00D91264">
            <w:pPr>
              <w:pStyle w:val="ListParagraph"/>
              <w:numPr>
                <w:ilvl w:val="0"/>
                <w:numId w:val="36"/>
              </w:numPr>
              <w:ind w:left="164" w:hanging="164"/>
              <w:rPr>
                <w:b/>
              </w:rPr>
            </w:pPr>
            <w:r w:rsidRPr="005C5119">
              <w:t xml:space="preserve">Cut small squares or triangles of construction paper and slip one into each end of the straw. </w:t>
            </w:r>
          </w:p>
          <w:p w14:paraId="47800397" w14:textId="77777777" w:rsidR="00A27DFC" w:rsidRPr="00870305" w:rsidRDefault="00A27DFC" w:rsidP="00D91264">
            <w:pPr>
              <w:pStyle w:val="ListParagraph"/>
              <w:numPr>
                <w:ilvl w:val="0"/>
                <w:numId w:val="36"/>
              </w:numPr>
              <w:ind w:left="164" w:hanging="164"/>
              <w:rPr>
                <w:b/>
              </w:rPr>
            </w:pPr>
            <w:r w:rsidRPr="005C5119">
              <w:t>Place your wind vane onto a paper plate or piece of paper with the directions marked.</w:t>
            </w:r>
          </w:p>
          <w:p w14:paraId="15168D34" w14:textId="77777777" w:rsidR="003B4093" w:rsidRDefault="00E07205" w:rsidP="00D91264">
            <w:pPr>
              <w:ind w:left="164" w:hanging="164"/>
              <w:rPr>
                <w:b/>
              </w:rPr>
            </w:pPr>
            <w:r w:rsidRPr="003B4093">
              <w:rPr>
                <w:b/>
              </w:rPr>
              <w:t xml:space="preserve"> </w:t>
            </w:r>
          </w:p>
          <w:p w14:paraId="1D33B319" w14:textId="77777777" w:rsidR="00B262A1" w:rsidRDefault="00B262A1" w:rsidP="00D91264">
            <w:pPr>
              <w:ind w:left="164" w:hanging="164"/>
            </w:pPr>
          </w:p>
          <w:p w14:paraId="636A8A31" w14:textId="77777777" w:rsidR="003B4093" w:rsidRDefault="005C5119" w:rsidP="003B4093">
            <w:pPr>
              <w:rPr>
                <w:b/>
              </w:rPr>
            </w:pPr>
            <w:r>
              <w:rPr>
                <w:b/>
              </w:rPr>
              <w:t>Day 4/Lesson 4</w:t>
            </w:r>
            <w:r w:rsidR="003B4093" w:rsidRPr="003B4093">
              <w:rPr>
                <w:b/>
              </w:rPr>
              <w:t xml:space="preserve">- 15 mins </w:t>
            </w:r>
          </w:p>
          <w:p w14:paraId="094457EA" w14:textId="77777777" w:rsidR="00A27DFC" w:rsidRPr="003B4093" w:rsidRDefault="00A27DFC" w:rsidP="003B4093">
            <w:pPr>
              <w:rPr>
                <w:b/>
              </w:rPr>
            </w:pPr>
            <w:r>
              <w:rPr>
                <w:b/>
              </w:rPr>
              <w:t>Fog</w:t>
            </w:r>
          </w:p>
          <w:p w14:paraId="1DED64E1" w14:textId="77777777" w:rsidR="00A27DFC" w:rsidRDefault="00A27DFC" w:rsidP="006165EE">
            <w:pPr>
              <w:pStyle w:val="ListParagraph"/>
              <w:numPr>
                <w:ilvl w:val="0"/>
                <w:numId w:val="33"/>
              </w:numPr>
              <w:ind w:left="164" w:hanging="142"/>
            </w:pPr>
            <w:r>
              <w:t>Fill up a</w:t>
            </w:r>
            <w:r w:rsidRPr="00A11F31">
              <w:t xml:space="preserve"> jar completely with hot water for about a minute. </w:t>
            </w:r>
          </w:p>
          <w:p w14:paraId="3743E068" w14:textId="77777777" w:rsidR="00A27DFC" w:rsidRDefault="00A27DFC" w:rsidP="006165EE">
            <w:pPr>
              <w:pStyle w:val="ListParagraph"/>
              <w:numPr>
                <w:ilvl w:val="0"/>
                <w:numId w:val="33"/>
              </w:numPr>
              <w:ind w:left="164" w:hanging="142"/>
            </w:pPr>
            <w:r w:rsidRPr="00A11F31">
              <w:t>Pour out almost all the water, leaving about 1 inch in the jar.</w:t>
            </w:r>
          </w:p>
          <w:p w14:paraId="4204D95C" w14:textId="77777777" w:rsidR="00A27DFC" w:rsidRDefault="00A27DFC" w:rsidP="006165EE">
            <w:pPr>
              <w:pStyle w:val="ListParagraph"/>
              <w:numPr>
                <w:ilvl w:val="0"/>
                <w:numId w:val="33"/>
              </w:numPr>
              <w:ind w:left="164" w:hanging="142"/>
            </w:pPr>
            <w:r w:rsidRPr="00A11F31">
              <w:t xml:space="preserve"> Put the st</w:t>
            </w:r>
            <w:r>
              <w:t>rainer over the top of the jar.</w:t>
            </w:r>
          </w:p>
          <w:p w14:paraId="4F13879F" w14:textId="77777777" w:rsidR="00A27DFC" w:rsidRDefault="00A27DFC" w:rsidP="006165EE">
            <w:pPr>
              <w:pStyle w:val="ListParagraph"/>
              <w:numPr>
                <w:ilvl w:val="0"/>
                <w:numId w:val="33"/>
              </w:numPr>
              <w:ind w:left="164" w:hanging="142"/>
            </w:pPr>
            <w:r w:rsidRPr="00A11F31">
              <w:lastRenderedPageBreak/>
              <w:t>Place a few (3 or 4) ice cubes in the strainer.</w:t>
            </w:r>
          </w:p>
          <w:p w14:paraId="3B46B980" w14:textId="77777777" w:rsidR="00A27DFC" w:rsidRDefault="00A27DFC" w:rsidP="006165EE">
            <w:pPr>
              <w:pStyle w:val="ListParagraph"/>
              <w:numPr>
                <w:ilvl w:val="0"/>
                <w:numId w:val="33"/>
              </w:numPr>
              <w:ind w:left="164" w:hanging="142"/>
            </w:pPr>
            <w:r w:rsidRPr="00A11F31">
              <w:t xml:space="preserve"> As the cold air from the ice cubes collides with the warm, moist air in the bottle,</w:t>
            </w:r>
          </w:p>
          <w:p w14:paraId="23473C11" w14:textId="3B36DFF9" w:rsidR="00A27DFC" w:rsidRDefault="00A27DFC" w:rsidP="006165EE">
            <w:pPr>
              <w:pStyle w:val="ListParagraph"/>
              <w:numPr>
                <w:ilvl w:val="0"/>
                <w:numId w:val="33"/>
              </w:numPr>
              <w:ind w:left="164" w:hanging="142"/>
            </w:pPr>
            <w:r>
              <w:t xml:space="preserve"> T</w:t>
            </w:r>
            <w:r w:rsidRPr="00A11F31">
              <w:t xml:space="preserve">he water will </w:t>
            </w:r>
            <w:r w:rsidR="00D82B43" w:rsidRPr="00A11F31">
              <w:t>condense,</w:t>
            </w:r>
            <w:r w:rsidRPr="00A11F31">
              <w:t xml:space="preserve"> and fog will form.</w:t>
            </w:r>
          </w:p>
          <w:p w14:paraId="7ED82679" w14:textId="77777777" w:rsidR="00B01BB6" w:rsidRDefault="00B01BB6" w:rsidP="002A0AA4">
            <w:pPr>
              <w:ind w:left="142"/>
            </w:pPr>
          </w:p>
          <w:p w14:paraId="4548E90B" w14:textId="77777777" w:rsidR="00B01BB6" w:rsidRPr="00171443" w:rsidRDefault="00B01BB6" w:rsidP="00B262A1"/>
        </w:tc>
      </w:tr>
      <w:tr w:rsidR="005A4652" w14:paraId="76541F7D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4DD1674" w14:textId="77777777" w:rsidR="00BD5017" w:rsidRDefault="00BD5017">
            <w:pPr>
              <w:pStyle w:val="Heading2"/>
            </w:pPr>
          </w:p>
          <w:p w14:paraId="50B33123" w14:textId="77777777" w:rsidR="00AF47E1" w:rsidRPr="00AF47E1" w:rsidRDefault="00AF47E1" w:rsidP="00420C78">
            <w:pPr>
              <w:pStyle w:val="ListParagraph"/>
              <w:ind w:left="502"/>
            </w:pPr>
          </w:p>
        </w:tc>
        <w:tc>
          <w:tcPr>
            <w:tcW w:w="150" w:type="pct"/>
          </w:tcPr>
          <w:p w14:paraId="0570F31F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92B92D9" w14:textId="77777777" w:rsidR="00417B53" w:rsidRDefault="00417B53" w:rsidP="00420C78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7AD7D93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5B75C13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4289EA58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448EF68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4D1518F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D6B6757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5C684381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F28FF8" w14:textId="77777777" w:rsidR="00C17E2A" w:rsidRDefault="00C17E2A"/>
        </w:tc>
      </w:tr>
      <w:tr w:rsidR="005A4652" w14:paraId="7F953AE6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FF01639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789163E4" w14:textId="77777777" w:rsidR="00C17E2A" w:rsidRPr="00F208E3" w:rsidRDefault="00420C78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Have them keep weather records.</w:t>
            </w:r>
          </w:p>
        </w:tc>
        <w:tc>
          <w:tcPr>
            <w:tcW w:w="150" w:type="pct"/>
          </w:tcPr>
          <w:p w14:paraId="7CB22433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923BAD4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AC32C0F" w14:textId="77777777" w:rsidR="00CB08CC" w:rsidRPr="00287F69" w:rsidRDefault="00CB08CC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</w:p>
        </w:tc>
        <w:tc>
          <w:tcPr>
            <w:tcW w:w="150" w:type="pct"/>
          </w:tcPr>
          <w:p w14:paraId="3C7E1B8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CF21ED2" w14:textId="77777777" w:rsidR="00C17E2A" w:rsidRDefault="00C17E2A"/>
        </w:tc>
      </w:tr>
      <w:tr w:rsidR="005A4652" w14:paraId="24C5F08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B0176E1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223A49D1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12E939E" w14:textId="77777777" w:rsidR="00C17E2A" w:rsidRDefault="00C17E2A"/>
        </w:tc>
        <w:tc>
          <w:tcPr>
            <w:tcW w:w="150" w:type="pct"/>
          </w:tcPr>
          <w:p w14:paraId="62E1F32E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13B234D" w14:textId="77777777" w:rsidR="00C17E2A" w:rsidRDefault="00C17E2A"/>
        </w:tc>
      </w:tr>
    </w:tbl>
    <w:p w14:paraId="58AA382C" w14:textId="77777777" w:rsidR="00C17E2A" w:rsidRDefault="00C17E2A"/>
    <w:sectPr w:rsidR="00C17E2A" w:rsidSect="00283040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CE45A" w14:textId="77777777" w:rsidR="007B67CA" w:rsidRDefault="007B67CA">
      <w:pPr>
        <w:spacing w:before="0" w:after="0" w:line="240" w:lineRule="auto"/>
      </w:pPr>
      <w:r>
        <w:separator/>
      </w:r>
    </w:p>
  </w:endnote>
  <w:endnote w:type="continuationSeparator" w:id="0">
    <w:p w14:paraId="19134EC5" w14:textId="77777777" w:rsidR="007B67CA" w:rsidRDefault="007B67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B42C2" w14:textId="77777777" w:rsidR="00C17E2A" w:rsidRDefault="00400BA7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FD17F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2D158" w14:textId="77777777" w:rsidR="007B67CA" w:rsidRDefault="007B67CA">
      <w:pPr>
        <w:spacing w:before="0" w:after="0" w:line="240" w:lineRule="auto"/>
      </w:pPr>
      <w:r>
        <w:separator/>
      </w:r>
    </w:p>
  </w:footnote>
  <w:footnote w:type="continuationSeparator" w:id="0">
    <w:p w14:paraId="0C1C9E84" w14:textId="77777777" w:rsidR="007B67CA" w:rsidRDefault="007B67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FCA8B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8B752B8" wp14:editId="4BED21C7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876A8B"/>
    <w:multiLevelType w:val="hybridMultilevel"/>
    <w:tmpl w:val="38F0BC9E"/>
    <w:lvl w:ilvl="0" w:tplc="76922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20177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A71A71"/>
    <w:multiLevelType w:val="hybridMultilevel"/>
    <w:tmpl w:val="1D0CD8C6"/>
    <w:lvl w:ilvl="0" w:tplc="C1B84C0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3F8416C"/>
    <w:multiLevelType w:val="hybridMultilevel"/>
    <w:tmpl w:val="07B6209C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37884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641D3"/>
    <w:multiLevelType w:val="multilevel"/>
    <w:tmpl w:val="19CA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6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7" w15:restartNumberingAfterBreak="0">
    <w:nsid w:val="488674C8"/>
    <w:multiLevelType w:val="hybridMultilevel"/>
    <w:tmpl w:val="CBD657E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31503"/>
    <w:multiLevelType w:val="hybridMultilevel"/>
    <w:tmpl w:val="A87E9E98"/>
    <w:lvl w:ilvl="0" w:tplc="76922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B428D"/>
    <w:multiLevelType w:val="hybridMultilevel"/>
    <w:tmpl w:val="8BACB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1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9"/>
  </w:num>
  <w:num w:numId="7">
    <w:abstractNumId w:val="24"/>
  </w:num>
  <w:num w:numId="8">
    <w:abstractNumId w:val="2"/>
  </w:num>
  <w:num w:numId="9">
    <w:abstractNumId w:val="11"/>
  </w:num>
  <w:num w:numId="10">
    <w:abstractNumId w:val="18"/>
  </w:num>
  <w:num w:numId="11">
    <w:abstractNumId w:val="22"/>
  </w:num>
  <w:num w:numId="12">
    <w:abstractNumId w:val="31"/>
  </w:num>
  <w:num w:numId="13">
    <w:abstractNumId w:val="7"/>
  </w:num>
  <w:num w:numId="14">
    <w:abstractNumId w:val="27"/>
  </w:num>
  <w:num w:numId="15">
    <w:abstractNumId w:val="5"/>
  </w:num>
  <w:num w:numId="16">
    <w:abstractNumId w:val="0"/>
  </w:num>
  <w:num w:numId="17">
    <w:abstractNumId w:val="15"/>
  </w:num>
  <w:num w:numId="18">
    <w:abstractNumId w:val="28"/>
  </w:num>
  <w:num w:numId="19">
    <w:abstractNumId w:val="25"/>
  </w:num>
  <w:num w:numId="20">
    <w:abstractNumId w:val="20"/>
  </w:num>
  <w:num w:numId="21">
    <w:abstractNumId w:val="30"/>
  </w:num>
  <w:num w:numId="22">
    <w:abstractNumId w:val="16"/>
  </w:num>
  <w:num w:numId="23">
    <w:abstractNumId w:val="8"/>
  </w:num>
  <w:num w:numId="24">
    <w:abstractNumId w:val="26"/>
  </w:num>
  <w:num w:numId="25">
    <w:abstractNumId w:val="21"/>
  </w:num>
  <w:num w:numId="26">
    <w:abstractNumId w:val="14"/>
  </w:num>
  <w:num w:numId="27">
    <w:abstractNumId w:val="9"/>
  </w:num>
  <w:num w:numId="28">
    <w:abstractNumId w:val="19"/>
  </w:num>
  <w:num w:numId="29">
    <w:abstractNumId w:val="32"/>
  </w:num>
  <w:num w:numId="30">
    <w:abstractNumId w:val="13"/>
  </w:num>
  <w:num w:numId="31">
    <w:abstractNumId w:val="12"/>
  </w:num>
  <w:num w:numId="32">
    <w:abstractNumId w:val="10"/>
  </w:num>
  <w:num w:numId="33">
    <w:abstractNumId w:val="17"/>
  </w:num>
  <w:num w:numId="34">
    <w:abstractNumId w:val="6"/>
  </w:num>
  <w:num w:numId="35">
    <w:abstractNumId w:val="3"/>
  </w:num>
  <w:num w:numId="36">
    <w:abstractNumId w:val="4"/>
  </w:num>
  <w:num w:numId="37">
    <w:abstractNumId w:val="1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904AA"/>
    <w:rsid w:val="000A37E8"/>
    <w:rsid w:val="000B72D9"/>
    <w:rsid w:val="000C562D"/>
    <w:rsid w:val="001432FD"/>
    <w:rsid w:val="00163CA6"/>
    <w:rsid w:val="00171443"/>
    <w:rsid w:val="0017273B"/>
    <w:rsid w:val="0017631E"/>
    <w:rsid w:val="00196867"/>
    <w:rsid w:val="001B5D91"/>
    <w:rsid w:val="001D3BC8"/>
    <w:rsid w:val="001D7310"/>
    <w:rsid w:val="001E6B90"/>
    <w:rsid w:val="001F4D29"/>
    <w:rsid w:val="00227208"/>
    <w:rsid w:val="0026795F"/>
    <w:rsid w:val="00283040"/>
    <w:rsid w:val="00287F69"/>
    <w:rsid w:val="002A0AA4"/>
    <w:rsid w:val="002A72AE"/>
    <w:rsid w:val="002B733A"/>
    <w:rsid w:val="002F4915"/>
    <w:rsid w:val="00304069"/>
    <w:rsid w:val="003468F5"/>
    <w:rsid w:val="0036293B"/>
    <w:rsid w:val="003667F2"/>
    <w:rsid w:val="003821B8"/>
    <w:rsid w:val="00396443"/>
    <w:rsid w:val="003B1470"/>
    <w:rsid w:val="003B3C98"/>
    <w:rsid w:val="003B4093"/>
    <w:rsid w:val="003D30E4"/>
    <w:rsid w:val="003E61C9"/>
    <w:rsid w:val="00400BA7"/>
    <w:rsid w:val="0040481C"/>
    <w:rsid w:val="00417B53"/>
    <w:rsid w:val="00420C78"/>
    <w:rsid w:val="004343E9"/>
    <w:rsid w:val="00453D92"/>
    <w:rsid w:val="004876A5"/>
    <w:rsid w:val="004B20E0"/>
    <w:rsid w:val="004D089D"/>
    <w:rsid w:val="004E29C7"/>
    <w:rsid w:val="004F2F0C"/>
    <w:rsid w:val="004F6D32"/>
    <w:rsid w:val="00520DAF"/>
    <w:rsid w:val="00545106"/>
    <w:rsid w:val="0056788D"/>
    <w:rsid w:val="005A4652"/>
    <w:rsid w:val="005B22DA"/>
    <w:rsid w:val="005B7D58"/>
    <w:rsid w:val="005C2512"/>
    <w:rsid w:val="005C5119"/>
    <w:rsid w:val="00603309"/>
    <w:rsid w:val="006165EE"/>
    <w:rsid w:val="00627F24"/>
    <w:rsid w:val="006326A0"/>
    <w:rsid w:val="0063715A"/>
    <w:rsid w:val="006A5952"/>
    <w:rsid w:val="006F0813"/>
    <w:rsid w:val="006F7E46"/>
    <w:rsid w:val="0076583E"/>
    <w:rsid w:val="00773C70"/>
    <w:rsid w:val="0078309D"/>
    <w:rsid w:val="007B67CA"/>
    <w:rsid w:val="007F65A3"/>
    <w:rsid w:val="00807AE6"/>
    <w:rsid w:val="00811AB9"/>
    <w:rsid w:val="00847934"/>
    <w:rsid w:val="0086343B"/>
    <w:rsid w:val="0086508B"/>
    <w:rsid w:val="00865EB9"/>
    <w:rsid w:val="00870305"/>
    <w:rsid w:val="0089331A"/>
    <w:rsid w:val="008D6BD0"/>
    <w:rsid w:val="008E5182"/>
    <w:rsid w:val="008F771F"/>
    <w:rsid w:val="00910100"/>
    <w:rsid w:val="009227FD"/>
    <w:rsid w:val="009378FA"/>
    <w:rsid w:val="00956DE4"/>
    <w:rsid w:val="00966C71"/>
    <w:rsid w:val="00975597"/>
    <w:rsid w:val="0098460F"/>
    <w:rsid w:val="009D155F"/>
    <w:rsid w:val="009E08FF"/>
    <w:rsid w:val="00A0116B"/>
    <w:rsid w:val="00A11F31"/>
    <w:rsid w:val="00A1735C"/>
    <w:rsid w:val="00A25094"/>
    <w:rsid w:val="00A27DFC"/>
    <w:rsid w:val="00A77EEB"/>
    <w:rsid w:val="00AA697D"/>
    <w:rsid w:val="00AD171D"/>
    <w:rsid w:val="00AD6AD0"/>
    <w:rsid w:val="00AF460C"/>
    <w:rsid w:val="00AF47E1"/>
    <w:rsid w:val="00B016DE"/>
    <w:rsid w:val="00B01BB6"/>
    <w:rsid w:val="00B046C1"/>
    <w:rsid w:val="00B262A1"/>
    <w:rsid w:val="00B66511"/>
    <w:rsid w:val="00B87608"/>
    <w:rsid w:val="00BB359B"/>
    <w:rsid w:val="00BC1F53"/>
    <w:rsid w:val="00BC356C"/>
    <w:rsid w:val="00BD430C"/>
    <w:rsid w:val="00BD5017"/>
    <w:rsid w:val="00BF1D3C"/>
    <w:rsid w:val="00C17E2A"/>
    <w:rsid w:val="00C82CFC"/>
    <w:rsid w:val="00CB08CC"/>
    <w:rsid w:val="00CB2D0F"/>
    <w:rsid w:val="00CF249B"/>
    <w:rsid w:val="00D0704C"/>
    <w:rsid w:val="00D27DC3"/>
    <w:rsid w:val="00D3577C"/>
    <w:rsid w:val="00D4297E"/>
    <w:rsid w:val="00D43AC0"/>
    <w:rsid w:val="00D8019B"/>
    <w:rsid w:val="00D82B43"/>
    <w:rsid w:val="00D91264"/>
    <w:rsid w:val="00DC17D5"/>
    <w:rsid w:val="00DD3412"/>
    <w:rsid w:val="00E05C0D"/>
    <w:rsid w:val="00E061CB"/>
    <w:rsid w:val="00E07205"/>
    <w:rsid w:val="00E2212B"/>
    <w:rsid w:val="00E511E0"/>
    <w:rsid w:val="00E601B6"/>
    <w:rsid w:val="00ED219F"/>
    <w:rsid w:val="00F1179F"/>
    <w:rsid w:val="00F208E3"/>
    <w:rsid w:val="00F235D6"/>
    <w:rsid w:val="00F616CA"/>
    <w:rsid w:val="00F66CE1"/>
    <w:rsid w:val="00F72795"/>
    <w:rsid w:val="00FB61C0"/>
    <w:rsid w:val="00FC4700"/>
    <w:rsid w:val="00FD1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0AFD5"/>
  <w15:docId w15:val="{DCA0E521-CE90-4C30-B41C-54F58F7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040"/>
  </w:style>
  <w:style w:type="paragraph" w:styleId="Heading1">
    <w:name w:val="heading 1"/>
    <w:basedOn w:val="Normal"/>
    <w:next w:val="Normal"/>
    <w:link w:val="Heading1Char"/>
    <w:uiPriority w:val="9"/>
    <w:qFormat/>
    <w:rsid w:val="0028304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04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28304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28304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28304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28304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83040"/>
    <w:rPr>
      <w:color w:val="808080"/>
    </w:rPr>
  </w:style>
  <w:style w:type="table" w:customStyle="1" w:styleId="LessonPlan">
    <w:name w:val="Lesson Plan"/>
    <w:basedOn w:val="TableNormal"/>
    <w:uiPriority w:val="99"/>
    <w:rsid w:val="00283040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28304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304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28304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304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04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28304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8304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1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37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31115860/3rd-Grade-Lesson-Plan-Weath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holastic.com/teachers/lesson-plans/teaching-content/forecast-weather-weather-watch-lesson-grades-3-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lkidstuff.com/lesson-plans/weath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udy.com/academy/lesson/seasonal-weather-lesson-pl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ese.org/curriculum/weatherproj2/en/lesson4.s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050BF"/>
    <w:rsid w:val="00071DA5"/>
    <w:rsid w:val="000E3902"/>
    <w:rsid w:val="000F23CC"/>
    <w:rsid w:val="003F2187"/>
    <w:rsid w:val="004A008E"/>
    <w:rsid w:val="006061A2"/>
    <w:rsid w:val="00713551"/>
    <w:rsid w:val="00805105"/>
    <w:rsid w:val="00816166"/>
    <w:rsid w:val="00836926"/>
    <w:rsid w:val="00852B1E"/>
    <w:rsid w:val="00AB2F7D"/>
    <w:rsid w:val="00AB37F5"/>
    <w:rsid w:val="00C93DC1"/>
    <w:rsid w:val="00F36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0050BF"/>
  </w:style>
  <w:style w:type="paragraph" w:customStyle="1" w:styleId="57D0253E54FA4684857C7E53F49E1A5B">
    <w:name w:val="57D0253E54FA4684857C7E53F49E1A5B"/>
    <w:rsid w:val="000050BF"/>
  </w:style>
  <w:style w:type="paragraph" w:customStyle="1" w:styleId="7AE7DFE8D63F4AC0A9D67267C3699CCC">
    <w:name w:val="7AE7DFE8D63F4AC0A9D67267C3699CCC"/>
    <w:rsid w:val="000050BF"/>
  </w:style>
  <w:style w:type="paragraph" w:customStyle="1" w:styleId="1C876A8B6575410E8AA7530875A6B7F4">
    <w:name w:val="1C876A8B6575410E8AA7530875A6B7F4"/>
    <w:rsid w:val="000050BF"/>
  </w:style>
  <w:style w:type="paragraph" w:customStyle="1" w:styleId="A392ED6794CC47DFA557364CD4043756">
    <w:name w:val="A392ED6794CC47DFA557364CD4043756"/>
    <w:rsid w:val="00005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305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19</cp:revision>
  <dcterms:created xsi:type="dcterms:W3CDTF">2018-09-24T13:04:00Z</dcterms:created>
  <dcterms:modified xsi:type="dcterms:W3CDTF">2018-12-17T15:25:00Z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