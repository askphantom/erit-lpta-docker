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33D6ED8F" w:rsidR="00C17E2A" w:rsidRPr="00CF3AEF" w:rsidRDefault="004D16E5" w:rsidP="00100D87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Culture:</w:t>
            </w:r>
            <w:r w:rsidR="0065255B">
              <w:rPr>
                <w:sz w:val="34"/>
                <w:szCs w:val="36"/>
              </w:rPr>
              <w:t xml:space="preserve"> A WAY OF life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4D62502D" w:rsidR="00AF3FB1" w:rsidRDefault="00AF3FB1" w:rsidP="00AF3FB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Meaning of Culture</w:t>
            </w:r>
            <w:r w:rsidR="00B4510D">
              <w:t>, Unity and D</w:t>
            </w:r>
            <w:r w:rsidR="00720434">
              <w:t>iversity</w:t>
            </w:r>
            <w:r w:rsidR="00B02852">
              <w:t>.</w:t>
            </w:r>
          </w:p>
          <w:p w14:paraId="6B37EDCA" w14:textId="4FAA9EAC" w:rsidR="00B61232" w:rsidRDefault="00720434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Explaining the concept of unity in cultural diversity</w:t>
            </w:r>
            <w:r w:rsidR="00B02852">
              <w:t>.</w:t>
            </w:r>
            <w:r>
              <w:t xml:space="preserve"> </w:t>
            </w:r>
          </w:p>
          <w:p w14:paraId="458BD9FD" w14:textId="5F95FB88" w:rsidR="00DC0DA3" w:rsidRDefault="00DC0DA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Promoting Cultural Diversity</w:t>
            </w:r>
            <w:r w:rsidR="00B02852">
              <w:t>.</w:t>
            </w:r>
            <w:bookmarkStart w:id="0" w:name="_GoBack"/>
            <w:bookmarkEnd w:id="0"/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7E8FEE39" w:rsidR="00BB43D6" w:rsidRDefault="00ED7E50" w:rsidP="00216DE7">
                                  <w:pPr>
                                    <w:pStyle w:val="ListBullet"/>
                                  </w:pPr>
                                  <w:r>
                                    <w:t>Map of Nigeria</w:t>
                                  </w:r>
                                </w:p>
                                <w:p w14:paraId="6A3B4BF4" w14:textId="3AAD9670" w:rsidR="00BB43D6" w:rsidRDefault="00ED7E50" w:rsidP="00216DE7">
                                  <w:pPr>
                                    <w:pStyle w:val="ListBullet"/>
                                  </w:pPr>
                                  <w:r>
                                    <w:t>Pictures of</w:t>
                                  </w:r>
                                  <w:r w:rsidR="003052C3">
                                    <w:t xml:space="preserve"> people from</w:t>
                                  </w:r>
                                  <w:r>
                                    <w:t xml:space="preserve"> </w:t>
                                  </w:r>
                                  <w:r w:rsidR="005712E0">
                                    <w:t>different tribes</w:t>
                                  </w:r>
                                </w:p>
                                <w:p w14:paraId="7FDDC580" w14:textId="2C89C67C" w:rsidR="00BB43D6" w:rsidRDefault="00CB42B9" w:rsidP="00216DE7">
                                  <w:pPr>
                                    <w:pStyle w:val="ListBullet"/>
                                  </w:pPr>
                                  <w:r>
                                    <w:t>Projector</w:t>
                                  </w:r>
                                </w:p>
                                <w:p w14:paraId="4BE61749" w14:textId="22A31E7C" w:rsidR="00BB43D6" w:rsidRDefault="00BB43D6" w:rsidP="00CB42B9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34D15460" w14:textId="13ED538B" w:rsidR="008145AB" w:rsidRDefault="00C8180F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145AB">
                                      <w:rPr>
                                        <w:rStyle w:val="Hyperlink"/>
                                      </w:rPr>
                                      <w:t>https://lessonplans.mrdonn.org/worldcultures.html</w:t>
                                    </w:r>
                                  </w:hyperlink>
                                </w:p>
                                <w:p w14:paraId="7EA01F50" w14:textId="77777777" w:rsidR="00BB43D6" w:rsidRPr="00A73B68" w:rsidRDefault="00C8180F" w:rsidP="00C82CFC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9" w:history="1">
                                    <w:r w:rsidR="008707E3">
                                      <w:rPr>
                                        <w:rStyle w:val="Hyperlink"/>
                                      </w:rPr>
                                      <w:t>https://www.education.com/lesson-plan/what-is-culture/</w:t>
                                    </w:r>
                                  </w:hyperlink>
                                </w:p>
                                <w:p w14:paraId="266D3DBF" w14:textId="577CA400" w:rsidR="00A73B68" w:rsidRDefault="00C8180F" w:rsidP="00C82C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73B68">
                                      <w:rPr>
                                        <w:rStyle w:val="Hyperlink"/>
                                      </w:rPr>
                                      <w:t>https://www.lonelyplanet.com/maps/africa/nigeria/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escription: 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7E8FEE39" w:rsidR="00BB43D6" w:rsidRDefault="00ED7E50" w:rsidP="00216DE7">
                            <w:pPr>
                              <w:pStyle w:val="ListBullet"/>
                            </w:pPr>
                            <w:r>
                              <w:t>Map of Nigeria</w:t>
                            </w:r>
                          </w:p>
                          <w:p w14:paraId="6A3B4BF4" w14:textId="3AAD9670" w:rsidR="00BB43D6" w:rsidRDefault="00ED7E50" w:rsidP="00216DE7">
                            <w:pPr>
                              <w:pStyle w:val="ListBullet"/>
                            </w:pPr>
                            <w:r>
                              <w:t>Pictures of</w:t>
                            </w:r>
                            <w:r w:rsidR="003052C3">
                              <w:t xml:space="preserve"> people from</w:t>
                            </w:r>
                            <w:r>
                              <w:t xml:space="preserve"> </w:t>
                            </w:r>
                            <w:r w:rsidR="005712E0">
                              <w:t>different tribes</w:t>
                            </w:r>
                          </w:p>
                          <w:p w14:paraId="7FDDC580" w14:textId="2C89C67C" w:rsidR="00BB43D6" w:rsidRDefault="00CB42B9" w:rsidP="00216DE7">
                            <w:pPr>
                              <w:pStyle w:val="ListBullet"/>
                            </w:pPr>
                            <w:r>
                              <w:t>Projector</w:t>
                            </w:r>
                          </w:p>
                          <w:p w14:paraId="4BE61749" w14:textId="22A31E7C" w:rsidR="00BB43D6" w:rsidRDefault="00BB43D6" w:rsidP="00CB42B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34D15460" w14:textId="13ED538B" w:rsidR="008145AB" w:rsidRDefault="00C8180F" w:rsidP="00C82CFC">
                            <w:pPr>
                              <w:pStyle w:val="ListBullet"/>
                            </w:pPr>
                            <w:hyperlink r:id="rId11" w:history="1">
                              <w:r w:rsidR="008145AB">
                                <w:rPr>
                                  <w:rStyle w:val="Hyperlink"/>
                                </w:rPr>
                                <w:t>https://lessonplans.mrdonn.org/worldcultures.html</w:t>
                              </w:r>
                            </w:hyperlink>
                          </w:p>
                          <w:p w14:paraId="7EA01F50" w14:textId="77777777" w:rsidR="00BB43D6" w:rsidRPr="00A73B68" w:rsidRDefault="00C8180F" w:rsidP="00C82CFC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2" w:history="1">
                              <w:r w:rsidR="008707E3">
                                <w:rPr>
                                  <w:rStyle w:val="Hyperlink"/>
                                </w:rPr>
                                <w:t>https://www.education.com/lesson-plan/what-is-culture/</w:t>
                              </w:r>
                            </w:hyperlink>
                          </w:p>
                          <w:p w14:paraId="266D3DBF" w14:textId="577CA400" w:rsidR="00A73B68" w:rsidRDefault="00C8180F" w:rsidP="00C82CFC">
                            <w:pPr>
                              <w:pStyle w:val="ListBullet"/>
                            </w:pPr>
                            <w:hyperlink r:id="rId13" w:history="1">
                              <w:r w:rsidR="00A73B68">
                                <w:rPr>
                                  <w:rStyle w:val="Hyperlink"/>
                                </w:rPr>
                                <w:t>https://www.lonelyplanet.com/maps/africa/nigeria/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0657E3B8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6DFAA272" w:rsidR="00720434" w:rsidRPr="000A37E8" w:rsidRDefault="00720434" w:rsidP="00720434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Define culture, unity and diversity</w:t>
            </w:r>
            <w:r w:rsidR="00187287">
              <w:t>.</w:t>
            </w:r>
          </w:p>
          <w:p w14:paraId="4CE4A39C" w14:textId="2686F96B" w:rsidR="003300D5" w:rsidRDefault="00720434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Understand cultural diversity</w:t>
            </w:r>
            <w:r w:rsidR="0012440B">
              <w:t>.</w:t>
            </w:r>
          </w:p>
          <w:p w14:paraId="5803015B" w14:textId="6E467253" w:rsidR="00720434" w:rsidRDefault="00720434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Appreciate values from other</w:t>
            </w:r>
            <w:r w:rsidR="00ED7E50">
              <w:t xml:space="preserve"> people’s culture</w:t>
            </w:r>
            <w:r w:rsidR="003F5EC8">
              <w:t>.</w:t>
            </w:r>
          </w:p>
          <w:p w14:paraId="22A31125" w14:textId="43EBCBCE" w:rsidR="00720434" w:rsidRPr="000A37E8" w:rsidRDefault="00720434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Suggest ways of promoting unity in cultural diversity</w:t>
            </w:r>
            <w:r w:rsidR="008F7240">
              <w:t>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59B66080" w14:textId="5D958D80" w:rsidR="0063538F" w:rsidRDefault="0063538F" w:rsidP="0063538F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Teacher begins by asking students to try</w:t>
            </w:r>
            <w:r w:rsidR="00ED7E50">
              <w:t xml:space="preserve"> defining</w:t>
            </w:r>
            <w:r>
              <w:t xml:space="preserve"> Key terms like;</w:t>
            </w:r>
            <w:r w:rsidR="00B02852">
              <w:t xml:space="preserve"> </w:t>
            </w:r>
            <w:r w:rsidR="00ED7E50">
              <w:t>culture</w:t>
            </w:r>
            <w:r>
              <w:t>, unity and diversity</w:t>
            </w:r>
            <w:r w:rsidR="00116EBA">
              <w:t>.</w:t>
            </w:r>
          </w:p>
          <w:p w14:paraId="042B04C3" w14:textId="725D8DDD" w:rsidR="00ED7E50" w:rsidRDefault="00ED7E50" w:rsidP="0063538F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Explain to students the meaning and importance of these terms e.g:</w:t>
            </w:r>
          </w:p>
          <w:p w14:paraId="2D676CB1" w14:textId="4C3EA2EB" w:rsidR="00ED7E50" w:rsidRDefault="00ED7E50" w:rsidP="00ED7E50">
            <w:pPr>
              <w:pStyle w:val="ListParagraph"/>
              <w:numPr>
                <w:ilvl w:val="0"/>
                <w:numId w:val="45"/>
              </w:numPr>
            </w:pPr>
            <w:r>
              <w:t>Culture as people’s way of life</w:t>
            </w:r>
          </w:p>
          <w:p w14:paraId="19FCFD7F" w14:textId="26740227" w:rsidR="00ED7E50" w:rsidRDefault="00ED7E50" w:rsidP="00ED7E50">
            <w:pPr>
              <w:pStyle w:val="ListParagraph"/>
              <w:numPr>
                <w:ilvl w:val="0"/>
                <w:numId w:val="45"/>
              </w:numPr>
            </w:pPr>
            <w:r>
              <w:t>Unity as oneness</w:t>
            </w:r>
          </w:p>
          <w:p w14:paraId="4B83499D" w14:textId="2FF21A92" w:rsidR="00ED7E50" w:rsidRDefault="00ED7E50" w:rsidP="00ED7E50">
            <w:pPr>
              <w:pStyle w:val="ListParagraph"/>
              <w:numPr>
                <w:ilvl w:val="0"/>
                <w:numId w:val="45"/>
              </w:numPr>
            </w:pPr>
            <w:r>
              <w:t>Diversity as our differences</w:t>
            </w:r>
          </w:p>
          <w:p w14:paraId="5175ACE6" w14:textId="17A27565" w:rsidR="0063538F" w:rsidRDefault="00ED7E50" w:rsidP="0063538F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Identify different cultures in Nigeria and what makes each culture unique</w:t>
            </w:r>
            <w:r w:rsidR="0036514C">
              <w:t>.</w:t>
            </w:r>
            <w:r>
              <w:t xml:space="preserve"> </w:t>
            </w:r>
          </w:p>
          <w:p w14:paraId="75F223F5" w14:textId="4E7E50CC" w:rsidR="00ED7E50" w:rsidRDefault="00ED7E50" w:rsidP="0063538F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Explain the importance of respecting other cultures</w:t>
            </w:r>
            <w:r w:rsidR="0036514C">
              <w:t>.</w:t>
            </w:r>
            <w:r>
              <w:t xml:space="preserve"> </w:t>
            </w:r>
          </w:p>
          <w:p w14:paraId="3D5B37DC" w14:textId="77777777" w:rsidR="0063538F" w:rsidRDefault="0063538F" w:rsidP="0063538F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E864736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 w:rsidR="005712E0">
              <w:rPr>
                <w:b/>
              </w:rPr>
              <w:t>15</w:t>
            </w:r>
            <w:r>
              <w:rPr>
                <w:b/>
              </w:rPr>
              <w:t>Mins</w:t>
            </w:r>
          </w:p>
          <w:p w14:paraId="7C5262FF" w14:textId="17B1AD38" w:rsidR="005712E0" w:rsidRDefault="005712E0" w:rsidP="005712E0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Teacher uses a Map of Nigeria and guides the students on the different Nigerian tribes</w:t>
            </w:r>
            <w:r w:rsidR="00F21C69">
              <w:t>.</w:t>
            </w:r>
          </w:p>
          <w:p w14:paraId="2EBAB908" w14:textId="68FEEF7A" w:rsidR="00F21C69" w:rsidRDefault="00F21C69" w:rsidP="005712E0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Leading from this, you can ask students to say something</w:t>
            </w:r>
            <w:r w:rsidR="003C248E">
              <w:t xml:space="preserve"> they know about each</w:t>
            </w:r>
            <w:r>
              <w:t xml:space="preserve"> tribe</w:t>
            </w:r>
            <w:r w:rsidR="003C248E">
              <w:t>.</w:t>
            </w:r>
          </w:p>
          <w:p w14:paraId="575CF6A7" w14:textId="4A6E6A5A" w:rsidR="00F21C69" w:rsidRPr="003A0DF1" w:rsidRDefault="003C248E" w:rsidP="005712E0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Guide students on what makes cultures unique; Food, Belief, Music, clothes etc.</w:t>
            </w:r>
          </w:p>
          <w:p w14:paraId="6CC78EF4" w14:textId="09281CAA" w:rsidR="0028205A" w:rsidRPr="003A0DF1" w:rsidRDefault="0028205A" w:rsidP="005712E0">
            <w:pPr>
              <w:pStyle w:val="ListParagraph"/>
              <w:ind w:left="261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1C522D59" w:rsidR="00BD430C" w:rsidRDefault="00ED7E50" w:rsidP="0028205A">
            <w:pPr>
              <w:pStyle w:val="ListParagraph"/>
              <w:numPr>
                <w:ilvl w:val="0"/>
                <w:numId w:val="36"/>
              </w:numPr>
              <w:ind w:left="186" w:hanging="186"/>
            </w:pPr>
            <w:r>
              <w:t>Explain to the students that they will be exploring things that make each culture unique and special</w:t>
            </w:r>
            <w:r w:rsidR="0036514C">
              <w:t>.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76C9B7D" w14:textId="77777777" w:rsidR="00100C2C" w:rsidRDefault="00100C2C" w:rsidP="00B262A1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1E9AB93B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 w:rsidR="00564804">
              <w:rPr>
                <w:b/>
              </w:rPr>
              <w:t>2–20</w:t>
            </w:r>
            <w:r>
              <w:rPr>
                <w:b/>
              </w:rPr>
              <w:t>M</w:t>
            </w:r>
            <w:r w:rsidRPr="003A0DF1">
              <w:rPr>
                <w:b/>
              </w:rPr>
              <w:t>ins</w:t>
            </w:r>
          </w:p>
          <w:p w14:paraId="154D2DD8" w14:textId="5EEE8949" w:rsidR="003C248E" w:rsidRPr="00171443" w:rsidRDefault="003C248E" w:rsidP="003C248E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Tell the students </w:t>
            </w:r>
            <w:r w:rsidR="008C48A1">
              <w:t xml:space="preserve">to write down all they know about their </w:t>
            </w:r>
            <w:r>
              <w:t>culture</w:t>
            </w:r>
            <w:r w:rsidR="0036514C">
              <w:t>.</w:t>
            </w:r>
          </w:p>
          <w:p w14:paraId="30C0CF9C" w14:textId="77777777" w:rsidR="00A9771B" w:rsidRDefault="00564804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Make the students exchange their booklets with their nearest colleague.</w:t>
            </w:r>
          </w:p>
          <w:p w14:paraId="0B341B73" w14:textId="77777777" w:rsidR="00564804" w:rsidRDefault="00564804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Randomly ask students to share one thing they like about the culture of the person’s booklet in their possession.</w:t>
            </w:r>
          </w:p>
          <w:p w14:paraId="012DB69B" w14:textId="75AFC5E5" w:rsidR="00564804" w:rsidRPr="00171443" w:rsidRDefault="00564804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Ask the students to return booklet’s to their owners and end the activity.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90DCEA9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1F88292F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 w:rsidR="00AE5C38">
              <w:rPr>
                <w:b/>
              </w:rPr>
              <w:t>1</w:t>
            </w:r>
            <w:r w:rsidR="00910881">
              <w:rPr>
                <w:b/>
              </w:rPr>
              <w:t>5</w:t>
            </w:r>
            <w:r>
              <w:rPr>
                <w:b/>
              </w:rPr>
              <w:t>Mins</w:t>
            </w:r>
          </w:p>
          <w:p w14:paraId="4CD82330" w14:textId="77777777" w:rsidR="00E22530" w:rsidRPr="00910881" w:rsidRDefault="00910881" w:rsidP="00910881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Have the students make a list of all the places they would like to visit.</w:t>
            </w:r>
          </w:p>
          <w:p w14:paraId="45A0BFDF" w14:textId="2A74E06B" w:rsidR="00910881" w:rsidRPr="00910881" w:rsidRDefault="00910881" w:rsidP="00910881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The list should include a brief description of the culture in each of these places.</w:t>
            </w:r>
          </w:p>
          <w:p w14:paraId="7E793B58" w14:textId="3EDC0B48" w:rsidR="00910881" w:rsidRPr="00910881" w:rsidRDefault="00910881" w:rsidP="00910881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The list should also include how the culture in these places differs from theirs.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4181D9CC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 w:rsidR="00910881">
              <w:rPr>
                <w:b/>
              </w:rPr>
              <w:t>1</w:t>
            </w:r>
            <w:r>
              <w:rPr>
                <w:b/>
              </w:rPr>
              <w:t>0Mins</w:t>
            </w:r>
          </w:p>
          <w:p w14:paraId="6DA99D8C" w14:textId="77777777" w:rsidR="00910881" w:rsidRDefault="00910881" w:rsidP="00910881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>
              <w:t>Guide the students on a reflection of how best to promote unity in diversity.</w:t>
            </w:r>
          </w:p>
          <w:p w14:paraId="290231E8" w14:textId="27C0F8AE" w:rsidR="00B262A1" w:rsidRPr="00910881" w:rsidRDefault="00910881" w:rsidP="00910881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>
              <w:t>Explain to them the importance of appreciating other cultures</w:t>
            </w:r>
            <w:r w:rsidR="0065255B">
              <w:t>.</w:t>
            </w:r>
            <w:r>
              <w:t xml:space="preserve"> 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02BEC3DC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010928CA" w14:textId="79E2B4AF" w:rsidR="00C17E2A" w:rsidRDefault="00965781" w:rsidP="00965781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Define Culture, Unity and Diversity</w:t>
            </w:r>
            <w:r w:rsidR="0065255B">
              <w:t>.</w:t>
            </w:r>
          </w:p>
          <w:p w14:paraId="6E0950CF" w14:textId="093A9709" w:rsidR="00965781" w:rsidRPr="00F208E3" w:rsidRDefault="0065255B" w:rsidP="00965781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Explain Unity in Diversity.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4D9FD2D" w14:textId="306DA86A" w:rsidR="00DB6754" w:rsidRPr="00287F69" w:rsidRDefault="00456C19" w:rsidP="0065255B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65255B">
              <w:t>List ways in which cultural diversity can be promoted in their community.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0F8A9" w14:textId="77777777" w:rsidR="00C8180F" w:rsidRDefault="00C8180F">
      <w:pPr>
        <w:spacing w:before="0" w:after="0" w:line="240" w:lineRule="auto"/>
      </w:pPr>
      <w:r>
        <w:separator/>
      </w:r>
    </w:p>
  </w:endnote>
  <w:endnote w:type="continuationSeparator" w:id="0">
    <w:p w14:paraId="264177FE" w14:textId="77777777" w:rsidR="00C8180F" w:rsidRDefault="00C81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10A4A" w14:textId="77777777" w:rsidR="00C8180F" w:rsidRDefault="00C8180F">
      <w:pPr>
        <w:spacing w:before="0" w:after="0" w:line="240" w:lineRule="auto"/>
      </w:pPr>
      <w:r>
        <w:separator/>
      </w:r>
    </w:p>
  </w:footnote>
  <w:footnote w:type="continuationSeparator" w:id="0">
    <w:p w14:paraId="414EAEBF" w14:textId="77777777" w:rsidR="00C8180F" w:rsidRDefault="00C818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65B36"/>
    <w:multiLevelType w:val="hybridMultilevel"/>
    <w:tmpl w:val="EE54AFF8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1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3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9092E"/>
    <w:multiLevelType w:val="hybridMultilevel"/>
    <w:tmpl w:val="B5E230D8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8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1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7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9"/>
  </w:num>
  <w:num w:numId="8">
    <w:abstractNumId w:val="2"/>
  </w:num>
  <w:num w:numId="9">
    <w:abstractNumId w:val="15"/>
  </w:num>
  <w:num w:numId="10">
    <w:abstractNumId w:val="21"/>
  </w:num>
  <w:num w:numId="11">
    <w:abstractNumId w:val="28"/>
  </w:num>
  <w:num w:numId="12">
    <w:abstractNumId w:val="37"/>
  </w:num>
  <w:num w:numId="13">
    <w:abstractNumId w:val="7"/>
  </w:num>
  <w:num w:numId="14">
    <w:abstractNumId w:val="33"/>
  </w:num>
  <w:num w:numId="15">
    <w:abstractNumId w:val="4"/>
  </w:num>
  <w:num w:numId="16">
    <w:abstractNumId w:val="0"/>
  </w:num>
  <w:num w:numId="17">
    <w:abstractNumId w:val="19"/>
  </w:num>
  <w:num w:numId="18">
    <w:abstractNumId w:val="34"/>
  </w:num>
  <w:num w:numId="19">
    <w:abstractNumId w:val="31"/>
  </w:num>
  <w:num w:numId="20">
    <w:abstractNumId w:val="25"/>
  </w:num>
  <w:num w:numId="21">
    <w:abstractNumId w:val="36"/>
  </w:num>
  <w:num w:numId="22">
    <w:abstractNumId w:val="20"/>
  </w:num>
  <w:num w:numId="23">
    <w:abstractNumId w:val="8"/>
  </w:num>
  <w:num w:numId="24">
    <w:abstractNumId w:val="32"/>
  </w:num>
  <w:num w:numId="25">
    <w:abstractNumId w:val="26"/>
  </w:num>
  <w:num w:numId="26">
    <w:abstractNumId w:val="18"/>
  </w:num>
  <w:num w:numId="27">
    <w:abstractNumId w:val="9"/>
  </w:num>
  <w:num w:numId="28">
    <w:abstractNumId w:val="0"/>
  </w:num>
  <w:num w:numId="29">
    <w:abstractNumId w:val="1"/>
  </w:num>
  <w:num w:numId="30">
    <w:abstractNumId w:val="23"/>
  </w:num>
  <w:num w:numId="31">
    <w:abstractNumId w:val="6"/>
  </w:num>
  <w:num w:numId="32">
    <w:abstractNumId w:val="14"/>
  </w:num>
  <w:num w:numId="33">
    <w:abstractNumId w:val="5"/>
  </w:num>
  <w:num w:numId="34">
    <w:abstractNumId w:val="16"/>
  </w:num>
  <w:num w:numId="35">
    <w:abstractNumId w:val="11"/>
  </w:num>
  <w:num w:numId="36">
    <w:abstractNumId w:val="22"/>
  </w:num>
  <w:num w:numId="37">
    <w:abstractNumId w:val="24"/>
  </w:num>
  <w:num w:numId="38">
    <w:abstractNumId w:val="3"/>
  </w:num>
  <w:num w:numId="39">
    <w:abstractNumId w:val="12"/>
  </w:num>
  <w:num w:numId="40">
    <w:abstractNumId w:val="30"/>
  </w:num>
  <w:num w:numId="41">
    <w:abstractNumId w:val="38"/>
  </w:num>
  <w:num w:numId="42">
    <w:abstractNumId w:val="17"/>
  </w:num>
  <w:num w:numId="43">
    <w:abstractNumId w:val="13"/>
  </w:num>
  <w:num w:numId="44">
    <w:abstractNumId w:val="1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12C0"/>
    <w:rsid w:val="00100C2C"/>
    <w:rsid w:val="00100D87"/>
    <w:rsid w:val="00116EBA"/>
    <w:rsid w:val="0012440B"/>
    <w:rsid w:val="00125F0A"/>
    <w:rsid w:val="001432FD"/>
    <w:rsid w:val="00155C57"/>
    <w:rsid w:val="001638D7"/>
    <w:rsid w:val="00163CA6"/>
    <w:rsid w:val="00171443"/>
    <w:rsid w:val="0017273B"/>
    <w:rsid w:val="0017631E"/>
    <w:rsid w:val="00187287"/>
    <w:rsid w:val="00196867"/>
    <w:rsid w:val="001A1C88"/>
    <w:rsid w:val="001D3BC8"/>
    <w:rsid w:val="001E6B90"/>
    <w:rsid w:val="001F4D29"/>
    <w:rsid w:val="00216DE7"/>
    <w:rsid w:val="00227208"/>
    <w:rsid w:val="0026795F"/>
    <w:rsid w:val="0028205A"/>
    <w:rsid w:val="00287F69"/>
    <w:rsid w:val="00293C01"/>
    <w:rsid w:val="002A5B76"/>
    <w:rsid w:val="002A72AE"/>
    <w:rsid w:val="002B733A"/>
    <w:rsid w:val="002F0565"/>
    <w:rsid w:val="002F4915"/>
    <w:rsid w:val="00304069"/>
    <w:rsid w:val="003052C3"/>
    <w:rsid w:val="003300D5"/>
    <w:rsid w:val="0033386A"/>
    <w:rsid w:val="003468F5"/>
    <w:rsid w:val="00361699"/>
    <w:rsid w:val="0036514C"/>
    <w:rsid w:val="00381427"/>
    <w:rsid w:val="00396443"/>
    <w:rsid w:val="003A0DF1"/>
    <w:rsid w:val="003B1470"/>
    <w:rsid w:val="003C248E"/>
    <w:rsid w:val="003D30E4"/>
    <w:rsid w:val="003E7D0F"/>
    <w:rsid w:val="003F5EC8"/>
    <w:rsid w:val="0040481C"/>
    <w:rsid w:val="00417B53"/>
    <w:rsid w:val="00456C19"/>
    <w:rsid w:val="004760DA"/>
    <w:rsid w:val="004A1E11"/>
    <w:rsid w:val="004B20E0"/>
    <w:rsid w:val="004D089D"/>
    <w:rsid w:val="004D16E5"/>
    <w:rsid w:val="004E1F71"/>
    <w:rsid w:val="004E29C7"/>
    <w:rsid w:val="004E6185"/>
    <w:rsid w:val="0050332D"/>
    <w:rsid w:val="00510B34"/>
    <w:rsid w:val="00513670"/>
    <w:rsid w:val="00520DAF"/>
    <w:rsid w:val="00523788"/>
    <w:rsid w:val="00545106"/>
    <w:rsid w:val="00564804"/>
    <w:rsid w:val="0056788D"/>
    <w:rsid w:val="005712E0"/>
    <w:rsid w:val="005A42BC"/>
    <w:rsid w:val="005B088E"/>
    <w:rsid w:val="005B5585"/>
    <w:rsid w:val="005B664E"/>
    <w:rsid w:val="005B7D58"/>
    <w:rsid w:val="005C2512"/>
    <w:rsid w:val="005D7AFF"/>
    <w:rsid w:val="00603309"/>
    <w:rsid w:val="006326A0"/>
    <w:rsid w:val="0063538F"/>
    <w:rsid w:val="0065255B"/>
    <w:rsid w:val="006A5952"/>
    <w:rsid w:val="006F0813"/>
    <w:rsid w:val="006F7E46"/>
    <w:rsid w:val="00702A91"/>
    <w:rsid w:val="007076CB"/>
    <w:rsid w:val="00720434"/>
    <w:rsid w:val="00734BED"/>
    <w:rsid w:val="0076583E"/>
    <w:rsid w:val="00773C70"/>
    <w:rsid w:val="0078309D"/>
    <w:rsid w:val="007A398E"/>
    <w:rsid w:val="007D0E86"/>
    <w:rsid w:val="007E72B1"/>
    <w:rsid w:val="007F65A3"/>
    <w:rsid w:val="00807AE6"/>
    <w:rsid w:val="00811AB9"/>
    <w:rsid w:val="008145AB"/>
    <w:rsid w:val="00826FC7"/>
    <w:rsid w:val="008707E3"/>
    <w:rsid w:val="00893196"/>
    <w:rsid w:val="008B02F5"/>
    <w:rsid w:val="008B419F"/>
    <w:rsid w:val="008C48A1"/>
    <w:rsid w:val="008F7240"/>
    <w:rsid w:val="008F771F"/>
    <w:rsid w:val="00910881"/>
    <w:rsid w:val="009378FA"/>
    <w:rsid w:val="00937E1B"/>
    <w:rsid w:val="00955F59"/>
    <w:rsid w:val="00956DE4"/>
    <w:rsid w:val="00965781"/>
    <w:rsid w:val="00966C71"/>
    <w:rsid w:val="0098460F"/>
    <w:rsid w:val="0098614D"/>
    <w:rsid w:val="009D155F"/>
    <w:rsid w:val="009D5307"/>
    <w:rsid w:val="009E08FF"/>
    <w:rsid w:val="00A0116B"/>
    <w:rsid w:val="00A1735C"/>
    <w:rsid w:val="00A25094"/>
    <w:rsid w:val="00A7092B"/>
    <w:rsid w:val="00A73B68"/>
    <w:rsid w:val="00A83271"/>
    <w:rsid w:val="00A8678E"/>
    <w:rsid w:val="00A9771B"/>
    <w:rsid w:val="00AD171D"/>
    <w:rsid w:val="00AD6AD0"/>
    <w:rsid w:val="00AE5C38"/>
    <w:rsid w:val="00AF3FB1"/>
    <w:rsid w:val="00AF47E1"/>
    <w:rsid w:val="00B0001A"/>
    <w:rsid w:val="00B02852"/>
    <w:rsid w:val="00B046C1"/>
    <w:rsid w:val="00B262A1"/>
    <w:rsid w:val="00B4510D"/>
    <w:rsid w:val="00B61232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800B2"/>
    <w:rsid w:val="00C8180F"/>
    <w:rsid w:val="00C82CFC"/>
    <w:rsid w:val="00C86316"/>
    <w:rsid w:val="00C91483"/>
    <w:rsid w:val="00CB08CC"/>
    <w:rsid w:val="00CB2D0F"/>
    <w:rsid w:val="00CB42B9"/>
    <w:rsid w:val="00CC20EE"/>
    <w:rsid w:val="00CC6D48"/>
    <w:rsid w:val="00CF3AEF"/>
    <w:rsid w:val="00D171C4"/>
    <w:rsid w:val="00D27DC3"/>
    <w:rsid w:val="00D3577C"/>
    <w:rsid w:val="00D43AC0"/>
    <w:rsid w:val="00D8019B"/>
    <w:rsid w:val="00DB6754"/>
    <w:rsid w:val="00DC0DA3"/>
    <w:rsid w:val="00DC17D5"/>
    <w:rsid w:val="00E05C0D"/>
    <w:rsid w:val="00E07205"/>
    <w:rsid w:val="00E16D23"/>
    <w:rsid w:val="00E2212B"/>
    <w:rsid w:val="00E22530"/>
    <w:rsid w:val="00E601B6"/>
    <w:rsid w:val="00EA73B3"/>
    <w:rsid w:val="00EB3FC4"/>
    <w:rsid w:val="00EB69B6"/>
    <w:rsid w:val="00ED219F"/>
    <w:rsid w:val="00ED7E50"/>
    <w:rsid w:val="00F1179F"/>
    <w:rsid w:val="00F2055A"/>
    <w:rsid w:val="00F208E3"/>
    <w:rsid w:val="00F21C69"/>
    <w:rsid w:val="00F235D6"/>
    <w:rsid w:val="00F37D8C"/>
    <w:rsid w:val="00F616CA"/>
    <w:rsid w:val="00F66CE1"/>
    <w:rsid w:val="00FB61C0"/>
    <w:rsid w:val="00FB7D6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sonplans.mrdonn.org/worldcultures.html" TargetMode="External"/><Relationship Id="rId13" Type="http://schemas.openxmlformats.org/officeDocument/2006/relationships/hyperlink" Target="https://www.lonelyplanet.com/maps/africa/nigeri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/what-is-cultu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ssonplans.mrdonn.org/worldcultures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onelyplanet.com/maps/africa/nige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what-is-cultur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3A5B84"/>
    <w:rsid w:val="004A008E"/>
    <w:rsid w:val="00567B0F"/>
    <w:rsid w:val="00600CB1"/>
    <w:rsid w:val="006A4DDD"/>
    <w:rsid w:val="00713551"/>
    <w:rsid w:val="007262E0"/>
    <w:rsid w:val="00742C47"/>
    <w:rsid w:val="00761BC2"/>
    <w:rsid w:val="00805105"/>
    <w:rsid w:val="00816166"/>
    <w:rsid w:val="00817E85"/>
    <w:rsid w:val="00836926"/>
    <w:rsid w:val="00953B6D"/>
    <w:rsid w:val="009A78A2"/>
    <w:rsid w:val="009D1187"/>
    <w:rsid w:val="00AB2F7D"/>
    <w:rsid w:val="00AE6BDF"/>
    <w:rsid w:val="00C93DC1"/>
    <w:rsid w:val="00D2480F"/>
    <w:rsid w:val="00D80048"/>
    <w:rsid w:val="00DB4E05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2019-05-31T08:04:00Z</dcterms:created>
  <dcterms:modified xsi:type="dcterms:W3CDTF">2019-06-01T18:35:00Z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