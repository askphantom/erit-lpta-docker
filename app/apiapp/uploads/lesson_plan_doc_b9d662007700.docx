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67CB8C25" w:rsidR="00C17E2A" w:rsidRPr="009260D0" w:rsidRDefault="00762134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ADDITION AND SUBTRACTION OF LENGTHS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2293F743" w:rsidR="00C17E2A" w:rsidRDefault="008815C6">
                  <w:r>
                    <w:t>Mathematics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21314C50" w:rsidR="00C17E2A" w:rsidRDefault="00741DEB">
                  <w:r>
                    <w:t>3</w:t>
                  </w:r>
                  <w:bookmarkStart w:id="0" w:name="_GoBack"/>
                  <w:bookmarkEnd w:id="0"/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7B9E34A5" w14:textId="4329A9CD" w:rsidR="008A42C3" w:rsidRDefault="000A37E8" w:rsidP="008A42C3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</w:t>
            </w:r>
            <w:r w:rsidR="00762134">
              <w:t>Addition and Subtraction of lengths of the same unit</w:t>
            </w:r>
          </w:p>
          <w:p w14:paraId="306404A6" w14:textId="156C7140" w:rsidR="00762134" w:rsidRDefault="00762134" w:rsidP="008A42C3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>Addition and Subtraction of lengths of different units</w:t>
            </w:r>
          </w:p>
          <w:p w14:paraId="7C416702" w14:textId="5B18A3E9" w:rsidR="00762134" w:rsidRDefault="00762134" w:rsidP="008A42C3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Word problems and quantitative reasoning on lengths </w:t>
            </w:r>
          </w:p>
          <w:p w14:paraId="458BD9FD" w14:textId="5529F879" w:rsidR="00301B45" w:rsidRDefault="00FD482A" w:rsidP="00762134">
            <w:r>
              <w:t xml:space="preserve">  </w:t>
            </w: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6781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154FA208" w14:textId="67B5AA84" w:rsidR="00AC178C" w:rsidRDefault="00AC178C" w:rsidP="00AC178C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 w:hanging="142"/>
                                  </w:pPr>
                                  <w:r>
                                    <w:t>White Board</w:t>
                                  </w:r>
                                </w:p>
                                <w:p w14:paraId="3F5B6990" w14:textId="57BFE309" w:rsidR="00AC178C" w:rsidRDefault="00AC178C" w:rsidP="00AC178C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 w:hanging="142"/>
                                  </w:pPr>
                                  <w:r>
                                    <w:t>Blank sheets</w:t>
                                  </w:r>
                                </w:p>
                                <w:p w14:paraId="7775AD7A" w14:textId="3F2FC903" w:rsidR="00AC178C" w:rsidRDefault="00AC178C" w:rsidP="00AC178C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 w:hanging="142"/>
                                  </w:pPr>
                                  <w:r>
                                    <w:t>Pencils</w:t>
                                  </w:r>
                                </w:p>
                                <w:p w14:paraId="273F54DA" w14:textId="2B0BDAE9" w:rsidR="00762134" w:rsidRDefault="00762134" w:rsidP="00AC178C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 w:hanging="142"/>
                                  </w:pPr>
                                  <w:r>
                                    <w:t>Ruler</w:t>
                                  </w:r>
                                </w:p>
                                <w:p w14:paraId="00D9E04F" w14:textId="404420DD" w:rsidR="00762134" w:rsidRDefault="00762134" w:rsidP="00AC178C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 w:hanging="142"/>
                                  </w:pPr>
                                  <w:r>
                                    <w:t>Meter rule/Tape measure.</w:t>
                                  </w:r>
                                </w:p>
                                <w:p w14:paraId="10AD9B59" w14:textId="413C1504" w:rsidR="00762134" w:rsidRPr="00BF3180" w:rsidRDefault="00762134" w:rsidP="00AC178C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 w:hanging="142"/>
                                  </w:pPr>
                                  <w:r>
                                    <w:t>Notebooks</w:t>
                                  </w:r>
                                </w:p>
                                <w:p w14:paraId="4AF14C6E" w14:textId="77777777" w:rsidR="000B2A8B" w:rsidRDefault="000B2A8B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14D81CE4" w14:textId="77777777" w:rsidR="00FD482A" w:rsidRDefault="000D2A2A" w:rsidP="0089726D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 w:hanging="142"/>
                                  </w:pPr>
                                  <w:hyperlink r:id="rId8" w:history="1">
                                    <w:r w:rsidR="00FD482A" w:rsidRPr="00EC5034">
                                      <w:rPr>
                                        <w:rStyle w:val="Hyperlink"/>
                                      </w:rPr>
                                      <w:t>http://www.kwiznet.com/p/takeQuiz.php?ChapterID=1385&amp;CurriculumID=5&amp;Num=6.18</w:t>
                                    </w:r>
                                  </w:hyperlink>
                                </w:p>
                                <w:p w14:paraId="52FAF325" w14:textId="456CF776" w:rsidR="00FD482A" w:rsidRDefault="000D2A2A" w:rsidP="0089726D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 w:hanging="142"/>
                                  </w:pPr>
                                  <w:hyperlink r:id="rId9" w:history="1">
                                    <w:r w:rsidR="00FD482A" w:rsidRPr="00EC5034">
                                      <w:rPr>
                                        <w:rStyle w:val="Hyperlink"/>
                                      </w:rPr>
                                      <w:t>https://www.engageny.org/sites/default/files/resource/attachments/math-g4-m2-full-module.pdf</w:t>
                                    </w:r>
                                  </w:hyperlink>
                                  <w:r w:rsidR="00FD482A">
                                    <w:t xml:space="preserve">  </w:t>
                                  </w:r>
                                </w:p>
                                <w:p w14:paraId="6E60ED53" w14:textId="6976D23D" w:rsidR="0089726D" w:rsidRDefault="000D2A2A" w:rsidP="0089726D">
                                  <w:pPr>
                                    <w:pStyle w:val="ListBullet"/>
                                    <w:numPr>
                                      <w:ilvl w:val="0"/>
                                      <w:numId w:val="15"/>
                                    </w:numPr>
                                    <w:ind w:left="284" w:hanging="142"/>
                                  </w:pPr>
                                  <w:hyperlink r:id="rId10" w:history="1">
                                    <w:r w:rsidR="0089726D" w:rsidRPr="009B49C5">
                                      <w:rPr>
                                        <w:rStyle w:val="Hyperlink"/>
                                      </w:rPr>
                                      <w:t>https://za.pearson.com/content/dam/region-growth/south-africa/pearson-south-africa/TeacherResourceMaterial/9781447978411_ngm_mat_pr4_tg_eng_ng_screen.pdf</w:t>
                                    </w:r>
                                  </w:hyperlink>
                                  <w:r w:rsidR="0089726D">
                                    <w:t xml:space="preserve">  </w:t>
                                  </w:r>
                                  <w:r w:rsidR="004769B2">
                                    <w:t xml:space="preserve"> </w:t>
                                  </w:r>
                                </w:p>
                                <w:p w14:paraId="0E6C59D6" w14:textId="58533AA8" w:rsidR="004769B2" w:rsidRDefault="000D2A2A" w:rsidP="0089726D">
                                  <w:pPr>
                                    <w:pStyle w:val="ListBullet"/>
                                    <w:numPr>
                                      <w:ilvl w:val="0"/>
                                      <w:numId w:val="15"/>
                                    </w:numPr>
                                    <w:ind w:left="284" w:hanging="142"/>
                                  </w:pPr>
                                  <w:hyperlink r:id="rId11" w:history="1">
                                    <w:r w:rsidR="004769B2">
                                      <w:rPr>
                                        <w:rStyle w:val="Hyperlink"/>
                                      </w:rPr>
                                      <w:t>https://www.onlinemathlearning.com/metric-length-measurements.html</w:t>
                                    </w:r>
                                  </w:hyperlink>
                                </w:p>
                                <w:p w14:paraId="005E39BF" w14:textId="77777777" w:rsidR="0089726D" w:rsidRDefault="0089726D" w:rsidP="0089726D">
                                  <w:pPr>
                                    <w:pStyle w:val="ListParagraph"/>
                                  </w:pPr>
                                </w:p>
                                <w:p w14:paraId="266D3DBF" w14:textId="00459C5A" w:rsidR="00FD482A" w:rsidRDefault="00FD482A" w:rsidP="00FD482A">
                                  <w:pPr>
                                    <w:pStyle w:val="ListParagraph"/>
                                    <w:ind w:left="142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6781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154FA208" w14:textId="67B5AA84" w:rsidR="00AC178C" w:rsidRDefault="00AC178C" w:rsidP="00AC178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 w:hanging="142"/>
                            </w:pPr>
                            <w:r>
                              <w:t>White Board</w:t>
                            </w:r>
                          </w:p>
                          <w:p w14:paraId="3F5B6990" w14:textId="57BFE309" w:rsidR="00AC178C" w:rsidRDefault="00AC178C" w:rsidP="00AC178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 w:hanging="142"/>
                            </w:pPr>
                            <w:r>
                              <w:t>Blank sheets</w:t>
                            </w:r>
                          </w:p>
                          <w:p w14:paraId="7775AD7A" w14:textId="3F2FC903" w:rsidR="00AC178C" w:rsidRDefault="00AC178C" w:rsidP="00AC178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 w:hanging="142"/>
                            </w:pPr>
                            <w:r>
                              <w:t>Pencils</w:t>
                            </w:r>
                          </w:p>
                          <w:p w14:paraId="273F54DA" w14:textId="2B0BDAE9" w:rsidR="00762134" w:rsidRDefault="00762134" w:rsidP="00AC178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 w:hanging="142"/>
                            </w:pPr>
                            <w:r>
                              <w:t>Ruler</w:t>
                            </w:r>
                          </w:p>
                          <w:p w14:paraId="00D9E04F" w14:textId="404420DD" w:rsidR="00762134" w:rsidRDefault="00762134" w:rsidP="00AC178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 w:hanging="142"/>
                            </w:pPr>
                            <w:r>
                              <w:t>Meter rule/Tape measure.</w:t>
                            </w:r>
                          </w:p>
                          <w:p w14:paraId="10AD9B59" w14:textId="413C1504" w:rsidR="00762134" w:rsidRPr="00BF3180" w:rsidRDefault="00762134" w:rsidP="00AC178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 w:hanging="142"/>
                            </w:pPr>
                            <w:r>
                              <w:t>Notebooks</w:t>
                            </w:r>
                          </w:p>
                          <w:p w14:paraId="4AF14C6E" w14:textId="77777777" w:rsidR="000B2A8B" w:rsidRDefault="000B2A8B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14D81CE4" w14:textId="77777777" w:rsidR="00FD482A" w:rsidRDefault="000D2A2A" w:rsidP="0089726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 w:hanging="142"/>
                            </w:pPr>
                            <w:hyperlink r:id="rId12" w:history="1">
                              <w:r w:rsidR="00FD482A" w:rsidRPr="00EC5034">
                                <w:rPr>
                                  <w:rStyle w:val="Hyperlink"/>
                                </w:rPr>
                                <w:t>http://www.kwiznet.com/p/takeQuiz.php?ChapterID=1385&amp;CurriculumID=5&amp;Num=6.18</w:t>
                              </w:r>
                            </w:hyperlink>
                          </w:p>
                          <w:p w14:paraId="52FAF325" w14:textId="456CF776" w:rsidR="00FD482A" w:rsidRDefault="000D2A2A" w:rsidP="0089726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 w:hanging="142"/>
                            </w:pPr>
                            <w:hyperlink r:id="rId13" w:history="1">
                              <w:r w:rsidR="00FD482A" w:rsidRPr="00EC5034">
                                <w:rPr>
                                  <w:rStyle w:val="Hyperlink"/>
                                </w:rPr>
                                <w:t>https://www.engageny.org/sites/default/files/resource/attachments/math-g4-m2-full-module.pdf</w:t>
                              </w:r>
                            </w:hyperlink>
                            <w:r w:rsidR="00FD482A">
                              <w:t xml:space="preserve">  </w:t>
                            </w:r>
                          </w:p>
                          <w:p w14:paraId="6E60ED53" w14:textId="6976D23D" w:rsidR="0089726D" w:rsidRDefault="000D2A2A" w:rsidP="0089726D">
                            <w:pPr>
                              <w:pStyle w:val="ListBullet"/>
                              <w:numPr>
                                <w:ilvl w:val="0"/>
                                <w:numId w:val="15"/>
                              </w:numPr>
                              <w:ind w:left="284" w:hanging="142"/>
                            </w:pPr>
                            <w:hyperlink r:id="rId14" w:history="1">
                              <w:r w:rsidR="0089726D" w:rsidRPr="009B49C5">
                                <w:rPr>
                                  <w:rStyle w:val="Hyperlink"/>
                                </w:rPr>
                                <w:t>https://za.pearson.com/content/dam/region-growth/south-africa/pearson-south-africa/TeacherResourceMaterial/9781447978411_ngm_mat_pr4_tg_eng_ng_screen.pdf</w:t>
                              </w:r>
                            </w:hyperlink>
                            <w:r w:rsidR="0089726D">
                              <w:t xml:space="preserve">  </w:t>
                            </w:r>
                            <w:r w:rsidR="004769B2">
                              <w:t xml:space="preserve"> </w:t>
                            </w:r>
                          </w:p>
                          <w:p w14:paraId="0E6C59D6" w14:textId="58533AA8" w:rsidR="004769B2" w:rsidRDefault="000D2A2A" w:rsidP="0089726D">
                            <w:pPr>
                              <w:pStyle w:val="ListBullet"/>
                              <w:numPr>
                                <w:ilvl w:val="0"/>
                                <w:numId w:val="15"/>
                              </w:numPr>
                              <w:ind w:left="284" w:hanging="142"/>
                            </w:pPr>
                            <w:hyperlink r:id="rId15" w:history="1">
                              <w:r w:rsidR="004769B2">
                                <w:rPr>
                                  <w:rStyle w:val="Hyperlink"/>
                                </w:rPr>
                                <w:t>https://www.onlinemathlearning.com/metric-length-measurements.html</w:t>
                              </w:r>
                            </w:hyperlink>
                          </w:p>
                          <w:p w14:paraId="005E39BF" w14:textId="77777777" w:rsidR="0089726D" w:rsidRDefault="0089726D" w:rsidP="0089726D">
                            <w:pPr>
                              <w:pStyle w:val="ListParagraph"/>
                            </w:pPr>
                          </w:p>
                          <w:p w14:paraId="266D3DBF" w14:textId="00459C5A" w:rsidR="00FD482A" w:rsidRDefault="00FD482A" w:rsidP="00FD482A">
                            <w:pPr>
                              <w:pStyle w:val="ListParagraph"/>
                              <w:ind w:left="142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012686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09688E28" w:rsidR="00C17E2A" w:rsidRDefault="00C17E2A">
            <w:pPr>
              <w:pStyle w:val="Heading1"/>
            </w:pPr>
          </w:p>
        </w:tc>
        <w:tc>
          <w:tcPr>
            <w:tcW w:w="65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Default="00C17E2A">
            <w:pPr>
              <w:pStyle w:val="Heading1"/>
            </w:pPr>
          </w:p>
        </w:tc>
      </w:tr>
      <w:tr w:rsidR="00012686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0ABE148F" w14:textId="403E579E" w:rsidR="001D4D95" w:rsidRDefault="00AD5265" w:rsidP="00120253">
            <w:r>
              <w:t>Students should be able to;</w:t>
            </w:r>
          </w:p>
          <w:p w14:paraId="4E006575" w14:textId="429F9C72" w:rsidR="008B550E" w:rsidRDefault="008B550E" w:rsidP="001B47BC">
            <w:pPr>
              <w:pStyle w:val="ListParagraph"/>
              <w:numPr>
                <w:ilvl w:val="0"/>
                <w:numId w:val="22"/>
              </w:numPr>
              <w:ind w:left="142" w:hanging="142"/>
            </w:pPr>
            <w:r>
              <w:t>Add and subtract lengths in centi</w:t>
            </w:r>
            <w:r w:rsidR="00762134">
              <w:t>meter</w:t>
            </w:r>
            <w:r>
              <w:t xml:space="preserve">s and </w:t>
            </w:r>
            <w:r w:rsidR="00762134">
              <w:t>meter</w:t>
            </w:r>
            <w:r>
              <w:t>s</w:t>
            </w:r>
          </w:p>
          <w:p w14:paraId="6F043530" w14:textId="693A2F61" w:rsidR="00012686" w:rsidRDefault="008B550E" w:rsidP="00012686">
            <w:pPr>
              <w:pStyle w:val="ListParagraph"/>
              <w:numPr>
                <w:ilvl w:val="0"/>
                <w:numId w:val="22"/>
              </w:numPr>
              <w:ind w:left="142" w:hanging="142"/>
            </w:pPr>
            <w:r>
              <w:t xml:space="preserve">Add and subtract lengths in </w:t>
            </w:r>
            <w:r w:rsidR="00762134">
              <w:t>meter</w:t>
            </w:r>
            <w:r>
              <w:t>s and Kilo</w:t>
            </w:r>
            <w:r w:rsidR="00762134">
              <w:t>meter</w:t>
            </w:r>
            <w:r>
              <w:t>s</w:t>
            </w:r>
            <w:r w:rsidR="00012686">
              <w:t xml:space="preserve">. </w:t>
            </w:r>
          </w:p>
          <w:p w14:paraId="20366D14" w14:textId="083F2C5F" w:rsidR="00012686" w:rsidRDefault="00012686" w:rsidP="00012686">
            <w:pPr>
              <w:pStyle w:val="ListParagraph"/>
              <w:numPr>
                <w:ilvl w:val="0"/>
                <w:numId w:val="22"/>
              </w:numPr>
              <w:ind w:left="142" w:hanging="142"/>
            </w:pPr>
            <w:r>
              <w:t xml:space="preserve">Solve given problems on addition and subtraction of lengths in different units. </w:t>
            </w:r>
          </w:p>
          <w:p w14:paraId="23CE64FC" w14:textId="1C5FBF31" w:rsidR="008B550E" w:rsidRDefault="008B550E" w:rsidP="00012686">
            <w:pPr>
              <w:pStyle w:val="ListParagraph"/>
              <w:numPr>
                <w:ilvl w:val="0"/>
                <w:numId w:val="22"/>
              </w:numPr>
              <w:ind w:left="142" w:hanging="142"/>
            </w:pPr>
            <w:r>
              <w:t>Solve word problems on addition and subtraction of length.</w:t>
            </w:r>
          </w:p>
          <w:p w14:paraId="2E75EEA9" w14:textId="4D52DF61" w:rsidR="001D4D95" w:rsidRDefault="001D4D95" w:rsidP="001D4D95"/>
          <w:p w14:paraId="7F506673" w14:textId="3D637361" w:rsidR="004769B2" w:rsidRDefault="004769B2" w:rsidP="001D4D95"/>
          <w:p w14:paraId="2B4E2103" w14:textId="10F62F46" w:rsidR="004769B2" w:rsidRDefault="004769B2" w:rsidP="001D4D95"/>
          <w:p w14:paraId="4F8048A0" w14:textId="09D3A9E5" w:rsidR="004769B2" w:rsidRDefault="004769B2" w:rsidP="001D4D95"/>
          <w:p w14:paraId="182973B6" w14:textId="0D9FC523" w:rsidR="004769B2" w:rsidRDefault="004769B2" w:rsidP="001D4D95"/>
          <w:p w14:paraId="455A8956" w14:textId="755E731E" w:rsidR="00D57594" w:rsidRDefault="00D57594" w:rsidP="001D4D95"/>
          <w:p w14:paraId="437339AA" w14:textId="7CAACE91" w:rsidR="00D57594" w:rsidRDefault="00D57594" w:rsidP="001D4D95"/>
          <w:p w14:paraId="3FC3838B" w14:textId="77777777" w:rsidR="00D57594" w:rsidRDefault="00D57594" w:rsidP="001D4D95"/>
          <w:p w14:paraId="47CC307C" w14:textId="77777777" w:rsidR="004769B2" w:rsidRDefault="004769B2" w:rsidP="001D4D95"/>
          <w:p w14:paraId="5ACBDBEA" w14:textId="77777777" w:rsidR="00DF06FF" w:rsidRPr="00FB30A1" w:rsidRDefault="00DF06FF" w:rsidP="00DF06FF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lastRenderedPageBreak/>
              <w:t>Guided Practice</w:t>
            </w:r>
          </w:p>
          <w:p w14:paraId="59C0816A" w14:textId="77777777" w:rsidR="00DF06FF" w:rsidRDefault="00DF06FF" w:rsidP="00DF06FF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Pr="00031953">
              <w:rPr>
                <w:b/>
              </w:rPr>
              <w:t>: 15 Mins</w:t>
            </w:r>
          </w:p>
          <w:p w14:paraId="690F5F9F" w14:textId="77777777" w:rsidR="004769B2" w:rsidRDefault="004769B2" w:rsidP="004769B2">
            <w:pPr>
              <w:pStyle w:val="ListParagraph"/>
              <w:numPr>
                <w:ilvl w:val="0"/>
                <w:numId w:val="26"/>
              </w:numPr>
              <w:ind w:left="142" w:hanging="142"/>
            </w:pPr>
            <w:r>
              <w:t xml:space="preserve">Mathematical operations are carried out in the same way as normal decimal number operations. </w:t>
            </w:r>
          </w:p>
          <w:p w14:paraId="0DD442F6" w14:textId="77777777" w:rsidR="004769B2" w:rsidRDefault="004769B2" w:rsidP="004769B2">
            <w:pPr>
              <w:pStyle w:val="ListParagraph"/>
              <w:numPr>
                <w:ilvl w:val="0"/>
                <w:numId w:val="26"/>
              </w:numPr>
              <w:ind w:left="142" w:hanging="142"/>
            </w:pPr>
            <w:r>
              <w:t>Note, that the quantities involved in the calculations are all expressed in the same units.</w:t>
            </w:r>
          </w:p>
          <w:p w14:paraId="231995EF" w14:textId="77777777" w:rsidR="004769B2" w:rsidRDefault="004769B2" w:rsidP="004769B2">
            <w:pPr>
              <w:pStyle w:val="ListParagraph"/>
              <w:ind w:left="142"/>
            </w:pPr>
            <w:r>
              <w:t>Examples:</w:t>
            </w:r>
          </w:p>
          <w:p w14:paraId="2799BF01" w14:textId="77777777" w:rsidR="004769B2" w:rsidRDefault="004769B2" w:rsidP="004769B2">
            <w:pPr>
              <w:pStyle w:val="ListParagraph"/>
              <w:ind w:left="142"/>
            </w:pPr>
            <w:r>
              <w:t xml:space="preserve">19 cm + 23 m + 25.9 m </w:t>
            </w:r>
          </w:p>
          <w:p w14:paraId="50414049" w14:textId="77777777" w:rsidR="004769B2" w:rsidRDefault="004769B2" w:rsidP="004769B2">
            <w:pPr>
              <w:pStyle w:val="ListParagraph"/>
              <w:numPr>
                <w:ilvl w:val="0"/>
                <w:numId w:val="26"/>
              </w:numPr>
              <w:ind w:left="142" w:hanging="142"/>
            </w:pPr>
            <w:r>
              <w:t>First convert everything to the same units:</w:t>
            </w:r>
          </w:p>
          <w:p w14:paraId="724C0FD3" w14:textId="77777777" w:rsidR="004769B2" w:rsidRDefault="004769B2" w:rsidP="004769B2">
            <w:pPr>
              <w:pStyle w:val="ListParagraph"/>
              <w:ind w:left="142"/>
            </w:pPr>
            <w:r>
              <w:t>19 cm = 0.19 meters</w:t>
            </w:r>
          </w:p>
          <w:p w14:paraId="6B0813A7" w14:textId="77777777" w:rsidR="004769B2" w:rsidRDefault="004769B2" w:rsidP="004769B2">
            <w:pPr>
              <w:pStyle w:val="ListParagraph"/>
              <w:ind w:left="142"/>
            </w:pPr>
            <w:r>
              <w:t xml:space="preserve">0.19 m + 23 m + 25.9 m = 49.09 m </w:t>
            </w:r>
          </w:p>
          <w:p w14:paraId="2FE6CD34" w14:textId="77777777" w:rsidR="004769B2" w:rsidRDefault="004769B2" w:rsidP="004769B2">
            <w:pPr>
              <w:pStyle w:val="ListParagraph"/>
              <w:numPr>
                <w:ilvl w:val="0"/>
                <w:numId w:val="26"/>
              </w:numPr>
              <w:ind w:left="142" w:hanging="142"/>
            </w:pPr>
            <w:r>
              <w:t>Another way is to convert everything to centimeters and perform addition operation</w:t>
            </w:r>
          </w:p>
          <w:p w14:paraId="445B0E25" w14:textId="77777777" w:rsidR="004769B2" w:rsidRDefault="004769B2" w:rsidP="004769B2">
            <w:pPr>
              <w:pStyle w:val="ListParagraph"/>
              <w:ind w:left="142"/>
            </w:pPr>
            <w:r>
              <w:t>23 m = 1300 cm</w:t>
            </w:r>
          </w:p>
          <w:p w14:paraId="743A7B81" w14:textId="77777777" w:rsidR="004769B2" w:rsidRDefault="004769B2" w:rsidP="004769B2">
            <w:pPr>
              <w:pStyle w:val="ListParagraph"/>
              <w:ind w:left="142"/>
            </w:pPr>
            <w:r>
              <w:t xml:space="preserve">25.9 m = 1590 cm </w:t>
            </w:r>
          </w:p>
          <w:p w14:paraId="02A0EA72" w14:textId="77777777" w:rsidR="004769B2" w:rsidRDefault="004769B2" w:rsidP="004769B2">
            <w:pPr>
              <w:pStyle w:val="ListParagraph"/>
              <w:ind w:left="142"/>
            </w:pPr>
            <w:r>
              <w:t xml:space="preserve">19 cm + 2 300 cm + 2 590 cm = 4 909 cm </w:t>
            </w:r>
          </w:p>
          <w:p w14:paraId="724EBE26" w14:textId="77777777" w:rsidR="004769B2" w:rsidRDefault="004769B2" w:rsidP="004769B2">
            <w:pPr>
              <w:pStyle w:val="ListParagraph"/>
              <w:numPr>
                <w:ilvl w:val="0"/>
                <w:numId w:val="26"/>
              </w:numPr>
              <w:ind w:left="142" w:hanging="142"/>
            </w:pPr>
            <w:r>
              <w:t>Final answer is expressed in meters as: 49.09 m</w:t>
            </w:r>
          </w:p>
          <w:p w14:paraId="51E1B47D" w14:textId="51B1BCFA" w:rsidR="004769B2" w:rsidRDefault="004769B2" w:rsidP="004769B2">
            <w:pPr>
              <w:pStyle w:val="ListParagraph"/>
              <w:numPr>
                <w:ilvl w:val="0"/>
                <w:numId w:val="26"/>
              </w:numPr>
              <w:ind w:left="142" w:hanging="142"/>
            </w:pPr>
            <w:r>
              <w:t xml:space="preserve">A rope is 3 </w:t>
            </w:r>
            <w:r w:rsidR="00762134">
              <w:t>meter</w:t>
            </w:r>
            <w:r>
              <w:t xml:space="preserve">s long. You cut 100 cm out of it. How many </w:t>
            </w:r>
            <w:r w:rsidR="00762134">
              <w:t>meter</w:t>
            </w:r>
            <w:r>
              <w:t>s of the rope are remaining?</w:t>
            </w:r>
          </w:p>
          <w:p w14:paraId="5AD5F38E" w14:textId="1574C7C2" w:rsidR="004769B2" w:rsidRDefault="004769B2" w:rsidP="004769B2">
            <w:pPr>
              <w:pStyle w:val="ListParagraph"/>
              <w:ind w:left="142"/>
            </w:pPr>
            <w:r>
              <w:t xml:space="preserve">1 </w:t>
            </w:r>
            <w:r w:rsidR="00762134">
              <w:t>meter</w:t>
            </w:r>
            <w:r>
              <w:t xml:space="preserve"> = 100 cm</w:t>
            </w:r>
          </w:p>
          <w:p w14:paraId="5CED67C0" w14:textId="77777777" w:rsidR="004769B2" w:rsidRDefault="004769B2" w:rsidP="004769B2">
            <w:pPr>
              <w:pStyle w:val="ListParagraph"/>
              <w:ind w:left="142"/>
            </w:pPr>
            <w:r>
              <w:t>Hence 3 m - 1m = 2m</w:t>
            </w:r>
          </w:p>
          <w:p w14:paraId="1AB21070" w14:textId="77777777" w:rsidR="004769B2" w:rsidRDefault="004769B2" w:rsidP="004769B2">
            <w:pPr>
              <w:pStyle w:val="ListParagraph"/>
              <w:ind w:left="142"/>
            </w:pPr>
            <w:r>
              <w:t>Answer: 2 m</w:t>
            </w:r>
          </w:p>
          <w:p w14:paraId="22A31125" w14:textId="69D5F597" w:rsidR="00A75AF4" w:rsidRPr="000A37E8" w:rsidRDefault="00A75AF4" w:rsidP="004769B2"/>
        </w:tc>
        <w:tc>
          <w:tcPr>
            <w:tcW w:w="65" w:type="pct"/>
          </w:tcPr>
          <w:p w14:paraId="64D57A74" w14:textId="77777777"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3762EB85" w14:textId="77777777" w:rsidR="001B47BC" w:rsidRDefault="00B5438F" w:rsidP="00012686">
            <w:pPr>
              <w:pStyle w:val="ListParagraph"/>
              <w:numPr>
                <w:ilvl w:val="0"/>
                <w:numId w:val="24"/>
              </w:numPr>
              <w:ind w:left="182" w:hanging="142"/>
            </w:pPr>
            <w:r>
              <w:t>Revise basic additio</w:t>
            </w:r>
            <w:r w:rsidR="001B47BC">
              <w:t xml:space="preserve">n, subtraction, multiplication </w:t>
            </w:r>
            <w:r>
              <w:t xml:space="preserve">and division skills. </w:t>
            </w:r>
          </w:p>
          <w:p w14:paraId="45AFD0F9" w14:textId="77777777" w:rsidR="001B47BC" w:rsidRDefault="001B47BC" w:rsidP="00012686">
            <w:pPr>
              <w:pStyle w:val="ListParagraph"/>
              <w:numPr>
                <w:ilvl w:val="0"/>
                <w:numId w:val="24"/>
              </w:numPr>
              <w:ind w:left="182" w:hanging="142"/>
            </w:pPr>
            <w:r>
              <w:t xml:space="preserve">Set your pupils the questions </w:t>
            </w:r>
            <w:r w:rsidR="00B5438F">
              <w:t>below, and ask</w:t>
            </w:r>
            <w:r>
              <w:t xml:space="preserve"> them to answer verbally or in written form. </w:t>
            </w:r>
          </w:p>
          <w:p w14:paraId="0D8C764C" w14:textId="2435F975" w:rsidR="008815C6" w:rsidRDefault="001B47BC" w:rsidP="00012686">
            <w:pPr>
              <w:pStyle w:val="ListParagraph"/>
              <w:numPr>
                <w:ilvl w:val="0"/>
                <w:numId w:val="24"/>
              </w:numPr>
              <w:ind w:left="182" w:hanging="142"/>
            </w:pPr>
            <w:r>
              <w:t xml:space="preserve">Correct the answers and assess </w:t>
            </w:r>
            <w:r w:rsidR="00B5438F">
              <w:t>your pupils’ compe</w:t>
            </w:r>
            <w:r>
              <w:t xml:space="preserve">tence with the four arithmetic </w:t>
            </w:r>
            <w:r w:rsidR="00B5438F">
              <w:t>operations.</w:t>
            </w:r>
          </w:p>
          <w:p w14:paraId="14A5C1A6" w14:textId="0C7E8C31" w:rsidR="001B47BC" w:rsidRDefault="001B47BC" w:rsidP="00012686">
            <w:pPr>
              <w:pStyle w:val="ListParagraph"/>
              <w:numPr>
                <w:ilvl w:val="0"/>
                <w:numId w:val="24"/>
              </w:numPr>
              <w:ind w:left="182" w:hanging="142"/>
            </w:pPr>
            <w:r>
              <w:t>You may wish to do an example of this on the board first.</w:t>
            </w:r>
          </w:p>
          <w:p w14:paraId="6A65C391" w14:textId="6EF2919E" w:rsidR="00012686" w:rsidRDefault="00012686" w:rsidP="00012686">
            <w:pPr>
              <w:pStyle w:val="ListParagraph"/>
              <w:ind w:left="182"/>
            </w:pPr>
            <w:r>
              <w:t xml:space="preserve">    16 + 5; 230 + 50 + 20; </w:t>
            </w:r>
            <w:r w:rsidR="001B47BC">
              <w:t xml:space="preserve">100 – 45; </w:t>
            </w:r>
            <w:r>
              <w:t xml:space="preserve"> </w:t>
            </w:r>
          </w:p>
          <w:p w14:paraId="21500E4E" w14:textId="7BEAEBE0" w:rsidR="001B47BC" w:rsidRDefault="00012686" w:rsidP="00012686">
            <w:pPr>
              <w:pStyle w:val="ListParagraph"/>
              <w:ind w:left="182"/>
            </w:pPr>
            <w:r>
              <w:t xml:space="preserve">   40 – 5 – 10; 4 × 8; 7 × 7; </w:t>
            </w:r>
            <w:r w:rsidR="001B47BC">
              <w:t xml:space="preserve">40 ÷ 8;  </w:t>
            </w:r>
          </w:p>
          <w:p w14:paraId="3F7C46C1" w14:textId="4E19B6F8" w:rsidR="001B47BC" w:rsidRDefault="00012686" w:rsidP="00012686">
            <w:pPr>
              <w:pStyle w:val="ListParagraph"/>
              <w:ind w:left="182"/>
            </w:pPr>
            <w:r>
              <w:t xml:space="preserve">   56 ÷ 7; 72 × 4; </w:t>
            </w:r>
            <w:r w:rsidR="001B47BC">
              <w:t>35 × 6</w:t>
            </w:r>
          </w:p>
          <w:p w14:paraId="2A525559" w14:textId="77777777" w:rsidR="00012686" w:rsidRDefault="00012686" w:rsidP="00012686">
            <w:pPr>
              <w:pStyle w:val="ListParagraph"/>
              <w:numPr>
                <w:ilvl w:val="0"/>
                <w:numId w:val="24"/>
              </w:numPr>
              <w:ind w:left="182" w:hanging="142"/>
            </w:pPr>
            <w:r>
              <w:t xml:space="preserve">There should also be a review of how to multiply and divide by powers of 10. </w:t>
            </w:r>
          </w:p>
          <w:p w14:paraId="7F4F7EBC" w14:textId="0915D5D1" w:rsidR="00012686" w:rsidRDefault="00012686" w:rsidP="00012686">
            <w:pPr>
              <w:pStyle w:val="ListParagraph"/>
              <w:numPr>
                <w:ilvl w:val="0"/>
                <w:numId w:val="24"/>
              </w:numPr>
              <w:ind w:left="182" w:hanging="142"/>
            </w:pPr>
            <w:r>
              <w:t xml:space="preserve">For example, to multiply 23 by 10, you can do 23 * 1 = 23 and add a zero for 230, or you can move the decimal one </w:t>
            </w:r>
            <w:r w:rsidR="00762134">
              <w:t>place to the right, 23.0 to 230</w:t>
            </w:r>
            <w:r>
              <w:t xml:space="preserve">. </w:t>
            </w:r>
          </w:p>
          <w:p w14:paraId="6EAA3591" w14:textId="0E50CDEE" w:rsidR="008815C6" w:rsidRDefault="00012686" w:rsidP="00012686">
            <w:pPr>
              <w:pStyle w:val="ListParagraph"/>
              <w:numPr>
                <w:ilvl w:val="0"/>
                <w:numId w:val="24"/>
              </w:numPr>
              <w:ind w:left="182" w:hanging="142"/>
            </w:pPr>
            <w:r>
              <w:t>Dividing is to move the decimal to the left by the number of zeroes in the power.</w:t>
            </w:r>
          </w:p>
          <w:p w14:paraId="4CF8D7D6" w14:textId="017D0550" w:rsidR="00012686" w:rsidRDefault="00012686" w:rsidP="00012686">
            <w:pPr>
              <w:pStyle w:val="ListParagraph"/>
              <w:ind w:left="182"/>
            </w:pPr>
          </w:p>
          <w:p w14:paraId="34417600" w14:textId="76AFD36F" w:rsidR="00012686" w:rsidRDefault="00012686" w:rsidP="00012686">
            <w:pPr>
              <w:pStyle w:val="ListParagraph"/>
              <w:ind w:left="182"/>
            </w:pPr>
          </w:p>
          <w:p w14:paraId="524F3392" w14:textId="3BBB4623" w:rsidR="00012686" w:rsidRDefault="00012686" w:rsidP="00012686">
            <w:pPr>
              <w:pStyle w:val="ListParagraph"/>
              <w:ind w:left="182"/>
            </w:pPr>
          </w:p>
          <w:p w14:paraId="6E1F013E" w14:textId="14CCFE55" w:rsidR="00FB30A1" w:rsidRPr="00FB30A1" w:rsidRDefault="00FB30A1" w:rsidP="00FB30A1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lastRenderedPageBreak/>
              <w:t>Guided Practice</w:t>
            </w:r>
          </w:p>
          <w:p w14:paraId="6A8342CF" w14:textId="340BF5DD" w:rsidR="00FB30A1" w:rsidRDefault="00A54440" w:rsidP="00FB30A1">
            <w:pPr>
              <w:rPr>
                <w:b/>
              </w:rPr>
            </w:pPr>
            <w:r>
              <w:rPr>
                <w:b/>
              </w:rPr>
              <w:t>Day 3/ Lesson 3: 30</w:t>
            </w:r>
            <w:r w:rsidR="00FB30A1" w:rsidRPr="00031953">
              <w:rPr>
                <w:b/>
              </w:rPr>
              <w:t xml:space="preserve"> Mins</w:t>
            </w:r>
          </w:p>
          <w:p w14:paraId="6A2481F0" w14:textId="77777777" w:rsidR="00A75AF4" w:rsidRDefault="00A75AF4" w:rsidP="00A75AF4">
            <w:pPr>
              <w:pStyle w:val="ListParagraph"/>
              <w:numPr>
                <w:ilvl w:val="0"/>
                <w:numId w:val="25"/>
              </w:numPr>
              <w:ind w:left="142" w:hanging="142"/>
            </w:pPr>
            <w:r>
              <w:t>Pupils should be able to add and subtract lengths and write their answers with the relevant unit of measurement.</w:t>
            </w:r>
          </w:p>
          <w:p w14:paraId="1599D5BE" w14:textId="77777777" w:rsidR="00A75AF4" w:rsidRDefault="00A75AF4" w:rsidP="00A75AF4">
            <w:pPr>
              <w:pStyle w:val="ListParagraph"/>
              <w:numPr>
                <w:ilvl w:val="0"/>
                <w:numId w:val="25"/>
              </w:numPr>
              <w:ind w:left="142" w:hanging="142"/>
            </w:pPr>
            <w:r>
              <w:t xml:space="preserve">Write down three lengths on the board, for example 2 m, 5 m and 8 m. Your pupils should work in pairs. </w:t>
            </w:r>
          </w:p>
          <w:p w14:paraId="49A98FAC" w14:textId="77777777" w:rsidR="00A75AF4" w:rsidRDefault="00A75AF4" w:rsidP="00A75AF4">
            <w:pPr>
              <w:pStyle w:val="ListParagraph"/>
              <w:numPr>
                <w:ilvl w:val="0"/>
                <w:numId w:val="25"/>
              </w:numPr>
              <w:ind w:left="142" w:hanging="142"/>
            </w:pPr>
            <w:r>
              <w:t xml:space="preserve">Each pupil should individually devise a word problem that involves all three measurements, and write their word problem down. </w:t>
            </w:r>
          </w:p>
          <w:p w14:paraId="08F9956D" w14:textId="77777777" w:rsidR="00A75AF4" w:rsidRDefault="00A75AF4" w:rsidP="00A75AF4">
            <w:pPr>
              <w:pStyle w:val="ListParagraph"/>
              <w:numPr>
                <w:ilvl w:val="0"/>
                <w:numId w:val="25"/>
              </w:numPr>
              <w:ind w:left="142" w:hanging="142"/>
            </w:pPr>
            <w:r>
              <w:t xml:space="preserve">They then swap their problem with their partner and solve one another’s word problems. </w:t>
            </w:r>
          </w:p>
          <w:p w14:paraId="69E62533" w14:textId="77777777" w:rsidR="00A75AF4" w:rsidRDefault="00A75AF4" w:rsidP="00A75AF4">
            <w:pPr>
              <w:pStyle w:val="ListParagraph"/>
              <w:numPr>
                <w:ilvl w:val="0"/>
                <w:numId w:val="25"/>
              </w:numPr>
              <w:ind w:left="142" w:hanging="142"/>
            </w:pPr>
            <w:r>
              <w:t>Repeat this activity, but this time using a mixture of units, for example 60 cm, 1 m and 5 cm.</w:t>
            </w:r>
          </w:p>
          <w:p w14:paraId="3D2E14FB" w14:textId="77777777" w:rsidR="00A75AF4" w:rsidRDefault="00A75AF4" w:rsidP="00A75AF4">
            <w:pPr>
              <w:pStyle w:val="ListParagraph"/>
              <w:numPr>
                <w:ilvl w:val="0"/>
                <w:numId w:val="25"/>
              </w:numPr>
              <w:ind w:left="142" w:hanging="142"/>
            </w:pPr>
            <w:r>
              <w:t xml:space="preserve">For example, three sticks measure 60 cm, 1 m and 5cm, if we join the sticks together, what will be total length of the new stick? </w:t>
            </w:r>
          </w:p>
          <w:p w14:paraId="2BE7B9E6" w14:textId="77777777" w:rsidR="00A75AF4" w:rsidRDefault="00A75AF4" w:rsidP="00A75AF4">
            <w:pPr>
              <w:pStyle w:val="ListParagraph"/>
              <w:numPr>
                <w:ilvl w:val="0"/>
                <w:numId w:val="25"/>
              </w:numPr>
              <w:ind w:left="142" w:hanging="142"/>
            </w:pPr>
            <w:r>
              <w:t xml:space="preserve">We have to convert the lengths to a common metric unit. </w:t>
            </w:r>
          </w:p>
          <w:p w14:paraId="73D388CA" w14:textId="77777777" w:rsidR="00A75AF4" w:rsidRDefault="00A75AF4" w:rsidP="00A75AF4">
            <w:pPr>
              <w:pStyle w:val="ListParagraph"/>
              <w:ind w:left="142"/>
            </w:pPr>
            <w:r>
              <w:t xml:space="preserve">Since, 100cm = 1m   </w:t>
            </w:r>
          </w:p>
          <w:p w14:paraId="15339E3A" w14:textId="3A2ED4EE" w:rsidR="00A75AF4" w:rsidRDefault="00A75AF4" w:rsidP="00A75AF4">
            <w:pPr>
              <w:pStyle w:val="ListParagraph"/>
              <w:ind w:left="142"/>
            </w:pPr>
            <w:r>
              <w:t>60 cm = 60/100m = 0.6m</w:t>
            </w:r>
            <w:r w:rsidR="00762134">
              <w:t xml:space="preserve"> </w:t>
            </w:r>
          </w:p>
          <w:p w14:paraId="6CC78EF4" w14:textId="7849DFD3" w:rsidR="00A37E88" w:rsidRPr="00994216" w:rsidRDefault="00A75AF4" w:rsidP="00A75AF4">
            <w:r w:rsidRPr="00A75AF4">
              <w:rPr>
                <w:rFonts w:ascii="Cambria Math" w:hAnsi="Cambria Math"/>
              </w:rPr>
              <w:t>∴</w:t>
            </w:r>
            <w:r>
              <w:t xml:space="preserve"> we have 0.6m + 1m + 5m = 6.6meter.</w:t>
            </w:r>
          </w:p>
        </w:tc>
        <w:tc>
          <w:tcPr>
            <w:tcW w:w="118" w:type="pct"/>
          </w:tcPr>
          <w:p w14:paraId="3EC4062D" w14:textId="77777777"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Default="00031953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14:paraId="70819890" w14:textId="4FD13EB8" w:rsidR="00031953" w:rsidRPr="00031953" w:rsidRDefault="00031953" w:rsidP="00031953">
            <w:pPr>
              <w:rPr>
                <w:b/>
              </w:rPr>
            </w:pPr>
            <w:r w:rsidRPr="00031953">
              <w:rPr>
                <w:b/>
              </w:rPr>
              <w:t>Day 1/ Lesson 1: 15 Mins</w:t>
            </w:r>
          </w:p>
          <w:p w14:paraId="4BF3A5A0" w14:textId="5082781C" w:rsidR="00F327C8" w:rsidRDefault="005E72A1" w:rsidP="004769B2">
            <w:pPr>
              <w:pStyle w:val="ListParagraph"/>
              <w:numPr>
                <w:ilvl w:val="0"/>
                <w:numId w:val="27"/>
              </w:numPr>
              <w:ind w:left="147" w:hanging="141"/>
            </w:pPr>
            <w:r>
              <w:t>Work through the worked examples with your pupils so that they understand how to do the calculations</w:t>
            </w:r>
          </w:p>
          <w:p w14:paraId="3C78270C" w14:textId="5C7547D4" w:rsidR="005E72A1" w:rsidRDefault="005E72A1" w:rsidP="004769B2">
            <w:pPr>
              <w:pStyle w:val="ListParagraph"/>
              <w:numPr>
                <w:ilvl w:val="0"/>
                <w:numId w:val="27"/>
              </w:numPr>
              <w:ind w:left="147" w:hanging="141"/>
            </w:pPr>
            <w:r>
              <w:t xml:space="preserve">Point out that we can only add and subtract lengths that have the same unit. </w:t>
            </w:r>
            <w:r w:rsidR="00012686">
              <w:t>Therefore</w:t>
            </w:r>
            <w:r>
              <w:t>, if they are given two (or more) lengths in different units, the lengths must be converted to the same unit, then we can perform our operation on it.</w:t>
            </w:r>
          </w:p>
          <w:p w14:paraId="74D41A5D" w14:textId="01A1C0B5" w:rsidR="00F327C8" w:rsidRDefault="005E72A1" w:rsidP="004769B2">
            <w:pPr>
              <w:pStyle w:val="ListParagraph"/>
              <w:numPr>
                <w:ilvl w:val="0"/>
                <w:numId w:val="27"/>
              </w:numPr>
              <w:ind w:left="147" w:hanging="141"/>
            </w:pPr>
            <w:r>
              <w:t>Pupils must make sure that they do the calculations correctly. When adding or subtracting, it is important that they align the numbers correctly in the place value columns.</w:t>
            </w:r>
          </w:p>
          <w:p w14:paraId="356A8AB0" w14:textId="60291D96" w:rsidR="005E72A1" w:rsidRDefault="005E72A1" w:rsidP="004769B2">
            <w:pPr>
              <w:pStyle w:val="ListParagraph"/>
              <w:numPr>
                <w:ilvl w:val="0"/>
                <w:numId w:val="27"/>
              </w:numPr>
              <w:ind w:left="147" w:hanging="141"/>
            </w:pPr>
            <w:r>
              <w:t>For example, to add the lengths 5m +20cm, we must first convert to a common unit.</w:t>
            </w:r>
          </w:p>
          <w:p w14:paraId="2460EE91" w14:textId="24D56941" w:rsidR="005E72A1" w:rsidRDefault="005E72A1" w:rsidP="005E72A1">
            <w:r>
              <w:t xml:space="preserve"> </w:t>
            </w:r>
            <w:r w:rsidR="004769B2">
              <w:t xml:space="preserve">     </w:t>
            </w:r>
            <w:r>
              <w:t xml:space="preserve">5m + 20cm </w:t>
            </w:r>
          </w:p>
          <w:p w14:paraId="63B241BF" w14:textId="66B5F3CA" w:rsidR="005E72A1" w:rsidRDefault="00762134" w:rsidP="005E72A1">
            <w:r>
              <w:t xml:space="preserve">       </w:t>
            </w:r>
            <w:r w:rsidR="005E72A1">
              <w:t xml:space="preserve">Since 1m = 100cm, </w:t>
            </w:r>
          </w:p>
          <w:p w14:paraId="3C184750" w14:textId="37B7253A" w:rsidR="005E72A1" w:rsidRDefault="005E72A1" w:rsidP="005E72A1">
            <w:r>
              <w:t xml:space="preserve">          5m = 5 x 100cm = 500cm</w:t>
            </w:r>
          </w:p>
          <w:p w14:paraId="081BE3F0" w14:textId="49BC6626" w:rsidR="005E72A1" w:rsidRDefault="005E72A1" w:rsidP="005E72A1">
            <w:r>
              <w:lastRenderedPageBreak/>
              <w:t>Now that we have the same units, we can add the numbers together,</w:t>
            </w:r>
          </w:p>
          <w:p w14:paraId="5BA79406" w14:textId="2EC03A52" w:rsidR="005E72A1" w:rsidRPr="00DF06FF" w:rsidRDefault="005E72A1" w:rsidP="005E72A1">
            <w:r>
              <w:t xml:space="preserve">   </w:t>
            </w:r>
            <w:r>
              <w:rPr>
                <w:rFonts w:ascii="Cambria Math" w:hAnsi="Cambria Math"/>
              </w:rPr>
              <w:t>∴</w:t>
            </w:r>
            <w:r>
              <w:t xml:space="preserve"> 5m +20cm = 500cm +20cm = 520cm.</w:t>
            </w:r>
          </w:p>
          <w:p w14:paraId="4AFECBFF" w14:textId="77777777" w:rsidR="00330B4E" w:rsidRPr="00FB30A1" w:rsidRDefault="00330B4E" w:rsidP="00330B4E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2BE4C6DC" w14:textId="60B9F49B" w:rsidR="00330B4E" w:rsidRDefault="00F327C8" w:rsidP="00330B4E">
            <w:pPr>
              <w:rPr>
                <w:b/>
              </w:rPr>
            </w:pPr>
            <w:r>
              <w:rPr>
                <w:b/>
              </w:rPr>
              <w:t>Day 4/ Lesson 4</w:t>
            </w:r>
            <w:r w:rsidR="00330B4E" w:rsidRPr="00031953">
              <w:rPr>
                <w:b/>
              </w:rPr>
              <w:t>: 15 Mins</w:t>
            </w:r>
          </w:p>
          <w:p w14:paraId="3AAB0AA1" w14:textId="46D5F07F" w:rsidR="00325D98" w:rsidRDefault="00325D98" w:rsidP="00762134">
            <w:pPr>
              <w:pStyle w:val="ListParagraph"/>
              <w:numPr>
                <w:ilvl w:val="0"/>
                <w:numId w:val="28"/>
              </w:numPr>
              <w:ind w:left="147" w:hanging="141"/>
            </w:pPr>
            <w:r>
              <w:t>To solve a word problem question on metric units, we have to first determine the operation to perform (either addition or subtraction)</w:t>
            </w:r>
          </w:p>
          <w:p w14:paraId="1878088A" w14:textId="3D637559" w:rsidR="00325D98" w:rsidRDefault="00762134" w:rsidP="00762134">
            <w:pPr>
              <w:pStyle w:val="ListParagraph"/>
              <w:numPr>
                <w:ilvl w:val="0"/>
                <w:numId w:val="28"/>
              </w:numPr>
              <w:ind w:left="147" w:hanging="141"/>
            </w:pPr>
            <w:r>
              <w:t>If the numbers in the word problem have different metric units, we must convert them to the same unit. Then we perform our operation on it.</w:t>
            </w:r>
          </w:p>
          <w:p w14:paraId="6FFB7F3D" w14:textId="4E52CF9B" w:rsidR="00A75AF4" w:rsidRPr="00B67F9B" w:rsidRDefault="00762134" w:rsidP="00762134">
            <w:pPr>
              <w:pStyle w:val="ListParagraph"/>
              <w:numPr>
                <w:ilvl w:val="0"/>
                <w:numId w:val="28"/>
              </w:numPr>
              <w:ind w:left="147" w:hanging="141"/>
              <w:rPr>
                <w:lang w:eastAsia="zh-CN"/>
              </w:rPr>
            </w:pPr>
            <w:r>
              <w:t xml:space="preserve">For example, </w:t>
            </w:r>
            <w:r w:rsidR="00A75AF4">
              <w:t xml:space="preserve">Jessica is measuring two line segments. The first line segment is 30 cm long, while the second is 500mm </w:t>
            </w:r>
            <w:r w:rsidR="00325D98">
              <w:t xml:space="preserve">long. How long are two line </w:t>
            </w:r>
            <w:r w:rsidR="00A75AF4">
              <w:t>segments together? Give your answer in cm.</w:t>
            </w:r>
          </w:p>
          <w:p w14:paraId="3D2AD947" w14:textId="7F0636FF" w:rsidR="00325D98" w:rsidRDefault="00325D98" w:rsidP="00762134">
            <w:pPr>
              <w:pStyle w:val="ListParagraph"/>
              <w:numPr>
                <w:ilvl w:val="0"/>
                <w:numId w:val="28"/>
              </w:numPr>
              <w:ind w:left="147" w:hanging="141"/>
            </w:pPr>
            <w:r>
              <w:t>To solve the question, we have to add the two numbers together, 30cm + 500mm = ___</w:t>
            </w:r>
          </w:p>
          <w:p w14:paraId="05C4656F" w14:textId="1C58BBBD" w:rsidR="00971415" w:rsidRDefault="00325D98" w:rsidP="00762134">
            <w:pPr>
              <w:pStyle w:val="ListParagraph"/>
              <w:numPr>
                <w:ilvl w:val="0"/>
                <w:numId w:val="28"/>
              </w:numPr>
              <w:ind w:left="147" w:hanging="141"/>
            </w:pPr>
            <w:r>
              <w:t>The two segments are given in in different metric uinits, so they have to be converted to the same metric unit.</w:t>
            </w:r>
          </w:p>
          <w:p w14:paraId="1326FC1B" w14:textId="647CF606" w:rsidR="00325D98" w:rsidRDefault="00762134" w:rsidP="004769B2">
            <w:r>
              <w:t xml:space="preserve">            </w:t>
            </w:r>
            <w:r w:rsidR="00325D98">
              <w:t>30cm = 30 cm</w:t>
            </w:r>
          </w:p>
          <w:p w14:paraId="2AEFBEC9" w14:textId="199D1C6B" w:rsidR="00325D98" w:rsidRDefault="00762134" w:rsidP="004769B2">
            <w:r>
              <w:t xml:space="preserve">            </w:t>
            </w:r>
            <w:r w:rsidR="00325D98">
              <w:t>Since, 10mm = 1cm</w:t>
            </w:r>
          </w:p>
          <w:p w14:paraId="1655C0DC" w14:textId="1C193C2D" w:rsidR="00325D98" w:rsidRDefault="00762134" w:rsidP="004769B2">
            <w:r>
              <w:t xml:space="preserve">            </w:t>
            </w:r>
            <w:r w:rsidR="00325D98">
              <w:t>500mm = 500/10mm = 50cm</w:t>
            </w:r>
          </w:p>
          <w:p w14:paraId="128DF217" w14:textId="1EBA77E1" w:rsidR="00325D98" w:rsidRDefault="00762134" w:rsidP="004769B2">
            <w:r>
              <w:t xml:space="preserve">         </w:t>
            </w:r>
            <w:r w:rsidR="00325D98">
              <w:t>Now we can add the two numbers together.</w:t>
            </w:r>
          </w:p>
          <w:p w14:paraId="356932E9" w14:textId="41B0F743" w:rsidR="00325D98" w:rsidRDefault="00762134" w:rsidP="004769B2">
            <w:r>
              <w:t xml:space="preserve">      </w:t>
            </w:r>
            <w:r w:rsidR="00325D98">
              <w:t>30cm + 500cm = 30cm + 50cm = 80cm</w:t>
            </w:r>
          </w:p>
          <w:p w14:paraId="012DB69B" w14:textId="0BE4F95B" w:rsidR="00325D98" w:rsidRPr="00325D98" w:rsidRDefault="00325D98" w:rsidP="004769B2"/>
        </w:tc>
      </w:tr>
      <w:tr w:rsidR="00012686" w14:paraId="544156AA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7851D59" w14:textId="77777777" w:rsidR="008815C6" w:rsidRPr="00D914D8" w:rsidRDefault="008815C6" w:rsidP="008815C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D914D8">
              <w:rPr>
                <w:rFonts w:asciiTheme="majorHAnsi" w:eastAsiaTheme="majorEastAsia" w:hAnsiTheme="majorHAnsi" w:cstheme="majorBidi"/>
                <w:color w:val="F16522" w:themeColor="accent1"/>
              </w:rPr>
              <w:lastRenderedPageBreak/>
              <w:t>Assessment Activity</w:t>
            </w:r>
          </w:p>
          <w:p w14:paraId="42B08F4E" w14:textId="6888D961" w:rsidR="00110F25" w:rsidRPr="008815C6" w:rsidRDefault="00110F25" w:rsidP="008815C6"/>
        </w:tc>
        <w:tc>
          <w:tcPr>
            <w:tcW w:w="65" w:type="pct"/>
          </w:tcPr>
          <w:p w14:paraId="0A767BD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4E43E81" w14:textId="77777777" w:rsidR="008815C6" w:rsidRPr="00D914D8" w:rsidRDefault="008815C6" w:rsidP="008815C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D914D8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14:paraId="477DFD58" w14:textId="77777777" w:rsidR="004769B2" w:rsidRDefault="004769B2" w:rsidP="004769B2">
            <w:r>
              <w:t>Solve.</w:t>
            </w:r>
          </w:p>
          <w:p w14:paraId="476CECD0" w14:textId="509F5A09" w:rsidR="004769B2" w:rsidRDefault="004769B2" w:rsidP="00D57594">
            <w:pPr>
              <w:pStyle w:val="ListParagraph"/>
              <w:numPr>
                <w:ilvl w:val="0"/>
                <w:numId w:val="30"/>
              </w:numPr>
              <w:ind w:left="182" w:hanging="182"/>
            </w:pPr>
            <w:r>
              <w:t xml:space="preserve">4 km - 280 m = </w:t>
            </w:r>
          </w:p>
          <w:p w14:paraId="38C5CB38" w14:textId="1DD7FC78" w:rsidR="004769B2" w:rsidRDefault="004769B2" w:rsidP="00D57594">
            <w:pPr>
              <w:pStyle w:val="ListParagraph"/>
              <w:numPr>
                <w:ilvl w:val="0"/>
                <w:numId w:val="30"/>
              </w:numPr>
              <w:ind w:left="182" w:hanging="182"/>
            </w:pPr>
            <w:r>
              <w:t xml:space="preserve">1 m 15 cm - 34 cm = </w:t>
            </w:r>
          </w:p>
          <w:p w14:paraId="25C3A16C" w14:textId="585B52D2" w:rsidR="004769B2" w:rsidRDefault="004769B2" w:rsidP="00D57594">
            <w:pPr>
              <w:pStyle w:val="ListParagraph"/>
              <w:numPr>
                <w:ilvl w:val="0"/>
                <w:numId w:val="30"/>
              </w:numPr>
              <w:ind w:left="182" w:hanging="182"/>
            </w:pPr>
            <w:r>
              <w:t>Express your answer i</w:t>
            </w:r>
            <w:r w:rsidR="00762134">
              <w:t xml:space="preserve">n the smaller of the two units: </w:t>
            </w:r>
            <w:r>
              <w:t>1 km 431 m + 13 km 169 m =</w:t>
            </w:r>
          </w:p>
          <w:p w14:paraId="7745DA1F" w14:textId="554CCBF6" w:rsidR="004769B2" w:rsidRDefault="004769B2" w:rsidP="00D57594">
            <w:pPr>
              <w:pStyle w:val="ListParagraph"/>
              <w:numPr>
                <w:ilvl w:val="0"/>
                <w:numId w:val="30"/>
              </w:numPr>
              <w:ind w:left="182" w:hanging="182"/>
            </w:pPr>
            <w:r>
              <w:t>Express your answer i</w:t>
            </w:r>
            <w:r w:rsidR="00762134">
              <w:t xml:space="preserve">n the smaller of the two units: </w:t>
            </w:r>
            <w:r>
              <w:t>231 m 31 cm - 14 m 48 cm =</w:t>
            </w:r>
          </w:p>
          <w:p w14:paraId="4DCDE21A" w14:textId="7AA85706" w:rsidR="004769B2" w:rsidRDefault="004769B2" w:rsidP="00D57594">
            <w:pPr>
              <w:pStyle w:val="ListParagraph"/>
              <w:numPr>
                <w:ilvl w:val="0"/>
                <w:numId w:val="30"/>
              </w:numPr>
              <w:ind w:left="182" w:hanging="182"/>
            </w:pPr>
            <w:r>
              <w:t xml:space="preserve">67 km 230 m + 11 km 879 m = </w:t>
            </w:r>
          </w:p>
          <w:p w14:paraId="7E793B58" w14:textId="4E96EEC3" w:rsidR="006B19E5" w:rsidRPr="004769B2" w:rsidRDefault="004769B2" w:rsidP="00D57594">
            <w:pPr>
              <w:pStyle w:val="ListParagraph"/>
              <w:numPr>
                <w:ilvl w:val="0"/>
                <w:numId w:val="30"/>
              </w:numPr>
              <w:ind w:left="182" w:hanging="182"/>
            </w:pPr>
            <w:r>
              <w:t>67 km 230 m - 11 km 879 m =</w:t>
            </w:r>
          </w:p>
        </w:tc>
        <w:tc>
          <w:tcPr>
            <w:tcW w:w="118" w:type="pct"/>
          </w:tcPr>
          <w:p w14:paraId="0BE69C2D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EFA6CAE" w14:textId="77777777" w:rsidR="008815C6" w:rsidRPr="00D914D8" w:rsidRDefault="008815C6" w:rsidP="008815C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D914D8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14:paraId="0C4471D5" w14:textId="3B06C8F3" w:rsidR="00762134" w:rsidRDefault="00762134" w:rsidP="00762134">
            <w:r>
              <w:t>John rode 2 kilometers on his bike, his sister, Susan rode 3000 meters on her bike. Who rode the farthest and how much farther did they ride? Give your answer in km.</w:t>
            </w:r>
          </w:p>
          <w:p w14:paraId="290231E8" w14:textId="1CE72536" w:rsidR="00CB574B" w:rsidRDefault="00CB574B" w:rsidP="00EB2FF3"/>
        </w:tc>
      </w:tr>
      <w:tr w:rsidR="00012686" w14:paraId="0F1361F9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02F85058" w14:textId="77777777" w:rsidR="00C17E2A" w:rsidRDefault="00D27DC3">
            <w:pPr>
              <w:pStyle w:val="Heading2"/>
            </w:pPr>
            <w:r>
              <w:t>Summary</w:t>
            </w:r>
          </w:p>
          <w:p w14:paraId="1D9B050B" w14:textId="530787BD" w:rsidR="00EA5BCA" w:rsidRPr="00EA5BCA" w:rsidRDefault="00EA5BCA" w:rsidP="00F313EE">
            <w:pPr>
              <w:pStyle w:val="ListParagraph"/>
              <w:ind w:left="142"/>
            </w:pPr>
          </w:p>
        </w:tc>
        <w:tc>
          <w:tcPr>
            <w:tcW w:w="65" w:type="pct"/>
          </w:tcPr>
          <w:p w14:paraId="5F1D2F4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648E3AA4" w14:textId="228870CE" w:rsidR="00C17E2A" w:rsidRDefault="008815C6" w:rsidP="008815C6">
            <w:pPr>
              <w:pStyle w:val="Heading2"/>
            </w:pPr>
            <w:r>
              <w:t>Review and Closing</w:t>
            </w:r>
          </w:p>
          <w:p w14:paraId="78120B8C" w14:textId="78A00064" w:rsidR="00762134" w:rsidRDefault="00762134" w:rsidP="00D57594">
            <w:pPr>
              <w:pStyle w:val="ListParagraph"/>
              <w:numPr>
                <w:ilvl w:val="0"/>
                <w:numId w:val="29"/>
              </w:numPr>
              <w:ind w:left="182" w:hanging="182"/>
            </w:pPr>
            <w:r>
              <w:t>At the end of the lesson, the teacher could discuss some or all of the questions.</w:t>
            </w:r>
          </w:p>
          <w:p w14:paraId="7DAB2D59" w14:textId="4FE20B65" w:rsidR="008815C6" w:rsidRDefault="00762134" w:rsidP="00D57594">
            <w:pPr>
              <w:pStyle w:val="ListParagraph"/>
              <w:numPr>
                <w:ilvl w:val="0"/>
                <w:numId w:val="29"/>
              </w:numPr>
              <w:ind w:left="182" w:hanging="182"/>
            </w:pPr>
            <w:r>
              <w:t>Mark the ex</w:t>
            </w:r>
            <w:r w:rsidR="00D57594">
              <w:t xml:space="preserve">ercise, taking note of where </w:t>
            </w:r>
            <w:r>
              <w:t>individua</w:t>
            </w:r>
            <w:r w:rsidR="00D57594">
              <w:t xml:space="preserve">l pupils have not met the unit </w:t>
            </w:r>
            <w:r>
              <w:t>objectives,</w:t>
            </w:r>
            <w:r w:rsidR="00D57594">
              <w:t xml:space="preserve"> in order to give these pupils </w:t>
            </w:r>
            <w:r>
              <w:t>additional teaching input where required.</w:t>
            </w:r>
          </w:p>
        </w:tc>
        <w:tc>
          <w:tcPr>
            <w:tcW w:w="118" w:type="pct"/>
          </w:tcPr>
          <w:p w14:paraId="2AF7B3E2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6"/>
      <w:headerReference w:type="first" r:id="rId17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782B01" w14:textId="77777777" w:rsidR="000D2A2A" w:rsidRDefault="000D2A2A">
      <w:pPr>
        <w:spacing w:before="0" w:after="0" w:line="240" w:lineRule="auto"/>
      </w:pPr>
      <w:r>
        <w:separator/>
      </w:r>
    </w:p>
  </w:endnote>
  <w:endnote w:type="continuationSeparator" w:id="0">
    <w:p w14:paraId="69AA0247" w14:textId="77777777" w:rsidR="000D2A2A" w:rsidRDefault="000D2A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0EB06" w14:textId="5B6646CB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741DEB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CEE8EF" w14:textId="77777777" w:rsidR="000D2A2A" w:rsidRDefault="000D2A2A">
      <w:pPr>
        <w:spacing w:before="0" w:after="0" w:line="240" w:lineRule="auto"/>
      </w:pPr>
      <w:r>
        <w:separator/>
      </w:r>
    </w:p>
  </w:footnote>
  <w:footnote w:type="continuationSeparator" w:id="0">
    <w:p w14:paraId="3992357D" w14:textId="77777777" w:rsidR="000D2A2A" w:rsidRDefault="000D2A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31E366A"/>
    <w:multiLevelType w:val="hybridMultilevel"/>
    <w:tmpl w:val="5A5836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C5738"/>
    <w:multiLevelType w:val="hybridMultilevel"/>
    <w:tmpl w:val="929E55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131E9"/>
    <w:multiLevelType w:val="hybridMultilevel"/>
    <w:tmpl w:val="D4CAF03A"/>
    <w:lvl w:ilvl="0" w:tplc="262CABA8">
      <w:start w:val="7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10880"/>
    <w:multiLevelType w:val="hybridMultilevel"/>
    <w:tmpl w:val="90E657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021B6"/>
    <w:multiLevelType w:val="hybridMultilevel"/>
    <w:tmpl w:val="DDEC3E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7F7F59"/>
    <w:multiLevelType w:val="multilevel"/>
    <w:tmpl w:val="F98AC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0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2D6F32CF"/>
    <w:multiLevelType w:val="hybridMultilevel"/>
    <w:tmpl w:val="CF12A3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FF66CF"/>
    <w:multiLevelType w:val="hybridMultilevel"/>
    <w:tmpl w:val="D7E624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C3272A"/>
    <w:multiLevelType w:val="hybridMultilevel"/>
    <w:tmpl w:val="2D8841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1E4474"/>
    <w:multiLevelType w:val="hybridMultilevel"/>
    <w:tmpl w:val="8E7A40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E72179"/>
    <w:multiLevelType w:val="hybridMultilevel"/>
    <w:tmpl w:val="8EB402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1C5665"/>
    <w:multiLevelType w:val="hybridMultilevel"/>
    <w:tmpl w:val="570022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50FA1"/>
    <w:multiLevelType w:val="hybridMultilevel"/>
    <w:tmpl w:val="AF8E8D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45679E"/>
    <w:multiLevelType w:val="hybridMultilevel"/>
    <w:tmpl w:val="2D9E96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F55178"/>
    <w:multiLevelType w:val="hybridMultilevel"/>
    <w:tmpl w:val="4BD48F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A76F00"/>
    <w:multiLevelType w:val="hybridMultilevel"/>
    <w:tmpl w:val="618A4C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EB428D"/>
    <w:multiLevelType w:val="hybridMultilevel"/>
    <w:tmpl w:val="2D8841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9"/>
  </w:num>
  <w:num w:numId="3">
    <w:abstractNumId w:val="18"/>
  </w:num>
  <w:num w:numId="4">
    <w:abstractNumId w:val="25"/>
  </w:num>
  <w:num w:numId="5">
    <w:abstractNumId w:val="23"/>
  </w:num>
  <w:num w:numId="6">
    <w:abstractNumId w:val="4"/>
  </w:num>
  <w:num w:numId="7">
    <w:abstractNumId w:val="9"/>
  </w:num>
  <w:num w:numId="8">
    <w:abstractNumId w:val="7"/>
  </w:num>
  <w:num w:numId="9">
    <w:abstractNumId w:val="10"/>
  </w:num>
  <w:num w:numId="10">
    <w:abstractNumId w:val="14"/>
  </w:num>
  <w:num w:numId="11">
    <w:abstractNumId w:val="13"/>
  </w:num>
  <w:num w:numId="12">
    <w:abstractNumId w:val="15"/>
  </w:num>
  <w:num w:numId="13">
    <w:abstractNumId w:val="24"/>
  </w:num>
  <w:num w:numId="14">
    <w:abstractNumId w:val="8"/>
  </w:num>
  <w:num w:numId="15">
    <w:abstractNumId w:val="3"/>
  </w:num>
  <w:num w:numId="16">
    <w:abstractNumId w:val="28"/>
  </w:num>
  <w:num w:numId="17">
    <w:abstractNumId w:val="5"/>
  </w:num>
  <w:num w:numId="18">
    <w:abstractNumId w:val="22"/>
  </w:num>
  <w:num w:numId="19">
    <w:abstractNumId w:val="20"/>
  </w:num>
  <w:num w:numId="20">
    <w:abstractNumId w:val="21"/>
  </w:num>
  <w:num w:numId="21">
    <w:abstractNumId w:val="16"/>
  </w:num>
  <w:num w:numId="22">
    <w:abstractNumId w:val="11"/>
  </w:num>
  <w:num w:numId="23">
    <w:abstractNumId w:val="6"/>
  </w:num>
  <w:num w:numId="24">
    <w:abstractNumId w:val="12"/>
  </w:num>
  <w:num w:numId="25">
    <w:abstractNumId w:val="26"/>
  </w:num>
  <w:num w:numId="26">
    <w:abstractNumId w:val="17"/>
  </w:num>
  <w:num w:numId="27">
    <w:abstractNumId w:val="1"/>
  </w:num>
  <w:num w:numId="28">
    <w:abstractNumId w:val="27"/>
  </w:num>
  <w:num w:numId="29">
    <w:abstractNumId w:val="19"/>
  </w:num>
  <w:num w:numId="3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2686"/>
    <w:rsid w:val="00012774"/>
    <w:rsid w:val="000153A3"/>
    <w:rsid w:val="00017AB7"/>
    <w:rsid w:val="00025F28"/>
    <w:rsid w:val="00031953"/>
    <w:rsid w:val="0004040F"/>
    <w:rsid w:val="000442FD"/>
    <w:rsid w:val="0004502C"/>
    <w:rsid w:val="00050F06"/>
    <w:rsid w:val="000529DC"/>
    <w:rsid w:val="00065A51"/>
    <w:rsid w:val="0007578F"/>
    <w:rsid w:val="000816FF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D2A2A"/>
    <w:rsid w:val="000D44B1"/>
    <w:rsid w:val="000D5DFD"/>
    <w:rsid w:val="000E2930"/>
    <w:rsid w:val="000F3C73"/>
    <w:rsid w:val="00100ADB"/>
    <w:rsid w:val="00110F25"/>
    <w:rsid w:val="00120253"/>
    <w:rsid w:val="001205AF"/>
    <w:rsid w:val="001240F2"/>
    <w:rsid w:val="00134383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B47BC"/>
    <w:rsid w:val="001C0A0E"/>
    <w:rsid w:val="001C4621"/>
    <w:rsid w:val="001D1806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4570"/>
    <w:rsid w:val="0024426F"/>
    <w:rsid w:val="00246D67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A72AE"/>
    <w:rsid w:val="002B44A9"/>
    <w:rsid w:val="002B4EEC"/>
    <w:rsid w:val="002B733A"/>
    <w:rsid w:val="002C0925"/>
    <w:rsid w:val="002D3295"/>
    <w:rsid w:val="002D41D0"/>
    <w:rsid w:val="002E4739"/>
    <w:rsid w:val="002F4915"/>
    <w:rsid w:val="00301B45"/>
    <w:rsid w:val="00304069"/>
    <w:rsid w:val="00304B4A"/>
    <w:rsid w:val="00310BAC"/>
    <w:rsid w:val="00312F69"/>
    <w:rsid w:val="003241D7"/>
    <w:rsid w:val="003242CF"/>
    <w:rsid w:val="003254A0"/>
    <w:rsid w:val="00325D98"/>
    <w:rsid w:val="00330B4E"/>
    <w:rsid w:val="00331C10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777D"/>
    <w:rsid w:val="003C7DAD"/>
    <w:rsid w:val="003D30E4"/>
    <w:rsid w:val="003E4AD7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769B2"/>
    <w:rsid w:val="004827E6"/>
    <w:rsid w:val="00483322"/>
    <w:rsid w:val="00483AE5"/>
    <w:rsid w:val="00485065"/>
    <w:rsid w:val="00486F5A"/>
    <w:rsid w:val="00496287"/>
    <w:rsid w:val="004A3441"/>
    <w:rsid w:val="004A6360"/>
    <w:rsid w:val="004B20E0"/>
    <w:rsid w:val="004B46D3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E72A1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67D6F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A8D"/>
    <w:rsid w:val="007177D7"/>
    <w:rsid w:val="00735CBB"/>
    <w:rsid w:val="00740E81"/>
    <w:rsid w:val="00741DEB"/>
    <w:rsid w:val="00742B82"/>
    <w:rsid w:val="00743B1E"/>
    <w:rsid w:val="00747C96"/>
    <w:rsid w:val="00752C4E"/>
    <w:rsid w:val="00756214"/>
    <w:rsid w:val="00761C97"/>
    <w:rsid w:val="00762134"/>
    <w:rsid w:val="0076583E"/>
    <w:rsid w:val="00773C70"/>
    <w:rsid w:val="00777637"/>
    <w:rsid w:val="00780730"/>
    <w:rsid w:val="0078211E"/>
    <w:rsid w:val="0078309D"/>
    <w:rsid w:val="00786B8E"/>
    <w:rsid w:val="00794C95"/>
    <w:rsid w:val="007C31C8"/>
    <w:rsid w:val="007C72D5"/>
    <w:rsid w:val="007E5E02"/>
    <w:rsid w:val="007F09DA"/>
    <w:rsid w:val="007F163A"/>
    <w:rsid w:val="007F4FCC"/>
    <w:rsid w:val="007F65A3"/>
    <w:rsid w:val="00807AE6"/>
    <w:rsid w:val="00811AB9"/>
    <w:rsid w:val="0083703B"/>
    <w:rsid w:val="008452D9"/>
    <w:rsid w:val="00846CA8"/>
    <w:rsid w:val="0085030E"/>
    <w:rsid w:val="00853340"/>
    <w:rsid w:val="00873641"/>
    <w:rsid w:val="008776E5"/>
    <w:rsid w:val="008815C6"/>
    <w:rsid w:val="00885068"/>
    <w:rsid w:val="0089726D"/>
    <w:rsid w:val="008A326A"/>
    <w:rsid w:val="008A42C3"/>
    <w:rsid w:val="008B2B0B"/>
    <w:rsid w:val="008B2CBF"/>
    <w:rsid w:val="008B550E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532B1"/>
    <w:rsid w:val="009563B9"/>
    <w:rsid w:val="00956A48"/>
    <w:rsid w:val="00956B0B"/>
    <w:rsid w:val="00956DE4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50553"/>
    <w:rsid w:val="00A54440"/>
    <w:rsid w:val="00A71E70"/>
    <w:rsid w:val="00A74FCC"/>
    <w:rsid w:val="00A75AF4"/>
    <w:rsid w:val="00A82696"/>
    <w:rsid w:val="00A85D55"/>
    <w:rsid w:val="00AB0656"/>
    <w:rsid w:val="00AB565D"/>
    <w:rsid w:val="00AC178C"/>
    <w:rsid w:val="00AC63A2"/>
    <w:rsid w:val="00AD171D"/>
    <w:rsid w:val="00AD5265"/>
    <w:rsid w:val="00AD6AD0"/>
    <w:rsid w:val="00AE2FC3"/>
    <w:rsid w:val="00AF47E1"/>
    <w:rsid w:val="00B02EA6"/>
    <w:rsid w:val="00B046C1"/>
    <w:rsid w:val="00B07834"/>
    <w:rsid w:val="00B137EA"/>
    <w:rsid w:val="00B25DC5"/>
    <w:rsid w:val="00B262A1"/>
    <w:rsid w:val="00B27BDC"/>
    <w:rsid w:val="00B36C8F"/>
    <w:rsid w:val="00B43418"/>
    <w:rsid w:val="00B4776C"/>
    <w:rsid w:val="00B542DD"/>
    <w:rsid w:val="00B5438F"/>
    <w:rsid w:val="00B55350"/>
    <w:rsid w:val="00B57396"/>
    <w:rsid w:val="00B67C04"/>
    <w:rsid w:val="00B8438A"/>
    <w:rsid w:val="00B87608"/>
    <w:rsid w:val="00B91FAF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36D0"/>
    <w:rsid w:val="00C13FAF"/>
    <w:rsid w:val="00C17E2A"/>
    <w:rsid w:val="00C20C1E"/>
    <w:rsid w:val="00C24A10"/>
    <w:rsid w:val="00C403C3"/>
    <w:rsid w:val="00C40A84"/>
    <w:rsid w:val="00C61E15"/>
    <w:rsid w:val="00C73D7E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C605B"/>
    <w:rsid w:val="00CD25FB"/>
    <w:rsid w:val="00CD4D2B"/>
    <w:rsid w:val="00CE56FD"/>
    <w:rsid w:val="00CE5B35"/>
    <w:rsid w:val="00CF7197"/>
    <w:rsid w:val="00D06D58"/>
    <w:rsid w:val="00D15CAA"/>
    <w:rsid w:val="00D17E02"/>
    <w:rsid w:val="00D20772"/>
    <w:rsid w:val="00D2109C"/>
    <w:rsid w:val="00D27DC3"/>
    <w:rsid w:val="00D329A0"/>
    <w:rsid w:val="00D3577C"/>
    <w:rsid w:val="00D43AC0"/>
    <w:rsid w:val="00D57594"/>
    <w:rsid w:val="00D63A36"/>
    <w:rsid w:val="00D8019B"/>
    <w:rsid w:val="00D812F1"/>
    <w:rsid w:val="00D85628"/>
    <w:rsid w:val="00D860C1"/>
    <w:rsid w:val="00D914D8"/>
    <w:rsid w:val="00DA1F66"/>
    <w:rsid w:val="00DC17D5"/>
    <w:rsid w:val="00DD1286"/>
    <w:rsid w:val="00DE0478"/>
    <w:rsid w:val="00DE3AC3"/>
    <w:rsid w:val="00DF02F9"/>
    <w:rsid w:val="00DF06FF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80C06"/>
    <w:rsid w:val="00E84F61"/>
    <w:rsid w:val="00E85536"/>
    <w:rsid w:val="00E86F8A"/>
    <w:rsid w:val="00E92FA0"/>
    <w:rsid w:val="00EA3A1A"/>
    <w:rsid w:val="00EA5BCA"/>
    <w:rsid w:val="00EA78ED"/>
    <w:rsid w:val="00EB2FF3"/>
    <w:rsid w:val="00EB5924"/>
    <w:rsid w:val="00EC2D9F"/>
    <w:rsid w:val="00ED219F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7FA3"/>
    <w:rsid w:val="00F313EE"/>
    <w:rsid w:val="00F327C8"/>
    <w:rsid w:val="00F41F6D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D482A"/>
    <w:rsid w:val="00FE4D5F"/>
    <w:rsid w:val="00FE67CC"/>
    <w:rsid w:val="00FE68F0"/>
    <w:rsid w:val="00FF1001"/>
    <w:rsid w:val="00F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4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wiznet.com/p/takeQuiz.php?ChapterID=1385&amp;CurriculumID=5&amp;Num=6.18" TargetMode="External"/><Relationship Id="rId13" Type="http://schemas.openxmlformats.org/officeDocument/2006/relationships/hyperlink" Target="https://www.engageny.org/sites/default/files/resource/attachments/math-g4-m2-full-module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kwiznet.com/p/takeQuiz.php?ChapterID=1385&amp;CurriculumID=5&amp;Num=6.18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linemathlearning.com/metric-length-measurement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nlinemathlearning.com/metric-length-measurements.html" TargetMode="External"/><Relationship Id="rId10" Type="http://schemas.openxmlformats.org/officeDocument/2006/relationships/hyperlink" Target="https://za.pearson.com/content/dam/region-growth/south-africa/pearson-south-africa/TeacherResourceMaterial/9781447978411_ngm_mat_pr4_tg_eng_ng_screen.pdf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www.engageny.org/sites/default/files/resource/attachments/math-g4-m2-full-module.pdf" TargetMode="External"/><Relationship Id="rId14" Type="http://schemas.openxmlformats.org/officeDocument/2006/relationships/hyperlink" Target="https://za.pearson.com/content/dam/region-growth/south-africa/pearson-south-africa/TeacherResourceMaterial/9781447978411_ngm_mat_pr4_tg_eng_ng_screen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53EC3"/>
    <w:rsid w:val="00071DA5"/>
    <w:rsid w:val="000E3902"/>
    <w:rsid w:val="00106507"/>
    <w:rsid w:val="001342A4"/>
    <w:rsid w:val="00253619"/>
    <w:rsid w:val="00280CE5"/>
    <w:rsid w:val="003F0E5B"/>
    <w:rsid w:val="004A008E"/>
    <w:rsid w:val="004E1DB9"/>
    <w:rsid w:val="00571A20"/>
    <w:rsid w:val="005D6E38"/>
    <w:rsid w:val="005E6E71"/>
    <w:rsid w:val="006814AC"/>
    <w:rsid w:val="00713551"/>
    <w:rsid w:val="00805105"/>
    <w:rsid w:val="00816166"/>
    <w:rsid w:val="00836926"/>
    <w:rsid w:val="00973928"/>
    <w:rsid w:val="009D2491"/>
    <w:rsid w:val="00A20224"/>
    <w:rsid w:val="00AB2F7D"/>
    <w:rsid w:val="00AB37F5"/>
    <w:rsid w:val="00B67D1F"/>
    <w:rsid w:val="00C87D32"/>
    <w:rsid w:val="00C93DC1"/>
    <w:rsid w:val="00D22ED1"/>
    <w:rsid w:val="00D92979"/>
    <w:rsid w:val="00E17671"/>
    <w:rsid w:val="00EA1738"/>
    <w:rsid w:val="00EB30E9"/>
    <w:rsid w:val="00F94451"/>
    <w:rsid w:val="00FC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0</TotalTime>
  <Pages>3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3</cp:revision>
  <dcterms:created xsi:type="dcterms:W3CDTF">2019-05-31T16:08:00Z</dcterms:created>
  <dcterms:modified xsi:type="dcterms:W3CDTF">2019-07-09T10:45:00Z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