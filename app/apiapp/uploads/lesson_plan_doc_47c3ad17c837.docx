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EE04" w14:textId="77777777" w:rsidR="00510046" w:rsidRDefault="00510046"/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16B75EBF" w14:textId="77777777">
        <w:tc>
          <w:tcPr>
            <w:tcW w:w="2500" w:type="pct"/>
            <w:vAlign w:val="bottom"/>
          </w:tcPr>
          <w:p w14:paraId="24D4E89F" w14:textId="77777777" w:rsidR="00C17E2A" w:rsidRDefault="00B16639">
            <w:pPr>
              <w:pStyle w:val="Title"/>
            </w:pPr>
            <w:r>
              <w:t>Changes in animals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1-25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6ECD516" w14:textId="77777777" w:rsidR="00C17E2A" w:rsidRDefault="00E96E3C">
                <w:pPr>
                  <w:pStyle w:val="Date"/>
                </w:pPr>
                <w:r>
                  <w:t>11.25.2018</w:t>
                </w:r>
              </w:p>
            </w:tc>
          </w:sdtContent>
        </w:sdt>
      </w:tr>
    </w:tbl>
    <w:p w14:paraId="13BA903E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185B4120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773C5F9B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622CA947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6666FF41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0C6693C9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06A3E63A" w14:textId="77777777">
              <w:tc>
                <w:tcPr>
                  <w:tcW w:w="5000" w:type="pct"/>
                </w:tcPr>
                <w:p w14:paraId="7FDE1A4D" w14:textId="77777777" w:rsidR="00C17E2A" w:rsidRDefault="00B16639">
                  <w:r>
                    <w:t>Basic Science</w:t>
                  </w:r>
                </w:p>
              </w:tc>
            </w:tr>
            <w:tr w:rsidR="00C17E2A" w14:paraId="6DC452FB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58C3E210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4B4D6BCD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1FB058DA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0E6F3B17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742D71AF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5107630C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C3AA637" w14:textId="77777777" w:rsidR="00C17E2A" w:rsidRDefault="001F2263">
                  <w:r>
                    <w:t>3</w:t>
                  </w:r>
                </w:p>
              </w:tc>
            </w:tr>
          </w:tbl>
          <w:p w14:paraId="236F9FBF" w14:textId="77777777" w:rsidR="00C17E2A" w:rsidRDefault="00C17E2A"/>
        </w:tc>
        <w:tc>
          <w:tcPr>
            <w:tcW w:w="152" w:type="pct"/>
          </w:tcPr>
          <w:p w14:paraId="0C503ACE" w14:textId="77777777" w:rsidR="00C17E2A" w:rsidRDefault="00C17E2A"/>
        </w:tc>
        <w:tc>
          <w:tcPr>
            <w:tcW w:w="3895" w:type="pct"/>
          </w:tcPr>
          <w:p w14:paraId="7CECB132" w14:textId="77777777" w:rsidR="000A37E8" w:rsidRDefault="000A37E8">
            <w:r>
              <w:t>This lesson plan covers teaching content for;</w:t>
            </w:r>
          </w:p>
          <w:p w14:paraId="1F56CC7E" w14:textId="77777777" w:rsidR="00B66511" w:rsidRDefault="00E81797" w:rsidP="00B66511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Changes in Animals</w:t>
            </w:r>
            <w:r w:rsidR="00684821">
              <w:t>.</w:t>
            </w:r>
          </w:p>
          <w:p w14:paraId="5FEFC507" w14:textId="77777777" w:rsidR="00453D92" w:rsidRDefault="00453D92" w:rsidP="00E81797">
            <w:pPr>
              <w:pStyle w:val="ListParagraph"/>
              <w:ind w:left="467"/>
            </w:pPr>
          </w:p>
        </w:tc>
      </w:tr>
    </w:tbl>
    <w:p w14:paraId="56402B42" w14:textId="77777777" w:rsidR="00C17E2A" w:rsidRDefault="004D3039">
      <w:pPr>
        <w:pStyle w:val="NoSpacing"/>
      </w:pPr>
      <w:r>
        <w:rPr>
          <w:noProof/>
        </w:rPr>
        <w:pict w14:anchorId="65B4F17C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78"/>
                  </w:tblGrid>
                  <w:tr w:rsidR="00C17E2A" w14:paraId="61816470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0C84F66F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63EEC99A" w14:textId="77777777" w:rsidR="00B046C1" w:rsidRDefault="00FA13E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-Pictures of animals</w:t>
                        </w:r>
                      </w:p>
                      <w:p w14:paraId="5AB90B82" w14:textId="77777777" w:rsidR="00FA13ED" w:rsidRDefault="00FA13E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-Pencils</w:t>
                        </w:r>
                      </w:p>
                      <w:p w14:paraId="07FB7005" w14:textId="77777777" w:rsidR="00FA13ED" w:rsidRDefault="00FA13ED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-Drawing book/paper</w:t>
                        </w:r>
                      </w:p>
                      <w:p w14:paraId="5405119C" w14:textId="77777777" w:rsidR="00FA13ED" w:rsidRDefault="00684821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</w:t>
                        </w:r>
                        <w:r w:rsidR="00FA13ED">
                          <w:t>Cards of different animals</w:t>
                        </w:r>
                      </w:p>
                    </w:tc>
                  </w:tr>
                  <w:tr w:rsidR="00C17E2A" w14:paraId="038C9710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3BF70391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0E509437" w14:textId="77777777" w:rsidR="004F6D32" w:rsidRDefault="004D3039" w:rsidP="00C82CFC">
                        <w:pPr>
                          <w:pStyle w:val="ListBullet"/>
                        </w:pPr>
                        <w:hyperlink r:id="rId8" w:history="1">
                          <w:r w:rsidR="00AD3F23" w:rsidRPr="00F864B1">
                            <w:rPr>
                              <w:rStyle w:val="Hyperlink"/>
                            </w:rPr>
                            <w:t>https://www.teacherspayteachers.com/Browse/Search:growth%20and%20changes%20in%20animals%20grade%202</w:t>
                          </w:r>
                        </w:hyperlink>
                      </w:p>
                      <w:p w14:paraId="4452C0D8" w14:textId="77777777" w:rsidR="00AD3F23" w:rsidRDefault="004D3039" w:rsidP="00C82CFC">
                        <w:pPr>
                          <w:pStyle w:val="ListBullet"/>
                        </w:pPr>
                        <w:hyperlink r:id="rId9" w:history="1">
                          <w:r w:rsidR="00AD3F23" w:rsidRPr="00F864B1">
                            <w:rPr>
                              <w:rStyle w:val="Hyperlink"/>
                            </w:rPr>
                            <w:t>https://www.pinterest.com/pin/321725967105068315/?lp=true</w:t>
                          </w:r>
                        </w:hyperlink>
                      </w:p>
                      <w:p w14:paraId="35BD0785" w14:textId="77777777" w:rsidR="00AD3F23" w:rsidRDefault="004D3039" w:rsidP="00C82CFC">
                        <w:pPr>
                          <w:pStyle w:val="ListBullet"/>
                        </w:pPr>
                        <w:hyperlink r:id="rId10" w:history="1">
                          <w:r w:rsidR="003A4823" w:rsidRPr="00F864B1">
                            <w:rPr>
                              <w:rStyle w:val="Hyperlink"/>
                            </w:rPr>
                            <w:t>https://www.albertaparks.ca/media/5814854/northwest-parks-animal-life-cycles-teachers-package-grade-3-.pdf</w:t>
                          </w:r>
                        </w:hyperlink>
                      </w:p>
                      <w:p w14:paraId="2FD6461F" w14:textId="77777777" w:rsidR="003A4823" w:rsidRDefault="004D3039" w:rsidP="00C82CFC">
                        <w:pPr>
                          <w:pStyle w:val="ListBullet"/>
                        </w:pPr>
                        <w:hyperlink r:id="rId11" w:history="1">
                          <w:r w:rsidR="00510046" w:rsidRPr="00ED17DD">
                            <w:rPr>
                              <w:rStyle w:val="Hyperlink"/>
                            </w:rPr>
                            <w:t>https://study.com/academy/lesson/animal-life-cycle-lesson-plan.html</w:t>
                          </w:r>
                        </w:hyperlink>
                      </w:p>
                      <w:p w14:paraId="4A4CCDB5" w14:textId="77777777" w:rsidR="00510046" w:rsidRDefault="004D3039" w:rsidP="00C82CFC">
                        <w:pPr>
                          <w:pStyle w:val="ListBullet"/>
                        </w:pPr>
                        <w:hyperlink r:id="rId12" w:history="1">
                          <w:r w:rsidR="006E29EB" w:rsidRPr="00ED17DD">
                            <w:rPr>
                              <w:rStyle w:val="Hyperlink"/>
                            </w:rPr>
                            <w:t>https://www.pinterest.com/pin/157696424428645904/?lp=true</w:t>
                          </w:r>
                        </w:hyperlink>
                      </w:p>
                      <w:p w14:paraId="7F7C664D" w14:textId="77777777" w:rsidR="006E29EB" w:rsidRDefault="004D3039" w:rsidP="00C82CFC">
                        <w:pPr>
                          <w:pStyle w:val="ListBullet"/>
                        </w:pPr>
                        <w:hyperlink r:id="rId13" w:history="1">
                          <w:r w:rsidR="0078452A" w:rsidRPr="00ED17DD">
                            <w:rPr>
                              <w:rStyle w:val="Hyperlink"/>
                            </w:rPr>
                            <w:t>https://www.crayola.com/lesson-plans/a-busy-spider-lesson-plan/</w:t>
                          </w:r>
                        </w:hyperlink>
                      </w:p>
                      <w:p w14:paraId="626D9819" w14:textId="77777777" w:rsidR="0078452A" w:rsidRDefault="0078452A" w:rsidP="00C51FE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  <w:p w14:paraId="2170E84D" w14:textId="77777777" w:rsidR="00C82CFC" w:rsidRDefault="00C82CFC" w:rsidP="0078452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19044E80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438BE00F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681F6F78" w14:textId="77777777" w:rsidR="00C17E2A" w:rsidRDefault="00C17E2A"/>
                    </w:tc>
                  </w:tr>
                </w:tbl>
                <w:p w14:paraId="55443A4C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5A4652" w14:paraId="0569C4B2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76C86761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0132DD5E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17630CA2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4DE86025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66BD40BF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45D55279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45AB83F5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5FF216AF" w14:textId="77777777" w:rsidR="005F30F0" w:rsidRPr="005F30F0" w:rsidRDefault="005F30F0" w:rsidP="005F30F0">
            <w:pPr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5F30F0">
              <w:rPr>
                <w:rFonts w:ascii="Calibri" w:eastAsia="Times New Roman" w:hAnsi="Calibri" w:cs="Times New Roman"/>
                <w:bCs/>
                <w:color w:val="404040"/>
              </w:rPr>
              <w:t>Students will be able to:</w:t>
            </w:r>
          </w:p>
          <w:p w14:paraId="655D18C1" w14:textId="77777777" w:rsidR="00D83049" w:rsidRDefault="00D83049" w:rsidP="005F30F0">
            <w:pPr>
              <w:pStyle w:val="ListParagraph"/>
              <w:numPr>
                <w:ilvl w:val="0"/>
                <w:numId w:val="34"/>
              </w:numPr>
              <w:ind w:left="142" w:hanging="142"/>
            </w:pPr>
            <w:r>
              <w:t>Construct a diagram that demonstrates how animals change in a predictable pattern called a life cycle.</w:t>
            </w:r>
          </w:p>
          <w:p w14:paraId="3F8B9482" w14:textId="77777777" w:rsidR="00453D92" w:rsidRPr="00731EA1" w:rsidRDefault="005F30F0" w:rsidP="005F30F0">
            <w:pPr>
              <w:pStyle w:val="ListParagraph"/>
              <w:numPr>
                <w:ilvl w:val="0"/>
                <w:numId w:val="34"/>
              </w:numPr>
              <w:ind w:left="142" w:hanging="142"/>
            </w:pPr>
            <w:r w:rsidRPr="005F30F0">
              <w:rPr>
                <w:rFonts w:ascii="Calibri" w:eastAsia="Times New Roman" w:hAnsi="Calibri" w:cs="Times New Roman"/>
                <w:bCs/>
                <w:color w:val="404040"/>
              </w:rPr>
              <w:t>Determine various ways that an animal could adapt to a specific habitat</w:t>
            </w:r>
            <w:r w:rsidRPr="005F30F0">
              <w:rPr>
                <w:rFonts w:ascii="Arial" w:hAnsi="Arial" w:cs="Arial"/>
                <w:color w:val="464646"/>
              </w:rPr>
              <w:t>.</w:t>
            </w:r>
          </w:p>
          <w:p w14:paraId="68CD0462" w14:textId="77777777" w:rsidR="00731EA1" w:rsidRDefault="00731EA1" w:rsidP="005F30F0">
            <w:pPr>
              <w:pStyle w:val="ListParagraph"/>
              <w:numPr>
                <w:ilvl w:val="0"/>
                <w:numId w:val="34"/>
              </w:numPr>
              <w:ind w:left="142" w:hanging="142"/>
            </w:pPr>
            <w:r>
              <w:t xml:space="preserve">Understand that animals grow and change in different ways and </w:t>
            </w:r>
            <w:r w:rsidR="00D83049">
              <w:t>those animals</w:t>
            </w:r>
            <w:r>
              <w:t xml:space="preserve"> are classified into different groups.</w:t>
            </w:r>
          </w:p>
          <w:p w14:paraId="1C2E168B" w14:textId="77777777" w:rsidR="00731EA1" w:rsidRDefault="00731EA1" w:rsidP="005F30F0">
            <w:pPr>
              <w:pStyle w:val="ListParagraph"/>
              <w:numPr>
                <w:ilvl w:val="0"/>
                <w:numId w:val="34"/>
              </w:numPr>
              <w:ind w:left="142" w:hanging="142"/>
            </w:pPr>
            <w:r>
              <w:t>Learn and use vocabulary related to life cycles of animals</w:t>
            </w:r>
            <w:r w:rsidR="00E41F77">
              <w:t>.</w:t>
            </w:r>
          </w:p>
          <w:p w14:paraId="2F239E66" w14:textId="77777777" w:rsidR="00E41F77" w:rsidRDefault="00E41F77" w:rsidP="00E41F77"/>
          <w:p w14:paraId="4C56BC62" w14:textId="77777777" w:rsidR="000C34E2" w:rsidRDefault="000C34E2" w:rsidP="000575E5">
            <w:pPr>
              <w:pStyle w:val="Heading2"/>
            </w:pPr>
          </w:p>
          <w:p w14:paraId="48685591" w14:textId="77777777" w:rsidR="000C34E2" w:rsidRDefault="000C34E2" w:rsidP="000575E5">
            <w:pPr>
              <w:pStyle w:val="Heading2"/>
            </w:pPr>
          </w:p>
          <w:p w14:paraId="52136ABC" w14:textId="65A77151" w:rsidR="00E41F77" w:rsidRDefault="000575E5" w:rsidP="000C34E2">
            <w:pPr>
              <w:pStyle w:val="Heading2"/>
            </w:pPr>
            <w:r w:rsidRPr="00AF47E1">
              <w:t>Information</w:t>
            </w:r>
            <w:r>
              <w:t>/Instruction</w:t>
            </w:r>
          </w:p>
          <w:p w14:paraId="4DF28391" w14:textId="77777777" w:rsidR="00E41F77" w:rsidRDefault="00E41F77" w:rsidP="00E41F77">
            <w:pPr>
              <w:pStyle w:val="ListParagraph"/>
              <w:numPr>
                <w:ilvl w:val="0"/>
                <w:numId w:val="33"/>
              </w:numPr>
              <w:ind w:left="142" w:hanging="142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6E29EB">
              <w:rPr>
                <w:rFonts w:ascii="Calibri" w:eastAsia="Times New Roman" w:hAnsi="Calibri" w:cs="Times New Roman"/>
                <w:bCs/>
                <w:color w:val="404040"/>
              </w:rPr>
              <w:t>Tell students that </w:t>
            </w:r>
            <w:r w:rsidRPr="005F30F0">
              <w:rPr>
                <w:rFonts w:ascii="Calibri" w:eastAsia="Times New Roman" w:hAnsi="Calibri" w:cs="Times New Roman"/>
                <w:b/>
                <w:bCs/>
                <w:color w:val="404040"/>
              </w:rPr>
              <w:t>adapt</w:t>
            </w:r>
            <w:r w:rsidRPr="006E29EB">
              <w:rPr>
                <w:rFonts w:ascii="Calibri" w:eastAsia="Times New Roman" w:hAnsi="Calibri" w:cs="Times New Roman"/>
                <w:b/>
                <w:bCs/>
                <w:color w:val="404040"/>
              </w:rPr>
              <w:t> </w:t>
            </w:r>
            <w:r w:rsidRPr="006E29EB">
              <w:rPr>
                <w:rFonts w:ascii="Calibri" w:eastAsia="Times New Roman" w:hAnsi="Calibri" w:cs="Times New Roman"/>
                <w:bCs/>
                <w:color w:val="404040"/>
              </w:rPr>
              <w:t>means to change something about your appearance, behavior, or surroundings to make it easier to live and survive.</w:t>
            </w:r>
          </w:p>
          <w:p w14:paraId="6BAE2046" w14:textId="77777777" w:rsidR="00E41F77" w:rsidRDefault="00E41F77" w:rsidP="00E41F77">
            <w:pPr>
              <w:pStyle w:val="ListParagraph"/>
              <w:numPr>
                <w:ilvl w:val="0"/>
                <w:numId w:val="33"/>
              </w:numPr>
              <w:ind w:left="142" w:hanging="142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5F30F0">
              <w:rPr>
                <w:rFonts w:ascii="Calibri" w:eastAsia="Times New Roman" w:hAnsi="Calibri" w:cs="Times New Roman"/>
                <w:bCs/>
                <w:color w:val="404040"/>
              </w:rPr>
              <w:t>Tell students that there are two basic ways that animals adapt to their habitats.</w:t>
            </w:r>
          </w:p>
          <w:p w14:paraId="12190C07" w14:textId="77777777" w:rsidR="00E41F77" w:rsidRDefault="00E41F77" w:rsidP="00E41F77">
            <w:pPr>
              <w:pStyle w:val="ListParagraph"/>
              <w:numPr>
                <w:ilvl w:val="0"/>
                <w:numId w:val="33"/>
              </w:numPr>
              <w:ind w:left="142" w:hanging="142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5F30F0">
              <w:rPr>
                <w:rFonts w:ascii="Calibri" w:eastAsia="Times New Roman" w:hAnsi="Calibri" w:cs="Times New Roman"/>
                <w:bCs/>
                <w:color w:val="404040"/>
              </w:rPr>
              <w:t>One way is by changing the way that they look. This is called a </w:t>
            </w:r>
            <w:r w:rsidRPr="005F30F0">
              <w:rPr>
                <w:rFonts w:ascii="Calibri" w:eastAsia="Times New Roman" w:hAnsi="Calibri" w:cs="Times New Roman"/>
                <w:b/>
                <w:bCs/>
                <w:color w:val="404040"/>
              </w:rPr>
              <w:t>physical adaptation</w:t>
            </w:r>
            <w:r w:rsidRPr="005F30F0">
              <w:rPr>
                <w:rFonts w:ascii="Calibri" w:eastAsia="Times New Roman" w:hAnsi="Calibri" w:cs="Times New Roman"/>
                <w:bCs/>
                <w:color w:val="404040"/>
              </w:rPr>
              <w:t>. For example, a deer can camouflage, or blend in, with its brown forest surroundings. A duck has webbed feet to help it swim in the water.</w:t>
            </w:r>
          </w:p>
          <w:p w14:paraId="65EF1FEA" w14:textId="77777777" w:rsidR="00E41F77" w:rsidRDefault="00E41F77" w:rsidP="00E41F77">
            <w:pPr>
              <w:pStyle w:val="ListParagraph"/>
              <w:numPr>
                <w:ilvl w:val="0"/>
                <w:numId w:val="33"/>
              </w:numPr>
              <w:ind w:left="142" w:hanging="142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5F30F0">
              <w:rPr>
                <w:rFonts w:ascii="Calibri" w:eastAsia="Times New Roman" w:hAnsi="Calibri" w:cs="Times New Roman"/>
                <w:bCs/>
                <w:color w:val="404040"/>
              </w:rPr>
              <w:t>Ask students to share some other physical adaptations that they know of.</w:t>
            </w:r>
          </w:p>
          <w:p w14:paraId="21A836C4" w14:textId="77777777" w:rsidR="00E41F77" w:rsidRDefault="00E41F77" w:rsidP="00E41F77">
            <w:pPr>
              <w:pStyle w:val="ListParagraph"/>
              <w:numPr>
                <w:ilvl w:val="0"/>
                <w:numId w:val="33"/>
              </w:numPr>
              <w:ind w:left="142" w:hanging="142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5F30F0">
              <w:rPr>
                <w:rFonts w:ascii="Calibri" w:eastAsia="Times New Roman" w:hAnsi="Calibri" w:cs="Times New Roman"/>
                <w:bCs/>
                <w:color w:val="404040"/>
              </w:rPr>
              <w:t>Another way an animal adapts to its habitat is by changing the way it acts. This is called a </w:t>
            </w:r>
            <w:r w:rsidRPr="001F2263">
              <w:rPr>
                <w:rFonts w:ascii="Calibri" w:eastAsia="Times New Roman" w:hAnsi="Calibri" w:cs="Times New Roman"/>
                <w:b/>
                <w:bCs/>
                <w:color w:val="404040"/>
              </w:rPr>
              <w:t>behavioral adaptation</w:t>
            </w:r>
            <w:r w:rsidRPr="005F30F0">
              <w:rPr>
                <w:rFonts w:ascii="Calibri" w:eastAsia="Times New Roman" w:hAnsi="Calibri" w:cs="Times New Roman"/>
                <w:bCs/>
                <w:color w:val="404040"/>
              </w:rPr>
              <w:t xml:space="preserve">. For example, a bear </w:t>
            </w:r>
            <w:r w:rsidRPr="005F30F0">
              <w:rPr>
                <w:rFonts w:ascii="Calibri" w:eastAsia="Times New Roman" w:hAnsi="Calibri" w:cs="Times New Roman"/>
                <w:bCs/>
                <w:color w:val="404040"/>
              </w:rPr>
              <w:lastRenderedPageBreak/>
              <w:t>hibernates in the winter. Geese fly south for the winter.</w:t>
            </w:r>
          </w:p>
          <w:p w14:paraId="4D49C01D" w14:textId="77777777" w:rsidR="00E41F77" w:rsidRPr="001F2263" w:rsidRDefault="00E41F77" w:rsidP="00E41F77">
            <w:pPr>
              <w:pStyle w:val="ListParagraph"/>
              <w:numPr>
                <w:ilvl w:val="0"/>
                <w:numId w:val="33"/>
              </w:numPr>
              <w:ind w:left="142" w:hanging="142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1F2263">
              <w:rPr>
                <w:rFonts w:ascii="Calibri" w:eastAsia="Times New Roman" w:hAnsi="Calibri" w:cs="Times New Roman"/>
                <w:bCs/>
                <w:color w:val="404040"/>
              </w:rPr>
              <w:t>Ask students to share some other behavioral adaptations that they know of.</w:t>
            </w:r>
          </w:p>
          <w:p w14:paraId="215BFA3E" w14:textId="77777777" w:rsidR="00E41F77" w:rsidRPr="006E29EB" w:rsidRDefault="00E41F77" w:rsidP="00E41F77">
            <w:pPr>
              <w:pStyle w:val="ListParagraph"/>
              <w:ind w:left="142"/>
              <w:rPr>
                <w:rFonts w:ascii="Calibri" w:eastAsia="Times New Roman" w:hAnsi="Calibri" w:cs="Times New Roman"/>
                <w:bCs/>
                <w:color w:val="404040"/>
              </w:rPr>
            </w:pPr>
          </w:p>
          <w:p w14:paraId="609BF0F7" w14:textId="77777777" w:rsidR="00E41F77" w:rsidRPr="000A37E8" w:rsidRDefault="00E41F77" w:rsidP="00E41F77"/>
        </w:tc>
        <w:tc>
          <w:tcPr>
            <w:tcW w:w="150" w:type="pct"/>
          </w:tcPr>
          <w:p w14:paraId="597828C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1C0DCC3" w14:textId="77777777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0EE224D2" w14:textId="77777777" w:rsidR="0011117B" w:rsidRPr="00FA13ED" w:rsidRDefault="0011117B" w:rsidP="00FA13ED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11117B">
              <w:rPr>
                <w:rFonts w:ascii="Calibri" w:eastAsia="Times New Roman" w:hAnsi="Calibri" w:cs="Times New Roman"/>
                <w:bCs/>
                <w:color w:val="404040"/>
              </w:rPr>
              <w:t xml:space="preserve">Explain that students will be creating a new animal! </w:t>
            </w:r>
          </w:p>
          <w:p w14:paraId="14AB490F" w14:textId="77777777" w:rsidR="0011117B" w:rsidRDefault="0011117B" w:rsidP="00FA13ED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rFonts w:ascii="Calibri" w:eastAsia="Times New Roman" w:hAnsi="Calibri" w:cs="Times New Roman"/>
                <w:bCs/>
                <w:color w:val="404040"/>
              </w:rPr>
            </w:pPr>
            <w:r>
              <w:rPr>
                <w:rFonts w:ascii="Calibri" w:eastAsia="Times New Roman" w:hAnsi="Calibri" w:cs="Times New Roman"/>
                <w:bCs/>
                <w:color w:val="404040"/>
              </w:rPr>
              <w:t>T</w:t>
            </w:r>
            <w:r w:rsidRPr="0011117B">
              <w:rPr>
                <w:rFonts w:ascii="Calibri" w:eastAsia="Times New Roman" w:hAnsi="Calibri" w:cs="Times New Roman"/>
                <w:bCs/>
                <w:color w:val="404040"/>
              </w:rPr>
              <w:t>hey will choose the habitat in which their animal will live.</w:t>
            </w:r>
          </w:p>
          <w:p w14:paraId="0A1E83D8" w14:textId="77777777" w:rsidR="0011117B" w:rsidRDefault="0011117B" w:rsidP="00FA13ED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11117B">
              <w:rPr>
                <w:rFonts w:ascii="Calibri" w:eastAsia="Times New Roman" w:hAnsi="Calibri" w:cs="Times New Roman"/>
                <w:bCs/>
                <w:color w:val="404040"/>
              </w:rPr>
              <w:t>The animal they create must demonstrate at least two physical adaptations.</w:t>
            </w:r>
          </w:p>
          <w:p w14:paraId="4FB49C35" w14:textId="77777777" w:rsidR="0011117B" w:rsidRDefault="0011117B" w:rsidP="00FA13ED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11117B">
              <w:rPr>
                <w:rFonts w:ascii="Calibri" w:eastAsia="Times New Roman" w:hAnsi="Calibri" w:cs="Times New Roman"/>
                <w:bCs/>
                <w:color w:val="404040"/>
              </w:rPr>
              <w:t>When students are finished creating their animals, they must write about the two physical adaptations as well as two behavioral adaptations that their animal has.</w:t>
            </w:r>
          </w:p>
          <w:p w14:paraId="5ED97392" w14:textId="77777777" w:rsidR="0011117B" w:rsidRDefault="0011117B" w:rsidP="00FA13ED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11117B">
              <w:rPr>
                <w:rFonts w:ascii="Calibri" w:eastAsia="Times New Roman" w:hAnsi="Calibri" w:cs="Times New Roman"/>
                <w:bCs/>
                <w:color w:val="404040"/>
              </w:rPr>
              <w:t>Model choosing a habitat and creating an animal.</w:t>
            </w:r>
          </w:p>
          <w:p w14:paraId="57338B78" w14:textId="77777777" w:rsidR="0011117B" w:rsidRPr="0011117B" w:rsidRDefault="0011117B" w:rsidP="00FA13ED">
            <w:pPr>
              <w:pStyle w:val="ListParagraph"/>
              <w:numPr>
                <w:ilvl w:val="0"/>
                <w:numId w:val="37"/>
              </w:numPr>
              <w:ind w:left="130" w:hanging="141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11117B">
              <w:rPr>
                <w:rFonts w:ascii="Calibri" w:eastAsia="Times New Roman" w:hAnsi="Calibri" w:cs="Times New Roman"/>
                <w:bCs/>
                <w:color w:val="404040"/>
              </w:rPr>
              <w:t xml:space="preserve"> Engage the class in discussing the physical adaptations.</w:t>
            </w:r>
          </w:p>
          <w:p w14:paraId="6F7A55DB" w14:textId="77777777" w:rsidR="002C3159" w:rsidRPr="0011117B" w:rsidRDefault="002C3159" w:rsidP="0011117B">
            <w:pPr>
              <w:pStyle w:val="ListParagraph"/>
              <w:ind w:left="142"/>
              <w:rPr>
                <w:rFonts w:ascii="Calibri" w:eastAsia="Times New Roman" w:hAnsi="Calibri" w:cs="Times New Roman"/>
                <w:bCs/>
                <w:color w:val="404040"/>
              </w:rPr>
            </w:pPr>
          </w:p>
          <w:p w14:paraId="433C958A" w14:textId="77777777" w:rsidR="002C3159" w:rsidRDefault="00684821" w:rsidP="002C3159">
            <w:pPr>
              <w:rPr>
                <w:b/>
              </w:rPr>
            </w:pPr>
            <w:r>
              <w:rPr>
                <w:b/>
              </w:rPr>
              <w:t>Day 3/</w:t>
            </w:r>
            <w:r w:rsidR="002C3159" w:rsidRPr="002C3159">
              <w:rPr>
                <w:b/>
              </w:rPr>
              <w:t xml:space="preserve">Lesson 3- 15 mins </w:t>
            </w:r>
          </w:p>
          <w:p w14:paraId="0641A707" w14:textId="77777777" w:rsidR="00C31D82" w:rsidRDefault="0072357C" w:rsidP="00FA13ED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t xml:space="preserve">Provide each student with ten cards of different animals. </w:t>
            </w:r>
          </w:p>
          <w:p w14:paraId="1FB16D7E" w14:textId="77777777" w:rsidR="00C31D82" w:rsidRDefault="0072357C" w:rsidP="00FA13ED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t xml:space="preserve">Each card has the animal’s picture and name labeled on it. </w:t>
            </w:r>
          </w:p>
          <w:p w14:paraId="74C24C38" w14:textId="77777777" w:rsidR="00C31D82" w:rsidRDefault="0072357C" w:rsidP="00FA13ED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t xml:space="preserve">Remind students that scientists classify </w:t>
            </w:r>
            <w:r>
              <w:lastRenderedPageBreak/>
              <w:t xml:space="preserve">animals into different categories. </w:t>
            </w:r>
          </w:p>
          <w:p w14:paraId="5CF2EB31" w14:textId="77777777" w:rsidR="00C31D82" w:rsidRDefault="0072357C" w:rsidP="00FA13ED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t xml:space="preserve">Ask students to sort animals using life cycle properties. </w:t>
            </w:r>
          </w:p>
          <w:p w14:paraId="6E359189" w14:textId="77777777" w:rsidR="00C31D82" w:rsidRDefault="0072357C" w:rsidP="00FA13ED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t>The first task will require students to use what they currently know about life cycles to classify.</w:t>
            </w:r>
          </w:p>
          <w:p w14:paraId="181D33B3" w14:textId="77777777" w:rsidR="00C31D82" w:rsidRDefault="0072357C" w:rsidP="00FA13ED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t>Call on students to give examples of how they chose to classify the ani</w:t>
            </w:r>
            <w:r w:rsidR="00C31D82">
              <w:t xml:space="preserve">mals that were given to them. </w:t>
            </w:r>
          </w:p>
          <w:p w14:paraId="3355287A" w14:textId="77777777" w:rsidR="00C31D82" w:rsidRDefault="0072357C" w:rsidP="00FA13ED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t>Accept all answers and write them on the board. Students will discuss how they classified their animals with a partn</w:t>
            </w:r>
            <w:r w:rsidR="00C31D82">
              <w:t>er before the class discussion.</w:t>
            </w:r>
          </w:p>
          <w:p w14:paraId="64FEB0FA" w14:textId="77777777" w:rsidR="0072357C" w:rsidRPr="00C31D82" w:rsidRDefault="0072357C" w:rsidP="00FA13ED">
            <w:pPr>
              <w:pStyle w:val="ListParagraph"/>
              <w:numPr>
                <w:ilvl w:val="0"/>
                <w:numId w:val="42"/>
              </w:numPr>
              <w:ind w:left="272" w:hanging="272"/>
            </w:pPr>
            <w:r>
              <w:t>During the class discussion, all students will be able to hear how others were thinking and take that into consideration.</w:t>
            </w:r>
          </w:p>
          <w:p w14:paraId="19D84CCD" w14:textId="77777777" w:rsidR="002C3159" w:rsidRPr="00F616CA" w:rsidRDefault="002C3159" w:rsidP="002C3159"/>
        </w:tc>
        <w:tc>
          <w:tcPr>
            <w:tcW w:w="150" w:type="pct"/>
          </w:tcPr>
          <w:p w14:paraId="1A07101E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C0218DB" w14:textId="77777777" w:rsidR="00AF47E1" w:rsidRPr="002C3159" w:rsidRDefault="002C3159" w:rsidP="002C3159">
            <w:pPr>
              <w:rPr>
                <w:b/>
              </w:rPr>
            </w:pPr>
            <w:r>
              <w:rPr>
                <w:b/>
              </w:rPr>
              <w:t>Day 2/Lesson 2</w:t>
            </w:r>
            <w:r w:rsidR="00E07205" w:rsidRPr="002C3159">
              <w:rPr>
                <w:b/>
              </w:rPr>
              <w:t xml:space="preserve">- 15 mins </w:t>
            </w:r>
          </w:p>
          <w:p w14:paraId="178047C0" w14:textId="77777777" w:rsidR="002C3159" w:rsidRDefault="002C3159" w:rsidP="00FA13ED">
            <w:pPr>
              <w:pStyle w:val="ListParagraph"/>
              <w:numPr>
                <w:ilvl w:val="0"/>
                <w:numId w:val="31"/>
              </w:numPr>
              <w:ind w:left="164" w:hanging="142"/>
              <w:rPr>
                <w:bCs/>
              </w:rPr>
            </w:pPr>
            <w:r w:rsidRPr="002C3159">
              <w:rPr>
                <w:rFonts w:ascii="Calibri" w:eastAsia="Times New Roman" w:hAnsi="Calibri" w:cs="Times New Roman"/>
                <w:bCs/>
                <w:color w:val="404040"/>
              </w:rPr>
              <w:t xml:space="preserve">Display pictures of animals that have teeth, and other body parts specially developed for the food they eat. </w:t>
            </w:r>
          </w:p>
          <w:p w14:paraId="2F4D6173" w14:textId="77777777" w:rsidR="002C3159" w:rsidRDefault="002C3159" w:rsidP="00FA13ED">
            <w:pPr>
              <w:pStyle w:val="ListParagraph"/>
              <w:numPr>
                <w:ilvl w:val="0"/>
                <w:numId w:val="31"/>
              </w:numPr>
              <w:ind w:left="164" w:hanging="142"/>
              <w:rPr>
                <w:bCs/>
              </w:rPr>
            </w:pPr>
            <w:r w:rsidRPr="002C3159">
              <w:rPr>
                <w:rFonts w:ascii="Calibri" w:eastAsia="Times New Roman" w:hAnsi="Calibri" w:cs="Times New Roman"/>
                <w:bCs/>
                <w:color w:val="404040"/>
              </w:rPr>
              <w:t xml:space="preserve">Pause for discussion on each picture. </w:t>
            </w:r>
          </w:p>
          <w:p w14:paraId="46A0444E" w14:textId="77777777" w:rsidR="002C3159" w:rsidRDefault="002C3159" w:rsidP="00FA13ED">
            <w:pPr>
              <w:pStyle w:val="ListParagraph"/>
              <w:numPr>
                <w:ilvl w:val="0"/>
                <w:numId w:val="31"/>
              </w:numPr>
              <w:ind w:left="164" w:hanging="142"/>
              <w:rPr>
                <w:bCs/>
              </w:rPr>
            </w:pPr>
            <w:r w:rsidRPr="002C3159">
              <w:rPr>
                <w:rFonts w:ascii="Calibri" w:eastAsia="Times New Roman" w:hAnsi="Calibri" w:cs="Times New Roman"/>
                <w:bCs/>
                <w:color w:val="404040"/>
              </w:rPr>
              <w:t xml:space="preserve">Have students demonstrate the actions of certain animals eating their food. </w:t>
            </w:r>
          </w:p>
          <w:p w14:paraId="0D6941C6" w14:textId="77777777" w:rsidR="002C3159" w:rsidRDefault="002C3159" w:rsidP="00FA13ED">
            <w:pPr>
              <w:pStyle w:val="ListParagraph"/>
              <w:numPr>
                <w:ilvl w:val="0"/>
                <w:numId w:val="31"/>
              </w:numPr>
              <w:ind w:left="164" w:hanging="142"/>
              <w:rPr>
                <w:bCs/>
              </w:rPr>
            </w:pPr>
            <w:r w:rsidRPr="002C3159">
              <w:rPr>
                <w:rFonts w:ascii="Calibri" w:eastAsia="Times New Roman" w:hAnsi="Calibri" w:cs="Times New Roman"/>
                <w:bCs/>
                <w:color w:val="404040"/>
              </w:rPr>
              <w:t xml:space="preserve">Next, have students provide examples of different ways that animals move depending on what body parts they have. </w:t>
            </w:r>
          </w:p>
          <w:p w14:paraId="1A0D0FD1" w14:textId="77777777" w:rsidR="002C3159" w:rsidRPr="002C3159" w:rsidRDefault="002C3159" w:rsidP="00FA13ED">
            <w:pPr>
              <w:pStyle w:val="ListParagraph"/>
              <w:numPr>
                <w:ilvl w:val="0"/>
                <w:numId w:val="31"/>
              </w:numPr>
              <w:ind w:left="164" w:hanging="142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2C3159">
              <w:rPr>
                <w:rFonts w:ascii="Calibri" w:eastAsia="Times New Roman" w:hAnsi="Calibri" w:cs="Times New Roman"/>
                <w:bCs/>
                <w:color w:val="404040"/>
              </w:rPr>
              <w:t>Again, have students demonstrate these actions by moving along like each animal suggested</w:t>
            </w:r>
            <w:r>
              <w:rPr>
                <w:bCs/>
              </w:rPr>
              <w:t xml:space="preserve">. </w:t>
            </w:r>
          </w:p>
          <w:p w14:paraId="022471F6" w14:textId="77777777" w:rsidR="00B262A1" w:rsidRDefault="00B262A1" w:rsidP="002C3159">
            <w:pPr>
              <w:pStyle w:val="ListParagraph"/>
              <w:ind w:left="166"/>
            </w:pPr>
          </w:p>
          <w:p w14:paraId="4B34A436" w14:textId="77777777" w:rsidR="002C3159" w:rsidRDefault="002C3159" w:rsidP="002C3159">
            <w:pPr>
              <w:pStyle w:val="ListParagraph"/>
              <w:ind w:left="183"/>
              <w:rPr>
                <w:b/>
              </w:rPr>
            </w:pPr>
            <w:r>
              <w:rPr>
                <w:b/>
              </w:rPr>
              <w:t xml:space="preserve">Day 4/Lesson 4 </w:t>
            </w:r>
            <w:r w:rsidRPr="00E07205">
              <w:rPr>
                <w:b/>
              </w:rPr>
              <w:t xml:space="preserve">- 15 mins </w:t>
            </w:r>
          </w:p>
          <w:p w14:paraId="3D8C8E27" w14:textId="294F5994" w:rsidR="000575E5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 xml:space="preserve">Explain to your students that in your container </w:t>
            </w:r>
            <w:r w:rsidRPr="00731A62">
              <w:rPr>
                <w:rFonts w:ascii="Calibri" w:eastAsia="Times New Roman" w:hAnsi="Calibri" w:cs="Times New Roman"/>
                <w:b/>
                <w:bCs/>
                <w:color w:val="404040"/>
              </w:rPr>
              <w:t>(the box or hat you prepared prior to the lesson)</w:t>
            </w:r>
            <w:r w:rsidR="00731A62">
              <w:rPr>
                <w:rFonts w:ascii="Calibri" w:eastAsia="Times New Roman" w:hAnsi="Calibri" w:cs="Times New Roman"/>
                <w:bCs/>
                <w:color w:val="404040"/>
              </w:rPr>
              <w:t xml:space="preserve"> you have cards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 xml:space="preserve"> 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r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>ep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r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>ese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n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>ti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n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>g different a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n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 xml:space="preserve">imals with the 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n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>ame of the animals w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r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>itte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n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 xml:space="preserve"> </w:t>
            </w:r>
            <w:r w:rsidR="000C34E2">
              <w:rPr>
                <w:rFonts w:ascii="Calibri" w:eastAsia="Times New Roman" w:hAnsi="Calibri" w:cs="Times New Roman"/>
                <w:bCs/>
                <w:color w:val="404040"/>
              </w:rPr>
              <w:t xml:space="preserve">with </w:t>
            </w:r>
            <w:r w:rsidR="000C34E2" w:rsidRPr="007E44F9">
              <w:rPr>
                <w:rFonts w:ascii="Calibri" w:eastAsia="Times New Roman" w:hAnsi="Calibri" w:cs="Times New Roman"/>
                <w:bCs/>
                <w:color w:val="404040"/>
              </w:rPr>
              <w:t>mother</w:t>
            </w:r>
            <w:r w:rsidR="00731A62">
              <w:rPr>
                <w:rFonts w:ascii="Calibri" w:eastAsia="Times New Roman" w:hAnsi="Calibri" w:cs="Times New Roman"/>
                <w:bCs/>
                <w:color w:val="404040"/>
              </w:rPr>
              <w:t xml:space="preserve"> animal</w:t>
            </w: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, father</w:t>
            </w:r>
            <w:r w:rsidR="00731A62">
              <w:rPr>
                <w:rFonts w:ascii="Calibri" w:eastAsia="Times New Roman" w:hAnsi="Calibri" w:cs="Times New Roman"/>
                <w:bCs/>
                <w:color w:val="404040"/>
              </w:rPr>
              <w:t xml:space="preserve"> animal</w:t>
            </w: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, a</w:t>
            </w:r>
            <w:r w:rsidR="00731A62">
              <w:rPr>
                <w:rFonts w:ascii="Calibri" w:eastAsia="Times New Roman" w:hAnsi="Calibri" w:cs="Times New Roman"/>
                <w:bCs/>
                <w:color w:val="404040"/>
              </w:rPr>
              <w:t xml:space="preserve">nd baby animal </w:t>
            </w:r>
            <w:r w:rsidR="000C34E2">
              <w:rPr>
                <w:rFonts w:ascii="Calibri" w:eastAsia="Times New Roman" w:hAnsi="Calibri" w:cs="Times New Roman"/>
                <w:bCs/>
                <w:color w:val="404040"/>
              </w:rPr>
              <w:t xml:space="preserve">written </w:t>
            </w:r>
            <w:proofErr w:type="gramStart"/>
            <w:r w:rsidR="000C34E2">
              <w:rPr>
                <w:rFonts w:ascii="Calibri" w:eastAsia="Times New Roman" w:hAnsi="Calibri" w:cs="Times New Roman"/>
                <w:bCs/>
                <w:color w:val="404040"/>
              </w:rPr>
              <w:t>on</w:t>
            </w:r>
            <w:r w:rsidR="00E13DD9">
              <w:rPr>
                <w:rFonts w:ascii="Calibri" w:eastAsia="Times New Roman" w:hAnsi="Calibri" w:cs="Times New Roman"/>
                <w:bCs/>
                <w:color w:val="404040"/>
              </w:rPr>
              <w:t xml:space="preserve"> </w:t>
            </w:r>
            <w:r w:rsidR="00731A62">
              <w:rPr>
                <w:rFonts w:ascii="Calibri" w:eastAsia="Times New Roman" w:hAnsi="Calibri" w:cs="Times New Roman"/>
                <w:bCs/>
                <w:color w:val="404040"/>
              </w:rPr>
              <w:t xml:space="preserve"> them</w:t>
            </w:r>
            <w:proofErr w:type="gramEnd"/>
            <w:r w:rsidR="00731A62">
              <w:rPr>
                <w:rFonts w:ascii="Calibri" w:eastAsia="Times New Roman" w:hAnsi="Calibri" w:cs="Times New Roman"/>
                <w:bCs/>
                <w:color w:val="404040"/>
              </w:rPr>
              <w:t>.</w:t>
            </w:r>
          </w:p>
          <w:p w14:paraId="79B5995B" w14:textId="77777777" w:rsidR="000C34E2" w:rsidRPr="000C34E2" w:rsidRDefault="000C34E2" w:rsidP="000C34E2">
            <w:pPr>
              <w:rPr>
                <w:rFonts w:ascii="Calibri" w:eastAsia="Times New Roman" w:hAnsi="Calibri" w:cs="Times New Roman"/>
                <w:bCs/>
                <w:color w:val="404040"/>
              </w:rPr>
            </w:pPr>
          </w:p>
          <w:p w14:paraId="5436332D" w14:textId="77777777" w:rsidR="007E44F9" w:rsidRPr="007E44F9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 xml:space="preserve">Show your students the designated place in the </w:t>
            </w:r>
            <w:r w:rsidR="00731A62">
              <w:rPr>
                <w:rFonts w:ascii="Calibri" w:eastAsia="Times New Roman" w:hAnsi="Calibri" w:cs="Times New Roman"/>
                <w:bCs/>
                <w:color w:val="404040"/>
              </w:rPr>
              <w:t>classr</w:t>
            </w:r>
            <w:r w:rsidR="00731A62" w:rsidRPr="007E44F9">
              <w:rPr>
                <w:rFonts w:ascii="Calibri" w:eastAsia="Times New Roman" w:hAnsi="Calibri" w:cs="Times New Roman"/>
                <w:bCs/>
                <w:color w:val="404040"/>
              </w:rPr>
              <w:t>oom</w:t>
            </w: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 xml:space="preserve"> </w:t>
            </w:r>
            <w:r w:rsidR="00731A62" w:rsidRPr="007E44F9">
              <w:rPr>
                <w:rFonts w:ascii="Calibri" w:eastAsia="Times New Roman" w:hAnsi="Calibri" w:cs="Times New Roman"/>
                <w:bCs/>
                <w:color w:val="404040"/>
              </w:rPr>
              <w:t xml:space="preserve">where </w:t>
            </w:r>
            <w:r w:rsidR="00731A62">
              <w:rPr>
                <w:rFonts w:ascii="Calibri" w:eastAsia="Times New Roman" w:hAnsi="Calibri" w:cs="Times New Roman"/>
                <w:bCs/>
                <w:color w:val="404040"/>
              </w:rPr>
              <w:t xml:space="preserve">each kind of </w:t>
            </w: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species will gather.</w:t>
            </w:r>
          </w:p>
          <w:p w14:paraId="3E562A5A" w14:textId="77777777" w:rsidR="000575E5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 xml:space="preserve">Example: </w:t>
            </w:r>
            <w:r w:rsidRPr="000C34E2">
              <w:rPr>
                <w:rFonts w:ascii="Calibri" w:eastAsia="Times New Roman" w:hAnsi="Calibri" w:cs="Times New Roman"/>
                <w:b/>
                <w:bCs/>
                <w:color w:val="404040"/>
              </w:rPr>
              <w:t xml:space="preserve">The mother sheep, father sheep, and baby sheep will </w:t>
            </w:r>
            <w:r w:rsidR="00731A62" w:rsidRPr="000C34E2">
              <w:rPr>
                <w:rFonts w:ascii="Calibri" w:eastAsia="Times New Roman" w:hAnsi="Calibri" w:cs="Times New Roman"/>
                <w:b/>
                <w:bCs/>
                <w:color w:val="404040"/>
              </w:rPr>
              <w:t>all gather in the front corner of the classroom.</w:t>
            </w:r>
          </w:p>
          <w:p w14:paraId="0AA392D8" w14:textId="77777777" w:rsidR="007E44F9" w:rsidRPr="007E44F9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Pl</w:t>
            </w:r>
            <w:r w:rsidR="00731A62">
              <w:rPr>
                <w:rFonts w:ascii="Calibri" w:eastAsia="Times New Roman" w:hAnsi="Calibri" w:cs="Times New Roman"/>
                <w:bCs/>
                <w:color w:val="404040"/>
              </w:rPr>
              <w:t>ace the picture of each of the different types</w:t>
            </w: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 xml:space="preserve"> animal in the location to clarify where each animal species should gather.</w:t>
            </w:r>
          </w:p>
          <w:p w14:paraId="40451B45" w14:textId="7617AB2B" w:rsidR="007E44F9" w:rsidRPr="007E44F9" w:rsidRDefault="00E13DD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>
              <w:rPr>
                <w:rFonts w:ascii="Calibri" w:eastAsia="Times New Roman" w:hAnsi="Calibri" w:cs="Times New Roman"/>
                <w:bCs/>
                <w:color w:val="404040"/>
              </w:rPr>
              <w:t>Sha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r</w:t>
            </w:r>
            <w:r>
              <w:rPr>
                <w:rFonts w:ascii="Calibri" w:eastAsia="Times New Roman" w:hAnsi="Calibri" w:cs="Times New Roman"/>
                <w:bCs/>
                <w:color w:val="404040"/>
              </w:rPr>
              <w:t xml:space="preserve">e out the </w:t>
            </w:r>
            <w:r w:rsidR="000C34E2">
              <w:rPr>
                <w:rFonts w:ascii="Calibri" w:eastAsia="Times New Roman" w:hAnsi="Calibri" w:cs="Times New Roman"/>
                <w:bCs/>
                <w:color w:val="404040"/>
              </w:rPr>
              <w:t>animal’s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404040"/>
              </w:rPr>
              <w:t>ca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r</w:t>
            </w:r>
            <w:r>
              <w:rPr>
                <w:rFonts w:ascii="Calibri" w:eastAsia="Times New Roman" w:hAnsi="Calibri" w:cs="Times New Roman"/>
                <w:bCs/>
                <w:color w:val="404040"/>
              </w:rPr>
              <w:t>ds to the students a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 xml:space="preserve">nd </w:t>
            </w:r>
            <w:r w:rsidR="000C34E2">
              <w:rPr>
                <w:rFonts w:ascii="Calibri" w:eastAsia="Times New Roman" w:hAnsi="Calibri" w:cs="Times New Roman"/>
                <w:bCs/>
                <w:color w:val="404040"/>
              </w:rPr>
              <w:t>h</w:t>
            </w:r>
            <w:bookmarkStart w:id="0" w:name="_GoBack"/>
            <w:bookmarkEnd w:id="0"/>
            <w:r w:rsidR="007E44F9" w:rsidRPr="007E44F9">
              <w:rPr>
                <w:rFonts w:ascii="Calibri" w:eastAsia="Times New Roman" w:hAnsi="Calibri" w:cs="Times New Roman"/>
                <w:bCs/>
                <w:color w:val="404040"/>
              </w:rPr>
              <w:t>ave each student</w:t>
            </w:r>
            <w:r>
              <w:rPr>
                <w:rFonts w:ascii="Calibri" w:eastAsia="Times New Roman" w:hAnsi="Calibri" w:cs="Times New Roman"/>
                <w:bCs/>
                <w:color w:val="404040"/>
              </w:rPr>
              <w:t xml:space="preserve"> draw an animal o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n</w:t>
            </w:r>
            <w:r>
              <w:rPr>
                <w:rFonts w:ascii="Calibri" w:eastAsia="Times New Roman" w:hAnsi="Calibri" w:cs="Times New Roman"/>
                <w:bCs/>
                <w:color w:val="404040"/>
              </w:rPr>
              <w:t xml:space="preserve"> the ca</w:t>
            </w:r>
            <w:r w:rsidR="00224B9C">
              <w:rPr>
                <w:rFonts w:ascii="Calibri" w:eastAsia="Times New Roman" w:hAnsi="Calibri" w:cs="Times New Roman"/>
                <w:bCs/>
                <w:color w:val="404040"/>
              </w:rPr>
              <w:t>r</w:t>
            </w:r>
            <w:r>
              <w:rPr>
                <w:rFonts w:ascii="Calibri" w:eastAsia="Times New Roman" w:hAnsi="Calibri" w:cs="Times New Roman"/>
                <w:bCs/>
                <w:color w:val="404040"/>
              </w:rPr>
              <w:t xml:space="preserve">d and then take it to their </w:t>
            </w:r>
            <w:r w:rsidR="007E44F9" w:rsidRPr="007E44F9">
              <w:rPr>
                <w:rFonts w:ascii="Calibri" w:eastAsia="Times New Roman" w:hAnsi="Calibri" w:cs="Times New Roman"/>
                <w:bCs/>
                <w:color w:val="404040"/>
              </w:rPr>
              <w:t>designated gathering spot.</w:t>
            </w:r>
          </w:p>
          <w:p w14:paraId="363405C0" w14:textId="77777777" w:rsidR="007E44F9" w:rsidRPr="007E44F9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Instruct the students to share the information on their card with the other students in their gathering spot. </w:t>
            </w:r>
          </w:p>
          <w:p w14:paraId="04CD6EDF" w14:textId="77777777" w:rsidR="007E44F9" w:rsidRPr="007E44F9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Once students have shared with their group, ask for each animal group to share the information about the mother, father, and baby to the rest of the class.</w:t>
            </w:r>
          </w:p>
          <w:p w14:paraId="58230580" w14:textId="77777777" w:rsidR="007E44F9" w:rsidRPr="007E44F9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Discuss with the students how these animal families or groups change over time. Help students understand:</w:t>
            </w:r>
          </w:p>
          <w:p w14:paraId="5296EAF2" w14:textId="77777777" w:rsidR="007E44F9" w:rsidRPr="007E44F9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Young/babies will grow and become mothers and fathers.</w:t>
            </w:r>
          </w:p>
          <w:p w14:paraId="02C031E4" w14:textId="77777777" w:rsidR="007E44F9" w:rsidRPr="007E44F9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Mothers will have babies.</w:t>
            </w:r>
          </w:p>
          <w:p w14:paraId="2246A17E" w14:textId="77777777" w:rsidR="007E44F9" w:rsidRPr="000575E5" w:rsidRDefault="007E44F9" w:rsidP="000575E5">
            <w:pPr>
              <w:pStyle w:val="ListParagraph"/>
              <w:numPr>
                <w:ilvl w:val="0"/>
                <w:numId w:val="41"/>
              </w:numPr>
              <w:ind w:left="447" w:hanging="283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7E44F9">
              <w:rPr>
                <w:rFonts w:ascii="Calibri" w:eastAsia="Times New Roman" w:hAnsi="Calibri" w:cs="Times New Roman"/>
                <w:bCs/>
                <w:color w:val="404040"/>
              </w:rPr>
              <w:t>Mothers and fathers will grow old and eventually die.</w:t>
            </w:r>
          </w:p>
          <w:p w14:paraId="0AAE11F5" w14:textId="77777777" w:rsidR="007E44F9" w:rsidRDefault="007E44F9" w:rsidP="000575E5">
            <w:pPr>
              <w:pStyle w:val="ListParagraph"/>
              <w:ind w:left="447" w:hanging="283"/>
              <w:rPr>
                <w:b/>
              </w:rPr>
            </w:pPr>
          </w:p>
          <w:p w14:paraId="52F38A71" w14:textId="77777777" w:rsidR="002C3159" w:rsidRDefault="002C3159" w:rsidP="000575E5">
            <w:pPr>
              <w:pStyle w:val="ListParagraph"/>
              <w:ind w:left="447" w:hanging="283"/>
            </w:pPr>
          </w:p>
          <w:p w14:paraId="6412F1DB" w14:textId="77777777" w:rsidR="00B262A1" w:rsidRPr="00171443" w:rsidRDefault="00B262A1" w:rsidP="00B262A1"/>
        </w:tc>
      </w:tr>
      <w:tr w:rsidR="005A4652" w14:paraId="73245903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C9C5B9" w14:textId="77777777" w:rsidR="006E29EB" w:rsidRPr="005F30F0" w:rsidRDefault="006E29EB" w:rsidP="005F30F0">
            <w:pPr>
              <w:pStyle w:val="Heading2"/>
            </w:pPr>
          </w:p>
          <w:p w14:paraId="0EB314EA" w14:textId="77777777" w:rsidR="00AF47E1" w:rsidRPr="00AF47E1" w:rsidRDefault="00AF47E1" w:rsidP="00E41F77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07360C29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F7D2862" w14:textId="77777777" w:rsidR="00417B53" w:rsidRDefault="00417B53" w:rsidP="00E41F77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3F8306E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0AB9FF6" w14:textId="77777777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50EF5A5D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77AE37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0E63640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6001CAF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1D592065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F3C8CB8" w14:textId="77777777" w:rsidR="00C17E2A" w:rsidRDefault="00C17E2A"/>
        </w:tc>
      </w:tr>
      <w:tr w:rsidR="005A4652" w14:paraId="0A313011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96A94CE" w14:textId="77777777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58DB4F58" w14:textId="77777777" w:rsidR="0011117B" w:rsidRPr="0011117B" w:rsidRDefault="0011117B" w:rsidP="0011117B">
            <w:pPr>
              <w:numPr>
                <w:ilvl w:val="0"/>
                <w:numId w:val="39"/>
              </w:numPr>
              <w:spacing w:after="150" w:line="240" w:lineRule="auto"/>
              <w:ind w:left="142" w:hanging="142"/>
              <w:rPr>
                <w:rFonts w:ascii="Calibri" w:eastAsia="Times New Roman" w:hAnsi="Calibri" w:cs="Times New Roman"/>
                <w:bCs/>
                <w:color w:val="404040"/>
              </w:rPr>
            </w:pPr>
            <w:r w:rsidRPr="0011117B">
              <w:rPr>
                <w:rFonts w:ascii="Calibri" w:eastAsia="Times New Roman" w:hAnsi="Calibri" w:cs="Times New Roman"/>
                <w:bCs/>
                <w:color w:val="404040"/>
              </w:rPr>
              <w:t>Use the students' written work to determine that they understand the difference between physical and behavioral adaptations, and that their adaptations match the landforms and climate of the habitat.</w:t>
            </w:r>
          </w:p>
          <w:p w14:paraId="707FB8C2" w14:textId="77777777" w:rsidR="00C17E2A" w:rsidRPr="00F208E3" w:rsidRDefault="00C17E2A" w:rsidP="0011117B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6EDFE9DA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B484F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74B1B8C4" w14:textId="77777777" w:rsidR="00CB08CC" w:rsidRPr="00287F69" w:rsidRDefault="00CB08CC" w:rsidP="004343E9">
            <w:pPr>
              <w:pStyle w:val="ListParagraph"/>
              <w:numPr>
                <w:ilvl w:val="0"/>
                <w:numId w:val="27"/>
              </w:numPr>
              <w:ind w:left="128" w:hanging="141"/>
            </w:pPr>
          </w:p>
        </w:tc>
        <w:tc>
          <w:tcPr>
            <w:tcW w:w="150" w:type="pct"/>
          </w:tcPr>
          <w:p w14:paraId="610A2EA3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EAC11BC" w14:textId="77777777" w:rsidR="00C17E2A" w:rsidRDefault="00C17E2A"/>
        </w:tc>
      </w:tr>
      <w:tr w:rsidR="005A4652" w14:paraId="6309B067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C0DBCB1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60C94D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BB6BAF9" w14:textId="77777777" w:rsidR="00C17E2A" w:rsidRDefault="00C17E2A"/>
        </w:tc>
        <w:tc>
          <w:tcPr>
            <w:tcW w:w="150" w:type="pct"/>
          </w:tcPr>
          <w:p w14:paraId="6C2FA52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ADF493D" w14:textId="77777777" w:rsidR="00C17E2A" w:rsidRDefault="00C17E2A"/>
        </w:tc>
      </w:tr>
    </w:tbl>
    <w:p w14:paraId="05C15A61" w14:textId="77777777" w:rsidR="00C17E2A" w:rsidRDefault="00C17E2A"/>
    <w:sectPr w:rsidR="00C17E2A" w:rsidSect="00257419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D42DA" w14:textId="77777777" w:rsidR="004D3039" w:rsidRDefault="004D3039">
      <w:pPr>
        <w:spacing w:before="0" w:after="0" w:line="240" w:lineRule="auto"/>
      </w:pPr>
      <w:r>
        <w:separator/>
      </w:r>
    </w:p>
  </w:endnote>
  <w:endnote w:type="continuationSeparator" w:id="0">
    <w:p w14:paraId="6C5C0576" w14:textId="77777777" w:rsidR="004D3039" w:rsidRDefault="004D30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5199E" w14:textId="77777777" w:rsidR="00C17E2A" w:rsidRDefault="00157881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68482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2B8D" w14:textId="77777777" w:rsidR="004D3039" w:rsidRDefault="004D3039">
      <w:pPr>
        <w:spacing w:before="0" w:after="0" w:line="240" w:lineRule="auto"/>
      </w:pPr>
      <w:r>
        <w:separator/>
      </w:r>
    </w:p>
  </w:footnote>
  <w:footnote w:type="continuationSeparator" w:id="0">
    <w:p w14:paraId="6D292661" w14:textId="77777777" w:rsidR="004D3039" w:rsidRDefault="004D30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179B1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F634F2C" wp14:editId="4FE12CEA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5" w15:restartNumberingAfterBreak="0">
    <w:nsid w:val="1ABA7ADF"/>
    <w:multiLevelType w:val="multilevel"/>
    <w:tmpl w:val="25F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55880"/>
    <w:multiLevelType w:val="hybridMultilevel"/>
    <w:tmpl w:val="FE6ACCCE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22AD2"/>
    <w:multiLevelType w:val="hybridMultilevel"/>
    <w:tmpl w:val="0666B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F644F"/>
    <w:multiLevelType w:val="hybridMultilevel"/>
    <w:tmpl w:val="FE6ACCCE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2D973383"/>
    <w:multiLevelType w:val="multilevel"/>
    <w:tmpl w:val="D29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37D2B"/>
    <w:multiLevelType w:val="hybridMultilevel"/>
    <w:tmpl w:val="44CA8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5" w15:restartNumberingAfterBreak="0">
    <w:nsid w:val="4648099F"/>
    <w:multiLevelType w:val="hybridMultilevel"/>
    <w:tmpl w:val="85848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7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C7C8C"/>
    <w:multiLevelType w:val="multilevel"/>
    <w:tmpl w:val="A3A6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A4719"/>
    <w:multiLevelType w:val="hybridMultilevel"/>
    <w:tmpl w:val="984C1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D14FF"/>
    <w:multiLevelType w:val="hybridMultilevel"/>
    <w:tmpl w:val="85848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27312FF"/>
    <w:multiLevelType w:val="hybridMultilevel"/>
    <w:tmpl w:val="FE6ACCCE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3102C"/>
    <w:multiLevelType w:val="multilevel"/>
    <w:tmpl w:val="23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3600C"/>
    <w:multiLevelType w:val="hybridMultilevel"/>
    <w:tmpl w:val="FE6ACCCE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5216E"/>
    <w:multiLevelType w:val="multilevel"/>
    <w:tmpl w:val="7460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B428D"/>
    <w:multiLevelType w:val="hybridMultilevel"/>
    <w:tmpl w:val="85848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5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C4CAD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3"/>
  </w:num>
  <w:num w:numId="7">
    <w:abstractNumId w:val="25"/>
  </w:num>
  <w:num w:numId="8">
    <w:abstractNumId w:val="1"/>
  </w:num>
  <w:num w:numId="9">
    <w:abstractNumId w:val="8"/>
  </w:num>
  <w:num w:numId="10">
    <w:abstractNumId w:val="17"/>
  </w:num>
  <w:num w:numId="11">
    <w:abstractNumId w:val="24"/>
  </w:num>
  <w:num w:numId="12">
    <w:abstractNumId w:val="35"/>
  </w:num>
  <w:num w:numId="13">
    <w:abstractNumId w:val="3"/>
  </w:num>
  <w:num w:numId="14">
    <w:abstractNumId w:val="30"/>
  </w:num>
  <w:num w:numId="15">
    <w:abstractNumId w:val="2"/>
  </w:num>
  <w:num w:numId="16">
    <w:abstractNumId w:val="0"/>
  </w:num>
  <w:num w:numId="17">
    <w:abstractNumId w:val="14"/>
  </w:num>
  <w:num w:numId="18">
    <w:abstractNumId w:val="32"/>
  </w:num>
  <w:num w:numId="19">
    <w:abstractNumId w:val="27"/>
  </w:num>
  <w:num w:numId="20">
    <w:abstractNumId w:val="22"/>
  </w:num>
  <w:num w:numId="21">
    <w:abstractNumId w:val="34"/>
  </w:num>
  <w:num w:numId="22">
    <w:abstractNumId w:val="16"/>
  </w:num>
  <w:num w:numId="23">
    <w:abstractNumId w:val="4"/>
  </w:num>
  <w:num w:numId="24">
    <w:abstractNumId w:val="28"/>
  </w:num>
  <w:num w:numId="25">
    <w:abstractNumId w:val="23"/>
  </w:num>
  <w:num w:numId="26">
    <w:abstractNumId w:val="13"/>
  </w:num>
  <w:num w:numId="27">
    <w:abstractNumId w:val="6"/>
  </w:num>
  <w:num w:numId="28">
    <w:abstractNumId w:val="21"/>
  </w:num>
  <w:num w:numId="29">
    <w:abstractNumId w:val="36"/>
  </w:num>
  <w:num w:numId="30">
    <w:abstractNumId w:val="12"/>
  </w:num>
  <w:num w:numId="31">
    <w:abstractNumId w:val="29"/>
  </w:num>
  <w:num w:numId="32">
    <w:abstractNumId w:val="5"/>
  </w:num>
  <w:num w:numId="33">
    <w:abstractNumId w:val="7"/>
  </w:num>
  <w:num w:numId="34">
    <w:abstractNumId w:val="15"/>
  </w:num>
  <w:num w:numId="35">
    <w:abstractNumId w:val="26"/>
  </w:num>
  <w:num w:numId="36">
    <w:abstractNumId w:val="11"/>
  </w:num>
  <w:num w:numId="37">
    <w:abstractNumId w:val="20"/>
  </w:num>
  <w:num w:numId="38">
    <w:abstractNumId w:val="18"/>
  </w:num>
  <w:num w:numId="39">
    <w:abstractNumId w:val="19"/>
  </w:num>
  <w:num w:numId="40">
    <w:abstractNumId w:val="31"/>
  </w:num>
  <w:num w:numId="41">
    <w:abstractNumId w:val="1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575E5"/>
    <w:rsid w:val="000904AA"/>
    <w:rsid w:val="000A37E8"/>
    <w:rsid w:val="000B72D9"/>
    <w:rsid w:val="000C34E2"/>
    <w:rsid w:val="000C562D"/>
    <w:rsid w:val="0011117B"/>
    <w:rsid w:val="001432FD"/>
    <w:rsid w:val="001525F1"/>
    <w:rsid w:val="00157881"/>
    <w:rsid w:val="00163CA6"/>
    <w:rsid w:val="00171443"/>
    <w:rsid w:val="0017273B"/>
    <w:rsid w:val="00172F9E"/>
    <w:rsid w:val="0017631E"/>
    <w:rsid w:val="00196867"/>
    <w:rsid w:val="001B5D91"/>
    <w:rsid w:val="001D3BC8"/>
    <w:rsid w:val="001E6B90"/>
    <w:rsid w:val="001F2263"/>
    <w:rsid w:val="001F4D29"/>
    <w:rsid w:val="00224B9C"/>
    <w:rsid w:val="00227208"/>
    <w:rsid w:val="002543C4"/>
    <w:rsid w:val="00257419"/>
    <w:rsid w:val="0026795F"/>
    <w:rsid w:val="00287F69"/>
    <w:rsid w:val="002A72AE"/>
    <w:rsid w:val="002B733A"/>
    <w:rsid w:val="002C3159"/>
    <w:rsid w:val="002F4915"/>
    <w:rsid w:val="00304069"/>
    <w:rsid w:val="00340C1A"/>
    <w:rsid w:val="003468F5"/>
    <w:rsid w:val="00396443"/>
    <w:rsid w:val="003A4823"/>
    <w:rsid w:val="003A7CAD"/>
    <w:rsid w:val="003B1470"/>
    <w:rsid w:val="003D30E4"/>
    <w:rsid w:val="0040481C"/>
    <w:rsid w:val="00417B53"/>
    <w:rsid w:val="004343E9"/>
    <w:rsid w:val="00453D92"/>
    <w:rsid w:val="00494F9B"/>
    <w:rsid w:val="004B20E0"/>
    <w:rsid w:val="004D089D"/>
    <w:rsid w:val="004D3039"/>
    <w:rsid w:val="004E29C7"/>
    <w:rsid w:val="004F6D32"/>
    <w:rsid w:val="00510046"/>
    <w:rsid w:val="00520DAF"/>
    <w:rsid w:val="00545106"/>
    <w:rsid w:val="0056788D"/>
    <w:rsid w:val="005A4652"/>
    <w:rsid w:val="005B22DA"/>
    <w:rsid w:val="005B7D58"/>
    <w:rsid w:val="005C2512"/>
    <w:rsid w:val="005F30F0"/>
    <w:rsid w:val="00603309"/>
    <w:rsid w:val="006326A0"/>
    <w:rsid w:val="00684821"/>
    <w:rsid w:val="006A5952"/>
    <w:rsid w:val="006E29EB"/>
    <w:rsid w:val="006F0813"/>
    <w:rsid w:val="006F7E46"/>
    <w:rsid w:val="0072357C"/>
    <w:rsid w:val="00731A62"/>
    <w:rsid w:val="00731EA1"/>
    <w:rsid w:val="00750F51"/>
    <w:rsid w:val="0076583E"/>
    <w:rsid w:val="00773C70"/>
    <w:rsid w:val="0078309D"/>
    <w:rsid w:val="0078452A"/>
    <w:rsid w:val="00791CB8"/>
    <w:rsid w:val="007E44F9"/>
    <w:rsid w:val="007E4F5C"/>
    <w:rsid w:val="007F65A3"/>
    <w:rsid w:val="00807AE6"/>
    <w:rsid w:val="00811AB9"/>
    <w:rsid w:val="00847934"/>
    <w:rsid w:val="008F771F"/>
    <w:rsid w:val="00910100"/>
    <w:rsid w:val="009227FD"/>
    <w:rsid w:val="009378FA"/>
    <w:rsid w:val="00956DE4"/>
    <w:rsid w:val="00966C71"/>
    <w:rsid w:val="0098460F"/>
    <w:rsid w:val="009D155F"/>
    <w:rsid w:val="009E08FF"/>
    <w:rsid w:val="00A0116B"/>
    <w:rsid w:val="00A103A0"/>
    <w:rsid w:val="00A117CD"/>
    <w:rsid w:val="00A1735C"/>
    <w:rsid w:val="00A25094"/>
    <w:rsid w:val="00A77EEB"/>
    <w:rsid w:val="00AD171D"/>
    <w:rsid w:val="00AD3F23"/>
    <w:rsid w:val="00AD6AD0"/>
    <w:rsid w:val="00AF47E1"/>
    <w:rsid w:val="00B046C1"/>
    <w:rsid w:val="00B16639"/>
    <w:rsid w:val="00B262A1"/>
    <w:rsid w:val="00B66511"/>
    <w:rsid w:val="00B87608"/>
    <w:rsid w:val="00BB359B"/>
    <w:rsid w:val="00BC356C"/>
    <w:rsid w:val="00BD430C"/>
    <w:rsid w:val="00BD5017"/>
    <w:rsid w:val="00BF1D3C"/>
    <w:rsid w:val="00C17E2A"/>
    <w:rsid w:val="00C31D82"/>
    <w:rsid w:val="00C51FEA"/>
    <w:rsid w:val="00C82CFC"/>
    <w:rsid w:val="00CB08CC"/>
    <w:rsid w:val="00CB2D0F"/>
    <w:rsid w:val="00D27DC3"/>
    <w:rsid w:val="00D3577C"/>
    <w:rsid w:val="00D4297E"/>
    <w:rsid w:val="00D43AC0"/>
    <w:rsid w:val="00D8019B"/>
    <w:rsid w:val="00D83049"/>
    <w:rsid w:val="00DC17D5"/>
    <w:rsid w:val="00DD3412"/>
    <w:rsid w:val="00E05C0D"/>
    <w:rsid w:val="00E07205"/>
    <w:rsid w:val="00E13DD9"/>
    <w:rsid w:val="00E2212B"/>
    <w:rsid w:val="00E41F77"/>
    <w:rsid w:val="00E50584"/>
    <w:rsid w:val="00E601B6"/>
    <w:rsid w:val="00E81797"/>
    <w:rsid w:val="00E96E3C"/>
    <w:rsid w:val="00ED219F"/>
    <w:rsid w:val="00F1179F"/>
    <w:rsid w:val="00F208E3"/>
    <w:rsid w:val="00F235D6"/>
    <w:rsid w:val="00F616CA"/>
    <w:rsid w:val="00F66CE1"/>
    <w:rsid w:val="00F87AC2"/>
    <w:rsid w:val="00FA13ED"/>
    <w:rsid w:val="00FB61C0"/>
    <w:rsid w:val="00FC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5AC3C"/>
  <w15:docId w15:val="{230A70B1-DBC3-4A98-A468-73A80902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419"/>
  </w:style>
  <w:style w:type="paragraph" w:styleId="Heading1">
    <w:name w:val="heading 1"/>
    <w:basedOn w:val="Normal"/>
    <w:next w:val="Normal"/>
    <w:link w:val="Heading1Char"/>
    <w:uiPriority w:val="9"/>
    <w:qFormat/>
    <w:rsid w:val="00257419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19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257419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257419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257419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257419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57419"/>
    <w:rPr>
      <w:color w:val="808080"/>
    </w:rPr>
  </w:style>
  <w:style w:type="table" w:customStyle="1" w:styleId="LessonPlan">
    <w:name w:val="Lesson Plan"/>
    <w:basedOn w:val="TableNormal"/>
    <w:uiPriority w:val="99"/>
    <w:rsid w:val="00257419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257419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741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257419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41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419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257419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5741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6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E29EB"/>
    <w:rPr>
      <w:b/>
      <w:bCs/>
    </w:rPr>
  </w:style>
  <w:style w:type="character" w:styleId="Emphasis">
    <w:name w:val="Emphasis"/>
    <w:basedOn w:val="DefaultParagraphFont"/>
    <w:uiPriority w:val="20"/>
    <w:qFormat/>
    <w:rsid w:val="007E44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spayteachers.com/Browse/Search:growth%20and%20changes%20in%20animals%20grade%202" TargetMode="External"/><Relationship Id="rId13" Type="http://schemas.openxmlformats.org/officeDocument/2006/relationships/hyperlink" Target="https://www.crayola.com/lesson-plans/a-busy-spider-lesson-pla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nterest.com/pin/157696424428645904/?lp=true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animal-life-cycle-lesson-plan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albertaparks.ca/media/5814854/northwest-parks-animal-life-cycles-teachers-package-grade-3-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nterest.com/pin/321725967105068315/?lp=tru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486C45"/>
    <w:rsid w:val="004A008E"/>
    <w:rsid w:val="0057330C"/>
    <w:rsid w:val="00713551"/>
    <w:rsid w:val="007961EE"/>
    <w:rsid w:val="00805105"/>
    <w:rsid w:val="00816166"/>
    <w:rsid w:val="00836926"/>
    <w:rsid w:val="00870C4B"/>
    <w:rsid w:val="008D40EA"/>
    <w:rsid w:val="00A30465"/>
    <w:rsid w:val="00AB2F7D"/>
    <w:rsid w:val="00AB37F5"/>
    <w:rsid w:val="00C93DC1"/>
    <w:rsid w:val="00F52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8D40EA"/>
  </w:style>
  <w:style w:type="paragraph" w:customStyle="1" w:styleId="57D0253E54FA4684857C7E53F49E1A5B">
    <w:name w:val="57D0253E54FA4684857C7E53F49E1A5B"/>
    <w:rsid w:val="008D40EA"/>
  </w:style>
  <w:style w:type="paragraph" w:customStyle="1" w:styleId="7AE7DFE8D63F4AC0A9D67267C3699CCC">
    <w:name w:val="7AE7DFE8D63F4AC0A9D67267C3699CCC"/>
    <w:rsid w:val="008D40EA"/>
  </w:style>
  <w:style w:type="paragraph" w:customStyle="1" w:styleId="1C876A8B6575410E8AA7530875A6B7F4">
    <w:name w:val="1C876A8B6575410E8AA7530875A6B7F4"/>
    <w:rsid w:val="008D40EA"/>
  </w:style>
  <w:style w:type="paragraph" w:customStyle="1" w:styleId="A392ED6794CC47DFA557364CD4043756">
    <w:name w:val="A392ED6794CC47DFA557364CD4043756"/>
    <w:rsid w:val="008D40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463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18</cp:revision>
  <dcterms:created xsi:type="dcterms:W3CDTF">2018-09-24T13:04:00Z</dcterms:created>
  <dcterms:modified xsi:type="dcterms:W3CDTF">2019-01-08T11:48:00Z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