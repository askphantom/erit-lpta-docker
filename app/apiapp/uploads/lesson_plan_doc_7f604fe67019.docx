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E87C2CC" w:rsidR="00C17E2A" w:rsidRPr="009260D0" w:rsidRDefault="00125BC8">
            <w:pPr>
              <w:pStyle w:val="Title"/>
              <w:rPr>
                <w:sz w:val="40"/>
                <w:szCs w:val="40"/>
              </w:rPr>
            </w:pPr>
            <w:r>
              <w:rPr>
                <w:sz w:val="40"/>
                <w:szCs w:val="40"/>
              </w:rPr>
              <w:t xml:space="preserve">LOWEST COMMON MULTIPLE </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0E9862A5" w:rsidR="00C17E2A" w:rsidRDefault="00125BC8">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707B07" w:rsidR="00C17E2A" w:rsidRDefault="00A83955">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3717D3A9" w14:textId="7D169F6B" w:rsidR="001611AE" w:rsidRDefault="000A37E8" w:rsidP="00B67C04">
            <w:pPr>
              <w:pStyle w:val="ListParagraph"/>
              <w:numPr>
                <w:ilvl w:val="0"/>
                <w:numId w:val="2"/>
              </w:numPr>
              <w:ind w:left="467" w:hanging="142"/>
            </w:pPr>
            <w:r>
              <w:t xml:space="preserve"> </w:t>
            </w:r>
            <w:r w:rsidR="001611AE">
              <w:t xml:space="preserve"> </w:t>
            </w:r>
            <w:r w:rsidR="004E5302">
              <w:t>Calculating and identifying multiples of a number.</w:t>
            </w:r>
          </w:p>
          <w:p w14:paraId="67EED1C4" w14:textId="4670C54F" w:rsidR="004E5302" w:rsidRDefault="00CC01EF" w:rsidP="00B67C04">
            <w:pPr>
              <w:pStyle w:val="ListParagraph"/>
              <w:numPr>
                <w:ilvl w:val="0"/>
                <w:numId w:val="2"/>
              </w:numPr>
              <w:ind w:left="467" w:hanging="142"/>
            </w:pPr>
            <w:r>
              <w:t xml:space="preserve">  </w:t>
            </w:r>
            <w:r w:rsidR="004E5302">
              <w:t xml:space="preserve">Factorization of numbers </w:t>
            </w:r>
          </w:p>
          <w:p w14:paraId="090BF155" w14:textId="20724C11" w:rsidR="004E5302" w:rsidRDefault="00CC01EF" w:rsidP="00B67C04">
            <w:pPr>
              <w:pStyle w:val="ListParagraph"/>
              <w:numPr>
                <w:ilvl w:val="0"/>
                <w:numId w:val="2"/>
              </w:numPr>
              <w:ind w:left="467" w:hanging="142"/>
            </w:pPr>
            <w:r>
              <w:t xml:space="preserve">  </w:t>
            </w:r>
            <w:r w:rsidR="004E5302">
              <w:t>Expressing numbers as a product of prime factors.</w:t>
            </w:r>
          </w:p>
          <w:p w14:paraId="458BD9FD" w14:textId="45A452A6" w:rsidR="004E5302" w:rsidRDefault="00CC01EF" w:rsidP="004E5302">
            <w:pPr>
              <w:pStyle w:val="ListParagraph"/>
              <w:numPr>
                <w:ilvl w:val="0"/>
                <w:numId w:val="2"/>
              </w:numPr>
              <w:ind w:left="467" w:hanging="142"/>
            </w:pPr>
            <w:r>
              <w:t xml:space="preserve"> </w:t>
            </w:r>
            <w:r w:rsidR="004E5302">
              <w:t xml:space="preserve"> Calculating the LCM of two or more numbers less than or equal to 9.</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855"/>
                            </w:tblGrid>
                            <w:tr w:rsidR="00611174"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611174" w:rsidRDefault="00611174">
                                  <w:pPr>
                                    <w:pStyle w:val="Heading2"/>
                                  </w:pPr>
                                  <w:r>
                                    <w:t>Materials Required</w:t>
                                  </w:r>
                                </w:p>
                                <w:p w14:paraId="1159BA44" w14:textId="00603D5F" w:rsidR="00611174" w:rsidRDefault="00611174" w:rsidP="00B67C04">
                                  <w:r>
                                    <w:t>-</w:t>
                                  </w:r>
                                  <w:r w:rsidR="004E5302">
                                    <w:t xml:space="preserve"> Blank Sheet</w:t>
                                  </w:r>
                                </w:p>
                                <w:p w14:paraId="071F0822" w14:textId="2258EEFD" w:rsidR="004E5302" w:rsidRDefault="004E5302" w:rsidP="00B67C04">
                                  <w:r>
                                    <w:t>- Index cards</w:t>
                                  </w:r>
                                </w:p>
                                <w:p w14:paraId="48D52598" w14:textId="31C88306" w:rsidR="004E5302" w:rsidRDefault="004E5302" w:rsidP="00B67C04">
                                  <w:r>
                                    <w:t>- Pencils</w:t>
                                  </w:r>
                                </w:p>
                                <w:p w14:paraId="74573A9E" w14:textId="265F837E" w:rsidR="004E5302" w:rsidRDefault="004E5302" w:rsidP="00B67C04">
                                  <w:r>
                                    <w:t>- White Board</w:t>
                                  </w:r>
                                </w:p>
                                <w:p w14:paraId="39444EA4" w14:textId="77777777" w:rsidR="004E5302" w:rsidRDefault="004E5302" w:rsidP="00B67C04"/>
                                <w:p w14:paraId="20FB7CB3" w14:textId="77777777" w:rsidR="004E5302" w:rsidRPr="00BF3180" w:rsidRDefault="004E5302" w:rsidP="00B67C04"/>
                                <w:p w14:paraId="4AF14C6E" w14:textId="77777777" w:rsidR="00611174" w:rsidRDefault="00611174" w:rsidP="008B2B0B">
                                  <w:pPr>
                                    <w:pStyle w:val="ListBullet"/>
                                    <w:numPr>
                                      <w:ilvl w:val="0"/>
                                      <w:numId w:val="0"/>
                                    </w:numPr>
                                    <w:ind w:left="167" w:hanging="101"/>
                                  </w:pPr>
                                </w:p>
                                <w:p w14:paraId="612D0A52" w14:textId="77777777" w:rsidR="00611174" w:rsidRDefault="00611174" w:rsidP="00EA3A1A">
                                  <w:pPr>
                                    <w:pStyle w:val="ListBullet"/>
                                    <w:numPr>
                                      <w:ilvl w:val="0"/>
                                      <w:numId w:val="0"/>
                                    </w:numPr>
                                    <w:ind w:left="167" w:hanging="101"/>
                                  </w:pPr>
                                </w:p>
                                <w:p w14:paraId="4BE61749" w14:textId="14E097E4" w:rsidR="00611174" w:rsidRDefault="00611174" w:rsidP="00EA3A1A">
                                  <w:pPr>
                                    <w:pStyle w:val="ListBullet"/>
                                    <w:numPr>
                                      <w:ilvl w:val="0"/>
                                      <w:numId w:val="0"/>
                                    </w:numPr>
                                    <w:ind w:left="167" w:hanging="101"/>
                                  </w:pPr>
                                </w:p>
                              </w:tc>
                            </w:tr>
                            <w:tr w:rsidR="00611174"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611174" w:rsidRDefault="00611174">
                                  <w:pPr>
                                    <w:pStyle w:val="Heading2"/>
                                  </w:pPr>
                                  <w:r>
                                    <w:t>Additional Resources</w:t>
                                  </w:r>
                                </w:p>
                                <w:p w14:paraId="1ED7BC48" w14:textId="1172D1B7" w:rsidR="00611174" w:rsidRDefault="00A2222F" w:rsidP="00E42A76">
                                  <w:pPr>
                                    <w:pStyle w:val="ListBullet"/>
                                  </w:pPr>
                                  <w:hyperlink r:id="rId8" w:history="1">
                                    <w:r w:rsidR="00832139" w:rsidRPr="00C924BB">
                                      <w:rPr>
                                        <w:rStyle w:val="Hyperlink"/>
                                      </w:rPr>
                                      <w:t>https://www.math-only-math.com/to-find-least-common-multiple-by-using-division-method.html</w:t>
                                    </w:r>
                                  </w:hyperlink>
                                  <w:r w:rsidR="00832139">
                                    <w:t xml:space="preserve"> </w:t>
                                  </w:r>
                                </w:p>
                                <w:p w14:paraId="7CE41C03" w14:textId="122B8582" w:rsidR="00832139" w:rsidRDefault="00A2222F" w:rsidP="00B359E6">
                                  <w:pPr>
                                    <w:pStyle w:val="ListBullet"/>
                                  </w:pPr>
                                  <w:hyperlink r:id="rId9" w:history="1">
                                    <w:r w:rsidR="00B359E6" w:rsidRPr="00C924BB">
                                      <w:rPr>
                                        <w:rStyle w:val="Hyperlink"/>
                                      </w:rPr>
                                      <w:t>https://aminghori.blogspot.com/2017/02/normal-0-false-false-false-en-us-x-none.html</w:t>
                                    </w:r>
                                  </w:hyperlink>
                                  <w:r w:rsidR="00B359E6">
                                    <w:t xml:space="preserve"> </w:t>
                                  </w:r>
                                </w:p>
                                <w:p w14:paraId="2AAD870C" w14:textId="7456AF8B" w:rsidR="00B359E6" w:rsidRDefault="009108AE" w:rsidP="00B359E6">
                                  <w:pPr>
                                    <w:pStyle w:val="ListBullet"/>
                                  </w:pPr>
                                  <w:r>
                                    <w:t xml:space="preserve"> </w:t>
                                  </w:r>
                                  <w:hyperlink r:id="rId10" w:history="1">
                                    <w:r>
                                      <w:rPr>
                                        <w:rStyle w:val="Hyperlink"/>
                                      </w:rPr>
                                      <w:t>https://www.education.com/lesson-plan/clap-counting-with-multiples/</w:t>
                                    </w:r>
                                  </w:hyperlink>
                                  <w:r>
                                    <w:t xml:space="preserve"> </w:t>
                                  </w:r>
                                </w:p>
                                <w:p w14:paraId="266D3DBF" w14:textId="18C6D244" w:rsidR="00611174" w:rsidRDefault="00611174" w:rsidP="0083703B">
                                  <w:pPr>
                                    <w:pStyle w:val="ListBullet"/>
                                  </w:pPr>
                                </w:p>
                              </w:tc>
                            </w:tr>
                            <w:tr w:rsidR="00611174" w14:paraId="22539C1A" w14:textId="77777777">
                              <w:trPr>
                                <w:trHeight w:val="864"/>
                              </w:trPr>
                              <w:tc>
                                <w:tcPr>
                                  <w:tcW w:w="5000" w:type="pct"/>
                                  <w:tcBorders>
                                    <w:top w:val="single" w:sz="8" w:space="0" w:color="000000" w:themeColor="text1"/>
                                  </w:tcBorders>
                                </w:tcPr>
                                <w:p w14:paraId="738BD807" w14:textId="77777777" w:rsidR="00611174" w:rsidRDefault="00611174">
                                  <w:pPr>
                                    <w:pStyle w:val="Heading2"/>
                                  </w:pPr>
                                  <w:r>
                                    <w:t>Additional Notes</w:t>
                                  </w:r>
                                </w:p>
                                <w:p w14:paraId="56EB777B" w14:textId="77777777" w:rsidR="00611174" w:rsidRDefault="00611174"/>
                              </w:tc>
                            </w:tr>
                          </w:tbl>
                          <w:p w14:paraId="7C9852EE" w14:textId="77777777" w:rsidR="00611174" w:rsidRDefault="0061117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855"/>
                      </w:tblGrid>
                      <w:tr w:rsidR="00611174"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611174" w:rsidRDefault="00611174">
                            <w:pPr>
                              <w:pStyle w:val="Heading2"/>
                            </w:pPr>
                            <w:r>
                              <w:t>Materials Required</w:t>
                            </w:r>
                          </w:p>
                          <w:p w14:paraId="1159BA44" w14:textId="00603D5F" w:rsidR="00611174" w:rsidRDefault="00611174" w:rsidP="00B67C04">
                            <w:r>
                              <w:t>-</w:t>
                            </w:r>
                            <w:r w:rsidR="004E5302">
                              <w:t xml:space="preserve"> Blank Sheet</w:t>
                            </w:r>
                          </w:p>
                          <w:p w14:paraId="071F0822" w14:textId="2258EEFD" w:rsidR="004E5302" w:rsidRDefault="004E5302" w:rsidP="00B67C04">
                            <w:r>
                              <w:t>- Index cards</w:t>
                            </w:r>
                          </w:p>
                          <w:p w14:paraId="48D52598" w14:textId="31C88306" w:rsidR="004E5302" w:rsidRDefault="004E5302" w:rsidP="00B67C04">
                            <w:r>
                              <w:t>- Pencils</w:t>
                            </w:r>
                          </w:p>
                          <w:p w14:paraId="74573A9E" w14:textId="265F837E" w:rsidR="004E5302" w:rsidRDefault="004E5302" w:rsidP="00B67C04">
                            <w:r>
                              <w:t>- White Board</w:t>
                            </w:r>
                          </w:p>
                          <w:p w14:paraId="39444EA4" w14:textId="77777777" w:rsidR="004E5302" w:rsidRDefault="004E5302" w:rsidP="00B67C04"/>
                          <w:p w14:paraId="20FB7CB3" w14:textId="77777777" w:rsidR="004E5302" w:rsidRPr="00BF3180" w:rsidRDefault="004E5302" w:rsidP="00B67C04"/>
                          <w:p w14:paraId="4AF14C6E" w14:textId="77777777" w:rsidR="00611174" w:rsidRDefault="00611174" w:rsidP="008B2B0B">
                            <w:pPr>
                              <w:pStyle w:val="ListBullet"/>
                              <w:numPr>
                                <w:ilvl w:val="0"/>
                                <w:numId w:val="0"/>
                              </w:numPr>
                              <w:ind w:left="167" w:hanging="101"/>
                            </w:pPr>
                          </w:p>
                          <w:p w14:paraId="612D0A52" w14:textId="77777777" w:rsidR="00611174" w:rsidRDefault="00611174" w:rsidP="00EA3A1A">
                            <w:pPr>
                              <w:pStyle w:val="ListBullet"/>
                              <w:numPr>
                                <w:ilvl w:val="0"/>
                                <w:numId w:val="0"/>
                              </w:numPr>
                              <w:ind w:left="167" w:hanging="101"/>
                            </w:pPr>
                          </w:p>
                          <w:p w14:paraId="4BE61749" w14:textId="14E097E4" w:rsidR="00611174" w:rsidRDefault="00611174" w:rsidP="00EA3A1A">
                            <w:pPr>
                              <w:pStyle w:val="ListBullet"/>
                              <w:numPr>
                                <w:ilvl w:val="0"/>
                                <w:numId w:val="0"/>
                              </w:numPr>
                              <w:ind w:left="167" w:hanging="101"/>
                            </w:pPr>
                          </w:p>
                        </w:tc>
                      </w:tr>
                      <w:tr w:rsidR="00611174"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611174" w:rsidRDefault="00611174">
                            <w:pPr>
                              <w:pStyle w:val="Heading2"/>
                            </w:pPr>
                            <w:r>
                              <w:t>Additional Resources</w:t>
                            </w:r>
                          </w:p>
                          <w:p w14:paraId="1ED7BC48" w14:textId="1172D1B7" w:rsidR="00611174" w:rsidRDefault="00A2222F" w:rsidP="00E42A76">
                            <w:pPr>
                              <w:pStyle w:val="ListBullet"/>
                            </w:pPr>
                            <w:hyperlink r:id="rId11" w:history="1">
                              <w:r w:rsidR="00832139" w:rsidRPr="00C924BB">
                                <w:rPr>
                                  <w:rStyle w:val="Hyperlink"/>
                                </w:rPr>
                                <w:t>https://www.math-only-math.com/to-find-least-common-multiple-by-using-division-method.html</w:t>
                              </w:r>
                            </w:hyperlink>
                            <w:r w:rsidR="00832139">
                              <w:t xml:space="preserve"> </w:t>
                            </w:r>
                          </w:p>
                          <w:p w14:paraId="7CE41C03" w14:textId="122B8582" w:rsidR="00832139" w:rsidRDefault="00A2222F" w:rsidP="00B359E6">
                            <w:pPr>
                              <w:pStyle w:val="ListBullet"/>
                            </w:pPr>
                            <w:hyperlink r:id="rId12" w:history="1">
                              <w:r w:rsidR="00B359E6" w:rsidRPr="00C924BB">
                                <w:rPr>
                                  <w:rStyle w:val="Hyperlink"/>
                                </w:rPr>
                                <w:t>https://aminghori.blogspot.com/2017/02/normal-0-false-false-false-en-us-x-none.html</w:t>
                              </w:r>
                            </w:hyperlink>
                            <w:r w:rsidR="00B359E6">
                              <w:t xml:space="preserve"> </w:t>
                            </w:r>
                          </w:p>
                          <w:p w14:paraId="2AAD870C" w14:textId="7456AF8B" w:rsidR="00B359E6" w:rsidRDefault="009108AE" w:rsidP="00B359E6">
                            <w:pPr>
                              <w:pStyle w:val="ListBullet"/>
                            </w:pPr>
                            <w:r>
                              <w:t xml:space="preserve"> </w:t>
                            </w:r>
                            <w:hyperlink r:id="rId13" w:history="1">
                              <w:r>
                                <w:rPr>
                                  <w:rStyle w:val="Hyperlink"/>
                                </w:rPr>
                                <w:t>https://www.education.com/lesson-plan/clap-counting-with-multiples/</w:t>
                              </w:r>
                            </w:hyperlink>
                            <w:r>
                              <w:t xml:space="preserve"> </w:t>
                            </w:r>
                          </w:p>
                          <w:p w14:paraId="266D3DBF" w14:textId="18C6D244" w:rsidR="00611174" w:rsidRDefault="00611174" w:rsidP="0083703B">
                            <w:pPr>
                              <w:pStyle w:val="ListBullet"/>
                            </w:pPr>
                          </w:p>
                        </w:tc>
                      </w:tr>
                      <w:tr w:rsidR="00611174" w14:paraId="22539C1A" w14:textId="77777777">
                        <w:trPr>
                          <w:trHeight w:val="864"/>
                        </w:trPr>
                        <w:tc>
                          <w:tcPr>
                            <w:tcW w:w="5000" w:type="pct"/>
                            <w:tcBorders>
                              <w:top w:val="single" w:sz="8" w:space="0" w:color="000000" w:themeColor="text1"/>
                            </w:tcBorders>
                          </w:tcPr>
                          <w:p w14:paraId="738BD807" w14:textId="77777777" w:rsidR="00611174" w:rsidRDefault="00611174">
                            <w:pPr>
                              <w:pStyle w:val="Heading2"/>
                            </w:pPr>
                            <w:r>
                              <w:t>Additional Notes</w:t>
                            </w:r>
                          </w:p>
                          <w:p w14:paraId="56EB777B" w14:textId="77777777" w:rsidR="00611174" w:rsidRDefault="00611174"/>
                        </w:tc>
                      </w:tr>
                    </w:tbl>
                    <w:p w14:paraId="7C9852EE" w14:textId="77777777" w:rsidR="00611174" w:rsidRDefault="00611174"/>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B359E6">
        <w:trPr>
          <w:trHeight w:val="35"/>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2296186F" w:rsidR="001D4D95" w:rsidRDefault="00AD5265" w:rsidP="00120253">
            <w:r>
              <w:t>Students should be able to;</w:t>
            </w:r>
          </w:p>
          <w:p w14:paraId="73341A03" w14:textId="2D7D87B8" w:rsidR="00AE5A85" w:rsidRDefault="00AE5A85" w:rsidP="00ED4036">
            <w:pPr>
              <w:pStyle w:val="ListParagraph"/>
              <w:numPr>
                <w:ilvl w:val="0"/>
                <w:numId w:val="15"/>
              </w:numPr>
              <w:ind w:left="142" w:hanging="142"/>
            </w:pPr>
            <w:r>
              <w:t xml:space="preserve">Successfully factorize numbers and express numbers as a product of factors. </w:t>
            </w:r>
          </w:p>
          <w:p w14:paraId="5E2E15E2" w14:textId="1FD0D23B" w:rsidR="00125BC8" w:rsidRDefault="00125BC8" w:rsidP="00ED4036">
            <w:pPr>
              <w:pStyle w:val="ListParagraph"/>
              <w:numPr>
                <w:ilvl w:val="0"/>
                <w:numId w:val="15"/>
              </w:numPr>
              <w:ind w:left="142" w:hanging="142"/>
            </w:pPr>
            <w:r>
              <w:t>L</w:t>
            </w:r>
            <w:r w:rsidRPr="00125BC8">
              <w:t>ist the first ten multiples of any whole num</w:t>
            </w:r>
            <w:r>
              <w:t>ber less than or equal to 9.</w:t>
            </w:r>
          </w:p>
          <w:p w14:paraId="5553C049" w14:textId="76A867ED" w:rsidR="00125BC8" w:rsidRDefault="00125BC8" w:rsidP="00ED4036">
            <w:pPr>
              <w:pStyle w:val="ListParagraph"/>
              <w:numPr>
                <w:ilvl w:val="0"/>
                <w:numId w:val="15"/>
              </w:numPr>
              <w:ind w:left="142" w:hanging="142"/>
            </w:pPr>
            <w:r>
              <w:t>D</w:t>
            </w:r>
            <w:r w:rsidRPr="00125BC8">
              <w:t xml:space="preserve">etermine the LCM of two whole </w:t>
            </w:r>
            <w:r>
              <w:t>numbers less than or equal to 9</w:t>
            </w:r>
            <w:r w:rsidRPr="00125BC8">
              <w:t>.</w:t>
            </w:r>
          </w:p>
          <w:p w14:paraId="35A7DBAB" w14:textId="79890257" w:rsidR="00AE5A85" w:rsidRDefault="00AE5A85" w:rsidP="00ED4036">
            <w:pPr>
              <w:pStyle w:val="ListParagraph"/>
              <w:numPr>
                <w:ilvl w:val="0"/>
                <w:numId w:val="15"/>
              </w:numPr>
              <w:ind w:left="142" w:hanging="142"/>
            </w:pPr>
            <w:r>
              <w:t xml:space="preserve">Solve for </w:t>
            </w:r>
            <w:r w:rsidR="004E5302">
              <w:t>the LCM of numbers using any of the methods of factorization to be explained (Prime factorization method, division method)</w:t>
            </w:r>
          </w:p>
          <w:p w14:paraId="39B53DE3" w14:textId="2B9A6D12" w:rsidR="001D4D95" w:rsidRDefault="001D4D95" w:rsidP="001D4D95"/>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09613FE1" w14:textId="567807B9" w:rsidR="001D4D95" w:rsidRDefault="001D4D95" w:rsidP="001D4D95"/>
          <w:p w14:paraId="30C2650E" w14:textId="77777777" w:rsidR="00ED4036" w:rsidRDefault="00ED4036" w:rsidP="00B359E6">
            <w:pPr>
              <w:pStyle w:val="ListParagraph"/>
              <w:ind w:left="0"/>
            </w:pPr>
            <w:r>
              <w:t xml:space="preserve">          </w:t>
            </w:r>
          </w:p>
          <w:p w14:paraId="1D790C48" w14:textId="4FE8AF6D" w:rsidR="00B359E6" w:rsidRPr="00FB30A1" w:rsidRDefault="00B359E6" w:rsidP="00B359E6">
            <w:pPr>
              <w:pStyle w:val="ListParagraph"/>
              <w:ind w:left="0"/>
            </w:pPr>
            <w:r w:rsidRPr="00FB30A1">
              <w:rPr>
                <w:rFonts w:asciiTheme="majorHAnsi" w:eastAsiaTheme="majorEastAsia" w:hAnsiTheme="majorHAnsi" w:cstheme="majorBidi"/>
                <w:b/>
                <w:color w:val="F16522" w:themeColor="accent1"/>
              </w:rPr>
              <w:lastRenderedPageBreak/>
              <w:t>Guided Practice</w:t>
            </w:r>
            <w:r w:rsidR="00ED4036">
              <w:rPr>
                <w:rFonts w:asciiTheme="majorHAnsi" w:eastAsiaTheme="majorEastAsia" w:hAnsiTheme="majorHAnsi" w:cstheme="majorBidi"/>
                <w:b/>
                <w:color w:val="F16522" w:themeColor="accent1"/>
              </w:rPr>
              <w:t xml:space="preserve">  </w:t>
            </w:r>
          </w:p>
          <w:p w14:paraId="47D8E76B" w14:textId="77777777" w:rsidR="00B359E6" w:rsidRDefault="00B359E6" w:rsidP="00B359E6">
            <w:pPr>
              <w:rPr>
                <w:b/>
              </w:rPr>
            </w:pPr>
            <w:r>
              <w:rPr>
                <w:b/>
              </w:rPr>
              <w:t>Day 2/ Lesson 2: 20</w:t>
            </w:r>
            <w:r w:rsidRPr="00031953">
              <w:rPr>
                <w:b/>
              </w:rPr>
              <w:t xml:space="preserve"> Mins</w:t>
            </w:r>
          </w:p>
          <w:p w14:paraId="6732D5BA" w14:textId="77777777" w:rsidR="00B359E6" w:rsidRDefault="00B359E6" w:rsidP="00ED4036">
            <w:pPr>
              <w:pStyle w:val="ListParagraph"/>
              <w:numPr>
                <w:ilvl w:val="0"/>
                <w:numId w:val="18"/>
              </w:numPr>
              <w:ind w:left="142" w:hanging="142"/>
            </w:pPr>
            <w:r>
              <w:t>The teacher explains that L.C.M. Can also be calculated using the prime factorization method:</w:t>
            </w:r>
          </w:p>
          <w:p w14:paraId="4355844B" w14:textId="77777777" w:rsidR="007D7B24" w:rsidRDefault="00B359E6" w:rsidP="007D7B24">
            <w:pPr>
              <w:pStyle w:val="ListParagraph"/>
              <w:numPr>
                <w:ilvl w:val="0"/>
                <w:numId w:val="18"/>
              </w:numPr>
              <w:ind w:left="142" w:hanging="142"/>
            </w:pPr>
            <w:r>
              <w:t>Resolve each number into its prime factors and express the factors in exponent form (product of its prime factors).</w:t>
            </w:r>
          </w:p>
          <w:p w14:paraId="79BB60FA" w14:textId="77777777" w:rsidR="007D7B24" w:rsidRDefault="007D7B24" w:rsidP="007D7B24">
            <w:pPr>
              <w:pStyle w:val="ListParagraph"/>
              <w:ind w:left="142"/>
            </w:pPr>
            <w:r>
              <w:t>E</w:t>
            </w:r>
            <w:r w:rsidR="00B359E6">
              <w:t xml:space="preserve">.g. </w:t>
            </w:r>
          </w:p>
          <w:p w14:paraId="7ECFB112" w14:textId="7C405F0D" w:rsidR="00B359E6" w:rsidRDefault="007D7B24" w:rsidP="007D7B24">
            <w:pPr>
              <w:pStyle w:val="ListParagraph"/>
              <w:ind w:left="142"/>
            </w:pPr>
            <w:r>
              <w:t>F</w:t>
            </w:r>
            <w:r w:rsidR="00B359E6">
              <w:t>or two numbers, 6 and 8,</w:t>
            </w:r>
          </w:p>
          <w:p w14:paraId="00C8F5DB" w14:textId="25C81DEE" w:rsidR="00B359E6" w:rsidRDefault="007D7B24" w:rsidP="007D7B24">
            <w:pPr>
              <w:pStyle w:val="ListParagraph"/>
              <w:ind w:left="142"/>
            </w:pPr>
            <w:r>
              <w:t xml:space="preserve">        </w:t>
            </w:r>
            <w:r w:rsidR="00B359E6">
              <w:t xml:space="preserve">6 = 2 * 3 </w:t>
            </w:r>
          </w:p>
          <w:p w14:paraId="388C7ED8" w14:textId="6B01A679" w:rsidR="00B359E6" w:rsidRDefault="007D7B24" w:rsidP="007D7B24">
            <w:pPr>
              <w:pStyle w:val="ListParagraph"/>
              <w:ind w:left="142"/>
            </w:pPr>
            <w:r>
              <w:t xml:space="preserve">        </w:t>
            </w:r>
            <w:r w:rsidR="00B359E6">
              <w:t>8 = 2 * 2 * 2 = 2</w:t>
            </w:r>
            <w:r w:rsidR="00B359E6" w:rsidRPr="00ED4036">
              <w:rPr>
                <w:vertAlign w:val="superscript"/>
              </w:rPr>
              <w:t>3</w:t>
            </w:r>
            <w:r w:rsidR="00B359E6">
              <w:t xml:space="preserve">   </w:t>
            </w:r>
          </w:p>
          <w:p w14:paraId="00EAE55D" w14:textId="77777777" w:rsidR="00B359E6" w:rsidRDefault="00B359E6" w:rsidP="00ED4036">
            <w:pPr>
              <w:pStyle w:val="ListParagraph"/>
              <w:numPr>
                <w:ilvl w:val="0"/>
                <w:numId w:val="18"/>
              </w:numPr>
              <w:ind w:left="142" w:hanging="142"/>
            </w:pPr>
            <w:r w:rsidRPr="00BB77D8">
              <w:t>Separate all highest power factors from all factorizations.</w:t>
            </w:r>
            <w:r>
              <w:t xml:space="preserve"> Find the product of the highest powers of all the factors that occur in any of the given numbers.</w:t>
            </w:r>
          </w:p>
          <w:p w14:paraId="64279A86" w14:textId="353C44F7" w:rsidR="00B359E6" w:rsidRPr="00BB77D8" w:rsidRDefault="007D7B24" w:rsidP="007D7B24">
            <w:pPr>
              <w:pStyle w:val="ListParagraph"/>
              <w:ind w:left="142"/>
            </w:pPr>
            <w:r>
              <w:t xml:space="preserve">       </w:t>
            </w:r>
            <w:r w:rsidR="00B359E6">
              <w:t>In our example, the product of the factors with the highest power</w:t>
            </w:r>
            <w:r>
              <w:t xml:space="preserve"> </w:t>
            </w:r>
            <w:r w:rsidR="00B359E6">
              <w:t>= 2</w:t>
            </w:r>
            <w:r w:rsidR="00B359E6" w:rsidRPr="007D7B24">
              <w:rPr>
                <w:vertAlign w:val="superscript"/>
              </w:rPr>
              <w:t>3</w:t>
            </w:r>
            <w:r w:rsidR="00B359E6">
              <w:t xml:space="preserve"> * 3</w:t>
            </w:r>
          </w:p>
          <w:p w14:paraId="5E5FEC5B" w14:textId="77777777" w:rsidR="00B359E6" w:rsidRPr="00CF1FB5" w:rsidRDefault="00B359E6" w:rsidP="00ED4036">
            <w:pPr>
              <w:pStyle w:val="ListParagraph"/>
              <w:numPr>
                <w:ilvl w:val="0"/>
                <w:numId w:val="18"/>
              </w:numPr>
              <w:ind w:left="142" w:hanging="142"/>
            </w:pPr>
            <w:r>
              <w:t>The product obtained above is the required least common multiple</w:t>
            </w:r>
          </w:p>
          <w:p w14:paraId="471D9AF1" w14:textId="6E25DED0" w:rsidR="00832139" w:rsidRDefault="007260BD" w:rsidP="007D7B24">
            <w:pPr>
              <w:pStyle w:val="ListParagraph"/>
              <w:ind w:left="142"/>
            </w:pPr>
            <w:r>
              <w:t xml:space="preserve">  </w:t>
            </w:r>
            <w:r w:rsidR="00B359E6">
              <w:t xml:space="preserve">Therefore we have   </w:t>
            </w:r>
            <w:r>
              <w:t xml:space="preserve">                    </w:t>
            </w:r>
            <w:r w:rsidR="00B359E6">
              <w:t>2</w:t>
            </w:r>
            <w:r w:rsidR="00B359E6" w:rsidRPr="00ED4036">
              <w:rPr>
                <w:vertAlign w:val="superscript"/>
              </w:rPr>
              <w:t>3</w:t>
            </w:r>
            <w:r w:rsidR="00B359E6">
              <w:t xml:space="preserve"> * 3 =  24.</w:t>
            </w:r>
          </w:p>
          <w:p w14:paraId="780F148C" w14:textId="1469207D" w:rsidR="00832139" w:rsidRDefault="00832139" w:rsidP="001D4D95"/>
          <w:p w14:paraId="201027D7" w14:textId="6002AC07" w:rsidR="00832139" w:rsidRDefault="00832139" w:rsidP="001D4D95"/>
          <w:p w14:paraId="618E7D5B" w14:textId="4ED7180D" w:rsidR="00832139" w:rsidRDefault="00832139" w:rsidP="001D4D95"/>
          <w:p w14:paraId="22A31125" w14:textId="333F2604" w:rsidR="00A71E70" w:rsidRPr="000A37E8" w:rsidRDefault="00A71E70" w:rsidP="00B359E6">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3FC8C845" w14:textId="137B4754" w:rsidR="002369B4" w:rsidRDefault="002369B4" w:rsidP="002369B4">
            <w:r>
              <w:t>Guide students to fill in and understand some concepts and definitions.</w:t>
            </w:r>
            <w:r w:rsidR="00611174">
              <w:t xml:space="preserve"> Let them know that this is the most important part of the lesson.</w:t>
            </w:r>
          </w:p>
          <w:p w14:paraId="6C090DF3" w14:textId="45A3AC08" w:rsidR="002369B4" w:rsidRDefault="002369B4" w:rsidP="00ED4036">
            <w:pPr>
              <w:pStyle w:val="ListParagraph"/>
              <w:numPr>
                <w:ilvl w:val="0"/>
                <w:numId w:val="16"/>
              </w:numPr>
              <w:ind w:left="182" w:hanging="182"/>
            </w:pPr>
            <w:r w:rsidRPr="00ED4036">
              <w:rPr>
                <w:b/>
              </w:rPr>
              <w:t>Multiple</w:t>
            </w:r>
            <w:r>
              <w:t xml:space="preserve"> – a multiple of a number is the product of that number and another whole number greater than 0.</w:t>
            </w:r>
            <w:r w:rsidR="00611174">
              <w:t xml:space="preserve"> For example, the multiples of 3 simply go up by 3 each time. Also explain that the multiples of 3 are 3x1, 3x2, 3x3, etc. In addition, talk about the fact that a multiple is a number that another number can go into with having a remainder!</w:t>
            </w:r>
          </w:p>
          <w:p w14:paraId="0671B836" w14:textId="4286734F" w:rsidR="002369B4" w:rsidRDefault="002369B4" w:rsidP="00ED4036">
            <w:pPr>
              <w:pStyle w:val="ListParagraph"/>
              <w:numPr>
                <w:ilvl w:val="0"/>
                <w:numId w:val="16"/>
              </w:numPr>
              <w:ind w:left="182" w:hanging="182"/>
            </w:pPr>
            <w:r w:rsidRPr="00ED4036">
              <w:rPr>
                <w:b/>
              </w:rPr>
              <w:t>Common multiples</w:t>
            </w:r>
            <w:r>
              <w:t xml:space="preserve"> – multiples that two of more numbers share.</w:t>
            </w:r>
          </w:p>
          <w:p w14:paraId="20135FF2" w14:textId="4E62A415" w:rsidR="002369B4" w:rsidRDefault="002369B4" w:rsidP="00ED4036">
            <w:pPr>
              <w:pStyle w:val="ListParagraph"/>
              <w:numPr>
                <w:ilvl w:val="0"/>
                <w:numId w:val="16"/>
              </w:numPr>
              <w:ind w:left="182" w:hanging="182"/>
            </w:pPr>
            <w:r w:rsidRPr="00ED4036">
              <w:rPr>
                <w:b/>
              </w:rPr>
              <w:t>Least common multiple</w:t>
            </w:r>
            <w:r>
              <w:t xml:space="preserve"> – the least multiple that two or more numbers share. </w:t>
            </w:r>
          </w:p>
          <w:p w14:paraId="7998F558" w14:textId="460EAEE6" w:rsidR="002369B4" w:rsidRDefault="002369B4" w:rsidP="00ED4036">
            <w:pPr>
              <w:pStyle w:val="ListParagraph"/>
              <w:numPr>
                <w:ilvl w:val="0"/>
                <w:numId w:val="16"/>
              </w:numPr>
              <w:ind w:left="182" w:hanging="182"/>
            </w:pPr>
            <w:r w:rsidRPr="00ED4036">
              <w:rPr>
                <w:b/>
              </w:rPr>
              <w:t>Prime Number</w:t>
            </w:r>
            <w:r w:rsidR="00611174">
              <w:t xml:space="preserve"> -</w:t>
            </w:r>
            <w:r>
              <w:t xml:space="preserve"> a number that has exactly two different factors, 1 and itself.</w:t>
            </w:r>
          </w:p>
          <w:p w14:paraId="0A7E270E" w14:textId="0C8810DD" w:rsidR="002369B4" w:rsidRDefault="00611174" w:rsidP="00ED4036">
            <w:pPr>
              <w:pStyle w:val="ListParagraph"/>
              <w:numPr>
                <w:ilvl w:val="0"/>
                <w:numId w:val="16"/>
              </w:numPr>
              <w:ind w:left="182" w:hanging="182"/>
            </w:pPr>
            <w:r w:rsidRPr="00ED4036">
              <w:rPr>
                <w:b/>
              </w:rPr>
              <w:t>Factor -</w:t>
            </w:r>
            <w:r w:rsidR="002369B4">
              <w:t xml:space="preserve"> one of two or more numbers that can be multiplied to form a product. “2, 3, and 5 are all factors of 30”.</w:t>
            </w:r>
          </w:p>
          <w:p w14:paraId="40BD4C80" w14:textId="6A6D0D42" w:rsidR="00ED4036" w:rsidRDefault="002369B4" w:rsidP="00ED4036">
            <w:pPr>
              <w:pStyle w:val="ListParagraph"/>
              <w:numPr>
                <w:ilvl w:val="0"/>
                <w:numId w:val="16"/>
              </w:numPr>
              <w:ind w:left="182" w:hanging="182"/>
            </w:pPr>
            <w:r>
              <w:t>Test the students by asking them to list examples of prime numbers, fa</w:t>
            </w:r>
            <w:r w:rsidR="00B71804">
              <w:t>ctors and multiples of numbers.</w:t>
            </w:r>
          </w:p>
          <w:p w14:paraId="74A27DC8" w14:textId="77777777" w:rsidR="00ED4036" w:rsidRDefault="00ED4036" w:rsidP="00ED4036"/>
          <w:p w14:paraId="206BAD82" w14:textId="77777777" w:rsidR="00B359E6" w:rsidRPr="00FB30A1" w:rsidRDefault="00B359E6" w:rsidP="00B359E6">
            <w:pPr>
              <w:pStyle w:val="ListParagraph"/>
              <w:ind w:left="0"/>
            </w:pPr>
            <w:r>
              <w:rPr>
                <w:rFonts w:asciiTheme="majorHAnsi" w:eastAsiaTheme="majorEastAsia" w:hAnsiTheme="majorHAnsi" w:cstheme="majorBidi"/>
                <w:b/>
                <w:color w:val="F16522" w:themeColor="accent1"/>
              </w:rPr>
              <w:lastRenderedPageBreak/>
              <w:t>Teacher Guide</w:t>
            </w:r>
          </w:p>
          <w:p w14:paraId="5DEC127E" w14:textId="77777777" w:rsidR="00B359E6" w:rsidRDefault="00B359E6" w:rsidP="00B359E6">
            <w:pPr>
              <w:rPr>
                <w:b/>
              </w:rPr>
            </w:pPr>
            <w:r>
              <w:rPr>
                <w:b/>
              </w:rPr>
              <w:t>Day 3/ Lesson 3: 2</w:t>
            </w:r>
            <w:r w:rsidRPr="00031953">
              <w:rPr>
                <w:b/>
              </w:rPr>
              <w:t>5 Mins</w:t>
            </w:r>
          </w:p>
          <w:p w14:paraId="448E4371" w14:textId="6A728720" w:rsidR="00B359E6" w:rsidRDefault="00B359E6" w:rsidP="007260BD">
            <w:pPr>
              <w:pStyle w:val="ListParagraph"/>
              <w:numPr>
                <w:ilvl w:val="0"/>
                <w:numId w:val="19"/>
              </w:numPr>
              <w:ind w:left="182" w:hanging="182"/>
            </w:pPr>
            <w:r>
              <w:t xml:space="preserve">The teacher also teaches </w:t>
            </w:r>
            <w:r w:rsidR="004E5302">
              <w:t>the students how to find L.C.M.</w:t>
            </w:r>
            <w:r>
              <w:t xml:space="preserve"> using division method</w:t>
            </w:r>
          </w:p>
          <w:p w14:paraId="20BE0D76" w14:textId="77777777" w:rsidR="00B359E6" w:rsidRDefault="00B359E6" w:rsidP="007260BD">
            <w:pPr>
              <w:pStyle w:val="ListParagraph"/>
              <w:numPr>
                <w:ilvl w:val="0"/>
                <w:numId w:val="19"/>
              </w:numPr>
              <w:ind w:left="182" w:hanging="182"/>
            </w:pPr>
            <w:r>
              <w:t>Write the numbers in a horizontal line, separating them by using commas.</w:t>
            </w:r>
          </w:p>
          <w:p w14:paraId="36171F51" w14:textId="77777777" w:rsidR="00B359E6" w:rsidRDefault="00B359E6" w:rsidP="007260BD">
            <w:pPr>
              <w:pStyle w:val="ListParagraph"/>
              <w:numPr>
                <w:ilvl w:val="0"/>
                <w:numId w:val="19"/>
              </w:numPr>
              <w:ind w:left="182" w:hanging="182"/>
            </w:pPr>
            <w:r>
              <w:t>Divide them by a suitable prime number, which exactly divides at least two (2) of the given numbers.</w:t>
            </w:r>
          </w:p>
          <w:p w14:paraId="301929CA" w14:textId="77777777" w:rsidR="00B359E6" w:rsidRDefault="00B359E6" w:rsidP="007260BD">
            <w:pPr>
              <w:pStyle w:val="ListParagraph"/>
              <w:numPr>
                <w:ilvl w:val="0"/>
                <w:numId w:val="19"/>
              </w:numPr>
              <w:ind w:left="182" w:hanging="182"/>
            </w:pPr>
            <w:r>
              <w:t>We put the quotient (i.e. division result) directly under the numbers in the next row. If the number is not divided exactly, we bring it down to the next row.</w:t>
            </w:r>
          </w:p>
          <w:p w14:paraId="5064E92C" w14:textId="77777777" w:rsidR="00B359E6" w:rsidRDefault="00B359E6" w:rsidP="007260BD">
            <w:pPr>
              <w:pStyle w:val="ListParagraph"/>
              <w:numPr>
                <w:ilvl w:val="0"/>
                <w:numId w:val="19"/>
              </w:numPr>
              <w:ind w:left="182" w:hanging="182"/>
            </w:pPr>
            <w:r>
              <w:t>Continue the two steps above until all co-prime numbers are left in the last row.</w:t>
            </w:r>
          </w:p>
          <w:p w14:paraId="4A521F11" w14:textId="77777777" w:rsidR="00B359E6" w:rsidRDefault="00B359E6" w:rsidP="007260BD">
            <w:pPr>
              <w:pStyle w:val="ListParagraph"/>
              <w:numPr>
                <w:ilvl w:val="0"/>
                <w:numId w:val="19"/>
              </w:numPr>
              <w:ind w:left="182" w:hanging="182"/>
            </w:pPr>
            <w:r>
              <w:t xml:space="preserve">We multiply all the prime numbers by which we have divided and the co-prime numbers left in the last row. </w:t>
            </w:r>
          </w:p>
          <w:p w14:paraId="4B7EA019" w14:textId="77777777" w:rsidR="00B359E6" w:rsidRDefault="00B359E6" w:rsidP="007260BD">
            <w:pPr>
              <w:pStyle w:val="ListParagraph"/>
              <w:numPr>
                <w:ilvl w:val="0"/>
                <w:numId w:val="19"/>
              </w:numPr>
              <w:ind w:left="182" w:hanging="182"/>
            </w:pPr>
            <w:r>
              <w:t>This product is the least common multiple.</w:t>
            </w:r>
          </w:p>
          <w:p w14:paraId="53D0BF84" w14:textId="77777777" w:rsidR="00B359E6" w:rsidRDefault="00B359E6" w:rsidP="007260BD">
            <w:pPr>
              <w:pStyle w:val="ListParagraph"/>
              <w:numPr>
                <w:ilvl w:val="0"/>
                <w:numId w:val="19"/>
              </w:numPr>
              <w:ind w:left="182" w:hanging="182"/>
            </w:pPr>
            <w:r>
              <w:t>For example, to find the L.C.M. of 6, 8 and 10</w:t>
            </w:r>
          </w:p>
          <w:p w14:paraId="0A4FFC07" w14:textId="30A3746F" w:rsidR="00B359E6" w:rsidRDefault="003C62E7" w:rsidP="007260BD">
            <w:pPr>
              <w:pStyle w:val="ListParagraph"/>
              <w:ind w:left="182"/>
            </w:pPr>
            <w:r>
              <w:rPr>
                <w:noProof/>
                <w:lang w:eastAsia="en-US"/>
              </w:rPr>
              <mc:AlternateContent>
                <mc:Choice Requires="wps">
                  <w:drawing>
                    <wp:anchor distT="0" distB="0" distL="114300" distR="114300" simplePos="0" relativeHeight="251661312" behindDoc="0" locked="0" layoutInCell="1" allowOverlap="1" wp14:anchorId="49B58D77" wp14:editId="6896C46B">
                      <wp:simplePos x="0" y="0"/>
                      <wp:positionH relativeFrom="column">
                        <wp:posOffset>462280</wp:posOffset>
                      </wp:positionH>
                      <wp:positionV relativeFrom="paragraph">
                        <wp:posOffset>132080</wp:posOffset>
                      </wp:positionV>
                      <wp:extent cx="457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457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5E0D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4pt,10.4pt" to="72.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" strokecolor="black [3213]" strokeweight=".5pt">
                      <v:stroke joinstyle="miter"/>
                    </v:line>
                  </w:pict>
                </mc:Fallback>
              </mc:AlternateContent>
            </w:r>
            <w:r w:rsidR="007260BD">
              <w:rPr>
                <w:noProof/>
                <w:lang w:eastAsia="en-US"/>
              </w:rPr>
              <mc:AlternateContent>
                <mc:Choice Requires="wps">
                  <w:drawing>
                    <wp:anchor distT="0" distB="0" distL="114300" distR="114300" simplePos="0" relativeHeight="251660288" behindDoc="0" locked="0" layoutInCell="1" allowOverlap="1" wp14:anchorId="4359BB92" wp14:editId="71496982">
                      <wp:simplePos x="0" y="0"/>
                      <wp:positionH relativeFrom="column">
                        <wp:posOffset>519430</wp:posOffset>
                      </wp:positionH>
                      <wp:positionV relativeFrom="paragraph">
                        <wp:posOffset>27305</wp:posOffset>
                      </wp:positionV>
                      <wp:extent cx="19050" cy="8858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9050" cy="885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63DC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15pt" to="42.4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" strokecolor="black [3213]" strokeweight=".5pt">
                      <v:stroke joinstyle="miter"/>
                    </v:line>
                  </w:pict>
                </mc:Fallback>
              </mc:AlternateContent>
            </w:r>
            <w:r w:rsidR="007260BD">
              <w:t xml:space="preserve">             </w:t>
            </w:r>
            <w:r>
              <w:t>2 6</w:t>
            </w:r>
            <w:r w:rsidR="00B359E6">
              <w:t xml:space="preserve">, </w:t>
            </w:r>
            <w:r>
              <w:t xml:space="preserve"> </w:t>
            </w:r>
            <w:r w:rsidR="00B359E6">
              <w:t>8, 10</w:t>
            </w:r>
          </w:p>
          <w:p w14:paraId="3984608D" w14:textId="4E6DC275" w:rsidR="00B359E6" w:rsidRDefault="007260BD" w:rsidP="007260BD">
            <w:pPr>
              <w:pStyle w:val="ListParagraph"/>
              <w:ind w:left="182"/>
            </w:pPr>
            <w:r>
              <w:t xml:space="preserve">             </w:t>
            </w:r>
            <w:r w:rsidR="003C62E7">
              <w:t>2 3</w:t>
            </w:r>
            <w:r w:rsidR="00B359E6">
              <w:t xml:space="preserve">,  4, </w:t>
            </w:r>
            <w:r w:rsidR="003C62E7">
              <w:t xml:space="preserve"> </w:t>
            </w:r>
            <w:r w:rsidR="00B359E6">
              <w:t>5</w:t>
            </w:r>
          </w:p>
          <w:p w14:paraId="2678CA0E" w14:textId="1123AF97" w:rsidR="00B359E6" w:rsidRDefault="007260BD" w:rsidP="007260BD">
            <w:pPr>
              <w:pStyle w:val="ListParagraph"/>
              <w:ind w:left="182"/>
            </w:pPr>
            <w:r>
              <w:t xml:space="preserve">             </w:t>
            </w:r>
            <w:r w:rsidR="00B359E6">
              <w:t xml:space="preserve">2 3,  2, </w:t>
            </w:r>
            <w:r w:rsidR="003C62E7">
              <w:t xml:space="preserve"> </w:t>
            </w:r>
            <w:r w:rsidR="00B359E6">
              <w:t xml:space="preserve">5 </w:t>
            </w:r>
          </w:p>
          <w:p w14:paraId="02EC43D8" w14:textId="5DF5AFE3" w:rsidR="00B359E6" w:rsidRDefault="007260BD" w:rsidP="007260BD">
            <w:pPr>
              <w:pStyle w:val="ListParagraph"/>
              <w:ind w:left="182"/>
            </w:pPr>
            <w:r>
              <w:t xml:space="preserve">             </w:t>
            </w:r>
            <w:r w:rsidR="003C62E7">
              <w:t>3 3</w:t>
            </w:r>
            <w:r w:rsidR="00B359E6">
              <w:t>,  1,</w:t>
            </w:r>
            <w:r w:rsidR="003C62E7">
              <w:t xml:space="preserve"> </w:t>
            </w:r>
            <w:r w:rsidR="00B359E6">
              <w:t xml:space="preserve"> 5  </w:t>
            </w:r>
          </w:p>
          <w:p w14:paraId="3CF37742" w14:textId="41B1DF2B" w:rsidR="00B359E6" w:rsidRDefault="007260BD" w:rsidP="007260BD">
            <w:pPr>
              <w:pStyle w:val="ListParagraph"/>
              <w:ind w:left="182"/>
            </w:pPr>
            <w:r>
              <w:t xml:space="preserve">             </w:t>
            </w:r>
            <w:r w:rsidR="003C62E7">
              <w:t xml:space="preserve">5 1,  1,  </w:t>
            </w:r>
            <w:r w:rsidR="00B359E6">
              <w:t>5</w:t>
            </w:r>
          </w:p>
          <w:p w14:paraId="6332E4E3" w14:textId="40F5A1D5" w:rsidR="00B359E6" w:rsidRDefault="003C62E7" w:rsidP="007260BD">
            <w:pPr>
              <w:pStyle w:val="ListParagraph"/>
              <w:ind w:left="182"/>
            </w:pPr>
            <w:r>
              <w:t xml:space="preserve">                1,  1,  </w:t>
            </w:r>
            <w:r w:rsidR="00B359E6">
              <w:t>1</w:t>
            </w:r>
          </w:p>
          <w:p w14:paraId="3283B501" w14:textId="77777777" w:rsidR="00B359E6" w:rsidRDefault="00B359E6" w:rsidP="007260BD">
            <w:pPr>
              <w:pStyle w:val="ListParagraph"/>
              <w:ind w:left="182"/>
            </w:pPr>
            <w:r>
              <w:t>Therefore, the L.C.M. of 6,8,10 is</w:t>
            </w:r>
          </w:p>
          <w:p w14:paraId="7B405209" w14:textId="0745F688" w:rsidR="000529DC" w:rsidRPr="007260BD" w:rsidRDefault="00B359E6" w:rsidP="007260BD">
            <w:pPr>
              <w:pStyle w:val="ListParagraph"/>
              <w:ind w:left="182"/>
              <w:rPr>
                <w:b/>
              </w:rPr>
            </w:pPr>
            <w:r>
              <w:t>2*2*2*3*5 = 120.</w:t>
            </w:r>
          </w:p>
          <w:p w14:paraId="2DF5F3F7" w14:textId="77777777" w:rsidR="000529DC" w:rsidRDefault="000529DC" w:rsidP="00CD4D2B">
            <w:pPr>
              <w:rPr>
                <w:b/>
              </w:rPr>
            </w:pPr>
          </w:p>
          <w:p w14:paraId="3F86E7E9" w14:textId="0BCD519F" w:rsidR="00832139" w:rsidRDefault="00832139" w:rsidP="00CD4D2B">
            <w:pPr>
              <w:rPr>
                <w:b/>
              </w:rPr>
            </w:pPr>
          </w:p>
          <w:p w14:paraId="6CC78EF4" w14:textId="53357214" w:rsidR="00A37E88" w:rsidRPr="00994216" w:rsidRDefault="00A37E88" w:rsidP="009108AE"/>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63B1684F" w14:textId="1013AB02" w:rsidR="00B51AF1" w:rsidRPr="00B71804" w:rsidRDefault="00B71804" w:rsidP="00ED4036">
            <w:pPr>
              <w:pStyle w:val="ListParagraph"/>
              <w:numPr>
                <w:ilvl w:val="0"/>
                <w:numId w:val="17"/>
              </w:numPr>
              <w:ind w:left="147" w:hanging="147"/>
            </w:pPr>
            <w:r>
              <w:t xml:space="preserve">Remind the </w:t>
            </w:r>
            <w:r w:rsidR="00B51AF1" w:rsidRPr="00B71804">
              <w:t>students that when we find the least common multiple, we find the smallest multiple that two numbers have in common. In order to do this, we must first list several multiples of each number.</w:t>
            </w:r>
          </w:p>
          <w:p w14:paraId="27FB82E1" w14:textId="404387E7" w:rsidR="00B51AF1" w:rsidRPr="00B71804" w:rsidRDefault="00B71804" w:rsidP="00ED4036">
            <w:pPr>
              <w:pStyle w:val="ListParagraph"/>
              <w:numPr>
                <w:ilvl w:val="0"/>
                <w:numId w:val="17"/>
              </w:numPr>
              <w:ind w:left="147" w:hanging="147"/>
            </w:pPr>
            <w:r>
              <w:t>Write a</w:t>
            </w:r>
            <w:r w:rsidR="00B51AF1" w:rsidRPr="00B71804">
              <w:t xml:space="preserve"> number</w:t>
            </w:r>
            <w:r>
              <w:t xml:space="preserve"> e.g.</w:t>
            </w:r>
            <w:r w:rsidR="00B51AF1" w:rsidRPr="00B71804">
              <w:t xml:space="preserve"> 3 on the board. Have students help you list the multiples. Remind them that in order to come up with the multiples, they can either count by 3s or use multiplication.</w:t>
            </w:r>
          </w:p>
          <w:p w14:paraId="76D8C5F4" w14:textId="14CCF96E" w:rsidR="00B51AF1" w:rsidRPr="00B71804" w:rsidRDefault="00B51AF1" w:rsidP="00ED4036">
            <w:pPr>
              <w:pStyle w:val="ListParagraph"/>
              <w:numPr>
                <w:ilvl w:val="0"/>
                <w:numId w:val="17"/>
              </w:numPr>
              <w:ind w:left="147" w:hanging="147"/>
            </w:pPr>
            <w:r w:rsidRPr="00B71804">
              <w:t>After listing s</w:t>
            </w:r>
            <w:r w:rsidR="00B71804">
              <w:t>everal multiples of 3, write another number e.g. 6</w:t>
            </w:r>
            <w:r w:rsidRPr="00B71804">
              <w:t xml:space="preserve"> on the board. Have students </w:t>
            </w:r>
            <w:r w:rsidR="00B71804">
              <w:t>help you list the multiples of this number (6)</w:t>
            </w:r>
            <w:r w:rsidRPr="00B71804">
              <w:t>.</w:t>
            </w:r>
          </w:p>
          <w:p w14:paraId="752F2822" w14:textId="77777777" w:rsidR="00B51AF1" w:rsidRPr="00B71804" w:rsidRDefault="00B51AF1" w:rsidP="00ED4036">
            <w:pPr>
              <w:pStyle w:val="ListParagraph"/>
              <w:numPr>
                <w:ilvl w:val="0"/>
                <w:numId w:val="17"/>
              </w:numPr>
              <w:ind w:left="147" w:hanging="147"/>
            </w:pPr>
            <w:r w:rsidRPr="00B71804">
              <w:t>Show students how to underline the multiples that are common, and then circle the one that is the smallest.</w:t>
            </w:r>
          </w:p>
          <w:p w14:paraId="3B67EB7F" w14:textId="36DBCDA9" w:rsidR="000529DC" w:rsidRPr="00B71804" w:rsidRDefault="00B71804" w:rsidP="00ED4036">
            <w:pPr>
              <w:pStyle w:val="ListParagraph"/>
              <w:numPr>
                <w:ilvl w:val="0"/>
                <w:numId w:val="17"/>
              </w:numPr>
              <w:ind w:left="147" w:hanging="147"/>
            </w:pPr>
            <w:r>
              <w:t>In this example, students should see that 6</w:t>
            </w:r>
            <w:r w:rsidR="00B51AF1" w:rsidRPr="00B71804">
              <w:t xml:space="preserve"> is the least common multiple.</w:t>
            </w:r>
          </w:p>
          <w:p w14:paraId="353508AE" w14:textId="77777777" w:rsidR="000529DC" w:rsidRDefault="000529DC" w:rsidP="00CD4D2B">
            <w:pPr>
              <w:rPr>
                <w:b/>
              </w:rPr>
            </w:pPr>
          </w:p>
          <w:p w14:paraId="384918AA" w14:textId="3095C62E" w:rsidR="000529DC" w:rsidRDefault="000529DC" w:rsidP="00CD4D2B">
            <w:pPr>
              <w:rPr>
                <w:b/>
              </w:rPr>
            </w:pPr>
          </w:p>
          <w:p w14:paraId="7CE09A90" w14:textId="77777777" w:rsidR="00ED4036" w:rsidRDefault="00ED4036" w:rsidP="00CD4D2B">
            <w:pPr>
              <w:rPr>
                <w:b/>
              </w:rPr>
            </w:pPr>
          </w:p>
          <w:p w14:paraId="2098F0B1" w14:textId="77777777" w:rsidR="009108AE" w:rsidRPr="00FB30A1" w:rsidRDefault="009108AE" w:rsidP="009108AE">
            <w:pPr>
              <w:pStyle w:val="ListParagraph"/>
              <w:ind w:left="0"/>
            </w:pPr>
            <w:r>
              <w:rPr>
                <w:rFonts w:asciiTheme="majorHAnsi" w:eastAsiaTheme="majorEastAsia" w:hAnsiTheme="majorHAnsi" w:cstheme="majorBidi"/>
                <w:b/>
                <w:color w:val="F16522" w:themeColor="accent1"/>
              </w:rPr>
              <w:lastRenderedPageBreak/>
              <w:t>Teacher Guide</w:t>
            </w:r>
          </w:p>
          <w:p w14:paraId="26567491" w14:textId="73F06AF2" w:rsidR="009108AE" w:rsidRDefault="00F9725E" w:rsidP="009108AE">
            <w:pPr>
              <w:rPr>
                <w:b/>
              </w:rPr>
            </w:pPr>
            <w:r>
              <w:rPr>
                <w:b/>
              </w:rPr>
              <w:t>Day 4/ Lesson 4</w:t>
            </w:r>
            <w:r w:rsidR="009108AE">
              <w:rPr>
                <w:b/>
              </w:rPr>
              <w:t>: 2</w:t>
            </w:r>
            <w:r w:rsidR="009108AE" w:rsidRPr="00031953">
              <w:rPr>
                <w:b/>
              </w:rPr>
              <w:t>5 Mins</w:t>
            </w:r>
          </w:p>
          <w:p w14:paraId="36B22823" w14:textId="77777777" w:rsidR="009108AE" w:rsidRDefault="009108AE" w:rsidP="003C62E7">
            <w:pPr>
              <w:pStyle w:val="ListParagraph"/>
              <w:numPr>
                <w:ilvl w:val="0"/>
                <w:numId w:val="20"/>
              </w:numPr>
              <w:ind w:left="147" w:hanging="147"/>
            </w:pPr>
            <w:r>
              <w:t>Have students stand up and create a circle around the classroom.</w:t>
            </w:r>
          </w:p>
          <w:p w14:paraId="6BBA92B1" w14:textId="77777777" w:rsidR="009108AE" w:rsidRDefault="009108AE" w:rsidP="003C62E7">
            <w:pPr>
              <w:pStyle w:val="ListParagraph"/>
              <w:numPr>
                <w:ilvl w:val="0"/>
                <w:numId w:val="20"/>
              </w:numPr>
              <w:ind w:left="147" w:hanging="147"/>
            </w:pPr>
            <w:r>
              <w:t>Explain that they will be doing something called "clap counting."</w:t>
            </w:r>
          </w:p>
          <w:p w14:paraId="6F9A712E" w14:textId="77777777" w:rsidR="009108AE" w:rsidRDefault="009108AE" w:rsidP="003C62E7">
            <w:pPr>
              <w:pStyle w:val="ListParagraph"/>
              <w:numPr>
                <w:ilvl w:val="0"/>
                <w:numId w:val="20"/>
              </w:numPr>
              <w:ind w:left="147" w:hanging="147"/>
            </w:pPr>
            <w:r>
              <w:t>The teacher will give a number. Students will take turns counting up by one.</w:t>
            </w:r>
          </w:p>
          <w:p w14:paraId="12F4ECAC" w14:textId="77777777" w:rsidR="009108AE" w:rsidRDefault="009108AE" w:rsidP="003C62E7">
            <w:pPr>
              <w:pStyle w:val="ListParagraph"/>
              <w:numPr>
                <w:ilvl w:val="0"/>
                <w:numId w:val="20"/>
              </w:numPr>
              <w:ind w:left="147" w:hanging="147"/>
            </w:pPr>
            <w:r>
              <w:t>If a student's number is a multiple of the given number, they will clap instead of saying the number. The next person will continue counting up. For example, if the number three were given, the sequence would be as follows: one, two, clap, four, five, clap, seven, eight, clap, etc. The sequence will continue until all students have said a number or clapped.</w:t>
            </w:r>
          </w:p>
          <w:p w14:paraId="2CC1A00D" w14:textId="77777777" w:rsidR="00E96259" w:rsidRDefault="009108AE" w:rsidP="00E96259">
            <w:pPr>
              <w:pStyle w:val="ListParagraph"/>
              <w:numPr>
                <w:ilvl w:val="0"/>
                <w:numId w:val="20"/>
              </w:numPr>
              <w:ind w:left="147" w:hanging="147"/>
            </w:pPr>
            <w:r>
              <w:t>Complete this exercise sev</w:t>
            </w:r>
            <w:r w:rsidR="00E96259">
              <w:t xml:space="preserve">eral times with various numbers. </w:t>
            </w:r>
          </w:p>
          <w:p w14:paraId="2EE151A4" w14:textId="77777777" w:rsidR="00E96259" w:rsidRDefault="00E96259" w:rsidP="00E96259">
            <w:pPr>
              <w:pStyle w:val="ListParagraph"/>
              <w:numPr>
                <w:ilvl w:val="0"/>
                <w:numId w:val="20"/>
              </w:numPr>
              <w:ind w:left="147" w:hanging="147"/>
            </w:pPr>
            <w:r w:rsidRPr="00E96259">
              <w:t>Have students sit back down and work with a partner and distribute scratch paper to them. Give them two sets of numbers of which to find the least common multiple.</w:t>
            </w:r>
          </w:p>
          <w:p w14:paraId="012DB69B" w14:textId="12DFCDA8" w:rsidR="00E96259" w:rsidRPr="00E96259" w:rsidRDefault="00E96259" w:rsidP="00E96259">
            <w:pPr>
              <w:pStyle w:val="ListParagraph"/>
              <w:numPr>
                <w:ilvl w:val="0"/>
                <w:numId w:val="20"/>
              </w:numPr>
              <w:ind w:left="147" w:hanging="147"/>
            </w:pPr>
            <w:r w:rsidRPr="00E96259">
              <w:t xml:space="preserve"> Instruct students to write down the multiples of the two numbers assigned to them. Students should do "clap counting" with each number as they list the multiples. </w:t>
            </w: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2F7E2E5F" w14:textId="77777777" w:rsidR="00B359E6" w:rsidRDefault="00B359E6" w:rsidP="00B359E6">
            <w:pPr>
              <w:pStyle w:val="Heading2"/>
            </w:pPr>
            <w:r w:rsidRPr="00287F69">
              <w:lastRenderedPageBreak/>
              <w:t>Assessment Activity</w:t>
            </w:r>
          </w:p>
          <w:p w14:paraId="42B08F4E" w14:textId="6888D961" w:rsidR="00110F25" w:rsidRPr="00485065" w:rsidRDefault="00110F25" w:rsidP="00B359E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4D0EC64F" w14:textId="579D8891" w:rsidR="00B359E6" w:rsidRDefault="00B359E6" w:rsidP="00B359E6">
            <w:pPr>
              <w:pStyle w:val="Heading2"/>
            </w:pPr>
            <w:r w:rsidRPr="00287F69">
              <w:t>Assessment Activity</w:t>
            </w:r>
          </w:p>
          <w:p w14:paraId="3418FE21" w14:textId="77777777" w:rsidR="009108AE" w:rsidRDefault="009108AE" w:rsidP="00AE77E2">
            <w:pPr>
              <w:pStyle w:val="ListParagraph"/>
              <w:numPr>
                <w:ilvl w:val="0"/>
                <w:numId w:val="21"/>
              </w:numPr>
              <w:ind w:left="182" w:hanging="182"/>
            </w:pPr>
            <w:r>
              <w:t xml:space="preserve">The teacher gives students a problem to work through on their own.  </w:t>
            </w:r>
          </w:p>
          <w:p w14:paraId="058F04A8" w14:textId="77777777" w:rsidR="009108AE" w:rsidRDefault="009108AE" w:rsidP="00AE77E2">
            <w:pPr>
              <w:pStyle w:val="ListParagraph"/>
              <w:numPr>
                <w:ilvl w:val="0"/>
                <w:numId w:val="21"/>
              </w:numPr>
              <w:ind w:left="182" w:hanging="182"/>
            </w:pPr>
            <w:r>
              <w:t xml:space="preserve">The teacher suggests that they try both methods, before they decided which method they prefer.  </w:t>
            </w:r>
          </w:p>
          <w:p w14:paraId="7D68D1BE" w14:textId="77777777" w:rsidR="009108AE" w:rsidRDefault="009108AE" w:rsidP="00AE77E2">
            <w:pPr>
              <w:pStyle w:val="ListParagraph"/>
              <w:numPr>
                <w:ilvl w:val="0"/>
                <w:numId w:val="21"/>
              </w:numPr>
              <w:ind w:left="182" w:hanging="182"/>
            </w:pPr>
            <w:r>
              <w:t xml:space="preserve">As students work, circulate to answer any questions and to assess students' understanding. </w:t>
            </w:r>
          </w:p>
          <w:p w14:paraId="792D9138" w14:textId="125D555F" w:rsidR="009108AE" w:rsidRDefault="009108AE" w:rsidP="00AE77E2">
            <w:pPr>
              <w:pStyle w:val="ListParagraph"/>
              <w:numPr>
                <w:ilvl w:val="0"/>
                <w:numId w:val="21"/>
              </w:numPr>
              <w:ind w:left="182" w:hanging="182"/>
            </w:pPr>
            <w:r>
              <w:t>A common mistake when using method 2 is students only multiply the numbers in the non-overlapping sections of the diagram instead of all of the numbers.</w:t>
            </w:r>
          </w:p>
          <w:p w14:paraId="518CFF49" w14:textId="043C81CB" w:rsidR="009108AE" w:rsidRPr="009108AE" w:rsidRDefault="009108AE" w:rsidP="00AE77E2">
            <w:pPr>
              <w:pStyle w:val="ListParagraph"/>
              <w:numPr>
                <w:ilvl w:val="0"/>
                <w:numId w:val="21"/>
              </w:numPr>
              <w:ind w:left="182" w:hanging="182"/>
            </w:pPr>
            <w:r>
              <w:t>Find the LCM of 12 and 15..</w:t>
            </w:r>
          </w:p>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65BAD11B" w14:textId="77777777" w:rsidR="00B359E6" w:rsidRPr="00D914D8" w:rsidRDefault="00B359E6" w:rsidP="00B359E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2FE8B736" w14:textId="77777777" w:rsidR="00CB574B" w:rsidRDefault="009108AE" w:rsidP="00E96259">
            <w:pPr>
              <w:pStyle w:val="ListParagraph"/>
              <w:numPr>
                <w:ilvl w:val="0"/>
                <w:numId w:val="25"/>
              </w:numPr>
              <w:ind w:left="147" w:hanging="147"/>
            </w:pPr>
            <w:r>
              <w:t>The teacher sets a word problem question for the students and explain the concept to them. He then tells them to solve and get the answer.</w:t>
            </w:r>
          </w:p>
          <w:p w14:paraId="16E34C41" w14:textId="1CB08C39" w:rsidR="002A1432" w:rsidRPr="00AE77E2" w:rsidRDefault="002A1432" w:rsidP="009108AE">
            <w:pPr>
              <w:rPr>
                <w:b/>
              </w:rPr>
            </w:pPr>
            <w:r w:rsidRPr="00AE77E2">
              <w:rPr>
                <w:b/>
              </w:rPr>
              <w:t>Question:</w:t>
            </w:r>
          </w:p>
          <w:p w14:paraId="6395E246" w14:textId="16072DA4" w:rsidR="009108AE" w:rsidRDefault="009108AE" w:rsidP="009108AE">
            <w:r>
              <w:t>During the summer months, one ice cream truck visits Jeannette's neighborhood every 4 days and another ice cream truck visits her neighborhood every 5 days. If both trucks visited today, when is the next time both tru</w:t>
            </w:r>
            <w:r w:rsidR="00AE77E2">
              <w:t>cks will visit on the same day?</w:t>
            </w:r>
          </w:p>
          <w:p w14:paraId="2C6EBC4E" w14:textId="77777777" w:rsidR="00AE77E2" w:rsidRDefault="00AE77E2" w:rsidP="009108AE"/>
          <w:p w14:paraId="619C635F" w14:textId="4A7012C4" w:rsidR="009108AE" w:rsidRDefault="009108AE" w:rsidP="009108AE">
            <w:r>
              <w:t>Truck     Days of Visits</w:t>
            </w:r>
          </w:p>
          <w:p w14:paraId="734ED6BD" w14:textId="60B825A1" w:rsidR="009108AE" w:rsidRDefault="009108AE" w:rsidP="009108AE">
            <w:r>
              <w:t>1            4, 8, 12, 16,</w:t>
            </w:r>
            <w:r w:rsidR="00AE5A85">
              <w:t xml:space="preserve"> 20, 24, 28, 32, 36, 40, 44, …</w:t>
            </w:r>
          </w:p>
          <w:p w14:paraId="290231E8" w14:textId="0F7142BF" w:rsidR="009108AE" w:rsidRDefault="009108AE" w:rsidP="009108AE">
            <w:r>
              <w:t>2          5, 10, 15, 20, 25, 30, 35, 40, 45, 50, 55,</w:t>
            </w:r>
            <w:r w:rsidR="00AE5A85">
              <w:t xml:space="preserve"> </w:t>
            </w:r>
            <w:r>
              <w:t>..</w:t>
            </w:r>
          </w:p>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2A1432">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52E2DCCE" w14:textId="77777777" w:rsidR="00C17E2A" w:rsidRDefault="002A1432" w:rsidP="002A1432">
            <w:pPr>
              <w:pStyle w:val="Heading2"/>
            </w:pPr>
            <w:r>
              <w:t>Review and Closing</w:t>
            </w:r>
          </w:p>
          <w:p w14:paraId="36BD10D8" w14:textId="41F89654" w:rsidR="002A1432" w:rsidRDefault="002A1432" w:rsidP="00AE77E2">
            <w:pPr>
              <w:pStyle w:val="ListParagraph"/>
              <w:numPr>
                <w:ilvl w:val="0"/>
                <w:numId w:val="22"/>
              </w:numPr>
              <w:ind w:left="182" w:hanging="182"/>
            </w:pPr>
            <w:r>
              <w:t>The teacher gives each student an index card</w:t>
            </w:r>
            <w:r w:rsidR="00AE5A85">
              <w:t>/blank sheet</w:t>
            </w:r>
            <w:r>
              <w:t xml:space="preserve"> and the problem "Find the prime factorization of 32" to solve.  </w:t>
            </w:r>
          </w:p>
          <w:p w14:paraId="6E7905C8" w14:textId="750D0750" w:rsidR="002A1432" w:rsidRDefault="002A1432" w:rsidP="00AE77E2">
            <w:pPr>
              <w:pStyle w:val="ListParagraph"/>
              <w:numPr>
                <w:ilvl w:val="0"/>
                <w:numId w:val="22"/>
              </w:numPr>
              <w:ind w:left="182" w:hanging="182"/>
            </w:pPr>
            <w:r>
              <w:t>They will show their work on the index card</w:t>
            </w:r>
            <w:r w:rsidR="00AE5A85">
              <w:t>/sheet</w:t>
            </w:r>
            <w:r>
              <w:t xml:space="preserve"> and hand it in before leaving class.  </w:t>
            </w:r>
          </w:p>
          <w:p w14:paraId="552EB683" w14:textId="7DE25237" w:rsidR="002A1432" w:rsidRDefault="002A1432" w:rsidP="00AE77E2">
            <w:pPr>
              <w:pStyle w:val="ListParagraph"/>
              <w:numPr>
                <w:ilvl w:val="0"/>
                <w:numId w:val="22"/>
              </w:numPr>
              <w:ind w:left="182" w:hanging="182"/>
            </w:pPr>
            <w:r>
              <w:t>The teacher explains to students that this is not a quiz or test, but just a way for me to check on their understanding.</w:t>
            </w:r>
          </w:p>
          <w:p w14:paraId="32435FCE" w14:textId="7E5DFF80" w:rsidR="00AE5A85" w:rsidRDefault="00AE5A85" w:rsidP="00AE77E2">
            <w:pPr>
              <w:pStyle w:val="ListParagraph"/>
              <w:numPr>
                <w:ilvl w:val="0"/>
                <w:numId w:val="22"/>
              </w:numPr>
              <w:ind w:left="182" w:hanging="182"/>
            </w:pPr>
            <w:r>
              <w:t>U</w:t>
            </w:r>
            <w:r w:rsidR="002A1432">
              <w:t>se these cards</w:t>
            </w:r>
            <w:r>
              <w:t>/sheet</w:t>
            </w:r>
            <w:r w:rsidR="002A1432">
              <w:t xml:space="preserve"> to assess students' understanding of prime factorization.  </w:t>
            </w:r>
          </w:p>
          <w:p w14:paraId="7DAB2D59" w14:textId="3700D0B5" w:rsidR="002A1432" w:rsidRPr="002A1432" w:rsidRDefault="002A1432" w:rsidP="002A1432"/>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0597001A" w14:textId="77777777" w:rsidR="00AE5A85" w:rsidRDefault="00AE5A85" w:rsidP="00AE5A85">
            <w:pPr>
              <w:pStyle w:val="Heading2"/>
            </w:pPr>
            <w:r>
              <w:t>Review and Closing</w:t>
            </w:r>
          </w:p>
          <w:p w14:paraId="7BBCA503" w14:textId="4C026191" w:rsidR="00C17E2A" w:rsidRDefault="00E96259" w:rsidP="00E96259">
            <w:pPr>
              <w:pStyle w:val="ListParagraph"/>
              <w:numPr>
                <w:ilvl w:val="0"/>
                <w:numId w:val="26"/>
              </w:numPr>
              <w:ind w:left="147" w:hanging="147"/>
            </w:pPr>
            <w:r>
              <w:t xml:space="preserve"> </w:t>
            </w:r>
            <w:r w:rsidR="00AE5A85" w:rsidRPr="00AE5A85">
              <w:t>Remind students that the skill of finding the least common multiple will come in handy as they begin solving more complex fraction problems!</w:t>
            </w:r>
          </w:p>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95E4B" w14:textId="77777777" w:rsidR="00A2222F" w:rsidRDefault="00A2222F">
      <w:pPr>
        <w:spacing w:before="0" w:after="0" w:line="240" w:lineRule="auto"/>
      </w:pPr>
      <w:r>
        <w:separator/>
      </w:r>
    </w:p>
  </w:endnote>
  <w:endnote w:type="continuationSeparator" w:id="0">
    <w:p w14:paraId="3683809A" w14:textId="77777777" w:rsidR="00A2222F" w:rsidRDefault="00A222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6DBC104D" w:rsidR="00611174" w:rsidRDefault="00611174">
    <w:pPr>
      <w:pStyle w:val="Footer"/>
    </w:pPr>
    <w:r>
      <w:fldChar w:fldCharType="begin"/>
    </w:r>
    <w:r>
      <w:instrText xml:space="preserve"> PAGE   \* MERGEFORMAT </w:instrText>
    </w:r>
    <w:r>
      <w:fldChar w:fldCharType="separate"/>
    </w:r>
    <w:r w:rsidR="00A83955">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9DFE4" w14:textId="77777777" w:rsidR="00A2222F" w:rsidRDefault="00A2222F">
      <w:pPr>
        <w:spacing w:before="0" w:after="0" w:line="240" w:lineRule="auto"/>
      </w:pPr>
      <w:r>
        <w:separator/>
      </w:r>
    </w:p>
  </w:footnote>
  <w:footnote w:type="continuationSeparator" w:id="0">
    <w:p w14:paraId="2882B740" w14:textId="77777777" w:rsidR="00A2222F" w:rsidRDefault="00A222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611174" w:rsidRDefault="00611174">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25A639C"/>
    <w:multiLevelType w:val="hybridMultilevel"/>
    <w:tmpl w:val="45B48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9725A"/>
    <w:multiLevelType w:val="hybridMultilevel"/>
    <w:tmpl w:val="8A5EA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0B4093"/>
    <w:multiLevelType w:val="hybridMultilevel"/>
    <w:tmpl w:val="2B34D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B42FC0"/>
    <w:multiLevelType w:val="hybridMultilevel"/>
    <w:tmpl w:val="23724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55406D"/>
    <w:multiLevelType w:val="hybridMultilevel"/>
    <w:tmpl w:val="23724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9D08DA"/>
    <w:multiLevelType w:val="hybridMultilevel"/>
    <w:tmpl w:val="9F18E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2023AD7"/>
    <w:multiLevelType w:val="hybridMultilevel"/>
    <w:tmpl w:val="27183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080F8C"/>
    <w:multiLevelType w:val="hybridMultilevel"/>
    <w:tmpl w:val="23724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921E95"/>
    <w:multiLevelType w:val="hybridMultilevel"/>
    <w:tmpl w:val="E9A64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F75E7F"/>
    <w:multiLevelType w:val="hybridMultilevel"/>
    <w:tmpl w:val="15B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8E54D3"/>
    <w:multiLevelType w:val="hybridMultilevel"/>
    <w:tmpl w:val="F4EC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3D20F3"/>
    <w:multiLevelType w:val="hybridMultilevel"/>
    <w:tmpl w:val="A68E4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5"/>
  </w:num>
  <w:num w:numId="3">
    <w:abstractNumId w:val="17"/>
  </w:num>
  <w:num w:numId="4">
    <w:abstractNumId w:val="23"/>
  </w:num>
  <w:num w:numId="5">
    <w:abstractNumId w:val="21"/>
  </w:num>
  <w:num w:numId="6">
    <w:abstractNumId w:val="3"/>
  </w:num>
  <w:num w:numId="7">
    <w:abstractNumId w:val="10"/>
  </w:num>
  <w:num w:numId="8">
    <w:abstractNumId w:val="6"/>
  </w:num>
  <w:num w:numId="9">
    <w:abstractNumId w:val="11"/>
  </w:num>
  <w:num w:numId="10">
    <w:abstractNumId w:val="13"/>
  </w:num>
  <w:num w:numId="11">
    <w:abstractNumId w:val="12"/>
  </w:num>
  <w:num w:numId="12">
    <w:abstractNumId w:val="16"/>
  </w:num>
  <w:num w:numId="13">
    <w:abstractNumId w:val="22"/>
  </w:num>
  <w:num w:numId="14">
    <w:abstractNumId w:val="9"/>
  </w:num>
  <w:num w:numId="15">
    <w:abstractNumId w:val="19"/>
  </w:num>
  <w:num w:numId="16">
    <w:abstractNumId w:val="20"/>
  </w:num>
  <w:num w:numId="17">
    <w:abstractNumId w:val="18"/>
  </w:num>
  <w:num w:numId="18">
    <w:abstractNumId w:val="24"/>
  </w:num>
  <w:num w:numId="19">
    <w:abstractNumId w:val="8"/>
  </w:num>
  <w:num w:numId="20">
    <w:abstractNumId w:val="15"/>
  </w:num>
  <w:num w:numId="21">
    <w:abstractNumId w:val="14"/>
  </w:num>
  <w:num w:numId="22">
    <w:abstractNumId w:val="4"/>
  </w:num>
  <w:num w:numId="23">
    <w:abstractNumId w:val="5"/>
  </w:num>
  <w:num w:numId="24">
    <w:abstractNumId w:val="7"/>
  </w:num>
  <w:num w:numId="25">
    <w:abstractNumId w:val="2"/>
  </w:num>
  <w:num w:numId="2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5BC8"/>
    <w:rsid w:val="00134383"/>
    <w:rsid w:val="001432FD"/>
    <w:rsid w:val="00144EE0"/>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369B4"/>
    <w:rsid w:val="0024426F"/>
    <w:rsid w:val="002473D0"/>
    <w:rsid w:val="002528F8"/>
    <w:rsid w:val="002541D0"/>
    <w:rsid w:val="00255260"/>
    <w:rsid w:val="002622D7"/>
    <w:rsid w:val="0026795F"/>
    <w:rsid w:val="0028057F"/>
    <w:rsid w:val="0028776C"/>
    <w:rsid w:val="00287F69"/>
    <w:rsid w:val="002A1432"/>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62E7"/>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E5302"/>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1174"/>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260BD"/>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D7B24"/>
    <w:rsid w:val="007E5E02"/>
    <w:rsid w:val="007F09DA"/>
    <w:rsid w:val="007F163A"/>
    <w:rsid w:val="007F4FCC"/>
    <w:rsid w:val="007F65A3"/>
    <w:rsid w:val="00807AE6"/>
    <w:rsid w:val="00811AB9"/>
    <w:rsid w:val="0083213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08AE"/>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14E7"/>
    <w:rsid w:val="00982A20"/>
    <w:rsid w:val="0098460F"/>
    <w:rsid w:val="00991B66"/>
    <w:rsid w:val="00994216"/>
    <w:rsid w:val="0099718C"/>
    <w:rsid w:val="009A04CA"/>
    <w:rsid w:val="009A4BA1"/>
    <w:rsid w:val="009D155F"/>
    <w:rsid w:val="009D30C4"/>
    <w:rsid w:val="009D5198"/>
    <w:rsid w:val="009D72E5"/>
    <w:rsid w:val="009E08FF"/>
    <w:rsid w:val="009E61B2"/>
    <w:rsid w:val="009F6B98"/>
    <w:rsid w:val="009F7C60"/>
    <w:rsid w:val="00A0116B"/>
    <w:rsid w:val="00A1735C"/>
    <w:rsid w:val="00A2222F"/>
    <w:rsid w:val="00A25094"/>
    <w:rsid w:val="00A367FF"/>
    <w:rsid w:val="00A37E88"/>
    <w:rsid w:val="00A50553"/>
    <w:rsid w:val="00A71E70"/>
    <w:rsid w:val="00A74FCC"/>
    <w:rsid w:val="00A82696"/>
    <w:rsid w:val="00A83955"/>
    <w:rsid w:val="00A85D55"/>
    <w:rsid w:val="00AB0656"/>
    <w:rsid w:val="00AB565D"/>
    <w:rsid w:val="00AC63A2"/>
    <w:rsid w:val="00AD171D"/>
    <w:rsid w:val="00AD5265"/>
    <w:rsid w:val="00AD6AD0"/>
    <w:rsid w:val="00AE2FC3"/>
    <w:rsid w:val="00AE5A85"/>
    <w:rsid w:val="00AE77E2"/>
    <w:rsid w:val="00AF47E1"/>
    <w:rsid w:val="00B02EA6"/>
    <w:rsid w:val="00B046C1"/>
    <w:rsid w:val="00B07834"/>
    <w:rsid w:val="00B25DC5"/>
    <w:rsid w:val="00B262A1"/>
    <w:rsid w:val="00B27BDC"/>
    <w:rsid w:val="00B359E6"/>
    <w:rsid w:val="00B36C8F"/>
    <w:rsid w:val="00B4776C"/>
    <w:rsid w:val="00B51AF1"/>
    <w:rsid w:val="00B542DD"/>
    <w:rsid w:val="00B55350"/>
    <w:rsid w:val="00B57396"/>
    <w:rsid w:val="00B67C04"/>
    <w:rsid w:val="00B71804"/>
    <w:rsid w:val="00B8438A"/>
    <w:rsid w:val="00B87608"/>
    <w:rsid w:val="00B91FAF"/>
    <w:rsid w:val="00BA223B"/>
    <w:rsid w:val="00BA7BE8"/>
    <w:rsid w:val="00BB359B"/>
    <w:rsid w:val="00BB5607"/>
    <w:rsid w:val="00BB77D8"/>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01EF"/>
    <w:rsid w:val="00CC3B13"/>
    <w:rsid w:val="00CC605B"/>
    <w:rsid w:val="00CD4D2B"/>
    <w:rsid w:val="00CE56FD"/>
    <w:rsid w:val="00CE5B35"/>
    <w:rsid w:val="00CF1FB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186A"/>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96259"/>
    <w:rsid w:val="00EA3A1A"/>
    <w:rsid w:val="00EA5BCA"/>
    <w:rsid w:val="00EA78ED"/>
    <w:rsid w:val="00EB14E9"/>
    <w:rsid w:val="00EB2FF3"/>
    <w:rsid w:val="00EB5924"/>
    <w:rsid w:val="00EC2D9F"/>
    <w:rsid w:val="00ED219F"/>
    <w:rsid w:val="00ED4036"/>
    <w:rsid w:val="00EE497B"/>
    <w:rsid w:val="00EF0198"/>
    <w:rsid w:val="00EF7436"/>
    <w:rsid w:val="00F05604"/>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9725E"/>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4479">
      <w:bodyDiv w:val="1"/>
      <w:marLeft w:val="0"/>
      <w:marRight w:val="0"/>
      <w:marTop w:val="0"/>
      <w:marBottom w:val="0"/>
      <w:divBdr>
        <w:top w:val="none" w:sz="0" w:space="0" w:color="auto"/>
        <w:left w:val="none" w:sz="0" w:space="0" w:color="auto"/>
        <w:bottom w:val="none" w:sz="0" w:space="0" w:color="auto"/>
        <w:right w:val="none" w:sz="0" w:space="0" w:color="auto"/>
      </w:divBdr>
    </w:div>
    <w:div w:id="517159932">
      <w:bodyDiv w:val="1"/>
      <w:marLeft w:val="0"/>
      <w:marRight w:val="0"/>
      <w:marTop w:val="0"/>
      <w:marBottom w:val="0"/>
      <w:divBdr>
        <w:top w:val="none" w:sz="0" w:space="0" w:color="auto"/>
        <w:left w:val="none" w:sz="0" w:space="0" w:color="auto"/>
        <w:bottom w:val="none" w:sz="0" w:space="0" w:color="auto"/>
        <w:right w:val="none" w:sz="0" w:space="0" w:color="auto"/>
      </w:divBdr>
      <w:divsChild>
        <w:div w:id="1418286723">
          <w:marLeft w:val="0"/>
          <w:marRight w:val="0"/>
          <w:marTop w:val="0"/>
          <w:marBottom w:val="0"/>
          <w:divBdr>
            <w:top w:val="none" w:sz="0" w:space="0" w:color="auto"/>
            <w:left w:val="none" w:sz="0" w:space="0" w:color="auto"/>
            <w:bottom w:val="none" w:sz="0" w:space="0" w:color="auto"/>
            <w:right w:val="none" w:sz="0" w:space="0" w:color="auto"/>
          </w:divBdr>
          <w:divsChild>
            <w:div w:id="18169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936">
      <w:bodyDiv w:val="1"/>
      <w:marLeft w:val="0"/>
      <w:marRight w:val="0"/>
      <w:marTop w:val="0"/>
      <w:marBottom w:val="0"/>
      <w:divBdr>
        <w:top w:val="none" w:sz="0" w:space="0" w:color="auto"/>
        <w:left w:val="none" w:sz="0" w:space="0" w:color="auto"/>
        <w:bottom w:val="none" w:sz="0" w:space="0" w:color="auto"/>
        <w:right w:val="none" w:sz="0" w:space="0" w:color="auto"/>
      </w:divBdr>
    </w:div>
    <w:div w:id="1503735360">
      <w:bodyDiv w:val="1"/>
      <w:marLeft w:val="0"/>
      <w:marRight w:val="0"/>
      <w:marTop w:val="0"/>
      <w:marBottom w:val="0"/>
      <w:divBdr>
        <w:top w:val="none" w:sz="0" w:space="0" w:color="auto"/>
        <w:left w:val="none" w:sz="0" w:space="0" w:color="auto"/>
        <w:bottom w:val="none" w:sz="0" w:space="0" w:color="auto"/>
        <w:right w:val="none" w:sz="0" w:space="0" w:color="auto"/>
      </w:divBdr>
    </w:div>
    <w:div w:id="1769961929">
      <w:bodyDiv w:val="1"/>
      <w:marLeft w:val="0"/>
      <w:marRight w:val="0"/>
      <w:marTop w:val="0"/>
      <w:marBottom w:val="0"/>
      <w:divBdr>
        <w:top w:val="none" w:sz="0" w:space="0" w:color="auto"/>
        <w:left w:val="none" w:sz="0" w:space="0" w:color="auto"/>
        <w:bottom w:val="none" w:sz="0" w:space="0" w:color="auto"/>
        <w:right w:val="none" w:sz="0" w:space="0" w:color="auto"/>
      </w:divBdr>
      <w:divsChild>
        <w:div w:id="2004040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only-math.com/to-find-least-common-multiple-by-using-division-method.html" TargetMode="External"/><Relationship Id="rId13" Type="http://schemas.openxmlformats.org/officeDocument/2006/relationships/hyperlink" Target="https://www.education.com/lesson-plan/clap-counting-with-multip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inghori.blogspot.com/2017/02/normal-0-false-false-false-en-us-x-none.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only-math.com/to-find-least-common-multiple-by-using-division-method.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ducation.com/lesson-plan/clap-counting-with-multiples/" TargetMode="External"/><Relationship Id="rId4" Type="http://schemas.openxmlformats.org/officeDocument/2006/relationships/settings" Target="settings.xml"/><Relationship Id="rId9" Type="http://schemas.openxmlformats.org/officeDocument/2006/relationships/hyperlink" Target="https://aminghori.blogspot.com/2017/02/normal-0-false-false-false-en-us-x-none.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4A008E"/>
    <w:rsid w:val="004E1DB9"/>
    <w:rsid w:val="00571A20"/>
    <w:rsid w:val="005E6E71"/>
    <w:rsid w:val="006814AC"/>
    <w:rsid w:val="00713551"/>
    <w:rsid w:val="00805105"/>
    <w:rsid w:val="00816166"/>
    <w:rsid w:val="00836926"/>
    <w:rsid w:val="009D2491"/>
    <w:rsid w:val="00A20224"/>
    <w:rsid w:val="00AB2F7D"/>
    <w:rsid w:val="00AB37F5"/>
    <w:rsid w:val="00B67D1F"/>
    <w:rsid w:val="00C87D32"/>
    <w:rsid w:val="00C93DC1"/>
    <w:rsid w:val="00D126A0"/>
    <w:rsid w:val="00D22ED1"/>
    <w:rsid w:val="00D92979"/>
    <w:rsid w:val="00E17671"/>
    <w:rsid w:val="00EB30E9"/>
    <w:rsid w:val="00F00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1116</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9</cp:revision>
  <dcterms:created xsi:type="dcterms:W3CDTF">2019-04-29T01:50:00Z</dcterms:created>
  <dcterms:modified xsi:type="dcterms:W3CDTF">2019-07-09T10:37:00Z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