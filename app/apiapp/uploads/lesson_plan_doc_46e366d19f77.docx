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3662E4A9" w:rsidR="00C17E2A" w:rsidRPr="006001DB" w:rsidRDefault="006001DB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FRACTIONS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7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264E05B2" w:rsidR="00C17E2A" w:rsidRDefault="006001DB">
                <w:pPr>
                  <w:pStyle w:val="Date"/>
                </w:pPr>
                <w:r>
                  <w:t>7.16.2018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2CA5E3C" w14:textId="34EEA282" w:rsidR="00BD430C" w:rsidRPr="00421A47" w:rsidRDefault="000A37E8" w:rsidP="00057591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421A47">
              <w:t>Identification of 1/2</w:t>
            </w:r>
          </w:p>
          <w:p w14:paraId="48655C0A" w14:textId="7ABBF4DC" w:rsidR="00421A47" w:rsidRPr="00421A47" w:rsidRDefault="00421A47" w:rsidP="00057591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421A47">
              <w:t>Identification of 1/4</w:t>
            </w:r>
          </w:p>
          <w:p w14:paraId="458BD9FD" w14:textId="28CA6D99" w:rsidR="000A37E8" w:rsidRDefault="000A37E8" w:rsidP="00AA6769">
            <w:pPr>
              <w:ind w:left="325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04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542E0F5" w14:textId="77777777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Orange or lemon</w:t>
                                  </w:r>
                                </w:p>
                                <w:p w14:paraId="51BCF689" w14:textId="77777777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Cupcake</w:t>
                                  </w:r>
                                </w:p>
                                <w:p w14:paraId="594AD650" w14:textId="77777777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2 chocolate bars</w:t>
                                  </w:r>
                                </w:p>
                                <w:p w14:paraId="270C8E29" w14:textId="7C346C5C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Knife</w:t>
                                  </w:r>
                                  <w:r>
                                    <w:t>/Scissors</w:t>
                                  </w:r>
                                  <w:r>
                                    <w:t xml:space="preserve"> (for dividing items)</w:t>
                                  </w:r>
                                </w:p>
                                <w:p w14:paraId="27B67F3B" w14:textId="77777777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Fraction Quiz worksheet</w:t>
                                  </w:r>
                                </w:p>
                                <w:p w14:paraId="1F3BC716" w14:textId="77777777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Fraction Coloring worksheet</w:t>
                                  </w:r>
                                </w:p>
                                <w:p w14:paraId="535169DD" w14:textId="199EA6EE" w:rsidR="00390635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Crayons</w:t>
                                  </w:r>
                                </w:p>
                                <w:p w14:paraId="7676A62A" w14:textId="27B3565C" w:rsidR="00314728" w:rsidRDefault="00314728" w:rsidP="00390635">
                                  <w:pPr>
                                    <w:pStyle w:val="ListBullet"/>
                                  </w:pPr>
                                  <w:r>
                                    <w:t>Paper plates</w:t>
                                  </w:r>
                                </w:p>
                                <w:p w14:paraId="4BE61749" w14:textId="6AF59C89" w:rsidR="00B046C1" w:rsidRDefault="00390635" w:rsidP="00390635">
                                  <w:pPr>
                                    <w:pStyle w:val="ListBullet"/>
                                  </w:pPr>
                                  <w:r>
                                    <w:t>White paper (one per student)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FF04E58" w14:textId="2A887B70" w:rsidR="00596532" w:rsidRDefault="00B03A96" w:rsidP="00B03A96">
                                  <w:pPr>
                                    <w:pStyle w:val="ListBullet"/>
                                  </w:pPr>
                                  <w:hyperlink r:id="rId8" w:history="1">
                                    <w:r w:rsidRPr="00CC28A6">
                                      <w:rPr>
                                        <w:rStyle w:val="Hyperlink"/>
                                      </w:rPr>
                                      <w:t>https://www.pinterest.com/paelly/fractions-for-first-grade/?lp=true</w:t>
                                    </w:r>
                                  </w:hyperlink>
                                </w:p>
                                <w:p w14:paraId="5E852F9E" w14:textId="57A3AE74" w:rsidR="00B03A96" w:rsidRDefault="0089353C" w:rsidP="0089353C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CC28A6">
                                      <w:rPr>
                                        <w:rStyle w:val="Hyperlink"/>
                                      </w:rPr>
                                      <w:t>https://weareteachers.com/make-teaching-fractions-easier/</w:t>
                                    </w:r>
                                  </w:hyperlink>
                                </w:p>
                                <w:p w14:paraId="4F8A95A1" w14:textId="543A1052" w:rsidR="0089353C" w:rsidRDefault="00732297" w:rsidP="00732297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CC28A6">
                                      <w:rPr>
                                        <w:rStyle w:val="Hyperlink"/>
                                      </w:rPr>
                                      <w:t>http://learn.mindset.co.za/sites/default/files/resourcelib/emshare-show-note-asset/4289_fdoc.pdf</w:t>
                                    </w:r>
                                  </w:hyperlink>
                                </w:p>
                                <w:p w14:paraId="332701E1" w14:textId="7E61CA09" w:rsidR="00732297" w:rsidRDefault="00982555" w:rsidP="00982555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4D204C">
                                      <w:rPr>
                                        <w:rStyle w:val="Hyperlink"/>
                                      </w:rPr>
                                      <w:t>http://themoffattgirls.com/teaching-simple-fractions/</w:t>
                                    </w:r>
                                  </w:hyperlink>
                                </w:p>
                                <w:p w14:paraId="266D3DBF" w14:textId="5D9B8AC1" w:rsidR="00982555" w:rsidRDefault="00982555" w:rsidP="00982555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04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542E0F5" w14:textId="77777777" w:rsidR="00390635" w:rsidRDefault="00390635" w:rsidP="00390635">
                            <w:pPr>
                              <w:pStyle w:val="ListBullet"/>
                            </w:pPr>
                            <w:r>
                              <w:t>Orange or lemon</w:t>
                            </w:r>
                          </w:p>
                          <w:p w14:paraId="51BCF689" w14:textId="77777777" w:rsidR="00390635" w:rsidRDefault="00390635" w:rsidP="00390635">
                            <w:pPr>
                              <w:pStyle w:val="ListBullet"/>
                            </w:pPr>
                            <w:r>
                              <w:t>Cupcake</w:t>
                            </w:r>
                          </w:p>
                          <w:p w14:paraId="594AD650" w14:textId="77777777" w:rsidR="00390635" w:rsidRDefault="00390635" w:rsidP="00390635">
                            <w:pPr>
                              <w:pStyle w:val="ListBullet"/>
                            </w:pPr>
                            <w:r>
                              <w:t>2 chocolate bars</w:t>
                            </w:r>
                          </w:p>
                          <w:p w14:paraId="270C8E29" w14:textId="7C346C5C" w:rsidR="00390635" w:rsidRDefault="00390635" w:rsidP="00390635">
                            <w:pPr>
                              <w:pStyle w:val="ListBullet"/>
                            </w:pPr>
                            <w:r>
                              <w:t>Knife</w:t>
                            </w:r>
                            <w:r>
                              <w:t>/Scissors</w:t>
                            </w:r>
                            <w:r>
                              <w:t xml:space="preserve"> (for dividing items)</w:t>
                            </w:r>
                          </w:p>
                          <w:p w14:paraId="27B67F3B" w14:textId="77777777" w:rsidR="00390635" w:rsidRDefault="00390635" w:rsidP="00390635">
                            <w:pPr>
                              <w:pStyle w:val="ListBullet"/>
                            </w:pPr>
                            <w:r>
                              <w:t>Fraction Quiz worksheet</w:t>
                            </w:r>
                          </w:p>
                          <w:p w14:paraId="1F3BC716" w14:textId="77777777" w:rsidR="00390635" w:rsidRDefault="00390635" w:rsidP="00390635">
                            <w:pPr>
                              <w:pStyle w:val="ListBullet"/>
                            </w:pPr>
                            <w:r>
                              <w:t>Fraction Coloring worksheet</w:t>
                            </w:r>
                          </w:p>
                          <w:p w14:paraId="535169DD" w14:textId="199EA6EE" w:rsidR="00390635" w:rsidRDefault="00390635" w:rsidP="00390635">
                            <w:pPr>
                              <w:pStyle w:val="ListBullet"/>
                            </w:pPr>
                            <w:r>
                              <w:t>Crayons</w:t>
                            </w:r>
                          </w:p>
                          <w:p w14:paraId="7676A62A" w14:textId="27B3565C" w:rsidR="00314728" w:rsidRDefault="00314728" w:rsidP="00390635">
                            <w:pPr>
                              <w:pStyle w:val="ListBullet"/>
                            </w:pPr>
                            <w:r>
                              <w:t>Paper plates</w:t>
                            </w:r>
                          </w:p>
                          <w:p w14:paraId="4BE61749" w14:textId="6AF59C89" w:rsidR="00B046C1" w:rsidRDefault="00390635" w:rsidP="00390635">
                            <w:pPr>
                              <w:pStyle w:val="ListBullet"/>
                            </w:pPr>
                            <w:r>
                              <w:t>White paper (one per student)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FF04E58" w14:textId="2A887B70" w:rsidR="00596532" w:rsidRDefault="00B03A96" w:rsidP="00B03A96">
                            <w:pPr>
                              <w:pStyle w:val="ListBullet"/>
                            </w:pPr>
                            <w:hyperlink r:id="rId12" w:history="1">
                              <w:r w:rsidRPr="00CC28A6">
                                <w:rPr>
                                  <w:rStyle w:val="Hyperlink"/>
                                </w:rPr>
                                <w:t>https://www.pinterest.com/paelly/fractions-for-first-grade/?lp=true</w:t>
                              </w:r>
                            </w:hyperlink>
                          </w:p>
                          <w:p w14:paraId="5E852F9E" w14:textId="57A3AE74" w:rsidR="00B03A96" w:rsidRDefault="0089353C" w:rsidP="0089353C">
                            <w:pPr>
                              <w:pStyle w:val="ListBullet"/>
                            </w:pPr>
                            <w:hyperlink r:id="rId13" w:history="1">
                              <w:r w:rsidRPr="00CC28A6">
                                <w:rPr>
                                  <w:rStyle w:val="Hyperlink"/>
                                </w:rPr>
                                <w:t>https://weareteachers.com/make-teaching-fractions-easier/</w:t>
                              </w:r>
                            </w:hyperlink>
                          </w:p>
                          <w:p w14:paraId="4F8A95A1" w14:textId="543A1052" w:rsidR="0089353C" w:rsidRDefault="00732297" w:rsidP="00732297">
                            <w:pPr>
                              <w:pStyle w:val="ListBullet"/>
                            </w:pPr>
                            <w:hyperlink r:id="rId14" w:history="1">
                              <w:r w:rsidRPr="00CC28A6">
                                <w:rPr>
                                  <w:rStyle w:val="Hyperlink"/>
                                </w:rPr>
                                <w:t>http://learn.mindset.co.za/sites/default/files/resourcelib/emshare-show-note-asset/4289_fdoc.pdf</w:t>
                              </w:r>
                            </w:hyperlink>
                          </w:p>
                          <w:p w14:paraId="332701E1" w14:textId="7E61CA09" w:rsidR="00732297" w:rsidRDefault="00982555" w:rsidP="00982555">
                            <w:pPr>
                              <w:pStyle w:val="ListBullet"/>
                            </w:pPr>
                            <w:hyperlink r:id="rId15" w:history="1">
                              <w:r w:rsidRPr="004D204C">
                                <w:rPr>
                                  <w:rStyle w:val="Hyperlink"/>
                                </w:rPr>
                                <w:t>http://themoffattgirls.com/teaching-simple-fractions/</w:t>
                              </w:r>
                            </w:hyperlink>
                          </w:p>
                          <w:p w14:paraId="266D3DBF" w14:textId="5D9B8AC1" w:rsidR="00982555" w:rsidRDefault="00982555" w:rsidP="00982555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310EA448" w14:textId="77777777" w:rsidR="00755F15" w:rsidRDefault="00755F15" w:rsidP="00D3514E">
            <w:pPr>
              <w:pStyle w:val="ListParagraph"/>
              <w:ind w:left="142"/>
            </w:pPr>
            <w:r>
              <w:t>By the end of this unit, pupils should be able to:</w:t>
            </w:r>
          </w:p>
          <w:p w14:paraId="757099C5" w14:textId="59848EF8" w:rsidR="00D120AD" w:rsidRDefault="00066809" w:rsidP="00057591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R</w:t>
            </w:r>
            <w:r w:rsidRPr="00066809">
              <w:t>ecognize, find and name a half as one of two equal parts of an object, shape or quantity</w:t>
            </w:r>
          </w:p>
          <w:p w14:paraId="387B3841" w14:textId="77777777" w:rsidR="002456EB" w:rsidRDefault="00667F93" w:rsidP="00057591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R</w:t>
            </w:r>
            <w:r w:rsidRPr="00667F93">
              <w:t>ecognize, find and name a quarter as one of four equal parts of an object, shape or quantity.</w:t>
            </w:r>
          </w:p>
          <w:p w14:paraId="1A50AA2C" w14:textId="77777777" w:rsidR="008F1566" w:rsidRDefault="00B93C70" w:rsidP="00057591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Understand fractions as numbers between</w:t>
            </w:r>
            <w:r w:rsidR="008F1566">
              <w:t xml:space="preserve"> </w:t>
            </w:r>
            <w:r>
              <w:t>whole numbers</w:t>
            </w:r>
            <w:r w:rsidR="008F1566">
              <w:t>.</w:t>
            </w:r>
          </w:p>
          <w:p w14:paraId="1945B3A5" w14:textId="77777777" w:rsidR="00B93C70" w:rsidRDefault="00B93C70" w:rsidP="00057591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Understand fractions as part of a whole</w:t>
            </w:r>
            <w:r w:rsidR="00C11FD7">
              <w:t>.</w:t>
            </w:r>
          </w:p>
          <w:p w14:paraId="15A4B979" w14:textId="77777777" w:rsidR="00CD550F" w:rsidRDefault="00CD550F" w:rsidP="00057591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Cut a given object and shape into given parts</w:t>
            </w:r>
          </w:p>
          <w:p w14:paraId="6B6C0F9A" w14:textId="7CE4FF8C" w:rsidR="00CD550F" w:rsidRDefault="00CD550F" w:rsidP="00CD550F">
            <w:pPr>
              <w:pStyle w:val="ListParagraph"/>
              <w:ind w:left="142"/>
            </w:pPr>
            <w:r>
              <w:t>and label the</w:t>
            </w:r>
            <w:r>
              <w:t xml:space="preserve">m </w:t>
            </w:r>
            <w:r>
              <w:t>appropriately.</w:t>
            </w:r>
          </w:p>
          <w:p w14:paraId="22A31125" w14:textId="0F8596EF" w:rsidR="00CD550F" w:rsidRPr="000A37E8" w:rsidRDefault="00CD550F" w:rsidP="00057591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 xml:space="preserve">Fold shapes into halves and quarters, </w:t>
            </w:r>
            <w:r>
              <w:t xml:space="preserve">color </w:t>
            </w:r>
            <w:r>
              <w:t>a half or a quarter</w:t>
            </w:r>
            <w:r w:rsidR="00204E7C">
              <w:t>.</w:t>
            </w:r>
          </w:p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CA6B0FB" w14:textId="5F93C5D0" w:rsidR="00F616CA" w:rsidRPr="0047266E" w:rsidRDefault="00F616CA" w:rsidP="0047266E">
            <w:pPr>
              <w:pStyle w:val="ListParagraph"/>
              <w:ind w:left="262"/>
              <w:rPr>
                <w:b/>
              </w:rPr>
            </w:pPr>
            <w:r w:rsidRPr="0047266E">
              <w:rPr>
                <w:b/>
              </w:rPr>
              <w:t>Day 1/Lesson 1</w:t>
            </w:r>
            <w:r w:rsidR="00CA6231" w:rsidRPr="0047266E">
              <w:rPr>
                <w:b/>
              </w:rPr>
              <w:t xml:space="preserve">- 20 </w:t>
            </w:r>
            <w:r w:rsidRPr="0047266E">
              <w:rPr>
                <w:b/>
              </w:rPr>
              <w:t xml:space="preserve">Mins </w:t>
            </w:r>
          </w:p>
          <w:p w14:paraId="0BEF2D67" w14:textId="3906C13E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 xml:space="preserve">Show your students </w:t>
            </w:r>
            <w:r w:rsidR="00B40C78">
              <w:t xml:space="preserve">a </w:t>
            </w:r>
            <w:r w:rsidRPr="00CA6231">
              <w:t xml:space="preserve">chocolate </w:t>
            </w:r>
            <w:r w:rsidRPr="00CA6231">
              <w:t>bar and</w:t>
            </w:r>
            <w:r w:rsidRPr="00CA6231">
              <w:t xml:space="preserve"> tell them that you're going to divide this into three equal parts as well.</w:t>
            </w:r>
          </w:p>
          <w:p w14:paraId="71AD7A3D" w14:textId="77777777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>Divide the chocolate bar using your knife.</w:t>
            </w:r>
          </w:p>
          <w:p w14:paraId="27375E19" w14:textId="4AE788AD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 xml:space="preserve">Tell a student volunteer to take two of the three </w:t>
            </w:r>
            <w:r w:rsidR="00A3214A" w:rsidRPr="00CA6231">
              <w:t>pieces and</w:t>
            </w:r>
            <w:r w:rsidRPr="00CA6231">
              <w:t xml:space="preserve"> ask the class some questions to gauge comprehension. For example: How much of the chocolate bar has been taken? How do you know?</w:t>
            </w:r>
          </w:p>
          <w:p w14:paraId="1221A573" w14:textId="77777777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>Choose a student to come to the front of the class and write a fraction that represents the pieces that were taken from the chocolate bar. The volunteer should write 2/3 on the board.</w:t>
            </w:r>
          </w:p>
          <w:p w14:paraId="2FD4E161" w14:textId="77777777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>Choose students to call out the definitions for numerator and denominator again.</w:t>
            </w:r>
          </w:p>
          <w:p w14:paraId="14D70D59" w14:textId="77777777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>Repeat this process, dividing the cupcake into four equal parts.</w:t>
            </w:r>
          </w:p>
          <w:p w14:paraId="1927D146" w14:textId="77777777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>After some practice, draw a circle on the board. Below the circle, write the fraction 3/4.</w:t>
            </w:r>
          </w:p>
          <w:p w14:paraId="1623F902" w14:textId="77777777" w:rsidR="00263C7E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142"/>
            </w:pPr>
            <w:r w:rsidRPr="00CA6231">
              <w:t xml:space="preserve">Ask a student volunteer to shade in the correct number of parts on the circle, so that the visual matches the fraction 3/4. </w:t>
            </w:r>
          </w:p>
          <w:p w14:paraId="219EE2E1" w14:textId="77777777" w:rsidR="00263C7E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262"/>
            </w:pPr>
            <w:r w:rsidRPr="00CA6231">
              <w:lastRenderedPageBreak/>
              <w:t>Guide the class in helping the volunteer, asking questions such as: How many parts should the circle be divided into? How can you tell? How many of those parts should be shaded in? Why?</w:t>
            </w:r>
          </w:p>
          <w:p w14:paraId="0034EC83" w14:textId="77777777" w:rsidR="00263C7E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262"/>
            </w:pPr>
            <w:r w:rsidRPr="00CA6231">
              <w:t>Ensure that your volunteer correctly divides the circle into four equal parts, and shades in three of them.</w:t>
            </w:r>
          </w:p>
          <w:p w14:paraId="559D2BB7" w14:textId="4D3B8A49" w:rsidR="00CA6231" w:rsidRPr="00CA6231" w:rsidRDefault="00CA6231" w:rsidP="00057591">
            <w:pPr>
              <w:pStyle w:val="ListParagraph"/>
              <w:numPr>
                <w:ilvl w:val="1"/>
                <w:numId w:val="7"/>
              </w:numPr>
              <w:ind w:left="262" w:hanging="262"/>
            </w:pPr>
            <w:r w:rsidRPr="00CA6231">
              <w:t>Explain to the class that the fraction 3/4 is the same as a circle divided into four equal parts, with three of those parts shaded in.</w:t>
            </w:r>
          </w:p>
          <w:p w14:paraId="042CC751" w14:textId="77777777" w:rsidR="0037298B" w:rsidRPr="00263C7E" w:rsidRDefault="0037298B" w:rsidP="00263C7E">
            <w:pPr>
              <w:rPr>
                <w:b/>
              </w:rPr>
            </w:pPr>
          </w:p>
          <w:p w14:paraId="6CC78EF4" w14:textId="41DD2493" w:rsidR="006C596D" w:rsidRPr="00786612" w:rsidRDefault="006C596D" w:rsidP="00263C7E">
            <w:pPr>
              <w:pStyle w:val="ListParagraph"/>
              <w:ind w:left="262"/>
            </w:pPr>
          </w:p>
        </w:tc>
        <w:tc>
          <w:tcPr>
            <w:tcW w:w="150" w:type="pct"/>
          </w:tcPr>
          <w:p w14:paraId="3EC4062D" w14:textId="77777777" w:rsidR="00C17E2A" w:rsidRDefault="00C17E2A" w:rsidP="00057591">
            <w:pPr>
              <w:numPr>
                <w:ilvl w:val="1"/>
                <w:numId w:val="7"/>
              </w:numPr>
              <w:ind w:left="262" w:hanging="142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2781DD39" w:rsidR="00AF47E1" w:rsidRPr="00314728" w:rsidRDefault="001365BD" w:rsidP="0031472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E07205" w:rsidRPr="00314728">
              <w:rPr>
                <w:b/>
              </w:rPr>
              <w:t xml:space="preserve">Day 1 Lesson 1- 15 mins </w:t>
            </w:r>
          </w:p>
          <w:p w14:paraId="50921FFC" w14:textId="77777777" w:rsidR="00742835" w:rsidRDefault="00222FFC" w:rsidP="00057591">
            <w:pPr>
              <w:pStyle w:val="ListParagraph"/>
              <w:numPr>
                <w:ilvl w:val="0"/>
                <w:numId w:val="9"/>
              </w:numPr>
              <w:ind w:left="257" w:hanging="141"/>
            </w:pPr>
            <w:r>
              <w:t>Provide children with cut outs of a hexagon, an</w:t>
            </w:r>
            <w:r w:rsidR="001365BD">
              <w:t xml:space="preserve"> </w:t>
            </w:r>
            <w:r>
              <w:t>equilateral triangle, an isosceles triangle and ask</w:t>
            </w:r>
            <w:r w:rsidR="001365BD">
              <w:t xml:space="preserve"> </w:t>
            </w:r>
            <w:r>
              <w:t xml:space="preserve">them to find how </w:t>
            </w:r>
            <w:r w:rsidR="001365BD">
              <w:t>many ways</w:t>
            </w:r>
            <w:r>
              <w:t xml:space="preserve"> they can</w:t>
            </w:r>
            <w:r w:rsidR="001365BD">
              <w:t xml:space="preserve"> </w:t>
            </w:r>
            <w:r>
              <w:t>fold them into halves.</w:t>
            </w:r>
          </w:p>
          <w:p w14:paraId="47DF5FCE" w14:textId="77777777" w:rsidR="00742835" w:rsidRPr="00742835" w:rsidRDefault="00742835" w:rsidP="00742835">
            <w:pPr>
              <w:pStyle w:val="ListParagraph"/>
              <w:ind w:left="257"/>
            </w:pPr>
          </w:p>
          <w:p w14:paraId="44B41BDF" w14:textId="10E1F778" w:rsidR="00CB74E1" w:rsidRPr="00742835" w:rsidRDefault="00CB74E1" w:rsidP="00742835">
            <w:r w:rsidRPr="00742835">
              <w:rPr>
                <w:b/>
              </w:rPr>
              <w:t>Day 2, Lesson 2 -10 Mins</w:t>
            </w:r>
          </w:p>
          <w:p w14:paraId="68A8C8D6" w14:textId="77777777" w:rsidR="0033041D" w:rsidRDefault="00DE7105" w:rsidP="00057591">
            <w:pPr>
              <w:pStyle w:val="ListParagraph"/>
              <w:numPr>
                <w:ilvl w:val="0"/>
                <w:numId w:val="10"/>
              </w:numPr>
              <w:ind w:left="257" w:hanging="141"/>
            </w:pPr>
            <w:r>
              <w:t>Develop the idea of finding a quarter, asking pupils</w:t>
            </w:r>
            <w:r w:rsidR="0033041D">
              <w:t xml:space="preserve"> </w:t>
            </w:r>
            <w:r>
              <w:t xml:space="preserve">to cut or fold paper into 2 equal parts. </w:t>
            </w:r>
          </w:p>
          <w:p w14:paraId="1FB6E3B8" w14:textId="77777777" w:rsidR="0033041D" w:rsidRDefault="00DE7105" w:rsidP="00057591">
            <w:pPr>
              <w:pStyle w:val="ListParagraph"/>
              <w:numPr>
                <w:ilvl w:val="0"/>
                <w:numId w:val="10"/>
              </w:numPr>
              <w:ind w:left="257" w:hanging="141"/>
            </w:pPr>
            <w:r>
              <w:t>Now cut</w:t>
            </w:r>
            <w:r w:rsidR="0033041D">
              <w:t xml:space="preserve"> </w:t>
            </w:r>
            <w:r>
              <w:t>or fold each half into two equal parts. How many</w:t>
            </w:r>
            <w:r w:rsidR="0033041D">
              <w:t xml:space="preserve"> </w:t>
            </w:r>
            <w:r>
              <w:t xml:space="preserve">parts do you now have? </w:t>
            </w:r>
          </w:p>
          <w:p w14:paraId="49454923" w14:textId="44680F94" w:rsidR="0033041D" w:rsidRDefault="00DE7105" w:rsidP="00057591">
            <w:pPr>
              <w:pStyle w:val="ListParagraph"/>
              <w:numPr>
                <w:ilvl w:val="0"/>
                <w:numId w:val="10"/>
              </w:numPr>
              <w:ind w:left="257" w:hanging="141"/>
            </w:pPr>
            <w:r>
              <w:t>You now have four equal</w:t>
            </w:r>
            <w:r w:rsidR="0033041D">
              <w:t xml:space="preserve"> </w:t>
            </w:r>
            <w:r>
              <w:t>parts. Record on each of the four parts one quarter</w:t>
            </w:r>
            <w:r w:rsidR="0033041D">
              <w:t xml:space="preserve"> </w:t>
            </w:r>
            <w:r>
              <w:t>with symbol 1</w:t>
            </w:r>
            <w:r w:rsidR="0033041D">
              <w:t>/4.</w:t>
            </w:r>
            <w:r>
              <w:t xml:space="preserve"> </w:t>
            </w:r>
          </w:p>
          <w:p w14:paraId="0D4EC55F" w14:textId="4285C5A4" w:rsidR="00DE7105" w:rsidRDefault="00DE7105" w:rsidP="00057591">
            <w:pPr>
              <w:pStyle w:val="ListParagraph"/>
              <w:numPr>
                <w:ilvl w:val="0"/>
                <w:numId w:val="10"/>
              </w:numPr>
              <w:ind w:left="257" w:hanging="141"/>
            </w:pPr>
            <w:r>
              <w:t>Just like the explanation on half, tell</w:t>
            </w:r>
            <w:r w:rsidR="00982555">
              <w:t xml:space="preserve"> </w:t>
            </w:r>
            <w:r>
              <w:t>the pupils why the denominator of a quarter is 4.</w:t>
            </w:r>
          </w:p>
          <w:p w14:paraId="07048F81" w14:textId="442D16C8" w:rsidR="00DE7105" w:rsidRDefault="00DE7105" w:rsidP="00057591">
            <w:pPr>
              <w:pStyle w:val="ListParagraph"/>
              <w:numPr>
                <w:ilvl w:val="0"/>
                <w:numId w:val="10"/>
              </w:numPr>
              <w:ind w:left="257" w:hanging="141"/>
            </w:pPr>
            <w:r>
              <w:t>The denominator gives the number of equal parts</w:t>
            </w:r>
            <w:r w:rsidR="00C129C3">
              <w:t xml:space="preserve"> </w:t>
            </w:r>
            <w:r>
              <w:t>that one whole is divided into. Show on the board</w:t>
            </w:r>
          </w:p>
          <w:p w14:paraId="19FA1EAD" w14:textId="6511B6AA" w:rsidR="00DE7105" w:rsidRDefault="00DE7105" w:rsidP="00057591">
            <w:pPr>
              <w:pStyle w:val="ListParagraph"/>
              <w:numPr>
                <w:ilvl w:val="0"/>
                <w:numId w:val="10"/>
              </w:numPr>
              <w:ind w:left="257" w:hanging="141"/>
            </w:pPr>
            <w:r>
              <w:t>Introduce the word numerator</w:t>
            </w:r>
            <w:r w:rsidR="00C129C3">
              <w:t xml:space="preserve"> </w:t>
            </w:r>
            <w:r>
              <w:t>and explain that the numerator tells you how many</w:t>
            </w:r>
          </w:p>
          <w:p w14:paraId="3406745E" w14:textId="77777777" w:rsidR="00CB74E1" w:rsidRDefault="00DE7105" w:rsidP="00C129C3">
            <w:pPr>
              <w:pStyle w:val="ListParagraph"/>
              <w:ind w:left="257"/>
            </w:pPr>
            <w:r>
              <w:t>of the parts you have.</w:t>
            </w:r>
          </w:p>
          <w:p w14:paraId="48FBAA09" w14:textId="3AF01DC7" w:rsidR="00D41765" w:rsidRPr="00D41765" w:rsidRDefault="00D41765" w:rsidP="00D41765">
            <w:pPr>
              <w:pStyle w:val="ListParagraph"/>
              <w:ind w:left="257"/>
              <w:rPr>
                <w:b/>
              </w:rPr>
            </w:pPr>
            <w:r w:rsidRPr="00D41765">
              <w:rPr>
                <w:b/>
              </w:rPr>
              <w:lastRenderedPageBreak/>
              <w:t xml:space="preserve">Day 2 Lesson 2 -15 Mins </w:t>
            </w:r>
          </w:p>
          <w:p w14:paraId="76EEB0D7" w14:textId="2407595A" w:rsidR="00D41765" w:rsidRDefault="00D41765" w:rsidP="00057591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>
              <w:t>D</w:t>
            </w:r>
            <w:r>
              <w:t>raw a circle on the board. Below the circle, write the fraction 3/4.</w:t>
            </w:r>
          </w:p>
          <w:p w14:paraId="4224A59C" w14:textId="77777777" w:rsidR="00D41765" w:rsidRDefault="00D41765" w:rsidP="00057591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>
              <w:t>Ask a student volunteer to shade in the correct number of parts on the circle, so that the visual matches the fraction 3/4.</w:t>
            </w:r>
          </w:p>
          <w:p w14:paraId="3E0312CE" w14:textId="7B77E8A3" w:rsidR="00D41765" w:rsidRDefault="00D41765" w:rsidP="00057591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>
              <w:t>Guide the class in helping the volunteer, asking questions such as: How many parts should the circle be divided into? How can you tell? How many of those parts should be shaded in? Why?</w:t>
            </w:r>
            <w:bookmarkStart w:id="0" w:name="_GoBack"/>
            <w:bookmarkEnd w:id="0"/>
          </w:p>
          <w:p w14:paraId="16F5357E" w14:textId="77777777" w:rsidR="00D41765" w:rsidRDefault="00D41765" w:rsidP="00057591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>
              <w:t>Ensure that your volunteer correctly divides the circle into four equal parts, and shades in three of them.</w:t>
            </w:r>
          </w:p>
          <w:p w14:paraId="012DB69B" w14:textId="5811CF48" w:rsidR="00D41765" w:rsidRPr="00171443" w:rsidRDefault="00D41765" w:rsidP="00057591">
            <w:pPr>
              <w:pStyle w:val="ListParagraph"/>
              <w:numPr>
                <w:ilvl w:val="0"/>
                <w:numId w:val="12"/>
              </w:numPr>
              <w:ind w:left="257" w:hanging="141"/>
            </w:pPr>
            <w:r>
              <w:t>Explain to the class that the fraction 3/4 is the same as a circle divided into four equal parts, with three of those parts shaded in.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7644E0B4" w14:textId="77777777" w:rsidR="008B3631" w:rsidRDefault="008B3631" w:rsidP="00057591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Explain to your class that today, they will be learning about fractions. Define a fraction as a part of a whole.</w:t>
            </w:r>
          </w:p>
          <w:p w14:paraId="42B08F4E" w14:textId="0F663BB7" w:rsidR="00AF47E1" w:rsidRPr="00AF47E1" w:rsidRDefault="008B3631" w:rsidP="00057591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Draw a picture of a common fraction on the board, to better illustrate the concept to your students.</w:t>
            </w:r>
            <w:r w:rsidR="00FC3EAC">
              <w:t xml:space="preserve"> </w:t>
            </w:r>
            <w:r w:rsidR="00FC3EAC" w:rsidRPr="00FC3EAC">
              <w:rPr>
                <w:b/>
              </w:rPr>
              <w:t>(5 Mins)</w:t>
            </w:r>
          </w:p>
        </w:tc>
        <w:tc>
          <w:tcPr>
            <w:tcW w:w="150" w:type="pct"/>
          </w:tcPr>
          <w:p w14:paraId="0577386D" w14:textId="77777777" w:rsidR="00641B20" w:rsidRDefault="00641B20"/>
          <w:p w14:paraId="0A767BD4" w14:textId="724613EC" w:rsidR="00641B20" w:rsidRDefault="00641B20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D9345C4" w14:textId="7E881A19" w:rsidR="0037298B" w:rsidRDefault="0037298B" w:rsidP="0037298B">
            <w:pPr>
              <w:rPr>
                <w:b/>
              </w:rPr>
            </w:pPr>
            <w:r w:rsidRPr="0037298B">
              <w:rPr>
                <w:b/>
              </w:rPr>
              <w:t>Day 2 /Lesson 2 – 1</w:t>
            </w:r>
            <w:r w:rsidR="00FF7978">
              <w:rPr>
                <w:b/>
              </w:rPr>
              <w:t>5</w:t>
            </w:r>
            <w:r w:rsidRPr="0037298B">
              <w:rPr>
                <w:b/>
              </w:rPr>
              <w:t>Mins</w:t>
            </w:r>
          </w:p>
          <w:p w14:paraId="5F84E54C" w14:textId="38A719BD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>Draw a big circle on the board. Then, draw a line down the middle of the circle, and divide it into 2 equal parts.</w:t>
            </w:r>
          </w:p>
          <w:p w14:paraId="085D8F6C" w14:textId="77777777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>Point out to the students that the circle was one whole piece and has now been divided into two equal parts.</w:t>
            </w:r>
          </w:p>
          <w:p w14:paraId="0853CA8D" w14:textId="77777777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>Inform the students that when they take a whole shape and divide it into equal parts, the parts are fractions, or parts of the whole.</w:t>
            </w:r>
          </w:p>
          <w:p w14:paraId="118E2C10" w14:textId="50550E6B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 xml:space="preserve">Take a paper </w:t>
            </w:r>
            <w:r w:rsidR="00FF7978" w:rsidRPr="0037298B">
              <w:t>plate and</w:t>
            </w:r>
            <w:r w:rsidRPr="0037298B">
              <w:t xml:space="preserve"> ask the students how they can divide the circle into halves.</w:t>
            </w:r>
          </w:p>
          <w:p w14:paraId="163D1511" w14:textId="77777777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>While they are guessing, hold the plate in front of you and fold the shape in half, making sure the edges are even.</w:t>
            </w:r>
          </w:p>
          <w:p w14:paraId="405DE9F1" w14:textId="77777777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>Then, open it up, and show it to the students.</w:t>
            </w:r>
          </w:p>
          <w:p w14:paraId="6DE4A84D" w14:textId="77777777" w:rsidR="0037298B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lastRenderedPageBreak/>
              <w:t>Ask one of the students to come up and point to both halves.</w:t>
            </w:r>
          </w:p>
          <w:p w14:paraId="6E20BA8E" w14:textId="7819856F" w:rsidR="00811AB9" w:rsidRPr="0037298B" w:rsidRDefault="0037298B" w:rsidP="00057591">
            <w:pPr>
              <w:pStyle w:val="ListParagraph"/>
              <w:numPr>
                <w:ilvl w:val="0"/>
                <w:numId w:val="8"/>
              </w:numPr>
              <w:ind w:left="262" w:hanging="142"/>
            </w:pPr>
            <w:r w:rsidRPr="0037298B">
              <w:t>Tell the students the plate has now been divided into halves.</w:t>
            </w:r>
          </w:p>
          <w:p w14:paraId="7E793B58" w14:textId="1A030AAF" w:rsidR="005A69E1" w:rsidRDefault="005A69E1" w:rsidP="00CB74E1">
            <w:pPr>
              <w:pStyle w:val="ListParagraph"/>
              <w:ind w:left="262"/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3A2D9727" w:rsidR="0026795F" w:rsidRDefault="0060301C" w:rsidP="0026795F">
            <w:pPr>
              <w:rPr>
                <w:b/>
              </w:rPr>
            </w:pPr>
            <w:r>
              <w:rPr>
                <w:b/>
              </w:rPr>
              <w:t xml:space="preserve">Day </w:t>
            </w:r>
            <w:r w:rsidR="00D41765">
              <w:rPr>
                <w:b/>
              </w:rPr>
              <w:t xml:space="preserve">4 </w:t>
            </w:r>
            <w:r>
              <w:rPr>
                <w:b/>
              </w:rPr>
              <w:t xml:space="preserve">Lesson </w:t>
            </w:r>
            <w:r w:rsidR="00D41765">
              <w:rPr>
                <w:b/>
              </w:rPr>
              <w:t>4</w:t>
            </w:r>
            <w:r w:rsidR="00F91F2D">
              <w:rPr>
                <w:b/>
              </w:rPr>
              <w:t>- 15</w:t>
            </w:r>
            <w:r w:rsidR="005E692C">
              <w:rPr>
                <w:b/>
              </w:rPr>
              <w:t xml:space="preserve"> Mins </w:t>
            </w:r>
          </w:p>
          <w:p w14:paraId="4EE5E113" w14:textId="77777777" w:rsidR="009C5AD6" w:rsidRDefault="00F91F2D" w:rsidP="00057591">
            <w:pPr>
              <w:pStyle w:val="ListParagraph"/>
              <w:numPr>
                <w:ilvl w:val="0"/>
                <w:numId w:val="11"/>
              </w:numPr>
              <w:ind w:left="257" w:hanging="142"/>
            </w:pPr>
            <w:r>
              <w:t>Give the pupils practice in sharing into 4 equal sets</w:t>
            </w:r>
            <w:r w:rsidR="009C5AD6">
              <w:t xml:space="preserve"> </w:t>
            </w:r>
            <w:r>
              <w:t>by giving them items to share.</w:t>
            </w:r>
          </w:p>
          <w:p w14:paraId="11361E95" w14:textId="279C60C1" w:rsidR="00F91F2D" w:rsidRDefault="00F91F2D" w:rsidP="00057591">
            <w:pPr>
              <w:pStyle w:val="ListParagraph"/>
              <w:numPr>
                <w:ilvl w:val="0"/>
                <w:numId w:val="11"/>
              </w:numPr>
              <w:ind w:left="257" w:hanging="142"/>
            </w:pPr>
            <w:r>
              <w:t>Initially give them</w:t>
            </w:r>
            <w:r w:rsidR="009C5AD6">
              <w:t xml:space="preserve"> </w:t>
            </w:r>
            <w:r>
              <w:t>sets that are multiples of 4 so that the sharing will</w:t>
            </w:r>
            <w:r w:rsidR="009C5AD6">
              <w:t xml:space="preserve"> </w:t>
            </w:r>
            <w:r>
              <w:t>always result in a whole number.</w:t>
            </w:r>
          </w:p>
          <w:p w14:paraId="13441B8F" w14:textId="77777777" w:rsidR="009C5AD6" w:rsidRDefault="00F91F2D" w:rsidP="00057591">
            <w:pPr>
              <w:pStyle w:val="ListParagraph"/>
              <w:numPr>
                <w:ilvl w:val="0"/>
                <w:numId w:val="11"/>
              </w:numPr>
              <w:ind w:left="257" w:hanging="142"/>
            </w:pPr>
            <w:r>
              <w:t>Now introduce sharing of say 13 oranges. Ask:</w:t>
            </w:r>
            <w:r w:rsidR="009C5AD6">
              <w:t xml:space="preserve"> </w:t>
            </w:r>
            <w:r>
              <w:t xml:space="preserve">“How can you share this spare orange?” </w:t>
            </w:r>
          </w:p>
          <w:p w14:paraId="3B8DA664" w14:textId="4CAC1CBB" w:rsidR="009C5AD6" w:rsidRDefault="00F91F2D" w:rsidP="00057591">
            <w:pPr>
              <w:pStyle w:val="ListParagraph"/>
              <w:numPr>
                <w:ilvl w:val="0"/>
                <w:numId w:val="11"/>
              </w:numPr>
              <w:ind w:left="257" w:hanging="142"/>
            </w:pPr>
            <w:r>
              <w:t>Pupils need</w:t>
            </w:r>
            <w:r w:rsidR="009C5AD6">
              <w:t xml:space="preserve"> </w:t>
            </w:r>
            <w:r>
              <w:t>to come to the idea that the extra orange could be</w:t>
            </w:r>
            <w:r w:rsidR="009C5AD6">
              <w:t xml:space="preserve"> </w:t>
            </w:r>
            <w:r>
              <w:t>cut into four equal parts or quarters and shared so</w:t>
            </w:r>
            <w:r w:rsidR="009C5AD6">
              <w:t xml:space="preserve"> </w:t>
            </w:r>
            <w:r>
              <w:t>that each person have 3 1</w:t>
            </w:r>
            <w:r w:rsidR="009C5AD6">
              <w:t>/</w:t>
            </w:r>
            <w:r>
              <w:t xml:space="preserve">4 oranges. </w:t>
            </w:r>
          </w:p>
          <w:p w14:paraId="290231E8" w14:textId="63FAB093" w:rsidR="00B262A1" w:rsidRDefault="00F91F2D" w:rsidP="00057591">
            <w:pPr>
              <w:pStyle w:val="ListParagraph"/>
              <w:numPr>
                <w:ilvl w:val="0"/>
                <w:numId w:val="11"/>
              </w:numPr>
              <w:ind w:left="257" w:hanging="142"/>
            </w:pPr>
            <w:r>
              <w:t>Extend the idea</w:t>
            </w:r>
            <w:r w:rsidR="009C5AD6">
              <w:t xml:space="preserve"> </w:t>
            </w:r>
            <w:r>
              <w:t>to sharing of 14 oranges and explain how the set of</w:t>
            </w:r>
            <w:r w:rsidR="009C5AD6">
              <w:t xml:space="preserve"> leftovers</w:t>
            </w:r>
            <w:r>
              <w:t xml:space="preserve"> could be shared i.e. two pupils share on</w:t>
            </w:r>
            <w:r w:rsidR="009C5AD6">
              <w:t xml:space="preserve">e </w:t>
            </w:r>
            <w:r>
              <w:t xml:space="preserve">orange to have 3 </w:t>
            </w:r>
            <w:r w:rsidR="009C5AD6">
              <w:t>1/</w:t>
            </w:r>
            <w:r>
              <w:t>2 each.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CAE97B0" w14:textId="77777777" w:rsidR="00DA26C8" w:rsidRDefault="00DA26C8" w:rsidP="00057591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Pupils should be able to find half and</w:t>
            </w:r>
            <w:r>
              <w:t xml:space="preserve"> </w:t>
            </w:r>
            <w:r>
              <w:t>quarter of a regular shape like rectangle, square</w:t>
            </w:r>
            <w:r>
              <w:t xml:space="preserve"> </w:t>
            </w:r>
            <w:r>
              <w:t xml:space="preserve">and circle by folding. </w:t>
            </w:r>
          </w:p>
          <w:p w14:paraId="3475DEE8" w14:textId="5F2D6CAA" w:rsidR="00DA26C8" w:rsidRDefault="00DA26C8" w:rsidP="00057591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They should be able to</w:t>
            </w:r>
          </w:p>
          <w:p w14:paraId="6E0950CF" w14:textId="35F17364" w:rsidR="00C17E2A" w:rsidRPr="00F208E3" w:rsidRDefault="00DA26C8" w:rsidP="00DA26C8">
            <w:pPr>
              <w:pStyle w:val="ListParagraph"/>
              <w:ind w:left="142"/>
            </w:pPr>
            <w:r>
              <w:t>use the symbols 1</w:t>
            </w:r>
            <w:r>
              <w:t>/</w:t>
            </w:r>
            <w:r>
              <w:t>2 and 1</w:t>
            </w:r>
            <w:r>
              <w:t>/</w:t>
            </w:r>
            <w:r w:rsidR="007369AD">
              <w:t>4.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136F3C66" w14:textId="77777777" w:rsidR="007369AD" w:rsidRDefault="007369AD" w:rsidP="00057591">
            <w:pPr>
              <w:pStyle w:val="ListParagraph"/>
              <w:numPr>
                <w:ilvl w:val="0"/>
                <w:numId w:val="5"/>
              </w:numPr>
              <w:ind w:left="262" w:hanging="142"/>
            </w:pPr>
            <w:r>
              <w:t>Invite the students to come up and select a shape from the board.</w:t>
            </w:r>
          </w:p>
          <w:p w14:paraId="2D6CC622" w14:textId="77777777" w:rsidR="007369AD" w:rsidRDefault="007369AD" w:rsidP="00057591">
            <w:pPr>
              <w:pStyle w:val="ListParagraph"/>
              <w:numPr>
                <w:ilvl w:val="0"/>
                <w:numId w:val="5"/>
              </w:numPr>
              <w:ind w:left="262" w:hanging="142"/>
            </w:pPr>
            <w:r>
              <w:t>Tell them that they are going to divide their whole shapes into 2 equal parts or halves.</w:t>
            </w:r>
          </w:p>
          <w:p w14:paraId="40F9DF37" w14:textId="77777777" w:rsidR="007369AD" w:rsidRDefault="007369AD" w:rsidP="00057591">
            <w:pPr>
              <w:pStyle w:val="ListParagraph"/>
              <w:numPr>
                <w:ilvl w:val="0"/>
                <w:numId w:val="5"/>
              </w:numPr>
              <w:ind w:left="262" w:hanging="142"/>
            </w:pPr>
            <w:r>
              <w:t>Remind them as they divide their shapes to make sure that the edges are together and even.</w:t>
            </w:r>
          </w:p>
          <w:p w14:paraId="4CF52B27" w14:textId="77777777" w:rsidR="007369AD" w:rsidRDefault="007369AD" w:rsidP="00057591">
            <w:pPr>
              <w:pStyle w:val="ListParagraph"/>
              <w:numPr>
                <w:ilvl w:val="0"/>
                <w:numId w:val="5"/>
              </w:numPr>
              <w:ind w:left="262" w:hanging="142"/>
            </w:pPr>
            <w:r>
              <w:t>When they are finished making creases down the middle, have them open their shapes up. Point out that they should see two equal parts.</w:t>
            </w:r>
          </w:p>
          <w:p w14:paraId="44D9FD2D" w14:textId="2603938F" w:rsidR="00CB08CC" w:rsidRPr="00287F69" w:rsidRDefault="007369AD" w:rsidP="00057591">
            <w:pPr>
              <w:pStyle w:val="ListParagraph"/>
              <w:numPr>
                <w:ilvl w:val="0"/>
                <w:numId w:val="5"/>
              </w:numPr>
              <w:ind w:left="262" w:hanging="142"/>
            </w:pPr>
            <w:r>
              <w:t>Instruct them to write the words one half on each sectio</w:t>
            </w:r>
            <w:r>
              <w:t>n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E93F2" w14:textId="77777777" w:rsidR="00057591" w:rsidRDefault="00057591">
      <w:pPr>
        <w:spacing w:before="0" w:after="0" w:line="240" w:lineRule="auto"/>
      </w:pPr>
      <w:r>
        <w:separator/>
      </w:r>
    </w:p>
  </w:endnote>
  <w:endnote w:type="continuationSeparator" w:id="0">
    <w:p w14:paraId="650A2BFB" w14:textId="77777777" w:rsidR="00057591" w:rsidRDefault="000575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FDD9D" w14:textId="77777777" w:rsidR="00057591" w:rsidRDefault="00057591">
      <w:pPr>
        <w:spacing w:before="0" w:after="0" w:line="240" w:lineRule="auto"/>
      </w:pPr>
      <w:r>
        <w:separator/>
      </w:r>
    </w:p>
  </w:footnote>
  <w:footnote w:type="continuationSeparator" w:id="0">
    <w:p w14:paraId="2EDDEC42" w14:textId="77777777" w:rsidR="00057591" w:rsidRDefault="000575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8AA13AB"/>
    <w:multiLevelType w:val="hybridMultilevel"/>
    <w:tmpl w:val="5C326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403A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B8A0070"/>
    <w:multiLevelType w:val="hybridMultilevel"/>
    <w:tmpl w:val="EAA2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E0009"/>
    <w:multiLevelType w:val="hybridMultilevel"/>
    <w:tmpl w:val="0576E0A6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7" w15:restartNumberingAfterBreak="0">
    <w:nsid w:val="62E42321"/>
    <w:multiLevelType w:val="hybridMultilevel"/>
    <w:tmpl w:val="B43E4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1754"/>
    <w:multiLevelType w:val="hybridMultilevel"/>
    <w:tmpl w:val="1A7ED8E0"/>
    <w:lvl w:ilvl="0" w:tplc="0809000F">
      <w:start w:val="1"/>
      <w:numFmt w:val="decimal"/>
      <w:lvlText w:val="%1."/>
      <w:lvlJc w:val="left"/>
      <w:pPr>
        <w:ind w:left="977" w:hanging="360"/>
      </w:pPr>
    </w:lvl>
    <w:lvl w:ilvl="1" w:tplc="08090019" w:tentative="1">
      <w:start w:val="1"/>
      <w:numFmt w:val="lowerLetter"/>
      <w:lvlText w:val="%2."/>
      <w:lvlJc w:val="left"/>
      <w:pPr>
        <w:ind w:left="1697" w:hanging="360"/>
      </w:pPr>
    </w:lvl>
    <w:lvl w:ilvl="2" w:tplc="0809001B" w:tentative="1">
      <w:start w:val="1"/>
      <w:numFmt w:val="lowerRoman"/>
      <w:lvlText w:val="%3."/>
      <w:lvlJc w:val="right"/>
      <w:pPr>
        <w:ind w:left="2417" w:hanging="180"/>
      </w:pPr>
    </w:lvl>
    <w:lvl w:ilvl="3" w:tplc="0809000F" w:tentative="1">
      <w:start w:val="1"/>
      <w:numFmt w:val="decimal"/>
      <w:lvlText w:val="%4."/>
      <w:lvlJc w:val="left"/>
      <w:pPr>
        <w:ind w:left="3137" w:hanging="360"/>
      </w:pPr>
    </w:lvl>
    <w:lvl w:ilvl="4" w:tplc="08090019" w:tentative="1">
      <w:start w:val="1"/>
      <w:numFmt w:val="lowerLetter"/>
      <w:lvlText w:val="%5."/>
      <w:lvlJc w:val="left"/>
      <w:pPr>
        <w:ind w:left="3857" w:hanging="360"/>
      </w:pPr>
    </w:lvl>
    <w:lvl w:ilvl="5" w:tplc="0809001B" w:tentative="1">
      <w:start w:val="1"/>
      <w:numFmt w:val="lowerRoman"/>
      <w:lvlText w:val="%6."/>
      <w:lvlJc w:val="right"/>
      <w:pPr>
        <w:ind w:left="4577" w:hanging="180"/>
      </w:pPr>
    </w:lvl>
    <w:lvl w:ilvl="6" w:tplc="0809000F" w:tentative="1">
      <w:start w:val="1"/>
      <w:numFmt w:val="decimal"/>
      <w:lvlText w:val="%7."/>
      <w:lvlJc w:val="left"/>
      <w:pPr>
        <w:ind w:left="5297" w:hanging="360"/>
      </w:pPr>
    </w:lvl>
    <w:lvl w:ilvl="7" w:tplc="08090019" w:tentative="1">
      <w:start w:val="1"/>
      <w:numFmt w:val="lowerLetter"/>
      <w:lvlText w:val="%8."/>
      <w:lvlJc w:val="left"/>
      <w:pPr>
        <w:ind w:left="6017" w:hanging="360"/>
      </w:pPr>
    </w:lvl>
    <w:lvl w:ilvl="8" w:tplc="08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9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E075B"/>
    <w:multiLevelType w:val="hybridMultilevel"/>
    <w:tmpl w:val="0AC8F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D5A81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321DA"/>
    <w:rsid w:val="0004502C"/>
    <w:rsid w:val="00057591"/>
    <w:rsid w:val="00066809"/>
    <w:rsid w:val="000904AA"/>
    <w:rsid w:val="00093A69"/>
    <w:rsid w:val="000A1838"/>
    <w:rsid w:val="000A37E8"/>
    <w:rsid w:val="000B72D9"/>
    <w:rsid w:val="000C562D"/>
    <w:rsid w:val="000D0272"/>
    <w:rsid w:val="000E4065"/>
    <w:rsid w:val="001365BD"/>
    <w:rsid w:val="001432FD"/>
    <w:rsid w:val="00151334"/>
    <w:rsid w:val="00163CA6"/>
    <w:rsid w:val="00171443"/>
    <w:rsid w:val="0017273B"/>
    <w:rsid w:val="0017631E"/>
    <w:rsid w:val="00181602"/>
    <w:rsid w:val="00193172"/>
    <w:rsid w:val="00196867"/>
    <w:rsid w:val="001A0152"/>
    <w:rsid w:val="001A333C"/>
    <w:rsid w:val="001A7874"/>
    <w:rsid w:val="001B526C"/>
    <w:rsid w:val="001B6400"/>
    <w:rsid w:val="001C6DEE"/>
    <w:rsid w:val="001D27CD"/>
    <w:rsid w:val="001D3BC8"/>
    <w:rsid w:val="001E5DE6"/>
    <w:rsid w:val="001E6B90"/>
    <w:rsid w:val="001F4D29"/>
    <w:rsid w:val="001F76D3"/>
    <w:rsid w:val="002008D3"/>
    <w:rsid w:val="00204E7C"/>
    <w:rsid w:val="00222FFC"/>
    <w:rsid w:val="00227208"/>
    <w:rsid w:val="002456EB"/>
    <w:rsid w:val="00256F96"/>
    <w:rsid w:val="00262F4D"/>
    <w:rsid w:val="00263C7E"/>
    <w:rsid w:val="0026795F"/>
    <w:rsid w:val="00274514"/>
    <w:rsid w:val="00287F69"/>
    <w:rsid w:val="002A72AE"/>
    <w:rsid w:val="002B733A"/>
    <w:rsid w:val="002D5638"/>
    <w:rsid w:val="002E0BB7"/>
    <w:rsid w:val="00301DF0"/>
    <w:rsid w:val="00304069"/>
    <w:rsid w:val="00314728"/>
    <w:rsid w:val="0033041D"/>
    <w:rsid w:val="003468F5"/>
    <w:rsid w:val="0037298B"/>
    <w:rsid w:val="0038109E"/>
    <w:rsid w:val="00390635"/>
    <w:rsid w:val="00396443"/>
    <w:rsid w:val="003A4B87"/>
    <w:rsid w:val="003B1470"/>
    <w:rsid w:val="003D30E4"/>
    <w:rsid w:val="0040481C"/>
    <w:rsid w:val="00417B53"/>
    <w:rsid w:val="00421A47"/>
    <w:rsid w:val="004231CB"/>
    <w:rsid w:val="0047266E"/>
    <w:rsid w:val="004A0611"/>
    <w:rsid w:val="004B20E0"/>
    <w:rsid w:val="004B2407"/>
    <w:rsid w:val="004C37CD"/>
    <w:rsid w:val="004D089D"/>
    <w:rsid w:val="004D5E34"/>
    <w:rsid w:val="004E29C7"/>
    <w:rsid w:val="004F54E0"/>
    <w:rsid w:val="005120AA"/>
    <w:rsid w:val="0052119E"/>
    <w:rsid w:val="00541B4C"/>
    <w:rsid w:val="00545106"/>
    <w:rsid w:val="00554BF2"/>
    <w:rsid w:val="0056198D"/>
    <w:rsid w:val="00596532"/>
    <w:rsid w:val="005A69E1"/>
    <w:rsid w:val="005B7D58"/>
    <w:rsid w:val="005C2512"/>
    <w:rsid w:val="005D5545"/>
    <w:rsid w:val="005E692C"/>
    <w:rsid w:val="006001DB"/>
    <w:rsid w:val="0060301C"/>
    <w:rsid w:val="00603309"/>
    <w:rsid w:val="006201F0"/>
    <w:rsid w:val="006326A0"/>
    <w:rsid w:val="00641B20"/>
    <w:rsid w:val="00667F93"/>
    <w:rsid w:val="00697AED"/>
    <w:rsid w:val="006A5952"/>
    <w:rsid w:val="006C11FF"/>
    <w:rsid w:val="006C596D"/>
    <w:rsid w:val="006F0813"/>
    <w:rsid w:val="006F7E46"/>
    <w:rsid w:val="007155E6"/>
    <w:rsid w:val="0072554F"/>
    <w:rsid w:val="00732297"/>
    <w:rsid w:val="007369AD"/>
    <w:rsid w:val="007375B9"/>
    <w:rsid w:val="00742835"/>
    <w:rsid w:val="00746E84"/>
    <w:rsid w:val="00755F15"/>
    <w:rsid w:val="0076583E"/>
    <w:rsid w:val="0078309D"/>
    <w:rsid w:val="00786612"/>
    <w:rsid w:val="007C1C81"/>
    <w:rsid w:val="007C6737"/>
    <w:rsid w:val="007D0EEE"/>
    <w:rsid w:val="007E26A9"/>
    <w:rsid w:val="007F65A3"/>
    <w:rsid w:val="00807AE6"/>
    <w:rsid w:val="00811AB9"/>
    <w:rsid w:val="00826005"/>
    <w:rsid w:val="0089353C"/>
    <w:rsid w:val="008B3631"/>
    <w:rsid w:val="008F1566"/>
    <w:rsid w:val="008F771F"/>
    <w:rsid w:val="00911EA7"/>
    <w:rsid w:val="009378FA"/>
    <w:rsid w:val="00941967"/>
    <w:rsid w:val="00966C71"/>
    <w:rsid w:val="009743AD"/>
    <w:rsid w:val="00982555"/>
    <w:rsid w:val="0098460F"/>
    <w:rsid w:val="00994F7E"/>
    <w:rsid w:val="009C5AD6"/>
    <w:rsid w:val="009D155F"/>
    <w:rsid w:val="009E08FF"/>
    <w:rsid w:val="009F142C"/>
    <w:rsid w:val="00A0116B"/>
    <w:rsid w:val="00A1735C"/>
    <w:rsid w:val="00A22A05"/>
    <w:rsid w:val="00A25094"/>
    <w:rsid w:val="00A3214A"/>
    <w:rsid w:val="00A44BFA"/>
    <w:rsid w:val="00A53C11"/>
    <w:rsid w:val="00A7313E"/>
    <w:rsid w:val="00A82DF9"/>
    <w:rsid w:val="00AA16AA"/>
    <w:rsid w:val="00AA6769"/>
    <w:rsid w:val="00AD171D"/>
    <w:rsid w:val="00AF47E1"/>
    <w:rsid w:val="00B0110E"/>
    <w:rsid w:val="00B03A5D"/>
    <w:rsid w:val="00B03A96"/>
    <w:rsid w:val="00B046C1"/>
    <w:rsid w:val="00B262A1"/>
    <w:rsid w:val="00B40C78"/>
    <w:rsid w:val="00B44E64"/>
    <w:rsid w:val="00B8301F"/>
    <w:rsid w:val="00B93C70"/>
    <w:rsid w:val="00B9656A"/>
    <w:rsid w:val="00BB2E07"/>
    <w:rsid w:val="00BB6641"/>
    <w:rsid w:val="00BC356C"/>
    <w:rsid w:val="00BD430C"/>
    <w:rsid w:val="00BD5017"/>
    <w:rsid w:val="00BE0450"/>
    <w:rsid w:val="00BF1D3C"/>
    <w:rsid w:val="00C0128A"/>
    <w:rsid w:val="00C06872"/>
    <w:rsid w:val="00C11FD7"/>
    <w:rsid w:val="00C129C3"/>
    <w:rsid w:val="00C17E2A"/>
    <w:rsid w:val="00C3107D"/>
    <w:rsid w:val="00C717EC"/>
    <w:rsid w:val="00C82CFC"/>
    <w:rsid w:val="00CA2B5D"/>
    <w:rsid w:val="00CA6231"/>
    <w:rsid w:val="00CB08CC"/>
    <w:rsid w:val="00CB2D0F"/>
    <w:rsid w:val="00CB74E1"/>
    <w:rsid w:val="00CD550F"/>
    <w:rsid w:val="00CE6774"/>
    <w:rsid w:val="00D120AD"/>
    <w:rsid w:val="00D27DC3"/>
    <w:rsid w:val="00D3514E"/>
    <w:rsid w:val="00D3577C"/>
    <w:rsid w:val="00D41765"/>
    <w:rsid w:val="00D43AC0"/>
    <w:rsid w:val="00D51B44"/>
    <w:rsid w:val="00D8019B"/>
    <w:rsid w:val="00D96F63"/>
    <w:rsid w:val="00DA26C8"/>
    <w:rsid w:val="00DC17D5"/>
    <w:rsid w:val="00DE7105"/>
    <w:rsid w:val="00DF42AA"/>
    <w:rsid w:val="00E07205"/>
    <w:rsid w:val="00E2212B"/>
    <w:rsid w:val="00E22C5A"/>
    <w:rsid w:val="00E232D4"/>
    <w:rsid w:val="00E331D9"/>
    <w:rsid w:val="00E601B6"/>
    <w:rsid w:val="00E76176"/>
    <w:rsid w:val="00E87096"/>
    <w:rsid w:val="00EA62E2"/>
    <w:rsid w:val="00ED0A77"/>
    <w:rsid w:val="00ED219F"/>
    <w:rsid w:val="00F05F1A"/>
    <w:rsid w:val="00F1179F"/>
    <w:rsid w:val="00F208E3"/>
    <w:rsid w:val="00F235D6"/>
    <w:rsid w:val="00F32580"/>
    <w:rsid w:val="00F342F4"/>
    <w:rsid w:val="00F616CA"/>
    <w:rsid w:val="00F66CE1"/>
    <w:rsid w:val="00F70844"/>
    <w:rsid w:val="00F91F2D"/>
    <w:rsid w:val="00FA0DEA"/>
    <w:rsid w:val="00FB61C0"/>
    <w:rsid w:val="00FC3EAC"/>
    <w:rsid w:val="00FC4700"/>
    <w:rsid w:val="00FC7D63"/>
    <w:rsid w:val="00FD60CF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aelly/fractions-for-first-grade/?lp=true" TargetMode="External"/><Relationship Id="rId13" Type="http://schemas.openxmlformats.org/officeDocument/2006/relationships/hyperlink" Target="https://weareteachers.com/make-teaching-fractions-easi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paelly/fractions-for-first-grade/?lp=tru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moffattgirls.com/teaching-simple-frac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moffattgirls.com/teaching-simple-fractions/" TargetMode="External"/><Relationship Id="rId10" Type="http://schemas.openxmlformats.org/officeDocument/2006/relationships/hyperlink" Target="http://learn.mindset.co.za/sites/default/files/resourcelib/emshare-show-note-asset/4289_fdoc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eareteachers.com/make-teaching-fractions-easier/" TargetMode="External"/><Relationship Id="rId14" Type="http://schemas.openxmlformats.org/officeDocument/2006/relationships/hyperlink" Target="http://learn.mindset.co.za/sites/default/files/resourcelib/emshare-show-note-asset/4289_fdoc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420093"/>
    <w:rsid w:val="004A008E"/>
    <w:rsid w:val="00805105"/>
    <w:rsid w:val="008067C3"/>
    <w:rsid w:val="00816166"/>
    <w:rsid w:val="008B349E"/>
    <w:rsid w:val="00AB2F7D"/>
    <w:rsid w:val="00C93DC1"/>
    <w:rsid w:val="00C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111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52</cp:revision>
  <cp:lastPrinted>2018-07-13T09:19:00Z</cp:lastPrinted>
  <dcterms:created xsi:type="dcterms:W3CDTF">2018-07-16T16:25:00Z</dcterms:created>
  <dcterms:modified xsi:type="dcterms:W3CDTF">2018-07-17T03:05:00Z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