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6480"/>
        <w:gridCol w:w="6480"/>
      </w:tblGrid>
      <w:tr w:rsidR="00C17E2A" w14:paraId="7D3C784A" w14:textId="77777777">
        <w:tc>
          <w:tcPr>
            <w:tcW w:w="2500" w:type="pct"/>
            <w:vAlign w:val="bottom"/>
          </w:tcPr>
          <w:p w14:paraId="002EA3B2" w14:textId="7CA45F61" w:rsidR="00C17E2A" w:rsidRPr="00CF3AEF" w:rsidRDefault="00292818">
            <w:pPr>
              <w:pStyle w:val="Title"/>
              <w:rPr>
                <w:sz w:val="34"/>
                <w:szCs w:val="36"/>
              </w:rPr>
            </w:pPr>
            <w:r>
              <w:rPr>
                <w:sz w:val="34"/>
                <w:szCs w:val="36"/>
              </w:rPr>
              <w:t>SAFETY, FIRST AID AND TREATMENT OF ACCIDENT VICTIMS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14:paraId="184A80D0" w14:textId="3BAC4B44" w:rsidR="00C17E2A" w:rsidRDefault="002A5B76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2CDEFE52" w:rsidR="00C17E2A" w:rsidRDefault="003300D5">
                  <w:r>
                    <w:t>SOCIAL STUDIES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75D0E8B9" w:rsidR="00C17E2A" w:rsidRDefault="002A4C59">
                  <w:r>
                    <w:t>3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4CFD3057" w:rsidR="000A37E8" w:rsidRDefault="000A37E8">
            <w:r>
              <w:t>This lesson plan covers teaching content for</w:t>
            </w:r>
            <w:r w:rsidR="00EB3FC4">
              <w:t xml:space="preserve">: </w:t>
            </w:r>
          </w:p>
          <w:p w14:paraId="23D843C2" w14:textId="0B1F58EC" w:rsidR="00C74987" w:rsidRPr="00C74987" w:rsidRDefault="00C74987" w:rsidP="00FF4588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 w:rsidRPr="00C74987">
              <w:t>Road safety</w:t>
            </w:r>
          </w:p>
          <w:p w14:paraId="3AAC293E" w14:textId="77777777" w:rsidR="00C74987" w:rsidRPr="00C74987" w:rsidRDefault="00C74987" w:rsidP="00FF4588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 w:rsidRPr="00C74987">
              <w:t>How to read traffic lights</w:t>
            </w:r>
          </w:p>
          <w:p w14:paraId="79B6F91A" w14:textId="77777777" w:rsidR="00C74987" w:rsidRPr="00C74987" w:rsidRDefault="00C74987" w:rsidP="00FF4588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 w:rsidRPr="00C74987">
              <w:t>Treatment of burns, scalds and accident victims</w:t>
            </w:r>
          </w:p>
          <w:p w14:paraId="619C40F7" w14:textId="2654E8AC" w:rsidR="00B37B32" w:rsidRPr="00C74987" w:rsidRDefault="00B37B32" w:rsidP="00C74987">
            <w:pPr>
              <w:ind w:left="325"/>
              <w:rPr>
                <w:b/>
                <w:bCs/>
              </w:rPr>
            </w:pPr>
          </w:p>
          <w:p w14:paraId="286584AB" w14:textId="5AA949BD" w:rsidR="002A4C59" w:rsidRDefault="002A4C59" w:rsidP="00C74987">
            <w:pPr>
              <w:pStyle w:val="ListParagraph"/>
              <w:ind w:left="467"/>
            </w:pPr>
          </w:p>
          <w:p w14:paraId="3B3F03D7" w14:textId="70CF68B5" w:rsidR="00B61232" w:rsidRDefault="00B61232" w:rsidP="00C74987">
            <w:pPr>
              <w:pStyle w:val="ListParagraph"/>
              <w:ind w:left="467"/>
            </w:pPr>
          </w:p>
          <w:p w14:paraId="458BD9FD" w14:textId="3108D779" w:rsidR="002A4C59" w:rsidRDefault="002A4C59" w:rsidP="002A4C59">
            <w:pPr>
              <w:pStyle w:val="ListParagraph"/>
              <w:ind w:left="467"/>
            </w:pPr>
          </w:p>
        </w:tc>
      </w:tr>
    </w:tbl>
    <w:p w14:paraId="44024CC7" w14:textId="772D1905" w:rsidR="00C17E2A" w:rsidRDefault="00196867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3DC2C11E">
                <wp:simplePos x="0" y="0"/>
                <wp:positionH relativeFrom="margin">
                  <wp:posOffset>6632262</wp:posOffset>
                </wp:positionH>
                <wp:positionV relativeFrom="margin">
                  <wp:posOffset>2371336</wp:posOffset>
                </wp:positionV>
                <wp:extent cx="1874520" cy="4462780"/>
                <wp:effectExtent l="0" t="0" r="0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3758"/>
                            </w:tblGrid>
                            <w:tr w:rsidR="00BB43D6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77777777" w:rsidR="00BB43D6" w:rsidRPr="00456C19" w:rsidRDefault="00BB43D6">
                                  <w:pPr>
                                    <w:pStyle w:val="Heading2"/>
                                    <w:rPr>
                                      <w:b/>
                                    </w:rPr>
                                  </w:pPr>
                                  <w:r w:rsidRPr="00456C19">
                                    <w:rPr>
                                      <w:b/>
                                    </w:rPr>
                                    <w:t>Materials Required</w:t>
                                  </w:r>
                                </w:p>
                                <w:p w14:paraId="052D1A2B" w14:textId="45513C35" w:rsidR="00DD6216" w:rsidRPr="00DD6216" w:rsidRDefault="00DD6216" w:rsidP="00DD6216">
                                  <w:pPr>
                                    <w:pStyle w:val="ListBullet"/>
                                  </w:pPr>
                                  <w:r w:rsidRPr="00DD6216">
                                    <w:t>Paper and pencils</w:t>
                                  </w:r>
                                </w:p>
                                <w:p w14:paraId="2E519F7D" w14:textId="77777777" w:rsidR="00DD6216" w:rsidRPr="00DD6216" w:rsidRDefault="00DD6216" w:rsidP="00DD6216">
                                  <w:pPr>
                                    <w:pStyle w:val="ListBullet"/>
                                  </w:pPr>
                                  <w:r w:rsidRPr="00DD6216">
                                    <w:t>Chart paper</w:t>
                                  </w:r>
                                </w:p>
                                <w:p w14:paraId="0C605D46" w14:textId="77777777" w:rsidR="00DD6216" w:rsidRPr="00DD6216" w:rsidRDefault="00DD6216" w:rsidP="00DD6216">
                                  <w:pPr>
                                    <w:pStyle w:val="ListBullet"/>
                                  </w:pPr>
                                  <w:r w:rsidRPr="00DD6216">
                                    <w:t>Copy of your fire escape plan for your classroom</w:t>
                                  </w:r>
                                </w:p>
                                <w:p w14:paraId="6A94D1A3" w14:textId="6CBF4A2B" w:rsidR="00BB43D6" w:rsidRDefault="00C74987" w:rsidP="00216DE7">
                                  <w:pPr>
                                    <w:pStyle w:val="ListBullet"/>
                                  </w:pPr>
                                  <w:r w:rsidRPr="00C74987">
                                    <w:t>First aid box</w:t>
                                  </w:r>
                                </w:p>
                                <w:p w14:paraId="4BE61749" w14:textId="2FCBFCCD" w:rsidR="00BB43D6" w:rsidRDefault="00BB43D6" w:rsidP="00DD6216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01"/>
                                  </w:pPr>
                                </w:p>
                              </w:tc>
                            </w:tr>
                            <w:tr w:rsidR="00BB43D6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BB43D6" w:rsidRPr="00456C19" w:rsidRDefault="00BB43D6">
                                  <w:pPr>
                                    <w:pStyle w:val="Heading2"/>
                                    <w:rPr>
                                      <w:b/>
                                    </w:rPr>
                                  </w:pPr>
                                  <w:r w:rsidRPr="00456C19">
                                    <w:rPr>
                                      <w:b/>
                                    </w:rPr>
                                    <w:t>Additional Resources</w:t>
                                  </w:r>
                                </w:p>
                                <w:p w14:paraId="260E6335" w14:textId="3DB9D2AA" w:rsidR="008F5325" w:rsidRDefault="00E479AA" w:rsidP="00127362">
                                  <w:pPr>
                                    <w:pStyle w:val="ListBullet"/>
                                  </w:pPr>
                                  <w:hyperlink r:id="rId7" w:history="1">
                                    <w:r w:rsidR="008F5325" w:rsidRPr="008F5325">
                                      <w:rPr>
                                        <w:rStyle w:val="Hyperlink"/>
                                      </w:rPr>
                                      <w:t>https://www.parents.com/health/injuries/first-aid/fast-first-aid-tips-for-6-common-accidents/</w:t>
                                    </w:r>
                                  </w:hyperlink>
                                </w:p>
                                <w:p w14:paraId="63CD5F90" w14:textId="24E30330" w:rsidR="00BB43D6" w:rsidRDefault="00E479AA" w:rsidP="00127362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8F5325" w:rsidRPr="00657F19">
                                      <w:rPr>
                                        <w:rStyle w:val="Hyperlink"/>
                                      </w:rPr>
                                      <w:t>https://www.brighthubeducation.com/preschool-lesson-plans/108706-being-safe-and-calling-9-1-1/</w:t>
                                    </w:r>
                                  </w:hyperlink>
                                </w:p>
                                <w:p w14:paraId="3A211A19" w14:textId="4260A676" w:rsidR="00B37B32" w:rsidRDefault="00E479AA" w:rsidP="00B37B32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B37B32" w:rsidRPr="00B37B32">
                                      <w:rPr>
                                        <w:rStyle w:val="Hyperlink"/>
                                      </w:rPr>
                                      <w:t>https://study.com/academy/lesson/how-to-treat-a-burn-from-boiling-water.html</w:t>
                                    </w:r>
                                  </w:hyperlink>
                                </w:p>
                                <w:p w14:paraId="266D3DBF" w14:textId="54D235DB" w:rsidR="00B37B32" w:rsidRDefault="00E479AA" w:rsidP="00C82CFC">
                                  <w:pPr>
                                    <w:pStyle w:val="ListBullet"/>
                                  </w:pPr>
                                  <w:hyperlink r:id="rId10" w:anchor="1" w:history="1">
                                    <w:r w:rsidR="008F5325" w:rsidRPr="008F5325">
                                      <w:rPr>
                                        <w:rStyle w:val="Hyperlink"/>
                                      </w:rPr>
                                      <w:t>https://www.webmd.com/first-aid/first-aid-tips#1</w:t>
                                    </w:r>
                                  </w:hyperlink>
                                </w:p>
                              </w:tc>
                            </w:tr>
                            <w:tr w:rsidR="00BB43D6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BB43D6" w:rsidRPr="00456C19" w:rsidRDefault="00BB43D6">
                                  <w:pPr>
                                    <w:pStyle w:val="Heading2"/>
                                    <w:rPr>
                                      <w:b/>
                                    </w:rPr>
                                  </w:pPr>
                                  <w:r w:rsidRPr="00456C19">
                                    <w:rPr>
                                      <w:b/>
                                    </w:rPr>
                                    <w:t>Additional Notes</w:t>
                                  </w:r>
                                </w:p>
                                <w:p w14:paraId="56EB777B" w14:textId="77777777" w:rsidR="00BB43D6" w:rsidRDefault="00BB43D6"/>
                              </w:tc>
                            </w:tr>
                          </w:tbl>
                          <w:p w14:paraId="7C9852EE" w14:textId="77777777" w:rsidR="00BB43D6" w:rsidRDefault="00BB43D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23000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22.25pt;margin-top:186.7pt;width:147.6pt;height:351.4pt;z-index:251659264;visibility:visible;mso-wrap-style:square;mso-width-percent:23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23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3758"/>
                      </w:tblGrid>
                      <w:tr w:rsidR="00BB43D6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77777777" w:rsidR="00BB43D6" w:rsidRPr="00456C19" w:rsidRDefault="00BB43D6">
                            <w:pPr>
                              <w:pStyle w:val="Heading2"/>
                              <w:rPr>
                                <w:b/>
                              </w:rPr>
                            </w:pPr>
                            <w:r w:rsidRPr="00456C19">
                              <w:rPr>
                                <w:b/>
                              </w:rPr>
                              <w:t>Materials Required</w:t>
                            </w:r>
                          </w:p>
                          <w:p w14:paraId="052D1A2B" w14:textId="45513C35" w:rsidR="00DD6216" w:rsidRPr="00DD6216" w:rsidRDefault="00DD6216" w:rsidP="00DD6216">
                            <w:pPr>
                              <w:pStyle w:val="ListBullet"/>
                            </w:pPr>
                            <w:r w:rsidRPr="00DD6216">
                              <w:t>Paper and pencils</w:t>
                            </w:r>
                          </w:p>
                          <w:p w14:paraId="2E519F7D" w14:textId="77777777" w:rsidR="00DD6216" w:rsidRPr="00DD6216" w:rsidRDefault="00DD6216" w:rsidP="00DD6216">
                            <w:pPr>
                              <w:pStyle w:val="ListBullet"/>
                            </w:pPr>
                            <w:r w:rsidRPr="00DD6216">
                              <w:t>Chart paper</w:t>
                            </w:r>
                          </w:p>
                          <w:p w14:paraId="0C605D46" w14:textId="77777777" w:rsidR="00DD6216" w:rsidRPr="00DD6216" w:rsidRDefault="00DD6216" w:rsidP="00DD6216">
                            <w:pPr>
                              <w:pStyle w:val="ListBullet"/>
                            </w:pPr>
                            <w:r w:rsidRPr="00DD6216">
                              <w:t>Copy of your fire escape plan for your classroom</w:t>
                            </w:r>
                          </w:p>
                          <w:p w14:paraId="6A94D1A3" w14:textId="6CBF4A2B" w:rsidR="00BB43D6" w:rsidRDefault="00C74987" w:rsidP="00216DE7">
                            <w:pPr>
                              <w:pStyle w:val="ListBullet"/>
                            </w:pPr>
                            <w:r w:rsidRPr="00C74987">
                              <w:t>First aid box</w:t>
                            </w:r>
                          </w:p>
                          <w:p w14:paraId="4BE61749" w14:textId="2FCBFCCD" w:rsidR="00BB43D6" w:rsidRDefault="00BB43D6" w:rsidP="00DD6216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01"/>
                            </w:pPr>
                          </w:p>
                        </w:tc>
                      </w:tr>
                      <w:tr w:rsidR="00BB43D6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BB43D6" w:rsidRPr="00456C19" w:rsidRDefault="00BB43D6">
                            <w:pPr>
                              <w:pStyle w:val="Heading2"/>
                              <w:rPr>
                                <w:b/>
                              </w:rPr>
                            </w:pPr>
                            <w:r w:rsidRPr="00456C19">
                              <w:rPr>
                                <w:b/>
                              </w:rPr>
                              <w:t>Additional Resources</w:t>
                            </w:r>
                          </w:p>
                          <w:p w14:paraId="260E6335" w14:textId="3DB9D2AA" w:rsidR="008F5325" w:rsidRDefault="00E479AA" w:rsidP="00127362">
                            <w:pPr>
                              <w:pStyle w:val="ListBullet"/>
                            </w:pPr>
                            <w:hyperlink r:id="rId11" w:history="1">
                              <w:r w:rsidR="008F5325" w:rsidRPr="008F5325">
                                <w:rPr>
                                  <w:rStyle w:val="Hyperlink"/>
                                </w:rPr>
                                <w:t>https://www.parents.com/health/injuries/first-aid/fast-first-aid-tips-for-6-common-accidents/</w:t>
                              </w:r>
                            </w:hyperlink>
                          </w:p>
                          <w:p w14:paraId="63CD5F90" w14:textId="24E30330" w:rsidR="00BB43D6" w:rsidRDefault="00E479AA" w:rsidP="00127362">
                            <w:pPr>
                              <w:pStyle w:val="ListBullet"/>
                            </w:pPr>
                            <w:hyperlink r:id="rId12" w:history="1">
                              <w:r w:rsidR="008F5325" w:rsidRPr="00657F19">
                                <w:rPr>
                                  <w:rStyle w:val="Hyperlink"/>
                                </w:rPr>
                                <w:t>https://www.brighthubeducation.com/preschool-lesson-plans/108706-being-safe-and-calling-9-1-1/</w:t>
                              </w:r>
                            </w:hyperlink>
                          </w:p>
                          <w:p w14:paraId="3A211A19" w14:textId="4260A676" w:rsidR="00B37B32" w:rsidRDefault="00E479AA" w:rsidP="00B37B32">
                            <w:pPr>
                              <w:pStyle w:val="ListBullet"/>
                            </w:pPr>
                            <w:hyperlink r:id="rId13" w:history="1">
                              <w:r w:rsidR="00B37B32" w:rsidRPr="00B37B32">
                                <w:rPr>
                                  <w:rStyle w:val="Hyperlink"/>
                                </w:rPr>
                                <w:t>https://study.com/academy/lesson/how-to-treat-a-burn-from-boiling-water.html</w:t>
                              </w:r>
                            </w:hyperlink>
                          </w:p>
                          <w:p w14:paraId="266D3DBF" w14:textId="54D235DB" w:rsidR="00B37B32" w:rsidRDefault="00E479AA" w:rsidP="00C82CFC">
                            <w:pPr>
                              <w:pStyle w:val="ListBullet"/>
                            </w:pPr>
                            <w:hyperlink r:id="rId14" w:anchor="1" w:history="1">
                              <w:r w:rsidR="008F5325" w:rsidRPr="008F5325">
                                <w:rPr>
                                  <w:rStyle w:val="Hyperlink"/>
                                </w:rPr>
                                <w:t>https://www.webmd.com/first-aid/first-aid-tips#1</w:t>
                              </w:r>
                            </w:hyperlink>
                          </w:p>
                        </w:tc>
                      </w:tr>
                      <w:tr w:rsidR="00BB43D6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BB43D6" w:rsidRPr="00456C19" w:rsidRDefault="00BB43D6">
                            <w:pPr>
                              <w:pStyle w:val="Heading2"/>
                              <w:rPr>
                                <w:b/>
                              </w:rPr>
                            </w:pPr>
                            <w:r w:rsidRPr="00456C19">
                              <w:rPr>
                                <w:b/>
                              </w:rPr>
                              <w:t>Additional Notes</w:t>
                            </w:r>
                          </w:p>
                          <w:p w14:paraId="56EB777B" w14:textId="77777777" w:rsidR="00BB43D6" w:rsidRDefault="00BB43D6"/>
                        </w:tc>
                      </w:tr>
                    </w:tbl>
                    <w:p w14:paraId="7C9852EE" w14:textId="77777777" w:rsidR="00BB43D6" w:rsidRDefault="00BB43D6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1795"/>
        <w:gridCol w:w="284"/>
        <w:gridCol w:w="3550"/>
        <w:gridCol w:w="284"/>
        <w:gridCol w:w="3548"/>
      </w:tblGrid>
      <w:tr w:rsidR="00C17E2A" w14:paraId="7DA79F9C" w14:textId="77777777" w:rsidTr="00153627">
        <w:trPr>
          <w:trHeight w:val="80"/>
          <w:tblHeader/>
        </w:trPr>
        <w:tc>
          <w:tcPr>
            <w:tcW w:w="949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150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4CBD4AAF" w14:textId="402FE9C1" w:rsidR="00C17E2A" w:rsidRPr="00456C19" w:rsidRDefault="00C17E2A">
            <w:pPr>
              <w:pStyle w:val="Heading1"/>
              <w:rPr>
                <w:b w:val="0"/>
                <w:sz w:val="18"/>
                <w:szCs w:val="18"/>
              </w:rPr>
            </w:pPr>
          </w:p>
        </w:tc>
        <w:tc>
          <w:tcPr>
            <w:tcW w:w="150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7E9D8FEE" w14:textId="252F33A6" w:rsidR="00C17E2A" w:rsidRPr="00456C19" w:rsidRDefault="00C17E2A">
            <w:pPr>
              <w:pStyle w:val="Heading1"/>
              <w:rPr>
                <w:sz w:val="18"/>
                <w:szCs w:val="18"/>
              </w:rPr>
            </w:pPr>
          </w:p>
        </w:tc>
      </w:tr>
      <w:tr w:rsidR="00C17E2A" w14:paraId="51C30C02" w14:textId="77777777" w:rsidTr="00E456AC">
        <w:trPr>
          <w:trHeight w:val="35"/>
        </w:trPr>
        <w:tc>
          <w:tcPr>
            <w:tcW w:w="949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1A22535D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7121C0F9" w14:textId="65BB136F" w:rsidR="006F0813" w:rsidRDefault="003A0DF1" w:rsidP="003A0DF1">
            <w:r>
              <w:t>By the end of this unit, student</w:t>
            </w:r>
            <w:r w:rsidR="00826FC7">
              <w:t>s</w:t>
            </w:r>
            <w:r>
              <w:t xml:space="preserve"> should be able to:</w:t>
            </w:r>
          </w:p>
          <w:p w14:paraId="3F75E2DB" w14:textId="517C5563" w:rsidR="001674EE" w:rsidRDefault="001674EE" w:rsidP="00FF4588">
            <w:pPr>
              <w:pStyle w:val="ListParagraph"/>
              <w:numPr>
                <w:ilvl w:val="0"/>
                <w:numId w:val="6"/>
              </w:numPr>
              <w:ind w:left="180" w:hanging="180"/>
            </w:pPr>
            <w:r>
              <w:t>R</w:t>
            </w:r>
            <w:r w:rsidRPr="001674EE">
              <w:t>espond appropriately to someone who has a burn or a scald.</w:t>
            </w:r>
          </w:p>
          <w:p w14:paraId="55826082" w14:textId="4668D9BC" w:rsidR="00DD6216" w:rsidRPr="00DD6216" w:rsidRDefault="00DD6216" w:rsidP="00FF4588">
            <w:pPr>
              <w:pStyle w:val="ListParagraph"/>
              <w:numPr>
                <w:ilvl w:val="0"/>
                <w:numId w:val="6"/>
              </w:numPr>
              <w:ind w:left="180" w:hanging="180"/>
            </w:pPr>
            <w:r>
              <w:t>I</w:t>
            </w:r>
            <w:r w:rsidRPr="00DD6216">
              <w:t>dentify common dangers in homes</w:t>
            </w:r>
          </w:p>
          <w:p w14:paraId="55800A31" w14:textId="3FCBBC33" w:rsidR="002A4C59" w:rsidRPr="000A37E8" w:rsidRDefault="00DD6216" w:rsidP="00FF4588">
            <w:pPr>
              <w:pStyle w:val="ListParagraph"/>
              <w:numPr>
                <w:ilvl w:val="0"/>
                <w:numId w:val="6"/>
              </w:numPr>
              <w:ind w:left="180" w:hanging="180"/>
            </w:pPr>
            <w:r>
              <w:t>E</w:t>
            </w:r>
            <w:r w:rsidRPr="00DD6216">
              <w:t>xplain ways to remain safe at home</w:t>
            </w:r>
            <w:r w:rsidR="001674EE">
              <w:t>.</w:t>
            </w:r>
          </w:p>
          <w:p w14:paraId="22A31125" w14:textId="5F3090E1" w:rsidR="002A4C59" w:rsidRPr="000A37E8" w:rsidRDefault="002A4C59" w:rsidP="00C74987"/>
        </w:tc>
        <w:tc>
          <w:tcPr>
            <w:tcW w:w="150" w:type="pct"/>
          </w:tcPr>
          <w:p w14:paraId="64D57A74" w14:textId="77777777" w:rsidR="00C17E2A" w:rsidRPr="003A0DF1" w:rsidRDefault="00C17E2A">
            <w:pPr>
              <w:rPr>
                <w:b/>
              </w:rPr>
            </w:pPr>
          </w:p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447DCA41" w14:textId="2AC0E0D3" w:rsidR="0028205A" w:rsidRPr="0028205A" w:rsidRDefault="0028205A" w:rsidP="0028205A">
            <w:pPr>
              <w:pStyle w:val="Heading2"/>
              <w:rPr>
                <w:b/>
              </w:rPr>
            </w:pPr>
            <w:r w:rsidRPr="0028205A">
              <w:rPr>
                <w:b/>
              </w:rPr>
              <w:t>Activity Starter/Introduction</w:t>
            </w:r>
          </w:p>
          <w:p w14:paraId="523176F4" w14:textId="77777777" w:rsidR="00DB101E" w:rsidRDefault="00127362" w:rsidP="00FF4588">
            <w:pPr>
              <w:pStyle w:val="ListParagraph"/>
              <w:numPr>
                <w:ilvl w:val="0"/>
                <w:numId w:val="7"/>
              </w:numPr>
              <w:ind w:left="261" w:hanging="270"/>
            </w:pPr>
            <w:r w:rsidRPr="00127362">
              <w:t xml:space="preserve">Safety is essential for </w:t>
            </w:r>
            <w:r>
              <w:t>children</w:t>
            </w:r>
            <w:r w:rsidRPr="00127362">
              <w:t xml:space="preserve"> to learn. It is important to explain these hard topics in a fun and creative manner. </w:t>
            </w:r>
          </w:p>
          <w:p w14:paraId="077E3E55" w14:textId="25EDCC91" w:rsidR="0028205A" w:rsidRDefault="00127362" w:rsidP="00FF4588">
            <w:pPr>
              <w:pStyle w:val="ListParagraph"/>
              <w:numPr>
                <w:ilvl w:val="0"/>
                <w:numId w:val="7"/>
              </w:numPr>
              <w:ind w:left="261" w:hanging="270"/>
            </w:pPr>
            <w:r w:rsidRPr="00127362">
              <w:t xml:space="preserve">Use roll play, skits, games, and activities to drive home this very important lesson plans on safety for </w:t>
            </w:r>
            <w:r w:rsidR="00DB101E" w:rsidRPr="00DB101E">
              <w:t>children</w:t>
            </w:r>
            <w:r w:rsidRPr="00127362">
              <w:t>.</w:t>
            </w:r>
          </w:p>
          <w:p w14:paraId="4E826F1A" w14:textId="2D272C7F" w:rsidR="00B37B32" w:rsidRDefault="00B37B32" w:rsidP="00FF4588">
            <w:pPr>
              <w:pStyle w:val="ListParagraph"/>
              <w:numPr>
                <w:ilvl w:val="0"/>
                <w:numId w:val="7"/>
              </w:numPr>
              <w:ind w:left="261" w:hanging="270"/>
            </w:pPr>
            <w:r w:rsidRPr="00B37B32">
              <w:t>A well-stocked </w:t>
            </w:r>
            <w:hyperlink r:id="rId15" w:history="1">
              <w:r w:rsidRPr="00B37B32">
                <w:rPr>
                  <w:rStyle w:val="Hyperlink"/>
                  <w:color w:val="595959" w:themeColor="text1" w:themeTint="A6"/>
                  <w:u w:val="none"/>
                </w:rPr>
                <w:t>first aid</w:t>
              </w:r>
            </w:hyperlink>
            <w:r w:rsidRPr="00B37B32">
              <w:t> kit is a must-have for treating minor injuries at home and on the go. </w:t>
            </w:r>
          </w:p>
          <w:p w14:paraId="4F3C07D2" w14:textId="77777777" w:rsidR="000F6A5C" w:rsidRDefault="000F6A5C" w:rsidP="0028205A">
            <w:pPr>
              <w:rPr>
                <w:rFonts w:asciiTheme="majorHAnsi" w:hAnsiTheme="majorHAnsi"/>
                <w:b/>
                <w:color w:val="F16522" w:themeColor="accent1"/>
              </w:rPr>
            </w:pPr>
          </w:p>
          <w:p w14:paraId="521964D4" w14:textId="77777777" w:rsidR="000F6A5C" w:rsidRDefault="000F6A5C" w:rsidP="0028205A">
            <w:pPr>
              <w:rPr>
                <w:rFonts w:asciiTheme="majorHAnsi" w:hAnsiTheme="majorHAnsi"/>
                <w:b/>
                <w:color w:val="F16522" w:themeColor="accent1"/>
              </w:rPr>
            </w:pPr>
          </w:p>
          <w:p w14:paraId="2AFE0E4B" w14:textId="4D04F435" w:rsidR="0028205A" w:rsidRPr="00456C19" w:rsidRDefault="0028205A" w:rsidP="0028205A">
            <w:pPr>
              <w:rPr>
                <w:rFonts w:asciiTheme="majorHAnsi" w:hAnsiTheme="majorHAnsi"/>
                <w:b/>
                <w:color w:val="F16522" w:themeColor="accent1"/>
              </w:rPr>
            </w:pPr>
            <w:r w:rsidRPr="00456C19">
              <w:rPr>
                <w:rFonts w:asciiTheme="majorHAnsi" w:hAnsiTheme="majorHAnsi"/>
                <w:b/>
                <w:color w:val="F16522" w:themeColor="accent1"/>
              </w:rPr>
              <w:t>Teacher Guide</w:t>
            </w:r>
          </w:p>
          <w:p w14:paraId="6F771B8D" w14:textId="77777777" w:rsidR="0028205A" w:rsidRDefault="0028205A" w:rsidP="0028205A">
            <w:pPr>
              <w:rPr>
                <w:b/>
              </w:rPr>
            </w:pPr>
            <w:r>
              <w:rPr>
                <w:b/>
              </w:rPr>
              <w:t>Day 1/Lesson 1</w:t>
            </w:r>
            <w:r w:rsidRPr="003468F5">
              <w:rPr>
                <w:b/>
              </w:rPr>
              <w:t>–</w:t>
            </w:r>
            <w:r>
              <w:rPr>
                <w:b/>
              </w:rPr>
              <w:t>10Mins</w:t>
            </w:r>
          </w:p>
          <w:p w14:paraId="6C6B1CED" w14:textId="28696408" w:rsidR="00D97692" w:rsidRPr="00D97692" w:rsidRDefault="00D97692" w:rsidP="00FF4588">
            <w:pPr>
              <w:pStyle w:val="ListParagraph"/>
              <w:numPr>
                <w:ilvl w:val="0"/>
                <w:numId w:val="4"/>
              </w:numPr>
              <w:ind w:left="171" w:hanging="180"/>
            </w:pPr>
            <w:r>
              <w:t>T</w:t>
            </w:r>
            <w:r w:rsidRPr="00D97692">
              <w:t>e</w:t>
            </w:r>
            <w:r>
              <w:t>a</w:t>
            </w:r>
            <w:r w:rsidRPr="00D97692">
              <w:t>ch students:</w:t>
            </w:r>
          </w:p>
          <w:p w14:paraId="6441AA9B" w14:textId="77777777" w:rsidR="00D97692" w:rsidRPr="00D97692" w:rsidRDefault="00D97692" w:rsidP="00FF4588">
            <w:pPr>
              <w:pStyle w:val="ListParagraph"/>
              <w:numPr>
                <w:ilvl w:val="0"/>
                <w:numId w:val="10"/>
              </w:numPr>
            </w:pPr>
            <w:r w:rsidRPr="00D97692">
              <w:t>How and when to cross the road</w:t>
            </w:r>
          </w:p>
          <w:p w14:paraId="463AD58C" w14:textId="70F8202D" w:rsidR="00D97692" w:rsidRPr="00D97692" w:rsidRDefault="00D97692" w:rsidP="00FF4588">
            <w:pPr>
              <w:pStyle w:val="ListParagraph"/>
              <w:numPr>
                <w:ilvl w:val="0"/>
                <w:numId w:val="10"/>
              </w:numPr>
            </w:pPr>
            <w:r w:rsidRPr="00D97692">
              <w:t>The ability to read street signs – a stop sign</w:t>
            </w:r>
            <w:r>
              <w:t>.</w:t>
            </w:r>
          </w:p>
          <w:p w14:paraId="5A1F4283" w14:textId="77777777" w:rsidR="00D97692" w:rsidRPr="00D97692" w:rsidRDefault="00D97692" w:rsidP="00FF4588">
            <w:pPr>
              <w:pStyle w:val="ListParagraph"/>
              <w:numPr>
                <w:ilvl w:val="0"/>
                <w:numId w:val="10"/>
              </w:numPr>
            </w:pPr>
            <w:r w:rsidRPr="00D97692">
              <w:t>The ability to recognize traffic lights – the 3 colors and meanings</w:t>
            </w:r>
          </w:p>
          <w:p w14:paraId="6FA28458" w14:textId="77777777" w:rsidR="000F6A5C" w:rsidRDefault="00D97692" w:rsidP="00FF4588">
            <w:pPr>
              <w:pStyle w:val="ListParagraph"/>
              <w:numPr>
                <w:ilvl w:val="0"/>
                <w:numId w:val="4"/>
              </w:numPr>
              <w:ind w:left="171" w:hanging="180"/>
            </w:pPr>
            <w:r w:rsidRPr="00D97692">
              <w:lastRenderedPageBreak/>
              <w:t xml:space="preserve">Supply the students with a large piece of paper and a hexagon shaped pattern on the paper. </w:t>
            </w:r>
          </w:p>
          <w:p w14:paraId="326EF79C" w14:textId="2DF01D58" w:rsidR="000F6A5C" w:rsidRDefault="00D97692" w:rsidP="00FF4588">
            <w:pPr>
              <w:pStyle w:val="ListParagraph"/>
              <w:numPr>
                <w:ilvl w:val="0"/>
                <w:numId w:val="4"/>
              </w:numPr>
              <w:ind w:left="171" w:hanging="180"/>
            </w:pPr>
            <w:r w:rsidRPr="00D97692">
              <w:t xml:space="preserve">Write the words, or have the students write the word “STOP" onto the middle of the sign. Have the students color the sign RED. </w:t>
            </w:r>
          </w:p>
          <w:p w14:paraId="6CC78EF4" w14:textId="756B3C58" w:rsidR="0028205A" w:rsidRPr="003A0DF1" w:rsidRDefault="00D97692" w:rsidP="00FF4588">
            <w:pPr>
              <w:pStyle w:val="ListParagraph"/>
              <w:numPr>
                <w:ilvl w:val="0"/>
                <w:numId w:val="4"/>
              </w:numPr>
              <w:ind w:left="171" w:hanging="180"/>
            </w:pPr>
            <w:r w:rsidRPr="00D97692">
              <w:t>Teach the students how when you see a red Stop sign you must stop look around and wait until it is safe to proceed.</w:t>
            </w:r>
          </w:p>
        </w:tc>
        <w:tc>
          <w:tcPr>
            <w:tcW w:w="150" w:type="pct"/>
          </w:tcPr>
          <w:p w14:paraId="3EC4062D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2DC49865" w14:textId="236B63E0" w:rsidR="00A9771B" w:rsidRPr="00456C19" w:rsidRDefault="00A9771B" w:rsidP="00A9771B">
            <w:pPr>
              <w:rPr>
                <w:rFonts w:asciiTheme="majorHAnsi" w:hAnsiTheme="majorHAnsi"/>
                <w:b/>
                <w:color w:val="F16522" w:themeColor="accent1"/>
              </w:rPr>
            </w:pPr>
            <w:r w:rsidRPr="00456C19">
              <w:rPr>
                <w:rFonts w:asciiTheme="majorHAnsi" w:hAnsiTheme="majorHAnsi"/>
                <w:b/>
                <w:color w:val="F16522" w:themeColor="accent1"/>
              </w:rPr>
              <w:t>Guided Practice</w:t>
            </w:r>
          </w:p>
          <w:p w14:paraId="6A172757" w14:textId="77777777" w:rsidR="00A9771B" w:rsidRDefault="00A9771B" w:rsidP="00A9771B">
            <w:r w:rsidRPr="003A0DF1">
              <w:rPr>
                <w:b/>
              </w:rPr>
              <w:t xml:space="preserve">Day </w:t>
            </w:r>
            <w:r>
              <w:rPr>
                <w:b/>
              </w:rPr>
              <w:t>2/</w:t>
            </w:r>
            <w:r w:rsidRPr="003A0DF1">
              <w:rPr>
                <w:b/>
              </w:rPr>
              <w:t xml:space="preserve">Lesson </w:t>
            </w:r>
            <w:r>
              <w:rPr>
                <w:b/>
              </w:rPr>
              <w:t>2–20M</w:t>
            </w:r>
            <w:r w:rsidRPr="003A0DF1">
              <w:rPr>
                <w:b/>
              </w:rPr>
              <w:t>ins</w:t>
            </w:r>
          </w:p>
          <w:p w14:paraId="730D6594" w14:textId="77777777" w:rsidR="000F6A5C" w:rsidRDefault="00D97692" w:rsidP="00FF4588">
            <w:pPr>
              <w:pStyle w:val="ListParagraph"/>
              <w:numPr>
                <w:ilvl w:val="0"/>
                <w:numId w:val="5"/>
              </w:numPr>
              <w:ind w:left="207" w:hanging="180"/>
            </w:pPr>
            <w:r w:rsidRPr="00D97692">
              <w:t xml:space="preserve">Supply the students with a traffic light, black and white patterned shape on a large piece of paper. </w:t>
            </w:r>
          </w:p>
          <w:p w14:paraId="29FE07CB" w14:textId="2DF6E073" w:rsidR="00D97692" w:rsidRPr="00D97692" w:rsidRDefault="00D97692" w:rsidP="00FF4588">
            <w:pPr>
              <w:pStyle w:val="ListParagraph"/>
              <w:numPr>
                <w:ilvl w:val="0"/>
                <w:numId w:val="5"/>
              </w:numPr>
              <w:ind w:left="207" w:hanging="180"/>
            </w:pPr>
            <w:r w:rsidRPr="00D97692">
              <w:t>Allow the students t</w:t>
            </w:r>
            <w:bookmarkStart w:id="0" w:name="_GoBack"/>
            <w:bookmarkEnd w:id="0"/>
            <w:r w:rsidRPr="00D97692">
              <w:t>o color the traffic light in the proper colors.</w:t>
            </w:r>
          </w:p>
          <w:p w14:paraId="117DCECA" w14:textId="77777777" w:rsidR="00D97692" w:rsidRPr="00D97692" w:rsidRDefault="00D97692" w:rsidP="00FF4588">
            <w:pPr>
              <w:pStyle w:val="ListParagraph"/>
              <w:numPr>
                <w:ilvl w:val="0"/>
                <w:numId w:val="11"/>
              </w:numPr>
            </w:pPr>
            <w:r w:rsidRPr="00D97692">
              <w:t>Top Light: RED – This means you must stop on the line and wait until the light changes to green.</w:t>
            </w:r>
          </w:p>
          <w:p w14:paraId="2272DF45" w14:textId="77777777" w:rsidR="00D97692" w:rsidRPr="00D97692" w:rsidRDefault="00D97692" w:rsidP="00FF4588">
            <w:pPr>
              <w:pStyle w:val="ListParagraph"/>
              <w:numPr>
                <w:ilvl w:val="0"/>
                <w:numId w:val="11"/>
              </w:numPr>
            </w:pPr>
            <w:r w:rsidRPr="00D97692">
              <w:t>Middle Light: YELLOW – This means you must slow down and come to a stop on the line.</w:t>
            </w:r>
          </w:p>
          <w:p w14:paraId="2BEC2346" w14:textId="77777777" w:rsidR="00D97692" w:rsidRPr="00D97692" w:rsidRDefault="00D97692" w:rsidP="00FF4588">
            <w:pPr>
              <w:pStyle w:val="ListParagraph"/>
              <w:numPr>
                <w:ilvl w:val="0"/>
                <w:numId w:val="11"/>
              </w:numPr>
            </w:pPr>
            <w:r w:rsidRPr="00D97692">
              <w:t>Bottom Light: GREEN – This means it is safe to proceed in your desired direction.</w:t>
            </w:r>
          </w:p>
          <w:p w14:paraId="154D2DD8" w14:textId="3CAC48A4" w:rsidR="002A4C59" w:rsidRPr="00171443" w:rsidRDefault="00B63D90" w:rsidP="00FF4588">
            <w:pPr>
              <w:pStyle w:val="ListParagraph"/>
              <w:numPr>
                <w:ilvl w:val="0"/>
                <w:numId w:val="5"/>
              </w:numPr>
              <w:ind w:left="207" w:hanging="180"/>
            </w:pPr>
            <w:r>
              <w:t xml:space="preserve">Have them </w:t>
            </w:r>
            <w:r w:rsidR="00383D77">
              <w:t>recite what they colored.</w:t>
            </w:r>
          </w:p>
          <w:p w14:paraId="012DB69B" w14:textId="17935A9F" w:rsidR="00A9771B" w:rsidRPr="00171443" w:rsidRDefault="00A9771B" w:rsidP="000F6A5C">
            <w:pPr>
              <w:ind w:left="27"/>
            </w:pPr>
          </w:p>
        </w:tc>
      </w:tr>
      <w:tr w:rsidR="00C17E2A" w14:paraId="544156AA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2B08F4E" w14:textId="5E4D614A" w:rsidR="00AF47E1" w:rsidRPr="00AF47E1" w:rsidRDefault="00AF47E1" w:rsidP="003A0DF1">
            <w:pPr>
              <w:pStyle w:val="Heading2"/>
            </w:pPr>
          </w:p>
        </w:tc>
        <w:tc>
          <w:tcPr>
            <w:tcW w:w="150" w:type="pct"/>
          </w:tcPr>
          <w:p w14:paraId="0A767BD4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F8E1C3C" w14:textId="77777777" w:rsidR="00B0001A" w:rsidRPr="00B61232" w:rsidRDefault="00B0001A" w:rsidP="00B0001A">
            <w:pPr>
              <w:rPr>
                <w:b/>
              </w:rPr>
            </w:pPr>
            <w:r>
              <w:rPr>
                <w:b/>
              </w:rPr>
              <w:t>Day 3/Lesson 3</w:t>
            </w:r>
            <w:r w:rsidRPr="003468F5">
              <w:rPr>
                <w:b/>
              </w:rPr>
              <w:t>–</w:t>
            </w:r>
            <w:r>
              <w:rPr>
                <w:b/>
              </w:rPr>
              <w:t>20Mins</w:t>
            </w:r>
          </w:p>
          <w:p w14:paraId="63931CA0" w14:textId="1DBE176B" w:rsidR="00B37B32" w:rsidRDefault="00E456AC" w:rsidP="00FF4588">
            <w:pPr>
              <w:pStyle w:val="ListParagraph"/>
              <w:numPr>
                <w:ilvl w:val="0"/>
                <w:numId w:val="8"/>
              </w:numPr>
              <w:ind w:left="261" w:hanging="261"/>
            </w:pPr>
            <w:r>
              <w:t>Explain to them how to treat burns</w:t>
            </w:r>
            <w:r w:rsidR="00B37B32">
              <w:t xml:space="preserve"> in the steps below:</w:t>
            </w:r>
          </w:p>
          <w:p w14:paraId="7841E868" w14:textId="77777777" w:rsidR="00B37B32" w:rsidRDefault="00E456AC" w:rsidP="00FF4588">
            <w:pPr>
              <w:pStyle w:val="ListParagraph"/>
              <w:numPr>
                <w:ilvl w:val="0"/>
                <w:numId w:val="12"/>
              </w:numPr>
            </w:pPr>
            <w:r w:rsidRPr="00E456AC">
              <w:t>Stop the burning getting any worse, by moving the casualty away from the source of heat.</w:t>
            </w:r>
          </w:p>
          <w:p w14:paraId="7D3451B5" w14:textId="1BE9ED50" w:rsidR="00E456AC" w:rsidRPr="00E456AC" w:rsidRDefault="00E456AC" w:rsidP="00FF4588">
            <w:pPr>
              <w:pStyle w:val="ListParagraph"/>
              <w:numPr>
                <w:ilvl w:val="0"/>
                <w:numId w:val="12"/>
              </w:numPr>
            </w:pPr>
            <w:r w:rsidRPr="00E456AC">
              <w:t>Start cooling the burn as quickly as possible. Run it under cool water for at least ten minutes or until the pain feels better. (Don’t use ice, creams or gels – they can damage tissues and increase risk of infection).</w:t>
            </w:r>
          </w:p>
          <w:p w14:paraId="5215DE6C" w14:textId="3EFFC7D7" w:rsidR="00E456AC" w:rsidRPr="00E456AC" w:rsidRDefault="00E456AC" w:rsidP="00FF4588">
            <w:pPr>
              <w:pStyle w:val="ListParagraph"/>
              <w:numPr>
                <w:ilvl w:val="0"/>
                <w:numId w:val="12"/>
              </w:numPr>
            </w:pPr>
            <w:r w:rsidRPr="00E456AC">
              <w:t>Assess how bad the burn is. It is serious if it is: larger than the size of the casualty's hand</w:t>
            </w:r>
            <w:r w:rsidR="00B37B32">
              <w:t xml:space="preserve">, </w:t>
            </w:r>
            <w:r w:rsidRPr="00E456AC">
              <w:t>on the face, hands or feet, or</w:t>
            </w:r>
            <w:r w:rsidR="00B37B32">
              <w:t xml:space="preserve"> </w:t>
            </w:r>
            <w:r w:rsidRPr="00E456AC">
              <w:t>a deep burn</w:t>
            </w:r>
          </w:p>
          <w:p w14:paraId="64F4D4EE" w14:textId="214A4568" w:rsidR="009A5619" w:rsidRDefault="00D07267" w:rsidP="00FF4588">
            <w:pPr>
              <w:pStyle w:val="ListParagraph"/>
              <w:numPr>
                <w:ilvl w:val="0"/>
                <w:numId w:val="8"/>
              </w:numPr>
              <w:ind w:left="261" w:hanging="261"/>
            </w:pPr>
            <w:r w:rsidRPr="00D07267">
              <w:t>Explain to them</w:t>
            </w:r>
            <w:r w:rsidR="00B0001A">
              <w:t xml:space="preserve"> </w:t>
            </w:r>
            <w:r w:rsidR="009A5619">
              <w:t>to:</w:t>
            </w:r>
          </w:p>
          <w:p w14:paraId="469444FB" w14:textId="47571BE4" w:rsidR="00D07267" w:rsidRPr="00D07267" w:rsidRDefault="00D07267" w:rsidP="00FF4588">
            <w:pPr>
              <w:pStyle w:val="ListParagraph"/>
              <w:numPr>
                <w:ilvl w:val="0"/>
                <w:numId w:val="14"/>
              </w:numPr>
            </w:pPr>
            <w:r w:rsidRPr="00D07267">
              <w:t xml:space="preserve">Ensure </w:t>
            </w:r>
            <w:r w:rsidR="009A5619">
              <w:t>they</w:t>
            </w:r>
            <w:r w:rsidRPr="00D07267">
              <w:t xml:space="preserve"> are supervised around potential burn and scald hazards.</w:t>
            </w:r>
          </w:p>
          <w:p w14:paraId="57EB10A4" w14:textId="77777777" w:rsidR="009A5619" w:rsidRDefault="00D07267" w:rsidP="00FF4588">
            <w:pPr>
              <w:pStyle w:val="ListParagraph"/>
              <w:numPr>
                <w:ilvl w:val="0"/>
                <w:numId w:val="14"/>
              </w:numPr>
            </w:pPr>
            <w:r w:rsidRPr="00D07267">
              <w:t xml:space="preserve">Set the hot water delivery temperature in the home to a maximum of 50°C. </w:t>
            </w:r>
          </w:p>
          <w:p w14:paraId="58D135AA" w14:textId="77777777" w:rsidR="009A5619" w:rsidRPr="009A5619" w:rsidRDefault="00D07267" w:rsidP="00FF4588">
            <w:pPr>
              <w:pStyle w:val="ListParagraph"/>
              <w:numPr>
                <w:ilvl w:val="0"/>
                <w:numId w:val="14"/>
              </w:numPr>
            </w:pPr>
            <w:r w:rsidRPr="00D07267">
              <w:t>When bathing, turn the cold water on first and off last, and never leave a hot running bath unattended.</w:t>
            </w:r>
            <w:r w:rsidR="009A5619" w:rsidRPr="009A5619">
              <w:rPr>
                <w:rFonts w:ascii="inherit" w:eastAsia="Times New Roman" w:hAnsi="inherit" w:cs="Arial"/>
                <w:color w:val="666D70"/>
                <w:sz w:val="21"/>
                <w:szCs w:val="21"/>
                <w:lang w:eastAsia="en-US"/>
              </w:rPr>
              <w:t xml:space="preserve"> </w:t>
            </w:r>
          </w:p>
          <w:p w14:paraId="1557261D" w14:textId="5E6F0DA2" w:rsidR="00D07267" w:rsidRPr="00D07267" w:rsidRDefault="009A5619" w:rsidP="00FF4588">
            <w:pPr>
              <w:pStyle w:val="ListParagraph"/>
              <w:numPr>
                <w:ilvl w:val="0"/>
                <w:numId w:val="14"/>
              </w:numPr>
            </w:pPr>
            <w:r w:rsidRPr="009A5619">
              <w:t xml:space="preserve">Keep an eye on appliances such as irons, curling irons or hair dryers that can heat up quickly or stay warm after </w:t>
            </w:r>
            <w:r w:rsidRPr="009A5619">
              <w:lastRenderedPageBreak/>
              <w:t>use. Unplug these items after you're done.</w:t>
            </w:r>
          </w:p>
          <w:p w14:paraId="706735BC" w14:textId="77777777" w:rsidR="000F6A5C" w:rsidRDefault="000F6A5C" w:rsidP="00FF4588">
            <w:pPr>
              <w:pStyle w:val="ListParagraph"/>
              <w:numPr>
                <w:ilvl w:val="0"/>
                <w:numId w:val="8"/>
              </w:numPr>
              <w:ind w:left="261" w:hanging="261"/>
              <w:rPr>
                <w:bCs/>
              </w:rPr>
            </w:pPr>
            <w:r w:rsidRPr="000F6A5C">
              <w:rPr>
                <w:bCs/>
              </w:rPr>
              <w:t xml:space="preserve">Warn about picking blisters; it increases infection risk. </w:t>
            </w:r>
          </w:p>
          <w:p w14:paraId="59DDD195" w14:textId="42E543CF" w:rsidR="002A4C59" w:rsidRPr="000F6A5C" w:rsidRDefault="000F6A5C" w:rsidP="00FF4588">
            <w:pPr>
              <w:pStyle w:val="ListParagraph"/>
              <w:numPr>
                <w:ilvl w:val="0"/>
                <w:numId w:val="8"/>
              </w:numPr>
              <w:ind w:left="261" w:hanging="261"/>
              <w:rPr>
                <w:bCs/>
              </w:rPr>
            </w:pPr>
            <w:r w:rsidRPr="000F6A5C">
              <w:rPr>
                <w:bCs/>
              </w:rPr>
              <w:t>Stress that wound color changes (increased redness, brown, black, or green) often mean the wound is infected and needs immediate medical attention</w:t>
            </w:r>
          </w:p>
          <w:p w14:paraId="7E793B58" w14:textId="58D39250" w:rsidR="00E22530" w:rsidRPr="00B0001A" w:rsidRDefault="00E22530" w:rsidP="00B37B32">
            <w:pPr>
              <w:pStyle w:val="ListParagraph"/>
              <w:ind w:left="351"/>
              <w:rPr>
                <w:b/>
              </w:rPr>
            </w:pPr>
          </w:p>
        </w:tc>
        <w:tc>
          <w:tcPr>
            <w:tcW w:w="150" w:type="pct"/>
          </w:tcPr>
          <w:p w14:paraId="0BE69C2D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C9054D4" w14:textId="77777777" w:rsidR="00B0001A" w:rsidRDefault="00B0001A" w:rsidP="00B0001A">
            <w:pPr>
              <w:rPr>
                <w:b/>
              </w:rPr>
            </w:pPr>
            <w:r>
              <w:rPr>
                <w:b/>
              </w:rPr>
              <w:t>Day 4/Lesson 3</w:t>
            </w:r>
            <w:r w:rsidRPr="003468F5">
              <w:rPr>
                <w:b/>
              </w:rPr>
              <w:t>–</w:t>
            </w:r>
            <w:r>
              <w:rPr>
                <w:b/>
              </w:rPr>
              <w:t>20Mins</w:t>
            </w:r>
          </w:p>
          <w:p w14:paraId="39A82A4B" w14:textId="34B0841C" w:rsidR="00DD6216" w:rsidRPr="00DD6216" w:rsidRDefault="00DD6216" w:rsidP="00FF4588">
            <w:pPr>
              <w:pStyle w:val="ListParagraph"/>
              <w:numPr>
                <w:ilvl w:val="0"/>
                <w:numId w:val="9"/>
              </w:numPr>
              <w:ind w:left="207" w:hanging="207"/>
            </w:pPr>
            <w:r w:rsidRPr="00DD6216">
              <w:t xml:space="preserve">Let students describe what </w:t>
            </w:r>
            <w:r>
              <w:t>they</w:t>
            </w:r>
            <w:r w:rsidRPr="00DD6216">
              <w:t xml:space="preserve"> </w:t>
            </w:r>
            <w:r>
              <w:t>w</w:t>
            </w:r>
            <w:r w:rsidRPr="00DD6216">
              <w:t xml:space="preserve">ould do in the </w:t>
            </w:r>
            <w:r>
              <w:t>e</w:t>
            </w:r>
            <w:r w:rsidRPr="00DD6216">
              <w:t>vent of</w:t>
            </w:r>
            <w:r>
              <w:t>:</w:t>
            </w:r>
          </w:p>
          <w:p w14:paraId="036B4190" w14:textId="0C90209A" w:rsidR="00DD6216" w:rsidRPr="00DD6216" w:rsidRDefault="00DD6216" w:rsidP="00FF4588">
            <w:pPr>
              <w:pStyle w:val="ListParagraph"/>
              <w:numPr>
                <w:ilvl w:val="0"/>
                <w:numId w:val="13"/>
              </w:numPr>
            </w:pPr>
            <w:r w:rsidRPr="00DD6216">
              <w:t>a pan on fire.</w:t>
            </w:r>
          </w:p>
          <w:p w14:paraId="44BEDB46" w14:textId="677A46D5" w:rsidR="00DD6216" w:rsidRPr="00DD6216" w:rsidRDefault="00DD6216" w:rsidP="00FF4588">
            <w:pPr>
              <w:pStyle w:val="ListParagraph"/>
              <w:numPr>
                <w:ilvl w:val="0"/>
                <w:numId w:val="13"/>
              </w:numPr>
            </w:pPr>
            <w:r w:rsidRPr="00DD6216">
              <w:t>an open tap flooding the bathroom.</w:t>
            </w:r>
          </w:p>
          <w:p w14:paraId="68EEDB7A" w14:textId="6642DC47" w:rsidR="00DD6216" w:rsidRPr="00DD6216" w:rsidRDefault="00DD6216" w:rsidP="00FF4588">
            <w:pPr>
              <w:pStyle w:val="ListParagraph"/>
              <w:numPr>
                <w:ilvl w:val="0"/>
                <w:numId w:val="13"/>
              </w:numPr>
            </w:pPr>
            <w:r w:rsidRPr="00DD6216">
              <w:t>a</w:t>
            </w:r>
            <w:r>
              <w:t xml:space="preserve"> </w:t>
            </w:r>
            <w:r w:rsidRPr="00DD6216">
              <w:t>child drinking a chemical product.</w:t>
            </w:r>
          </w:p>
          <w:p w14:paraId="2E66C95D" w14:textId="7C20968D" w:rsidR="00DD6216" w:rsidRPr="00DD6216" w:rsidRDefault="00DD6216" w:rsidP="00FF4588">
            <w:pPr>
              <w:pStyle w:val="ListParagraph"/>
              <w:numPr>
                <w:ilvl w:val="0"/>
                <w:numId w:val="13"/>
              </w:numPr>
            </w:pPr>
            <w:r w:rsidRPr="00DD6216">
              <w:t>cutting your finger while preparing a vegetable stew.</w:t>
            </w:r>
          </w:p>
          <w:p w14:paraId="57310572" w14:textId="77777777" w:rsidR="009A5619" w:rsidRDefault="001674EE" w:rsidP="00FF4588">
            <w:pPr>
              <w:pStyle w:val="ListParagraph"/>
              <w:numPr>
                <w:ilvl w:val="0"/>
                <w:numId w:val="9"/>
              </w:numPr>
              <w:ind w:left="207" w:hanging="207"/>
              <w:rPr>
                <w:bCs/>
              </w:rPr>
            </w:pPr>
            <w:r w:rsidRPr="001674EE">
              <w:rPr>
                <w:bCs/>
              </w:rPr>
              <w:t xml:space="preserve">Tell the students they are on a camping trip and they have forgotten their first aid kit. </w:t>
            </w:r>
          </w:p>
          <w:p w14:paraId="48133C08" w14:textId="0EAAD8E8" w:rsidR="002A4C59" w:rsidRPr="001674EE" w:rsidRDefault="001674EE" w:rsidP="00FF4588">
            <w:pPr>
              <w:pStyle w:val="ListParagraph"/>
              <w:numPr>
                <w:ilvl w:val="0"/>
                <w:numId w:val="9"/>
              </w:numPr>
              <w:ind w:left="207" w:hanging="207"/>
              <w:rPr>
                <w:bCs/>
              </w:rPr>
            </w:pPr>
            <w:r w:rsidRPr="001674EE">
              <w:rPr>
                <w:bCs/>
              </w:rPr>
              <w:t>Ask them to list all the ways that someone could get burned and suggest ways to deal with the situations, including how they would treat the casualty</w:t>
            </w:r>
            <w:r w:rsidR="009A5619">
              <w:rPr>
                <w:bCs/>
              </w:rPr>
              <w:t>.</w:t>
            </w:r>
          </w:p>
          <w:p w14:paraId="290231E8" w14:textId="264471DD" w:rsidR="00B262A1" w:rsidRPr="00DD6216" w:rsidRDefault="00B262A1" w:rsidP="00DD6216">
            <w:pPr>
              <w:rPr>
                <w:b/>
              </w:rPr>
            </w:pPr>
          </w:p>
        </w:tc>
      </w:tr>
      <w:tr w:rsidR="00C17E2A" w14:paraId="2739C41C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4452D64F" w:rsidR="001F4D29" w:rsidRPr="001F4D29" w:rsidRDefault="001F4D29" w:rsidP="001F4D29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37519F10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60161843" w:rsidR="002F4915" w:rsidRPr="00B61232" w:rsidRDefault="002F4915" w:rsidP="00B0001A">
            <w:pPr>
              <w:pStyle w:val="ListParagraph"/>
              <w:ind w:left="351"/>
              <w:rPr>
                <w:b/>
              </w:rPr>
            </w:pPr>
          </w:p>
        </w:tc>
        <w:tc>
          <w:tcPr>
            <w:tcW w:w="150" w:type="pct"/>
          </w:tcPr>
          <w:p w14:paraId="05B09046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50FABAAA" w:rsidR="0007052D" w:rsidRDefault="0007052D" w:rsidP="00B0001A">
            <w:pPr>
              <w:pStyle w:val="ListParagraph"/>
              <w:ind w:left="387"/>
            </w:pPr>
          </w:p>
        </w:tc>
      </w:tr>
      <w:tr w:rsidR="00C17E2A" w14:paraId="7185304E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251FF0" w14:textId="47293E4D" w:rsidR="00F208E3" w:rsidRPr="00456C19" w:rsidRDefault="003B1470">
            <w:pPr>
              <w:pStyle w:val="Heading2"/>
              <w:rPr>
                <w:b/>
              </w:rPr>
            </w:pPr>
            <w:r w:rsidRPr="00456C19">
              <w:rPr>
                <w:b/>
              </w:rPr>
              <w:t xml:space="preserve">Assessment </w:t>
            </w:r>
            <w:r w:rsidR="00D27DC3" w:rsidRPr="00456C19">
              <w:rPr>
                <w:b/>
              </w:rPr>
              <w:t>Activity</w:t>
            </w:r>
          </w:p>
          <w:p w14:paraId="7FE705B2" w14:textId="07121C95" w:rsidR="00C74987" w:rsidRPr="00C74987" w:rsidRDefault="00B61232" w:rsidP="00FF4588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>
              <w:t xml:space="preserve"> </w:t>
            </w:r>
            <w:r w:rsidR="00C74987" w:rsidRPr="00C74987">
              <w:t>List the contents of a first aid box</w:t>
            </w:r>
          </w:p>
          <w:p w14:paraId="6E0950CF" w14:textId="3068B1CA" w:rsidR="00C17E2A" w:rsidRPr="00F208E3" w:rsidRDefault="00C74987" w:rsidP="00FF4588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 w:rsidRPr="00C74987">
              <w:t>Explain the types of first aid to be given to victims of burns, scalds and road accident</w:t>
            </w:r>
            <w:r>
              <w:t>.</w:t>
            </w:r>
          </w:p>
        </w:tc>
        <w:tc>
          <w:tcPr>
            <w:tcW w:w="150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4D9FD2D" w14:textId="333DEF1C" w:rsidR="00DB6754" w:rsidRPr="00287F69" w:rsidRDefault="00216DE7" w:rsidP="000F6A5C">
            <w:r>
              <w:t xml:space="preserve"> </w:t>
            </w:r>
          </w:p>
        </w:tc>
        <w:tc>
          <w:tcPr>
            <w:tcW w:w="150" w:type="pct"/>
          </w:tcPr>
          <w:p w14:paraId="79D27C9D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C17E2A" w:rsidRDefault="00C17E2A"/>
        </w:tc>
      </w:tr>
      <w:tr w:rsidR="00C17E2A" w14:paraId="0F1361F9" w14:textId="77777777" w:rsidTr="00C74987">
        <w:trPr>
          <w:trHeight w:val="60"/>
        </w:trPr>
        <w:tc>
          <w:tcPr>
            <w:tcW w:w="949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9B050B" w14:textId="0F89845F" w:rsidR="00C17E2A" w:rsidRPr="00456C19" w:rsidRDefault="00D27DC3">
            <w:pPr>
              <w:pStyle w:val="Heading2"/>
              <w:rPr>
                <w:b/>
              </w:rPr>
            </w:pPr>
            <w:r w:rsidRPr="00456C19">
              <w:rPr>
                <w:b/>
              </w:rPr>
              <w:t>Summary</w:t>
            </w:r>
          </w:p>
        </w:tc>
        <w:tc>
          <w:tcPr>
            <w:tcW w:w="150" w:type="pct"/>
          </w:tcPr>
          <w:p w14:paraId="5F1D2F44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Default="00C17E2A"/>
        </w:tc>
        <w:tc>
          <w:tcPr>
            <w:tcW w:w="150" w:type="pct"/>
          </w:tcPr>
          <w:p w14:paraId="2AF7B3E2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 w:rsidSect="00BB43D6">
      <w:pgSz w:w="15840" w:h="12240" w:orient="landscape"/>
      <w:pgMar w:top="1080" w:right="1440" w:bottom="720" w:left="1440" w:header="73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04AAA" w14:textId="77777777" w:rsidR="00E479AA" w:rsidRDefault="00E479AA">
      <w:pPr>
        <w:spacing w:before="0" w:after="0" w:line="240" w:lineRule="auto"/>
      </w:pPr>
      <w:r>
        <w:separator/>
      </w:r>
    </w:p>
  </w:endnote>
  <w:endnote w:type="continuationSeparator" w:id="0">
    <w:p w14:paraId="00272080" w14:textId="77777777" w:rsidR="00E479AA" w:rsidRDefault="00E479A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2A4E8" w14:textId="77777777" w:rsidR="00E479AA" w:rsidRDefault="00E479AA">
      <w:pPr>
        <w:spacing w:before="0" w:after="0" w:line="240" w:lineRule="auto"/>
      </w:pPr>
      <w:r>
        <w:separator/>
      </w:r>
    </w:p>
  </w:footnote>
  <w:footnote w:type="continuationSeparator" w:id="0">
    <w:p w14:paraId="6E5B0ED3" w14:textId="77777777" w:rsidR="00E479AA" w:rsidRDefault="00E479A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FD6DA2A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 w15:restartNumberingAfterBreak="0">
    <w:nsid w:val="067028D2"/>
    <w:multiLevelType w:val="hybridMultilevel"/>
    <w:tmpl w:val="573035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80C4D"/>
    <w:multiLevelType w:val="hybridMultilevel"/>
    <w:tmpl w:val="BD563AE6"/>
    <w:lvl w:ilvl="0" w:tplc="04090001">
      <w:start w:val="1"/>
      <w:numFmt w:val="bullet"/>
      <w:lvlText w:val=""/>
      <w:lvlJc w:val="left"/>
      <w:pPr>
        <w:ind w:left="7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3" w15:restartNumberingAfterBreak="0">
    <w:nsid w:val="138E60D9"/>
    <w:multiLevelType w:val="hybridMultilevel"/>
    <w:tmpl w:val="4CD4D294"/>
    <w:lvl w:ilvl="0" w:tplc="B442EA48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3" w:hanging="360"/>
      </w:pPr>
    </w:lvl>
    <w:lvl w:ilvl="2" w:tplc="0409001B" w:tentative="1">
      <w:start w:val="1"/>
      <w:numFmt w:val="lowerRoman"/>
      <w:lvlText w:val="%3."/>
      <w:lvlJc w:val="right"/>
      <w:pPr>
        <w:ind w:left="1983" w:hanging="180"/>
      </w:pPr>
    </w:lvl>
    <w:lvl w:ilvl="3" w:tplc="0409000F" w:tentative="1">
      <w:start w:val="1"/>
      <w:numFmt w:val="decimal"/>
      <w:lvlText w:val="%4."/>
      <w:lvlJc w:val="left"/>
      <w:pPr>
        <w:ind w:left="2703" w:hanging="360"/>
      </w:pPr>
    </w:lvl>
    <w:lvl w:ilvl="4" w:tplc="04090019" w:tentative="1">
      <w:start w:val="1"/>
      <w:numFmt w:val="lowerLetter"/>
      <w:lvlText w:val="%5."/>
      <w:lvlJc w:val="left"/>
      <w:pPr>
        <w:ind w:left="3423" w:hanging="360"/>
      </w:pPr>
    </w:lvl>
    <w:lvl w:ilvl="5" w:tplc="0409001B" w:tentative="1">
      <w:start w:val="1"/>
      <w:numFmt w:val="lowerRoman"/>
      <w:lvlText w:val="%6."/>
      <w:lvlJc w:val="right"/>
      <w:pPr>
        <w:ind w:left="4143" w:hanging="180"/>
      </w:pPr>
    </w:lvl>
    <w:lvl w:ilvl="6" w:tplc="0409000F" w:tentative="1">
      <w:start w:val="1"/>
      <w:numFmt w:val="decimal"/>
      <w:lvlText w:val="%7."/>
      <w:lvlJc w:val="left"/>
      <w:pPr>
        <w:ind w:left="4863" w:hanging="360"/>
      </w:pPr>
    </w:lvl>
    <w:lvl w:ilvl="7" w:tplc="04090019" w:tentative="1">
      <w:start w:val="1"/>
      <w:numFmt w:val="lowerLetter"/>
      <w:lvlText w:val="%8."/>
      <w:lvlJc w:val="left"/>
      <w:pPr>
        <w:ind w:left="5583" w:hanging="360"/>
      </w:pPr>
    </w:lvl>
    <w:lvl w:ilvl="8" w:tplc="04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4" w15:restartNumberingAfterBreak="0">
    <w:nsid w:val="201F6BF0"/>
    <w:multiLevelType w:val="hybridMultilevel"/>
    <w:tmpl w:val="726AB6F8"/>
    <w:lvl w:ilvl="0" w:tplc="D1761E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F0D4E"/>
    <w:multiLevelType w:val="hybridMultilevel"/>
    <w:tmpl w:val="D5EEA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A57D7"/>
    <w:multiLevelType w:val="hybridMultilevel"/>
    <w:tmpl w:val="91E8E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2A0F33"/>
    <w:multiLevelType w:val="hybridMultilevel"/>
    <w:tmpl w:val="6CA6BA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0B3D2D"/>
    <w:multiLevelType w:val="hybridMultilevel"/>
    <w:tmpl w:val="5AB65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5D0763"/>
    <w:multiLevelType w:val="hybridMultilevel"/>
    <w:tmpl w:val="57D2A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F0BAE"/>
    <w:multiLevelType w:val="hybridMultilevel"/>
    <w:tmpl w:val="52922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A3302F"/>
    <w:multiLevelType w:val="hybridMultilevel"/>
    <w:tmpl w:val="DEC24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6444EC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0"/>
  </w:num>
  <w:num w:numId="5">
    <w:abstractNumId w:val="3"/>
  </w:num>
  <w:num w:numId="6">
    <w:abstractNumId w:val="7"/>
  </w:num>
  <w:num w:numId="7">
    <w:abstractNumId w:val="4"/>
  </w:num>
  <w:num w:numId="8">
    <w:abstractNumId w:val="1"/>
  </w:num>
  <w:num w:numId="9">
    <w:abstractNumId w:val="5"/>
  </w:num>
  <w:num w:numId="10">
    <w:abstractNumId w:val="2"/>
  </w:num>
  <w:num w:numId="11">
    <w:abstractNumId w:val="6"/>
  </w:num>
  <w:num w:numId="12">
    <w:abstractNumId w:val="8"/>
  </w:num>
  <w:num w:numId="13">
    <w:abstractNumId w:val="9"/>
  </w:num>
  <w:num w:numId="14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C0"/>
    <w:rsid w:val="00024F01"/>
    <w:rsid w:val="00025777"/>
    <w:rsid w:val="0004502C"/>
    <w:rsid w:val="0007052D"/>
    <w:rsid w:val="000904AA"/>
    <w:rsid w:val="000A37E8"/>
    <w:rsid w:val="000B72D9"/>
    <w:rsid w:val="000C562D"/>
    <w:rsid w:val="000E12C0"/>
    <w:rsid w:val="000F6A5C"/>
    <w:rsid w:val="00100C2C"/>
    <w:rsid w:val="00125F0A"/>
    <w:rsid w:val="00127362"/>
    <w:rsid w:val="001432FD"/>
    <w:rsid w:val="00153627"/>
    <w:rsid w:val="001638D7"/>
    <w:rsid w:val="00163CA6"/>
    <w:rsid w:val="001674EE"/>
    <w:rsid w:val="00171443"/>
    <w:rsid w:val="0017273B"/>
    <w:rsid w:val="0017631E"/>
    <w:rsid w:val="00196867"/>
    <w:rsid w:val="001A1C88"/>
    <w:rsid w:val="001D3BC8"/>
    <w:rsid w:val="001E6B90"/>
    <w:rsid w:val="001F4D29"/>
    <w:rsid w:val="001F60A7"/>
    <w:rsid w:val="00216DE7"/>
    <w:rsid w:val="00227208"/>
    <w:rsid w:val="0026795F"/>
    <w:rsid w:val="0028205A"/>
    <w:rsid w:val="00287F69"/>
    <w:rsid w:val="00292818"/>
    <w:rsid w:val="00293C01"/>
    <w:rsid w:val="002A4C59"/>
    <w:rsid w:val="002A5B76"/>
    <w:rsid w:val="002A72AE"/>
    <w:rsid w:val="002B733A"/>
    <w:rsid w:val="002F4915"/>
    <w:rsid w:val="002F6609"/>
    <w:rsid w:val="00304069"/>
    <w:rsid w:val="003300D5"/>
    <w:rsid w:val="0033386A"/>
    <w:rsid w:val="00344BB1"/>
    <w:rsid w:val="003468F5"/>
    <w:rsid w:val="00361699"/>
    <w:rsid w:val="00381427"/>
    <w:rsid w:val="00383D77"/>
    <w:rsid w:val="00396443"/>
    <w:rsid w:val="003A0DF1"/>
    <w:rsid w:val="003B1470"/>
    <w:rsid w:val="003D30E4"/>
    <w:rsid w:val="003E7D0F"/>
    <w:rsid w:val="0040481C"/>
    <w:rsid w:val="00417B53"/>
    <w:rsid w:val="00456C19"/>
    <w:rsid w:val="004760DA"/>
    <w:rsid w:val="004A1E11"/>
    <w:rsid w:val="004B20E0"/>
    <w:rsid w:val="004D089D"/>
    <w:rsid w:val="004E1F71"/>
    <w:rsid w:val="004E29C7"/>
    <w:rsid w:val="004E6185"/>
    <w:rsid w:val="00501FB3"/>
    <w:rsid w:val="005043ED"/>
    <w:rsid w:val="00510B34"/>
    <w:rsid w:val="00513670"/>
    <w:rsid w:val="00520DAF"/>
    <w:rsid w:val="00523788"/>
    <w:rsid w:val="00545106"/>
    <w:rsid w:val="0056788D"/>
    <w:rsid w:val="005A42BC"/>
    <w:rsid w:val="005B5585"/>
    <w:rsid w:val="005B664E"/>
    <w:rsid w:val="005B7D58"/>
    <w:rsid w:val="005C2512"/>
    <w:rsid w:val="005D7AFF"/>
    <w:rsid w:val="005E088C"/>
    <w:rsid w:val="00603309"/>
    <w:rsid w:val="006326A0"/>
    <w:rsid w:val="00647ADD"/>
    <w:rsid w:val="006A5952"/>
    <w:rsid w:val="006F0813"/>
    <w:rsid w:val="006F7E46"/>
    <w:rsid w:val="00702A91"/>
    <w:rsid w:val="007076CB"/>
    <w:rsid w:val="00734BED"/>
    <w:rsid w:val="0076583E"/>
    <w:rsid w:val="00773C70"/>
    <w:rsid w:val="0078309D"/>
    <w:rsid w:val="007D0E86"/>
    <w:rsid w:val="007E72B1"/>
    <w:rsid w:val="007F65A3"/>
    <w:rsid w:val="00807AE6"/>
    <w:rsid w:val="00811AB9"/>
    <w:rsid w:val="00826FC7"/>
    <w:rsid w:val="008B02F5"/>
    <w:rsid w:val="008B419F"/>
    <w:rsid w:val="008F5325"/>
    <w:rsid w:val="008F771F"/>
    <w:rsid w:val="00931661"/>
    <w:rsid w:val="009378FA"/>
    <w:rsid w:val="00955F59"/>
    <w:rsid w:val="00956DE4"/>
    <w:rsid w:val="00966C71"/>
    <w:rsid w:val="0098460F"/>
    <w:rsid w:val="0098614D"/>
    <w:rsid w:val="009A5619"/>
    <w:rsid w:val="009D155F"/>
    <w:rsid w:val="009D1A7E"/>
    <w:rsid w:val="009D5307"/>
    <w:rsid w:val="009E08FF"/>
    <w:rsid w:val="00A0116B"/>
    <w:rsid w:val="00A1735C"/>
    <w:rsid w:val="00A25094"/>
    <w:rsid w:val="00A7092B"/>
    <w:rsid w:val="00A83271"/>
    <w:rsid w:val="00A9771B"/>
    <w:rsid w:val="00AD171D"/>
    <w:rsid w:val="00AD6AD0"/>
    <w:rsid w:val="00AF47E1"/>
    <w:rsid w:val="00B0001A"/>
    <w:rsid w:val="00B046C1"/>
    <w:rsid w:val="00B262A1"/>
    <w:rsid w:val="00B37B32"/>
    <w:rsid w:val="00B61232"/>
    <w:rsid w:val="00B63D90"/>
    <w:rsid w:val="00B83B69"/>
    <w:rsid w:val="00B87608"/>
    <w:rsid w:val="00BA60B0"/>
    <w:rsid w:val="00BB43D6"/>
    <w:rsid w:val="00BC356C"/>
    <w:rsid w:val="00BD430C"/>
    <w:rsid w:val="00BD438E"/>
    <w:rsid w:val="00BD5017"/>
    <w:rsid w:val="00BF1D3C"/>
    <w:rsid w:val="00C17E2A"/>
    <w:rsid w:val="00C26170"/>
    <w:rsid w:val="00C74987"/>
    <w:rsid w:val="00C800B2"/>
    <w:rsid w:val="00C82CFC"/>
    <w:rsid w:val="00C86316"/>
    <w:rsid w:val="00C90509"/>
    <w:rsid w:val="00C91483"/>
    <w:rsid w:val="00C9340B"/>
    <w:rsid w:val="00CB08CC"/>
    <w:rsid w:val="00CB2D0F"/>
    <w:rsid w:val="00CC20EE"/>
    <w:rsid w:val="00CC6D48"/>
    <w:rsid w:val="00CF3AEF"/>
    <w:rsid w:val="00D07267"/>
    <w:rsid w:val="00D171C4"/>
    <w:rsid w:val="00D27DC3"/>
    <w:rsid w:val="00D3577C"/>
    <w:rsid w:val="00D43AC0"/>
    <w:rsid w:val="00D8019B"/>
    <w:rsid w:val="00D97692"/>
    <w:rsid w:val="00DA72F5"/>
    <w:rsid w:val="00DB101E"/>
    <w:rsid w:val="00DB6754"/>
    <w:rsid w:val="00DC17D5"/>
    <w:rsid w:val="00DD6216"/>
    <w:rsid w:val="00E05C0D"/>
    <w:rsid w:val="00E07205"/>
    <w:rsid w:val="00E2212B"/>
    <w:rsid w:val="00E22530"/>
    <w:rsid w:val="00E456AC"/>
    <w:rsid w:val="00E479AA"/>
    <w:rsid w:val="00E601B6"/>
    <w:rsid w:val="00E968DD"/>
    <w:rsid w:val="00EA73B3"/>
    <w:rsid w:val="00EB3FC4"/>
    <w:rsid w:val="00EB69B6"/>
    <w:rsid w:val="00ED219F"/>
    <w:rsid w:val="00ED42E7"/>
    <w:rsid w:val="00F1179F"/>
    <w:rsid w:val="00F2055A"/>
    <w:rsid w:val="00F208E3"/>
    <w:rsid w:val="00F235D6"/>
    <w:rsid w:val="00F3628D"/>
    <w:rsid w:val="00F3700E"/>
    <w:rsid w:val="00F37D8C"/>
    <w:rsid w:val="00F616CA"/>
    <w:rsid w:val="00F66CE1"/>
    <w:rsid w:val="00F71399"/>
    <w:rsid w:val="00FB61C0"/>
    <w:rsid w:val="00FC4700"/>
    <w:rsid w:val="00FF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docId w15:val="{DCB4FDF5-0B48-4D6E-BA61-C71DF38C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0D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0D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97692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273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ghthubeducation.com/preschool-lesson-plans/108706-being-safe-and-calling-9-1-1/" TargetMode="External"/><Relationship Id="rId13" Type="http://schemas.openxmlformats.org/officeDocument/2006/relationships/hyperlink" Target="https://study.com/academy/lesson/how-to-treat-a-burn-from-boiling-water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arents.com/health/injuries/first-aid/fast-first-aid-tips-for-6-common-accidents/" TargetMode="External"/><Relationship Id="rId12" Type="http://schemas.openxmlformats.org/officeDocument/2006/relationships/hyperlink" Target="https://www.brighthubeducation.com/preschool-lesson-plans/108706-being-safe-and-calling-9-1-1/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arents.com/health/injuries/first-aid/fast-first-aid-tips-for-6-common-accident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ebmd.com/a-to-z-guides/wound-care-10/slideshow-first-aid-essentials" TargetMode="External"/><Relationship Id="rId10" Type="http://schemas.openxmlformats.org/officeDocument/2006/relationships/hyperlink" Target="https://www.webmd.com/first-aid/first-aid-ti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udy.com/academy/lesson/how-to-treat-a-burn-from-boiling-water.html" TargetMode="External"/><Relationship Id="rId14" Type="http://schemas.openxmlformats.org/officeDocument/2006/relationships/hyperlink" Target="https://www.webmd.com/first-aid/first-aid-tip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3DC1"/>
    <w:rsid w:val="00071DA5"/>
    <w:rsid w:val="000B1BBA"/>
    <w:rsid w:val="000D3039"/>
    <w:rsid w:val="000E3902"/>
    <w:rsid w:val="0013097B"/>
    <w:rsid w:val="001B54F7"/>
    <w:rsid w:val="00236307"/>
    <w:rsid w:val="004A008E"/>
    <w:rsid w:val="005B3247"/>
    <w:rsid w:val="00600CB1"/>
    <w:rsid w:val="006A4DDD"/>
    <w:rsid w:val="00713551"/>
    <w:rsid w:val="007262E0"/>
    <w:rsid w:val="00742C47"/>
    <w:rsid w:val="00761BC2"/>
    <w:rsid w:val="00805105"/>
    <w:rsid w:val="00816166"/>
    <w:rsid w:val="00836926"/>
    <w:rsid w:val="00953B6D"/>
    <w:rsid w:val="009A78A2"/>
    <w:rsid w:val="009D1187"/>
    <w:rsid w:val="00A34FA8"/>
    <w:rsid w:val="00AB2F7D"/>
    <w:rsid w:val="00AE6BDF"/>
    <w:rsid w:val="00B00F1C"/>
    <w:rsid w:val="00C93DC1"/>
    <w:rsid w:val="00D2480F"/>
    <w:rsid w:val="00DB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landscape).dotx</Template>
  <TotalTime>270</TotalTime>
  <Pages>3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TAIYE OSOKO</cp:lastModifiedBy>
  <cp:revision>8</cp:revision>
  <dcterms:created xsi:type="dcterms:W3CDTF">2019-08-08T15:09:00Z</dcterms:created>
  <dcterms:modified xsi:type="dcterms:W3CDTF">2019-08-14T19:20:00Z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