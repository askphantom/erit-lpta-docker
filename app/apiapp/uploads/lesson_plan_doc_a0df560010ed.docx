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4645B884" w:rsidR="00C17E2A" w:rsidRPr="009260D0" w:rsidRDefault="007420D5">
            <w:pPr>
              <w:pStyle w:val="Title"/>
              <w:rPr>
                <w:sz w:val="40"/>
                <w:szCs w:val="40"/>
              </w:rPr>
            </w:pPr>
            <w:r>
              <w:rPr>
                <w:sz w:val="40"/>
                <w:szCs w:val="40"/>
              </w:rPr>
              <w:t>Estimating lengths and measurements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293F743" w:rsidR="00C17E2A" w:rsidRDefault="008815C6">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659D5BC" w:rsidR="00C17E2A" w:rsidRDefault="004E424D">
                  <w:r>
                    <w:t>3</w:t>
                  </w:r>
                  <w:bookmarkStart w:id="0" w:name="_GoBack"/>
                  <w:bookmarkEnd w:id="0"/>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7B9E34A5" w14:textId="65A1FA98" w:rsidR="008A42C3" w:rsidRDefault="007420D5" w:rsidP="008A42C3">
            <w:pPr>
              <w:pStyle w:val="ListParagraph"/>
              <w:numPr>
                <w:ilvl w:val="0"/>
                <w:numId w:val="2"/>
              </w:numPr>
              <w:ind w:left="467" w:hanging="142"/>
            </w:pPr>
            <w:r>
              <w:t xml:space="preserve"> Understanding the concept of length </w:t>
            </w:r>
          </w:p>
          <w:p w14:paraId="121778FB" w14:textId="2F29FE89" w:rsidR="007420D5" w:rsidRDefault="007420D5" w:rsidP="008A42C3">
            <w:pPr>
              <w:pStyle w:val="ListParagraph"/>
              <w:numPr>
                <w:ilvl w:val="0"/>
                <w:numId w:val="2"/>
              </w:numPr>
              <w:ind w:left="467" w:hanging="142"/>
            </w:pPr>
            <w:r>
              <w:t>Measuring the length of various objects</w:t>
            </w:r>
          </w:p>
          <w:p w14:paraId="4BD082BB" w14:textId="3411B762" w:rsidR="007420D5" w:rsidRDefault="007420D5" w:rsidP="008A42C3">
            <w:pPr>
              <w:pStyle w:val="ListParagraph"/>
              <w:numPr>
                <w:ilvl w:val="0"/>
                <w:numId w:val="2"/>
              </w:numPr>
              <w:ind w:left="467" w:hanging="142"/>
            </w:pPr>
            <w:r>
              <w:t>Estimating lengths in meters and centimeters</w:t>
            </w:r>
          </w:p>
          <w:p w14:paraId="26B504E4" w14:textId="1E97854B" w:rsidR="007420D5" w:rsidRDefault="007420D5" w:rsidP="008A42C3">
            <w:pPr>
              <w:pStyle w:val="ListParagraph"/>
              <w:numPr>
                <w:ilvl w:val="0"/>
                <w:numId w:val="2"/>
              </w:numPr>
              <w:ind w:left="467" w:hanging="142"/>
            </w:pPr>
            <w:r>
              <w:t>Comparing estimates</w:t>
            </w:r>
          </w:p>
          <w:p w14:paraId="458BD9FD" w14:textId="59C07724" w:rsidR="00301B45" w:rsidRDefault="007420D5" w:rsidP="007420D5">
            <w:pPr>
              <w:pStyle w:val="ListParagraph"/>
              <w:numPr>
                <w:ilvl w:val="0"/>
                <w:numId w:val="2"/>
              </w:numPr>
              <w:ind w:left="467" w:hanging="142"/>
            </w:pPr>
            <w:r>
              <w:t>Converting from one metric unit to another.</w:t>
            </w:r>
          </w:p>
        </w:tc>
      </w:tr>
      <w:tr w:rsidR="005F74D1" w14:paraId="42AEC2C9" w14:textId="77777777" w:rsidTr="00C17E2A">
        <w:tc>
          <w:tcPr>
            <w:tcW w:w="952" w:type="pct"/>
          </w:tcPr>
          <w:p w14:paraId="31C98EA6" w14:textId="77777777" w:rsidR="005F74D1" w:rsidRDefault="005F74D1"/>
        </w:tc>
        <w:tc>
          <w:tcPr>
            <w:tcW w:w="152" w:type="pct"/>
          </w:tcPr>
          <w:p w14:paraId="1C724EDF" w14:textId="77777777" w:rsidR="005F74D1" w:rsidRDefault="005F74D1"/>
        </w:tc>
        <w:tc>
          <w:tcPr>
            <w:tcW w:w="3895" w:type="pct"/>
          </w:tcPr>
          <w:p w14:paraId="68488F4F" w14:textId="77777777" w:rsidR="005F74D1" w:rsidRDefault="005F74D1"/>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737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54FA208" w14:textId="67B5AA84" w:rsidR="00AC178C" w:rsidRDefault="00AC178C" w:rsidP="00AC178C">
                                  <w:pPr>
                                    <w:pStyle w:val="ListParagraph"/>
                                    <w:numPr>
                                      <w:ilvl w:val="0"/>
                                      <w:numId w:val="15"/>
                                    </w:numPr>
                                    <w:ind w:left="284" w:hanging="142"/>
                                  </w:pPr>
                                  <w:r>
                                    <w:t>White Board</w:t>
                                  </w:r>
                                </w:p>
                                <w:p w14:paraId="3F5B6990" w14:textId="457C1131" w:rsidR="00AC178C" w:rsidRDefault="00AC178C" w:rsidP="00AC178C">
                                  <w:pPr>
                                    <w:pStyle w:val="ListParagraph"/>
                                    <w:numPr>
                                      <w:ilvl w:val="0"/>
                                      <w:numId w:val="15"/>
                                    </w:numPr>
                                    <w:ind w:left="284" w:hanging="142"/>
                                  </w:pPr>
                                  <w:r>
                                    <w:t>Blank sheets</w:t>
                                  </w:r>
                                </w:p>
                                <w:p w14:paraId="43AC65E8" w14:textId="30BE1A58" w:rsidR="00B46914" w:rsidRDefault="00B46914" w:rsidP="00AC178C">
                                  <w:pPr>
                                    <w:pStyle w:val="ListParagraph"/>
                                    <w:numPr>
                                      <w:ilvl w:val="0"/>
                                      <w:numId w:val="15"/>
                                    </w:numPr>
                                    <w:ind w:left="284" w:hanging="142"/>
                                  </w:pPr>
                                  <w:r>
                                    <w:t>Rulers with mm and cm measurement</w:t>
                                  </w:r>
                                </w:p>
                                <w:p w14:paraId="08056F00" w14:textId="663AE167" w:rsidR="00B46914" w:rsidRDefault="00B46914" w:rsidP="00AC178C">
                                  <w:pPr>
                                    <w:pStyle w:val="ListParagraph"/>
                                    <w:numPr>
                                      <w:ilvl w:val="0"/>
                                      <w:numId w:val="15"/>
                                    </w:numPr>
                                    <w:ind w:left="284" w:hanging="142"/>
                                  </w:pPr>
                                  <w:r>
                                    <w:t xml:space="preserve">Meter stick or tape rule </w:t>
                                  </w:r>
                                </w:p>
                                <w:p w14:paraId="7775AD7A" w14:textId="4CC84C73" w:rsidR="00AC178C" w:rsidRDefault="00AC178C" w:rsidP="00AC178C">
                                  <w:pPr>
                                    <w:pStyle w:val="ListParagraph"/>
                                    <w:numPr>
                                      <w:ilvl w:val="0"/>
                                      <w:numId w:val="15"/>
                                    </w:numPr>
                                    <w:ind w:left="284" w:hanging="142"/>
                                  </w:pPr>
                                  <w:r>
                                    <w:t>Pencils</w:t>
                                  </w:r>
                                </w:p>
                                <w:p w14:paraId="3B29BBA8" w14:textId="5BB2A7AF" w:rsidR="00726615" w:rsidRPr="00BF3180" w:rsidRDefault="00726615" w:rsidP="00AC178C">
                                  <w:pPr>
                                    <w:pStyle w:val="ListParagraph"/>
                                    <w:numPr>
                                      <w:ilvl w:val="0"/>
                                      <w:numId w:val="15"/>
                                    </w:numPr>
                                    <w:ind w:left="284" w:hanging="142"/>
                                  </w:pPr>
                                  <w:r>
                                    <w:t>Meter long strips of paper.</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9858CE5" w14:textId="77777777" w:rsidR="005F74D1" w:rsidRDefault="0053704E" w:rsidP="005F74D1">
                                  <w:pPr>
                                    <w:pStyle w:val="ListBullet"/>
                                  </w:pPr>
                                  <w:r>
                                    <w:t>https://</w:t>
                                  </w:r>
                                  <w:hyperlink r:id="rId8" w:history="1">
                                    <w:r w:rsidRPr="00EC5034">
                                      <w:rPr>
                                        <w:rStyle w:val="Hyperlink"/>
                                      </w:rPr>
                                      <w:t>www.helpingwithmath.com/by_subject/word_problems/w0r_measurement01_4md2.htm</w:t>
                                    </w:r>
                                  </w:hyperlink>
                                  <w:r>
                                    <w:t xml:space="preserve"> </w:t>
                                  </w:r>
                                </w:p>
                                <w:p w14:paraId="737B10E5" w14:textId="77777777" w:rsidR="00061512" w:rsidRDefault="005F74D1" w:rsidP="00061512">
                                  <w:pPr>
                                    <w:pStyle w:val="ListBullet"/>
                                  </w:pPr>
                                  <w:r>
                                    <w:t xml:space="preserve"> </w:t>
                                  </w:r>
                                  <w:hyperlink r:id="rId9" w:history="1">
                                    <w:r w:rsidRPr="00EC5034">
                                      <w:rPr>
                                        <w:rStyle w:val="Hyperlink"/>
                                      </w:rPr>
                                      <w:t>http://www.cpalms.org/Public/PreviewResourceLesson/Preview/73298</w:t>
                                    </w:r>
                                  </w:hyperlink>
                                </w:p>
                                <w:p w14:paraId="4BB4CB85" w14:textId="4B908EE4" w:rsidR="00061512" w:rsidRDefault="009B6910" w:rsidP="00061512">
                                  <w:pPr>
                                    <w:pStyle w:val="ListBullet"/>
                                  </w:pPr>
                                  <w:hyperlink r:id="rId10" w:history="1">
                                    <w:r w:rsidR="001C75C5" w:rsidRPr="00EC5034">
                                      <w:rPr>
                                        <w:rStyle w:val="Hyperlink"/>
                                      </w:rPr>
                                      <w:t>https://www.engageny.org/sites/default/files/resource/attachments/math-g4-m2-full-module.pdf</w:t>
                                    </w:r>
                                  </w:hyperlink>
                                  <w:r w:rsidR="001C75C5">
                                    <w:t xml:space="preserve"> </w:t>
                                  </w:r>
                                  <w:r w:rsidR="009260B8">
                                    <w:t xml:space="preserve"> </w:t>
                                  </w:r>
                                  <w:r w:rsidR="00061512">
                                    <w:t xml:space="preserve">  </w:t>
                                  </w:r>
                                </w:p>
                                <w:p w14:paraId="21F00AD7" w14:textId="77777777" w:rsidR="00002717" w:rsidRDefault="00061512" w:rsidP="00002717">
                                  <w:pPr>
                                    <w:pStyle w:val="ListBullet"/>
                                  </w:pPr>
                                  <w:r>
                                    <w:t xml:space="preserve"> </w:t>
                                  </w:r>
                                  <w:hyperlink r:id="rId11" w:history="1">
                                    <w:r w:rsidR="00002717" w:rsidRPr="009B49C5">
                                      <w:rPr>
                                        <w:rStyle w:val="Hyperlink"/>
                                      </w:rPr>
                                      <w:t>https://za.pearson.com/content/dam/region-growth/south-africa/pearson-south-africa/TeacherResourceMaterial/9781447978411_ngm_mat_pr4_tg_eng_ng_screen.pdf</w:t>
                                    </w:r>
                                  </w:hyperlink>
                                  <w:r w:rsidR="00002717">
                                    <w:t xml:space="preserve">  </w:t>
                                  </w:r>
                                </w:p>
                                <w:p w14:paraId="58A7BB83" w14:textId="2B25D794" w:rsidR="0053704E" w:rsidRDefault="0053704E" w:rsidP="0083703B">
                                  <w:pPr>
                                    <w:pStyle w:val="ListBullet"/>
                                  </w:pPr>
                                </w:p>
                                <w:p w14:paraId="266D3DBF" w14:textId="2AD24E6B" w:rsidR="00B43418" w:rsidRDefault="00B43418" w:rsidP="0083703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737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54FA208" w14:textId="67B5AA84" w:rsidR="00AC178C" w:rsidRDefault="00AC178C" w:rsidP="00AC178C">
                            <w:pPr>
                              <w:pStyle w:val="ListParagraph"/>
                              <w:numPr>
                                <w:ilvl w:val="0"/>
                                <w:numId w:val="15"/>
                              </w:numPr>
                              <w:ind w:left="284" w:hanging="142"/>
                            </w:pPr>
                            <w:r>
                              <w:t>White Board</w:t>
                            </w:r>
                          </w:p>
                          <w:p w14:paraId="3F5B6990" w14:textId="457C1131" w:rsidR="00AC178C" w:rsidRDefault="00AC178C" w:rsidP="00AC178C">
                            <w:pPr>
                              <w:pStyle w:val="ListParagraph"/>
                              <w:numPr>
                                <w:ilvl w:val="0"/>
                                <w:numId w:val="15"/>
                              </w:numPr>
                              <w:ind w:left="284" w:hanging="142"/>
                            </w:pPr>
                            <w:r>
                              <w:t>Blank sheets</w:t>
                            </w:r>
                          </w:p>
                          <w:p w14:paraId="43AC65E8" w14:textId="30BE1A58" w:rsidR="00B46914" w:rsidRDefault="00B46914" w:rsidP="00AC178C">
                            <w:pPr>
                              <w:pStyle w:val="ListParagraph"/>
                              <w:numPr>
                                <w:ilvl w:val="0"/>
                                <w:numId w:val="15"/>
                              </w:numPr>
                              <w:ind w:left="284" w:hanging="142"/>
                            </w:pPr>
                            <w:r>
                              <w:t>Rulers with mm and cm measurement</w:t>
                            </w:r>
                          </w:p>
                          <w:p w14:paraId="08056F00" w14:textId="663AE167" w:rsidR="00B46914" w:rsidRDefault="00B46914" w:rsidP="00AC178C">
                            <w:pPr>
                              <w:pStyle w:val="ListParagraph"/>
                              <w:numPr>
                                <w:ilvl w:val="0"/>
                                <w:numId w:val="15"/>
                              </w:numPr>
                              <w:ind w:left="284" w:hanging="142"/>
                            </w:pPr>
                            <w:r>
                              <w:t xml:space="preserve">Meter stick or tape rule </w:t>
                            </w:r>
                          </w:p>
                          <w:p w14:paraId="7775AD7A" w14:textId="4CC84C73" w:rsidR="00AC178C" w:rsidRDefault="00AC178C" w:rsidP="00AC178C">
                            <w:pPr>
                              <w:pStyle w:val="ListParagraph"/>
                              <w:numPr>
                                <w:ilvl w:val="0"/>
                                <w:numId w:val="15"/>
                              </w:numPr>
                              <w:ind w:left="284" w:hanging="142"/>
                            </w:pPr>
                            <w:r>
                              <w:t>Pencils</w:t>
                            </w:r>
                          </w:p>
                          <w:p w14:paraId="3B29BBA8" w14:textId="5BB2A7AF" w:rsidR="00726615" w:rsidRPr="00BF3180" w:rsidRDefault="00726615" w:rsidP="00AC178C">
                            <w:pPr>
                              <w:pStyle w:val="ListParagraph"/>
                              <w:numPr>
                                <w:ilvl w:val="0"/>
                                <w:numId w:val="15"/>
                              </w:numPr>
                              <w:ind w:left="284" w:hanging="142"/>
                            </w:pPr>
                            <w:r>
                              <w:t>Meter long strips of paper.</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9858CE5" w14:textId="77777777" w:rsidR="005F74D1" w:rsidRDefault="0053704E" w:rsidP="005F74D1">
                            <w:pPr>
                              <w:pStyle w:val="ListBullet"/>
                            </w:pPr>
                            <w:r>
                              <w:t>https://</w:t>
                            </w:r>
                            <w:hyperlink r:id="rId12" w:history="1">
                              <w:r w:rsidRPr="00EC5034">
                                <w:rPr>
                                  <w:rStyle w:val="Hyperlink"/>
                                </w:rPr>
                                <w:t>www.helpingwithmath.com/by_subject/word_problems/w0r_measurement01_4md2.htm</w:t>
                              </w:r>
                            </w:hyperlink>
                            <w:r>
                              <w:t xml:space="preserve"> </w:t>
                            </w:r>
                          </w:p>
                          <w:p w14:paraId="737B10E5" w14:textId="77777777" w:rsidR="00061512" w:rsidRDefault="005F74D1" w:rsidP="00061512">
                            <w:pPr>
                              <w:pStyle w:val="ListBullet"/>
                            </w:pPr>
                            <w:r>
                              <w:t xml:space="preserve"> </w:t>
                            </w:r>
                            <w:hyperlink r:id="rId13" w:history="1">
                              <w:r w:rsidRPr="00EC5034">
                                <w:rPr>
                                  <w:rStyle w:val="Hyperlink"/>
                                </w:rPr>
                                <w:t>http://www.cpalms.org/Public/PreviewResourceLesson/Preview/73298</w:t>
                              </w:r>
                            </w:hyperlink>
                          </w:p>
                          <w:p w14:paraId="4BB4CB85" w14:textId="4B908EE4" w:rsidR="00061512" w:rsidRDefault="009B6910" w:rsidP="00061512">
                            <w:pPr>
                              <w:pStyle w:val="ListBullet"/>
                            </w:pPr>
                            <w:hyperlink r:id="rId14" w:history="1">
                              <w:r w:rsidR="001C75C5" w:rsidRPr="00EC5034">
                                <w:rPr>
                                  <w:rStyle w:val="Hyperlink"/>
                                </w:rPr>
                                <w:t>https://www.engageny.org/sites/default/files/resource/attachments/math-g4-m2-full-module.pdf</w:t>
                              </w:r>
                            </w:hyperlink>
                            <w:r w:rsidR="001C75C5">
                              <w:t xml:space="preserve"> </w:t>
                            </w:r>
                            <w:r w:rsidR="009260B8">
                              <w:t xml:space="preserve"> </w:t>
                            </w:r>
                            <w:r w:rsidR="00061512">
                              <w:t xml:space="preserve">  </w:t>
                            </w:r>
                          </w:p>
                          <w:p w14:paraId="21F00AD7" w14:textId="77777777" w:rsidR="00002717" w:rsidRDefault="00061512" w:rsidP="00002717">
                            <w:pPr>
                              <w:pStyle w:val="ListBullet"/>
                            </w:pPr>
                            <w:r>
                              <w:t xml:space="preserve"> </w:t>
                            </w:r>
                            <w:hyperlink r:id="rId15" w:history="1">
                              <w:r w:rsidR="00002717" w:rsidRPr="009B49C5">
                                <w:rPr>
                                  <w:rStyle w:val="Hyperlink"/>
                                </w:rPr>
                                <w:t>https://za.pearson.com/content/dam/region-growth/south-africa/pearson-south-africa/TeacherResourceMaterial/9781447978411_ngm_mat_pr4_tg_eng_ng_screen.pdf</w:t>
                              </w:r>
                            </w:hyperlink>
                            <w:r w:rsidR="00002717">
                              <w:t xml:space="preserve">  </w:t>
                            </w:r>
                          </w:p>
                          <w:p w14:paraId="58A7BB83" w14:textId="2B25D794" w:rsidR="0053704E" w:rsidRDefault="0053704E" w:rsidP="0083703B">
                            <w:pPr>
                              <w:pStyle w:val="ListBullet"/>
                            </w:pPr>
                          </w:p>
                          <w:p w14:paraId="266D3DBF" w14:textId="2AD24E6B" w:rsidR="00B43418" w:rsidRDefault="00B43418" w:rsidP="0083703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0F0447" w14:paraId="7DA79F9C" w14:textId="77777777" w:rsidTr="008B2CBF">
        <w:trPr>
          <w:tblHeader/>
        </w:trPr>
        <w:tc>
          <w:tcPr>
            <w:tcW w:w="1175" w:type="pct"/>
            <w:tcBorders>
              <w:bottom w:val="single" w:sz="18" w:space="0" w:color="000000" w:themeColor="text1"/>
            </w:tcBorders>
          </w:tcPr>
          <w:p w14:paraId="27485672" w14:textId="09688E28"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0F0447"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3E80938A" w14:textId="6E068195" w:rsidR="001C75C5" w:rsidRDefault="00AD5265" w:rsidP="00B46914">
            <w:r>
              <w:t>St</w:t>
            </w:r>
            <w:r w:rsidR="001C75C5">
              <w:t>udents should be able to:</w:t>
            </w:r>
          </w:p>
          <w:p w14:paraId="198DBE32" w14:textId="425DC265" w:rsidR="00B46914" w:rsidRDefault="00B46914" w:rsidP="001C75C5">
            <w:pPr>
              <w:pStyle w:val="ListParagraph"/>
              <w:numPr>
                <w:ilvl w:val="0"/>
                <w:numId w:val="22"/>
              </w:numPr>
              <w:ind w:left="142" w:hanging="142"/>
            </w:pPr>
            <w:r>
              <w:t>Make esti</w:t>
            </w:r>
            <w:r w:rsidR="001C75C5">
              <w:t xml:space="preserve">mates of lengths in meters and </w:t>
            </w:r>
            <w:r>
              <w:t>centi</w:t>
            </w:r>
            <w:r w:rsidR="001C75C5">
              <w:t>meter</w:t>
            </w:r>
            <w:r>
              <w:t>s</w:t>
            </w:r>
          </w:p>
          <w:p w14:paraId="6DC64AAB" w14:textId="1FEFE12C" w:rsidR="00B46914" w:rsidRDefault="001C75C5" w:rsidP="001C75C5">
            <w:pPr>
              <w:pStyle w:val="ListParagraph"/>
              <w:numPr>
                <w:ilvl w:val="0"/>
                <w:numId w:val="22"/>
              </w:numPr>
              <w:ind w:left="142" w:hanging="142"/>
            </w:pPr>
            <w:r>
              <w:t xml:space="preserve">Estimate distances in </w:t>
            </w:r>
            <w:r w:rsidR="00B46914">
              <w:t>kilo</w:t>
            </w:r>
            <w:r>
              <w:t>meter</w:t>
            </w:r>
            <w:r w:rsidR="00B46914">
              <w:t>s</w:t>
            </w:r>
          </w:p>
          <w:p w14:paraId="509E2754" w14:textId="5851A8B9" w:rsidR="001C75C5" w:rsidRDefault="001C75C5" w:rsidP="001C75C5">
            <w:pPr>
              <w:pStyle w:val="ListParagraph"/>
              <w:numPr>
                <w:ilvl w:val="0"/>
                <w:numId w:val="22"/>
              </w:numPr>
              <w:ind w:left="142" w:hanging="142"/>
            </w:pPr>
            <w:r>
              <w:t>Convert from one unit of measurement to another.</w:t>
            </w:r>
          </w:p>
          <w:p w14:paraId="7EC360DD" w14:textId="29AC828A" w:rsidR="00B46914" w:rsidRDefault="001C75C5" w:rsidP="001C75C5">
            <w:pPr>
              <w:pStyle w:val="ListParagraph"/>
              <w:numPr>
                <w:ilvl w:val="0"/>
                <w:numId w:val="22"/>
              </w:numPr>
              <w:ind w:left="142" w:hanging="142"/>
            </w:pPr>
            <w:r>
              <w:t xml:space="preserve">Compare estimates with actual </w:t>
            </w:r>
            <w:r w:rsidR="00B46914">
              <w:t>measurements</w:t>
            </w:r>
          </w:p>
          <w:p w14:paraId="14D872A9" w14:textId="4D2B5DC4" w:rsidR="00002717" w:rsidRDefault="00002717" w:rsidP="001D4D95"/>
          <w:p w14:paraId="13B900B2" w14:textId="0646F47F" w:rsidR="00726615" w:rsidRDefault="00726615" w:rsidP="001D4D95"/>
          <w:p w14:paraId="6B1E61C8" w14:textId="3286B76B" w:rsidR="00726615" w:rsidRDefault="00726615" w:rsidP="001D4D95"/>
          <w:p w14:paraId="75375876" w14:textId="77777777" w:rsidR="00726615" w:rsidRDefault="00726615" w:rsidP="001D4D95"/>
          <w:p w14:paraId="5ACBDBEA" w14:textId="77777777" w:rsidR="00DF06FF" w:rsidRPr="00FB30A1" w:rsidRDefault="00DF06FF" w:rsidP="00DF06FF">
            <w:pPr>
              <w:pStyle w:val="ListParagraph"/>
              <w:ind w:left="0"/>
            </w:pPr>
            <w:r w:rsidRPr="00FB30A1">
              <w:rPr>
                <w:rFonts w:asciiTheme="majorHAnsi" w:eastAsiaTheme="majorEastAsia" w:hAnsiTheme="majorHAnsi" w:cstheme="majorBidi"/>
                <w:b/>
                <w:color w:val="F16522" w:themeColor="accent1"/>
              </w:rPr>
              <w:t>Guided Practice</w:t>
            </w:r>
          </w:p>
          <w:p w14:paraId="59C0816A" w14:textId="77777777" w:rsidR="00DF06FF" w:rsidRDefault="00DF06FF" w:rsidP="00DF06FF">
            <w:pPr>
              <w:rPr>
                <w:b/>
              </w:rPr>
            </w:pPr>
            <w:r>
              <w:rPr>
                <w:b/>
              </w:rPr>
              <w:t>Day 2/ Lesson 2</w:t>
            </w:r>
            <w:r w:rsidRPr="00031953">
              <w:rPr>
                <w:b/>
              </w:rPr>
              <w:t>: 15 Mins</w:t>
            </w:r>
          </w:p>
          <w:p w14:paraId="38D7C9DA" w14:textId="3FE599C1" w:rsidR="00F246B8" w:rsidRDefault="00F246B8" w:rsidP="00726615">
            <w:pPr>
              <w:pStyle w:val="ListParagraph"/>
              <w:numPr>
                <w:ilvl w:val="0"/>
                <w:numId w:val="25"/>
              </w:numPr>
              <w:ind w:left="284" w:hanging="284"/>
            </w:pPr>
            <w:r>
              <w:t>Let different pupils measure different objects in the</w:t>
            </w:r>
            <w:r w:rsidR="00002717">
              <w:t xml:space="preserve"> </w:t>
            </w:r>
            <w:r>
              <w:t xml:space="preserve">classroom, for example </w:t>
            </w:r>
            <w:r w:rsidR="00002717">
              <w:t xml:space="preserve">the desk and the </w:t>
            </w:r>
            <w:r w:rsidR="00002717">
              <w:lastRenderedPageBreak/>
              <w:t xml:space="preserve">length of the </w:t>
            </w:r>
            <w:r>
              <w:t xml:space="preserve">classroom using non-standard units of measurement. </w:t>
            </w:r>
          </w:p>
          <w:p w14:paraId="2548930D" w14:textId="77777777" w:rsidR="00726615" w:rsidRDefault="00F246B8" w:rsidP="00726615">
            <w:pPr>
              <w:pStyle w:val="ListParagraph"/>
              <w:numPr>
                <w:ilvl w:val="0"/>
                <w:numId w:val="25"/>
              </w:numPr>
              <w:ind w:left="284" w:hanging="284"/>
            </w:pPr>
            <w:r>
              <w:t xml:space="preserve">Provide your pupils with </w:t>
            </w:r>
            <w:r w:rsidR="00002717">
              <w:t xml:space="preserve">a piece of string or wool as a </w:t>
            </w:r>
            <w:r>
              <w:t>non-standard unit of le</w:t>
            </w:r>
            <w:r w:rsidR="00726615">
              <w:t xml:space="preserve">ngth. </w:t>
            </w:r>
          </w:p>
          <w:p w14:paraId="4A867B95" w14:textId="19643D8D" w:rsidR="00A71E70" w:rsidRDefault="00726615" w:rsidP="00726615">
            <w:pPr>
              <w:pStyle w:val="ListParagraph"/>
              <w:numPr>
                <w:ilvl w:val="0"/>
                <w:numId w:val="25"/>
              </w:numPr>
              <w:ind w:left="284" w:hanging="284"/>
            </w:pPr>
            <w:r>
              <w:t xml:space="preserve">Discuss the necessity of </w:t>
            </w:r>
            <w:r w:rsidR="00F246B8">
              <w:t xml:space="preserve">having </w:t>
            </w:r>
            <w:r w:rsidR="00002717">
              <w:t>standardized</w:t>
            </w:r>
            <w:r w:rsidR="00F246B8">
              <w:t xml:space="preserve"> units of length.</w:t>
            </w:r>
          </w:p>
          <w:p w14:paraId="15F25DC2" w14:textId="77777777" w:rsidR="00F246B8" w:rsidRDefault="00F246B8" w:rsidP="00726615">
            <w:pPr>
              <w:pStyle w:val="ListParagraph"/>
              <w:numPr>
                <w:ilvl w:val="0"/>
                <w:numId w:val="25"/>
              </w:numPr>
              <w:ind w:left="284" w:hanging="284"/>
            </w:pPr>
            <w:r>
              <w:t xml:space="preserve">Ask your pupils to work in pairs for this activity. </w:t>
            </w:r>
          </w:p>
          <w:p w14:paraId="65976A76" w14:textId="77777777" w:rsidR="00726615" w:rsidRDefault="00F246B8" w:rsidP="00726615">
            <w:pPr>
              <w:pStyle w:val="ListParagraph"/>
              <w:numPr>
                <w:ilvl w:val="0"/>
                <w:numId w:val="25"/>
              </w:numPr>
              <w:ind w:left="284" w:hanging="284"/>
            </w:pPr>
            <w:r>
              <w:t xml:space="preserve">In advance, cut </w:t>
            </w:r>
            <w:r w:rsidR="001C75C5">
              <w:t>meter</w:t>
            </w:r>
            <w:r w:rsidR="00726615">
              <w:t xml:space="preserve"> long strips of paper, one </w:t>
            </w:r>
            <w:r>
              <w:t>strip for each pa</w:t>
            </w:r>
            <w:r w:rsidR="00726615">
              <w:t xml:space="preserve">ir. </w:t>
            </w:r>
          </w:p>
          <w:p w14:paraId="17226D13" w14:textId="77777777" w:rsidR="00726615" w:rsidRDefault="00726615" w:rsidP="00726615">
            <w:pPr>
              <w:pStyle w:val="ListParagraph"/>
              <w:numPr>
                <w:ilvl w:val="0"/>
                <w:numId w:val="25"/>
              </w:numPr>
              <w:ind w:left="284" w:hanging="284"/>
            </w:pPr>
            <w:r>
              <w:t xml:space="preserve">Ask your pupils to measure </w:t>
            </w:r>
            <w:r w:rsidR="00F246B8">
              <w:t>their strip of paper in centi</w:t>
            </w:r>
            <w:r w:rsidR="001C75C5">
              <w:t>meter</w:t>
            </w:r>
            <w:r w:rsidR="00F246B8">
              <w:t xml:space="preserve">s. </w:t>
            </w:r>
            <w:r>
              <w:t xml:space="preserve">This requires </w:t>
            </w:r>
            <w:r w:rsidR="00F246B8">
              <w:t xml:space="preserve">careful measuring, using their rulers. </w:t>
            </w:r>
          </w:p>
          <w:p w14:paraId="18CC8E2A" w14:textId="77777777" w:rsidR="00726615" w:rsidRDefault="00726615" w:rsidP="00726615">
            <w:pPr>
              <w:pStyle w:val="ListParagraph"/>
              <w:numPr>
                <w:ilvl w:val="0"/>
                <w:numId w:val="25"/>
              </w:numPr>
              <w:ind w:left="284" w:hanging="284"/>
            </w:pPr>
            <w:r>
              <w:t xml:space="preserve">Ask them how many </w:t>
            </w:r>
            <w:r w:rsidR="00F246B8">
              <w:t>centi</w:t>
            </w:r>
            <w:r w:rsidR="001C75C5">
              <w:t>meter</w:t>
            </w:r>
            <w:r w:rsidR="00F246B8">
              <w:t xml:space="preserve">s make up one </w:t>
            </w:r>
            <w:r w:rsidR="001C75C5">
              <w:t>meter</w:t>
            </w:r>
            <w:r>
              <w:t xml:space="preserve">. Lead them </w:t>
            </w:r>
            <w:r w:rsidR="00F246B8">
              <w:t xml:space="preserve">to arrive at the </w:t>
            </w:r>
            <w:r>
              <w:t xml:space="preserve">answer of 100 cm, which equals </w:t>
            </w:r>
            <w:r w:rsidR="00F246B8">
              <w:t xml:space="preserve">one </w:t>
            </w:r>
            <w:r w:rsidR="001C75C5">
              <w:t>meter</w:t>
            </w:r>
            <w:r w:rsidR="00F246B8">
              <w:t xml:space="preserve">. </w:t>
            </w:r>
          </w:p>
          <w:p w14:paraId="50679482" w14:textId="77777777" w:rsidR="00726615" w:rsidRDefault="00F246B8" w:rsidP="00726615">
            <w:pPr>
              <w:pStyle w:val="ListParagraph"/>
              <w:numPr>
                <w:ilvl w:val="0"/>
                <w:numId w:val="25"/>
              </w:numPr>
              <w:ind w:left="284" w:hanging="284"/>
            </w:pPr>
            <w:r>
              <w:t>You will h</w:t>
            </w:r>
            <w:r w:rsidR="00726615">
              <w:t xml:space="preserve">ave to remediate if pairs have </w:t>
            </w:r>
            <w:r>
              <w:t xml:space="preserve">not measured accurately. </w:t>
            </w:r>
          </w:p>
          <w:p w14:paraId="03E90EE4" w14:textId="7F8C4703" w:rsidR="00F246B8" w:rsidRDefault="00F246B8" w:rsidP="00726615">
            <w:pPr>
              <w:pStyle w:val="ListParagraph"/>
              <w:numPr>
                <w:ilvl w:val="0"/>
                <w:numId w:val="25"/>
              </w:numPr>
              <w:ind w:left="284" w:hanging="284"/>
            </w:pPr>
            <w:r>
              <w:t xml:space="preserve">Point out that 1 </w:t>
            </w:r>
            <w:r w:rsidR="001C75C5">
              <w:t>meter</w:t>
            </w:r>
            <w:r w:rsidR="00726615">
              <w:t xml:space="preserve"> = </w:t>
            </w:r>
            <w:r>
              <w:t xml:space="preserve">100 cm and 100 cm can be written as 1 </w:t>
            </w:r>
            <w:r w:rsidR="001C75C5">
              <w:t>meter</w:t>
            </w:r>
            <w:r>
              <w:t>.</w:t>
            </w:r>
          </w:p>
          <w:p w14:paraId="6C30F15D" w14:textId="77777777" w:rsidR="00726615" w:rsidRDefault="00F246B8" w:rsidP="00726615">
            <w:pPr>
              <w:pStyle w:val="ListParagraph"/>
              <w:numPr>
                <w:ilvl w:val="0"/>
                <w:numId w:val="25"/>
              </w:numPr>
              <w:ind w:left="284" w:hanging="284"/>
            </w:pPr>
            <w:r>
              <w:t>Paste a strip of p</w:t>
            </w:r>
            <w:r w:rsidR="00726615">
              <w:t xml:space="preserve">aper that measures exactly one </w:t>
            </w:r>
            <w:r w:rsidR="001C75C5">
              <w:t>meter</w:t>
            </w:r>
            <w:r>
              <w:t xml:space="preserve"> on the bo</w:t>
            </w:r>
            <w:r w:rsidR="00726615">
              <w:t xml:space="preserve">ard. Then </w:t>
            </w:r>
            <w:r w:rsidR="00726615">
              <w:lastRenderedPageBreak/>
              <w:t xml:space="preserve">ask them to describe </w:t>
            </w:r>
            <w:r>
              <w:t xml:space="preserve">1 cm compared to 1 m. </w:t>
            </w:r>
          </w:p>
          <w:p w14:paraId="22A31125" w14:textId="421A0817" w:rsidR="00F246B8" w:rsidRPr="000A37E8" w:rsidRDefault="00F246B8" w:rsidP="007420D5">
            <w:pPr>
              <w:pStyle w:val="ListParagraph"/>
              <w:numPr>
                <w:ilvl w:val="0"/>
                <w:numId w:val="25"/>
              </w:numPr>
              <w:ind w:left="284" w:hanging="284"/>
            </w:pPr>
            <w:r>
              <w:t>It is important to discuss the differences in the units so that your pupils are able to form a very cle</w:t>
            </w:r>
            <w:r w:rsidR="00726615">
              <w:t xml:space="preserve">ar impression of the different </w:t>
            </w:r>
            <w:r>
              <w:t>units of length. Thi</w:t>
            </w:r>
            <w:r w:rsidR="00726615">
              <w:t xml:space="preserve">s will help to avoid confusion </w:t>
            </w:r>
            <w:r>
              <w:t xml:space="preserve">between </w:t>
            </w:r>
            <w:r w:rsidR="001C75C5">
              <w:t>meter</w:t>
            </w:r>
            <w:r w:rsidR="00726615">
              <w:t xml:space="preserve">s and </w:t>
            </w:r>
            <w:r>
              <w:t>centi</w:t>
            </w:r>
            <w:r w:rsidR="001C75C5">
              <w:t>meter</w:t>
            </w:r>
            <w:r>
              <w:t>s.</w:t>
            </w:r>
            <w:r w:rsidR="00726615">
              <w:t xml:space="preserve"> </w:t>
            </w: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0D2960C8" w14:textId="0E1936F3" w:rsidR="00347D2E" w:rsidRDefault="00B46914" w:rsidP="00002717">
            <w:pPr>
              <w:pStyle w:val="ListParagraph"/>
              <w:numPr>
                <w:ilvl w:val="0"/>
                <w:numId w:val="23"/>
              </w:numPr>
              <w:ind w:left="182" w:hanging="182"/>
            </w:pPr>
            <w:r>
              <w:t>Pupils don’t know ho</w:t>
            </w:r>
            <w:r w:rsidR="00347D2E">
              <w:t xml:space="preserve">w to use a ruler, tape measure </w:t>
            </w:r>
            <w:r>
              <w:t xml:space="preserve">or </w:t>
            </w:r>
            <w:r w:rsidR="001C75C5">
              <w:t>meter</w:t>
            </w:r>
            <w:r>
              <w:t xml:space="preserve"> stick to measure. </w:t>
            </w:r>
          </w:p>
          <w:p w14:paraId="4CC748E3" w14:textId="77777777" w:rsidR="00347D2E" w:rsidRDefault="00347D2E" w:rsidP="00002717">
            <w:pPr>
              <w:pStyle w:val="ListParagraph"/>
              <w:numPr>
                <w:ilvl w:val="0"/>
                <w:numId w:val="23"/>
              </w:numPr>
              <w:ind w:left="182" w:hanging="182"/>
            </w:pPr>
            <w:r>
              <w:t xml:space="preserve">Ensure they know that they must start </w:t>
            </w:r>
            <w:r w:rsidR="00B46914">
              <w:t xml:space="preserve">measuring from the 0 mark. </w:t>
            </w:r>
          </w:p>
          <w:p w14:paraId="184947BD" w14:textId="3EDECDF3" w:rsidR="00347D2E" w:rsidRDefault="00347D2E" w:rsidP="00002717">
            <w:pPr>
              <w:pStyle w:val="ListParagraph"/>
              <w:numPr>
                <w:ilvl w:val="0"/>
                <w:numId w:val="23"/>
              </w:numPr>
              <w:ind w:left="182" w:hanging="182"/>
            </w:pPr>
            <w:r>
              <w:t xml:space="preserve">Point </w:t>
            </w:r>
            <w:r w:rsidR="00B46914">
              <w:t>out to them that</w:t>
            </w:r>
            <w:r>
              <w:t xml:space="preserve"> in most cases they should not </w:t>
            </w:r>
            <w:r w:rsidR="00B46914">
              <w:t>measure from the edge</w:t>
            </w:r>
            <w:r>
              <w:t xml:space="preserve"> of the ruler, tape measure or </w:t>
            </w:r>
            <w:r w:rsidR="001C75C5">
              <w:t>meter</w:t>
            </w:r>
            <w:r w:rsidR="00B46914">
              <w:t xml:space="preserve"> stick. </w:t>
            </w:r>
          </w:p>
          <w:p w14:paraId="0D8C764C" w14:textId="45E44A06" w:rsidR="008815C6" w:rsidRDefault="00347D2E" w:rsidP="00002717">
            <w:pPr>
              <w:pStyle w:val="ListParagraph"/>
              <w:numPr>
                <w:ilvl w:val="0"/>
                <w:numId w:val="23"/>
              </w:numPr>
              <w:ind w:left="182" w:hanging="182"/>
            </w:pPr>
            <w:r>
              <w:t xml:space="preserve">(check tape measures </w:t>
            </w:r>
            <w:r w:rsidR="00B46914">
              <w:t xml:space="preserve">as some have a metal </w:t>
            </w:r>
            <w:r>
              <w:t xml:space="preserve">fitting at the ends to protect </w:t>
            </w:r>
            <w:r w:rsidR="00B46914">
              <w:t xml:space="preserve">the measuring tape </w:t>
            </w:r>
            <w:r>
              <w:t xml:space="preserve">and because of this the tape </w:t>
            </w:r>
            <w:r w:rsidR="00B46914">
              <w:t>does start at 0 from the very edge.)</w:t>
            </w:r>
            <w:r>
              <w:t xml:space="preserve">  </w:t>
            </w:r>
          </w:p>
          <w:p w14:paraId="61F8986D" w14:textId="055C7AF7" w:rsidR="00347D2E" w:rsidRDefault="00002717" w:rsidP="00002717">
            <w:pPr>
              <w:pStyle w:val="ListParagraph"/>
              <w:numPr>
                <w:ilvl w:val="0"/>
                <w:numId w:val="23"/>
              </w:numPr>
              <w:ind w:left="182" w:hanging="182"/>
            </w:pPr>
            <w:r>
              <w:t>E</w:t>
            </w:r>
            <w:r w:rsidR="00347D2E">
              <w:t xml:space="preserve">nsure that you do a lot of practical work with </w:t>
            </w:r>
            <w:r w:rsidR="001C75C5">
              <w:t>meter</w:t>
            </w:r>
            <w:r w:rsidR="00347D2E">
              <w:t xml:space="preserve"> sticks and tape measures.</w:t>
            </w:r>
          </w:p>
          <w:p w14:paraId="6007943F" w14:textId="3A4D22ED" w:rsidR="00061512" w:rsidRDefault="00002717" w:rsidP="00002717">
            <w:pPr>
              <w:pStyle w:val="ListParagraph"/>
              <w:numPr>
                <w:ilvl w:val="0"/>
                <w:numId w:val="23"/>
              </w:numPr>
              <w:ind w:left="182" w:hanging="182"/>
            </w:pPr>
            <w:r>
              <w:t>Ask the students, w</w:t>
            </w:r>
            <w:r w:rsidR="00061512">
              <w:t>hat are the metric units of measuring length? (kilometer, meter, centimeter, millimeter)</w:t>
            </w:r>
          </w:p>
          <w:p w14:paraId="6EAA3591" w14:textId="097E6179" w:rsidR="008815C6" w:rsidRDefault="00002717" w:rsidP="00002717">
            <w:pPr>
              <w:pStyle w:val="ListParagraph"/>
              <w:numPr>
                <w:ilvl w:val="0"/>
                <w:numId w:val="23"/>
              </w:numPr>
              <w:ind w:left="182" w:hanging="182"/>
            </w:pPr>
            <w:r>
              <w:t xml:space="preserve">Let them </w:t>
            </w:r>
            <w:r w:rsidR="00061512">
              <w:t xml:space="preserve">visualize how big a millimeter is? (Repeat for the other units, students can give examples of objects that </w:t>
            </w:r>
            <w:r>
              <w:t>are about each unit, e.g.</w:t>
            </w:r>
            <w:r w:rsidR="00061512">
              <w:t xml:space="preserve"> a m</w:t>
            </w:r>
            <w:r>
              <w:t xml:space="preserve">illimeter is the width of an </w:t>
            </w:r>
            <w:r w:rsidR="00061512">
              <w:lastRenderedPageBreak/>
              <w:t>eyelash, a centimeter is the width of your index finger)</w:t>
            </w:r>
          </w:p>
          <w:p w14:paraId="506E16A1" w14:textId="77777777" w:rsidR="00002717" w:rsidRDefault="00002717" w:rsidP="00002717">
            <w:pPr>
              <w:pStyle w:val="ListParagraph"/>
              <w:ind w:left="182"/>
            </w:pPr>
          </w:p>
          <w:p w14:paraId="6E1F013E" w14:textId="649A32F7"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14:paraId="4BC8A70F" w14:textId="77777777" w:rsidR="00A37E88" w:rsidRDefault="00A54440" w:rsidP="008B788E">
            <w:pPr>
              <w:rPr>
                <w:b/>
              </w:rPr>
            </w:pPr>
            <w:r>
              <w:rPr>
                <w:b/>
              </w:rPr>
              <w:t>Day 3/ Lesson 3: 30</w:t>
            </w:r>
            <w:r w:rsidR="00FB30A1" w:rsidRPr="00031953">
              <w:rPr>
                <w:b/>
              </w:rPr>
              <w:t xml:space="preserve"> Mins</w:t>
            </w:r>
          </w:p>
          <w:p w14:paraId="413F6D32" w14:textId="77777777" w:rsidR="00726615" w:rsidRDefault="008B788E" w:rsidP="00726615">
            <w:pPr>
              <w:pStyle w:val="ListParagraph"/>
              <w:numPr>
                <w:ilvl w:val="0"/>
                <w:numId w:val="26"/>
              </w:numPr>
              <w:ind w:left="182" w:hanging="142"/>
            </w:pPr>
            <w:r>
              <w:t>If pupils find it diff</w:t>
            </w:r>
            <w:r w:rsidR="00726615">
              <w:t xml:space="preserve">icult to convert lengths given </w:t>
            </w:r>
            <w:r>
              <w:t xml:space="preserve">in mixed units then </w:t>
            </w:r>
            <w:r w:rsidR="00726615">
              <w:t xml:space="preserve">encourage these pupils to take </w:t>
            </w:r>
            <w:r>
              <w:t>a multi-step app</w:t>
            </w:r>
            <w:r w:rsidR="00726615">
              <w:t xml:space="preserve">roach to these conversions and </w:t>
            </w:r>
            <w:r>
              <w:t xml:space="preserve">to write their reasoning down. </w:t>
            </w:r>
          </w:p>
          <w:p w14:paraId="31462D39" w14:textId="77777777" w:rsidR="00726615" w:rsidRDefault="00726615" w:rsidP="00726615">
            <w:pPr>
              <w:pStyle w:val="ListParagraph"/>
              <w:numPr>
                <w:ilvl w:val="0"/>
                <w:numId w:val="26"/>
              </w:numPr>
              <w:ind w:left="182" w:hanging="142"/>
            </w:pPr>
            <w:r>
              <w:t xml:space="preserve">For example, to </w:t>
            </w:r>
            <w:r w:rsidR="008B788E">
              <w:t>convert 1 m and 5</w:t>
            </w:r>
            <w:r>
              <w:t xml:space="preserve">7 cm to cm, they could reason: </w:t>
            </w:r>
          </w:p>
          <w:p w14:paraId="4D3C55F8" w14:textId="2DB91ACE" w:rsidR="008B788E" w:rsidRDefault="008B788E" w:rsidP="00D61802">
            <w:pPr>
              <w:pStyle w:val="ListParagraph"/>
              <w:ind w:left="182"/>
            </w:pPr>
            <w:r>
              <w:t>1 m = 100 cm, so 100 cm + 57 cm = 157 cm.</w:t>
            </w:r>
          </w:p>
          <w:p w14:paraId="4195C8BA" w14:textId="77777777" w:rsidR="00726615" w:rsidRDefault="001C75C5" w:rsidP="00726615">
            <w:pPr>
              <w:pStyle w:val="ListParagraph"/>
              <w:numPr>
                <w:ilvl w:val="0"/>
                <w:numId w:val="26"/>
              </w:numPr>
              <w:ind w:left="182" w:hanging="142"/>
            </w:pPr>
            <w:r>
              <w:t>T</w:t>
            </w:r>
            <w:r w:rsidR="00726615">
              <w:t>he teacher continues</w:t>
            </w:r>
            <w:r>
              <w:t xml:space="preserve"> by reviewing the metric units of length and how much of each unit is equal to another unit. </w:t>
            </w:r>
          </w:p>
          <w:p w14:paraId="3372BDE7" w14:textId="47988792" w:rsidR="001C75C5" w:rsidRDefault="001C75C5" w:rsidP="00726615">
            <w:pPr>
              <w:pStyle w:val="ListParagraph"/>
              <w:numPr>
                <w:ilvl w:val="0"/>
                <w:numId w:val="26"/>
              </w:numPr>
              <w:ind w:left="182" w:hanging="142"/>
            </w:pPr>
            <w:r>
              <w:t xml:space="preserve">Students will be given about 5 min. to independently write the units </w:t>
            </w:r>
          </w:p>
          <w:p w14:paraId="7167922B" w14:textId="77777777" w:rsidR="00726615" w:rsidRDefault="001C75C5" w:rsidP="00726615">
            <w:pPr>
              <w:pStyle w:val="ListParagraph"/>
              <w:numPr>
                <w:ilvl w:val="0"/>
                <w:numId w:val="26"/>
              </w:numPr>
              <w:ind w:left="182" w:hanging="142"/>
            </w:pPr>
            <w:r>
              <w:t xml:space="preserve">The teacher will then ask students to share what they've written, and he/she will record this information on the board. </w:t>
            </w:r>
          </w:p>
          <w:p w14:paraId="78DF6417" w14:textId="17B33BE7" w:rsidR="00726615" w:rsidRDefault="001C75C5" w:rsidP="00726615">
            <w:pPr>
              <w:pStyle w:val="ListParagraph"/>
              <w:numPr>
                <w:ilvl w:val="0"/>
                <w:numId w:val="26"/>
              </w:numPr>
              <w:ind w:left="182" w:hanging="142"/>
            </w:pPr>
            <w:r>
              <w:t xml:space="preserve">The teacher and students will then work together to put the units in size order (smallest to largest or largest to smallest), and will discuss how one unit relates to another. </w:t>
            </w:r>
          </w:p>
          <w:p w14:paraId="4ABCAA8A" w14:textId="22770B09" w:rsidR="00726615" w:rsidRDefault="00726615" w:rsidP="00726615">
            <w:pPr>
              <w:pStyle w:val="ListParagraph"/>
              <w:numPr>
                <w:ilvl w:val="0"/>
                <w:numId w:val="26"/>
              </w:numPr>
              <w:ind w:left="182" w:hanging="142"/>
            </w:pPr>
            <w:r>
              <w:t>The teacher therefore writes:</w:t>
            </w:r>
          </w:p>
          <w:p w14:paraId="4BEF2538" w14:textId="71361F3D" w:rsidR="00D61802" w:rsidRDefault="00D61802" w:rsidP="00D61802">
            <w:pPr>
              <w:pStyle w:val="ListParagraph"/>
              <w:ind w:left="182"/>
            </w:pPr>
            <w:r>
              <w:t xml:space="preserve">    </w:t>
            </w:r>
            <w:r w:rsidR="00CA76AB">
              <w:t xml:space="preserve"> 10 millimeter(mm) = 1</w:t>
            </w:r>
            <w:r w:rsidR="005B2E2B">
              <w:t xml:space="preserve"> </w:t>
            </w:r>
            <w:r w:rsidR="00CA76AB">
              <w:t>cent</w:t>
            </w:r>
            <w:r w:rsidR="005B2E2B">
              <w:t>ime</w:t>
            </w:r>
            <w:r w:rsidR="00CA76AB">
              <w:t>ter(cm)</w:t>
            </w:r>
          </w:p>
          <w:p w14:paraId="7F0AAD05" w14:textId="2EEC60E0" w:rsidR="00CA76AB" w:rsidRDefault="00CA76AB" w:rsidP="00D61802">
            <w:pPr>
              <w:pStyle w:val="ListParagraph"/>
              <w:ind w:left="182"/>
            </w:pPr>
            <w:r>
              <w:t xml:space="preserve">     100 cm = 1 meter(m)</w:t>
            </w:r>
          </w:p>
          <w:p w14:paraId="38944BF6" w14:textId="6681BD9F" w:rsidR="00CA76AB" w:rsidRDefault="00CA76AB" w:rsidP="00D61802">
            <w:pPr>
              <w:pStyle w:val="ListParagraph"/>
              <w:ind w:left="182"/>
            </w:pPr>
            <w:r>
              <w:t xml:space="preserve">     1000 meter = 1 kilometer (km)</w:t>
            </w:r>
          </w:p>
          <w:p w14:paraId="1A54678A" w14:textId="607BDFA8" w:rsidR="005B2E2B" w:rsidRDefault="005B2E2B" w:rsidP="00D61802">
            <w:pPr>
              <w:pStyle w:val="ListParagraph"/>
              <w:ind w:left="182"/>
            </w:pPr>
            <w:r>
              <w:t xml:space="preserve">     From this, we can infer that</w:t>
            </w:r>
          </w:p>
          <w:p w14:paraId="0B401FFA" w14:textId="452E7A2F" w:rsidR="005B2E2B" w:rsidRDefault="005B2E2B" w:rsidP="00D61802">
            <w:pPr>
              <w:pStyle w:val="ListParagraph"/>
              <w:ind w:left="182"/>
            </w:pPr>
            <w:r>
              <w:t xml:space="preserve">     1 meter = 100 x 10mm=1000mm</w:t>
            </w:r>
          </w:p>
          <w:p w14:paraId="5E2B7D48" w14:textId="7F82B54A" w:rsidR="005B2E2B" w:rsidRDefault="005B2E2B" w:rsidP="00D61802">
            <w:pPr>
              <w:pStyle w:val="ListParagraph"/>
              <w:ind w:left="182"/>
            </w:pPr>
            <w:r>
              <w:t xml:space="preserve">     1 km = 1000 x100cm = 100000 cm</w:t>
            </w:r>
          </w:p>
          <w:p w14:paraId="5471E0B3" w14:textId="6213F6B6" w:rsidR="005B2E2B" w:rsidRDefault="005B2E2B" w:rsidP="00D61802">
            <w:pPr>
              <w:pStyle w:val="ListParagraph"/>
              <w:ind w:left="182"/>
            </w:pPr>
            <w:r>
              <w:t xml:space="preserve">     1 km = 100000 x 10mm = 1000000mm</w:t>
            </w:r>
          </w:p>
          <w:p w14:paraId="7A0E54B4" w14:textId="77777777" w:rsidR="00726615" w:rsidRDefault="001C75C5" w:rsidP="00726615">
            <w:pPr>
              <w:pStyle w:val="ListParagraph"/>
              <w:numPr>
                <w:ilvl w:val="0"/>
                <w:numId w:val="26"/>
              </w:numPr>
              <w:ind w:left="182" w:hanging="142"/>
            </w:pPr>
            <w:r>
              <w:lastRenderedPageBreak/>
              <w:t xml:space="preserve">They will discuss how a centimeter is 10 times larger than a millimeter, and a millimeter is 1/10 the size of a centimeter. They will also discuss how a meter is 100 times larger than a centimeter, and that a centimeter is 1/100 of a meter (discuss centi- as meaning 100). </w:t>
            </w:r>
          </w:p>
          <w:p w14:paraId="2327B5DE" w14:textId="1F4D7857" w:rsidR="001C75C5" w:rsidRDefault="001C75C5" w:rsidP="00726615">
            <w:pPr>
              <w:pStyle w:val="ListParagraph"/>
              <w:numPr>
                <w:ilvl w:val="0"/>
                <w:numId w:val="26"/>
              </w:numPr>
              <w:ind w:left="182" w:hanging="142"/>
            </w:pPr>
            <w:r>
              <w:t>Then, they will discuss how a kilometer is 1000 times larger than a meter, and that a meter is 1/1000 of a kilometer (discuss kilo- means 1000).</w:t>
            </w:r>
          </w:p>
          <w:p w14:paraId="6CC78EF4" w14:textId="61106695" w:rsidR="001C75C5" w:rsidRPr="008B788E" w:rsidRDefault="001C75C5" w:rsidP="008B788E"/>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43934C9B" w14:textId="77777777" w:rsidR="00347D2E" w:rsidRDefault="00347D2E" w:rsidP="00002717">
            <w:pPr>
              <w:pStyle w:val="ListParagraph"/>
              <w:numPr>
                <w:ilvl w:val="0"/>
                <w:numId w:val="24"/>
              </w:numPr>
              <w:ind w:left="147" w:hanging="141"/>
            </w:pPr>
            <w:r>
              <w:t xml:space="preserve">Start the work in this unit by talking about </w:t>
            </w:r>
          </w:p>
          <w:p w14:paraId="730F3346" w14:textId="77777777" w:rsidR="00002717" w:rsidRDefault="00347D2E" w:rsidP="00002717">
            <w:pPr>
              <w:pStyle w:val="ListParagraph"/>
              <w:numPr>
                <w:ilvl w:val="0"/>
                <w:numId w:val="24"/>
              </w:numPr>
              <w:ind w:left="147" w:hanging="141"/>
            </w:pPr>
            <w:r>
              <w:t xml:space="preserve">different ways of measuring. </w:t>
            </w:r>
          </w:p>
          <w:p w14:paraId="0DB5522F" w14:textId="686C5A35" w:rsidR="00347D2E" w:rsidRDefault="00002717" w:rsidP="00002717">
            <w:pPr>
              <w:pStyle w:val="ListParagraph"/>
              <w:numPr>
                <w:ilvl w:val="0"/>
                <w:numId w:val="24"/>
              </w:numPr>
              <w:ind w:left="147" w:hanging="141"/>
            </w:pPr>
            <w:r>
              <w:t xml:space="preserve">Explain that in </w:t>
            </w:r>
            <w:r w:rsidR="00347D2E">
              <w:t>much of the world today the metric system is the generally accepted way of measuring.</w:t>
            </w:r>
            <w:r>
              <w:t xml:space="preserve"> </w:t>
            </w:r>
            <w:r w:rsidR="00347D2E">
              <w:t>Introduce the milli</w:t>
            </w:r>
            <w:r w:rsidR="001C75C5">
              <w:t>meter</w:t>
            </w:r>
            <w:r w:rsidR="00347D2E">
              <w:t>, the centi</w:t>
            </w:r>
            <w:r w:rsidR="001C75C5">
              <w:t>meter</w:t>
            </w:r>
            <w:r w:rsidR="00347D2E">
              <w:t xml:space="preserve"> and the </w:t>
            </w:r>
            <w:r w:rsidR="001C75C5">
              <w:t>meter</w:t>
            </w:r>
            <w:r w:rsidR="00347D2E">
              <w:t xml:space="preserve">. </w:t>
            </w:r>
          </w:p>
          <w:p w14:paraId="30C9F028" w14:textId="77777777" w:rsidR="00002717" w:rsidRDefault="00347D2E" w:rsidP="00002717">
            <w:pPr>
              <w:pStyle w:val="ListParagraph"/>
              <w:numPr>
                <w:ilvl w:val="0"/>
                <w:numId w:val="24"/>
              </w:numPr>
              <w:ind w:left="147" w:hanging="141"/>
            </w:pPr>
            <w:r>
              <w:t>Discuss which unit would be most suitable for measuring a) the length of one’s little finger, b) the length of the corridor, c) the width of a textbook and</w:t>
            </w:r>
            <w:r w:rsidR="00002717">
              <w:t xml:space="preserve"> d) the length of a matchstick. </w:t>
            </w:r>
          </w:p>
          <w:p w14:paraId="3F5BB748" w14:textId="33BB3AC2" w:rsidR="00A91E5A" w:rsidRDefault="00347D2E" w:rsidP="00002717">
            <w:pPr>
              <w:pStyle w:val="ListParagraph"/>
              <w:numPr>
                <w:ilvl w:val="0"/>
                <w:numId w:val="24"/>
              </w:numPr>
              <w:ind w:left="147" w:hanging="141"/>
            </w:pPr>
            <w:r>
              <w:t>Explain how to meas</w:t>
            </w:r>
            <w:r w:rsidR="00A91E5A">
              <w:t xml:space="preserve">ure using a standard unit of </w:t>
            </w:r>
            <w:r>
              <w:t>measure</w:t>
            </w:r>
            <w:r w:rsidR="00A91E5A">
              <w:t>ment, for example a centi</w:t>
            </w:r>
            <w:r w:rsidR="001C75C5">
              <w:t>meter</w:t>
            </w:r>
            <w:r w:rsidR="00A91E5A">
              <w:t xml:space="preserve">. </w:t>
            </w:r>
            <w:r>
              <w:t xml:space="preserve">Show your pupils the importance of starting at 0 on the ruler, tape measure or </w:t>
            </w:r>
            <w:r w:rsidR="001C75C5">
              <w:t>meter</w:t>
            </w:r>
            <w:r>
              <w:t xml:space="preserve"> stick.</w:t>
            </w:r>
            <w:r w:rsidR="00A91E5A">
              <w:t xml:space="preserve"> </w:t>
            </w:r>
          </w:p>
          <w:p w14:paraId="74D41A5D" w14:textId="0EC7278F" w:rsidR="00F327C8" w:rsidRPr="00DF06FF" w:rsidRDefault="00347D2E" w:rsidP="00002717">
            <w:pPr>
              <w:pStyle w:val="ListParagraph"/>
              <w:numPr>
                <w:ilvl w:val="0"/>
                <w:numId w:val="24"/>
              </w:numPr>
              <w:ind w:left="147" w:hanging="141"/>
            </w:pPr>
            <w:r>
              <w:t>It is im</w:t>
            </w:r>
            <w:r w:rsidR="00A91E5A">
              <w:t xml:space="preserve">portant that pupils know how to </w:t>
            </w:r>
            <w:r>
              <w:t xml:space="preserve">estimate length. Give them </w:t>
            </w:r>
            <w:r w:rsidR="00A91E5A">
              <w:t xml:space="preserve">the opportunity to estimate the </w:t>
            </w:r>
            <w:r>
              <w:t>lengths of di</w:t>
            </w:r>
            <w:r w:rsidR="00A91E5A">
              <w:t xml:space="preserve">fferent objects in the classroom </w:t>
            </w:r>
            <w:r>
              <w:t>Make sure</w:t>
            </w:r>
            <w:r w:rsidR="00002717">
              <w:t xml:space="preserve"> that pupils do not </w:t>
            </w:r>
            <w:r w:rsidR="00002717">
              <w:lastRenderedPageBreak/>
              <w:t xml:space="preserve">confuse the </w:t>
            </w:r>
            <w:r>
              <w:t>measuremen</w:t>
            </w:r>
            <w:r w:rsidR="00A91E5A">
              <w:t>ts in centi</w:t>
            </w:r>
            <w:r w:rsidR="001C75C5">
              <w:t>meter</w:t>
            </w:r>
            <w:r w:rsidR="00002717">
              <w:t xml:space="preserve">s with those in </w:t>
            </w:r>
            <w:r w:rsidR="001C75C5">
              <w:t>meter</w:t>
            </w:r>
            <w:r>
              <w:t>s.</w:t>
            </w:r>
          </w:p>
          <w:p w14:paraId="4AFECBFF" w14:textId="77777777" w:rsidR="00330B4E" w:rsidRPr="00FB30A1" w:rsidRDefault="00330B4E" w:rsidP="00330B4E">
            <w:pPr>
              <w:pStyle w:val="ListParagraph"/>
              <w:ind w:left="0"/>
            </w:pPr>
            <w:r w:rsidRPr="00FB30A1">
              <w:rPr>
                <w:rFonts w:asciiTheme="majorHAnsi" w:eastAsiaTheme="majorEastAsia" w:hAnsiTheme="majorHAnsi" w:cstheme="majorBidi"/>
                <w:b/>
                <w:color w:val="F16522" w:themeColor="accent1"/>
              </w:rPr>
              <w:t>Guided Practice</w:t>
            </w:r>
          </w:p>
          <w:p w14:paraId="2BE4C6DC" w14:textId="60B9F49B" w:rsidR="00330B4E" w:rsidRDefault="00F327C8" w:rsidP="00330B4E">
            <w:pPr>
              <w:rPr>
                <w:b/>
              </w:rPr>
            </w:pPr>
            <w:r>
              <w:rPr>
                <w:b/>
              </w:rPr>
              <w:t>Day 4/ Lesson 4</w:t>
            </w:r>
            <w:r w:rsidR="00330B4E" w:rsidRPr="00031953">
              <w:rPr>
                <w:b/>
              </w:rPr>
              <w:t>: 15 Mins</w:t>
            </w:r>
          </w:p>
          <w:p w14:paraId="200633EC" w14:textId="40BEAB64" w:rsidR="00E7420C" w:rsidRDefault="001C75C5" w:rsidP="000F0447">
            <w:pPr>
              <w:pStyle w:val="ListParagraph"/>
              <w:numPr>
                <w:ilvl w:val="0"/>
                <w:numId w:val="27"/>
              </w:numPr>
              <w:ind w:left="147" w:hanging="141"/>
            </w:pPr>
            <w:r>
              <w:t>Direct students to count by 50 cm in the following sequence, letting them know with gestures when to ch</w:t>
            </w:r>
            <w:r w:rsidR="00E7420C">
              <w:t>ange direction in counting:</w:t>
            </w:r>
          </w:p>
          <w:p w14:paraId="57A42D28" w14:textId="77777777" w:rsidR="00E7420C" w:rsidRDefault="001C75C5" w:rsidP="000F0447">
            <w:pPr>
              <w:pStyle w:val="ListParagraph"/>
              <w:ind w:left="147"/>
            </w:pPr>
            <w:r>
              <w:t xml:space="preserve">50 cm, 100 </w:t>
            </w:r>
            <w:r w:rsidR="00E7420C">
              <w:t>cm, 150 cm, 200 cm, 250 cm, 300</w:t>
            </w:r>
            <w:r>
              <w:t>cm, 250 cm, 2</w:t>
            </w:r>
            <w:r w:rsidR="00E7420C">
              <w:t xml:space="preserve">00 cm, 150 cm, 100 cm, 50 cm, </w:t>
            </w:r>
            <w:r>
              <w:t>50 cm, 1 m, 15</w:t>
            </w:r>
            <w:r w:rsidR="00E7420C">
              <w:t xml:space="preserve">0 cm, 2 m, 250 cm, 3 m, 250 cm, </w:t>
            </w:r>
            <w:r>
              <w:t>2 m, 150 cm, 1 m, 50</w:t>
            </w:r>
            <w:r w:rsidR="00E7420C">
              <w:t xml:space="preserve"> cm. </w:t>
            </w:r>
            <w:r w:rsidR="00E7420C">
              <w:t xml:space="preserve"> 50 cm, 1 m, 1 m </w:t>
            </w:r>
            <w:r>
              <w:t xml:space="preserve">50 cm, 2 m, 2 </w:t>
            </w:r>
            <w:r w:rsidR="00E7420C">
              <w:t xml:space="preserve">m 50 cm, 3 m, 2 m 50 cm, 2 m, 1 </w:t>
            </w:r>
            <w:r>
              <w:t xml:space="preserve">m 50 cm, 1 m, 50 cm. </w:t>
            </w:r>
          </w:p>
          <w:p w14:paraId="6EB92C86" w14:textId="77777777" w:rsidR="00E7420C" w:rsidRDefault="001C75C5" w:rsidP="000F0447">
            <w:pPr>
              <w:pStyle w:val="ListParagraph"/>
              <w:numPr>
                <w:ilvl w:val="0"/>
                <w:numId w:val="27"/>
              </w:numPr>
              <w:ind w:left="147" w:hanging="141"/>
            </w:pPr>
            <w:r>
              <w:t>Note:  Reviewing</w:t>
            </w:r>
            <w:r w:rsidR="00E7420C">
              <w:t xml:space="preserve"> this fluency learned above</w:t>
            </w:r>
            <w:r>
              <w:t xml:space="preserve"> will help students work t</w:t>
            </w:r>
            <w:r w:rsidR="00E7420C">
              <w:t xml:space="preserve">owards mastery of </w:t>
            </w:r>
            <w:r>
              <w:t xml:space="preserve">adding and subtracting meters and centimeters. </w:t>
            </w:r>
          </w:p>
          <w:p w14:paraId="19CC72B9" w14:textId="77777777" w:rsidR="0004519C" w:rsidRDefault="0004519C" w:rsidP="000F0447">
            <w:pPr>
              <w:pStyle w:val="ListParagraph"/>
              <w:numPr>
                <w:ilvl w:val="0"/>
                <w:numId w:val="27"/>
              </w:numPr>
              <w:ind w:left="147" w:hanging="141"/>
            </w:pPr>
            <w:r>
              <w:t>Teacher w</w:t>
            </w:r>
            <w:r w:rsidR="001C75C5">
              <w:t>rite</w:t>
            </w:r>
            <w:r>
              <w:t>s 540 cm + 320 cm = ____</w:t>
            </w:r>
          </w:p>
          <w:p w14:paraId="7FCE986F" w14:textId="0DF6B7E8" w:rsidR="0004519C" w:rsidRDefault="0004519C" w:rsidP="000F0447">
            <w:pPr>
              <w:pStyle w:val="ListParagraph"/>
              <w:numPr>
                <w:ilvl w:val="0"/>
                <w:numId w:val="27"/>
              </w:numPr>
              <w:ind w:left="147" w:hanging="141"/>
            </w:pPr>
            <w:r>
              <w:t>The students s</w:t>
            </w:r>
            <w:r w:rsidR="00A70EF9">
              <w:t>ay 540 cm</w:t>
            </w:r>
            <w:r>
              <w:t xml:space="preserve"> in meters and centimeters, this gives</w:t>
            </w:r>
            <w:r w:rsidR="00A70EF9">
              <w:t xml:space="preserve"> 5m 40 cm</w:t>
            </w:r>
            <w:r w:rsidR="001C75C5">
              <w:t>.</w:t>
            </w:r>
            <w:r>
              <w:t xml:space="preserve"> The teacher in turn writes</w:t>
            </w:r>
            <w:r w:rsidR="001C75C5">
              <w:t xml:space="preserve"> </w:t>
            </w:r>
            <w:r>
              <w:t>5 m 40 cm below 540 cm.</w:t>
            </w:r>
            <w:r w:rsidR="001C75C5">
              <w:t xml:space="preserve">  </w:t>
            </w:r>
          </w:p>
          <w:p w14:paraId="25EB7794" w14:textId="47250681" w:rsidR="00B33E7E" w:rsidRDefault="0004519C" w:rsidP="000F0447">
            <w:pPr>
              <w:pStyle w:val="ListParagraph"/>
              <w:numPr>
                <w:ilvl w:val="0"/>
                <w:numId w:val="27"/>
              </w:numPr>
              <w:ind w:left="147" w:hanging="141"/>
            </w:pPr>
            <w:r>
              <w:t xml:space="preserve">The students say </w:t>
            </w:r>
            <w:r w:rsidR="001C75C5">
              <w:t>320 centimeters in meters and centimeter</w:t>
            </w:r>
            <w:r w:rsidR="00B33E7E">
              <w:t>s, this gives:</w:t>
            </w:r>
            <w:r w:rsidR="00A70EF9">
              <w:t xml:space="preserve"> 3m 20cm</w:t>
            </w:r>
            <w:r w:rsidR="00B33E7E">
              <w:t xml:space="preserve">. The teacher then </w:t>
            </w:r>
            <w:r w:rsidR="001C75C5">
              <w:t>Write</w:t>
            </w:r>
            <w:r w:rsidR="00B33E7E">
              <w:t>s 3 m 20 cm below 320 cm.</w:t>
            </w:r>
            <w:r w:rsidR="001C75C5">
              <w:t xml:space="preserve">  </w:t>
            </w:r>
          </w:p>
          <w:p w14:paraId="6090F93E" w14:textId="77777777" w:rsidR="00B33E7E" w:rsidRDefault="00B33E7E" w:rsidP="000F0447">
            <w:pPr>
              <w:pStyle w:val="ListParagraph"/>
              <w:numPr>
                <w:ilvl w:val="0"/>
                <w:numId w:val="27"/>
              </w:numPr>
              <w:ind w:left="147" w:hanging="141"/>
            </w:pPr>
            <w:r>
              <w:t>Add the meters: 5 meters + 3 meters= 8meters. The teacher w</w:t>
            </w:r>
            <w:r w:rsidR="001C75C5">
              <w:t>rite</w:t>
            </w:r>
            <w:r>
              <w:t>s 5 m 40 cm + 3 m 20 cm = ___.</w:t>
            </w:r>
            <w:r w:rsidR="001C75C5">
              <w:t xml:space="preserve">  </w:t>
            </w:r>
          </w:p>
          <w:p w14:paraId="2A8129BC" w14:textId="77777777" w:rsidR="000F0447" w:rsidRDefault="000F0447" w:rsidP="000F0447">
            <w:pPr>
              <w:pStyle w:val="ListParagraph"/>
              <w:numPr>
                <w:ilvl w:val="0"/>
                <w:numId w:val="27"/>
              </w:numPr>
              <w:ind w:left="147" w:hanging="141"/>
            </w:pPr>
            <w:r>
              <w:t xml:space="preserve">Add the centimeters. </w:t>
            </w:r>
            <w:r w:rsidR="001C75C5">
              <w:t xml:space="preserve"> </w:t>
            </w:r>
          </w:p>
          <w:p w14:paraId="5B2FD09B" w14:textId="77777777" w:rsidR="000F0447" w:rsidRDefault="000F0447" w:rsidP="000F0447">
            <w:pPr>
              <w:pStyle w:val="ListParagraph"/>
              <w:ind w:left="147"/>
            </w:pPr>
            <w:r>
              <w:t>40 cm + 20 cm = 60 cm</w:t>
            </w:r>
            <w:r w:rsidR="001C75C5">
              <w:t xml:space="preserve">. </w:t>
            </w:r>
          </w:p>
          <w:p w14:paraId="5FC0FC31" w14:textId="6302E1DC" w:rsidR="001C75C5" w:rsidRDefault="000F0447" w:rsidP="000F0447">
            <w:pPr>
              <w:pStyle w:val="ListParagraph"/>
              <w:numPr>
                <w:ilvl w:val="0"/>
                <w:numId w:val="27"/>
              </w:numPr>
              <w:ind w:left="147" w:hanging="141"/>
            </w:pPr>
            <w:r>
              <w:t>Therefore, 8 m 60 cm i</w:t>
            </w:r>
            <w:r w:rsidR="001C75C5">
              <w:t xml:space="preserve">s </w:t>
            </w:r>
            <w:r>
              <w:t>the sum on the line.</w:t>
            </w:r>
            <w:r w:rsidR="001C75C5">
              <w:t xml:space="preserve">  Say the addi</w:t>
            </w:r>
            <w:r>
              <w:t>tion sentence in centimeters. So,</w:t>
            </w:r>
            <w:r w:rsidR="001C75C5">
              <w:t xml:space="preserve"> 540 centimeters + 3</w:t>
            </w:r>
            <w:r>
              <w:t>20 centimeters = 860 cm</w:t>
            </w:r>
            <w:r w:rsidR="001C75C5">
              <w:t>.</w:t>
            </w:r>
            <w:r>
              <w:t xml:space="preserve">  </w:t>
            </w:r>
          </w:p>
          <w:p w14:paraId="009FAC23" w14:textId="77777777" w:rsidR="000F0447" w:rsidRDefault="000F0447" w:rsidP="001C75C5"/>
          <w:p w14:paraId="012DB69B" w14:textId="0DC595E9" w:rsidR="00971415" w:rsidRPr="00971415" w:rsidRDefault="00971415" w:rsidP="008A42C3">
            <w:pPr>
              <w:rPr>
                <w:b/>
              </w:rPr>
            </w:pPr>
          </w:p>
        </w:tc>
      </w:tr>
      <w:tr w:rsidR="000F0447" w14:paraId="544156AA" w14:textId="77777777" w:rsidTr="008B2CBF">
        <w:trPr>
          <w:trHeight w:val="893"/>
        </w:trPr>
        <w:tc>
          <w:tcPr>
            <w:tcW w:w="1175" w:type="pct"/>
            <w:tcBorders>
              <w:top w:val="single" w:sz="8" w:space="0" w:color="000000" w:themeColor="text1"/>
              <w:bottom w:val="single" w:sz="8" w:space="0" w:color="000000" w:themeColor="text1"/>
            </w:tcBorders>
          </w:tcPr>
          <w:p w14:paraId="27851D59"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14:paraId="42B08F4E" w14:textId="6888D961" w:rsidR="00110F25" w:rsidRPr="008815C6" w:rsidRDefault="00110F25" w:rsidP="008815C6"/>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34E43E81"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3A77BEE7" w14:textId="77777777" w:rsidR="007420D5" w:rsidRDefault="007420D5" w:rsidP="007420D5">
            <w:r>
              <w:t>1. Find the equivalent measures.</w:t>
            </w:r>
          </w:p>
          <w:p w14:paraId="1EE38195" w14:textId="77777777" w:rsidR="007420D5" w:rsidRDefault="007420D5" w:rsidP="007420D5">
            <w:r>
              <w:t>a. 1 km = __________ m</w:t>
            </w:r>
          </w:p>
          <w:p w14:paraId="18EEE68E" w14:textId="77777777" w:rsidR="007420D5" w:rsidRDefault="007420D5" w:rsidP="007420D5">
            <w:r>
              <w:t>b. 4 km = __________ m</w:t>
            </w:r>
          </w:p>
          <w:p w14:paraId="200F9C9F" w14:textId="77777777" w:rsidR="007420D5" w:rsidRDefault="007420D5" w:rsidP="007420D5">
            <w:r>
              <w:t>c. 7 km = __________ m</w:t>
            </w:r>
          </w:p>
          <w:p w14:paraId="11F83ABC" w14:textId="77777777" w:rsidR="007420D5" w:rsidRDefault="007420D5" w:rsidP="007420D5">
            <w:r>
              <w:t>d. __________ km = 18,000 m</w:t>
            </w:r>
          </w:p>
          <w:p w14:paraId="7AF1EFE5" w14:textId="77777777" w:rsidR="007420D5" w:rsidRDefault="007420D5" w:rsidP="007420D5">
            <w:r>
              <w:t>e. 1 m = __________ cm</w:t>
            </w:r>
          </w:p>
          <w:p w14:paraId="2E8D2DD6" w14:textId="77777777" w:rsidR="007420D5" w:rsidRDefault="007420D5" w:rsidP="007420D5">
            <w:r>
              <w:t>f. 3 m = __________ cm</w:t>
            </w:r>
          </w:p>
          <w:p w14:paraId="79243824" w14:textId="77777777" w:rsidR="007420D5" w:rsidRDefault="007420D5" w:rsidP="007420D5">
            <w:r>
              <w:t>g. 80 m = __________ cm</w:t>
            </w:r>
          </w:p>
          <w:p w14:paraId="7E793B58" w14:textId="7110460B" w:rsidR="00B336E6" w:rsidRPr="00B336E6" w:rsidRDefault="007420D5" w:rsidP="007420D5">
            <w:r>
              <w:t>h. __________ m = 12,000 cm</w:t>
            </w: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4EFA6CAE"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16649370" w14:textId="77777777" w:rsidR="007420D5" w:rsidRDefault="007420D5" w:rsidP="007420D5">
            <w:r>
              <w:t>Find the equivalent measures.</w:t>
            </w:r>
          </w:p>
          <w:p w14:paraId="2B78F778" w14:textId="77777777" w:rsidR="007420D5" w:rsidRDefault="007420D5" w:rsidP="007420D5">
            <w:r>
              <w:t>a. 3 km 312 m = _______ m</w:t>
            </w:r>
          </w:p>
          <w:p w14:paraId="5ABA90E2" w14:textId="77777777" w:rsidR="007420D5" w:rsidRDefault="007420D5" w:rsidP="007420D5">
            <w:r>
              <w:t>b. 13 km 27 m = _______ m</w:t>
            </w:r>
          </w:p>
          <w:p w14:paraId="42550338" w14:textId="77777777" w:rsidR="007420D5" w:rsidRDefault="007420D5" w:rsidP="007420D5">
            <w:r>
              <w:t>c. 915 km 8 m = _______ m</w:t>
            </w:r>
          </w:p>
          <w:p w14:paraId="5269625F" w14:textId="77777777" w:rsidR="007420D5" w:rsidRDefault="007420D5" w:rsidP="007420D5">
            <w:r>
              <w:t>d. 3 m 56 cm = __________ cm</w:t>
            </w:r>
          </w:p>
          <w:p w14:paraId="2FEFA6FC" w14:textId="77777777" w:rsidR="007420D5" w:rsidRDefault="007420D5" w:rsidP="007420D5">
            <w:r>
              <w:t>e. 14 m 8 cm = __________ cm</w:t>
            </w:r>
          </w:p>
          <w:p w14:paraId="290231E8" w14:textId="17E5EE89" w:rsidR="00CB574B" w:rsidRDefault="007420D5" w:rsidP="007420D5">
            <w:r>
              <w:t>f. 120 m 46 cm = __________ cm</w:t>
            </w:r>
          </w:p>
        </w:tc>
      </w:tr>
      <w:tr w:rsidR="000F0447"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F313EE">
            <w:pPr>
              <w:pStyle w:val="ListParagraph"/>
              <w:ind w:left="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648E3AA4" w14:textId="228870CE" w:rsidR="00C17E2A" w:rsidRDefault="008815C6" w:rsidP="008815C6">
            <w:pPr>
              <w:pStyle w:val="Heading2"/>
            </w:pPr>
            <w:r>
              <w:t>Review and Closing</w:t>
            </w:r>
          </w:p>
          <w:p w14:paraId="7DAB2D59" w14:textId="225EF576" w:rsidR="008815C6" w:rsidRDefault="007420D5" w:rsidP="00F246B8">
            <w:r>
              <w:t xml:space="preserve">Explain to students that not </w:t>
            </w:r>
            <w:r w:rsidR="0033382B">
              <w:t>only does metric units</w:t>
            </w:r>
            <w:r w:rsidR="00F246B8">
              <w:t xml:space="preserve"> e</w:t>
            </w:r>
            <w:r w:rsidR="0033382B">
              <w:t xml:space="preserve">nable pupils to write one unit </w:t>
            </w:r>
            <w:r w:rsidR="00F246B8">
              <w:t>of measurement as ano</w:t>
            </w:r>
            <w:r w:rsidR="0033382B">
              <w:t xml:space="preserve">ther one, it will also further  </w:t>
            </w:r>
            <w:r w:rsidR="00F246B8">
              <w:t>dev</w:t>
            </w:r>
            <w:r>
              <w:t>elop the concept of equivalence</w:t>
            </w:r>
          </w:p>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016A884B" w14:textId="77777777" w:rsidR="00061512" w:rsidRDefault="00061512" w:rsidP="00061512">
            <w:pPr>
              <w:pStyle w:val="Heading2"/>
            </w:pPr>
            <w:r>
              <w:t>Review and Closing</w:t>
            </w:r>
          </w:p>
          <w:p w14:paraId="6361F0A6" w14:textId="6C973A56" w:rsidR="003C3E8C" w:rsidRDefault="00061512" w:rsidP="0033382B">
            <w:pPr>
              <w:pStyle w:val="ListParagraph"/>
              <w:numPr>
                <w:ilvl w:val="0"/>
                <w:numId w:val="28"/>
              </w:numPr>
              <w:ind w:left="147" w:hanging="147"/>
            </w:pPr>
            <w:r>
              <w:t>Pupils often fo</w:t>
            </w:r>
            <w:r w:rsidR="003C3E8C">
              <w:t xml:space="preserve">rget to write down the unit of </w:t>
            </w:r>
            <w:r>
              <w:t>measurement requir</w:t>
            </w:r>
            <w:r w:rsidR="0033382B">
              <w:t>ed in the answe</w:t>
            </w:r>
            <w:r>
              <w:t xml:space="preserve">r. </w:t>
            </w:r>
          </w:p>
          <w:p w14:paraId="734D96FB" w14:textId="262920A1" w:rsidR="00061512" w:rsidRDefault="003C3E8C" w:rsidP="0033382B">
            <w:pPr>
              <w:pStyle w:val="ListParagraph"/>
              <w:numPr>
                <w:ilvl w:val="0"/>
                <w:numId w:val="28"/>
              </w:numPr>
              <w:ind w:left="147" w:hanging="147"/>
            </w:pPr>
            <w:r>
              <w:t xml:space="preserve">Point out </w:t>
            </w:r>
            <w:r w:rsidR="00061512">
              <w:t xml:space="preserve">to the pupils that </w:t>
            </w:r>
            <w:r>
              <w:t xml:space="preserve">this is necessary so that they </w:t>
            </w:r>
            <w:r w:rsidR="00061512">
              <w:t xml:space="preserve">do not forget with which units they are working. </w:t>
            </w:r>
          </w:p>
          <w:p w14:paraId="7BBCA503" w14:textId="1F9D3E27" w:rsidR="00C17E2A" w:rsidRDefault="00061512" w:rsidP="0033382B">
            <w:pPr>
              <w:pStyle w:val="ListParagraph"/>
              <w:numPr>
                <w:ilvl w:val="0"/>
                <w:numId w:val="28"/>
              </w:numPr>
              <w:ind w:left="147" w:hanging="147"/>
            </w:pPr>
            <w:r>
              <w:t>Point out too, that t</w:t>
            </w:r>
            <w:r w:rsidR="007420D5">
              <w:t xml:space="preserve">his distinguishes working with </w:t>
            </w:r>
            <w:r>
              <w:t>measurements and working with ordinary numbers</w:t>
            </w:r>
            <w:r w:rsidR="003C3E8C">
              <w:t xml:space="preserve"> </w:t>
            </w:r>
          </w:p>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65C3C" w14:textId="77777777" w:rsidR="009B6910" w:rsidRDefault="009B6910">
      <w:pPr>
        <w:spacing w:before="0" w:after="0" w:line="240" w:lineRule="auto"/>
      </w:pPr>
      <w:r>
        <w:separator/>
      </w:r>
    </w:p>
  </w:endnote>
  <w:endnote w:type="continuationSeparator" w:id="0">
    <w:p w14:paraId="7C216B68" w14:textId="77777777" w:rsidR="009B6910" w:rsidRDefault="009B69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5D13457F" w:rsidR="00C17E2A" w:rsidRDefault="00D27DC3">
    <w:pPr>
      <w:pStyle w:val="Footer"/>
    </w:pPr>
    <w:r>
      <w:fldChar w:fldCharType="begin"/>
    </w:r>
    <w:r>
      <w:instrText xml:space="preserve"> PAGE   \* MERGEFORMAT </w:instrText>
    </w:r>
    <w:r>
      <w:fldChar w:fldCharType="separate"/>
    </w:r>
    <w:r w:rsidR="004E424D">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4EA967" w14:textId="77777777" w:rsidR="009B6910" w:rsidRDefault="009B6910">
      <w:pPr>
        <w:spacing w:before="0" w:after="0" w:line="240" w:lineRule="auto"/>
      </w:pPr>
      <w:r>
        <w:separator/>
      </w:r>
    </w:p>
  </w:footnote>
  <w:footnote w:type="continuationSeparator" w:id="0">
    <w:p w14:paraId="3B223B7C" w14:textId="77777777" w:rsidR="009B6910" w:rsidRDefault="009B69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77131E9"/>
    <w:multiLevelType w:val="hybridMultilevel"/>
    <w:tmpl w:val="D4CAF03A"/>
    <w:lvl w:ilvl="0" w:tplc="262CABA8">
      <w:start w:val="7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880"/>
    <w:multiLevelType w:val="hybridMultilevel"/>
    <w:tmpl w:val="90E657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98798D"/>
    <w:multiLevelType w:val="hybridMultilevel"/>
    <w:tmpl w:val="AFD27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A44457"/>
    <w:multiLevelType w:val="hybridMultilevel"/>
    <w:tmpl w:val="00226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C62FE9"/>
    <w:multiLevelType w:val="hybridMultilevel"/>
    <w:tmpl w:val="5DD8B20A"/>
    <w:lvl w:ilvl="0" w:tplc="0809000F">
      <w:start w:val="1"/>
      <w:numFmt w:val="decimal"/>
      <w:lvlText w:val="%1."/>
      <w:lvlJc w:val="left"/>
      <w:pPr>
        <w:ind w:left="726" w:hanging="360"/>
      </w:pPr>
    </w:lvl>
    <w:lvl w:ilvl="1" w:tplc="08090019" w:tentative="1">
      <w:start w:val="1"/>
      <w:numFmt w:val="lowerLetter"/>
      <w:lvlText w:val="%2."/>
      <w:lvlJc w:val="left"/>
      <w:pPr>
        <w:ind w:left="1446" w:hanging="360"/>
      </w:pPr>
    </w:lvl>
    <w:lvl w:ilvl="2" w:tplc="0809001B" w:tentative="1">
      <w:start w:val="1"/>
      <w:numFmt w:val="lowerRoman"/>
      <w:lvlText w:val="%3."/>
      <w:lvlJc w:val="right"/>
      <w:pPr>
        <w:ind w:left="2166" w:hanging="180"/>
      </w:pPr>
    </w:lvl>
    <w:lvl w:ilvl="3" w:tplc="0809000F" w:tentative="1">
      <w:start w:val="1"/>
      <w:numFmt w:val="decimal"/>
      <w:lvlText w:val="%4."/>
      <w:lvlJc w:val="left"/>
      <w:pPr>
        <w:ind w:left="2886" w:hanging="360"/>
      </w:pPr>
    </w:lvl>
    <w:lvl w:ilvl="4" w:tplc="08090019" w:tentative="1">
      <w:start w:val="1"/>
      <w:numFmt w:val="lowerLetter"/>
      <w:lvlText w:val="%5."/>
      <w:lvlJc w:val="left"/>
      <w:pPr>
        <w:ind w:left="3606" w:hanging="360"/>
      </w:pPr>
    </w:lvl>
    <w:lvl w:ilvl="5" w:tplc="0809001B" w:tentative="1">
      <w:start w:val="1"/>
      <w:numFmt w:val="lowerRoman"/>
      <w:lvlText w:val="%6."/>
      <w:lvlJc w:val="right"/>
      <w:pPr>
        <w:ind w:left="4326" w:hanging="180"/>
      </w:pPr>
    </w:lvl>
    <w:lvl w:ilvl="6" w:tplc="0809000F" w:tentative="1">
      <w:start w:val="1"/>
      <w:numFmt w:val="decimal"/>
      <w:lvlText w:val="%7."/>
      <w:lvlJc w:val="left"/>
      <w:pPr>
        <w:ind w:left="5046" w:hanging="360"/>
      </w:pPr>
    </w:lvl>
    <w:lvl w:ilvl="7" w:tplc="08090019" w:tentative="1">
      <w:start w:val="1"/>
      <w:numFmt w:val="lowerLetter"/>
      <w:lvlText w:val="%8."/>
      <w:lvlJc w:val="left"/>
      <w:pPr>
        <w:ind w:left="5766" w:hanging="360"/>
      </w:pPr>
    </w:lvl>
    <w:lvl w:ilvl="8" w:tplc="0809001B" w:tentative="1">
      <w:start w:val="1"/>
      <w:numFmt w:val="lowerRoman"/>
      <w:lvlText w:val="%9."/>
      <w:lvlJc w:val="right"/>
      <w:pPr>
        <w:ind w:left="6486" w:hanging="180"/>
      </w:pPr>
    </w:lvl>
  </w:abstractNum>
  <w:abstractNum w:abstractNumId="11"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FF66CF"/>
    <w:multiLevelType w:val="hybridMultilevel"/>
    <w:tmpl w:val="D7E62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C130C1"/>
    <w:multiLevelType w:val="hybridMultilevel"/>
    <w:tmpl w:val="00226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E72179"/>
    <w:multiLevelType w:val="hybridMultilevel"/>
    <w:tmpl w:val="8EB402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1C5665"/>
    <w:multiLevelType w:val="hybridMultilevel"/>
    <w:tmpl w:val="57002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C51AEE"/>
    <w:multiLevelType w:val="hybridMultilevel"/>
    <w:tmpl w:val="0EE6F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450FA1"/>
    <w:multiLevelType w:val="hybridMultilevel"/>
    <w:tmpl w:val="AF8E8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A76F00"/>
    <w:multiLevelType w:val="hybridMultilevel"/>
    <w:tmpl w:val="618A4C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694521"/>
    <w:multiLevelType w:val="hybridMultilevel"/>
    <w:tmpl w:val="8A0EC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6819B3"/>
    <w:multiLevelType w:val="hybridMultilevel"/>
    <w:tmpl w:val="2AB84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EB428D"/>
    <w:multiLevelType w:val="hybridMultilevel"/>
    <w:tmpl w:val="0EE6F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7"/>
  </w:num>
  <w:num w:numId="3">
    <w:abstractNumId w:val="15"/>
  </w:num>
  <w:num w:numId="4">
    <w:abstractNumId w:val="23"/>
  </w:num>
  <w:num w:numId="5">
    <w:abstractNumId w:val="21"/>
  </w:num>
  <w:num w:numId="6">
    <w:abstractNumId w:val="2"/>
  </w:num>
  <w:num w:numId="7">
    <w:abstractNumId w:val="8"/>
  </w:num>
  <w:num w:numId="8">
    <w:abstractNumId w:val="4"/>
  </w:num>
  <w:num w:numId="9">
    <w:abstractNumId w:val="9"/>
  </w:num>
  <w:num w:numId="10">
    <w:abstractNumId w:val="12"/>
  </w:num>
  <w:num w:numId="11">
    <w:abstractNumId w:val="11"/>
  </w:num>
  <w:num w:numId="12">
    <w:abstractNumId w:val="13"/>
  </w:num>
  <w:num w:numId="13">
    <w:abstractNumId w:val="22"/>
  </w:num>
  <w:num w:numId="14">
    <w:abstractNumId w:val="6"/>
  </w:num>
  <w:num w:numId="15">
    <w:abstractNumId w:val="1"/>
  </w:num>
  <w:num w:numId="16">
    <w:abstractNumId w:val="24"/>
  </w:num>
  <w:num w:numId="17">
    <w:abstractNumId w:val="3"/>
  </w:num>
  <w:num w:numId="18">
    <w:abstractNumId w:val="20"/>
  </w:num>
  <w:num w:numId="19">
    <w:abstractNumId w:val="17"/>
  </w:num>
  <w:num w:numId="20">
    <w:abstractNumId w:val="18"/>
  </w:num>
  <w:num w:numId="21">
    <w:abstractNumId w:val="14"/>
  </w:num>
  <w:num w:numId="22">
    <w:abstractNumId w:val="19"/>
  </w:num>
  <w:num w:numId="23">
    <w:abstractNumId w:val="25"/>
  </w:num>
  <w:num w:numId="24">
    <w:abstractNumId w:val="10"/>
  </w:num>
  <w:num w:numId="25">
    <w:abstractNumId w:val="5"/>
  </w:num>
  <w:num w:numId="26">
    <w:abstractNumId w:val="26"/>
  </w:num>
  <w:num w:numId="27">
    <w:abstractNumId w:val="16"/>
  </w:num>
  <w:num w:numId="2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2717"/>
    <w:rsid w:val="00003186"/>
    <w:rsid w:val="00004D77"/>
    <w:rsid w:val="00012774"/>
    <w:rsid w:val="000153A3"/>
    <w:rsid w:val="00017AB7"/>
    <w:rsid w:val="00025F28"/>
    <w:rsid w:val="00031953"/>
    <w:rsid w:val="0004040F"/>
    <w:rsid w:val="0004502C"/>
    <w:rsid w:val="0004519C"/>
    <w:rsid w:val="00050F06"/>
    <w:rsid w:val="000529DC"/>
    <w:rsid w:val="00061512"/>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E4F49"/>
    <w:rsid w:val="000F0447"/>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C75C5"/>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6D67"/>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1B45"/>
    <w:rsid w:val="00304069"/>
    <w:rsid w:val="00304B4A"/>
    <w:rsid w:val="00310BAC"/>
    <w:rsid w:val="00312F69"/>
    <w:rsid w:val="003241D7"/>
    <w:rsid w:val="003242CF"/>
    <w:rsid w:val="003254A0"/>
    <w:rsid w:val="00330B4E"/>
    <w:rsid w:val="00331C10"/>
    <w:rsid w:val="0033382B"/>
    <w:rsid w:val="00346000"/>
    <w:rsid w:val="003468F5"/>
    <w:rsid w:val="00347D2E"/>
    <w:rsid w:val="00350D6F"/>
    <w:rsid w:val="00364EE2"/>
    <w:rsid w:val="00367DF9"/>
    <w:rsid w:val="00373522"/>
    <w:rsid w:val="00373682"/>
    <w:rsid w:val="00377690"/>
    <w:rsid w:val="003815BC"/>
    <w:rsid w:val="00382C7D"/>
    <w:rsid w:val="00384895"/>
    <w:rsid w:val="00396443"/>
    <w:rsid w:val="003A037B"/>
    <w:rsid w:val="003A31B0"/>
    <w:rsid w:val="003A72AC"/>
    <w:rsid w:val="003B1470"/>
    <w:rsid w:val="003B777D"/>
    <w:rsid w:val="003C3E8C"/>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96287"/>
    <w:rsid w:val="004A3441"/>
    <w:rsid w:val="004A6360"/>
    <w:rsid w:val="004B20E0"/>
    <w:rsid w:val="004B46D3"/>
    <w:rsid w:val="004C6C13"/>
    <w:rsid w:val="004D089D"/>
    <w:rsid w:val="004E29C7"/>
    <w:rsid w:val="004E424D"/>
    <w:rsid w:val="004F06F3"/>
    <w:rsid w:val="004F1557"/>
    <w:rsid w:val="004F60C4"/>
    <w:rsid w:val="004F6D32"/>
    <w:rsid w:val="005019E2"/>
    <w:rsid w:val="0050275A"/>
    <w:rsid w:val="005044F2"/>
    <w:rsid w:val="005121C4"/>
    <w:rsid w:val="00517CB1"/>
    <w:rsid w:val="00520977"/>
    <w:rsid w:val="00520DAF"/>
    <w:rsid w:val="00527CCB"/>
    <w:rsid w:val="00532DD1"/>
    <w:rsid w:val="0053704E"/>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2E2B"/>
    <w:rsid w:val="005B7D58"/>
    <w:rsid w:val="005B7E63"/>
    <w:rsid w:val="005C2512"/>
    <w:rsid w:val="005D27CF"/>
    <w:rsid w:val="005D78FD"/>
    <w:rsid w:val="005F37E5"/>
    <w:rsid w:val="005F74D1"/>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26615"/>
    <w:rsid w:val="00735CBB"/>
    <w:rsid w:val="00740E81"/>
    <w:rsid w:val="007420D5"/>
    <w:rsid w:val="00742B82"/>
    <w:rsid w:val="00743B1E"/>
    <w:rsid w:val="00747C96"/>
    <w:rsid w:val="00752C4E"/>
    <w:rsid w:val="00756214"/>
    <w:rsid w:val="00761C97"/>
    <w:rsid w:val="0076583E"/>
    <w:rsid w:val="00773C70"/>
    <w:rsid w:val="00777637"/>
    <w:rsid w:val="00780730"/>
    <w:rsid w:val="0078211E"/>
    <w:rsid w:val="0078309D"/>
    <w:rsid w:val="00786B8E"/>
    <w:rsid w:val="00794C95"/>
    <w:rsid w:val="007C31C8"/>
    <w:rsid w:val="007C72D5"/>
    <w:rsid w:val="007E5E02"/>
    <w:rsid w:val="007F09DA"/>
    <w:rsid w:val="007F163A"/>
    <w:rsid w:val="007F4FCC"/>
    <w:rsid w:val="007F65A3"/>
    <w:rsid w:val="00807AE6"/>
    <w:rsid w:val="00811AB9"/>
    <w:rsid w:val="00821EAF"/>
    <w:rsid w:val="0083703B"/>
    <w:rsid w:val="008452D9"/>
    <w:rsid w:val="0085030E"/>
    <w:rsid w:val="00853340"/>
    <w:rsid w:val="00873641"/>
    <w:rsid w:val="008776E5"/>
    <w:rsid w:val="008815C6"/>
    <w:rsid w:val="00885068"/>
    <w:rsid w:val="008A326A"/>
    <w:rsid w:val="008A42C3"/>
    <w:rsid w:val="008B2B0B"/>
    <w:rsid w:val="008B2CBF"/>
    <w:rsid w:val="008B788E"/>
    <w:rsid w:val="008D7836"/>
    <w:rsid w:val="008E2AFC"/>
    <w:rsid w:val="008F27DC"/>
    <w:rsid w:val="008F5294"/>
    <w:rsid w:val="008F771F"/>
    <w:rsid w:val="009002D5"/>
    <w:rsid w:val="00900472"/>
    <w:rsid w:val="00901ADF"/>
    <w:rsid w:val="00910100"/>
    <w:rsid w:val="009149FB"/>
    <w:rsid w:val="00920AD3"/>
    <w:rsid w:val="009232C2"/>
    <w:rsid w:val="009260B8"/>
    <w:rsid w:val="009260D0"/>
    <w:rsid w:val="009378FA"/>
    <w:rsid w:val="009532B1"/>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B6910"/>
    <w:rsid w:val="009D155F"/>
    <w:rsid w:val="009D30C4"/>
    <w:rsid w:val="009D5198"/>
    <w:rsid w:val="009D72E5"/>
    <w:rsid w:val="009E08FF"/>
    <w:rsid w:val="009E61B2"/>
    <w:rsid w:val="009F7C60"/>
    <w:rsid w:val="00A0116B"/>
    <w:rsid w:val="00A1735C"/>
    <w:rsid w:val="00A25094"/>
    <w:rsid w:val="00A367FF"/>
    <w:rsid w:val="00A37E88"/>
    <w:rsid w:val="00A50553"/>
    <w:rsid w:val="00A54440"/>
    <w:rsid w:val="00A70EF9"/>
    <w:rsid w:val="00A71E70"/>
    <w:rsid w:val="00A74FCC"/>
    <w:rsid w:val="00A82696"/>
    <w:rsid w:val="00A85D55"/>
    <w:rsid w:val="00A91E5A"/>
    <w:rsid w:val="00AB0656"/>
    <w:rsid w:val="00AB565D"/>
    <w:rsid w:val="00AC178C"/>
    <w:rsid w:val="00AC63A2"/>
    <w:rsid w:val="00AD171D"/>
    <w:rsid w:val="00AD5265"/>
    <w:rsid w:val="00AD6AD0"/>
    <w:rsid w:val="00AE2FC3"/>
    <w:rsid w:val="00AF47E1"/>
    <w:rsid w:val="00B02EA6"/>
    <w:rsid w:val="00B046C1"/>
    <w:rsid w:val="00B07834"/>
    <w:rsid w:val="00B137EA"/>
    <w:rsid w:val="00B25DC5"/>
    <w:rsid w:val="00B262A1"/>
    <w:rsid w:val="00B27BDC"/>
    <w:rsid w:val="00B336E6"/>
    <w:rsid w:val="00B33E7E"/>
    <w:rsid w:val="00B36C8F"/>
    <w:rsid w:val="00B43418"/>
    <w:rsid w:val="00B46914"/>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3FAF"/>
    <w:rsid w:val="00C17E2A"/>
    <w:rsid w:val="00C20C1E"/>
    <w:rsid w:val="00C24A10"/>
    <w:rsid w:val="00C403C3"/>
    <w:rsid w:val="00C61E15"/>
    <w:rsid w:val="00C73D7E"/>
    <w:rsid w:val="00C771B8"/>
    <w:rsid w:val="00C82CFC"/>
    <w:rsid w:val="00C83F94"/>
    <w:rsid w:val="00C84DB2"/>
    <w:rsid w:val="00C92835"/>
    <w:rsid w:val="00CA3F8C"/>
    <w:rsid w:val="00CA76AB"/>
    <w:rsid w:val="00CB08CC"/>
    <w:rsid w:val="00CB2D0F"/>
    <w:rsid w:val="00CB574B"/>
    <w:rsid w:val="00CB7870"/>
    <w:rsid w:val="00CC3B13"/>
    <w:rsid w:val="00CC605B"/>
    <w:rsid w:val="00CD25FB"/>
    <w:rsid w:val="00CD4D2B"/>
    <w:rsid w:val="00CE56FD"/>
    <w:rsid w:val="00CE5B35"/>
    <w:rsid w:val="00CF7197"/>
    <w:rsid w:val="00D06D58"/>
    <w:rsid w:val="00D15CAA"/>
    <w:rsid w:val="00D17E02"/>
    <w:rsid w:val="00D20772"/>
    <w:rsid w:val="00D2109C"/>
    <w:rsid w:val="00D27DC3"/>
    <w:rsid w:val="00D329A0"/>
    <w:rsid w:val="00D3577C"/>
    <w:rsid w:val="00D43AC0"/>
    <w:rsid w:val="00D61802"/>
    <w:rsid w:val="00D63A36"/>
    <w:rsid w:val="00D8019B"/>
    <w:rsid w:val="00D812F1"/>
    <w:rsid w:val="00D85628"/>
    <w:rsid w:val="00D860C1"/>
    <w:rsid w:val="00D914D8"/>
    <w:rsid w:val="00DA1F66"/>
    <w:rsid w:val="00DC17D5"/>
    <w:rsid w:val="00DD1286"/>
    <w:rsid w:val="00DE0478"/>
    <w:rsid w:val="00DE3AC3"/>
    <w:rsid w:val="00DF02F9"/>
    <w:rsid w:val="00DF06FF"/>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7420C"/>
    <w:rsid w:val="00E80C06"/>
    <w:rsid w:val="00E84F61"/>
    <w:rsid w:val="00E85536"/>
    <w:rsid w:val="00E86F8A"/>
    <w:rsid w:val="00E92FA0"/>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46B8"/>
    <w:rsid w:val="00F27FA3"/>
    <w:rsid w:val="00F313EE"/>
    <w:rsid w:val="00F327C8"/>
    <w:rsid w:val="00F41F6D"/>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 w:val="00FF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95636">
      <w:bodyDiv w:val="1"/>
      <w:marLeft w:val="0"/>
      <w:marRight w:val="0"/>
      <w:marTop w:val="0"/>
      <w:marBottom w:val="0"/>
      <w:divBdr>
        <w:top w:val="none" w:sz="0" w:space="0" w:color="auto"/>
        <w:left w:val="none" w:sz="0" w:space="0" w:color="auto"/>
        <w:bottom w:val="none" w:sz="0" w:space="0" w:color="auto"/>
        <w:right w:val="none" w:sz="0" w:space="0" w:color="auto"/>
      </w:divBdr>
    </w:div>
    <w:div w:id="328406796">
      <w:bodyDiv w:val="1"/>
      <w:marLeft w:val="0"/>
      <w:marRight w:val="0"/>
      <w:marTop w:val="0"/>
      <w:marBottom w:val="0"/>
      <w:divBdr>
        <w:top w:val="none" w:sz="0" w:space="0" w:color="auto"/>
        <w:left w:val="none" w:sz="0" w:space="0" w:color="auto"/>
        <w:bottom w:val="none" w:sz="0" w:space="0" w:color="auto"/>
        <w:right w:val="none" w:sz="0" w:space="0" w:color="auto"/>
      </w:divBdr>
    </w:div>
    <w:div w:id="672997999">
      <w:bodyDiv w:val="1"/>
      <w:marLeft w:val="0"/>
      <w:marRight w:val="0"/>
      <w:marTop w:val="0"/>
      <w:marBottom w:val="0"/>
      <w:divBdr>
        <w:top w:val="none" w:sz="0" w:space="0" w:color="auto"/>
        <w:left w:val="none" w:sz="0" w:space="0" w:color="auto"/>
        <w:bottom w:val="none" w:sz="0" w:space="0" w:color="auto"/>
        <w:right w:val="none" w:sz="0" w:space="0" w:color="auto"/>
      </w:divBdr>
    </w:div>
    <w:div w:id="1163933270">
      <w:bodyDiv w:val="1"/>
      <w:marLeft w:val="0"/>
      <w:marRight w:val="0"/>
      <w:marTop w:val="0"/>
      <w:marBottom w:val="0"/>
      <w:divBdr>
        <w:top w:val="none" w:sz="0" w:space="0" w:color="auto"/>
        <w:left w:val="none" w:sz="0" w:space="0" w:color="auto"/>
        <w:bottom w:val="none" w:sz="0" w:space="0" w:color="auto"/>
        <w:right w:val="none" w:sz="0" w:space="0" w:color="auto"/>
      </w:divBdr>
    </w:div>
    <w:div w:id="1377847708">
      <w:bodyDiv w:val="1"/>
      <w:marLeft w:val="0"/>
      <w:marRight w:val="0"/>
      <w:marTop w:val="0"/>
      <w:marBottom w:val="0"/>
      <w:divBdr>
        <w:top w:val="none" w:sz="0" w:space="0" w:color="auto"/>
        <w:left w:val="none" w:sz="0" w:space="0" w:color="auto"/>
        <w:bottom w:val="none" w:sz="0" w:space="0" w:color="auto"/>
        <w:right w:val="none" w:sz="0" w:space="0" w:color="auto"/>
      </w:divBdr>
      <w:divsChild>
        <w:div w:id="1472484736">
          <w:marLeft w:val="0"/>
          <w:marRight w:val="0"/>
          <w:marTop w:val="0"/>
          <w:marBottom w:val="300"/>
          <w:divBdr>
            <w:top w:val="none" w:sz="0" w:space="0" w:color="auto"/>
            <w:left w:val="none" w:sz="0" w:space="0" w:color="auto"/>
            <w:bottom w:val="none" w:sz="0" w:space="0" w:color="auto"/>
            <w:right w:val="none" w:sz="0" w:space="0" w:color="auto"/>
          </w:divBdr>
          <w:divsChild>
            <w:div w:id="14719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lpingwithmath.com/by_subject/word_problems/w0r_measurement01_4md2.htm" TargetMode="External"/><Relationship Id="rId13" Type="http://schemas.openxmlformats.org/officeDocument/2006/relationships/hyperlink" Target="http://www.cpalms.org/Public/PreviewResourceLesson/Preview/7329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elpingwithmath.com/by_subject/word_problems/w0r_measurement01_4md2.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a.pearson.com/content/dam/region-growth/south-africa/pearson-south-africa/TeacherResourceMaterial/9781447978411_ngm_mat_pr4_tg_eng_ng_screen.pdf" TargetMode="External"/><Relationship Id="rId5" Type="http://schemas.openxmlformats.org/officeDocument/2006/relationships/webSettings" Target="webSettings.xml"/><Relationship Id="rId15" Type="http://schemas.openxmlformats.org/officeDocument/2006/relationships/hyperlink" Target="https://za.pearson.com/content/dam/region-growth/south-africa/pearson-south-africa/TeacherResourceMaterial/9781447978411_ngm_mat_pr4_tg_eng_ng_screen.pdf" TargetMode="External"/><Relationship Id="rId10" Type="http://schemas.openxmlformats.org/officeDocument/2006/relationships/hyperlink" Target="https://www.engageny.org/sites/default/files/resource/attachments/math-g4-m2-full-module.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palms.org/Public/PreviewResourceLesson/Preview/73298" TargetMode="External"/><Relationship Id="rId14" Type="http://schemas.openxmlformats.org/officeDocument/2006/relationships/hyperlink" Target="https://www.engageny.org/sites/default/files/resource/attachments/math-g4-m2-full-modul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53EC3"/>
    <w:rsid w:val="00071DA5"/>
    <w:rsid w:val="000E3902"/>
    <w:rsid w:val="00106507"/>
    <w:rsid w:val="001342A4"/>
    <w:rsid w:val="00253619"/>
    <w:rsid w:val="00280CE5"/>
    <w:rsid w:val="003F0E5B"/>
    <w:rsid w:val="004A008E"/>
    <w:rsid w:val="004E1DB9"/>
    <w:rsid w:val="00571A20"/>
    <w:rsid w:val="005E6E71"/>
    <w:rsid w:val="006814AC"/>
    <w:rsid w:val="00713551"/>
    <w:rsid w:val="00805105"/>
    <w:rsid w:val="00816166"/>
    <w:rsid w:val="00836926"/>
    <w:rsid w:val="009418B8"/>
    <w:rsid w:val="009750CC"/>
    <w:rsid w:val="009D2491"/>
    <w:rsid w:val="00A20224"/>
    <w:rsid w:val="00AB2F7D"/>
    <w:rsid w:val="00AB37F5"/>
    <w:rsid w:val="00B67D1F"/>
    <w:rsid w:val="00C87D32"/>
    <w:rsid w:val="00C93DC1"/>
    <w:rsid w:val="00D22ED1"/>
    <w:rsid w:val="00D92979"/>
    <w:rsid w:val="00E17671"/>
    <w:rsid w:val="00EA1738"/>
    <w:rsid w:val="00EB30E9"/>
    <w:rsid w:val="00F94451"/>
    <w:rsid w:val="00FC2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548</TotalTime>
  <Pages>3</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cp:revision>
  <dcterms:created xsi:type="dcterms:W3CDTF">2019-05-31T03:37:00Z</dcterms:created>
  <dcterms:modified xsi:type="dcterms:W3CDTF">2019-07-09T10:45:00Z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