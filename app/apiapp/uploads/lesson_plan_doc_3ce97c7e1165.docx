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28663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 GRAPHS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3E297B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E761CF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1611AE" w:rsidRDefault="00286632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Grouping data according to category</w:t>
            </w:r>
          </w:p>
          <w:p w:rsidR="00286632" w:rsidRDefault="00286632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Drawing and constructing bar charts</w:t>
            </w:r>
          </w:p>
          <w:p w:rsidR="00286632" w:rsidRDefault="00286632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Recording solution and findings accurately.</w:t>
            </w:r>
          </w:p>
          <w:p w:rsidR="00286632" w:rsidRDefault="00286632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Determining the mode of a bar chart</w:t>
            </w:r>
          </w:p>
        </w:tc>
      </w:tr>
    </w:tbl>
    <w:p w:rsidR="00C17E2A" w:rsidRDefault="005C5A4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1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85"/>
                            </w:tblGrid>
                            <w:tr w:rsidR="00D42DEB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D42DEB" w:rsidRDefault="00453C70" w:rsidP="00453C7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70" w:hanging="180"/>
                                  </w:pPr>
                                  <w:r>
                                    <w:t>Blank sheets</w:t>
                                  </w:r>
                                </w:p>
                                <w:p w:rsidR="00453C70" w:rsidRDefault="00453C70" w:rsidP="00453C7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70" w:hanging="180"/>
                                  </w:pPr>
                                  <w:r>
                                    <w:t>Pencils</w:t>
                                  </w:r>
                                </w:p>
                                <w:p w:rsidR="00453C70" w:rsidRDefault="00453C70" w:rsidP="00453C7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70" w:hanging="180"/>
                                  </w:pPr>
                                  <w:r>
                                    <w:t>Graph booklet</w:t>
                                  </w:r>
                                </w:p>
                                <w:p w:rsidR="00453C70" w:rsidRDefault="00453C70" w:rsidP="00453C7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70" w:hanging="180"/>
                                  </w:pPr>
                                  <w:r>
                                    <w:t>Whiteboard</w:t>
                                  </w:r>
                                </w:p>
                                <w:p w:rsidR="00453C70" w:rsidRPr="00BF3180" w:rsidRDefault="00453C70" w:rsidP="00453C7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70" w:hanging="180"/>
                                  </w:pPr>
                                  <w:r>
                                    <w:t>Index cards</w:t>
                                  </w:r>
                                </w:p>
                                <w:p w:rsidR="00D42DEB" w:rsidRDefault="00D42DE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D42DEB" w:rsidRDefault="00D42DEB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D42DEB" w:rsidRDefault="00D42DEB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4C26BC" w:rsidRDefault="00D91558" w:rsidP="004C26B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C26BC" w:rsidRPr="0093389D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</w:t>
                                    </w:r>
                                  </w:hyperlink>
                                  <w:r w:rsidR="004C26BC">
                                    <w:t xml:space="preserve">  </w:t>
                                  </w:r>
                                </w:p>
                                <w:p w:rsidR="00D42DEB" w:rsidRDefault="00D91558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4C26BC">
                                      <w:rPr>
                                        <w:rStyle w:val="Hyperlink"/>
                                      </w:rPr>
                                      <w:t>https://www.cpalms.org/Public/PreviewResourceLesson/Preview/31899</w:t>
                                    </w:r>
                                  </w:hyperlink>
                                  <w:r w:rsidR="004C26BC">
                                    <w:t xml:space="preserve"> </w:t>
                                  </w:r>
                                </w:p>
                                <w:p w:rsidR="004C26BC" w:rsidRDefault="00D91558" w:rsidP="00E42A7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F345D6">
                                      <w:rPr>
                                        <w:rStyle w:val="Hyperlink"/>
                                      </w:rPr>
                                      <w:t>https://www.teachervision.com/lesson/explaining-how-make-bar-graph</w:t>
                                    </w:r>
                                  </w:hyperlink>
                                  <w:r w:rsidR="00F345D6">
                                    <w:t xml:space="preserve"> </w:t>
                                  </w:r>
                                </w:p>
                                <w:p w:rsidR="00F345D6" w:rsidRDefault="00F345D6" w:rsidP="00E42A76">
                                  <w:pPr>
                                    <w:pStyle w:val="ListBullet"/>
                                  </w:pPr>
                                </w:p>
                                <w:p w:rsidR="00D42DEB" w:rsidRDefault="00D42DEB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D42DEB" w:rsidRDefault="00D42DEB"/>
                              </w:tc>
                            </w:tr>
                          </w:tbl>
                          <w:p w:rsidR="00D42DEB" w:rsidRDefault="00D42DE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85"/>
                      </w:tblGrid>
                      <w:tr w:rsidR="00D42DEB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D42DEB" w:rsidRDefault="00453C70" w:rsidP="00453C7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70" w:hanging="180"/>
                            </w:pPr>
                            <w:r>
                              <w:t>Blank sheets</w:t>
                            </w:r>
                          </w:p>
                          <w:p w:rsidR="00453C70" w:rsidRDefault="00453C70" w:rsidP="00453C7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70" w:hanging="180"/>
                            </w:pPr>
                            <w:r>
                              <w:t>Pencils</w:t>
                            </w:r>
                          </w:p>
                          <w:p w:rsidR="00453C70" w:rsidRDefault="00453C70" w:rsidP="00453C7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70" w:hanging="180"/>
                            </w:pPr>
                            <w:r>
                              <w:t>Graph booklet</w:t>
                            </w:r>
                          </w:p>
                          <w:p w:rsidR="00453C70" w:rsidRDefault="00453C70" w:rsidP="00453C7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70" w:hanging="180"/>
                            </w:pPr>
                            <w:r>
                              <w:t>Whiteboard</w:t>
                            </w:r>
                          </w:p>
                          <w:p w:rsidR="00453C70" w:rsidRPr="00BF3180" w:rsidRDefault="00453C70" w:rsidP="00453C7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70" w:hanging="180"/>
                            </w:pPr>
                            <w:r>
                              <w:t>Index cards</w:t>
                            </w:r>
                          </w:p>
                          <w:p w:rsidR="00D42DEB" w:rsidRDefault="00D42DE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D42DEB" w:rsidRDefault="00D42DEB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D42DEB" w:rsidRDefault="00D42DEB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D42DEB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4C26BC" w:rsidRDefault="00D91558" w:rsidP="004C26BC">
                            <w:pPr>
                              <w:pStyle w:val="ListBullet"/>
                            </w:pPr>
                            <w:hyperlink r:id="rId11" w:history="1">
                              <w:r w:rsidR="004C26BC" w:rsidRPr="0093389D">
                                <w:rPr>
                                  <w:rStyle w:val="Hyperlink"/>
                                </w:rPr>
                                <w:t>https://za.pearson.com/content/dam/region-growth/south-africa/pearson-south-</w:t>
                              </w:r>
                            </w:hyperlink>
                            <w:r w:rsidR="004C26BC">
                              <w:t xml:space="preserve">  </w:t>
                            </w:r>
                          </w:p>
                          <w:p w:rsidR="00D42DEB" w:rsidRDefault="00D91558" w:rsidP="00E42A76">
                            <w:pPr>
                              <w:pStyle w:val="ListBullet"/>
                            </w:pPr>
                            <w:hyperlink r:id="rId12" w:history="1">
                              <w:r w:rsidR="004C26BC">
                                <w:rPr>
                                  <w:rStyle w:val="Hyperlink"/>
                                </w:rPr>
                                <w:t>https://www.cpalms.org/Public/PreviewResourceLesson/Preview/31899</w:t>
                              </w:r>
                            </w:hyperlink>
                            <w:r w:rsidR="004C26BC">
                              <w:t xml:space="preserve"> </w:t>
                            </w:r>
                          </w:p>
                          <w:p w:rsidR="004C26BC" w:rsidRDefault="00D91558" w:rsidP="00E42A76">
                            <w:pPr>
                              <w:pStyle w:val="ListBullet"/>
                            </w:pPr>
                            <w:hyperlink r:id="rId13" w:history="1">
                              <w:r w:rsidR="00F345D6">
                                <w:rPr>
                                  <w:rStyle w:val="Hyperlink"/>
                                </w:rPr>
                                <w:t>https://www.teachervision.com/lesson/explaining-how-make-bar-graph</w:t>
                              </w:r>
                            </w:hyperlink>
                            <w:r w:rsidR="00F345D6">
                              <w:t xml:space="preserve"> </w:t>
                            </w:r>
                          </w:p>
                          <w:p w:rsidR="00F345D6" w:rsidRDefault="00F345D6" w:rsidP="00E42A76">
                            <w:pPr>
                              <w:pStyle w:val="ListBullet"/>
                            </w:pPr>
                          </w:p>
                          <w:p w:rsidR="00D42DEB" w:rsidRDefault="00D42DEB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D42DEB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D42DEB" w:rsidRDefault="00D42DEB"/>
                        </w:tc>
                      </w:tr>
                    </w:tbl>
                    <w:p w:rsidR="00D42DEB" w:rsidRDefault="00D42DEB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217810" w:rsidRDefault="00217810" w:rsidP="00286632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 w:rsidRPr="00217810">
              <w:t>Draw</w:t>
            </w:r>
            <w:r>
              <w:t xml:space="preserve"> and construct horizontal and vertical bar graphs of</w:t>
            </w:r>
            <w:r w:rsidR="00286632">
              <w:t xml:space="preserve"> </w:t>
            </w:r>
            <w:r>
              <w:t xml:space="preserve">given data. </w:t>
            </w:r>
          </w:p>
          <w:p w:rsidR="00217810" w:rsidRDefault="00217810" w:rsidP="005C5A47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 w:rsidRPr="00217810">
              <w:t xml:space="preserve">Use </w:t>
            </w:r>
            <w:r>
              <w:t xml:space="preserve">the data to solve, simplify, </w:t>
            </w:r>
            <w:r w:rsidRPr="00217810">
              <w:t xml:space="preserve">put together, take apart, and compare problems. </w:t>
            </w:r>
          </w:p>
          <w:p w:rsidR="001D4D95" w:rsidRDefault="00217810" w:rsidP="005C5A47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 w:rsidRPr="00217810">
              <w:t>Record their solutions accurately and consistently using information presented in the bar graph.</w:t>
            </w:r>
          </w:p>
          <w:p w:rsidR="001D4D95" w:rsidRDefault="00217810" w:rsidP="005C5A47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 w:rsidRPr="00217810">
              <w:t>Review work done in pictographs</w:t>
            </w:r>
          </w:p>
          <w:p w:rsidR="00217810" w:rsidRDefault="00217810" w:rsidP="005C5A47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Determine the mode of a bar graph generated from their environment.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A71E70" w:rsidRPr="000A37E8" w:rsidRDefault="00A71E70" w:rsidP="0087602A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217810" w:rsidRDefault="00217810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 xml:space="preserve">Introduce this topic by explaining to the class why it is important to be able to collect and display data. </w:t>
            </w:r>
          </w:p>
          <w:p w:rsidR="00217810" w:rsidRDefault="00217810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 xml:space="preserve">If possible, show them examples of easy graphs and tables from the media. </w:t>
            </w:r>
          </w:p>
          <w:p w:rsidR="00217810" w:rsidRDefault="00217810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 xml:space="preserve">Ask them easy questions about why data is used in the world around us. </w:t>
            </w:r>
          </w:p>
          <w:p w:rsidR="005C5A47" w:rsidRDefault="00217810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>For example, you may ask them questions like: “What is this graph/table about? Why do you think this information was used in</w:t>
            </w:r>
            <w:r w:rsidR="00286632">
              <w:t xml:space="preserve"> </w:t>
            </w:r>
            <w:r>
              <w:t>th</w:t>
            </w:r>
            <w:r w:rsidR="005C5A47">
              <w:t xml:space="preserve">is way?” </w:t>
            </w:r>
          </w:p>
          <w:p w:rsidR="005C5A47" w:rsidRDefault="00217810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>Encoura</w:t>
            </w:r>
            <w:r w:rsidR="005C5A47">
              <w:t xml:space="preserve">ge your pupils to ask questions </w:t>
            </w:r>
            <w:r>
              <w:t xml:space="preserve">about the graphs and data. </w:t>
            </w:r>
          </w:p>
          <w:p w:rsidR="00936B83" w:rsidRDefault="005C5A47" w:rsidP="005C5A47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 xml:space="preserve">It is important that you </w:t>
            </w:r>
            <w:r w:rsidR="00217810">
              <w:t>allow them time t</w:t>
            </w:r>
            <w:r>
              <w:t xml:space="preserve">o engage with the questions and </w:t>
            </w:r>
            <w:r w:rsidR="00217810">
              <w:t>give them time to think about the answers.</w:t>
            </w:r>
          </w:p>
          <w:p w:rsidR="005C5A47" w:rsidRDefault="005C5A47" w:rsidP="00217810"/>
          <w:p w:rsidR="00F345D6" w:rsidRDefault="00F345D6" w:rsidP="00217810"/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B30A1" w:rsidRPr="00031953" w:rsidRDefault="00F345D6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</w:t>
            </w:r>
            <w:r w:rsidR="00286632">
              <w:rPr>
                <w:b/>
              </w:rPr>
              <w:t>20</w:t>
            </w:r>
            <w:r w:rsidR="00FB30A1" w:rsidRPr="00031953">
              <w:rPr>
                <w:b/>
              </w:rPr>
              <w:t xml:space="preserve"> Mins</w:t>
            </w:r>
          </w:p>
          <w:p w:rsidR="0087602A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Have students write 5-7 words or phrases that explain the process of creating a bar graph.</w:t>
            </w:r>
          </w:p>
          <w:p w:rsidR="00F345D6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lastRenderedPageBreak/>
              <w:t xml:space="preserve">Divide students into groups of 3 or 4. Review and assign group roles. Possible roles include: Recorder, Questioner, Organizer, and Encourager. </w:t>
            </w:r>
          </w:p>
          <w:p w:rsidR="0087602A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Remind students that the collaborative skill that they are working on is "taking turns talking."</w:t>
            </w:r>
          </w:p>
          <w:p w:rsidR="00F345D6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 xml:space="preserve">Give students a time limit of 10 minutes and remind them that you will give them a 5-minute warning. </w:t>
            </w:r>
          </w:p>
          <w:p w:rsidR="0087602A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Have students combine and order their 5-7 words or phrases and then use them to write the steps for making a bar graph. This should include the best of each individual student's list, and will be the bar graph process the group presents to the rest of the class.</w:t>
            </w:r>
          </w:p>
          <w:p w:rsidR="00A37E88" w:rsidRPr="00994216" w:rsidRDefault="0087602A" w:rsidP="00F345D6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Check in with each group to ensure that they understand the objectives. Encourage students to use the class bar graph to help them.</w:t>
            </w: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:rsidR="0087602A" w:rsidRDefault="0087602A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>The teacher will write</w:t>
            </w:r>
            <w:r w:rsidR="004C26BC">
              <w:t xml:space="preserve"> four different kinds of foods on the board. Then ask each student to place a tally mark next to his or her favorite food. </w:t>
            </w:r>
          </w:p>
          <w:p w:rsidR="004C26BC" w:rsidRDefault="004C26BC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>When all have done so, ask what kin</w:t>
            </w:r>
            <w:r w:rsidR="0087602A">
              <w:t>d of food was named most often?</w:t>
            </w:r>
          </w:p>
          <w:p w:rsidR="0087602A" w:rsidRDefault="004C26BC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 xml:space="preserve">Now display a large bar graph with the four different kinds of foods. </w:t>
            </w:r>
          </w:p>
          <w:p w:rsidR="004C26BC" w:rsidRDefault="004C26BC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>Label the columns with foods named and fill in the number of squares in that column that is equal to the number</w:t>
            </w:r>
            <w:r w:rsidR="0087602A">
              <w:t xml:space="preserve"> of tallies each food received.</w:t>
            </w:r>
          </w:p>
          <w:p w:rsidR="004C26BC" w:rsidRDefault="004C26BC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>Now ask the students to compare the columns of the graph by posing a question such as, "How many more students l</w:t>
            </w:r>
            <w:r w:rsidR="0087602A">
              <w:t>iked pizza than cheeseburgers?"</w:t>
            </w:r>
          </w:p>
          <w:p w:rsidR="000529DC" w:rsidRPr="004C26BC" w:rsidRDefault="004C26BC" w:rsidP="0087602A">
            <w:pPr>
              <w:pStyle w:val="ListParagraph"/>
              <w:numPr>
                <w:ilvl w:val="0"/>
                <w:numId w:val="17"/>
              </w:numPr>
              <w:ind w:left="210" w:hanging="180"/>
            </w:pPr>
            <w:r>
              <w:t>Next, encourage the students to generate a similar question, and call on their peers to answer them.</w:t>
            </w:r>
          </w:p>
          <w:p w:rsidR="000529DC" w:rsidRDefault="000529DC" w:rsidP="00CD4D2B">
            <w:pPr>
              <w:rPr>
                <w:b/>
              </w:rPr>
            </w:pPr>
          </w:p>
          <w:p w:rsidR="006F0C10" w:rsidRDefault="006F0C10" w:rsidP="00CD4D2B">
            <w:pPr>
              <w:rPr>
                <w:b/>
              </w:rPr>
            </w:pPr>
          </w:p>
          <w:p w:rsidR="006F0C10" w:rsidRDefault="006F0C10" w:rsidP="00CD4D2B">
            <w:pPr>
              <w:rPr>
                <w:b/>
              </w:rPr>
            </w:pPr>
          </w:p>
          <w:p w:rsidR="00F345D6" w:rsidRPr="00FB30A1" w:rsidRDefault="00F345D6" w:rsidP="00F345D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F345D6" w:rsidRPr="00031953" w:rsidRDefault="00F345D6" w:rsidP="00F345D6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</w:t>
            </w:r>
            <w:r w:rsidR="00286632">
              <w:rPr>
                <w:b/>
              </w:rPr>
              <w:t>25</w:t>
            </w:r>
            <w:r w:rsidRPr="00031953">
              <w:rPr>
                <w:b/>
              </w:rPr>
              <w:t xml:space="preserve"> Mins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Break the class up into two groups.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On one index card write, "What is your favorite subject?" (math, reading, science, social studies) Students must choose from one of the given subjects.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On a second index card write, "What is your favorite P.E. game?" (kickball, foursquare, dodgeball, basketball) Students must choose from one of the given games.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Next distribute recording sheets to each group (attached).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Group one will record their favorite subjects and group two will record their favorite P.E. games. 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Have each group sit in a circle and record their group's results on the tally chart at the top of the recording sheet. </w:t>
            </w:r>
          </w:p>
          <w:p w:rsidR="00F345D6" w:rsidRDefault="00F345D6" w:rsidP="00F345D6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Then each student will represent their results on their individual bar graph and answer questions at the bottom of their recording sheet.</w:t>
            </w:r>
          </w:p>
          <w:p w:rsidR="00971415" w:rsidRPr="00F345D6" w:rsidRDefault="00971415" w:rsidP="00971415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87602A" w:rsidRDefault="0087602A" w:rsidP="0087602A">
            <w:pPr>
              <w:pStyle w:val="Heading2"/>
            </w:pPr>
            <w:r w:rsidRPr="00287F69">
              <w:lastRenderedPageBreak/>
              <w:t>Assessment Activity</w:t>
            </w:r>
          </w:p>
          <w:p w:rsidR="00110F25" w:rsidRPr="00485065" w:rsidRDefault="00110F25" w:rsidP="0087602A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87602A" w:rsidRDefault="0087602A" w:rsidP="0087602A">
            <w:pPr>
              <w:pStyle w:val="Heading2"/>
            </w:pPr>
            <w:r w:rsidRPr="00287F69">
              <w:t>Assessment Activity</w:t>
            </w:r>
          </w:p>
          <w:p w:rsidR="006F0C10" w:rsidRDefault="006F0C10" w:rsidP="0028663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 w:rsidRPr="006F0C10">
              <w:t xml:space="preserve">From observations, group activity, and recording sheets the teacher will be able to determine if the students reach their learning target. </w:t>
            </w:r>
          </w:p>
          <w:p w:rsidR="00D914D8" w:rsidRPr="006F0C10" w:rsidRDefault="006F0C10" w:rsidP="0028663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 w:rsidRPr="006F0C10">
              <w:t>The teacher will measure the students' ability to draw a bar graph and interpret the results to determine if this activity had an impact on their learning.</w:t>
            </w:r>
          </w:p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87602A" w:rsidRDefault="0087602A" w:rsidP="0087602A">
            <w:pPr>
              <w:pStyle w:val="Heading2"/>
            </w:pPr>
            <w:r w:rsidRPr="00287F69">
              <w:t>Assessment Activity</w:t>
            </w:r>
          </w:p>
          <w:p w:rsidR="00286632" w:rsidRDefault="00286632" w:rsidP="00286632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Ask children to collect data on how many children in their class like sport. How many like tennis, cric</w:t>
            </w:r>
            <w:r w:rsidR="00453C70">
              <w:t>ket, running</w:t>
            </w:r>
            <w:r>
              <w:t>, hockey and soccer.</w:t>
            </w:r>
          </w:p>
          <w:p w:rsidR="00CB574B" w:rsidRDefault="00286632" w:rsidP="00286632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Ask them to draw a pictogram of the data.</w:t>
            </w: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lastRenderedPageBreak/>
              <w:t>Summary</w:t>
            </w:r>
          </w:p>
          <w:p w:rsidR="00EA5BCA" w:rsidRPr="00EA5BCA" w:rsidRDefault="00EA5BCA" w:rsidP="00286632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6F0C10" w:rsidRDefault="006F0C10" w:rsidP="006F0C10">
            <w:pPr>
              <w:pStyle w:val="Heading2"/>
            </w:pPr>
            <w:r>
              <w:t>Review and Closing</w:t>
            </w:r>
          </w:p>
          <w:p w:rsidR="00286632" w:rsidRDefault="00286632" w:rsidP="00286632">
            <w:r>
              <w:t>The teacher should ensure that</w:t>
            </w:r>
          </w:p>
          <w:p w:rsidR="00286632" w:rsidRDefault="00286632" w:rsidP="00286632">
            <w:pPr>
              <w:pStyle w:val="ListParagraph"/>
              <w:numPr>
                <w:ilvl w:val="0"/>
                <w:numId w:val="20"/>
              </w:numPr>
              <w:ind w:left="150" w:hanging="150"/>
            </w:pPr>
            <w:r>
              <w:t>Pupils are able to interpret data in a table and a tally chart.</w:t>
            </w:r>
          </w:p>
          <w:p w:rsidR="00286632" w:rsidRDefault="00286632" w:rsidP="00286632">
            <w:pPr>
              <w:pStyle w:val="ListParagraph"/>
              <w:numPr>
                <w:ilvl w:val="0"/>
                <w:numId w:val="20"/>
              </w:numPr>
              <w:ind w:left="150" w:hanging="150"/>
            </w:pPr>
            <w:r>
              <w:t>They should be able to write numbers in the form of tallies and keep accurate records of data.</w:t>
            </w:r>
          </w:p>
          <w:p w:rsidR="00C17E2A" w:rsidRDefault="00286632" w:rsidP="00286632">
            <w:pPr>
              <w:pStyle w:val="ListParagraph"/>
              <w:numPr>
                <w:ilvl w:val="0"/>
                <w:numId w:val="20"/>
              </w:numPr>
              <w:ind w:left="150" w:hanging="150"/>
            </w:pPr>
            <w:r>
              <w:t>They also need to be able to draw a pictogram and a bar graph and find mode from a bar graph.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E62AFC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558" w:rsidRDefault="00D91558">
      <w:pPr>
        <w:spacing w:before="0" w:after="0" w:line="240" w:lineRule="auto"/>
      </w:pPr>
      <w:r>
        <w:separator/>
      </w:r>
    </w:p>
  </w:endnote>
  <w:endnote w:type="continuationSeparator" w:id="0">
    <w:p w:rsidR="00D91558" w:rsidRDefault="00D915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EA45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761C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558" w:rsidRDefault="00D91558">
      <w:pPr>
        <w:spacing w:before="0" w:after="0" w:line="240" w:lineRule="auto"/>
      </w:pPr>
      <w:r>
        <w:separator/>
      </w:r>
    </w:p>
  </w:footnote>
  <w:footnote w:type="continuationSeparator" w:id="0">
    <w:p w:rsidR="00D91558" w:rsidRDefault="00D915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D42DE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5D574E"/>
    <w:multiLevelType w:val="hybridMultilevel"/>
    <w:tmpl w:val="23C6B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2711D"/>
    <w:multiLevelType w:val="hybridMultilevel"/>
    <w:tmpl w:val="71D2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742C"/>
    <w:multiLevelType w:val="hybridMultilevel"/>
    <w:tmpl w:val="11B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1BC1"/>
    <w:multiLevelType w:val="hybridMultilevel"/>
    <w:tmpl w:val="D53C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0028A"/>
    <w:multiLevelType w:val="hybridMultilevel"/>
    <w:tmpl w:val="43FA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A64F7"/>
    <w:multiLevelType w:val="hybridMultilevel"/>
    <w:tmpl w:val="4418D01A"/>
    <w:lvl w:ilvl="0" w:tplc="CD048A0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26462"/>
    <w:multiLevelType w:val="hybridMultilevel"/>
    <w:tmpl w:val="A4CC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E179B"/>
    <w:multiLevelType w:val="hybridMultilevel"/>
    <w:tmpl w:val="AA7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45639"/>
    <w:multiLevelType w:val="hybridMultilevel"/>
    <w:tmpl w:val="4470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18"/>
  </w:num>
  <w:num w:numId="5">
    <w:abstractNumId w:val="16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7"/>
  </w:num>
  <w:num w:numId="14">
    <w:abstractNumId w:val="5"/>
  </w:num>
  <w:num w:numId="15">
    <w:abstractNumId w:val="7"/>
  </w:num>
  <w:num w:numId="16">
    <w:abstractNumId w:val="14"/>
  </w:num>
  <w:num w:numId="17">
    <w:abstractNumId w:val="20"/>
  </w:num>
  <w:num w:numId="18">
    <w:abstractNumId w:val="21"/>
  </w:num>
  <w:num w:numId="19">
    <w:abstractNumId w:val="13"/>
  </w:num>
  <w:num w:numId="20">
    <w:abstractNumId w:val="4"/>
  </w:num>
  <w:num w:numId="21">
    <w:abstractNumId w:val="1"/>
  </w:num>
  <w:num w:numId="22">
    <w:abstractNumId w:val="19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17810"/>
    <w:rsid w:val="00220ECA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6632"/>
    <w:rsid w:val="0028776C"/>
    <w:rsid w:val="00287F69"/>
    <w:rsid w:val="002A72AE"/>
    <w:rsid w:val="002B1C5F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434F"/>
    <w:rsid w:val="00346000"/>
    <w:rsid w:val="003468F5"/>
    <w:rsid w:val="003500BE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297B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C70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26BC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5A47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132B"/>
    <w:rsid w:val="006E7F4B"/>
    <w:rsid w:val="006F0615"/>
    <w:rsid w:val="006F0813"/>
    <w:rsid w:val="006F0C10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602A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B83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48A4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2DEB"/>
    <w:rsid w:val="00D43AC0"/>
    <w:rsid w:val="00D46E65"/>
    <w:rsid w:val="00D63A36"/>
    <w:rsid w:val="00D8019B"/>
    <w:rsid w:val="00D812F1"/>
    <w:rsid w:val="00D85628"/>
    <w:rsid w:val="00D914D8"/>
    <w:rsid w:val="00D9155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2AFC"/>
    <w:rsid w:val="00E761CF"/>
    <w:rsid w:val="00E80C06"/>
    <w:rsid w:val="00E84F61"/>
    <w:rsid w:val="00E85536"/>
    <w:rsid w:val="00E86F8A"/>
    <w:rsid w:val="00EA3A1A"/>
    <w:rsid w:val="00EA458D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45D6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8470B"/>
  <w15:docId w15:val="{550ACE94-C3AA-4463-B0AA-B3C2F79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E62AFC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FC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E62AFC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E62AFC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E62AFC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E62AFC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2AFC"/>
    <w:rPr>
      <w:color w:val="808080"/>
    </w:rPr>
  </w:style>
  <w:style w:type="table" w:customStyle="1" w:styleId="LessonPlan">
    <w:name w:val="Lesson Plan"/>
    <w:basedOn w:val="TableNormal"/>
    <w:uiPriority w:val="99"/>
    <w:rsid w:val="00E62AFC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E62AF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AFC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E62AF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AFC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FC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E62AFC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62AFC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.pearson.com/content/dam/region-growth/south-africa/pearson-south-" TargetMode="External"/><Relationship Id="rId13" Type="http://schemas.openxmlformats.org/officeDocument/2006/relationships/hyperlink" Target="https://www.teachervision.com/lesson/explaining-how-make-bar-grap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palms.org/Public/PreviewResourceLesson/Preview/31899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.pearson.com/content/dam/region-growth/south-africa/pearson-south-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eachervision.com/lesson/explaining-how-make-bar-grap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palms.org/Public/PreviewResourceLesson/Preview/3189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9E0096"/>
    <w:rsid w:val="00A20224"/>
    <w:rsid w:val="00AB2F7D"/>
    <w:rsid w:val="00AB37F5"/>
    <w:rsid w:val="00B67D1F"/>
    <w:rsid w:val="00C87D32"/>
    <w:rsid w:val="00C93DC1"/>
    <w:rsid w:val="00D22ED1"/>
    <w:rsid w:val="00D273E5"/>
    <w:rsid w:val="00D92979"/>
    <w:rsid w:val="00DF0F5D"/>
    <w:rsid w:val="00DF233C"/>
    <w:rsid w:val="00E17671"/>
    <w:rsid w:val="00E85E48"/>
    <w:rsid w:val="00EB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DF233C"/>
  </w:style>
  <w:style w:type="paragraph" w:customStyle="1" w:styleId="57D0253E54FA4684857C7E53F49E1A5B">
    <w:name w:val="57D0253E54FA4684857C7E53F49E1A5B"/>
    <w:rsid w:val="00DF233C"/>
  </w:style>
  <w:style w:type="paragraph" w:customStyle="1" w:styleId="7AE7DFE8D63F4AC0A9D67267C3699CCC">
    <w:name w:val="7AE7DFE8D63F4AC0A9D67267C3699CCC"/>
    <w:rsid w:val="00DF233C"/>
  </w:style>
  <w:style w:type="paragraph" w:customStyle="1" w:styleId="1C876A8B6575410E8AA7530875A6B7F4">
    <w:name w:val="1C876A8B6575410E8AA7530875A6B7F4"/>
    <w:rsid w:val="00DF233C"/>
  </w:style>
  <w:style w:type="paragraph" w:customStyle="1" w:styleId="A392ED6794CC47DFA557364CD4043756">
    <w:name w:val="A392ED6794CC47DFA557364CD4043756"/>
    <w:rsid w:val="00DF2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39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</cp:revision>
  <dcterms:created xsi:type="dcterms:W3CDTF">2019-07-03T14:38:00Z</dcterms:created>
  <dcterms:modified xsi:type="dcterms:W3CDTF">2019-07-12T00:29:00Z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