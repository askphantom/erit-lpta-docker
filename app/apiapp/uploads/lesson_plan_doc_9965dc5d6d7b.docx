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586B394" w:rsidR="00C17E2A" w:rsidRPr="00A7092B" w:rsidRDefault="00CC13AB" w:rsidP="00387D76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OUR ENVIRONMENT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1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8A3FF71" w:rsidR="00C17E2A" w:rsidRDefault="00E00399" w:rsidP="00130F19">
                <w:pPr>
                  <w:pStyle w:val="Date"/>
                </w:pPr>
                <w:r>
                  <w:t>3.15.2019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1DB004D" w:rsidR="00C17E2A" w:rsidRDefault="00A8363E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846D273" w14:textId="77777777" w:rsidR="004D538E" w:rsidRDefault="008E25EF" w:rsidP="003144DC">
            <w:pPr>
              <w:pStyle w:val="ListParagraph"/>
              <w:numPr>
                <w:ilvl w:val="0"/>
                <w:numId w:val="2"/>
              </w:numPr>
            </w:pPr>
            <w:r>
              <w:t>The meaning of a clean environment.</w:t>
            </w:r>
          </w:p>
          <w:p w14:paraId="458BD9FD" w14:textId="213FB44F" w:rsidR="008E25EF" w:rsidRDefault="008E25EF" w:rsidP="003144DC">
            <w:pPr>
              <w:pStyle w:val="ListParagraph"/>
              <w:numPr>
                <w:ilvl w:val="0"/>
                <w:numId w:val="2"/>
              </w:numPr>
            </w:pPr>
            <w:r>
              <w:t>Ways of keeping our environment clean.</w:t>
            </w:r>
          </w:p>
        </w:tc>
      </w:tr>
    </w:tbl>
    <w:p w14:paraId="44024CC7" w14:textId="6004550D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413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75A98F9" w14:textId="77777777" w:rsidR="00C16A28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-video clip</w:t>
                                  </w:r>
                                </w:p>
                                <w:p w14:paraId="60910F0B" w14:textId="77777777" w:rsidR="00C16A28" w:rsidRDefault="00C16A2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-picture</w:t>
                                  </w:r>
                                </w:p>
                                <w:p w14:paraId="4BE61749" w14:textId="5BE627F0" w:rsidR="00B046C1" w:rsidRDefault="00C16A28" w:rsidP="00CC13A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</w:t>
                                  </w:r>
                                  <w:r w:rsidR="00DE672D">
                                    <w:t xml:space="preserve"> Clearing tools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AE8307A" w14:textId="4AD34DCD" w:rsidR="00E00399" w:rsidRDefault="00D27DC3" w:rsidP="00E00399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  <w:r w:rsidR="00EF48C3">
                                    <w:t xml:space="preserve"> </w:t>
                                  </w:r>
                                </w:p>
                                <w:p w14:paraId="059AC01C" w14:textId="146A6301" w:rsidR="00323A7F" w:rsidRDefault="002268A6" w:rsidP="00EF6ED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142"/>
                                  </w:pPr>
                                  <w:hyperlink r:id="rId8" w:history="1">
                                    <w:r w:rsidR="00847506" w:rsidRPr="004B583D">
                                      <w:rPr>
                                        <w:rStyle w:val="Hyperlink"/>
                                      </w:rPr>
                                      <w:t>https://www.scholastic.com/teachers/lesson-plans/teaching-content/keeping-our-community-clean/</w:t>
                                    </w:r>
                                  </w:hyperlink>
                                </w:p>
                                <w:p w14:paraId="5E97619C" w14:textId="22954B65" w:rsidR="00847506" w:rsidRPr="00EF6EDE" w:rsidRDefault="002268A6" w:rsidP="00EF6ED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142"/>
                                    <w:rPr>
                                      <w:rStyle w:val="Hyperlink"/>
                                    </w:rPr>
                                  </w:pPr>
                                  <w:hyperlink r:id="rId9" w:history="1">
                                    <w:r w:rsidR="00847506" w:rsidRPr="004B583D">
                                      <w:rPr>
                                        <w:rStyle w:val="Hyperlink"/>
                                      </w:rPr>
                                      <w:t>http://www.proactnetwork.org/proactwebsite_3/images/Documents/Resources/Practitioner_Resources_Kit/5.Environmental_Education/UNHCR_EFA_Taking_Care_Future_Teachers_Key.pdf</w:t>
                                    </w:r>
                                  </w:hyperlink>
                                </w:p>
                                <w:p w14:paraId="6EBDF3EC" w14:textId="793AD8BB" w:rsidR="00847506" w:rsidRPr="00EF6EDE" w:rsidRDefault="002268A6" w:rsidP="00EF6ED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142"/>
                                    <w:rPr>
                                      <w:rStyle w:val="Hyperlink"/>
                                    </w:rPr>
                                  </w:pPr>
                                  <w:hyperlink r:id="rId10" w:history="1">
                                    <w:r w:rsidR="00534346" w:rsidRPr="004B583D">
                                      <w:rPr>
                                        <w:rStyle w:val="Hyperlink"/>
                                      </w:rPr>
                                      <w:t>http://www.nzdl.org/gsdlmod?e=d-00000-00---off-0cdl--00-0----0-10-0---0---0direct-10---4-------0-1l--11-en-50---20-about---00-0-1-00-0--4----0-0-11-10-0utfZz-8-00&amp;cl=CL1.138&amp;d=HASH014a5e9cd0442677a598a6fb.8.6&amp;gt=1</w:t>
                                    </w:r>
                                  </w:hyperlink>
                                </w:p>
                                <w:p w14:paraId="4C6DA317" w14:textId="1A2D995F" w:rsidR="00534346" w:rsidRPr="00EF6EDE" w:rsidRDefault="002268A6" w:rsidP="00EF6EDE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ind w:left="142" w:hanging="142"/>
                                    <w:rPr>
                                      <w:rStyle w:val="Hyperlink"/>
                                    </w:rPr>
                                  </w:pPr>
                                  <w:hyperlink r:id="rId11" w:history="1">
                                    <w:r w:rsidR="00DD16BA">
                                      <w:rPr>
                                        <w:rStyle w:val="Hyperlink"/>
                                      </w:rPr>
                                      <w:t>http://www.teacherplanet.com/content/environment</w:t>
                                    </w:r>
                                  </w:hyperlink>
                                </w:p>
                                <w:p w14:paraId="266D3DBF" w14:textId="33600489" w:rsidR="00E4789A" w:rsidRDefault="00E4789A" w:rsidP="00E4789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41CBC191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413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75A98F9" w14:textId="77777777" w:rsidR="00C16A28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-video clip</w:t>
                            </w:r>
                          </w:p>
                          <w:p w14:paraId="60910F0B" w14:textId="77777777" w:rsidR="00C16A28" w:rsidRDefault="00C16A2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-picture</w:t>
                            </w:r>
                          </w:p>
                          <w:p w14:paraId="4BE61749" w14:textId="5BE627F0" w:rsidR="00B046C1" w:rsidRDefault="00C16A28" w:rsidP="00CC13A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</w:t>
                            </w:r>
                            <w:r w:rsidR="00DE672D">
                              <w:t xml:space="preserve"> Clearing tools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AE8307A" w14:textId="4AD34DCD" w:rsidR="00E00399" w:rsidRDefault="00D27DC3" w:rsidP="00E00399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  <w:r w:rsidR="00EF48C3">
                              <w:t xml:space="preserve"> </w:t>
                            </w:r>
                          </w:p>
                          <w:p w14:paraId="059AC01C" w14:textId="146A6301" w:rsidR="00323A7F" w:rsidRDefault="002268A6" w:rsidP="00EF6ED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</w:pPr>
                            <w:hyperlink r:id="rId12" w:history="1">
                              <w:r w:rsidR="00847506" w:rsidRPr="004B583D">
                                <w:rPr>
                                  <w:rStyle w:val="Hyperlink"/>
                                </w:rPr>
                                <w:t>https://www.scholastic.com/teachers/lesson-plans/teaching-content/keeping-our-community-clean/</w:t>
                              </w:r>
                            </w:hyperlink>
                          </w:p>
                          <w:p w14:paraId="5E97619C" w14:textId="22954B65" w:rsidR="00847506" w:rsidRPr="00EF6EDE" w:rsidRDefault="002268A6" w:rsidP="00EF6ED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Style w:val="Hyperlink"/>
                              </w:rPr>
                            </w:pPr>
                            <w:hyperlink r:id="rId13" w:history="1">
                              <w:r w:rsidR="00847506" w:rsidRPr="004B583D">
                                <w:rPr>
                                  <w:rStyle w:val="Hyperlink"/>
                                </w:rPr>
                                <w:t>http://www.proactnetwork.org/proactwebsite_3/images/Documents/Resources/Practitioner_Resources_Kit/5.Environmental_Education/UNHCR_EFA_Taking_Care_Future_Teachers_Key.pdf</w:t>
                              </w:r>
                            </w:hyperlink>
                          </w:p>
                          <w:p w14:paraId="6EBDF3EC" w14:textId="793AD8BB" w:rsidR="00847506" w:rsidRPr="00EF6EDE" w:rsidRDefault="002268A6" w:rsidP="00EF6ED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Style w:val="Hyperlink"/>
                              </w:rPr>
                            </w:pPr>
                            <w:hyperlink r:id="rId14" w:history="1">
                              <w:r w:rsidR="00534346" w:rsidRPr="004B583D">
                                <w:rPr>
                                  <w:rStyle w:val="Hyperlink"/>
                                </w:rPr>
                                <w:t>http://www.nzdl.org/gsdlmod?e=d-00000-00---off-0cdl--00-0----0-10-0---0---0direct-10---4-------0-1l--11-en-50---20-about---00-0-1-00-0--4----0-0-11-10-0utfZz-8-00&amp;cl=CL1.138&amp;d=HASH014a5e9cd0442677a598a6fb.8.6&amp;gt=1</w:t>
                              </w:r>
                            </w:hyperlink>
                          </w:p>
                          <w:p w14:paraId="4C6DA317" w14:textId="1A2D995F" w:rsidR="00534346" w:rsidRPr="00EF6EDE" w:rsidRDefault="002268A6" w:rsidP="00EF6EDE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Style w:val="Hyperlink"/>
                              </w:rPr>
                            </w:pPr>
                            <w:hyperlink r:id="rId15" w:history="1">
                              <w:r w:rsidR="00DD16BA">
                                <w:rPr>
                                  <w:rStyle w:val="Hyperlink"/>
                                </w:rPr>
                                <w:t>http://www.teacherplanet.com/content/environment</w:t>
                              </w:r>
                            </w:hyperlink>
                          </w:p>
                          <w:p w14:paraId="266D3DBF" w14:textId="33600489" w:rsidR="00E4789A" w:rsidRDefault="00E4789A" w:rsidP="00E4789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41CBC191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0F0EF6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0F0EF6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38715BA6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A8363E">
            <w:pPr>
              <w:pStyle w:val="ListParagraph"/>
              <w:ind w:left="142" w:hanging="142"/>
            </w:pPr>
            <w:r>
              <w:t>Students will be able to:</w:t>
            </w:r>
          </w:p>
          <w:p w14:paraId="7604FD2B" w14:textId="77777777" w:rsidR="00CC13AB" w:rsidRDefault="00CC13AB" w:rsidP="00BD4775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Explain the meaning of a clean environment.</w:t>
            </w:r>
          </w:p>
          <w:p w14:paraId="08E9679B" w14:textId="77777777" w:rsidR="00CC13AB" w:rsidRDefault="00CC13AB" w:rsidP="00BD4775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Mention at least five (5) things that can make our environment dirty. </w:t>
            </w:r>
          </w:p>
          <w:p w14:paraId="041EA8D7" w14:textId="77777777" w:rsidR="00CC13AB" w:rsidRDefault="00CC13AB" w:rsidP="00BD4775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Mention at least five (5) ways of keeping their environment clean. </w:t>
            </w:r>
          </w:p>
          <w:p w14:paraId="5E136BC7" w14:textId="77777777" w:rsidR="003B0D59" w:rsidRDefault="00CC13AB" w:rsidP="00BD4775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List at least five (5) benefits of a clean environment.</w:t>
            </w:r>
          </w:p>
          <w:p w14:paraId="7C3862B2" w14:textId="77777777" w:rsidR="00111AF3" w:rsidRDefault="00111AF3" w:rsidP="00111AF3">
            <w:pPr>
              <w:pStyle w:val="Heading2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</w:p>
          <w:p w14:paraId="56BD3002" w14:textId="77777777" w:rsidR="00111AF3" w:rsidRPr="00AF47E1" w:rsidRDefault="00111AF3" w:rsidP="00111AF3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32E78E79" w14:textId="77777777" w:rsidR="00111AF3" w:rsidRDefault="00111AF3" w:rsidP="00111AF3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Health is wealth. That is why a clean environment is not just desirable but is required for a healthy living. </w:t>
            </w:r>
          </w:p>
          <w:p w14:paraId="78519850" w14:textId="77777777" w:rsidR="00111AF3" w:rsidRDefault="00111AF3" w:rsidP="00111AF3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It is the duty of all to keep the environment </w:t>
            </w:r>
            <w:r>
              <w:lastRenderedPageBreak/>
              <w:t>clean: in the home, market, school, places of worship.</w:t>
            </w:r>
          </w:p>
          <w:p w14:paraId="22A31125" w14:textId="6D4D2587" w:rsidR="00111AF3" w:rsidRPr="000A37E8" w:rsidRDefault="00111AF3" w:rsidP="00111AF3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It should be kept clean always because dirtiness or untidiness in a place will deface the neatness of cleanliness of the other places, in no time.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2B6714FC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617CD8">
              <w:rPr>
                <w:b/>
              </w:rPr>
              <w:t xml:space="preserve"> – 30 Mins</w:t>
            </w:r>
          </w:p>
          <w:p w14:paraId="687EA574" w14:textId="77777777" w:rsidR="00847506" w:rsidRDefault="00847506" w:rsidP="00BD4775">
            <w:pPr>
              <w:pStyle w:val="ListParagraph"/>
              <w:numPr>
                <w:ilvl w:val="0"/>
                <w:numId w:val="13"/>
              </w:numPr>
              <w:ind w:left="202" w:hanging="218"/>
            </w:pPr>
            <w:r>
              <w:t xml:space="preserve">Pupils have learnt about environment. They have also seen a clean environment and they can differentiate it from a dirty environment. </w:t>
            </w:r>
          </w:p>
          <w:p w14:paraId="752F98C7" w14:textId="77777777" w:rsidR="005A56BD" w:rsidRDefault="00C661BF" w:rsidP="00BD4775">
            <w:pPr>
              <w:pStyle w:val="ListParagraph"/>
              <w:numPr>
                <w:ilvl w:val="0"/>
                <w:numId w:val="13"/>
              </w:numPr>
              <w:ind w:left="202" w:hanging="218"/>
            </w:pPr>
            <w:r>
              <w:t xml:space="preserve">Start by asking the students to </w:t>
            </w:r>
            <w:r w:rsidR="00847506">
              <w:t>mention s</w:t>
            </w:r>
            <w:r w:rsidR="005A56BD">
              <w:t>ome examples of environment; ask them</w:t>
            </w:r>
            <w:r w:rsidR="00847506">
              <w:t xml:space="preserve"> if it is </w:t>
            </w:r>
            <w:r w:rsidR="005A56BD">
              <w:t>physical or social environment.</w:t>
            </w:r>
          </w:p>
          <w:p w14:paraId="080D5817" w14:textId="3555D4D1" w:rsidR="005A56BD" w:rsidRDefault="005A56BD" w:rsidP="00BD4775">
            <w:pPr>
              <w:pStyle w:val="ListParagraph"/>
              <w:numPr>
                <w:ilvl w:val="0"/>
                <w:numId w:val="13"/>
              </w:numPr>
              <w:ind w:left="202" w:hanging="218"/>
            </w:pPr>
            <w:r>
              <w:t>Ask them to m</w:t>
            </w:r>
            <w:r w:rsidR="00847506">
              <w:t xml:space="preserve">ention </w:t>
            </w:r>
            <w:r>
              <w:t>a place they</w:t>
            </w:r>
            <w:r w:rsidR="00847506">
              <w:t xml:space="preserve"> know that is free of dirt.</w:t>
            </w:r>
          </w:p>
          <w:p w14:paraId="628E0DA4" w14:textId="77777777" w:rsidR="00735801" w:rsidRDefault="005A56BD" w:rsidP="00BD4775">
            <w:pPr>
              <w:pStyle w:val="ListParagraph"/>
              <w:numPr>
                <w:ilvl w:val="0"/>
                <w:numId w:val="13"/>
              </w:numPr>
              <w:ind w:left="202" w:hanging="218"/>
            </w:pPr>
            <w:r>
              <w:t>Ask them to mention a place they</w:t>
            </w:r>
            <w:r w:rsidR="00847506">
              <w:t xml:space="preserve"> know that is full of dirt.</w:t>
            </w:r>
          </w:p>
          <w:p w14:paraId="502BD7BF" w14:textId="56CDFF6D" w:rsidR="00C22ECD" w:rsidRPr="00EF6EDE" w:rsidRDefault="00735801" w:rsidP="00BD4775">
            <w:pPr>
              <w:pStyle w:val="ListParagraph"/>
              <w:numPr>
                <w:ilvl w:val="0"/>
                <w:numId w:val="13"/>
              </w:numPr>
              <w:ind w:left="202" w:hanging="218"/>
              <w:rPr>
                <w:b/>
              </w:rPr>
            </w:pPr>
            <w:r>
              <w:t xml:space="preserve">As your students, </w:t>
            </w:r>
            <w:r w:rsidRPr="00EF6EDE">
              <w:rPr>
                <w:b/>
              </w:rPr>
              <w:t>“I</w:t>
            </w:r>
            <w:r w:rsidR="00847506" w:rsidRPr="00EF6EDE">
              <w:rPr>
                <w:b/>
              </w:rPr>
              <w:t>s your classroom clean or dirty</w:t>
            </w:r>
            <w:r w:rsidRPr="00EF6EDE">
              <w:rPr>
                <w:b/>
              </w:rPr>
              <w:t>”</w:t>
            </w:r>
            <w:r w:rsidR="00847506" w:rsidRPr="00EF6EDE">
              <w:rPr>
                <w:b/>
              </w:rPr>
              <w:t>?</w:t>
            </w:r>
            <w:r w:rsidR="00C22ECD" w:rsidRPr="00EF6EDE">
              <w:rPr>
                <w:b/>
              </w:rPr>
              <w:t xml:space="preserve"> </w:t>
            </w:r>
          </w:p>
          <w:p w14:paraId="04A3D2F6" w14:textId="77777777" w:rsidR="0017631E" w:rsidRDefault="00C22ECD" w:rsidP="00BD4775">
            <w:pPr>
              <w:pStyle w:val="ListParagraph"/>
              <w:numPr>
                <w:ilvl w:val="0"/>
                <w:numId w:val="13"/>
              </w:numPr>
              <w:ind w:left="202" w:hanging="218"/>
            </w:pPr>
            <w:r>
              <w:t>Have the pupils watch a video clip</w:t>
            </w:r>
            <w:r w:rsidR="00847506">
              <w:t xml:space="preserve"> or pictures of how to make the environment clean.</w:t>
            </w:r>
          </w:p>
          <w:p w14:paraId="1A2F332A" w14:textId="77777777" w:rsidR="00111AF3" w:rsidRDefault="00111AF3" w:rsidP="00111AF3">
            <w:pPr>
              <w:rPr>
                <w:b/>
              </w:rPr>
            </w:pPr>
          </w:p>
          <w:p w14:paraId="3B3D3805" w14:textId="6A388B3A" w:rsidR="00111AF3" w:rsidRDefault="00111AF3" w:rsidP="00111AF3">
            <w:pPr>
              <w:rPr>
                <w:b/>
              </w:rPr>
            </w:pPr>
            <w:r>
              <w:rPr>
                <w:b/>
              </w:rPr>
              <w:t>Day 3/</w:t>
            </w:r>
            <w:r w:rsidRPr="003468F5">
              <w:rPr>
                <w:b/>
              </w:rPr>
              <w:t xml:space="preserve">Lesson </w:t>
            </w:r>
            <w:r w:rsidR="00F3395A">
              <w:rPr>
                <w:b/>
              </w:rPr>
              <w:t>3</w:t>
            </w:r>
            <w:r w:rsidRPr="003468F5">
              <w:rPr>
                <w:b/>
              </w:rPr>
              <w:t xml:space="preserve"> – </w:t>
            </w:r>
            <w:r>
              <w:rPr>
                <w:b/>
              </w:rPr>
              <w:t>30Mins</w:t>
            </w:r>
          </w:p>
          <w:p w14:paraId="369ADB1A" w14:textId="77777777" w:rsidR="00111AF3" w:rsidRDefault="00111AF3" w:rsidP="00111AF3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Since the pupils can now identify what can be done to make the environment clean.</w:t>
            </w:r>
          </w:p>
          <w:p w14:paraId="6DD452A1" w14:textId="77777777" w:rsidR="00111AF3" w:rsidRDefault="00111AF3" w:rsidP="00111AF3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Have the pupils list some of the objects used in keeping the environment clean, where seen in the video or picture or in the school surroundings by asking;</w:t>
            </w:r>
          </w:p>
          <w:p w14:paraId="0572D0B2" w14:textId="77777777" w:rsidR="00111AF3" w:rsidRDefault="00111AF3" w:rsidP="00111AF3">
            <w:pPr>
              <w:pStyle w:val="ListParagraph"/>
              <w:numPr>
                <w:ilvl w:val="0"/>
                <w:numId w:val="22"/>
              </w:numPr>
              <w:ind w:left="382" w:hanging="180"/>
            </w:pPr>
            <w:r>
              <w:t>List the objects for keeping the environment clean?</w:t>
            </w:r>
          </w:p>
          <w:p w14:paraId="20BCE6DA" w14:textId="77777777" w:rsidR="00111AF3" w:rsidRDefault="00111AF3" w:rsidP="00111AF3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lastRenderedPageBreak/>
              <w:t xml:space="preserve">Pupils listen to a resource person (who could be the teacher on health issue in the school) as he/she gives the benefits of a clean environment. </w:t>
            </w:r>
          </w:p>
          <w:p w14:paraId="6CC78EF4" w14:textId="09F0F6CA" w:rsidR="00111AF3" w:rsidRPr="00F616CA" w:rsidRDefault="00111AF3" w:rsidP="00111AF3">
            <w:pPr>
              <w:pStyle w:val="ListParagraph"/>
              <w:numPr>
                <w:ilvl w:val="0"/>
                <w:numId w:val="11"/>
              </w:numPr>
              <w:ind w:left="202" w:hanging="202"/>
            </w:pPr>
            <w:r>
              <w:t>Have the Pupils list the benefits.</w:t>
            </w:r>
          </w:p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1E800C5" w14:textId="739DE21E" w:rsidR="00847506" w:rsidRPr="00BD4775" w:rsidRDefault="00BD4775" w:rsidP="00BD4775">
            <w:pPr>
              <w:rPr>
                <w:b/>
              </w:rPr>
            </w:pPr>
            <w:r>
              <w:rPr>
                <w:b/>
              </w:rPr>
              <w:t>Day 2/</w:t>
            </w:r>
            <w:r w:rsidR="00CF7FBF" w:rsidRPr="00BD4775">
              <w:rPr>
                <w:b/>
              </w:rPr>
              <w:t>Lesson 2</w:t>
            </w:r>
            <w:r>
              <w:rPr>
                <w:b/>
              </w:rPr>
              <w:t>- 15</w:t>
            </w:r>
            <w:r w:rsidR="00133AFC" w:rsidRPr="00BD4775">
              <w:rPr>
                <w:b/>
              </w:rPr>
              <w:t>M</w:t>
            </w:r>
            <w:r w:rsidR="00E07205" w:rsidRPr="00BD4775">
              <w:rPr>
                <w:b/>
              </w:rPr>
              <w:t xml:space="preserve">ins </w:t>
            </w:r>
          </w:p>
          <w:p w14:paraId="162022F3" w14:textId="715DB2CC" w:rsidR="00847506" w:rsidRPr="00847506" w:rsidRDefault="00CF7FBF" w:rsidP="00D47899">
            <w:pPr>
              <w:pStyle w:val="ListParagraph"/>
              <w:numPr>
                <w:ilvl w:val="0"/>
                <w:numId w:val="14"/>
              </w:numPr>
              <w:ind w:left="186" w:hanging="180"/>
              <w:rPr>
                <w:b/>
              </w:rPr>
            </w:pPr>
            <w:r>
              <w:t xml:space="preserve">Lead your </w:t>
            </w:r>
            <w:r w:rsidR="00133AFC">
              <w:t>pupils out</w:t>
            </w:r>
            <w:r w:rsidR="00847506">
              <w:t xml:space="preserve"> to a scene of a dirty environment. </w:t>
            </w:r>
          </w:p>
          <w:p w14:paraId="6E88AE3E" w14:textId="28EFFEBC" w:rsidR="00847506" w:rsidRPr="00133AFC" w:rsidRDefault="00847506" w:rsidP="00D47899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 xml:space="preserve">Pupils </w:t>
            </w:r>
            <w:r w:rsidR="00133AFC">
              <w:t xml:space="preserve">should </w:t>
            </w:r>
            <w:r>
              <w:t xml:space="preserve">identify the things or objects that constitute a dirty environment. </w:t>
            </w:r>
          </w:p>
          <w:p w14:paraId="6841E5BF" w14:textId="0C916395" w:rsidR="00847506" w:rsidRPr="00133AFC" w:rsidRDefault="00847506" w:rsidP="00D47899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>Teacher leads: - what are the things you can find in this place?</w:t>
            </w:r>
          </w:p>
          <w:p w14:paraId="6366F094" w14:textId="77777777" w:rsidR="007C7F98" w:rsidRDefault="00C22ECD" w:rsidP="00D47899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 xml:space="preserve">Pupils identify what can be done to make the environment clean. </w:t>
            </w:r>
          </w:p>
          <w:p w14:paraId="1BE0D1A1" w14:textId="6F8BDB3F" w:rsidR="00C22ECD" w:rsidRPr="00133AFC" w:rsidRDefault="00C22ECD" w:rsidP="00D47899">
            <w:pPr>
              <w:pStyle w:val="ListParagraph"/>
              <w:numPr>
                <w:ilvl w:val="0"/>
                <w:numId w:val="14"/>
              </w:numPr>
              <w:ind w:left="186" w:hanging="180"/>
            </w:pPr>
            <w:r>
              <w:t>They also participate by removing some of the things like pieces of paper, leaves, corks and rags, and put them in a refuse bin.</w:t>
            </w:r>
          </w:p>
          <w:p w14:paraId="080AE119" w14:textId="77777777" w:rsidR="00CC13AB" w:rsidRPr="00CC13AB" w:rsidRDefault="00CC13AB" w:rsidP="00CC13AB">
            <w:pPr>
              <w:rPr>
                <w:b/>
              </w:rPr>
            </w:pPr>
          </w:p>
          <w:p w14:paraId="2767742C" w14:textId="1E0597B2" w:rsidR="00111AF3" w:rsidRDefault="00F3395A" w:rsidP="00111AF3">
            <w:pPr>
              <w:rPr>
                <w:b/>
              </w:rPr>
            </w:pPr>
            <w:r>
              <w:rPr>
                <w:b/>
              </w:rPr>
              <w:t>Day 4/Lesson 4</w:t>
            </w:r>
            <w:bookmarkStart w:id="0" w:name="_GoBack"/>
            <w:bookmarkEnd w:id="0"/>
            <w:r w:rsidR="00111AF3">
              <w:rPr>
                <w:b/>
              </w:rPr>
              <w:t xml:space="preserve"> -30</w:t>
            </w:r>
            <w:r w:rsidR="00111AF3" w:rsidRPr="0026795F">
              <w:rPr>
                <w:b/>
              </w:rPr>
              <w:t xml:space="preserve"> Mins</w:t>
            </w:r>
          </w:p>
          <w:p w14:paraId="46E0936D" w14:textId="77777777" w:rsidR="00111AF3" w:rsidRPr="00B91B5A" w:rsidRDefault="00111AF3" w:rsidP="00111AF3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 w:rsidRPr="00B91B5A">
              <w:t>Engage the pupils in a question and answer session. The pupils can give different answers</w:t>
            </w:r>
            <w:r>
              <w:t xml:space="preserve">. </w:t>
            </w:r>
          </w:p>
          <w:p w14:paraId="30849577" w14:textId="77777777" w:rsidR="00111AF3" w:rsidRPr="00B91B5A" w:rsidRDefault="00111AF3" w:rsidP="00111AF3">
            <w:pPr>
              <w:pStyle w:val="ListParagraph"/>
              <w:numPr>
                <w:ilvl w:val="0"/>
                <w:numId w:val="21"/>
              </w:numPr>
              <w:ind w:left="456" w:hanging="180"/>
            </w:pPr>
            <w:r w:rsidRPr="00034B8F">
              <w:rPr>
                <w:b/>
              </w:rPr>
              <w:t xml:space="preserve">Question </w:t>
            </w:r>
            <w:r>
              <w:t xml:space="preserve">= </w:t>
            </w:r>
            <w:r w:rsidRPr="00034B8F">
              <w:rPr>
                <w:rFonts w:eastAsia="Times New Roman" w:cstheme="minorHAnsi"/>
                <w:lang w:eastAsia="en-US"/>
              </w:rPr>
              <w:t>what happens if the school compound isn't kept clean?</w:t>
            </w:r>
          </w:p>
          <w:p w14:paraId="6966BA0A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rPr>
                <w:b/>
              </w:rPr>
              <w:t>Answer</w:t>
            </w:r>
            <w:r w:rsidRPr="00034B8F">
              <w:t xml:space="preserve"> =</w:t>
            </w:r>
            <w:r w:rsidRPr="00034B8F">
              <w:rPr>
                <w:b/>
              </w:rPr>
              <w:t xml:space="preserve"> </w:t>
            </w:r>
            <w:r w:rsidRPr="00034B8F">
              <w:t>It'll look dirty.</w:t>
            </w:r>
          </w:p>
          <w:p w14:paraId="24FBFA3C" w14:textId="77777777" w:rsidR="00111AF3" w:rsidRPr="00034B8F" w:rsidRDefault="00111AF3" w:rsidP="00111AF3">
            <w:pPr>
              <w:pStyle w:val="ListParagraph"/>
              <w:ind w:left="456"/>
              <w:rPr>
                <w:b/>
              </w:rPr>
            </w:pPr>
            <w:r w:rsidRPr="00034B8F">
              <w:t>It'll be full of trash.</w:t>
            </w:r>
            <w:r w:rsidRPr="00034B8F">
              <w:br/>
              <w:t>It won't be a good place to be.</w:t>
            </w:r>
          </w:p>
          <w:p w14:paraId="71BB9926" w14:textId="77777777" w:rsidR="00111AF3" w:rsidRPr="00034B8F" w:rsidRDefault="00111AF3" w:rsidP="00111AF3">
            <w:pPr>
              <w:pStyle w:val="ListParagraph"/>
              <w:numPr>
                <w:ilvl w:val="0"/>
                <w:numId w:val="21"/>
              </w:numPr>
              <w:ind w:left="456" w:hanging="180"/>
            </w:pPr>
            <w:r w:rsidRPr="00034B8F">
              <w:rPr>
                <w:b/>
              </w:rPr>
              <w:t>Question</w:t>
            </w:r>
            <w:r w:rsidRPr="00034B8F">
              <w:t>= what kinds of trash will you find in the compound?</w:t>
            </w:r>
          </w:p>
          <w:p w14:paraId="44EF4057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rPr>
                <w:b/>
              </w:rPr>
              <w:lastRenderedPageBreak/>
              <w:t xml:space="preserve">Answer </w:t>
            </w:r>
            <w:r w:rsidRPr="00034B8F">
              <w:t>= Paper, leaves, food, plastic, empty cans, bottles.</w:t>
            </w:r>
          </w:p>
          <w:p w14:paraId="298414E9" w14:textId="77777777" w:rsidR="00111AF3" w:rsidRPr="00034B8F" w:rsidRDefault="00111AF3" w:rsidP="00111AF3">
            <w:pPr>
              <w:pStyle w:val="ListParagraph"/>
              <w:numPr>
                <w:ilvl w:val="0"/>
                <w:numId w:val="21"/>
              </w:numPr>
              <w:ind w:left="456" w:hanging="180"/>
            </w:pPr>
            <w:r w:rsidRPr="00034B8F">
              <w:rPr>
                <w:b/>
              </w:rPr>
              <w:t xml:space="preserve">Question= </w:t>
            </w:r>
            <w:r w:rsidRPr="00034B8F">
              <w:t>what will happen if this trash isn't picked up?</w:t>
            </w:r>
          </w:p>
          <w:p w14:paraId="4B22F72D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rPr>
                <w:b/>
              </w:rPr>
              <w:t xml:space="preserve">Answer </w:t>
            </w:r>
            <w:r w:rsidRPr="00034B8F">
              <w:t>= It will attract flies, mosquitoes, rats.</w:t>
            </w:r>
          </w:p>
          <w:p w14:paraId="17714C99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t>It will smell bad.</w:t>
            </w:r>
          </w:p>
          <w:p w14:paraId="7094357D" w14:textId="77777777" w:rsidR="00111AF3" w:rsidRPr="00034B8F" w:rsidRDefault="00111AF3" w:rsidP="00111AF3">
            <w:pPr>
              <w:pStyle w:val="ListParagraph"/>
              <w:numPr>
                <w:ilvl w:val="0"/>
                <w:numId w:val="21"/>
              </w:numPr>
              <w:ind w:left="456" w:hanging="180"/>
            </w:pPr>
            <w:r w:rsidRPr="00034B8F">
              <w:rPr>
                <w:b/>
              </w:rPr>
              <w:t>Question</w:t>
            </w:r>
            <w:r w:rsidRPr="00034B8F">
              <w:t>= what will happen to you if the compound is full of flies, mosquitoes and rats?</w:t>
            </w:r>
          </w:p>
          <w:p w14:paraId="00D4E730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rPr>
                <w:b/>
              </w:rPr>
              <w:t xml:space="preserve">Answer </w:t>
            </w:r>
            <w:r w:rsidRPr="00034B8F">
              <w:t>= We'll get sick.</w:t>
            </w:r>
          </w:p>
          <w:p w14:paraId="02B5C9C6" w14:textId="77777777" w:rsidR="00111AF3" w:rsidRPr="00034B8F" w:rsidRDefault="00111AF3" w:rsidP="00111AF3">
            <w:pPr>
              <w:pStyle w:val="ListParagraph"/>
              <w:ind w:left="456"/>
            </w:pPr>
            <w:r w:rsidRPr="00034B8F">
              <w:t>We'll get fever.</w:t>
            </w:r>
            <w:r w:rsidRPr="00034B8F">
              <w:br/>
              <w:t>We'll be afraid to come to school.</w:t>
            </w:r>
            <w:r w:rsidRPr="00034B8F">
              <w:br/>
              <w:t>We'll have to spend money at the doctor's.</w:t>
            </w:r>
          </w:p>
          <w:p w14:paraId="130A604A" w14:textId="77777777" w:rsidR="00111AF3" w:rsidRPr="00034B8F" w:rsidRDefault="00111AF3" w:rsidP="00111AF3">
            <w:pPr>
              <w:pStyle w:val="ListParagraph"/>
              <w:numPr>
                <w:ilvl w:val="0"/>
                <w:numId w:val="21"/>
              </w:numPr>
              <w:ind w:left="456" w:hanging="180"/>
            </w:pPr>
            <w:r w:rsidRPr="00034B8F">
              <w:rPr>
                <w:b/>
              </w:rPr>
              <w:t>Question</w:t>
            </w:r>
            <w:r w:rsidRPr="00034B8F">
              <w:t>= Why is it important to keep the compound clean? Why is it important to keep the classroom clean?</w:t>
            </w:r>
          </w:p>
          <w:p w14:paraId="469E718C" w14:textId="165D7EB4" w:rsidR="00EC10A5" w:rsidRDefault="00111AF3" w:rsidP="00111AF3">
            <w:pPr>
              <w:ind w:left="456"/>
            </w:pPr>
            <w:r w:rsidRPr="00034B8F">
              <w:rPr>
                <w:b/>
              </w:rPr>
              <w:t xml:space="preserve">Answer </w:t>
            </w:r>
            <w:r w:rsidRPr="00034B8F">
              <w:t>= Because we work here all day.</w:t>
            </w:r>
            <w:r w:rsidRPr="00034B8F">
              <w:br/>
              <w:t>Because we want it to look nice.</w:t>
            </w:r>
            <w:r w:rsidRPr="00034B8F">
              <w:br/>
              <w:t>Because we don't want flies and rats.</w:t>
            </w:r>
          </w:p>
          <w:p w14:paraId="012DB69B" w14:textId="46E09D89" w:rsidR="00EC10A5" w:rsidRPr="00171443" w:rsidRDefault="00EC10A5" w:rsidP="00B262A1"/>
        </w:tc>
      </w:tr>
      <w:tr w:rsidR="00C17E2A" w14:paraId="2739C41C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3E789B16" w:rsidR="001F4D29" w:rsidRPr="001F4D29" w:rsidRDefault="001F4D29" w:rsidP="00521E9D"/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5E048606" w14:textId="77777777" w:rsidR="00C17E2A" w:rsidRDefault="00534346" w:rsidP="00521E9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Mention three (3) ways of keeping our environment clean. </w:t>
            </w:r>
          </w:p>
          <w:p w14:paraId="6E9682EC" w14:textId="77777777" w:rsidR="00521E9D" w:rsidRDefault="00521E9D" w:rsidP="00521E9D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>Mention some of the tools needed for carrying out different cleaning activities.</w:t>
            </w:r>
          </w:p>
          <w:p w14:paraId="6E0950CF" w14:textId="5333C5DD" w:rsidR="00521E9D" w:rsidRPr="00F208E3" w:rsidRDefault="00521E9D" w:rsidP="00521E9D"/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77FDC3BF" w14:textId="77777777" w:rsidR="00521E9D" w:rsidRDefault="00521E9D" w:rsidP="00521E9D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>What do you understand by Environment?</w:t>
            </w:r>
          </w:p>
          <w:p w14:paraId="321FDB77" w14:textId="77777777" w:rsidR="00521E9D" w:rsidRDefault="00521E9D" w:rsidP="00521E9D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 xml:space="preserve">Mention some of the health benefits of having a clean environment. </w:t>
            </w:r>
          </w:p>
          <w:p w14:paraId="44D9FD2D" w14:textId="3E367745" w:rsidR="00521E9D" w:rsidRPr="00287F69" w:rsidRDefault="00521E9D" w:rsidP="00521E9D">
            <w:pPr>
              <w:pStyle w:val="ListParagraph"/>
              <w:numPr>
                <w:ilvl w:val="0"/>
                <w:numId w:val="6"/>
              </w:numPr>
              <w:ind w:left="202" w:hanging="202"/>
            </w:pPr>
            <w:r>
              <w:t>Write an essay on how you keep your environment clean.</w:t>
            </w: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D2941" w14:textId="77777777" w:rsidR="002268A6" w:rsidRDefault="002268A6">
      <w:pPr>
        <w:spacing w:before="0" w:after="0" w:line="240" w:lineRule="auto"/>
      </w:pPr>
      <w:r>
        <w:separator/>
      </w:r>
    </w:p>
  </w:endnote>
  <w:endnote w:type="continuationSeparator" w:id="0">
    <w:p w14:paraId="2152F0F5" w14:textId="77777777" w:rsidR="002268A6" w:rsidRDefault="002268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2BB3598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3395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F7E19" w14:textId="77777777" w:rsidR="002268A6" w:rsidRDefault="002268A6">
      <w:pPr>
        <w:spacing w:before="0" w:after="0" w:line="240" w:lineRule="auto"/>
      </w:pPr>
      <w:r>
        <w:separator/>
      </w:r>
    </w:p>
  </w:footnote>
  <w:footnote w:type="continuationSeparator" w:id="0">
    <w:p w14:paraId="32227378" w14:textId="77777777" w:rsidR="002268A6" w:rsidRDefault="002268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E4B5EA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36D26D4"/>
    <w:multiLevelType w:val="hybridMultilevel"/>
    <w:tmpl w:val="E7D8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94CA8"/>
    <w:multiLevelType w:val="hybridMultilevel"/>
    <w:tmpl w:val="2DC65D1A"/>
    <w:lvl w:ilvl="0" w:tplc="5B1A7A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" w15:restartNumberingAfterBreak="0">
    <w:nsid w:val="169170BD"/>
    <w:multiLevelType w:val="hybridMultilevel"/>
    <w:tmpl w:val="6FA8F81C"/>
    <w:lvl w:ilvl="0" w:tplc="F2EAB2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CA3E96"/>
    <w:multiLevelType w:val="hybridMultilevel"/>
    <w:tmpl w:val="6952E3AC"/>
    <w:lvl w:ilvl="0" w:tplc="8D3CD0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C5340C4"/>
    <w:multiLevelType w:val="hybridMultilevel"/>
    <w:tmpl w:val="2682A4DA"/>
    <w:lvl w:ilvl="0" w:tplc="EBAE37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1942F7"/>
    <w:multiLevelType w:val="hybridMultilevel"/>
    <w:tmpl w:val="7B26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5398"/>
    <w:multiLevelType w:val="hybridMultilevel"/>
    <w:tmpl w:val="E996D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A30131"/>
    <w:multiLevelType w:val="hybridMultilevel"/>
    <w:tmpl w:val="ABFC5E86"/>
    <w:lvl w:ilvl="0" w:tplc="A7866558">
      <w:start w:val="1"/>
      <w:numFmt w:val="decimal"/>
      <w:lvlText w:val="%1."/>
      <w:lvlJc w:val="left"/>
      <w:pPr>
        <w:ind w:left="5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 w15:restartNumberingAfterBreak="0">
    <w:nsid w:val="3B976091"/>
    <w:multiLevelType w:val="hybridMultilevel"/>
    <w:tmpl w:val="B094D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4E05F8"/>
    <w:multiLevelType w:val="hybridMultilevel"/>
    <w:tmpl w:val="B7F85E54"/>
    <w:lvl w:ilvl="0" w:tplc="2F4256B4">
      <w:start w:val="1"/>
      <w:numFmt w:val="bullet"/>
      <w:lvlText w:val="-"/>
      <w:lvlJc w:val="left"/>
      <w:pPr>
        <w:ind w:left="903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2" w15:restartNumberingAfterBreak="0">
    <w:nsid w:val="488B4DB1"/>
    <w:multiLevelType w:val="hybridMultilevel"/>
    <w:tmpl w:val="A8B6EC5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51A20C07"/>
    <w:multiLevelType w:val="hybridMultilevel"/>
    <w:tmpl w:val="1CE28C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F25C8"/>
    <w:multiLevelType w:val="hybridMultilevel"/>
    <w:tmpl w:val="56763D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77F00"/>
    <w:multiLevelType w:val="hybridMultilevel"/>
    <w:tmpl w:val="F484FB36"/>
    <w:lvl w:ilvl="0" w:tplc="5B1A7AD0">
      <w:start w:val="1"/>
      <w:numFmt w:val="decimal"/>
      <w:lvlText w:val="%1."/>
      <w:lvlJc w:val="left"/>
      <w:pPr>
        <w:ind w:left="9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F02CC9"/>
    <w:multiLevelType w:val="hybridMultilevel"/>
    <w:tmpl w:val="7CFA19DC"/>
    <w:lvl w:ilvl="0" w:tplc="5B1A7AD0">
      <w:start w:val="1"/>
      <w:numFmt w:val="decimal"/>
      <w:lvlText w:val="%1."/>
      <w:lvlJc w:val="left"/>
      <w:pPr>
        <w:ind w:left="5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8" w15:restartNumberingAfterBreak="0">
    <w:nsid w:val="73277432"/>
    <w:multiLevelType w:val="hybridMultilevel"/>
    <w:tmpl w:val="9DC64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062D9A"/>
    <w:multiLevelType w:val="hybridMultilevel"/>
    <w:tmpl w:val="1C4C0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85F12"/>
    <w:multiLevelType w:val="hybridMultilevel"/>
    <w:tmpl w:val="E5B28046"/>
    <w:lvl w:ilvl="0" w:tplc="F2EAB2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18"/>
  </w:num>
  <w:num w:numId="13">
    <w:abstractNumId w:val="19"/>
  </w:num>
  <w:num w:numId="14">
    <w:abstractNumId w:val="17"/>
  </w:num>
  <w:num w:numId="15">
    <w:abstractNumId w:val="16"/>
  </w:num>
  <w:num w:numId="16">
    <w:abstractNumId w:val="2"/>
  </w:num>
  <w:num w:numId="17">
    <w:abstractNumId w:val="10"/>
  </w:num>
  <w:num w:numId="18">
    <w:abstractNumId w:val="6"/>
  </w:num>
  <w:num w:numId="19">
    <w:abstractNumId w:val="21"/>
  </w:num>
  <w:num w:numId="20">
    <w:abstractNumId w:val="15"/>
  </w:num>
  <w:num w:numId="21">
    <w:abstractNumId w:val="7"/>
  </w:num>
  <w:num w:numId="22">
    <w:abstractNumId w:val="12"/>
  </w:num>
  <w:num w:numId="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001D5"/>
    <w:rsid w:val="00034B8F"/>
    <w:rsid w:val="00035247"/>
    <w:rsid w:val="0004502C"/>
    <w:rsid w:val="000740B1"/>
    <w:rsid w:val="0007781E"/>
    <w:rsid w:val="000904AA"/>
    <w:rsid w:val="000A37E8"/>
    <w:rsid w:val="000A67B6"/>
    <w:rsid w:val="000B72D9"/>
    <w:rsid w:val="000C562D"/>
    <w:rsid w:val="000F0EF6"/>
    <w:rsid w:val="00111AF3"/>
    <w:rsid w:val="00130F19"/>
    <w:rsid w:val="00133AFC"/>
    <w:rsid w:val="001432FD"/>
    <w:rsid w:val="001638D7"/>
    <w:rsid w:val="00163CA6"/>
    <w:rsid w:val="00171443"/>
    <w:rsid w:val="0017273B"/>
    <w:rsid w:val="0017631E"/>
    <w:rsid w:val="00196867"/>
    <w:rsid w:val="001A441A"/>
    <w:rsid w:val="001D105D"/>
    <w:rsid w:val="001D3BC8"/>
    <w:rsid w:val="001E6B90"/>
    <w:rsid w:val="001F4D29"/>
    <w:rsid w:val="002268A6"/>
    <w:rsid w:val="00227208"/>
    <w:rsid w:val="002401D0"/>
    <w:rsid w:val="0026469E"/>
    <w:rsid w:val="0026795F"/>
    <w:rsid w:val="00287F69"/>
    <w:rsid w:val="002922CC"/>
    <w:rsid w:val="002A5D5A"/>
    <w:rsid w:val="002A72AE"/>
    <w:rsid w:val="002B69B7"/>
    <w:rsid w:val="002B733A"/>
    <w:rsid w:val="002E15E8"/>
    <w:rsid w:val="002F14DC"/>
    <w:rsid w:val="002F4915"/>
    <w:rsid w:val="00304069"/>
    <w:rsid w:val="003144DC"/>
    <w:rsid w:val="00323A7F"/>
    <w:rsid w:val="003468F5"/>
    <w:rsid w:val="00361699"/>
    <w:rsid w:val="00372A49"/>
    <w:rsid w:val="00387D76"/>
    <w:rsid w:val="00396443"/>
    <w:rsid w:val="00396F91"/>
    <w:rsid w:val="003B0D59"/>
    <w:rsid w:val="003B1470"/>
    <w:rsid w:val="003D30E4"/>
    <w:rsid w:val="0040481C"/>
    <w:rsid w:val="00411998"/>
    <w:rsid w:val="00417B53"/>
    <w:rsid w:val="00473EE3"/>
    <w:rsid w:val="004A1E11"/>
    <w:rsid w:val="004B20E0"/>
    <w:rsid w:val="004D089D"/>
    <w:rsid w:val="004D538E"/>
    <w:rsid w:val="004E29C7"/>
    <w:rsid w:val="004F2600"/>
    <w:rsid w:val="005127A9"/>
    <w:rsid w:val="00520DAF"/>
    <w:rsid w:val="00521E9D"/>
    <w:rsid w:val="00534346"/>
    <w:rsid w:val="00545106"/>
    <w:rsid w:val="00561307"/>
    <w:rsid w:val="0056788D"/>
    <w:rsid w:val="005A56BD"/>
    <w:rsid w:val="005B7D58"/>
    <w:rsid w:val="005C2512"/>
    <w:rsid w:val="005D7AFF"/>
    <w:rsid w:val="00603309"/>
    <w:rsid w:val="00617CD8"/>
    <w:rsid w:val="006326A0"/>
    <w:rsid w:val="006A19E7"/>
    <w:rsid w:val="006A5952"/>
    <w:rsid w:val="006F0813"/>
    <w:rsid w:val="006F7E46"/>
    <w:rsid w:val="00735801"/>
    <w:rsid w:val="00747875"/>
    <w:rsid w:val="00754D9C"/>
    <w:rsid w:val="0076583E"/>
    <w:rsid w:val="00773C70"/>
    <w:rsid w:val="0078309D"/>
    <w:rsid w:val="007B6146"/>
    <w:rsid w:val="007C0A88"/>
    <w:rsid w:val="007C7F98"/>
    <w:rsid w:val="007E7022"/>
    <w:rsid w:val="007F65A3"/>
    <w:rsid w:val="00807AE6"/>
    <w:rsid w:val="00811AB9"/>
    <w:rsid w:val="00847506"/>
    <w:rsid w:val="00893A9E"/>
    <w:rsid w:val="008B7C8B"/>
    <w:rsid w:val="008E25EF"/>
    <w:rsid w:val="008E28A6"/>
    <w:rsid w:val="008F771F"/>
    <w:rsid w:val="009378FA"/>
    <w:rsid w:val="00956DE4"/>
    <w:rsid w:val="00966C71"/>
    <w:rsid w:val="0097527D"/>
    <w:rsid w:val="0098460F"/>
    <w:rsid w:val="009D155F"/>
    <w:rsid w:val="009D3B6E"/>
    <w:rsid w:val="009E08FF"/>
    <w:rsid w:val="00A0116B"/>
    <w:rsid w:val="00A0252D"/>
    <w:rsid w:val="00A02B2A"/>
    <w:rsid w:val="00A15F3D"/>
    <w:rsid w:val="00A1735C"/>
    <w:rsid w:val="00A25094"/>
    <w:rsid w:val="00A7092B"/>
    <w:rsid w:val="00A75CF3"/>
    <w:rsid w:val="00A83271"/>
    <w:rsid w:val="00A8363E"/>
    <w:rsid w:val="00AD171D"/>
    <w:rsid w:val="00AD2CC9"/>
    <w:rsid w:val="00AD6AD0"/>
    <w:rsid w:val="00AF47E1"/>
    <w:rsid w:val="00B03239"/>
    <w:rsid w:val="00B046C1"/>
    <w:rsid w:val="00B262A1"/>
    <w:rsid w:val="00B3151B"/>
    <w:rsid w:val="00B44A53"/>
    <w:rsid w:val="00B501AB"/>
    <w:rsid w:val="00B771AD"/>
    <w:rsid w:val="00B87608"/>
    <w:rsid w:val="00B91B5A"/>
    <w:rsid w:val="00BC356C"/>
    <w:rsid w:val="00BD430C"/>
    <w:rsid w:val="00BD4775"/>
    <w:rsid w:val="00BD5017"/>
    <w:rsid w:val="00BF1D3C"/>
    <w:rsid w:val="00C16A28"/>
    <w:rsid w:val="00C17E2A"/>
    <w:rsid w:val="00C22ECD"/>
    <w:rsid w:val="00C350C1"/>
    <w:rsid w:val="00C661BF"/>
    <w:rsid w:val="00C82CFC"/>
    <w:rsid w:val="00C91483"/>
    <w:rsid w:val="00CB08CC"/>
    <w:rsid w:val="00CB2D0F"/>
    <w:rsid w:val="00CC13AB"/>
    <w:rsid w:val="00CF6DE2"/>
    <w:rsid w:val="00CF7FBF"/>
    <w:rsid w:val="00D056E1"/>
    <w:rsid w:val="00D171C4"/>
    <w:rsid w:val="00D27DC3"/>
    <w:rsid w:val="00D3577C"/>
    <w:rsid w:val="00D43AC0"/>
    <w:rsid w:val="00D47899"/>
    <w:rsid w:val="00D64907"/>
    <w:rsid w:val="00D72FBB"/>
    <w:rsid w:val="00D8019B"/>
    <w:rsid w:val="00D960B5"/>
    <w:rsid w:val="00DB317D"/>
    <w:rsid w:val="00DC17D5"/>
    <w:rsid w:val="00DD16BA"/>
    <w:rsid w:val="00DE672D"/>
    <w:rsid w:val="00DF532F"/>
    <w:rsid w:val="00E00399"/>
    <w:rsid w:val="00E00B74"/>
    <w:rsid w:val="00E05C0D"/>
    <w:rsid w:val="00E07205"/>
    <w:rsid w:val="00E2212B"/>
    <w:rsid w:val="00E4789A"/>
    <w:rsid w:val="00E601B6"/>
    <w:rsid w:val="00E80BBB"/>
    <w:rsid w:val="00EA17A0"/>
    <w:rsid w:val="00EA4E78"/>
    <w:rsid w:val="00EC10A5"/>
    <w:rsid w:val="00ED219F"/>
    <w:rsid w:val="00EF48C3"/>
    <w:rsid w:val="00EF6EDE"/>
    <w:rsid w:val="00F1179F"/>
    <w:rsid w:val="00F2055A"/>
    <w:rsid w:val="00F208E3"/>
    <w:rsid w:val="00F235D6"/>
    <w:rsid w:val="00F3395A"/>
    <w:rsid w:val="00F47E22"/>
    <w:rsid w:val="00F616CA"/>
    <w:rsid w:val="00F66CE1"/>
    <w:rsid w:val="00F67356"/>
    <w:rsid w:val="00FA6F45"/>
    <w:rsid w:val="00FB61C0"/>
    <w:rsid w:val="00FC4700"/>
    <w:rsid w:val="00F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1404C169-A0A1-4771-B804-F4C8220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stic.com/teachers/lesson-plans/teaching-content/keeping-our-community-clean/" TargetMode="External"/><Relationship Id="rId13" Type="http://schemas.openxmlformats.org/officeDocument/2006/relationships/hyperlink" Target="http://www.proactnetwork.org/proactwebsite_3/images/Documents/Resources/Practitioner_Resources_Kit/5.Environmental_Education/UNHCR_EFA_Taking_Care_Future_Teachers_Key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holastic.com/teachers/lesson-plans/teaching-content/keeping-our-community-clea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erplanet.com/content/environ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acherplanet.com/content/environment" TargetMode="External"/><Relationship Id="rId10" Type="http://schemas.openxmlformats.org/officeDocument/2006/relationships/hyperlink" Target="http://www.nzdl.org/gsdlmod?e=d-00000-00---off-0cdl--00-0----0-10-0---0---0direct-10---4-------0-1l--11-en-50---20-about---00-0-1-00-0--4----0-0-11-10-0utfZz-8-00&amp;cl=CL1.138&amp;d=HASH014a5e9cd0442677a598a6fb.8.6&amp;gt=1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proactnetwork.org/proactwebsite_3/images/Documents/Resources/Practitioner_Resources_Kit/5.Environmental_Education/UNHCR_EFA_Taking_Care_Future_Teachers_Key.pdf" TargetMode="External"/><Relationship Id="rId14" Type="http://schemas.openxmlformats.org/officeDocument/2006/relationships/hyperlink" Target="http://www.nzdl.org/gsdlmod?e=d-00000-00---off-0cdl--00-0----0-10-0---0---0direct-10---4-------0-1l--11-en-50---20-about---00-0-1-00-0--4----0-0-11-10-0utfZz-8-00&amp;cl=CL1.138&amp;d=HASH014a5e9cd0442677a598a6fb.8.6&amp;gt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24C44"/>
    <w:rsid w:val="00071DA5"/>
    <w:rsid w:val="000E3902"/>
    <w:rsid w:val="00195278"/>
    <w:rsid w:val="001B54F7"/>
    <w:rsid w:val="003822CC"/>
    <w:rsid w:val="004540FC"/>
    <w:rsid w:val="004A008E"/>
    <w:rsid w:val="005C2B2F"/>
    <w:rsid w:val="00713551"/>
    <w:rsid w:val="00805105"/>
    <w:rsid w:val="00816166"/>
    <w:rsid w:val="00836926"/>
    <w:rsid w:val="00A24B49"/>
    <w:rsid w:val="00A6259E"/>
    <w:rsid w:val="00AB2F7D"/>
    <w:rsid w:val="00C21C00"/>
    <w:rsid w:val="00C93DC1"/>
    <w:rsid w:val="00D87293"/>
    <w:rsid w:val="00F6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1718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45</cp:revision>
  <dcterms:created xsi:type="dcterms:W3CDTF">2019-03-16T05:18:00Z</dcterms:created>
  <dcterms:modified xsi:type="dcterms:W3CDTF">2019-04-02T23:33:00Z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