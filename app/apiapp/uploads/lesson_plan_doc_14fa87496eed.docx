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924AD79" w:rsidR="00C17E2A" w:rsidRPr="009260D0" w:rsidRDefault="002F7EF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reading charts, diagrams, graphs</w:t>
            </w:r>
            <w:r w:rsidR="004D2F47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and calendars to obtain information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4A151462" w:rsidR="00C17E2A" w:rsidRDefault="000119FD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7CCDAD3F" w14:textId="77777777" w:rsidR="001611AE" w:rsidRPr="004D2F47" w:rsidRDefault="000A37E8" w:rsidP="004D2F47">
            <w:pPr>
              <w:pStyle w:val="ListParagraph"/>
              <w:numPr>
                <w:ilvl w:val="0"/>
                <w:numId w:val="2"/>
              </w:numPr>
              <w:ind w:left="467" w:firstLine="54"/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 xml:space="preserve"> </w:t>
            </w:r>
            <w:r w:rsidR="001611AE" w:rsidRPr="004D2F47">
              <w:rPr>
                <w:sz w:val="20"/>
                <w:szCs w:val="20"/>
              </w:rPr>
              <w:t xml:space="preserve"> </w:t>
            </w:r>
            <w:r w:rsidR="002F7EF2" w:rsidRPr="004D2F47">
              <w:rPr>
                <w:sz w:val="20"/>
                <w:szCs w:val="20"/>
              </w:rPr>
              <w:t>Reading information on charts, diagrams, graphs and calendars</w:t>
            </w:r>
          </w:p>
          <w:p w14:paraId="458BD9FD" w14:textId="4905B2D1" w:rsidR="002F7EF2" w:rsidRDefault="002F7EF2" w:rsidP="004D2F47">
            <w:pPr>
              <w:pStyle w:val="ListParagraph"/>
              <w:numPr>
                <w:ilvl w:val="0"/>
                <w:numId w:val="2"/>
              </w:numPr>
              <w:ind w:left="467" w:firstLine="54"/>
            </w:pPr>
            <w:r w:rsidRPr="004D2F47">
              <w:rPr>
                <w:sz w:val="20"/>
                <w:szCs w:val="20"/>
              </w:rPr>
              <w:t xml:space="preserve"> Obtaining information from charts, diagrams, graphs and calendars.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4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5056BE9E" w:rsidR="00D15CAA" w:rsidRPr="00BF3180" w:rsidRDefault="00BF3180" w:rsidP="00B67C04">
                                  <w:r>
                                    <w:t>-</w:t>
                                  </w:r>
                                  <w:r w:rsidR="004D2F47">
                                    <w:t>Picture Cards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4E1AA007" w:rsidR="00E42A76" w:rsidRDefault="007324BF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D2F47" w:rsidRPr="004D2F47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https://www.education.com/download/lesson-plan/charts-and-graphs-and-diagrams-oh-my/charts-and-graphs-and-diagrams-oh-my.pdf</w:t>
                                    </w:r>
                                  </w:hyperlink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4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5056BE9E" w:rsidR="00D15CAA" w:rsidRPr="00BF3180" w:rsidRDefault="00BF3180" w:rsidP="00B67C04">
                            <w:r>
                              <w:t>-</w:t>
                            </w:r>
                            <w:r w:rsidR="004D2F47">
                              <w:t>Picture Cards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4E1AA007" w:rsidR="00E42A76" w:rsidRDefault="007324BF" w:rsidP="00E42A76">
                            <w:pPr>
                              <w:pStyle w:val="ListBullet"/>
                            </w:pPr>
                            <w:hyperlink r:id="rId9" w:history="1">
                              <w:r w:rsidR="004D2F47" w:rsidRPr="004D2F47">
                                <w:rPr>
                                  <w:color w:val="0000FF"/>
                                  <w:u w:val="single"/>
                                </w:rPr>
                                <w:t>https://www.education.com/download/lesson-plan/charts-and-graphs-and-diagrams-oh-my/charts-and-graphs-and-diagrams-oh-my.pdf</w:t>
                              </w:r>
                            </w:hyperlink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A8F9B98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4D2F47" w:rsidRDefault="00AD5265" w:rsidP="00120253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Students should be able to;</w:t>
            </w:r>
          </w:p>
          <w:p w14:paraId="6AE0F858" w14:textId="39089901" w:rsidR="002F7EF2" w:rsidRPr="004D2F47" w:rsidRDefault="002F7EF2" w:rsidP="004D2F47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Read information on charts, diagrams and calendars.</w:t>
            </w:r>
          </w:p>
          <w:p w14:paraId="00B6287F" w14:textId="02BF915C" w:rsidR="002F7EF2" w:rsidRPr="004D2F47" w:rsidRDefault="002F7EF2" w:rsidP="004D2F47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 xml:space="preserve"> </w:t>
            </w:r>
            <w:r w:rsidR="002C77A2" w:rsidRPr="004D2F47">
              <w:rPr>
                <w:sz w:val="20"/>
                <w:szCs w:val="20"/>
              </w:rPr>
              <w:t>Obtain</w:t>
            </w:r>
            <w:r w:rsidRPr="004D2F47">
              <w:rPr>
                <w:sz w:val="20"/>
                <w:szCs w:val="20"/>
              </w:rPr>
              <w:t xml:space="preserve"> information from charts, diagrams and calendars</w:t>
            </w:r>
            <w:r w:rsidR="004D2F47">
              <w:rPr>
                <w:sz w:val="20"/>
                <w:szCs w:val="20"/>
              </w:rPr>
              <w:t>.</w:t>
            </w:r>
          </w:p>
          <w:p w14:paraId="10D64819" w14:textId="77777777" w:rsidR="001D4D95" w:rsidRDefault="001D4D95" w:rsidP="001D4D95"/>
          <w:p w14:paraId="7683CE86" w14:textId="0E11DFAC" w:rsidR="001D4D95" w:rsidRDefault="009A0384" w:rsidP="009A0384">
            <w:pPr>
              <w:pStyle w:val="Heading1"/>
            </w:pPr>
            <w:r>
              <w:t>Teacher Guide</w:t>
            </w:r>
          </w:p>
          <w:p w14:paraId="6C8FDF80" w14:textId="2D2F92D1" w:rsidR="001D4D95" w:rsidRPr="004D2F47" w:rsidRDefault="009A0384" w:rsidP="001D4D95">
            <w:pPr>
              <w:rPr>
                <w:b/>
              </w:rPr>
            </w:pPr>
            <w:r w:rsidRPr="004D2F47">
              <w:rPr>
                <w:b/>
              </w:rPr>
              <w:t>Day 3/Lesson 3: 15mins</w:t>
            </w:r>
          </w:p>
          <w:p w14:paraId="026B5459" w14:textId="77777777" w:rsidR="009A0384" w:rsidRDefault="009A0384" w:rsidP="0025476D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t>Tell students that there is an example of a type of diagram called a Venn diagram.</w:t>
            </w:r>
          </w:p>
          <w:p w14:paraId="272DC599" w14:textId="0CEE0DE5" w:rsidR="001D0D3A" w:rsidRPr="001D0D3A" w:rsidRDefault="001D0D3A" w:rsidP="0025476D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20"/>
                <w:szCs w:val="20"/>
              </w:rPr>
            </w:pPr>
            <w:r w:rsidRPr="001D0D3A">
              <w:rPr>
                <w:sz w:val="20"/>
                <w:szCs w:val="20"/>
              </w:rPr>
              <w:t xml:space="preserve">Ask students to think about how looking at a Venn diagram comparing </w:t>
            </w:r>
            <w:r w:rsidRPr="001D0D3A">
              <w:rPr>
                <w:sz w:val="20"/>
                <w:szCs w:val="20"/>
              </w:rPr>
              <w:lastRenderedPageBreak/>
              <w:t>and contrasting summer hobbies</w:t>
            </w:r>
          </w:p>
          <w:p w14:paraId="6D1857A7" w14:textId="25187B9C" w:rsidR="001D0D3A" w:rsidRDefault="001D0D3A" w:rsidP="0025476D">
            <w:pPr>
              <w:pStyle w:val="ListParagraph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C77A2" w:rsidRPr="001D0D3A">
              <w:rPr>
                <w:sz w:val="20"/>
                <w:szCs w:val="20"/>
              </w:rPr>
              <w:t>Might</w:t>
            </w:r>
            <w:r w:rsidRPr="001D0D3A">
              <w:rPr>
                <w:sz w:val="20"/>
                <w:szCs w:val="20"/>
              </w:rPr>
              <w:t xml:space="preserve"> be easier than reading about it in a nonfiction text.</w:t>
            </w:r>
          </w:p>
          <w:p w14:paraId="2BF21C90" w14:textId="07C954F6" w:rsidR="0025476D" w:rsidRPr="0025476D" w:rsidRDefault="0025476D" w:rsidP="0025476D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20"/>
                <w:szCs w:val="20"/>
              </w:rPr>
            </w:pPr>
            <w:r w:rsidRPr="0025476D">
              <w:rPr>
                <w:sz w:val="20"/>
                <w:szCs w:val="20"/>
              </w:rPr>
              <w:t xml:space="preserve">Ask them to consider some possible disadvantages of relying solely on </w:t>
            </w:r>
          </w:p>
          <w:p w14:paraId="61A890C7" w14:textId="00D34D51" w:rsidR="0025476D" w:rsidRDefault="0025476D" w:rsidP="0025476D">
            <w:pPr>
              <w:pStyle w:val="ListParagraph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C77A2" w:rsidRPr="0025476D">
              <w:rPr>
                <w:sz w:val="20"/>
                <w:szCs w:val="20"/>
              </w:rPr>
              <w:t>Text</w:t>
            </w:r>
            <w:r w:rsidRPr="0025476D">
              <w:rPr>
                <w:sz w:val="20"/>
                <w:szCs w:val="20"/>
              </w:rPr>
              <w:t xml:space="preserve"> features.</w:t>
            </w:r>
          </w:p>
          <w:p w14:paraId="63F80913" w14:textId="77777777" w:rsidR="00F10432" w:rsidRPr="004D2F47" w:rsidRDefault="004D2F47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3D8104A1" w14:textId="77777777" w:rsidR="00F10432" w:rsidRPr="004D2F47" w:rsidRDefault="004D2F47" w:rsidP="004D2F47">
            <w:pPr>
              <w:numPr>
                <w:ilvl w:val="0"/>
                <w:numId w:val="15"/>
              </w:numPr>
              <w:spacing w:before="0" w:after="160" w:line="259" w:lineRule="auto"/>
              <w:ind w:left="143" w:hanging="127"/>
              <w:contextualSpacing/>
              <w:rPr>
                <w:rFonts w:ascii="Calibri" w:eastAsia="Times New Roman" w:hAnsi="Calibri" w:cs="Times New Roman"/>
                <w:b/>
                <w:color w:val="404040"/>
                <w:sz w:val="20"/>
                <w:szCs w:val="20"/>
              </w:rPr>
            </w:pPr>
            <w:r w:rsidRPr="004D2F47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Encourage students to select a topic to either chart, graph, or diagram from a nonfiction text in the classroom.</w:t>
            </w:r>
          </w:p>
          <w:p w14:paraId="75B0E73C" w14:textId="77777777" w:rsidR="00A71E70" w:rsidRPr="004D2F47" w:rsidRDefault="00A71E70" w:rsidP="004D2F47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517D29F3" w:rsidR="00FB30A1" w:rsidRPr="00B36DC1" w:rsidRDefault="002F7EF2" w:rsidP="004D2F47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Tell students that today you will be talking about four specific types of text features: charts, graphs, diagrams and calendars.</w:t>
            </w:r>
          </w:p>
          <w:p w14:paraId="628643F8" w14:textId="77777777" w:rsidR="002F7EF2" w:rsidRPr="00B36DC1" w:rsidRDefault="002F7EF2" w:rsidP="004D2F47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Tell students that today you will be talking about three specific types of text features: charts, graphs, and diagrams.</w:t>
            </w:r>
          </w:p>
          <w:p w14:paraId="17364FFB" w14:textId="77777777" w:rsidR="00B36DC1" w:rsidRPr="00B36DC1" w:rsidRDefault="00B36DC1" w:rsidP="004D2F47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Tell students that today you will be talking about three specific types of text features: charts, graphs, and diagrams.</w:t>
            </w:r>
          </w:p>
          <w:p w14:paraId="60601EFF" w14:textId="77777777" w:rsidR="002F7EF2" w:rsidRDefault="002F7EF2" w:rsidP="00B36DC1">
            <w:pPr>
              <w:pStyle w:val="ListParagraph"/>
              <w:ind w:left="532"/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8CEFC14" w:rsidR="00FB30A1" w:rsidRPr="00031953" w:rsidRDefault="009A0384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404F413A" w14:textId="4B4A04E0" w:rsidR="000529DC" w:rsidRPr="009A0384" w:rsidRDefault="003D1E61" w:rsidP="0025476D">
            <w:pPr>
              <w:pStyle w:val="ListParagraph"/>
              <w:numPr>
                <w:ilvl w:val="0"/>
                <w:numId w:val="18"/>
              </w:numPr>
              <w:ind w:left="323" w:hanging="217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t>Provide cards with various pictures of what a chart, diagram, graph and calendar looks like.</w:t>
            </w:r>
          </w:p>
          <w:p w14:paraId="507FA6FE" w14:textId="543F9982" w:rsidR="003D1E61" w:rsidRPr="009A0384" w:rsidRDefault="003D1E61" w:rsidP="0025476D">
            <w:pPr>
              <w:pStyle w:val="ListParagraph"/>
              <w:numPr>
                <w:ilvl w:val="0"/>
                <w:numId w:val="18"/>
              </w:numPr>
              <w:ind w:left="323" w:hanging="217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lastRenderedPageBreak/>
              <w:t>Ask students to identify what each looks like.</w:t>
            </w:r>
          </w:p>
          <w:p w14:paraId="59D8ECCA" w14:textId="77777777" w:rsidR="003D1E61" w:rsidRPr="009A0384" w:rsidRDefault="003D1E61" w:rsidP="0025476D">
            <w:pPr>
              <w:pStyle w:val="ListParagraph"/>
              <w:numPr>
                <w:ilvl w:val="0"/>
                <w:numId w:val="18"/>
              </w:numPr>
              <w:ind w:left="323" w:hanging="217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t>Ask students to think about what the information on the chart means and how does the use of this chart</w:t>
            </w:r>
          </w:p>
          <w:p w14:paraId="14CC193A" w14:textId="3A2592B6" w:rsidR="003D1E61" w:rsidRPr="009A0384" w:rsidRDefault="004D2F47" w:rsidP="0025476D">
            <w:pPr>
              <w:pStyle w:val="ListParagraph"/>
              <w:ind w:left="323" w:hanging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C77A2" w:rsidRPr="009A0384">
              <w:rPr>
                <w:sz w:val="20"/>
                <w:szCs w:val="20"/>
              </w:rPr>
              <w:t>Help</w:t>
            </w:r>
            <w:r w:rsidR="003D1E61" w:rsidRPr="009A0384">
              <w:rPr>
                <w:sz w:val="20"/>
                <w:szCs w:val="20"/>
              </w:rPr>
              <w:t xml:space="preserve"> make the information more clear and easy to read.</w:t>
            </w:r>
          </w:p>
          <w:p w14:paraId="13C69652" w14:textId="77777777" w:rsidR="009A0384" w:rsidRPr="009A0384" w:rsidRDefault="009A0384" w:rsidP="0025476D">
            <w:pPr>
              <w:pStyle w:val="ListParagraph"/>
              <w:numPr>
                <w:ilvl w:val="0"/>
                <w:numId w:val="18"/>
              </w:numPr>
              <w:ind w:left="323" w:hanging="217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t>Tell students that this is an example of a type of graph called a bar graph.</w:t>
            </w:r>
          </w:p>
          <w:p w14:paraId="44818D66" w14:textId="77777777" w:rsidR="009A0384" w:rsidRPr="009A0384" w:rsidRDefault="009A0384" w:rsidP="0025476D">
            <w:pPr>
              <w:pStyle w:val="ListParagraph"/>
              <w:numPr>
                <w:ilvl w:val="0"/>
                <w:numId w:val="18"/>
              </w:numPr>
              <w:ind w:left="323" w:hanging="217"/>
              <w:rPr>
                <w:sz w:val="20"/>
                <w:szCs w:val="20"/>
              </w:rPr>
            </w:pPr>
            <w:r w:rsidRPr="009A0384">
              <w:rPr>
                <w:sz w:val="20"/>
                <w:szCs w:val="20"/>
              </w:rPr>
              <w:t>Explain that this bar graph is a visual representation of the pounds of fruit harvested in a six-month</w:t>
            </w:r>
          </w:p>
          <w:p w14:paraId="122B45C2" w14:textId="1A55BBDE" w:rsidR="009A0384" w:rsidRPr="009A0384" w:rsidRDefault="004D2F47" w:rsidP="0025476D">
            <w:pPr>
              <w:pStyle w:val="ListParagraph"/>
              <w:ind w:left="323" w:hanging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C77A2" w:rsidRPr="009A0384">
              <w:rPr>
                <w:sz w:val="20"/>
                <w:szCs w:val="20"/>
              </w:rPr>
              <w:t>Period</w:t>
            </w:r>
            <w:r w:rsidR="009A0384" w:rsidRPr="009A0384">
              <w:rPr>
                <w:sz w:val="20"/>
                <w:szCs w:val="20"/>
              </w:rPr>
              <w:t>.</w:t>
            </w:r>
          </w:p>
          <w:p w14:paraId="0F084D60" w14:textId="77777777" w:rsidR="004D2F47" w:rsidRPr="004D2F47" w:rsidRDefault="004D2F47" w:rsidP="004D2F47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4C8D04A3" w14:textId="77777777" w:rsidR="004D2F47" w:rsidRPr="0025476D" w:rsidRDefault="004D2F47" w:rsidP="004D2F47">
            <w:pPr>
              <w:pStyle w:val="ListParagraph"/>
              <w:numPr>
                <w:ilvl w:val="0"/>
                <w:numId w:val="26"/>
              </w:numPr>
              <w:ind w:left="233" w:hanging="179"/>
              <w:rPr>
                <w:sz w:val="20"/>
                <w:szCs w:val="20"/>
              </w:rPr>
            </w:pPr>
            <w:r w:rsidRPr="0025476D">
              <w:rPr>
                <w:sz w:val="20"/>
                <w:szCs w:val="20"/>
              </w:rPr>
              <w:t>Recite a series of true and false statements about the different ways text features present information.</w:t>
            </w:r>
          </w:p>
          <w:p w14:paraId="58F7B3DC" w14:textId="77777777" w:rsidR="004D2F47" w:rsidRPr="0025476D" w:rsidRDefault="004D2F47" w:rsidP="004D2F47">
            <w:pPr>
              <w:pStyle w:val="ListParagraph"/>
              <w:ind w:left="233" w:hanging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25476D">
              <w:rPr>
                <w:sz w:val="20"/>
                <w:szCs w:val="20"/>
              </w:rPr>
              <w:t>For example: "True or false? A graph is designed to show the connection between two or more</w:t>
            </w:r>
          </w:p>
          <w:p w14:paraId="31BBE62D" w14:textId="76A158F1" w:rsidR="004D2F47" w:rsidRPr="0025476D" w:rsidRDefault="004D2F47" w:rsidP="004D2F47">
            <w:pPr>
              <w:pStyle w:val="ListParagraph"/>
              <w:ind w:left="233" w:hanging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C77A2" w:rsidRPr="0025476D">
              <w:rPr>
                <w:sz w:val="20"/>
                <w:szCs w:val="20"/>
              </w:rPr>
              <w:t>Quantities</w:t>
            </w:r>
            <w:r w:rsidRPr="0025476D">
              <w:rPr>
                <w:sz w:val="20"/>
                <w:szCs w:val="20"/>
              </w:rPr>
              <w:t>." (Answer: true)</w:t>
            </w:r>
          </w:p>
          <w:p w14:paraId="107A0B5E" w14:textId="77777777" w:rsidR="004D2F47" w:rsidRPr="0025476D" w:rsidRDefault="004D2F47" w:rsidP="004D2F47">
            <w:pPr>
              <w:pStyle w:val="ListParagraph"/>
              <w:numPr>
                <w:ilvl w:val="0"/>
                <w:numId w:val="26"/>
              </w:numPr>
              <w:ind w:left="233" w:hanging="179"/>
              <w:rPr>
                <w:sz w:val="20"/>
                <w:szCs w:val="20"/>
              </w:rPr>
            </w:pPr>
            <w:r w:rsidRPr="0025476D">
              <w:rPr>
                <w:sz w:val="20"/>
                <w:szCs w:val="20"/>
              </w:rPr>
              <w:t>Tell students to give a thumbs-up if they think the statement is true and a thumbs-down if they think the</w:t>
            </w:r>
          </w:p>
          <w:p w14:paraId="4CE44FA1" w14:textId="24EDD032" w:rsidR="000529DC" w:rsidRDefault="004D2F47" w:rsidP="004D2F47">
            <w:pPr>
              <w:ind w:left="233" w:hanging="179"/>
              <w:rPr>
                <w:b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C77A2" w:rsidRPr="0025476D">
              <w:rPr>
                <w:sz w:val="20"/>
                <w:szCs w:val="20"/>
              </w:rPr>
              <w:t>Statement</w:t>
            </w:r>
            <w:r w:rsidRPr="0025476D">
              <w:rPr>
                <w:sz w:val="20"/>
                <w:szCs w:val="20"/>
              </w:rPr>
              <w:t xml:space="preserve"> is false.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4D2F47">
            <w:pPr>
              <w:pStyle w:val="Heading1"/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50465FB9" w:rsidR="00031953" w:rsidRPr="00031953" w:rsidRDefault="004D2F47" w:rsidP="00031953">
            <w:pPr>
              <w:rPr>
                <w:b/>
              </w:rPr>
            </w:pPr>
            <w:r>
              <w:rPr>
                <w:b/>
              </w:rPr>
              <w:t>Day 1/ Lesson 1: 2</w:t>
            </w:r>
            <w:r w:rsidR="00031953" w:rsidRPr="00031953">
              <w:rPr>
                <w:b/>
              </w:rPr>
              <w:t>5 Mins</w:t>
            </w:r>
          </w:p>
          <w:p w14:paraId="3B67EB7F" w14:textId="026C5C6D" w:rsidR="000529DC" w:rsidRPr="00B36DC1" w:rsidRDefault="00B36DC1" w:rsidP="0025476D">
            <w:pPr>
              <w:pStyle w:val="ListParagraph"/>
              <w:numPr>
                <w:ilvl w:val="0"/>
                <w:numId w:val="17"/>
              </w:numPr>
              <w:ind w:left="204" w:hanging="156"/>
              <w:rPr>
                <w:b/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On a piece of chart paper write the four headings “charts, graphs, diagrams, calendars.</w:t>
            </w:r>
          </w:p>
          <w:p w14:paraId="635EA7AD" w14:textId="55F78A06" w:rsidR="00B36DC1" w:rsidRPr="00B36DC1" w:rsidRDefault="00B36DC1" w:rsidP="0025476D">
            <w:pPr>
              <w:pStyle w:val="ListParagraph"/>
              <w:numPr>
                <w:ilvl w:val="0"/>
                <w:numId w:val="17"/>
              </w:numPr>
              <w:ind w:left="204" w:hanging="156"/>
              <w:rPr>
                <w:b/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Tell students that charts and graphs are visual representations of information that show the relationship between two or more things. Charts and graphs are quick and easy to read.</w:t>
            </w:r>
          </w:p>
          <w:p w14:paraId="037BC3A4" w14:textId="77777777" w:rsidR="00B36DC1" w:rsidRPr="00B36DC1" w:rsidRDefault="00B36DC1" w:rsidP="0025476D">
            <w:pPr>
              <w:pStyle w:val="ListParagraph"/>
              <w:numPr>
                <w:ilvl w:val="0"/>
                <w:numId w:val="17"/>
              </w:numPr>
              <w:ind w:left="204" w:hanging="156"/>
              <w:rPr>
                <w:b/>
                <w:sz w:val="20"/>
                <w:szCs w:val="20"/>
              </w:rPr>
            </w:pPr>
            <w:r w:rsidRPr="00B36DC1">
              <w:rPr>
                <w:sz w:val="20"/>
                <w:szCs w:val="20"/>
              </w:rPr>
              <w:t>Ask students to brainstorm a list of charts and graphs they have encountered in different nonfiction texts.</w:t>
            </w:r>
          </w:p>
          <w:p w14:paraId="43575353" w14:textId="1BB90E31" w:rsidR="00B36DC1" w:rsidRPr="003D1E61" w:rsidRDefault="00B36DC1" w:rsidP="0025476D">
            <w:pPr>
              <w:pStyle w:val="ListParagraph"/>
              <w:numPr>
                <w:ilvl w:val="0"/>
                <w:numId w:val="17"/>
              </w:numPr>
              <w:ind w:left="204" w:hanging="156"/>
              <w:rPr>
                <w:b/>
                <w:sz w:val="20"/>
                <w:szCs w:val="20"/>
              </w:rPr>
            </w:pPr>
            <w:r w:rsidRPr="003D1E61">
              <w:rPr>
                <w:sz w:val="20"/>
                <w:szCs w:val="20"/>
              </w:rPr>
              <w:t>Tell students that a diagram explains how something works and the relationship between parts in a visual way</w:t>
            </w:r>
            <w:r w:rsidR="003D1E61" w:rsidRPr="003D1E61">
              <w:rPr>
                <w:sz w:val="20"/>
                <w:szCs w:val="20"/>
              </w:rPr>
              <w:t>.</w:t>
            </w:r>
          </w:p>
          <w:p w14:paraId="4C1FFAE4" w14:textId="427239A6" w:rsidR="003D1E61" w:rsidRPr="00B36DC1" w:rsidRDefault="003D1E61" w:rsidP="0025476D">
            <w:pPr>
              <w:pStyle w:val="ListParagraph"/>
              <w:numPr>
                <w:ilvl w:val="0"/>
                <w:numId w:val="17"/>
              </w:numPr>
              <w:ind w:left="204" w:hanging="156"/>
              <w:rPr>
                <w:b/>
                <w:sz w:val="20"/>
                <w:szCs w:val="20"/>
              </w:rPr>
            </w:pPr>
            <w:r w:rsidRPr="003D1E61">
              <w:rPr>
                <w:sz w:val="20"/>
                <w:szCs w:val="20"/>
              </w:rPr>
              <w:lastRenderedPageBreak/>
              <w:t>Tell students that a calendar is a chart or series of pages showing the days, weeks, and months of a particular year</w:t>
            </w:r>
            <w:r>
              <w:t>.</w:t>
            </w:r>
          </w:p>
          <w:p w14:paraId="384918AA" w14:textId="39B4C39A" w:rsidR="000529DC" w:rsidRDefault="001D0D3A" w:rsidP="001D0D3A">
            <w:pPr>
              <w:pStyle w:val="Heading1"/>
            </w:pPr>
            <w:bookmarkStart w:id="0" w:name="_GoBack"/>
            <w:bookmarkEnd w:id="0"/>
            <w:r>
              <w:t>Guided Practice</w:t>
            </w:r>
          </w:p>
          <w:p w14:paraId="74244BF1" w14:textId="77777777" w:rsidR="001D0D3A" w:rsidRPr="004D2F47" w:rsidRDefault="001D0D3A" w:rsidP="001D0D3A">
            <w:pPr>
              <w:rPr>
                <w:b/>
              </w:rPr>
            </w:pPr>
            <w:r w:rsidRPr="004D2F47">
              <w:rPr>
                <w:b/>
              </w:rPr>
              <w:t>Day 4/ Lesson 4: 20mins</w:t>
            </w:r>
          </w:p>
          <w:p w14:paraId="70798255" w14:textId="1061FD31" w:rsidR="001D0D3A" w:rsidRPr="001D0D3A" w:rsidRDefault="001D0D3A" w:rsidP="0025476D">
            <w:pPr>
              <w:pStyle w:val="ListParagraph"/>
              <w:numPr>
                <w:ilvl w:val="0"/>
                <w:numId w:val="21"/>
              </w:numPr>
              <w:ind w:left="204" w:hanging="156"/>
              <w:rPr>
                <w:sz w:val="20"/>
                <w:szCs w:val="20"/>
              </w:rPr>
            </w:pPr>
            <w:r w:rsidRPr="001D0D3A">
              <w:rPr>
                <w:sz w:val="20"/>
                <w:szCs w:val="20"/>
              </w:rPr>
              <w:t>Place students into partnerships and allow them to complete the independent activity together.</w:t>
            </w:r>
          </w:p>
          <w:p w14:paraId="4CE9C55F" w14:textId="53005797" w:rsidR="001D0D3A" w:rsidRPr="001D0D3A" w:rsidRDefault="001D0D3A" w:rsidP="0025476D">
            <w:pPr>
              <w:pStyle w:val="ListParagraph"/>
              <w:numPr>
                <w:ilvl w:val="0"/>
                <w:numId w:val="21"/>
              </w:numPr>
              <w:ind w:left="204" w:hanging="156"/>
              <w:rPr>
                <w:sz w:val="20"/>
                <w:szCs w:val="20"/>
              </w:rPr>
            </w:pPr>
            <w:r w:rsidRPr="001D0D3A">
              <w:rPr>
                <w:sz w:val="20"/>
                <w:szCs w:val="20"/>
              </w:rPr>
              <w:t>Highlight some of the key points in the charts and graphs that will help students answer the questions.</w:t>
            </w:r>
          </w:p>
          <w:p w14:paraId="78C0C62B" w14:textId="6A3934EF" w:rsidR="001D0D3A" w:rsidRPr="001D0D3A" w:rsidRDefault="001D0D3A" w:rsidP="0025476D">
            <w:pPr>
              <w:pStyle w:val="ListParagraph"/>
              <w:numPr>
                <w:ilvl w:val="0"/>
                <w:numId w:val="21"/>
              </w:numPr>
              <w:ind w:left="204" w:hanging="156"/>
              <w:rPr>
                <w:sz w:val="20"/>
                <w:szCs w:val="20"/>
              </w:rPr>
            </w:pPr>
            <w:r w:rsidRPr="001D0D3A">
              <w:rPr>
                <w:sz w:val="20"/>
                <w:szCs w:val="20"/>
              </w:rPr>
              <w:t>Ask students to discuss the advantages of utilizing</w:t>
            </w:r>
          </w:p>
          <w:p w14:paraId="2B1F56E5" w14:textId="1F5F0484" w:rsidR="001D0D3A" w:rsidRPr="001D0D3A" w:rsidRDefault="0025476D" w:rsidP="0025476D">
            <w:pPr>
              <w:pStyle w:val="ListParagraph"/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C77A2" w:rsidRPr="001D0D3A">
              <w:rPr>
                <w:sz w:val="20"/>
                <w:szCs w:val="20"/>
              </w:rPr>
              <w:t>Features</w:t>
            </w:r>
            <w:r w:rsidR="001D0D3A" w:rsidRPr="001D0D3A">
              <w:rPr>
                <w:sz w:val="20"/>
                <w:szCs w:val="20"/>
              </w:rPr>
              <w:t xml:space="preserve"> such as charts, graphs, and diagrams when learning.</w:t>
            </w: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073E3B80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0"/>
      <w:headerReference w:type="first" r:id="rId1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6D96C" w14:textId="77777777" w:rsidR="007324BF" w:rsidRDefault="007324BF">
      <w:pPr>
        <w:spacing w:before="0" w:after="0" w:line="240" w:lineRule="auto"/>
      </w:pPr>
      <w:r>
        <w:separator/>
      </w:r>
    </w:p>
  </w:endnote>
  <w:endnote w:type="continuationSeparator" w:id="0">
    <w:p w14:paraId="00708787" w14:textId="77777777" w:rsidR="007324BF" w:rsidRDefault="007324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119F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D9D1" w14:textId="77777777" w:rsidR="007324BF" w:rsidRDefault="007324BF">
      <w:pPr>
        <w:spacing w:before="0" w:after="0" w:line="240" w:lineRule="auto"/>
      </w:pPr>
      <w:r>
        <w:separator/>
      </w:r>
    </w:p>
  </w:footnote>
  <w:footnote w:type="continuationSeparator" w:id="0">
    <w:p w14:paraId="58CB05A0" w14:textId="77777777" w:rsidR="007324BF" w:rsidRDefault="007324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5"/>
  </w:num>
  <w:num w:numId="4">
    <w:abstractNumId w:val="21"/>
  </w:num>
  <w:num w:numId="5">
    <w:abstractNumId w:val="18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20"/>
  </w:num>
  <w:num w:numId="14">
    <w:abstractNumId w:val="7"/>
  </w:num>
  <w:num w:numId="15">
    <w:abstractNumId w:val="23"/>
  </w:num>
  <w:num w:numId="16">
    <w:abstractNumId w:val="14"/>
  </w:num>
  <w:num w:numId="17">
    <w:abstractNumId w:val="19"/>
  </w:num>
  <w:num w:numId="18">
    <w:abstractNumId w:val="4"/>
  </w:num>
  <w:num w:numId="19">
    <w:abstractNumId w:val="1"/>
  </w:num>
  <w:num w:numId="20">
    <w:abstractNumId w:val="3"/>
  </w:num>
  <w:num w:numId="21">
    <w:abstractNumId w:val="6"/>
  </w:num>
  <w:num w:numId="22">
    <w:abstractNumId w:val="16"/>
  </w:num>
  <w:num w:numId="23">
    <w:abstractNumId w:val="22"/>
  </w:num>
  <w:num w:numId="24">
    <w:abstractNumId w:val="24"/>
  </w:num>
  <w:num w:numId="25">
    <w:abstractNumId w:val="10"/>
  </w:num>
  <w:num w:numId="2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19FD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24BF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download/lesson-plan/charts-and-graphs-and-diagrams-oh-my/charts-and-graphs-and-diagrams-oh-my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download/lesson-plan/charts-and-graphs-and-diagrams-oh-my/charts-and-graphs-and-diagrams-oh-my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106DD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58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4</cp:revision>
  <dcterms:created xsi:type="dcterms:W3CDTF">2019-05-14T14:43:00Z</dcterms:created>
  <dcterms:modified xsi:type="dcterms:W3CDTF">2019-06-09T19:56:00Z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