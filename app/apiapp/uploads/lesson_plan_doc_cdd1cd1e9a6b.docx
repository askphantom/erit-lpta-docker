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3C9990D4" w:rsidR="00C17E2A" w:rsidRPr="009260D0" w:rsidRDefault="001102C2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bodmas</w:t>
            </w:r>
            <w:r w:rsidR="00C04C46">
              <w:rPr>
                <w:sz w:val="40"/>
                <w:szCs w:val="40"/>
              </w:rPr>
              <w:t xml:space="preserve"> 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B69E938" w:rsidR="00C17E2A" w:rsidRDefault="00B36C8F">
                  <w:r>
                    <w:t xml:space="preserve"> </w:t>
                  </w:r>
                  <w:r w:rsidR="00C04C46">
                    <w:t xml:space="preserve">Mathematics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6AD36F4D" w:rsidR="00C17E2A" w:rsidRDefault="007B2538">
                  <w:r>
                    <w:t>5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Pr="004D2F47" w:rsidRDefault="000A37E8">
            <w:pPr>
              <w:rPr>
                <w:sz w:val="20"/>
                <w:szCs w:val="20"/>
              </w:rPr>
            </w:pPr>
            <w:r w:rsidRPr="004D2F47">
              <w:rPr>
                <w:sz w:val="20"/>
                <w:szCs w:val="20"/>
              </w:rPr>
              <w:t>This lesson plan covers teaching content for;</w:t>
            </w:r>
          </w:p>
          <w:p w14:paraId="3EE0BFA3" w14:textId="77777777" w:rsidR="002F7EF2" w:rsidRDefault="003B5A0C" w:rsidP="006034D9">
            <w:pPr>
              <w:pStyle w:val="ListParagraph"/>
              <w:numPr>
                <w:ilvl w:val="0"/>
                <w:numId w:val="2"/>
              </w:numPr>
              <w:ind w:left="161" w:hanging="180"/>
            </w:pPr>
            <w:r>
              <w:t>Order of operations</w:t>
            </w:r>
          </w:p>
          <w:p w14:paraId="458BD9FD" w14:textId="37E7D79F" w:rsidR="003B5A0C" w:rsidRDefault="003B5A0C" w:rsidP="006034D9">
            <w:pPr>
              <w:pStyle w:val="ListParagraph"/>
              <w:numPr>
                <w:ilvl w:val="0"/>
                <w:numId w:val="2"/>
              </w:numPr>
              <w:ind w:left="161" w:hanging="180"/>
            </w:pPr>
            <w:r>
              <w:t>Solving problems using BODMAS</w:t>
            </w:r>
          </w:p>
        </w:tc>
      </w:tr>
    </w:tbl>
    <w:p w14:paraId="44024CC7" w14:textId="4F24A987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5776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09793A98" w14:textId="0F9C373B" w:rsidR="002A355C" w:rsidRDefault="00BF3180" w:rsidP="0094015B">
                                  <w:r>
                                    <w:t>-</w:t>
                                  </w:r>
                                  <w:r w:rsidR="004A4B53">
                                    <w:t xml:space="preserve"> </w:t>
                                  </w:r>
                                  <w:r w:rsidR="007E0817">
                                    <w:t>White Board</w:t>
                                  </w:r>
                                </w:p>
                                <w:p w14:paraId="1D6BD2F4" w14:textId="30EE61F9" w:rsidR="007E0817" w:rsidRPr="00BF3180" w:rsidRDefault="007E0817" w:rsidP="0094015B">
                                  <w:r>
                                    <w:t>-Marker</w:t>
                                  </w:r>
                                </w:p>
                                <w:p w14:paraId="4AF14C6E" w14:textId="77777777" w:rsidR="000B2A8B" w:rsidRDefault="0071793F" w:rsidP="0071793F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</w:pPr>
                                  <w:r>
                                    <w:t>-Paper Slips</w:t>
                                  </w:r>
                                </w:p>
                                <w:p w14:paraId="2AAB7B0C" w14:textId="6C18D684" w:rsidR="0071793F" w:rsidRDefault="0071793F" w:rsidP="0071793F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</w:pPr>
                                  <w:r>
                                    <w:t>-One blank calendar per student</w:t>
                                  </w: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56DCCCAC" w14:textId="77777777" w:rsidR="00E61AB9" w:rsidRDefault="00D67681" w:rsidP="0094015B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BB548C">
                                      <w:rPr>
                                        <w:rStyle w:val="Hyperlink"/>
                                      </w:rPr>
                                      <w:t>https://www.theschoolrun.com/what-is-bodmas</w:t>
                                    </w:r>
                                  </w:hyperlink>
                                </w:p>
                                <w:p w14:paraId="42CAE4EF" w14:textId="77777777" w:rsidR="00BB548C" w:rsidRDefault="00D67681" w:rsidP="0094015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BB548C">
                                      <w:rPr>
                                        <w:rStyle w:val="Hyperlink"/>
                                      </w:rPr>
                                      <w:t>http://www.mathsphere.co.uk/downloads/sample-worksheets/year-6-2-bodmas.pdf</w:t>
                                    </w:r>
                                  </w:hyperlink>
                                </w:p>
                                <w:p w14:paraId="72BE67F1" w14:textId="77777777" w:rsidR="00BB548C" w:rsidRDefault="00D67681" w:rsidP="0094015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BC24C7">
                                      <w:rPr>
                                        <w:rStyle w:val="Hyperlink"/>
                                      </w:rPr>
                                      <w:t>https://www.mathinenglish.com/worksheetview.php?id=2667&amp;stid=110050</w:t>
                                    </w:r>
                                  </w:hyperlink>
                                </w:p>
                                <w:p w14:paraId="233036DE" w14:textId="77777777" w:rsidR="00BC24C7" w:rsidRDefault="00D67681" w:rsidP="0094015B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2E392F">
                                      <w:rPr>
                                        <w:rStyle w:val="Hyperlink"/>
                                      </w:rPr>
                                      <w:t>https://www.edubloxtutor.com/fun-with-bodmas/</w:t>
                                    </w:r>
                                  </w:hyperlink>
                                </w:p>
                                <w:p w14:paraId="15607D17" w14:textId="77777777" w:rsidR="002E392F" w:rsidRDefault="00D67681" w:rsidP="0094015B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2C201A">
                                      <w:rPr>
                                        <w:rStyle w:val="Hyperlink"/>
                                      </w:rPr>
                                      <w:t>https://www.twinkl.co.uk/teaching-wiki/bodmas</w:t>
                                    </w:r>
                                  </w:hyperlink>
                                </w:p>
                                <w:p w14:paraId="266D3DBF" w14:textId="46B0A6A6" w:rsidR="002C201A" w:rsidRDefault="002C201A" w:rsidP="0094015B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5776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09793A98" w14:textId="0F9C373B" w:rsidR="002A355C" w:rsidRDefault="00BF3180" w:rsidP="0094015B">
                            <w:r>
                              <w:t>-</w:t>
                            </w:r>
                            <w:r w:rsidR="004A4B53">
                              <w:t xml:space="preserve"> </w:t>
                            </w:r>
                            <w:r w:rsidR="007E0817">
                              <w:t>White Board</w:t>
                            </w:r>
                          </w:p>
                          <w:p w14:paraId="1D6BD2F4" w14:textId="30EE61F9" w:rsidR="007E0817" w:rsidRPr="00BF3180" w:rsidRDefault="007E0817" w:rsidP="0094015B">
                            <w:r>
                              <w:t>-Marker</w:t>
                            </w:r>
                          </w:p>
                          <w:p w14:paraId="4AF14C6E" w14:textId="77777777" w:rsidR="000B2A8B" w:rsidRDefault="0071793F" w:rsidP="0071793F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-Paper Slips</w:t>
                            </w:r>
                          </w:p>
                          <w:p w14:paraId="2AAB7B0C" w14:textId="6C18D684" w:rsidR="0071793F" w:rsidRDefault="0071793F" w:rsidP="0071793F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-One blank calendar per student</w:t>
                            </w: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56DCCCAC" w14:textId="77777777" w:rsidR="00E61AB9" w:rsidRDefault="00D67681" w:rsidP="0094015B">
                            <w:pPr>
                              <w:pStyle w:val="ListBullet"/>
                            </w:pPr>
                            <w:hyperlink r:id="rId13" w:history="1">
                              <w:r w:rsidR="00BB548C">
                                <w:rPr>
                                  <w:rStyle w:val="Hyperlink"/>
                                </w:rPr>
                                <w:t>https://www.theschoolrun.com/what-is-bodmas</w:t>
                              </w:r>
                            </w:hyperlink>
                          </w:p>
                          <w:p w14:paraId="42CAE4EF" w14:textId="77777777" w:rsidR="00BB548C" w:rsidRDefault="00D67681" w:rsidP="0094015B">
                            <w:pPr>
                              <w:pStyle w:val="ListBullet"/>
                            </w:pPr>
                            <w:hyperlink r:id="rId14" w:history="1">
                              <w:r w:rsidR="00BB548C">
                                <w:rPr>
                                  <w:rStyle w:val="Hyperlink"/>
                                </w:rPr>
                                <w:t>http://www.mathsphere.co.uk/downloads/sample-worksheets/year-6-2-bodmas.pdf</w:t>
                              </w:r>
                            </w:hyperlink>
                          </w:p>
                          <w:p w14:paraId="72BE67F1" w14:textId="77777777" w:rsidR="00BB548C" w:rsidRDefault="00D67681" w:rsidP="0094015B">
                            <w:pPr>
                              <w:pStyle w:val="ListBullet"/>
                            </w:pPr>
                            <w:hyperlink r:id="rId15" w:history="1">
                              <w:r w:rsidR="00BC24C7">
                                <w:rPr>
                                  <w:rStyle w:val="Hyperlink"/>
                                </w:rPr>
                                <w:t>https://www.mathinenglish.com/worksheetview.php?id=2667&amp;stid=110050</w:t>
                              </w:r>
                            </w:hyperlink>
                          </w:p>
                          <w:p w14:paraId="233036DE" w14:textId="77777777" w:rsidR="00BC24C7" w:rsidRDefault="00D67681" w:rsidP="0094015B">
                            <w:pPr>
                              <w:pStyle w:val="ListBullet"/>
                            </w:pPr>
                            <w:hyperlink r:id="rId16" w:history="1">
                              <w:r w:rsidR="002E392F">
                                <w:rPr>
                                  <w:rStyle w:val="Hyperlink"/>
                                </w:rPr>
                                <w:t>https://www.edubloxtutor.com/fun-with-bodmas/</w:t>
                              </w:r>
                            </w:hyperlink>
                          </w:p>
                          <w:p w14:paraId="15607D17" w14:textId="77777777" w:rsidR="002E392F" w:rsidRDefault="00D67681" w:rsidP="0094015B">
                            <w:pPr>
                              <w:pStyle w:val="ListBullet"/>
                            </w:pPr>
                            <w:hyperlink r:id="rId17" w:history="1">
                              <w:r w:rsidR="002C201A">
                                <w:rPr>
                                  <w:rStyle w:val="Hyperlink"/>
                                </w:rPr>
                                <w:t>https://www.twinkl.co.uk/teaching-wiki/bodmas</w:t>
                              </w:r>
                            </w:hyperlink>
                          </w:p>
                          <w:p w14:paraId="266D3DBF" w14:textId="46B0A6A6" w:rsidR="002C201A" w:rsidRDefault="002C201A" w:rsidP="0094015B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6E3C47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 w:rsidP="006E3C47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 w:rsidP="006E3C47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6E3C47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 w:rsidP="006E3C47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 w:rsidP="006E3C47">
            <w:pPr>
              <w:pStyle w:val="Heading1"/>
            </w:pPr>
          </w:p>
        </w:tc>
      </w:tr>
      <w:tr w:rsidR="005A4652" w14:paraId="51C30C02" w14:textId="77777777" w:rsidTr="006E3C47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19DD7CEC" w:rsidR="00C17E2A" w:rsidRPr="00F616CA" w:rsidRDefault="00D27DC3" w:rsidP="006E3C47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10D64819" w14:textId="77777777" w:rsidR="001D4D95" w:rsidRDefault="006034D9" w:rsidP="006E3C47">
            <w:r>
              <w:t>Students should be able to;</w:t>
            </w:r>
          </w:p>
          <w:p w14:paraId="31EC8EBE" w14:textId="77777777" w:rsidR="00BD6B2A" w:rsidRDefault="00BD6B2A" w:rsidP="004F7D63">
            <w:pPr>
              <w:pStyle w:val="ListParagraph"/>
              <w:numPr>
                <w:ilvl w:val="0"/>
                <w:numId w:val="31"/>
              </w:numPr>
              <w:ind w:left="180" w:hanging="180"/>
            </w:pPr>
            <w:r>
              <w:t>Identity the different mathematical operations</w:t>
            </w:r>
          </w:p>
          <w:p w14:paraId="5B2CDEAC" w14:textId="4E094BCC" w:rsidR="00BD6B2A" w:rsidRDefault="00BD6B2A" w:rsidP="004F7D63">
            <w:pPr>
              <w:pStyle w:val="ListParagraph"/>
              <w:numPr>
                <w:ilvl w:val="0"/>
                <w:numId w:val="31"/>
              </w:numPr>
              <w:ind w:left="180" w:hanging="180"/>
            </w:pPr>
            <w:r>
              <w:t>Explain the order of operations</w:t>
            </w:r>
          </w:p>
          <w:p w14:paraId="615BCD3D" w14:textId="77777777" w:rsidR="00BD6B2A" w:rsidRDefault="00BD6B2A" w:rsidP="004F7D63">
            <w:pPr>
              <w:pStyle w:val="ListParagraph"/>
              <w:numPr>
                <w:ilvl w:val="0"/>
                <w:numId w:val="31"/>
              </w:numPr>
              <w:ind w:left="180" w:hanging="180"/>
            </w:pPr>
            <w:r>
              <w:t>Use brackets to modify the order of operations</w:t>
            </w:r>
            <w:r>
              <w:t>.</w:t>
            </w:r>
          </w:p>
          <w:p w14:paraId="302F41E9" w14:textId="3397ECA2" w:rsidR="006034D9" w:rsidRDefault="00BD6B2A" w:rsidP="004F7D63">
            <w:pPr>
              <w:pStyle w:val="ListParagraph"/>
              <w:numPr>
                <w:ilvl w:val="0"/>
                <w:numId w:val="31"/>
              </w:numPr>
              <w:ind w:left="180" w:hanging="180"/>
            </w:pPr>
            <w:r>
              <w:t>S</w:t>
            </w:r>
            <w:r>
              <w:t>olve equations that involve the use of brackets and different operations</w:t>
            </w:r>
            <w:r w:rsidR="006034D9">
              <w:t>.</w:t>
            </w:r>
          </w:p>
          <w:p w14:paraId="03E437D5" w14:textId="77777777" w:rsidR="001D4D95" w:rsidRDefault="001D4D95" w:rsidP="006E3C47"/>
          <w:p w14:paraId="2E75EEA9" w14:textId="77777777" w:rsidR="001D4D95" w:rsidRDefault="001D4D95" w:rsidP="006E3C47">
            <w:bookmarkStart w:id="0" w:name="_GoBack"/>
            <w:bookmarkEnd w:id="0"/>
          </w:p>
          <w:p w14:paraId="402983E2" w14:textId="77777777" w:rsidR="001D4D95" w:rsidRDefault="001D4D95" w:rsidP="006E3C47"/>
          <w:p w14:paraId="2CBC4F92" w14:textId="77777777" w:rsidR="001D4D95" w:rsidRDefault="001D4D95" w:rsidP="006E3C47"/>
          <w:p w14:paraId="332DFE16" w14:textId="77777777" w:rsidR="001D4D95" w:rsidRDefault="001D4D95" w:rsidP="006E3C47"/>
          <w:p w14:paraId="2EE19619" w14:textId="3E652D05" w:rsidR="00120253" w:rsidRDefault="00120253" w:rsidP="006E3C47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03687B5" w14:textId="77777777" w:rsidR="001D4D95" w:rsidRDefault="001D4D95" w:rsidP="006E3C47"/>
          <w:p w14:paraId="02CB6B7A" w14:textId="77777777" w:rsidR="001D4D95" w:rsidRDefault="001D4D95" w:rsidP="006E3C47"/>
          <w:p w14:paraId="42C39D07" w14:textId="77777777" w:rsidR="001D4D95" w:rsidRDefault="001D4D95" w:rsidP="006E3C47"/>
          <w:p w14:paraId="22A31125" w14:textId="44A7CD41" w:rsidR="004D2F47" w:rsidRDefault="004D2F47" w:rsidP="006E3C47">
            <w:pPr>
              <w:pStyle w:val="ListParagraph"/>
              <w:ind w:left="360" w:hanging="232"/>
            </w:pPr>
          </w:p>
          <w:p w14:paraId="747A0955" w14:textId="3FB74A79" w:rsidR="004D2F47" w:rsidRDefault="004D2F47" w:rsidP="006E3C47"/>
          <w:p w14:paraId="16ADB579" w14:textId="77777777" w:rsidR="0094015B" w:rsidRDefault="0094015B" w:rsidP="006E3C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23FDEEF3" w14:textId="77777777" w:rsidR="0094015B" w:rsidRDefault="0094015B" w:rsidP="006E3C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186FCAB8" w14:textId="77777777" w:rsidR="0094015B" w:rsidRDefault="0094015B" w:rsidP="006E3C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655E9169" w14:textId="77777777" w:rsidR="0094015B" w:rsidRDefault="0094015B" w:rsidP="006E3C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4C63D3AC" w14:textId="77777777" w:rsidR="0094015B" w:rsidRDefault="0094015B" w:rsidP="006E3C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4EAA0595" w14:textId="77777777" w:rsidR="0094015B" w:rsidRDefault="0094015B" w:rsidP="006E3C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33AE0394" w14:textId="77777777" w:rsidR="0094015B" w:rsidRDefault="0094015B" w:rsidP="006E3C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6FD3939A" w14:textId="77777777" w:rsidR="0094015B" w:rsidRDefault="0094015B" w:rsidP="006E3C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75B0E73C" w14:textId="77777777" w:rsidR="00A71E70" w:rsidRPr="004D2F47" w:rsidRDefault="00A71E70" w:rsidP="006E3C47">
            <w:pPr>
              <w:spacing w:after="40" w:line="240" w:lineRule="auto"/>
              <w:outlineLvl w:val="0"/>
            </w:pPr>
          </w:p>
        </w:tc>
        <w:tc>
          <w:tcPr>
            <w:tcW w:w="65" w:type="pct"/>
          </w:tcPr>
          <w:p w14:paraId="64D57A74" w14:textId="77777777" w:rsidR="00C17E2A" w:rsidRDefault="00C17E2A" w:rsidP="006E3C47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53C106C0" w:rsidR="000529DC" w:rsidRDefault="006513FB" w:rsidP="006E3C47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5B442953" w14:textId="77777777" w:rsidR="00DE6CF1" w:rsidRDefault="003B5A0C" w:rsidP="006E3C47">
            <w:pPr>
              <w:pStyle w:val="ListParagraph"/>
              <w:numPr>
                <w:ilvl w:val="0"/>
                <w:numId w:val="29"/>
              </w:numPr>
              <w:ind w:left="143" w:hanging="143"/>
            </w:pPr>
            <w:r>
              <w:t>"Operations" mean things like add, subtract, multiply, divide, squaring, etc. If it isn't a number it is perhaps an operation.</w:t>
            </w:r>
          </w:p>
          <w:p w14:paraId="1DF4C1A6" w14:textId="0776ECDC" w:rsidR="00DE6CF1" w:rsidRDefault="00DE6CF1" w:rsidP="006E3C47">
            <w:pPr>
              <w:pStyle w:val="ListParagraph"/>
              <w:numPr>
                <w:ilvl w:val="0"/>
                <w:numId w:val="29"/>
              </w:numPr>
              <w:ind w:left="143" w:hanging="143"/>
            </w:pPr>
            <w:r>
              <w:t>Ask pupils when they see something like</w:t>
            </w:r>
          </w:p>
          <w:p w14:paraId="0B09BD15" w14:textId="4266CD42" w:rsidR="00DE6CF1" w:rsidRDefault="0079438F" w:rsidP="006E3C47">
            <w:pPr>
              <w:pStyle w:val="ListParagraph"/>
              <w:ind w:left="143" w:hanging="143"/>
            </w:pPr>
            <w:r>
              <w:t xml:space="preserve">    </w:t>
            </w:r>
            <w:r w:rsidR="003B5A0C">
              <w:t>7 + (6 × 52 + 3)</w:t>
            </w:r>
          </w:p>
          <w:p w14:paraId="7358FEEF" w14:textId="40FA3D87" w:rsidR="00DE6CF1" w:rsidRDefault="0079438F" w:rsidP="006E3C47">
            <w:pPr>
              <w:pStyle w:val="ListParagraph"/>
              <w:ind w:left="143" w:hanging="143"/>
            </w:pPr>
            <w:r>
              <w:t xml:space="preserve">    </w:t>
            </w:r>
            <w:r w:rsidR="00DE6CF1">
              <w:t xml:space="preserve">What part will they </w:t>
            </w:r>
            <w:r w:rsidR="003B5A0C">
              <w:t>calculate first?</w:t>
            </w:r>
          </w:p>
          <w:p w14:paraId="451E1DA6" w14:textId="77777777" w:rsidR="00DE6CF1" w:rsidRDefault="00DE6CF1" w:rsidP="006E3C47">
            <w:pPr>
              <w:pStyle w:val="ListParagraph"/>
              <w:numPr>
                <w:ilvl w:val="0"/>
                <w:numId w:val="29"/>
              </w:numPr>
              <w:ind w:left="143" w:hanging="143"/>
            </w:pPr>
            <w:r>
              <w:t>Let them know if they c</w:t>
            </w:r>
            <w:r w:rsidR="003B5A0C">
              <w:t>alculate t</w:t>
            </w:r>
            <w:r>
              <w:t xml:space="preserve">hem in the wrong order, they </w:t>
            </w:r>
            <w:r w:rsidR="003B5A0C">
              <w:t>will get a wrong answer!</w:t>
            </w:r>
          </w:p>
          <w:p w14:paraId="5F29640D" w14:textId="77777777" w:rsidR="00DE6CF1" w:rsidRDefault="00DE6CF1" w:rsidP="006E3C47">
            <w:pPr>
              <w:pStyle w:val="ListParagraph"/>
              <w:numPr>
                <w:ilvl w:val="0"/>
                <w:numId w:val="29"/>
              </w:numPr>
              <w:ind w:left="143" w:hanging="143"/>
            </w:pPr>
            <w:r>
              <w:t>To get it right, pupils have to follow the rule of BODMAS</w:t>
            </w:r>
          </w:p>
          <w:p w14:paraId="67CF7FB1" w14:textId="57FDC49F" w:rsidR="00DE6CF1" w:rsidRDefault="0079438F" w:rsidP="006E3C47">
            <w:pPr>
              <w:pStyle w:val="ListParagraph"/>
              <w:ind w:left="143" w:hanging="143"/>
            </w:pPr>
            <w:r>
              <w:t xml:space="preserve">    </w:t>
            </w:r>
            <w:r w:rsidR="003B5A0C">
              <w:t>B: Brackets first</w:t>
            </w:r>
          </w:p>
          <w:p w14:paraId="4C804727" w14:textId="3567CC92" w:rsidR="00DE6CF1" w:rsidRDefault="0079438F" w:rsidP="006E3C47">
            <w:pPr>
              <w:pStyle w:val="ListParagraph"/>
              <w:ind w:left="143" w:hanging="143"/>
            </w:pPr>
            <w:r>
              <w:t xml:space="preserve">    </w:t>
            </w:r>
            <w:r w:rsidR="003B5A0C">
              <w:t>O: Order (i.e. Powers and Square Roots, etc.)</w:t>
            </w:r>
          </w:p>
          <w:p w14:paraId="4F671373" w14:textId="27FFFEC0" w:rsidR="00DE6CF1" w:rsidRDefault="0079438F" w:rsidP="006E3C47">
            <w:pPr>
              <w:pStyle w:val="ListParagraph"/>
              <w:ind w:left="143" w:hanging="143"/>
            </w:pPr>
            <w:r>
              <w:t xml:space="preserve">    </w:t>
            </w:r>
            <w:r w:rsidR="00DE6CF1">
              <w:t>D: Division</w:t>
            </w:r>
          </w:p>
          <w:p w14:paraId="2AF06257" w14:textId="7BB9AD0C" w:rsidR="00DE6CF1" w:rsidRDefault="0079438F" w:rsidP="006E3C47">
            <w:pPr>
              <w:pStyle w:val="ListParagraph"/>
              <w:ind w:left="143" w:hanging="143"/>
            </w:pPr>
            <w:r>
              <w:t xml:space="preserve">    </w:t>
            </w:r>
            <w:r w:rsidR="003B5A0C">
              <w:t>M: Mu</w:t>
            </w:r>
            <w:r w:rsidR="00DE6CF1">
              <w:t>ltiplication</w:t>
            </w:r>
          </w:p>
          <w:p w14:paraId="1EFF5B9C" w14:textId="62ACDE86" w:rsidR="00DE6CF1" w:rsidRDefault="0079438F" w:rsidP="006E3C47">
            <w:pPr>
              <w:pStyle w:val="ListParagraph"/>
              <w:ind w:left="143" w:hanging="143"/>
            </w:pPr>
            <w:r>
              <w:t xml:space="preserve">    </w:t>
            </w:r>
            <w:r w:rsidR="003B5A0C">
              <w:t>A: Additi</w:t>
            </w:r>
            <w:r w:rsidR="00DE6CF1">
              <w:t>on</w:t>
            </w:r>
          </w:p>
          <w:p w14:paraId="1AE6C48F" w14:textId="4AC19BC0" w:rsidR="00DE6CF1" w:rsidRDefault="0079438F" w:rsidP="006E3C47">
            <w:pPr>
              <w:pStyle w:val="ListParagraph"/>
              <w:ind w:left="143" w:hanging="143"/>
            </w:pPr>
            <w:r>
              <w:t xml:space="preserve">    </w:t>
            </w:r>
            <w:r w:rsidR="00DE6CF1">
              <w:t>S: Subtraction</w:t>
            </w:r>
          </w:p>
          <w:p w14:paraId="3674A0BF" w14:textId="77777777" w:rsidR="0079438F" w:rsidRDefault="00DE6CF1" w:rsidP="006E3C47">
            <w:pPr>
              <w:pStyle w:val="ListParagraph"/>
              <w:numPr>
                <w:ilvl w:val="0"/>
                <w:numId w:val="29"/>
              </w:numPr>
              <w:ind w:left="143" w:hanging="143"/>
            </w:pPr>
            <w:r>
              <w:t xml:space="preserve">Teacher will use BODMAS to solve for </w:t>
            </w:r>
            <w:r w:rsidR="0079438F">
              <w:t>7 + (6 × 5² + 3)</w:t>
            </w:r>
          </w:p>
          <w:p w14:paraId="755BCBC5" w14:textId="17DCC8DB" w:rsidR="0079438F" w:rsidRDefault="0079438F" w:rsidP="006E3C47">
            <w:pPr>
              <w:pStyle w:val="ListParagraph"/>
              <w:ind w:left="143" w:hanging="143"/>
            </w:pPr>
            <w:r>
              <w:t xml:space="preserve">   </w:t>
            </w:r>
            <w:r w:rsidR="003B5A0C">
              <w:t xml:space="preserve">7 </w:t>
            </w:r>
            <w:r>
              <w:t xml:space="preserve">+ (6 × 25 + 3) Start inside Brackets, </w:t>
            </w:r>
            <w:r w:rsidR="003B5A0C">
              <w:t>and then use "Orders" First</w:t>
            </w:r>
          </w:p>
          <w:p w14:paraId="1803F96F" w14:textId="77777777" w:rsidR="0079438F" w:rsidRDefault="003B5A0C" w:rsidP="006E3C47">
            <w:pPr>
              <w:pStyle w:val="ListParagraph"/>
              <w:ind w:left="143"/>
            </w:pPr>
            <w:r>
              <w:t>7 + (</w:t>
            </w:r>
            <w:r w:rsidR="0079438F">
              <w:t xml:space="preserve">150 + 3) </w:t>
            </w:r>
            <w:r>
              <w:t>Then Multiply</w:t>
            </w:r>
          </w:p>
          <w:p w14:paraId="7687D2CE" w14:textId="6058AEB3" w:rsidR="0079438F" w:rsidRDefault="0079438F" w:rsidP="006E3C47">
            <w:pPr>
              <w:pStyle w:val="ListParagraph"/>
              <w:ind w:left="143" w:hanging="143"/>
            </w:pPr>
            <w:r>
              <w:t xml:space="preserve">   </w:t>
            </w:r>
            <w:r w:rsidR="003B5A0C">
              <w:t>7 + (153</w:t>
            </w:r>
            <w:r>
              <w:t xml:space="preserve">) </w:t>
            </w:r>
            <w:r w:rsidR="003B5A0C">
              <w:t>Then Add</w:t>
            </w:r>
          </w:p>
          <w:p w14:paraId="0389CC78" w14:textId="4DB165A8" w:rsidR="0079438F" w:rsidRDefault="0079438F" w:rsidP="006E3C47">
            <w:pPr>
              <w:pStyle w:val="ListParagraph"/>
              <w:ind w:left="143" w:hanging="143"/>
            </w:pPr>
            <w:r>
              <w:t xml:space="preserve">   7 + 153  </w:t>
            </w:r>
            <w:r w:rsidR="003B5A0C">
              <w:t>Brackets completed, last operation is add</w:t>
            </w:r>
          </w:p>
          <w:p w14:paraId="3874E5AB" w14:textId="51A75043" w:rsidR="0079438F" w:rsidRDefault="0079438F" w:rsidP="006E3C47">
            <w:pPr>
              <w:pStyle w:val="ListParagraph"/>
              <w:ind w:left="143" w:hanging="143"/>
            </w:pPr>
            <w:r>
              <w:lastRenderedPageBreak/>
              <w:t xml:space="preserve">   160 </w:t>
            </w:r>
            <w:r w:rsidR="003B5A0C">
              <w:t>DONE!</w:t>
            </w:r>
          </w:p>
          <w:p w14:paraId="1ABEEB6A" w14:textId="4DE2B84B" w:rsidR="0079438F" w:rsidRDefault="003B5A0C" w:rsidP="006E3C47">
            <w:pPr>
              <w:pStyle w:val="ListParagraph"/>
              <w:numPr>
                <w:ilvl w:val="0"/>
                <w:numId w:val="29"/>
              </w:numPr>
              <w:ind w:left="143" w:hanging="143"/>
            </w:pPr>
            <w:r>
              <w:t>Parentheses are used in math to show a part of a math expression or equation that must be solved first, before any other calculation are done.</w:t>
            </w:r>
          </w:p>
          <w:p w14:paraId="2422428D" w14:textId="77777777" w:rsidR="0079438F" w:rsidRDefault="0079438F" w:rsidP="006E3C47">
            <w:pPr>
              <w:pStyle w:val="ListParagraph"/>
            </w:pPr>
          </w:p>
          <w:p w14:paraId="6E1F013E" w14:textId="2375F23F" w:rsidR="00FB30A1" w:rsidRPr="00FB30A1" w:rsidRDefault="00FB30A1" w:rsidP="006E3C47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A8342CF" w14:textId="28CEFC14" w:rsidR="00FB30A1" w:rsidRPr="00031953" w:rsidRDefault="009A0384" w:rsidP="006E3C47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FB30A1" w:rsidRPr="00031953">
              <w:rPr>
                <w:b/>
              </w:rPr>
              <w:t xml:space="preserve">: 15 </w:t>
            </w:r>
            <w:proofErr w:type="spellStart"/>
            <w:r w:rsidR="00FB30A1" w:rsidRPr="00031953">
              <w:rPr>
                <w:b/>
              </w:rPr>
              <w:t>Mins</w:t>
            </w:r>
            <w:proofErr w:type="spellEnd"/>
          </w:p>
          <w:p w14:paraId="372B71C9" w14:textId="77777777" w:rsidR="00332F65" w:rsidRDefault="00332F65" w:rsidP="006E3C47">
            <w:pPr>
              <w:pStyle w:val="ListParagraph"/>
              <w:numPr>
                <w:ilvl w:val="0"/>
                <w:numId w:val="32"/>
              </w:numPr>
              <w:ind w:left="233" w:hanging="233"/>
              <w:rPr>
                <w:sz w:val="20"/>
                <w:szCs w:val="20"/>
              </w:rPr>
            </w:pPr>
            <w:r w:rsidRPr="00332F65">
              <w:rPr>
                <w:sz w:val="20"/>
                <w:szCs w:val="20"/>
              </w:rPr>
              <w:t>Divide class into pairs</w:t>
            </w:r>
          </w:p>
          <w:p w14:paraId="2FA03D92" w14:textId="77777777" w:rsidR="00332F65" w:rsidRDefault="00332F65" w:rsidP="006E3C47">
            <w:pPr>
              <w:pStyle w:val="ListParagraph"/>
              <w:numPr>
                <w:ilvl w:val="0"/>
                <w:numId w:val="32"/>
              </w:numPr>
              <w:ind w:left="233" w:hanging="233"/>
              <w:rPr>
                <w:sz w:val="20"/>
                <w:szCs w:val="20"/>
              </w:rPr>
            </w:pPr>
            <w:r w:rsidRPr="00332F65">
              <w:rPr>
                <w:sz w:val="20"/>
                <w:szCs w:val="20"/>
              </w:rPr>
              <w:t>Write numbers from 2 - 9 on paper slips fold them and put them in a box.</w:t>
            </w:r>
          </w:p>
          <w:p w14:paraId="14D509E0" w14:textId="77777777" w:rsidR="00332F65" w:rsidRDefault="00332F65" w:rsidP="006E3C47">
            <w:pPr>
              <w:pStyle w:val="ListParagraph"/>
              <w:numPr>
                <w:ilvl w:val="0"/>
                <w:numId w:val="32"/>
              </w:numPr>
              <w:ind w:left="233" w:hanging="233"/>
              <w:rPr>
                <w:sz w:val="20"/>
                <w:szCs w:val="20"/>
              </w:rPr>
            </w:pPr>
            <w:r w:rsidRPr="00332F65">
              <w:rPr>
                <w:sz w:val="20"/>
                <w:szCs w:val="20"/>
              </w:rPr>
              <w:t>Ask each pair to take one paper slip.</w:t>
            </w:r>
            <w:r>
              <w:rPr>
                <w:sz w:val="20"/>
                <w:szCs w:val="20"/>
              </w:rPr>
              <w:t xml:space="preserve"> </w:t>
            </w:r>
            <w:r w:rsidRPr="00332F65">
              <w:rPr>
                <w:sz w:val="20"/>
                <w:szCs w:val="20"/>
              </w:rPr>
              <w:t>Give them instruction that they have to use the number and operations to get the answer equal to 1.</w:t>
            </w:r>
          </w:p>
          <w:p w14:paraId="6CBF6E54" w14:textId="77777777" w:rsidR="00332F65" w:rsidRDefault="00332F65" w:rsidP="006E3C47">
            <w:pPr>
              <w:pStyle w:val="ListParagraph"/>
              <w:numPr>
                <w:ilvl w:val="0"/>
                <w:numId w:val="32"/>
              </w:numPr>
              <w:ind w:left="233" w:hanging="233"/>
              <w:rPr>
                <w:sz w:val="20"/>
                <w:szCs w:val="20"/>
              </w:rPr>
            </w:pPr>
            <w:r w:rsidRPr="00332F65">
              <w:rPr>
                <w:sz w:val="20"/>
                <w:szCs w:val="20"/>
              </w:rPr>
              <w:t>For example if they have got 4, they have to use 4 four times and get answer equal to like: ( 4 ÷ 4) + 4 – 1</w:t>
            </w:r>
          </w:p>
          <w:p w14:paraId="20355090" w14:textId="77777777" w:rsidR="00332F65" w:rsidRDefault="00332F65" w:rsidP="006E3C47">
            <w:pPr>
              <w:pStyle w:val="ListParagraph"/>
              <w:numPr>
                <w:ilvl w:val="0"/>
                <w:numId w:val="32"/>
              </w:numPr>
              <w:ind w:left="233" w:hanging="233"/>
              <w:rPr>
                <w:sz w:val="20"/>
                <w:szCs w:val="20"/>
              </w:rPr>
            </w:pPr>
            <w:r w:rsidRPr="00332F65">
              <w:rPr>
                <w:sz w:val="20"/>
                <w:szCs w:val="20"/>
              </w:rPr>
              <w:t>Similarly find an expression to make the number equal to 0.</w:t>
            </w:r>
          </w:p>
          <w:p w14:paraId="2D87D722" w14:textId="77777777" w:rsidR="00332F65" w:rsidRDefault="00332F65" w:rsidP="006E3C47">
            <w:pPr>
              <w:pStyle w:val="ListParagraph"/>
              <w:numPr>
                <w:ilvl w:val="0"/>
                <w:numId w:val="32"/>
              </w:numPr>
              <w:ind w:left="233" w:hanging="233"/>
              <w:rPr>
                <w:sz w:val="20"/>
                <w:szCs w:val="20"/>
              </w:rPr>
            </w:pPr>
            <w:r w:rsidRPr="00332F65">
              <w:rPr>
                <w:sz w:val="20"/>
                <w:szCs w:val="20"/>
              </w:rPr>
              <w:t>Time the activity.</w:t>
            </w:r>
          </w:p>
          <w:p w14:paraId="122D1E02" w14:textId="77777777" w:rsidR="00332F65" w:rsidRDefault="00332F65" w:rsidP="006E3C47">
            <w:pPr>
              <w:pStyle w:val="ListParagraph"/>
              <w:numPr>
                <w:ilvl w:val="0"/>
                <w:numId w:val="32"/>
              </w:numPr>
              <w:ind w:left="233" w:hanging="2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pupil</w:t>
            </w:r>
            <w:r w:rsidRPr="00332F65">
              <w:rPr>
                <w:sz w:val="20"/>
                <w:szCs w:val="20"/>
              </w:rPr>
              <w:t>s don’t get the answers. Solve on the bo</w:t>
            </w:r>
            <w:r>
              <w:rPr>
                <w:sz w:val="20"/>
                <w:szCs w:val="20"/>
              </w:rPr>
              <w:t>ard with the help of the pupil</w:t>
            </w:r>
            <w:r w:rsidRPr="00332F65">
              <w:rPr>
                <w:sz w:val="20"/>
                <w:szCs w:val="20"/>
              </w:rPr>
              <w:t>s.</w:t>
            </w:r>
          </w:p>
          <w:p w14:paraId="40011441" w14:textId="7C051125" w:rsidR="003D1E61" w:rsidRPr="00332F65" w:rsidRDefault="00332F65" w:rsidP="006E3C47">
            <w:pPr>
              <w:pStyle w:val="ListParagraph"/>
              <w:numPr>
                <w:ilvl w:val="0"/>
                <w:numId w:val="32"/>
              </w:numPr>
              <w:ind w:left="233" w:hanging="233"/>
              <w:rPr>
                <w:sz w:val="20"/>
                <w:szCs w:val="20"/>
              </w:rPr>
            </w:pPr>
            <w:r w:rsidRPr="00332F65">
              <w:rPr>
                <w:sz w:val="20"/>
                <w:szCs w:val="20"/>
              </w:rPr>
              <w:t>This will give them extensive p</w:t>
            </w:r>
            <w:r w:rsidR="003A13BE">
              <w:rPr>
                <w:sz w:val="20"/>
                <w:szCs w:val="20"/>
              </w:rPr>
              <w:t>ractice with application of BOD</w:t>
            </w:r>
            <w:r w:rsidRPr="00332F65">
              <w:rPr>
                <w:sz w:val="20"/>
                <w:szCs w:val="20"/>
              </w:rPr>
              <w:t>MAS.</w:t>
            </w:r>
          </w:p>
          <w:p w14:paraId="7B754001" w14:textId="77777777" w:rsidR="0094015B" w:rsidRDefault="0094015B" w:rsidP="006E3C47">
            <w:pPr>
              <w:pStyle w:val="Heading2"/>
              <w:rPr>
                <w:b/>
              </w:rPr>
            </w:pPr>
          </w:p>
          <w:p w14:paraId="20304DC5" w14:textId="77777777" w:rsidR="0094015B" w:rsidRDefault="0094015B" w:rsidP="006E3C47">
            <w:pPr>
              <w:pStyle w:val="Heading2"/>
              <w:rPr>
                <w:b/>
              </w:rPr>
            </w:pPr>
          </w:p>
          <w:p w14:paraId="21AEAA01" w14:textId="77777777" w:rsidR="0094015B" w:rsidRDefault="0094015B" w:rsidP="006E3C47">
            <w:pPr>
              <w:pStyle w:val="Heading2"/>
              <w:rPr>
                <w:b/>
              </w:rPr>
            </w:pPr>
          </w:p>
          <w:p w14:paraId="149C02CB" w14:textId="77777777" w:rsidR="0094015B" w:rsidRDefault="0094015B" w:rsidP="006E3C47">
            <w:pPr>
              <w:pStyle w:val="Heading2"/>
              <w:rPr>
                <w:b/>
              </w:rPr>
            </w:pPr>
          </w:p>
          <w:p w14:paraId="3E7E8145" w14:textId="77777777" w:rsidR="0094015B" w:rsidRDefault="0094015B" w:rsidP="006E3C47">
            <w:pPr>
              <w:pStyle w:val="Heading2"/>
              <w:rPr>
                <w:b/>
              </w:rPr>
            </w:pPr>
          </w:p>
          <w:p w14:paraId="7B405209" w14:textId="77777777" w:rsidR="000529DC" w:rsidRDefault="000529DC" w:rsidP="006E3C47">
            <w:pPr>
              <w:rPr>
                <w:b/>
              </w:rPr>
            </w:pPr>
          </w:p>
          <w:p w14:paraId="2DF5F3F7" w14:textId="77777777" w:rsidR="000529DC" w:rsidRDefault="000529DC" w:rsidP="006E3C47">
            <w:pPr>
              <w:rPr>
                <w:b/>
              </w:rPr>
            </w:pPr>
          </w:p>
          <w:p w14:paraId="08816D2B" w14:textId="77777777" w:rsidR="000529DC" w:rsidRDefault="000529DC" w:rsidP="006E3C47">
            <w:pPr>
              <w:rPr>
                <w:b/>
              </w:rPr>
            </w:pPr>
          </w:p>
          <w:p w14:paraId="18773095" w14:textId="2F8F90C8" w:rsidR="00780730" w:rsidRDefault="00780730" w:rsidP="006E3C47">
            <w:pPr>
              <w:rPr>
                <w:b/>
              </w:rPr>
            </w:pPr>
          </w:p>
          <w:p w14:paraId="31B21B87" w14:textId="77777777" w:rsidR="00780730" w:rsidRPr="00CD4D2B" w:rsidRDefault="00780730" w:rsidP="006E3C47">
            <w:pPr>
              <w:rPr>
                <w:b/>
              </w:rPr>
            </w:pPr>
          </w:p>
          <w:p w14:paraId="6CC78EF4" w14:textId="4BB29118" w:rsidR="00A37E88" w:rsidRPr="00994216" w:rsidRDefault="00A37E88" w:rsidP="006E3C47">
            <w:pPr>
              <w:pStyle w:val="ListParagraph"/>
              <w:ind w:left="662"/>
            </w:pPr>
          </w:p>
        </w:tc>
        <w:tc>
          <w:tcPr>
            <w:tcW w:w="118" w:type="pct"/>
          </w:tcPr>
          <w:p w14:paraId="3EC4062D" w14:textId="77777777" w:rsidR="00C17E2A" w:rsidRDefault="00C17E2A" w:rsidP="006E3C47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Default="00031953" w:rsidP="006E3C47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70C79322" w14:textId="7BC7DBCC" w:rsidR="00912538" w:rsidRPr="00912538" w:rsidRDefault="00912538" w:rsidP="006E3C47">
            <w:pPr>
              <w:rPr>
                <w:b/>
              </w:rPr>
            </w:pPr>
            <w:r>
              <w:rPr>
                <w:b/>
              </w:rPr>
              <w:t>Day 1/ Lesson 1: 15</w:t>
            </w:r>
            <w:r w:rsidRPr="00031953">
              <w:rPr>
                <w:b/>
              </w:rPr>
              <w:t>Mins</w:t>
            </w:r>
          </w:p>
          <w:p w14:paraId="2F7105A6" w14:textId="77777777" w:rsidR="00912538" w:rsidRDefault="00912538" w:rsidP="006E3C47">
            <w:pPr>
              <w:pStyle w:val="Heading1"/>
              <w:numPr>
                <w:ilvl w:val="0"/>
                <w:numId w:val="30"/>
              </w:numPr>
              <w:ind w:left="204" w:hanging="204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912538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BODMAS important to remember; if the order is wrong, your answer will be too!</w:t>
            </w: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L</w:t>
            </w:r>
            <w:r w:rsidRPr="00912538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et's calculate the math’s</w:t>
            </w: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problem below</w:t>
            </w:r>
            <w:r w:rsidRPr="00912538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:</w:t>
            </w:r>
          </w:p>
          <w:p w14:paraId="1EC6FE6D" w14:textId="74949F81" w:rsidR="00912538" w:rsidRDefault="00912538" w:rsidP="006E3C47">
            <w:pPr>
              <w:pStyle w:val="Heading1"/>
              <w:ind w:left="204" w:hanging="204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    </w:t>
            </w:r>
            <w:r w:rsidRPr="00912538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3 x (4 x 5²) ÷ 6 + 7 – 8 =?</w:t>
            </w:r>
          </w:p>
          <w:p w14:paraId="6C73C659" w14:textId="77777777" w:rsidR="00912538" w:rsidRDefault="00912538" w:rsidP="006E3C47">
            <w:pPr>
              <w:pStyle w:val="Heading1"/>
              <w:numPr>
                <w:ilvl w:val="0"/>
                <w:numId w:val="30"/>
              </w:numPr>
              <w:ind w:left="204" w:hanging="204"/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</w:pPr>
            <w:r w:rsidRPr="00912538"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  <w:t xml:space="preserve">Step 1: () Brackets </w:t>
            </w:r>
          </w:p>
          <w:p w14:paraId="26C9A5CA" w14:textId="6069A298" w:rsidR="00912538" w:rsidRDefault="00912538" w:rsidP="006E3C47">
            <w:pPr>
              <w:pStyle w:val="Heading1"/>
              <w:ind w:left="204" w:hanging="204"/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    </w:t>
            </w:r>
            <w:r w:rsidRPr="00912538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Complete the calculation inside the brackets first.</w:t>
            </w:r>
          </w:p>
          <w:p w14:paraId="24F3AAAD" w14:textId="13753F98" w:rsidR="00912538" w:rsidRDefault="00912538" w:rsidP="006E3C47">
            <w:pPr>
              <w:pStyle w:val="Heading1"/>
              <w:ind w:left="204" w:hanging="204"/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    </w:t>
            </w:r>
            <w:r w:rsidRPr="00912538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4 x 5² = Work out 5 squared first (Orders)</w:t>
            </w:r>
          </w:p>
          <w:p w14:paraId="193A1A6D" w14:textId="1FA2E4FB" w:rsidR="00912538" w:rsidRDefault="00912538" w:rsidP="006E3C47">
            <w:pPr>
              <w:pStyle w:val="Heading1"/>
              <w:ind w:left="204" w:hanging="204"/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    </w:t>
            </w:r>
            <w:r w:rsidRPr="00912538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5² = 25</w:t>
            </w:r>
          </w:p>
          <w:p w14:paraId="6E3812A3" w14:textId="0F99216E" w:rsidR="00912538" w:rsidRDefault="00912538" w:rsidP="006E3C47">
            <w:pPr>
              <w:pStyle w:val="Heading1"/>
              <w:ind w:left="204" w:hanging="204"/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    </w:t>
            </w:r>
            <w:r w:rsidRPr="00912538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So 4 x 25 = 100</w:t>
            </w:r>
          </w:p>
          <w:p w14:paraId="5F299B90" w14:textId="77777777" w:rsidR="008B44D2" w:rsidRDefault="00912538" w:rsidP="006E3C47">
            <w:pPr>
              <w:pStyle w:val="Heading1"/>
              <w:ind w:left="204" w:hanging="204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    </w:t>
            </w:r>
            <w:r w:rsidRPr="00912538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Our calculation no</w:t>
            </w: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w becomes </w:t>
            </w:r>
          </w:p>
          <w:p w14:paraId="7832EC3B" w14:textId="77777777" w:rsidR="008B44D2" w:rsidRDefault="008B44D2" w:rsidP="006E3C47">
            <w:pPr>
              <w:pStyle w:val="Heading1"/>
              <w:ind w:left="204" w:hanging="204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     3 x 100 ÷ 6 + 7 – 8 =</w:t>
            </w:r>
            <w:r w:rsidRPr="00912538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?</w:t>
            </w:r>
          </w:p>
          <w:p w14:paraId="0B1E1A34" w14:textId="6914AA0A" w:rsidR="00912538" w:rsidRPr="008B44D2" w:rsidRDefault="00912538" w:rsidP="006E3C47">
            <w:pPr>
              <w:pStyle w:val="Heading1"/>
              <w:numPr>
                <w:ilvl w:val="0"/>
                <w:numId w:val="30"/>
              </w:numPr>
              <w:ind w:left="204" w:hanging="204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912538"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  <w:t>Step 2: ÷× Division and Multip</w:t>
            </w:r>
            <w:r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  <w:t>lication</w:t>
            </w:r>
          </w:p>
          <w:p w14:paraId="32F1CC3B" w14:textId="641ACE08" w:rsidR="00912538" w:rsidRDefault="008B44D2" w:rsidP="006E3C47">
            <w:pPr>
              <w:pStyle w:val="Heading1"/>
              <w:ind w:left="204" w:hanging="204"/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     </w:t>
            </w:r>
            <w:r w:rsidR="00912538" w:rsidRPr="00912538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In this calculation, we have both division and multiplication.</w:t>
            </w:r>
          </w:p>
          <w:p w14:paraId="4C3D6CC2" w14:textId="24670566" w:rsidR="00912538" w:rsidRDefault="008B44D2" w:rsidP="006E3C47">
            <w:pPr>
              <w:pStyle w:val="Heading1"/>
              <w:ind w:left="204" w:hanging="204"/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     </w:t>
            </w:r>
            <w:r w:rsidR="00912538" w:rsidRPr="00912538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Follow the calculation left to right</w:t>
            </w:r>
          </w:p>
          <w:p w14:paraId="2D11B9B8" w14:textId="51AF9709" w:rsidR="00912538" w:rsidRDefault="008B44D2" w:rsidP="006E3C47">
            <w:pPr>
              <w:pStyle w:val="Heading1"/>
              <w:ind w:left="204" w:hanging="204"/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     </w:t>
            </w:r>
            <w:r w:rsidR="00912538" w:rsidRPr="00912538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3 x 100 = 300</w:t>
            </w:r>
          </w:p>
          <w:p w14:paraId="0D08CAE7" w14:textId="4C410A6B" w:rsidR="00912538" w:rsidRDefault="008B44D2" w:rsidP="006E3C47">
            <w:pPr>
              <w:pStyle w:val="Heading1"/>
              <w:ind w:left="204" w:hanging="204"/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     </w:t>
            </w:r>
            <w:r w:rsidR="00912538" w:rsidRPr="00912538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300 ÷ 6 = 50</w:t>
            </w:r>
          </w:p>
          <w:p w14:paraId="367F6B7B" w14:textId="0415A53F" w:rsidR="00912538" w:rsidRDefault="008B44D2" w:rsidP="006E3C47">
            <w:pPr>
              <w:pStyle w:val="Heading1"/>
              <w:ind w:left="204" w:hanging="204"/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     </w:t>
            </w:r>
            <w:r w:rsidR="00912538" w:rsidRPr="00912538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Our calcu</w:t>
            </w:r>
            <w:r w:rsidR="00912538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lation now becomes 50 + 7 – 8 =</w:t>
            </w:r>
            <w:r w:rsidR="00912538" w:rsidRPr="00912538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?</w:t>
            </w:r>
          </w:p>
          <w:p w14:paraId="4BF8DE1A" w14:textId="77777777" w:rsidR="00912538" w:rsidRDefault="00912538" w:rsidP="006E3C47">
            <w:pPr>
              <w:pStyle w:val="Heading1"/>
              <w:numPr>
                <w:ilvl w:val="0"/>
                <w:numId w:val="30"/>
              </w:numPr>
              <w:ind w:left="204" w:hanging="204"/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</w:pPr>
            <w:r w:rsidRPr="00912538"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  <w:t>Step 3: +- Addition and Subtraction</w:t>
            </w:r>
          </w:p>
          <w:p w14:paraId="18880B43" w14:textId="37561EEC" w:rsidR="00912538" w:rsidRDefault="008B44D2" w:rsidP="006E3C47">
            <w:pPr>
              <w:pStyle w:val="Heading1"/>
              <w:ind w:left="204" w:hanging="204"/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     </w:t>
            </w:r>
            <w:r w:rsidR="00912538" w:rsidRPr="00912538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In this calculation, we have both addition and subtraction.</w:t>
            </w:r>
          </w:p>
          <w:p w14:paraId="380238B9" w14:textId="38BA5A8B" w:rsidR="00912538" w:rsidRDefault="008B44D2" w:rsidP="006E3C47">
            <w:pPr>
              <w:pStyle w:val="Heading1"/>
              <w:ind w:left="204" w:hanging="204"/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     </w:t>
            </w:r>
            <w:r w:rsidR="00912538" w:rsidRPr="00912538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Follow the calculation left to right</w:t>
            </w:r>
          </w:p>
          <w:p w14:paraId="68ED60FE" w14:textId="75CE8112" w:rsidR="00912538" w:rsidRDefault="008B44D2" w:rsidP="006E3C47">
            <w:pPr>
              <w:pStyle w:val="Heading1"/>
              <w:ind w:left="204" w:hanging="204"/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lastRenderedPageBreak/>
              <w:t xml:space="preserve">     </w:t>
            </w:r>
            <w:r w:rsidR="00912538" w:rsidRPr="00912538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50 + 7 = 57</w:t>
            </w:r>
          </w:p>
          <w:p w14:paraId="621F478E" w14:textId="44488806" w:rsidR="00912538" w:rsidRDefault="008B44D2" w:rsidP="006E3C47">
            <w:pPr>
              <w:pStyle w:val="Heading1"/>
              <w:ind w:left="204" w:hanging="204"/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     </w:t>
            </w:r>
            <w:r w:rsidR="00912538" w:rsidRPr="00912538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57 – 8 = 49</w:t>
            </w:r>
          </w:p>
          <w:p w14:paraId="7E7B1732" w14:textId="5A21AC0D" w:rsidR="00912538" w:rsidRPr="00912538" w:rsidRDefault="008B44D2" w:rsidP="006E3C47">
            <w:pPr>
              <w:pStyle w:val="Heading1"/>
              <w:ind w:left="204" w:hanging="204"/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     </w:t>
            </w:r>
            <w:r w:rsidR="00912538" w:rsidRPr="00912538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Answer: 49!</w:t>
            </w:r>
          </w:p>
          <w:p w14:paraId="69FADDBC" w14:textId="631B7376" w:rsidR="0094015B" w:rsidRPr="002D76DB" w:rsidRDefault="00912538" w:rsidP="006E3C47">
            <w:pPr>
              <w:pStyle w:val="Heading1"/>
              <w:numPr>
                <w:ilvl w:val="0"/>
                <w:numId w:val="30"/>
              </w:numPr>
              <w:ind w:left="204" w:hanging="204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912538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3 x (4 x 5²) ÷ 6 + 7 – 8 = 49</w:t>
            </w:r>
          </w:p>
          <w:p w14:paraId="4E4C7CFA" w14:textId="77777777" w:rsidR="0094015B" w:rsidRDefault="0094015B" w:rsidP="006E3C47">
            <w:pPr>
              <w:pStyle w:val="Heading1"/>
            </w:pPr>
          </w:p>
          <w:p w14:paraId="384918AA" w14:textId="56BB69C7" w:rsidR="000529DC" w:rsidRDefault="001D0D3A" w:rsidP="006E3C47">
            <w:pPr>
              <w:pStyle w:val="Heading1"/>
            </w:pPr>
            <w:r>
              <w:t>Guided Practice</w:t>
            </w:r>
          </w:p>
          <w:p w14:paraId="74244BF1" w14:textId="405622D8" w:rsidR="001D0D3A" w:rsidRPr="004D2F47" w:rsidRDefault="002D76DB" w:rsidP="006E3C47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="001D0D3A" w:rsidRPr="004D2F47">
              <w:rPr>
                <w:b/>
              </w:rPr>
              <w:t>: 20mins</w:t>
            </w:r>
          </w:p>
          <w:p w14:paraId="68DAF965" w14:textId="5316CC5D" w:rsidR="000529DC" w:rsidRDefault="0071793F" w:rsidP="006E3C47">
            <w:pPr>
              <w:pStyle w:val="ListParagraph"/>
              <w:numPr>
                <w:ilvl w:val="0"/>
                <w:numId w:val="34"/>
              </w:numPr>
              <w:ind w:left="204" w:hanging="204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Using their birth year (e.g. 1996) pupils will create expressions using a variety of operations on the digits (1, 9, 9, </w:t>
            </w:r>
            <w:proofErr w:type="gramStart"/>
            <w:r>
              <w:rPr>
                <w:color w:val="595959" w:themeColor="text1" w:themeTint="A6"/>
              </w:rPr>
              <w:t>6</w:t>
            </w:r>
            <w:proofErr w:type="gramEnd"/>
            <w:r>
              <w:rPr>
                <w:color w:val="595959" w:themeColor="text1" w:themeTint="A6"/>
              </w:rPr>
              <w:t>) to fill the boxes for each “date” on a</w:t>
            </w:r>
            <w:r w:rsidR="00025DA9">
              <w:rPr>
                <w:color w:val="595959" w:themeColor="text1" w:themeTint="A6"/>
              </w:rPr>
              <w:t xml:space="preserve"> calendar month.</w:t>
            </w:r>
          </w:p>
          <w:p w14:paraId="203584BF" w14:textId="77777777" w:rsidR="008159C3" w:rsidRDefault="00025DA9" w:rsidP="006E3C47">
            <w:pPr>
              <w:pStyle w:val="ListParagraph"/>
              <w:numPr>
                <w:ilvl w:val="0"/>
                <w:numId w:val="34"/>
              </w:numPr>
              <w:ind w:left="204" w:hanging="204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For example, ‘1 + 9 + 9 + 6’ would be written in the “25” date box. Pupils can use any of the operations (+, -, ×, ÷</w:t>
            </w:r>
            <w:r w:rsidR="008159C3">
              <w:rPr>
                <w:color w:val="595959" w:themeColor="text1" w:themeTint="A6"/>
              </w:rPr>
              <w:t>) and can manipulate numbers by creating decimals, fractions, squaring numbers (or other indices from their birth year), and square rooting numbers.</w:t>
            </w:r>
          </w:p>
          <w:p w14:paraId="2BF6B6AC" w14:textId="0F43081A" w:rsidR="00025DA9" w:rsidRDefault="008159C3" w:rsidP="006E3C47">
            <w:pPr>
              <w:pStyle w:val="ListParagraph"/>
              <w:numPr>
                <w:ilvl w:val="0"/>
                <w:numId w:val="34"/>
              </w:numPr>
              <w:ind w:left="204" w:hanging="204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Pupils are also allowed to round numbers off and can use brackets to control the order of operations used. Each</w:t>
            </w:r>
            <w:r w:rsidR="00025DA9">
              <w:rPr>
                <w:color w:val="595959" w:themeColor="text1" w:themeTint="A6"/>
              </w:rPr>
              <w:t xml:space="preserve"> </w:t>
            </w:r>
            <w:r>
              <w:rPr>
                <w:color w:val="595959" w:themeColor="text1" w:themeTint="A6"/>
              </w:rPr>
              <w:t>birth year’s digit must be used once in every calculation.</w:t>
            </w:r>
          </w:p>
          <w:p w14:paraId="1FA6ECEE" w14:textId="5014A548" w:rsidR="008159C3" w:rsidRDefault="008159C3" w:rsidP="006E3C47">
            <w:pPr>
              <w:pStyle w:val="ListParagraph"/>
              <w:numPr>
                <w:ilvl w:val="0"/>
                <w:numId w:val="34"/>
              </w:numPr>
              <w:ind w:left="204" w:hanging="204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Work through some examples (on the teacher’s birth year) with the class as a group, prior to handing out the blank calendars for pupils to complete individually (including the use of brackets).</w:t>
            </w:r>
          </w:p>
          <w:p w14:paraId="4315936D" w14:textId="7D97858F" w:rsidR="008159C3" w:rsidRPr="0071793F" w:rsidRDefault="008159C3" w:rsidP="006E3C47">
            <w:pPr>
              <w:pStyle w:val="ListParagraph"/>
              <w:numPr>
                <w:ilvl w:val="0"/>
                <w:numId w:val="34"/>
              </w:numPr>
              <w:ind w:left="204" w:hanging="204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Teacher could create expressions for 1963 as: (1 × 9) + (9 ÷ 3) = 12; 1 × (9 + 9) – 3 = 15; (9 × 3) + 1 – 9 = 18</w:t>
            </w:r>
          </w:p>
          <w:p w14:paraId="7F840C8E" w14:textId="77777777" w:rsidR="000529DC" w:rsidRDefault="000529DC" w:rsidP="006E3C47">
            <w:pPr>
              <w:rPr>
                <w:b/>
              </w:rPr>
            </w:pPr>
          </w:p>
          <w:p w14:paraId="6A226B23" w14:textId="77777777" w:rsidR="000529DC" w:rsidRDefault="000529DC" w:rsidP="006E3C47">
            <w:pPr>
              <w:rPr>
                <w:b/>
              </w:rPr>
            </w:pPr>
          </w:p>
          <w:p w14:paraId="5930AB1C" w14:textId="2E79F312" w:rsidR="000529DC" w:rsidRDefault="000529DC" w:rsidP="006E3C47">
            <w:pPr>
              <w:rPr>
                <w:b/>
              </w:rPr>
            </w:pPr>
          </w:p>
          <w:p w14:paraId="176EC58E" w14:textId="77777777" w:rsidR="000529DC" w:rsidRDefault="000529DC" w:rsidP="006E3C47">
            <w:pPr>
              <w:rPr>
                <w:b/>
              </w:rPr>
            </w:pPr>
          </w:p>
          <w:p w14:paraId="172C762A" w14:textId="77777777" w:rsidR="000529DC" w:rsidRDefault="000529DC" w:rsidP="006E3C47">
            <w:pPr>
              <w:rPr>
                <w:b/>
              </w:rPr>
            </w:pPr>
          </w:p>
          <w:p w14:paraId="56B68BC1" w14:textId="77777777" w:rsidR="000529DC" w:rsidRPr="000529DC" w:rsidRDefault="000529DC" w:rsidP="006E3C47"/>
          <w:p w14:paraId="189FA8B0" w14:textId="77777777" w:rsidR="00971415" w:rsidRPr="000529DC" w:rsidRDefault="00971415" w:rsidP="006E3C47"/>
          <w:p w14:paraId="5135F22C" w14:textId="77777777" w:rsidR="00971415" w:rsidRPr="000529DC" w:rsidRDefault="00971415" w:rsidP="006E3C47"/>
          <w:p w14:paraId="012DB69B" w14:textId="77777777" w:rsidR="00971415" w:rsidRPr="00971415" w:rsidRDefault="00971415" w:rsidP="006E3C47">
            <w:pPr>
              <w:rPr>
                <w:b/>
              </w:rPr>
            </w:pPr>
          </w:p>
        </w:tc>
      </w:tr>
      <w:tr w:rsidR="005A4652" w14:paraId="544156AA" w14:textId="77777777" w:rsidTr="006E3C47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61DC17C3" w:rsidR="00110F25" w:rsidRPr="00485065" w:rsidRDefault="00110F25" w:rsidP="006E3C47">
            <w:pPr>
              <w:pStyle w:val="ListParagraph"/>
              <w:ind w:left="284"/>
            </w:pPr>
          </w:p>
        </w:tc>
        <w:tc>
          <w:tcPr>
            <w:tcW w:w="65" w:type="pct"/>
          </w:tcPr>
          <w:p w14:paraId="0A767BD4" w14:textId="77777777" w:rsidR="00C17E2A" w:rsidRDefault="00C17E2A" w:rsidP="006E3C47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E5A721" w14:textId="333D19FA" w:rsidR="00D914D8" w:rsidRPr="006B19E5" w:rsidRDefault="00D914D8" w:rsidP="006E3C47">
            <w:pPr>
              <w:rPr>
                <w:b/>
              </w:rPr>
            </w:pPr>
          </w:p>
          <w:p w14:paraId="7E793B58" w14:textId="5EBE2124" w:rsidR="006B19E5" w:rsidRPr="006B19E5" w:rsidRDefault="006B19E5" w:rsidP="006E3C47">
            <w:pPr>
              <w:rPr>
                <w:b/>
              </w:rPr>
            </w:pPr>
          </w:p>
        </w:tc>
        <w:tc>
          <w:tcPr>
            <w:tcW w:w="118" w:type="pct"/>
          </w:tcPr>
          <w:p w14:paraId="0BE69C2D" w14:textId="77777777" w:rsidR="00C17E2A" w:rsidRDefault="00C17E2A" w:rsidP="006E3C47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CB574B" w:rsidRDefault="00CB574B" w:rsidP="006E3C47"/>
        </w:tc>
      </w:tr>
      <w:tr w:rsidR="005A4652" w14:paraId="2739C41C" w14:textId="77777777" w:rsidTr="006E3C47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BF84C05" w14:textId="77777777" w:rsidR="00120C4B" w:rsidRPr="00EB2A7F" w:rsidRDefault="00120C4B" w:rsidP="00120C4B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  <w:r w:rsidRPr="004D2F47"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  <w:t>Summary</w:t>
            </w:r>
          </w:p>
          <w:p w14:paraId="69A6993D" w14:textId="3F892F49" w:rsidR="001F4D29" w:rsidRPr="001F4D29" w:rsidRDefault="00120C4B" w:rsidP="00120C4B">
            <w:r>
              <w:t>As the problems are reviewed in front of the class, have the students check their answers for accuracy</w:t>
            </w:r>
          </w:p>
        </w:tc>
        <w:tc>
          <w:tcPr>
            <w:tcW w:w="65" w:type="pct"/>
          </w:tcPr>
          <w:p w14:paraId="37519F10" w14:textId="77777777" w:rsidR="00C17E2A" w:rsidRDefault="00C17E2A" w:rsidP="006E3C47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BEB0A90" w14:textId="77777777" w:rsidR="002D76DB" w:rsidRPr="004D2F47" w:rsidRDefault="002D76DB" w:rsidP="006E3C47">
            <w:pPr>
              <w:pStyle w:val="Heading2"/>
              <w:rPr>
                <w:b/>
              </w:rPr>
            </w:pPr>
            <w:r w:rsidRPr="004D2F47">
              <w:rPr>
                <w:b/>
              </w:rPr>
              <w:t>Assessment Activity</w:t>
            </w:r>
          </w:p>
          <w:p w14:paraId="515003DA" w14:textId="54CD2F01" w:rsidR="002F4915" w:rsidRPr="002F4915" w:rsidRDefault="00F307A0" w:rsidP="006E3C47">
            <w:pPr>
              <w:rPr>
                <w:b/>
              </w:rPr>
            </w:pPr>
            <w:r>
              <w:t>Pupils need to be familiar with orders of operation. Make sure that pupils understand how to apply the orders.</w:t>
            </w:r>
          </w:p>
        </w:tc>
        <w:tc>
          <w:tcPr>
            <w:tcW w:w="118" w:type="pct"/>
          </w:tcPr>
          <w:p w14:paraId="05B09046" w14:textId="77777777" w:rsidR="00C17E2A" w:rsidRDefault="00C17E2A" w:rsidP="006E3C47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DE7EF37" w14:textId="77777777" w:rsidR="002D76DB" w:rsidRPr="004D2F47" w:rsidRDefault="002D76DB" w:rsidP="006E3C47">
            <w:pPr>
              <w:pStyle w:val="Heading2"/>
              <w:rPr>
                <w:b/>
              </w:rPr>
            </w:pPr>
            <w:r w:rsidRPr="004D2F47">
              <w:rPr>
                <w:b/>
              </w:rPr>
              <w:t>Assessment Activity</w:t>
            </w:r>
          </w:p>
          <w:p w14:paraId="5DA91CE8" w14:textId="77777777" w:rsidR="00F307A0" w:rsidRDefault="00F307A0" w:rsidP="00F307A0">
            <w:r>
              <w:t xml:space="preserve">Assess if pupils can: </w:t>
            </w:r>
          </w:p>
          <w:p w14:paraId="619B8B3E" w14:textId="5BD550A8" w:rsidR="00C17E2A" w:rsidRDefault="00F307A0" w:rsidP="00F307A0">
            <w:pPr>
              <w:pStyle w:val="ListParagraph"/>
              <w:numPr>
                <w:ilvl w:val="0"/>
                <w:numId w:val="35"/>
              </w:numPr>
              <w:ind w:left="182" w:hanging="182"/>
            </w:pPr>
            <w:r>
              <w:t>Solve problems using BODMAS</w:t>
            </w:r>
            <w:r w:rsidR="00EB2A7F">
              <w:t xml:space="preserve"> </w:t>
            </w:r>
            <w:r>
              <w:t>correctly.</w:t>
            </w:r>
          </w:p>
        </w:tc>
      </w:tr>
      <w:tr w:rsidR="005A4652" w14:paraId="7185304E" w14:textId="77777777" w:rsidTr="006E3C47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75FAA9C4" w:rsidR="00C17E2A" w:rsidRPr="00F208E3" w:rsidRDefault="00C17E2A" w:rsidP="006E3C47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21473C1E" w14:textId="77777777" w:rsidR="00C17E2A" w:rsidRDefault="00C17E2A" w:rsidP="006E3C47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13CBA1C8" w:rsidR="00CB08CC" w:rsidRPr="00287F69" w:rsidRDefault="00CB08CC" w:rsidP="00120C4B">
            <w:pPr>
              <w:ind w:left="360"/>
            </w:pPr>
          </w:p>
        </w:tc>
        <w:tc>
          <w:tcPr>
            <w:tcW w:w="118" w:type="pct"/>
          </w:tcPr>
          <w:p w14:paraId="79D27C9D" w14:textId="77777777" w:rsidR="00C17E2A" w:rsidRDefault="00C17E2A" w:rsidP="006E3C47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 w:rsidP="006E3C47"/>
        </w:tc>
      </w:tr>
      <w:tr w:rsidR="005A4652" w14:paraId="0F1361F9" w14:textId="77777777" w:rsidTr="006E3C47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530787BD" w:rsidR="00EA5BCA" w:rsidRPr="00EA5BCA" w:rsidRDefault="00EA5BCA" w:rsidP="006E3C47"/>
        </w:tc>
        <w:tc>
          <w:tcPr>
            <w:tcW w:w="65" w:type="pct"/>
          </w:tcPr>
          <w:p w14:paraId="5F1D2F44" w14:textId="77777777" w:rsidR="00C17E2A" w:rsidRDefault="00C17E2A" w:rsidP="006E3C47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 w:rsidP="006E3C47"/>
        </w:tc>
        <w:tc>
          <w:tcPr>
            <w:tcW w:w="118" w:type="pct"/>
          </w:tcPr>
          <w:p w14:paraId="2AF7B3E2" w14:textId="77777777" w:rsidR="00C17E2A" w:rsidRDefault="00C17E2A" w:rsidP="006E3C47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 w:rsidP="006E3C47"/>
        </w:tc>
      </w:tr>
    </w:tbl>
    <w:p w14:paraId="75A246ED" w14:textId="3F77CA53" w:rsidR="00C17E2A" w:rsidRDefault="006E3C47">
      <w:r>
        <w:lastRenderedPageBreak/>
        <w:br w:type="textWrapping" w:clear="all"/>
      </w:r>
    </w:p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A10203" w14:textId="77777777" w:rsidR="00D67681" w:rsidRDefault="00D67681">
      <w:pPr>
        <w:spacing w:before="0" w:after="0" w:line="240" w:lineRule="auto"/>
      </w:pPr>
      <w:r>
        <w:separator/>
      </w:r>
    </w:p>
  </w:endnote>
  <w:endnote w:type="continuationSeparator" w:id="0">
    <w:p w14:paraId="21BB4CFB" w14:textId="77777777" w:rsidR="00D67681" w:rsidRDefault="00D676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F7D63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AACBFE" w14:textId="77777777" w:rsidR="00D67681" w:rsidRDefault="00D67681">
      <w:pPr>
        <w:spacing w:before="0" w:after="0" w:line="240" w:lineRule="auto"/>
      </w:pPr>
      <w:r>
        <w:separator/>
      </w:r>
    </w:p>
  </w:footnote>
  <w:footnote w:type="continuationSeparator" w:id="0">
    <w:p w14:paraId="39572A83" w14:textId="77777777" w:rsidR="00D67681" w:rsidRDefault="00D6768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>
    <w:nsid w:val="02FF10E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62C1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01E35"/>
    <w:multiLevelType w:val="hybridMultilevel"/>
    <w:tmpl w:val="0B18E90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2881A3A"/>
    <w:multiLevelType w:val="hybridMultilevel"/>
    <w:tmpl w:val="27E00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3A6149"/>
    <w:multiLevelType w:val="hybridMultilevel"/>
    <w:tmpl w:val="8D64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6F4F56"/>
    <w:multiLevelType w:val="hybridMultilevel"/>
    <w:tmpl w:val="F2DA4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45333C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2D1D5A4E"/>
    <w:multiLevelType w:val="hybridMultilevel"/>
    <w:tmpl w:val="E9A4B986"/>
    <w:lvl w:ilvl="0" w:tplc="E43456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664D9F"/>
    <w:multiLevelType w:val="hybridMultilevel"/>
    <w:tmpl w:val="1300487C"/>
    <w:lvl w:ilvl="0" w:tplc="3342F65E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18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004B8C"/>
    <w:multiLevelType w:val="hybridMultilevel"/>
    <w:tmpl w:val="EAEE6BA2"/>
    <w:lvl w:ilvl="0" w:tplc="1E04DC8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4E0E3ABC"/>
    <w:multiLevelType w:val="hybridMultilevel"/>
    <w:tmpl w:val="C27A7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7C381A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6D2787"/>
    <w:multiLevelType w:val="hybridMultilevel"/>
    <w:tmpl w:val="A18C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4A166E"/>
    <w:multiLevelType w:val="hybridMultilevel"/>
    <w:tmpl w:val="51186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A10B79"/>
    <w:multiLevelType w:val="hybridMultilevel"/>
    <w:tmpl w:val="8F7AB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7E0AC2"/>
    <w:multiLevelType w:val="hybridMultilevel"/>
    <w:tmpl w:val="4162C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3416EF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>
    <w:nsid w:val="6B9B7261"/>
    <w:multiLevelType w:val="hybridMultilevel"/>
    <w:tmpl w:val="8DD80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1A6F27"/>
    <w:multiLevelType w:val="hybridMultilevel"/>
    <w:tmpl w:val="188E5C22"/>
    <w:lvl w:ilvl="0" w:tplc="DF6E39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0C0F6E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4916C0"/>
    <w:multiLevelType w:val="hybridMultilevel"/>
    <w:tmpl w:val="CF847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EB428D"/>
    <w:multiLevelType w:val="hybridMultilevel"/>
    <w:tmpl w:val="C27A7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190706"/>
    <w:multiLevelType w:val="hybridMultilevel"/>
    <w:tmpl w:val="1778D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4"/>
  </w:num>
  <w:num w:numId="3">
    <w:abstractNumId w:val="18"/>
  </w:num>
  <w:num w:numId="4">
    <w:abstractNumId w:val="28"/>
  </w:num>
  <w:num w:numId="5">
    <w:abstractNumId w:val="22"/>
  </w:num>
  <w:num w:numId="6">
    <w:abstractNumId w:val="2"/>
  </w:num>
  <w:num w:numId="7">
    <w:abstractNumId w:val="10"/>
  </w:num>
  <w:num w:numId="8">
    <w:abstractNumId w:val="6"/>
  </w:num>
  <w:num w:numId="9">
    <w:abstractNumId w:val="11"/>
  </w:num>
  <w:num w:numId="10">
    <w:abstractNumId w:val="15"/>
  </w:num>
  <w:num w:numId="11">
    <w:abstractNumId w:val="14"/>
  </w:num>
  <w:num w:numId="12">
    <w:abstractNumId w:val="16"/>
  </w:num>
  <w:num w:numId="13">
    <w:abstractNumId w:val="27"/>
  </w:num>
  <w:num w:numId="14">
    <w:abstractNumId w:val="9"/>
  </w:num>
  <w:num w:numId="15">
    <w:abstractNumId w:val="31"/>
  </w:num>
  <w:num w:numId="16">
    <w:abstractNumId w:val="17"/>
  </w:num>
  <w:num w:numId="17">
    <w:abstractNumId w:val="23"/>
  </w:num>
  <w:num w:numId="18">
    <w:abstractNumId w:val="5"/>
  </w:num>
  <w:num w:numId="19">
    <w:abstractNumId w:val="1"/>
  </w:num>
  <w:num w:numId="20">
    <w:abstractNumId w:val="3"/>
  </w:num>
  <w:num w:numId="21">
    <w:abstractNumId w:val="7"/>
  </w:num>
  <w:num w:numId="22">
    <w:abstractNumId w:val="19"/>
  </w:num>
  <w:num w:numId="23">
    <w:abstractNumId w:val="29"/>
  </w:num>
  <w:num w:numId="24">
    <w:abstractNumId w:val="32"/>
  </w:num>
  <w:num w:numId="25">
    <w:abstractNumId w:val="12"/>
  </w:num>
  <w:num w:numId="26">
    <w:abstractNumId w:val="21"/>
  </w:num>
  <w:num w:numId="27">
    <w:abstractNumId w:val="4"/>
  </w:num>
  <w:num w:numId="28">
    <w:abstractNumId w:val="20"/>
  </w:num>
  <w:num w:numId="29">
    <w:abstractNumId w:val="33"/>
  </w:num>
  <w:num w:numId="30">
    <w:abstractNumId w:val="13"/>
  </w:num>
  <w:num w:numId="31">
    <w:abstractNumId w:val="30"/>
  </w:num>
  <w:num w:numId="32">
    <w:abstractNumId w:val="26"/>
  </w:num>
  <w:num w:numId="33">
    <w:abstractNumId w:val="25"/>
  </w:num>
  <w:num w:numId="34">
    <w:abstractNumId w:val="8"/>
  </w:num>
  <w:num w:numId="35">
    <w:abstractNumId w:val="35"/>
  </w:num>
  <w:num w:numId="36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DA9"/>
    <w:rsid w:val="00025F28"/>
    <w:rsid w:val="00031953"/>
    <w:rsid w:val="00032465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2C2"/>
    <w:rsid w:val="00110F25"/>
    <w:rsid w:val="00120253"/>
    <w:rsid w:val="001205AF"/>
    <w:rsid w:val="00120C4B"/>
    <w:rsid w:val="001240F2"/>
    <w:rsid w:val="00133C38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1BE5"/>
    <w:rsid w:val="001C0A0E"/>
    <w:rsid w:val="001C4621"/>
    <w:rsid w:val="001D0D3A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476D"/>
    <w:rsid w:val="00255260"/>
    <w:rsid w:val="002622D7"/>
    <w:rsid w:val="0026795F"/>
    <w:rsid w:val="0028057F"/>
    <w:rsid w:val="0028776C"/>
    <w:rsid w:val="00287F69"/>
    <w:rsid w:val="002A355C"/>
    <w:rsid w:val="002A72AE"/>
    <w:rsid w:val="002B44A9"/>
    <w:rsid w:val="002B4EEC"/>
    <w:rsid w:val="002B733A"/>
    <w:rsid w:val="002C0925"/>
    <w:rsid w:val="002C201A"/>
    <w:rsid w:val="002C77A2"/>
    <w:rsid w:val="002D3295"/>
    <w:rsid w:val="002D41D0"/>
    <w:rsid w:val="002D76DB"/>
    <w:rsid w:val="002E392F"/>
    <w:rsid w:val="002E4739"/>
    <w:rsid w:val="002F4915"/>
    <w:rsid w:val="002F7EF2"/>
    <w:rsid w:val="00304069"/>
    <w:rsid w:val="00304B4A"/>
    <w:rsid w:val="00310BAC"/>
    <w:rsid w:val="00312F69"/>
    <w:rsid w:val="003242CF"/>
    <w:rsid w:val="003254A0"/>
    <w:rsid w:val="00331C10"/>
    <w:rsid w:val="00332B35"/>
    <w:rsid w:val="00332F65"/>
    <w:rsid w:val="003416CC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13BE"/>
    <w:rsid w:val="003A31B0"/>
    <w:rsid w:val="003A388D"/>
    <w:rsid w:val="003A72AC"/>
    <w:rsid w:val="003B1470"/>
    <w:rsid w:val="003B5A0C"/>
    <w:rsid w:val="003B777D"/>
    <w:rsid w:val="003C4CA4"/>
    <w:rsid w:val="003C7DAD"/>
    <w:rsid w:val="003D1E61"/>
    <w:rsid w:val="003D30E4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A4B53"/>
    <w:rsid w:val="004B20E0"/>
    <w:rsid w:val="004B46D3"/>
    <w:rsid w:val="004C6C13"/>
    <w:rsid w:val="004D089D"/>
    <w:rsid w:val="004D2F47"/>
    <w:rsid w:val="004E29C7"/>
    <w:rsid w:val="004F06F3"/>
    <w:rsid w:val="004F1557"/>
    <w:rsid w:val="004F60C4"/>
    <w:rsid w:val="004F6D32"/>
    <w:rsid w:val="004F7D63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601257"/>
    <w:rsid w:val="00603309"/>
    <w:rsid w:val="006034D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4432"/>
    <w:rsid w:val="006475CC"/>
    <w:rsid w:val="006513FB"/>
    <w:rsid w:val="006570C9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3C47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1793F"/>
    <w:rsid w:val="00735CBB"/>
    <w:rsid w:val="00740E81"/>
    <w:rsid w:val="00742B82"/>
    <w:rsid w:val="00743B1E"/>
    <w:rsid w:val="00747C96"/>
    <w:rsid w:val="00752C4E"/>
    <w:rsid w:val="00756214"/>
    <w:rsid w:val="00761C97"/>
    <w:rsid w:val="007644C3"/>
    <w:rsid w:val="0076583E"/>
    <w:rsid w:val="00773C70"/>
    <w:rsid w:val="00777637"/>
    <w:rsid w:val="00780730"/>
    <w:rsid w:val="0078211E"/>
    <w:rsid w:val="0078309D"/>
    <w:rsid w:val="00783C1E"/>
    <w:rsid w:val="00786B8E"/>
    <w:rsid w:val="0079438F"/>
    <w:rsid w:val="007B2538"/>
    <w:rsid w:val="007C31C8"/>
    <w:rsid w:val="007E0817"/>
    <w:rsid w:val="007E5E02"/>
    <w:rsid w:val="007F09DA"/>
    <w:rsid w:val="007F163A"/>
    <w:rsid w:val="007F4FCC"/>
    <w:rsid w:val="007F65A3"/>
    <w:rsid w:val="00807AE6"/>
    <w:rsid w:val="00811AB9"/>
    <w:rsid w:val="008159C3"/>
    <w:rsid w:val="0083703B"/>
    <w:rsid w:val="008452D9"/>
    <w:rsid w:val="0085030E"/>
    <w:rsid w:val="00853340"/>
    <w:rsid w:val="008776E5"/>
    <w:rsid w:val="00885068"/>
    <w:rsid w:val="008A326A"/>
    <w:rsid w:val="008B2B0B"/>
    <w:rsid w:val="008B2CBF"/>
    <w:rsid w:val="008B44D2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2538"/>
    <w:rsid w:val="009149FB"/>
    <w:rsid w:val="00920AD3"/>
    <w:rsid w:val="009232C2"/>
    <w:rsid w:val="009260D0"/>
    <w:rsid w:val="009378FA"/>
    <w:rsid w:val="0094015B"/>
    <w:rsid w:val="009563B9"/>
    <w:rsid w:val="00956A48"/>
    <w:rsid w:val="00956B0B"/>
    <w:rsid w:val="00956DE4"/>
    <w:rsid w:val="00961319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384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45C1"/>
    <w:rsid w:val="00A367FF"/>
    <w:rsid w:val="00A37E88"/>
    <w:rsid w:val="00A42AEA"/>
    <w:rsid w:val="00A50553"/>
    <w:rsid w:val="00A71E70"/>
    <w:rsid w:val="00A74FCC"/>
    <w:rsid w:val="00A82696"/>
    <w:rsid w:val="00A85D55"/>
    <w:rsid w:val="00AB0656"/>
    <w:rsid w:val="00AB507B"/>
    <w:rsid w:val="00AB565D"/>
    <w:rsid w:val="00AC63A2"/>
    <w:rsid w:val="00AD171D"/>
    <w:rsid w:val="00AD5265"/>
    <w:rsid w:val="00AD6AD0"/>
    <w:rsid w:val="00AD70A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36DC1"/>
    <w:rsid w:val="00B4776C"/>
    <w:rsid w:val="00B542DD"/>
    <w:rsid w:val="00B55350"/>
    <w:rsid w:val="00B57396"/>
    <w:rsid w:val="00B67C04"/>
    <w:rsid w:val="00B8438A"/>
    <w:rsid w:val="00B87608"/>
    <w:rsid w:val="00B91FAF"/>
    <w:rsid w:val="00BA223B"/>
    <w:rsid w:val="00BA7BE8"/>
    <w:rsid w:val="00BB359B"/>
    <w:rsid w:val="00BB548C"/>
    <w:rsid w:val="00BB5607"/>
    <w:rsid w:val="00BC24C7"/>
    <w:rsid w:val="00BC3471"/>
    <w:rsid w:val="00BC356C"/>
    <w:rsid w:val="00BC5BC2"/>
    <w:rsid w:val="00BD430C"/>
    <w:rsid w:val="00BD5017"/>
    <w:rsid w:val="00BD6B2A"/>
    <w:rsid w:val="00BE0043"/>
    <w:rsid w:val="00BF0E60"/>
    <w:rsid w:val="00BF1083"/>
    <w:rsid w:val="00BF1D3C"/>
    <w:rsid w:val="00BF3180"/>
    <w:rsid w:val="00C02188"/>
    <w:rsid w:val="00C03799"/>
    <w:rsid w:val="00C04C46"/>
    <w:rsid w:val="00C136D0"/>
    <w:rsid w:val="00C17E2A"/>
    <w:rsid w:val="00C20C1E"/>
    <w:rsid w:val="00C24A10"/>
    <w:rsid w:val="00C403C3"/>
    <w:rsid w:val="00C61E15"/>
    <w:rsid w:val="00C73D7E"/>
    <w:rsid w:val="00C771B8"/>
    <w:rsid w:val="00C82CFC"/>
    <w:rsid w:val="00C83F94"/>
    <w:rsid w:val="00C84DB2"/>
    <w:rsid w:val="00C92835"/>
    <w:rsid w:val="00CA3D39"/>
    <w:rsid w:val="00CA3F8C"/>
    <w:rsid w:val="00CA5D27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D15CAA"/>
    <w:rsid w:val="00D17E02"/>
    <w:rsid w:val="00D2109C"/>
    <w:rsid w:val="00D27DC3"/>
    <w:rsid w:val="00D329A0"/>
    <w:rsid w:val="00D3577C"/>
    <w:rsid w:val="00D43AC0"/>
    <w:rsid w:val="00D5691A"/>
    <w:rsid w:val="00D63A36"/>
    <w:rsid w:val="00D67681"/>
    <w:rsid w:val="00D8019B"/>
    <w:rsid w:val="00D812F1"/>
    <w:rsid w:val="00D85628"/>
    <w:rsid w:val="00D914D8"/>
    <w:rsid w:val="00DA1F66"/>
    <w:rsid w:val="00DC17D5"/>
    <w:rsid w:val="00DE0478"/>
    <w:rsid w:val="00DE3AC3"/>
    <w:rsid w:val="00DE6CF1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61AB9"/>
    <w:rsid w:val="00E80C06"/>
    <w:rsid w:val="00E84F61"/>
    <w:rsid w:val="00E85536"/>
    <w:rsid w:val="00E86F8A"/>
    <w:rsid w:val="00EA3A1A"/>
    <w:rsid w:val="00EA5BCA"/>
    <w:rsid w:val="00EA78ED"/>
    <w:rsid w:val="00EB2A7F"/>
    <w:rsid w:val="00EB2FF3"/>
    <w:rsid w:val="00EB5924"/>
    <w:rsid w:val="00EC2D9F"/>
    <w:rsid w:val="00ED219F"/>
    <w:rsid w:val="00EE497B"/>
    <w:rsid w:val="00EF0198"/>
    <w:rsid w:val="00EF7436"/>
    <w:rsid w:val="00F0351B"/>
    <w:rsid w:val="00F1179F"/>
    <w:rsid w:val="00F12F9F"/>
    <w:rsid w:val="00F17FDF"/>
    <w:rsid w:val="00F208E3"/>
    <w:rsid w:val="00F23572"/>
    <w:rsid w:val="00F235D6"/>
    <w:rsid w:val="00F27FA3"/>
    <w:rsid w:val="00F307A0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F47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A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1460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3D3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A0C"/>
    <w:rPr>
      <w:rFonts w:asciiTheme="majorHAnsi" w:eastAsiaTheme="majorEastAsia" w:hAnsiTheme="majorHAnsi" w:cstheme="majorBidi"/>
      <w:i/>
      <w:iCs/>
      <w:color w:val="C1460C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8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8621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choolrun.com/what-is-bodmas" TargetMode="External"/><Relationship Id="rId13" Type="http://schemas.openxmlformats.org/officeDocument/2006/relationships/hyperlink" Target="https://www.theschoolrun.com/what-is-bodma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twinkl.co.uk/teaching-wiki/bodmas" TargetMode="External"/><Relationship Id="rId17" Type="http://schemas.openxmlformats.org/officeDocument/2006/relationships/hyperlink" Target="https://www.twinkl.co.uk/teaching-wiki/bodma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dubloxtutor.com/fun-with-bodma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ubloxtutor.com/fun-with-bodma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athinenglish.com/worksheetview.php?id=2667&amp;stid=110050" TargetMode="External"/><Relationship Id="rId10" Type="http://schemas.openxmlformats.org/officeDocument/2006/relationships/hyperlink" Target="https://www.mathinenglish.com/worksheetview.php?id=2667&amp;stid=110050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athsphere.co.uk/downloads/sample-worksheets/year-6-2-bodmas.pdf" TargetMode="External"/><Relationship Id="rId14" Type="http://schemas.openxmlformats.org/officeDocument/2006/relationships/hyperlink" Target="http://www.mathsphere.co.uk/downloads/sample-worksheets/year-6-2-bodmas.pdf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6586D"/>
    <w:rsid w:val="00071DA5"/>
    <w:rsid w:val="000E3902"/>
    <w:rsid w:val="00106507"/>
    <w:rsid w:val="00110AE3"/>
    <w:rsid w:val="00182205"/>
    <w:rsid w:val="00253619"/>
    <w:rsid w:val="00280CE5"/>
    <w:rsid w:val="003A22D6"/>
    <w:rsid w:val="004A008E"/>
    <w:rsid w:val="004E1DB9"/>
    <w:rsid w:val="00571A20"/>
    <w:rsid w:val="005E6E71"/>
    <w:rsid w:val="006814AC"/>
    <w:rsid w:val="00713551"/>
    <w:rsid w:val="00805105"/>
    <w:rsid w:val="00816166"/>
    <w:rsid w:val="00836926"/>
    <w:rsid w:val="00984CB4"/>
    <w:rsid w:val="009D2491"/>
    <w:rsid w:val="00A20224"/>
    <w:rsid w:val="00A745ED"/>
    <w:rsid w:val="00AB2F7D"/>
    <w:rsid w:val="00AB37F5"/>
    <w:rsid w:val="00B43888"/>
    <w:rsid w:val="00B67D1F"/>
    <w:rsid w:val="00C87D32"/>
    <w:rsid w:val="00C93DC1"/>
    <w:rsid w:val="00D92979"/>
    <w:rsid w:val="00E17671"/>
    <w:rsid w:val="00E73D2E"/>
    <w:rsid w:val="00E77B1F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89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EDC</cp:lastModifiedBy>
  <cp:revision>22</cp:revision>
  <dcterms:created xsi:type="dcterms:W3CDTF">2019-06-18T00:42:00Z</dcterms:created>
  <dcterms:modified xsi:type="dcterms:W3CDTF">2019-06-24T10:36:00Z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