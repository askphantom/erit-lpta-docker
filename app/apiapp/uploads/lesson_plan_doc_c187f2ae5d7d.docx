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61CEDAD" w:rsidR="00C17E2A" w:rsidRPr="009260D0" w:rsidRDefault="00C32FF5" w:rsidP="004B65E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reading class ap</w:t>
            </w:r>
            <w:bookmarkStart w:id="0" w:name="_GoBack"/>
            <w:bookmarkEnd w:id="0"/>
            <w:r>
              <w:rPr>
                <w:sz w:val="40"/>
                <w:szCs w:val="40"/>
              </w:rPr>
              <w:t>propriate stories and poems</w:t>
            </w:r>
            <w:r w:rsidR="009E2151">
              <w:rPr>
                <w:sz w:val="40"/>
                <w:szCs w:val="40"/>
              </w:rPr>
              <w:t>/ Recognizing reading materials (NEWSPAPERS, JOURNALS, MAGAZINES, rEFERENCE BOOKS)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5FE98623" w:rsidR="00C17E2A" w:rsidRDefault="00B36C8F">
                  <w:r>
                    <w:t xml:space="preserve">English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34A7850" w:rsidR="00C17E2A" w:rsidRDefault="00E86F21">
                  <w:r>
                    <w:t>2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5BBAA9D" w:rsidR="000A37E8" w:rsidRPr="00840B74" w:rsidRDefault="000A37E8">
            <w:pPr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This lesson plan covers teaching content for;</w:t>
            </w:r>
          </w:p>
          <w:p w14:paraId="001834CE" w14:textId="77777777" w:rsidR="001611AE" w:rsidRPr="00840B74" w:rsidRDefault="000A37E8" w:rsidP="00840B74">
            <w:pPr>
              <w:pStyle w:val="ListParagraph"/>
              <w:numPr>
                <w:ilvl w:val="0"/>
                <w:numId w:val="2"/>
              </w:numPr>
              <w:ind w:left="431" w:firstLine="54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 xml:space="preserve"> </w:t>
            </w:r>
            <w:r w:rsidR="001611AE" w:rsidRPr="00840B74">
              <w:rPr>
                <w:sz w:val="20"/>
                <w:szCs w:val="20"/>
              </w:rPr>
              <w:t xml:space="preserve"> </w:t>
            </w:r>
            <w:r w:rsidR="00C32FF5" w:rsidRPr="00840B74">
              <w:rPr>
                <w:sz w:val="20"/>
                <w:szCs w:val="20"/>
              </w:rPr>
              <w:t>Class appropriate lessons and poems</w:t>
            </w:r>
          </w:p>
          <w:p w14:paraId="6C0925F5" w14:textId="3CCF88DE" w:rsidR="009E2151" w:rsidRPr="00840B74" w:rsidRDefault="009E2151" w:rsidP="00840B74">
            <w:pPr>
              <w:pStyle w:val="ListParagraph"/>
              <w:numPr>
                <w:ilvl w:val="0"/>
                <w:numId w:val="2"/>
              </w:numPr>
              <w:ind w:left="431" w:firstLine="54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 xml:space="preserve"> Recognizing Reading Materials</w:t>
            </w:r>
          </w:p>
          <w:p w14:paraId="458BD9FD" w14:textId="343D9BEE" w:rsidR="00C32FF5" w:rsidRDefault="00840B74" w:rsidP="00840B74">
            <w:pPr>
              <w:pStyle w:val="ListParagraph"/>
              <w:numPr>
                <w:ilvl w:val="0"/>
                <w:numId w:val="2"/>
              </w:numPr>
              <w:ind w:left="431" w:firstLine="54"/>
            </w:pPr>
            <w:r>
              <w:rPr>
                <w:sz w:val="20"/>
                <w:szCs w:val="20"/>
              </w:rPr>
              <w:t xml:space="preserve"> </w:t>
            </w:r>
            <w:r w:rsidR="00C32FF5" w:rsidRPr="00840B74">
              <w:rPr>
                <w:sz w:val="20"/>
                <w:szCs w:val="20"/>
              </w:rPr>
              <w:t>Identifying values and lessons in the</w:t>
            </w:r>
            <w:r w:rsidR="00C32FF5">
              <w:t xml:space="preserve"> stories and poems</w:t>
            </w:r>
          </w:p>
        </w:tc>
      </w:tr>
    </w:tbl>
    <w:p w14:paraId="44024CC7" w14:textId="3BAE83E0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523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159BA44" w14:textId="3A292D21" w:rsidR="00D15CAA" w:rsidRDefault="00BF3180" w:rsidP="00B67C04">
                                  <w:r>
                                    <w:t>-</w:t>
                                  </w:r>
                                  <w:r w:rsidR="00847D6D">
                                    <w:t>Poetry and Story</w:t>
                                  </w:r>
                                  <w:r w:rsidR="00630080">
                                    <w:t xml:space="preserve"> </w:t>
                                  </w:r>
                                  <w:r w:rsidR="00847D6D">
                                    <w:t>Books</w:t>
                                  </w:r>
                                </w:p>
                                <w:p w14:paraId="1F229947" w14:textId="28F27B49" w:rsidR="00840B74" w:rsidRPr="00BF3180" w:rsidRDefault="00840B74" w:rsidP="00B67C04">
                                  <w:r>
                                    <w:t>- Newspaper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ED7BC48" w14:textId="373ADC60" w:rsidR="00E42A76" w:rsidRDefault="00B844D6" w:rsidP="00E42A76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32155" w:rsidRPr="00632155">
                                      <w:rPr>
                                        <w:color w:val="0000FF"/>
                                        <w:u w:val="single"/>
                                      </w:rPr>
                                      <w:t>https://www.scholastic.com/teachers/lesson-plans/teaching-content/strategies-read-and-analyze-poetry/</w:t>
                                    </w:r>
                                  </w:hyperlink>
                                </w:p>
                                <w:p w14:paraId="02E06C41" w14:textId="77777777" w:rsidR="00714A8D" w:rsidRPr="00E86F21" w:rsidRDefault="00B844D6" w:rsidP="0083703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847D6D" w:rsidRPr="00847D6D">
                                      <w:rPr>
                                        <w:color w:val="0000FF"/>
                                        <w:u w:val="single"/>
                                      </w:rPr>
                                      <w:t>http://www.readingrockets.org/article/story-dramatization</w:t>
                                    </w:r>
                                  </w:hyperlink>
                                </w:p>
                                <w:p w14:paraId="266D3DBF" w14:textId="4F63D5AA" w:rsidR="00E86F21" w:rsidRDefault="00E86F21" w:rsidP="00A00CC6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523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159BA44" w14:textId="3A292D21" w:rsidR="00D15CAA" w:rsidRDefault="00BF3180" w:rsidP="00B67C04">
                            <w:r>
                              <w:t>-</w:t>
                            </w:r>
                            <w:r w:rsidR="00847D6D">
                              <w:t>Poetry and Story</w:t>
                            </w:r>
                            <w:r w:rsidR="00630080">
                              <w:t xml:space="preserve"> </w:t>
                            </w:r>
                            <w:r w:rsidR="00847D6D">
                              <w:t>Books</w:t>
                            </w:r>
                          </w:p>
                          <w:p w14:paraId="1F229947" w14:textId="28F27B49" w:rsidR="00840B74" w:rsidRPr="00BF3180" w:rsidRDefault="00840B74" w:rsidP="00B67C04">
                            <w:r>
                              <w:t>- Newspaper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ED7BC48" w14:textId="373ADC60" w:rsidR="00E42A76" w:rsidRDefault="00B844D6" w:rsidP="00E42A76">
                            <w:pPr>
                              <w:pStyle w:val="ListBullet"/>
                            </w:pPr>
                            <w:hyperlink r:id="rId10" w:history="1">
                              <w:r w:rsidR="00632155" w:rsidRPr="00632155">
                                <w:rPr>
                                  <w:color w:val="0000FF"/>
                                  <w:u w:val="single"/>
                                </w:rPr>
                                <w:t>https://www.scholastic.com/teachers/lesson-plans/teaching-content/strategies-read-and-analyze-poetry/</w:t>
                              </w:r>
                            </w:hyperlink>
                          </w:p>
                          <w:p w14:paraId="02E06C41" w14:textId="77777777" w:rsidR="00714A8D" w:rsidRPr="00E86F21" w:rsidRDefault="00B844D6" w:rsidP="0083703B">
                            <w:pPr>
                              <w:pStyle w:val="ListBullet"/>
                            </w:pPr>
                            <w:hyperlink r:id="rId11" w:history="1">
                              <w:r w:rsidR="00847D6D" w:rsidRPr="00847D6D">
                                <w:rPr>
                                  <w:color w:val="0000FF"/>
                                  <w:u w:val="single"/>
                                </w:rPr>
                                <w:t>http://www.readingrockets.org/article/story-dramatization</w:t>
                              </w:r>
                            </w:hyperlink>
                          </w:p>
                          <w:p w14:paraId="266D3DBF" w14:textId="4F63D5AA" w:rsidR="00E86F21" w:rsidRDefault="00E86F21" w:rsidP="00A00CC6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65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Default="00C17E2A">
            <w:pPr>
              <w:pStyle w:val="Heading1"/>
            </w:pPr>
          </w:p>
        </w:tc>
      </w:tr>
      <w:tr w:rsidR="005A4652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0AA61FB0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ABE148F" w14:textId="403E579E" w:rsidR="001D4D95" w:rsidRDefault="00AD5265" w:rsidP="00120253">
            <w:r>
              <w:t>Students should be able to;</w:t>
            </w:r>
          </w:p>
          <w:p w14:paraId="39B53DE3" w14:textId="16E1247D" w:rsidR="001D4D95" w:rsidRPr="00840B74" w:rsidRDefault="00C32FF5" w:rsidP="001E5031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Read class appropriate stories and poems.</w:t>
            </w:r>
          </w:p>
          <w:p w14:paraId="2C396B78" w14:textId="4515838E" w:rsidR="00C32FF5" w:rsidRPr="00840B74" w:rsidRDefault="00C32FF5" w:rsidP="001E5031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Dramatize the stories and poems</w:t>
            </w:r>
          </w:p>
          <w:p w14:paraId="23A6A38F" w14:textId="46013E9E" w:rsidR="009E2151" w:rsidRPr="00840B74" w:rsidRDefault="00840B74" w:rsidP="001E5031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Recognize</w:t>
            </w:r>
            <w:r w:rsidR="009E2151" w:rsidRPr="00840B74">
              <w:rPr>
                <w:sz w:val="20"/>
                <w:szCs w:val="20"/>
              </w:rPr>
              <w:t xml:space="preserve"> Reading material</w:t>
            </w:r>
            <w:r w:rsidR="001E5031">
              <w:rPr>
                <w:sz w:val="20"/>
                <w:szCs w:val="20"/>
              </w:rPr>
              <w:t>s.</w:t>
            </w:r>
          </w:p>
          <w:p w14:paraId="2A454BDF" w14:textId="77777777" w:rsidR="009E2151" w:rsidRDefault="009E2151" w:rsidP="009E2151">
            <w:pPr>
              <w:pStyle w:val="ListParagraph"/>
            </w:pPr>
          </w:p>
          <w:p w14:paraId="6118474A" w14:textId="4ADD63AA" w:rsidR="00D51DA2" w:rsidRPr="009E2151" w:rsidRDefault="00D51DA2" w:rsidP="009E2151">
            <w:pPr>
              <w:pStyle w:val="Heading1"/>
            </w:pPr>
            <w:r w:rsidRPr="009E2151">
              <w:t>Guided Practice</w:t>
            </w:r>
          </w:p>
          <w:p w14:paraId="09613FE1" w14:textId="2929A807" w:rsidR="001D4D95" w:rsidRDefault="00D51DA2" w:rsidP="00632155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 w:rsidRPr="00632155">
              <w:rPr>
                <w:b/>
              </w:rPr>
              <w:t>D</w:t>
            </w:r>
            <w:r w:rsidR="009E2151">
              <w:rPr>
                <w:b/>
              </w:rPr>
              <w:t>ay 2/ Lesson 2</w:t>
            </w:r>
            <w:r w:rsidRPr="00632155">
              <w:rPr>
                <w:b/>
              </w:rPr>
              <w:t>: 15 Mins</w:t>
            </w:r>
          </w:p>
          <w:p w14:paraId="74CDFE8A" w14:textId="38EB8ADE" w:rsidR="00632155" w:rsidRPr="009E2151" w:rsidRDefault="00632155" w:rsidP="009E2151">
            <w:pPr>
              <w:pStyle w:val="ListBullet"/>
              <w:numPr>
                <w:ilvl w:val="0"/>
                <w:numId w:val="18"/>
              </w:numPr>
              <w:ind w:left="180" w:hanging="180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Lead students to identify the values and</w:t>
            </w:r>
            <w:r w:rsidR="00033E23" w:rsidRPr="009E2151">
              <w:rPr>
                <w:sz w:val="20"/>
                <w:szCs w:val="20"/>
              </w:rPr>
              <w:t xml:space="preserve"> </w:t>
            </w:r>
            <w:r w:rsidRPr="009E2151">
              <w:rPr>
                <w:sz w:val="20"/>
                <w:szCs w:val="20"/>
              </w:rPr>
              <w:t>lessons in the stories and poems.</w:t>
            </w:r>
          </w:p>
          <w:p w14:paraId="007763E1" w14:textId="365E19D9" w:rsidR="00632155" w:rsidRPr="009E2151" w:rsidRDefault="00632155" w:rsidP="009E2151">
            <w:pPr>
              <w:pStyle w:val="ListBullet"/>
              <w:numPr>
                <w:ilvl w:val="0"/>
                <w:numId w:val="18"/>
              </w:numPr>
              <w:ind w:left="180" w:hanging="180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 xml:space="preserve"> </w:t>
            </w:r>
            <w:r w:rsidR="00033E23" w:rsidRPr="009E2151">
              <w:rPr>
                <w:sz w:val="20"/>
                <w:szCs w:val="20"/>
              </w:rPr>
              <w:t>Lead them to identify nouns and verbs in each story and poem.</w:t>
            </w:r>
          </w:p>
          <w:p w14:paraId="155B115E" w14:textId="124DCC7F" w:rsidR="00033E23" w:rsidRPr="009E2151" w:rsidRDefault="00033E23" w:rsidP="009E2151">
            <w:pPr>
              <w:pStyle w:val="ListBullet"/>
              <w:numPr>
                <w:ilvl w:val="0"/>
                <w:numId w:val="18"/>
              </w:numPr>
              <w:ind w:left="180" w:hanging="180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lastRenderedPageBreak/>
              <w:t>Ask students to study the stories and poems effectively, then ask them given questions</w:t>
            </w:r>
          </w:p>
          <w:p w14:paraId="5E46CA3D" w14:textId="77777777" w:rsidR="00A71E70" w:rsidRDefault="00A71E70" w:rsidP="001D4D95"/>
          <w:p w14:paraId="1EEBDB80" w14:textId="77777777" w:rsidR="00A71E70" w:rsidRPr="00840B74" w:rsidRDefault="00A71E70" w:rsidP="00A71E70">
            <w:pPr>
              <w:pStyle w:val="Heading2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Assessment Activity</w:t>
            </w:r>
          </w:p>
          <w:p w14:paraId="67ED0357" w14:textId="77777777" w:rsidR="00A71E70" w:rsidRPr="00840B74" w:rsidRDefault="00847D6D" w:rsidP="009E2151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Have students bring in their favorite short stories and share them with the class</w:t>
            </w:r>
            <w:r w:rsidR="003E65CB" w:rsidRPr="00840B74">
              <w:rPr>
                <w:sz w:val="20"/>
                <w:szCs w:val="20"/>
              </w:rPr>
              <w:t>.</w:t>
            </w:r>
          </w:p>
          <w:p w14:paraId="22A31125" w14:textId="3EC6BE5F" w:rsidR="003E65CB" w:rsidRPr="000A37E8" w:rsidRDefault="003E65CB" w:rsidP="009E2151">
            <w:pPr>
              <w:pStyle w:val="ListParagraph"/>
            </w:pPr>
          </w:p>
        </w:tc>
        <w:tc>
          <w:tcPr>
            <w:tcW w:w="65" w:type="pct"/>
          </w:tcPr>
          <w:p w14:paraId="64D57A74" w14:textId="77777777"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7EDB1DB8" w14:textId="57439E66" w:rsidR="00FB30A1" w:rsidRPr="00840B74" w:rsidRDefault="00F52BE8" w:rsidP="00A00CC6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Tell students they will be learning strategies to help them appreciate poetry and read poetry more effectively.</w:t>
            </w:r>
          </w:p>
          <w:p w14:paraId="0960CE3C" w14:textId="3198E689" w:rsidR="00D51DA2" w:rsidRPr="00840B74" w:rsidRDefault="00D51DA2" w:rsidP="00A00CC6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Discuss the following strategies and their importance with your students</w:t>
            </w:r>
          </w:p>
          <w:p w14:paraId="209BE4D2" w14:textId="2DE9119F" w:rsidR="00D51DA2" w:rsidRPr="00840B74" w:rsidRDefault="00D51DA2" w:rsidP="00A00CC6">
            <w:pPr>
              <w:pStyle w:val="ListParagraph"/>
              <w:numPr>
                <w:ilvl w:val="0"/>
                <w:numId w:val="16"/>
              </w:numPr>
              <w:ind w:left="233" w:hanging="209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Preview the poem and read it aloud a few times.</w:t>
            </w:r>
          </w:p>
          <w:p w14:paraId="6564BBB8" w14:textId="77777777" w:rsidR="00C32FF5" w:rsidRDefault="00C32FF5" w:rsidP="00FB30A1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1A2E22F8" w14:textId="77777777" w:rsidR="00033E23" w:rsidRDefault="00033E23" w:rsidP="00033E23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6A8342CF" w14:textId="4775E04D" w:rsidR="00FB30A1" w:rsidRDefault="009E2151" w:rsidP="00033E2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Day 3/ Lesson 3</w:t>
            </w:r>
            <w:r w:rsidR="00FB30A1" w:rsidRPr="00031953">
              <w:rPr>
                <w:b/>
              </w:rPr>
              <w:t>: 15 Mins</w:t>
            </w:r>
          </w:p>
          <w:p w14:paraId="5FD09D28" w14:textId="5A6A0C72" w:rsidR="00033E23" w:rsidRPr="009E2151" w:rsidRDefault="00033E23" w:rsidP="009E2151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Work with illustrations: Working with illustrations provides a creative and artistic learning environment which children respond to.</w:t>
            </w:r>
          </w:p>
          <w:p w14:paraId="72AD4082" w14:textId="0EE0BC81" w:rsidR="00033E23" w:rsidRPr="009E2151" w:rsidRDefault="00770F66" w:rsidP="009E2151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lastRenderedPageBreak/>
              <w:t xml:space="preserve">After the Illustration, </w:t>
            </w:r>
            <w:r w:rsidR="00081DDF" w:rsidRPr="009E2151">
              <w:rPr>
                <w:sz w:val="20"/>
                <w:szCs w:val="20"/>
              </w:rPr>
              <w:t>have two or three students explain what the story is all about.</w:t>
            </w:r>
          </w:p>
          <w:p w14:paraId="5CB8A275" w14:textId="1406A72C" w:rsidR="00081DDF" w:rsidRPr="009E2151" w:rsidRDefault="00081DDF" w:rsidP="009E2151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 xml:space="preserve">Give a mini </w:t>
            </w:r>
            <w:r w:rsidR="000034B9" w:rsidRPr="009E2151">
              <w:rPr>
                <w:sz w:val="20"/>
                <w:szCs w:val="20"/>
              </w:rPr>
              <w:t>spelling exercise</w:t>
            </w:r>
            <w:r w:rsidRPr="009E2151">
              <w:rPr>
                <w:sz w:val="20"/>
                <w:szCs w:val="20"/>
              </w:rPr>
              <w:t xml:space="preserve"> to help students understand and pronounce difficult words.</w:t>
            </w:r>
          </w:p>
          <w:p w14:paraId="279BD976" w14:textId="00C49924" w:rsidR="00081DDF" w:rsidRPr="009E2151" w:rsidRDefault="00081DDF" w:rsidP="009E2151">
            <w:pPr>
              <w:pStyle w:val="ListParagraph"/>
              <w:numPr>
                <w:ilvl w:val="0"/>
                <w:numId w:val="19"/>
              </w:numPr>
              <w:ind w:left="233" w:hanging="217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Prepare students to dramatize the stories and poems.</w:t>
            </w:r>
          </w:p>
          <w:p w14:paraId="404F413A" w14:textId="77777777" w:rsidR="000529DC" w:rsidRDefault="000529DC" w:rsidP="00CD4D2B">
            <w:pPr>
              <w:rPr>
                <w:b/>
              </w:rPr>
            </w:pPr>
          </w:p>
          <w:p w14:paraId="4CE44FA1" w14:textId="41D16312" w:rsidR="000529DC" w:rsidRDefault="009E2151" w:rsidP="00840B74">
            <w:pPr>
              <w:pStyle w:val="Heading1"/>
            </w:pPr>
            <w:r>
              <w:t>Teacher Guide</w:t>
            </w:r>
          </w:p>
          <w:p w14:paraId="18D2748C" w14:textId="792D165D" w:rsidR="009E2151" w:rsidRDefault="009E2151" w:rsidP="00CD4D2B">
            <w:pPr>
              <w:rPr>
                <w:b/>
              </w:rPr>
            </w:pPr>
            <w:r>
              <w:rPr>
                <w:b/>
              </w:rPr>
              <w:t>Day 5/Lesson 5</w:t>
            </w:r>
            <w:r w:rsidR="00E05A04">
              <w:rPr>
                <w:b/>
              </w:rPr>
              <w:t>: 15mins</w:t>
            </w:r>
          </w:p>
          <w:p w14:paraId="20A99F02" w14:textId="08BB5876" w:rsidR="00E05A04" w:rsidRPr="00840B74" w:rsidRDefault="00E05A04" w:rsidP="00840B74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 xml:space="preserve">Make the students understand that there are several </w:t>
            </w:r>
            <w:r w:rsidR="00840B74" w:rsidRPr="00840B74">
              <w:rPr>
                <w:sz w:val="20"/>
                <w:szCs w:val="20"/>
              </w:rPr>
              <w:t>other reading</w:t>
            </w:r>
            <w:r w:rsidRPr="00840B74">
              <w:rPr>
                <w:sz w:val="20"/>
                <w:szCs w:val="20"/>
              </w:rPr>
              <w:t xml:space="preserve"> materials they can practice with, outside their story books.</w:t>
            </w:r>
          </w:p>
          <w:p w14:paraId="7C1A2DF0" w14:textId="14D596F5" w:rsidR="00E05A04" w:rsidRPr="00840B74" w:rsidRDefault="00E05A04" w:rsidP="00840B74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Bring to class a copy of a newspaper or magazine, Read an article they can relate with, show them pictures. This way they’re more interested in reading.</w:t>
            </w:r>
          </w:p>
          <w:p w14:paraId="26F29C65" w14:textId="4B335AC5" w:rsidR="00E05A04" w:rsidRPr="00840B74" w:rsidRDefault="00E05A04" w:rsidP="00840B74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Tell them the differences between a Newspaper, a magazine and a journal.</w:t>
            </w:r>
          </w:p>
          <w:p w14:paraId="72C59313" w14:textId="70EB48FB" w:rsidR="00E05A04" w:rsidRPr="00840B74" w:rsidRDefault="00E05A04" w:rsidP="00840B74">
            <w:pPr>
              <w:pStyle w:val="ListParagraph"/>
              <w:numPr>
                <w:ilvl w:val="0"/>
                <w:numId w:val="21"/>
              </w:numPr>
              <w:ind w:left="233" w:hanging="217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 xml:space="preserve">Encourage them to practice with these materials, show them fun games like the cross word section, this would motivate them to read and practice. </w:t>
            </w:r>
          </w:p>
          <w:p w14:paraId="7B405209" w14:textId="77777777" w:rsidR="000529DC" w:rsidRDefault="000529DC" w:rsidP="00CD4D2B">
            <w:pPr>
              <w:rPr>
                <w:b/>
              </w:rPr>
            </w:pPr>
          </w:p>
          <w:p w14:paraId="2DF5F3F7" w14:textId="77777777" w:rsidR="000529DC" w:rsidRDefault="000529DC" w:rsidP="00CD4D2B">
            <w:pPr>
              <w:rPr>
                <w:b/>
              </w:rPr>
            </w:pPr>
          </w:p>
          <w:p w14:paraId="08816D2B" w14:textId="77777777" w:rsidR="000529DC" w:rsidRDefault="000529DC" w:rsidP="00CD4D2B">
            <w:pPr>
              <w:rPr>
                <w:b/>
              </w:rPr>
            </w:pPr>
          </w:p>
          <w:p w14:paraId="017FC052" w14:textId="77777777" w:rsidR="000529DC" w:rsidRDefault="000529DC" w:rsidP="00CD4D2B">
            <w:pPr>
              <w:rPr>
                <w:b/>
              </w:rPr>
            </w:pPr>
          </w:p>
          <w:p w14:paraId="6AD83C36" w14:textId="77777777" w:rsidR="000529DC" w:rsidRDefault="000529DC" w:rsidP="00CD4D2B">
            <w:pPr>
              <w:rPr>
                <w:b/>
              </w:rPr>
            </w:pPr>
          </w:p>
          <w:p w14:paraId="652019E2" w14:textId="03FC9BAB" w:rsidR="000529DC" w:rsidRDefault="000529DC" w:rsidP="00CD4D2B">
            <w:pPr>
              <w:rPr>
                <w:b/>
              </w:rPr>
            </w:pPr>
          </w:p>
          <w:p w14:paraId="0CECA1A0" w14:textId="262D61E8" w:rsidR="00C403C3" w:rsidRDefault="00C403C3" w:rsidP="00CD4D2B">
            <w:pPr>
              <w:rPr>
                <w:b/>
              </w:rPr>
            </w:pPr>
          </w:p>
          <w:p w14:paraId="3611BF53" w14:textId="26154320" w:rsidR="00C403C3" w:rsidRDefault="00C403C3" w:rsidP="00CD4D2B">
            <w:pPr>
              <w:rPr>
                <w:b/>
              </w:rPr>
            </w:pPr>
          </w:p>
          <w:p w14:paraId="1C67B4C0" w14:textId="518DF32E" w:rsidR="00780730" w:rsidRDefault="00780730" w:rsidP="00CD4D2B">
            <w:pPr>
              <w:rPr>
                <w:b/>
              </w:rPr>
            </w:pPr>
          </w:p>
          <w:p w14:paraId="4DB705D9" w14:textId="01684362" w:rsidR="00780730" w:rsidRDefault="00780730" w:rsidP="00CD4D2B">
            <w:pPr>
              <w:rPr>
                <w:b/>
              </w:rPr>
            </w:pPr>
          </w:p>
          <w:p w14:paraId="17EDA925" w14:textId="137EC02B" w:rsidR="00780730" w:rsidRDefault="00780730" w:rsidP="00CD4D2B">
            <w:pPr>
              <w:rPr>
                <w:b/>
              </w:rPr>
            </w:pPr>
          </w:p>
          <w:p w14:paraId="009EFACB" w14:textId="6E07EC50" w:rsidR="00780730" w:rsidRDefault="00780730" w:rsidP="00CD4D2B">
            <w:pPr>
              <w:rPr>
                <w:b/>
              </w:rPr>
            </w:pPr>
          </w:p>
          <w:p w14:paraId="4101A1DA" w14:textId="76AAFB4A" w:rsidR="00780730" w:rsidRDefault="00780730" w:rsidP="00CD4D2B">
            <w:pPr>
              <w:rPr>
                <w:b/>
              </w:rPr>
            </w:pPr>
          </w:p>
          <w:p w14:paraId="18773095" w14:textId="2F8F90C8" w:rsidR="00780730" w:rsidRDefault="00780730" w:rsidP="00CD4D2B">
            <w:pPr>
              <w:rPr>
                <w:b/>
              </w:rPr>
            </w:pPr>
          </w:p>
          <w:p w14:paraId="31B21B87" w14:textId="77777777" w:rsidR="00780730" w:rsidRPr="00CD4D2B" w:rsidRDefault="00780730" w:rsidP="00CD4D2B">
            <w:pPr>
              <w:rPr>
                <w:b/>
              </w:rPr>
            </w:pPr>
          </w:p>
          <w:p w14:paraId="6CC78EF4" w14:textId="4BB29118"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14:paraId="3EC4062D" w14:textId="77777777"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Default="00031953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70819890" w14:textId="4FD13EB8" w:rsidR="00031953" w:rsidRPr="00031953" w:rsidRDefault="00031953" w:rsidP="00031953">
            <w:pPr>
              <w:rPr>
                <w:b/>
              </w:rPr>
            </w:pPr>
            <w:r w:rsidRPr="00031953">
              <w:rPr>
                <w:b/>
              </w:rPr>
              <w:t>Day 1/ Lesson 1: 15 Mins</w:t>
            </w:r>
          </w:p>
          <w:p w14:paraId="3B67EB7F" w14:textId="635E274E" w:rsidR="000529DC" w:rsidRPr="00840B74" w:rsidRDefault="00D51DA2" w:rsidP="00840B74">
            <w:pPr>
              <w:pStyle w:val="ListParagraph"/>
              <w:numPr>
                <w:ilvl w:val="0"/>
                <w:numId w:val="17"/>
              </w:numPr>
              <w:ind w:left="294" w:hanging="156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Greet the class and give a short introduction to the topic.</w:t>
            </w:r>
          </w:p>
          <w:p w14:paraId="0468C7EC" w14:textId="77777777" w:rsidR="00D51DA2" w:rsidRPr="00840B74" w:rsidRDefault="00D51DA2" w:rsidP="00840B74">
            <w:pPr>
              <w:pStyle w:val="ListParagraph"/>
              <w:numPr>
                <w:ilvl w:val="0"/>
                <w:numId w:val="17"/>
              </w:numPr>
              <w:ind w:left="294" w:hanging="156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Present class appropriate stories and poems for students to read aloud.</w:t>
            </w:r>
          </w:p>
          <w:p w14:paraId="681CFA54" w14:textId="6B3A2C9A" w:rsidR="00D51DA2" w:rsidRPr="00840B74" w:rsidRDefault="00D51DA2" w:rsidP="00840B74">
            <w:pPr>
              <w:pStyle w:val="ListParagraph"/>
              <w:numPr>
                <w:ilvl w:val="0"/>
                <w:numId w:val="17"/>
              </w:numPr>
              <w:ind w:left="294" w:hanging="156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 xml:space="preserve">After reading, </w:t>
            </w:r>
            <w:r w:rsidR="00840B74" w:rsidRPr="00840B74">
              <w:rPr>
                <w:sz w:val="20"/>
                <w:szCs w:val="20"/>
              </w:rPr>
              <w:t>visualize</w:t>
            </w:r>
            <w:r w:rsidRPr="00840B74">
              <w:rPr>
                <w:sz w:val="20"/>
                <w:szCs w:val="20"/>
              </w:rPr>
              <w:t xml:space="preserve"> the images, clarify words and phrases.</w:t>
            </w:r>
          </w:p>
          <w:p w14:paraId="0D163B36" w14:textId="2501177E" w:rsidR="00D51DA2" w:rsidRPr="00840B74" w:rsidRDefault="00D51DA2" w:rsidP="00840B74">
            <w:pPr>
              <w:pStyle w:val="ListParagraph"/>
              <w:numPr>
                <w:ilvl w:val="0"/>
                <w:numId w:val="17"/>
              </w:numPr>
              <w:ind w:left="294" w:hanging="156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Evaluate the poem's theme, and allow their understanding to grow.</w:t>
            </w:r>
          </w:p>
          <w:p w14:paraId="4ACF6970" w14:textId="6DE5902B" w:rsidR="00D51DA2" w:rsidRPr="00840B74" w:rsidRDefault="00D51DA2" w:rsidP="00840B74">
            <w:pPr>
              <w:pStyle w:val="ListParagraph"/>
              <w:numPr>
                <w:ilvl w:val="0"/>
                <w:numId w:val="17"/>
              </w:numPr>
              <w:ind w:left="294" w:hanging="156"/>
              <w:rPr>
                <w:sz w:val="20"/>
                <w:szCs w:val="20"/>
              </w:rPr>
            </w:pPr>
            <w:r w:rsidRPr="00840B74">
              <w:rPr>
                <w:sz w:val="20"/>
                <w:szCs w:val="20"/>
              </w:rPr>
              <w:t>Discuss unfamiliar words in poem, Look them up in the dictionaries if necessary.</w:t>
            </w:r>
          </w:p>
          <w:p w14:paraId="353508AE" w14:textId="77777777" w:rsidR="000529DC" w:rsidRDefault="000529DC" w:rsidP="00CD4D2B">
            <w:pPr>
              <w:rPr>
                <w:b/>
              </w:rPr>
            </w:pPr>
          </w:p>
          <w:p w14:paraId="384918AA" w14:textId="77777777" w:rsidR="000529DC" w:rsidRDefault="000529DC" w:rsidP="00CD4D2B">
            <w:pPr>
              <w:rPr>
                <w:b/>
              </w:rPr>
            </w:pPr>
          </w:p>
          <w:p w14:paraId="68DAF965" w14:textId="77777777" w:rsidR="000529DC" w:rsidRDefault="000529DC" w:rsidP="00CD4D2B">
            <w:pPr>
              <w:rPr>
                <w:b/>
              </w:rPr>
            </w:pPr>
          </w:p>
          <w:p w14:paraId="7F840C8E" w14:textId="77777777" w:rsidR="000529DC" w:rsidRDefault="000529DC" w:rsidP="00CD4D2B">
            <w:pPr>
              <w:rPr>
                <w:b/>
              </w:rPr>
            </w:pPr>
          </w:p>
          <w:p w14:paraId="10127E5B" w14:textId="77777777" w:rsidR="00081DDF" w:rsidRDefault="00081DDF" w:rsidP="00081DDF">
            <w:pPr>
              <w:pStyle w:val="Heading1"/>
            </w:pPr>
            <w:r>
              <w:lastRenderedPageBreak/>
              <w:t>Guided Practice</w:t>
            </w:r>
          </w:p>
          <w:p w14:paraId="56B68BC1" w14:textId="6373E883" w:rsidR="000529DC" w:rsidRPr="00E86F21" w:rsidRDefault="009E2151" w:rsidP="00081DDF">
            <w:pPr>
              <w:rPr>
                <w:b/>
              </w:rPr>
            </w:pPr>
            <w:r w:rsidRPr="00E86F21">
              <w:rPr>
                <w:b/>
              </w:rPr>
              <w:t>Day 4/ Lesson 4</w:t>
            </w:r>
            <w:r w:rsidR="00081DDF" w:rsidRPr="00E86F21">
              <w:rPr>
                <w:b/>
              </w:rPr>
              <w:t>: 15 Mins</w:t>
            </w:r>
          </w:p>
          <w:p w14:paraId="11F5BF99" w14:textId="0DA63DD0" w:rsidR="00081DDF" w:rsidRPr="009E2151" w:rsidRDefault="00081DDF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In this lesson, students prepare to dramatize the stipulated stories and poems.</w:t>
            </w:r>
          </w:p>
          <w:p w14:paraId="4DF448C2" w14:textId="6CFE7F2B" w:rsidR="00081DDF" w:rsidRPr="009E2151" w:rsidRDefault="000034B9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Teacher guides the students in selecting character roles.</w:t>
            </w:r>
          </w:p>
          <w:p w14:paraId="6CD88206" w14:textId="0120A6A3" w:rsidR="000034B9" w:rsidRPr="009E2151" w:rsidRDefault="000034B9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Students rehearse the dramatization of the given poem and story.</w:t>
            </w:r>
          </w:p>
          <w:p w14:paraId="5C3C9C9A" w14:textId="6BEF4AFE" w:rsidR="000034B9" w:rsidRPr="009E2151" w:rsidRDefault="000034B9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Use the whole classroom space, adjusting furniture as necessary</w:t>
            </w:r>
            <w:r w:rsidR="00847D6D" w:rsidRPr="009E2151">
              <w:rPr>
                <w:sz w:val="20"/>
                <w:szCs w:val="20"/>
              </w:rPr>
              <w:t>.</w:t>
            </w:r>
          </w:p>
          <w:p w14:paraId="490E1B5A" w14:textId="14B3E2C5" w:rsidR="00847D6D" w:rsidRPr="009E2151" w:rsidRDefault="00847D6D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Do a walkthrough of the story with the first cast. All students can be engaged in each dramatization by using stories that have a type of character that can be played by many students. Or students not playing in the story can be the audience, and then vice versa.</w:t>
            </w:r>
          </w:p>
          <w:p w14:paraId="25990349" w14:textId="15B39B8E" w:rsidR="00847D6D" w:rsidRPr="009E2151" w:rsidRDefault="00847D6D" w:rsidP="009E2151">
            <w:pPr>
              <w:pStyle w:val="ListParagraph"/>
              <w:numPr>
                <w:ilvl w:val="0"/>
                <w:numId w:val="20"/>
              </w:numPr>
              <w:ind w:left="204" w:hanging="156"/>
              <w:rPr>
                <w:sz w:val="20"/>
                <w:szCs w:val="20"/>
              </w:rPr>
            </w:pPr>
            <w:r w:rsidRPr="009E2151">
              <w:rPr>
                <w:sz w:val="20"/>
                <w:szCs w:val="20"/>
              </w:rPr>
              <w:t>Play the scene.</w:t>
            </w:r>
          </w:p>
          <w:p w14:paraId="189FA8B0" w14:textId="77777777" w:rsidR="00971415" w:rsidRPr="000529DC" w:rsidRDefault="00971415" w:rsidP="00971415"/>
          <w:p w14:paraId="5135F22C" w14:textId="77777777" w:rsidR="00971415" w:rsidRPr="000529DC" w:rsidRDefault="00971415" w:rsidP="00971415"/>
          <w:p w14:paraId="012DB69B" w14:textId="40171964" w:rsidR="00971415" w:rsidRPr="00971415" w:rsidRDefault="00971415" w:rsidP="00971415">
            <w:pPr>
              <w:rPr>
                <w:b/>
              </w:rPr>
            </w:pPr>
          </w:p>
        </w:tc>
      </w:tr>
      <w:tr w:rsidR="005A4652" w14:paraId="544156AA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20A830E5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14:paraId="0A767BD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14:paraId="0BE69C2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37519F10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14:paraId="05B09046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14:paraId="79D27C9D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5" w:type="pct"/>
          </w:tcPr>
          <w:p w14:paraId="5F1D2F44" w14:textId="77777777"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8" w:type="pct"/>
          </w:tcPr>
          <w:p w14:paraId="2AF7B3E2" w14:textId="77777777"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F9DCB" w14:textId="77777777" w:rsidR="00B844D6" w:rsidRDefault="00B844D6">
      <w:pPr>
        <w:spacing w:before="0" w:after="0" w:line="240" w:lineRule="auto"/>
      </w:pPr>
      <w:r>
        <w:separator/>
      </w:r>
    </w:p>
  </w:endnote>
  <w:endnote w:type="continuationSeparator" w:id="0">
    <w:p w14:paraId="3A342BF0" w14:textId="77777777" w:rsidR="00B844D6" w:rsidRDefault="00B844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00CC6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F4D7" w14:textId="77777777" w:rsidR="00B844D6" w:rsidRDefault="00B844D6">
      <w:pPr>
        <w:spacing w:before="0" w:after="0" w:line="240" w:lineRule="auto"/>
      </w:pPr>
      <w:r>
        <w:separator/>
      </w:r>
    </w:p>
  </w:footnote>
  <w:footnote w:type="continuationSeparator" w:id="0">
    <w:p w14:paraId="499CCD7B" w14:textId="77777777" w:rsidR="00B844D6" w:rsidRDefault="00B844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AEF0B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1C1A"/>
    <w:multiLevelType w:val="hybridMultilevel"/>
    <w:tmpl w:val="BD54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432FA"/>
    <w:multiLevelType w:val="hybridMultilevel"/>
    <w:tmpl w:val="61DCB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D4D81"/>
    <w:multiLevelType w:val="hybridMultilevel"/>
    <w:tmpl w:val="6ABAFBB2"/>
    <w:lvl w:ilvl="0" w:tplc="9E00EDC0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8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15E46"/>
    <w:multiLevelType w:val="hybridMultilevel"/>
    <w:tmpl w:val="42C63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6387B"/>
    <w:multiLevelType w:val="hybridMultilevel"/>
    <w:tmpl w:val="08724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E6185"/>
    <w:multiLevelType w:val="hybridMultilevel"/>
    <w:tmpl w:val="6EDC4726"/>
    <w:lvl w:ilvl="0" w:tplc="EE28F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402DFB"/>
    <w:multiLevelType w:val="hybridMultilevel"/>
    <w:tmpl w:val="115E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0"/>
  </w:num>
  <w:num w:numId="3">
    <w:abstractNumId w:val="14"/>
  </w:num>
  <w:num w:numId="4">
    <w:abstractNumId w:val="1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12"/>
  </w:num>
  <w:num w:numId="11">
    <w:abstractNumId w:val="11"/>
  </w:num>
  <w:num w:numId="12">
    <w:abstractNumId w:val="13"/>
  </w:num>
  <w:num w:numId="13">
    <w:abstractNumId w:val="18"/>
  </w:num>
  <w:num w:numId="14">
    <w:abstractNumId w:val="4"/>
  </w:num>
  <w:num w:numId="15">
    <w:abstractNumId w:val="17"/>
  </w:num>
  <w:num w:numId="16">
    <w:abstractNumId w:val="7"/>
  </w:num>
  <w:num w:numId="17">
    <w:abstractNumId w:val="10"/>
  </w:num>
  <w:num w:numId="18">
    <w:abstractNumId w:val="6"/>
  </w:num>
  <w:num w:numId="19">
    <w:abstractNumId w:val="15"/>
  </w:num>
  <w:num w:numId="20">
    <w:abstractNumId w:val="2"/>
  </w:num>
  <w:num w:numId="2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34B9"/>
    <w:rsid w:val="00004D77"/>
    <w:rsid w:val="00012774"/>
    <w:rsid w:val="000153A3"/>
    <w:rsid w:val="00017AB7"/>
    <w:rsid w:val="00025F28"/>
    <w:rsid w:val="00031953"/>
    <w:rsid w:val="00033E23"/>
    <w:rsid w:val="0004040F"/>
    <w:rsid w:val="0004502C"/>
    <w:rsid w:val="00050F06"/>
    <w:rsid w:val="000529DC"/>
    <w:rsid w:val="00065A51"/>
    <w:rsid w:val="0007578F"/>
    <w:rsid w:val="000816FF"/>
    <w:rsid w:val="00081DD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09B7"/>
    <w:rsid w:val="00151B6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5031"/>
    <w:rsid w:val="001E6B90"/>
    <w:rsid w:val="001F4D29"/>
    <w:rsid w:val="001F5B63"/>
    <w:rsid w:val="00205412"/>
    <w:rsid w:val="0020622F"/>
    <w:rsid w:val="00210F3F"/>
    <w:rsid w:val="00211450"/>
    <w:rsid w:val="00211CFF"/>
    <w:rsid w:val="00212927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6E07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30E4"/>
    <w:rsid w:val="003E4AD7"/>
    <w:rsid w:val="003E65CB"/>
    <w:rsid w:val="0040481C"/>
    <w:rsid w:val="004061AF"/>
    <w:rsid w:val="00411A6D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827E6"/>
    <w:rsid w:val="00483322"/>
    <w:rsid w:val="00483AE5"/>
    <w:rsid w:val="00485065"/>
    <w:rsid w:val="00486F5A"/>
    <w:rsid w:val="004A2602"/>
    <w:rsid w:val="004A3441"/>
    <w:rsid w:val="004B20E0"/>
    <w:rsid w:val="004B46D3"/>
    <w:rsid w:val="004B65E1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080"/>
    <w:rsid w:val="0063032B"/>
    <w:rsid w:val="00631E0E"/>
    <w:rsid w:val="00632155"/>
    <w:rsid w:val="006326A0"/>
    <w:rsid w:val="006404AA"/>
    <w:rsid w:val="00641D69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2C55"/>
    <w:rsid w:val="00756214"/>
    <w:rsid w:val="00761C97"/>
    <w:rsid w:val="007644C3"/>
    <w:rsid w:val="0076583E"/>
    <w:rsid w:val="00770F66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7AE6"/>
    <w:rsid w:val="00811AB9"/>
    <w:rsid w:val="0083703B"/>
    <w:rsid w:val="00840B74"/>
    <w:rsid w:val="008452D9"/>
    <w:rsid w:val="00847D6D"/>
    <w:rsid w:val="0085030E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2151"/>
    <w:rsid w:val="009E61B2"/>
    <w:rsid w:val="009F7C60"/>
    <w:rsid w:val="00A00CC6"/>
    <w:rsid w:val="00A0116B"/>
    <w:rsid w:val="00A1735C"/>
    <w:rsid w:val="00A25094"/>
    <w:rsid w:val="00A367FF"/>
    <w:rsid w:val="00A37E88"/>
    <w:rsid w:val="00A50553"/>
    <w:rsid w:val="00A71E70"/>
    <w:rsid w:val="00A74FCC"/>
    <w:rsid w:val="00A82696"/>
    <w:rsid w:val="00A85D55"/>
    <w:rsid w:val="00AB0656"/>
    <w:rsid w:val="00AB565D"/>
    <w:rsid w:val="00AB7681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4776C"/>
    <w:rsid w:val="00B542DD"/>
    <w:rsid w:val="00B55350"/>
    <w:rsid w:val="00B57396"/>
    <w:rsid w:val="00B67C04"/>
    <w:rsid w:val="00B8438A"/>
    <w:rsid w:val="00B844D6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32FF5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5CAA"/>
    <w:rsid w:val="00D17E02"/>
    <w:rsid w:val="00D2109C"/>
    <w:rsid w:val="00D27DC3"/>
    <w:rsid w:val="00D329A0"/>
    <w:rsid w:val="00D3577C"/>
    <w:rsid w:val="00D43AC0"/>
    <w:rsid w:val="00D51DA2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F02F9"/>
    <w:rsid w:val="00DF5FCD"/>
    <w:rsid w:val="00E058CD"/>
    <w:rsid w:val="00E05A04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21"/>
    <w:rsid w:val="00E86F8A"/>
    <w:rsid w:val="00EA3A1A"/>
    <w:rsid w:val="00EA5BCA"/>
    <w:rsid w:val="00EA78ED"/>
    <w:rsid w:val="00EB2FF3"/>
    <w:rsid w:val="00EB5924"/>
    <w:rsid w:val="00EC2D9F"/>
    <w:rsid w:val="00ED219F"/>
    <w:rsid w:val="00EE497B"/>
    <w:rsid w:val="00EF0198"/>
    <w:rsid w:val="00EF7436"/>
    <w:rsid w:val="00F1179F"/>
    <w:rsid w:val="00F12F9F"/>
    <w:rsid w:val="00F17FDF"/>
    <w:rsid w:val="00F208E3"/>
    <w:rsid w:val="00F23572"/>
    <w:rsid w:val="00F235D6"/>
    <w:rsid w:val="00F27FA3"/>
    <w:rsid w:val="00F37A07"/>
    <w:rsid w:val="00F5037A"/>
    <w:rsid w:val="00F508FD"/>
    <w:rsid w:val="00F51303"/>
    <w:rsid w:val="00F52BE8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holastic.com/teachers/lesson-plans/teaching-content/strategies-read-and-analyze-poetry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adingrockets.org/article/story-dramatization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scholastic.com/teachers/lesson-plans/teaching-content/strategies-read-and-analyze-poe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dingrockets.org/article/story-dramatization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71DA5"/>
    <w:rsid w:val="000E3902"/>
    <w:rsid w:val="00106507"/>
    <w:rsid w:val="00253619"/>
    <w:rsid w:val="00280CE5"/>
    <w:rsid w:val="003A22D6"/>
    <w:rsid w:val="00477C5D"/>
    <w:rsid w:val="004A008E"/>
    <w:rsid w:val="004E1DB9"/>
    <w:rsid w:val="00571A20"/>
    <w:rsid w:val="00593ECE"/>
    <w:rsid w:val="005E6E71"/>
    <w:rsid w:val="006814AC"/>
    <w:rsid w:val="00713551"/>
    <w:rsid w:val="00805105"/>
    <w:rsid w:val="00816166"/>
    <w:rsid w:val="00836926"/>
    <w:rsid w:val="009D2491"/>
    <w:rsid w:val="00A20224"/>
    <w:rsid w:val="00AB2F7D"/>
    <w:rsid w:val="00AB37F5"/>
    <w:rsid w:val="00B54C07"/>
    <w:rsid w:val="00B67D1F"/>
    <w:rsid w:val="00C06112"/>
    <w:rsid w:val="00C67872"/>
    <w:rsid w:val="00C87D32"/>
    <w:rsid w:val="00C93DC1"/>
    <w:rsid w:val="00D92979"/>
    <w:rsid w:val="00E17671"/>
    <w:rsid w:val="00E4326B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240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KEHINDE OSOKO</cp:lastModifiedBy>
  <cp:revision>10</cp:revision>
  <dcterms:created xsi:type="dcterms:W3CDTF">2019-05-13T16:22:00Z</dcterms:created>
  <dcterms:modified xsi:type="dcterms:W3CDTF">2019-06-07T19:31:00Z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