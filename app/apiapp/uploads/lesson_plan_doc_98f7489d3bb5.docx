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0EA3322" w:rsidR="00C17E2A" w:rsidRPr="009260D0" w:rsidRDefault="00C862D4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DEbates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2BA7FDD6" w:rsidR="00FF4047" w:rsidRPr="00A82C1E" w:rsidRDefault="00C77171" w:rsidP="00415962">
            <w:pPr>
              <w:pStyle w:val="ListParagraph"/>
              <w:numPr>
                <w:ilvl w:val="0"/>
                <w:numId w:val="2"/>
              </w:numPr>
            </w:pPr>
            <w:r w:rsidRPr="00A82C1E">
              <w:t>Learning to</w:t>
            </w:r>
            <w:r w:rsidR="002A7661" w:rsidRPr="00A82C1E">
              <w:t xml:space="preserve"> </w:t>
            </w:r>
            <w:r w:rsidR="00C862D4">
              <w:t>speak for a motion and against it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0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7E09C77" w14:textId="77777777" w:rsidR="007F10BA" w:rsidRDefault="007F10BA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7F10BA">
                                    <w:t xml:space="preserve">Blackboard and chalk, or whiteboard and markers; </w:t>
                                  </w:r>
                                </w:p>
                                <w:p w14:paraId="3CA6B154" w14:textId="77777777" w:rsidR="007F10BA" w:rsidRDefault="007F10BA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7F10BA">
                                    <w:t xml:space="preserve">paper and pencils or pens; </w:t>
                                  </w:r>
                                </w:p>
                                <w:p w14:paraId="4BE61749" w14:textId="5EDF6EB3" w:rsidR="00EA3A1A" w:rsidRDefault="007F10BA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7F10BA">
                                    <w:t xml:space="preserve">a timing device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D6EF261" w14:textId="33C70215" w:rsidR="00CE172B" w:rsidRDefault="00294230" w:rsidP="00381C97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381C97" w:rsidRPr="001E2134">
                                      <w:rPr>
                                        <w:rStyle w:val="Hyperlink"/>
                                      </w:rPr>
                                      <w:t>https://www.teacher.org/lesson-plan/debate-an-environmental-issue/</w:t>
                                    </w:r>
                                  </w:hyperlink>
                                </w:p>
                                <w:p w14:paraId="2C1A96FC" w14:textId="26617DB9" w:rsidR="00381C97" w:rsidRDefault="00294230" w:rsidP="00381C97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81C97" w:rsidRPr="001E2134">
                                      <w:rPr>
                                        <w:rStyle w:val="Hyperlink"/>
                                      </w:rPr>
                                      <w:t>https://www.teachhub.com/classroom-activities-how-hold-classroom-debate</w:t>
                                    </w:r>
                                  </w:hyperlink>
                                </w:p>
                                <w:p w14:paraId="0886F901" w14:textId="66F7EF8F" w:rsidR="00381C97" w:rsidRDefault="00294230" w:rsidP="00381C97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381C97" w:rsidRPr="001E2134">
                                      <w:rPr>
                                        <w:rStyle w:val="Hyperlink"/>
                                      </w:rPr>
                                      <w:t>https://www.sadlier.com/school/ela-blog/march-madness-inspired-classroom-debate-lesson-plan-debate-activities-for-students</w:t>
                                    </w:r>
                                  </w:hyperlink>
                                </w:p>
                                <w:p w14:paraId="47221F77" w14:textId="0824D19A" w:rsidR="00381C97" w:rsidRDefault="00294230" w:rsidP="00381C97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381C97" w:rsidRPr="001E2134">
                                      <w:rPr>
                                        <w:rStyle w:val="Hyperlink"/>
                                      </w:rPr>
                                      <w:t>https://educators.brainpop.com/lesson-plan/citizen-science-game/?bp-topic=debate</w:t>
                                    </w:r>
                                  </w:hyperlink>
                                </w:p>
                                <w:p w14:paraId="394A1938" w14:textId="64E09C45" w:rsidR="00381C97" w:rsidRDefault="00294230" w:rsidP="00381C97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381C97" w:rsidRPr="001E2134">
                                      <w:rPr>
                                        <w:rStyle w:val="Hyperlink"/>
                                      </w:rPr>
                                      <w:t>https://www.education.com/activity/article/mock-debate/</w:t>
                                    </w:r>
                                  </w:hyperlink>
                                </w:p>
                                <w:p w14:paraId="266D3DBF" w14:textId="76691B52" w:rsidR="00381C97" w:rsidRDefault="00381C97" w:rsidP="00381C97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0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7E09C77" w14:textId="77777777" w:rsidR="007F10BA" w:rsidRDefault="007F10BA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7F10BA">
                              <w:t xml:space="preserve">Blackboard and chalk, or whiteboard and markers; </w:t>
                            </w:r>
                          </w:p>
                          <w:p w14:paraId="3CA6B154" w14:textId="77777777" w:rsidR="007F10BA" w:rsidRDefault="007F10BA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7F10BA">
                              <w:t xml:space="preserve">paper and pencils or pens; </w:t>
                            </w:r>
                          </w:p>
                          <w:p w14:paraId="4BE61749" w14:textId="5EDF6EB3" w:rsidR="00EA3A1A" w:rsidRDefault="007F10BA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7F10BA">
                              <w:t xml:space="preserve">a timing device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D6EF261" w14:textId="33C70215" w:rsidR="00CE172B" w:rsidRDefault="00294230" w:rsidP="00381C97">
                            <w:pPr>
                              <w:pStyle w:val="ListBullet"/>
                            </w:pPr>
                            <w:hyperlink r:id="rId13" w:history="1">
                              <w:r w:rsidR="00381C97" w:rsidRPr="001E2134">
                                <w:rPr>
                                  <w:rStyle w:val="Hyperlink"/>
                                </w:rPr>
                                <w:t>https://www.teacher.org/lesson-plan/debate-an-environmental-issue/</w:t>
                              </w:r>
                            </w:hyperlink>
                          </w:p>
                          <w:p w14:paraId="2C1A96FC" w14:textId="26617DB9" w:rsidR="00381C97" w:rsidRDefault="00294230" w:rsidP="00381C97">
                            <w:pPr>
                              <w:pStyle w:val="ListBullet"/>
                            </w:pPr>
                            <w:hyperlink r:id="rId14" w:history="1">
                              <w:r w:rsidR="00381C97" w:rsidRPr="001E2134">
                                <w:rPr>
                                  <w:rStyle w:val="Hyperlink"/>
                                </w:rPr>
                                <w:t>https://www.teachhub.com/classroom-activities-how-hold-classroom-debate</w:t>
                              </w:r>
                            </w:hyperlink>
                          </w:p>
                          <w:p w14:paraId="0886F901" w14:textId="66F7EF8F" w:rsidR="00381C97" w:rsidRDefault="00294230" w:rsidP="00381C97">
                            <w:pPr>
                              <w:pStyle w:val="ListBullet"/>
                            </w:pPr>
                            <w:hyperlink r:id="rId15" w:history="1">
                              <w:r w:rsidR="00381C97" w:rsidRPr="001E2134">
                                <w:rPr>
                                  <w:rStyle w:val="Hyperlink"/>
                                </w:rPr>
                                <w:t>https://www.sadlier.com/school/ela-blog/march-madness-inspired-classroom-debate-lesson-plan-debate-activities-for-students</w:t>
                              </w:r>
                            </w:hyperlink>
                          </w:p>
                          <w:p w14:paraId="47221F77" w14:textId="0824D19A" w:rsidR="00381C97" w:rsidRDefault="00294230" w:rsidP="00381C97">
                            <w:pPr>
                              <w:pStyle w:val="ListBullet"/>
                            </w:pPr>
                            <w:hyperlink r:id="rId16" w:history="1">
                              <w:r w:rsidR="00381C97" w:rsidRPr="001E2134">
                                <w:rPr>
                                  <w:rStyle w:val="Hyperlink"/>
                                </w:rPr>
                                <w:t>https://educators.brainpop.com/lesson-plan/citizen-science-game/?bp-topic=debate</w:t>
                              </w:r>
                            </w:hyperlink>
                          </w:p>
                          <w:p w14:paraId="394A1938" w14:textId="64E09C45" w:rsidR="00381C97" w:rsidRDefault="00294230" w:rsidP="00381C97">
                            <w:pPr>
                              <w:pStyle w:val="ListBullet"/>
                            </w:pPr>
                            <w:hyperlink r:id="rId17" w:history="1">
                              <w:r w:rsidR="00381C97" w:rsidRPr="001E2134">
                                <w:rPr>
                                  <w:rStyle w:val="Hyperlink"/>
                                </w:rPr>
                                <w:t>https://www.education.com/activity/article/mock-debate/</w:t>
                              </w:r>
                            </w:hyperlink>
                          </w:p>
                          <w:p w14:paraId="266D3DBF" w14:textId="76691B52" w:rsidR="00381C97" w:rsidRDefault="00381C97" w:rsidP="00381C97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714265B8" w14:textId="77777777" w:rsidR="00C862D4" w:rsidRDefault="00C862D4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C862D4">
              <w:t>present an oral argument using evidence</w:t>
            </w:r>
          </w:p>
          <w:p w14:paraId="754B272E" w14:textId="36BDB04C" w:rsidR="00C862D4" w:rsidRDefault="00C862D4" w:rsidP="00F32A4B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C862D4">
              <w:t xml:space="preserve">to use functional language related to agreeing, disagreeing, and showing contrasting opinions </w:t>
            </w:r>
          </w:p>
          <w:p w14:paraId="54E766FC" w14:textId="423B3ACA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418F547F" w14:textId="5A29023C" w:rsidR="006826F3" w:rsidRDefault="0016548C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>Assess them during the guided practice</w:t>
            </w:r>
          </w:p>
          <w:p w14:paraId="1275A2B4" w14:textId="45EF9F4B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25DB0D49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16548C">
              <w:t>what a debate is to students</w:t>
            </w:r>
          </w:p>
          <w:p w14:paraId="70BACF16" w14:textId="14F17248" w:rsidR="002E7793" w:rsidRPr="00A82C1E" w:rsidRDefault="0016548C" w:rsidP="002E7793">
            <w:pPr>
              <w:numPr>
                <w:ilvl w:val="0"/>
                <w:numId w:val="3"/>
              </w:numPr>
              <w:ind w:left="180" w:hanging="180"/>
            </w:pPr>
            <w:r>
              <w:t>Review what makes a good debater</w:t>
            </w:r>
          </w:p>
          <w:p w14:paraId="02CB6B7A" w14:textId="0DB9E563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When doing the review make sure you erase the lesson on the board.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4D481C58" w14:textId="702EE654" w:rsidR="005B6E3B" w:rsidRDefault="00802258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802258">
              <w:t xml:space="preserve">Explain the purpose of the lesson.  </w:t>
            </w:r>
          </w:p>
          <w:p w14:paraId="5CDE9AA0" w14:textId="3E38B28D" w:rsidR="005B6E3B" w:rsidRDefault="005B6E3B" w:rsidP="00802258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5B6E3B">
              <w:t xml:space="preserve">Before leaping straight into the </w:t>
            </w:r>
            <w:r>
              <w:t>full activity</w:t>
            </w:r>
            <w:r w:rsidRPr="005B6E3B">
              <w:t xml:space="preserve">, review what a debate is with your </w:t>
            </w:r>
            <w:r>
              <w:t>students</w:t>
            </w:r>
          </w:p>
          <w:p w14:paraId="4575A36F" w14:textId="77777777" w:rsidR="005B6E3B" w:rsidRDefault="005B6E3B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5B6E3B">
              <w:t>Explain that most debates have a similar structure</w:t>
            </w:r>
          </w:p>
          <w:p w14:paraId="56551360" w14:textId="77777777" w:rsidR="005B6E3B" w:rsidRDefault="005B6E3B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5B6E3B">
              <w:t xml:space="preserve">There is an opening presentation, rebuttal, response and closing summary. </w:t>
            </w:r>
          </w:p>
          <w:p w14:paraId="62BB4D11" w14:textId="77777777" w:rsidR="005B6E3B" w:rsidRDefault="005B6E3B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5B6E3B">
              <w:t xml:space="preserve">Basically, this just means that both sides state their opinion before taking turns giving reasons why they believe their opponent is incorrect. </w:t>
            </w:r>
          </w:p>
          <w:p w14:paraId="2CA6C62C" w14:textId="77777777" w:rsidR="005B6E3B" w:rsidRDefault="005B6E3B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>Explain that m</w:t>
            </w:r>
            <w:r w:rsidRPr="005B6E3B">
              <w:t xml:space="preserve">ost debates have a pretty strict time limit as well. </w:t>
            </w:r>
          </w:p>
          <w:p w14:paraId="3961DE85" w14:textId="77777777" w:rsidR="005B6E3B" w:rsidRDefault="005B6E3B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5B6E3B">
              <w:t>You don't have to follow any of the limits set by oﬃcial presidential debates, but you should still come up with a time that both you and your child are comfortable with.</w:t>
            </w:r>
          </w:p>
          <w:p w14:paraId="6026BE9A" w14:textId="4BAA339F" w:rsidR="007144CC" w:rsidRDefault="005B6E3B" w:rsidP="005B6E3B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5B6E3B">
              <w:t>Keep it short -- if you only have a minute or two to state your case, it makes the challenge even harder.</w:t>
            </w:r>
          </w:p>
          <w:p w14:paraId="5B8B326D" w14:textId="51D086E1" w:rsidR="0048658A" w:rsidRDefault="0048658A" w:rsidP="0048658A"/>
          <w:p w14:paraId="47D34D37" w14:textId="10460AE7" w:rsidR="0048658A" w:rsidRDefault="0048658A" w:rsidP="0048658A"/>
          <w:p w14:paraId="6A1D042D" w14:textId="76361E64" w:rsidR="0048658A" w:rsidRDefault="0048658A" w:rsidP="0048658A"/>
          <w:p w14:paraId="4BC3F9AE" w14:textId="77777777" w:rsidR="0048658A" w:rsidRDefault="0048658A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48246F91" w:rsidR="000529DC" w:rsidRPr="00A82C1E" w:rsidRDefault="0048658A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Teacher </w:t>
            </w:r>
            <w:r w:rsidR="00B8408B">
              <w:rPr>
                <w:sz w:val="18"/>
                <w:szCs w:val="18"/>
              </w:rPr>
              <w:t>Guide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38C4BAC5" w14:textId="77777777" w:rsidR="001B21F6" w:rsidRPr="001B21F6" w:rsidRDefault="001B21F6" w:rsidP="001B21F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rPr>
                <w:bCs/>
              </w:rPr>
              <w:t xml:space="preserve">Divide the class in half to make Group 1 and Group 2. </w:t>
            </w:r>
          </w:p>
          <w:p w14:paraId="1D0840AE" w14:textId="77777777" w:rsidR="001B21F6" w:rsidRPr="001B21F6" w:rsidRDefault="001B21F6" w:rsidP="001B21F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rPr>
                <w:bCs/>
              </w:rPr>
              <w:t xml:space="preserve">(If you have a class with more than 50 students, consider creating four groups instead of two.) </w:t>
            </w:r>
          </w:p>
          <w:p w14:paraId="0D50B975" w14:textId="77777777" w:rsidR="001B21F6" w:rsidRPr="001B21F6" w:rsidRDefault="001B21F6" w:rsidP="001B21F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rPr>
                <w:bCs/>
              </w:rPr>
              <w:t>Select a student—or ask for a volunteer— in each group to serve as the group leader</w:t>
            </w:r>
            <w:r>
              <w:rPr>
                <w:bCs/>
              </w:rPr>
              <w:t>.</w:t>
            </w:r>
          </w:p>
          <w:p w14:paraId="065ED96D" w14:textId="77777777" w:rsidR="001B21F6" w:rsidRPr="001B21F6" w:rsidRDefault="001B21F6" w:rsidP="001B21F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t xml:space="preserve">Write the debate theme and associated topics on the board from the topic set that you selected or developed. </w:t>
            </w:r>
          </w:p>
          <w:p w14:paraId="345CB105" w14:textId="77777777" w:rsidR="001B21F6" w:rsidRPr="001B21F6" w:rsidRDefault="001B21F6" w:rsidP="001B21F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t xml:space="preserve">Ask each group to vote on the topic they most want to debate; the two groups should choose different topics from the set. </w:t>
            </w:r>
          </w:p>
          <w:p w14:paraId="0CFE9B31" w14:textId="77777777" w:rsidR="001B21F6" w:rsidRPr="001B21F6" w:rsidRDefault="001B21F6" w:rsidP="001B21F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t xml:space="preserve">Give the groups two minutes to vote; ask the group leaders to count the votes and report the outcome. </w:t>
            </w:r>
          </w:p>
          <w:p w14:paraId="626B2E61" w14:textId="77777777" w:rsidR="0048658A" w:rsidRPr="0048658A" w:rsidRDefault="001B21F6" w:rsidP="0048658A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1B21F6">
              <w:t>If both groups voted for the same topic, Group 2 can use its second choice</w:t>
            </w:r>
            <w:r>
              <w:t>.</w:t>
            </w:r>
          </w:p>
          <w:p w14:paraId="40CE8389" w14:textId="77777777" w:rsidR="0048658A" w:rsidRPr="0048658A" w:rsidRDefault="0048658A" w:rsidP="0048658A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48658A">
              <w:t xml:space="preserve">Have teams sit together in different areas of the room to prepare for the debate. </w:t>
            </w:r>
          </w:p>
          <w:p w14:paraId="20A44B79" w14:textId="77777777" w:rsidR="0048658A" w:rsidRPr="0048658A" w:rsidRDefault="0048658A" w:rsidP="0048658A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48658A">
              <w:t>Direct students’ attention to the list of “good debater” qualities on the board</w:t>
            </w:r>
          </w:p>
          <w:p w14:paraId="4ADC8A82" w14:textId="77777777" w:rsidR="0048658A" w:rsidRPr="0048658A" w:rsidRDefault="0048658A" w:rsidP="0048658A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>
              <w:t>R</w:t>
            </w:r>
            <w:r w:rsidRPr="0048658A">
              <w:t xml:space="preserve">emind them that good debaters use evidence and examples, not just opinions, to support their arguments. </w:t>
            </w:r>
          </w:p>
          <w:p w14:paraId="79E87B0C" w14:textId="77777777" w:rsidR="00CA5716" w:rsidRPr="00CA5716" w:rsidRDefault="0048658A" w:rsidP="00CA5716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 w:rsidRPr="0048658A">
              <w:t>Tell teams</w:t>
            </w:r>
            <w:r>
              <w:t xml:space="preserve"> to go home and </w:t>
            </w:r>
            <w:r w:rsidRPr="0048658A">
              <w:t xml:space="preserve">work together as a team to prepare for the debate. </w:t>
            </w:r>
          </w:p>
          <w:p w14:paraId="23F9CAD5" w14:textId="77777777" w:rsidR="00BB0849" w:rsidRPr="00BB0849" w:rsidRDefault="00CA5716" w:rsidP="00BB0849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>
              <w:t>Tell them to</w:t>
            </w:r>
            <w:r w:rsidRPr="00CA5716">
              <w:t xml:space="preserve"> brainstorm evidence (information, facts, examples, and</w:t>
            </w:r>
            <w:r>
              <w:t xml:space="preserve">, </w:t>
            </w:r>
            <w:r w:rsidRPr="00CA5716">
              <w:t xml:space="preserve">anecdotes) to support </w:t>
            </w:r>
            <w:r>
              <w:t>their</w:t>
            </w:r>
            <w:r w:rsidRPr="00CA5716">
              <w:t xml:space="preserve"> debate position</w:t>
            </w:r>
          </w:p>
          <w:p w14:paraId="13C4083E" w14:textId="77777777" w:rsidR="00BB0849" w:rsidRPr="00BB0849" w:rsidRDefault="00BB0849" w:rsidP="00BB0849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>
              <w:t xml:space="preserve">Tell them to </w:t>
            </w:r>
            <w:r w:rsidRPr="00BB0849">
              <w:t xml:space="preserve">discuss </w:t>
            </w:r>
            <w:r>
              <w:t>their</w:t>
            </w:r>
            <w:r w:rsidRPr="00BB0849">
              <w:t xml:space="preserve"> brainstormed list and identify the strongest pieces of evidence</w:t>
            </w:r>
          </w:p>
          <w:p w14:paraId="1A45AD75" w14:textId="2738804A" w:rsidR="00BB0849" w:rsidRPr="00BB0849" w:rsidRDefault="00BB0849" w:rsidP="00BB0849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/>
              </w:rPr>
            </w:pPr>
            <w:r>
              <w:lastRenderedPageBreak/>
              <w:t>Tell them to</w:t>
            </w:r>
            <w:r w:rsidRPr="00BB0849">
              <w:t xml:space="preserve"> discuss possible arguments the opposing team might make and how to counter those arguments</w:t>
            </w:r>
          </w:p>
          <w:p w14:paraId="6A08CEF6" w14:textId="77777777" w:rsidR="0048658A" w:rsidRDefault="0048658A" w:rsidP="0048658A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E7A2BE9" w14:textId="786CDB4D" w:rsidR="00246837" w:rsidRPr="0048658A" w:rsidRDefault="004735CF" w:rsidP="0048658A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 Practice</w:t>
            </w:r>
          </w:p>
          <w:p w14:paraId="2FF3940A" w14:textId="2DD2F97F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039F8519" w14:textId="77777777" w:rsidR="00246837" w:rsidRDefault="009F76D5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Tell students that they will perform another debate on another topic you choose for them</w:t>
            </w:r>
          </w:p>
          <w:p w14:paraId="1EF9B896" w14:textId="77777777" w:rsidR="009F76D5" w:rsidRDefault="009F76D5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Tell them they will working with the same team used for the last lesson</w:t>
            </w:r>
          </w:p>
          <w:p w14:paraId="3A11381B" w14:textId="77777777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Tell them they will have only few minutes taken from the class time for preparation.</w:t>
            </w:r>
          </w:p>
          <w:p w14:paraId="62E41BBF" w14:textId="633F60A5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Choose a topic for them from the topic list</w:t>
            </w:r>
          </w:p>
          <w:p w14:paraId="61BA7B87" w14:textId="4C26F6F0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Ask team 1 to pick a side of the coin while team 2 automatically takes the other side</w:t>
            </w:r>
          </w:p>
          <w:p w14:paraId="0DDC33E6" w14:textId="0A975450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Roll the coin to select the team that is for the motion and team against the motion</w:t>
            </w:r>
          </w:p>
          <w:p w14:paraId="5EE93AA4" w14:textId="36D34AAA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Tell them to</w:t>
            </w:r>
            <w:r w:rsidRPr="00CA5716">
              <w:t xml:space="preserve"> brainstorm evidence (information, facts, examples, and</w:t>
            </w:r>
            <w:r>
              <w:t xml:space="preserve">, </w:t>
            </w:r>
            <w:r w:rsidRPr="00CA5716">
              <w:t xml:space="preserve">anecdotes) to support </w:t>
            </w:r>
            <w:r>
              <w:t>their</w:t>
            </w:r>
            <w:r w:rsidRPr="00CA5716">
              <w:t xml:space="preserve"> debate position</w:t>
            </w:r>
          </w:p>
          <w:p w14:paraId="0C1904A1" w14:textId="77777777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Tell them to </w:t>
            </w:r>
            <w:r w:rsidRPr="00BB0849">
              <w:t xml:space="preserve">discuss </w:t>
            </w:r>
            <w:r>
              <w:t>their</w:t>
            </w:r>
            <w:r w:rsidRPr="00BB0849">
              <w:t xml:space="preserve"> brainstormed list and identify the strongest pieces of evidence</w:t>
            </w:r>
          </w:p>
          <w:p w14:paraId="7D5CC5F1" w14:textId="77777777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Tell them to</w:t>
            </w:r>
            <w:r w:rsidRPr="00BB0849">
              <w:t xml:space="preserve"> discuss possible arguments the opposing team might make and how to counter those arguments</w:t>
            </w:r>
          </w:p>
          <w:p w14:paraId="7E9454AA" w14:textId="4A7ECBC9" w:rsidR="009F76D5" w:rsidRDefault="009F76D5" w:rsidP="009F76D5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8112BE">
              <w:t xml:space="preserve">Remind students to take turns speaking during the debates. </w:t>
            </w:r>
          </w:p>
          <w:p w14:paraId="6CC78EF4" w14:textId="3DB9B763" w:rsidR="009F76D5" w:rsidRPr="00137D49" w:rsidRDefault="009F76D5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Inspect the students while the practice is going on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0256C232" w14:textId="77777777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 xml:space="preserve">Ask students if they have ever participated in a debate or if they have seen a debate in person or on television. </w:t>
            </w:r>
          </w:p>
          <w:p w14:paraId="0F61E38D" w14:textId="77777777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 xml:space="preserve">Ask volunteers to share their opinions about what makes someone a good debater. </w:t>
            </w:r>
          </w:p>
          <w:p w14:paraId="34B75D08" w14:textId="46B8A4EB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 xml:space="preserve">(Answers may include “uses examples /facts to support an argument”; “listens to opponents and “stays calm”; etc.) </w:t>
            </w:r>
          </w:p>
          <w:p w14:paraId="6C4D6FA1" w14:textId="3963621A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 xml:space="preserve">Write students’ contributions on the board and elicit or suggest other qualities to include in the list. </w:t>
            </w:r>
          </w:p>
          <w:p w14:paraId="592EDF39" w14:textId="77777777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>Tell students that a debate participant’s goal is to make a convincing yet respectful argument.</w:t>
            </w:r>
          </w:p>
          <w:p w14:paraId="30757BB5" w14:textId="77777777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 xml:space="preserve">Explain that debaters must be skillful at agreeing, disagreeing, and contrasting opinions. </w:t>
            </w:r>
          </w:p>
          <w:p w14:paraId="37B6B8BA" w14:textId="77777777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>Draw a chart on the board and elicit examples of the language used in each of the three categories</w:t>
            </w:r>
          </w:p>
          <w:p w14:paraId="7E9EE4FE" w14:textId="7D3DC445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>
              <w:lastRenderedPageBreak/>
              <w:t>T</w:t>
            </w:r>
            <w:r w:rsidRPr="001B21F6">
              <w:t>he Functional Language Chart is an example of what a completed chart might look like</w:t>
            </w:r>
            <w:r>
              <w:t>.</w:t>
            </w:r>
          </w:p>
          <w:p w14:paraId="459F8D71" w14:textId="4BAD04D9" w:rsidR="001B21F6" w:rsidRDefault="001B21F6" w:rsidP="001B21F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1B21F6">
              <w:t>Tell students they are going to complete an exercise to prepare for two debates and that everyone will participate in the debates.</w:t>
            </w:r>
          </w:p>
          <w:p w14:paraId="2F134407" w14:textId="77777777" w:rsidR="001B21F6" w:rsidRDefault="001B21F6" w:rsidP="001B21F6">
            <w:pPr>
              <w:ind w:left="3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653355" w14:textId="57E2ABB8" w:rsidR="005044E0" w:rsidRPr="00A82C1E" w:rsidRDefault="00B8408B" w:rsidP="001B21F6">
            <w:pPr>
              <w:ind w:left="3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A6F2FA0" w14:textId="683D9CEC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D41C29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137D49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="00B8408B">
              <w:rPr>
                <w:b/>
              </w:rPr>
              <w:t>5</w:t>
            </w:r>
            <w:r w:rsidRPr="00A82C1E">
              <w:rPr>
                <w:b/>
              </w:rPr>
              <w:t xml:space="preserve"> Mins</w:t>
            </w:r>
          </w:p>
          <w:p w14:paraId="5D1F4EF0" w14:textId="77777777" w:rsidR="00035E32" w:rsidRDefault="00035E32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035E32">
              <w:t xml:space="preserve">Ask all students to stand up and bring their notes with them. </w:t>
            </w:r>
          </w:p>
          <w:p w14:paraId="27C8FFE8" w14:textId="77777777" w:rsidR="00035E32" w:rsidRDefault="00035E32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035E32">
              <w:t xml:space="preserve">Tell the opposing teams for each topic to form two lines facing each other. </w:t>
            </w:r>
          </w:p>
          <w:p w14:paraId="4FA8461A" w14:textId="77777777" w:rsidR="004E3F5C" w:rsidRDefault="00035E32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035E32">
              <w:t xml:space="preserve">There will be </w:t>
            </w:r>
            <w:r w:rsidR="004E3F5C">
              <w:t>two</w:t>
            </w:r>
            <w:r w:rsidRPr="00035E32">
              <w:t xml:space="preserve"> lines in all: Team “For” faces Team “Against</w:t>
            </w:r>
          </w:p>
          <w:p w14:paraId="07DE32DD" w14:textId="05963BAD" w:rsidR="00BA2713" w:rsidRDefault="00035E32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035E32">
              <w:t xml:space="preserve">Explain that these are “debate lines,” and ask students to stand so they directly face one person from the opposing side. </w:t>
            </w:r>
          </w:p>
          <w:p w14:paraId="782296E1" w14:textId="77777777" w:rsidR="004E3F5C" w:rsidRDefault="004E3F5C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E3F5C">
              <w:t xml:space="preserve">Tell students they will debate by using the evidence and counterarguments they developed during the team discussions. </w:t>
            </w:r>
          </w:p>
          <w:p w14:paraId="178916AA" w14:textId="77777777" w:rsidR="004E3F5C" w:rsidRDefault="004E3F5C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E3F5C">
              <w:t>Explain that, at your signal, everyone will individually debate with the opponent across the line for one minute.</w:t>
            </w:r>
          </w:p>
          <w:p w14:paraId="405C621C" w14:textId="77777777" w:rsidR="004E3F5C" w:rsidRDefault="004E3F5C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E3F5C">
              <w:t xml:space="preserve">The person in the “For” line speaks first. </w:t>
            </w:r>
          </w:p>
          <w:p w14:paraId="53BB74C9" w14:textId="77777777" w:rsidR="004E3F5C" w:rsidRDefault="004E3F5C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E3F5C">
              <w:t xml:space="preserve">After a minute, you will tell students to “Switch!” </w:t>
            </w:r>
          </w:p>
          <w:p w14:paraId="4733DFAC" w14:textId="77777777" w:rsidR="004E3F5C" w:rsidRDefault="004E3F5C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E3F5C">
              <w:t xml:space="preserve">The class might get quite noisy— students are engaged and practicing speaking! </w:t>
            </w:r>
          </w:p>
          <w:p w14:paraId="6F7C025C" w14:textId="36CA719E" w:rsidR="004E3F5C" w:rsidRDefault="004E3F5C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E3F5C">
              <w:t>Remind students to use “inside voices” if the volume becomes too loud.)</w:t>
            </w:r>
          </w:p>
          <w:p w14:paraId="3286DACE" w14:textId="77777777" w:rsidR="008112BE" w:rsidRDefault="008112BE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112BE">
              <w:t xml:space="preserve">If you feel it is necessary, model the one-minute debate process with a student. </w:t>
            </w:r>
          </w:p>
          <w:p w14:paraId="5551A15E" w14:textId="77777777" w:rsidR="008112BE" w:rsidRDefault="008112BE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112BE">
              <w:lastRenderedPageBreak/>
              <w:t xml:space="preserve">Remind students to take turns speaking during the debates. </w:t>
            </w:r>
          </w:p>
          <w:p w14:paraId="0F75797E" w14:textId="348F50D0" w:rsidR="008112BE" w:rsidRDefault="008112BE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112BE">
              <w:t>Tell students they can refer to the Functional Language Chart as well as their team discussion notes, if needed</w:t>
            </w:r>
          </w:p>
          <w:p w14:paraId="791BF986" w14:textId="26EECB23" w:rsidR="001D6FFE" w:rsidRDefault="001D6FFE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1D6FFE">
              <w:t>Begin the one-on-one debates. Have the “For” team members speak first. Keep time and monitor student progress</w:t>
            </w:r>
          </w:p>
          <w:p w14:paraId="0412999B" w14:textId="77777777" w:rsidR="008C09AB" w:rsidRDefault="008C09AB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C09AB">
              <w:t xml:space="preserve">After several rounds, bring the class back together. </w:t>
            </w:r>
          </w:p>
          <w:p w14:paraId="5EEFC1F8" w14:textId="77777777" w:rsidR="008C09AB" w:rsidRDefault="008C09AB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C09AB">
              <w:t xml:space="preserve">Ask teams to evaluate strengths and weaknesses of each other’s arguments. </w:t>
            </w:r>
          </w:p>
          <w:p w14:paraId="75666D06" w14:textId="77777777" w:rsidR="008C09AB" w:rsidRDefault="008C09AB" w:rsidP="00035E32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C09AB">
              <w:t xml:space="preserve">Review any problematic or challenging language points, such as grammar and pragmatics topics, based on observed student performance. </w:t>
            </w:r>
          </w:p>
          <w:p w14:paraId="012DB69B" w14:textId="0FEC703F" w:rsidR="00BA2713" w:rsidRPr="00A82C1E" w:rsidRDefault="008C09AB" w:rsidP="0016548C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8C09AB">
              <w:t>You can also ask students whether they found the debate easier after the first round</w:t>
            </w:r>
            <w:r>
              <w:t>.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5894" w14:textId="77777777" w:rsidR="00294230" w:rsidRDefault="00294230">
      <w:pPr>
        <w:spacing w:before="0" w:after="0" w:line="240" w:lineRule="auto"/>
      </w:pPr>
      <w:r>
        <w:separator/>
      </w:r>
    </w:p>
  </w:endnote>
  <w:endnote w:type="continuationSeparator" w:id="0">
    <w:p w14:paraId="69137C3A" w14:textId="77777777" w:rsidR="00294230" w:rsidRDefault="002942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5687" w14:textId="77777777" w:rsidR="00294230" w:rsidRDefault="00294230">
      <w:pPr>
        <w:spacing w:before="0" w:after="0" w:line="240" w:lineRule="auto"/>
      </w:pPr>
      <w:r>
        <w:separator/>
      </w:r>
    </w:p>
  </w:footnote>
  <w:footnote w:type="continuationSeparator" w:id="0">
    <w:p w14:paraId="505CFEA3" w14:textId="77777777" w:rsidR="00294230" w:rsidRDefault="002942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B4A"/>
    <w:multiLevelType w:val="hybridMultilevel"/>
    <w:tmpl w:val="AAEE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E0A57"/>
    <w:multiLevelType w:val="hybridMultilevel"/>
    <w:tmpl w:val="89EA6BE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50753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4665F"/>
    <w:multiLevelType w:val="hybridMultilevel"/>
    <w:tmpl w:val="455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8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D26B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2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3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B6836"/>
    <w:multiLevelType w:val="hybridMultilevel"/>
    <w:tmpl w:val="7A1C19EE"/>
    <w:lvl w:ilvl="0" w:tplc="E6E8E30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3"/>
  </w:num>
  <w:num w:numId="3">
    <w:abstractNumId w:val="24"/>
  </w:num>
  <w:num w:numId="4">
    <w:abstractNumId w:val="35"/>
  </w:num>
  <w:num w:numId="5">
    <w:abstractNumId w:val="28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9"/>
  </w:num>
  <w:num w:numId="11">
    <w:abstractNumId w:val="18"/>
  </w:num>
  <w:num w:numId="12">
    <w:abstractNumId w:val="21"/>
  </w:num>
  <w:num w:numId="13">
    <w:abstractNumId w:val="34"/>
  </w:num>
  <w:num w:numId="14">
    <w:abstractNumId w:val="10"/>
  </w:num>
  <w:num w:numId="15">
    <w:abstractNumId w:val="40"/>
  </w:num>
  <w:num w:numId="16">
    <w:abstractNumId w:val="14"/>
  </w:num>
  <w:num w:numId="17">
    <w:abstractNumId w:val="7"/>
  </w:num>
  <w:num w:numId="18">
    <w:abstractNumId w:val="17"/>
  </w:num>
  <w:num w:numId="19">
    <w:abstractNumId w:val="32"/>
  </w:num>
  <w:num w:numId="20">
    <w:abstractNumId w:val="44"/>
  </w:num>
  <w:num w:numId="21">
    <w:abstractNumId w:val="13"/>
  </w:num>
  <w:num w:numId="22">
    <w:abstractNumId w:val="15"/>
  </w:num>
  <w:num w:numId="23">
    <w:abstractNumId w:val="42"/>
  </w:num>
  <w:num w:numId="24">
    <w:abstractNumId w:val="23"/>
  </w:num>
  <w:num w:numId="25">
    <w:abstractNumId w:val="31"/>
  </w:num>
  <w:num w:numId="26">
    <w:abstractNumId w:val="22"/>
  </w:num>
  <w:num w:numId="27">
    <w:abstractNumId w:val="39"/>
  </w:num>
  <w:num w:numId="28">
    <w:abstractNumId w:val="6"/>
  </w:num>
  <w:num w:numId="29">
    <w:abstractNumId w:val="1"/>
  </w:num>
  <w:num w:numId="30">
    <w:abstractNumId w:val="3"/>
  </w:num>
  <w:num w:numId="31">
    <w:abstractNumId w:val="36"/>
  </w:num>
  <w:num w:numId="32">
    <w:abstractNumId w:val="20"/>
  </w:num>
  <w:num w:numId="33">
    <w:abstractNumId w:val="38"/>
  </w:num>
  <w:num w:numId="34">
    <w:abstractNumId w:val="27"/>
  </w:num>
  <w:num w:numId="35">
    <w:abstractNumId w:val="2"/>
  </w:num>
  <w:num w:numId="36">
    <w:abstractNumId w:val="41"/>
  </w:num>
  <w:num w:numId="37">
    <w:abstractNumId w:val="30"/>
  </w:num>
  <w:num w:numId="38">
    <w:abstractNumId w:val="26"/>
  </w:num>
  <w:num w:numId="39">
    <w:abstractNumId w:val="4"/>
  </w:num>
  <w:num w:numId="40">
    <w:abstractNumId w:val="29"/>
  </w:num>
  <w:num w:numId="41">
    <w:abstractNumId w:val="33"/>
  </w:num>
  <w:num w:numId="42">
    <w:abstractNumId w:val="16"/>
  </w:num>
  <w:num w:numId="43">
    <w:abstractNumId w:val="45"/>
  </w:num>
  <w:num w:numId="44">
    <w:abstractNumId w:val="9"/>
  </w:num>
  <w:num w:numId="45">
    <w:abstractNumId w:val="37"/>
  </w:num>
  <w:num w:numId="46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35E32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611AE"/>
    <w:rsid w:val="00163CA6"/>
    <w:rsid w:val="0016548C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21F6"/>
    <w:rsid w:val="001C0A0E"/>
    <w:rsid w:val="001C4621"/>
    <w:rsid w:val="001D1806"/>
    <w:rsid w:val="001D3BC8"/>
    <w:rsid w:val="001D4D95"/>
    <w:rsid w:val="001D6B1C"/>
    <w:rsid w:val="001D6FFE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426F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94230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1C97"/>
    <w:rsid w:val="00384895"/>
    <w:rsid w:val="00396443"/>
    <w:rsid w:val="003A037B"/>
    <w:rsid w:val="003A31B0"/>
    <w:rsid w:val="003A72AC"/>
    <w:rsid w:val="003B1470"/>
    <w:rsid w:val="003B33CA"/>
    <w:rsid w:val="003B3AAE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2AE2"/>
    <w:rsid w:val="004735CF"/>
    <w:rsid w:val="004827E6"/>
    <w:rsid w:val="00483322"/>
    <w:rsid w:val="00483AE5"/>
    <w:rsid w:val="00485065"/>
    <w:rsid w:val="0048658A"/>
    <w:rsid w:val="00486F5A"/>
    <w:rsid w:val="004A3441"/>
    <w:rsid w:val="004B20E0"/>
    <w:rsid w:val="004B46D3"/>
    <w:rsid w:val="004C6C13"/>
    <w:rsid w:val="004D089D"/>
    <w:rsid w:val="004E29C7"/>
    <w:rsid w:val="004E3F5C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6E3B"/>
    <w:rsid w:val="005B7D58"/>
    <w:rsid w:val="005B7E63"/>
    <w:rsid w:val="005C2512"/>
    <w:rsid w:val="005D0C5B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254A3"/>
    <w:rsid w:val="0063032B"/>
    <w:rsid w:val="00631E0E"/>
    <w:rsid w:val="006326A0"/>
    <w:rsid w:val="006404AA"/>
    <w:rsid w:val="00641476"/>
    <w:rsid w:val="00641D69"/>
    <w:rsid w:val="006475CC"/>
    <w:rsid w:val="006513FB"/>
    <w:rsid w:val="006550C8"/>
    <w:rsid w:val="0066553B"/>
    <w:rsid w:val="0066587C"/>
    <w:rsid w:val="00667D6F"/>
    <w:rsid w:val="00675B73"/>
    <w:rsid w:val="00677486"/>
    <w:rsid w:val="006826F3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6EE0"/>
    <w:rsid w:val="00713D5E"/>
    <w:rsid w:val="007144CC"/>
    <w:rsid w:val="00714A8D"/>
    <w:rsid w:val="007166BF"/>
    <w:rsid w:val="00717787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0BA"/>
    <w:rsid w:val="007F163A"/>
    <w:rsid w:val="007F178D"/>
    <w:rsid w:val="007F30FD"/>
    <w:rsid w:val="007F4FCC"/>
    <w:rsid w:val="007F65A3"/>
    <w:rsid w:val="00802258"/>
    <w:rsid w:val="00807AE6"/>
    <w:rsid w:val="008112BE"/>
    <w:rsid w:val="00811AB9"/>
    <w:rsid w:val="00835E70"/>
    <w:rsid w:val="0083703B"/>
    <w:rsid w:val="00840CC2"/>
    <w:rsid w:val="00840D2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09AB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6D5"/>
    <w:rsid w:val="009F7C60"/>
    <w:rsid w:val="00A0116B"/>
    <w:rsid w:val="00A1735C"/>
    <w:rsid w:val="00A25094"/>
    <w:rsid w:val="00A367FF"/>
    <w:rsid w:val="00A37E88"/>
    <w:rsid w:val="00A435BC"/>
    <w:rsid w:val="00A50553"/>
    <w:rsid w:val="00A71E70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E49"/>
    <w:rsid w:val="00AE2FC3"/>
    <w:rsid w:val="00AE6977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76E78"/>
    <w:rsid w:val="00B8408B"/>
    <w:rsid w:val="00B8438A"/>
    <w:rsid w:val="00B8706B"/>
    <w:rsid w:val="00B87608"/>
    <w:rsid w:val="00B91FAF"/>
    <w:rsid w:val="00B93FEC"/>
    <w:rsid w:val="00BA223B"/>
    <w:rsid w:val="00BA2713"/>
    <w:rsid w:val="00BA7BE8"/>
    <w:rsid w:val="00BB0849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862D4"/>
    <w:rsid w:val="00C92835"/>
    <w:rsid w:val="00CA3F8C"/>
    <w:rsid w:val="00CA5716"/>
    <w:rsid w:val="00CB08CC"/>
    <w:rsid w:val="00CB2D0F"/>
    <w:rsid w:val="00CB574B"/>
    <w:rsid w:val="00CB7870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7C20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.org/lesson-plan/debate-an-environmental-issue/" TargetMode="External"/><Relationship Id="rId13" Type="http://schemas.openxmlformats.org/officeDocument/2006/relationships/hyperlink" Target="https://www.teacher.org/lesson-plan/debate-an-environmental-issu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activity/article/mock-debate/" TargetMode="External"/><Relationship Id="rId17" Type="http://schemas.openxmlformats.org/officeDocument/2006/relationships/hyperlink" Target="https://www.education.com/activity/article/mock-deba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cators.brainpop.com/lesson-plan/citizen-science-game/?bp-topic=deba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tors.brainpop.com/lesson-plan/citizen-science-game/?bp-topic=deb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dlier.com/school/ela-blog/march-madness-inspired-classroom-debate-lesson-plan-debate-activities-for-students" TargetMode="External"/><Relationship Id="rId10" Type="http://schemas.openxmlformats.org/officeDocument/2006/relationships/hyperlink" Target="https://www.sadlier.com/school/ela-blog/march-madness-inspired-classroom-debate-lesson-plan-debate-activities-for-student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achhub.com/classroom-activities-how-hold-classroom-debate" TargetMode="External"/><Relationship Id="rId14" Type="http://schemas.openxmlformats.org/officeDocument/2006/relationships/hyperlink" Target="https://www.teachhub.com/classroom-activities-how-hold-classroom-debat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0F0AF1"/>
    <w:rsid w:val="00106507"/>
    <w:rsid w:val="00253619"/>
    <w:rsid w:val="00262022"/>
    <w:rsid w:val="0026558F"/>
    <w:rsid w:val="00280CE5"/>
    <w:rsid w:val="002A6AF7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713551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5106E"/>
    <w:rsid w:val="00B67D1F"/>
    <w:rsid w:val="00C21632"/>
    <w:rsid w:val="00C87D32"/>
    <w:rsid w:val="00C93DC1"/>
    <w:rsid w:val="00D339AD"/>
    <w:rsid w:val="00D417B5"/>
    <w:rsid w:val="00D92979"/>
    <w:rsid w:val="00DE19D7"/>
    <w:rsid w:val="00E17671"/>
    <w:rsid w:val="00EB30E9"/>
    <w:rsid w:val="00F07EE3"/>
    <w:rsid w:val="00F419FB"/>
    <w:rsid w:val="00F567F1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56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19</cp:revision>
  <dcterms:created xsi:type="dcterms:W3CDTF">2019-06-14T08:23:00Z</dcterms:created>
  <dcterms:modified xsi:type="dcterms:W3CDTF">2019-07-01T08:01:00Z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