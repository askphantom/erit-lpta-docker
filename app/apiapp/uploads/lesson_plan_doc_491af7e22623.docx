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Pr>
      <w:tblGrid>
        <w:gridCol w:w="6480"/>
        <w:gridCol w:w="6480"/>
      </w:tblGrid>
      <w:tr w:rsidR="00C17E2A" w14:paraId="6A9F9338" w14:textId="77777777">
        <w:tc>
          <w:tcPr>
            <w:tcW w:w="2500" w:type="pct"/>
            <w:vAlign w:val="bottom"/>
          </w:tcPr>
          <w:p w14:paraId="2776633C" w14:textId="77777777" w:rsidR="00C17E2A" w:rsidRPr="00B6607A" w:rsidRDefault="009D3C65">
            <w:pPr>
              <w:pStyle w:val="Title"/>
              <w:rPr>
                <w:sz w:val="48"/>
                <w:szCs w:val="48"/>
              </w:rPr>
            </w:pPr>
            <w:r>
              <w:rPr>
                <w:sz w:val="48"/>
                <w:szCs w:val="48"/>
              </w:rPr>
              <w:t>WATER (qUALITY</w:t>
            </w:r>
            <w:r w:rsidR="00B6607A" w:rsidRPr="00B6607A">
              <w:rPr>
                <w:sz w:val="48"/>
                <w:szCs w:val="48"/>
              </w:rPr>
              <w:t>)</w:t>
            </w:r>
          </w:p>
        </w:tc>
        <w:sdt>
          <w:sdtPr>
            <w:id w:val="1545870053"/>
            <w:placeholder>
              <w:docPart w:val="57D0253E54FA4684857C7E53F49E1A5B"/>
            </w:placeholder>
            <w:date w:fullDate="2018-10-26T00:00:00Z">
              <w:dateFormat w:val="M.d.yyyy"/>
              <w:lid w:val="en-US"/>
              <w:storeMappedDataAs w:val="dateTime"/>
              <w:calendar w:val="gregorian"/>
            </w:date>
          </w:sdtPr>
          <w:sdtEndPr/>
          <w:sdtContent>
            <w:tc>
              <w:tcPr>
                <w:tcW w:w="2500" w:type="pct"/>
                <w:vAlign w:val="bottom"/>
              </w:tcPr>
              <w:p w14:paraId="03C9AA86" w14:textId="77777777" w:rsidR="00C17E2A" w:rsidRDefault="00AC7071">
                <w:pPr>
                  <w:pStyle w:val="Date"/>
                </w:pPr>
                <w:r>
                  <w:t>10.26.2018</w:t>
                </w:r>
              </w:p>
            </w:tc>
          </w:sdtContent>
        </w:sdt>
      </w:tr>
    </w:tbl>
    <w:p w14:paraId="06DFC28F" w14:textId="77777777"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14:paraId="0409DBB8"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51379B0D" w14:textId="77777777" w:rsidR="00C17E2A" w:rsidRDefault="00D27DC3">
            <w:pPr>
              <w:pStyle w:val="Heading1"/>
              <w:contextualSpacing w:val="0"/>
              <w:outlineLvl w:val="0"/>
            </w:pPr>
            <w:r>
              <w:t>Subject</w:t>
            </w:r>
          </w:p>
        </w:tc>
        <w:tc>
          <w:tcPr>
            <w:tcW w:w="152" w:type="pct"/>
            <w:tcBorders>
              <w:bottom w:val="none" w:sz="0" w:space="0" w:color="auto"/>
            </w:tcBorders>
          </w:tcPr>
          <w:p w14:paraId="5D4416EA" w14:textId="77777777" w:rsidR="00C17E2A" w:rsidRDefault="00C17E2A">
            <w:pPr>
              <w:pStyle w:val="Heading1"/>
              <w:contextualSpacing w:val="0"/>
              <w:outlineLvl w:val="0"/>
            </w:pPr>
          </w:p>
        </w:tc>
        <w:tc>
          <w:tcPr>
            <w:tcW w:w="3895" w:type="pct"/>
          </w:tcPr>
          <w:p w14:paraId="182FFD01" w14:textId="77777777" w:rsidR="00C17E2A" w:rsidRDefault="00D27DC3">
            <w:pPr>
              <w:pStyle w:val="Heading1"/>
              <w:contextualSpacing w:val="0"/>
              <w:outlineLvl w:val="0"/>
            </w:pPr>
            <w:r>
              <w:t>Overview</w:t>
            </w:r>
          </w:p>
        </w:tc>
      </w:tr>
      <w:tr w:rsidR="00C17E2A" w14:paraId="4465576F" w14:textId="77777777"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14:paraId="4B119662" w14:textId="77777777">
              <w:tc>
                <w:tcPr>
                  <w:tcW w:w="5000" w:type="pct"/>
                </w:tcPr>
                <w:p w14:paraId="093ED8D8" w14:textId="77777777" w:rsidR="00C17E2A" w:rsidRDefault="00565343">
                  <w:r>
                    <w:t>Basic Science</w:t>
                  </w:r>
                </w:p>
              </w:tc>
            </w:tr>
            <w:tr w:rsidR="00C17E2A" w14:paraId="60A82FBB" w14:textId="77777777">
              <w:tc>
                <w:tcPr>
                  <w:tcW w:w="5000" w:type="pct"/>
                  <w:tcBorders>
                    <w:bottom w:val="single" w:sz="8" w:space="0" w:color="auto"/>
                  </w:tcBorders>
                </w:tcPr>
                <w:p w14:paraId="7CC3051D" w14:textId="77777777" w:rsidR="00C17E2A" w:rsidRDefault="00D27DC3">
                  <w:pPr>
                    <w:pStyle w:val="Heading1"/>
                  </w:pPr>
                  <w:r>
                    <w:t>Prepared By</w:t>
                  </w:r>
                </w:p>
              </w:tc>
            </w:tr>
            <w:tr w:rsidR="00C17E2A" w14:paraId="2BB4D265"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2F3BFF10" w14:textId="77777777" w:rsidR="00C17E2A" w:rsidRDefault="00D27DC3">
                      <w:r>
                        <w:t>[Instructor Name]</w:t>
                      </w:r>
                    </w:p>
                  </w:tc>
                </w:sdtContent>
              </w:sdt>
            </w:tr>
            <w:tr w:rsidR="00C17E2A" w14:paraId="16190AB9" w14:textId="77777777">
              <w:tc>
                <w:tcPr>
                  <w:tcW w:w="5000" w:type="pct"/>
                  <w:tcBorders>
                    <w:bottom w:val="single" w:sz="8" w:space="0" w:color="auto"/>
                  </w:tcBorders>
                </w:tcPr>
                <w:p w14:paraId="52F82E67" w14:textId="77777777" w:rsidR="00C17E2A" w:rsidRDefault="00D27DC3">
                  <w:pPr>
                    <w:pStyle w:val="Heading1"/>
                  </w:pPr>
                  <w:r>
                    <w:t>Grade Level</w:t>
                  </w:r>
                </w:p>
              </w:tc>
            </w:tr>
            <w:tr w:rsidR="00C17E2A" w14:paraId="483BFAF7" w14:textId="77777777">
              <w:tc>
                <w:tcPr>
                  <w:tcW w:w="5000" w:type="pct"/>
                  <w:tcBorders>
                    <w:top w:val="single" w:sz="8" w:space="0" w:color="auto"/>
                  </w:tcBorders>
                </w:tcPr>
                <w:p w14:paraId="59BD24DC" w14:textId="77777777" w:rsidR="00C17E2A" w:rsidRDefault="00565343">
                  <w:r>
                    <w:t>2</w:t>
                  </w:r>
                </w:p>
              </w:tc>
            </w:tr>
          </w:tbl>
          <w:p w14:paraId="4017B6EA" w14:textId="77777777" w:rsidR="00C17E2A" w:rsidRDefault="00C17E2A"/>
        </w:tc>
        <w:tc>
          <w:tcPr>
            <w:tcW w:w="152" w:type="pct"/>
          </w:tcPr>
          <w:p w14:paraId="68D0F909" w14:textId="77777777" w:rsidR="00C17E2A" w:rsidRDefault="00C17E2A"/>
        </w:tc>
        <w:tc>
          <w:tcPr>
            <w:tcW w:w="3895" w:type="pct"/>
          </w:tcPr>
          <w:p w14:paraId="33EEB9CB" w14:textId="77777777" w:rsidR="000A37E8" w:rsidRDefault="000A37E8">
            <w:r>
              <w:t>This lesson plan covers teaching content for;</w:t>
            </w:r>
          </w:p>
          <w:p w14:paraId="685A6D52" w14:textId="77777777" w:rsidR="00B66511" w:rsidRDefault="00565343" w:rsidP="00B66511">
            <w:pPr>
              <w:pStyle w:val="ListParagraph"/>
              <w:numPr>
                <w:ilvl w:val="0"/>
                <w:numId w:val="6"/>
              </w:numPr>
              <w:ind w:left="467" w:hanging="142"/>
            </w:pPr>
            <w:r>
              <w:t>Water Quality.</w:t>
            </w:r>
          </w:p>
          <w:p w14:paraId="7020D50D" w14:textId="77777777" w:rsidR="00453D92" w:rsidRDefault="00565343" w:rsidP="004343E9">
            <w:pPr>
              <w:pStyle w:val="ListParagraph"/>
              <w:numPr>
                <w:ilvl w:val="0"/>
                <w:numId w:val="6"/>
              </w:numPr>
              <w:ind w:left="467" w:hanging="142"/>
            </w:pPr>
            <w:r>
              <w:t>Substances that contaminate water.</w:t>
            </w:r>
          </w:p>
          <w:p w14:paraId="369A5400" w14:textId="77777777" w:rsidR="00565343" w:rsidRDefault="00565343" w:rsidP="004343E9">
            <w:pPr>
              <w:pStyle w:val="ListParagraph"/>
              <w:numPr>
                <w:ilvl w:val="0"/>
                <w:numId w:val="6"/>
              </w:numPr>
              <w:ind w:left="467" w:hanging="142"/>
            </w:pPr>
            <w:r>
              <w:t>Dangers of drinking bad water.</w:t>
            </w:r>
          </w:p>
          <w:p w14:paraId="59955CA4" w14:textId="77777777" w:rsidR="00565343" w:rsidRDefault="00565343" w:rsidP="004343E9">
            <w:pPr>
              <w:pStyle w:val="ListParagraph"/>
              <w:numPr>
                <w:ilvl w:val="0"/>
                <w:numId w:val="6"/>
              </w:numPr>
              <w:ind w:left="467" w:hanging="142"/>
            </w:pPr>
            <w:r>
              <w:t>Purifying Water.</w:t>
            </w:r>
          </w:p>
          <w:p w14:paraId="520FD4D9" w14:textId="77777777" w:rsidR="00565343" w:rsidRDefault="00565343" w:rsidP="004343E9">
            <w:pPr>
              <w:pStyle w:val="ListParagraph"/>
              <w:numPr>
                <w:ilvl w:val="0"/>
                <w:numId w:val="6"/>
              </w:numPr>
              <w:ind w:left="467" w:hanging="142"/>
            </w:pPr>
            <w:r>
              <w:t>Package</w:t>
            </w:r>
            <w:r w:rsidR="00D023BE">
              <w:t>d Water</w:t>
            </w:r>
            <w:r>
              <w:t>.</w:t>
            </w:r>
          </w:p>
        </w:tc>
      </w:tr>
    </w:tbl>
    <w:p w14:paraId="7ED8058D" w14:textId="77777777" w:rsidR="00C17E2A" w:rsidRDefault="00D25004">
      <w:pPr>
        <w:pStyle w:val="NoSpacing"/>
      </w:pPr>
      <w:r>
        <w:rPr>
          <w:noProof/>
        </w:rPr>
        <w:pict w14:anchorId="2983A6DF">
          <v:shapetype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idth-percent:230;mso-wrap-distance-left:18pt;mso-wrap-distance-right:18pt;mso-position-horizontal-relative:margin;mso-position-vertical-relative:margin;mso-width-percent:23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4564"/>
                  </w:tblGrid>
                  <w:tr w:rsidR="00C17E2A" w14:paraId="2B32ED22" w14:textId="77777777">
                    <w:trPr>
                      <w:trHeight w:val="1440"/>
                    </w:trPr>
                    <w:tc>
                      <w:tcPr>
                        <w:tcW w:w="5000" w:type="pct"/>
                        <w:tcBorders>
                          <w:top w:val="single" w:sz="8" w:space="0" w:color="000000" w:themeColor="text1"/>
                          <w:bottom w:val="single" w:sz="8" w:space="0" w:color="000000" w:themeColor="text1"/>
                        </w:tcBorders>
                      </w:tcPr>
                      <w:p w14:paraId="5C716299" w14:textId="77777777" w:rsidR="00C17E2A" w:rsidRDefault="00D27DC3">
                        <w:pPr>
                          <w:pStyle w:val="Heading2"/>
                        </w:pPr>
                        <w:r>
                          <w:t>Materials Required</w:t>
                        </w:r>
                      </w:p>
                      <w:p w14:paraId="04E06C24" w14:textId="77777777" w:rsidR="00E8594C" w:rsidRDefault="00E8594C" w:rsidP="004B20E0">
                        <w:pPr>
                          <w:pStyle w:val="ListBullet"/>
                          <w:numPr>
                            <w:ilvl w:val="0"/>
                            <w:numId w:val="0"/>
                          </w:numPr>
                          <w:ind w:left="101"/>
                        </w:pPr>
                        <w:r>
                          <w:t xml:space="preserve">-Distilled water </w:t>
                        </w:r>
                      </w:p>
                      <w:p w14:paraId="30A14B6A" w14:textId="77777777" w:rsidR="00E8594C" w:rsidRDefault="00E8594C" w:rsidP="004B20E0">
                        <w:pPr>
                          <w:pStyle w:val="ListBullet"/>
                          <w:numPr>
                            <w:ilvl w:val="0"/>
                            <w:numId w:val="0"/>
                          </w:numPr>
                          <w:ind w:left="101"/>
                        </w:pPr>
                        <w:r>
                          <w:t xml:space="preserve">-3 large graduated cylinders (1 000 ml) – labelled A to C </w:t>
                        </w:r>
                      </w:p>
                      <w:p w14:paraId="36D6ED09" w14:textId="77777777" w:rsidR="00E8594C" w:rsidRDefault="00E8594C" w:rsidP="004B20E0">
                        <w:pPr>
                          <w:pStyle w:val="ListBullet"/>
                          <w:numPr>
                            <w:ilvl w:val="0"/>
                            <w:numId w:val="0"/>
                          </w:numPr>
                          <w:ind w:left="101"/>
                        </w:pPr>
                        <w:r>
                          <w:t xml:space="preserve">- 15 ml measuring spoons </w:t>
                        </w:r>
                      </w:p>
                      <w:p w14:paraId="6E504FB4" w14:textId="77777777" w:rsidR="00E8594C" w:rsidRDefault="00E8594C" w:rsidP="004B20E0">
                        <w:pPr>
                          <w:pStyle w:val="ListBullet"/>
                          <w:numPr>
                            <w:ilvl w:val="0"/>
                            <w:numId w:val="0"/>
                          </w:numPr>
                          <w:ind w:left="101"/>
                        </w:pPr>
                        <w:r>
                          <w:t xml:space="preserve">-3 large beakers </w:t>
                        </w:r>
                      </w:p>
                      <w:p w14:paraId="1A0E99A4" w14:textId="77777777" w:rsidR="00E8594C" w:rsidRDefault="00E8594C" w:rsidP="004B20E0">
                        <w:pPr>
                          <w:pStyle w:val="ListBullet"/>
                          <w:numPr>
                            <w:ilvl w:val="0"/>
                            <w:numId w:val="0"/>
                          </w:numPr>
                          <w:ind w:left="101"/>
                        </w:pPr>
                        <w:r>
                          <w:t xml:space="preserve">-Flat sieve </w:t>
                        </w:r>
                      </w:p>
                      <w:p w14:paraId="3D28D5C3" w14:textId="77777777" w:rsidR="00D44A0D" w:rsidRDefault="00E8594C" w:rsidP="004B20E0">
                        <w:pPr>
                          <w:pStyle w:val="ListBullet"/>
                          <w:numPr>
                            <w:ilvl w:val="0"/>
                            <w:numId w:val="0"/>
                          </w:numPr>
                          <w:ind w:left="101"/>
                        </w:pPr>
                        <w:r>
                          <w:t xml:space="preserve">-Cheesecloth (or kitchen cloth) </w:t>
                        </w:r>
                      </w:p>
                      <w:p w14:paraId="629D619F" w14:textId="77777777" w:rsidR="00D44A0D" w:rsidRDefault="00E8594C" w:rsidP="004B20E0">
                        <w:pPr>
                          <w:pStyle w:val="ListBullet"/>
                          <w:numPr>
                            <w:ilvl w:val="0"/>
                            <w:numId w:val="0"/>
                          </w:numPr>
                          <w:ind w:left="101"/>
                        </w:pPr>
                        <w:r>
                          <w:t>-</w:t>
                        </w:r>
                        <w:r w:rsidR="00D44A0D">
                          <w:t xml:space="preserve">Cotton fabric </w:t>
                        </w:r>
                      </w:p>
                      <w:p w14:paraId="4AB6EB0D" w14:textId="77777777" w:rsidR="00D44A0D" w:rsidRDefault="00D44A0D" w:rsidP="004B20E0">
                        <w:pPr>
                          <w:pStyle w:val="ListBullet"/>
                          <w:numPr>
                            <w:ilvl w:val="0"/>
                            <w:numId w:val="0"/>
                          </w:numPr>
                          <w:ind w:left="101"/>
                        </w:pPr>
                        <w:r>
                          <w:t xml:space="preserve">- Coffee filters </w:t>
                        </w:r>
                      </w:p>
                      <w:p w14:paraId="666426D7" w14:textId="77777777" w:rsidR="00B046C1" w:rsidRDefault="00D44A0D" w:rsidP="004B20E0">
                        <w:pPr>
                          <w:pStyle w:val="ListBullet"/>
                          <w:numPr>
                            <w:ilvl w:val="0"/>
                            <w:numId w:val="0"/>
                          </w:numPr>
                          <w:ind w:left="101"/>
                        </w:pPr>
                        <w:r>
                          <w:t>-</w:t>
                        </w:r>
                        <w:r w:rsidR="00E8594C">
                          <w:t>Shallow bowl or basin</w:t>
                        </w:r>
                      </w:p>
                    </w:tc>
                  </w:tr>
                  <w:tr w:rsidR="00C17E2A" w14:paraId="6EFDC809" w14:textId="77777777">
                    <w:trPr>
                      <w:trHeight w:val="1728"/>
                    </w:trPr>
                    <w:tc>
                      <w:tcPr>
                        <w:tcW w:w="5000" w:type="pct"/>
                        <w:tcBorders>
                          <w:top w:val="single" w:sz="8" w:space="0" w:color="000000" w:themeColor="text1"/>
                          <w:bottom w:val="single" w:sz="8" w:space="0" w:color="000000" w:themeColor="text1"/>
                        </w:tcBorders>
                      </w:tcPr>
                      <w:p w14:paraId="5BC001D3" w14:textId="77777777" w:rsidR="00C17E2A" w:rsidRDefault="00D27DC3">
                        <w:pPr>
                          <w:pStyle w:val="Heading2"/>
                        </w:pPr>
                        <w:r>
                          <w:t>Additional Resources</w:t>
                        </w:r>
                      </w:p>
                      <w:p w14:paraId="7012D8A3" w14:textId="77777777" w:rsidR="00BE6955" w:rsidRDefault="00D25004" w:rsidP="00BE6955">
                        <w:pPr>
                          <w:pStyle w:val="ListBullet"/>
                        </w:pPr>
                        <w:hyperlink r:id="rId8" w:history="1">
                          <w:r w:rsidR="00BE6955" w:rsidRPr="000865CB">
                            <w:rPr>
                              <w:rStyle w:val="Hyperlink"/>
                            </w:rPr>
                            <w:t>http://www.waterwise.co.za/export/sites/water-wise/education/activities/conserve/downloads/Conservex.pdf</w:t>
                          </w:r>
                        </w:hyperlink>
                      </w:p>
                      <w:p w14:paraId="1E0DCF04" w14:textId="77777777" w:rsidR="00C82CFC" w:rsidRDefault="00D25004" w:rsidP="00C82CFC">
                        <w:pPr>
                          <w:pStyle w:val="ListBullet"/>
                        </w:pPr>
                        <w:hyperlink r:id="rId9" w:history="1">
                          <w:r w:rsidR="001E1B47" w:rsidRPr="00B60292">
                            <w:rPr>
                              <w:rStyle w:val="Hyperlink"/>
                            </w:rPr>
                            <w:t>https://thewaterproject.org/resources/lesson-plans/</w:t>
                          </w:r>
                        </w:hyperlink>
                      </w:p>
                      <w:p w14:paraId="12CB9237" w14:textId="77777777" w:rsidR="001E1B47" w:rsidRDefault="00D25004" w:rsidP="00C82CFC">
                        <w:pPr>
                          <w:pStyle w:val="ListBullet"/>
                        </w:pPr>
                        <w:hyperlink r:id="rId10" w:history="1">
                          <w:r w:rsidR="002B1202" w:rsidRPr="0020550D">
                            <w:rPr>
                              <w:rStyle w:val="Hyperlink"/>
                            </w:rPr>
                            <w:t>https://study.com/academy/lesson/water-treatment-lesson-plan.html</w:t>
                          </w:r>
                        </w:hyperlink>
                      </w:p>
                      <w:p w14:paraId="26B4FF94" w14:textId="77777777" w:rsidR="002B1202" w:rsidRDefault="00D25004" w:rsidP="00C82CFC">
                        <w:pPr>
                          <w:pStyle w:val="ListBullet"/>
                        </w:pPr>
                        <w:hyperlink r:id="rId11" w:history="1">
                          <w:r w:rsidR="00DA2CCE" w:rsidRPr="0020550D">
                            <w:rPr>
                              <w:rStyle w:val="Hyperlink"/>
                            </w:rPr>
                            <w:t>https://study.com/academy/lesson/water-lesson-plan.html</w:t>
                          </w:r>
                        </w:hyperlink>
                      </w:p>
                      <w:p w14:paraId="08BDA211" w14:textId="77777777" w:rsidR="00DA2CCE" w:rsidRDefault="00D25004" w:rsidP="00C82CFC">
                        <w:pPr>
                          <w:pStyle w:val="ListBullet"/>
                        </w:pPr>
                        <w:hyperlink r:id="rId12" w:history="1">
                          <w:r w:rsidR="00BE6955" w:rsidRPr="000865CB">
                            <w:rPr>
                              <w:rStyle w:val="Hyperlink"/>
                            </w:rPr>
                            <w:t>https://www.pinterest.com/alipopper/grade-2-air-water-and-soil-quality-depends-upon-di/</w:t>
                          </w:r>
                        </w:hyperlink>
                      </w:p>
                      <w:p w14:paraId="6DFF1CB9" w14:textId="77777777" w:rsidR="00BE6955" w:rsidRDefault="00BE6955" w:rsidP="00C82CFC">
                        <w:pPr>
                          <w:pStyle w:val="ListBullet"/>
                        </w:pPr>
                      </w:p>
                    </w:tc>
                  </w:tr>
                  <w:tr w:rsidR="00C17E2A" w14:paraId="3F5638EE" w14:textId="77777777">
                    <w:trPr>
                      <w:trHeight w:val="864"/>
                    </w:trPr>
                    <w:tc>
                      <w:tcPr>
                        <w:tcW w:w="5000" w:type="pct"/>
                        <w:tcBorders>
                          <w:top w:val="single" w:sz="8" w:space="0" w:color="000000" w:themeColor="text1"/>
                        </w:tcBorders>
                      </w:tcPr>
                      <w:p w14:paraId="18EFF197" w14:textId="77777777" w:rsidR="00C17E2A" w:rsidRDefault="00D27DC3">
                        <w:pPr>
                          <w:pStyle w:val="Heading2"/>
                        </w:pPr>
                        <w:r>
                          <w:t>Additional Notes</w:t>
                        </w:r>
                      </w:p>
                      <w:p w14:paraId="4813EC1F" w14:textId="77777777" w:rsidR="00C17E2A" w:rsidRDefault="00C17E2A"/>
                    </w:tc>
                  </w:tr>
                </w:tbl>
                <w:p w14:paraId="69D2C9DE" w14:textId="77777777" w:rsidR="00C17E2A" w:rsidRDefault="00C17E2A"/>
              </w:txbxContent>
            </v:textbox>
            <w10:wrap type="square" side="left" anchorx="margin" anchory="margin"/>
          </v:shape>
        </w:pict>
      </w:r>
    </w:p>
    <w:tbl>
      <w:tblPr>
        <w:tblW w:w="3650" w:type="pct"/>
        <w:tblCellMar>
          <w:left w:w="0" w:type="dxa"/>
          <w:right w:w="0" w:type="dxa"/>
        </w:tblCellMar>
        <w:tblLook w:val="04A0" w:firstRow="1" w:lastRow="0" w:firstColumn="1" w:lastColumn="0" w:noHBand="0" w:noVBand="1"/>
      </w:tblPr>
      <w:tblGrid>
        <w:gridCol w:w="1874"/>
        <w:gridCol w:w="264"/>
        <w:gridCol w:w="3530"/>
        <w:gridCol w:w="264"/>
        <w:gridCol w:w="3529"/>
      </w:tblGrid>
      <w:tr w:rsidR="005A4652" w14:paraId="2D25DE6C" w14:textId="77777777">
        <w:trPr>
          <w:tblHeader/>
        </w:trPr>
        <w:tc>
          <w:tcPr>
            <w:tcW w:w="949" w:type="pct"/>
            <w:tcBorders>
              <w:bottom w:val="single" w:sz="18" w:space="0" w:color="000000" w:themeColor="text1"/>
            </w:tcBorders>
          </w:tcPr>
          <w:p w14:paraId="4059F652" w14:textId="77777777" w:rsidR="00C17E2A" w:rsidRDefault="00C17E2A">
            <w:pPr>
              <w:pStyle w:val="Heading1"/>
            </w:pPr>
          </w:p>
        </w:tc>
        <w:tc>
          <w:tcPr>
            <w:tcW w:w="150" w:type="pct"/>
          </w:tcPr>
          <w:p w14:paraId="564B8A9E" w14:textId="77777777" w:rsidR="00C17E2A" w:rsidRDefault="00C17E2A">
            <w:pPr>
              <w:pStyle w:val="Heading1"/>
            </w:pPr>
          </w:p>
        </w:tc>
        <w:tc>
          <w:tcPr>
            <w:tcW w:w="1876" w:type="pct"/>
            <w:tcBorders>
              <w:bottom w:val="single" w:sz="18" w:space="0" w:color="000000" w:themeColor="text1"/>
            </w:tcBorders>
          </w:tcPr>
          <w:p w14:paraId="2B11BFA5" w14:textId="77777777" w:rsidR="00C17E2A" w:rsidRDefault="00D27DC3">
            <w:pPr>
              <w:pStyle w:val="Heading1"/>
            </w:pPr>
            <w:r>
              <w:t>Teacher Guide</w:t>
            </w:r>
          </w:p>
        </w:tc>
        <w:tc>
          <w:tcPr>
            <w:tcW w:w="150" w:type="pct"/>
          </w:tcPr>
          <w:p w14:paraId="62F1D429" w14:textId="77777777" w:rsidR="00C17E2A" w:rsidRDefault="00C17E2A">
            <w:pPr>
              <w:pStyle w:val="Heading1"/>
            </w:pPr>
          </w:p>
        </w:tc>
        <w:tc>
          <w:tcPr>
            <w:tcW w:w="1876" w:type="pct"/>
            <w:tcBorders>
              <w:bottom w:val="single" w:sz="18" w:space="0" w:color="000000" w:themeColor="text1"/>
            </w:tcBorders>
          </w:tcPr>
          <w:p w14:paraId="72652413" w14:textId="77777777" w:rsidR="00C17E2A" w:rsidRDefault="00F208E3">
            <w:pPr>
              <w:pStyle w:val="Heading1"/>
            </w:pPr>
            <w:r>
              <w:t xml:space="preserve">Guided Practice </w:t>
            </w:r>
          </w:p>
        </w:tc>
      </w:tr>
      <w:tr w:rsidR="005A4652" w14:paraId="512D2BE9" w14:textId="77777777" w:rsidTr="00B87608">
        <w:trPr>
          <w:trHeight w:val="893"/>
        </w:trPr>
        <w:tc>
          <w:tcPr>
            <w:tcW w:w="949" w:type="pct"/>
            <w:tcBorders>
              <w:top w:val="single" w:sz="18" w:space="0" w:color="000000" w:themeColor="text1"/>
              <w:bottom w:val="single" w:sz="8" w:space="0" w:color="000000" w:themeColor="text1"/>
            </w:tcBorders>
          </w:tcPr>
          <w:p w14:paraId="20D28FE8" w14:textId="77777777" w:rsidR="00C17E2A" w:rsidRPr="00F616CA" w:rsidRDefault="00D27DC3">
            <w:pPr>
              <w:pStyle w:val="Heading2"/>
              <w:rPr>
                <w:b/>
              </w:rPr>
            </w:pPr>
            <w:r w:rsidRPr="00F616CA">
              <w:rPr>
                <w:b/>
              </w:rPr>
              <w:t>Objectives</w:t>
            </w:r>
          </w:p>
          <w:p w14:paraId="48E77360" w14:textId="77777777" w:rsidR="00453D92" w:rsidRDefault="004D6B54" w:rsidP="004D6B54">
            <w:r>
              <w:t>Students will be able to:</w:t>
            </w:r>
          </w:p>
          <w:p w14:paraId="7241F746" w14:textId="734A2552" w:rsidR="00EC2473" w:rsidRDefault="004D6B54" w:rsidP="00706C6C">
            <w:pPr>
              <w:pStyle w:val="ListParagraph"/>
              <w:numPr>
                <w:ilvl w:val="0"/>
                <w:numId w:val="32"/>
              </w:numPr>
              <w:ind w:left="284" w:hanging="284"/>
            </w:pPr>
            <w:r>
              <w:t xml:space="preserve">State how </w:t>
            </w:r>
            <w:r w:rsidR="00484145">
              <w:t>w</w:t>
            </w:r>
            <w:r>
              <w:t>ater can be used.</w:t>
            </w:r>
          </w:p>
          <w:p w14:paraId="67B82A9E" w14:textId="77777777" w:rsidR="0043545E" w:rsidRDefault="004D6B54" w:rsidP="00706C6C">
            <w:pPr>
              <w:pStyle w:val="ListParagraph"/>
              <w:numPr>
                <w:ilvl w:val="0"/>
                <w:numId w:val="32"/>
              </w:numPr>
              <w:ind w:left="284" w:hanging="284"/>
            </w:pPr>
            <w:r>
              <w:t>State the importance of water</w:t>
            </w:r>
            <w:r w:rsidR="00601628">
              <w:t>.</w:t>
            </w:r>
            <w:r w:rsidR="0043545E">
              <w:t xml:space="preserve"> </w:t>
            </w:r>
          </w:p>
          <w:p w14:paraId="1F47E8B6" w14:textId="77777777" w:rsidR="004D6B54" w:rsidRDefault="00C053CA" w:rsidP="00706C6C">
            <w:pPr>
              <w:pStyle w:val="ListParagraph"/>
              <w:numPr>
                <w:ilvl w:val="0"/>
                <w:numId w:val="32"/>
              </w:numPr>
              <w:ind w:left="284" w:hanging="284"/>
            </w:pPr>
            <w:r>
              <w:t xml:space="preserve">List the qualities of </w:t>
            </w:r>
            <w:r w:rsidR="0043545E">
              <w:t>good water.</w:t>
            </w:r>
          </w:p>
          <w:p w14:paraId="24B74484" w14:textId="77777777" w:rsidR="0043545E" w:rsidRDefault="0043545E" w:rsidP="00706C6C">
            <w:pPr>
              <w:pStyle w:val="ListParagraph"/>
              <w:numPr>
                <w:ilvl w:val="0"/>
                <w:numId w:val="32"/>
              </w:numPr>
              <w:ind w:left="284" w:hanging="284"/>
            </w:pPr>
            <w:r>
              <w:t>Identify and name some substances that make water unfit for drinking.</w:t>
            </w:r>
          </w:p>
          <w:p w14:paraId="25CC50D9" w14:textId="77777777" w:rsidR="0043545E" w:rsidRDefault="0043545E" w:rsidP="00706C6C">
            <w:pPr>
              <w:pStyle w:val="ListParagraph"/>
              <w:numPr>
                <w:ilvl w:val="0"/>
                <w:numId w:val="32"/>
              </w:numPr>
              <w:ind w:left="284" w:hanging="284"/>
            </w:pPr>
            <w:r>
              <w:t>State the dangers of drinking bad water.</w:t>
            </w:r>
          </w:p>
          <w:p w14:paraId="2A4666F5" w14:textId="77777777" w:rsidR="00601628" w:rsidRDefault="00601628" w:rsidP="00706C6C">
            <w:pPr>
              <w:pStyle w:val="ListParagraph"/>
              <w:numPr>
                <w:ilvl w:val="0"/>
                <w:numId w:val="32"/>
              </w:numPr>
              <w:ind w:left="284" w:hanging="284"/>
            </w:pPr>
            <w:r>
              <w:t>Explain a simple way of purifying water.</w:t>
            </w:r>
          </w:p>
          <w:p w14:paraId="69E87B79" w14:textId="77777777" w:rsidR="004D6B54" w:rsidRPr="000A37E8" w:rsidRDefault="004D6B54" w:rsidP="004D6B54"/>
        </w:tc>
        <w:tc>
          <w:tcPr>
            <w:tcW w:w="150" w:type="pct"/>
          </w:tcPr>
          <w:p w14:paraId="16D5D32F" w14:textId="77777777" w:rsidR="00C17E2A" w:rsidRDefault="00C17E2A"/>
        </w:tc>
        <w:tc>
          <w:tcPr>
            <w:tcW w:w="1876" w:type="pct"/>
            <w:tcBorders>
              <w:top w:val="single" w:sz="18" w:space="0" w:color="000000" w:themeColor="text1"/>
              <w:bottom w:val="single" w:sz="8" w:space="0" w:color="000000" w:themeColor="text1"/>
            </w:tcBorders>
            <w:shd w:val="clear" w:color="auto" w:fill="auto"/>
          </w:tcPr>
          <w:p w14:paraId="24138014" w14:textId="77777777" w:rsidR="00F616CA" w:rsidRPr="00F616CA" w:rsidRDefault="00F616CA" w:rsidP="00F616CA">
            <w:pPr>
              <w:rPr>
                <w:b/>
              </w:rPr>
            </w:pPr>
            <w:r w:rsidRPr="00F616CA">
              <w:rPr>
                <w:b/>
              </w:rPr>
              <w:t xml:space="preserve">Day 1/Lesson 1- </w:t>
            </w:r>
            <w:r w:rsidR="004F6D32">
              <w:rPr>
                <w:b/>
              </w:rPr>
              <w:t xml:space="preserve">15 </w:t>
            </w:r>
            <w:r w:rsidRPr="00F616CA">
              <w:rPr>
                <w:b/>
              </w:rPr>
              <w:t xml:space="preserve">Mins </w:t>
            </w:r>
          </w:p>
          <w:p w14:paraId="1B25361E" w14:textId="77777777" w:rsidR="00E8594C" w:rsidRDefault="00E8594C" w:rsidP="000D3D18">
            <w:pPr>
              <w:pStyle w:val="ListParagraph"/>
              <w:numPr>
                <w:ilvl w:val="0"/>
                <w:numId w:val="34"/>
              </w:numPr>
              <w:ind w:left="272" w:hanging="283"/>
            </w:pPr>
            <w:r>
              <w:t>Measure 500 ml (2 cups) of distilled water into a large graduated cylinder.</w:t>
            </w:r>
          </w:p>
          <w:p w14:paraId="7D99CEDF" w14:textId="7E86A735" w:rsidR="00E8594C" w:rsidRDefault="00E8594C" w:rsidP="000D3D18">
            <w:pPr>
              <w:pStyle w:val="ListParagraph"/>
              <w:numPr>
                <w:ilvl w:val="0"/>
                <w:numId w:val="34"/>
              </w:numPr>
              <w:ind w:left="272" w:hanging="283"/>
            </w:pPr>
            <w:r>
              <w:t>Add 30 ml (2 table spoons) of finely crushed leaves</w:t>
            </w:r>
            <w:r w:rsidR="00C43590">
              <w:t xml:space="preserve"> </w:t>
            </w:r>
            <w:r>
              <w:t>into the water and stir gently.</w:t>
            </w:r>
          </w:p>
          <w:p w14:paraId="10A24723" w14:textId="0EC9962A" w:rsidR="00E8594C" w:rsidRDefault="00E8594C" w:rsidP="000D3D18">
            <w:pPr>
              <w:pStyle w:val="ListParagraph"/>
              <w:numPr>
                <w:ilvl w:val="0"/>
                <w:numId w:val="34"/>
              </w:numPr>
              <w:ind w:left="272" w:hanging="283"/>
            </w:pPr>
            <w:r>
              <w:t xml:space="preserve">Talk about the appearance of the mixture in the </w:t>
            </w:r>
            <w:r w:rsidR="00F82065">
              <w:t>cylinder and h</w:t>
            </w:r>
            <w:r w:rsidR="000E73CA">
              <w:t>ave them watch as you filter the water.</w:t>
            </w:r>
          </w:p>
          <w:p w14:paraId="3C8FC296" w14:textId="77777777" w:rsidR="00E8594C" w:rsidRDefault="00E8594C" w:rsidP="000D3D18">
            <w:pPr>
              <w:pStyle w:val="ListParagraph"/>
              <w:numPr>
                <w:ilvl w:val="0"/>
                <w:numId w:val="34"/>
              </w:numPr>
              <w:ind w:left="272" w:hanging="283"/>
            </w:pPr>
            <w:r>
              <w:t xml:space="preserve">Place a clean piece of flat sieve over a 1 000 ml beaker, </w:t>
            </w:r>
            <w:r w:rsidR="00C43590">
              <w:t>labeled</w:t>
            </w:r>
            <w:r>
              <w:t xml:space="preserve"> beaker A, and spread a piece of cheesecloth (or kitchen cloth) over the sieve .</w:t>
            </w:r>
          </w:p>
          <w:p w14:paraId="7228C929" w14:textId="6692911D" w:rsidR="00E8594C" w:rsidRDefault="00E8594C" w:rsidP="000D3D18">
            <w:pPr>
              <w:pStyle w:val="ListParagraph"/>
              <w:numPr>
                <w:ilvl w:val="0"/>
                <w:numId w:val="34"/>
              </w:numPr>
              <w:ind w:left="272" w:hanging="283"/>
            </w:pPr>
            <w:r>
              <w:t>Pour the mixture slowly through the filter (make sure it goes through both layers) into the beaker.</w:t>
            </w:r>
          </w:p>
          <w:p w14:paraId="21BA0D7A" w14:textId="1FD5E6CB" w:rsidR="00E8594C" w:rsidRDefault="00E8594C" w:rsidP="000D3D18">
            <w:pPr>
              <w:pStyle w:val="ListParagraph"/>
              <w:numPr>
                <w:ilvl w:val="0"/>
                <w:numId w:val="34"/>
              </w:numPr>
              <w:ind w:left="272" w:hanging="283"/>
            </w:pPr>
            <w:r>
              <w:t>Discuss the liquid in the beaker and the solid on the filter.</w:t>
            </w:r>
          </w:p>
          <w:p w14:paraId="79A3C43A" w14:textId="6C03CABE" w:rsidR="00E8594C" w:rsidRDefault="00E8594C" w:rsidP="000D3D18">
            <w:pPr>
              <w:pStyle w:val="ListParagraph"/>
              <w:numPr>
                <w:ilvl w:val="0"/>
                <w:numId w:val="34"/>
              </w:numPr>
              <w:ind w:left="272" w:hanging="283"/>
            </w:pPr>
            <w:r>
              <w:t xml:space="preserve">Repeat steps 1 to 6 using beaker B and a piece of cotton fabric placed over the sieve. Make sure you rinse the sieve in between. </w:t>
            </w:r>
          </w:p>
          <w:p w14:paraId="1AABED25" w14:textId="77777777" w:rsidR="00E8594C" w:rsidRDefault="00E8594C" w:rsidP="000D3D18">
            <w:pPr>
              <w:pStyle w:val="ListParagraph"/>
              <w:numPr>
                <w:ilvl w:val="0"/>
                <w:numId w:val="34"/>
              </w:numPr>
              <w:ind w:left="272" w:hanging="283"/>
            </w:pPr>
            <w:r>
              <w:t xml:space="preserve">Repeat steps 1 to 6 using beaker C and a coffee filter placed over the sieve. Make sure you rinse the sieve in between. </w:t>
            </w:r>
          </w:p>
          <w:p w14:paraId="50B55286" w14:textId="77777777" w:rsidR="00910100" w:rsidRPr="00F616CA" w:rsidRDefault="00AC2362" w:rsidP="000D3D18">
            <w:pPr>
              <w:pStyle w:val="ListParagraph"/>
              <w:numPr>
                <w:ilvl w:val="0"/>
                <w:numId w:val="34"/>
              </w:numPr>
              <w:ind w:left="272" w:hanging="283"/>
            </w:pPr>
            <w:r>
              <w:t>Have the students c</w:t>
            </w:r>
            <w:r w:rsidR="00E8594C">
              <w:t>ompare the results of beaker A, B and C.</w:t>
            </w:r>
          </w:p>
        </w:tc>
        <w:tc>
          <w:tcPr>
            <w:tcW w:w="150" w:type="pct"/>
          </w:tcPr>
          <w:p w14:paraId="572BAD5A" w14:textId="77777777" w:rsidR="00C17E2A" w:rsidRDefault="00C17E2A"/>
        </w:tc>
        <w:tc>
          <w:tcPr>
            <w:tcW w:w="1876" w:type="pct"/>
            <w:tcBorders>
              <w:top w:val="single" w:sz="18" w:space="0" w:color="000000" w:themeColor="text1"/>
              <w:bottom w:val="single" w:sz="8" w:space="0" w:color="000000" w:themeColor="text1"/>
            </w:tcBorders>
          </w:tcPr>
          <w:p w14:paraId="41A64B42" w14:textId="77777777" w:rsidR="00AF47E1" w:rsidRPr="00E8594C" w:rsidRDefault="000D3D18" w:rsidP="00E8594C">
            <w:pPr>
              <w:rPr>
                <w:b/>
              </w:rPr>
            </w:pPr>
            <w:r>
              <w:rPr>
                <w:b/>
              </w:rPr>
              <w:t xml:space="preserve">Day 2/ Lesson </w:t>
            </w:r>
            <w:r w:rsidR="004D6B54" w:rsidRPr="00E8594C">
              <w:rPr>
                <w:b/>
              </w:rPr>
              <w:t>2</w:t>
            </w:r>
            <w:r w:rsidR="00E07205" w:rsidRPr="00E8594C">
              <w:rPr>
                <w:b/>
              </w:rPr>
              <w:t xml:space="preserve">- 15 mins </w:t>
            </w:r>
          </w:p>
          <w:p w14:paraId="23A1FC98" w14:textId="77777777" w:rsidR="00B262A1" w:rsidRDefault="00E8594C" w:rsidP="00BE6955">
            <w:r>
              <w:t>Repeat Day 1 activity (steps 1 to 9) using sand instead of crushed leaves.</w:t>
            </w:r>
          </w:p>
          <w:p w14:paraId="18640FFD" w14:textId="77777777" w:rsidR="00BE6955" w:rsidRDefault="00BE6955" w:rsidP="00DD3412">
            <w:pPr>
              <w:pStyle w:val="ListParagraph"/>
              <w:numPr>
                <w:ilvl w:val="0"/>
                <w:numId w:val="30"/>
              </w:numPr>
              <w:ind w:left="166" w:hanging="166"/>
            </w:pPr>
            <w:r>
              <w:t>Ask</w:t>
            </w:r>
            <w:r w:rsidR="00C053CA">
              <w:t xml:space="preserve"> students if they know how</w:t>
            </w:r>
            <w:r>
              <w:t xml:space="preserve"> we make clean drinking water</w:t>
            </w:r>
            <w:r w:rsidR="00C053CA">
              <w:t>.</w:t>
            </w:r>
          </w:p>
          <w:p w14:paraId="51C61C4C" w14:textId="77777777" w:rsidR="00BE6955" w:rsidRDefault="00BE6955" w:rsidP="00DD3412">
            <w:pPr>
              <w:pStyle w:val="ListParagraph"/>
              <w:numPr>
                <w:ilvl w:val="0"/>
                <w:numId w:val="30"/>
              </w:numPr>
              <w:ind w:left="166" w:hanging="166"/>
            </w:pPr>
            <w:r>
              <w:t xml:space="preserve"> Put a small amount of sand</w:t>
            </w:r>
            <w:r w:rsidR="00C053CA">
              <w:t xml:space="preserve"> in </w:t>
            </w:r>
            <w:r>
              <w:t>a</w:t>
            </w:r>
            <w:r w:rsidR="00C053CA">
              <w:t xml:space="preserve"> glass of water. </w:t>
            </w:r>
          </w:p>
          <w:p w14:paraId="38388313" w14:textId="77777777" w:rsidR="00BE6955" w:rsidRDefault="00BE6955" w:rsidP="00DD3412">
            <w:pPr>
              <w:pStyle w:val="ListParagraph"/>
              <w:numPr>
                <w:ilvl w:val="0"/>
                <w:numId w:val="30"/>
              </w:numPr>
              <w:ind w:left="166" w:hanging="166"/>
            </w:pPr>
            <w:r>
              <w:t>Stir the sand</w:t>
            </w:r>
            <w:r w:rsidR="00C053CA">
              <w:t xml:space="preserve"> into the water. Make sure the water looks dirty before asking the s</w:t>
            </w:r>
            <w:r>
              <w:t>tudents if they can drink it.</w:t>
            </w:r>
          </w:p>
          <w:p w14:paraId="6B094638" w14:textId="77777777" w:rsidR="00BE6955" w:rsidRDefault="00C053CA" w:rsidP="00DD3412">
            <w:pPr>
              <w:pStyle w:val="ListParagraph"/>
              <w:numPr>
                <w:ilvl w:val="0"/>
                <w:numId w:val="30"/>
              </w:numPr>
              <w:ind w:left="166" w:hanging="166"/>
            </w:pPr>
            <w:r>
              <w:t xml:space="preserve"> Explain that this water is polluted and that you want</w:t>
            </w:r>
            <w:r w:rsidR="00BE6955">
              <w:t xml:space="preserve"> to make it clean and drinkable.</w:t>
            </w:r>
          </w:p>
          <w:p w14:paraId="5DD7B5C6" w14:textId="77777777" w:rsidR="00BE6955" w:rsidRDefault="00C053CA" w:rsidP="00DD3412">
            <w:pPr>
              <w:pStyle w:val="ListParagraph"/>
              <w:numPr>
                <w:ilvl w:val="0"/>
                <w:numId w:val="30"/>
              </w:numPr>
              <w:ind w:left="166" w:hanging="166"/>
            </w:pPr>
            <w:r>
              <w:t xml:space="preserve"> Give students time to discuss ways they can clean the water with a partner and shar</w:t>
            </w:r>
            <w:r w:rsidR="00BE6955">
              <w:t xml:space="preserve">e ideas with the whole class. </w:t>
            </w:r>
          </w:p>
          <w:p w14:paraId="37654845" w14:textId="77777777" w:rsidR="00BE6955" w:rsidRDefault="00C053CA" w:rsidP="00BE6955">
            <w:pPr>
              <w:pStyle w:val="ListParagraph"/>
              <w:numPr>
                <w:ilvl w:val="0"/>
                <w:numId w:val="30"/>
              </w:numPr>
              <w:ind w:left="166" w:hanging="166"/>
            </w:pPr>
            <w:r>
              <w:t xml:space="preserve">Demonstrate filtration by putting a cloth over the empty glass. Ensure that the cloth dips into the glass so no water spills out. </w:t>
            </w:r>
          </w:p>
          <w:p w14:paraId="439242A7" w14:textId="77777777" w:rsidR="00BE6955" w:rsidRDefault="00C053CA" w:rsidP="00BE6955">
            <w:pPr>
              <w:pStyle w:val="ListParagraph"/>
              <w:numPr>
                <w:ilvl w:val="0"/>
                <w:numId w:val="30"/>
              </w:numPr>
              <w:ind w:left="166" w:hanging="166"/>
            </w:pPr>
            <w:r>
              <w:t xml:space="preserve">Slowly pour the “polluted” water into the cloth and show the results. </w:t>
            </w:r>
          </w:p>
          <w:p w14:paraId="5D13D45D" w14:textId="77777777" w:rsidR="00C053CA" w:rsidRDefault="00C053CA" w:rsidP="00BE6955">
            <w:pPr>
              <w:pStyle w:val="ListParagraph"/>
              <w:numPr>
                <w:ilvl w:val="0"/>
                <w:numId w:val="30"/>
              </w:numPr>
              <w:ind w:left="166" w:hanging="166"/>
            </w:pPr>
            <w:r>
              <w:t xml:space="preserve">The water may be murky, so ask students what else could be done to clean it. Share that our drinking water is filtered and cleaned by different types of filters that separate the </w:t>
            </w:r>
            <w:r>
              <w:lastRenderedPageBreak/>
              <w:t>pollution from the water.</w:t>
            </w:r>
          </w:p>
          <w:p w14:paraId="5CC6C980" w14:textId="77777777" w:rsidR="00B262A1" w:rsidRPr="00171443" w:rsidRDefault="00B262A1" w:rsidP="00B262A1"/>
        </w:tc>
      </w:tr>
      <w:tr w:rsidR="005A4652" w14:paraId="683A07AD" w14:textId="77777777">
        <w:trPr>
          <w:trHeight w:val="893"/>
        </w:trPr>
        <w:tc>
          <w:tcPr>
            <w:tcW w:w="949" w:type="pct"/>
            <w:tcBorders>
              <w:top w:val="single" w:sz="8" w:space="0" w:color="000000" w:themeColor="text1"/>
              <w:bottom w:val="single" w:sz="8" w:space="0" w:color="000000" w:themeColor="text1"/>
            </w:tcBorders>
          </w:tcPr>
          <w:p w14:paraId="4CFA5F83" w14:textId="77777777" w:rsidR="00BD5017" w:rsidRDefault="00BD5017">
            <w:pPr>
              <w:pStyle w:val="Heading2"/>
            </w:pPr>
          </w:p>
          <w:p w14:paraId="3C2F0493" w14:textId="77777777" w:rsidR="00C17E2A" w:rsidRPr="00AF47E1" w:rsidRDefault="00D27DC3">
            <w:pPr>
              <w:pStyle w:val="Heading2"/>
            </w:pPr>
            <w:r w:rsidRPr="00AF47E1">
              <w:t>Information</w:t>
            </w:r>
            <w:r w:rsidR="006326A0">
              <w:t>/Instruction</w:t>
            </w:r>
          </w:p>
          <w:p w14:paraId="72CF4906" w14:textId="77777777" w:rsidR="00074E14" w:rsidRDefault="00074E14" w:rsidP="00BD5017">
            <w:pPr>
              <w:pStyle w:val="ListParagraph"/>
              <w:numPr>
                <w:ilvl w:val="0"/>
                <w:numId w:val="9"/>
              </w:numPr>
              <w:ind w:left="142" w:hanging="142"/>
            </w:pPr>
            <w:r>
              <w:t xml:space="preserve"> Introduce </w:t>
            </w:r>
            <w:r w:rsidRPr="00074E14">
              <w:t>the lesson by presenting student</w:t>
            </w:r>
            <w:r>
              <w:t>s with a container of water.</w:t>
            </w:r>
          </w:p>
          <w:p w14:paraId="15317247" w14:textId="77777777" w:rsidR="00015CF3" w:rsidRDefault="00015CF3" w:rsidP="00BD5017">
            <w:pPr>
              <w:pStyle w:val="ListParagraph"/>
              <w:numPr>
                <w:ilvl w:val="0"/>
                <w:numId w:val="9"/>
              </w:numPr>
              <w:ind w:left="142" w:hanging="142"/>
            </w:pPr>
            <w:r>
              <w:t xml:space="preserve">Ask the students where their tap water comes from. </w:t>
            </w:r>
          </w:p>
          <w:p w14:paraId="24F9D474" w14:textId="77777777" w:rsidR="00015CF3" w:rsidRDefault="00015CF3" w:rsidP="00BD5017">
            <w:pPr>
              <w:pStyle w:val="ListParagraph"/>
              <w:numPr>
                <w:ilvl w:val="0"/>
                <w:numId w:val="9"/>
              </w:numPr>
              <w:ind w:left="142" w:hanging="142"/>
            </w:pPr>
            <w:r>
              <w:t xml:space="preserve">Ask the students • To define pollution and list all suitable answers on the board • What they think pollutes our water and list all suitable answers on the board. </w:t>
            </w:r>
          </w:p>
          <w:p w14:paraId="1F5824A2" w14:textId="77777777" w:rsidR="00015CF3" w:rsidRPr="00AF47E1" w:rsidRDefault="00066F28" w:rsidP="00BD5017">
            <w:pPr>
              <w:pStyle w:val="ListParagraph"/>
              <w:numPr>
                <w:ilvl w:val="0"/>
                <w:numId w:val="9"/>
              </w:numPr>
              <w:ind w:left="142" w:hanging="142"/>
            </w:pPr>
            <w:r>
              <w:t>Explain to the students</w:t>
            </w:r>
            <w:r w:rsidR="00015CF3">
              <w:t xml:space="preserve"> that whenever water is used to wash our bodies, clothes and cars, or to cook our foods or brush our teeth, we make waste water. Likewise, each time an industry uses water to make paper products, iron, steel and oil, waste water is produced.</w:t>
            </w:r>
          </w:p>
        </w:tc>
        <w:tc>
          <w:tcPr>
            <w:tcW w:w="150" w:type="pct"/>
          </w:tcPr>
          <w:p w14:paraId="13822110" w14:textId="77777777" w:rsidR="00C17E2A" w:rsidRDefault="00C17E2A"/>
        </w:tc>
        <w:tc>
          <w:tcPr>
            <w:tcW w:w="1876" w:type="pct"/>
            <w:tcBorders>
              <w:top w:val="single" w:sz="8" w:space="0" w:color="000000" w:themeColor="text1"/>
              <w:bottom w:val="single" w:sz="8" w:space="0" w:color="000000" w:themeColor="text1"/>
            </w:tcBorders>
          </w:tcPr>
          <w:p w14:paraId="023B1DDC" w14:textId="77777777" w:rsidR="00C43590" w:rsidRPr="00E8594C" w:rsidRDefault="00C43590" w:rsidP="00C43590">
            <w:pPr>
              <w:rPr>
                <w:b/>
              </w:rPr>
            </w:pPr>
            <w:r>
              <w:rPr>
                <w:b/>
              </w:rPr>
              <w:t>Day 3 /Lesson 3</w:t>
            </w:r>
            <w:r w:rsidRPr="00E8594C">
              <w:rPr>
                <w:b/>
              </w:rPr>
              <w:t xml:space="preserve">- 15 mins </w:t>
            </w:r>
          </w:p>
          <w:p w14:paraId="30F5397E" w14:textId="77777777" w:rsidR="00706C6C" w:rsidRDefault="00C053CA" w:rsidP="00BF0015">
            <w:pPr>
              <w:pStyle w:val="ListParagraph"/>
              <w:numPr>
                <w:ilvl w:val="0"/>
                <w:numId w:val="38"/>
              </w:numPr>
              <w:ind w:left="130" w:hanging="141"/>
            </w:pPr>
            <w:r>
              <w:t>As a group, go over ways that we use water every day and write t</w:t>
            </w:r>
            <w:r w:rsidR="00706C6C">
              <w:t>hem down.</w:t>
            </w:r>
          </w:p>
          <w:p w14:paraId="4AAB75EF" w14:textId="77777777" w:rsidR="00706C6C" w:rsidRDefault="00C053CA" w:rsidP="00BF0015">
            <w:pPr>
              <w:pStyle w:val="ListParagraph"/>
              <w:numPr>
                <w:ilvl w:val="0"/>
                <w:numId w:val="38"/>
              </w:numPr>
              <w:ind w:left="130" w:hanging="141"/>
            </w:pPr>
            <w:r>
              <w:t>Divide the class in half. Explain to the class that the bowl contains ways that we use water, and that as a team, they need to come up with a</w:t>
            </w:r>
            <w:r w:rsidR="00706C6C">
              <w:t xml:space="preserve"> solution to conserve water.</w:t>
            </w:r>
          </w:p>
          <w:p w14:paraId="2ED83687" w14:textId="77777777" w:rsidR="00706C6C" w:rsidRDefault="00C053CA" w:rsidP="00BF0015">
            <w:pPr>
              <w:pStyle w:val="ListParagraph"/>
              <w:numPr>
                <w:ilvl w:val="0"/>
                <w:numId w:val="38"/>
              </w:numPr>
              <w:ind w:left="130" w:hanging="141"/>
            </w:pPr>
            <w:r>
              <w:t xml:space="preserve">Start with one team and ask a team member to pull out a piece of </w:t>
            </w:r>
            <w:r w:rsidR="002D315D">
              <w:t>paper and read how we use water.</w:t>
            </w:r>
          </w:p>
          <w:p w14:paraId="37B0B7AE" w14:textId="77777777" w:rsidR="00706C6C" w:rsidRDefault="00C053CA" w:rsidP="00BF0015">
            <w:pPr>
              <w:pStyle w:val="ListParagraph"/>
              <w:numPr>
                <w:ilvl w:val="0"/>
                <w:numId w:val="38"/>
              </w:numPr>
              <w:ind w:left="130" w:hanging="141"/>
            </w:pPr>
            <w:r>
              <w:t xml:space="preserve"> Give that team 30 seconds to come up with a way to conserve</w:t>
            </w:r>
            <w:r w:rsidR="00706C6C">
              <w:t xml:space="preserve"> water</w:t>
            </w:r>
            <w:r>
              <w:t xml:space="preserve">. </w:t>
            </w:r>
          </w:p>
          <w:p w14:paraId="11835180" w14:textId="77777777" w:rsidR="00706C6C" w:rsidRDefault="00C053CA" w:rsidP="00BF0015">
            <w:pPr>
              <w:pStyle w:val="ListParagraph"/>
              <w:numPr>
                <w:ilvl w:val="0"/>
                <w:numId w:val="38"/>
              </w:numPr>
              <w:ind w:left="130" w:hanging="141"/>
            </w:pPr>
            <w:r>
              <w:t xml:space="preserve">If they cannot come up with an answer, give the other team a chance to answer the question. For every right answer each group gets a point. </w:t>
            </w:r>
          </w:p>
          <w:p w14:paraId="75DA5352" w14:textId="77777777" w:rsidR="00706C6C" w:rsidRDefault="00C053CA" w:rsidP="00BF0015">
            <w:pPr>
              <w:pStyle w:val="ListParagraph"/>
              <w:numPr>
                <w:ilvl w:val="0"/>
                <w:numId w:val="38"/>
              </w:numPr>
              <w:ind w:left="130" w:hanging="141"/>
            </w:pPr>
            <w:r>
              <w:t xml:space="preserve">Keep track of the score on the board. Encourage the students to come up with creative answers. More than one answer could be possible for each use of water. </w:t>
            </w:r>
          </w:p>
          <w:p w14:paraId="53BB56FE" w14:textId="77777777" w:rsidR="00417B53" w:rsidRDefault="00C053CA" w:rsidP="00BF0015">
            <w:pPr>
              <w:pStyle w:val="ListParagraph"/>
              <w:numPr>
                <w:ilvl w:val="0"/>
                <w:numId w:val="38"/>
              </w:numPr>
              <w:ind w:left="130" w:hanging="141"/>
            </w:pPr>
            <w:r>
              <w:t>Create a class list with all of the different water conservation suggestions.</w:t>
            </w:r>
          </w:p>
        </w:tc>
        <w:tc>
          <w:tcPr>
            <w:tcW w:w="150" w:type="pct"/>
          </w:tcPr>
          <w:p w14:paraId="55051ED2" w14:textId="77777777" w:rsidR="00C17E2A" w:rsidRDefault="00C17E2A"/>
        </w:tc>
        <w:tc>
          <w:tcPr>
            <w:tcW w:w="1876" w:type="pct"/>
            <w:tcBorders>
              <w:top w:val="single" w:sz="8" w:space="0" w:color="000000" w:themeColor="text1"/>
              <w:bottom w:val="single" w:sz="8" w:space="0" w:color="000000" w:themeColor="text1"/>
            </w:tcBorders>
          </w:tcPr>
          <w:p w14:paraId="407C423E" w14:textId="77777777" w:rsidR="00C43590" w:rsidRPr="00E8594C" w:rsidRDefault="00C43590" w:rsidP="00C43590">
            <w:pPr>
              <w:rPr>
                <w:b/>
              </w:rPr>
            </w:pPr>
            <w:r>
              <w:rPr>
                <w:b/>
              </w:rPr>
              <w:t>Day 4/ Lesson 4</w:t>
            </w:r>
            <w:r w:rsidRPr="00E8594C">
              <w:rPr>
                <w:b/>
              </w:rPr>
              <w:t xml:space="preserve">- 15 mins </w:t>
            </w:r>
          </w:p>
          <w:p w14:paraId="7A062A33" w14:textId="77777777" w:rsidR="007F6B78" w:rsidRPr="007F6B78" w:rsidRDefault="00706C6C" w:rsidP="001C61BC">
            <w:pPr>
              <w:pStyle w:val="ListParagraph"/>
              <w:numPr>
                <w:ilvl w:val="0"/>
                <w:numId w:val="37"/>
              </w:numPr>
              <w:ind w:left="164" w:hanging="142"/>
            </w:pPr>
            <w:r>
              <w:t xml:space="preserve">Using </w:t>
            </w:r>
            <w:r w:rsidR="007F6B78" w:rsidRPr="007F6B78">
              <w:t>four large jars, collect samples of water from four difference sources. Good sources to use might be tap water, bottled water, rain water, or water from creeks, ponds, rivers, or even the ocean.</w:t>
            </w:r>
          </w:p>
          <w:p w14:paraId="598DD306" w14:textId="77777777" w:rsidR="007F6B78" w:rsidRPr="007F6B78" w:rsidRDefault="007F6B78" w:rsidP="001C61BC">
            <w:pPr>
              <w:pStyle w:val="ListParagraph"/>
              <w:numPr>
                <w:ilvl w:val="0"/>
                <w:numId w:val="37"/>
              </w:numPr>
              <w:ind w:left="164" w:hanging="142"/>
            </w:pPr>
            <w:r w:rsidRPr="007F6B78">
              <w:t>Using the masking tape and a marker, label each jar so that you will be able to easily identify the source of the water.</w:t>
            </w:r>
          </w:p>
          <w:p w14:paraId="30E5679F" w14:textId="77777777" w:rsidR="007F6B78" w:rsidRPr="007F6B78" w:rsidRDefault="007F6B78" w:rsidP="001C61BC">
            <w:pPr>
              <w:pStyle w:val="ListParagraph"/>
              <w:numPr>
                <w:ilvl w:val="0"/>
                <w:numId w:val="37"/>
              </w:numPr>
              <w:ind w:left="164" w:hanging="142"/>
            </w:pPr>
            <w:r w:rsidRPr="007F6B78">
              <w:t>Fit the coffee filters just inside the mouths of the large, wide-mouthed jars. Take one of the water samples, and slowly pour the water through the filter into the other jar. Repeat for each water sample. Don't forget to label the filters and new jars, so they don't get mixed up.</w:t>
            </w:r>
          </w:p>
          <w:p w14:paraId="6BC4FB74" w14:textId="77777777" w:rsidR="007F6B78" w:rsidRPr="007F6B78" w:rsidRDefault="007F6B78" w:rsidP="001C61BC">
            <w:pPr>
              <w:pStyle w:val="ListParagraph"/>
              <w:numPr>
                <w:ilvl w:val="0"/>
                <w:numId w:val="37"/>
              </w:numPr>
              <w:ind w:left="164" w:hanging="142"/>
            </w:pPr>
            <w:r w:rsidRPr="007F6B78">
              <w:t xml:space="preserve">Open each filter and </w:t>
            </w:r>
            <w:r w:rsidR="002D315D">
              <w:t xml:space="preserve">have the students </w:t>
            </w:r>
            <w:r w:rsidRPr="007F6B78">
              <w:t>examine it through the</w:t>
            </w:r>
            <w:r w:rsidR="002D315D">
              <w:t>ir</w:t>
            </w:r>
            <w:r w:rsidRPr="007F6B78">
              <w:t xml:space="preserve"> magnifying glass. Dis</w:t>
            </w:r>
            <w:r w:rsidR="002D315D">
              <w:t>cuss the filters with your students</w:t>
            </w:r>
            <w:r w:rsidRPr="007F6B78">
              <w:t>. Which filter is the most discolored? Which filter caught the most particles? Did any of the samples leave a colored residue on the filter?</w:t>
            </w:r>
          </w:p>
          <w:p w14:paraId="6E809C8C" w14:textId="77777777" w:rsidR="00484145" w:rsidRDefault="003A4F22" w:rsidP="001C61BC">
            <w:pPr>
              <w:pStyle w:val="ListParagraph"/>
              <w:numPr>
                <w:ilvl w:val="0"/>
                <w:numId w:val="37"/>
              </w:numPr>
              <w:ind w:left="164" w:hanging="142"/>
            </w:pPr>
            <w:r>
              <w:t>Discuss with your students</w:t>
            </w:r>
            <w:r w:rsidR="007F6B78" w:rsidRPr="007F6B78">
              <w:t xml:space="preserve"> how the water in rivers, streams and ponds can become polluted. </w:t>
            </w:r>
          </w:p>
          <w:p w14:paraId="7EEF6FEC" w14:textId="690BFAA1" w:rsidR="007F6B78" w:rsidRPr="007F6B78" w:rsidRDefault="007F6B78" w:rsidP="001C61BC">
            <w:pPr>
              <w:pStyle w:val="ListParagraph"/>
              <w:numPr>
                <w:ilvl w:val="0"/>
                <w:numId w:val="37"/>
              </w:numPr>
              <w:ind w:left="164" w:hanging="142"/>
            </w:pPr>
            <w:r w:rsidRPr="007F6B78">
              <w:t>Where do pollutants come from? (A major cause of water pollution is due to the chemicals and dyes that factories release into rivers</w:t>
            </w:r>
            <w:r w:rsidR="00484145">
              <w:t xml:space="preserve">, </w:t>
            </w:r>
            <w:r w:rsidR="002D315D" w:rsidRPr="007F6B78">
              <w:t>Individuals</w:t>
            </w:r>
            <w:r w:rsidR="00484145">
              <w:t xml:space="preserve"> </w:t>
            </w:r>
            <w:r w:rsidRPr="007F6B78">
              <w:t>who drop litter in water sources like rivers, streams, or creeks, also contribute to water pollution.)</w:t>
            </w:r>
          </w:p>
          <w:p w14:paraId="42A5A865" w14:textId="77777777" w:rsidR="00B262A1" w:rsidRDefault="00B262A1" w:rsidP="001C61BC">
            <w:pPr>
              <w:pStyle w:val="ListParagraph"/>
              <w:ind w:left="183"/>
              <w:jc w:val="right"/>
            </w:pPr>
          </w:p>
        </w:tc>
      </w:tr>
      <w:tr w:rsidR="005A4652" w14:paraId="693B8003" w14:textId="77777777">
        <w:trPr>
          <w:trHeight w:val="893"/>
        </w:trPr>
        <w:tc>
          <w:tcPr>
            <w:tcW w:w="949" w:type="pct"/>
            <w:tcBorders>
              <w:top w:val="single" w:sz="8" w:space="0" w:color="000000" w:themeColor="text1"/>
              <w:bottom w:val="single" w:sz="8" w:space="0" w:color="000000" w:themeColor="text1"/>
            </w:tcBorders>
          </w:tcPr>
          <w:p w14:paraId="154561A6" w14:textId="77777777" w:rsidR="001F4D29" w:rsidRPr="001F4D29" w:rsidRDefault="001F4D29" w:rsidP="001F4D29">
            <w:pPr>
              <w:pStyle w:val="ListParagraph"/>
              <w:ind w:left="142"/>
            </w:pPr>
          </w:p>
        </w:tc>
        <w:tc>
          <w:tcPr>
            <w:tcW w:w="150" w:type="pct"/>
          </w:tcPr>
          <w:p w14:paraId="21BFE311" w14:textId="77777777" w:rsidR="00C17E2A" w:rsidRDefault="00C17E2A"/>
        </w:tc>
        <w:tc>
          <w:tcPr>
            <w:tcW w:w="1876" w:type="pct"/>
            <w:tcBorders>
              <w:top w:val="single" w:sz="8" w:space="0" w:color="000000" w:themeColor="text1"/>
              <w:bottom w:val="single" w:sz="8" w:space="0" w:color="000000" w:themeColor="text1"/>
            </w:tcBorders>
          </w:tcPr>
          <w:p w14:paraId="5976BAC5" w14:textId="77777777" w:rsidR="002F4915" w:rsidRPr="002F4915" w:rsidRDefault="002F4915" w:rsidP="002F4915">
            <w:pPr>
              <w:rPr>
                <w:b/>
              </w:rPr>
            </w:pPr>
          </w:p>
        </w:tc>
        <w:tc>
          <w:tcPr>
            <w:tcW w:w="150" w:type="pct"/>
          </w:tcPr>
          <w:p w14:paraId="3AE80F3A" w14:textId="77777777" w:rsidR="00C17E2A" w:rsidRDefault="00C17E2A"/>
        </w:tc>
        <w:tc>
          <w:tcPr>
            <w:tcW w:w="1876" w:type="pct"/>
            <w:tcBorders>
              <w:top w:val="single" w:sz="8" w:space="0" w:color="000000" w:themeColor="text1"/>
              <w:bottom w:val="single" w:sz="8" w:space="0" w:color="000000" w:themeColor="text1"/>
            </w:tcBorders>
          </w:tcPr>
          <w:p w14:paraId="739D00FB" w14:textId="77777777" w:rsidR="00C17E2A" w:rsidRDefault="00C17E2A"/>
        </w:tc>
      </w:tr>
      <w:tr w:rsidR="005A4652" w14:paraId="4660046F" w14:textId="77777777">
        <w:trPr>
          <w:trHeight w:val="893"/>
        </w:trPr>
        <w:tc>
          <w:tcPr>
            <w:tcW w:w="949" w:type="pct"/>
            <w:tcBorders>
              <w:top w:val="single" w:sz="8" w:space="0" w:color="000000" w:themeColor="text1"/>
              <w:bottom w:val="single" w:sz="8" w:space="0" w:color="000000" w:themeColor="text1"/>
            </w:tcBorders>
          </w:tcPr>
          <w:p w14:paraId="2AAAE369" w14:textId="77777777" w:rsidR="00F208E3" w:rsidRDefault="003B1470">
            <w:pPr>
              <w:pStyle w:val="Heading2"/>
            </w:pPr>
            <w:r>
              <w:t xml:space="preserve">Assessment </w:t>
            </w:r>
            <w:r w:rsidR="00D27DC3">
              <w:t>Activity</w:t>
            </w:r>
          </w:p>
          <w:p w14:paraId="78E2F155" w14:textId="4CC996EB" w:rsidR="00121E02" w:rsidRPr="00121E02" w:rsidRDefault="00121E02" w:rsidP="00335662">
            <w:pPr>
              <w:pStyle w:val="Heading2"/>
              <w:numPr>
                <w:ilvl w:val="0"/>
                <w:numId w:val="39"/>
              </w:numPr>
              <w:ind w:left="142" w:hanging="142"/>
            </w:pPr>
            <w:r w:rsidRPr="00121E02">
              <w:rPr>
                <w:rFonts w:asciiTheme="minorHAnsi" w:eastAsiaTheme="minorEastAsia" w:hAnsiTheme="minorHAnsi" w:cstheme="minorBidi"/>
                <w:color w:val="404040" w:themeColor="text1" w:themeTint="BF"/>
              </w:rPr>
              <w:t xml:space="preserve">Have students list every day uses of </w:t>
            </w:r>
            <w:r>
              <w:rPr>
                <w:rFonts w:asciiTheme="minorHAnsi" w:eastAsiaTheme="minorEastAsia" w:hAnsiTheme="minorHAnsi" w:cstheme="minorBidi"/>
                <w:color w:val="404040" w:themeColor="text1" w:themeTint="BF"/>
              </w:rPr>
              <w:t xml:space="preserve">water at home or other </w:t>
            </w:r>
            <w:r w:rsidR="00484145">
              <w:rPr>
                <w:rFonts w:asciiTheme="minorHAnsi" w:eastAsiaTheme="minorEastAsia" w:hAnsiTheme="minorHAnsi" w:cstheme="minorBidi"/>
                <w:color w:val="404040" w:themeColor="text1" w:themeTint="BF"/>
              </w:rPr>
              <w:t>places.</w:t>
            </w:r>
            <w:r w:rsidR="00484145" w:rsidRPr="00121E02">
              <w:rPr>
                <w:rFonts w:asciiTheme="minorHAnsi" w:eastAsiaTheme="minorEastAsia" w:hAnsiTheme="minorHAnsi" w:cstheme="minorBidi"/>
                <w:color w:val="404040" w:themeColor="text1" w:themeTint="BF"/>
              </w:rPr>
              <w:t xml:space="preserve"> (</w:t>
            </w:r>
            <w:r w:rsidRPr="00121E02">
              <w:rPr>
                <w:rFonts w:asciiTheme="minorHAnsi" w:eastAsiaTheme="minorEastAsia" w:hAnsiTheme="minorHAnsi" w:cstheme="minorBidi"/>
                <w:color w:val="404040" w:themeColor="text1" w:themeTint="BF"/>
              </w:rPr>
              <w:t>Drinking, showering, etc.)</w:t>
            </w:r>
          </w:p>
          <w:p w14:paraId="355140F1" w14:textId="77777777" w:rsidR="00C17E2A" w:rsidRPr="00F208E3" w:rsidRDefault="00C17E2A" w:rsidP="00121E02">
            <w:pPr>
              <w:pStyle w:val="ListParagraph"/>
              <w:ind w:left="142"/>
            </w:pPr>
          </w:p>
        </w:tc>
        <w:tc>
          <w:tcPr>
            <w:tcW w:w="150" w:type="pct"/>
          </w:tcPr>
          <w:p w14:paraId="09352928"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5778A192" w14:textId="77777777" w:rsidR="00121E02" w:rsidRDefault="00287F69" w:rsidP="00121E02">
            <w:pPr>
              <w:pStyle w:val="Heading2"/>
            </w:pPr>
            <w:r w:rsidRPr="00287F69">
              <w:t>Assessment Activity</w:t>
            </w:r>
          </w:p>
          <w:p w14:paraId="1E5DECD7" w14:textId="77777777" w:rsidR="00484145" w:rsidRPr="00484145" w:rsidRDefault="007B0DD1" w:rsidP="00335662">
            <w:pPr>
              <w:pStyle w:val="Heading2"/>
              <w:numPr>
                <w:ilvl w:val="0"/>
                <w:numId w:val="40"/>
              </w:numPr>
              <w:ind w:left="130" w:hanging="141"/>
            </w:pPr>
            <w:r>
              <w:rPr>
                <w:rFonts w:asciiTheme="minorHAnsi" w:eastAsiaTheme="minorEastAsia" w:hAnsiTheme="minorHAnsi" w:cstheme="minorBidi"/>
                <w:color w:val="404040" w:themeColor="text1" w:themeTint="BF"/>
              </w:rPr>
              <w:t>Remind the students</w:t>
            </w:r>
            <w:r w:rsidR="00121E02" w:rsidRPr="00121E02">
              <w:rPr>
                <w:rFonts w:asciiTheme="minorHAnsi" w:eastAsiaTheme="minorEastAsia" w:hAnsiTheme="minorHAnsi" w:cstheme="minorBidi"/>
                <w:color w:val="404040" w:themeColor="text1" w:themeTint="BF"/>
              </w:rPr>
              <w:t xml:space="preserve"> of how easily water can </w:t>
            </w:r>
            <w:r w:rsidR="004F0B22">
              <w:rPr>
                <w:rFonts w:asciiTheme="minorHAnsi" w:eastAsiaTheme="minorEastAsia" w:hAnsiTheme="minorHAnsi" w:cstheme="minorBidi"/>
                <w:color w:val="404040" w:themeColor="text1" w:themeTint="BF"/>
              </w:rPr>
              <w:t>be polluted.</w:t>
            </w:r>
          </w:p>
          <w:p w14:paraId="49DB472A" w14:textId="4978122C" w:rsidR="00CB08CC" w:rsidRPr="00287F69" w:rsidRDefault="004F0B22" w:rsidP="00335662">
            <w:pPr>
              <w:pStyle w:val="Heading2"/>
              <w:numPr>
                <w:ilvl w:val="0"/>
                <w:numId w:val="40"/>
              </w:numPr>
              <w:ind w:left="130" w:hanging="141"/>
            </w:pPr>
            <w:bookmarkStart w:id="0" w:name="_GoBack"/>
            <w:bookmarkEnd w:id="0"/>
            <w:r>
              <w:rPr>
                <w:rFonts w:asciiTheme="minorHAnsi" w:eastAsiaTheme="minorEastAsia" w:hAnsiTheme="minorHAnsi" w:cstheme="minorBidi"/>
                <w:color w:val="404040" w:themeColor="text1" w:themeTint="BF"/>
              </w:rPr>
              <w:t xml:space="preserve"> Ensure the students</w:t>
            </w:r>
            <w:r w:rsidR="00121E02" w:rsidRPr="00121E02">
              <w:rPr>
                <w:rFonts w:asciiTheme="minorHAnsi" w:eastAsiaTheme="minorEastAsia" w:hAnsiTheme="minorHAnsi" w:cstheme="minorBidi"/>
                <w:color w:val="404040" w:themeColor="text1" w:themeTint="BF"/>
              </w:rPr>
              <w:t xml:space="preserve"> know how to filter dirty water.</w:t>
            </w:r>
          </w:p>
        </w:tc>
        <w:tc>
          <w:tcPr>
            <w:tcW w:w="150" w:type="pct"/>
          </w:tcPr>
          <w:p w14:paraId="7C45EA06" w14:textId="77777777" w:rsidR="00C17E2A" w:rsidRDefault="00C17E2A"/>
        </w:tc>
        <w:tc>
          <w:tcPr>
            <w:tcW w:w="1876" w:type="pct"/>
            <w:tcBorders>
              <w:top w:val="single" w:sz="8" w:space="0" w:color="000000" w:themeColor="text1"/>
              <w:bottom w:val="single" w:sz="8" w:space="0" w:color="000000" w:themeColor="text1"/>
            </w:tcBorders>
          </w:tcPr>
          <w:p w14:paraId="212FEB3B" w14:textId="77777777" w:rsidR="00C17E2A" w:rsidRDefault="00C17E2A"/>
        </w:tc>
      </w:tr>
      <w:tr w:rsidR="005A4652" w14:paraId="4F9280A4" w14:textId="77777777">
        <w:trPr>
          <w:trHeight w:val="893"/>
        </w:trPr>
        <w:tc>
          <w:tcPr>
            <w:tcW w:w="949" w:type="pct"/>
            <w:tcBorders>
              <w:top w:val="single" w:sz="8" w:space="0" w:color="000000" w:themeColor="text1"/>
              <w:bottom w:val="single" w:sz="18" w:space="0" w:color="000000" w:themeColor="text1"/>
            </w:tcBorders>
          </w:tcPr>
          <w:p w14:paraId="6C96F388" w14:textId="77777777" w:rsidR="00C17E2A" w:rsidRDefault="00D27DC3">
            <w:pPr>
              <w:pStyle w:val="Heading2"/>
            </w:pPr>
            <w:r>
              <w:t>Summary</w:t>
            </w:r>
          </w:p>
        </w:tc>
        <w:tc>
          <w:tcPr>
            <w:tcW w:w="150" w:type="pct"/>
          </w:tcPr>
          <w:p w14:paraId="7609A71B" w14:textId="77777777" w:rsidR="00C17E2A" w:rsidRDefault="00C17E2A"/>
        </w:tc>
        <w:tc>
          <w:tcPr>
            <w:tcW w:w="1876" w:type="pct"/>
            <w:tcBorders>
              <w:top w:val="single" w:sz="8" w:space="0" w:color="000000" w:themeColor="text1"/>
              <w:bottom w:val="single" w:sz="18" w:space="0" w:color="000000" w:themeColor="text1"/>
            </w:tcBorders>
          </w:tcPr>
          <w:p w14:paraId="6B5CBD01" w14:textId="77777777" w:rsidR="00C17E2A" w:rsidRDefault="00C17E2A"/>
        </w:tc>
        <w:tc>
          <w:tcPr>
            <w:tcW w:w="150" w:type="pct"/>
          </w:tcPr>
          <w:p w14:paraId="5FCBB57D" w14:textId="77777777" w:rsidR="00C17E2A" w:rsidRDefault="00C17E2A"/>
        </w:tc>
        <w:tc>
          <w:tcPr>
            <w:tcW w:w="1876" w:type="pct"/>
            <w:tcBorders>
              <w:top w:val="single" w:sz="8" w:space="0" w:color="000000" w:themeColor="text1"/>
              <w:bottom w:val="single" w:sz="18" w:space="0" w:color="000000" w:themeColor="text1"/>
            </w:tcBorders>
          </w:tcPr>
          <w:p w14:paraId="24FE6C6E" w14:textId="77777777" w:rsidR="00C17E2A" w:rsidRDefault="00C17E2A"/>
        </w:tc>
      </w:tr>
    </w:tbl>
    <w:p w14:paraId="425DF4C3" w14:textId="77777777" w:rsidR="00C17E2A" w:rsidRDefault="00C17E2A"/>
    <w:sectPr w:rsidR="00C17E2A" w:rsidSect="00C843D4">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2A78" w14:textId="77777777" w:rsidR="00D25004" w:rsidRDefault="00D25004">
      <w:pPr>
        <w:spacing w:before="0" w:after="0" w:line="240" w:lineRule="auto"/>
      </w:pPr>
      <w:r>
        <w:separator/>
      </w:r>
    </w:p>
  </w:endnote>
  <w:endnote w:type="continuationSeparator" w:id="0">
    <w:p w14:paraId="04A0BB49" w14:textId="77777777" w:rsidR="00D25004" w:rsidRDefault="00D250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923A" w14:textId="77777777" w:rsidR="00C17E2A" w:rsidRDefault="00E00BB1">
    <w:pPr>
      <w:pStyle w:val="Footer"/>
    </w:pPr>
    <w:r>
      <w:fldChar w:fldCharType="begin"/>
    </w:r>
    <w:r w:rsidR="00D27DC3">
      <w:instrText xml:space="preserve"> PAGE   \* MERGEFORMAT </w:instrText>
    </w:r>
    <w:r>
      <w:fldChar w:fldCharType="separate"/>
    </w:r>
    <w:r w:rsidR="00AD602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CDA17" w14:textId="77777777" w:rsidR="00D25004" w:rsidRDefault="00D25004">
      <w:pPr>
        <w:spacing w:before="0" w:after="0" w:line="240" w:lineRule="auto"/>
      </w:pPr>
      <w:r>
        <w:separator/>
      </w:r>
    </w:p>
  </w:footnote>
  <w:footnote w:type="continuationSeparator" w:id="0">
    <w:p w14:paraId="7720D39E" w14:textId="77777777" w:rsidR="00D25004" w:rsidRDefault="00D250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52B8E" w14:textId="77777777" w:rsidR="00A25094" w:rsidRDefault="00B66511">
    <w:pPr>
      <w:pStyle w:val="Header"/>
    </w:pPr>
    <w:r>
      <w:rPr>
        <w:noProof/>
        <w:lang w:val="en-GB" w:eastAsia="en-GB"/>
      </w:rPr>
      <w:drawing>
        <wp:anchor distT="0" distB="0" distL="114300" distR="114300" simplePos="0" relativeHeight="251658240" behindDoc="0" locked="0" layoutInCell="1" allowOverlap="1" wp14:anchorId="1CD43C14" wp14:editId="151186E9">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A2F4A"/>
    <w:multiLevelType w:val="hybridMultilevel"/>
    <w:tmpl w:val="E6FABDF2"/>
    <w:lvl w:ilvl="0" w:tplc="0809000F">
      <w:start w:val="1"/>
      <w:numFmt w:val="decimal"/>
      <w:lvlText w:val="%1."/>
      <w:lvlJc w:val="lef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3"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0E8C4229"/>
    <w:multiLevelType w:val="hybridMultilevel"/>
    <w:tmpl w:val="E29E6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7"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15446"/>
    <w:multiLevelType w:val="hybridMultilevel"/>
    <w:tmpl w:val="76A4EECA"/>
    <w:lvl w:ilvl="0" w:tplc="0809000F">
      <w:start w:val="1"/>
      <w:numFmt w:val="decimal"/>
      <w:lvlText w:val="%1."/>
      <w:lvlJc w:val="lef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10"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1400BD"/>
    <w:multiLevelType w:val="hybridMultilevel"/>
    <w:tmpl w:val="013CAE0A"/>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13" w15:restartNumberingAfterBreak="0">
    <w:nsid w:val="41272D10"/>
    <w:multiLevelType w:val="hybridMultilevel"/>
    <w:tmpl w:val="2CDA1524"/>
    <w:lvl w:ilvl="0" w:tplc="59046B7C">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5"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6" w15:restartNumberingAfterBreak="0">
    <w:nsid w:val="495E4CE9"/>
    <w:multiLevelType w:val="multilevel"/>
    <w:tmpl w:val="8768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0"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006172"/>
    <w:multiLevelType w:val="multilevel"/>
    <w:tmpl w:val="3D7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07A87"/>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A63412"/>
    <w:multiLevelType w:val="hybridMultilevel"/>
    <w:tmpl w:val="E530E342"/>
    <w:lvl w:ilvl="0" w:tplc="FFAAD5B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34059"/>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3"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1"/>
  </w:num>
  <w:num w:numId="7">
    <w:abstractNumId w:val="24"/>
  </w:num>
  <w:num w:numId="8">
    <w:abstractNumId w:val="1"/>
  </w:num>
  <w:num w:numId="9">
    <w:abstractNumId w:val="8"/>
  </w:num>
  <w:num w:numId="10">
    <w:abstractNumId w:val="17"/>
  </w:num>
  <w:num w:numId="11">
    <w:abstractNumId w:val="21"/>
  </w:num>
  <w:num w:numId="12">
    <w:abstractNumId w:val="33"/>
  </w:num>
  <w:num w:numId="13">
    <w:abstractNumId w:val="5"/>
  </w:num>
  <w:num w:numId="14">
    <w:abstractNumId w:val="28"/>
  </w:num>
  <w:num w:numId="15">
    <w:abstractNumId w:val="3"/>
  </w:num>
  <w:num w:numId="16">
    <w:abstractNumId w:val="0"/>
  </w:num>
  <w:num w:numId="17">
    <w:abstractNumId w:val="14"/>
  </w:num>
  <w:num w:numId="18">
    <w:abstractNumId w:val="29"/>
  </w:num>
  <w:num w:numId="19">
    <w:abstractNumId w:val="26"/>
  </w:num>
  <w:num w:numId="20">
    <w:abstractNumId w:val="19"/>
  </w:num>
  <w:num w:numId="21">
    <w:abstractNumId w:val="32"/>
  </w:num>
  <w:num w:numId="22">
    <w:abstractNumId w:val="15"/>
  </w:num>
  <w:num w:numId="23">
    <w:abstractNumId w:val="6"/>
  </w:num>
  <w:num w:numId="24">
    <w:abstractNumId w:val="27"/>
  </w:num>
  <w:num w:numId="25">
    <w:abstractNumId w:val="20"/>
  </w:num>
  <w:num w:numId="26">
    <w:abstractNumId w:val="11"/>
  </w:num>
  <w:num w:numId="27">
    <w:abstractNumId w:val="7"/>
  </w:num>
  <w:num w:numId="28">
    <w:abstractNumId w:val="18"/>
  </w:num>
  <w:num w:numId="29">
    <w:abstractNumId w:val="34"/>
  </w:num>
  <w:num w:numId="30">
    <w:abstractNumId w:val="10"/>
  </w:num>
  <w:num w:numId="31">
    <w:abstractNumId w:val="4"/>
  </w:num>
  <w:num w:numId="32">
    <w:abstractNumId w:val="23"/>
  </w:num>
  <w:num w:numId="33">
    <w:abstractNumId w:val="2"/>
  </w:num>
  <w:num w:numId="34">
    <w:abstractNumId w:val="9"/>
  </w:num>
  <w:num w:numId="35">
    <w:abstractNumId w:val="22"/>
  </w:num>
  <w:num w:numId="36">
    <w:abstractNumId w:val="16"/>
  </w:num>
  <w:num w:numId="37">
    <w:abstractNumId w:val="30"/>
  </w:num>
  <w:num w:numId="38">
    <w:abstractNumId w:val="12"/>
  </w:num>
  <w:num w:numId="39">
    <w:abstractNumId w:val="1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61C0"/>
    <w:rsid w:val="00015CF3"/>
    <w:rsid w:val="0004502C"/>
    <w:rsid w:val="000610D5"/>
    <w:rsid w:val="00066F28"/>
    <w:rsid w:val="00074E14"/>
    <w:rsid w:val="000904AA"/>
    <w:rsid w:val="000A37E8"/>
    <w:rsid w:val="000B72D9"/>
    <w:rsid w:val="000C562D"/>
    <w:rsid w:val="000D3D18"/>
    <w:rsid w:val="000E67B9"/>
    <w:rsid w:val="000E73CA"/>
    <w:rsid w:val="00121E02"/>
    <w:rsid w:val="00131B8B"/>
    <w:rsid w:val="001432FD"/>
    <w:rsid w:val="00163CA6"/>
    <w:rsid w:val="00171443"/>
    <w:rsid w:val="0017273B"/>
    <w:rsid w:val="0017631E"/>
    <w:rsid w:val="00196867"/>
    <w:rsid w:val="001B5D91"/>
    <w:rsid w:val="001C61BC"/>
    <w:rsid w:val="001D3BC8"/>
    <w:rsid w:val="001E1B47"/>
    <w:rsid w:val="001E6B90"/>
    <w:rsid w:val="001F4D29"/>
    <w:rsid w:val="00227208"/>
    <w:rsid w:val="002577AA"/>
    <w:rsid w:val="0026795F"/>
    <w:rsid w:val="00287F69"/>
    <w:rsid w:val="002A72AE"/>
    <w:rsid w:val="002B1202"/>
    <w:rsid w:val="002B733A"/>
    <w:rsid w:val="002D315D"/>
    <w:rsid w:val="002F4915"/>
    <w:rsid w:val="00304069"/>
    <w:rsid w:val="00332F21"/>
    <w:rsid w:val="00335662"/>
    <w:rsid w:val="003468F5"/>
    <w:rsid w:val="003533EE"/>
    <w:rsid w:val="00396443"/>
    <w:rsid w:val="003A4F22"/>
    <w:rsid w:val="003B1470"/>
    <w:rsid w:val="003D09D6"/>
    <w:rsid w:val="003D30E4"/>
    <w:rsid w:val="0040481C"/>
    <w:rsid w:val="00417B53"/>
    <w:rsid w:val="004343E9"/>
    <w:rsid w:val="0043545E"/>
    <w:rsid w:val="00453D92"/>
    <w:rsid w:val="00484145"/>
    <w:rsid w:val="004B20E0"/>
    <w:rsid w:val="004D089D"/>
    <w:rsid w:val="004D6B54"/>
    <w:rsid w:val="004E29C7"/>
    <w:rsid w:val="004F0B22"/>
    <w:rsid w:val="004F6D32"/>
    <w:rsid w:val="00520DAF"/>
    <w:rsid w:val="00545106"/>
    <w:rsid w:val="00565343"/>
    <w:rsid w:val="0056788D"/>
    <w:rsid w:val="005A4652"/>
    <w:rsid w:val="005B22DA"/>
    <w:rsid w:val="005B7D58"/>
    <w:rsid w:val="005C2512"/>
    <w:rsid w:val="005E4380"/>
    <w:rsid w:val="00601628"/>
    <w:rsid w:val="00603309"/>
    <w:rsid w:val="006326A0"/>
    <w:rsid w:val="006A5952"/>
    <w:rsid w:val="006F0813"/>
    <w:rsid w:val="006F7E46"/>
    <w:rsid w:val="00706C6C"/>
    <w:rsid w:val="0076583E"/>
    <w:rsid w:val="00773C70"/>
    <w:rsid w:val="0078309D"/>
    <w:rsid w:val="007B0DD1"/>
    <w:rsid w:val="007B39E7"/>
    <w:rsid w:val="007F65A3"/>
    <w:rsid w:val="007F6B78"/>
    <w:rsid w:val="00807AE6"/>
    <w:rsid w:val="00811AB9"/>
    <w:rsid w:val="00847934"/>
    <w:rsid w:val="008C4FB2"/>
    <w:rsid w:val="008F771F"/>
    <w:rsid w:val="00910100"/>
    <w:rsid w:val="00921B72"/>
    <w:rsid w:val="009227FD"/>
    <w:rsid w:val="009378FA"/>
    <w:rsid w:val="00941EEE"/>
    <w:rsid w:val="00956DE4"/>
    <w:rsid w:val="00966C71"/>
    <w:rsid w:val="00982C68"/>
    <w:rsid w:val="0098460F"/>
    <w:rsid w:val="009C4364"/>
    <w:rsid w:val="009D155F"/>
    <w:rsid w:val="009D3C65"/>
    <w:rsid w:val="009E08FF"/>
    <w:rsid w:val="00A0116B"/>
    <w:rsid w:val="00A1735C"/>
    <w:rsid w:val="00A25094"/>
    <w:rsid w:val="00A77EEB"/>
    <w:rsid w:val="00AC2362"/>
    <w:rsid w:val="00AC7071"/>
    <w:rsid w:val="00AD171D"/>
    <w:rsid w:val="00AD6021"/>
    <w:rsid w:val="00AD6AD0"/>
    <w:rsid w:val="00AF47E1"/>
    <w:rsid w:val="00B046C1"/>
    <w:rsid w:val="00B262A1"/>
    <w:rsid w:val="00B6607A"/>
    <w:rsid w:val="00B66511"/>
    <w:rsid w:val="00B87608"/>
    <w:rsid w:val="00BB359B"/>
    <w:rsid w:val="00BC356C"/>
    <w:rsid w:val="00BD430C"/>
    <w:rsid w:val="00BD5017"/>
    <w:rsid w:val="00BE6955"/>
    <w:rsid w:val="00BF0015"/>
    <w:rsid w:val="00BF1D3C"/>
    <w:rsid w:val="00C053CA"/>
    <w:rsid w:val="00C17E2A"/>
    <w:rsid w:val="00C43590"/>
    <w:rsid w:val="00C6580F"/>
    <w:rsid w:val="00C82CFC"/>
    <w:rsid w:val="00C843D4"/>
    <w:rsid w:val="00CB08CC"/>
    <w:rsid w:val="00CB2D0F"/>
    <w:rsid w:val="00D023BE"/>
    <w:rsid w:val="00D25004"/>
    <w:rsid w:val="00D27DC3"/>
    <w:rsid w:val="00D3577C"/>
    <w:rsid w:val="00D4297E"/>
    <w:rsid w:val="00D43AC0"/>
    <w:rsid w:val="00D44A0D"/>
    <w:rsid w:val="00D8019B"/>
    <w:rsid w:val="00DA2CCE"/>
    <w:rsid w:val="00DB2B08"/>
    <w:rsid w:val="00DC17D5"/>
    <w:rsid w:val="00DD3412"/>
    <w:rsid w:val="00DD43BB"/>
    <w:rsid w:val="00DF6790"/>
    <w:rsid w:val="00E00BB1"/>
    <w:rsid w:val="00E05C0D"/>
    <w:rsid w:val="00E07205"/>
    <w:rsid w:val="00E2212B"/>
    <w:rsid w:val="00E601B6"/>
    <w:rsid w:val="00E62D2D"/>
    <w:rsid w:val="00E728D0"/>
    <w:rsid w:val="00E8594C"/>
    <w:rsid w:val="00EC2473"/>
    <w:rsid w:val="00ED219F"/>
    <w:rsid w:val="00F1179F"/>
    <w:rsid w:val="00F208E3"/>
    <w:rsid w:val="00F235D6"/>
    <w:rsid w:val="00F616CA"/>
    <w:rsid w:val="00F66CE1"/>
    <w:rsid w:val="00F82065"/>
    <w:rsid w:val="00F821B0"/>
    <w:rsid w:val="00FB61C0"/>
    <w:rsid w:val="00FC47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E2FF0"/>
  <w15:docId w15:val="{A8000EA4-2928-4B9A-85E1-3801EA9A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3D4"/>
  </w:style>
  <w:style w:type="paragraph" w:styleId="Heading1">
    <w:name w:val="heading 1"/>
    <w:basedOn w:val="Normal"/>
    <w:next w:val="Normal"/>
    <w:link w:val="Heading1Char"/>
    <w:uiPriority w:val="9"/>
    <w:qFormat/>
    <w:rsid w:val="00C843D4"/>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843D4"/>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843D4"/>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843D4"/>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843D4"/>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843D4"/>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843D4"/>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843D4"/>
    <w:rPr>
      <w:color w:val="808080"/>
    </w:rPr>
  </w:style>
  <w:style w:type="table" w:customStyle="1" w:styleId="LessonPlan">
    <w:name w:val="Lesson Plan"/>
    <w:basedOn w:val="TableNormal"/>
    <w:uiPriority w:val="99"/>
    <w:rsid w:val="00C843D4"/>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843D4"/>
    <w:pPr>
      <w:spacing w:before="0" w:after="0" w:line="240" w:lineRule="auto"/>
    </w:pPr>
  </w:style>
  <w:style w:type="character" w:customStyle="1" w:styleId="Heading1Char">
    <w:name w:val="Heading 1 Char"/>
    <w:basedOn w:val="DefaultParagraphFont"/>
    <w:link w:val="Heading1"/>
    <w:uiPriority w:val="9"/>
    <w:rsid w:val="00C843D4"/>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843D4"/>
    <w:pPr>
      <w:numPr>
        <w:numId w:val="1"/>
      </w:numPr>
      <w:contextualSpacing/>
    </w:pPr>
  </w:style>
  <w:style w:type="character" w:customStyle="1" w:styleId="Heading2Char">
    <w:name w:val="Heading 2 Char"/>
    <w:basedOn w:val="DefaultParagraphFont"/>
    <w:link w:val="Heading2"/>
    <w:uiPriority w:val="9"/>
    <w:rsid w:val="00C843D4"/>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843D4"/>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843D4"/>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843D4"/>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5653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43"/>
    <w:rPr>
      <w:rFonts w:ascii="Tahoma" w:hAnsi="Tahoma" w:cs="Tahoma"/>
      <w:sz w:val="16"/>
      <w:szCs w:val="16"/>
    </w:rPr>
  </w:style>
  <w:style w:type="paragraph" w:styleId="NormalWeb">
    <w:name w:val="Normal (Web)"/>
    <w:basedOn w:val="Normal"/>
    <w:uiPriority w:val="99"/>
    <w:semiHidden/>
    <w:unhideWhenUsed/>
    <w:rsid w:val="00EC247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22287">
      <w:bodyDiv w:val="1"/>
      <w:marLeft w:val="0"/>
      <w:marRight w:val="0"/>
      <w:marTop w:val="0"/>
      <w:marBottom w:val="0"/>
      <w:divBdr>
        <w:top w:val="none" w:sz="0" w:space="0" w:color="auto"/>
        <w:left w:val="none" w:sz="0" w:space="0" w:color="auto"/>
        <w:bottom w:val="none" w:sz="0" w:space="0" w:color="auto"/>
        <w:right w:val="none" w:sz="0" w:space="0" w:color="auto"/>
      </w:divBdr>
    </w:div>
    <w:div w:id="704991095">
      <w:bodyDiv w:val="1"/>
      <w:marLeft w:val="0"/>
      <w:marRight w:val="0"/>
      <w:marTop w:val="0"/>
      <w:marBottom w:val="0"/>
      <w:divBdr>
        <w:top w:val="none" w:sz="0" w:space="0" w:color="auto"/>
        <w:left w:val="none" w:sz="0" w:space="0" w:color="auto"/>
        <w:bottom w:val="none" w:sz="0" w:space="0" w:color="auto"/>
        <w:right w:val="none" w:sz="0" w:space="0" w:color="auto"/>
      </w:divBdr>
    </w:div>
    <w:div w:id="739786598">
      <w:bodyDiv w:val="1"/>
      <w:marLeft w:val="0"/>
      <w:marRight w:val="0"/>
      <w:marTop w:val="0"/>
      <w:marBottom w:val="0"/>
      <w:divBdr>
        <w:top w:val="none" w:sz="0" w:space="0" w:color="auto"/>
        <w:left w:val="none" w:sz="0" w:space="0" w:color="auto"/>
        <w:bottom w:val="none" w:sz="0" w:space="0" w:color="auto"/>
        <w:right w:val="none" w:sz="0" w:space="0" w:color="auto"/>
      </w:divBdr>
    </w:div>
    <w:div w:id="1503550684">
      <w:bodyDiv w:val="1"/>
      <w:marLeft w:val="0"/>
      <w:marRight w:val="0"/>
      <w:marTop w:val="0"/>
      <w:marBottom w:val="0"/>
      <w:divBdr>
        <w:top w:val="none" w:sz="0" w:space="0" w:color="auto"/>
        <w:left w:val="none" w:sz="0" w:space="0" w:color="auto"/>
        <w:bottom w:val="none" w:sz="0" w:space="0" w:color="auto"/>
        <w:right w:val="none" w:sz="0" w:space="0" w:color="auto"/>
      </w:divBdr>
    </w:div>
    <w:div w:id="19308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terwise.co.za/export/sites/water-wise/education/activities/conserve/downloads/Conservex.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interest.com/alipopper/grade-2-air-water-and-soil-quality-depends-upon-d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water-lesson-pla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y.com/academy/lesson/water-treatment-lesson-plan.html" TargetMode="External"/><Relationship Id="rId4" Type="http://schemas.openxmlformats.org/officeDocument/2006/relationships/settings" Target="settings.xml"/><Relationship Id="rId9" Type="http://schemas.openxmlformats.org/officeDocument/2006/relationships/hyperlink" Target="https://thewaterproject.org/resources/lesson-pla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3DC1"/>
    <w:rsid w:val="00071DA5"/>
    <w:rsid w:val="000B5880"/>
    <w:rsid w:val="000E3902"/>
    <w:rsid w:val="004A008E"/>
    <w:rsid w:val="0059552E"/>
    <w:rsid w:val="00713551"/>
    <w:rsid w:val="00805105"/>
    <w:rsid w:val="00816166"/>
    <w:rsid w:val="00836926"/>
    <w:rsid w:val="00855BA0"/>
    <w:rsid w:val="00863B38"/>
    <w:rsid w:val="009A5349"/>
    <w:rsid w:val="00AB2F7D"/>
    <w:rsid w:val="00AB37F5"/>
    <w:rsid w:val="00C93DC1"/>
    <w:rsid w:val="00CD1452"/>
    <w:rsid w:val="00F33C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855BA0"/>
  </w:style>
  <w:style w:type="paragraph" w:customStyle="1" w:styleId="57D0253E54FA4684857C7E53F49E1A5B">
    <w:name w:val="57D0253E54FA4684857C7E53F49E1A5B"/>
    <w:rsid w:val="00855BA0"/>
  </w:style>
  <w:style w:type="paragraph" w:customStyle="1" w:styleId="7AE7DFE8D63F4AC0A9D67267C3699CCC">
    <w:name w:val="7AE7DFE8D63F4AC0A9D67267C3699CCC"/>
    <w:rsid w:val="00855BA0"/>
  </w:style>
  <w:style w:type="paragraph" w:customStyle="1" w:styleId="1C876A8B6575410E8AA7530875A6B7F4">
    <w:name w:val="1C876A8B6575410E8AA7530875A6B7F4"/>
    <w:rsid w:val="00855BA0"/>
  </w:style>
  <w:style w:type="paragraph" w:customStyle="1" w:styleId="A392ED6794CC47DFA557364CD4043756">
    <w:name w:val="A392ED6794CC47DFA557364CD4043756"/>
    <w:rsid w:val="00855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6</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2</cp:revision>
  <dcterms:created xsi:type="dcterms:W3CDTF">2018-11-20T09:44:00Z</dcterms:created>
  <dcterms:modified xsi:type="dcterms:W3CDTF">2018-11-20T09:44:00Z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