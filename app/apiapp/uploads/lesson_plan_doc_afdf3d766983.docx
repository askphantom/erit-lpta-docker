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D3870F3" w:rsidR="00C17E2A" w:rsidRPr="009260D0" w:rsidRDefault="001D43D6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ADDITION AND SUBTRACTION OF MONEY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293F743" w:rsidR="00C17E2A" w:rsidRDefault="008815C6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5F9CADF0" w:rsidR="00C17E2A" w:rsidRDefault="003C379C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B9E34A5" w14:textId="637D8669" w:rsidR="008A42C3" w:rsidRDefault="000A37E8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1611AE">
              <w:t xml:space="preserve"> </w:t>
            </w:r>
            <w:r w:rsidR="004524D0">
              <w:t>Proper conversion of Naira to kobo and vice versa</w:t>
            </w:r>
          </w:p>
          <w:p w14:paraId="41CA132C" w14:textId="00D557E8" w:rsidR="004524D0" w:rsidRDefault="004524D0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Accurate addition and subtraction of money in the forms</w:t>
            </w:r>
          </w:p>
          <w:p w14:paraId="1399FE88" w14:textId="26B6945B" w:rsidR="004524D0" w:rsidRDefault="004524D0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Understanding the importance and value of money in everyday life </w:t>
            </w:r>
          </w:p>
          <w:p w14:paraId="456624B9" w14:textId="1E61904F" w:rsidR="004524D0" w:rsidRDefault="004524D0" w:rsidP="008A42C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Word Problems involving addition and subtraction of money.</w:t>
            </w:r>
          </w:p>
          <w:p w14:paraId="458BD9FD" w14:textId="3160D09C" w:rsidR="00301B45" w:rsidRDefault="00301B45" w:rsidP="004524D0">
            <w:pPr>
              <w:pStyle w:val="ListParagraph"/>
              <w:ind w:left="467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639"/>
                            </w:tblGrid>
                            <w:tr w:rsidR="00E97DA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E97DA6" w:rsidRDefault="00E97DA6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54FA208" w14:textId="67B5AA84" w:rsidR="00E97DA6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White Board</w:t>
                                  </w:r>
                                </w:p>
                                <w:p w14:paraId="3F5B6990" w14:textId="57BFE309" w:rsidR="00E97DA6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Blank sheets</w:t>
                                  </w:r>
                                </w:p>
                                <w:p w14:paraId="7775AD7A" w14:textId="0242BA4F" w:rsidR="00E97DA6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Pencils</w:t>
                                  </w:r>
                                </w:p>
                                <w:p w14:paraId="54F21761" w14:textId="1A0DF6AF" w:rsidR="00E97DA6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Shopping items</w:t>
                                  </w:r>
                                </w:p>
                                <w:p w14:paraId="24BD63C7" w14:textId="64AA0DDF" w:rsidR="00E97DA6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Household items</w:t>
                                  </w:r>
                                </w:p>
                                <w:p w14:paraId="6AE315AD" w14:textId="52B5616C" w:rsidR="00E97DA6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Pieces of paper</w:t>
                                  </w:r>
                                </w:p>
                                <w:p w14:paraId="13675A3B" w14:textId="37007DA2" w:rsidR="00E97DA6" w:rsidRPr="00BF3180" w:rsidRDefault="00E97DA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Few naira notes for identification purpose.</w:t>
                                  </w:r>
                                </w:p>
                                <w:p w14:paraId="4AF14C6E" w14:textId="77777777" w:rsidR="00E97DA6" w:rsidRDefault="00E97DA6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97DA6" w:rsidRDefault="00E97DA6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97DA6" w:rsidRDefault="00E97DA6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E97DA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E97DA6" w:rsidRDefault="00E97DA6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87DF202" w14:textId="77777777" w:rsidR="000830E5" w:rsidRDefault="00C31A93" w:rsidP="000830E5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830E5" w:rsidRPr="009B49C5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https://za.pearson.com/content/dam/region-growth/south-africa/pearson-south-africa/TeacherResourceMaterial/9781447978411_ngm_mat_pr4_tg_eng_ng_screen.pdf</w:t>
                                    </w:r>
                                  </w:hyperlink>
                                  <w:r w:rsidR="000830E5">
                                    <w:t xml:space="preserve">  </w:t>
                                  </w:r>
                                </w:p>
                                <w:p w14:paraId="6BC795A5" w14:textId="77777777" w:rsidR="00E97DA6" w:rsidRDefault="00C31A93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197CC7">
                                      <w:rPr>
                                        <w:rStyle w:val="Hyperlink"/>
                                      </w:rPr>
                                      <w:t>http://www.cpalms.org/Public/PreviewResourceLesson/Preview/41107</w:t>
                                    </w:r>
                                  </w:hyperlink>
                                  <w:r w:rsidR="00197CC7">
                                    <w:t xml:space="preserve"> </w:t>
                                  </w:r>
                                </w:p>
                                <w:p w14:paraId="266D3DBF" w14:textId="40859F33" w:rsidR="00197CC7" w:rsidRDefault="00C31A93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197CC7">
                                      <w:rPr>
                                        <w:rStyle w:val="Hyperlink"/>
                                      </w:rPr>
                                      <w:t>https://www.clarendonlearning.org/lesson-plans/add-subtract-money/</w:t>
                                    </w:r>
                                  </w:hyperlink>
                                </w:p>
                              </w:tc>
                            </w:tr>
                            <w:tr w:rsidR="00E97DA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E97DA6" w:rsidRDefault="00E97DA6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E97DA6" w:rsidRDefault="00E97DA6"/>
                              </w:tc>
                            </w:tr>
                          </w:tbl>
                          <w:p w14:paraId="7C9852EE" w14:textId="77777777" w:rsidR="00E97DA6" w:rsidRDefault="00E97DA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639"/>
                      </w:tblGrid>
                      <w:tr w:rsidR="00E97DA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E97DA6" w:rsidRDefault="00E97DA6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54FA208" w14:textId="67B5AA84" w:rsidR="00E97DA6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White Board</w:t>
                            </w:r>
                          </w:p>
                          <w:p w14:paraId="3F5B6990" w14:textId="57BFE309" w:rsidR="00E97DA6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Blank sheets</w:t>
                            </w:r>
                          </w:p>
                          <w:p w14:paraId="7775AD7A" w14:textId="0242BA4F" w:rsidR="00E97DA6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Pencils</w:t>
                            </w:r>
                          </w:p>
                          <w:p w14:paraId="54F21761" w14:textId="1A0DF6AF" w:rsidR="00E97DA6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Shopping items</w:t>
                            </w:r>
                          </w:p>
                          <w:p w14:paraId="24BD63C7" w14:textId="64AA0DDF" w:rsidR="00E97DA6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Household items</w:t>
                            </w:r>
                          </w:p>
                          <w:p w14:paraId="6AE315AD" w14:textId="52B5616C" w:rsidR="00E97DA6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Pieces of paper</w:t>
                            </w:r>
                          </w:p>
                          <w:p w14:paraId="13675A3B" w14:textId="37007DA2" w:rsidR="00E97DA6" w:rsidRPr="00BF3180" w:rsidRDefault="00E97DA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Few naira notes for identification purpose.</w:t>
                            </w:r>
                          </w:p>
                          <w:p w14:paraId="4AF14C6E" w14:textId="77777777" w:rsidR="00E97DA6" w:rsidRDefault="00E97DA6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97DA6" w:rsidRDefault="00E97DA6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97DA6" w:rsidRDefault="00E97DA6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E97DA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E97DA6" w:rsidRDefault="00E97DA6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87DF202" w14:textId="77777777" w:rsidR="000830E5" w:rsidRDefault="00C31A93" w:rsidP="000830E5">
                            <w:pPr>
                              <w:pStyle w:val="ListBullet"/>
                            </w:pPr>
                            <w:hyperlink r:id="rId11" w:history="1">
                              <w:r w:rsidR="000830E5" w:rsidRPr="009B49C5">
                                <w:rPr>
                                  <w:rStyle w:val="Hyperlink"/>
                                </w:rPr>
                                <w:t>https://za.pearson.com/content/dam/region-growth/south-africa/pearson-south-africa/TeacherResourceMaterial/9781447978411_ngm_mat_pr4_tg_eng_ng_screen.pdf</w:t>
                              </w:r>
                            </w:hyperlink>
                            <w:r w:rsidR="000830E5">
                              <w:t xml:space="preserve">  </w:t>
                            </w:r>
                          </w:p>
                          <w:p w14:paraId="6BC795A5" w14:textId="77777777" w:rsidR="00E97DA6" w:rsidRDefault="00C31A93" w:rsidP="0083703B">
                            <w:pPr>
                              <w:pStyle w:val="ListBullet"/>
                            </w:pPr>
                            <w:hyperlink r:id="rId12" w:history="1">
                              <w:r w:rsidR="00197CC7">
                                <w:rPr>
                                  <w:rStyle w:val="Hyperlink"/>
                                </w:rPr>
                                <w:t>http://www.cpalms.org/Public/PreviewResourceLesson/Preview/41107</w:t>
                              </w:r>
                            </w:hyperlink>
                            <w:r w:rsidR="00197CC7">
                              <w:t xml:space="preserve"> </w:t>
                            </w:r>
                          </w:p>
                          <w:p w14:paraId="266D3DBF" w14:textId="40859F33" w:rsidR="00197CC7" w:rsidRDefault="00C31A93" w:rsidP="0083703B">
                            <w:pPr>
                              <w:pStyle w:val="ListBullet"/>
                            </w:pPr>
                            <w:hyperlink r:id="rId13" w:history="1">
                              <w:r w:rsidR="00197CC7">
                                <w:rPr>
                                  <w:rStyle w:val="Hyperlink"/>
                                </w:rPr>
                                <w:t>https://www.clarendonlearning.org/lesson-plans/add-subtract-money/</w:t>
                              </w:r>
                            </w:hyperlink>
                          </w:p>
                        </w:tc>
                      </w:tr>
                      <w:tr w:rsidR="00E97DA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E97DA6" w:rsidRDefault="00E97DA6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E97DA6" w:rsidRDefault="00E97DA6"/>
                        </w:tc>
                      </w:tr>
                    </w:tbl>
                    <w:p w14:paraId="7C9852EE" w14:textId="77777777" w:rsidR="00E97DA6" w:rsidRDefault="00E97DA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09688E28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C822C2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Students should be able to;</w:t>
            </w:r>
          </w:p>
          <w:p w14:paraId="256AE624" w14:textId="77777777" w:rsidR="00C822C2" w:rsidRDefault="00C822C2" w:rsidP="00C822C2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Solve given problems on addition of money.</w:t>
            </w:r>
          </w:p>
          <w:p w14:paraId="098B0A09" w14:textId="03C647D6" w:rsidR="00C822C2" w:rsidRDefault="00C822C2" w:rsidP="00C822C2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Solve quantitative reasoning problems involving money.</w:t>
            </w:r>
          </w:p>
          <w:p w14:paraId="1DEF3A34" w14:textId="446B0655" w:rsidR="00C822C2" w:rsidRDefault="00C822C2" w:rsidP="00C822C2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State two or three reasons why addition of money is important in business transaction.</w:t>
            </w:r>
          </w:p>
          <w:p w14:paraId="60407F52" w14:textId="02B68893" w:rsidR="00C822C2" w:rsidRDefault="00C822C2" w:rsidP="00C822C2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Solve quantitative aptitude problems involving the subtraction of money.</w:t>
            </w:r>
          </w:p>
          <w:p w14:paraId="2E75EEA9" w14:textId="56F03F82" w:rsidR="001D4D95" w:rsidRDefault="00C822C2" w:rsidP="00C822C2">
            <w:pPr>
              <w:pStyle w:val="ListParagraph"/>
              <w:numPr>
                <w:ilvl w:val="0"/>
                <w:numId w:val="22"/>
              </w:numPr>
              <w:ind w:left="142" w:hanging="142"/>
            </w:pPr>
            <w:r>
              <w:t>Solve quantitative problems.</w:t>
            </w:r>
          </w:p>
          <w:p w14:paraId="22A31125" w14:textId="316D9AB3" w:rsidR="00A71E70" w:rsidRPr="000A37E8" w:rsidRDefault="00A71E70" w:rsidP="004D35D5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2AAF56B8" w14:textId="77777777" w:rsidR="00CC4A5D" w:rsidRDefault="00C822C2" w:rsidP="004D35D5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 xml:space="preserve">Arrange shopping items at the front of the class with prices on them. </w:t>
            </w:r>
          </w:p>
          <w:p w14:paraId="0D8C764C" w14:textId="144E424B" w:rsidR="008815C6" w:rsidRDefault="00C822C2" w:rsidP="004D35D5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>Ask t</w:t>
            </w:r>
            <w:r w:rsidR="00CC4A5D">
              <w:t xml:space="preserve">he class the cost of each </w:t>
            </w:r>
            <w:r>
              <w:t xml:space="preserve">item. Ask them to </w:t>
            </w:r>
            <w:r w:rsidR="00CC4A5D">
              <w:t xml:space="preserve">tell you what money they would </w:t>
            </w:r>
            <w:r>
              <w:t>use to pay for each item.</w:t>
            </w:r>
          </w:p>
          <w:p w14:paraId="6DB18F44" w14:textId="77777777" w:rsidR="00CC4A5D" w:rsidRDefault="00C822C2" w:rsidP="004D35D5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>Set up a table with</w:t>
            </w:r>
            <w:r w:rsidR="00CC4A5D">
              <w:t xml:space="preserve"> empty boxes, tins and bottles </w:t>
            </w:r>
            <w:r>
              <w:t>of everyday items</w:t>
            </w:r>
            <w:r w:rsidR="00CC4A5D">
              <w:t xml:space="preserve"> used at home. Price each item </w:t>
            </w:r>
            <w:r>
              <w:t xml:space="preserve">and have the </w:t>
            </w:r>
            <w:r w:rsidR="00CC4A5D">
              <w:t xml:space="preserve">pupils make up money on pieces </w:t>
            </w:r>
            <w:r>
              <w:t xml:space="preserve">of paper. </w:t>
            </w:r>
          </w:p>
          <w:p w14:paraId="4DA99634" w14:textId="499ED682" w:rsidR="00C822C2" w:rsidRDefault="00C822C2" w:rsidP="004D35D5">
            <w:pPr>
              <w:pStyle w:val="ListParagraph"/>
              <w:numPr>
                <w:ilvl w:val="0"/>
                <w:numId w:val="23"/>
              </w:numPr>
              <w:ind w:left="182" w:hanging="182"/>
            </w:pPr>
            <w:r>
              <w:t>Get pu</w:t>
            </w:r>
            <w:r w:rsidR="00CC4A5D">
              <w:t xml:space="preserve">pils to role-play going to the </w:t>
            </w:r>
            <w:r>
              <w:t xml:space="preserve">shop and buying goods. </w:t>
            </w:r>
            <w:r w:rsidR="00CC4A5D">
              <w:t xml:space="preserve">The ‘shopkeeper’ must </w:t>
            </w:r>
            <w:r>
              <w:t>add up the total cost of the items bought</w:t>
            </w:r>
          </w:p>
          <w:p w14:paraId="05CE4083" w14:textId="25775951" w:rsidR="008815C6" w:rsidRDefault="008815C6" w:rsidP="008815C6"/>
          <w:p w14:paraId="6EAA3591" w14:textId="6C845EB7" w:rsidR="008815C6" w:rsidRDefault="008815C6" w:rsidP="008815C6"/>
          <w:p w14:paraId="2D3288B8" w14:textId="77777777" w:rsidR="004D35D5" w:rsidRDefault="004D35D5" w:rsidP="008815C6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4E17B939" w:rsidR="00FB30A1" w:rsidRDefault="000830E5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A54440">
              <w:rPr>
                <w:b/>
              </w:rPr>
              <w:t>: 30</w:t>
            </w:r>
            <w:r w:rsidR="00FB30A1" w:rsidRPr="00031953">
              <w:rPr>
                <w:b/>
              </w:rPr>
              <w:t xml:space="preserve"> Mins</w:t>
            </w:r>
          </w:p>
          <w:p w14:paraId="5361C277" w14:textId="77777777" w:rsidR="00A37E88" w:rsidRDefault="00C64AF7" w:rsidP="00C64AF7">
            <w:pPr>
              <w:spacing w:line="240" w:lineRule="auto"/>
            </w:pPr>
            <w:r>
              <w:t>Performing addition of money</w:t>
            </w:r>
          </w:p>
          <w:p w14:paraId="4835107E" w14:textId="77777777" w:rsidR="00C64AF7" w:rsidRDefault="00C64AF7" w:rsidP="004D35D5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182" w:hanging="182"/>
            </w:pPr>
            <w:r>
              <w:t xml:space="preserve">To perform addition of various currencies, we use the normal steps used for adding decimal numbers. </w:t>
            </w:r>
          </w:p>
          <w:p w14:paraId="79669E5B" w14:textId="77777777" w:rsidR="00C64AF7" w:rsidRDefault="00C64AF7" w:rsidP="004D35D5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182" w:hanging="182"/>
            </w:pPr>
            <w:r>
              <w:lastRenderedPageBreak/>
              <w:t>So also, we use the normal step for converting decimals and rounding-off numbers.</w:t>
            </w:r>
          </w:p>
          <w:p w14:paraId="2C4A4585" w14:textId="77777777" w:rsidR="00C64AF7" w:rsidRDefault="00C64AF7" w:rsidP="004D35D5">
            <w:pPr>
              <w:pStyle w:val="ListParagraph"/>
              <w:spacing w:line="240" w:lineRule="auto"/>
              <w:ind w:left="182" w:hanging="182"/>
            </w:pPr>
            <w:r>
              <w:t xml:space="preserve">E.g. Calculate </w:t>
            </w:r>
            <w:r w:rsidR="00211B3B">
              <w:t>₦</w:t>
            </w:r>
            <w:r>
              <w:t>340</w:t>
            </w:r>
            <w:r w:rsidR="00211B3B">
              <w:t xml:space="preserve"> + ₦235.63</w:t>
            </w:r>
          </w:p>
          <w:p w14:paraId="1A58485B" w14:textId="77777777" w:rsidR="00211B3B" w:rsidRDefault="00211B3B" w:rsidP="004D35D5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182" w:hanging="182"/>
            </w:pPr>
            <w:r>
              <w:t>Review the of place value, and solve the question appropriately.</w:t>
            </w:r>
          </w:p>
          <w:p w14:paraId="7C071BED" w14:textId="36328AD8" w:rsidR="00211B3B" w:rsidRDefault="004D35D5" w:rsidP="004D35D5">
            <w:pPr>
              <w:pStyle w:val="ListParagraph"/>
              <w:spacing w:line="240" w:lineRule="auto"/>
              <w:ind w:left="182" w:hanging="182"/>
            </w:pPr>
            <w:r>
              <w:t xml:space="preserve">         </w:t>
            </w:r>
            <w:r w:rsidR="00211B3B">
              <w:t>3 4 0.0 0</w:t>
            </w:r>
          </w:p>
          <w:p w14:paraId="18926616" w14:textId="68A08A1D" w:rsidR="00211B3B" w:rsidRDefault="004D35D5" w:rsidP="004D35D5">
            <w:pPr>
              <w:pStyle w:val="ListParagraph"/>
              <w:spacing w:line="240" w:lineRule="auto"/>
              <w:ind w:left="182" w:hanging="182"/>
            </w:pPr>
            <w:r w:rsidRPr="004D35D5">
              <w:t xml:space="preserve">       </w:t>
            </w:r>
            <w:r w:rsidR="00211B3B" w:rsidRPr="004D35D5">
              <w:rPr>
                <w:u w:val="single"/>
              </w:rPr>
              <w:t>+2 3 5.6 3</w:t>
            </w:r>
          </w:p>
          <w:p w14:paraId="346D09BC" w14:textId="377CEA4E" w:rsidR="00211B3B" w:rsidRDefault="004D35D5" w:rsidP="004D35D5">
            <w:pPr>
              <w:pStyle w:val="ListParagraph"/>
              <w:spacing w:line="240" w:lineRule="auto"/>
              <w:ind w:left="182" w:hanging="182"/>
            </w:pPr>
            <w:r>
              <w:t xml:space="preserve">         </w:t>
            </w:r>
            <w:r w:rsidR="00211B3B">
              <w:t xml:space="preserve">5 7 5. 63. The sum of the two money gives ₦575.63k. </w:t>
            </w:r>
          </w:p>
          <w:p w14:paraId="06850E21" w14:textId="6A840820" w:rsidR="00211B3B" w:rsidRDefault="00211B3B" w:rsidP="004D35D5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182" w:hanging="182"/>
            </w:pPr>
            <w:r>
              <w:t>If Paul buys a pencil worth ₦50, book worth ₦280.40, candy worth ₦150.50 and cookie worth ₦490.20.</w:t>
            </w:r>
            <w:r w:rsidR="004D35D5">
              <w:t xml:space="preserve"> How much did </w:t>
            </w:r>
            <w:r>
              <w:t>he spend altogether?</w:t>
            </w:r>
          </w:p>
          <w:p w14:paraId="2DFA8135" w14:textId="77777777" w:rsidR="00211B3B" w:rsidRDefault="00211B3B" w:rsidP="004D35D5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182" w:hanging="182"/>
            </w:pPr>
            <w:r>
              <w:t>Here we are required to add all the numbers together to obtain the total amount spent.</w:t>
            </w:r>
          </w:p>
          <w:p w14:paraId="1D67A4BA" w14:textId="7347B4C3" w:rsidR="00211B3B" w:rsidRDefault="00211B3B" w:rsidP="004D35D5">
            <w:pPr>
              <w:pStyle w:val="ListParagraph"/>
              <w:spacing w:line="240" w:lineRule="auto"/>
              <w:ind w:left="182" w:hanging="182"/>
            </w:pPr>
            <w:r>
              <w:t>So we have, ₦50 + ₦280.40 + ₦150.50 + ₦490.20</w:t>
            </w:r>
          </w:p>
          <w:p w14:paraId="55A52077" w14:textId="76E8ABF2" w:rsidR="00211B3B" w:rsidRDefault="00211B3B" w:rsidP="004D35D5">
            <w:pPr>
              <w:pStyle w:val="ListParagraph"/>
              <w:spacing w:line="240" w:lineRule="auto"/>
              <w:ind w:left="182" w:hanging="182"/>
            </w:pPr>
            <w:r>
              <w:t>H T O.Th Hth</w:t>
            </w:r>
          </w:p>
          <w:p w14:paraId="175ECE21" w14:textId="5468DCAB" w:rsidR="00211B3B" w:rsidRDefault="00211B3B" w:rsidP="004D35D5">
            <w:pPr>
              <w:pStyle w:val="ListParagraph"/>
              <w:spacing w:line="240" w:lineRule="auto"/>
              <w:ind w:left="182" w:hanging="182"/>
            </w:pPr>
            <w:r>
              <w:t>5 0. 0  0</w:t>
            </w:r>
          </w:p>
          <w:p w14:paraId="06C8E5B9" w14:textId="094E6D3B" w:rsidR="00211B3B" w:rsidRDefault="00211B3B" w:rsidP="004D35D5">
            <w:pPr>
              <w:pStyle w:val="ListParagraph"/>
              <w:spacing w:line="240" w:lineRule="auto"/>
              <w:ind w:left="182" w:hanging="182"/>
            </w:pPr>
            <w:r>
              <w:t>+   2 8 0. 4 0</w:t>
            </w:r>
          </w:p>
          <w:p w14:paraId="7866E263" w14:textId="6D15EF9F" w:rsidR="00211B3B" w:rsidRDefault="00211B3B" w:rsidP="004D35D5">
            <w:pPr>
              <w:pStyle w:val="ListParagraph"/>
              <w:spacing w:line="240" w:lineRule="auto"/>
              <w:ind w:left="182" w:hanging="182"/>
            </w:pPr>
            <w:r>
              <w:t>1 5 0. 5 0</w:t>
            </w:r>
          </w:p>
          <w:p w14:paraId="32DE2B89" w14:textId="55F07970" w:rsidR="00211B3B" w:rsidRPr="004D35D5" w:rsidRDefault="00211B3B" w:rsidP="004D35D5">
            <w:pPr>
              <w:pStyle w:val="ListParagraph"/>
              <w:spacing w:line="240" w:lineRule="auto"/>
              <w:ind w:left="182" w:hanging="182"/>
              <w:rPr>
                <w:u w:val="single"/>
              </w:rPr>
            </w:pPr>
            <w:r w:rsidRPr="004D35D5">
              <w:rPr>
                <w:u w:val="single"/>
              </w:rPr>
              <w:t>4 9 0. 2 0</w:t>
            </w:r>
          </w:p>
          <w:p w14:paraId="5B9E68F0" w14:textId="4755BE39" w:rsidR="00211B3B" w:rsidRDefault="00197CC7" w:rsidP="004D35D5">
            <w:pPr>
              <w:pStyle w:val="ListParagraph"/>
              <w:tabs>
                <w:tab w:val="center" w:pos="1746"/>
              </w:tabs>
              <w:spacing w:line="240" w:lineRule="auto"/>
              <w:ind w:left="182" w:hanging="182"/>
            </w:pPr>
            <w:r w:rsidRPr="004D35D5">
              <w:rPr>
                <w:u w:val="single"/>
              </w:rPr>
              <w:t>9  7  1 . 1 0</w:t>
            </w:r>
            <w:r>
              <w:t xml:space="preserve"> . Therefore, the sum is ₦971.10</w:t>
            </w:r>
          </w:p>
          <w:p w14:paraId="6CC78EF4" w14:textId="6B37ED7B" w:rsidR="00197CC7" w:rsidRPr="00197CC7" w:rsidRDefault="00197CC7" w:rsidP="00197CC7">
            <w:pPr>
              <w:tabs>
                <w:tab w:val="center" w:pos="1746"/>
              </w:tabs>
              <w:spacing w:line="240" w:lineRule="auto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4BF3A5A0" w14:textId="76D6A7FD" w:rsidR="00F327C8" w:rsidRDefault="00CC4A5D" w:rsidP="004D35D5">
            <w:pPr>
              <w:pStyle w:val="ListParagraph"/>
              <w:numPr>
                <w:ilvl w:val="0"/>
                <w:numId w:val="25"/>
              </w:numPr>
              <w:ind w:left="147" w:hanging="147"/>
            </w:pPr>
            <w:r>
              <w:t>Show students each Nigerian currency note.</w:t>
            </w:r>
          </w:p>
          <w:p w14:paraId="23F77D83" w14:textId="20BDFB0A" w:rsidR="00CC4A5D" w:rsidRDefault="00CC4A5D" w:rsidP="004D35D5">
            <w:pPr>
              <w:pStyle w:val="ListParagraph"/>
              <w:numPr>
                <w:ilvl w:val="0"/>
                <w:numId w:val="25"/>
              </w:numPr>
              <w:ind w:left="147" w:hanging="147"/>
            </w:pPr>
            <w:r>
              <w:t>Explain to them t</w:t>
            </w:r>
            <w:r w:rsidR="004D35D5">
              <w:t xml:space="preserve">he value of each currency, and </w:t>
            </w:r>
            <w:r>
              <w:t>how much things they can afford.</w:t>
            </w:r>
          </w:p>
          <w:p w14:paraId="075BA0F2" w14:textId="2F0C4D32" w:rsidR="00CC4A5D" w:rsidRDefault="00CC4A5D" w:rsidP="004D35D5">
            <w:pPr>
              <w:pStyle w:val="ListParagraph"/>
              <w:numPr>
                <w:ilvl w:val="0"/>
                <w:numId w:val="25"/>
              </w:numPr>
              <w:ind w:left="147" w:hanging="147"/>
            </w:pPr>
            <w:r>
              <w:t>Make sure they are familiar with</w:t>
            </w:r>
            <w:r w:rsidR="002E4B8F">
              <w:t xml:space="preserve"> normal</w:t>
            </w:r>
            <w:r>
              <w:t xml:space="preserve"> double-digit addition and </w:t>
            </w:r>
            <w:r w:rsidRPr="00CC4A5D">
              <w:t>subtraction using strategies based on place value and the properties of operations.</w:t>
            </w:r>
          </w:p>
          <w:p w14:paraId="74CD8477" w14:textId="77777777" w:rsidR="002E4B8F" w:rsidRDefault="002E4B8F" w:rsidP="004D35D5">
            <w:pPr>
              <w:pStyle w:val="ListParagraph"/>
              <w:numPr>
                <w:ilvl w:val="0"/>
                <w:numId w:val="25"/>
              </w:numPr>
              <w:ind w:left="147" w:hanging="147"/>
            </w:pPr>
            <w:r>
              <w:t>Review the amounts for each Kobo and naira</w:t>
            </w:r>
            <w:r w:rsidRPr="002E4B8F">
              <w:t>.</w:t>
            </w:r>
            <w:r>
              <w:t xml:space="preserve"> Explain to the students how to convert money from naira to kobo and vice versa.</w:t>
            </w:r>
          </w:p>
          <w:p w14:paraId="6A1AF0F3" w14:textId="62E95A7B" w:rsidR="002E4B8F" w:rsidRDefault="00E97DA6" w:rsidP="004D35D5">
            <w:pPr>
              <w:pStyle w:val="ListParagraph"/>
              <w:ind w:left="147"/>
            </w:pPr>
            <w:r>
              <w:t>₦1 = 100Kob</w:t>
            </w:r>
            <w:r w:rsidR="00830A92">
              <w:t>o; 100k = 100</w:t>
            </w:r>
            <w:r w:rsidR="00830A92" w:rsidRPr="004D35D5">
              <w:rPr>
                <w:rFonts w:ascii="Cambria Math" w:hAnsi="Cambria Math"/>
              </w:rPr>
              <w:t>÷</w:t>
            </w:r>
            <w:r w:rsidR="00830A92">
              <w:t>100 = ₦1</w:t>
            </w:r>
          </w:p>
          <w:p w14:paraId="396FB323" w14:textId="0563D8B9" w:rsidR="00830A92" w:rsidRDefault="00830A92" w:rsidP="004D35D5">
            <w:pPr>
              <w:pStyle w:val="ListParagraph"/>
              <w:ind w:left="147"/>
            </w:pPr>
            <w:r>
              <w:t xml:space="preserve">₦2 = 2 x 100k = 200k; 200k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t>= ₦2</w:t>
            </w:r>
          </w:p>
          <w:p w14:paraId="09D22AC8" w14:textId="67EEA3DF" w:rsidR="00830A92" w:rsidRDefault="00830A92" w:rsidP="004D35D5">
            <w:pPr>
              <w:pStyle w:val="ListParagraph"/>
              <w:ind w:left="147"/>
            </w:pPr>
            <w:r>
              <w:t xml:space="preserve">₦5 = 5 x 100k = 500k; 500k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t xml:space="preserve"> = ₦5</w:t>
            </w:r>
          </w:p>
          <w:p w14:paraId="56BDE6D2" w14:textId="632093B9" w:rsidR="00830A92" w:rsidRDefault="00830A92" w:rsidP="004D35D5">
            <w:pPr>
              <w:pStyle w:val="ListParagraph"/>
              <w:ind w:left="147"/>
            </w:pPr>
            <w:r>
              <w:t xml:space="preserve">₦20 = 20 x 100k = 2000K; 2000k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t xml:space="preserve"> = ₦20</w:t>
            </w:r>
          </w:p>
          <w:p w14:paraId="34C65E49" w14:textId="038DCA00" w:rsidR="002E4B8F" w:rsidRDefault="002E4B8F" w:rsidP="004D35D5">
            <w:pPr>
              <w:pStyle w:val="ListParagraph"/>
              <w:numPr>
                <w:ilvl w:val="0"/>
                <w:numId w:val="25"/>
              </w:numPr>
              <w:ind w:left="147" w:hanging="147"/>
            </w:pPr>
            <w:r w:rsidRPr="002E4B8F">
              <w:t>Give students additional examples of money problems to help them</w:t>
            </w:r>
          </w:p>
          <w:p w14:paraId="2D10B49A" w14:textId="7A3C58C2" w:rsidR="001D43D6" w:rsidRDefault="001D43D6" w:rsidP="00330B4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82615FD" w14:textId="0FC2EBAF" w:rsidR="004D35D5" w:rsidRDefault="004D35D5" w:rsidP="00330B4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3D861C7" w14:textId="4D68512C" w:rsidR="004D35D5" w:rsidRDefault="004D35D5" w:rsidP="00330B4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5FEE1F9" w14:textId="77777777" w:rsidR="004D35D5" w:rsidRDefault="004D35D5" w:rsidP="00330B4E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AFECBFF" w14:textId="7B23F23B" w:rsidR="00330B4E" w:rsidRPr="00FB30A1" w:rsidRDefault="00330B4E" w:rsidP="00330B4E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2BE4C6DC" w14:textId="0C749170" w:rsidR="00330B4E" w:rsidRDefault="000830E5" w:rsidP="00330B4E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330B4E" w:rsidRPr="00031953">
              <w:rPr>
                <w:b/>
              </w:rPr>
              <w:t>: 15 Mins</w:t>
            </w:r>
          </w:p>
          <w:p w14:paraId="6BF53915" w14:textId="60F63973" w:rsidR="001D43D6" w:rsidRDefault="001D43D6" w:rsidP="004D35D5">
            <w:pPr>
              <w:pStyle w:val="ListParagraph"/>
              <w:numPr>
                <w:ilvl w:val="0"/>
                <w:numId w:val="26"/>
              </w:numPr>
              <w:ind w:left="147" w:hanging="147"/>
            </w:pPr>
            <w:r>
              <w:t>The students will be taught how to subtract our currency accurately.</w:t>
            </w:r>
          </w:p>
          <w:p w14:paraId="6106C838" w14:textId="1E5D6C35" w:rsidR="001D43D6" w:rsidRDefault="001D43D6" w:rsidP="004D35D5">
            <w:pPr>
              <w:pStyle w:val="ListParagraph"/>
              <w:numPr>
                <w:ilvl w:val="0"/>
                <w:numId w:val="26"/>
              </w:numPr>
              <w:ind w:left="147" w:hanging="147"/>
            </w:pPr>
            <w:r>
              <w:t>In subtracting our currency, we follow the normal steps of subtracting decimal numbers.</w:t>
            </w:r>
          </w:p>
          <w:p w14:paraId="010CF484" w14:textId="3A80E46F" w:rsidR="001D43D6" w:rsidRDefault="001D43D6" w:rsidP="004D35D5">
            <w:pPr>
              <w:pStyle w:val="ListParagraph"/>
              <w:numPr>
                <w:ilvl w:val="0"/>
                <w:numId w:val="26"/>
              </w:numPr>
              <w:ind w:left="147" w:hanging="147"/>
            </w:pPr>
            <w:r>
              <w:t>Solve ₦350.40 – ₦125.90</w:t>
            </w:r>
          </w:p>
          <w:p w14:paraId="65FD0532" w14:textId="25325D38" w:rsidR="001D43D6" w:rsidRPr="004D35D5" w:rsidRDefault="004D35D5" w:rsidP="004D35D5">
            <w:pPr>
              <w:pStyle w:val="ListParagraph"/>
              <w:ind w:left="147"/>
              <w:rPr>
                <w:u w:val="single"/>
              </w:rPr>
            </w:pPr>
            <w:r>
              <w:t xml:space="preserve">     </w:t>
            </w:r>
            <w:r w:rsidR="001D43D6">
              <w:t xml:space="preserve">350.40                                                                        I </w:t>
            </w:r>
            <w:r w:rsidR="001D43D6" w:rsidRPr="004D35D5">
              <w:rPr>
                <w:u w:val="single"/>
              </w:rPr>
              <w:t xml:space="preserve"> - 125.90</w:t>
            </w:r>
          </w:p>
          <w:p w14:paraId="468EF1DD" w14:textId="5EFF80AE" w:rsidR="001D43D6" w:rsidRDefault="004D35D5" w:rsidP="004D35D5">
            <w:pPr>
              <w:pStyle w:val="ListParagraph"/>
              <w:ind w:left="147"/>
            </w:pPr>
            <w:r>
              <w:rPr>
                <w:u w:val="single"/>
              </w:rPr>
              <w:t xml:space="preserve">     </w:t>
            </w:r>
            <w:r w:rsidR="001D43D6" w:rsidRPr="004D35D5">
              <w:rPr>
                <w:u w:val="single"/>
              </w:rPr>
              <w:t>224.50.</w:t>
            </w:r>
            <w:r>
              <w:rPr>
                <w:u w:val="single"/>
              </w:rPr>
              <w:t xml:space="preserve"> </w:t>
            </w:r>
            <w:r w:rsidR="001D43D6" w:rsidRPr="001D43D6">
              <w:t xml:space="preserve">Therefore our answer = </w:t>
            </w:r>
            <w:r w:rsidR="001D43D6">
              <w:t>₦224.50.</w:t>
            </w:r>
          </w:p>
          <w:p w14:paraId="369941A0" w14:textId="76D5323D" w:rsidR="000830E5" w:rsidRDefault="000830E5" w:rsidP="004D35D5">
            <w:pPr>
              <w:pStyle w:val="ListParagraph"/>
              <w:numPr>
                <w:ilvl w:val="0"/>
                <w:numId w:val="26"/>
              </w:numPr>
              <w:ind w:left="147" w:hanging="147"/>
            </w:pPr>
            <w:r>
              <w:t>This will help the students understand how to convert our currency.</w:t>
            </w:r>
          </w:p>
          <w:p w14:paraId="30775864" w14:textId="6491B796" w:rsidR="000830E5" w:rsidRDefault="004D35D5" w:rsidP="004D35D5">
            <w:pPr>
              <w:pStyle w:val="ListParagraph"/>
              <w:numPr>
                <w:ilvl w:val="0"/>
                <w:numId w:val="26"/>
              </w:numPr>
              <w:ind w:left="147" w:hanging="147"/>
            </w:pPr>
            <w:r>
              <w:t xml:space="preserve">Another example: </w:t>
            </w:r>
            <w:r w:rsidR="000830E5">
              <w:t xml:space="preserve">If Lucy has ₦200 and she buys </w:t>
            </w:r>
            <w:r w:rsidR="001D43D6">
              <w:t>biscuit</w:t>
            </w:r>
            <w:r w:rsidR="000830E5">
              <w:t xml:space="preserve"> worth ₦60.50, how much does she have left?</w:t>
            </w:r>
          </w:p>
          <w:p w14:paraId="6D86AFD2" w14:textId="77777777" w:rsidR="000830E5" w:rsidRDefault="000830E5" w:rsidP="000830E5">
            <w:r>
              <w:t>She has ₦200 and 0kobo, she spends ₦60 and 50 kobo, therefore she would have 200.00 – 60.50</w:t>
            </w:r>
          </w:p>
          <w:p w14:paraId="6313EDAB" w14:textId="77777777" w:rsidR="000830E5" w:rsidRDefault="000830E5" w:rsidP="000830E5">
            <w:pPr>
              <w:rPr>
                <w:u w:val="single"/>
              </w:rPr>
            </w:pPr>
            <w:r>
              <w:t xml:space="preserve">     200.00                                                                            - </w:t>
            </w:r>
            <w:r w:rsidRPr="000830E5">
              <w:rPr>
                <w:u w:val="single"/>
              </w:rPr>
              <w:t xml:space="preserve">  - 60.50</w:t>
            </w:r>
          </w:p>
          <w:p w14:paraId="0E91A5FF" w14:textId="77777777" w:rsidR="000830E5" w:rsidRPr="000830E5" w:rsidRDefault="000830E5" w:rsidP="000830E5">
            <w:r>
              <w:rPr>
                <w:u w:val="single"/>
              </w:rPr>
              <w:t xml:space="preserve">     139.50</w:t>
            </w:r>
          </w:p>
          <w:p w14:paraId="012DB69B" w14:textId="0DC595E9" w:rsidR="00971415" w:rsidRPr="00971415" w:rsidRDefault="00971415" w:rsidP="008A42C3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851D59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6888D961" w:rsidR="00110F25" w:rsidRPr="008815C6" w:rsidRDefault="00110F25" w:rsidP="008815C6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4E43E81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6DA7F8A6" w14:textId="5D931ADE" w:rsidR="001D43D6" w:rsidRDefault="00197CC7" w:rsidP="008A42C3">
            <w:r>
              <w:t>It costs David $5.25 each week to purchase food for his pet. It also costs him $3.25 each week to purchase vitamins and materials for his pet’s habitat. How much money will David need each month to care for his pet?</w:t>
            </w:r>
          </w:p>
          <w:p w14:paraId="563C6554" w14:textId="7B594387" w:rsidR="004D35D5" w:rsidRDefault="00197CC7" w:rsidP="004D35D5">
            <w:pPr>
              <w:pStyle w:val="ListParagraph"/>
              <w:numPr>
                <w:ilvl w:val="0"/>
                <w:numId w:val="27"/>
              </w:numPr>
              <w:ind w:left="182" w:hanging="182"/>
            </w:pPr>
            <w:r>
              <w:t>Ask students to think about the information provided and what is req</w:t>
            </w:r>
            <w:r w:rsidR="004D35D5">
              <w:t xml:space="preserve">uired to answer the question. </w:t>
            </w:r>
          </w:p>
          <w:p w14:paraId="1503F17B" w14:textId="1B70ECE2" w:rsidR="006B19E5" w:rsidRDefault="00197CC7" w:rsidP="004D35D5">
            <w:pPr>
              <w:pStyle w:val="ListParagraph"/>
              <w:numPr>
                <w:ilvl w:val="0"/>
                <w:numId w:val="27"/>
              </w:numPr>
              <w:ind w:left="182" w:hanging="182"/>
            </w:pPr>
            <w:r>
              <w:t>Clarify how many weeks are in one month.</w:t>
            </w:r>
          </w:p>
          <w:p w14:paraId="7E793B58" w14:textId="22DCD5EC" w:rsidR="001D43D6" w:rsidRPr="004D35D5" w:rsidRDefault="001D43D6" w:rsidP="004D35D5">
            <w:pPr>
              <w:pStyle w:val="ListParagraph"/>
              <w:numPr>
                <w:ilvl w:val="0"/>
                <w:numId w:val="27"/>
              </w:numPr>
              <w:ind w:left="182" w:hanging="182"/>
              <w:rPr>
                <w:b/>
              </w:rPr>
            </w:pPr>
            <w:r>
              <w:lastRenderedPageBreak/>
              <w:t>Ask the students to solve the question and go round to ensure correctness of answers.</w:t>
            </w: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FA6CAE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290231E8" w14:textId="1CE72536" w:rsidR="00CB574B" w:rsidRDefault="00CB574B" w:rsidP="00EB2FF3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F313EE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48E3AA4" w14:textId="1EB5349A" w:rsidR="00C17E2A" w:rsidRDefault="008815C6" w:rsidP="008815C6">
            <w:pPr>
              <w:pStyle w:val="Heading2"/>
            </w:pPr>
            <w:r>
              <w:t>Review and Closing</w:t>
            </w:r>
          </w:p>
          <w:p w14:paraId="7BDE2102" w14:textId="77777777" w:rsidR="00197CC7" w:rsidRDefault="00197CC7" w:rsidP="00197CC7">
            <w:r>
              <w:t>Have students pair up and practice counting sets of money.</w:t>
            </w:r>
          </w:p>
          <w:p w14:paraId="13A54F1A" w14:textId="77777777" w:rsidR="00197CC7" w:rsidRDefault="00197CC7" w:rsidP="00197CC7">
            <w:r>
              <w:t>Have students work in groups of 4-6. One person is the cashier and must give change to the other students as they "buy" items from the store. Students take turns being the cashier.</w:t>
            </w:r>
          </w:p>
          <w:p w14:paraId="28AFCA12" w14:textId="47D85836" w:rsidR="00197CC7" w:rsidRPr="00197CC7" w:rsidRDefault="00197CC7" w:rsidP="00197CC7">
            <w:r>
              <w:t>Provide an amount of money under $1.00 and challenge students to determine all of the coin combinations that will result in that amount</w:t>
            </w:r>
          </w:p>
          <w:p w14:paraId="3C7A0907" w14:textId="77777777" w:rsidR="00197CC7" w:rsidRDefault="00197CC7" w:rsidP="00197CC7">
            <w:r>
              <w:t xml:space="preserve">The ‘shopper’ </w:t>
            </w:r>
          </w:p>
          <w:p w14:paraId="7DAB2D59" w14:textId="30B92444" w:rsidR="008815C6" w:rsidRDefault="00197CC7" w:rsidP="00197CC7">
            <w:r>
              <w:t>should check their change.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CA2D9EA" w14:textId="77777777" w:rsidR="00C17E2A" w:rsidRDefault="00C17E2A"/>
          <w:p w14:paraId="3FDC80CB" w14:textId="77777777" w:rsidR="001D43D6" w:rsidRDefault="001D43D6" w:rsidP="001D43D6">
            <w:r>
              <w:t xml:space="preserve">If you have time at the end of the </w:t>
            </w:r>
          </w:p>
          <w:p w14:paraId="0945B867" w14:textId="77777777" w:rsidR="001D43D6" w:rsidRDefault="001D43D6" w:rsidP="001D43D6">
            <w:r>
              <w:t xml:space="preserve">lesson, you could discuss some or all of the </w:t>
            </w:r>
          </w:p>
          <w:p w14:paraId="52BFF3ED" w14:textId="77777777" w:rsidR="001D43D6" w:rsidRDefault="001D43D6" w:rsidP="001D43D6">
            <w:r>
              <w:t>questions.</w:t>
            </w:r>
          </w:p>
          <w:p w14:paraId="28FDA0E4" w14:textId="77777777" w:rsidR="001D43D6" w:rsidRDefault="001D43D6" w:rsidP="001D43D6">
            <w:r>
              <w:t xml:space="preserve">Mark the exercise, taking note of where </w:t>
            </w:r>
          </w:p>
          <w:p w14:paraId="251223D8" w14:textId="77777777" w:rsidR="001D43D6" w:rsidRDefault="001D43D6" w:rsidP="001D43D6">
            <w:r>
              <w:t xml:space="preserve">individual pupils have not met the unit </w:t>
            </w:r>
          </w:p>
          <w:p w14:paraId="43F5E737" w14:textId="77777777" w:rsidR="001D43D6" w:rsidRDefault="001D43D6" w:rsidP="001D43D6">
            <w:r>
              <w:t xml:space="preserve">objectives, in order to give these pupils </w:t>
            </w:r>
          </w:p>
          <w:p w14:paraId="7BBCA503" w14:textId="4BB40956" w:rsidR="001D43D6" w:rsidRDefault="001D43D6" w:rsidP="001D43D6">
            <w:r>
              <w:t>additional teaching input where required.</w:t>
            </w:r>
          </w:p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C48FA" w14:textId="77777777" w:rsidR="00C31A93" w:rsidRDefault="00C31A93">
      <w:pPr>
        <w:spacing w:before="0" w:after="0" w:line="240" w:lineRule="auto"/>
      </w:pPr>
      <w:r>
        <w:separator/>
      </w:r>
    </w:p>
  </w:endnote>
  <w:endnote w:type="continuationSeparator" w:id="0">
    <w:p w14:paraId="4429CFD1" w14:textId="77777777" w:rsidR="00C31A93" w:rsidRDefault="00C31A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645E45CA" w:rsidR="00E97DA6" w:rsidRDefault="00E97DA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C379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0132A" w14:textId="77777777" w:rsidR="00C31A93" w:rsidRDefault="00C31A93">
      <w:pPr>
        <w:spacing w:before="0" w:after="0" w:line="240" w:lineRule="auto"/>
      </w:pPr>
      <w:r>
        <w:separator/>
      </w:r>
    </w:p>
  </w:footnote>
  <w:footnote w:type="continuationSeparator" w:id="0">
    <w:p w14:paraId="15413B80" w14:textId="77777777" w:rsidR="00C31A93" w:rsidRDefault="00C31A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E97DA6" w:rsidRDefault="00E97DA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77131E9"/>
    <w:multiLevelType w:val="hybridMultilevel"/>
    <w:tmpl w:val="D4CAF03A"/>
    <w:lvl w:ilvl="0" w:tplc="262CABA8">
      <w:start w:val="7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880"/>
    <w:multiLevelType w:val="hybridMultilevel"/>
    <w:tmpl w:val="90E657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C04E4"/>
    <w:multiLevelType w:val="hybridMultilevel"/>
    <w:tmpl w:val="C6C87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05840"/>
    <w:multiLevelType w:val="hybridMultilevel"/>
    <w:tmpl w:val="0876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425E4C"/>
    <w:multiLevelType w:val="hybridMultilevel"/>
    <w:tmpl w:val="CE1ED5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6CF"/>
    <w:multiLevelType w:val="hybridMultilevel"/>
    <w:tmpl w:val="D7E624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2179"/>
    <w:multiLevelType w:val="hybridMultilevel"/>
    <w:tmpl w:val="8EB402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C5665"/>
    <w:multiLevelType w:val="hybridMultilevel"/>
    <w:tmpl w:val="570022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4C44"/>
    <w:multiLevelType w:val="hybridMultilevel"/>
    <w:tmpl w:val="1D081A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50FA1"/>
    <w:multiLevelType w:val="hybridMultilevel"/>
    <w:tmpl w:val="AF8E8D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4557E"/>
    <w:multiLevelType w:val="hybridMultilevel"/>
    <w:tmpl w:val="C6C87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76F00"/>
    <w:multiLevelType w:val="hybridMultilevel"/>
    <w:tmpl w:val="618A4C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B428D"/>
    <w:multiLevelType w:val="hybridMultilevel"/>
    <w:tmpl w:val="0876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F5B35"/>
    <w:multiLevelType w:val="hybridMultilevel"/>
    <w:tmpl w:val="848C8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5"/>
  </w:num>
  <w:num w:numId="4">
    <w:abstractNumId w:val="23"/>
  </w:num>
  <w:num w:numId="5">
    <w:abstractNumId w:val="21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13"/>
  </w:num>
  <w:num w:numId="13">
    <w:abstractNumId w:val="22"/>
  </w:num>
  <w:num w:numId="14">
    <w:abstractNumId w:val="5"/>
  </w:num>
  <w:num w:numId="15">
    <w:abstractNumId w:val="1"/>
  </w:num>
  <w:num w:numId="16">
    <w:abstractNumId w:val="24"/>
  </w:num>
  <w:num w:numId="17">
    <w:abstractNumId w:val="3"/>
  </w:num>
  <w:num w:numId="18">
    <w:abstractNumId w:val="19"/>
  </w:num>
  <w:num w:numId="19">
    <w:abstractNumId w:val="16"/>
  </w:num>
  <w:num w:numId="20">
    <w:abstractNumId w:val="17"/>
  </w:num>
  <w:num w:numId="21">
    <w:abstractNumId w:val="14"/>
  </w:num>
  <w:num w:numId="22">
    <w:abstractNumId w:val="8"/>
  </w:num>
  <w:num w:numId="23">
    <w:abstractNumId w:val="26"/>
  </w:num>
  <w:num w:numId="24">
    <w:abstractNumId w:val="18"/>
  </w:num>
  <w:num w:numId="25">
    <w:abstractNumId w:val="20"/>
  </w:num>
  <w:num w:numId="26">
    <w:abstractNumId w:val="6"/>
  </w:num>
  <w:num w:numId="2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830E5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97CC7"/>
    <w:rsid w:val="001A6D78"/>
    <w:rsid w:val="001C0A0E"/>
    <w:rsid w:val="001C4621"/>
    <w:rsid w:val="001D1806"/>
    <w:rsid w:val="001D3BC8"/>
    <w:rsid w:val="001D43D6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B3B"/>
    <w:rsid w:val="00211CFF"/>
    <w:rsid w:val="00227208"/>
    <w:rsid w:val="00234570"/>
    <w:rsid w:val="0024426F"/>
    <w:rsid w:val="00246D67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E4B8F"/>
    <w:rsid w:val="002F4915"/>
    <w:rsid w:val="00301B45"/>
    <w:rsid w:val="00304069"/>
    <w:rsid w:val="00304B4A"/>
    <w:rsid w:val="00310BAC"/>
    <w:rsid w:val="00312F69"/>
    <w:rsid w:val="003241D7"/>
    <w:rsid w:val="003242CF"/>
    <w:rsid w:val="003254A0"/>
    <w:rsid w:val="00330B4E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379C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24D0"/>
    <w:rsid w:val="00453D92"/>
    <w:rsid w:val="0045402B"/>
    <w:rsid w:val="004827E6"/>
    <w:rsid w:val="00483322"/>
    <w:rsid w:val="00483AE5"/>
    <w:rsid w:val="00485065"/>
    <w:rsid w:val="00486F5A"/>
    <w:rsid w:val="00496287"/>
    <w:rsid w:val="004A3441"/>
    <w:rsid w:val="004A6360"/>
    <w:rsid w:val="004B20E0"/>
    <w:rsid w:val="004B46D3"/>
    <w:rsid w:val="004C6C13"/>
    <w:rsid w:val="004D089D"/>
    <w:rsid w:val="004D35D5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A707A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94C95"/>
    <w:rsid w:val="007C31C8"/>
    <w:rsid w:val="007C72D5"/>
    <w:rsid w:val="007E5E02"/>
    <w:rsid w:val="007F09DA"/>
    <w:rsid w:val="007F163A"/>
    <w:rsid w:val="007F4FCC"/>
    <w:rsid w:val="007F65A3"/>
    <w:rsid w:val="00807AE6"/>
    <w:rsid w:val="00811AB9"/>
    <w:rsid w:val="00830A92"/>
    <w:rsid w:val="0083703B"/>
    <w:rsid w:val="008452D9"/>
    <w:rsid w:val="0085030E"/>
    <w:rsid w:val="00853340"/>
    <w:rsid w:val="00873641"/>
    <w:rsid w:val="008776E5"/>
    <w:rsid w:val="008815C6"/>
    <w:rsid w:val="00885068"/>
    <w:rsid w:val="008A326A"/>
    <w:rsid w:val="008A42C3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32B1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54440"/>
    <w:rsid w:val="00A71E70"/>
    <w:rsid w:val="00A74FCC"/>
    <w:rsid w:val="00A82696"/>
    <w:rsid w:val="00A85D55"/>
    <w:rsid w:val="00AB0656"/>
    <w:rsid w:val="00AB565D"/>
    <w:rsid w:val="00AC178C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137EA"/>
    <w:rsid w:val="00B25DC5"/>
    <w:rsid w:val="00B262A1"/>
    <w:rsid w:val="00B27BDC"/>
    <w:rsid w:val="00B36C8F"/>
    <w:rsid w:val="00B43418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A98"/>
    <w:rsid w:val="00C136D0"/>
    <w:rsid w:val="00C13FAF"/>
    <w:rsid w:val="00C17E2A"/>
    <w:rsid w:val="00C20C1E"/>
    <w:rsid w:val="00C24A10"/>
    <w:rsid w:val="00C31A93"/>
    <w:rsid w:val="00C403C3"/>
    <w:rsid w:val="00C61E15"/>
    <w:rsid w:val="00C64AF7"/>
    <w:rsid w:val="00C73D7E"/>
    <w:rsid w:val="00C771B8"/>
    <w:rsid w:val="00C822C2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4A5D"/>
    <w:rsid w:val="00CC605B"/>
    <w:rsid w:val="00CD25FB"/>
    <w:rsid w:val="00CD4D2B"/>
    <w:rsid w:val="00CE56FD"/>
    <w:rsid w:val="00CE5B35"/>
    <w:rsid w:val="00CF7197"/>
    <w:rsid w:val="00D06D58"/>
    <w:rsid w:val="00D15CAA"/>
    <w:rsid w:val="00D17E02"/>
    <w:rsid w:val="00D20772"/>
    <w:rsid w:val="00D2109C"/>
    <w:rsid w:val="00D27DC3"/>
    <w:rsid w:val="00D329A0"/>
    <w:rsid w:val="00D3577C"/>
    <w:rsid w:val="00D43AC0"/>
    <w:rsid w:val="00D63A36"/>
    <w:rsid w:val="00D8019B"/>
    <w:rsid w:val="00D812F1"/>
    <w:rsid w:val="00D85628"/>
    <w:rsid w:val="00D860C1"/>
    <w:rsid w:val="00D914D8"/>
    <w:rsid w:val="00DA1F66"/>
    <w:rsid w:val="00DC17D5"/>
    <w:rsid w:val="00DD1286"/>
    <w:rsid w:val="00DE0478"/>
    <w:rsid w:val="00DE3AC3"/>
    <w:rsid w:val="00DF02F9"/>
    <w:rsid w:val="00DF06FF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92FA0"/>
    <w:rsid w:val="00E97DA6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13EE"/>
    <w:rsid w:val="00F327C8"/>
    <w:rsid w:val="00F41F6D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.pearson.com/content/dam/region-growth/south-africa/pearson-south-africa/TeacherResourceMaterial/9781447978411_ngm_mat_pr4_tg_eng_ng_screen.pdf" TargetMode="External"/><Relationship Id="rId13" Type="http://schemas.openxmlformats.org/officeDocument/2006/relationships/hyperlink" Target="https://www.clarendonlearning.org/lesson-plans/add-subtract-mone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alms.org/Public/PreviewResourceLesson/Preview/41107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.pearson.com/content/dam/region-growth/south-africa/pearson-south-africa/TeacherResourceMaterial/9781447978411_ngm_mat_pr4_tg_eng_ng_screen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clarendonlearning.org/lesson-plans/add-subtract-mo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alms.org/Public/PreviewResourceLesson/Preview/41107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53EC3"/>
    <w:rsid w:val="00071DA5"/>
    <w:rsid w:val="000E3902"/>
    <w:rsid w:val="00106507"/>
    <w:rsid w:val="001342A4"/>
    <w:rsid w:val="00253619"/>
    <w:rsid w:val="00280CE5"/>
    <w:rsid w:val="003F0E5B"/>
    <w:rsid w:val="004A008E"/>
    <w:rsid w:val="004E1DB9"/>
    <w:rsid w:val="00571A20"/>
    <w:rsid w:val="005E6E71"/>
    <w:rsid w:val="006814AC"/>
    <w:rsid w:val="006E5E39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BB3C5F"/>
    <w:rsid w:val="00C87D32"/>
    <w:rsid w:val="00C93DC1"/>
    <w:rsid w:val="00D22ED1"/>
    <w:rsid w:val="00D92979"/>
    <w:rsid w:val="00E17671"/>
    <w:rsid w:val="00EA1738"/>
    <w:rsid w:val="00EB30E9"/>
    <w:rsid w:val="00F94451"/>
    <w:rsid w:val="00F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  <w:style w:type="character" w:styleId="PlaceholderText">
    <w:name w:val="Placeholder Text"/>
    <w:basedOn w:val="DefaultParagraphFont"/>
    <w:uiPriority w:val="99"/>
    <w:semiHidden/>
    <w:rsid w:val="00BB3C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222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2019-05-15T11:43:00Z</dcterms:created>
  <dcterms:modified xsi:type="dcterms:W3CDTF">2019-07-09T10:44:00Z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