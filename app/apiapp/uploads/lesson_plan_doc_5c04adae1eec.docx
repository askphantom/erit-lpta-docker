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37671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  <w:r w:rsidR="00F85C92">
              <w:rPr>
                <w:sz w:val="40"/>
                <w:szCs w:val="40"/>
              </w:rPr>
              <w:t>riction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25146F">
                  <w:r>
                    <w:t>Basic science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7D21C2">
                  <w:r>
                    <w:t>5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Pr="00FD1D39" w:rsidRDefault="000A37E8">
            <w:pPr>
              <w:rPr>
                <w:color w:val="auto"/>
              </w:rPr>
            </w:pPr>
            <w:r w:rsidRPr="00FD1D39">
              <w:rPr>
                <w:color w:val="auto"/>
              </w:rPr>
              <w:t>This lesson plan covers teaching content for;</w:t>
            </w:r>
          </w:p>
          <w:p w:rsidR="00450909" w:rsidRPr="00FD1D39" w:rsidRDefault="00450909" w:rsidP="008B3D93">
            <w:pPr>
              <w:pStyle w:val="ListParagraph"/>
              <w:numPr>
                <w:ilvl w:val="0"/>
                <w:numId w:val="2"/>
              </w:numPr>
              <w:ind w:left="183" w:hanging="142"/>
              <w:rPr>
                <w:color w:val="auto"/>
              </w:rPr>
            </w:pPr>
            <w:r w:rsidRPr="00FD1D39">
              <w:rPr>
                <w:color w:val="auto"/>
              </w:rPr>
              <w:t xml:space="preserve"> </w:t>
            </w:r>
            <w:r w:rsidR="008B3D93" w:rsidRPr="00FD1D39">
              <w:rPr>
                <w:color w:val="auto"/>
              </w:rPr>
              <w:t>Friction</w:t>
            </w:r>
          </w:p>
          <w:p w:rsidR="008B3D93" w:rsidRPr="00FD1D39" w:rsidRDefault="008B3D93" w:rsidP="008B3D93">
            <w:pPr>
              <w:pStyle w:val="ListParagraph"/>
              <w:numPr>
                <w:ilvl w:val="0"/>
                <w:numId w:val="2"/>
              </w:numPr>
              <w:ind w:left="183" w:hanging="142"/>
              <w:rPr>
                <w:color w:val="auto"/>
              </w:rPr>
            </w:pPr>
            <w:r w:rsidRPr="00FD1D39">
              <w:rPr>
                <w:color w:val="auto"/>
              </w:rPr>
              <w:t>Advantages of friction</w:t>
            </w:r>
          </w:p>
          <w:p w:rsidR="008B3D93" w:rsidRDefault="008B3D93" w:rsidP="008B3D93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 w:rsidRPr="00FD1D39">
              <w:rPr>
                <w:color w:val="auto"/>
              </w:rPr>
              <w:t>Disadvantages of friction</w:t>
            </w:r>
          </w:p>
        </w:tc>
      </w:tr>
    </w:tbl>
    <w:p w:rsidR="00C17E2A" w:rsidRDefault="002D057D">
      <w:pPr>
        <w:pStyle w:val="NoSpacing"/>
      </w:pPr>
      <w:r w:rsidRPr="002D057D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style="mso-next-textbox:#Text Box 1"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81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3F4D71" w:rsidRPr="00B40D5F" w:rsidRDefault="00D27DC3" w:rsidP="00B40D5F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B40D5F" w:rsidRPr="004817E9" w:rsidRDefault="00ED2AF2" w:rsidP="00ED2AF2">
                        <w:pPr>
                          <w:shd w:val="clear" w:color="auto" w:fill="FFFFFF"/>
                          <w:spacing w:before="0" w:after="0" w:line="240" w:lineRule="auto"/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</w:pPr>
                        <w:r>
                          <w:rPr>
                            <w:rFonts w:ascii="Open Sans" w:eastAsia="Times New Roman" w:hAnsi="Open Sans" w:cs="Times New Roman"/>
                            <w:color w:val="8B8B8B"/>
                            <w:sz w:val="20"/>
                            <w:szCs w:val="20"/>
                            <w:lang w:eastAsia="en-US"/>
                          </w:rPr>
                          <w:t>-</w:t>
                        </w:r>
                        <w:r w:rsidRPr="004817E9"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  <w:t>science</w:t>
                        </w:r>
                        <w:r w:rsidRPr="004817E9">
                          <w:rPr>
                            <w:rFonts w:ascii="Open Sans" w:eastAsia="Times New Roman" w:hAnsi="Open Sans" w:cs="Times New Roman"/>
                            <w:color w:val="auto"/>
                            <w:sz w:val="20"/>
                            <w:szCs w:val="20"/>
                            <w:lang w:eastAsia="en-US"/>
                          </w:rPr>
                          <w:t xml:space="preserve"> </w:t>
                        </w:r>
                        <w:r w:rsidRPr="004817E9"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  <w:t>journals</w:t>
                        </w:r>
                      </w:p>
                      <w:p w:rsidR="00492920" w:rsidRPr="004817E9" w:rsidRDefault="00E8585D" w:rsidP="00ED2AF2">
                        <w:pPr>
                          <w:shd w:val="clear" w:color="auto" w:fill="FFFFFF"/>
                          <w:spacing w:before="0" w:after="0" w:line="240" w:lineRule="auto"/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</w:pPr>
                        <w:r w:rsidRPr="004817E9"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  <w:t>-wooden block</w:t>
                        </w:r>
                      </w:p>
                      <w:p w:rsidR="00E8585D" w:rsidRPr="004817E9" w:rsidRDefault="00E8585D" w:rsidP="00ED2AF2">
                        <w:pPr>
                          <w:shd w:val="clear" w:color="auto" w:fill="FFFFFF"/>
                          <w:spacing w:before="0" w:after="0" w:line="240" w:lineRule="auto"/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</w:pPr>
                        <w:r w:rsidRPr="004817E9"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  <w:t>-glass sheet</w:t>
                        </w:r>
                      </w:p>
                      <w:p w:rsidR="009F46DF" w:rsidRPr="004817E9" w:rsidRDefault="009F46DF" w:rsidP="00ED2AF2">
                        <w:pPr>
                          <w:shd w:val="clear" w:color="auto" w:fill="FFFFFF"/>
                          <w:spacing w:before="0" w:after="0" w:line="240" w:lineRule="auto"/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</w:pPr>
                        <w:r w:rsidRPr="004817E9">
                          <w:rPr>
                            <w:rFonts w:eastAsia="Times New Roman" w:cs="Times New Roman"/>
                            <w:color w:val="auto"/>
                            <w:lang w:eastAsia="en-US"/>
                          </w:rPr>
                          <w:t>-trolley wheel</w:t>
                        </w:r>
                      </w:p>
                      <w:p w:rsidR="00E8585D" w:rsidRPr="00E8585D" w:rsidRDefault="00E8585D" w:rsidP="00ED2AF2">
                        <w:pPr>
                          <w:shd w:val="clear" w:color="auto" w:fill="FFFFFF"/>
                          <w:spacing w:before="0" w:after="0" w:line="240" w:lineRule="auto"/>
                          <w:rPr>
                            <w:rFonts w:eastAsia="Times New Roman" w:cs="Times New Roman"/>
                            <w:color w:val="8B8B8B"/>
                            <w:lang w:eastAsia="en-US"/>
                          </w:rPr>
                        </w:pPr>
                      </w:p>
                      <w:p w:rsidR="00ED2AF2" w:rsidRPr="00ED2AF2" w:rsidRDefault="00ED2AF2" w:rsidP="00ED2AF2">
                        <w:pPr>
                          <w:shd w:val="clear" w:color="auto" w:fill="FFFFFF"/>
                          <w:spacing w:before="0" w:after="0" w:line="240" w:lineRule="auto"/>
                          <w:rPr>
                            <w:rFonts w:ascii="Open Sans" w:eastAsia="Times New Roman" w:hAnsi="Open Sans" w:cs="Times New Roman"/>
                            <w:color w:val="8B8B8B"/>
                            <w:sz w:val="20"/>
                            <w:szCs w:val="20"/>
                            <w:lang w:eastAsia="en-US"/>
                          </w:rPr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D25A35" w:rsidRDefault="002D057D" w:rsidP="0002005D">
                        <w:pPr>
                          <w:pStyle w:val="ListBullet"/>
                        </w:pPr>
                        <w:hyperlink r:id="rId8" w:history="1">
                          <w:r w:rsidR="00486352" w:rsidRPr="002B390B">
                            <w:rPr>
                              <w:rStyle w:val="Hyperlink"/>
                            </w:rPr>
                            <w:t>https://www.slideshare.net/kevcummins/science-lesson-plan-friction?from_action=save</w:t>
                          </w:r>
                        </w:hyperlink>
                      </w:p>
                      <w:p w:rsidR="00486352" w:rsidRDefault="002D057D" w:rsidP="0002005D">
                        <w:pPr>
                          <w:pStyle w:val="ListBullet"/>
                        </w:pPr>
                        <w:hyperlink r:id="rId9" w:history="1">
                          <w:r w:rsidR="00486352" w:rsidRPr="002B390B">
                            <w:rPr>
                              <w:rStyle w:val="Hyperlink"/>
                            </w:rPr>
                            <w:t>https://www.greatschools.org/library/cms/33/25833.pdf</w:t>
                          </w:r>
                        </w:hyperlink>
                      </w:p>
                      <w:p w:rsidR="00486352" w:rsidRDefault="002D057D" w:rsidP="0002005D">
                        <w:pPr>
                          <w:pStyle w:val="ListBullet"/>
                        </w:pPr>
                        <w:hyperlink r:id="rId10" w:history="1">
                          <w:r w:rsidR="00486352" w:rsidRPr="002B390B">
                            <w:rPr>
                              <w:rStyle w:val="Hyperlink"/>
                            </w:rPr>
                            <w:t>http://www.cpalms.org/Public/PreviewResourceLesson/Preview/76454</w:t>
                          </w:r>
                        </w:hyperlink>
                      </w:p>
                      <w:p w:rsidR="00486352" w:rsidRDefault="002D057D" w:rsidP="0002005D">
                        <w:pPr>
                          <w:pStyle w:val="ListBullet"/>
                        </w:pPr>
                        <w:hyperlink r:id="rId11" w:history="1">
                          <w:r w:rsidR="00486352" w:rsidRPr="002B390B">
                            <w:rPr>
                              <w:rStyle w:val="Hyperlink"/>
                            </w:rPr>
                            <w:t>https://www.scribd.com/doc/309951538/friction-lesson-plan-for-grade-5</w:t>
                          </w:r>
                        </w:hyperlink>
                      </w:p>
                      <w:p w:rsidR="00486352" w:rsidRDefault="002D057D" w:rsidP="0002005D">
                        <w:pPr>
                          <w:pStyle w:val="ListBullet"/>
                        </w:pPr>
                        <w:hyperlink r:id="rId12" w:history="1">
                          <w:r w:rsidR="00486352" w:rsidRPr="002B390B">
                            <w:rPr>
                              <w:rStyle w:val="Hyperlink"/>
                            </w:rPr>
                            <w:t>https://lessonplanspage.com/scienceforceoffriction4-htm/</w:t>
                          </w:r>
                        </w:hyperlink>
                      </w:p>
                      <w:p w:rsidR="00486352" w:rsidRDefault="002D057D" w:rsidP="0002005D">
                        <w:pPr>
                          <w:pStyle w:val="ListBullet"/>
                        </w:pPr>
                        <w:hyperlink r:id="rId13" w:history="1">
                          <w:r w:rsidR="00486352" w:rsidRPr="002B390B">
                            <w:rPr>
                              <w:rStyle w:val="Hyperlink"/>
                            </w:rPr>
                            <w:t>https://aminghori.blogspot.com/2016/03/lesson-plan-of-friction-general-science.html</w:t>
                          </w:r>
                        </w:hyperlink>
                      </w:p>
                      <w:p w:rsidR="00486352" w:rsidRPr="00881CB3" w:rsidRDefault="00486352" w:rsidP="0002005D">
                        <w:pPr>
                          <w:pStyle w:val="ListBullet"/>
                        </w:pPr>
                      </w:p>
                      <w:p w:rsidR="007F4965" w:rsidRDefault="007F4965" w:rsidP="000E4BE4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66"/>
                        </w:pPr>
                      </w:p>
                      <w:p w:rsidR="002C0D54" w:rsidRDefault="002C0D54" w:rsidP="002C0D54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17E2A" w:rsidRPr="006F1CAE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Pr="006F1CAE" w:rsidRDefault="00D27DC3">
                        <w:pPr>
                          <w:pStyle w:val="Heading2"/>
                        </w:pPr>
                        <w:r w:rsidRPr="006F1CAE">
                          <w:t>Additional Notes</w:t>
                        </w:r>
                      </w:p>
                      <w:p w:rsidR="006F1CAE" w:rsidRPr="005E0FB3" w:rsidRDefault="006F1CAE">
                        <w:pPr>
                          <w:rPr>
                            <w:color w:val="4D4D4D"/>
                            <w:sz w:val="26"/>
                            <w:szCs w:val="26"/>
                            <w:shd w:val="clear" w:color="auto" w:fill="FFFFFF"/>
                          </w:rPr>
                        </w:pPr>
                      </w:p>
                      <w:p w:rsidR="00C17E2A" w:rsidRPr="006F1CAE" w:rsidRDefault="00C17E2A"/>
                    </w:tc>
                  </w:tr>
                </w:tbl>
                <w:p w:rsidR="00C17E2A" w:rsidRPr="006F1CAE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036F0B" w:rsidRPr="0004622A" w:rsidRDefault="00036F0B" w:rsidP="0004622A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before="0" w:after="0" w:line="240" w:lineRule="auto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04622A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Describe friction and its causes</w:t>
            </w:r>
          </w:p>
          <w:p w:rsidR="00036F0B" w:rsidRPr="0004622A" w:rsidRDefault="00036F0B" w:rsidP="0004622A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before="0" w:after="0" w:line="240" w:lineRule="auto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04622A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Explain the advantages and disadvantages of friction.</w:t>
            </w:r>
          </w:p>
          <w:p w:rsidR="00036F0B" w:rsidRPr="0004622A" w:rsidRDefault="00036F0B" w:rsidP="0004622A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before="0" w:after="0" w:line="240" w:lineRule="auto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04622A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Suggest methods to reduce friction.</w:t>
            </w: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662DE8" w:rsidRDefault="00662DE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1D4D95"/>
          <w:p w:rsidR="00A71E70" w:rsidRDefault="00A71E70" w:rsidP="001D4D95"/>
          <w:p w:rsidR="00A71E70" w:rsidRDefault="00A71E70" w:rsidP="001D4D95"/>
          <w:p w:rsidR="00A71E70" w:rsidRDefault="00A71E70" w:rsidP="001D4D95"/>
          <w:p w:rsidR="00A71E70" w:rsidRDefault="00A71E70" w:rsidP="001D4D95"/>
          <w:p w:rsidR="00A71E70" w:rsidRPr="000A37E8" w:rsidRDefault="00A71E70" w:rsidP="00B80FD0">
            <w:pPr>
              <w:pStyle w:val="Heading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B435EB" w:rsidRDefault="006513FB" w:rsidP="00B435E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B435EB" w:rsidRPr="00B435EB" w:rsidRDefault="00B05B40" w:rsidP="00C97D41">
            <w:pPr>
              <w:pStyle w:val="Heading2"/>
              <w:numPr>
                <w:ilvl w:val="0"/>
                <w:numId w:val="28"/>
              </w:numPr>
              <w:tabs>
                <w:tab w:val="clear" w:pos="720"/>
                <w:tab w:val="num" w:pos="593"/>
              </w:tabs>
              <w:ind w:hanging="217"/>
              <w:rPr>
                <w:b/>
                <w:color w:val="auto"/>
              </w:rPr>
            </w:pPr>
            <w:r w:rsidRPr="00B435EB">
              <w:rPr>
                <w:rFonts w:asciiTheme="minorHAnsi" w:hAnsiTheme="minorHAnsi"/>
                <w:color w:val="auto"/>
              </w:rPr>
              <w:t>Ask</w:t>
            </w:r>
            <w:r w:rsidRPr="00B435EB">
              <w:rPr>
                <w:b/>
                <w:color w:val="auto"/>
              </w:rPr>
              <w:t xml:space="preserve"> </w:t>
            </w:r>
            <w:r w:rsidRPr="00B435EB">
              <w:rPr>
                <w:rFonts w:asciiTheme="minorHAnsi" w:eastAsia="Times New Roman" w:hAnsiTheme="minorHAnsi" w:cs="Arial"/>
                <w:iCs/>
                <w:color w:val="auto"/>
                <w:spacing w:val="3"/>
                <w:lang w:eastAsia="en-US"/>
              </w:rPr>
              <w:t>student</w:t>
            </w:r>
            <w:r w:rsidR="00B435EB" w:rsidRPr="00B435EB">
              <w:rPr>
                <w:rFonts w:asciiTheme="minorHAnsi" w:eastAsia="Times New Roman" w:hAnsiTheme="minorHAnsi" w:cs="Arial"/>
                <w:iCs/>
                <w:color w:val="auto"/>
                <w:spacing w:val="3"/>
                <w:lang w:eastAsia="en-US"/>
              </w:rPr>
              <w:t xml:space="preserve"> to push a book lying on the table.</w:t>
            </w:r>
          </w:p>
          <w:p w:rsidR="00B435EB" w:rsidRPr="00B05B40" w:rsidRDefault="00B435EB" w:rsidP="00C97D41">
            <w:pPr>
              <w:pStyle w:val="ListParagraph"/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num" w:pos="593"/>
              </w:tabs>
              <w:spacing w:before="0" w:after="0" w:line="240" w:lineRule="auto"/>
              <w:ind w:hanging="217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Then ask the students what happened to book? (Student’s response: The book moved on the table. Eventually it slowed down and stopped. )</w:t>
            </w:r>
          </w:p>
          <w:p w:rsidR="00B435EB" w:rsidRPr="00B05B40" w:rsidRDefault="00B435EB" w:rsidP="00C97D41">
            <w:pPr>
              <w:pStyle w:val="ListParagraph"/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num" w:pos="593"/>
              </w:tabs>
              <w:spacing w:before="0" w:after="0" w:line="240" w:lineRule="auto"/>
              <w:ind w:hanging="217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Why do bodies stop? (Students’ response: There must be a force acting opposite to the motion of objects)</w:t>
            </w:r>
          </w:p>
          <w:p w:rsidR="00B435EB" w:rsidRPr="00B05B40" w:rsidRDefault="00B435EB" w:rsidP="00C97D41">
            <w:pPr>
              <w:pStyle w:val="ListParagraph"/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num" w:pos="593"/>
              </w:tabs>
              <w:spacing w:before="0" w:after="0" w:line="240" w:lineRule="auto"/>
              <w:ind w:hanging="217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What is that force which stops the movement of objects? (Students’ response: When an object moves,</w:t>
            </w:r>
            <w:r w:rsidR="00B05B40"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 it</w:t>
            </w: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 xml:space="preserve"> rubs against the surface on which it </w:t>
            </w:r>
            <w:r w:rsidR="00B05B40"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 xml:space="preserve">moves. </w:t>
            </w: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Rubbing provides an opposing force. This force is called friction.)</w:t>
            </w:r>
          </w:p>
          <w:p w:rsidR="00B435EB" w:rsidRPr="00B05B40" w:rsidRDefault="00B435EB" w:rsidP="00C97D41">
            <w:pPr>
              <w:pStyle w:val="ListParagraph"/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num" w:pos="593"/>
              </w:tabs>
              <w:spacing w:before="0" w:after="0" w:line="240" w:lineRule="auto"/>
              <w:ind w:hanging="217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Ask the students what does cyclist do to stop a bicycle? (Student’s response: He applies brakes.)</w:t>
            </w:r>
          </w:p>
          <w:p w:rsidR="00B435EB" w:rsidRPr="00B05B40" w:rsidRDefault="00B435EB" w:rsidP="00C97D41">
            <w:pPr>
              <w:pStyle w:val="ListParagraph"/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num" w:pos="593"/>
              </w:tabs>
              <w:spacing w:before="0" w:after="0" w:line="240" w:lineRule="auto"/>
              <w:ind w:hanging="217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>Why does brake stop a moving bicycle? (Students’ response: The brake rubs against the rim of the wheel and hence opposes the motion of bicycle.)</w:t>
            </w:r>
          </w:p>
          <w:p w:rsidR="00B435EB" w:rsidRPr="00B05B40" w:rsidRDefault="00B435EB" w:rsidP="00C97D41">
            <w:pPr>
              <w:pStyle w:val="ListParagraph"/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num" w:pos="593"/>
              </w:tabs>
              <w:spacing w:before="0" w:after="0" w:line="240" w:lineRule="auto"/>
              <w:ind w:hanging="217"/>
              <w:rPr>
                <w:rFonts w:eastAsia="Times New Roman" w:cs="Arial"/>
                <w:color w:val="auto"/>
                <w:spacing w:val="3"/>
                <w:lang w:eastAsia="en-US"/>
              </w:rPr>
            </w:pP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t xml:space="preserve">Draw out the conclusion that the force which opposes the motion of </w:t>
            </w:r>
            <w:r w:rsidRPr="00B05B40">
              <w:rPr>
                <w:rFonts w:eastAsia="Times New Roman" w:cs="Arial"/>
                <w:iCs/>
                <w:color w:val="auto"/>
                <w:spacing w:val="3"/>
                <w:lang w:eastAsia="en-US"/>
              </w:rPr>
              <w:lastRenderedPageBreak/>
              <w:t>the objects is called friction.</w:t>
            </w:r>
          </w:p>
          <w:p w:rsidR="00447534" w:rsidRPr="00447534" w:rsidRDefault="00447534" w:rsidP="00662DE8">
            <w:pPr>
              <w:numPr>
                <w:ilvl w:val="0"/>
                <w:numId w:val="12"/>
              </w:numPr>
              <w:spacing w:before="0" w:after="0" w:line="240" w:lineRule="auto"/>
              <w:ind w:left="0"/>
              <w:textAlignment w:val="baseline"/>
              <w:rPr>
                <w:b/>
              </w:rPr>
            </w:pPr>
          </w:p>
          <w:p w:rsidR="00662DE8" w:rsidRDefault="00662DE8" w:rsidP="00662DE8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884AA7" w:rsidRDefault="00662DE8" w:rsidP="00884AA7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>: 15 Mins</w:t>
            </w:r>
          </w:p>
          <w:p w:rsidR="00090B9F" w:rsidRPr="00090B9F" w:rsidRDefault="00090B9F" w:rsidP="00C35990">
            <w:pPr>
              <w:pStyle w:val="Heading2"/>
              <w:numPr>
                <w:ilvl w:val="0"/>
                <w:numId w:val="24"/>
              </w:numPr>
              <w:ind w:left="593" w:hanging="270"/>
              <w:rPr>
                <w:rFonts w:asciiTheme="minorHAnsi" w:hAnsiTheme="minorHAnsi"/>
                <w:color w:val="auto"/>
              </w:rPr>
            </w:pPr>
            <w:r w:rsidRPr="00090B9F">
              <w:rPr>
                <w:rFonts w:asciiTheme="minorHAnsi" w:hAnsiTheme="minorHAnsi"/>
                <w:color w:val="auto"/>
              </w:rPr>
              <w:t>Take a glass sheet.</w:t>
            </w:r>
          </w:p>
          <w:p w:rsidR="00090B9F" w:rsidRPr="00090B9F" w:rsidRDefault="00090B9F" w:rsidP="00C35990">
            <w:pPr>
              <w:pStyle w:val="Heading2"/>
              <w:numPr>
                <w:ilvl w:val="0"/>
                <w:numId w:val="24"/>
              </w:numPr>
              <w:ind w:left="593" w:hanging="270"/>
              <w:rPr>
                <w:rFonts w:asciiTheme="minorHAnsi" w:hAnsiTheme="minorHAnsi"/>
                <w:color w:val="auto"/>
              </w:rPr>
            </w:pPr>
            <w:r w:rsidRPr="00090B9F">
              <w:rPr>
                <w:rFonts w:asciiTheme="minorHAnsi" w:hAnsiTheme="minorHAnsi"/>
                <w:color w:val="auto"/>
              </w:rPr>
              <w:t>Ask the student to rub the palm of her/his hand on it.</w:t>
            </w:r>
          </w:p>
          <w:p w:rsidR="00090B9F" w:rsidRPr="00090B9F" w:rsidRDefault="00090B9F" w:rsidP="00C35990">
            <w:pPr>
              <w:pStyle w:val="Heading2"/>
              <w:numPr>
                <w:ilvl w:val="0"/>
                <w:numId w:val="24"/>
              </w:numPr>
              <w:ind w:left="593" w:hanging="270"/>
              <w:rPr>
                <w:rFonts w:asciiTheme="minorHAnsi" w:hAnsiTheme="minorHAnsi"/>
                <w:color w:val="auto"/>
              </w:rPr>
            </w:pPr>
            <w:r w:rsidRPr="00090B9F">
              <w:rPr>
                <w:rFonts w:asciiTheme="minorHAnsi" w:hAnsiTheme="minorHAnsi"/>
                <w:color w:val="auto"/>
              </w:rPr>
              <w:t>Now pour a little oil on the sheet.</w:t>
            </w:r>
          </w:p>
          <w:p w:rsidR="00090B9F" w:rsidRPr="00090B9F" w:rsidRDefault="00090B9F" w:rsidP="00C35990">
            <w:pPr>
              <w:pStyle w:val="Heading2"/>
              <w:numPr>
                <w:ilvl w:val="0"/>
                <w:numId w:val="24"/>
              </w:numPr>
              <w:ind w:left="593" w:hanging="270"/>
              <w:rPr>
                <w:rFonts w:asciiTheme="minorHAnsi" w:hAnsiTheme="minorHAnsi"/>
                <w:color w:val="auto"/>
              </w:rPr>
            </w:pPr>
            <w:r w:rsidRPr="00090B9F">
              <w:rPr>
                <w:rFonts w:asciiTheme="minorHAnsi" w:hAnsiTheme="minorHAnsi"/>
                <w:color w:val="auto"/>
              </w:rPr>
              <w:t>Ask the student to rub the hand again on oily sheet.</w:t>
            </w:r>
          </w:p>
          <w:p w:rsidR="00090B9F" w:rsidRPr="00090B9F" w:rsidRDefault="00090B9F" w:rsidP="00C35990">
            <w:pPr>
              <w:pStyle w:val="Heading2"/>
              <w:numPr>
                <w:ilvl w:val="0"/>
                <w:numId w:val="24"/>
              </w:numPr>
              <w:ind w:left="593" w:hanging="270"/>
              <w:rPr>
                <w:rFonts w:asciiTheme="minorHAnsi" w:hAnsiTheme="minorHAnsi"/>
                <w:color w:val="auto"/>
              </w:rPr>
            </w:pPr>
            <w:r w:rsidRPr="00090B9F">
              <w:rPr>
                <w:rFonts w:asciiTheme="minorHAnsi" w:hAnsiTheme="minorHAnsi"/>
                <w:color w:val="auto"/>
              </w:rPr>
              <w:t xml:space="preserve"> Then ask what difference do you feel on rubbing the dry glass sheet and the oily sheet? (Students’ response: The oily   surface has less friction.)</w:t>
            </w:r>
          </w:p>
          <w:p w:rsidR="002C445C" w:rsidRPr="002C445C" w:rsidRDefault="00090B9F" w:rsidP="00C35990">
            <w:pPr>
              <w:pStyle w:val="Heading2"/>
              <w:numPr>
                <w:ilvl w:val="0"/>
                <w:numId w:val="24"/>
              </w:numPr>
              <w:ind w:left="593" w:hanging="270"/>
            </w:pPr>
            <w:r w:rsidRPr="00090B9F">
              <w:rPr>
                <w:rFonts w:asciiTheme="minorHAnsi" w:hAnsiTheme="minorHAnsi"/>
                <w:color w:val="auto"/>
              </w:rPr>
              <w:t>Ask them how can we decrease the friction? (Students’ response: By applying oil or grease between the surfaces which slide over each other.)</w:t>
            </w:r>
            <w:r w:rsidR="002C445C" w:rsidRPr="00261A10">
              <w:rPr>
                <w:rFonts w:asciiTheme="minorHAnsi" w:hAnsiTheme="minorHAnsi"/>
                <w:color w:val="auto"/>
              </w:rPr>
              <w:t xml:space="preserve"> </w:t>
            </w:r>
          </w:p>
          <w:p w:rsidR="002C445C" w:rsidRPr="002C445C" w:rsidRDefault="002C445C" w:rsidP="002C445C"/>
          <w:p w:rsidR="002C445C" w:rsidRPr="002C445C" w:rsidRDefault="002C445C" w:rsidP="002C445C"/>
          <w:p w:rsidR="00662DE8" w:rsidRDefault="00662DE8" w:rsidP="00D914D8">
            <w:pPr>
              <w:pStyle w:val="Heading2"/>
            </w:pPr>
          </w:p>
          <w:p w:rsidR="00662DE8" w:rsidRDefault="00662DE8" w:rsidP="00D914D8">
            <w:pPr>
              <w:pStyle w:val="Heading2"/>
            </w:pPr>
          </w:p>
          <w:p w:rsidR="00662DE8" w:rsidRDefault="00662DE8" w:rsidP="00D914D8">
            <w:pPr>
              <w:pStyle w:val="Heading2"/>
            </w:pPr>
          </w:p>
          <w:p w:rsidR="00662DE8" w:rsidRDefault="00662DE8" w:rsidP="00D914D8">
            <w:pPr>
              <w:pStyle w:val="Heading2"/>
            </w:pPr>
          </w:p>
          <w:p w:rsidR="00662DE8" w:rsidRDefault="00662DE8" w:rsidP="00D914D8">
            <w:pPr>
              <w:pStyle w:val="Heading2"/>
            </w:pPr>
          </w:p>
          <w:p w:rsidR="00662DE8" w:rsidRDefault="00662DE8" w:rsidP="00D914D8">
            <w:pPr>
              <w:pStyle w:val="Heading2"/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Pr="00CD4D2B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Default="00837215" w:rsidP="00031953">
            <w:pPr>
              <w:rPr>
                <w:b/>
              </w:rPr>
            </w:pPr>
            <w:r>
              <w:rPr>
                <w:b/>
              </w:rPr>
              <w:t>Day 1/ Lesson 1: 2</w:t>
            </w:r>
            <w:r w:rsidR="00031953" w:rsidRPr="00031953">
              <w:rPr>
                <w:b/>
              </w:rPr>
              <w:t>5 Mins</w:t>
            </w:r>
          </w:p>
          <w:p w:rsidR="00DF18A4" w:rsidRPr="00DF18A4" w:rsidRDefault="00DF18A4" w:rsidP="006973A3">
            <w:pPr>
              <w:pStyle w:val="Default"/>
              <w:numPr>
                <w:ilvl w:val="0"/>
                <w:numId w:val="23"/>
              </w:numPr>
              <w:ind w:left="564" w:hanging="18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Place a wooden block on the table and tell a student to push it to slide over the surface of the table.</w:t>
            </w:r>
          </w:p>
          <w:p w:rsidR="00DF18A4" w:rsidRPr="00DF18A4" w:rsidRDefault="00DF18A4" w:rsidP="006973A3">
            <w:pPr>
              <w:pStyle w:val="Default"/>
              <w:numPr>
                <w:ilvl w:val="0"/>
                <w:numId w:val="23"/>
              </w:numPr>
              <w:ind w:left="564" w:hanging="18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Ask a student what opposes the motion of the wooden block on the table? (</w:t>
            </w:r>
            <w:r w:rsidR="00E8585D" w:rsidRPr="00DF18A4">
              <w:rPr>
                <w:rFonts w:asciiTheme="minorHAnsi" w:hAnsiTheme="minorHAnsi"/>
                <w:color w:val="auto"/>
                <w:sz w:val="18"/>
                <w:szCs w:val="18"/>
              </w:rPr>
              <w:t>Students</w:t>
            </w: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’ response: The roughness of surfaces.)</w:t>
            </w:r>
          </w:p>
          <w:p w:rsidR="00DF18A4" w:rsidRPr="00DF18A4" w:rsidRDefault="00DF18A4" w:rsidP="006973A3">
            <w:pPr>
              <w:pStyle w:val="Default"/>
              <w:numPr>
                <w:ilvl w:val="0"/>
                <w:numId w:val="23"/>
              </w:numPr>
              <w:ind w:left="564" w:hanging="18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Then place glass sheet on the table and ask the same student to push the wooden block over the surface of the glass sheet.</w:t>
            </w:r>
          </w:p>
          <w:p w:rsidR="00DF18A4" w:rsidRPr="00DF18A4" w:rsidRDefault="00DF18A4" w:rsidP="006973A3">
            <w:pPr>
              <w:pStyle w:val="Default"/>
              <w:numPr>
                <w:ilvl w:val="0"/>
                <w:numId w:val="23"/>
              </w:numPr>
              <w:ind w:left="564" w:hanging="18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Ask the students what difference do they notice when the block moves over two different surfaces (students; response: The block comes to rest after covering greater distance on the glass sheet)?</w:t>
            </w:r>
          </w:p>
          <w:p w:rsidR="00DF18A4" w:rsidRPr="00DF18A4" w:rsidRDefault="00DF18A4" w:rsidP="006973A3">
            <w:pPr>
              <w:pStyle w:val="Default"/>
              <w:numPr>
                <w:ilvl w:val="0"/>
                <w:numId w:val="23"/>
              </w:numPr>
              <w:ind w:left="564" w:hanging="18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Inform them that the surface of table opposes the motion more than the glass sheet.</w:t>
            </w:r>
          </w:p>
          <w:p w:rsidR="00DF18A4" w:rsidRDefault="00DF18A4" w:rsidP="006973A3">
            <w:pPr>
              <w:pStyle w:val="Default"/>
              <w:numPr>
                <w:ilvl w:val="0"/>
                <w:numId w:val="23"/>
              </w:numPr>
              <w:ind w:left="564" w:hanging="18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Ask the students why is sliding of the wooden block over the glass sheet easier than over the table? (</w:t>
            </w:r>
            <w:r w:rsidR="00E8585D" w:rsidRPr="00DF18A4">
              <w:rPr>
                <w:rFonts w:asciiTheme="minorHAnsi" w:hAnsiTheme="minorHAnsi"/>
                <w:color w:val="auto"/>
                <w:sz w:val="18"/>
                <w:szCs w:val="18"/>
              </w:rPr>
              <w:t>Students</w:t>
            </w: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>’ response: The surface of the glass sheet is smooth whereas the surface of the table is rough).</w:t>
            </w:r>
          </w:p>
          <w:p w:rsidR="00DF18A4" w:rsidRPr="00DF18A4" w:rsidRDefault="00DF18A4" w:rsidP="006973A3">
            <w:pPr>
              <w:pStyle w:val="Default"/>
              <w:numPr>
                <w:ilvl w:val="0"/>
                <w:numId w:val="23"/>
              </w:numPr>
              <w:ind w:left="564" w:hanging="180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DF18A4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Inform them that the roughness of surfaces causes friction.</w:t>
            </w:r>
          </w:p>
          <w:p w:rsidR="00DD365E" w:rsidRDefault="00DD365E" w:rsidP="00DF18A4">
            <w:pPr>
              <w:pStyle w:val="Heading2"/>
              <w:rPr>
                <w:b/>
              </w:rPr>
            </w:pPr>
            <w:r>
              <w:rPr>
                <w:b/>
              </w:rPr>
              <w:lastRenderedPageBreak/>
              <w:t>Guided Practice</w:t>
            </w:r>
          </w:p>
          <w:p w:rsidR="00B011D2" w:rsidRDefault="00DD365E" w:rsidP="00B011D2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837215">
              <w:rPr>
                <w:b/>
              </w:rPr>
              <w:t>: 20</w:t>
            </w:r>
            <w:r w:rsidRPr="00031953">
              <w:rPr>
                <w:b/>
              </w:rPr>
              <w:t xml:space="preserve"> Mins</w:t>
            </w:r>
          </w:p>
          <w:p w:rsidR="00177F45" w:rsidRPr="000E5D27" w:rsidRDefault="00177F45" w:rsidP="008F5A4F">
            <w:pPr>
              <w:pStyle w:val="ListParagraph"/>
              <w:numPr>
                <w:ilvl w:val="0"/>
                <w:numId w:val="26"/>
              </w:numPr>
              <w:ind w:left="564" w:hanging="180"/>
              <w:rPr>
                <w:color w:val="auto"/>
              </w:rPr>
            </w:pPr>
            <w:r w:rsidRPr="000E5D27">
              <w:rPr>
                <w:color w:val="auto"/>
              </w:rPr>
              <w:t>Take a trolley school bag with wheels attached to its bottom.</w:t>
            </w:r>
          </w:p>
          <w:p w:rsidR="00177F45" w:rsidRPr="000E5D27" w:rsidRDefault="00177F45" w:rsidP="008F5A4F">
            <w:pPr>
              <w:pStyle w:val="ListParagraph"/>
              <w:numPr>
                <w:ilvl w:val="0"/>
                <w:numId w:val="26"/>
              </w:numPr>
              <w:ind w:left="564" w:hanging="180"/>
              <w:rPr>
                <w:color w:val="auto"/>
              </w:rPr>
            </w:pPr>
            <w:r w:rsidRPr="000E5D27">
              <w:rPr>
                <w:color w:val="auto"/>
              </w:rPr>
              <w:t>Ask a student to drag the bag on a smooth floor over the side without wheels.</w:t>
            </w:r>
          </w:p>
          <w:p w:rsidR="00177F45" w:rsidRPr="000E5D27" w:rsidRDefault="00177F45" w:rsidP="008F5A4F">
            <w:pPr>
              <w:pStyle w:val="ListParagraph"/>
              <w:numPr>
                <w:ilvl w:val="0"/>
                <w:numId w:val="26"/>
              </w:numPr>
              <w:ind w:left="564" w:hanging="180"/>
              <w:rPr>
                <w:color w:val="auto"/>
              </w:rPr>
            </w:pPr>
            <w:r w:rsidRPr="000E5D27">
              <w:rPr>
                <w:color w:val="auto"/>
              </w:rPr>
              <w:t>Then ask him/her to drag it over the wheels.</w:t>
            </w:r>
          </w:p>
          <w:p w:rsidR="00177F45" w:rsidRPr="000E5D27" w:rsidRDefault="00177F45" w:rsidP="008F5A4F">
            <w:pPr>
              <w:pStyle w:val="ListParagraph"/>
              <w:numPr>
                <w:ilvl w:val="0"/>
                <w:numId w:val="26"/>
              </w:numPr>
              <w:ind w:left="564" w:hanging="180"/>
              <w:rPr>
                <w:color w:val="auto"/>
              </w:rPr>
            </w:pPr>
            <w:r w:rsidRPr="000E5D27">
              <w:rPr>
                <w:color w:val="auto"/>
              </w:rPr>
              <w:t>Ask the students, is it easier to move the bag or wheels? (Students’ response: yes, the wheels reduce friction.)</w:t>
            </w:r>
          </w:p>
          <w:p w:rsidR="000529DC" w:rsidRPr="000E5D27" w:rsidRDefault="00177F45" w:rsidP="008F5A4F">
            <w:pPr>
              <w:pStyle w:val="ListParagraph"/>
              <w:numPr>
                <w:ilvl w:val="0"/>
                <w:numId w:val="26"/>
              </w:numPr>
              <w:ind w:left="564" w:hanging="180"/>
              <w:rPr>
                <w:color w:val="auto"/>
              </w:rPr>
            </w:pPr>
            <w:r w:rsidRPr="000E5D27">
              <w:rPr>
                <w:color w:val="auto"/>
              </w:rPr>
              <w:t>Inform the students that friction can also be reduced by using wheels attached to the heavy objects to make the movement easier.</w:t>
            </w:r>
          </w:p>
          <w:p w:rsidR="0078766E" w:rsidRPr="000E5D27" w:rsidRDefault="0078766E" w:rsidP="008F5A4F">
            <w:pPr>
              <w:pStyle w:val="ListParagraph"/>
              <w:numPr>
                <w:ilvl w:val="0"/>
                <w:numId w:val="26"/>
              </w:numPr>
              <w:ind w:left="564" w:hanging="180"/>
              <w:rPr>
                <w:color w:val="auto"/>
              </w:rPr>
            </w:pPr>
            <w:r w:rsidRPr="000E5D27">
              <w:rPr>
                <w:color w:val="auto"/>
              </w:rPr>
              <w:t>Ask them to hypothesize what your life would be like if there were no friction. Which actions would be more difficult?  Which would be easier?</w:t>
            </w:r>
          </w:p>
          <w:p w:rsidR="0078766E" w:rsidRPr="000E5D27" w:rsidRDefault="0078766E" w:rsidP="008F5A4F">
            <w:pPr>
              <w:pStyle w:val="ListParagraph"/>
              <w:numPr>
                <w:ilvl w:val="0"/>
                <w:numId w:val="26"/>
              </w:numPr>
              <w:ind w:left="564" w:hanging="180"/>
              <w:rPr>
                <w:color w:val="auto"/>
              </w:rPr>
            </w:pPr>
            <w:r w:rsidRPr="000E5D27">
              <w:rPr>
                <w:color w:val="auto"/>
              </w:rPr>
              <w:t xml:space="preserve"> Ask them, is the friction between a child and surface of a ‘slide’ more or less? How does this make the slide work? How could you reduce the friction between yourself and the slide to make you go faster?</w:t>
            </w: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Pr="000529DC" w:rsidRDefault="000529DC" w:rsidP="00971415"/>
          <w:p w:rsidR="00971415" w:rsidRPr="000529DC" w:rsidRDefault="00971415" w:rsidP="00971415"/>
          <w:p w:rsidR="00971415" w:rsidRPr="000529DC" w:rsidRDefault="00971415" w:rsidP="00971415"/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62DE8" w:rsidRDefault="00662DE8" w:rsidP="00662DE8">
            <w:pPr>
              <w:pStyle w:val="Heading2"/>
            </w:pPr>
            <w:r w:rsidRPr="00287F69">
              <w:t>Assessment Activity</w:t>
            </w:r>
          </w:p>
          <w:p w:rsidR="005755DB" w:rsidRPr="005755DB" w:rsidRDefault="005755DB" w:rsidP="000F0FDF">
            <w:pPr>
              <w:pStyle w:val="Default"/>
              <w:numPr>
                <w:ilvl w:val="0"/>
                <w:numId w:val="27"/>
              </w:numPr>
              <w:ind w:left="863" w:hanging="180"/>
              <w:rPr>
                <w:rFonts w:asciiTheme="minorHAnsi" w:hAnsiTheme="minorHAnsi"/>
                <w:sz w:val="18"/>
                <w:szCs w:val="18"/>
              </w:rPr>
            </w:pPr>
            <w:r w:rsidRPr="005755DB">
              <w:rPr>
                <w:rFonts w:asciiTheme="minorHAnsi" w:hAnsiTheme="minorHAnsi"/>
                <w:sz w:val="18"/>
                <w:szCs w:val="18"/>
              </w:rPr>
              <w:t>Make a table on the board and ask the students to copy on their note books.</w:t>
            </w:r>
          </w:p>
          <w:p w:rsidR="005755DB" w:rsidRDefault="005755DB" w:rsidP="000F0FDF">
            <w:pPr>
              <w:pStyle w:val="Default"/>
              <w:numPr>
                <w:ilvl w:val="0"/>
                <w:numId w:val="27"/>
              </w:numPr>
              <w:ind w:left="863" w:hanging="180"/>
              <w:rPr>
                <w:rFonts w:asciiTheme="minorHAnsi" w:hAnsiTheme="minorHAnsi"/>
                <w:sz w:val="18"/>
                <w:szCs w:val="18"/>
              </w:rPr>
            </w:pPr>
            <w:r w:rsidRPr="005755DB">
              <w:rPr>
                <w:rFonts w:asciiTheme="minorHAnsi" w:hAnsiTheme="minorHAnsi"/>
                <w:sz w:val="18"/>
                <w:szCs w:val="18"/>
              </w:rPr>
              <w:t xml:space="preserve"> Ask them to make a list of objects from their surroundings, offering more friction and less friction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</w:p>
          <w:p w:rsidR="00EF7CCF" w:rsidRPr="005755DB" w:rsidRDefault="005755DB" w:rsidP="000F0FDF">
            <w:pPr>
              <w:pStyle w:val="Default"/>
              <w:numPr>
                <w:ilvl w:val="0"/>
                <w:numId w:val="27"/>
              </w:numPr>
              <w:ind w:left="863" w:hanging="180"/>
              <w:rPr>
                <w:rFonts w:asciiTheme="minorHAnsi" w:hAnsiTheme="minorHAnsi"/>
                <w:sz w:val="18"/>
                <w:szCs w:val="18"/>
              </w:rPr>
            </w:pPr>
            <w:r w:rsidRPr="005755DB">
              <w:rPr>
                <w:rFonts w:asciiTheme="minorHAnsi" w:hAnsiTheme="minorHAnsi"/>
                <w:sz w:val="18"/>
                <w:szCs w:val="18"/>
              </w:rPr>
              <w:t xml:space="preserve"> Involve the students in solving the questions given at the end of chapter/ unit in textbook.</w:t>
            </w: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37520" w:rsidRDefault="00662DE8" w:rsidP="00E37520">
            <w:pPr>
              <w:pStyle w:val="Heading2"/>
            </w:pPr>
            <w:r w:rsidRPr="00287F69">
              <w:t>Assessment Activity</w:t>
            </w:r>
          </w:p>
          <w:p w:rsidR="00CB574B" w:rsidRPr="000E5D27" w:rsidRDefault="003A32D6" w:rsidP="00EF7CCF">
            <w:pPr>
              <w:shd w:val="clear" w:color="auto" w:fill="FFFFFF"/>
              <w:spacing w:before="0" w:after="0" w:line="240" w:lineRule="auto"/>
              <w:rPr>
                <w:color w:val="auto"/>
              </w:rPr>
            </w:pPr>
            <w:r w:rsidRPr="000E5D27">
              <w:rPr>
                <w:color w:val="auto"/>
              </w:rPr>
              <w:t>Ask the students to analyze how friction can be desirable and undesirable in our everyday lives. Use examples to support your statements.</w:t>
            </w: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62DE8" w:rsidRPr="00D914D8" w:rsidRDefault="00662DE8" w:rsidP="00662DE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color w:val="F16522" w:themeColor="accent1"/>
              </w:rPr>
              <w:t>Summary</w:t>
            </w:r>
          </w:p>
          <w:p w:rsidR="008C2FBE" w:rsidRPr="00A233BB" w:rsidRDefault="008C2FBE" w:rsidP="00BA5461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EA5BCA" w:rsidRPr="00EA5BCA" w:rsidRDefault="00EA5BCA" w:rsidP="00DD365E">
            <w:pPr>
              <w:pStyle w:val="Heading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7B2967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FD7" w:rsidRDefault="00900FD7">
      <w:pPr>
        <w:spacing w:before="0" w:after="0" w:line="240" w:lineRule="auto"/>
      </w:pPr>
      <w:r>
        <w:separator/>
      </w:r>
    </w:p>
  </w:endnote>
  <w:endnote w:type="continuationSeparator" w:id="1">
    <w:p w:rsidR="00900FD7" w:rsidRDefault="00900F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2D057D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0F0FD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FD7" w:rsidRDefault="00900FD7">
      <w:pPr>
        <w:spacing w:before="0" w:after="0" w:line="240" w:lineRule="auto"/>
      </w:pPr>
      <w:r>
        <w:separator/>
      </w:r>
    </w:p>
  </w:footnote>
  <w:footnote w:type="continuationSeparator" w:id="1">
    <w:p w:rsidR="00900FD7" w:rsidRDefault="00900F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6876B1"/>
    <w:multiLevelType w:val="hybridMultilevel"/>
    <w:tmpl w:val="AA38F49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2">
    <w:nsid w:val="052507BE"/>
    <w:multiLevelType w:val="multilevel"/>
    <w:tmpl w:val="8A68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6379B"/>
    <w:multiLevelType w:val="multilevel"/>
    <w:tmpl w:val="3B3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500C6"/>
    <w:multiLevelType w:val="hybridMultilevel"/>
    <w:tmpl w:val="1722E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F26EDA"/>
    <w:multiLevelType w:val="hybridMultilevel"/>
    <w:tmpl w:val="DDF0C2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A6D7E"/>
    <w:multiLevelType w:val="hybridMultilevel"/>
    <w:tmpl w:val="AD587BDC"/>
    <w:lvl w:ilvl="0" w:tplc="CFBE5E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A5D19"/>
    <w:multiLevelType w:val="hybridMultilevel"/>
    <w:tmpl w:val="AFAE59E2"/>
    <w:lvl w:ilvl="0" w:tplc="BE2889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6172"/>
    <w:multiLevelType w:val="hybridMultilevel"/>
    <w:tmpl w:val="2850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F4557"/>
    <w:multiLevelType w:val="hybridMultilevel"/>
    <w:tmpl w:val="BD248A20"/>
    <w:lvl w:ilvl="0" w:tplc="623634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023CF"/>
    <w:multiLevelType w:val="hybridMultilevel"/>
    <w:tmpl w:val="F104EA02"/>
    <w:lvl w:ilvl="0" w:tplc="FA38CA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C51CA"/>
    <w:multiLevelType w:val="hybridMultilevel"/>
    <w:tmpl w:val="F036DCF6"/>
    <w:lvl w:ilvl="0" w:tplc="623634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95A4A"/>
    <w:multiLevelType w:val="multilevel"/>
    <w:tmpl w:val="3B3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761B0E"/>
    <w:multiLevelType w:val="multilevel"/>
    <w:tmpl w:val="3050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6D315C"/>
    <w:multiLevelType w:val="hybridMultilevel"/>
    <w:tmpl w:val="92543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A7BE0"/>
    <w:multiLevelType w:val="multilevel"/>
    <w:tmpl w:val="3B3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2E49A0"/>
    <w:multiLevelType w:val="hybridMultilevel"/>
    <w:tmpl w:val="9872F0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6724E"/>
    <w:multiLevelType w:val="multilevel"/>
    <w:tmpl w:val="FE0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33E11"/>
    <w:multiLevelType w:val="hybridMultilevel"/>
    <w:tmpl w:val="5BE4A052"/>
    <w:lvl w:ilvl="0" w:tplc="CFBE5E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92DCB"/>
    <w:multiLevelType w:val="hybridMultilevel"/>
    <w:tmpl w:val="E6C829B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577F655D"/>
    <w:multiLevelType w:val="hybridMultilevel"/>
    <w:tmpl w:val="FD74F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6A471"/>
    <w:multiLevelType w:val="hybridMultilevel"/>
    <w:tmpl w:val="FBBCE50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5EBB000A"/>
    <w:multiLevelType w:val="hybridMultilevel"/>
    <w:tmpl w:val="3F4A5680"/>
    <w:lvl w:ilvl="0" w:tplc="623634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A37A7"/>
    <w:multiLevelType w:val="hybridMultilevel"/>
    <w:tmpl w:val="9A44B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7D51128"/>
    <w:multiLevelType w:val="hybridMultilevel"/>
    <w:tmpl w:val="B5A2BDF2"/>
    <w:lvl w:ilvl="0" w:tplc="0EFE619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C5240"/>
    <w:multiLevelType w:val="hybridMultilevel"/>
    <w:tmpl w:val="735A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96C34"/>
    <w:multiLevelType w:val="multilevel"/>
    <w:tmpl w:val="3B3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3C4BDB"/>
    <w:multiLevelType w:val="hybridMultilevel"/>
    <w:tmpl w:val="BCBCF1E4"/>
    <w:lvl w:ilvl="0" w:tplc="FA38CA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8"/>
  </w:num>
  <w:num w:numId="3">
    <w:abstractNumId w:val="2"/>
  </w:num>
  <w:num w:numId="4">
    <w:abstractNumId w:val="24"/>
  </w:num>
  <w:num w:numId="5">
    <w:abstractNumId w:val="25"/>
  </w:num>
  <w:num w:numId="6">
    <w:abstractNumId w:val="20"/>
  </w:num>
  <w:num w:numId="7">
    <w:abstractNumId w:val="4"/>
  </w:num>
  <w:num w:numId="8">
    <w:abstractNumId w:val="16"/>
  </w:num>
  <w:num w:numId="9">
    <w:abstractNumId w:val="5"/>
  </w:num>
  <w:num w:numId="10">
    <w:abstractNumId w:val="18"/>
  </w:num>
  <w:num w:numId="11">
    <w:abstractNumId w:val="6"/>
  </w:num>
  <w:num w:numId="12">
    <w:abstractNumId w:val="15"/>
  </w:num>
  <w:num w:numId="13">
    <w:abstractNumId w:val="13"/>
  </w:num>
  <w:num w:numId="14">
    <w:abstractNumId w:val="17"/>
  </w:num>
  <w:num w:numId="15">
    <w:abstractNumId w:val="10"/>
  </w:num>
  <w:num w:numId="16">
    <w:abstractNumId w:val="27"/>
  </w:num>
  <w:num w:numId="17">
    <w:abstractNumId w:val="8"/>
  </w:num>
  <w:num w:numId="18">
    <w:abstractNumId w:val="23"/>
  </w:num>
  <w:num w:numId="19">
    <w:abstractNumId w:val="21"/>
  </w:num>
  <w:num w:numId="20">
    <w:abstractNumId w:val="7"/>
  </w:num>
  <w:num w:numId="21">
    <w:abstractNumId w:val="0"/>
  </w:num>
  <w:num w:numId="22">
    <w:abstractNumId w:val="3"/>
  </w:num>
  <w:num w:numId="23">
    <w:abstractNumId w:val="14"/>
  </w:num>
  <w:num w:numId="24">
    <w:abstractNumId w:val="9"/>
  </w:num>
  <w:num w:numId="25">
    <w:abstractNumId w:val="11"/>
  </w:num>
  <w:num w:numId="26">
    <w:abstractNumId w:val="22"/>
  </w:num>
  <w:num w:numId="27">
    <w:abstractNumId w:val="19"/>
  </w:num>
  <w:num w:numId="28">
    <w:abstractNumId w:val="26"/>
  </w:num>
  <w:num w:numId="29">
    <w:abstractNumId w:val="1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61C0"/>
    <w:rsid w:val="00003186"/>
    <w:rsid w:val="00004D77"/>
    <w:rsid w:val="00012774"/>
    <w:rsid w:val="000153A3"/>
    <w:rsid w:val="0001658E"/>
    <w:rsid w:val="0001783A"/>
    <w:rsid w:val="00017AB7"/>
    <w:rsid w:val="0002005D"/>
    <w:rsid w:val="00020CC5"/>
    <w:rsid w:val="00023189"/>
    <w:rsid w:val="000233BF"/>
    <w:rsid w:val="00025F28"/>
    <w:rsid w:val="00031953"/>
    <w:rsid w:val="00036F0B"/>
    <w:rsid w:val="0004040F"/>
    <w:rsid w:val="0004502C"/>
    <w:rsid w:val="0004622A"/>
    <w:rsid w:val="00050F06"/>
    <w:rsid w:val="000529DC"/>
    <w:rsid w:val="00065A51"/>
    <w:rsid w:val="0007578F"/>
    <w:rsid w:val="000816FF"/>
    <w:rsid w:val="00085218"/>
    <w:rsid w:val="0008710B"/>
    <w:rsid w:val="000904AA"/>
    <w:rsid w:val="00090B9F"/>
    <w:rsid w:val="00094462"/>
    <w:rsid w:val="00094895"/>
    <w:rsid w:val="000A37E8"/>
    <w:rsid w:val="000A5950"/>
    <w:rsid w:val="000B2A8B"/>
    <w:rsid w:val="000B5153"/>
    <w:rsid w:val="000B601E"/>
    <w:rsid w:val="000B72D9"/>
    <w:rsid w:val="000B7585"/>
    <w:rsid w:val="000B7EB0"/>
    <w:rsid w:val="000C4475"/>
    <w:rsid w:val="000C562D"/>
    <w:rsid w:val="000D03B8"/>
    <w:rsid w:val="000D18AE"/>
    <w:rsid w:val="000D44B1"/>
    <w:rsid w:val="000D5DFD"/>
    <w:rsid w:val="000E2930"/>
    <w:rsid w:val="000E4BE4"/>
    <w:rsid w:val="000E5D27"/>
    <w:rsid w:val="000F0FDF"/>
    <w:rsid w:val="000F3C73"/>
    <w:rsid w:val="00100ADB"/>
    <w:rsid w:val="00110F25"/>
    <w:rsid w:val="00120253"/>
    <w:rsid w:val="001205AF"/>
    <w:rsid w:val="001240F2"/>
    <w:rsid w:val="00125FB9"/>
    <w:rsid w:val="0012761D"/>
    <w:rsid w:val="00132082"/>
    <w:rsid w:val="00134383"/>
    <w:rsid w:val="001362F6"/>
    <w:rsid w:val="001432FD"/>
    <w:rsid w:val="00151B6D"/>
    <w:rsid w:val="00156E14"/>
    <w:rsid w:val="001611AE"/>
    <w:rsid w:val="00163CA6"/>
    <w:rsid w:val="001701D0"/>
    <w:rsid w:val="001703E0"/>
    <w:rsid w:val="001709FE"/>
    <w:rsid w:val="00171443"/>
    <w:rsid w:val="0017273B"/>
    <w:rsid w:val="0017631E"/>
    <w:rsid w:val="00177F45"/>
    <w:rsid w:val="00191664"/>
    <w:rsid w:val="0019171E"/>
    <w:rsid w:val="00192535"/>
    <w:rsid w:val="001954EF"/>
    <w:rsid w:val="00196867"/>
    <w:rsid w:val="001A351D"/>
    <w:rsid w:val="001A6D78"/>
    <w:rsid w:val="001C0A0E"/>
    <w:rsid w:val="001C4621"/>
    <w:rsid w:val="001D1806"/>
    <w:rsid w:val="001D3BC8"/>
    <w:rsid w:val="001D4D95"/>
    <w:rsid w:val="001D6B1C"/>
    <w:rsid w:val="001E31CD"/>
    <w:rsid w:val="001E6B90"/>
    <w:rsid w:val="001F4D29"/>
    <w:rsid w:val="001F5B63"/>
    <w:rsid w:val="00203C06"/>
    <w:rsid w:val="002053A7"/>
    <w:rsid w:val="00205412"/>
    <w:rsid w:val="0020622F"/>
    <w:rsid w:val="00210F3F"/>
    <w:rsid w:val="00211450"/>
    <w:rsid w:val="00211CFF"/>
    <w:rsid w:val="002258E5"/>
    <w:rsid w:val="00227208"/>
    <w:rsid w:val="002330CD"/>
    <w:rsid w:val="00234570"/>
    <w:rsid w:val="00242B68"/>
    <w:rsid w:val="0024426F"/>
    <w:rsid w:val="00245D8B"/>
    <w:rsid w:val="002473D0"/>
    <w:rsid w:val="0025146F"/>
    <w:rsid w:val="002528F8"/>
    <w:rsid w:val="00252CD5"/>
    <w:rsid w:val="002541D0"/>
    <w:rsid w:val="00255260"/>
    <w:rsid w:val="002606D9"/>
    <w:rsid w:val="00261A10"/>
    <w:rsid w:val="002622D7"/>
    <w:rsid w:val="0026795F"/>
    <w:rsid w:val="002722A9"/>
    <w:rsid w:val="0028057F"/>
    <w:rsid w:val="0028776C"/>
    <w:rsid w:val="00287F69"/>
    <w:rsid w:val="002A72AE"/>
    <w:rsid w:val="002B44A9"/>
    <w:rsid w:val="002B4EEC"/>
    <w:rsid w:val="002B733A"/>
    <w:rsid w:val="002C0925"/>
    <w:rsid w:val="002C0D54"/>
    <w:rsid w:val="002C445C"/>
    <w:rsid w:val="002C629D"/>
    <w:rsid w:val="002C7163"/>
    <w:rsid w:val="002D057D"/>
    <w:rsid w:val="002D3295"/>
    <w:rsid w:val="002D41D0"/>
    <w:rsid w:val="002E3356"/>
    <w:rsid w:val="002E4739"/>
    <w:rsid w:val="002F4915"/>
    <w:rsid w:val="002F57C5"/>
    <w:rsid w:val="00304069"/>
    <w:rsid w:val="00304B4A"/>
    <w:rsid w:val="00310BAC"/>
    <w:rsid w:val="00312F69"/>
    <w:rsid w:val="003242CF"/>
    <w:rsid w:val="003254A0"/>
    <w:rsid w:val="00326FDD"/>
    <w:rsid w:val="00331C10"/>
    <w:rsid w:val="00346000"/>
    <w:rsid w:val="003468F5"/>
    <w:rsid w:val="00350D6F"/>
    <w:rsid w:val="00364EE2"/>
    <w:rsid w:val="00367DF9"/>
    <w:rsid w:val="00373522"/>
    <w:rsid w:val="00373682"/>
    <w:rsid w:val="00376715"/>
    <w:rsid w:val="00377690"/>
    <w:rsid w:val="003815BC"/>
    <w:rsid w:val="003834AA"/>
    <w:rsid w:val="00384895"/>
    <w:rsid w:val="00396443"/>
    <w:rsid w:val="003A037B"/>
    <w:rsid w:val="003A31B0"/>
    <w:rsid w:val="003A32D6"/>
    <w:rsid w:val="003A72AC"/>
    <w:rsid w:val="003B1470"/>
    <w:rsid w:val="003B777D"/>
    <w:rsid w:val="003C7DAD"/>
    <w:rsid w:val="003D30E4"/>
    <w:rsid w:val="003D43C7"/>
    <w:rsid w:val="003E4AD7"/>
    <w:rsid w:val="003F4D71"/>
    <w:rsid w:val="003F6189"/>
    <w:rsid w:val="0040481C"/>
    <w:rsid w:val="004061AF"/>
    <w:rsid w:val="00407EF6"/>
    <w:rsid w:val="00410895"/>
    <w:rsid w:val="004138FF"/>
    <w:rsid w:val="00417B53"/>
    <w:rsid w:val="00420EFD"/>
    <w:rsid w:val="00425F4D"/>
    <w:rsid w:val="00425F80"/>
    <w:rsid w:val="0042635F"/>
    <w:rsid w:val="00430D97"/>
    <w:rsid w:val="004343E9"/>
    <w:rsid w:val="004433CB"/>
    <w:rsid w:val="00447534"/>
    <w:rsid w:val="00450909"/>
    <w:rsid w:val="00452463"/>
    <w:rsid w:val="00453D92"/>
    <w:rsid w:val="0045402B"/>
    <w:rsid w:val="0046215B"/>
    <w:rsid w:val="00462D2B"/>
    <w:rsid w:val="004817E9"/>
    <w:rsid w:val="004827E6"/>
    <w:rsid w:val="00483322"/>
    <w:rsid w:val="00483AE5"/>
    <w:rsid w:val="00485065"/>
    <w:rsid w:val="00486352"/>
    <w:rsid w:val="00486F5A"/>
    <w:rsid w:val="00492920"/>
    <w:rsid w:val="004A3441"/>
    <w:rsid w:val="004A610A"/>
    <w:rsid w:val="004A6360"/>
    <w:rsid w:val="004B20E0"/>
    <w:rsid w:val="004B46D3"/>
    <w:rsid w:val="004C6C13"/>
    <w:rsid w:val="004D089D"/>
    <w:rsid w:val="004E29C7"/>
    <w:rsid w:val="004F06F3"/>
    <w:rsid w:val="004F1557"/>
    <w:rsid w:val="004F3F28"/>
    <w:rsid w:val="004F4BEF"/>
    <w:rsid w:val="004F4DDB"/>
    <w:rsid w:val="004F60C4"/>
    <w:rsid w:val="004F6D32"/>
    <w:rsid w:val="005019E2"/>
    <w:rsid w:val="0050275A"/>
    <w:rsid w:val="005044F2"/>
    <w:rsid w:val="00505ED3"/>
    <w:rsid w:val="00506A72"/>
    <w:rsid w:val="005109DB"/>
    <w:rsid w:val="005121C4"/>
    <w:rsid w:val="0051508C"/>
    <w:rsid w:val="005172CF"/>
    <w:rsid w:val="00517CB1"/>
    <w:rsid w:val="00520977"/>
    <w:rsid w:val="00520DAF"/>
    <w:rsid w:val="00521D4C"/>
    <w:rsid w:val="00527CCB"/>
    <w:rsid w:val="00532DD1"/>
    <w:rsid w:val="00541391"/>
    <w:rsid w:val="00545106"/>
    <w:rsid w:val="00546ACD"/>
    <w:rsid w:val="0055474E"/>
    <w:rsid w:val="005613AF"/>
    <w:rsid w:val="00564684"/>
    <w:rsid w:val="00565CE3"/>
    <w:rsid w:val="0056788D"/>
    <w:rsid w:val="00571290"/>
    <w:rsid w:val="00571886"/>
    <w:rsid w:val="005755DB"/>
    <w:rsid w:val="00577C40"/>
    <w:rsid w:val="00581275"/>
    <w:rsid w:val="00583DA1"/>
    <w:rsid w:val="005840CD"/>
    <w:rsid w:val="005A0B9A"/>
    <w:rsid w:val="005A1BEC"/>
    <w:rsid w:val="005A1FB3"/>
    <w:rsid w:val="005A4652"/>
    <w:rsid w:val="005A5D9C"/>
    <w:rsid w:val="005A70D5"/>
    <w:rsid w:val="005B3F6B"/>
    <w:rsid w:val="005B7D58"/>
    <w:rsid w:val="005B7E63"/>
    <w:rsid w:val="005C2512"/>
    <w:rsid w:val="005C7A21"/>
    <w:rsid w:val="005D27CF"/>
    <w:rsid w:val="005D71E2"/>
    <w:rsid w:val="005D78FD"/>
    <w:rsid w:val="005E0FB3"/>
    <w:rsid w:val="005E3C05"/>
    <w:rsid w:val="005F37E5"/>
    <w:rsid w:val="005F7F3C"/>
    <w:rsid w:val="00600135"/>
    <w:rsid w:val="00601257"/>
    <w:rsid w:val="00602673"/>
    <w:rsid w:val="00603309"/>
    <w:rsid w:val="00606C52"/>
    <w:rsid w:val="0060771A"/>
    <w:rsid w:val="00614D56"/>
    <w:rsid w:val="00620391"/>
    <w:rsid w:val="0062156C"/>
    <w:rsid w:val="0063032B"/>
    <w:rsid w:val="00631E0E"/>
    <w:rsid w:val="006326A0"/>
    <w:rsid w:val="006404AA"/>
    <w:rsid w:val="00641D69"/>
    <w:rsid w:val="00644CC5"/>
    <w:rsid w:val="0064579B"/>
    <w:rsid w:val="006475CC"/>
    <w:rsid w:val="006513FB"/>
    <w:rsid w:val="0065401A"/>
    <w:rsid w:val="0066061B"/>
    <w:rsid w:val="00661972"/>
    <w:rsid w:val="00662DE8"/>
    <w:rsid w:val="0066708B"/>
    <w:rsid w:val="00667D6F"/>
    <w:rsid w:val="00675B73"/>
    <w:rsid w:val="00677486"/>
    <w:rsid w:val="00686B1E"/>
    <w:rsid w:val="00693578"/>
    <w:rsid w:val="00694BF6"/>
    <w:rsid w:val="006973A3"/>
    <w:rsid w:val="00697CD8"/>
    <w:rsid w:val="006A5405"/>
    <w:rsid w:val="006A5952"/>
    <w:rsid w:val="006B19E5"/>
    <w:rsid w:val="006B3200"/>
    <w:rsid w:val="006B571A"/>
    <w:rsid w:val="006C15A4"/>
    <w:rsid w:val="006C2F42"/>
    <w:rsid w:val="006D2ADA"/>
    <w:rsid w:val="006E66E0"/>
    <w:rsid w:val="006E7F4B"/>
    <w:rsid w:val="006F0615"/>
    <w:rsid w:val="006F0813"/>
    <w:rsid w:val="006F09A2"/>
    <w:rsid w:val="006F1CAE"/>
    <w:rsid w:val="006F5DC7"/>
    <w:rsid w:val="006F76B4"/>
    <w:rsid w:val="006F7C39"/>
    <w:rsid w:val="006F7E46"/>
    <w:rsid w:val="0070141C"/>
    <w:rsid w:val="00703C24"/>
    <w:rsid w:val="00704FBB"/>
    <w:rsid w:val="00706EE0"/>
    <w:rsid w:val="00713A77"/>
    <w:rsid w:val="00713D5E"/>
    <w:rsid w:val="00714583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110C"/>
    <w:rsid w:val="00773C70"/>
    <w:rsid w:val="00777637"/>
    <w:rsid w:val="00780730"/>
    <w:rsid w:val="0078211E"/>
    <w:rsid w:val="0078309D"/>
    <w:rsid w:val="007836B3"/>
    <w:rsid w:val="00786B8E"/>
    <w:rsid w:val="0078766E"/>
    <w:rsid w:val="007B2967"/>
    <w:rsid w:val="007B5A9F"/>
    <w:rsid w:val="007B7AA8"/>
    <w:rsid w:val="007C31C8"/>
    <w:rsid w:val="007D21C2"/>
    <w:rsid w:val="007E5E02"/>
    <w:rsid w:val="007F09DA"/>
    <w:rsid w:val="007F163A"/>
    <w:rsid w:val="007F4965"/>
    <w:rsid w:val="007F4FCC"/>
    <w:rsid w:val="007F65A3"/>
    <w:rsid w:val="00801F2C"/>
    <w:rsid w:val="00807AE6"/>
    <w:rsid w:val="00811AB9"/>
    <w:rsid w:val="008166FF"/>
    <w:rsid w:val="008229B1"/>
    <w:rsid w:val="0083703B"/>
    <w:rsid w:val="00837215"/>
    <w:rsid w:val="00842417"/>
    <w:rsid w:val="008452D9"/>
    <w:rsid w:val="0085030E"/>
    <w:rsid w:val="00853340"/>
    <w:rsid w:val="008724F6"/>
    <w:rsid w:val="008776E5"/>
    <w:rsid w:val="00880BC1"/>
    <w:rsid w:val="00881CB3"/>
    <w:rsid w:val="00884AA7"/>
    <w:rsid w:val="00885068"/>
    <w:rsid w:val="00886B8C"/>
    <w:rsid w:val="008A326A"/>
    <w:rsid w:val="008A4E68"/>
    <w:rsid w:val="008B2B0B"/>
    <w:rsid w:val="008B2CBF"/>
    <w:rsid w:val="008B3D93"/>
    <w:rsid w:val="008C2FBE"/>
    <w:rsid w:val="008C3114"/>
    <w:rsid w:val="008D7836"/>
    <w:rsid w:val="008E2A04"/>
    <w:rsid w:val="008E2AFC"/>
    <w:rsid w:val="008F27DC"/>
    <w:rsid w:val="008F5294"/>
    <w:rsid w:val="008F5A4F"/>
    <w:rsid w:val="008F771F"/>
    <w:rsid w:val="009002D5"/>
    <w:rsid w:val="00900472"/>
    <w:rsid w:val="00900FD7"/>
    <w:rsid w:val="00901ADF"/>
    <w:rsid w:val="00910100"/>
    <w:rsid w:val="009149FB"/>
    <w:rsid w:val="00920AD3"/>
    <w:rsid w:val="00922531"/>
    <w:rsid w:val="009232C2"/>
    <w:rsid w:val="009260D0"/>
    <w:rsid w:val="00933BD2"/>
    <w:rsid w:val="009378FA"/>
    <w:rsid w:val="00942222"/>
    <w:rsid w:val="009474F7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4DC5"/>
    <w:rsid w:val="00975A8B"/>
    <w:rsid w:val="00982A20"/>
    <w:rsid w:val="00982DCE"/>
    <w:rsid w:val="0098460F"/>
    <w:rsid w:val="00991B66"/>
    <w:rsid w:val="00994216"/>
    <w:rsid w:val="0099718C"/>
    <w:rsid w:val="009A04CA"/>
    <w:rsid w:val="009A4BA1"/>
    <w:rsid w:val="009A5FFB"/>
    <w:rsid w:val="009B2F04"/>
    <w:rsid w:val="009B49DE"/>
    <w:rsid w:val="009D155F"/>
    <w:rsid w:val="009D30C4"/>
    <w:rsid w:val="009D4D89"/>
    <w:rsid w:val="009D5198"/>
    <w:rsid w:val="009D72E5"/>
    <w:rsid w:val="009E08FF"/>
    <w:rsid w:val="009E61B2"/>
    <w:rsid w:val="009F46DF"/>
    <w:rsid w:val="009F7C60"/>
    <w:rsid w:val="00A0116B"/>
    <w:rsid w:val="00A14848"/>
    <w:rsid w:val="00A1735C"/>
    <w:rsid w:val="00A233BB"/>
    <w:rsid w:val="00A25094"/>
    <w:rsid w:val="00A26653"/>
    <w:rsid w:val="00A3286A"/>
    <w:rsid w:val="00A35279"/>
    <w:rsid w:val="00A367FF"/>
    <w:rsid w:val="00A37E88"/>
    <w:rsid w:val="00A50553"/>
    <w:rsid w:val="00A556E6"/>
    <w:rsid w:val="00A67692"/>
    <w:rsid w:val="00A71E70"/>
    <w:rsid w:val="00A74FCC"/>
    <w:rsid w:val="00A76594"/>
    <w:rsid w:val="00A82696"/>
    <w:rsid w:val="00A845F9"/>
    <w:rsid w:val="00A85D55"/>
    <w:rsid w:val="00AA21A7"/>
    <w:rsid w:val="00AB0656"/>
    <w:rsid w:val="00AB565D"/>
    <w:rsid w:val="00AC5550"/>
    <w:rsid w:val="00AC63A2"/>
    <w:rsid w:val="00AD171D"/>
    <w:rsid w:val="00AD5265"/>
    <w:rsid w:val="00AD6AD0"/>
    <w:rsid w:val="00AE064A"/>
    <w:rsid w:val="00AE2FC3"/>
    <w:rsid w:val="00AF47E1"/>
    <w:rsid w:val="00AF4B3C"/>
    <w:rsid w:val="00B011D2"/>
    <w:rsid w:val="00B01B86"/>
    <w:rsid w:val="00B02EA6"/>
    <w:rsid w:val="00B046C1"/>
    <w:rsid w:val="00B05B40"/>
    <w:rsid w:val="00B07834"/>
    <w:rsid w:val="00B22FE4"/>
    <w:rsid w:val="00B25DC5"/>
    <w:rsid w:val="00B262A1"/>
    <w:rsid w:val="00B27BDC"/>
    <w:rsid w:val="00B36C8F"/>
    <w:rsid w:val="00B40D5F"/>
    <w:rsid w:val="00B41ACB"/>
    <w:rsid w:val="00B435EB"/>
    <w:rsid w:val="00B4776C"/>
    <w:rsid w:val="00B542DD"/>
    <w:rsid w:val="00B55350"/>
    <w:rsid w:val="00B57396"/>
    <w:rsid w:val="00B60F11"/>
    <w:rsid w:val="00B618F0"/>
    <w:rsid w:val="00B673B8"/>
    <w:rsid w:val="00B67C04"/>
    <w:rsid w:val="00B80FD0"/>
    <w:rsid w:val="00B8438A"/>
    <w:rsid w:val="00B87608"/>
    <w:rsid w:val="00B91FAF"/>
    <w:rsid w:val="00BA223B"/>
    <w:rsid w:val="00BA5461"/>
    <w:rsid w:val="00BA7BE8"/>
    <w:rsid w:val="00BB359B"/>
    <w:rsid w:val="00BB3B11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403E"/>
    <w:rsid w:val="00BF5820"/>
    <w:rsid w:val="00C02188"/>
    <w:rsid w:val="00C03799"/>
    <w:rsid w:val="00C136D0"/>
    <w:rsid w:val="00C17E2A"/>
    <w:rsid w:val="00C20C1E"/>
    <w:rsid w:val="00C24A10"/>
    <w:rsid w:val="00C35990"/>
    <w:rsid w:val="00C403C3"/>
    <w:rsid w:val="00C50E73"/>
    <w:rsid w:val="00C512BF"/>
    <w:rsid w:val="00C60E64"/>
    <w:rsid w:val="00C61E15"/>
    <w:rsid w:val="00C71E3F"/>
    <w:rsid w:val="00C72B5F"/>
    <w:rsid w:val="00C73D7E"/>
    <w:rsid w:val="00C771B8"/>
    <w:rsid w:val="00C82CFC"/>
    <w:rsid w:val="00C83F94"/>
    <w:rsid w:val="00C84DB2"/>
    <w:rsid w:val="00C92835"/>
    <w:rsid w:val="00C97D41"/>
    <w:rsid w:val="00CA23CC"/>
    <w:rsid w:val="00CA3F8C"/>
    <w:rsid w:val="00CA7CAB"/>
    <w:rsid w:val="00CB08CC"/>
    <w:rsid w:val="00CB2D0F"/>
    <w:rsid w:val="00CB4271"/>
    <w:rsid w:val="00CB574B"/>
    <w:rsid w:val="00CB7870"/>
    <w:rsid w:val="00CC3B13"/>
    <w:rsid w:val="00CC605B"/>
    <w:rsid w:val="00CC6D30"/>
    <w:rsid w:val="00CD4D2B"/>
    <w:rsid w:val="00CD5F67"/>
    <w:rsid w:val="00CE1936"/>
    <w:rsid w:val="00CE56FD"/>
    <w:rsid w:val="00CE5B35"/>
    <w:rsid w:val="00D15CAA"/>
    <w:rsid w:val="00D17E02"/>
    <w:rsid w:val="00D20786"/>
    <w:rsid w:val="00D2109C"/>
    <w:rsid w:val="00D25A35"/>
    <w:rsid w:val="00D27DC3"/>
    <w:rsid w:val="00D329A0"/>
    <w:rsid w:val="00D3577C"/>
    <w:rsid w:val="00D40377"/>
    <w:rsid w:val="00D43AC0"/>
    <w:rsid w:val="00D57666"/>
    <w:rsid w:val="00D63A36"/>
    <w:rsid w:val="00D75638"/>
    <w:rsid w:val="00D8019B"/>
    <w:rsid w:val="00D812F1"/>
    <w:rsid w:val="00D85628"/>
    <w:rsid w:val="00D914D8"/>
    <w:rsid w:val="00D977FD"/>
    <w:rsid w:val="00DA1F66"/>
    <w:rsid w:val="00DB5893"/>
    <w:rsid w:val="00DB7C0A"/>
    <w:rsid w:val="00DC17D5"/>
    <w:rsid w:val="00DC7105"/>
    <w:rsid w:val="00DC7C81"/>
    <w:rsid w:val="00DD2B11"/>
    <w:rsid w:val="00DD365E"/>
    <w:rsid w:val="00DE0478"/>
    <w:rsid w:val="00DE3AC3"/>
    <w:rsid w:val="00DF02F9"/>
    <w:rsid w:val="00DF18A4"/>
    <w:rsid w:val="00DF1D9E"/>
    <w:rsid w:val="00DF291C"/>
    <w:rsid w:val="00DF4EA7"/>
    <w:rsid w:val="00DF5FCD"/>
    <w:rsid w:val="00E0335C"/>
    <w:rsid w:val="00E058CD"/>
    <w:rsid w:val="00E05C0D"/>
    <w:rsid w:val="00E064C1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313DE"/>
    <w:rsid w:val="00E3436A"/>
    <w:rsid w:val="00E37520"/>
    <w:rsid w:val="00E41D90"/>
    <w:rsid w:val="00E42A76"/>
    <w:rsid w:val="00E552DD"/>
    <w:rsid w:val="00E601B6"/>
    <w:rsid w:val="00E601FC"/>
    <w:rsid w:val="00E716DF"/>
    <w:rsid w:val="00E741EA"/>
    <w:rsid w:val="00E80C06"/>
    <w:rsid w:val="00E81F42"/>
    <w:rsid w:val="00E84F61"/>
    <w:rsid w:val="00E85536"/>
    <w:rsid w:val="00E8585D"/>
    <w:rsid w:val="00E86F8A"/>
    <w:rsid w:val="00E90FE7"/>
    <w:rsid w:val="00EA3A1A"/>
    <w:rsid w:val="00EA442D"/>
    <w:rsid w:val="00EA5BCA"/>
    <w:rsid w:val="00EA78ED"/>
    <w:rsid w:val="00EB2FF3"/>
    <w:rsid w:val="00EB5924"/>
    <w:rsid w:val="00EC2D9F"/>
    <w:rsid w:val="00EC3C24"/>
    <w:rsid w:val="00ED219F"/>
    <w:rsid w:val="00ED2AF2"/>
    <w:rsid w:val="00EE497B"/>
    <w:rsid w:val="00EF0198"/>
    <w:rsid w:val="00EF7436"/>
    <w:rsid w:val="00EF7CCF"/>
    <w:rsid w:val="00F031A6"/>
    <w:rsid w:val="00F1179F"/>
    <w:rsid w:val="00F12AD1"/>
    <w:rsid w:val="00F12F9F"/>
    <w:rsid w:val="00F17FDF"/>
    <w:rsid w:val="00F208E3"/>
    <w:rsid w:val="00F2101C"/>
    <w:rsid w:val="00F23572"/>
    <w:rsid w:val="00F235D6"/>
    <w:rsid w:val="00F266B8"/>
    <w:rsid w:val="00F27FA3"/>
    <w:rsid w:val="00F445F2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85C92"/>
    <w:rsid w:val="00FA570E"/>
    <w:rsid w:val="00FB17D4"/>
    <w:rsid w:val="00FB30A1"/>
    <w:rsid w:val="00FB5202"/>
    <w:rsid w:val="00FB61C0"/>
    <w:rsid w:val="00FB7459"/>
    <w:rsid w:val="00FC2AF9"/>
    <w:rsid w:val="00FC4700"/>
    <w:rsid w:val="00FC70C3"/>
    <w:rsid w:val="00FC7E02"/>
    <w:rsid w:val="00FD1D39"/>
    <w:rsid w:val="00FE4D5F"/>
    <w:rsid w:val="00FE67CC"/>
    <w:rsid w:val="00FE68F0"/>
    <w:rsid w:val="00FF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7B2967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967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7B2967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7B2967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7B2967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7B2967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2967"/>
    <w:rPr>
      <w:color w:val="808080"/>
    </w:rPr>
  </w:style>
  <w:style w:type="table" w:customStyle="1" w:styleId="LessonPlan">
    <w:name w:val="Lesson Plan"/>
    <w:basedOn w:val="TableNormal"/>
    <w:uiPriority w:val="99"/>
    <w:rsid w:val="007B2967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7B2967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2967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7B2967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2967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67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7B2967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7B2967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A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1FB3"/>
  </w:style>
  <w:style w:type="paragraph" w:styleId="NormalWeb">
    <w:name w:val="Normal (Web)"/>
    <w:basedOn w:val="Normal"/>
    <w:uiPriority w:val="99"/>
    <w:unhideWhenUsed/>
    <w:rsid w:val="0025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F5820"/>
    <w:rPr>
      <w:i/>
      <w:iCs/>
    </w:rPr>
  </w:style>
  <w:style w:type="paragraph" w:customStyle="1" w:styleId="Default">
    <w:name w:val="Default"/>
    <w:rsid w:val="00D57666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1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98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6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8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3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4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9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kevcummins/science-lesson-plan-friction?from_action=save" TargetMode="External"/><Relationship Id="rId13" Type="http://schemas.openxmlformats.org/officeDocument/2006/relationships/hyperlink" Target="https://aminghori.blogspot.com/2016/03/lesson-plan-of-friction-general-sci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ssonplanspage.com/scienceforceoffriction4-ht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ibd.com/doc/309951538/friction-lesson-plan-for-grade-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palms.org/Public/PreviewResourceLesson/Preview/764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eatschools.org/library/cms/33/25833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13795"/>
    <w:rsid w:val="00071DA5"/>
    <w:rsid w:val="000E3902"/>
    <w:rsid w:val="00106507"/>
    <w:rsid w:val="00114619"/>
    <w:rsid w:val="00253619"/>
    <w:rsid w:val="00280CE5"/>
    <w:rsid w:val="002A3E12"/>
    <w:rsid w:val="00376C00"/>
    <w:rsid w:val="003C5F3D"/>
    <w:rsid w:val="004439C1"/>
    <w:rsid w:val="004A008E"/>
    <w:rsid w:val="004E1DB9"/>
    <w:rsid w:val="00571A20"/>
    <w:rsid w:val="005E6E71"/>
    <w:rsid w:val="006814AC"/>
    <w:rsid w:val="006F4048"/>
    <w:rsid w:val="00713551"/>
    <w:rsid w:val="007875A2"/>
    <w:rsid w:val="007B51E9"/>
    <w:rsid w:val="00805105"/>
    <w:rsid w:val="00816166"/>
    <w:rsid w:val="00836926"/>
    <w:rsid w:val="00916FEE"/>
    <w:rsid w:val="009D2491"/>
    <w:rsid w:val="00A20224"/>
    <w:rsid w:val="00A96B61"/>
    <w:rsid w:val="00AB2F7D"/>
    <w:rsid w:val="00AB37F5"/>
    <w:rsid w:val="00B135A7"/>
    <w:rsid w:val="00B67D1F"/>
    <w:rsid w:val="00B85A2B"/>
    <w:rsid w:val="00B95757"/>
    <w:rsid w:val="00C87D32"/>
    <w:rsid w:val="00C93DC1"/>
    <w:rsid w:val="00D22ED1"/>
    <w:rsid w:val="00D92979"/>
    <w:rsid w:val="00E17671"/>
    <w:rsid w:val="00EB30E9"/>
    <w:rsid w:val="00EC3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B95757"/>
  </w:style>
  <w:style w:type="paragraph" w:customStyle="1" w:styleId="57D0253E54FA4684857C7E53F49E1A5B">
    <w:name w:val="57D0253E54FA4684857C7E53F49E1A5B"/>
    <w:rsid w:val="00B95757"/>
  </w:style>
  <w:style w:type="paragraph" w:customStyle="1" w:styleId="7AE7DFE8D63F4AC0A9D67267C3699CCC">
    <w:name w:val="7AE7DFE8D63F4AC0A9D67267C3699CCC"/>
    <w:rsid w:val="00B95757"/>
  </w:style>
  <w:style w:type="paragraph" w:customStyle="1" w:styleId="1C876A8B6575410E8AA7530875A6B7F4">
    <w:name w:val="1C876A8B6575410E8AA7530875A6B7F4"/>
    <w:rsid w:val="00B95757"/>
  </w:style>
  <w:style w:type="paragraph" w:customStyle="1" w:styleId="A392ED6794CC47DFA557364CD4043756">
    <w:name w:val="A392ED6794CC47DFA557364CD4043756"/>
    <w:rsid w:val="00B957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93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29</cp:revision>
  <dcterms:created xsi:type="dcterms:W3CDTF">2019-05-30T00:53:00Z</dcterms:created>
  <dcterms:modified xsi:type="dcterms:W3CDTF">2019-06-04T11:12:00Z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