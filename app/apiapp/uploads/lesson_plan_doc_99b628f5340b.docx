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7DD32F39" w:rsidR="00C17E2A" w:rsidRPr="009260D0" w:rsidRDefault="00454C43" w:rsidP="00E0253E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DIVISION OF</w:t>
            </w:r>
            <w:r w:rsidR="008B6319">
              <w:rPr>
                <w:sz w:val="40"/>
                <w:szCs w:val="40"/>
              </w:rPr>
              <w:t xml:space="preserve"> </w:t>
            </w:r>
            <w:bookmarkStart w:id="0" w:name="_GoBack"/>
            <w:bookmarkEnd w:id="0"/>
            <w:r w:rsidR="00E0253E">
              <w:rPr>
                <w:sz w:val="40"/>
                <w:szCs w:val="40"/>
              </w:rPr>
              <w:t>NUMBERS</w:t>
            </w:r>
            <w:r w:rsidR="008B6319">
              <w:rPr>
                <w:sz w:val="40"/>
                <w:szCs w:val="40"/>
              </w:rPr>
              <w:t xml:space="preserve"> BY MULTIPLES OF 10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16B2C0B" w:rsidR="00C17E2A" w:rsidRDefault="00454C43">
                  <w:r>
                    <w:t xml:space="preserve">Mathematics </w:t>
                  </w:r>
                  <w:r w:rsidR="00B36C8F">
                    <w:t xml:space="preserve">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ADE5746" w:rsidR="00C17E2A" w:rsidRDefault="00454C43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5073A772" w14:textId="1FD8EAE5" w:rsidR="001611AE" w:rsidRDefault="000A37E8" w:rsidP="00454C43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</w:t>
            </w:r>
            <w:r w:rsidR="001611AE">
              <w:t xml:space="preserve"> </w:t>
            </w:r>
            <w:r w:rsidR="008B6319">
              <w:t>Division of decimals by multiples of 10</w:t>
            </w:r>
          </w:p>
          <w:p w14:paraId="5FB80C49" w14:textId="44FD2845" w:rsidR="006A3B96" w:rsidRDefault="006A3B96" w:rsidP="00454C43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Quantitative reasoning on division</w:t>
            </w:r>
          </w:p>
          <w:p w14:paraId="458BD9FD" w14:textId="3F512201" w:rsidR="00454C43" w:rsidRDefault="00454C43" w:rsidP="00D42A88">
            <w:pPr>
              <w:ind w:left="41"/>
            </w:pP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530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08C9146F" w:rsidR="00D15CAA" w:rsidRPr="00BF3180" w:rsidRDefault="00BF3180" w:rsidP="00B67C04">
                                  <w:r>
                                    <w:t>-</w:t>
                                  </w:r>
                                  <w:r w:rsidR="00F641DA">
                                    <w:t>Work book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4C59CA8C" w:rsidR="00E42A76" w:rsidRDefault="002F01E3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CC1BFD">
                                      <w:rPr>
                                        <w:rStyle w:val="Hyperlink"/>
                                      </w:rPr>
                                      <w:t>https://www.onlinemathlearning.com/divide-multiples-10.html#</w:t>
                                    </w:r>
                                  </w:hyperlink>
                                </w:p>
                                <w:p w14:paraId="2BBC3F15" w14:textId="152A2BF2" w:rsidR="00CC1BFD" w:rsidRDefault="002F01E3" w:rsidP="00E42A76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B730B7">
                                      <w:rPr>
                                        <w:rStyle w:val="Hyperlink"/>
                                      </w:rPr>
                                      <w:t>https://www.tes.com/teaching-resource/multiplying-and-dividing-by-multiples-of-10-11333068</w:t>
                                    </w:r>
                                  </w:hyperlink>
                                </w:p>
                                <w:p w14:paraId="18FCBCB1" w14:textId="77777777" w:rsidR="00714A8D" w:rsidRDefault="002F01E3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E224CE">
                                      <w:rPr>
                                        <w:rStyle w:val="Hyperlink"/>
                                      </w:rPr>
                                      <w:t>https://www.tes.com/teaching-resource/multiplying-and-dividing-by-multiples-of-10-11333068</w:t>
                                    </w:r>
                                  </w:hyperlink>
                                </w:p>
                                <w:p w14:paraId="36F36733" w14:textId="77777777" w:rsidR="00E224CE" w:rsidRDefault="002F01E3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E224CE">
                                      <w:rPr>
                                        <w:rStyle w:val="Hyperlink"/>
                                      </w:rPr>
                                      <w:t>https://learnzillion.com/lesson_plans/378-divide-multiples-of-10-using-knowledge-of-basic-facts-and-place-value/?card=8325</w:t>
                                    </w:r>
                                  </w:hyperlink>
                                </w:p>
                                <w:p w14:paraId="266D3DBF" w14:textId="3551B12F" w:rsidR="00AE592A" w:rsidRDefault="002F01E3" w:rsidP="0083703B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AE592A">
                                      <w:rPr>
                                        <w:rStyle w:val="Hyperlink"/>
                                      </w:rPr>
                                      <w:t>https://www.khanacademy.org/math/cc-fifth-grade-math/multiplication-and-division/cc-5th-division/v/strategies-for-dividing-multiples-of-10-100-and-1000</w:t>
                                    </w:r>
                                  </w:hyperlink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530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08C9146F" w:rsidR="00D15CAA" w:rsidRPr="00BF3180" w:rsidRDefault="00BF3180" w:rsidP="00B67C04">
                            <w:r>
                              <w:t>-</w:t>
                            </w:r>
                            <w:r w:rsidR="00F641DA">
                              <w:t>Work book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4C59CA8C" w:rsidR="00E42A76" w:rsidRDefault="002F01E3" w:rsidP="00E42A76">
                            <w:pPr>
                              <w:pStyle w:val="ListBullet"/>
                            </w:pPr>
                            <w:hyperlink r:id="rId13" w:history="1">
                              <w:r w:rsidR="00CC1BFD">
                                <w:rPr>
                                  <w:rStyle w:val="Hyperlink"/>
                                </w:rPr>
                                <w:t>https://www.onlinemathlearning.com/divide-multiples-10.html#</w:t>
                              </w:r>
                            </w:hyperlink>
                          </w:p>
                          <w:p w14:paraId="2BBC3F15" w14:textId="152A2BF2" w:rsidR="00CC1BFD" w:rsidRDefault="002F01E3" w:rsidP="00E42A76">
                            <w:pPr>
                              <w:pStyle w:val="ListBullet"/>
                            </w:pPr>
                            <w:hyperlink r:id="rId14" w:history="1">
                              <w:r w:rsidR="00B730B7">
                                <w:rPr>
                                  <w:rStyle w:val="Hyperlink"/>
                                </w:rPr>
                                <w:t>https://www.tes.com/teaching-resource/multiplying-and-dividing-by-multiples-of-10-11333068</w:t>
                              </w:r>
                            </w:hyperlink>
                          </w:p>
                          <w:p w14:paraId="18FCBCB1" w14:textId="77777777" w:rsidR="00714A8D" w:rsidRDefault="002F01E3" w:rsidP="0083703B">
                            <w:pPr>
                              <w:pStyle w:val="ListBullet"/>
                            </w:pPr>
                            <w:hyperlink r:id="rId15" w:history="1">
                              <w:r w:rsidR="00E224CE">
                                <w:rPr>
                                  <w:rStyle w:val="Hyperlink"/>
                                </w:rPr>
                                <w:t>https://www.tes.com/teaching-resource/multiplying-and-dividing-by-multiples-of-10-11333068</w:t>
                              </w:r>
                            </w:hyperlink>
                          </w:p>
                          <w:p w14:paraId="36F36733" w14:textId="77777777" w:rsidR="00E224CE" w:rsidRDefault="002F01E3" w:rsidP="0083703B">
                            <w:pPr>
                              <w:pStyle w:val="ListBullet"/>
                            </w:pPr>
                            <w:hyperlink r:id="rId16" w:history="1">
                              <w:r w:rsidR="00E224CE">
                                <w:rPr>
                                  <w:rStyle w:val="Hyperlink"/>
                                </w:rPr>
                                <w:t>https://learnzillion.com/lesson_plans/378-divide-multiples-of-10-using-knowledge-of-basic-facts-and-place-value/?card=8325</w:t>
                              </w:r>
                            </w:hyperlink>
                          </w:p>
                          <w:p w14:paraId="266D3DBF" w14:textId="3551B12F" w:rsidR="00AE592A" w:rsidRDefault="002F01E3" w:rsidP="0083703B">
                            <w:pPr>
                              <w:pStyle w:val="ListBullet"/>
                            </w:pPr>
                            <w:hyperlink r:id="rId17" w:history="1">
                              <w:r w:rsidR="00AE592A">
                                <w:rPr>
                                  <w:rStyle w:val="Hyperlink"/>
                                </w:rPr>
                                <w:t>https://www.khanacademy.org/math/cc-fifth-grade-math/multiplication-and-division/cc-5th-division/v/strategies-for-dividing-multiples-of-10-100-and-1000</w:t>
                              </w:r>
                            </w:hyperlink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06E7099C" w:rsidR="001D4D95" w:rsidRDefault="00AD5265" w:rsidP="00120253">
            <w:r>
              <w:t>Students should be able to;</w:t>
            </w:r>
          </w:p>
          <w:p w14:paraId="686868BB" w14:textId="295CB551" w:rsidR="00E0253E" w:rsidRDefault="00FA66DD" w:rsidP="00FA66DD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>Divide numbers by multiples of 10</w:t>
            </w:r>
          </w:p>
          <w:p w14:paraId="64A4B6EB" w14:textId="73A65279" w:rsidR="00FA66DD" w:rsidRDefault="00FA66DD" w:rsidP="00FA66DD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>Solve quantitative aptitude problems involving division of numbers by multiples of 10</w:t>
            </w:r>
          </w:p>
          <w:p w14:paraId="39B53DE3" w14:textId="014F9E74" w:rsidR="001D4D95" w:rsidRDefault="001D4D95" w:rsidP="001D4D95"/>
          <w:p w14:paraId="667E6CA1" w14:textId="5F3137E8" w:rsidR="00046B28" w:rsidRDefault="00046B28" w:rsidP="001D4D95"/>
          <w:p w14:paraId="7E3AB42A" w14:textId="4FA12422" w:rsidR="00046B28" w:rsidRDefault="00046B28" w:rsidP="001D4D95"/>
          <w:p w14:paraId="73F3FB66" w14:textId="4C791423" w:rsidR="00046B28" w:rsidRDefault="00046B28" w:rsidP="001D4D95"/>
          <w:p w14:paraId="5C065BBA" w14:textId="71E3E046" w:rsidR="00046B28" w:rsidRDefault="00046B28" w:rsidP="001D4D95"/>
          <w:p w14:paraId="4E1FD0D2" w14:textId="016C6AFC" w:rsidR="00046B28" w:rsidRDefault="00046B28" w:rsidP="001D4D95"/>
          <w:p w14:paraId="3750F2A8" w14:textId="5990AB45" w:rsidR="00046B28" w:rsidRDefault="00046B28" w:rsidP="001D4D95"/>
          <w:p w14:paraId="1E07650A" w14:textId="012AC226" w:rsidR="00046B28" w:rsidRDefault="00046B28" w:rsidP="001D4D95"/>
          <w:p w14:paraId="6066E0BD" w14:textId="65C8AC4E" w:rsidR="00046B28" w:rsidRDefault="00046B28" w:rsidP="001D4D95"/>
          <w:p w14:paraId="5E8720C6" w14:textId="1003BCA4" w:rsidR="00046B28" w:rsidRDefault="00046B28" w:rsidP="001D4D95"/>
          <w:p w14:paraId="7A68979F" w14:textId="198DA9DF" w:rsidR="00046B28" w:rsidRDefault="00046B28" w:rsidP="001D4D95"/>
          <w:p w14:paraId="6ABA9445" w14:textId="1A0806C6" w:rsidR="00046B28" w:rsidRDefault="00046B28" w:rsidP="001D4D95"/>
          <w:p w14:paraId="40F8920D" w14:textId="708FD78A" w:rsidR="00046B28" w:rsidRDefault="00046B28" w:rsidP="001D4D95"/>
          <w:p w14:paraId="594CB421" w14:textId="6F425EE1" w:rsidR="00046B28" w:rsidRDefault="00046B28" w:rsidP="001D4D95"/>
          <w:p w14:paraId="603EC669" w14:textId="668D3003" w:rsidR="00046B28" w:rsidRDefault="00046B28" w:rsidP="001D4D95"/>
          <w:p w14:paraId="5177D6EE" w14:textId="325555E0" w:rsidR="00046B28" w:rsidRDefault="00046B28" w:rsidP="001D4D95"/>
          <w:p w14:paraId="0ECC5116" w14:textId="3ECFE4D7" w:rsidR="00046B28" w:rsidRDefault="00046B28" w:rsidP="001D4D95"/>
          <w:p w14:paraId="488AF3A8" w14:textId="046941DF" w:rsidR="00046B28" w:rsidRDefault="00046B28" w:rsidP="001D4D95"/>
          <w:p w14:paraId="18F0E2F1" w14:textId="7A515139" w:rsidR="00A71E70" w:rsidRDefault="00A71E70" w:rsidP="001D4D95"/>
          <w:p w14:paraId="43C888DB" w14:textId="77777777" w:rsidR="00A71E70" w:rsidRDefault="00A71E70" w:rsidP="001D4D95"/>
          <w:p w14:paraId="22A31125" w14:textId="18309E14" w:rsidR="00A71E70" w:rsidRPr="000A37E8" w:rsidRDefault="00A71E70" w:rsidP="00FF5C6F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32E9A55F" w14:textId="6691C1E9" w:rsidR="00E224CE" w:rsidRDefault="00E224CE" w:rsidP="00E224CE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Introduce division to the pupils.</w:t>
            </w:r>
          </w:p>
          <w:p w14:paraId="00C8E323" w14:textId="678BD687" w:rsidR="00E224CE" w:rsidRDefault="00E224CE" w:rsidP="00E224CE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Explain that division is the opposite of multiplication that they are already familiar with.</w:t>
            </w:r>
          </w:p>
          <w:p w14:paraId="7AB1D427" w14:textId="01E17DE5" w:rsidR="00E224CE" w:rsidRDefault="00E224CE" w:rsidP="00E224CE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Work through a few multiplication questions.</w:t>
            </w:r>
          </w:p>
          <w:p w14:paraId="42A7668D" w14:textId="385994A2" w:rsidR="00046B28" w:rsidRDefault="00046B28" w:rsidP="00046B28"/>
          <w:p w14:paraId="5FA7DA80" w14:textId="4F5D31B4" w:rsidR="00046B28" w:rsidRDefault="00046B28" w:rsidP="00046B28"/>
          <w:p w14:paraId="4548B309" w14:textId="36A1394B" w:rsidR="00046B28" w:rsidRDefault="00046B28" w:rsidP="00046B28"/>
          <w:p w14:paraId="621FC484" w14:textId="4B47A7D2" w:rsidR="00046B28" w:rsidRDefault="00046B28" w:rsidP="00046B28"/>
          <w:p w14:paraId="16FE06CC" w14:textId="155C1F5C" w:rsidR="00046B28" w:rsidRDefault="00046B28" w:rsidP="00046B28"/>
          <w:p w14:paraId="0A2BCE4A" w14:textId="77777777" w:rsidR="00046B28" w:rsidRDefault="00046B28" w:rsidP="00046B28"/>
          <w:p w14:paraId="6B20CC2F" w14:textId="793FD11A" w:rsidR="00FF5C6F" w:rsidRDefault="00FF5C6F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045D1E7" w14:textId="5C2C429E" w:rsidR="00046B28" w:rsidRDefault="00046B28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90497B8" w14:textId="77777777" w:rsidR="00046B28" w:rsidRDefault="00046B28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77777777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4CE44FA1" w14:textId="7E1CC649" w:rsidR="000529DC" w:rsidRDefault="00B730B7" w:rsidP="00F641DA"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 xml:space="preserve">: 15 </w:t>
            </w:r>
            <w:proofErr w:type="spellStart"/>
            <w:r w:rsidR="00FB30A1" w:rsidRPr="00031953">
              <w:rPr>
                <w:b/>
              </w:rPr>
              <w:t>Mins</w:t>
            </w:r>
            <w:proofErr w:type="spellEnd"/>
          </w:p>
          <w:p w14:paraId="3F791E56" w14:textId="77777777" w:rsidR="00F641DA" w:rsidRDefault="00F641DA" w:rsidP="00F641DA">
            <w:pPr>
              <w:pStyle w:val="ListParagraph"/>
              <w:numPr>
                <w:ilvl w:val="3"/>
                <w:numId w:val="18"/>
              </w:numPr>
              <w:ind w:left="175" w:hanging="175"/>
            </w:pPr>
            <w:r>
              <w:t>Explain to the pupils how to determine how many group of 10 are in a given number e.g. there are 3 groups of 10 in 30. 30</w:t>
            </w:r>
            <w:r>
              <w:rPr>
                <w:rFonts w:cstheme="minorHAnsi"/>
              </w:rPr>
              <w:t>÷</w:t>
            </w:r>
            <w:r>
              <w:t>10=3.</w:t>
            </w:r>
          </w:p>
          <w:p w14:paraId="188F1D40" w14:textId="77777777" w:rsidR="00F641DA" w:rsidRDefault="00F641DA" w:rsidP="00F641DA">
            <w:pPr>
              <w:pStyle w:val="ListParagraph"/>
              <w:numPr>
                <w:ilvl w:val="3"/>
                <w:numId w:val="18"/>
              </w:numPr>
              <w:ind w:left="175" w:hanging="175"/>
            </w:pPr>
            <w:r>
              <w:lastRenderedPageBreak/>
              <w:t>Ask them to determine how many group of 10 are in 50, 70 and 90.</w:t>
            </w:r>
          </w:p>
          <w:p w14:paraId="30EFCE77" w14:textId="0B60010A" w:rsidR="00F641DA" w:rsidRDefault="00F641DA" w:rsidP="00F641DA">
            <w:pPr>
              <w:pStyle w:val="ListParagraph"/>
              <w:numPr>
                <w:ilvl w:val="3"/>
                <w:numId w:val="18"/>
              </w:numPr>
              <w:ind w:left="175" w:hanging="175"/>
            </w:pPr>
            <w:r>
              <w:t xml:space="preserve">  </w:t>
            </w:r>
            <w:r w:rsidR="00AE592A">
              <w:t>Explain to the pupils how decimal place changed when a carrying out division.</w:t>
            </w:r>
          </w:p>
          <w:p w14:paraId="7D148E88" w14:textId="37535A44" w:rsidR="00AE592A" w:rsidRPr="00F641DA" w:rsidRDefault="00AE592A" w:rsidP="00F641DA">
            <w:pPr>
              <w:pStyle w:val="ListParagraph"/>
              <w:numPr>
                <w:ilvl w:val="3"/>
                <w:numId w:val="18"/>
              </w:numPr>
              <w:ind w:left="175" w:hanging="175"/>
            </w:pPr>
            <w:r>
              <w:t>Show examples of this.</w:t>
            </w:r>
          </w:p>
          <w:p w14:paraId="7B405209" w14:textId="77777777" w:rsidR="000529DC" w:rsidRDefault="000529DC" w:rsidP="00CD4D2B">
            <w:pPr>
              <w:rPr>
                <w:b/>
              </w:rPr>
            </w:pPr>
          </w:p>
          <w:p w14:paraId="6CC78EF4" w14:textId="1880DC2D" w:rsidR="00A37E88" w:rsidRPr="00994216" w:rsidRDefault="00A37E88" w:rsidP="00046B28"/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3B67EB7F" w14:textId="5079BDDE" w:rsidR="000529DC" w:rsidRDefault="00E224CE" w:rsidP="00E224CE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>Explain what division is to the pupils.</w:t>
            </w:r>
          </w:p>
          <w:p w14:paraId="6975CD2E" w14:textId="2BC5776B" w:rsidR="00E224CE" w:rsidRDefault="00E224CE" w:rsidP="00E224CE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>Explain that the result of division is called Quotient.</w:t>
            </w:r>
          </w:p>
          <w:p w14:paraId="51831EC2" w14:textId="23FA43B6" w:rsidR="00E224CE" w:rsidRDefault="00F641DA" w:rsidP="00E224CE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>Ask the pupils to list out numbers that are multiples of 10.</w:t>
            </w:r>
          </w:p>
          <w:p w14:paraId="530474C8" w14:textId="38D8DE85" w:rsidR="00F641DA" w:rsidRPr="00E224CE" w:rsidRDefault="00F641DA" w:rsidP="00E224CE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>Correct them where necessary.</w:t>
            </w:r>
          </w:p>
          <w:p w14:paraId="3CE2DC35" w14:textId="04DF7F28" w:rsidR="00F641DA" w:rsidRDefault="00F641DA" w:rsidP="00F641DA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D1DC2E1" w14:textId="51007E70" w:rsidR="00046B28" w:rsidRDefault="00046B28" w:rsidP="00F641DA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1AFF70B2" w14:textId="12DF5ACA" w:rsidR="00046B28" w:rsidRDefault="00046B28" w:rsidP="00F641DA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1DAABE44" w14:textId="66D64350" w:rsidR="00046B28" w:rsidRDefault="00046B28" w:rsidP="00F641DA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4E149A0" w14:textId="7D57CB3D" w:rsidR="00046B28" w:rsidRDefault="00046B28" w:rsidP="00F641DA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C1CECF4" w14:textId="2797DD47" w:rsidR="00046B28" w:rsidRDefault="00046B28" w:rsidP="00F641DA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810C36A" w14:textId="21B19402" w:rsidR="00046B28" w:rsidRDefault="00046B28" w:rsidP="00F641DA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3487C76D" w14:textId="6BA8061F" w:rsidR="00046B28" w:rsidRDefault="00046B28" w:rsidP="00F641DA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DB2E62F" w14:textId="21DBF9BF" w:rsidR="00046B28" w:rsidRDefault="00046B28" w:rsidP="00F641DA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F08D594" w14:textId="77777777" w:rsidR="00046B28" w:rsidRDefault="00046B28" w:rsidP="00F641DA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C469D85" w14:textId="37406802" w:rsidR="00F641DA" w:rsidRPr="00FB30A1" w:rsidRDefault="00F641DA" w:rsidP="00F641DA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4C15E1F0" w14:textId="44165AE3" w:rsidR="00F641DA" w:rsidRDefault="00F641DA" w:rsidP="00F641DA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28A99D58" w14:textId="1FFFBF23" w:rsidR="00AE592A" w:rsidRDefault="00AE592A" w:rsidP="00AE592A">
            <w:pPr>
              <w:pStyle w:val="ListParagraph"/>
              <w:numPr>
                <w:ilvl w:val="0"/>
                <w:numId w:val="19"/>
              </w:numPr>
              <w:ind w:left="137" w:hanging="141"/>
            </w:pPr>
            <w:r>
              <w:t>Solve division problems involving 2 or more digits’ numbers.</w:t>
            </w:r>
          </w:p>
          <w:p w14:paraId="4AF8C73B" w14:textId="3B374FD3" w:rsidR="00AE592A" w:rsidRDefault="00AE592A" w:rsidP="00AE592A">
            <w:pPr>
              <w:pStyle w:val="ListParagraph"/>
              <w:numPr>
                <w:ilvl w:val="0"/>
                <w:numId w:val="19"/>
              </w:numPr>
              <w:ind w:left="137" w:hanging="141"/>
            </w:pPr>
            <w:r>
              <w:lastRenderedPageBreak/>
              <w:t>Clearly show how decimal point is moved in each solution.</w:t>
            </w:r>
          </w:p>
          <w:p w14:paraId="53FE1430" w14:textId="57D743A1" w:rsidR="00AE592A" w:rsidRDefault="00AE592A" w:rsidP="00AE592A">
            <w:pPr>
              <w:pStyle w:val="ListParagraph"/>
              <w:numPr>
                <w:ilvl w:val="0"/>
                <w:numId w:val="19"/>
              </w:numPr>
              <w:ind w:left="137" w:hanging="141"/>
            </w:pPr>
            <w:r>
              <w:t>Give pupils quantitative aptitude problems to solve.</w:t>
            </w:r>
          </w:p>
          <w:p w14:paraId="784A55D2" w14:textId="22D1B225" w:rsidR="00AE592A" w:rsidRDefault="00AE592A" w:rsidP="00AE592A">
            <w:pPr>
              <w:pStyle w:val="ListParagraph"/>
              <w:numPr>
                <w:ilvl w:val="0"/>
                <w:numId w:val="19"/>
              </w:numPr>
              <w:ind w:left="137" w:hanging="141"/>
            </w:pPr>
            <w:r>
              <w:t>Check their results.</w:t>
            </w:r>
          </w:p>
          <w:p w14:paraId="012DB69B" w14:textId="235B802A" w:rsidR="00971415" w:rsidRPr="00AE592A" w:rsidRDefault="00AE592A" w:rsidP="00971415">
            <w:pPr>
              <w:pStyle w:val="ListParagraph"/>
              <w:numPr>
                <w:ilvl w:val="0"/>
                <w:numId w:val="19"/>
              </w:numPr>
              <w:ind w:left="137" w:hanging="141"/>
            </w:pPr>
            <w:r>
              <w:t>Together with the pupils, solve the questions on the board.</w:t>
            </w: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888D961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F822784" w14:textId="77777777" w:rsidR="00046B28" w:rsidRDefault="00046B28" w:rsidP="00046B28">
            <w:pPr>
              <w:pStyle w:val="Heading2"/>
            </w:pPr>
            <w:r w:rsidRPr="00287F69">
              <w:t>Assessment Activity</w:t>
            </w:r>
          </w:p>
          <w:p w14:paraId="022A3904" w14:textId="77777777" w:rsidR="006B19E5" w:rsidRDefault="00046B28" w:rsidP="006B19E5">
            <w:r>
              <w:t>Assess the students on how to determine how many group of 10 are in 100, 200</w:t>
            </w:r>
          </w:p>
          <w:p w14:paraId="67D35F9C" w14:textId="77777777" w:rsidR="00046B28" w:rsidRDefault="00046B28" w:rsidP="006B19E5"/>
          <w:p w14:paraId="6A2B92BD" w14:textId="77777777" w:rsidR="00046B28" w:rsidRDefault="00046B28" w:rsidP="006B19E5"/>
          <w:p w14:paraId="7E793B58" w14:textId="156BF891" w:rsidR="00046B28" w:rsidRPr="00046B28" w:rsidRDefault="00046B28" w:rsidP="006B19E5"/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A84A29" w14:textId="77777777" w:rsidR="00046B28" w:rsidRDefault="00046B28" w:rsidP="00046B28">
            <w:pPr>
              <w:pStyle w:val="Heading2"/>
            </w:pPr>
            <w:r w:rsidRPr="00287F69">
              <w:t>Assessment Activity</w:t>
            </w:r>
          </w:p>
          <w:p w14:paraId="290231E8" w14:textId="3831C995" w:rsidR="00CB574B" w:rsidRDefault="00046B28" w:rsidP="00046B28">
            <w:r>
              <w:t>Assess them on quantitative aptitude problems involving division.</w:t>
            </w:r>
          </w:p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3CA63D6" w14:textId="77777777" w:rsidR="00046B28" w:rsidRDefault="00046B28" w:rsidP="00046B28">
            <w:pPr>
              <w:pStyle w:val="Heading2"/>
            </w:pPr>
            <w:r>
              <w:t>Summary</w:t>
            </w:r>
          </w:p>
          <w:p w14:paraId="4664DADD" w14:textId="77777777" w:rsidR="00046B28" w:rsidRDefault="00046B28" w:rsidP="00046B28">
            <w:pPr>
              <w:pStyle w:val="ListParagraph"/>
              <w:numPr>
                <w:ilvl w:val="0"/>
                <w:numId w:val="18"/>
              </w:numPr>
              <w:ind w:left="178" w:hanging="178"/>
            </w:pPr>
            <w:r>
              <w:t>Ask for volunteers to share their answers to the problems assigned.</w:t>
            </w:r>
          </w:p>
          <w:p w14:paraId="262D2D20" w14:textId="77777777" w:rsidR="00046B28" w:rsidRDefault="00046B28" w:rsidP="00046B28">
            <w:pPr>
              <w:pStyle w:val="ListParagraph"/>
              <w:numPr>
                <w:ilvl w:val="0"/>
                <w:numId w:val="18"/>
              </w:numPr>
              <w:ind w:left="178" w:hanging="178"/>
            </w:pPr>
            <w:r>
              <w:t xml:space="preserve">As the problems are reviewed in front of the class, have the students check their answers for accuracy. </w:t>
            </w:r>
          </w:p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530787BD" w:rsidR="00EA5BCA" w:rsidRPr="00EA5BCA" w:rsidRDefault="00EA5BCA" w:rsidP="00FF5C6F">
            <w:pPr>
              <w:pStyle w:val="Heading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D048D" w14:textId="77777777" w:rsidR="002F01E3" w:rsidRDefault="002F01E3">
      <w:pPr>
        <w:spacing w:before="0" w:after="0" w:line="240" w:lineRule="auto"/>
      </w:pPr>
      <w:r>
        <w:separator/>
      </w:r>
    </w:p>
  </w:endnote>
  <w:endnote w:type="continuationSeparator" w:id="0">
    <w:p w14:paraId="098042E0" w14:textId="77777777" w:rsidR="002F01E3" w:rsidRDefault="002F01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496D2944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46B2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D036C" w14:textId="77777777" w:rsidR="002F01E3" w:rsidRDefault="002F01E3">
      <w:pPr>
        <w:spacing w:before="0" w:after="0" w:line="240" w:lineRule="auto"/>
      </w:pPr>
      <w:r>
        <w:separator/>
      </w:r>
    </w:p>
  </w:footnote>
  <w:footnote w:type="continuationSeparator" w:id="0">
    <w:p w14:paraId="55DFC5FC" w14:textId="77777777" w:rsidR="002F01E3" w:rsidRDefault="002F01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F5F0D"/>
    <w:multiLevelType w:val="hybridMultilevel"/>
    <w:tmpl w:val="DF9A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A2C41"/>
    <w:multiLevelType w:val="hybridMultilevel"/>
    <w:tmpl w:val="8626F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36053"/>
    <w:multiLevelType w:val="hybridMultilevel"/>
    <w:tmpl w:val="14AC5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E188A"/>
    <w:multiLevelType w:val="hybridMultilevel"/>
    <w:tmpl w:val="60F40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15"/>
  </w:num>
  <w:num w:numId="5">
    <w:abstractNumId w:val="12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4"/>
  </w:num>
  <w:num w:numId="14">
    <w:abstractNumId w:val="3"/>
  </w:num>
  <w:num w:numId="15">
    <w:abstractNumId w:val="16"/>
  </w:num>
  <w:num w:numId="16">
    <w:abstractNumId w:val="6"/>
  </w:num>
  <w:num w:numId="17">
    <w:abstractNumId w:val="10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46B28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0F5"/>
    <w:rsid w:val="00171443"/>
    <w:rsid w:val="0017273B"/>
    <w:rsid w:val="0017631E"/>
    <w:rsid w:val="0019171E"/>
    <w:rsid w:val="001954EF"/>
    <w:rsid w:val="00196867"/>
    <w:rsid w:val="001A6D78"/>
    <w:rsid w:val="001C0A0E"/>
    <w:rsid w:val="001C0C6A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01E3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0ECB"/>
    <w:rsid w:val="003A31B0"/>
    <w:rsid w:val="003A72AC"/>
    <w:rsid w:val="003B1470"/>
    <w:rsid w:val="003B777D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54C43"/>
    <w:rsid w:val="004827E6"/>
    <w:rsid w:val="00483322"/>
    <w:rsid w:val="00483AE5"/>
    <w:rsid w:val="00485065"/>
    <w:rsid w:val="00486F5A"/>
    <w:rsid w:val="004A3441"/>
    <w:rsid w:val="004A6360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3B96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B6319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E592A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730B7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9315B"/>
    <w:rsid w:val="00CA3F8C"/>
    <w:rsid w:val="00CB08CC"/>
    <w:rsid w:val="00CB2D0F"/>
    <w:rsid w:val="00CB574B"/>
    <w:rsid w:val="00CB7870"/>
    <w:rsid w:val="00CC1BFD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2A88"/>
    <w:rsid w:val="00D43AC0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5FCD"/>
    <w:rsid w:val="00E0253E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24CE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41DA"/>
    <w:rsid w:val="00F66CE1"/>
    <w:rsid w:val="00F814F7"/>
    <w:rsid w:val="00FA570E"/>
    <w:rsid w:val="00FA66DD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mathlearning.com/divide-multiples-10.html" TargetMode="External"/><Relationship Id="rId13" Type="http://schemas.openxmlformats.org/officeDocument/2006/relationships/hyperlink" Target="https://www.onlinemathlearning.com/divide-multiples-10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khanacademy.org/math/cc-fifth-grade-math/multiplication-and-division/cc-5th-division/v/strategies-for-dividing-multiples-of-10-100-and-1000" TargetMode="External"/><Relationship Id="rId17" Type="http://schemas.openxmlformats.org/officeDocument/2006/relationships/hyperlink" Target="https://www.khanacademy.org/math/cc-fifth-grade-math/multiplication-and-division/cc-5th-division/v/strategies-for-dividing-multiples-of-10-100-and-10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zillion.com/lesson_plans/378-divide-multiples-of-10-using-knowledge-of-basic-facts-and-place-value/?card=832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zillion.com/lesson_plans/378-divide-multiples-of-10-using-knowledge-of-basic-facts-and-place-value/?card=83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s.com/teaching-resource/multiplying-and-dividing-by-multiples-of-10-11333068" TargetMode="External"/><Relationship Id="rId10" Type="http://schemas.openxmlformats.org/officeDocument/2006/relationships/hyperlink" Target="https://www.tes.com/teaching-resource/multiplying-and-dividing-by-multiples-of-10-11333068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s.com/teaching-resource/multiplying-and-dividing-by-multiples-of-10-11333068" TargetMode="External"/><Relationship Id="rId14" Type="http://schemas.openxmlformats.org/officeDocument/2006/relationships/hyperlink" Target="https://www.tes.com/teaching-resource/multiplying-and-dividing-by-multiples-of-10-11333068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301506"/>
    <w:rsid w:val="004A008E"/>
    <w:rsid w:val="004E1DB9"/>
    <w:rsid w:val="004F70F3"/>
    <w:rsid w:val="00571A20"/>
    <w:rsid w:val="005E6E71"/>
    <w:rsid w:val="006814AC"/>
    <w:rsid w:val="00713551"/>
    <w:rsid w:val="007E7AF2"/>
    <w:rsid w:val="00805105"/>
    <w:rsid w:val="00816166"/>
    <w:rsid w:val="00836926"/>
    <w:rsid w:val="009D2491"/>
    <w:rsid w:val="00A20224"/>
    <w:rsid w:val="00AB2F7D"/>
    <w:rsid w:val="00AB37F5"/>
    <w:rsid w:val="00B67D1F"/>
    <w:rsid w:val="00C87D32"/>
    <w:rsid w:val="00C93DC1"/>
    <w:rsid w:val="00D22ED1"/>
    <w:rsid w:val="00D92979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</cp:revision>
  <dcterms:created xsi:type="dcterms:W3CDTF">2019-07-06T23:56:00Z</dcterms:created>
  <dcterms:modified xsi:type="dcterms:W3CDTF">2019-08-14T14:59:00Z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