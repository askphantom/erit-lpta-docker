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E9DAEA6" w:rsidR="00C17E2A" w:rsidRPr="009260D0" w:rsidRDefault="00BA7C7D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comprehension reading strategies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B23745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B23745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B23745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B23745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B23745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B23745">
              <w:rPr>
                <w:sz w:val="18"/>
                <w:szCs w:val="18"/>
              </w:rPr>
              <w:t>Overview</w:t>
            </w:r>
          </w:p>
        </w:tc>
      </w:tr>
      <w:tr w:rsidR="00C17E2A" w:rsidRPr="00B23745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B23745" w14:paraId="32BF30BB" w14:textId="77777777">
              <w:tc>
                <w:tcPr>
                  <w:tcW w:w="5000" w:type="pct"/>
                </w:tcPr>
                <w:p w14:paraId="0EB4376E" w14:textId="5FE98623" w:rsidR="00C17E2A" w:rsidRPr="00B23745" w:rsidRDefault="00B36C8F">
                  <w:r w:rsidRPr="00B23745">
                    <w:t xml:space="preserve">English </w:t>
                  </w:r>
                </w:p>
              </w:tc>
            </w:tr>
            <w:tr w:rsidR="00C17E2A" w:rsidRPr="00B23745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B23745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B23745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B23745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B23745" w:rsidRDefault="00D27DC3">
                      <w:r w:rsidRPr="00B23745">
                        <w:t>[Instructor Name]</w:t>
                      </w:r>
                    </w:p>
                  </w:tc>
                </w:sdtContent>
              </w:sdt>
            </w:tr>
            <w:tr w:rsidR="00C17E2A" w:rsidRPr="00B23745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B23745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B23745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B23745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712748F" w:rsidR="00C17E2A" w:rsidRPr="00B23745" w:rsidRDefault="00BA7C7D">
                  <w:r w:rsidRPr="00B23745">
                    <w:t>4</w:t>
                  </w:r>
                </w:p>
              </w:tc>
            </w:tr>
          </w:tbl>
          <w:p w14:paraId="4CAC6574" w14:textId="77777777" w:rsidR="00C17E2A" w:rsidRPr="00B23745" w:rsidRDefault="00C17E2A"/>
        </w:tc>
        <w:tc>
          <w:tcPr>
            <w:tcW w:w="152" w:type="pct"/>
          </w:tcPr>
          <w:p w14:paraId="0CBCE437" w14:textId="77777777" w:rsidR="00C17E2A" w:rsidRPr="00B23745" w:rsidRDefault="00C17E2A"/>
        </w:tc>
        <w:tc>
          <w:tcPr>
            <w:tcW w:w="3895" w:type="pct"/>
          </w:tcPr>
          <w:p w14:paraId="2971807D" w14:textId="77777777" w:rsidR="000A37E8" w:rsidRPr="00B23745" w:rsidRDefault="000A37E8">
            <w:r w:rsidRPr="00B23745">
              <w:t>This lesson plan covers teaching content for;</w:t>
            </w:r>
          </w:p>
          <w:p w14:paraId="3EF08E7B" w14:textId="77E55C44" w:rsidR="002A7661" w:rsidRPr="00B23745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B23745">
              <w:t xml:space="preserve">Learning </w:t>
            </w:r>
            <w:r w:rsidR="00BA7C7D" w:rsidRPr="00B23745">
              <w:t>how to read from content materials</w:t>
            </w:r>
          </w:p>
          <w:p w14:paraId="458BD9FD" w14:textId="17485804" w:rsidR="00FF4047" w:rsidRPr="00B23745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B23745">
              <w:t xml:space="preserve">Learn </w:t>
            </w:r>
            <w:r w:rsidR="00E87CD8">
              <w:t xml:space="preserve">the </w:t>
            </w:r>
            <w:r w:rsidR="00BA7C7D" w:rsidRPr="00B23745">
              <w:t>use comprehension strategies while reading</w:t>
            </w:r>
          </w:p>
        </w:tc>
      </w:tr>
    </w:tbl>
    <w:p w14:paraId="44024CC7" w14:textId="16E57A5B" w:rsidR="00C17E2A" w:rsidRPr="00B23745" w:rsidRDefault="00196867">
      <w:pPr>
        <w:pStyle w:val="NoSpacing"/>
      </w:pPr>
      <w:r w:rsidRPr="00B23745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155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12D0A52" w14:textId="19AB96C3" w:rsidR="00EA3A1A" w:rsidRDefault="003D49E5" w:rsidP="003D49E5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Dictionaries: English dictionary</w:t>
                                  </w:r>
                                </w:p>
                                <w:p w14:paraId="66C37B79" w14:textId="7E8018CE" w:rsidR="003D49E5" w:rsidRDefault="005E2F57" w:rsidP="003D49E5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Textbook</w:t>
                                  </w:r>
                                </w:p>
                                <w:p w14:paraId="3E06553D" w14:textId="4F7A9704" w:rsidR="00BA7C7D" w:rsidRDefault="00BA7C7D" w:rsidP="003D49E5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Chalk/marker</w:t>
                                  </w:r>
                                </w:p>
                                <w:p w14:paraId="2D005A35" w14:textId="66520648" w:rsidR="00BA7C7D" w:rsidRDefault="00BA7C7D" w:rsidP="003D49E5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Blackboard/whiteboard</w:t>
                                  </w:r>
                                </w:p>
                                <w:p w14:paraId="73C7EE2A" w14:textId="1E7EFA57" w:rsidR="0072021E" w:rsidRDefault="0072021E" w:rsidP="003D49E5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 w:rsidRPr="0072021E">
                                    <w:t>Comprehension Strategy Poster</w:t>
                                  </w:r>
                                </w:p>
                                <w:p w14:paraId="41CE059A" w14:textId="77777777" w:rsidR="003D49E5" w:rsidRDefault="003D49E5" w:rsidP="00BA7C7D"/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9F54FD0" w14:textId="64D54FA5" w:rsidR="00EA21BA" w:rsidRDefault="00947831" w:rsidP="0083703B">
                                  <w:pPr>
                                    <w:pStyle w:val="ListBullet"/>
                                  </w:pPr>
                                  <w:hyperlink r:id="rId8" w:anchor="lesson" w:history="1">
                                    <w:r w:rsidR="00BA7C7D" w:rsidRPr="00F549B9">
                                      <w:rPr>
                                        <w:rStyle w:val="Hyperlink"/>
                                      </w:rPr>
                                      <w:t>https://study.com/academy/popular/reading-comprehension-lesson-plan.html#lesson</w:t>
                                    </w:r>
                                  </w:hyperlink>
                                </w:p>
                                <w:p w14:paraId="21B1F42B" w14:textId="77777777" w:rsidR="004A60FD" w:rsidRPr="004A60FD" w:rsidRDefault="00947831" w:rsidP="004A60FD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9" w:history="1">
                                    <w:r w:rsidR="00BA7C7D" w:rsidRPr="00F549B9">
                                      <w:rPr>
                                        <w:rStyle w:val="Hyperlink"/>
                                      </w:rPr>
                                      <w:t>https://teachers.net/lessons/posts/1962.html</w:t>
                                    </w:r>
                                  </w:hyperlink>
                                </w:p>
                                <w:p w14:paraId="7313A3BE" w14:textId="4D368134" w:rsidR="004A60FD" w:rsidRDefault="00947831" w:rsidP="004A60FD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4A60FD" w:rsidRPr="001C076D">
                                      <w:rPr>
                                        <w:rStyle w:val="Hyperlink"/>
                                      </w:rPr>
                                      <w:t>https://cdn2.hubspot.net/hubfs/95641/00_Redesign_2019/School_2019/03_Sch_Downloads/Sch_Download_PDFs/RDG_DL_CompareContrastStrategy.pdf</w:t>
                                    </w:r>
                                  </w:hyperlink>
                                </w:p>
                                <w:p w14:paraId="252C5043" w14:textId="3CBD67F4" w:rsidR="004A60FD" w:rsidRDefault="005A4896" w:rsidP="004A60FD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https://www.sadlier.com/school/ela-blog/free-printable-reading-comprehension-lesson-plans-for-grades-3-6</w:t>
                                    </w:r>
                                  </w:hyperlink>
                                </w:p>
                                <w:p w14:paraId="1A025EF3" w14:textId="2182AD12" w:rsidR="005A4896" w:rsidRDefault="005A4896" w:rsidP="004A60FD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https://www.education.com/lesson-plans/ela/reading/</w:t>
                                    </w:r>
                                  </w:hyperlink>
                                </w:p>
                                <w:p w14:paraId="19B3D830" w14:textId="1A7D5AE8" w:rsidR="005A4896" w:rsidRDefault="005A4896" w:rsidP="004A60FD">
                                  <w:pPr>
                                    <w:pStyle w:val="ListBullet"/>
                                  </w:pPr>
                                  <w:hyperlink r:id="rId13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https://www.scholastic.com/teachers/lesson-plans/teaching-content/using-comprehension-strategies/</w:t>
                                    </w:r>
                                  </w:hyperlink>
                                </w:p>
                                <w:p w14:paraId="266D3DBF" w14:textId="11483206" w:rsidR="005A4896" w:rsidRDefault="005A4896" w:rsidP="005A489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734D8EE4" w14:textId="77777777" w:rsidR="00BA7C7D" w:rsidRDefault="00BA7C7D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155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12D0A52" w14:textId="19AB96C3" w:rsidR="00EA3A1A" w:rsidRDefault="003D49E5" w:rsidP="003D49E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Dictionaries: English dictionary</w:t>
                            </w:r>
                          </w:p>
                          <w:p w14:paraId="66C37B79" w14:textId="7E8018CE" w:rsidR="003D49E5" w:rsidRDefault="005E2F57" w:rsidP="003D49E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Textbook</w:t>
                            </w:r>
                          </w:p>
                          <w:p w14:paraId="3E06553D" w14:textId="4F7A9704" w:rsidR="00BA7C7D" w:rsidRDefault="00BA7C7D" w:rsidP="003D49E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Chalk/marker</w:t>
                            </w:r>
                          </w:p>
                          <w:p w14:paraId="2D005A35" w14:textId="66520648" w:rsidR="00BA7C7D" w:rsidRDefault="00BA7C7D" w:rsidP="003D49E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Blackboard/whiteboard</w:t>
                            </w:r>
                          </w:p>
                          <w:p w14:paraId="73C7EE2A" w14:textId="1E7EFA57" w:rsidR="0072021E" w:rsidRDefault="0072021E" w:rsidP="003D49E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 w:rsidRPr="0072021E">
                              <w:t>Comprehension Strategy Poster</w:t>
                            </w:r>
                          </w:p>
                          <w:p w14:paraId="41CE059A" w14:textId="77777777" w:rsidR="003D49E5" w:rsidRDefault="003D49E5" w:rsidP="00BA7C7D"/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9F54FD0" w14:textId="64D54FA5" w:rsidR="00EA21BA" w:rsidRDefault="00947831" w:rsidP="0083703B">
                            <w:pPr>
                              <w:pStyle w:val="ListBullet"/>
                            </w:pPr>
                            <w:hyperlink r:id="rId14" w:anchor="lesson" w:history="1">
                              <w:r w:rsidR="00BA7C7D" w:rsidRPr="00F549B9">
                                <w:rPr>
                                  <w:rStyle w:val="Hyperlink"/>
                                </w:rPr>
                                <w:t>https://study.com/academy/popular/reading-comprehension-lesson-plan.html#lesson</w:t>
                              </w:r>
                            </w:hyperlink>
                          </w:p>
                          <w:p w14:paraId="21B1F42B" w14:textId="77777777" w:rsidR="004A60FD" w:rsidRPr="004A60FD" w:rsidRDefault="00947831" w:rsidP="004A60FD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5" w:history="1">
                              <w:r w:rsidR="00BA7C7D" w:rsidRPr="00F549B9">
                                <w:rPr>
                                  <w:rStyle w:val="Hyperlink"/>
                                </w:rPr>
                                <w:t>https://teachers.net/lessons/posts/1962.html</w:t>
                              </w:r>
                            </w:hyperlink>
                          </w:p>
                          <w:p w14:paraId="7313A3BE" w14:textId="4D368134" w:rsidR="004A60FD" w:rsidRDefault="00947831" w:rsidP="004A60FD">
                            <w:pPr>
                              <w:pStyle w:val="ListBullet"/>
                            </w:pPr>
                            <w:hyperlink r:id="rId16" w:history="1">
                              <w:r w:rsidR="004A60FD" w:rsidRPr="001C076D">
                                <w:rPr>
                                  <w:rStyle w:val="Hyperlink"/>
                                </w:rPr>
                                <w:t>https://cdn2.hubspot.net/hubfs/95641/00_Redesign_2019/School_2019/03_Sch_Downloads/Sch_Download_PDFs/RDG_DL_CompareContrastStrategy.pdf</w:t>
                              </w:r>
                            </w:hyperlink>
                          </w:p>
                          <w:p w14:paraId="252C5043" w14:textId="3CBD67F4" w:rsidR="004A60FD" w:rsidRDefault="005A4896" w:rsidP="004A60FD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https://www.sadlier.com/school/ela-blog/free-printable-reading-comprehension-lesson-plans-for-grades-3-6</w:t>
                              </w:r>
                            </w:hyperlink>
                          </w:p>
                          <w:p w14:paraId="1A025EF3" w14:textId="2182AD12" w:rsidR="005A4896" w:rsidRDefault="005A4896" w:rsidP="004A60FD">
                            <w:pPr>
                              <w:pStyle w:val="ListBullet"/>
                            </w:pPr>
                            <w:hyperlink r:id="rId18" w:history="1">
                              <w:r w:rsidRPr="001E2134">
                                <w:rPr>
                                  <w:rStyle w:val="Hyperlink"/>
                                </w:rPr>
                                <w:t>https://www.education.com/lesson-plans/ela/reading/</w:t>
                              </w:r>
                            </w:hyperlink>
                          </w:p>
                          <w:p w14:paraId="19B3D830" w14:textId="1A7D5AE8" w:rsidR="005A4896" w:rsidRDefault="005A4896" w:rsidP="004A60FD">
                            <w:pPr>
                              <w:pStyle w:val="ListBullet"/>
                            </w:pPr>
                            <w:hyperlink r:id="rId19" w:history="1">
                              <w:r w:rsidRPr="001E2134">
                                <w:rPr>
                                  <w:rStyle w:val="Hyperlink"/>
                                </w:rPr>
                                <w:t>https://www.scholastic.com/teachers/lesson-plans/teaching-content/using-comprehension-strategies/</w:t>
                              </w:r>
                            </w:hyperlink>
                          </w:p>
                          <w:p w14:paraId="266D3DBF" w14:textId="11483206" w:rsidR="005A4896" w:rsidRDefault="005A4896" w:rsidP="005A489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734D8EE4" w14:textId="77777777" w:rsidR="00BA7C7D" w:rsidRDefault="00BA7C7D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B23745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B2374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B2374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B23745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B2374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B23745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B23745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B23745" w:rsidRDefault="00D27DC3">
            <w:pPr>
              <w:pStyle w:val="Heading2"/>
              <w:rPr>
                <w:b/>
              </w:rPr>
            </w:pPr>
            <w:r w:rsidRPr="00B23745">
              <w:rPr>
                <w:b/>
              </w:rPr>
              <w:t>Objectives</w:t>
            </w:r>
          </w:p>
          <w:p w14:paraId="0ABE148F" w14:textId="403E579E" w:rsidR="001D4D95" w:rsidRPr="00B23745" w:rsidRDefault="00AD5265" w:rsidP="00120253">
            <w:r w:rsidRPr="00B23745">
              <w:t>Students should be able to;</w:t>
            </w:r>
          </w:p>
          <w:p w14:paraId="20BBA9D6" w14:textId="485CF044" w:rsidR="004A3A9F" w:rsidRPr="00B23745" w:rsidRDefault="004A3A9F" w:rsidP="004A3A9F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B23745">
              <w:t xml:space="preserve">Develop </w:t>
            </w:r>
            <w:r w:rsidR="00883F8C" w:rsidRPr="00B23745">
              <w:t>reading skill through comprehension of the story's events and define the meaning of the words in the story</w:t>
            </w:r>
          </w:p>
          <w:p w14:paraId="29A47CDC" w14:textId="5BD71BA9" w:rsidR="004A3A9F" w:rsidRPr="00B23745" w:rsidRDefault="004A3A9F" w:rsidP="004A3A9F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B23745">
              <w:t xml:space="preserve">Read </w:t>
            </w:r>
            <w:r w:rsidR="00883F8C" w:rsidRPr="00B23745">
              <w:t>the stor</w:t>
            </w:r>
            <w:r w:rsidR="00BA7C7D" w:rsidRPr="00B23745">
              <w:t>ies</w:t>
            </w:r>
            <w:r w:rsidR="00883F8C" w:rsidRPr="00B23745">
              <w:t xml:space="preserve"> silently. </w:t>
            </w:r>
          </w:p>
          <w:p w14:paraId="7E053B3D" w14:textId="31D182D7" w:rsidR="004A3A9F" w:rsidRPr="00B23745" w:rsidRDefault="004A3A9F" w:rsidP="004A3A9F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B23745">
              <w:t xml:space="preserve">Define </w:t>
            </w:r>
            <w:r w:rsidR="00883F8C" w:rsidRPr="00B23745">
              <w:t>the meaning of words in the stor</w:t>
            </w:r>
            <w:r w:rsidR="00BA7C7D" w:rsidRPr="00B23745">
              <w:t>ies</w:t>
            </w:r>
            <w:r w:rsidR="00883F8C" w:rsidRPr="00B23745">
              <w:t xml:space="preserve">. </w:t>
            </w:r>
          </w:p>
          <w:p w14:paraId="6405E562" w14:textId="74332D36" w:rsidR="004A3A9F" w:rsidRPr="00B23745" w:rsidRDefault="004A3A9F" w:rsidP="004A3A9F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B23745">
              <w:t xml:space="preserve">Comprehend </w:t>
            </w:r>
            <w:r w:rsidR="00883F8C" w:rsidRPr="00B23745">
              <w:t>the story's events through answering the questions.</w:t>
            </w:r>
          </w:p>
          <w:p w14:paraId="1B1926ED" w14:textId="29E0A309" w:rsidR="00597850" w:rsidRPr="00B23745" w:rsidRDefault="004A3A9F" w:rsidP="004A3A9F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B23745">
              <w:t xml:space="preserve">Share </w:t>
            </w:r>
            <w:r w:rsidR="00883F8C" w:rsidRPr="00B23745">
              <w:t xml:space="preserve">ideas and participate in a classroom discussion. </w:t>
            </w:r>
          </w:p>
          <w:p w14:paraId="5910225F" w14:textId="77777777" w:rsidR="00597850" w:rsidRPr="00B23745" w:rsidRDefault="00597850" w:rsidP="00883F8C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E085DB9" w14:textId="77777777" w:rsidR="00597850" w:rsidRPr="00B23745" w:rsidRDefault="00597850" w:rsidP="00883F8C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5B0370B9" w:rsidR="00D914D8" w:rsidRPr="00B23745" w:rsidRDefault="00D914D8" w:rsidP="00883F8C">
            <w:pPr>
              <w:pStyle w:val="ListParagraph"/>
              <w:ind w:left="180"/>
            </w:pPr>
            <w:r w:rsidRPr="00B23745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C62DA65" w14:textId="77777777" w:rsidR="003D49E5" w:rsidRPr="00B23745" w:rsidRDefault="00801273" w:rsidP="003D49E5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B23745">
              <w:t xml:space="preserve">Assessment of this story will be based primarily on oral responses from the students in terms of their ability to answer the questions from the story. </w:t>
            </w:r>
          </w:p>
          <w:p w14:paraId="25C67889" w14:textId="77777777" w:rsidR="003D49E5" w:rsidRPr="00B23745" w:rsidRDefault="00801273" w:rsidP="003D49E5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B23745">
              <w:t xml:space="preserve">Assessment of the comprehension of the story's events is to answer </w:t>
            </w:r>
            <w:r w:rsidRPr="00B23745">
              <w:lastRenderedPageBreak/>
              <w:t>the questions from #Student Worksheet # 1.</w:t>
            </w:r>
          </w:p>
          <w:p w14:paraId="6EC3993C" w14:textId="64590D34" w:rsidR="003D49E5" w:rsidRPr="00B23745" w:rsidRDefault="003D49E5" w:rsidP="003D49E5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B23745">
              <w:t>Students will be evaluated by their participation in sharing their personal experiences and by observing students during the independent activities and discussion about the story.</w:t>
            </w:r>
          </w:p>
          <w:p w14:paraId="775230DB" w14:textId="77777777" w:rsidR="00761F09" w:rsidRPr="00B23745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B23745" w:rsidRDefault="00D12602" w:rsidP="00D12602">
            <w:pPr>
              <w:pStyle w:val="Heading2"/>
              <w:rPr>
                <w:b/>
                <w:bCs/>
              </w:rPr>
            </w:pPr>
            <w:r w:rsidRPr="00B23745">
              <w:rPr>
                <w:b/>
                <w:bCs/>
              </w:rPr>
              <w:t>Summary</w:t>
            </w:r>
          </w:p>
          <w:p w14:paraId="68D4DB2C" w14:textId="28A9FE08" w:rsidR="002E7793" w:rsidRPr="00B23745" w:rsidRDefault="00BA7C7D" w:rsidP="002E7793">
            <w:pPr>
              <w:numPr>
                <w:ilvl w:val="0"/>
                <w:numId w:val="3"/>
              </w:numPr>
              <w:ind w:left="180" w:hanging="180"/>
            </w:pPr>
            <w:r w:rsidRPr="00B23745">
              <w:t>Review the reading strategies to the student</w:t>
            </w:r>
          </w:p>
          <w:p w14:paraId="70BACF16" w14:textId="51FA19E9" w:rsidR="002E7793" w:rsidRPr="00B23745" w:rsidRDefault="00BA7C7D" w:rsidP="002E7793">
            <w:pPr>
              <w:numPr>
                <w:ilvl w:val="0"/>
                <w:numId w:val="3"/>
              </w:numPr>
              <w:ind w:left="180" w:hanging="180"/>
            </w:pPr>
            <w:r w:rsidRPr="00B23745">
              <w:t>Instruct them to always use the strategies in their independent time reading</w:t>
            </w:r>
          </w:p>
          <w:p w14:paraId="02CB6B7A" w14:textId="292E4FDE" w:rsidR="001D4D95" w:rsidRPr="00B23745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B23745">
              <w:t xml:space="preserve">When doing the review make sure you erase the lesson on the board. </w:t>
            </w:r>
          </w:p>
          <w:p w14:paraId="42C39D07" w14:textId="77777777" w:rsidR="001D4D95" w:rsidRPr="00B23745" w:rsidRDefault="001D4D95" w:rsidP="001D4D95"/>
          <w:p w14:paraId="22A31125" w14:textId="18309E14" w:rsidR="00A71E70" w:rsidRPr="00B23745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B23745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B23745" w:rsidRDefault="006513FB" w:rsidP="006513FB">
            <w:pPr>
              <w:pStyle w:val="Heading2"/>
              <w:rPr>
                <w:b/>
              </w:rPr>
            </w:pPr>
            <w:r w:rsidRPr="00B23745">
              <w:rPr>
                <w:b/>
              </w:rPr>
              <w:t>Activity Starter/Instruction</w:t>
            </w:r>
          </w:p>
          <w:p w14:paraId="608D00DF" w14:textId="70182C33" w:rsidR="000B210C" w:rsidRPr="00B23745" w:rsidRDefault="000B210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Teacher should use stories in their </w:t>
            </w:r>
            <w:r w:rsidR="003438E1" w:rsidRPr="00B23745">
              <w:t>textbook</w:t>
            </w:r>
            <w:r w:rsidR="007B674B" w:rsidRPr="00B23745">
              <w:t>s</w:t>
            </w:r>
            <w:r w:rsidRPr="00B23745">
              <w:t xml:space="preserve"> </w:t>
            </w:r>
          </w:p>
          <w:p w14:paraId="4F95EF9F" w14:textId="77777777" w:rsidR="007F049C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Build prior knowledge and connect students to learning by asking if they've ever had the experience of reading a text but not remembering what they just read. </w:t>
            </w:r>
          </w:p>
          <w:p w14:paraId="532FAE37" w14:textId="10921756" w:rsidR="00883F8C" w:rsidRPr="00B23745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Discuss briefly, allowing students to share with seat partners or group. </w:t>
            </w:r>
          </w:p>
          <w:p w14:paraId="66989967" w14:textId="77777777" w:rsidR="007F049C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Ask: Why is reading comprehension important? </w:t>
            </w:r>
          </w:p>
          <w:p w14:paraId="5F88E019" w14:textId="46167523" w:rsidR="00883F8C" w:rsidRPr="00B23745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When do readers use comprehension strategies? Which strategy is the most powerful to you? Why? </w:t>
            </w:r>
          </w:p>
          <w:p w14:paraId="45F0CBB4" w14:textId="77777777" w:rsidR="00883F8C" w:rsidRPr="00B23745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Give each student the paper containing a strategy from the lesson, such as 'questioning' or 'highlighting.' </w:t>
            </w:r>
          </w:p>
          <w:p w14:paraId="77D02D2C" w14:textId="77777777" w:rsidR="00883F8C" w:rsidRPr="00B23745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Direct students to arrange themselves in chronological order according to which strategies they use before, during, and after reading. </w:t>
            </w:r>
          </w:p>
          <w:p w14:paraId="07681F97" w14:textId="77777777" w:rsidR="007F049C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When students believe they're in the correct order, ask them to hold their signs so you can read them. </w:t>
            </w:r>
          </w:p>
          <w:p w14:paraId="28EDAF8F" w14:textId="0741EE85" w:rsidR="00883F8C" w:rsidRPr="00B23745" w:rsidRDefault="00883F8C" w:rsidP="00883F8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B23745">
              <w:t xml:space="preserve">Review with class and discuss strategies. </w:t>
            </w:r>
          </w:p>
          <w:p w14:paraId="1F7DB220" w14:textId="77777777" w:rsidR="00883F8C" w:rsidRPr="00B23745" w:rsidRDefault="00883F8C" w:rsidP="00883F8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1CE589ED" w:rsidR="00FB30A1" w:rsidRPr="00B23745" w:rsidRDefault="00801273" w:rsidP="00883F8C">
            <w:r w:rsidRPr="00B23745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4DD63A61" w:rsidR="00FB30A1" w:rsidRPr="00B23745" w:rsidRDefault="00C40201" w:rsidP="00FB30A1">
            <w:pPr>
              <w:rPr>
                <w:b/>
              </w:rPr>
            </w:pPr>
            <w:r w:rsidRPr="00B23745">
              <w:rPr>
                <w:b/>
              </w:rPr>
              <w:t>Day 2/ Lesson 2</w:t>
            </w:r>
            <w:r w:rsidR="00FB30A1" w:rsidRPr="00B23745">
              <w:rPr>
                <w:b/>
              </w:rPr>
              <w:t xml:space="preserve">: </w:t>
            </w:r>
            <w:r w:rsidR="00801273" w:rsidRPr="00B23745">
              <w:rPr>
                <w:b/>
              </w:rPr>
              <w:t>20</w:t>
            </w:r>
            <w:r w:rsidR="00FB30A1" w:rsidRPr="00B23745">
              <w:rPr>
                <w:b/>
              </w:rPr>
              <w:t xml:space="preserve"> Mins</w:t>
            </w:r>
          </w:p>
          <w:p w14:paraId="37CB6086" w14:textId="77777777" w:rsidR="0072021E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 xml:space="preserve">Divide class into small groups of five students independently. </w:t>
            </w:r>
          </w:p>
          <w:p w14:paraId="3C60F986" w14:textId="1DAAAD69" w:rsidR="00801273" w:rsidRPr="00B23745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>Each group selects a secretary to record notes and list the contributors in the group.</w:t>
            </w:r>
          </w:p>
          <w:p w14:paraId="64AF0BA0" w14:textId="3CC78FB4" w:rsidR="00801273" w:rsidRPr="00B23745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 xml:space="preserve">Student </w:t>
            </w:r>
            <w:r w:rsidR="005E2F57" w:rsidRPr="00B23745">
              <w:t>textbook</w:t>
            </w:r>
            <w:r w:rsidRPr="00B23745">
              <w:t xml:space="preserve"> is distributed to the class. </w:t>
            </w:r>
          </w:p>
          <w:p w14:paraId="1AE76414" w14:textId="77777777" w:rsidR="00801273" w:rsidRPr="00B23745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 xml:space="preserve">Each group is responsible for reading silently. </w:t>
            </w:r>
          </w:p>
          <w:p w14:paraId="260AF634" w14:textId="77777777" w:rsidR="00801273" w:rsidRPr="00B23745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 xml:space="preserve">Have them look up the meanings of all difficult words in their own English dictionaries. </w:t>
            </w:r>
          </w:p>
          <w:p w14:paraId="6E94CF01" w14:textId="77777777" w:rsidR="0072021E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>Stimulate discussion by showing some pictures, preview each picture and ask questions (orally) relevant to the topic and the events in the story</w:t>
            </w:r>
            <w:r w:rsidR="003D49E5" w:rsidRPr="00B23745">
              <w:t>.</w:t>
            </w:r>
            <w:r w:rsidRPr="00B23745">
              <w:t xml:space="preserve"> </w:t>
            </w:r>
          </w:p>
          <w:p w14:paraId="5D96FC58" w14:textId="1042D291" w:rsidR="00801273" w:rsidRPr="00B23745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 xml:space="preserve">For example: What is the picture about? Who is in the picture? Who knows about </w:t>
            </w:r>
            <w:r w:rsidR="003D49E5" w:rsidRPr="00B23745">
              <w:t>the main character</w:t>
            </w:r>
            <w:r w:rsidRPr="00B23745">
              <w:t xml:space="preserve">? </w:t>
            </w:r>
          </w:p>
          <w:p w14:paraId="5FFF2C51" w14:textId="77777777" w:rsidR="00801273" w:rsidRPr="00B23745" w:rsidRDefault="00801273" w:rsidP="00801273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 xml:space="preserve">Have student volunteers to answer these questions. </w:t>
            </w:r>
          </w:p>
          <w:p w14:paraId="6CC78EF4" w14:textId="7DED675F" w:rsidR="00B23745" w:rsidRPr="00B23745" w:rsidRDefault="00801273" w:rsidP="00B23745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B23745">
              <w:t xml:space="preserve">Summarize all responses. </w:t>
            </w:r>
          </w:p>
        </w:tc>
        <w:tc>
          <w:tcPr>
            <w:tcW w:w="118" w:type="pct"/>
          </w:tcPr>
          <w:p w14:paraId="3EC4062D" w14:textId="77777777" w:rsidR="00C17E2A" w:rsidRPr="00B23745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B23745" w:rsidRDefault="00031953" w:rsidP="006513FB">
            <w:pPr>
              <w:pStyle w:val="Heading2"/>
              <w:rPr>
                <w:b/>
              </w:rPr>
            </w:pPr>
            <w:r w:rsidRPr="00B23745">
              <w:rPr>
                <w:b/>
              </w:rPr>
              <w:t>Teacher Guide</w:t>
            </w:r>
          </w:p>
          <w:p w14:paraId="70819890" w14:textId="03FB76B8" w:rsidR="00031953" w:rsidRPr="00B23745" w:rsidRDefault="00C40201" w:rsidP="00031953">
            <w:pPr>
              <w:rPr>
                <w:b/>
              </w:rPr>
            </w:pPr>
            <w:r w:rsidRPr="00B23745">
              <w:rPr>
                <w:b/>
              </w:rPr>
              <w:t>Day 1</w:t>
            </w:r>
            <w:r w:rsidR="00031953" w:rsidRPr="00B23745">
              <w:rPr>
                <w:b/>
              </w:rPr>
              <w:t>/ Lesson 1: 15 Mins</w:t>
            </w:r>
          </w:p>
          <w:p w14:paraId="7FD34069" w14:textId="77777777" w:rsidR="00801273" w:rsidRPr="00B23745" w:rsidRDefault="00801273" w:rsidP="00801273">
            <w:pPr>
              <w:pStyle w:val="ListParagraph"/>
              <w:numPr>
                <w:ilvl w:val="0"/>
                <w:numId w:val="16"/>
              </w:numPr>
              <w:ind w:left="210" w:hanging="210"/>
            </w:pPr>
            <w:r w:rsidRPr="00B23745">
              <w:t>Read the explanation of the reading strategy.</w:t>
            </w:r>
          </w:p>
          <w:p w14:paraId="4C4705C8" w14:textId="77777777" w:rsidR="00801273" w:rsidRPr="00B23745" w:rsidRDefault="00801273" w:rsidP="00801273">
            <w:pPr>
              <w:pStyle w:val="ListParagraph"/>
              <w:numPr>
                <w:ilvl w:val="0"/>
                <w:numId w:val="16"/>
              </w:numPr>
              <w:ind w:left="210" w:hanging="210"/>
            </w:pPr>
            <w:r w:rsidRPr="00B23745">
              <w:t>Consider tracking the strategies you introduce by adding a Comprehension Strategy Poster to your classroom library.</w:t>
            </w:r>
          </w:p>
          <w:p w14:paraId="5B8A7FA6" w14:textId="77777777" w:rsidR="00801273" w:rsidRPr="00B23745" w:rsidRDefault="00801273" w:rsidP="00801273">
            <w:pPr>
              <w:pStyle w:val="ListParagraph"/>
              <w:numPr>
                <w:ilvl w:val="0"/>
                <w:numId w:val="16"/>
              </w:numPr>
              <w:ind w:left="210" w:hanging="210"/>
            </w:pPr>
            <w:r w:rsidRPr="00B23745">
              <w:t>Alternatively, you can provide students with a Comprehension Strategy Bookmark as a reference tool to use during independent reading.</w:t>
            </w:r>
          </w:p>
          <w:p w14:paraId="003F7651" w14:textId="77777777" w:rsidR="0072021E" w:rsidRDefault="00801273" w:rsidP="00801273">
            <w:pPr>
              <w:pStyle w:val="ListParagraph"/>
              <w:numPr>
                <w:ilvl w:val="0"/>
                <w:numId w:val="16"/>
              </w:numPr>
              <w:ind w:left="210" w:hanging="210"/>
            </w:pPr>
            <w:r w:rsidRPr="00B23745">
              <w:t xml:space="preserve">Use Thinking Stems to draw connections between the new reading strategy and other comprehension strategies </w:t>
            </w:r>
          </w:p>
          <w:p w14:paraId="66447FAB" w14:textId="0856AD35" w:rsidR="00CF57D2" w:rsidRPr="00B23745" w:rsidRDefault="00801273" w:rsidP="00801273">
            <w:pPr>
              <w:pStyle w:val="ListParagraph"/>
              <w:numPr>
                <w:ilvl w:val="0"/>
                <w:numId w:val="16"/>
              </w:numPr>
              <w:ind w:left="210" w:hanging="210"/>
            </w:pPr>
            <w:r w:rsidRPr="00B23745">
              <w:t>(i.e. This strategy reminds me of…, I could use this strategy to help me when I …).</w:t>
            </w:r>
          </w:p>
          <w:p w14:paraId="2FB04E60" w14:textId="77777777" w:rsidR="00597850" w:rsidRPr="00B23745" w:rsidRDefault="00597850" w:rsidP="00BA7C7D">
            <w:pPr>
              <w:pStyle w:val="Heading2"/>
              <w:rPr>
                <w:b/>
                <w:bCs/>
              </w:rPr>
            </w:pPr>
          </w:p>
          <w:p w14:paraId="47385EDB" w14:textId="77777777" w:rsidR="00597850" w:rsidRPr="00B23745" w:rsidRDefault="00597850" w:rsidP="00BA7C7D">
            <w:pPr>
              <w:pStyle w:val="Heading2"/>
              <w:rPr>
                <w:b/>
                <w:bCs/>
              </w:rPr>
            </w:pPr>
          </w:p>
          <w:p w14:paraId="4A9CAFF9" w14:textId="19BB7306" w:rsidR="00BA7C7D" w:rsidRPr="00B23745" w:rsidRDefault="00BA7C7D" w:rsidP="00BA7C7D">
            <w:pPr>
              <w:pStyle w:val="Heading2"/>
              <w:rPr>
                <w:b/>
                <w:bCs/>
              </w:rPr>
            </w:pPr>
            <w:r w:rsidRPr="00B23745">
              <w:rPr>
                <w:b/>
                <w:bCs/>
              </w:rPr>
              <w:t>Guided Practice</w:t>
            </w:r>
          </w:p>
          <w:p w14:paraId="3D3E63A7" w14:textId="31D848C9" w:rsidR="00A832CB" w:rsidRPr="00B23745" w:rsidRDefault="00A832CB" w:rsidP="00CD4D2B">
            <w:pPr>
              <w:rPr>
                <w:b/>
              </w:rPr>
            </w:pPr>
            <w:r w:rsidRPr="00B23745">
              <w:rPr>
                <w:b/>
              </w:rPr>
              <w:t xml:space="preserve">Day </w:t>
            </w:r>
            <w:r w:rsidR="00BA7C7D" w:rsidRPr="00B23745">
              <w:rPr>
                <w:b/>
              </w:rPr>
              <w:t>3</w:t>
            </w:r>
            <w:r w:rsidRPr="00B23745">
              <w:rPr>
                <w:b/>
              </w:rPr>
              <w:t xml:space="preserve">/ Lesson </w:t>
            </w:r>
            <w:r w:rsidR="000B210C" w:rsidRPr="00B23745">
              <w:rPr>
                <w:b/>
              </w:rPr>
              <w:t>3</w:t>
            </w:r>
            <w:r w:rsidRPr="00B23745">
              <w:rPr>
                <w:b/>
              </w:rPr>
              <w:t xml:space="preserve">: </w:t>
            </w:r>
            <w:r w:rsidR="00D12602" w:rsidRPr="00B23745">
              <w:rPr>
                <w:b/>
              </w:rPr>
              <w:t>15</w:t>
            </w:r>
            <w:r w:rsidRPr="00B23745">
              <w:rPr>
                <w:b/>
              </w:rPr>
              <w:t xml:space="preserve">mins   </w:t>
            </w:r>
          </w:p>
          <w:p w14:paraId="1147B8EF" w14:textId="77777777" w:rsidR="00801273" w:rsidRPr="00B23745" w:rsidRDefault="00801273" w:rsidP="0080127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</w:rPr>
            </w:pPr>
            <w:r w:rsidRPr="00B23745">
              <w:rPr>
                <w:bCs/>
              </w:rPr>
              <w:t xml:space="preserve">Have students discuss about the story's events and share their ideas independently. </w:t>
            </w:r>
          </w:p>
          <w:p w14:paraId="37CAF8EE" w14:textId="77777777" w:rsidR="00801273" w:rsidRPr="00B23745" w:rsidRDefault="00801273" w:rsidP="0080127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</w:rPr>
            </w:pPr>
            <w:r w:rsidRPr="00B23745">
              <w:rPr>
                <w:bCs/>
              </w:rPr>
              <w:t xml:space="preserve">Students list what they know about the topic. </w:t>
            </w:r>
          </w:p>
          <w:p w14:paraId="012DB69B" w14:textId="42E66EF3" w:rsidR="00971415" w:rsidRPr="00B23745" w:rsidRDefault="00801273" w:rsidP="00BA7C7D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</w:rPr>
            </w:pPr>
            <w:r w:rsidRPr="00B23745">
              <w:rPr>
                <w:bCs/>
              </w:rPr>
              <w:lastRenderedPageBreak/>
              <w:t xml:space="preserve">Teacher walks around the room and observes the student's </w:t>
            </w:r>
            <w:r w:rsidR="003D49E5" w:rsidRPr="00B23745">
              <w:rPr>
                <w:bCs/>
              </w:rPr>
              <w:t>participation.</w:t>
            </w:r>
            <w:r w:rsidR="00BA7C7D" w:rsidRPr="00B23745">
              <w:t xml:space="preserve"> </w:t>
            </w:r>
          </w:p>
        </w:tc>
      </w:tr>
    </w:tbl>
    <w:p w14:paraId="75A246ED" w14:textId="77777777" w:rsidR="00C17E2A" w:rsidRPr="00B23745" w:rsidRDefault="00C17E2A"/>
    <w:sectPr w:rsidR="00C17E2A" w:rsidRPr="00B23745">
      <w:footerReference w:type="default" r:id="rId20"/>
      <w:headerReference w:type="first" r:id="rId21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4B1CA" w14:textId="77777777" w:rsidR="00947831" w:rsidRDefault="00947831">
      <w:pPr>
        <w:spacing w:before="0" w:after="0" w:line="240" w:lineRule="auto"/>
      </w:pPr>
      <w:r>
        <w:separator/>
      </w:r>
    </w:p>
  </w:endnote>
  <w:endnote w:type="continuationSeparator" w:id="0">
    <w:p w14:paraId="16ACCD42" w14:textId="77777777" w:rsidR="00947831" w:rsidRDefault="009478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B7FE0" w14:textId="77777777" w:rsidR="00947831" w:rsidRDefault="00947831">
      <w:pPr>
        <w:spacing w:before="0" w:after="0" w:line="240" w:lineRule="auto"/>
      </w:pPr>
      <w:r>
        <w:separator/>
      </w:r>
    </w:p>
  </w:footnote>
  <w:footnote w:type="continuationSeparator" w:id="0">
    <w:p w14:paraId="5A4556E8" w14:textId="77777777" w:rsidR="00947831" w:rsidRDefault="009478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85826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103E9A"/>
    <w:multiLevelType w:val="hybridMultilevel"/>
    <w:tmpl w:val="8D903A46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7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17"/>
  </w:num>
  <w:num w:numId="4">
    <w:abstractNumId w:val="22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21"/>
  </w:num>
  <w:num w:numId="14">
    <w:abstractNumId w:val="5"/>
  </w:num>
  <w:num w:numId="15">
    <w:abstractNumId w:val="25"/>
  </w:num>
  <w:num w:numId="16">
    <w:abstractNumId w:val="9"/>
  </w:num>
  <w:num w:numId="17">
    <w:abstractNumId w:val="3"/>
  </w:num>
  <w:num w:numId="18">
    <w:abstractNumId w:val="11"/>
  </w:num>
  <w:num w:numId="19">
    <w:abstractNumId w:val="20"/>
  </w:num>
  <w:num w:numId="20">
    <w:abstractNumId w:val="28"/>
  </w:num>
  <w:num w:numId="21">
    <w:abstractNumId w:val="8"/>
  </w:num>
  <w:num w:numId="22">
    <w:abstractNumId w:val="10"/>
  </w:num>
  <w:num w:numId="23">
    <w:abstractNumId w:val="26"/>
  </w:num>
  <w:num w:numId="24">
    <w:abstractNumId w:val="16"/>
  </w:num>
  <w:num w:numId="25">
    <w:abstractNumId w:val="19"/>
  </w:num>
  <w:num w:numId="26">
    <w:abstractNumId w:val="15"/>
  </w:num>
  <w:num w:numId="27">
    <w:abstractNumId w:val="23"/>
  </w:num>
  <w:num w:numId="28">
    <w:abstractNumId w:val="2"/>
  </w:num>
  <w:num w:numId="29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10C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27C32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3CC2"/>
    <w:rsid w:val="00304069"/>
    <w:rsid w:val="00304B4A"/>
    <w:rsid w:val="00310BAC"/>
    <w:rsid w:val="00312F69"/>
    <w:rsid w:val="003242CF"/>
    <w:rsid w:val="003254A0"/>
    <w:rsid w:val="00331C10"/>
    <w:rsid w:val="003438E1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D49E5"/>
    <w:rsid w:val="003E4AD7"/>
    <w:rsid w:val="003F4800"/>
    <w:rsid w:val="0040481C"/>
    <w:rsid w:val="004061A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827E6"/>
    <w:rsid w:val="00483322"/>
    <w:rsid w:val="00483AE5"/>
    <w:rsid w:val="00485065"/>
    <w:rsid w:val="00486F5A"/>
    <w:rsid w:val="004A3441"/>
    <w:rsid w:val="004A3A9F"/>
    <w:rsid w:val="004A60FD"/>
    <w:rsid w:val="004B20E0"/>
    <w:rsid w:val="004B46D3"/>
    <w:rsid w:val="004C34F8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7850"/>
    <w:rsid w:val="005A0B9A"/>
    <w:rsid w:val="005A4652"/>
    <w:rsid w:val="005A4896"/>
    <w:rsid w:val="005A5D9C"/>
    <w:rsid w:val="005A70D5"/>
    <w:rsid w:val="005B7D58"/>
    <w:rsid w:val="005B7E63"/>
    <w:rsid w:val="005C2512"/>
    <w:rsid w:val="005D27CF"/>
    <w:rsid w:val="005D78FD"/>
    <w:rsid w:val="005E2F57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2021E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B674B"/>
    <w:rsid w:val="007C31C8"/>
    <w:rsid w:val="007E5E02"/>
    <w:rsid w:val="007F049C"/>
    <w:rsid w:val="007F09DA"/>
    <w:rsid w:val="007F163A"/>
    <w:rsid w:val="007F178D"/>
    <w:rsid w:val="007F30FD"/>
    <w:rsid w:val="007F4FCC"/>
    <w:rsid w:val="007F65A3"/>
    <w:rsid w:val="00801273"/>
    <w:rsid w:val="00807AE6"/>
    <w:rsid w:val="00811AB9"/>
    <w:rsid w:val="0083703B"/>
    <w:rsid w:val="008452D9"/>
    <w:rsid w:val="0085030E"/>
    <w:rsid w:val="00853340"/>
    <w:rsid w:val="008549B7"/>
    <w:rsid w:val="008776E5"/>
    <w:rsid w:val="00883F8C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730"/>
    <w:rsid w:val="009378FA"/>
    <w:rsid w:val="00947831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0421B"/>
    <w:rsid w:val="00A1735C"/>
    <w:rsid w:val="00A25094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974"/>
    <w:rsid w:val="00AD6AD0"/>
    <w:rsid w:val="00AE2FC3"/>
    <w:rsid w:val="00AF3137"/>
    <w:rsid w:val="00AF47E1"/>
    <w:rsid w:val="00AF69C0"/>
    <w:rsid w:val="00B02EA6"/>
    <w:rsid w:val="00B046C1"/>
    <w:rsid w:val="00B07834"/>
    <w:rsid w:val="00B23745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81443"/>
    <w:rsid w:val="00B8438A"/>
    <w:rsid w:val="00B87608"/>
    <w:rsid w:val="00B91FAF"/>
    <w:rsid w:val="00B93FEC"/>
    <w:rsid w:val="00BA223B"/>
    <w:rsid w:val="00BA7BE8"/>
    <w:rsid w:val="00BA7C7D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92835"/>
    <w:rsid w:val="00CA3191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CF57D2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6425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87CD8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01522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73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popular/reading-comprehension-lesson-plan.html" TargetMode="External"/><Relationship Id="rId13" Type="http://schemas.openxmlformats.org/officeDocument/2006/relationships/hyperlink" Target="https://www.scholastic.com/teachers/lesson-plans/teaching-content/using-comprehension-strategies/" TargetMode="External"/><Relationship Id="rId18" Type="http://schemas.openxmlformats.org/officeDocument/2006/relationships/hyperlink" Target="https://www.education.com/lesson-plans/ela/readin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s/ela/reading/" TargetMode="External"/><Relationship Id="rId17" Type="http://schemas.openxmlformats.org/officeDocument/2006/relationships/hyperlink" Target="https://www.sadlier.com/school/ela-blog/free-printable-reading-comprehension-lesson-plans-for-grades-3-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dn2.hubspot.net/hubfs/95641/00_Redesign_2019/School_2019/03_Sch_Downloads/Sch_Download_PDFs/RDG_DL_CompareContrastStrategy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dlier.com/school/ela-blog/free-printable-reading-comprehension-lesson-plans-for-grades-3-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achers.net/lessons/posts/1962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cdn2.hubspot.net/hubfs/95641/00_Redesign_2019/School_2019/03_Sch_Downloads/Sch_Download_PDFs/RDG_DL_CompareContrastStrategy.pdf" TargetMode="External"/><Relationship Id="rId19" Type="http://schemas.openxmlformats.org/officeDocument/2006/relationships/hyperlink" Target="https://www.scholastic.com/teachers/lesson-plans/teaching-content/using-comprehension-strateg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chers.net/lessons/posts/1962.html" TargetMode="External"/><Relationship Id="rId14" Type="http://schemas.openxmlformats.org/officeDocument/2006/relationships/hyperlink" Target="https://study.com/academy/popular/reading-comprehension-lesson-plan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96688"/>
    <w:rsid w:val="000E3902"/>
    <w:rsid w:val="00106507"/>
    <w:rsid w:val="00125E14"/>
    <w:rsid w:val="00253619"/>
    <w:rsid w:val="00280CE5"/>
    <w:rsid w:val="003A22D6"/>
    <w:rsid w:val="004478C8"/>
    <w:rsid w:val="004A008E"/>
    <w:rsid w:val="004E1DB9"/>
    <w:rsid w:val="0050187F"/>
    <w:rsid w:val="0050760F"/>
    <w:rsid w:val="00571A20"/>
    <w:rsid w:val="005D1C96"/>
    <w:rsid w:val="005E6E71"/>
    <w:rsid w:val="006814AC"/>
    <w:rsid w:val="00713551"/>
    <w:rsid w:val="00805105"/>
    <w:rsid w:val="00816166"/>
    <w:rsid w:val="00836926"/>
    <w:rsid w:val="008B7196"/>
    <w:rsid w:val="00957041"/>
    <w:rsid w:val="009D2491"/>
    <w:rsid w:val="00A20224"/>
    <w:rsid w:val="00A50CC6"/>
    <w:rsid w:val="00A55423"/>
    <w:rsid w:val="00A61D74"/>
    <w:rsid w:val="00AB2F7D"/>
    <w:rsid w:val="00AB37F5"/>
    <w:rsid w:val="00AC6A43"/>
    <w:rsid w:val="00B67D1F"/>
    <w:rsid w:val="00C87D32"/>
    <w:rsid w:val="00C93DC1"/>
    <w:rsid w:val="00D11892"/>
    <w:rsid w:val="00D417B5"/>
    <w:rsid w:val="00D92979"/>
    <w:rsid w:val="00DE19D7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69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17</cp:revision>
  <dcterms:created xsi:type="dcterms:W3CDTF">2019-05-30T03:27:00Z</dcterms:created>
  <dcterms:modified xsi:type="dcterms:W3CDTF">2019-06-23T03:31:00Z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