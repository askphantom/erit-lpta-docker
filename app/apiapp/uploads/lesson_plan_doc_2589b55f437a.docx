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314A4B79" w:rsidR="00C17E2A" w:rsidRPr="009260D0" w:rsidRDefault="00A12601" w:rsidP="00452D1F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Using </w:t>
            </w:r>
            <w:bookmarkStart w:id="0" w:name="_GoBack"/>
            <w:bookmarkEnd w:id="0"/>
            <w:r w:rsidR="00792F7D">
              <w:rPr>
                <w:sz w:val="40"/>
                <w:szCs w:val="40"/>
              </w:rPr>
              <w:t xml:space="preserve">Intonation </w:t>
            </w:r>
            <w:r w:rsidR="00233AEE">
              <w:rPr>
                <w:sz w:val="40"/>
                <w:szCs w:val="40"/>
              </w:rPr>
              <w:t>correct</w:t>
            </w:r>
            <w:r w:rsidR="00CE28DB">
              <w:rPr>
                <w:sz w:val="40"/>
                <w:szCs w:val="40"/>
              </w:rPr>
              <w:t>ly</w:t>
            </w:r>
            <w:r w:rsidR="00233AEE">
              <w:rPr>
                <w:sz w:val="40"/>
                <w:szCs w:val="40"/>
              </w:rPr>
              <w:t xml:space="preserve"> </w:t>
            </w:r>
            <w:r w:rsidR="00792F7D">
              <w:rPr>
                <w:sz w:val="40"/>
                <w:szCs w:val="40"/>
              </w:rPr>
              <w:t>in dialogues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7-29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648781B4" w:rsidR="00C17E2A" w:rsidRDefault="00233AEE">
                <w:pPr>
                  <w:pStyle w:val="Date"/>
                </w:pPr>
                <w:r>
                  <w:t>7.29.2019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:rsidRPr="007E1C48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Pr="007E1C48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7E1C48">
              <w:rPr>
                <w:sz w:val="18"/>
                <w:szCs w:val="18"/>
              </w:rP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Pr="007E1C48" w:rsidRDefault="00C17E2A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</w:p>
        </w:tc>
        <w:tc>
          <w:tcPr>
            <w:tcW w:w="3895" w:type="pct"/>
          </w:tcPr>
          <w:p w14:paraId="2CD11C91" w14:textId="77777777" w:rsidR="00C17E2A" w:rsidRPr="007E1C48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7E1C48">
              <w:rPr>
                <w:sz w:val="18"/>
                <w:szCs w:val="18"/>
              </w:rPr>
              <w:t>Overview</w:t>
            </w:r>
          </w:p>
        </w:tc>
      </w:tr>
      <w:tr w:rsidR="00C17E2A" w:rsidRPr="007E1C48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7E1C48" w14:paraId="32BF30BB" w14:textId="77777777">
              <w:tc>
                <w:tcPr>
                  <w:tcW w:w="5000" w:type="pct"/>
                </w:tcPr>
                <w:p w14:paraId="0EB4376E" w14:textId="5FE98623" w:rsidR="00C17E2A" w:rsidRPr="007E1C48" w:rsidRDefault="00B36C8F">
                  <w:r w:rsidRPr="007E1C48">
                    <w:t xml:space="preserve">English </w:t>
                  </w:r>
                </w:p>
              </w:tc>
            </w:tr>
            <w:tr w:rsidR="00C17E2A" w:rsidRPr="007E1C48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7E1C48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7E1C48">
                    <w:rPr>
                      <w:sz w:val="18"/>
                      <w:szCs w:val="18"/>
                    </w:rPr>
                    <w:t>Prepared By</w:t>
                  </w:r>
                </w:p>
              </w:tc>
            </w:tr>
            <w:tr w:rsidR="00C17E2A" w:rsidRPr="007E1C48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Pr="007E1C48" w:rsidRDefault="00D27DC3">
                      <w:r w:rsidRPr="007E1C48">
                        <w:t>[Instructor Name]</w:t>
                      </w:r>
                    </w:p>
                  </w:tc>
                </w:sdtContent>
              </w:sdt>
            </w:tr>
            <w:tr w:rsidR="00C17E2A" w:rsidRPr="007E1C48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7E1C48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7E1C48">
                    <w:rPr>
                      <w:sz w:val="18"/>
                      <w:szCs w:val="18"/>
                    </w:rPr>
                    <w:t>Grade Level</w:t>
                  </w:r>
                </w:p>
              </w:tc>
            </w:tr>
            <w:tr w:rsidR="00C17E2A" w:rsidRPr="007E1C48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3335C4DE" w:rsidR="00C17E2A" w:rsidRPr="007E1C48" w:rsidRDefault="009C6ED3">
                  <w:r>
                    <w:t>5</w:t>
                  </w:r>
                </w:p>
              </w:tc>
            </w:tr>
          </w:tbl>
          <w:p w14:paraId="4CAC6574" w14:textId="77777777" w:rsidR="00C17E2A" w:rsidRPr="007E1C48" w:rsidRDefault="00C17E2A"/>
        </w:tc>
        <w:tc>
          <w:tcPr>
            <w:tcW w:w="152" w:type="pct"/>
          </w:tcPr>
          <w:p w14:paraId="0CBCE437" w14:textId="77777777" w:rsidR="00C17E2A" w:rsidRPr="007E1C48" w:rsidRDefault="00C17E2A"/>
        </w:tc>
        <w:tc>
          <w:tcPr>
            <w:tcW w:w="3895" w:type="pct"/>
          </w:tcPr>
          <w:p w14:paraId="2971807D" w14:textId="77777777" w:rsidR="000A37E8" w:rsidRPr="007E1C48" w:rsidRDefault="000A37E8">
            <w:r w:rsidRPr="007E1C48">
              <w:t>This lesson plan covers teaching content for;</w:t>
            </w:r>
          </w:p>
          <w:p w14:paraId="458BD9FD" w14:textId="138A1DE7" w:rsidR="00FF4047" w:rsidRPr="007E1C48" w:rsidRDefault="005470EF" w:rsidP="00DC2F0C">
            <w:pPr>
              <w:pStyle w:val="ListParagraph"/>
              <w:numPr>
                <w:ilvl w:val="0"/>
                <w:numId w:val="2"/>
              </w:numPr>
              <w:ind w:left="518" w:hanging="180"/>
            </w:pPr>
            <w:r>
              <w:t xml:space="preserve">Learning to </w:t>
            </w:r>
            <w:r w:rsidR="00DC2F0C">
              <w:t>use the right intonation when having a conversation</w:t>
            </w:r>
          </w:p>
        </w:tc>
      </w:tr>
    </w:tbl>
    <w:p w14:paraId="44024CC7" w14:textId="16E57A5B" w:rsidR="00C17E2A" w:rsidRPr="007E1C48" w:rsidRDefault="00196867">
      <w:pPr>
        <w:pStyle w:val="NoSpacing"/>
      </w:pPr>
      <w:r w:rsidRPr="007E1C48">
        <w:rPr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15C2BFEF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5259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1159BA44" w14:textId="60D6EDE4" w:rsidR="00D15CAA" w:rsidRDefault="005A5189" w:rsidP="005F5016">
                                  <w:pPr>
                                    <w:pStyle w:val="ListBullet"/>
                                  </w:pPr>
                                  <w:r>
                                    <w:t xml:space="preserve">list of short </w:t>
                                  </w:r>
                                  <w:r w:rsidRPr="00196EC5">
                                    <w:t>situational dialogues</w:t>
                                  </w:r>
                                </w:p>
                                <w:p w14:paraId="378ADBEF" w14:textId="3A2DB025" w:rsidR="003D159E" w:rsidRDefault="00DC2F0C" w:rsidP="005F5016">
                                  <w:pPr>
                                    <w:pStyle w:val="ListBullet"/>
                                  </w:pPr>
                                  <w:r>
                                    <w:t>list of topics for conversation</w:t>
                                  </w:r>
                                </w:p>
                                <w:p w14:paraId="23E3D5B3" w14:textId="7F8236FB" w:rsidR="003D159E" w:rsidRDefault="009C6ED3" w:rsidP="005F5016">
                                  <w:pPr>
                                    <w:pStyle w:val="ListBullet"/>
                                  </w:pPr>
                                  <w:r>
                                    <w:t>whiteboard and whiteboard markers</w:t>
                                  </w:r>
                                </w:p>
                                <w:p w14:paraId="02DEA219" w14:textId="3F1DDEDC" w:rsidR="00F378A6" w:rsidRDefault="00F378A6" w:rsidP="005F5016">
                                  <w:pPr>
                                    <w:pStyle w:val="ListBullet"/>
                                  </w:pPr>
                                  <w:r w:rsidRPr="00196EC5">
                                    <w:t>a dialogue with targeted structure</w:t>
                                  </w:r>
                                </w:p>
                                <w:p w14:paraId="1C84E5CA" w14:textId="2AC8A8E5" w:rsidR="005F5016" w:rsidRDefault="005F5016" w:rsidP="005F5016">
                                  <w:pPr>
                                    <w:pStyle w:val="ListBullet"/>
                                  </w:pPr>
                                  <w:r w:rsidRPr="00196EC5">
                                    <w:t>dialogue with targeted structure</w:t>
                                  </w:r>
                                </w:p>
                                <w:p w14:paraId="6F042338" w14:textId="4831FE19" w:rsidR="008A07AA" w:rsidRPr="00BF3180" w:rsidRDefault="008A07AA" w:rsidP="005F5016">
                                  <w:pPr>
                                    <w:pStyle w:val="ListBullet"/>
                                  </w:pPr>
                                  <w:r>
                                    <w:t>a list of topic to practice dialogues</w:t>
                                  </w:r>
                                </w:p>
                                <w:p w14:paraId="4AF14C6E" w14:textId="77777777" w:rsidR="000B2A8B" w:rsidRDefault="000B2A8B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6FFE0590" w14:textId="77777777" w:rsidR="00502496" w:rsidRDefault="002D32DD" w:rsidP="00502496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502496">
                                      <w:rPr>
                                        <w:rStyle w:val="Hyperlink"/>
                                      </w:rPr>
                                      <w:t>https://issuu.com/ffetty/docs/my_lesson_plan_and_reflection_on_in</w:t>
                                    </w:r>
                                  </w:hyperlink>
                                </w:p>
                                <w:p w14:paraId="7F285028" w14:textId="77777777" w:rsidR="00502496" w:rsidRDefault="002D32DD" w:rsidP="00502496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502496">
                                      <w:rPr>
                                        <w:rStyle w:val="Hyperlink"/>
                                      </w:rPr>
                                      <w:t>https://busyteacher.org/16149-teaching-english-intonation-tips.html</w:t>
                                    </w:r>
                                  </w:hyperlink>
                                </w:p>
                                <w:p w14:paraId="48980FA2" w14:textId="77777777" w:rsidR="00502496" w:rsidRDefault="002D32DD" w:rsidP="00502496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502496">
                                      <w:rPr>
                                        <w:rStyle w:val="Hyperlink"/>
                                      </w:rPr>
                                      <w:t>https://www.britishcouncil.org.br/sites/default/files/lesson_plan_-_eng_0.pdf</w:t>
                                    </w:r>
                                  </w:hyperlink>
                                </w:p>
                                <w:p w14:paraId="0C9C927F" w14:textId="77777777" w:rsidR="00502496" w:rsidRDefault="002D32DD" w:rsidP="00502496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502496">
                                      <w:rPr>
                                        <w:rStyle w:val="Hyperlink"/>
                                      </w:rPr>
                                      <w:t>https://bogglesworldesl.com/askthomas_intonation.htm</w:t>
                                    </w:r>
                                  </w:hyperlink>
                                </w:p>
                                <w:p w14:paraId="6DACC10A" w14:textId="77777777" w:rsidR="00502496" w:rsidRDefault="002D32DD" w:rsidP="00502496">
                                  <w:pPr>
                                    <w:pStyle w:val="ListBullet"/>
                                  </w:pPr>
                                  <w:hyperlink r:id="rId12" w:history="1">
                                    <w:r w:rsidR="00502496">
                                      <w:rPr>
                                        <w:rStyle w:val="Hyperlink"/>
                                      </w:rPr>
                                      <w:t>http://blog.stuartmillenglish.com/category/lesson-plans/word-stress-timing-and-intonation-prosody-lesson-plans/</w:t>
                                    </w:r>
                                  </w:hyperlink>
                                </w:p>
                                <w:p w14:paraId="266D3DBF" w14:textId="35733107" w:rsidR="00EA41D6" w:rsidRDefault="00EA41D6" w:rsidP="00EA41D6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66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47EAB48C" w14:textId="77777777" w:rsidR="00B93FEC" w:rsidRDefault="00B93FEC"/>
                                <w:p w14:paraId="56EB777B" w14:textId="4003195E" w:rsidR="00B93FEC" w:rsidRDefault="00B93FEC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5259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1159BA44" w14:textId="60D6EDE4" w:rsidR="00D15CAA" w:rsidRDefault="005A5189" w:rsidP="005F5016">
                            <w:pPr>
                              <w:pStyle w:val="ListBullet"/>
                            </w:pPr>
                            <w:r>
                              <w:t xml:space="preserve">list of short </w:t>
                            </w:r>
                            <w:r w:rsidRPr="00196EC5">
                              <w:t>situational dialogues</w:t>
                            </w:r>
                          </w:p>
                          <w:p w14:paraId="378ADBEF" w14:textId="3A2DB025" w:rsidR="003D159E" w:rsidRDefault="00DC2F0C" w:rsidP="005F5016">
                            <w:pPr>
                              <w:pStyle w:val="ListBullet"/>
                            </w:pPr>
                            <w:r>
                              <w:t>list of topics for conversation</w:t>
                            </w:r>
                          </w:p>
                          <w:p w14:paraId="23E3D5B3" w14:textId="7F8236FB" w:rsidR="003D159E" w:rsidRDefault="009C6ED3" w:rsidP="005F5016">
                            <w:pPr>
                              <w:pStyle w:val="ListBullet"/>
                            </w:pPr>
                            <w:r>
                              <w:t>whiteboard and whiteboard markers</w:t>
                            </w:r>
                          </w:p>
                          <w:p w14:paraId="02DEA219" w14:textId="3F1DDEDC" w:rsidR="00F378A6" w:rsidRDefault="00F378A6" w:rsidP="005F5016">
                            <w:pPr>
                              <w:pStyle w:val="ListBullet"/>
                            </w:pPr>
                            <w:r w:rsidRPr="00196EC5">
                              <w:t>a dialogue with targeted structure</w:t>
                            </w:r>
                          </w:p>
                          <w:p w14:paraId="1C84E5CA" w14:textId="2AC8A8E5" w:rsidR="005F5016" w:rsidRDefault="005F5016" w:rsidP="005F5016">
                            <w:pPr>
                              <w:pStyle w:val="ListBullet"/>
                            </w:pPr>
                            <w:r w:rsidRPr="00196EC5">
                              <w:t>dialogue with targeted structure</w:t>
                            </w:r>
                          </w:p>
                          <w:p w14:paraId="6F042338" w14:textId="4831FE19" w:rsidR="008A07AA" w:rsidRPr="00BF3180" w:rsidRDefault="008A07AA" w:rsidP="005F5016">
                            <w:pPr>
                              <w:pStyle w:val="ListBullet"/>
                            </w:pPr>
                            <w:r>
                              <w:t>a list of topic to practice dialogues</w:t>
                            </w:r>
                          </w:p>
                          <w:p w14:paraId="4AF14C6E" w14:textId="77777777" w:rsidR="000B2A8B" w:rsidRDefault="000B2A8B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6FFE0590" w14:textId="77777777" w:rsidR="00502496" w:rsidRDefault="002D32DD" w:rsidP="00502496">
                            <w:pPr>
                              <w:pStyle w:val="ListBullet"/>
                            </w:pPr>
                            <w:hyperlink r:id="rId13" w:history="1">
                              <w:r w:rsidR="00502496">
                                <w:rPr>
                                  <w:rStyle w:val="Hyperlink"/>
                                </w:rPr>
                                <w:t>https://issuu.com/ffetty/docs/my_lesson_plan_and_reflection_on_in</w:t>
                              </w:r>
                            </w:hyperlink>
                          </w:p>
                          <w:p w14:paraId="7F285028" w14:textId="77777777" w:rsidR="00502496" w:rsidRDefault="002D32DD" w:rsidP="00502496">
                            <w:pPr>
                              <w:pStyle w:val="ListBullet"/>
                            </w:pPr>
                            <w:hyperlink r:id="rId14" w:history="1">
                              <w:r w:rsidR="00502496">
                                <w:rPr>
                                  <w:rStyle w:val="Hyperlink"/>
                                </w:rPr>
                                <w:t>https://busyteacher.org/16149-teaching-english-intonation-tips.html</w:t>
                              </w:r>
                            </w:hyperlink>
                          </w:p>
                          <w:p w14:paraId="48980FA2" w14:textId="77777777" w:rsidR="00502496" w:rsidRDefault="002D32DD" w:rsidP="00502496">
                            <w:pPr>
                              <w:pStyle w:val="ListBullet"/>
                            </w:pPr>
                            <w:hyperlink r:id="rId15" w:history="1">
                              <w:r w:rsidR="00502496">
                                <w:rPr>
                                  <w:rStyle w:val="Hyperlink"/>
                                </w:rPr>
                                <w:t>https://www.britishcouncil.org.br/sites/default/files/lesson_plan_-_eng_0.pdf</w:t>
                              </w:r>
                            </w:hyperlink>
                          </w:p>
                          <w:p w14:paraId="0C9C927F" w14:textId="77777777" w:rsidR="00502496" w:rsidRDefault="002D32DD" w:rsidP="00502496">
                            <w:pPr>
                              <w:pStyle w:val="ListBullet"/>
                            </w:pPr>
                            <w:hyperlink r:id="rId16" w:history="1">
                              <w:r w:rsidR="00502496">
                                <w:rPr>
                                  <w:rStyle w:val="Hyperlink"/>
                                </w:rPr>
                                <w:t>https://bogglesworldesl.com/askthomas_intonation.htm</w:t>
                              </w:r>
                            </w:hyperlink>
                          </w:p>
                          <w:p w14:paraId="6DACC10A" w14:textId="77777777" w:rsidR="00502496" w:rsidRDefault="002D32DD" w:rsidP="00502496">
                            <w:pPr>
                              <w:pStyle w:val="ListBullet"/>
                            </w:pPr>
                            <w:hyperlink r:id="rId17" w:history="1">
                              <w:r w:rsidR="00502496">
                                <w:rPr>
                                  <w:rStyle w:val="Hyperlink"/>
                                </w:rPr>
                                <w:t>http://blog.stuartmillenglish.com/category/lesson-plans/word-stress-timing-and-intonation-prosody-lesson-plans/</w:t>
                              </w:r>
                            </w:hyperlink>
                          </w:p>
                          <w:p w14:paraId="266D3DBF" w14:textId="35733107" w:rsidR="00EA41D6" w:rsidRDefault="00EA41D6" w:rsidP="00EA41D6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66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47EAB48C" w14:textId="77777777" w:rsidR="00B93FEC" w:rsidRDefault="00B93FEC"/>
                          <w:p w14:paraId="56EB777B" w14:textId="4003195E" w:rsidR="00B93FEC" w:rsidRDefault="00B93FEC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:rsidRPr="007E1C48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65" w:type="pct"/>
          </w:tcPr>
          <w:p w14:paraId="1D291953" w14:textId="77777777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7E1C48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5A4652" w:rsidRPr="007E1C48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6D08E219" w:rsidR="00C17E2A" w:rsidRPr="007E1C48" w:rsidRDefault="00D27DC3">
            <w:pPr>
              <w:pStyle w:val="Heading2"/>
              <w:rPr>
                <w:b/>
              </w:rPr>
            </w:pPr>
            <w:r w:rsidRPr="007E1C48">
              <w:rPr>
                <w:b/>
              </w:rPr>
              <w:t>Objectives</w:t>
            </w:r>
          </w:p>
          <w:p w14:paraId="0ABE148F" w14:textId="403E579E" w:rsidR="001D4D95" w:rsidRPr="007E1C48" w:rsidRDefault="00AD5265" w:rsidP="00120253">
            <w:r w:rsidRPr="007E1C48">
              <w:t>Students should be able to;</w:t>
            </w:r>
          </w:p>
          <w:p w14:paraId="07BEAFE9" w14:textId="24C0BC08" w:rsidR="005470EF" w:rsidRDefault="00DC2F0C" w:rsidP="009C6ED3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>
              <w:t>Use the correct intonations in dialogues/conversations</w:t>
            </w:r>
          </w:p>
          <w:p w14:paraId="54E766FC" w14:textId="586D5A4E" w:rsidR="00D914D8" w:rsidRPr="007E1C48" w:rsidRDefault="00D914D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7E1C48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14:paraId="34810AA6" w14:textId="149C2DCD" w:rsidR="00C00C0D" w:rsidRPr="007E1C48" w:rsidRDefault="005470EF" w:rsidP="003D159E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180" w:hanging="180"/>
              <w:outlineLvl w:val="1"/>
            </w:pPr>
            <w:r>
              <w:t xml:space="preserve">Assess them base on how they </w:t>
            </w:r>
            <w:r w:rsidR="002A6C4D">
              <w:t>correctly use the intonations in their conversations</w:t>
            </w:r>
          </w:p>
          <w:p w14:paraId="4C474FBA" w14:textId="77777777" w:rsidR="003D159E" w:rsidRPr="007E1C48" w:rsidRDefault="003D159E" w:rsidP="00C73B2C">
            <w:pPr>
              <w:pStyle w:val="ListParagraph"/>
              <w:spacing w:line="240" w:lineRule="auto"/>
              <w:ind w:left="180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775230DB" w14:textId="77777777" w:rsidR="00761F09" w:rsidRPr="007E1C48" w:rsidRDefault="00761F09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50E0D0C1" w14:textId="77777777" w:rsidR="00D12602" w:rsidRPr="007E1C48" w:rsidRDefault="00D12602" w:rsidP="00D12602">
            <w:pPr>
              <w:pStyle w:val="Heading2"/>
              <w:rPr>
                <w:b/>
                <w:bCs/>
              </w:rPr>
            </w:pPr>
            <w:r w:rsidRPr="007E1C48">
              <w:rPr>
                <w:b/>
                <w:bCs/>
              </w:rPr>
              <w:t>Summary</w:t>
            </w:r>
          </w:p>
          <w:p w14:paraId="526F20CE" w14:textId="5B40963F" w:rsidR="002A6C4D" w:rsidRPr="007E1C48" w:rsidRDefault="002A6C4D" w:rsidP="002A6C4D">
            <w:pPr>
              <w:numPr>
                <w:ilvl w:val="0"/>
                <w:numId w:val="3"/>
              </w:numPr>
              <w:ind w:left="180" w:hanging="180"/>
            </w:pPr>
            <w:r>
              <w:t>Tell students the importance of using the right intonations in conversations.</w:t>
            </w:r>
          </w:p>
          <w:p w14:paraId="42C39D07" w14:textId="77777777" w:rsidR="001D4D95" w:rsidRPr="007E1C48" w:rsidRDefault="001D4D95" w:rsidP="001D4D95"/>
          <w:p w14:paraId="7683CE86" w14:textId="77777777" w:rsidR="001D4D95" w:rsidRPr="007E1C48" w:rsidRDefault="001D4D95" w:rsidP="001D4D95"/>
          <w:p w14:paraId="6C8FDF80" w14:textId="77777777" w:rsidR="001D4D95" w:rsidRPr="007E1C48" w:rsidRDefault="001D4D95" w:rsidP="001D4D95"/>
          <w:p w14:paraId="09613FE1" w14:textId="77777777" w:rsidR="001D4D95" w:rsidRPr="007E1C48" w:rsidRDefault="001D4D95" w:rsidP="001D4D95"/>
          <w:p w14:paraId="22A31125" w14:textId="18309E14" w:rsidR="00A71E70" w:rsidRPr="007E1C48" w:rsidRDefault="00A71E70" w:rsidP="00D47C20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Pr="007E1C48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Pr="007E1C48" w:rsidRDefault="006513FB" w:rsidP="006513FB">
            <w:pPr>
              <w:pStyle w:val="Heading2"/>
              <w:rPr>
                <w:b/>
              </w:rPr>
            </w:pPr>
            <w:r w:rsidRPr="007E1C48">
              <w:rPr>
                <w:b/>
              </w:rPr>
              <w:t>Activity Starter/Instruction</w:t>
            </w:r>
          </w:p>
          <w:p w14:paraId="1BDC583E" w14:textId="06187A78" w:rsidR="00147F3A" w:rsidRDefault="005A5189" w:rsidP="009E0014">
            <w:pPr>
              <w:pStyle w:val="ListParagraph"/>
              <w:numPr>
                <w:ilvl w:val="0"/>
                <w:numId w:val="17"/>
              </w:numPr>
              <w:ind w:left="233" w:hanging="220"/>
            </w:pPr>
            <w:r>
              <w:t xml:space="preserve">Tell students they will learn to use intonations in dialogues </w:t>
            </w:r>
          </w:p>
          <w:p w14:paraId="773BD37F" w14:textId="7B62096E" w:rsidR="005A5189" w:rsidRDefault="005A5189" w:rsidP="009E0014">
            <w:pPr>
              <w:pStyle w:val="ListParagraph"/>
              <w:numPr>
                <w:ilvl w:val="0"/>
                <w:numId w:val="17"/>
              </w:numPr>
              <w:ind w:left="233" w:hanging="220"/>
            </w:pPr>
            <w:r>
              <w:t>Tell them that using the right intonation helps in conversations help pass the correct message</w:t>
            </w:r>
          </w:p>
          <w:p w14:paraId="7B10AB95" w14:textId="7DDE2CAB" w:rsidR="005A5189" w:rsidRDefault="005A5189" w:rsidP="009E0014">
            <w:pPr>
              <w:pStyle w:val="ListParagraph"/>
              <w:numPr>
                <w:ilvl w:val="0"/>
                <w:numId w:val="17"/>
              </w:numPr>
              <w:ind w:left="233" w:hanging="220"/>
            </w:pPr>
            <w:r>
              <w:t>Provide them with list of short dialogues</w:t>
            </w:r>
          </w:p>
          <w:p w14:paraId="5A6530E2" w14:textId="77777777" w:rsidR="005F5016" w:rsidRDefault="005F5016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6E1F013E" w14:textId="489A16B0" w:rsidR="00FB30A1" w:rsidRPr="007E1C48" w:rsidRDefault="00FB30A1" w:rsidP="005F5016">
            <w:pPr>
              <w:pStyle w:val="ListParagraph"/>
              <w:spacing w:before="0" w:after="0"/>
              <w:ind w:left="0"/>
            </w:pPr>
            <w:r w:rsidRPr="007E1C48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6A8342CF" w14:textId="002BFE03" w:rsidR="00FB30A1" w:rsidRPr="007E1C48" w:rsidRDefault="00C40201" w:rsidP="00FB30A1">
            <w:pPr>
              <w:rPr>
                <w:b/>
              </w:rPr>
            </w:pPr>
            <w:r w:rsidRPr="007E1C48">
              <w:rPr>
                <w:b/>
              </w:rPr>
              <w:t>Day 2/ Lesson 2</w:t>
            </w:r>
            <w:r w:rsidR="00C54221">
              <w:rPr>
                <w:b/>
              </w:rPr>
              <w:t>: 20</w:t>
            </w:r>
            <w:r w:rsidR="00FB30A1" w:rsidRPr="007E1C48">
              <w:rPr>
                <w:b/>
              </w:rPr>
              <w:t xml:space="preserve"> Mins</w:t>
            </w:r>
          </w:p>
          <w:p w14:paraId="3BE48FBB" w14:textId="77777777" w:rsidR="00196EC5" w:rsidRDefault="00196EC5" w:rsidP="00196EC5">
            <w:pPr>
              <w:pStyle w:val="ListParagraph"/>
              <w:numPr>
                <w:ilvl w:val="0"/>
                <w:numId w:val="36"/>
              </w:numPr>
              <w:ind w:left="233" w:hanging="233"/>
            </w:pPr>
            <w:r w:rsidRPr="00196EC5">
              <w:t xml:space="preserve">Introduce target structure in class. </w:t>
            </w:r>
          </w:p>
          <w:p w14:paraId="729B6C99" w14:textId="77777777" w:rsidR="00196EC5" w:rsidRDefault="00196EC5" w:rsidP="00196EC5">
            <w:pPr>
              <w:pStyle w:val="ListParagraph"/>
              <w:numPr>
                <w:ilvl w:val="0"/>
                <w:numId w:val="36"/>
              </w:numPr>
              <w:ind w:left="233" w:hanging="233"/>
            </w:pPr>
            <w:r w:rsidRPr="00196EC5">
              <w:t xml:space="preserve">Good structures for longer "skits" include: </w:t>
            </w:r>
          </w:p>
          <w:p w14:paraId="5B590B38" w14:textId="77777777" w:rsidR="00196EC5" w:rsidRDefault="00196EC5" w:rsidP="00196EC5">
            <w:pPr>
              <w:pStyle w:val="ListParagraph"/>
              <w:numPr>
                <w:ilvl w:val="0"/>
                <w:numId w:val="36"/>
              </w:numPr>
              <w:ind w:left="233" w:hanging="233"/>
            </w:pPr>
            <w:r w:rsidRPr="00196EC5">
              <w:t xml:space="preserve">conditional forms, reported speech, modal verbs of deduction, speculating about the future, imagining a different past (past modal verbs of deduction). </w:t>
            </w:r>
          </w:p>
          <w:p w14:paraId="2D0111C3" w14:textId="77777777" w:rsidR="00196EC5" w:rsidRDefault="00196EC5" w:rsidP="00196EC5">
            <w:pPr>
              <w:pStyle w:val="ListParagraph"/>
              <w:numPr>
                <w:ilvl w:val="0"/>
                <w:numId w:val="36"/>
              </w:numPr>
              <w:ind w:left="233" w:hanging="233"/>
            </w:pPr>
            <w:r w:rsidRPr="00196EC5">
              <w:t xml:space="preserve">Provide a dialogue with targeted structure as inspiration. </w:t>
            </w:r>
          </w:p>
          <w:p w14:paraId="6414C167" w14:textId="77777777" w:rsidR="00196EC5" w:rsidRDefault="00196EC5" w:rsidP="00196EC5">
            <w:pPr>
              <w:pStyle w:val="ListParagraph"/>
              <w:numPr>
                <w:ilvl w:val="0"/>
                <w:numId w:val="36"/>
              </w:numPr>
              <w:ind w:left="233" w:hanging="233"/>
            </w:pPr>
            <w:r w:rsidRPr="00196EC5">
              <w:t xml:space="preserve">Divide the class up into smaller groups, each in the group should have a role. </w:t>
            </w:r>
          </w:p>
          <w:p w14:paraId="59E1D7D8" w14:textId="1EB253E2" w:rsidR="00196EC5" w:rsidRDefault="00196EC5" w:rsidP="00196EC5">
            <w:pPr>
              <w:pStyle w:val="ListParagraph"/>
              <w:numPr>
                <w:ilvl w:val="0"/>
                <w:numId w:val="36"/>
              </w:numPr>
              <w:ind w:left="233" w:hanging="233"/>
            </w:pPr>
            <w:r w:rsidRPr="00196EC5">
              <w:t>Using the dialogue as a model, students should create their own longer multiple person skit</w:t>
            </w:r>
            <w:r w:rsidR="00301609">
              <w:t xml:space="preserve"> using the correct intonation</w:t>
            </w:r>
            <w:r w:rsidRPr="00196EC5">
              <w:t xml:space="preserve">. </w:t>
            </w:r>
          </w:p>
          <w:p w14:paraId="515B524B" w14:textId="77777777" w:rsidR="00DB3B98" w:rsidRDefault="00196EC5" w:rsidP="00301609">
            <w:pPr>
              <w:pStyle w:val="ListParagraph"/>
              <w:numPr>
                <w:ilvl w:val="0"/>
                <w:numId w:val="36"/>
              </w:numPr>
              <w:ind w:left="233" w:hanging="233"/>
            </w:pPr>
            <w:r w:rsidRPr="00196EC5">
              <w:lastRenderedPageBreak/>
              <w:t>Students practice and then perform for the rest of the class</w:t>
            </w:r>
            <w:r w:rsidR="00301609">
              <w:t>.</w:t>
            </w:r>
          </w:p>
          <w:p w14:paraId="23269457" w14:textId="77777777" w:rsidR="0093451E" w:rsidRDefault="0093451E" w:rsidP="0093451E"/>
          <w:p w14:paraId="77DCA22F" w14:textId="77777777" w:rsidR="0093451E" w:rsidRPr="007E1C48" w:rsidRDefault="0093451E" w:rsidP="0093451E">
            <w:pPr>
              <w:ind w:left="20"/>
            </w:pPr>
            <w:r w:rsidRPr="00196EC5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6646D6E3" w14:textId="544C0C4A" w:rsidR="0093451E" w:rsidRPr="007E1C48" w:rsidRDefault="0093451E" w:rsidP="0093451E">
            <w:pPr>
              <w:rPr>
                <w:b/>
              </w:rPr>
            </w:pPr>
            <w:r w:rsidRPr="007E1C48">
              <w:rPr>
                <w:b/>
              </w:rPr>
              <w:t>D</w:t>
            </w:r>
            <w:r>
              <w:rPr>
                <w:b/>
              </w:rPr>
              <w:t>ay 3</w:t>
            </w:r>
            <w:r w:rsidR="00A10BDE">
              <w:rPr>
                <w:b/>
              </w:rPr>
              <w:t>/ Lesson 3</w:t>
            </w:r>
            <w:r w:rsidR="00C54221">
              <w:rPr>
                <w:b/>
              </w:rPr>
              <w:t>: 1</w:t>
            </w:r>
            <w:r w:rsidRPr="007E1C48">
              <w:rPr>
                <w:b/>
              </w:rPr>
              <w:t>5 Mins</w:t>
            </w:r>
          </w:p>
          <w:p w14:paraId="46AEBF5F" w14:textId="77777777" w:rsidR="0093451E" w:rsidRDefault="0093451E" w:rsidP="0093451E">
            <w:pPr>
              <w:pStyle w:val="ListParagraph"/>
              <w:numPr>
                <w:ilvl w:val="0"/>
                <w:numId w:val="27"/>
              </w:numPr>
              <w:ind w:left="290" w:hanging="270"/>
            </w:pPr>
            <w:r>
              <w:t>Provide students with a list of topic to practice dialogues on</w:t>
            </w:r>
          </w:p>
          <w:p w14:paraId="38F0717C" w14:textId="77777777" w:rsidR="0093451E" w:rsidRDefault="0093451E" w:rsidP="0093451E">
            <w:pPr>
              <w:pStyle w:val="ListParagraph"/>
              <w:numPr>
                <w:ilvl w:val="0"/>
                <w:numId w:val="27"/>
              </w:numPr>
              <w:ind w:left="290" w:hanging="270"/>
            </w:pPr>
            <w:r>
              <w:t>Divide students into pairs of students with similar topics</w:t>
            </w:r>
          </w:p>
          <w:p w14:paraId="7B3E70F1" w14:textId="77777777" w:rsidR="0093451E" w:rsidRDefault="0093451E" w:rsidP="0093451E">
            <w:pPr>
              <w:pStyle w:val="ListParagraph"/>
              <w:numPr>
                <w:ilvl w:val="0"/>
                <w:numId w:val="27"/>
              </w:numPr>
              <w:ind w:left="290" w:hanging="270"/>
            </w:pPr>
            <w:r>
              <w:t>Example of the topics are, my best food, my best movie, etc.</w:t>
            </w:r>
          </w:p>
          <w:p w14:paraId="11C5710C" w14:textId="77777777" w:rsidR="0093451E" w:rsidRDefault="0093451E" w:rsidP="0093451E">
            <w:pPr>
              <w:pStyle w:val="ListParagraph"/>
              <w:numPr>
                <w:ilvl w:val="0"/>
                <w:numId w:val="27"/>
              </w:numPr>
              <w:ind w:left="290" w:hanging="270"/>
            </w:pPr>
            <w:r>
              <w:t>Tell them they will have a conversation on this topic using the correct intonation.</w:t>
            </w:r>
          </w:p>
          <w:p w14:paraId="6CC78EF4" w14:textId="317C89F6" w:rsidR="0093451E" w:rsidRPr="00301609" w:rsidRDefault="0093451E" w:rsidP="0093451E">
            <w:pPr>
              <w:pStyle w:val="ListParagraph"/>
              <w:numPr>
                <w:ilvl w:val="0"/>
                <w:numId w:val="27"/>
              </w:numPr>
              <w:ind w:left="290" w:hanging="270"/>
            </w:pPr>
            <w:r>
              <w:t>While the practice is on, walk around to monitor the students.</w:t>
            </w:r>
          </w:p>
        </w:tc>
        <w:tc>
          <w:tcPr>
            <w:tcW w:w="118" w:type="pct"/>
          </w:tcPr>
          <w:p w14:paraId="3EC4062D" w14:textId="77777777" w:rsidR="00C17E2A" w:rsidRPr="007E1C48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Pr="007E1C48" w:rsidRDefault="00031953" w:rsidP="006513FB">
            <w:pPr>
              <w:pStyle w:val="Heading2"/>
              <w:rPr>
                <w:b/>
              </w:rPr>
            </w:pPr>
            <w:r w:rsidRPr="007E1C48">
              <w:rPr>
                <w:b/>
              </w:rPr>
              <w:t>Teacher Guide</w:t>
            </w:r>
          </w:p>
          <w:p w14:paraId="70819890" w14:textId="347BDCB2" w:rsidR="00031953" w:rsidRPr="007E1C48" w:rsidRDefault="00C40201" w:rsidP="00031953">
            <w:pPr>
              <w:rPr>
                <w:b/>
              </w:rPr>
            </w:pPr>
            <w:r w:rsidRPr="007E1C48">
              <w:rPr>
                <w:b/>
              </w:rPr>
              <w:t>Day 1</w:t>
            </w:r>
            <w:r w:rsidR="00A10BDE">
              <w:rPr>
                <w:b/>
              </w:rPr>
              <w:t>/ Lesson 1: 2</w:t>
            </w:r>
            <w:r w:rsidR="00C54221">
              <w:rPr>
                <w:b/>
              </w:rPr>
              <w:t>0</w:t>
            </w:r>
            <w:r w:rsidR="00031953" w:rsidRPr="007E1C48">
              <w:rPr>
                <w:b/>
              </w:rPr>
              <w:t xml:space="preserve"> Mins</w:t>
            </w:r>
          </w:p>
          <w:p w14:paraId="75A80109" w14:textId="683AD854" w:rsidR="002A6C4D" w:rsidRDefault="002A6C4D" w:rsidP="00196EC5">
            <w:pPr>
              <w:pStyle w:val="ListParagraph"/>
              <w:numPr>
                <w:ilvl w:val="0"/>
                <w:numId w:val="31"/>
              </w:numPr>
              <w:ind w:left="290" w:hanging="270"/>
            </w:pPr>
            <w:r>
              <w:t>Explain to students that using intonation in conversations is very important</w:t>
            </w:r>
          </w:p>
          <w:p w14:paraId="3489FC96" w14:textId="6A81B82B" w:rsidR="002A6C4D" w:rsidRDefault="002A6C4D" w:rsidP="00196EC5">
            <w:pPr>
              <w:pStyle w:val="ListParagraph"/>
              <w:numPr>
                <w:ilvl w:val="0"/>
                <w:numId w:val="31"/>
              </w:numPr>
              <w:ind w:left="290" w:hanging="270"/>
            </w:pPr>
            <w:r>
              <w:t>Tell them that using the wrong intonation could cause conflicts.</w:t>
            </w:r>
          </w:p>
          <w:p w14:paraId="0D833F90" w14:textId="6CDD823B" w:rsidR="002A6C4D" w:rsidRDefault="002A6C4D" w:rsidP="00196EC5">
            <w:pPr>
              <w:pStyle w:val="ListParagraph"/>
              <w:numPr>
                <w:ilvl w:val="0"/>
                <w:numId w:val="31"/>
              </w:numPr>
              <w:ind w:left="290" w:hanging="270"/>
            </w:pPr>
            <w:r>
              <w:t xml:space="preserve">For example; using the phrase Excuse me could be friendly and could be conflicting based on </w:t>
            </w:r>
            <w:r w:rsidR="00F378A6">
              <w:t>its</w:t>
            </w:r>
            <w:r>
              <w:t xml:space="preserve"> intonation.</w:t>
            </w:r>
          </w:p>
          <w:p w14:paraId="5BDFF311" w14:textId="2B1C3EF5" w:rsidR="00196EC5" w:rsidRDefault="00196EC5" w:rsidP="00196EC5">
            <w:pPr>
              <w:pStyle w:val="ListParagraph"/>
              <w:numPr>
                <w:ilvl w:val="0"/>
                <w:numId w:val="31"/>
              </w:numPr>
              <w:ind w:left="290" w:hanging="270"/>
            </w:pPr>
            <w:r w:rsidRPr="00196EC5">
              <w:t xml:space="preserve">Provide numerous short situational dialogues for a target linguistic function. </w:t>
            </w:r>
          </w:p>
          <w:p w14:paraId="629D1D59" w14:textId="220DE6AA" w:rsidR="00196EC5" w:rsidRDefault="005A5189" w:rsidP="00196EC5">
            <w:pPr>
              <w:pStyle w:val="ListParagraph"/>
              <w:numPr>
                <w:ilvl w:val="0"/>
                <w:numId w:val="31"/>
              </w:numPr>
              <w:ind w:left="290" w:hanging="270"/>
            </w:pPr>
            <w:r>
              <w:t>For example;</w:t>
            </w:r>
            <w:r w:rsidR="00196EC5" w:rsidRPr="00196EC5">
              <w:t xml:space="preserve"> for shopping</w:t>
            </w:r>
            <w:r>
              <w:t>,</w:t>
            </w:r>
            <w:r w:rsidR="00196EC5" w:rsidRPr="00196EC5">
              <w:t xml:space="preserve"> students can practice exchanges of trying on clothing, asking for help, asking for a different size, paying for items,</w:t>
            </w:r>
            <w:r w:rsidR="008A07AA">
              <w:t xml:space="preserve"> etc.</w:t>
            </w:r>
            <w:r w:rsidR="00196EC5" w:rsidRPr="00196EC5">
              <w:t xml:space="preserve"> </w:t>
            </w:r>
          </w:p>
          <w:p w14:paraId="34A2DADB" w14:textId="32325273" w:rsidR="00792F7D" w:rsidRDefault="00792F7D" w:rsidP="00196EC5">
            <w:pPr>
              <w:pStyle w:val="ListParagraph"/>
              <w:numPr>
                <w:ilvl w:val="0"/>
                <w:numId w:val="31"/>
              </w:numPr>
              <w:ind w:left="290" w:hanging="270"/>
            </w:pPr>
            <w:r>
              <w:t>Model any of the dialogues using the correct intonation.</w:t>
            </w:r>
          </w:p>
          <w:p w14:paraId="0A5DD614" w14:textId="784977DC" w:rsidR="00792F7D" w:rsidRDefault="00792F7D" w:rsidP="00196EC5">
            <w:pPr>
              <w:pStyle w:val="ListParagraph"/>
              <w:numPr>
                <w:ilvl w:val="0"/>
                <w:numId w:val="31"/>
              </w:numPr>
              <w:ind w:left="290" w:hanging="270"/>
            </w:pPr>
            <w:r>
              <w:t>Have students monitor the rising and falling intonations in your modeling</w:t>
            </w:r>
          </w:p>
          <w:p w14:paraId="43376577" w14:textId="4EF20872" w:rsidR="00196EC5" w:rsidRDefault="00792F7D" w:rsidP="00196EC5">
            <w:pPr>
              <w:pStyle w:val="ListParagraph"/>
              <w:numPr>
                <w:ilvl w:val="0"/>
                <w:numId w:val="31"/>
              </w:numPr>
              <w:ind w:left="290" w:hanging="270"/>
            </w:pPr>
            <w:r>
              <w:t>After teacher’s modeling, h</w:t>
            </w:r>
            <w:r w:rsidR="00196EC5" w:rsidRPr="00196EC5">
              <w:t>ave students practice each situation multiple times</w:t>
            </w:r>
            <w:r>
              <w:t xml:space="preserve"> using the correct intonations</w:t>
            </w:r>
            <w:r w:rsidR="00196EC5" w:rsidRPr="00196EC5">
              <w:t xml:space="preserve">. </w:t>
            </w:r>
          </w:p>
          <w:p w14:paraId="051428EB" w14:textId="77777777" w:rsidR="00196EC5" w:rsidRDefault="00196EC5" w:rsidP="00196EC5">
            <w:pPr>
              <w:pStyle w:val="ListParagraph"/>
              <w:numPr>
                <w:ilvl w:val="0"/>
                <w:numId w:val="31"/>
              </w:numPr>
              <w:ind w:left="290" w:hanging="270"/>
            </w:pPr>
            <w:r w:rsidRPr="00196EC5">
              <w:t xml:space="preserve">Write each situation on a small piece of paper. </w:t>
            </w:r>
          </w:p>
          <w:p w14:paraId="77B416D5" w14:textId="21DBB74F" w:rsidR="00196EC5" w:rsidRDefault="00196EC5" w:rsidP="00196EC5">
            <w:pPr>
              <w:pStyle w:val="ListParagraph"/>
              <w:numPr>
                <w:ilvl w:val="0"/>
                <w:numId w:val="31"/>
              </w:numPr>
              <w:ind w:left="290" w:hanging="270"/>
            </w:pPr>
            <w:r w:rsidRPr="00196EC5">
              <w:lastRenderedPageBreak/>
              <w:t>Students choose a situation randomly and act it out on the spot without any dialogue cues.</w:t>
            </w:r>
          </w:p>
          <w:p w14:paraId="012DB69B" w14:textId="5CAD3CCC" w:rsidR="00301609" w:rsidRPr="007E1C48" w:rsidRDefault="00301609" w:rsidP="0093451E"/>
        </w:tc>
      </w:tr>
    </w:tbl>
    <w:p w14:paraId="75A246ED" w14:textId="77777777" w:rsidR="00C17E2A" w:rsidRDefault="00C17E2A"/>
    <w:sectPr w:rsidR="00C17E2A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5A19D" w14:textId="77777777" w:rsidR="002D32DD" w:rsidRDefault="002D32DD">
      <w:pPr>
        <w:spacing w:before="0" w:after="0" w:line="240" w:lineRule="auto"/>
      </w:pPr>
      <w:r>
        <w:separator/>
      </w:r>
    </w:p>
  </w:endnote>
  <w:endnote w:type="continuationSeparator" w:id="0">
    <w:p w14:paraId="26427D6F" w14:textId="77777777" w:rsidR="002D32DD" w:rsidRDefault="002D32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2E283373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C5422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DF52D" w14:textId="77777777" w:rsidR="002D32DD" w:rsidRDefault="002D32DD">
      <w:pPr>
        <w:spacing w:before="0" w:after="0" w:line="240" w:lineRule="auto"/>
      </w:pPr>
      <w:r>
        <w:separator/>
      </w:r>
    </w:p>
  </w:footnote>
  <w:footnote w:type="continuationSeparator" w:id="0">
    <w:p w14:paraId="0DCB211D" w14:textId="77777777" w:rsidR="002D32DD" w:rsidRDefault="002D32D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22C7494"/>
    <w:multiLevelType w:val="hybridMultilevel"/>
    <w:tmpl w:val="3C34E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B5FD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4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80181"/>
    <w:multiLevelType w:val="hybridMultilevel"/>
    <w:tmpl w:val="C47C4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9087C"/>
    <w:multiLevelType w:val="hybridMultilevel"/>
    <w:tmpl w:val="0EDC5694"/>
    <w:lvl w:ilvl="0" w:tplc="25DCDD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7F1A9F"/>
    <w:multiLevelType w:val="hybridMultilevel"/>
    <w:tmpl w:val="D5165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A49FE"/>
    <w:multiLevelType w:val="hybridMultilevel"/>
    <w:tmpl w:val="C6C4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51FB2"/>
    <w:multiLevelType w:val="hybridMultilevel"/>
    <w:tmpl w:val="EC0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327EBB"/>
    <w:multiLevelType w:val="hybridMultilevel"/>
    <w:tmpl w:val="FA82E146"/>
    <w:lvl w:ilvl="0" w:tplc="C3D416D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37856"/>
    <w:multiLevelType w:val="hybridMultilevel"/>
    <w:tmpl w:val="933C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6C2F2F"/>
    <w:multiLevelType w:val="hybridMultilevel"/>
    <w:tmpl w:val="C3E2329C"/>
    <w:lvl w:ilvl="0" w:tplc="386289A4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A57EE9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21" w15:restartNumberingAfterBreak="0">
    <w:nsid w:val="46613173"/>
    <w:multiLevelType w:val="hybridMultilevel"/>
    <w:tmpl w:val="EC0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E13538"/>
    <w:multiLevelType w:val="hybridMultilevel"/>
    <w:tmpl w:val="5B92723C"/>
    <w:lvl w:ilvl="0" w:tplc="C83AEC78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1B5F16"/>
    <w:multiLevelType w:val="hybridMultilevel"/>
    <w:tmpl w:val="CCBCD42A"/>
    <w:lvl w:ilvl="0" w:tplc="E304C5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70221F"/>
    <w:multiLevelType w:val="hybridMultilevel"/>
    <w:tmpl w:val="84F4E8C4"/>
    <w:lvl w:ilvl="0" w:tplc="08090001">
      <w:start w:val="1"/>
      <w:numFmt w:val="bullet"/>
      <w:lvlText w:val=""/>
      <w:lvlJc w:val="left"/>
      <w:pPr>
        <w:ind w:left="9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13" w:hanging="360"/>
      </w:pPr>
      <w:rPr>
        <w:rFonts w:ascii="Wingdings" w:hAnsi="Wingdings" w:hint="default"/>
      </w:rPr>
    </w:lvl>
  </w:abstractNum>
  <w:abstractNum w:abstractNumId="26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93700D"/>
    <w:multiLevelType w:val="hybridMultilevel"/>
    <w:tmpl w:val="C3E2329C"/>
    <w:lvl w:ilvl="0" w:tplc="386289A4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3B238B"/>
    <w:multiLevelType w:val="hybridMultilevel"/>
    <w:tmpl w:val="EC0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655065"/>
    <w:multiLevelType w:val="hybridMultilevel"/>
    <w:tmpl w:val="EBF0F2B0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1" w15:restartNumberingAfterBreak="0">
    <w:nsid w:val="71103E9A"/>
    <w:multiLevelType w:val="hybridMultilevel"/>
    <w:tmpl w:val="1A1E3202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962F3"/>
    <w:multiLevelType w:val="hybridMultilevel"/>
    <w:tmpl w:val="82D83F00"/>
    <w:lvl w:ilvl="0" w:tplc="08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3" w15:restartNumberingAfterBreak="0">
    <w:nsid w:val="7BEB428D"/>
    <w:multiLevelType w:val="hybridMultilevel"/>
    <w:tmpl w:val="DF2C17B0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267EC0"/>
    <w:multiLevelType w:val="hybridMultilevel"/>
    <w:tmpl w:val="FD044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692D8C"/>
    <w:multiLevelType w:val="hybridMultilevel"/>
    <w:tmpl w:val="C9069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3"/>
  </w:num>
  <w:num w:numId="3">
    <w:abstractNumId w:val="18"/>
  </w:num>
  <w:num w:numId="4">
    <w:abstractNumId w:val="27"/>
  </w:num>
  <w:num w:numId="5">
    <w:abstractNumId w:val="22"/>
  </w:num>
  <w:num w:numId="6">
    <w:abstractNumId w:val="2"/>
  </w:num>
  <w:num w:numId="7">
    <w:abstractNumId w:val="7"/>
  </w:num>
  <w:num w:numId="8">
    <w:abstractNumId w:val="4"/>
  </w:num>
  <w:num w:numId="9">
    <w:abstractNumId w:val="8"/>
  </w:num>
  <w:num w:numId="10">
    <w:abstractNumId w:val="14"/>
  </w:num>
  <w:num w:numId="11">
    <w:abstractNumId w:val="13"/>
  </w:num>
  <w:num w:numId="12">
    <w:abstractNumId w:val="15"/>
  </w:num>
  <w:num w:numId="13">
    <w:abstractNumId w:val="26"/>
  </w:num>
  <w:num w:numId="14">
    <w:abstractNumId w:val="6"/>
  </w:num>
  <w:num w:numId="15">
    <w:abstractNumId w:val="31"/>
  </w:num>
  <w:num w:numId="16">
    <w:abstractNumId w:val="10"/>
  </w:num>
  <w:num w:numId="17">
    <w:abstractNumId w:val="3"/>
  </w:num>
  <w:num w:numId="18">
    <w:abstractNumId w:val="12"/>
  </w:num>
  <w:num w:numId="19">
    <w:abstractNumId w:val="24"/>
  </w:num>
  <w:num w:numId="20">
    <w:abstractNumId w:val="34"/>
  </w:num>
  <w:num w:numId="21">
    <w:abstractNumId w:val="9"/>
  </w:num>
  <w:num w:numId="22">
    <w:abstractNumId w:val="11"/>
  </w:num>
  <w:num w:numId="23">
    <w:abstractNumId w:val="32"/>
  </w:num>
  <w:num w:numId="24">
    <w:abstractNumId w:val="17"/>
  </w:num>
  <w:num w:numId="25">
    <w:abstractNumId w:val="23"/>
  </w:num>
  <w:num w:numId="26">
    <w:abstractNumId w:val="16"/>
  </w:num>
  <w:num w:numId="27">
    <w:abstractNumId w:val="29"/>
  </w:num>
  <w:num w:numId="28">
    <w:abstractNumId w:val="30"/>
  </w:num>
  <w:num w:numId="29">
    <w:abstractNumId w:val="25"/>
  </w:num>
  <w:num w:numId="30">
    <w:abstractNumId w:val="20"/>
  </w:num>
  <w:num w:numId="31">
    <w:abstractNumId w:val="28"/>
  </w:num>
  <w:num w:numId="32">
    <w:abstractNumId w:val="19"/>
  </w:num>
  <w:num w:numId="33">
    <w:abstractNumId w:val="35"/>
  </w:num>
  <w:num w:numId="34">
    <w:abstractNumId w:val="21"/>
  </w:num>
  <w:num w:numId="35">
    <w:abstractNumId w:val="1"/>
  </w:num>
  <w:num w:numId="3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27617"/>
    <w:rsid w:val="00031953"/>
    <w:rsid w:val="0004040F"/>
    <w:rsid w:val="0004502C"/>
    <w:rsid w:val="000471A9"/>
    <w:rsid w:val="00050F06"/>
    <w:rsid w:val="000529DC"/>
    <w:rsid w:val="00065A51"/>
    <w:rsid w:val="0007578F"/>
    <w:rsid w:val="000816FF"/>
    <w:rsid w:val="000904AA"/>
    <w:rsid w:val="00094462"/>
    <w:rsid w:val="00094895"/>
    <w:rsid w:val="000A37E8"/>
    <w:rsid w:val="000A5950"/>
    <w:rsid w:val="000B2A8B"/>
    <w:rsid w:val="000B52C8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10F25"/>
    <w:rsid w:val="00111531"/>
    <w:rsid w:val="00120253"/>
    <w:rsid w:val="001205AF"/>
    <w:rsid w:val="001240F2"/>
    <w:rsid w:val="00134383"/>
    <w:rsid w:val="001432FD"/>
    <w:rsid w:val="001477E2"/>
    <w:rsid w:val="00147F3A"/>
    <w:rsid w:val="00151B6D"/>
    <w:rsid w:val="001522B0"/>
    <w:rsid w:val="001611AE"/>
    <w:rsid w:val="00163CA6"/>
    <w:rsid w:val="001701D0"/>
    <w:rsid w:val="001703E0"/>
    <w:rsid w:val="001709FE"/>
    <w:rsid w:val="0017139E"/>
    <w:rsid w:val="00171443"/>
    <w:rsid w:val="0017273B"/>
    <w:rsid w:val="0017631E"/>
    <w:rsid w:val="0019171E"/>
    <w:rsid w:val="001954EF"/>
    <w:rsid w:val="00196867"/>
    <w:rsid w:val="00196EC5"/>
    <w:rsid w:val="001A6D78"/>
    <w:rsid w:val="001C0A0E"/>
    <w:rsid w:val="001C4621"/>
    <w:rsid w:val="001D1806"/>
    <w:rsid w:val="001D2C84"/>
    <w:rsid w:val="001D3BC8"/>
    <w:rsid w:val="001D4D95"/>
    <w:rsid w:val="001D6B1C"/>
    <w:rsid w:val="001D78C1"/>
    <w:rsid w:val="001E0A62"/>
    <w:rsid w:val="001E6B90"/>
    <w:rsid w:val="001F4D29"/>
    <w:rsid w:val="001F5B63"/>
    <w:rsid w:val="00205412"/>
    <w:rsid w:val="0020622F"/>
    <w:rsid w:val="00210F3F"/>
    <w:rsid w:val="00211450"/>
    <w:rsid w:val="00211CFF"/>
    <w:rsid w:val="002203F8"/>
    <w:rsid w:val="00227208"/>
    <w:rsid w:val="00233AEE"/>
    <w:rsid w:val="00234570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A6C4D"/>
    <w:rsid w:val="002A72AE"/>
    <w:rsid w:val="002B44A9"/>
    <w:rsid w:val="002B4EEC"/>
    <w:rsid w:val="002B733A"/>
    <w:rsid w:val="002C0925"/>
    <w:rsid w:val="002D3295"/>
    <w:rsid w:val="002D32DD"/>
    <w:rsid w:val="002D41D0"/>
    <w:rsid w:val="002E4739"/>
    <w:rsid w:val="002F4915"/>
    <w:rsid w:val="0030105F"/>
    <w:rsid w:val="00301609"/>
    <w:rsid w:val="00304069"/>
    <w:rsid w:val="00304B4A"/>
    <w:rsid w:val="00310BAC"/>
    <w:rsid w:val="00312F69"/>
    <w:rsid w:val="003242CF"/>
    <w:rsid w:val="003254A0"/>
    <w:rsid w:val="00331C10"/>
    <w:rsid w:val="00346000"/>
    <w:rsid w:val="003468F5"/>
    <w:rsid w:val="00350D6F"/>
    <w:rsid w:val="00364EE2"/>
    <w:rsid w:val="00367DF9"/>
    <w:rsid w:val="00373522"/>
    <w:rsid w:val="00373682"/>
    <w:rsid w:val="00376097"/>
    <w:rsid w:val="00377690"/>
    <w:rsid w:val="003815BC"/>
    <w:rsid w:val="00384895"/>
    <w:rsid w:val="00396443"/>
    <w:rsid w:val="003A037B"/>
    <w:rsid w:val="003A31B0"/>
    <w:rsid w:val="003A72AC"/>
    <w:rsid w:val="003B1470"/>
    <w:rsid w:val="003B777D"/>
    <w:rsid w:val="003C4CA4"/>
    <w:rsid w:val="003C7DAD"/>
    <w:rsid w:val="003D159E"/>
    <w:rsid w:val="003D30E4"/>
    <w:rsid w:val="003E4AD7"/>
    <w:rsid w:val="0040481C"/>
    <w:rsid w:val="004061AF"/>
    <w:rsid w:val="0041368F"/>
    <w:rsid w:val="004138FF"/>
    <w:rsid w:val="00417B53"/>
    <w:rsid w:val="00420EFD"/>
    <w:rsid w:val="00421742"/>
    <w:rsid w:val="00425F4D"/>
    <w:rsid w:val="00425F80"/>
    <w:rsid w:val="00430D97"/>
    <w:rsid w:val="00430F59"/>
    <w:rsid w:val="004343E9"/>
    <w:rsid w:val="004433CB"/>
    <w:rsid w:val="0044472C"/>
    <w:rsid w:val="00452D1F"/>
    <w:rsid w:val="00453D92"/>
    <w:rsid w:val="0045402B"/>
    <w:rsid w:val="004827E6"/>
    <w:rsid w:val="00483322"/>
    <w:rsid w:val="00483AE5"/>
    <w:rsid w:val="00485065"/>
    <w:rsid w:val="00486F5A"/>
    <w:rsid w:val="004A3441"/>
    <w:rsid w:val="004B20E0"/>
    <w:rsid w:val="004B46D3"/>
    <w:rsid w:val="004C59A6"/>
    <w:rsid w:val="004C6C13"/>
    <w:rsid w:val="004D089D"/>
    <w:rsid w:val="004E29C7"/>
    <w:rsid w:val="004F06F3"/>
    <w:rsid w:val="004F1557"/>
    <w:rsid w:val="004F60C4"/>
    <w:rsid w:val="004F6D32"/>
    <w:rsid w:val="005019E2"/>
    <w:rsid w:val="00502496"/>
    <w:rsid w:val="0050275A"/>
    <w:rsid w:val="0050427F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470EF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189"/>
    <w:rsid w:val="005A5D9C"/>
    <w:rsid w:val="005A70D5"/>
    <w:rsid w:val="005B7D58"/>
    <w:rsid w:val="005B7E63"/>
    <w:rsid w:val="005C2512"/>
    <w:rsid w:val="005D27CF"/>
    <w:rsid w:val="005D78FD"/>
    <w:rsid w:val="005F37E5"/>
    <w:rsid w:val="005F5016"/>
    <w:rsid w:val="00601257"/>
    <w:rsid w:val="00603309"/>
    <w:rsid w:val="00606C52"/>
    <w:rsid w:val="0060771A"/>
    <w:rsid w:val="00612A96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53E8F"/>
    <w:rsid w:val="00667D6F"/>
    <w:rsid w:val="00675B73"/>
    <w:rsid w:val="00677486"/>
    <w:rsid w:val="00685387"/>
    <w:rsid w:val="00686B1E"/>
    <w:rsid w:val="00697CD8"/>
    <w:rsid w:val="006A5952"/>
    <w:rsid w:val="006B19E5"/>
    <w:rsid w:val="006B3200"/>
    <w:rsid w:val="006B571A"/>
    <w:rsid w:val="006C15A4"/>
    <w:rsid w:val="006C2F42"/>
    <w:rsid w:val="006D337A"/>
    <w:rsid w:val="006E7F4B"/>
    <w:rsid w:val="006F0615"/>
    <w:rsid w:val="006F0813"/>
    <w:rsid w:val="006F50C6"/>
    <w:rsid w:val="006F5DC7"/>
    <w:rsid w:val="006F7C39"/>
    <w:rsid w:val="006F7E46"/>
    <w:rsid w:val="0070141C"/>
    <w:rsid w:val="00706EE0"/>
    <w:rsid w:val="00713D5E"/>
    <w:rsid w:val="00714A8D"/>
    <w:rsid w:val="007177D7"/>
    <w:rsid w:val="00735CBB"/>
    <w:rsid w:val="00740E81"/>
    <w:rsid w:val="00742B82"/>
    <w:rsid w:val="00743B1E"/>
    <w:rsid w:val="00747C96"/>
    <w:rsid w:val="00752C4E"/>
    <w:rsid w:val="00756214"/>
    <w:rsid w:val="00761C97"/>
    <w:rsid w:val="00761F09"/>
    <w:rsid w:val="00762343"/>
    <w:rsid w:val="007644C3"/>
    <w:rsid w:val="0076583E"/>
    <w:rsid w:val="00773C70"/>
    <w:rsid w:val="00777637"/>
    <w:rsid w:val="00780730"/>
    <w:rsid w:val="0078211E"/>
    <w:rsid w:val="0078309D"/>
    <w:rsid w:val="00786B8E"/>
    <w:rsid w:val="00791E09"/>
    <w:rsid w:val="00792F7D"/>
    <w:rsid w:val="007A5B16"/>
    <w:rsid w:val="007C31C8"/>
    <w:rsid w:val="007E1C48"/>
    <w:rsid w:val="007E5E02"/>
    <w:rsid w:val="007F09DA"/>
    <w:rsid w:val="007F163A"/>
    <w:rsid w:val="007F4FCC"/>
    <w:rsid w:val="007F65A3"/>
    <w:rsid w:val="00807AE6"/>
    <w:rsid w:val="00811AB9"/>
    <w:rsid w:val="00812C84"/>
    <w:rsid w:val="0081373E"/>
    <w:rsid w:val="0083703B"/>
    <w:rsid w:val="008452D9"/>
    <w:rsid w:val="0085030E"/>
    <w:rsid w:val="00853340"/>
    <w:rsid w:val="008549B7"/>
    <w:rsid w:val="008776E5"/>
    <w:rsid w:val="00885068"/>
    <w:rsid w:val="008A07AA"/>
    <w:rsid w:val="008A326A"/>
    <w:rsid w:val="008B2B0B"/>
    <w:rsid w:val="008B2CBF"/>
    <w:rsid w:val="008D02F2"/>
    <w:rsid w:val="008D7395"/>
    <w:rsid w:val="008D7836"/>
    <w:rsid w:val="008E2AFC"/>
    <w:rsid w:val="008F27DC"/>
    <w:rsid w:val="008F2C91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451E"/>
    <w:rsid w:val="009378FA"/>
    <w:rsid w:val="009563B9"/>
    <w:rsid w:val="00956A48"/>
    <w:rsid w:val="00956B0B"/>
    <w:rsid w:val="00956DE4"/>
    <w:rsid w:val="00956FB9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97517"/>
    <w:rsid w:val="009A04CA"/>
    <w:rsid w:val="009A4BA1"/>
    <w:rsid w:val="009C6ED3"/>
    <w:rsid w:val="009D155F"/>
    <w:rsid w:val="009D30C4"/>
    <w:rsid w:val="009D5198"/>
    <w:rsid w:val="009D72E5"/>
    <w:rsid w:val="009E0014"/>
    <w:rsid w:val="009E08FF"/>
    <w:rsid w:val="009E61B2"/>
    <w:rsid w:val="009E72C5"/>
    <w:rsid w:val="009F7C60"/>
    <w:rsid w:val="00A0116B"/>
    <w:rsid w:val="00A10BDE"/>
    <w:rsid w:val="00A12601"/>
    <w:rsid w:val="00A1735C"/>
    <w:rsid w:val="00A25094"/>
    <w:rsid w:val="00A272CB"/>
    <w:rsid w:val="00A367FF"/>
    <w:rsid w:val="00A37E88"/>
    <w:rsid w:val="00A50553"/>
    <w:rsid w:val="00A71E70"/>
    <w:rsid w:val="00A74FCC"/>
    <w:rsid w:val="00A82696"/>
    <w:rsid w:val="00A832CB"/>
    <w:rsid w:val="00A85D55"/>
    <w:rsid w:val="00A953B4"/>
    <w:rsid w:val="00AB0656"/>
    <w:rsid w:val="00AB565D"/>
    <w:rsid w:val="00AC63A2"/>
    <w:rsid w:val="00AD171D"/>
    <w:rsid w:val="00AD5265"/>
    <w:rsid w:val="00AD6AD0"/>
    <w:rsid w:val="00AE2FC3"/>
    <w:rsid w:val="00AF3137"/>
    <w:rsid w:val="00AF47E1"/>
    <w:rsid w:val="00AF69C0"/>
    <w:rsid w:val="00B02EA6"/>
    <w:rsid w:val="00B046C1"/>
    <w:rsid w:val="00B07834"/>
    <w:rsid w:val="00B25DC5"/>
    <w:rsid w:val="00B262A1"/>
    <w:rsid w:val="00B27BDC"/>
    <w:rsid w:val="00B30F64"/>
    <w:rsid w:val="00B36C8F"/>
    <w:rsid w:val="00B4776C"/>
    <w:rsid w:val="00B50357"/>
    <w:rsid w:val="00B542DD"/>
    <w:rsid w:val="00B55350"/>
    <w:rsid w:val="00B57396"/>
    <w:rsid w:val="00B67C04"/>
    <w:rsid w:val="00B8438A"/>
    <w:rsid w:val="00B87608"/>
    <w:rsid w:val="00B91FAF"/>
    <w:rsid w:val="00B93FEC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BF67F5"/>
    <w:rsid w:val="00C00C0D"/>
    <w:rsid w:val="00C02188"/>
    <w:rsid w:val="00C03799"/>
    <w:rsid w:val="00C12DD5"/>
    <w:rsid w:val="00C136D0"/>
    <w:rsid w:val="00C17E2A"/>
    <w:rsid w:val="00C20C1E"/>
    <w:rsid w:val="00C24A10"/>
    <w:rsid w:val="00C40201"/>
    <w:rsid w:val="00C403C3"/>
    <w:rsid w:val="00C54221"/>
    <w:rsid w:val="00C61E15"/>
    <w:rsid w:val="00C61F91"/>
    <w:rsid w:val="00C73B2C"/>
    <w:rsid w:val="00C73D7E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C605B"/>
    <w:rsid w:val="00CD4D2B"/>
    <w:rsid w:val="00CE28DB"/>
    <w:rsid w:val="00CE56FD"/>
    <w:rsid w:val="00CE5B35"/>
    <w:rsid w:val="00CF27B1"/>
    <w:rsid w:val="00CF4D19"/>
    <w:rsid w:val="00D021AC"/>
    <w:rsid w:val="00D12602"/>
    <w:rsid w:val="00D15CAA"/>
    <w:rsid w:val="00D17E02"/>
    <w:rsid w:val="00D2109C"/>
    <w:rsid w:val="00D27DC3"/>
    <w:rsid w:val="00D329A0"/>
    <w:rsid w:val="00D3577C"/>
    <w:rsid w:val="00D375F4"/>
    <w:rsid w:val="00D43AC0"/>
    <w:rsid w:val="00D47C20"/>
    <w:rsid w:val="00D56441"/>
    <w:rsid w:val="00D63A36"/>
    <w:rsid w:val="00D8019B"/>
    <w:rsid w:val="00D812F1"/>
    <w:rsid w:val="00D85628"/>
    <w:rsid w:val="00D914D8"/>
    <w:rsid w:val="00DA1F66"/>
    <w:rsid w:val="00DB3B98"/>
    <w:rsid w:val="00DB5CE9"/>
    <w:rsid w:val="00DC17D5"/>
    <w:rsid w:val="00DC2F0C"/>
    <w:rsid w:val="00DC76FD"/>
    <w:rsid w:val="00DE0478"/>
    <w:rsid w:val="00DE3AC3"/>
    <w:rsid w:val="00DF02F9"/>
    <w:rsid w:val="00DF0577"/>
    <w:rsid w:val="00DF591D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80C06"/>
    <w:rsid w:val="00E84F61"/>
    <w:rsid w:val="00E85536"/>
    <w:rsid w:val="00E86F8A"/>
    <w:rsid w:val="00EA3A1A"/>
    <w:rsid w:val="00EA41D6"/>
    <w:rsid w:val="00EA5BCA"/>
    <w:rsid w:val="00EA78ED"/>
    <w:rsid w:val="00EB2FF3"/>
    <w:rsid w:val="00EB5924"/>
    <w:rsid w:val="00EC2D9F"/>
    <w:rsid w:val="00ED219F"/>
    <w:rsid w:val="00ED2AA6"/>
    <w:rsid w:val="00EE497B"/>
    <w:rsid w:val="00EF0198"/>
    <w:rsid w:val="00EF7436"/>
    <w:rsid w:val="00F1179F"/>
    <w:rsid w:val="00F12F9F"/>
    <w:rsid w:val="00F17FDF"/>
    <w:rsid w:val="00F208E3"/>
    <w:rsid w:val="00F23572"/>
    <w:rsid w:val="00F235D6"/>
    <w:rsid w:val="00F27FA3"/>
    <w:rsid w:val="00F378A6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93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suu.com/ffetty/docs/my_lesson_plan_and_reflection_on_in" TargetMode="External"/><Relationship Id="rId13" Type="http://schemas.openxmlformats.org/officeDocument/2006/relationships/hyperlink" Target="https://issuu.com/ffetty/docs/my_lesson_plan_and_reflection_on_in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://blog.stuartmillenglish.com/category/lesson-plans/word-stress-timing-and-intonation-prosody-lesson-plans/" TargetMode="External"/><Relationship Id="rId17" Type="http://schemas.openxmlformats.org/officeDocument/2006/relationships/hyperlink" Target="http://blog.stuartmillenglish.com/category/lesson-plans/word-stress-timing-and-intonation-prosody-lesson-plan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ogglesworldesl.com/askthomas_intonation.ht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gglesworldesl.com/askthomas_intonation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ritishcouncil.org.br/sites/default/files/lesson_plan_-_eng_0.pdf" TargetMode="External"/><Relationship Id="rId10" Type="http://schemas.openxmlformats.org/officeDocument/2006/relationships/hyperlink" Target="https://www.britishcouncil.org.br/sites/default/files/lesson_plan_-_eng_0.pdf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usyteacher.org/16149-teaching-english-intonation-tips.html" TargetMode="External"/><Relationship Id="rId14" Type="http://schemas.openxmlformats.org/officeDocument/2006/relationships/hyperlink" Target="https://busyteacher.org/16149-teaching-english-intonation-tips.html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106507"/>
    <w:rsid w:val="001A22C3"/>
    <w:rsid w:val="001E40F4"/>
    <w:rsid w:val="00253619"/>
    <w:rsid w:val="002728F4"/>
    <w:rsid w:val="00280CE5"/>
    <w:rsid w:val="00340B43"/>
    <w:rsid w:val="003A22D6"/>
    <w:rsid w:val="004A008E"/>
    <w:rsid w:val="004E1DB9"/>
    <w:rsid w:val="0050187F"/>
    <w:rsid w:val="0050760F"/>
    <w:rsid w:val="00571A20"/>
    <w:rsid w:val="005E6E71"/>
    <w:rsid w:val="006814AC"/>
    <w:rsid w:val="006C7981"/>
    <w:rsid w:val="00713551"/>
    <w:rsid w:val="00760F6A"/>
    <w:rsid w:val="00797D75"/>
    <w:rsid w:val="00805105"/>
    <w:rsid w:val="00816166"/>
    <w:rsid w:val="00836926"/>
    <w:rsid w:val="00957041"/>
    <w:rsid w:val="009D2491"/>
    <w:rsid w:val="00A20224"/>
    <w:rsid w:val="00A50CC6"/>
    <w:rsid w:val="00AB2F7D"/>
    <w:rsid w:val="00AB37F5"/>
    <w:rsid w:val="00AC6A43"/>
    <w:rsid w:val="00B67D1F"/>
    <w:rsid w:val="00BA670A"/>
    <w:rsid w:val="00C25272"/>
    <w:rsid w:val="00C87D32"/>
    <w:rsid w:val="00C93DC1"/>
    <w:rsid w:val="00D35508"/>
    <w:rsid w:val="00D92979"/>
    <w:rsid w:val="00DE19D7"/>
    <w:rsid w:val="00E1594B"/>
    <w:rsid w:val="00E17671"/>
    <w:rsid w:val="00EB30E9"/>
    <w:rsid w:val="00ED15F3"/>
    <w:rsid w:val="00F07EE3"/>
    <w:rsid w:val="00F4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0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Credpal</cp:lastModifiedBy>
  <cp:revision>2</cp:revision>
  <dcterms:created xsi:type="dcterms:W3CDTF">2019-08-07T13:52:00Z</dcterms:created>
  <dcterms:modified xsi:type="dcterms:W3CDTF">2019-08-07T13:52:00Z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