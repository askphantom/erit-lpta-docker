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4A555C51" w:rsidR="00C17E2A" w:rsidRPr="009260D0" w:rsidRDefault="00B26D28">
            <w:pPr>
              <w:pStyle w:val="Title"/>
              <w:rPr>
                <w:sz w:val="40"/>
                <w:szCs w:val="40"/>
              </w:rPr>
            </w:pPr>
            <w:r>
              <w:rPr>
                <w:sz w:val="40"/>
                <w:szCs w:val="40"/>
              </w:rPr>
              <w:t>Addition of WHole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31BDC3F1" w:rsidR="00C17E2A" w:rsidRDefault="00B26D28">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4D9146CE" w:rsidR="002F7EF2" w:rsidRDefault="0081632F" w:rsidP="003D5D55">
            <w:pPr>
              <w:pStyle w:val="ListParagraph"/>
              <w:numPr>
                <w:ilvl w:val="0"/>
                <w:numId w:val="29"/>
              </w:numPr>
              <w:tabs>
                <w:tab w:val="left" w:pos="467"/>
              </w:tabs>
              <w:ind w:left="161" w:hanging="161"/>
            </w:pPr>
            <w:r>
              <w:t>Solving problems involving addition</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917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5DA359D7" w:rsidR="002A355C" w:rsidRDefault="00BF3180" w:rsidP="0094015B">
                                  <w:r>
                                    <w:t>-</w:t>
                                  </w:r>
                                  <w:r w:rsidR="004A4B53">
                                    <w:t xml:space="preserve"> </w:t>
                                  </w:r>
                                  <w:r w:rsidR="00C766D0">
                                    <w:t>Props (stuffed animals or items in the classroom)</w:t>
                                  </w:r>
                                </w:p>
                                <w:p w14:paraId="1EBB1CC1" w14:textId="538D4231" w:rsidR="00C766D0" w:rsidRDefault="00C766D0" w:rsidP="0094015B">
                                  <w:r>
                                    <w:t>-White board</w:t>
                                  </w:r>
                                </w:p>
                                <w:p w14:paraId="4AF14C6E" w14:textId="607A0B9E" w:rsidR="000B2A8B" w:rsidRPr="00031F85" w:rsidRDefault="00C766D0" w:rsidP="008960CA">
                                  <w:r>
                                    <w:t>-Marker</w:t>
                                  </w:r>
                                </w:p>
                                <w:p w14:paraId="6AC1D91F" w14:textId="29B3657C" w:rsidR="008960CA" w:rsidRPr="008960CA" w:rsidRDefault="008960CA" w:rsidP="008960CA">
                                  <w:pPr>
                                    <w:rPr>
                                      <w:color w:val="595959" w:themeColor="text1" w:themeTint="A6"/>
                                    </w:rPr>
                                  </w:pPr>
                                  <w:r>
                                    <w:rPr>
                                      <w:color w:val="595959" w:themeColor="text1" w:themeTint="A6"/>
                                    </w:rPr>
                                    <w:t>-Box of marbles</w:t>
                                  </w:r>
                                </w:p>
                                <w:p w14:paraId="612D0A52" w14:textId="76128C3E" w:rsidR="00EA3A1A" w:rsidRDefault="007B713E" w:rsidP="007B713E">
                                  <w:pPr>
                                    <w:pStyle w:val="ListBullet"/>
                                    <w:numPr>
                                      <w:ilvl w:val="0"/>
                                      <w:numId w:val="0"/>
                                    </w:numPr>
                                  </w:pPr>
                                  <w:r>
                                    <w:t>-Dice</w:t>
                                  </w: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6EA7139A" w14:textId="77777777" w:rsidR="00E61AB9" w:rsidRDefault="009A2461" w:rsidP="0094015B">
                                  <w:pPr>
                                    <w:pStyle w:val="ListBullet"/>
                                  </w:pPr>
                                  <w:hyperlink r:id="rId9" w:history="1">
                                    <w:r w:rsidR="00A4029C">
                                      <w:rPr>
                                        <w:rStyle w:val="Hyperlink"/>
                                      </w:rPr>
                                      <w:t>https://ilearn.marist.edu/access/content/user/10129919%40marist.edu/Exhibits/Representation/hopscotchlessonplan.pdf</w:t>
                                    </w:r>
                                  </w:hyperlink>
                                </w:p>
                                <w:p w14:paraId="64A16BF8" w14:textId="77777777" w:rsidR="00A4029C" w:rsidRDefault="009A2461" w:rsidP="0094015B">
                                  <w:pPr>
                                    <w:pStyle w:val="ListBullet"/>
                                  </w:pPr>
                                  <w:hyperlink r:id="rId10" w:history="1">
                                    <w:r w:rsidR="004B7D96">
                                      <w:rPr>
                                        <w:rStyle w:val="Hyperlink"/>
                                      </w:rPr>
                                      <w:t>https://www.whatihavelearnedteaching.com/teach-your-students-to-solve-word-problems/</w:t>
                                    </w:r>
                                  </w:hyperlink>
                                </w:p>
                                <w:p w14:paraId="061D3E2B" w14:textId="77777777" w:rsidR="004B7D96" w:rsidRDefault="009A2461" w:rsidP="0094015B">
                                  <w:pPr>
                                    <w:pStyle w:val="ListBullet"/>
                                  </w:pPr>
                                  <w:hyperlink r:id="rId11" w:history="1">
                                    <w:r w:rsidR="004B7D96">
                                      <w:rPr>
                                        <w:rStyle w:val="Hyperlink"/>
                                      </w:rPr>
                                      <w:t>https://teachers.yale.edu/curriculum/viewer/initiative_07.06.01_u</w:t>
                                    </w:r>
                                  </w:hyperlink>
                                </w:p>
                                <w:p w14:paraId="0CB92925" w14:textId="77777777" w:rsidR="004B7D96" w:rsidRDefault="009A2461" w:rsidP="0094015B">
                                  <w:pPr>
                                    <w:pStyle w:val="ListBullet"/>
                                  </w:pPr>
                                  <w:hyperlink r:id="rId12" w:history="1">
                                    <w:r w:rsidR="008960CA">
                                      <w:rPr>
                                        <w:rStyle w:val="Hyperlink"/>
                                      </w:rPr>
                                      <w:t>https://www.prodigygame.com/blog/math-word-problems/</w:t>
                                    </w:r>
                                  </w:hyperlink>
                                </w:p>
                                <w:p w14:paraId="518EB642" w14:textId="77777777" w:rsidR="008960CA" w:rsidRDefault="009A2461" w:rsidP="0094015B">
                                  <w:pPr>
                                    <w:pStyle w:val="ListBullet"/>
                                  </w:pPr>
                                  <w:hyperlink r:id="rId13" w:history="1">
                                    <w:r w:rsidR="00FE1928">
                                      <w:rPr>
                                        <w:rStyle w:val="Hyperlink"/>
                                      </w:rPr>
                                      <w:t>https://betterlesson.com/lesson/502655/adding-whole-numbers?from=mtp_lesson</w:t>
                                    </w:r>
                                  </w:hyperlink>
                                </w:p>
                                <w:p w14:paraId="266D3DBF" w14:textId="28C86F33" w:rsidR="00FE1928" w:rsidRDefault="00FE1928"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917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5DA359D7" w:rsidR="002A355C" w:rsidRDefault="00BF3180" w:rsidP="0094015B">
                            <w:r>
                              <w:t>-</w:t>
                            </w:r>
                            <w:r w:rsidR="004A4B53">
                              <w:t xml:space="preserve"> </w:t>
                            </w:r>
                            <w:r w:rsidR="00C766D0">
                              <w:t>Props (stuffed animals or items in the classroom)</w:t>
                            </w:r>
                          </w:p>
                          <w:p w14:paraId="1EBB1CC1" w14:textId="538D4231" w:rsidR="00C766D0" w:rsidRDefault="00C766D0" w:rsidP="0094015B">
                            <w:r>
                              <w:t>-White board</w:t>
                            </w:r>
                          </w:p>
                          <w:p w14:paraId="4AF14C6E" w14:textId="607A0B9E" w:rsidR="000B2A8B" w:rsidRPr="00031F85" w:rsidRDefault="00C766D0" w:rsidP="008960CA">
                            <w:r>
                              <w:t>-Marker</w:t>
                            </w:r>
                          </w:p>
                          <w:p w14:paraId="6AC1D91F" w14:textId="29B3657C" w:rsidR="008960CA" w:rsidRPr="008960CA" w:rsidRDefault="008960CA" w:rsidP="008960CA">
                            <w:pPr>
                              <w:rPr>
                                <w:color w:val="595959" w:themeColor="text1" w:themeTint="A6"/>
                              </w:rPr>
                            </w:pPr>
                            <w:r>
                              <w:rPr>
                                <w:color w:val="595959" w:themeColor="text1" w:themeTint="A6"/>
                              </w:rPr>
                              <w:t>-Box of marbles</w:t>
                            </w:r>
                          </w:p>
                          <w:p w14:paraId="612D0A52" w14:textId="76128C3E" w:rsidR="00EA3A1A" w:rsidRDefault="007B713E" w:rsidP="007B713E">
                            <w:pPr>
                              <w:pStyle w:val="ListBullet"/>
                              <w:numPr>
                                <w:ilvl w:val="0"/>
                                <w:numId w:val="0"/>
                              </w:numPr>
                            </w:pPr>
                            <w:r>
                              <w:t>-Dice</w:t>
                            </w: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6EA7139A" w14:textId="77777777" w:rsidR="00E61AB9" w:rsidRDefault="009A2461" w:rsidP="0094015B">
                            <w:pPr>
                              <w:pStyle w:val="ListBullet"/>
                            </w:pPr>
                            <w:hyperlink r:id="rId14" w:history="1">
                              <w:r w:rsidR="00A4029C">
                                <w:rPr>
                                  <w:rStyle w:val="Hyperlink"/>
                                </w:rPr>
                                <w:t>https://ilearn.marist.edu/access/content/user/10129919%40marist.edu/Exhibits/Representation/hopscotchlessonplan.pdf</w:t>
                              </w:r>
                            </w:hyperlink>
                          </w:p>
                          <w:p w14:paraId="64A16BF8" w14:textId="77777777" w:rsidR="00A4029C" w:rsidRDefault="009A2461" w:rsidP="0094015B">
                            <w:pPr>
                              <w:pStyle w:val="ListBullet"/>
                            </w:pPr>
                            <w:hyperlink r:id="rId15" w:history="1">
                              <w:r w:rsidR="004B7D96">
                                <w:rPr>
                                  <w:rStyle w:val="Hyperlink"/>
                                </w:rPr>
                                <w:t>https://www.whatihavelearnedteaching.com/teach-your-students-to-solve-word-problems/</w:t>
                              </w:r>
                            </w:hyperlink>
                          </w:p>
                          <w:p w14:paraId="061D3E2B" w14:textId="77777777" w:rsidR="004B7D96" w:rsidRDefault="009A2461" w:rsidP="0094015B">
                            <w:pPr>
                              <w:pStyle w:val="ListBullet"/>
                            </w:pPr>
                            <w:hyperlink r:id="rId16" w:history="1">
                              <w:r w:rsidR="004B7D96">
                                <w:rPr>
                                  <w:rStyle w:val="Hyperlink"/>
                                </w:rPr>
                                <w:t>https://teachers.yale.edu/curriculum/viewer/initiative_07.06.01_u</w:t>
                              </w:r>
                            </w:hyperlink>
                          </w:p>
                          <w:p w14:paraId="0CB92925" w14:textId="77777777" w:rsidR="004B7D96" w:rsidRDefault="009A2461" w:rsidP="0094015B">
                            <w:pPr>
                              <w:pStyle w:val="ListBullet"/>
                            </w:pPr>
                            <w:hyperlink r:id="rId17" w:history="1">
                              <w:r w:rsidR="008960CA">
                                <w:rPr>
                                  <w:rStyle w:val="Hyperlink"/>
                                </w:rPr>
                                <w:t>https://www.prodigygame.com/blog/math-word-problems/</w:t>
                              </w:r>
                            </w:hyperlink>
                          </w:p>
                          <w:p w14:paraId="518EB642" w14:textId="77777777" w:rsidR="008960CA" w:rsidRDefault="009A2461" w:rsidP="0094015B">
                            <w:pPr>
                              <w:pStyle w:val="ListBullet"/>
                            </w:pPr>
                            <w:hyperlink r:id="rId18" w:history="1">
                              <w:r w:rsidR="00FE1928">
                                <w:rPr>
                                  <w:rStyle w:val="Hyperlink"/>
                                </w:rPr>
                                <w:t>https://betterlesson.com/lesson/502655/adding-whole-numbers?from=mtp_lesson</w:t>
                              </w:r>
                            </w:hyperlink>
                          </w:p>
                          <w:p w14:paraId="266D3DBF" w14:textId="28C86F33" w:rsidR="00FE1928" w:rsidRDefault="00FE1928"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55C5C76B" w:rsidR="00C17E2A" w:rsidRPr="00F616CA" w:rsidRDefault="00D27DC3">
            <w:pPr>
              <w:pStyle w:val="Heading2"/>
              <w:rPr>
                <w:b/>
              </w:rPr>
            </w:pPr>
            <w:r w:rsidRPr="00F616CA">
              <w:rPr>
                <w:b/>
              </w:rPr>
              <w:t>Objectives</w:t>
            </w:r>
          </w:p>
          <w:p w14:paraId="7336D7D6" w14:textId="77777777" w:rsidR="0081632F" w:rsidRDefault="0081632F" w:rsidP="0081632F">
            <w:r>
              <w:t>Students should be able to;</w:t>
            </w:r>
          </w:p>
          <w:p w14:paraId="108ABFB9" w14:textId="77777777" w:rsidR="00955673" w:rsidRDefault="00955673" w:rsidP="00955673">
            <w:pPr>
              <w:pStyle w:val="ListParagraph"/>
              <w:numPr>
                <w:ilvl w:val="0"/>
                <w:numId w:val="31"/>
              </w:numPr>
              <w:ind w:left="180" w:hanging="180"/>
            </w:pPr>
            <w:r>
              <w:t>K</w:t>
            </w:r>
            <w:r w:rsidRPr="00380AD8">
              <w:t>now basic definitions o</w:t>
            </w:r>
            <w:r>
              <w:t xml:space="preserve">f </w:t>
            </w:r>
            <w:r w:rsidRPr="00955673">
              <w:t>su</w:t>
            </w:r>
            <w:r>
              <w:t>m, total, addend,</w:t>
            </w:r>
            <w:r w:rsidRPr="00955673">
              <w:t xml:space="preserve"> in addition to the terms numeral, digit, and whole number.</w:t>
            </w:r>
          </w:p>
          <w:p w14:paraId="402983E2" w14:textId="435C86A0" w:rsidR="001D4D95" w:rsidRDefault="00955673" w:rsidP="00955673">
            <w:pPr>
              <w:pStyle w:val="ListParagraph"/>
              <w:numPr>
                <w:ilvl w:val="0"/>
                <w:numId w:val="31"/>
              </w:numPr>
              <w:ind w:left="180" w:hanging="180"/>
            </w:pPr>
            <w:r>
              <w:t>Subtract multi-digit whole number</w:t>
            </w:r>
            <w:r>
              <w:t>.</w:t>
            </w:r>
          </w:p>
          <w:p w14:paraId="6BD49785" w14:textId="5FCA9921" w:rsidR="00955673" w:rsidRDefault="00955673" w:rsidP="00955673">
            <w:pPr>
              <w:pStyle w:val="ListParagraph"/>
              <w:numPr>
                <w:ilvl w:val="0"/>
                <w:numId w:val="31"/>
              </w:numPr>
              <w:ind w:left="180" w:hanging="180"/>
            </w:pPr>
            <w:r>
              <w:t>D</w:t>
            </w:r>
            <w:r w:rsidRPr="00380AD8">
              <w:t>etermine the operation necessary to solve word problems</w:t>
            </w:r>
            <w:r>
              <w:t>.</w:t>
            </w:r>
          </w:p>
          <w:p w14:paraId="2CBC4F92" w14:textId="77777777" w:rsidR="001D4D95" w:rsidRDefault="001D4D95" w:rsidP="001D4D95">
            <w:bookmarkStart w:id="0" w:name="_GoBack"/>
            <w:bookmarkEnd w:id="0"/>
          </w:p>
          <w:p w14:paraId="332DFE16" w14:textId="77777777" w:rsidR="001D4D95" w:rsidRDefault="001D4D95" w:rsidP="001D4D95"/>
          <w:p w14:paraId="22A31125" w14:textId="65274BEF" w:rsidR="004D2F47" w:rsidRDefault="004D2F47" w:rsidP="007B713E">
            <w:pPr>
              <w:pStyle w:val="Heading1"/>
            </w:pPr>
          </w:p>
          <w:p w14:paraId="747A0955" w14:textId="3FB74A79" w:rsidR="004D2F47" w:rsidRDefault="004D2F47" w:rsidP="004D2F47"/>
          <w:p w14:paraId="16ADB57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23FDEEF3"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186FCAB8"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C63D3AC"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4B305E">
            <w:pPr>
              <w:spacing w:after="40" w:line="240" w:lineRule="auto"/>
              <w:outlineLvl w:val="0"/>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455181E6" w14:textId="57D6F0D6" w:rsidR="00C766D0" w:rsidRDefault="00C766D0" w:rsidP="00C766D0">
            <w:pPr>
              <w:pStyle w:val="ListParagraph"/>
              <w:numPr>
                <w:ilvl w:val="0"/>
                <w:numId w:val="33"/>
              </w:numPr>
              <w:ind w:left="143" w:hanging="143"/>
            </w:pPr>
            <w:r>
              <w:t>Teacher will introduce story problems to the students by acting out situations with the students.</w:t>
            </w:r>
          </w:p>
          <w:p w14:paraId="62F12FE5" w14:textId="6977EA7C" w:rsidR="00C766D0" w:rsidRDefault="000073C1" w:rsidP="00C766D0">
            <w:pPr>
              <w:pStyle w:val="ListParagraph"/>
              <w:numPr>
                <w:ilvl w:val="0"/>
                <w:numId w:val="33"/>
              </w:numPr>
              <w:ind w:left="143" w:hanging="143"/>
            </w:pPr>
            <w:r>
              <w:t>For example, "Eight</w:t>
            </w:r>
            <w:r w:rsidR="00C766D0">
              <w:t xml:space="preserve"> students went to the store </w:t>
            </w:r>
            <w:r>
              <w:t>(have eight</w:t>
            </w:r>
            <w:r w:rsidR="00C766D0">
              <w:t xml:space="preserve"> students stand).” </w:t>
            </w:r>
            <w:r>
              <w:t xml:space="preserve">Three </w:t>
            </w:r>
            <w:r w:rsidR="00C766D0">
              <w:t>more students joined them." The teacher will ask, "How many students are there in all?" Then the class will say that there a</w:t>
            </w:r>
            <w:r>
              <w:t>re 11</w:t>
            </w:r>
            <w:r w:rsidR="00C766D0">
              <w:t xml:space="preserve"> students in all by counting the students or practicing other strategies to determine the answer.</w:t>
            </w:r>
          </w:p>
          <w:p w14:paraId="59C73EC7" w14:textId="77777777" w:rsidR="00C766D0" w:rsidRDefault="00C766D0" w:rsidP="00C766D0">
            <w:pPr>
              <w:pStyle w:val="ListParagraph"/>
              <w:numPr>
                <w:ilvl w:val="0"/>
                <w:numId w:val="33"/>
              </w:numPr>
              <w:ind w:left="143" w:hanging="143"/>
            </w:pPr>
            <w:r>
              <w:t>The teacher will do these "acting out" problems several times. You can even use props, such as stuffed animals or items in the classroom.</w:t>
            </w:r>
          </w:p>
          <w:p w14:paraId="50CDFEFD" w14:textId="27C55655" w:rsidR="00C766D0" w:rsidRPr="00332B35" w:rsidRDefault="00C766D0" w:rsidP="00C766D0">
            <w:pPr>
              <w:pStyle w:val="ListParagraph"/>
              <w:numPr>
                <w:ilvl w:val="0"/>
                <w:numId w:val="33"/>
              </w:numPr>
              <w:ind w:left="143" w:hanging="143"/>
            </w:pPr>
            <w:r>
              <w:t>The teacher can also write the student's names on the board or PowerPoint that has students’ name and use their names as the story problems. It is very easy to change the names to students in your class.</w:t>
            </w:r>
          </w:p>
          <w:p w14:paraId="60601EFF" w14:textId="77777777" w:rsidR="002F7EF2" w:rsidRDefault="002F7EF2" w:rsidP="00B36DC1">
            <w:pPr>
              <w:pStyle w:val="ListParagraph"/>
              <w:ind w:left="532"/>
            </w:pPr>
          </w:p>
          <w:p w14:paraId="5CF8394C" w14:textId="77777777" w:rsidR="00D93CC3" w:rsidRDefault="00D93CC3" w:rsidP="00FB30A1">
            <w:pPr>
              <w:pStyle w:val="ListParagraph"/>
              <w:ind w:left="0"/>
              <w:rPr>
                <w:rFonts w:asciiTheme="majorHAnsi" w:eastAsiaTheme="majorEastAsia" w:hAnsiTheme="majorHAnsi" w:cstheme="majorBidi"/>
                <w:b/>
                <w:color w:val="F16522" w:themeColor="accent1"/>
              </w:rPr>
            </w:pPr>
          </w:p>
          <w:p w14:paraId="3CDCEBD3" w14:textId="77777777" w:rsidR="00D93CC3" w:rsidRDefault="00D93CC3" w:rsidP="00FB30A1">
            <w:pPr>
              <w:pStyle w:val="ListParagraph"/>
              <w:ind w:left="0"/>
              <w:rPr>
                <w:rFonts w:asciiTheme="majorHAnsi" w:eastAsiaTheme="majorEastAsia" w:hAnsiTheme="majorHAnsi" w:cstheme="majorBidi"/>
                <w:b/>
                <w:color w:val="F16522" w:themeColor="accent1"/>
              </w:rPr>
            </w:pPr>
          </w:p>
          <w:p w14:paraId="024FC36A" w14:textId="77777777" w:rsidR="00D93CC3" w:rsidRDefault="00D93CC3" w:rsidP="00FB30A1">
            <w:pPr>
              <w:pStyle w:val="ListParagraph"/>
              <w:ind w:left="0"/>
              <w:rPr>
                <w:rFonts w:asciiTheme="majorHAnsi" w:eastAsiaTheme="majorEastAsia" w:hAnsiTheme="majorHAnsi" w:cstheme="majorBidi"/>
                <w:b/>
                <w:color w:val="F16522" w:themeColor="accent1"/>
              </w:rPr>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28CEFC14" w:rsidR="00FB30A1" w:rsidRPr="00031953" w:rsidRDefault="009A0384" w:rsidP="00FB30A1">
            <w:pPr>
              <w:rPr>
                <w:b/>
              </w:rPr>
            </w:pPr>
            <w:r>
              <w:rPr>
                <w:b/>
              </w:rPr>
              <w:t>Day 2/ Lesson 2</w:t>
            </w:r>
            <w:r w:rsidR="00FB30A1" w:rsidRPr="00031953">
              <w:rPr>
                <w:b/>
              </w:rPr>
              <w:t>: 15 Mins</w:t>
            </w:r>
          </w:p>
          <w:p w14:paraId="40011441" w14:textId="7ACC043E" w:rsidR="003D1E61" w:rsidRPr="00FD539A" w:rsidRDefault="00F37238" w:rsidP="00FD539A">
            <w:pPr>
              <w:pStyle w:val="ListParagraph"/>
              <w:numPr>
                <w:ilvl w:val="0"/>
                <w:numId w:val="35"/>
              </w:numPr>
              <w:ind w:left="233" w:hanging="233"/>
              <w:rPr>
                <w:color w:val="595959" w:themeColor="text1" w:themeTint="A6"/>
              </w:rPr>
            </w:pPr>
            <w:r w:rsidRPr="00FD539A">
              <w:rPr>
                <w:color w:val="595959" w:themeColor="text1" w:themeTint="A6"/>
              </w:rPr>
              <w:t xml:space="preserve">Pupils work in groups of 3. </w:t>
            </w:r>
            <w:r w:rsidR="00D93CC3" w:rsidRPr="00FD539A">
              <w:rPr>
                <w:color w:val="595959" w:themeColor="text1" w:themeTint="A6"/>
              </w:rPr>
              <w:t>Each group has</w:t>
            </w:r>
            <w:r w:rsidRPr="00FD539A">
              <w:rPr>
                <w:color w:val="595959" w:themeColor="text1" w:themeTint="A6"/>
              </w:rPr>
              <w:t xml:space="preserve"> a copy of the task. </w:t>
            </w:r>
            <w:r w:rsidR="00D93CC3" w:rsidRPr="00FD539A">
              <w:rPr>
                <w:color w:val="595959" w:themeColor="text1" w:themeTint="A6"/>
              </w:rPr>
              <w:t>The students must work together to complete all requirements of the task.</w:t>
            </w:r>
          </w:p>
          <w:p w14:paraId="6C23DB22" w14:textId="5867F6C1" w:rsidR="00F37238" w:rsidRPr="00FD539A" w:rsidRDefault="00F37238" w:rsidP="00FD539A">
            <w:pPr>
              <w:pStyle w:val="ListParagraph"/>
              <w:numPr>
                <w:ilvl w:val="0"/>
                <w:numId w:val="35"/>
              </w:numPr>
              <w:ind w:left="233" w:hanging="233"/>
              <w:rPr>
                <w:color w:val="595959" w:themeColor="text1" w:themeTint="A6"/>
              </w:rPr>
            </w:pPr>
            <w:r w:rsidRPr="00FD539A">
              <w:rPr>
                <w:b/>
                <w:color w:val="595959" w:themeColor="text1" w:themeTint="A6"/>
              </w:rPr>
              <w:t>TASK:</w:t>
            </w:r>
            <w:r w:rsidRPr="00FD539A">
              <w:rPr>
                <w:color w:val="595959" w:themeColor="text1" w:themeTint="A6"/>
              </w:rPr>
              <w:t xml:space="preserve"> Mr. John lives on a farm.  He has 1,265 cows, 432 chickens, and 793 pigs.  How many animals are there on Mr. John's farm?</w:t>
            </w:r>
          </w:p>
          <w:p w14:paraId="5F333EA1" w14:textId="77777777" w:rsidR="00F37238" w:rsidRPr="00FD539A" w:rsidRDefault="00F37238" w:rsidP="00FD539A">
            <w:pPr>
              <w:pStyle w:val="ListParagraph"/>
              <w:numPr>
                <w:ilvl w:val="0"/>
                <w:numId w:val="36"/>
              </w:numPr>
              <w:ind w:left="233" w:hanging="233"/>
              <w:rPr>
                <w:color w:val="595959" w:themeColor="text1" w:themeTint="A6"/>
              </w:rPr>
            </w:pPr>
            <w:r w:rsidRPr="00FD539A">
              <w:rPr>
                <w:color w:val="595959" w:themeColor="text1" w:themeTint="A6"/>
              </w:rPr>
              <w:t>Write each number on the place value chart.</w:t>
            </w:r>
          </w:p>
          <w:p w14:paraId="38FD26B6" w14:textId="77777777" w:rsidR="00F37238" w:rsidRPr="00FD539A" w:rsidRDefault="00F37238" w:rsidP="00FD539A">
            <w:pPr>
              <w:pStyle w:val="ListParagraph"/>
              <w:numPr>
                <w:ilvl w:val="0"/>
                <w:numId w:val="36"/>
              </w:numPr>
              <w:ind w:left="233" w:hanging="233"/>
              <w:rPr>
                <w:color w:val="595959" w:themeColor="text1" w:themeTint="A6"/>
              </w:rPr>
            </w:pPr>
            <w:r w:rsidRPr="00FD539A">
              <w:rPr>
                <w:color w:val="595959" w:themeColor="text1" w:themeTint="A6"/>
              </w:rPr>
              <w:t>Write an equation or equations to solve the problem.</w:t>
            </w:r>
          </w:p>
          <w:p w14:paraId="239DE953" w14:textId="09BF0B38" w:rsidR="00F37238" w:rsidRPr="00FD539A" w:rsidRDefault="00F37238" w:rsidP="00FD539A">
            <w:pPr>
              <w:pStyle w:val="ListParagraph"/>
              <w:numPr>
                <w:ilvl w:val="0"/>
                <w:numId w:val="36"/>
              </w:numPr>
              <w:ind w:left="233" w:hanging="233"/>
              <w:rPr>
                <w:color w:val="595959" w:themeColor="text1" w:themeTint="A6"/>
              </w:rPr>
            </w:pPr>
            <w:r w:rsidRPr="00FD539A">
              <w:rPr>
                <w:color w:val="595959" w:themeColor="text1" w:themeTint="A6"/>
              </w:rPr>
              <w:t>How many animals are there on the farm?</w:t>
            </w:r>
          </w:p>
          <w:p w14:paraId="4BA425A4" w14:textId="77777777" w:rsidR="00F37238" w:rsidRPr="00FD539A" w:rsidRDefault="00F37238" w:rsidP="00FD539A">
            <w:pPr>
              <w:pStyle w:val="ListParagraph"/>
              <w:numPr>
                <w:ilvl w:val="0"/>
                <w:numId w:val="35"/>
              </w:numPr>
              <w:ind w:left="233" w:hanging="233"/>
              <w:rPr>
                <w:color w:val="595959" w:themeColor="text1" w:themeTint="A6"/>
              </w:rPr>
            </w:pPr>
            <w:r w:rsidRPr="00FD539A">
              <w:rPr>
                <w:color w:val="595959" w:themeColor="text1" w:themeTint="A6"/>
              </w:rPr>
              <w:t>Each group should have a Place Value Chart at their desk. The students can use the place value chart at this time to plan how to solve the task. The place value chart will help the students understand that they must line the numbers up according to their places.</w:t>
            </w:r>
          </w:p>
          <w:p w14:paraId="7FCBC923" w14:textId="30E3F94D" w:rsidR="00F37238" w:rsidRPr="00FD539A" w:rsidRDefault="00F37238" w:rsidP="00FD539A">
            <w:pPr>
              <w:pStyle w:val="ListParagraph"/>
              <w:numPr>
                <w:ilvl w:val="0"/>
                <w:numId w:val="35"/>
              </w:numPr>
              <w:ind w:left="233" w:hanging="233"/>
              <w:rPr>
                <w:color w:val="595959" w:themeColor="text1" w:themeTint="A6"/>
              </w:rPr>
            </w:pPr>
            <w:r w:rsidRPr="00FD539A">
              <w:rPr>
                <w:color w:val="595959" w:themeColor="text1" w:themeTint="A6"/>
              </w:rPr>
              <w:t>Each place has a certain value and they must be lined up according to their values.</w:t>
            </w:r>
          </w:p>
          <w:p w14:paraId="149C02CB" w14:textId="584B825F" w:rsidR="0094015B" w:rsidRPr="007B713E" w:rsidRDefault="00F37238" w:rsidP="004D2F47">
            <w:pPr>
              <w:pStyle w:val="ListParagraph"/>
              <w:numPr>
                <w:ilvl w:val="0"/>
                <w:numId w:val="35"/>
              </w:numPr>
              <w:ind w:left="233" w:hanging="233"/>
              <w:rPr>
                <w:color w:val="595959" w:themeColor="text1" w:themeTint="A6"/>
              </w:rPr>
            </w:pPr>
            <w:r w:rsidRPr="00FD539A">
              <w:rPr>
                <w:color w:val="595959" w:themeColor="text1" w:themeTint="A6"/>
              </w:rPr>
              <w:t>After the task has been completed, teacher goes over it with students.</w:t>
            </w:r>
          </w:p>
          <w:p w14:paraId="3E7E8145" w14:textId="77777777" w:rsidR="0094015B" w:rsidRDefault="0094015B" w:rsidP="004D2F47">
            <w:pPr>
              <w:pStyle w:val="Heading2"/>
              <w:rPr>
                <w:b/>
              </w:rPr>
            </w:pPr>
          </w:p>
          <w:p w14:paraId="6CC78EF4" w14:textId="4BB29118" w:rsidR="00A37E88" w:rsidRPr="00994216" w:rsidRDefault="00A37E88" w:rsidP="00E84FA5"/>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0EDC211D" w14:textId="5FC648E5" w:rsidR="0094015B" w:rsidRPr="003F59BD" w:rsidRDefault="003F59BD" w:rsidP="001D0D3A">
            <w:pPr>
              <w:pStyle w:val="Heading1"/>
              <w:rPr>
                <w:rFonts w:asciiTheme="minorHAnsi" w:hAnsiTheme="minorHAnsi"/>
                <w:color w:val="595959" w:themeColor="text1" w:themeTint="A6"/>
                <w:sz w:val="18"/>
                <w:szCs w:val="18"/>
              </w:rPr>
            </w:pPr>
            <w:r w:rsidRPr="003F59BD">
              <w:rPr>
                <w:rFonts w:asciiTheme="minorHAnsi" w:hAnsiTheme="minorHAnsi"/>
                <w:color w:val="595959" w:themeColor="text1" w:themeTint="A6"/>
                <w:sz w:val="18"/>
                <w:szCs w:val="18"/>
              </w:rPr>
              <w:t>Day 1/ Lesson 1</w:t>
            </w:r>
            <w:r w:rsidR="00031F85">
              <w:rPr>
                <w:rFonts w:asciiTheme="minorHAnsi" w:hAnsiTheme="minorHAnsi"/>
                <w:color w:val="595959" w:themeColor="text1" w:themeTint="A6"/>
                <w:sz w:val="18"/>
                <w:szCs w:val="18"/>
              </w:rPr>
              <w:t>: 20</w:t>
            </w:r>
            <w:r w:rsidRPr="003F59BD">
              <w:rPr>
                <w:rFonts w:asciiTheme="minorHAnsi" w:hAnsiTheme="minorHAnsi"/>
                <w:color w:val="595959" w:themeColor="text1" w:themeTint="A6"/>
                <w:sz w:val="18"/>
                <w:szCs w:val="18"/>
              </w:rPr>
              <w:t xml:space="preserve"> </w:t>
            </w:r>
            <w:proofErr w:type="spellStart"/>
            <w:r w:rsidRPr="003F59BD">
              <w:rPr>
                <w:rFonts w:asciiTheme="minorHAnsi" w:hAnsiTheme="minorHAnsi"/>
                <w:color w:val="595959" w:themeColor="text1" w:themeTint="A6"/>
                <w:sz w:val="18"/>
                <w:szCs w:val="18"/>
              </w:rPr>
              <w:t>Mins</w:t>
            </w:r>
            <w:proofErr w:type="spellEnd"/>
          </w:p>
          <w:p w14:paraId="0FDE7EEC" w14:textId="4BA3DC7E" w:rsidR="008960CA" w:rsidRDefault="008960CA" w:rsidP="008C0C4B">
            <w:pPr>
              <w:pStyle w:val="Heading1"/>
              <w:numPr>
                <w:ilvl w:val="0"/>
                <w:numId w:val="34"/>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Teacher starts by telling</w:t>
            </w:r>
            <w:r w:rsidRPr="008960CA">
              <w:rPr>
                <w:rFonts w:asciiTheme="minorHAnsi" w:hAnsiTheme="minorHAnsi"/>
                <w:b w:val="0"/>
                <w:color w:val="595959" w:themeColor="text1" w:themeTint="A6"/>
                <w:sz w:val="18"/>
                <w:szCs w:val="18"/>
              </w:rPr>
              <w:t xml:space="preserve"> a shor</w:t>
            </w:r>
            <w:r w:rsidR="007F7718">
              <w:rPr>
                <w:rFonts w:asciiTheme="minorHAnsi" w:hAnsiTheme="minorHAnsi"/>
                <w:b w:val="0"/>
                <w:color w:val="595959" w:themeColor="text1" w:themeTint="A6"/>
                <w:sz w:val="18"/>
                <w:szCs w:val="18"/>
              </w:rPr>
              <w:t>t story about a girl named Abigail</w:t>
            </w:r>
            <w:r w:rsidRPr="008960CA">
              <w:rPr>
                <w:rFonts w:asciiTheme="minorHAnsi" w:hAnsiTheme="minorHAnsi"/>
                <w:b w:val="0"/>
                <w:color w:val="595959" w:themeColor="text1" w:themeTint="A6"/>
                <w:sz w:val="18"/>
                <w:szCs w:val="18"/>
              </w:rPr>
              <w:t xml:space="preserve"> who loved collecting marbles. </w:t>
            </w:r>
            <w:r>
              <w:rPr>
                <w:rFonts w:asciiTheme="minorHAnsi" w:hAnsiTheme="minorHAnsi"/>
                <w:b w:val="0"/>
                <w:color w:val="595959" w:themeColor="text1" w:themeTint="A6"/>
                <w:sz w:val="18"/>
                <w:szCs w:val="18"/>
              </w:rPr>
              <w:t>(Teacher has a box of marbles on his/her</w:t>
            </w:r>
            <w:r w:rsidRPr="008960CA">
              <w:rPr>
                <w:rFonts w:asciiTheme="minorHAnsi" w:hAnsiTheme="minorHAnsi"/>
                <w:b w:val="0"/>
                <w:color w:val="595959" w:themeColor="text1" w:themeTint="A6"/>
                <w:sz w:val="18"/>
                <w:szCs w:val="18"/>
              </w:rPr>
              <w:t xml:space="preserve"> desk</w:t>
            </w:r>
            <w:r>
              <w:rPr>
                <w:rFonts w:asciiTheme="minorHAnsi" w:hAnsiTheme="minorHAnsi"/>
                <w:b w:val="0"/>
                <w:color w:val="595959" w:themeColor="text1" w:themeTint="A6"/>
                <w:sz w:val="18"/>
                <w:szCs w:val="18"/>
              </w:rPr>
              <w:t>)</w:t>
            </w:r>
            <w:r w:rsidRPr="008960CA">
              <w:rPr>
                <w:rFonts w:asciiTheme="minorHAnsi" w:hAnsiTheme="minorHAnsi"/>
                <w:b w:val="0"/>
                <w:color w:val="595959" w:themeColor="text1" w:themeTint="A6"/>
                <w:sz w:val="18"/>
                <w:szCs w:val="18"/>
              </w:rPr>
              <w:t>.</w:t>
            </w:r>
          </w:p>
          <w:p w14:paraId="778D1D12" w14:textId="77777777" w:rsidR="00031F85" w:rsidRDefault="008960CA" w:rsidP="008C0C4B">
            <w:pPr>
              <w:pStyle w:val="Heading1"/>
              <w:numPr>
                <w:ilvl w:val="0"/>
                <w:numId w:val="34"/>
              </w:numPr>
              <w:ind w:left="204" w:hanging="180"/>
              <w:rPr>
                <w:rFonts w:asciiTheme="minorHAnsi" w:hAnsiTheme="minorHAnsi"/>
                <w:b w:val="0"/>
                <w:color w:val="595959" w:themeColor="text1" w:themeTint="A6"/>
                <w:sz w:val="18"/>
                <w:szCs w:val="18"/>
              </w:rPr>
            </w:pPr>
            <w:r w:rsidRPr="008960CA">
              <w:rPr>
                <w:rFonts w:asciiTheme="minorHAnsi" w:hAnsiTheme="minorHAnsi"/>
                <w:b w:val="0"/>
                <w:color w:val="595959" w:themeColor="text1" w:themeTint="A6"/>
                <w:sz w:val="18"/>
                <w:szCs w:val="18"/>
              </w:rPr>
              <w:t xml:space="preserve">One fine day </w:t>
            </w:r>
            <w:r w:rsidR="007F7718">
              <w:rPr>
                <w:rFonts w:asciiTheme="minorHAnsi" w:hAnsiTheme="minorHAnsi"/>
                <w:b w:val="0"/>
                <w:color w:val="595959" w:themeColor="text1" w:themeTint="A6"/>
                <w:sz w:val="18"/>
                <w:szCs w:val="18"/>
              </w:rPr>
              <w:t>Abigail</w:t>
            </w:r>
            <w:r w:rsidRPr="008960CA">
              <w:rPr>
                <w:rFonts w:asciiTheme="minorHAnsi" w:hAnsiTheme="minorHAnsi"/>
                <w:b w:val="0"/>
                <w:color w:val="595959" w:themeColor="text1" w:themeTint="A6"/>
                <w:sz w:val="18"/>
                <w:szCs w:val="18"/>
              </w:rPr>
              <w:t xml:space="preserve"> was playing in the garden and saw some marbles lying on the ground. She was very</w:t>
            </w:r>
            <w:r w:rsidR="00031F85">
              <w:rPr>
                <w:rFonts w:asciiTheme="minorHAnsi" w:hAnsiTheme="minorHAnsi"/>
                <w:b w:val="0"/>
                <w:color w:val="595959" w:themeColor="text1" w:themeTint="A6"/>
                <w:sz w:val="18"/>
                <w:szCs w:val="18"/>
              </w:rPr>
              <w:t xml:space="preserve"> </w:t>
            </w:r>
            <w:r w:rsidRPr="00031F85">
              <w:rPr>
                <w:rFonts w:asciiTheme="minorHAnsi" w:hAnsiTheme="minorHAnsi"/>
                <w:b w:val="0"/>
                <w:color w:val="595959" w:themeColor="text1" w:themeTint="A6"/>
                <w:sz w:val="18"/>
                <w:szCs w:val="18"/>
              </w:rPr>
              <w:t>hap</w:t>
            </w:r>
            <w:r w:rsidR="00031F85">
              <w:rPr>
                <w:rFonts w:asciiTheme="minorHAnsi" w:hAnsiTheme="minorHAnsi"/>
                <w:b w:val="0"/>
                <w:color w:val="595959" w:themeColor="text1" w:themeTint="A6"/>
                <w:sz w:val="18"/>
                <w:szCs w:val="18"/>
              </w:rPr>
              <w:t>py and decided to collect them.</w:t>
            </w:r>
          </w:p>
          <w:p w14:paraId="37590E7D" w14:textId="77777777" w:rsidR="00031F85" w:rsidRDefault="008960CA" w:rsidP="008C0C4B">
            <w:pPr>
              <w:pStyle w:val="Heading1"/>
              <w:numPr>
                <w:ilvl w:val="0"/>
                <w:numId w:val="34"/>
              </w:numPr>
              <w:ind w:left="204" w:hanging="180"/>
              <w:rPr>
                <w:rFonts w:asciiTheme="minorHAnsi" w:hAnsiTheme="minorHAnsi"/>
                <w:b w:val="0"/>
                <w:color w:val="595959" w:themeColor="text1" w:themeTint="A6"/>
                <w:sz w:val="18"/>
                <w:szCs w:val="18"/>
              </w:rPr>
            </w:pPr>
            <w:r w:rsidRPr="00031F85">
              <w:rPr>
                <w:rFonts w:asciiTheme="minorHAnsi" w:hAnsiTheme="minorHAnsi"/>
                <w:b w:val="0"/>
                <w:color w:val="595959" w:themeColor="text1" w:themeTint="A6"/>
                <w:sz w:val="18"/>
                <w:szCs w:val="18"/>
              </w:rPr>
              <w:t>She foun</w:t>
            </w:r>
            <w:r w:rsidR="00031F85">
              <w:rPr>
                <w:rFonts w:asciiTheme="minorHAnsi" w:hAnsiTheme="minorHAnsi"/>
                <w:b w:val="0"/>
                <w:color w:val="595959" w:themeColor="text1" w:themeTint="A6"/>
                <w:sz w:val="18"/>
                <w:szCs w:val="18"/>
              </w:rPr>
              <w:t>d three marbles at first. (Now teacher</w:t>
            </w:r>
            <w:r w:rsidRPr="00031F85">
              <w:rPr>
                <w:rFonts w:asciiTheme="minorHAnsi" w:hAnsiTheme="minorHAnsi"/>
                <w:b w:val="0"/>
                <w:color w:val="595959" w:themeColor="text1" w:themeTint="A6"/>
                <w:sz w:val="18"/>
                <w:szCs w:val="18"/>
              </w:rPr>
              <w:t xml:space="preserve"> ask </w:t>
            </w:r>
            <w:r w:rsidR="007F7718" w:rsidRPr="00031F85">
              <w:rPr>
                <w:rFonts w:asciiTheme="minorHAnsi" w:hAnsiTheme="minorHAnsi"/>
                <w:b w:val="0"/>
                <w:color w:val="595959" w:themeColor="text1" w:themeTint="A6"/>
                <w:sz w:val="18"/>
                <w:szCs w:val="18"/>
              </w:rPr>
              <w:t>Joseph</w:t>
            </w:r>
            <w:r w:rsidRPr="00031F85">
              <w:rPr>
                <w:rFonts w:asciiTheme="minorHAnsi" w:hAnsiTheme="minorHAnsi"/>
                <w:b w:val="0"/>
                <w:color w:val="595959" w:themeColor="text1" w:themeTint="A6"/>
                <w:sz w:val="18"/>
                <w:szCs w:val="18"/>
              </w:rPr>
              <w:t>, a student, to count</w:t>
            </w:r>
            <w:r w:rsidR="00031F85">
              <w:rPr>
                <w:rFonts w:asciiTheme="minorHAnsi" w:hAnsiTheme="minorHAnsi"/>
                <w:b w:val="0"/>
                <w:color w:val="595959" w:themeColor="text1" w:themeTint="A6"/>
                <w:sz w:val="18"/>
                <w:szCs w:val="18"/>
              </w:rPr>
              <w:t xml:space="preserve"> </w:t>
            </w:r>
            <w:r w:rsidRPr="00031F85">
              <w:rPr>
                <w:rFonts w:asciiTheme="minorHAnsi" w:hAnsiTheme="minorHAnsi"/>
                <w:b w:val="0"/>
                <w:color w:val="595959" w:themeColor="text1" w:themeTint="A6"/>
                <w:sz w:val="18"/>
                <w:szCs w:val="18"/>
              </w:rPr>
              <w:t>three marbles loudly and take them out of</w:t>
            </w:r>
            <w:r w:rsidR="00031F85">
              <w:rPr>
                <w:rFonts w:asciiTheme="minorHAnsi" w:hAnsiTheme="minorHAnsi"/>
                <w:b w:val="0"/>
                <w:color w:val="595959" w:themeColor="text1" w:themeTint="A6"/>
                <w:sz w:val="18"/>
                <w:szCs w:val="18"/>
              </w:rPr>
              <w:t xml:space="preserve"> the</w:t>
            </w:r>
            <w:r w:rsidRPr="00031F85">
              <w:rPr>
                <w:rFonts w:asciiTheme="minorHAnsi" w:hAnsiTheme="minorHAnsi"/>
                <w:b w:val="0"/>
                <w:color w:val="595959" w:themeColor="text1" w:themeTint="A6"/>
                <w:sz w:val="18"/>
                <w:szCs w:val="18"/>
              </w:rPr>
              <w:t xml:space="preserve"> collection of marbles.)</w:t>
            </w:r>
            <w:r w:rsidR="00031F85">
              <w:rPr>
                <w:rFonts w:asciiTheme="minorHAnsi" w:hAnsiTheme="minorHAnsi"/>
                <w:b w:val="0"/>
                <w:color w:val="595959" w:themeColor="text1" w:themeTint="A6"/>
                <w:sz w:val="18"/>
                <w:szCs w:val="18"/>
              </w:rPr>
              <w:t>.</w:t>
            </w:r>
          </w:p>
          <w:p w14:paraId="3010696C" w14:textId="77777777" w:rsidR="00031F85" w:rsidRDefault="00031F85" w:rsidP="008C0C4B">
            <w:pPr>
              <w:pStyle w:val="Heading1"/>
              <w:numPr>
                <w:ilvl w:val="0"/>
                <w:numId w:val="34"/>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Teacher continues</w:t>
            </w:r>
            <w:r w:rsidR="008960CA" w:rsidRPr="00031F85">
              <w:rPr>
                <w:rFonts w:asciiTheme="minorHAnsi" w:hAnsiTheme="minorHAnsi"/>
                <w:b w:val="0"/>
                <w:color w:val="595959" w:themeColor="text1" w:themeTint="A6"/>
                <w:sz w:val="18"/>
                <w:szCs w:val="18"/>
              </w:rPr>
              <w:t xml:space="preserve"> with the story: as </w:t>
            </w:r>
            <w:r w:rsidR="007F7718" w:rsidRPr="00031F85">
              <w:rPr>
                <w:rFonts w:asciiTheme="minorHAnsi" w:hAnsiTheme="minorHAnsi"/>
                <w:b w:val="0"/>
                <w:color w:val="595959" w:themeColor="text1" w:themeTint="A6"/>
                <w:sz w:val="18"/>
                <w:szCs w:val="18"/>
              </w:rPr>
              <w:t>Abigail</w:t>
            </w:r>
            <w:r w:rsidR="008960CA" w:rsidRPr="00031F85">
              <w:rPr>
                <w:rFonts w:asciiTheme="minorHAnsi" w:hAnsiTheme="minorHAnsi"/>
                <w:b w:val="0"/>
                <w:color w:val="595959" w:themeColor="text1" w:themeTint="A6"/>
                <w:sz w:val="18"/>
                <w:szCs w:val="18"/>
              </w:rPr>
              <w:t xml:space="preserve"> moved around and looked for more, she found four more marbles. (Now</w:t>
            </w:r>
            <w:r>
              <w:rPr>
                <w:rFonts w:asciiTheme="minorHAnsi" w:hAnsiTheme="minorHAnsi"/>
                <w:b w:val="0"/>
                <w:color w:val="595959" w:themeColor="text1" w:themeTint="A6"/>
                <w:sz w:val="18"/>
                <w:szCs w:val="18"/>
              </w:rPr>
              <w:t xml:space="preserve"> </w:t>
            </w:r>
            <w:r w:rsidR="007F7718" w:rsidRPr="00031F85">
              <w:rPr>
                <w:rFonts w:asciiTheme="minorHAnsi" w:hAnsiTheme="minorHAnsi"/>
                <w:b w:val="0"/>
                <w:color w:val="595959" w:themeColor="text1" w:themeTint="A6"/>
                <w:sz w:val="18"/>
                <w:szCs w:val="18"/>
              </w:rPr>
              <w:t>Joseph</w:t>
            </w:r>
            <w:r>
              <w:rPr>
                <w:rFonts w:asciiTheme="minorHAnsi" w:hAnsiTheme="minorHAnsi"/>
                <w:b w:val="0"/>
                <w:color w:val="595959" w:themeColor="text1" w:themeTint="A6"/>
                <w:sz w:val="18"/>
                <w:szCs w:val="18"/>
              </w:rPr>
              <w:t xml:space="preserve"> takes out four more marbles</w:t>
            </w:r>
            <w:r w:rsidR="008960CA" w:rsidRPr="00031F85">
              <w:rPr>
                <w:rFonts w:asciiTheme="minorHAnsi" w:hAnsiTheme="minorHAnsi"/>
                <w:b w:val="0"/>
                <w:color w:val="595959" w:themeColor="text1" w:themeTint="A6"/>
                <w:sz w:val="18"/>
                <w:szCs w:val="18"/>
              </w:rPr>
              <w:t>)</w:t>
            </w:r>
            <w:r>
              <w:rPr>
                <w:rFonts w:asciiTheme="minorHAnsi" w:hAnsiTheme="minorHAnsi"/>
                <w:b w:val="0"/>
                <w:color w:val="595959" w:themeColor="text1" w:themeTint="A6"/>
                <w:sz w:val="18"/>
                <w:szCs w:val="18"/>
              </w:rPr>
              <w:t xml:space="preserve">. </w:t>
            </w:r>
            <w:r w:rsidRPr="00031F85">
              <w:rPr>
                <w:rFonts w:asciiTheme="minorHAnsi" w:hAnsiTheme="minorHAnsi"/>
                <w:b w:val="0"/>
                <w:color w:val="595959" w:themeColor="text1" w:themeTint="A6"/>
                <w:sz w:val="18"/>
                <w:szCs w:val="18"/>
              </w:rPr>
              <w:t>Teacher then ask</w:t>
            </w:r>
            <w:r w:rsidR="008960CA" w:rsidRPr="00031F85">
              <w:rPr>
                <w:rFonts w:asciiTheme="minorHAnsi" w:hAnsiTheme="minorHAnsi"/>
                <w:b w:val="0"/>
                <w:color w:val="595959" w:themeColor="text1" w:themeTint="A6"/>
                <w:sz w:val="18"/>
                <w:szCs w:val="18"/>
              </w:rPr>
              <w:t xml:space="preserve"> the students: how many marbles did </w:t>
            </w:r>
            <w:r w:rsidR="007F7718" w:rsidRPr="00031F85">
              <w:rPr>
                <w:rFonts w:asciiTheme="minorHAnsi" w:hAnsiTheme="minorHAnsi"/>
                <w:b w:val="0"/>
                <w:color w:val="595959" w:themeColor="text1" w:themeTint="A6"/>
                <w:sz w:val="18"/>
                <w:szCs w:val="18"/>
              </w:rPr>
              <w:t>Abigail</w:t>
            </w:r>
            <w:r w:rsidR="008960CA" w:rsidRPr="00031F85">
              <w:rPr>
                <w:rFonts w:asciiTheme="minorHAnsi" w:hAnsiTheme="minorHAnsi"/>
                <w:b w:val="0"/>
                <w:color w:val="595959" w:themeColor="text1" w:themeTint="A6"/>
                <w:sz w:val="18"/>
                <w:szCs w:val="18"/>
              </w:rPr>
              <w:t xml:space="preserve"> find in total?</w:t>
            </w:r>
          </w:p>
          <w:p w14:paraId="60638EAD" w14:textId="77777777" w:rsidR="00031F85" w:rsidRDefault="00031F85" w:rsidP="008C0C4B">
            <w:pPr>
              <w:pStyle w:val="Heading1"/>
              <w:numPr>
                <w:ilvl w:val="0"/>
                <w:numId w:val="34"/>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Continuing the story, Teacher says</w:t>
            </w:r>
            <w:r w:rsidR="008960CA" w:rsidRPr="00031F85">
              <w:rPr>
                <w:rFonts w:asciiTheme="minorHAnsi" w:hAnsiTheme="minorHAnsi"/>
                <w:b w:val="0"/>
                <w:color w:val="595959" w:themeColor="text1" w:themeTint="A6"/>
                <w:sz w:val="18"/>
                <w:szCs w:val="18"/>
              </w:rPr>
              <w:t xml:space="preserve"> that </w:t>
            </w:r>
            <w:r w:rsidR="007F7718" w:rsidRPr="00031F85">
              <w:rPr>
                <w:rFonts w:asciiTheme="minorHAnsi" w:hAnsiTheme="minorHAnsi"/>
                <w:b w:val="0"/>
                <w:color w:val="595959" w:themeColor="text1" w:themeTint="A6"/>
                <w:sz w:val="18"/>
                <w:szCs w:val="18"/>
              </w:rPr>
              <w:t>Abigail</w:t>
            </w:r>
            <w:r w:rsidR="008960CA" w:rsidRPr="00031F85">
              <w:rPr>
                <w:rFonts w:asciiTheme="minorHAnsi" w:hAnsiTheme="minorHAnsi"/>
                <w:b w:val="0"/>
                <w:color w:val="595959" w:themeColor="text1" w:themeTint="A6"/>
                <w:sz w:val="18"/>
                <w:szCs w:val="18"/>
              </w:rPr>
              <w:t xml:space="preserve"> kept moving as she thought she should check the whole garden. As</w:t>
            </w:r>
            <w:r>
              <w:rPr>
                <w:rFonts w:asciiTheme="minorHAnsi" w:hAnsiTheme="minorHAnsi"/>
                <w:b w:val="0"/>
                <w:color w:val="595959" w:themeColor="text1" w:themeTint="A6"/>
                <w:sz w:val="18"/>
                <w:szCs w:val="18"/>
              </w:rPr>
              <w:t xml:space="preserve"> </w:t>
            </w:r>
            <w:r w:rsidR="008960CA" w:rsidRPr="00031F85">
              <w:rPr>
                <w:rFonts w:asciiTheme="minorHAnsi" w:hAnsiTheme="minorHAnsi"/>
                <w:b w:val="0"/>
                <w:color w:val="595959" w:themeColor="text1" w:themeTint="A6"/>
                <w:sz w:val="18"/>
                <w:szCs w:val="18"/>
              </w:rPr>
              <w:t>she neared a bench she saw that there were some more marbl</w:t>
            </w:r>
            <w:r>
              <w:rPr>
                <w:rFonts w:asciiTheme="minorHAnsi" w:hAnsiTheme="minorHAnsi"/>
                <w:b w:val="0"/>
                <w:color w:val="595959" w:themeColor="text1" w:themeTint="A6"/>
                <w:sz w:val="18"/>
                <w:szCs w:val="18"/>
              </w:rPr>
              <w:t>es lying under it. She found 2</w:t>
            </w:r>
            <w:r w:rsidR="008960CA" w:rsidRPr="00031F85">
              <w:rPr>
                <w:rFonts w:asciiTheme="minorHAnsi" w:hAnsiTheme="minorHAnsi"/>
                <w:b w:val="0"/>
                <w:color w:val="595959" w:themeColor="text1" w:themeTint="A6"/>
                <w:sz w:val="18"/>
                <w:szCs w:val="18"/>
              </w:rPr>
              <w:t xml:space="preserve"> more</w:t>
            </w:r>
            <w:r>
              <w:rPr>
                <w:rFonts w:asciiTheme="minorHAnsi" w:hAnsiTheme="minorHAnsi"/>
                <w:b w:val="0"/>
                <w:color w:val="595959" w:themeColor="text1" w:themeTint="A6"/>
                <w:sz w:val="18"/>
                <w:szCs w:val="18"/>
              </w:rPr>
              <w:t xml:space="preserve"> marbles.</w:t>
            </w:r>
          </w:p>
          <w:p w14:paraId="53D30ED8" w14:textId="77777777" w:rsidR="00031F85" w:rsidRDefault="00031F85" w:rsidP="008C0C4B">
            <w:pPr>
              <w:pStyle w:val="Heading1"/>
              <w:numPr>
                <w:ilvl w:val="0"/>
                <w:numId w:val="34"/>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lastRenderedPageBreak/>
              <w:t>Teacher then ask</w:t>
            </w:r>
            <w:r w:rsidR="008960CA" w:rsidRPr="00031F85">
              <w:rPr>
                <w:rFonts w:asciiTheme="minorHAnsi" w:hAnsiTheme="minorHAnsi"/>
                <w:b w:val="0"/>
                <w:color w:val="595959" w:themeColor="text1" w:themeTint="A6"/>
                <w:sz w:val="18"/>
                <w:szCs w:val="18"/>
              </w:rPr>
              <w:t xml:space="preserve"> th</w:t>
            </w:r>
            <w:r>
              <w:rPr>
                <w:rFonts w:asciiTheme="minorHAnsi" w:hAnsiTheme="minorHAnsi"/>
                <w:b w:val="0"/>
                <w:color w:val="595959" w:themeColor="text1" w:themeTint="A6"/>
                <w:sz w:val="18"/>
                <w:szCs w:val="18"/>
              </w:rPr>
              <w:t xml:space="preserve">e students to count and say </w:t>
            </w:r>
            <w:r w:rsidR="008960CA" w:rsidRPr="00031F85">
              <w:rPr>
                <w:rFonts w:asciiTheme="minorHAnsi" w:hAnsiTheme="minorHAnsi"/>
                <w:b w:val="0"/>
                <w:color w:val="595959" w:themeColor="text1" w:themeTint="A6"/>
                <w:sz w:val="18"/>
                <w:szCs w:val="18"/>
              </w:rPr>
              <w:t xml:space="preserve">how many marbles </w:t>
            </w:r>
            <w:r w:rsidR="007F7718" w:rsidRPr="00031F85">
              <w:rPr>
                <w:rFonts w:asciiTheme="minorHAnsi" w:hAnsiTheme="minorHAnsi"/>
                <w:b w:val="0"/>
                <w:color w:val="595959" w:themeColor="text1" w:themeTint="A6"/>
                <w:sz w:val="18"/>
                <w:szCs w:val="18"/>
              </w:rPr>
              <w:t>Abigail</w:t>
            </w:r>
            <w:r>
              <w:rPr>
                <w:rFonts w:asciiTheme="minorHAnsi" w:hAnsiTheme="minorHAnsi"/>
                <w:b w:val="0"/>
                <w:color w:val="595959" w:themeColor="text1" w:themeTint="A6"/>
                <w:sz w:val="18"/>
                <w:szCs w:val="18"/>
              </w:rPr>
              <w:t xml:space="preserve"> would now have. Teacher adds </w:t>
            </w:r>
            <w:r w:rsidR="008960CA" w:rsidRPr="00031F85">
              <w:rPr>
                <w:rFonts w:asciiTheme="minorHAnsi" w:hAnsiTheme="minorHAnsi"/>
                <w:b w:val="0"/>
                <w:color w:val="595959" w:themeColor="text1" w:themeTint="A6"/>
                <w:sz w:val="18"/>
                <w:szCs w:val="18"/>
              </w:rPr>
              <w:t>two more similar steps.</w:t>
            </w:r>
          </w:p>
          <w:p w14:paraId="47DA5C2F" w14:textId="0BF44457" w:rsidR="0094015B" w:rsidRPr="00031F85" w:rsidRDefault="00031F85" w:rsidP="008C0C4B">
            <w:pPr>
              <w:pStyle w:val="Heading1"/>
              <w:numPr>
                <w:ilvl w:val="0"/>
                <w:numId w:val="34"/>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Teacher shares</w:t>
            </w:r>
            <w:r w:rsidR="008960CA" w:rsidRPr="00031F85">
              <w:rPr>
                <w:rFonts w:asciiTheme="minorHAnsi" w:hAnsiTheme="minorHAnsi"/>
                <w:b w:val="0"/>
                <w:color w:val="595959" w:themeColor="text1" w:themeTint="A6"/>
                <w:sz w:val="18"/>
                <w:szCs w:val="18"/>
              </w:rPr>
              <w:t xml:space="preserve"> similar short s</w:t>
            </w:r>
            <w:r>
              <w:rPr>
                <w:rFonts w:asciiTheme="minorHAnsi" w:hAnsiTheme="minorHAnsi"/>
                <w:b w:val="0"/>
                <w:color w:val="595959" w:themeColor="text1" w:themeTint="A6"/>
                <w:sz w:val="18"/>
                <w:szCs w:val="18"/>
              </w:rPr>
              <w:t xml:space="preserve">tories with </w:t>
            </w:r>
            <w:r w:rsidR="008960CA" w:rsidRPr="00031F85">
              <w:rPr>
                <w:rFonts w:asciiTheme="minorHAnsi" w:hAnsiTheme="minorHAnsi"/>
                <w:b w:val="0"/>
                <w:color w:val="595959" w:themeColor="text1" w:themeTint="A6"/>
                <w:sz w:val="18"/>
                <w:szCs w:val="18"/>
              </w:rPr>
              <w:t>students and asked them to find out the total number of things,</w:t>
            </w:r>
            <w:r>
              <w:rPr>
                <w:rFonts w:asciiTheme="minorHAnsi" w:hAnsiTheme="minorHAnsi"/>
                <w:b w:val="0"/>
                <w:color w:val="595959" w:themeColor="text1" w:themeTint="A6"/>
                <w:sz w:val="18"/>
                <w:szCs w:val="18"/>
              </w:rPr>
              <w:t xml:space="preserve"> </w:t>
            </w:r>
            <w:r w:rsidR="008960CA" w:rsidRPr="00031F85">
              <w:rPr>
                <w:rFonts w:asciiTheme="minorHAnsi" w:hAnsiTheme="minorHAnsi"/>
                <w:b w:val="0"/>
                <w:color w:val="595959" w:themeColor="text1" w:themeTint="A6"/>
                <w:sz w:val="18"/>
                <w:szCs w:val="18"/>
              </w:rPr>
              <w:t>such as buttons, pencils, pebbles, etc.</w:t>
            </w:r>
          </w:p>
          <w:p w14:paraId="66BB2093" w14:textId="77777777" w:rsidR="00FD539A" w:rsidRDefault="00FD539A" w:rsidP="001D0D3A">
            <w:pPr>
              <w:pStyle w:val="Heading1"/>
            </w:pPr>
          </w:p>
          <w:p w14:paraId="384918AA" w14:textId="56BB69C7" w:rsidR="000529DC" w:rsidRDefault="001D0D3A" w:rsidP="001D0D3A">
            <w:pPr>
              <w:pStyle w:val="Heading1"/>
            </w:pPr>
            <w:r>
              <w:t>Guided Practice</w:t>
            </w:r>
          </w:p>
          <w:p w14:paraId="0302AA1E" w14:textId="77777777" w:rsidR="007C2330" w:rsidRDefault="007B2CEE" w:rsidP="007C2330">
            <w:pPr>
              <w:rPr>
                <w:b/>
              </w:rPr>
            </w:pPr>
            <w:r>
              <w:rPr>
                <w:b/>
              </w:rPr>
              <w:t>Day 3</w:t>
            </w:r>
            <w:r w:rsidR="00A11F0E">
              <w:rPr>
                <w:b/>
              </w:rPr>
              <w:t>/ Lesson 3: 15</w:t>
            </w:r>
            <w:r w:rsidR="001D0D3A" w:rsidRPr="004D2F47">
              <w:rPr>
                <w:b/>
              </w:rPr>
              <w:t>mins</w:t>
            </w:r>
          </w:p>
          <w:p w14:paraId="2A9C1308" w14:textId="77777777" w:rsidR="007C2330" w:rsidRPr="007C2330" w:rsidRDefault="007C2330" w:rsidP="00E84FA5">
            <w:pPr>
              <w:pStyle w:val="ListParagraph"/>
              <w:numPr>
                <w:ilvl w:val="0"/>
                <w:numId w:val="38"/>
              </w:numPr>
              <w:ind w:left="204" w:hanging="180"/>
              <w:rPr>
                <w:b/>
              </w:rPr>
            </w:pPr>
            <w:r>
              <w:t>For this activity pupils will need six-, nine- or ten-sided dice (with numbers 1 to 6, 1 to 9 or 1 to 10). These games are best played in pairs, or with two pairs playing against each other.</w:t>
            </w:r>
          </w:p>
          <w:p w14:paraId="21C337D1" w14:textId="77777777" w:rsidR="007C2330" w:rsidRPr="007C2330" w:rsidRDefault="007C2330" w:rsidP="00E84FA5">
            <w:pPr>
              <w:pStyle w:val="ListParagraph"/>
              <w:numPr>
                <w:ilvl w:val="0"/>
                <w:numId w:val="38"/>
              </w:numPr>
              <w:ind w:left="204" w:hanging="180"/>
              <w:rPr>
                <w:b/>
              </w:rPr>
            </w:pPr>
            <w:r>
              <w:t>Pupils take turns to throw the dice and decide which of their cells on the grids to fill in.</w:t>
            </w:r>
          </w:p>
          <w:p w14:paraId="176EC58E" w14:textId="541D009D" w:rsidR="000529DC" w:rsidRPr="007C2330" w:rsidRDefault="007C2330" w:rsidP="00E84FA5">
            <w:pPr>
              <w:pStyle w:val="ListParagraph"/>
              <w:numPr>
                <w:ilvl w:val="0"/>
                <w:numId w:val="38"/>
              </w:numPr>
              <w:ind w:left="204" w:hanging="180"/>
              <w:rPr>
                <w:b/>
              </w:rPr>
            </w:pPr>
            <w:r>
              <w:t>This can be done in one of two ways: either fill in each cell as you throw the dice, or collect all your numbers and then decide where to place them.</w:t>
            </w:r>
          </w:p>
          <w:p w14:paraId="3F0A7251" w14:textId="08E9BA74" w:rsidR="007C2330" w:rsidRPr="007C2330" w:rsidRDefault="007C2330" w:rsidP="00E84FA5">
            <w:pPr>
              <w:pStyle w:val="ListParagraph"/>
              <w:numPr>
                <w:ilvl w:val="0"/>
                <w:numId w:val="38"/>
              </w:numPr>
              <w:ind w:left="204" w:hanging="180"/>
              <w:rPr>
                <w:b/>
              </w:rPr>
            </w:pPr>
            <w:r>
              <w:t>Each of the pupils draws an addition grid of 3 rows and 4 column. Throw the dice twelve times each until all the cells are full. Whoever has the sum closest to 1,000 is the winner. You can vary the target to make it easier or more difficult</w:t>
            </w:r>
            <w:r w:rsidR="00E46880">
              <w:t>.</w:t>
            </w: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096282B0"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43C4E894" w14:textId="77777777" w:rsidR="00AB0639" w:rsidRPr="004D2F47" w:rsidRDefault="00AB0639" w:rsidP="00AB0639">
            <w:pPr>
              <w:pStyle w:val="Heading2"/>
              <w:rPr>
                <w:b/>
              </w:rPr>
            </w:pPr>
            <w:r w:rsidRPr="004D2F47">
              <w:rPr>
                <w:b/>
              </w:rPr>
              <w:t>Assessment Activity</w:t>
            </w:r>
          </w:p>
          <w:p w14:paraId="515003DA" w14:textId="6695E5D2" w:rsidR="002F4915" w:rsidRPr="00E84FA5" w:rsidRDefault="00AB0639" w:rsidP="00E84FA5">
            <w:pPr>
              <w:rPr>
                <w:color w:val="595959" w:themeColor="text1" w:themeTint="A6"/>
              </w:rPr>
            </w:pPr>
            <w:r w:rsidRPr="00E84FA5">
              <w:rPr>
                <w:color w:val="595959" w:themeColor="text1" w:themeTint="A6"/>
              </w:rPr>
              <w:t>Choose volunteers to share their answers to the activities. This is an opportunity to reach those students who did not quite master the skill.</w:t>
            </w: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760DC7B0" w14:textId="77777777" w:rsidR="00296ED6" w:rsidRPr="004D2F47" w:rsidRDefault="00296ED6" w:rsidP="00296ED6">
            <w:pPr>
              <w:pStyle w:val="Heading2"/>
              <w:rPr>
                <w:b/>
              </w:rPr>
            </w:pPr>
            <w:r w:rsidRPr="004D2F47">
              <w:rPr>
                <w:b/>
              </w:rPr>
              <w:t>Assessment Activity</w:t>
            </w:r>
          </w:p>
          <w:p w14:paraId="02C8B41E" w14:textId="77777777" w:rsidR="00E84FA5" w:rsidRDefault="00E84FA5" w:rsidP="00E84FA5">
            <w:r>
              <w:t xml:space="preserve">Assess if pupils can: </w:t>
            </w:r>
          </w:p>
          <w:p w14:paraId="619B8B3E" w14:textId="1287AAAA" w:rsidR="00C17E2A" w:rsidRDefault="00E84FA5" w:rsidP="00E84FA5">
            <w:pPr>
              <w:pStyle w:val="ListParagraph"/>
              <w:numPr>
                <w:ilvl w:val="0"/>
                <w:numId w:val="39"/>
              </w:numPr>
              <w:ind w:left="204" w:hanging="204"/>
            </w:pPr>
            <w:r>
              <w:t>Solve problems involving addition of whole numbers correctly.</w:t>
            </w:r>
          </w:p>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1104B2D" w14:textId="77777777" w:rsidR="004B305E" w:rsidRPr="004D2F47" w:rsidRDefault="004B305E" w:rsidP="004B305E">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14:paraId="3568682D" w14:textId="77777777" w:rsidR="00296ED6" w:rsidRDefault="00296ED6" w:rsidP="00296ED6">
            <w:pPr>
              <w:pStyle w:val="ListParagraph"/>
              <w:numPr>
                <w:ilvl w:val="0"/>
                <w:numId w:val="32"/>
              </w:numPr>
              <w:ind w:left="178" w:hanging="178"/>
            </w:pPr>
            <w:r>
              <w:t>Ask for volunteers to share their answers to the problems assigned.</w:t>
            </w:r>
          </w:p>
          <w:p w14:paraId="44D9FD2D" w14:textId="017165F6" w:rsidR="00CB08CC" w:rsidRPr="00287F69" w:rsidRDefault="00296ED6" w:rsidP="00296ED6">
            <w:pPr>
              <w:pStyle w:val="ListParagraph"/>
              <w:numPr>
                <w:ilvl w:val="0"/>
                <w:numId w:val="32"/>
              </w:numPr>
              <w:ind w:left="178" w:hanging="178"/>
            </w:pPr>
            <w:r>
              <w:t>As the problems are reviewed in front of the class, have the students check their answers for accuracy</w:t>
            </w: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6EE75272" w:rsidR="00EA5BCA" w:rsidRPr="00EA5BCA" w:rsidRDefault="00EA5BCA" w:rsidP="000B6917">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9"/>
      <w:headerReference w:type="first" r:id="rId20"/>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30E1C" w14:textId="77777777" w:rsidR="009A2461" w:rsidRDefault="009A2461">
      <w:pPr>
        <w:spacing w:before="0" w:after="0" w:line="240" w:lineRule="auto"/>
      </w:pPr>
      <w:r>
        <w:separator/>
      </w:r>
    </w:p>
  </w:endnote>
  <w:endnote w:type="continuationSeparator" w:id="0">
    <w:p w14:paraId="01847113" w14:textId="77777777" w:rsidR="009A2461" w:rsidRDefault="009A24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955673">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689BF" w14:textId="77777777" w:rsidR="009A2461" w:rsidRDefault="009A2461">
      <w:pPr>
        <w:spacing w:before="0" w:after="0" w:line="240" w:lineRule="auto"/>
      </w:pPr>
      <w:r>
        <w:separator/>
      </w:r>
    </w:p>
  </w:footnote>
  <w:footnote w:type="continuationSeparator" w:id="0">
    <w:p w14:paraId="46571748" w14:textId="77777777" w:rsidR="009A2461" w:rsidRDefault="009A246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A80F20"/>
    <w:multiLevelType w:val="hybridMultilevel"/>
    <w:tmpl w:val="CCF2D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C6334D"/>
    <w:multiLevelType w:val="hybridMultilevel"/>
    <w:tmpl w:val="1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E5F26"/>
    <w:multiLevelType w:val="hybridMultilevel"/>
    <w:tmpl w:val="ABE05294"/>
    <w:lvl w:ilvl="0" w:tplc="66BA61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B981B0A"/>
    <w:multiLevelType w:val="hybridMultilevel"/>
    <w:tmpl w:val="CE38F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1243832"/>
    <w:multiLevelType w:val="hybridMultilevel"/>
    <w:tmpl w:val="DE72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4AC36469"/>
    <w:multiLevelType w:val="hybridMultilevel"/>
    <w:tmpl w:val="443E7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6">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4DF29D6"/>
    <w:multiLevelType w:val="hybridMultilevel"/>
    <w:tmpl w:val="8D40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D23B8E"/>
    <w:multiLevelType w:val="hybridMultilevel"/>
    <w:tmpl w:val="812278D6"/>
    <w:lvl w:ilvl="0" w:tplc="465CA3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B2119"/>
    <w:multiLevelType w:val="hybridMultilevel"/>
    <w:tmpl w:val="6CBA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FEF29B7"/>
    <w:multiLevelType w:val="hybridMultilevel"/>
    <w:tmpl w:val="11FE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6">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B70819"/>
    <w:multiLevelType w:val="hybridMultilevel"/>
    <w:tmpl w:val="881CF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EB428D"/>
    <w:multiLevelType w:val="hybridMultilevel"/>
    <w:tmpl w:val="C27A7722"/>
    <w:lvl w:ilvl="0" w:tplc="0809000F">
      <w:start w:val="1"/>
      <w:numFmt w:val="decimal"/>
      <w:lvlText w:val="%1."/>
      <w:lvlJc w:val="left"/>
      <w:pPr>
        <w:ind w:left="39" w:hanging="360"/>
      </w:pPr>
      <w:rPr>
        <w:rFonts w:hint="default"/>
      </w:rPr>
    </w:lvl>
    <w:lvl w:ilvl="1" w:tplc="08090019" w:tentative="1">
      <w:start w:val="1"/>
      <w:numFmt w:val="lowerLetter"/>
      <w:lvlText w:val="%2."/>
      <w:lvlJc w:val="left"/>
      <w:pPr>
        <w:ind w:left="759" w:hanging="360"/>
      </w:pPr>
    </w:lvl>
    <w:lvl w:ilvl="2" w:tplc="0809001B" w:tentative="1">
      <w:start w:val="1"/>
      <w:numFmt w:val="lowerRoman"/>
      <w:lvlText w:val="%3."/>
      <w:lvlJc w:val="right"/>
      <w:pPr>
        <w:ind w:left="1479" w:hanging="180"/>
      </w:pPr>
    </w:lvl>
    <w:lvl w:ilvl="3" w:tplc="0809000F" w:tentative="1">
      <w:start w:val="1"/>
      <w:numFmt w:val="decimal"/>
      <w:lvlText w:val="%4."/>
      <w:lvlJc w:val="left"/>
      <w:pPr>
        <w:ind w:left="2199" w:hanging="360"/>
      </w:pPr>
    </w:lvl>
    <w:lvl w:ilvl="4" w:tplc="08090019" w:tentative="1">
      <w:start w:val="1"/>
      <w:numFmt w:val="lowerLetter"/>
      <w:lvlText w:val="%5."/>
      <w:lvlJc w:val="left"/>
      <w:pPr>
        <w:ind w:left="2919" w:hanging="360"/>
      </w:pPr>
    </w:lvl>
    <w:lvl w:ilvl="5" w:tplc="0809001B" w:tentative="1">
      <w:start w:val="1"/>
      <w:numFmt w:val="lowerRoman"/>
      <w:lvlText w:val="%6."/>
      <w:lvlJc w:val="right"/>
      <w:pPr>
        <w:ind w:left="3639" w:hanging="180"/>
      </w:pPr>
    </w:lvl>
    <w:lvl w:ilvl="6" w:tplc="0809000F" w:tentative="1">
      <w:start w:val="1"/>
      <w:numFmt w:val="decimal"/>
      <w:lvlText w:val="%7."/>
      <w:lvlJc w:val="left"/>
      <w:pPr>
        <w:ind w:left="4359" w:hanging="360"/>
      </w:pPr>
    </w:lvl>
    <w:lvl w:ilvl="7" w:tplc="08090019" w:tentative="1">
      <w:start w:val="1"/>
      <w:numFmt w:val="lowerLetter"/>
      <w:lvlText w:val="%8."/>
      <w:lvlJc w:val="left"/>
      <w:pPr>
        <w:ind w:left="5079" w:hanging="360"/>
      </w:pPr>
    </w:lvl>
    <w:lvl w:ilvl="8" w:tplc="0809001B" w:tentative="1">
      <w:start w:val="1"/>
      <w:numFmt w:val="lowerRoman"/>
      <w:lvlText w:val="%9."/>
      <w:lvlJc w:val="right"/>
      <w:pPr>
        <w:ind w:left="5799" w:hanging="180"/>
      </w:pPr>
    </w:lvl>
  </w:abstractNum>
  <w:num w:numId="1">
    <w:abstractNumId w:val="0"/>
  </w:num>
  <w:num w:numId="2">
    <w:abstractNumId w:val="39"/>
  </w:num>
  <w:num w:numId="3">
    <w:abstractNumId w:val="20"/>
  </w:num>
  <w:num w:numId="4">
    <w:abstractNumId w:val="34"/>
  </w:num>
  <w:num w:numId="5">
    <w:abstractNumId w:val="26"/>
  </w:num>
  <w:num w:numId="6">
    <w:abstractNumId w:val="2"/>
  </w:num>
  <w:num w:numId="7">
    <w:abstractNumId w:val="10"/>
  </w:num>
  <w:num w:numId="8">
    <w:abstractNumId w:val="6"/>
  </w:num>
  <w:num w:numId="9">
    <w:abstractNumId w:val="13"/>
  </w:num>
  <w:num w:numId="10">
    <w:abstractNumId w:val="17"/>
  </w:num>
  <w:num w:numId="11">
    <w:abstractNumId w:val="16"/>
  </w:num>
  <w:num w:numId="12">
    <w:abstractNumId w:val="18"/>
  </w:num>
  <w:num w:numId="13">
    <w:abstractNumId w:val="33"/>
  </w:num>
  <w:num w:numId="14">
    <w:abstractNumId w:val="8"/>
  </w:num>
  <w:num w:numId="15">
    <w:abstractNumId w:val="36"/>
  </w:num>
  <w:num w:numId="16">
    <w:abstractNumId w:val="19"/>
  </w:num>
  <w:num w:numId="17">
    <w:abstractNumId w:val="28"/>
  </w:num>
  <w:num w:numId="18">
    <w:abstractNumId w:val="5"/>
  </w:num>
  <w:num w:numId="19">
    <w:abstractNumId w:val="1"/>
  </w:num>
  <w:num w:numId="20">
    <w:abstractNumId w:val="3"/>
  </w:num>
  <w:num w:numId="21">
    <w:abstractNumId w:val="7"/>
  </w:num>
  <w:num w:numId="22">
    <w:abstractNumId w:val="22"/>
  </w:num>
  <w:num w:numId="23">
    <w:abstractNumId w:val="35"/>
  </w:num>
  <w:num w:numId="24">
    <w:abstractNumId w:val="38"/>
  </w:num>
  <w:num w:numId="25">
    <w:abstractNumId w:val="14"/>
  </w:num>
  <w:num w:numId="26">
    <w:abstractNumId w:val="25"/>
  </w:num>
  <w:num w:numId="27">
    <w:abstractNumId w:val="4"/>
  </w:num>
  <w:num w:numId="28">
    <w:abstractNumId w:val="24"/>
  </w:num>
  <w:num w:numId="29">
    <w:abstractNumId w:val="11"/>
  </w:num>
  <w:num w:numId="30">
    <w:abstractNumId w:val="15"/>
  </w:num>
  <w:num w:numId="31">
    <w:abstractNumId w:val="30"/>
  </w:num>
  <w:num w:numId="32">
    <w:abstractNumId w:val="31"/>
  </w:num>
  <w:num w:numId="33">
    <w:abstractNumId w:val="21"/>
  </w:num>
  <w:num w:numId="34">
    <w:abstractNumId w:val="37"/>
  </w:num>
  <w:num w:numId="35">
    <w:abstractNumId w:val="32"/>
  </w:num>
  <w:num w:numId="36">
    <w:abstractNumId w:val="12"/>
  </w:num>
  <w:num w:numId="37">
    <w:abstractNumId w:val="9"/>
  </w:num>
  <w:num w:numId="38">
    <w:abstractNumId w:val="29"/>
  </w:num>
  <w:num w:numId="39">
    <w:abstractNumId w:val="27"/>
  </w:num>
  <w:num w:numId="40">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073C1"/>
    <w:rsid w:val="00012774"/>
    <w:rsid w:val="000153A3"/>
    <w:rsid w:val="00017AB7"/>
    <w:rsid w:val="00025F28"/>
    <w:rsid w:val="00031953"/>
    <w:rsid w:val="00031F85"/>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6917"/>
    <w:rsid w:val="000B72D9"/>
    <w:rsid w:val="000B7585"/>
    <w:rsid w:val="000C562D"/>
    <w:rsid w:val="000D44B1"/>
    <w:rsid w:val="000D5DFD"/>
    <w:rsid w:val="000E2930"/>
    <w:rsid w:val="000F3C73"/>
    <w:rsid w:val="00100ADB"/>
    <w:rsid w:val="00110F25"/>
    <w:rsid w:val="00114298"/>
    <w:rsid w:val="00120253"/>
    <w:rsid w:val="001205AF"/>
    <w:rsid w:val="001240F2"/>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55FC8"/>
    <w:rsid w:val="002622D7"/>
    <w:rsid w:val="0026795F"/>
    <w:rsid w:val="0028057F"/>
    <w:rsid w:val="0028776C"/>
    <w:rsid w:val="00287F69"/>
    <w:rsid w:val="00296ED6"/>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D5D55"/>
    <w:rsid w:val="003E4AD7"/>
    <w:rsid w:val="003F59BD"/>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4B53"/>
    <w:rsid w:val="004B20E0"/>
    <w:rsid w:val="004B305E"/>
    <w:rsid w:val="004B46D3"/>
    <w:rsid w:val="004B7D96"/>
    <w:rsid w:val="004C6C13"/>
    <w:rsid w:val="004D089D"/>
    <w:rsid w:val="004D2F47"/>
    <w:rsid w:val="004E29C7"/>
    <w:rsid w:val="004E63D6"/>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51F47"/>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B2CEE"/>
    <w:rsid w:val="007B713E"/>
    <w:rsid w:val="007C2330"/>
    <w:rsid w:val="007C31C8"/>
    <w:rsid w:val="007E5E02"/>
    <w:rsid w:val="007F09DA"/>
    <w:rsid w:val="007F163A"/>
    <w:rsid w:val="007F4FCC"/>
    <w:rsid w:val="007F65A3"/>
    <w:rsid w:val="007F7718"/>
    <w:rsid w:val="00807AE6"/>
    <w:rsid w:val="008114F0"/>
    <w:rsid w:val="00811AB9"/>
    <w:rsid w:val="0081632F"/>
    <w:rsid w:val="0083703B"/>
    <w:rsid w:val="008452D9"/>
    <w:rsid w:val="0085030E"/>
    <w:rsid w:val="00853340"/>
    <w:rsid w:val="008776E5"/>
    <w:rsid w:val="00885068"/>
    <w:rsid w:val="008960CA"/>
    <w:rsid w:val="008A326A"/>
    <w:rsid w:val="008B2B0B"/>
    <w:rsid w:val="008B2CBF"/>
    <w:rsid w:val="008C0C4B"/>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5673"/>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2461"/>
    <w:rsid w:val="009A4BA1"/>
    <w:rsid w:val="009D155F"/>
    <w:rsid w:val="009D30C4"/>
    <w:rsid w:val="009D5198"/>
    <w:rsid w:val="009D72E5"/>
    <w:rsid w:val="009E08FF"/>
    <w:rsid w:val="009E61B2"/>
    <w:rsid w:val="009F7C60"/>
    <w:rsid w:val="00A0116B"/>
    <w:rsid w:val="00A11F0E"/>
    <w:rsid w:val="00A1735C"/>
    <w:rsid w:val="00A25094"/>
    <w:rsid w:val="00A345C1"/>
    <w:rsid w:val="00A367FF"/>
    <w:rsid w:val="00A37E88"/>
    <w:rsid w:val="00A4029C"/>
    <w:rsid w:val="00A42AEA"/>
    <w:rsid w:val="00A50553"/>
    <w:rsid w:val="00A71E70"/>
    <w:rsid w:val="00A74FCC"/>
    <w:rsid w:val="00A82696"/>
    <w:rsid w:val="00A85D55"/>
    <w:rsid w:val="00AB0639"/>
    <w:rsid w:val="00AB0656"/>
    <w:rsid w:val="00AB565D"/>
    <w:rsid w:val="00AC63A2"/>
    <w:rsid w:val="00AD171D"/>
    <w:rsid w:val="00AD5265"/>
    <w:rsid w:val="00AD6AD0"/>
    <w:rsid w:val="00AE2FC3"/>
    <w:rsid w:val="00AF47E1"/>
    <w:rsid w:val="00B02EA6"/>
    <w:rsid w:val="00B046C1"/>
    <w:rsid w:val="00B07834"/>
    <w:rsid w:val="00B25DC5"/>
    <w:rsid w:val="00B262A1"/>
    <w:rsid w:val="00B26D28"/>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3D7E"/>
    <w:rsid w:val="00C766D0"/>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691A"/>
    <w:rsid w:val="00D63A36"/>
    <w:rsid w:val="00D8019B"/>
    <w:rsid w:val="00D812F1"/>
    <w:rsid w:val="00D85628"/>
    <w:rsid w:val="00D914D8"/>
    <w:rsid w:val="00D93CC3"/>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46880"/>
    <w:rsid w:val="00E601B6"/>
    <w:rsid w:val="00E601FC"/>
    <w:rsid w:val="00E61AB9"/>
    <w:rsid w:val="00E80C06"/>
    <w:rsid w:val="00E84F61"/>
    <w:rsid w:val="00E84FA5"/>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37238"/>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D539A"/>
    <w:rsid w:val="00FE1928"/>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74288">
      <w:bodyDiv w:val="1"/>
      <w:marLeft w:val="0"/>
      <w:marRight w:val="0"/>
      <w:marTop w:val="0"/>
      <w:marBottom w:val="0"/>
      <w:divBdr>
        <w:top w:val="none" w:sz="0" w:space="0" w:color="auto"/>
        <w:left w:val="none" w:sz="0" w:space="0" w:color="auto"/>
        <w:bottom w:val="none" w:sz="0" w:space="0" w:color="auto"/>
        <w:right w:val="none" w:sz="0" w:space="0" w:color="auto"/>
      </w:divBdr>
    </w:div>
    <w:div w:id="17503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etterlesson.com/lesson/502655/adding-whole-numbers?from=mtp_lesson" TargetMode="External"/><Relationship Id="rId18" Type="http://schemas.openxmlformats.org/officeDocument/2006/relationships/hyperlink" Target="https://betterlesson.com/lesson/502655/adding-whole-numbers?from=mtp_less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prodigygame.com/blog/math-word-problems/" TargetMode="External"/><Relationship Id="rId17" Type="http://schemas.openxmlformats.org/officeDocument/2006/relationships/hyperlink" Target="https://www.prodigygame.com/blog/math-word-problems/" TargetMode="External"/><Relationship Id="rId2" Type="http://schemas.openxmlformats.org/officeDocument/2006/relationships/customXml" Target="../customXml/item2.xml"/><Relationship Id="rId16" Type="http://schemas.openxmlformats.org/officeDocument/2006/relationships/hyperlink" Target="https://teachers.yale.edu/curriculum/viewer/initiative_07.06.01_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achers.yale.edu/curriculum/viewer/initiative_07.06.01_u" TargetMode="External"/><Relationship Id="rId5" Type="http://schemas.openxmlformats.org/officeDocument/2006/relationships/settings" Target="settings.xml"/><Relationship Id="rId15" Type="http://schemas.openxmlformats.org/officeDocument/2006/relationships/hyperlink" Target="https://www.whatihavelearnedteaching.com/teach-your-students-to-solve-word-problems/" TargetMode="External"/><Relationship Id="rId23" Type="http://schemas.openxmlformats.org/officeDocument/2006/relationships/theme" Target="theme/theme1.xml"/><Relationship Id="rId10" Type="http://schemas.openxmlformats.org/officeDocument/2006/relationships/hyperlink" Target="https://www.whatihavelearnedteaching.com/teach-your-students-to-solve-word-problem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ilearn.marist.edu/access/content/user/10129919%40marist.edu/Exhibits/Representation/hopscotchlessonplan.pdf" TargetMode="External"/><Relationship Id="rId14" Type="http://schemas.openxmlformats.org/officeDocument/2006/relationships/hyperlink" Target="https://ilearn.marist.edu/access/content/user/10129919%40marist.edu/Exhibits/Representation/hopscotchlessonplan.pdf"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3A22D6"/>
    <w:rsid w:val="003F6A0E"/>
    <w:rsid w:val="004A008E"/>
    <w:rsid w:val="004E1DB9"/>
    <w:rsid w:val="00571A20"/>
    <w:rsid w:val="005E6E71"/>
    <w:rsid w:val="006814AC"/>
    <w:rsid w:val="00713551"/>
    <w:rsid w:val="00805105"/>
    <w:rsid w:val="00816166"/>
    <w:rsid w:val="00836926"/>
    <w:rsid w:val="009D2491"/>
    <w:rsid w:val="00A20224"/>
    <w:rsid w:val="00A745ED"/>
    <w:rsid w:val="00A84A48"/>
    <w:rsid w:val="00AB2F7D"/>
    <w:rsid w:val="00AB37F5"/>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customXml/itemProps2.xml><?xml version="1.0" encoding="utf-8"?>
<ds:datastoreItem xmlns:ds="http://schemas.openxmlformats.org/officeDocument/2006/customXml" ds:itemID="{9A5D0588-E5E8-4C21-A0D2-DCCC649D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411</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23</cp:revision>
  <dcterms:created xsi:type="dcterms:W3CDTF">2019-06-14T11:00:00Z</dcterms:created>
  <dcterms:modified xsi:type="dcterms:W3CDTF">2019-06-24T09:54:00Z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