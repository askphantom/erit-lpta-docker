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80"/>
      </w:tblGrid>
      <w:tr w:rsidR="00C17E2A" w14:paraId="55AC26C9" w14:textId="77777777">
        <w:tc>
          <w:tcPr>
            <w:tcW w:w="2500" w:type="pct"/>
            <w:vAlign w:val="bottom"/>
          </w:tcPr>
          <w:p w14:paraId="609DEB09" w14:textId="77777777" w:rsidR="00C17E2A" w:rsidRPr="005C34DC" w:rsidRDefault="00377D5F">
            <w:pPr>
              <w:pStyle w:val="Title"/>
              <w:rPr>
                <w:sz w:val="40"/>
                <w:szCs w:val="40"/>
              </w:rPr>
            </w:pPr>
            <w:r w:rsidRPr="005C34DC">
              <w:rPr>
                <w:sz w:val="40"/>
                <w:szCs w:val="40"/>
              </w:rPr>
              <w:t>measurement (</w:t>
            </w:r>
            <w:r w:rsidR="009B20AD" w:rsidRPr="005C34DC">
              <w:rPr>
                <w:sz w:val="40"/>
                <w:szCs w:val="40"/>
              </w:rPr>
              <w:t>MEASURING TIME</w:t>
            </w:r>
            <w:r w:rsidRPr="005C34DC">
              <w:rPr>
                <w:sz w:val="40"/>
                <w:szCs w:val="40"/>
              </w:rPr>
              <w:t>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11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254EA8BD" w14:textId="77777777" w:rsidR="00C17E2A" w:rsidRDefault="006722DE">
                <w:pPr>
                  <w:pStyle w:val="Date"/>
                </w:pPr>
                <w:r>
                  <w:t>11.28.2018</w:t>
                </w:r>
              </w:p>
            </w:tc>
          </w:sdtContent>
        </w:sdt>
      </w:tr>
    </w:tbl>
    <w:p w14:paraId="4858DBD7" w14:textId="77777777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14:paraId="123CBBA1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13F69363" w14:textId="77777777"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7580ECFE" w14:textId="77777777"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14:paraId="6E10B6AB" w14:textId="77777777"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14:paraId="59B86572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14:paraId="1D123EDA" w14:textId="77777777">
              <w:tc>
                <w:tcPr>
                  <w:tcW w:w="5000" w:type="pct"/>
                </w:tcPr>
                <w:p w14:paraId="3EF6CC8E" w14:textId="77777777" w:rsidR="00C17E2A" w:rsidRDefault="00377D5F">
                  <w:r>
                    <w:t>Basic Science</w:t>
                  </w:r>
                </w:p>
              </w:tc>
            </w:tr>
            <w:tr w:rsidR="00C17E2A" w14:paraId="450D1C61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001EDD0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4CFF4BB2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23068A95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3CAEDAD3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7907D622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77216C2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1B0DAFE4" w14:textId="77777777" w:rsidR="00C17E2A" w:rsidRDefault="00377D5F">
                  <w:r>
                    <w:t>3</w:t>
                  </w:r>
                </w:p>
              </w:tc>
            </w:tr>
          </w:tbl>
          <w:p w14:paraId="583E37EE" w14:textId="77777777" w:rsidR="00C17E2A" w:rsidRDefault="00C17E2A"/>
        </w:tc>
        <w:tc>
          <w:tcPr>
            <w:tcW w:w="152" w:type="pct"/>
          </w:tcPr>
          <w:p w14:paraId="65F48EBC" w14:textId="77777777" w:rsidR="00C17E2A" w:rsidRDefault="00C17E2A"/>
        </w:tc>
        <w:tc>
          <w:tcPr>
            <w:tcW w:w="3895" w:type="pct"/>
          </w:tcPr>
          <w:p w14:paraId="7214A400" w14:textId="77777777" w:rsidR="000A37E8" w:rsidRDefault="000A37E8">
            <w:r>
              <w:t>This lesson plan covers teaching content for;</w:t>
            </w:r>
          </w:p>
          <w:p w14:paraId="1CE48ECF" w14:textId="77777777" w:rsidR="00B66511" w:rsidRDefault="00604956" w:rsidP="00384065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Measuring time units.</w:t>
            </w:r>
          </w:p>
          <w:p w14:paraId="074769F4" w14:textId="77777777" w:rsidR="00453D92" w:rsidRDefault="00604956" w:rsidP="00384065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Instruments for measuring time.</w:t>
            </w:r>
          </w:p>
        </w:tc>
      </w:tr>
    </w:tbl>
    <w:p w14:paraId="12189BE9" w14:textId="77777777" w:rsidR="00C17E2A" w:rsidRDefault="00111CF6">
      <w:pPr>
        <w:pStyle w:val="NoSpacing"/>
      </w:pPr>
      <w:r>
        <w:rPr>
          <w:noProof/>
        </w:rPr>
        <w:pict w14:anchorId="5FDF0723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22.25pt;margin-top:186.7pt;width:147.6pt;height:351.4pt;z-index:251659264;visibility:visible;mso-width-percent:230;mso-wrap-distance-left:18pt;mso-wrap-distance-right:18pt;mso-position-horizontal-relative:margin;mso-position-vertical-relative:margin;mso-width-percent:23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82"/>
                  </w:tblGrid>
                  <w:tr w:rsidR="00C17E2A" w14:paraId="5A539BA4" w14:textId="77777777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630DA40B" w14:textId="77777777"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14:paraId="1D5B2B71" w14:textId="77777777" w:rsidR="00B046C1" w:rsidRDefault="00926CA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-P</w:t>
                        </w:r>
                        <w:r w:rsidRPr="008F20C9">
                          <w:t>ictures of an analog clock, digital clock, kitchen timer, calendar, sun, moon</w:t>
                        </w:r>
                        <w:r>
                          <w:t>.</w:t>
                        </w:r>
                      </w:p>
                      <w:p w14:paraId="4D9E41AD" w14:textId="77777777" w:rsidR="00926CA0" w:rsidRDefault="00926CA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-Index cards</w:t>
                        </w:r>
                      </w:p>
                      <w:p w14:paraId="4B4A6975" w14:textId="77777777" w:rsidR="00926CA0" w:rsidRDefault="00926CA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-Biro</w:t>
                        </w:r>
                      </w:p>
                      <w:p w14:paraId="00BC7EA8" w14:textId="77777777" w:rsidR="00926CA0" w:rsidRDefault="00926CA0" w:rsidP="004B20E0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  <w:r>
                          <w:t>-White board</w:t>
                        </w:r>
                      </w:p>
                    </w:tc>
                  </w:tr>
                  <w:tr w:rsidR="00C17E2A" w14:paraId="05B68207" w14:textId="77777777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14:paraId="5486CDA7" w14:textId="77777777"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14:paraId="528C5443" w14:textId="77777777" w:rsidR="00E5785B" w:rsidRDefault="00111CF6" w:rsidP="007A24FA">
                        <w:pPr>
                          <w:pStyle w:val="ListBullet"/>
                        </w:pPr>
                        <w:hyperlink r:id="rId8" w:history="1">
                          <w:r w:rsidR="00E5785B" w:rsidRPr="00056FFD">
                            <w:rPr>
                              <w:rStyle w:val="Hyperlink"/>
                            </w:rPr>
                            <w:t>https://www.education.com/activity/measurement/</w:t>
                          </w:r>
                        </w:hyperlink>
                      </w:p>
                      <w:p w14:paraId="6C896AF3" w14:textId="77777777" w:rsidR="00C82CFC" w:rsidRDefault="00111CF6" w:rsidP="00C82CFC">
                        <w:pPr>
                          <w:pStyle w:val="ListBullet"/>
                        </w:pPr>
                        <w:hyperlink r:id="rId9" w:history="1">
                          <w:r w:rsidR="007138B7" w:rsidRPr="00056FFD">
                            <w:rPr>
                              <w:rStyle w:val="Hyperlink"/>
                            </w:rPr>
                            <w:t>https://www.brighthubeducation.com/lesson-plans-grades-3-5/62389-teaching-unit-of-length-measurement/</w:t>
                          </w:r>
                        </w:hyperlink>
                      </w:p>
                      <w:p w14:paraId="6ED8D998" w14:textId="77777777" w:rsidR="007138B7" w:rsidRDefault="00111CF6" w:rsidP="00C82CFC">
                        <w:pPr>
                          <w:pStyle w:val="ListBullet"/>
                        </w:pPr>
                        <w:hyperlink r:id="rId10" w:history="1">
                          <w:r w:rsidR="007138B7" w:rsidRPr="00056FFD">
                            <w:rPr>
                              <w:rStyle w:val="Hyperlink"/>
                            </w:rPr>
                            <w:t>https://study.com/academy/lesson/measuring-time-activities.html</w:t>
                          </w:r>
                        </w:hyperlink>
                      </w:p>
                      <w:p w14:paraId="10209D06" w14:textId="77777777" w:rsidR="007138B7" w:rsidRDefault="00111CF6" w:rsidP="00C82CFC">
                        <w:pPr>
                          <w:pStyle w:val="ListBullet"/>
                        </w:pPr>
                        <w:hyperlink r:id="rId11" w:history="1">
                          <w:r w:rsidR="00E5785B" w:rsidRPr="00056FFD">
                            <w:rPr>
                              <w:rStyle w:val="Hyperlink"/>
                            </w:rPr>
                            <w:t>https://www.pinterest.com/weareteachers/math-measurement-time-and-money-activities-and-ide/</w:t>
                          </w:r>
                        </w:hyperlink>
                      </w:p>
                      <w:p w14:paraId="4E34ABF2" w14:textId="77777777" w:rsidR="007A24FA" w:rsidRDefault="00111CF6" w:rsidP="007A24FA">
                        <w:pPr>
                          <w:pStyle w:val="ListBullet"/>
                        </w:pPr>
                        <w:hyperlink r:id="rId12" w:history="1">
                          <w:r w:rsidR="007A24FA" w:rsidRPr="00056FFD">
                            <w:rPr>
                              <w:rStyle w:val="Hyperlink"/>
                            </w:rPr>
                            <w:t>https://www.educationworld.com/a_lesson/lesson312.shtml</w:t>
                          </w:r>
                        </w:hyperlink>
                      </w:p>
                      <w:p w14:paraId="55B548AA" w14:textId="77777777" w:rsidR="007A24FA" w:rsidRDefault="007A24FA" w:rsidP="007A24F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  <w:p w14:paraId="26B19539" w14:textId="77777777" w:rsidR="007A24FA" w:rsidRDefault="007A24FA" w:rsidP="007A24F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01"/>
                        </w:pPr>
                      </w:p>
                    </w:tc>
                  </w:tr>
                  <w:tr w:rsidR="00C17E2A" w14:paraId="12747DCF" w14:textId="77777777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14:paraId="45A7039C" w14:textId="77777777"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14:paraId="334252F0" w14:textId="77777777" w:rsidR="00C17E2A" w:rsidRDefault="00C17E2A"/>
                    </w:tc>
                  </w:tr>
                </w:tbl>
                <w:p w14:paraId="1A0B1FA8" w14:textId="77777777"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264"/>
        <w:gridCol w:w="3530"/>
        <w:gridCol w:w="264"/>
        <w:gridCol w:w="3529"/>
      </w:tblGrid>
      <w:tr w:rsidR="002E65CC" w14:paraId="1D80F5A3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5521F6C9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3055F41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5023F91C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0F187F5E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39DAE49C" w14:textId="77777777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2E65CC" w14:paraId="5C680ADF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75C343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274B5508" w14:textId="77777777" w:rsidR="00087EEA" w:rsidRDefault="00087EEA" w:rsidP="007B4280">
            <w:r>
              <w:t>Students will be able to:</w:t>
            </w:r>
          </w:p>
          <w:p w14:paraId="1009D8EB" w14:textId="77777777" w:rsidR="007B2C42" w:rsidRDefault="00087EEA" w:rsidP="00B4369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State standard unit for measuring time. </w:t>
            </w:r>
          </w:p>
          <w:p w14:paraId="64D36E02" w14:textId="77777777" w:rsidR="00087EEA" w:rsidRDefault="00087EEA" w:rsidP="00B4369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Devise way</w:t>
            </w:r>
            <w:r w:rsidR="006D7B8D">
              <w:t>s</w:t>
            </w:r>
            <w:r>
              <w:t xml:space="preserve"> to measure time.</w:t>
            </w:r>
          </w:p>
          <w:p w14:paraId="1E303D3D" w14:textId="77777777" w:rsidR="007B2C42" w:rsidRDefault="00087EEA" w:rsidP="00B4369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D</w:t>
            </w:r>
            <w:r w:rsidR="00377D5F" w:rsidRPr="00377D5F">
              <w:t>etermine elapsed time, including word problems.</w:t>
            </w:r>
          </w:p>
          <w:p w14:paraId="3BA9FFF6" w14:textId="77777777" w:rsidR="00377D5F" w:rsidRDefault="007B2C42" w:rsidP="00B4369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Distinguish between events that occur in the a.m. and p.m.</w:t>
            </w:r>
          </w:p>
          <w:p w14:paraId="03CD600E" w14:textId="77777777" w:rsidR="001D34DC" w:rsidRPr="00377D5F" w:rsidRDefault="001D34DC" w:rsidP="00B43695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>Construct and use simple time devices.</w:t>
            </w:r>
          </w:p>
          <w:p w14:paraId="78EAAAD6" w14:textId="77777777" w:rsidR="00453D92" w:rsidRPr="000A37E8" w:rsidRDefault="00453D92" w:rsidP="007B2C42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5DA8C4F5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E98D687" w14:textId="77777777" w:rsidR="00910100" w:rsidRDefault="00F616CA" w:rsidP="006051D2">
            <w:pPr>
              <w:rPr>
                <w:b/>
              </w:rPr>
            </w:pPr>
            <w:r w:rsidRPr="00F616CA">
              <w:rPr>
                <w:b/>
              </w:rPr>
              <w:t xml:space="preserve">Day 1/Lesson 1- </w:t>
            </w:r>
            <w:r w:rsidR="004F6D32">
              <w:rPr>
                <w:b/>
              </w:rPr>
              <w:t xml:space="preserve">15 </w:t>
            </w:r>
            <w:r w:rsidRPr="00F616CA">
              <w:rPr>
                <w:b/>
              </w:rPr>
              <w:t xml:space="preserve">Mins </w:t>
            </w:r>
          </w:p>
          <w:p w14:paraId="386AC59F" w14:textId="77777777" w:rsidR="008F20C9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 xml:space="preserve">Display pictures of an analog clock, digital clock, kitchen timer, calendar, sun, moon.  </w:t>
            </w:r>
            <w:r w:rsidRPr="00405EFC">
              <w:t>Ask:</w:t>
            </w:r>
            <w:r w:rsidRPr="00405EFC">
              <w:rPr>
                <w:b/>
              </w:rPr>
              <w:t xml:space="preserve"> What are these items used for?</w:t>
            </w:r>
            <w:r w:rsidRPr="008F20C9">
              <w:t> </w:t>
            </w:r>
          </w:p>
          <w:p w14:paraId="732C30A9" w14:textId="77777777" w:rsidR="008F20C9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>State the name of each item aloud</w:t>
            </w:r>
            <w:r w:rsidR="003D15AE">
              <w:t>,</w:t>
            </w:r>
            <w:r w:rsidRPr="008F20C9">
              <w:t> place a label under each picture. </w:t>
            </w:r>
          </w:p>
          <w:p w14:paraId="0153C3AD" w14:textId="77777777" w:rsidR="008F20C9" w:rsidRPr="008F20C9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>Point to the object that helps us tell whether it is night or day.</w:t>
            </w:r>
          </w:p>
          <w:p w14:paraId="05867621" w14:textId="77777777" w:rsidR="008F20C9" w:rsidRPr="00405EFC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  <w:rPr>
                <w:b/>
              </w:rPr>
            </w:pPr>
            <w:r w:rsidRPr="00405EFC">
              <w:rPr>
                <w:b/>
              </w:rPr>
              <w:t>Ask: Which object can be used to tell date?</w:t>
            </w:r>
          </w:p>
          <w:p w14:paraId="126E7EE6" w14:textId="77777777" w:rsidR="008F20C9" w:rsidRPr="008F20C9" w:rsidRDefault="0017471D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>Explicitly</w:t>
            </w:r>
            <w:r w:rsidR="008F20C9" w:rsidRPr="008F20C9">
              <w:t xml:space="preserve"> tell students that calendars are used to measure time in terms of days, weeks, months, and years. </w:t>
            </w:r>
          </w:p>
          <w:p w14:paraId="3406F14A" w14:textId="77777777" w:rsidR="008F20C9" w:rsidRPr="008F20C9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>Ask:  </w:t>
            </w:r>
            <w:r w:rsidRPr="00405EFC">
              <w:rPr>
                <w:b/>
              </w:rPr>
              <w:t>What does the clock measure?</w:t>
            </w:r>
            <w:r w:rsidRPr="008F20C9">
              <w:t xml:space="preserve"> Allow time for students to respond.</w:t>
            </w:r>
          </w:p>
          <w:p w14:paraId="09637324" w14:textId="77777777" w:rsidR="008F20C9" w:rsidRPr="008F20C9" w:rsidRDefault="008F20C9" w:rsidP="00B43695">
            <w:pPr>
              <w:pStyle w:val="ListParagraph"/>
              <w:numPr>
                <w:ilvl w:val="0"/>
                <w:numId w:val="7"/>
              </w:numPr>
              <w:ind w:left="264" w:hanging="264"/>
            </w:pPr>
            <w:r w:rsidRPr="008F20C9">
              <w:t>Explicitly tell students that clocks</w:t>
            </w:r>
            <w:r w:rsidR="003D15AE" w:rsidRPr="008F20C9">
              <w:t> can</w:t>
            </w:r>
            <w:r w:rsidRPr="008F20C9">
              <w:t xml:space="preserve"> be used to measure time in seconds, minutes, </w:t>
            </w:r>
            <w:r w:rsidR="00D72A4C" w:rsidRPr="008F20C9">
              <w:t>and hours</w:t>
            </w:r>
            <w:r w:rsidRPr="008F20C9">
              <w:t>.</w:t>
            </w:r>
          </w:p>
          <w:p w14:paraId="4744EE2A" w14:textId="77777777" w:rsidR="008F20C9" w:rsidRPr="008F20C9" w:rsidRDefault="008F20C9" w:rsidP="00B43695">
            <w:pPr>
              <w:pStyle w:val="ListParagraph"/>
              <w:ind w:left="264" w:hanging="264"/>
            </w:pPr>
          </w:p>
          <w:p w14:paraId="3A71A30A" w14:textId="77777777" w:rsidR="008F20C9" w:rsidRPr="006051D2" w:rsidRDefault="008F20C9" w:rsidP="006051D2">
            <w:pPr>
              <w:rPr>
                <w:b/>
              </w:rPr>
            </w:pPr>
          </w:p>
        </w:tc>
        <w:tc>
          <w:tcPr>
            <w:tcW w:w="150" w:type="pct"/>
          </w:tcPr>
          <w:p w14:paraId="3488920C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657A0E9" w14:textId="77777777" w:rsidR="00AF47E1" w:rsidRPr="00537CA8" w:rsidRDefault="006051D2" w:rsidP="00537CA8">
            <w:pPr>
              <w:rPr>
                <w:b/>
              </w:rPr>
            </w:pPr>
            <w:r>
              <w:rPr>
                <w:b/>
              </w:rPr>
              <w:t>Day 2/Lesson 2</w:t>
            </w:r>
            <w:r w:rsidR="00E07205" w:rsidRPr="00537CA8">
              <w:rPr>
                <w:b/>
              </w:rPr>
              <w:t xml:space="preserve">- 15 mins </w:t>
            </w:r>
          </w:p>
          <w:p w14:paraId="1AC50096" w14:textId="77777777" w:rsidR="00537CA8" w:rsidRDefault="00537CA8" w:rsidP="00384065">
            <w:pPr>
              <w:pStyle w:val="ListParagraph"/>
              <w:numPr>
                <w:ilvl w:val="0"/>
                <w:numId w:val="4"/>
              </w:numPr>
              <w:ind w:left="161" w:hanging="161"/>
            </w:pPr>
            <w:r w:rsidRPr="00537CA8">
              <w:rPr>
                <w:iCs/>
              </w:rPr>
              <w:t>Do this</w:t>
            </w:r>
            <w:r w:rsidR="00522531" w:rsidRPr="00537CA8">
              <w:rPr>
                <w:iCs/>
              </w:rPr>
              <w:t xml:space="preserve"> on an intera</w:t>
            </w:r>
            <w:r w:rsidR="006377D1" w:rsidRPr="00537CA8">
              <w:rPr>
                <w:iCs/>
              </w:rPr>
              <w:t xml:space="preserve">ctive white board. </w:t>
            </w:r>
            <w:r w:rsidR="00522531" w:rsidRPr="00537CA8">
              <w:rPr>
                <w:i/>
                <w:iCs/>
              </w:rPr>
              <w:t xml:space="preserve"> </w:t>
            </w:r>
            <w:r w:rsidR="00522531" w:rsidRPr="00537CA8">
              <w:rPr>
                <w:iCs/>
              </w:rPr>
              <w:t xml:space="preserve">This is </w:t>
            </w:r>
            <w:r w:rsidR="00065BF9">
              <w:rPr>
                <w:iCs/>
              </w:rPr>
              <w:t xml:space="preserve">a </w:t>
            </w:r>
            <w:r w:rsidR="00522531" w:rsidRPr="00537CA8">
              <w:rPr>
                <w:iCs/>
              </w:rPr>
              <w:t xml:space="preserve">good practice </w:t>
            </w:r>
            <w:r w:rsidR="00065BF9">
              <w:rPr>
                <w:iCs/>
              </w:rPr>
              <w:t>“</w:t>
            </w:r>
            <w:r w:rsidR="00522531" w:rsidRPr="00537CA8">
              <w:rPr>
                <w:iCs/>
              </w:rPr>
              <w:t>finding elapsed time</w:t>
            </w:r>
            <w:r w:rsidR="00065BF9">
              <w:rPr>
                <w:iCs/>
              </w:rPr>
              <w:t>”</w:t>
            </w:r>
            <w:r w:rsidR="00522531" w:rsidRPr="00537CA8">
              <w:rPr>
                <w:iCs/>
              </w:rPr>
              <w:t>.</w:t>
            </w:r>
            <w:r w:rsidR="006377D1">
              <w:t xml:space="preserve"> </w:t>
            </w:r>
          </w:p>
          <w:p w14:paraId="12B42A60" w14:textId="732F760E" w:rsidR="00537CA8" w:rsidRPr="00AA5A4C" w:rsidRDefault="00537CA8" w:rsidP="00384065">
            <w:pPr>
              <w:pStyle w:val="ListParagraph"/>
              <w:numPr>
                <w:ilvl w:val="0"/>
                <w:numId w:val="4"/>
              </w:numPr>
              <w:ind w:left="161" w:hanging="161"/>
              <w:rPr>
                <w:iCs/>
              </w:rPr>
            </w:pPr>
            <w:r>
              <w:rPr>
                <w:iCs/>
              </w:rPr>
              <w:t>Ask your student</w:t>
            </w:r>
            <w:r w:rsidR="00065BF9">
              <w:rPr>
                <w:iCs/>
              </w:rPr>
              <w:t>s</w:t>
            </w:r>
            <w:r>
              <w:rPr>
                <w:iCs/>
              </w:rPr>
              <w:t xml:space="preserve"> “</w:t>
            </w:r>
            <w:r w:rsidR="00522531" w:rsidRPr="00405EFC">
              <w:rPr>
                <w:b/>
                <w:iCs/>
              </w:rPr>
              <w:t xml:space="preserve">If the starting time </w:t>
            </w:r>
            <w:r w:rsidRPr="00405EFC">
              <w:rPr>
                <w:b/>
                <w:iCs/>
              </w:rPr>
              <w:t xml:space="preserve">of an event </w:t>
            </w:r>
            <w:r w:rsidR="00522531" w:rsidRPr="00405EFC">
              <w:rPr>
                <w:b/>
                <w:iCs/>
              </w:rPr>
              <w:t>is 5 p.m. and the ending time is 9 p.m. how much time has passed?</w:t>
            </w:r>
            <w:r w:rsidRPr="00537CA8">
              <w:rPr>
                <w:iCs/>
              </w:rPr>
              <w:t xml:space="preserve"> </w:t>
            </w:r>
            <w:r w:rsidR="00065BF9">
              <w:rPr>
                <w:iCs/>
              </w:rPr>
              <w:t>“</w:t>
            </w:r>
            <w:r w:rsidR="00405EFC">
              <w:rPr>
                <w:iCs/>
              </w:rPr>
              <w:t>A</w:t>
            </w:r>
            <w:r w:rsidR="00522531" w:rsidRPr="00537CA8">
              <w:rPr>
                <w:iCs/>
              </w:rPr>
              <w:t>nswer: 4 hours</w:t>
            </w:r>
            <w:r w:rsidRPr="00537CA8">
              <w:rPr>
                <w:iCs/>
              </w:rPr>
              <w:t>)</w:t>
            </w:r>
          </w:p>
          <w:p w14:paraId="24CA5AFA" w14:textId="5A10D55E" w:rsidR="00522531" w:rsidRPr="00AA5A4C" w:rsidRDefault="00065BF9" w:rsidP="00384065">
            <w:pPr>
              <w:pStyle w:val="ListParagraph"/>
              <w:numPr>
                <w:ilvl w:val="0"/>
                <w:numId w:val="4"/>
              </w:numPr>
              <w:ind w:left="161" w:hanging="161"/>
              <w:rPr>
                <w:iCs/>
              </w:rPr>
            </w:pPr>
            <w:r>
              <w:rPr>
                <w:iCs/>
              </w:rPr>
              <w:t>Say “</w:t>
            </w:r>
            <w:r w:rsidR="00522531" w:rsidRPr="00405EFC">
              <w:rPr>
                <w:b/>
                <w:iCs/>
              </w:rPr>
              <w:t>I took my dog for a walk at 3:25 p.m. We were finished at 4:20 p.m. How long did we walk the dog for</w:t>
            </w:r>
            <w:r w:rsidR="00405EFC" w:rsidRPr="00405EFC">
              <w:rPr>
                <w:b/>
                <w:iCs/>
              </w:rPr>
              <w:t>?”</w:t>
            </w:r>
            <w:r w:rsidR="00405EFC">
              <w:rPr>
                <w:iCs/>
              </w:rPr>
              <w:t xml:space="preserve"> (</w:t>
            </w:r>
            <w:r w:rsidR="001328F0" w:rsidRPr="00AA5A4C">
              <w:rPr>
                <w:iCs/>
              </w:rPr>
              <w:t>Answer</w:t>
            </w:r>
            <w:r w:rsidR="00522531" w:rsidRPr="00065BF9">
              <w:rPr>
                <w:iCs/>
              </w:rPr>
              <w:t>: 55 minutes</w:t>
            </w:r>
            <w:r>
              <w:rPr>
                <w:iCs/>
              </w:rPr>
              <w:t>).</w:t>
            </w:r>
          </w:p>
          <w:p w14:paraId="0210E1D8" w14:textId="132B719C" w:rsidR="006051D2" w:rsidRPr="006051D2" w:rsidRDefault="00405EFC" w:rsidP="00384065">
            <w:pPr>
              <w:pStyle w:val="ListParagraph"/>
              <w:numPr>
                <w:ilvl w:val="0"/>
                <w:numId w:val="4"/>
              </w:numPr>
              <w:ind w:left="161" w:hanging="161"/>
              <w:rPr>
                <w:iCs/>
              </w:rPr>
            </w:pPr>
            <w:r>
              <w:rPr>
                <w:iCs/>
              </w:rPr>
              <w:t xml:space="preserve">Say </w:t>
            </w:r>
            <w:r w:rsidRPr="00405EFC">
              <w:rPr>
                <w:b/>
                <w:iCs/>
              </w:rPr>
              <w:t>“My</w:t>
            </w:r>
            <w:r w:rsidR="006051D2" w:rsidRPr="00405EFC">
              <w:rPr>
                <w:b/>
                <w:iCs/>
              </w:rPr>
              <w:t xml:space="preserve"> mom left for work at 3 </w:t>
            </w:r>
            <w:r w:rsidR="001328F0" w:rsidRPr="00405EFC">
              <w:rPr>
                <w:b/>
                <w:iCs/>
              </w:rPr>
              <w:t>A.M,</w:t>
            </w:r>
            <w:r w:rsidR="006051D2" w:rsidRPr="00405EFC">
              <w:rPr>
                <w:b/>
                <w:iCs/>
              </w:rPr>
              <w:t xml:space="preserve"> </w:t>
            </w:r>
            <w:proofErr w:type="gramStart"/>
            <w:r w:rsidR="006051D2" w:rsidRPr="00405EFC">
              <w:rPr>
                <w:b/>
                <w:iCs/>
              </w:rPr>
              <w:t>She</w:t>
            </w:r>
            <w:proofErr w:type="gramEnd"/>
            <w:r w:rsidR="006051D2" w:rsidRPr="00405EFC">
              <w:rPr>
                <w:b/>
                <w:iCs/>
              </w:rPr>
              <w:t xml:space="preserve"> came home at </w:t>
            </w:r>
            <w:r w:rsidRPr="00405EFC">
              <w:rPr>
                <w:b/>
                <w:iCs/>
              </w:rPr>
              <w:t>11: 30P.M</w:t>
            </w:r>
            <w:r w:rsidR="006051D2" w:rsidRPr="00405EFC">
              <w:rPr>
                <w:b/>
                <w:iCs/>
              </w:rPr>
              <w:t xml:space="preserve">, </w:t>
            </w:r>
            <w:r w:rsidR="001328F0" w:rsidRPr="00405EFC">
              <w:rPr>
                <w:b/>
                <w:iCs/>
              </w:rPr>
              <w:t>how</w:t>
            </w:r>
            <w:r w:rsidR="006051D2" w:rsidRPr="00405EFC">
              <w:rPr>
                <w:b/>
                <w:iCs/>
              </w:rPr>
              <w:t xml:space="preserve"> long was she at work?</w:t>
            </w:r>
            <w:r w:rsidR="006051D2" w:rsidRPr="006051D2">
              <w:rPr>
                <w:iCs/>
              </w:rPr>
              <w:t> </w:t>
            </w:r>
            <w:r w:rsidR="001328F0" w:rsidRPr="006051D2">
              <w:rPr>
                <w:iCs/>
              </w:rPr>
              <w:t>Answer</w:t>
            </w:r>
            <w:r w:rsidR="006051D2" w:rsidRPr="006051D2">
              <w:rPr>
                <w:iCs/>
              </w:rPr>
              <w:t xml:space="preserve">: </w:t>
            </w:r>
            <w:r w:rsidR="006051D2">
              <w:rPr>
                <w:iCs/>
              </w:rPr>
              <w:t>(</w:t>
            </w:r>
            <w:r w:rsidR="006051D2" w:rsidRPr="006051D2">
              <w:rPr>
                <w:iCs/>
              </w:rPr>
              <w:t>8 hours and 30 minutes</w:t>
            </w:r>
            <w:r w:rsidR="006051D2">
              <w:rPr>
                <w:iCs/>
              </w:rPr>
              <w:t>.)</w:t>
            </w:r>
          </w:p>
          <w:p w14:paraId="5CB4D7B6" w14:textId="77777777" w:rsidR="00065BF9" w:rsidRPr="00AA5A4C" w:rsidRDefault="00065BF9" w:rsidP="00384065">
            <w:pPr>
              <w:pStyle w:val="ListParagraph"/>
              <w:numPr>
                <w:ilvl w:val="0"/>
                <w:numId w:val="4"/>
              </w:numPr>
              <w:ind w:left="161" w:hanging="161"/>
              <w:rPr>
                <w:iCs/>
              </w:rPr>
            </w:pPr>
            <w:r w:rsidRPr="00AA5A4C">
              <w:rPr>
                <w:iCs/>
              </w:rPr>
              <w:t xml:space="preserve">Have a class discussion with them and give them the right answers. </w:t>
            </w:r>
          </w:p>
          <w:p w14:paraId="20C43C76" w14:textId="77777777" w:rsidR="00065BF9" w:rsidRPr="00AA5A4C" w:rsidRDefault="00065BF9" w:rsidP="00384065">
            <w:pPr>
              <w:pStyle w:val="ListParagraph"/>
              <w:numPr>
                <w:ilvl w:val="0"/>
                <w:numId w:val="4"/>
              </w:numPr>
              <w:ind w:left="161" w:hanging="161"/>
              <w:rPr>
                <w:iCs/>
              </w:rPr>
            </w:pPr>
            <w:r w:rsidRPr="00AA5A4C">
              <w:rPr>
                <w:iCs/>
              </w:rPr>
              <w:t>Do as many practice problems that you feel are necessary to insure understanding of elapsed time.</w:t>
            </w:r>
          </w:p>
          <w:p w14:paraId="23502F18" w14:textId="77777777" w:rsidR="00B262A1" w:rsidRPr="00AA5A4C" w:rsidRDefault="00B262A1" w:rsidP="00AA5A4C">
            <w:pPr>
              <w:pStyle w:val="ListParagraph"/>
              <w:ind w:left="161"/>
              <w:rPr>
                <w:iCs/>
              </w:rPr>
            </w:pPr>
          </w:p>
          <w:p w14:paraId="562B7659" w14:textId="77777777" w:rsidR="00B262A1" w:rsidRPr="00171443" w:rsidRDefault="00B262A1" w:rsidP="00B262A1"/>
        </w:tc>
      </w:tr>
      <w:tr w:rsidR="002E65CC" w14:paraId="68CA2424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E760559" w14:textId="77777777" w:rsidR="00BD5017" w:rsidRDefault="00BD5017">
            <w:pPr>
              <w:pStyle w:val="Heading2"/>
            </w:pPr>
          </w:p>
          <w:p w14:paraId="30B7F63C" w14:textId="77777777" w:rsidR="00C17E2A" w:rsidRPr="00AF47E1" w:rsidRDefault="00D27DC3">
            <w:pPr>
              <w:pStyle w:val="Heading2"/>
            </w:pPr>
            <w:r w:rsidRPr="00AF47E1">
              <w:t>Information</w:t>
            </w:r>
            <w:r w:rsidR="006326A0">
              <w:t>/Instruction</w:t>
            </w:r>
          </w:p>
          <w:p w14:paraId="1C6E198A" w14:textId="77777777" w:rsidR="001D34DC" w:rsidRPr="001D34DC" w:rsidRDefault="00377D5F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 w:rsidRPr="00087EEA">
              <w:rPr>
                <w:i/>
                <w:iCs/>
              </w:rPr>
              <w:t xml:space="preserve"> </w:t>
            </w:r>
            <w:r w:rsidRPr="006051D2">
              <w:rPr>
                <w:iCs/>
              </w:rPr>
              <w:t>Introduce various types of clocks as instruments that are used to measure time.</w:t>
            </w:r>
          </w:p>
          <w:p w14:paraId="46D69062" w14:textId="77777777" w:rsidR="00377D5F" w:rsidRPr="00377D5F" w:rsidRDefault="002E65CC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>
              <w:rPr>
                <w:iCs/>
              </w:rPr>
              <w:t>Tell them w</w:t>
            </w:r>
            <w:r w:rsidR="00377D5F" w:rsidRPr="00377D5F">
              <w:rPr>
                <w:iCs/>
              </w:rPr>
              <w:t>hile a specific moment is called </w:t>
            </w:r>
            <w:r w:rsidR="00377D5F" w:rsidRPr="006051D2">
              <w:rPr>
                <w:iCs/>
              </w:rPr>
              <w:t>time</w:t>
            </w:r>
            <w:r w:rsidR="00377D5F" w:rsidRPr="00377D5F">
              <w:rPr>
                <w:iCs/>
              </w:rPr>
              <w:t>, we call the time that passes from one moment to another </w:t>
            </w:r>
            <w:r w:rsidR="00377D5F" w:rsidRPr="006051D2">
              <w:rPr>
                <w:iCs/>
              </w:rPr>
              <w:t>elapsed time</w:t>
            </w:r>
            <w:r w:rsidR="00377D5F" w:rsidRPr="00377D5F">
              <w:rPr>
                <w:iCs/>
              </w:rPr>
              <w:t>.</w:t>
            </w:r>
          </w:p>
          <w:p w14:paraId="306DE3DB" w14:textId="77777777" w:rsidR="001D34DC" w:rsidRDefault="001D34DC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>
              <w:rPr>
                <w:iCs/>
              </w:rPr>
              <w:t>Say f</w:t>
            </w:r>
            <w:r w:rsidR="00522531" w:rsidRPr="00522531">
              <w:rPr>
                <w:iCs/>
              </w:rPr>
              <w:t>or example, if I ask you </w:t>
            </w:r>
            <w:r w:rsidR="00522531" w:rsidRPr="006051D2">
              <w:rPr>
                <w:iCs/>
              </w:rPr>
              <w:t>"What time is it?"</w:t>
            </w:r>
            <w:r w:rsidR="00522531" w:rsidRPr="00522531">
              <w:rPr>
                <w:iCs/>
              </w:rPr>
              <w:t xml:space="preserve"> what would your answer be? (That is a specific moment in </w:t>
            </w:r>
            <w:r w:rsidR="002E65CC">
              <w:rPr>
                <w:iCs/>
              </w:rPr>
              <w:t>time),</w:t>
            </w:r>
            <w:r w:rsidR="00522531" w:rsidRPr="00522531">
              <w:rPr>
                <w:iCs/>
              </w:rPr>
              <w:br/>
            </w:r>
            <w:r w:rsidR="00522531" w:rsidRPr="006051D2">
              <w:rPr>
                <w:iCs/>
              </w:rPr>
              <w:t>Would this be time or elapsed time?</w:t>
            </w:r>
            <w:r>
              <w:rPr>
                <w:iCs/>
              </w:rPr>
              <w:t> answer:</w:t>
            </w:r>
            <w:r w:rsidR="009C5082">
              <w:rPr>
                <w:iCs/>
              </w:rPr>
              <w:t xml:space="preserve"> Time.</w:t>
            </w:r>
          </w:p>
          <w:p w14:paraId="0FCEA353" w14:textId="77777777" w:rsidR="001C6E25" w:rsidRDefault="001D34DC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>
              <w:rPr>
                <w:iCs/>
              </w:rPr>
              <w:t>Say</w:t>
            </w:r>
            <w:r w:rsidR="002E65CC">
              <w:rPr>
                <w:iCs/>
              </w:rPr>
              <w:t xml:space="preserve"> </w:t>
            </w:r>
            <w:r w:rsidR="00522531" w:rsidRPr="006051D2">
              <w:rPr>
                <w:iCs/>
              </w:rPr>
              <w:t>If I ask you, "How long have we been at school?" we are beginning at one specific time and measuring to the next time. </w:t>
            </w:r>
          </w:p>
          <w:p w14:paraId="02CB23C0" w14:textId="44977271" w:rsidR="00522531" w:rsidRPr="006051D2" w:rsidRDefault="00522531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 w:rsidRPr="001C6E25">
              <w:rPr>
                <w:b/>
                <w:iCs/>
              </w:rPr>
              <w:t>Would this be time or elapsed time?</w:t>
            </w:r>
            <w:r w:rsidRPr="006051D2">
              <w:rPr>
                <w:iCs/>
              </w:rPr>
              <w:t xml:space="preserve"> answer: </w:t>
            </w:r>
            <w:r w:rsidR="001C6E25">
              <w:rPr>
                <w:iCs/>
              </w:rPr>
              <w:t>E</w:t>
            </w:r>
            <w:r w:rsidRPr="006051D2">
              <w:rPr>
                <w:iCs/>
              </w:rPr>
              <w:t>lapsed</w:t>
            </w:r>
            <w:r w:rsidR="009C5082">
              <w:rPr>
                <w:iCs/>
              </w:rPr>
              <w:t xml:space="preserve"> </w:t>
            </w:r>
            <w:r w:rsidRPr="006051D2">
              <w:rPr>
                <w:iCs/>
              </w:rPr>
              <w:t>time</w:t>
            </w:r>
            <w:r w:rsidR="009C5082">
              <w:rPr>
                <w:iCs/>
              </w:rPr>
              <w:t>.</w:t>
            </w:r>
          </w:p>
          <w:p w14:paraId="46273266" w14:textId="71E454B1" w:rsidR="00522531" w:rsidRDefault="00522531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 w:rsidRPr="00522531">
              <w:rPr>
                <w:iCs/>
              </w:rPr>
              <w:t xml:space="preserve">Time or elapsed time . . </w:t>
            </w:r>
            <w:r w:rsidRPr="001C6E25">
              <w:rPr>
                <w:b/>
                <w:iCs/>
              </w:rPr>
              <w:t>. When do we go to lunch?</w:t>
            </w:r>
            <w:r w:rsidRPr="006051D2">
              <w:rPr>
                <w:iCs/>
              </w:rPr>
              <w:t xml:space="preserve"> answer: </w:t>
            </w:r>
            <w:r w:rsidR="001C6E25">
              <w:rPr>
                <w:iCs/>
              </w:rPr>
              <w:t>T</w:t>
            </w:r>
            <w:r w:rsidRPr="006051D2">
              <w:rPr>
                <w:iCs/>
              </w:rPr>
              <w:t>ime</w:t>
            </w:r>
          </w:p>
          <w:p w14:paraId="5F91F1BD" w14:textId="77777777" w:rsidR="001C6E25" w:rsidRPr="00522531" w:rsidRDefault="001C6E25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</w:p>
          <w:p w14:paraId="68C54EFE" w14:textId="2E9BA41A" w:rsidR="00AF47E1" w:rsidRPr="009C5082" w:rsidRDefault="00522531" w:rsidP="00384065">
            <w:pPr>
              <w:pStyle w:val="ListParagraph"/>
              <w:numPr>
                <w:ilvl w:val="0"/>
                <w:numId w:val="5"/>
              </w:numPr>
              <w:ind w:left="142" w:hanging="142"/>
              <w:rPr>
                <w:iCs/>
              </w:rPr>
            </w:pPr>
            <w:r w:rsidRPr="00522531">
              <w:rPr>
                <w:iCs/>
              </w:rPr>
              <w:lastRenderedPageBreak/>
              <w:t>Time or elapsed time . . . </w:t>
            </w:r>
            <w:r w:rsidRPr="001C6E25">
              <w:rPr>
                <w:b/>
                <w:iCs/>
              </w:rPr>
              <w:t>How long until we go to lunch?</w:t>
            </w:r>
            <w:r w:rsidRPr="00522531">
              <w:rPr>
                <w:iCs/>
              </w:rPr>
              <w:t> </w:t>
            </w:r>
            <w:r w:rsidRPr="006051D2">
              <w:rPr>
                <w:iCs/>
              </w:rPr>
              <w:t xml:space="preserve">answer: </w:t>
            </w:r>
            <w:r w:rsidR="001C6E25">
              <w:rPr>
                <w:iCs/>
              </w:rPr>
              <w:t>E</w:t>
            </w:r>
            <w:r w:rsidRPr="006051D2">
              <w:rPr>
                <w:iCs/>
              </w:rPr>
              <w:t xml:space="preserve">lapsed </w:t>
            </w:r>
            <w:proofErr w:type="gramStart"/>
            <w:r w:rsidRPr="006051D2">
              <w:rPr>
                <w:iCs/>
              </w:rPr>
              <w:t>time</w:t>
            </w:r>
            <w:r w:rsidRPr="00522531">
              <w:rPr>
                <w:iCs/>
              </w:rPr>
              <w:t> </w:t>
            </w:r>
            <w:r w:rsidR="009C5082">
              <w:rPr>
                <w:iCs/>
              </w:rPr>
              <w:t>.</w:t>
            </w:r>
            <w:proofErr w:type="gramEnd"/>
          </w:p>
        </w:tc>
        <w:tc>
          <w:tcPr>
            <w:tcW w:w="150" w:type="pct"/>
          </w:tcPr>
          <w:p w14:paraId="7474523E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D840AE9" w14:textId="77777777" w:rsidR="004E63D3" w:rsidRPr="00537CA8" w:rsidRDefault="004E63D3" w:rsidP="004E63D3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537CA8">
              <w:rPr>
                <w:b/>
              </w:rPr>
              <w:t xml:space="preserve">- 15 mins </w:t>
            </w:r>
          </w:p>
          <w:p w14:paraId="3DA3662F" w14:textId="77777777" w:rsidR="004E63D3" w:rsidRPr="004E63D3" w:rsidRDefault="004E63D3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 w:rsidRPr="004E63D3">
              <w:rPr>
                <w:iCs/>
              </w:rPr>
              <w:t>Talk about elapsed time. Go over the start time</w:t>
            </w:r>
            <w:r w:rsidR="007B12AE">
              <w:rPr>
                <w:iCs/>
              </w:rPr>
              <w:t>,</w:t>
            </w:r>
            <w:r w:rsidRPr="004E63D3">
              <w:rPr>
                <w:iCs/>
              </w:rPr>
              <w:t xml:space="preserve"> the ending time, and the time between.</w:t>
            </w:r>
          </w:p>
          <w:p w14:paraId="4093F53C" w14:textId="77777777" w:rsidR="007B12AE" w:rsidRDefault="007B12AE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>
              <w:rPr>
                <w:iCs/>
              </w:rPr>
              <w:t>Have the students know that s</w:t>
            </w:r>
            <w:r w:rsidR="004E63D3" w:rsidRPr="004E63D3">
              <w:rPr>
                <w:iCs/>
              </w:rPr>
              <w:t>ketching a time line is a good way of finding elapsed time.</w:t>
            </w:r>
          </w:p>
          <w:p w14:paraId="0733E8AD" w14:textId="77777777" w:rsidR="007B12AE" w:rsidRDefault="004E63D3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 w:rsidRPr="004E63D3">
              <w:rPr>
                <w:iCs/>
              </w:rPr>
              <w:t xml:space="preserve"> When the end times are both known, the time line should stretch from one end to the other.</w:t>
            </w:r>
          </w:p>
          <w:p w14:paraId="6D71DB35" w14:textId="77777777" w:rsidR="007B12AE" w:rsidRDefault="007B12AE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>
              <w:rPr>
                <w:iCs/>
              </w:rPr>
              <w:t xml:space="preserve">Ask them this </w:t>
            </w:r>
            <w:r w:rsidR="004E63D3" w:rsidRPr="007B12AE">
              <w:rPr>
                <w:iCs/>
              </w:rPr>
              <w:t>example: </w:t>
            </w:r>
            <w:r w:rsidR="004E63D3" w:rsidRPr="004E63D3">
              <w:rPr>
                <w:iCs/>
              </w:rPr>
              <w:t>School begins late today at 9:45 a.m. If you get out at 4:00 p.m. how much time will you be in school today?</w:t>
            </w:r>
          </w:p>
          <w:p w14:paraId="43F38075" w14:textId="77777777" w:rsidR="004E63D3" w:rsidRPr="004E63D3" w:rsidRDefault="007B12AE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>
              <w:rPr>
                <w:iCs/>
              </w:rPr>
              <w:t>Listen to their answers and say</w:t>
            </w:r>
            <w:r w:rsidR="004E63D3" w:rsidRPr="007B12AE">
              <w:rPr>
                <w:iCs/>
              </w:rPr>
              <w:t>:</w:t>
            </w:r>
            <w:r w:rsidR="004E63D3" w:rsidRPr="004E63D3">
              <w:rPr>
                <w:iCs/>
              </w:rPr>
              <w:t> 6 hours from 10:00 a.m.-to 4:00 p.m. Add the 15 minutes from 9:45 a.m. to 10:00 a.m.</w:t>
            </w:r>
          </w:p>
          <w:p w14:paraId="6F93DA40" w14:textId="77777777" w:rsidR="007B12AE" w:rsidRDefault="004E63D3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 w:rsidRPr="004E63D3">
              <w:rPr>
                <w:iCs/>
              </w:rPr>
              <w:t>When the elapsed time and one end time are known, sketch only the one given time and a line in the direction of the other end time.</w:t>
            </w:r>
          </w:p>
          <w:p w14:paraId="1628A99C" w14:textId="77777777" w:rsidR="007B12AE" w:rsidRDefault="007B12AE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>
              <w:rPr>
                <w:iCs/>
              </w:rPr>
              <w:t>E</w:t>
            </w:r>
            <w:r w:rsidR="004E63D3" w:rsidRPr="007B12AE">
              <w:rPr>
                <w:iCs/>
              </w:rPr>
              <w:t>xample</w:t>
            </w:r>
            <w:r>
              <w:rPr>
                <w:iCs/>
              </w:rPr>
              <w:t xml:space="preserve"> 2</w:t>
            </w:r>
            <w:r w:rsidR="004E63D3" w:rsidRPr="004E63D3">
              <w:rPr>
                <w:iCs/>
              </w:rPr>
              <w:t>: The game begins at 11:30 a.m. If it lasts 2 hours and 15 minutes, when will it be over?</w:t>
            </w:r>
          </w:p>
          <w:p w14:paraId="30FF8FED" w14:textId="77777777" w:rsidR="004E63D3" w:rsidRPr="004E63D3" w:rsidRDefault="007B12AE" w:rsidP="00405EFC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76" w:lineRule="auto"/>
              <w:ind w:left="122" w:hanging="141"/>
              <w:rPr>
                <w:iCs/>
              </w:rPr>
            </w:pPr>
            <w:r>
              <w:rPr>
                <w:iCs/>
              </w:rPr>
              <w:t>Explain the a</w:t>
            </w:r>
            <w:r w:rsidR="004E63D3" w:rsidRPr="007B12AE">
              <w:rPr>
                <w:iCs/>
              </w:rPr>
              <w:t>nswer: </w:t>
            </w:r>
            <w:r w:rsidR="004E63D3" w:rsidRPr="004E63D3">
              <w:rPr>
                <w:iCs/>
              </w:rPr>
              <w:t>One hour after 11:30 a.m. is 12:30 p.m. and a second hour gets you to 1:30 p.m. and then 15 minutes is 1:45 p.m. The game will be over at 1:45 p.m.</w:t>
            </w:r>
          </w:p>
          <w:p w14:paraId="57415129" w14:textId="77777777" w:rsidR="00417B53" w:rsidRDefault="00417B53" w:rsidP="007B12AE">
            <w:pPr>
              <w:pStyle w:val="ListParagraph"/>
              <w:ind w:left="128"/>
            </w:pPr>
          </w:p>
        </w:tc>
        <w:tc>
          <w:tcPr>
            <w:tcW w:w="150" w:type="pct"/>
          </w:tcPr>
          <w:p w14:paraId="7FD37878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C186FB" w14:textId="77777777" w:rsidR="00F24C66" w:rsidRPr="007138B7" w:rsidRDefault="004E63D3" w:rsidP="007138B7">
            <w:pPr>
              <w:rPr>
                <w:b/>
              </w:rPr>
            </w:pPr>
            <w:r>
              <w:rPr>
                <w:b/>
              </w:rPr>
              <w:t>Day 4/Lesson 4</w:t>
            </w:r>
            <w:r w:rsidRPr="00537CA8">
              <w:rPr>
                <w:b/>
              </w:rPr>
              <w:t xml:space="preserve">- 15 mins </w:t>
            </w:r>
          </w:p>
          <w:p w14:paraId="116440E6" w14:textId="77777777" w:rsidR="00F24C66" w:rsidRDefault="00FC75AD" w:rsidP="00405EF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F24C66">
              <w:rPr>
                <w:iCs/>
              </w:rPr>
              <w:t>Explicitly tell students the following:</w:t>
            </w:r>
          </w:p>
          <w:p w14:paraId="4E1A78D1" w14:textId="1B26BDC5" w:rsidR="00F24C66" w:rsidRDefault="00405EFC" w:rsidP="00405EF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76" w:lineRule="auto"/>
              <w:ind w:left="591"/>
              <w:rPr>
                <w:iCs/>
              </w:rPr>
            </w:pPr>
            <w:r>
              <w:rPr>
                <w:iCs/>
              </w:rPr>
              <w:t>A</w:t>
            </w:r>
            <w:r w:rsidR="00FC75AD" w:rsidRPr="00F24C66">
              <w:rPr>
                <w:iCs/>
              </w:rPr>
              <w:t>.m. means the time between midnight and noon.  </w:t>
            </w:r>
          </w:p>
          <w:p w14:paraId="6899CBC8" w14:textId="2FB6E4AA" w:rsidR="007138B7" w:rsidRDefault="00405EFC" w:rsidP="00405EFC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76" w:lineRule="auto"/>
              <w:ind w:left="591"/>
              <w:rPr>
                <w:iCs/>
              </w:rPr>
            </w:pPr>
            <w:r>
              <w:rPr>
                <w:iCs/>
              </w:rPr>
              <w:t>P</w:t>
            </w:r>
            <w:r w:rsidR="00FC75AD" w:rsidRPr="00F24C66">
              <w:rPr>
                <w:iCs/>
              </w:rPr>
              <w:t>.m. means the time between noon and midnight.</w:t>
            </w:r>
          </w:p>
          <w:p w14:paraId="183A7CA2" w14:textId="77777777" w:rsidR="00405EFC" w:rsidRDefault="00FC75AD" w:rsidP="00405EF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360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Give students 2 index cards each.  </w:t>
            </w:r>
          </w:p>
          <w:p w14:paraId="6F2B9A09" w14:textId="48C9FABA" w:rsidR="007138B7" w:rsidRDefault="00FC75AD" w:rsidP="00405EF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 xml:space="preserve">Have cards with </w:t>
            </w:r>
            <w:r w:rsidR="00405EFC">
              <w:rPr>
                <w:iCs/>
              </w:rPr>
              <w:t>A</w:t>
            </w:r>
            <w:r w:rsidRPr="007138B7">
              <w:rPr>
                <w:iCs/>
              </w:rPr>
              <w:t xml:space="preserve">.m. written on one, and </w:t>
            </w:r>
            <w:r w:rsidR="00405EFC">
              <w:rPr>
                <w:iCs/>
              </w:rPr>
              <w:t>P</w:t>
            </w:r>
            <w:r w:rsidRPr="007138B7">
              <w:rPr>
                <w:iCs/>
              </w:rPr>
              <w:t xml:space="preserve">.m. written on the other.  </w:t>
            </w:r>
          </w:p>
          <w:p w14:paraId="76C13810" w14:textId="77777777" w:rsidR="007138B7" w:rsidRDefault="00FC75AD" w:rsidP="00405EF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Tell students to hold up the card that shows the most appropriate part of the day. </w:t>
            </w:r>
          </w:p>
          <w:p w14:paraId="6D90B41F" w14:textId="07A49514" w:rsidR="00926CA0" w:rsidRDefault="00926CA0" w:rsidP="00405EF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Call out the following questions:</w:t>
            </w:r>
          </w:p>
          <w:p w14:paraId="4FF7DC22" w14:textId="77777777" w:rsidR="00405EFC" w:rsidRPr="007138B7" w:rsidRDefault="00405EFC" w:rsidP="00405EFC">
            <w:pPr>
              <w:pStyle w:val="ListParagraph"/>
              <w:shd w:val="clear" w:color="auto" w:fill="FFFFFF"/>
              <w:spacing w:before="100" w:beforeAutospacing="1" w:after="100" w:afterAutospacing="1" w:line="276" w:lineRule="auto"/>
              <w:ind w:left="161"/>
              <w:rPr>
                <w:iCs/>
              </w:rPr>
            </w:pPr>
          </w:p>
          <w:p w14:paraId="635B0245" w14:textId="77777777" w:rsidR="007138B7" w:rsidRDefault="00FC75AD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The morning paper is delivered ___</w:t>
            </w:r>
          </w:p>
          <w:p w14:paraId="3572F865" w14:textId="77777777" w:rsidR="007138B7" w:rsidRDefault="00FC75AD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The grocery store opens ____</w:t>
            </w:r>
          </w:p>
          <w:p w14:paraId="16B000AD" w14:textId="77777777" w:rsidR="007138B7" w:rsidRDefault="00FC75AD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The baby eats lunch at 11:00 ___</w:t>
            </w:r>
          </w:p>
          <w:p w14:paraId="7916B959" w14:textId="77777777" w:rsidR="007138B7" w:rsidRDefault="00FC75AD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7138B7">
              <w:rPr>
                <w:iCs/>
              </w:rPr>
              <w:t>You wake up in craving a snack at 2:00, but the only light you see is the moon ______</w:t>
            </w:r>
          </w:p>
          <w:p w14:paraId="77D176A0" w14:textId="3C9ECE07" w:rsidR="00926CA0" w:rsidRPr="007138B7" w:rsidRDefault="007138B7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>
              <w:rPr>
                <w:iCs/>
              </w:rPr>
              <w:t xml:space="preserve">You </w:t>
            </w:r>
            <w:r w:rsidR="00926CA0" w:rsidRPr="007138B7">
              <w:rPr>
                <w:iCs/>
              </w:rPr>
              <w:t xml:space="preserve">eat </w:t>
            </w:r>
            <w:r w:rsidR="00405EFC" w:rsidRPr="007138B7">
              <w:rPr>
                <w:iCs/>
              </w:rPr>
              <w:t>breakfast.</w:t>
            </w:r>
            <w:r w:rsidR="00405EFC">
              <w:rPr>
                <w:iCs/>
              </w:rPr>
              <w:t xml:space="preserve"> --------</w:t>
            </w:r>
          </w:p>
          <w:p w14:paraId="39C0DC86" w14:textId="31359778" w:rsidR="00926CA0" w:rsidRDefault="00926CA0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F24C66">
              <w:rPr>
                <w:iCs/>
              </w:rPr>
              <w:t xml:space="preserve"> Watch the </w:t>
            </w:r>
            <w:r w:rsidR="00405EFC" w:rsidRPr="00F24C66">
              <w:rPr>
                <w:iCs/>
              </w:rPr>
              <w:t>sunset.</w:t>
            </w:r>
            <w:r w:rsidR="00405EFC">
              <w:rPr>
                <w:iCs/>
              </w:rPr>
              <w:t xml:space="preserve"> --------</w:t>
            </w:r>
          </w:p>
          <w:p w14:paraId="36D8D905" w14:textId="6DC68545" w:rsidR="00926CA0" w:rsidRDefault="00926CA0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bookmarkStart w:id="0" w:name="_GoBack"/>
            <w:bookmarkEnd w:id="0"/>
            <w:r w:rsidRPr="00F24C66">
              <w:rPr>
                <w:iCs/>
              </w:rPr>
              <w:t>Go to school</w:t>
            </w:r>
            <w:r w:rsidR="00405EFC">
              <w:rPr>
                <w:iCs/>
              </w:rPr>
              <w:t>--------</w:t>
            </w:r>
          </w:p>
          <w:p w14:paraId="380A7493" w14:textId="609D151E" w:rsidR="00926CA0" w:rsidRDefault="00926CA0" w:rsidP="00405EF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76" w:lineRule="auto"/>
              <w:ind w:left="161" w:hanging="142"/>
              <w:rPr>
                <w:iCs/>
              </w:rPr>
            </w:pPr>
            <w:r w:rsidRPr="00F24C66">
              <w:rPr>
                <w:iCs/>
              </w:rPr>
              <w:t>Go to bed. </w:t>
            </w:r>
            <w:r w:rsidR="00405EFC">
              <w:rPr>
                <w:iCs/>
              </w:rPr>
              <w:t>--------</w:t>
            </w:r>
            <w:r>
              <w:rPr>
                <w:iCs/>
              </w:rPr>
              <w:br/>
            </w:r>
          </w:p>
          <w:p w14:paraId="04270A7E" w14:textId="77777777" w:rsidR="00B262A1" w:rsidRPr="00F24C66" w:rsidRDefault="00FC75AD" w:rsidP="007A24FA">
            <w:pPr>
              <w:pStyle w:val="ListParagraph"/>
              <w:shd w:val="clear" w:color="auto" w:fill="FFFFFF"/>
              <w:spacing w:before="100" w:beforeAutospacing="1" w:after="100" w:afterAutospacing="1" w:line="240" w:lineRule="auto"/>
              <w:ind w:left="161" w:hanging="142"/>
              <w:rPr>
                <w:iCs/>
              </w:rPr>
            </w:pPr>
            <w:r w:rsidRPr="00F24C66">
              <w:rPr>
                <w:iCs/>
              </w:rPr>
              <w:br/>
            </w:r>
            <w:r w:rsidRPr="00F24C66">
              <w:rPr>
                <w:iCs/>
              </w:rPr>
              <w:br/>
            </w:r>
            <w:r w:rsidRPr="00F24C66">
              <w:rPr>
                <w:iCs/>
              </w:rPr>
              <w:br/>
            </w:r>
          </w:p>
        </w:tc>
      </w:tr>
      <w:tr w:rsidR="002E65CC" w14:paraId="4F0B062F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DD964E7" w14:textId="77777777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0800B40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E066C26" w14:textId="77777777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776FA2DA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0C7761E" w14:textId="77777777" w:rsidR="00C17E2A" w:rsidRDefault="00C17E2A"/>
        </w:tc>
      </w:tr>
      <w:tr w:rsidR="002E65CC" w14:paraId="1980864D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4F91622" w14:textId="77777777" w:rsidR="006051D2" w:rsidRDefault="003B1470" w:rsidP="006051D2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12D3071F" w14:textId="77777777" w:rsidR="00522531" w:rsidRPr="007A24FA" w:rsidRDefault="00522531" w:rsidP="00384065">
            <w:pPr>
              <w:pStyle w:val="ListParagraph"/>
              <w:numPr>
                <w:ilvl w:val="0"/>
                <w:numId w:val="10"/>
              </w:numPr>
              <w:ind w:left="142" w:hanging="142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A24FA">
              <w:rPr>
                <w:iCs/>
              </w:rPr>
              <w:t>Ask students if they know the length of their class time knowing starting time and the ending time.</w:t>
            </w:r>
          </w:p>
          <w:p w14:paraId="44C4F1F9" w14:textId="77777777" w:rsidR="00C17E2A" w:rsidRPr="00F208E3" w:rsidRDefault="00C17E2A" w:rsidP="006051D2"/>
        </w:tc>
        <w:tc>
          <w:tcPr>
            <w:tcW w:w="150" w:type="pct"/>
          </w:tcPr>
          <w:p w14:paraId="5283C2C2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D37C7F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035BDCD2" w14:textId="77777777" w:rsidR="001E5630" w:rsidRPr="001E5630" w:rsidRDefault="00926CA0" w:rsidP="00384065">
            <w:pPr>
              <w:pStyle w:val="ListParagraph"/>
              <w:numPr>
                <w:ilvl w:val="0"/>
                <w:numId w:val="11"/>
              </w:numPr>
              <w:ind w:left="264" w:hanging="264"/>
            </w:pPr>
            <w:r w:rsidRPr="001E5630">
              <w:rPr>
                <w:iCs/>
              </w:rPr>
              <w:t>List 3 things that you do in the a.m. hours.</w:t>
            </w:r>
          </w:p>
          <w:p w14:paraId="76331F1B" w14:textId="77777777" w:rsidR="00CB08CC" w:rsidRPr="00287F69" w:rsidRDefault="00926CA0" w:rsidP="00384065">
            <w:pPr>
              <w:pStyle w:val="ListParagraph"/>
              <w:numPr>
                <w:ilvl w:val="0"/>
                <w:numId w:val="11"/>
              </w:numPr>
              <w:ind w:left="264" w:hanging="264"/>
            </w:pPr>
            <w:r w:rsidRPr="001E5630">
              <w:rPr>
                <w:iCs/>
              </w:rPr>
              <w:t>List 3 things you do in</w:t>
            </w:r>
            <w:r w:rsidR="001E5630">
              <w:rPr>
                <w:iCs/>
              </w:rPr>
              <w:t xml:space="preserve"> </w:t>
            </w:r>
            <w:r w:rsidRPr="001E5630">
              <w:rPr>
                <w:iCs/>
              </w:rPr>
              <w:t>the p.m. hours.</w:t>
            </w:r>
            <w:r w:rsidRPr="001E5630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en-GB" w:eastAsia="en-GB"/>
              </w:rPr>
              <w:t> </w:t>
            </w:r>
          </w:p>
        </w:tc>
        <w:tc>
          <w:tcPr>
            <w:tcW w:w="150" w:type="pct"/>
          </w:tcPr>
          <w:p w14:paraId="223D3F3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2AE730D" w14:textId="77777777" w:rsidR="00C17E2A" w:rsidRDefault="00C17E2A"/>
        </w:tc>
      </w:tr>
      <w:tr w:rsidR="002E65CC" w14:paraId="6003FFD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2AD03DF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727A8249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0E52985" w14:textId="77777777" w:rsidR="00C17E2A" w:rsidRDefault="00C17E2A"/>
        </w:tc>
        <w:tc>
          <w:tcPr>
            <w:tcW w:w="150" w:type="pct"/>
          </w:tcPr>
          <w:p w14:paraId="5276CF0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32F0EEC0" w14:textId="77777777" w:rsidR="00C17E2A" w:rsidRDefault="00C17E2A"/>
        </w:tc>
      </w:tr>
    </w:tbl>
    <w:p w14:paraId="147B7909" w14:textId="77777777" w:rsidR="00C17E2A" w:rsidRDefault="00C17E2A"/>
    <w:sectPr w:rsidR="00C17E2A" w:rsidSect="009A1EDC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7CD8B" w14:textId="77777777" w:rsidR="00111CF6" w:rsidRDefault="00111CF6">
      <w:pPr>
        <w:spacing w:before="0" w:after="0" w:line="240" w:lineRule="auto"/>
      </w:pPr>
      <w:r>
        <w:separator/>
      </w:r>
    </w:p>
  </w:endnote>
  <w:endnote w:type="continuationSeparator" w:id="0">
    <w:p w14:paraId="0AAFDAB0" w14:textId="77777777" w:rsidR="00111CF6" w:rsidRDefault="00111C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0355" w14:textId="77777777" w:rsidR="00C17E2A" w:rsidRDefault="00DD2A5B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6722D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7ADB" w14:textId="77777777" w:rsidR="00111CF6" w:rsidRDefault="00111CF6">
      <w:pPr>
        <w:spacing w:before="0" w:after="0" w:line="240" w:lineRule="auto"/>
      </w:pPr>
      <w:r>
        <w:separator/>
      </w:r>
    </w:p>
  </w:footnote>
  <w:footnote w:type="continuationSeparator" w:id="0">
    <w:p w14:paraId="195C78CF" w14:textId="77777777" w:rsidR="00111CF6" w:rsidRDefault="00111C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3DD30" w14:textId="77777777" w:rsidR="00A25094" w:rsidRDefault="00B6651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34987AB" wp14:editId="56E67B1B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5B80E38"/>
    <w:multiLevelType w:val="hybridMultilevel"/>
    <w:tmpl w:val="6C8E0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28F"/>
    <w:multiLevelType w:val="hybridMultilevel"/>
    <w:tmpl w:val="316C5754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" w15:restartNumberingAfterBreak="0">
    <w:nsid w:val="274832DE"/>
    <w:multiLevelType w:val="hybridMultilevel"/>
    <w:tmpl w:val="34C8657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4430EE6"/>
    <w:multiLevelType w:val="multilevel"/>
    <w:tmpl w:val="9FB2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23D12"/>
    <w:multiLevelType w:val="hybridMultilevel"/>
    <w:tmpl w:val="45A09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C4473"/>
    <w:multiLevelType w:val="hybridMultilevel"/>
    <w:tmpl w:val="6C8E0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24120"/>
    <w:multiLevelType w:val="hybridMultilevel"/>
    <w:tmpl w:val="02D29BA4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62" w:hanging="360"/>
      </w:pPr>
    </w:lvl>
    <w:lvl w:ilvl="2" w:tplc="0809001B" w:tentative="1">
      <w:start w:val="1"/>
      <w:numFmt w:val="lowerRoman"/>
      <w:lvlText w:val="%3."/>
      <w:lvlJc w:val="right"/>
      <w:pPr>
        <w:ind w:left="2282" w:hanging="180"/>
      </w:pPr>
    </w:lvl>
    <w:lvl w:ilvl="3" w:tplc="0809000F" w:tentative="1">
      <w:start w:val="1"/>
      <w:numFmt w:val="decimal"/>
      <w:lvlText w:val="%4."/>
      <w:lvlJc w:val="left"/>
      <w:pPr>
        <w:ind w:left="3002" w:hanging="360"/>
      </w:pPr>
    </w:lvl>
    <w:lvl w:ilvl="4" w:tplc="08090019" w:tentative="1">
      <w:start w:val="1"/>
      <w:numFmt w:val="lowerLetter"/>
      <w:lvlText w:val="%5."/>
      <w:lvlJc w:val="left"/>
      <w:pPr>
        <w:ind w:left="3722" w:hanging="360"/>
      </w:pPr>
    </w:lvl>
    <w:lvl w:ilvl="5" w:tplc="0809001B" w:tentative="1">
      <w:start w:val="1"/>
      <w:numFmt w:val="lowerRoman"/>
      <w:lvlText w:val="%6."/>
      <w:lvlJc w:val="right"/>
      <w:pPr>
        <w:ind w:left="4442" w:hanging="180"/>
      </w:pPr>
    </w:lvl>
    <w:lvl w:ilvl="6" w:tplc="0809000F" w:tentative="1">
      <w:start w:val="1"/>
      <w:numFmt w:val="decimal"/>
      <w:lvlText w:val="%7."/>
      <w:lvlJc w:val="left"/>
      <w:pPr>
        <w:ind w:left="5162" w:hanging="360"/>
      </w:pPr>
    </w:lvl>
    <w:lvl w:ilvl="7" w:tplc="08090019" w:tentative="1">
      <w:start w:val="1"/>
      <w:numFmt w:val="lowerLetter"/>
      <w:lvlText w:val="%8."/>
      <w:lvlJc w:val="left"/>
      <w:pPr>
        <w:ind w:left="5882" w:hanging="360"/>
      </w:pPr>
    </w:lvl>
    <w:lvl w:ilvl="8" w:tplc="0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8" w15:restartNumberingAfterBreak="0">
    <w:nsid w:val="65C871BF"/>
    <w:multiLevelType w:val="hybridMultilevel"/>
    <w:tmpl w:val="E20A27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A538A6"/>
    <w:multiLevelType w:val="hybridMultilevel"/>
    <w:tmpl w:val="34C8657C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7115131C"/>
    <w:multiLevelType w:val="hybridMultilevel"/>
    <w:tmpl w:val="AC70CE2A"/>
    <w:lvl w:ilvl="0" w:tplc="0809000F">
      <w:start w:val="1"/>
      <w:numFmt w:val="decimal"/>
      <w:lvlText w:val="%1."/>
      <w:lvlJc w:val="left"/>
      <w:pPr>
        <w:ind w:left="2486" w:hanging="360"/>
      </w:pPr>
    </w:lvl>
    <w:lvl w:ilvl="1" w:tplc="08090019" w:tentative="1">
      <w:start w:val="1"/>
      <w:numFmt w:val="lowerLetter"/>
      <w:lvlText w:val="%2."/>
      <w:lvlJc w:val="left"/>
      <w:pPr>
        <w:ind w:left="1562" w:hanging="360"/>
      </w:pPr>
    </w:lvl>
    <w:lvl w:ilvl="2" w:tplc="0809001B" w:tentative="1">
      <w:start w:val="1"/>
      <w:numFmt w:val="lowerRoman"/>
      <w:lvlText w:val="%3."/>
      <w:lvlJc w:val="right"/>
      <w:pPr>
        <w:ind w:left="2282" w:hanging="180"/>
      </w:pPr>
    </w:lvl>
    <w:lvl w:ilvl="3" w:tplc="0809000F" w:tentative="1">
      <w:start w:val="1"/>
      <w:numFmt w:val="decimal"/>
      <w:lvlText w:val="%4."/>
      <w:lvlJc w:val="left"/>
      <w:pPr>
        <w:ind w:left="3002" w:hanging="360"/>
      </w:pPr>
    </w:lvl>
    <w:lvl w:ilvl="4" w:tplc="08090019" w:tentative="1">
      <w:start w:val="1"/>
      <w:numFmt w:val="lowerLetter"/>
      <w:lvlText w:val="%5."/>
      <w:lvlJc w:val="left"/>
      <w:pPr>
        <w:ind w:left="3722" w:hanging="360"/>
      </w:pPr>
    </w:lvl>
    <w:lvl w:ilvl="5" w:tplc="0809001B" w:tentative="1">
      <w:start w:val="1"/>
      <w:numFmt w:val="lowerRoman"/>
      <w:lvlText w:val="%6."/>
      <w:lvlJc w:val="right"/>
      <w:pPr>
        <w:ind w:left="4442" w:hanging="180"/>
      </w:pPr>
    </w:lvl>
    <w:lvl w:ilvl="6" w:tplc="0809000F" w:tentative="1">
      <w:start w:val="1"/>
      <w:numFmt w:val="decimal"/>
      <w:lvlText w:val="%7."/>
      <w:lvlJc w:val="left"/>
      <w:pPr>
        <w:ind w:left="5162" w:hanging="360"/>
      </w:pPr>
    </w:lvl>
    <w:lvl w:ilvl="7" w:tplc="08090019" w:tentative="1">
      <w:start w:val="1"/>
      <w:numFmt w:val="lowerLetter"/>
      <w:lvlText w:val="%8."/>
      <w:lvlJc w:val="left"/>
      <w:pPr>
        <w:ind w:left="5882" w:hanging="360"/>
      </w:pPr>
    </w:lvl>
    <w:lvl w:ilvl="8" w:tplc="0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1" w15:restartNumberingAfterBreak="0">
    <w:nsid w:val="7BEB428D"/>
    <w:multiLevelType w:val="hybridMultilevel"/>
    <w:tmpl w:val="45A09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1C0"/>
    <w:rsid w:val="0004502C"/>
    <w:rsid w:val="00065BF9"/>
    <w:rsid w:val="00087EEA"/>
    <w:rsid w:val="000904AA"/>
    <w:rsid w:val="000A37E8"/>
    <w:rsid w:val="000B72D9"/>
    <w:rsid w:val="000C562D"/>
    <w:rsid w:val="00111CF6"/>
    <w:rsid w:val="001328F0"/>
    <w:rsid w:val="001432FD"/>
    <w:rsid w:val="00163CA6"/>
    <w:rsid w:val="00171443"/>
    <w:rsid w:val="0017273B"/>
    <w:rsid w:val="0017471D"/>
    <w:rsid w:val="0017631E"/>
    <w:rsid w:val="00177F13"/>
    <w:rsid w:val="00196867"/>
    <w:rsid w:val="001B5D91"/>
    <w:rsid w:val="001C6E25"/>
    <w:rsid w:val="001D34DC"/>
    <w:rsid w:val="001D3BC8"/>
    <w:rsid w:val="001E5630"/>
    <w:rsid w:val="001E6B90"/>
    <w:rsid w:val="001F4D29"/>
    <w:rsid w:val="00227208"/>
    <w:rsid w:val="00233BB7"/>
    <w:rsid w:val="0026795F"/>
    <w:rsid w:val="00287F69"/>
    <w:rsid w:val="002A72AE"/>
    <w:rsid w:val="002B733A"/>
    <w:rsid w:val="002E65CC"/>
    <w:rsid w:val="002F4915"/>
    <w:rsid w:val="00304069"/>
    <w:rsid w:val="00304645"/>
    <w:rsid w:val="003468F5"/>
    <w:rsid w:val="00377D5F"/>
    <w:rsid w:val="00384065"/>
    <w:rsid w:val="00396443"/>
    <w:rsid w:val="003B1470"/>
    <w:rsid w:val="003D15AE"/>
    <w:rsid w:val="003D30E4"/>
    <w:rsid w:val="003F1BC7"/>
    <w:rsid w:val="0040481C"/>
    <w:rsid w:val="00405EFC"/>
    <w:rsid w:val="00417B53"/>
    <w:rsid w:val="004343E9"/>
    <w:rsid w:val="00453D92"/>
    <w:rsid w:val="004B20E0"/>
    <w:rsid w:val="004D089D"/>
    <w:rsid w:val="004E29C7"/>
    <w:rsid w:val="004E63D3"/>
    <w:rsid w:val="004F6D32"/>
    <w:rsid w:val="00520DAF"/>
    <w:rsid w:val="00522531"/>
    <w:rsid w:val="00537CA8"/>
    <w:rsid w:val="00545106"/>
    <w:rsid w:val="0056788D"/>
    <w:rsid w:val="005A4652"/>
    <w:rsid w:val="005B22DA"/>
    <w:rsid w:val="005B7D58"/>
    <w:rsid w:val="005C2512"/>
    <w:rsid w:val="005C34DC"/>
    <w:rsid w:val="00603309"/>
    <w:rsid w:val="00604956"/>
    <w:rsid w:val="00604E40"/>
    <w:rsid w:val="006051D2"/>
    <w:rsid w:val="006326A0"/>
    <w:rsid w:val="006377D1"/>
    <w:rsid w:val="00643FE2"/>
    <w:rsid w:val="006722DE"/>
    <w:rsid w:val="006A5952"/>
    <w:rsid w:val="006D7B8D"/>
    <w:rsid w:val="006F0813"/>
    <w:rsid w:val="006F7E46"/>
    <w:rsid w:val="007138B7"/>
    <w:rsid w:val="0076583E"/>
    <w:rsid w:val="00773C70"/>
    <w:rsid w:val="0078309D"/>
    <w:rsid w:val="007A24FA"/>
    <w:rsid w:val="007B12AE"/>
    <w:rsid w:val="007B2C42"/>
    <w:rsid w:val="007B4280"/>
    <w:rsid w:val="007F65A3"/>
    <w:rsid w:val="00807AE6"/>
    <w:rsid w:val="00811AB9"/>
    <w:rsid w:val="008320E7"/>
    <w:rsid w:val="00847934"/>
    <w:rsid w:val="008A4C94"/>
    <w:rsid w:val="008F20C9"/>
    <w:rsid w:val="008F771F"/>
    <w:rsid w:val="00910100"/>
    <w:rsid w:val="009227FD"/>
    <w:rsid w:val="00926CA0"/>
    <w:rsid w:val="009378FA"/>
    <w:rsid w:val="00956DE4"/>
    <w:rsid w:val="00966C71"/>
    <w:rsid w:val="0098460F"/>
    <w:rsid w:val="009A1EB9"/>
    <w:rsid w:val="009A1EDC"/>
    <w:rsid w:val="009B20AD"/>
    <w:rsid w:val="009C5082"/>
    <w:rsid w:val="009D155F"/>
    <w:rsid w:val="009E08FF"/>
    <w:rsid w:val="009E64CE"/>
    <w:rsid w:val="009F2260"/>
    <w:rsid w:val="00A0116B"/>
    <w:rsid w:val="00A1735C"/>
    <w:rsid w:val="00A25094"/>
    <w:rsid w:val="00A77EEB"/>
    <w:rsid w:val="00AA5A4C"/>
    <w:rsid w:val="00AD171D"/>
    <w:rsid w:val="00AD6AD0"/>
    <w:rsid w:val="00AF47E1"/>
    <w:rsid w:val="00B046C1"/>
    <w:rsid w:val="00B262A1"/>
    <w:rsid w:val="00B43695"/>
    <w:rsid w:val="00B66511"/>
    <w:rsid w:val="00B87608"/>
    <w:rsid w:val="00BB359B"/>
    <w:rsid w:val="00BC356C"/>
    <w:rsid w:val="00BD430C"/>
    <w:rsid w:val="00BD5017"/>
    <w:rsid w:val="00BF1D3C"/>
    <w:rsid w:val="00C17E2A"/>
    <w:rsid w:val="00C82CFC"/>
    <w:rsid w:val="00CB04F6"/>
    <w:rsid w:val="00CB08CC"/>
    <w:rsid w:val="00CB2D0F"/>
    <w:rsid w:val="00D27DC3"/>
    <w:rsid w:val="00D3577C"/>
    <w:rsid w:val="00D4297E"/>
    <w:rsid w:val="00D43AC0"/>
    <w:rsid w:val="00D72A4C"/>
    <w:rsid w:val="00D8019B"/>
    <w:rsid w:val="00DC17D5"/>
    <w:rsid w:val="00DD2A5B"/>
    <w:rsid w:val="00DD3412"/>
    <w:rsid w:val="00E05C0D"/>
    <w:rsid w:val="00E07205"/>
    <w:rsid w:val="00E2212B"/>
    <w:rsid w:val="00E5785B"/>
    <w:rsid w:val="00E601B6"/>
    <w:rsid w:val="00ED219F"/>
    <w:rsid w:val="00F1179F"/>
    <w:rsid w:val="00F208E3"/>
    <w:rsid w:val="00F235D6"/>
    <w:rsid w:val="00F240BA"/>
    <w:rsid w:val="00F24C66"/>
    <w:rsid w:val="00F616CA"/>
    <w:rsid w:val="00F66CE1"/>
    <w:rsid w:val="00FB61C0"/>
    <w:rsid w:val="00FC4700"/>
    <w:rsid w:val="00FC7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B0F8"/>
  <w15:docId w15:val="{F11E4D15-8EFF-4D6C-9173-18C411C5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DC"/>
  </w:style>
  <w:style w:type="paragraph" w:styleId="Heading1">
    <w:name w:val="heading 1"/>
    <w:basedOn w:val="Normal"/>
    <w:next w:val="Normal"/>
    <w:link w:val="Heading1Char"/>
    <w:uiPriority w:val="9"/>
    <w:qFormat/>
    <w:rsid w:val="009A1EDC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EDC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9A1EDC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9A1EDC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9A1EDC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9A1EDC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1EDC"/>
    <w:rPr>
      <w:color w:val="808080"/>
    </w:rPr>
  </w:style>
  <w:style w:type="table" w:customStyle="1" w:styleId="LessonPlan">
    <w:name w:val="Lesson Plan"/>
    <w:basedOn w:val="TableNormal"/>
    <w:uiPriority w:val="99"/>
    <w:rsid w:val="009A1EDC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9A1ED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EDC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9A1ED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1EDC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DC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9A1EDC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A1EDC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5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5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77D5F"/>
    <w:rPr>
      <w:i/>
      <w:iCs/>
    </w:rPr>
  </w:style>
  <w:style w:type="character" w:styleId="Strong">
    <w:name w:val="Strong"/>
    <w:basedOn w:val="DefaultParagraphFont"/>
    <w:uiPriority w:val="22"/>
    <w:qFormat/>
    <w:rsid w:val="00377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6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94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activity/measurement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world.com/a_lesson/lesson312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weareteachers/math-measurement-time-and-money-activities-and-i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y.com/academy/lesson/measuring-time-activit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ghthubeducation.com/lesson-plans-grades-3-5/62389-teaching-unit-of-length-measuremen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DC1"/>
    <w:rsid w:val="00071DA5"/>
    <w:rsid w:val="000E3902"/>
    <w:rsid w:val="004A008E"/>
    <w:rsid w:val="00656451"/>
    <w:rsid w:val="006F5E4E"/>
    <w:rsid w:val="00713551"/>
    <w:rsid w:val="00805105"/>
    <w:rsid w:val="00816166"/>
    <w:rsid w:val="00836926"/>
    <w:rsid w:val="0084574A"/>
    <w:rsid w:val="00AB2F7D"/>
    <w:rsid w:val="00AB37F5"/>
    <w:rsid w:val="00B532CE"/>
    <w:rsid w:val="00C93DC1"/>
    <w:rsid w:val="00FC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B532CE"/>
  </w:style>
  <w:style w:type="paragraph" w:customStyle="1" w:styleId="57D0253E54FA4684857C7E53F49E1A5B">
    <w:name w:val="57D0253E54FA4684857C7E53F49E1A5B"/>
    <w:rsid w:val="00B532CE"/>
  </w:style>
  <w:style w:type="paragraph" w:customStyle="1" w:styleId="7AE7DFE8D63F4AC0A9D67267C3699CCC">
    <w:name w:val="7AE7DFE8D63F4AC0A9D67267C3699CCC"/>
    <w:rsid w:val="00B532CE"/>
  </w:style>
  <w:style w:type="paragraph" w:customStyle="1" w:styleId="1C876A8B6575410E8AA7530875A6B7F4">
    <w:name w:val="1C876A8B6575410E8AA7530875A6B7F4"/>
    <w:rsid w:val="00B532CE"/>
  </w:style>
  <w:style w:type="paragraph" w:customStyle="1" w:styleId="A392ED6794CC47DFA557364CD4043756">
    <w:name w:val="A392ED6794CC47DFA557364CD4043756"/>
    <w:rsid w:val="00B532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384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23</cp:revision>
  <dcterms:created xsi:type="dcterms:W3CDTF">2018-09-24T13:04:00Z</dcterms:created>
  <dcterms:modified xsi:type="dcterms:W3CDTF">2019-01-08T12:43:00Z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