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399" w:type="pct"/>
        <w:tblBorders>
          <w:bottom w:val="single" w:sz="18" w:space="0" w:color="000000" w:themeColor="text1"/>
        </w:tblBorders>
        <w:tblCellMar>
          <w:left w:w="0" w:type="dxa"/>
          <w:right w:w="0" w:type="dxa"/>
        </w:tblCellMar>
        <w:tblLook w:val="04A0" w:firstRow="1" w:lastRow="0" w:firstColumn="1" w:lastColumn="0" w:noHBand="0" w:noVBand="1"/>
        <w:tblDescription w:val="Title and date"/>
      </w:tblPr>
      <w:tblGrid>
        <w:gridCol w:w="7515"/>
        <w:gridCol w:w="6479"/>
      </w:tblGrid>
      <w:tr w:rsidR="00C17E2A" w14:paraId="7D3C784A" w14:textId="77777777" w:rsidTr="00B57396">
        <w:tc>
          <w:tcPr>
            <w:tcW w:w="2685" w:type="pct"/>
            <w:vAlign w:val="bottom"/>
          </w:tcPr>
          <w:p w14:paraId="002EA3B2" w14:textId="06EF7013" w:rsidR="00C17E2A" w:rsidRPr="009260D0" w:rsidRDefault="00633D06">
            <w:pPr>
              <w:pStyle w:val="Title"/>
              <w:rPr>
                <w:sz w:val="40"/>
                <w:szCs w:val="40"/>
              </w:rPr>
            </w:pPr>
            <w:r>
              <w:rPr>
                <w:sz w:val="40"/>
                <w:szCs w:val="40"/>
              </w:rPr>
              <w:t>ESTIMATION OF NUMBERS</w:t>
            </w:r>
          </w:p>
        </w:tc>
        <w:sdt>
          <w:sdtPr>
            <w:id w:val="1545870053"/>
            <w:placeholder>
              <w:docPart w:val="57D0253E54FA4684857C7E53F49E1A5B"/>
            </w:placeholder>
            <w:date w:fullDate="2019-03-20T00:00:00Z">
              <w:dateFormat w:val="M.d.yyyy"/>
              <w:lid w:val="en-US"/>
              <w:storeMappedDataAs w:val="dateTime"/>
              <w:calendar w:val="gregorian"/>
            </w:date>
          </w:sdtPr>
          <w:sdtEndPr/>
          <w:sdtContent>
            <w:tc>
              <w:tcPr>
                <w:tcW w:w="2315" w:type="pct"/>
                <w:vAlign w:val="bottom"/>
              </w:tcPr>
              <w:p w14:paraId="184A80D0" w14:textId="19577925" w:rsidR="00C17E2A" w:rsidRDefault="00120253">
                <w:pPr>
                  <w:pStyle w:val="Date"/>
                </w:pPr>
                <w:r>
                  <w:t>3.20.2019</w:t>
                </w:r>
              </w:p>
            </w:tc>
          </w:sdtContent>
        </w:sdt>
      </w:tr>
    </w:tbl>
    <w:p w14:paraId="13DF9718" w14:textId="2F72EB65" w:rsidR="00C17E2A" w:rsidRDefault="00C17E2A">
      <w:pPr>
        <w:pStyle w:val="NoSpacing"/>
      </w:pPr>
    </w:p>
    <w:tbl>
      <w:tblPr>
        <w:tblStyle w:val="LessonPlan"/>
        <w:tblW w:w="3650" w:type="pct"/>
        <w:tblLook w:val="04A0" w:firstRow="1" w:lastRow="0" w:firstColumn="1" w:lastColumn="0" w:noHBand="0" w:noVBand="1"/>
        <w:tblDescription w:val="Overview"/>
      </w:tblPr>
      <w:tblGrid>
        <w:gridCol w:w="1801"/>
        <w:gridCol w:w="288"/>
        <w:gridCol w:w="7372"/>
      </w:tblGrid>
      <w:tr w:rsidR="00C17E2A" w14:paraId="6D41C1C9" w14:textId="77777777" w:rsidTr="00C17E2A">
        <w:trPr>
          <w:cnfStyle w:val="100000000000" w:firstRow="1" w:lastRow="0" w:firstColumn="0" w:lastColumn="0" w:oddVBand="0" w:evenVBand="0" w:oddHBand="0" w:evenHBand="0" w:firstRowFirstColumn="0" w:firstRowLastColumn="0" w:lastRowFirstColumn="0" w:lastRowLastColumn="0"/>
        </w:trPr>
        <w:tc>
          <w:tcPr>
            <w:tcW w:w="952" w:type="pct"/>
          </w:tcPr>
          <w:p w14:paraId="03B4221A" w14:textId="77777777" w:rsidR="00C17E2A" w:rsidRDefault="00D27DC3">
            <w:pPr>
              <w:pStyle w:val="Heading1"/>
              <w:spacing w:before="60"/>
              <w:contextualSpacing w:val="0"/>
              <w:outlineLvl w:val="0"/>
            </w:pPr>
            <w:r>
              <w:t>Subject</w:t>
            </w:r>
          </w:p>
        </w:tc>
        <w:tc>
          <w:tcPr>
            <w:tcW w:w="152" w:type="pct"/>
            <w:tcBorders>
              <w:bottom w:val="none" w:sz="0" w:space="0" w:color="auto"/>
            </w:tcBorders>
          </w:tcPr>
          <w:p w14:paraId="308D03A2" w14:textId="77777777" w:rsidR="00C17E2A" w:rsidRDefault="00C17E2A">
            <w:pPr>
              <w:pStyle w:val="Heading1"/>
              <w:spacing w:before="60"/>
              <w:contextualSpacing w:val="0"/>
              <w:outlineLvl w:val="0"/>
            </w:pPr>
          </w:p>
        </w:tc>
        <w:tc>
          <w:tcPr>
            <w:tcW w:w="3895" w:type="pct"/>
          </w:tcPr>
          <w:p w14:paraId="2CD11C91" w14:textId="77777777" w:rsidR="00C17E2A" w:rsidRDefault="00D27DC3">
            <w:pPr>
              <w:pStyle w:val="Heading1"/>
              <w:spacing w:before="60"/>
              <w:contextualSpacing w:val="0"/>
              <w:outlineLvl w:val="0"/>
            </w:pPr>
            <w:r>
              <w:t>Overview</w:t>
            </w:r>
          </w:p>
        </w:tc>
      </w:tr>
      <w:tr w:rsidR="00C17E2A" w14:paraId="213687BE" w14:textId="77777777" w:rsidTr="00C17E2A">
        <w:tc>
          <w:tcPr>
            <w:tcW w:w="952" w:type="pct"/>
          </w:tcPr>
          <w:tbl>
            <w:tblPr>
              <w:tblW w:w="5000" w:type="pct"/>
              <w:tblCellMar>
                <w:left w:w="0" w:type="dxa"/>
                <w:right w:w="0" w:type="dxa"/>
              </w:tblCellMar>
              <w:tblLook w:val="04A0" w:firstRow="1" w:lastRow="0" w:firstColumn="1" w:lastColumn="0" w:noHBand="0" w:noVBand="1"/>
              <w:tblDescription w:val="Course info"/>
            </w:tblPr>
            <w:tblGrid>
              <w:gridCol w:w="1801"/>
            </w:tblGrid>
            <w:tr w:rsidR="00C17E2A" w14:paraId="32BF30BB" w14:textId="77777777">
              <w:tc>
                <w:tcPr>
                  <w:tcW w:w="5000" w:type="pct"/>
                </w:tcPr>
                <w:p w14:paraId="0EB4376E" w14:textId="2293F743" w:rsidR="00C17E2A" w:rsidRDefault="008815C6">
                  <w:r>
                    <w:t>Mathematics</w:t>
                  </w:r>
                </w:p>
              </w:tc>
            </w:tr>
            <w:tr w:rsidR="00C17E2A" w14:paraId="58EC4DA0" w14:textId="77777777">
              <w:tc>
                <w:tcPr>
                  <w:tcW w:w="5000" w:type="pct"/>
                  <w:tcBorders>
                    <w:bottom w:val="single" w:sz="8" w:space="0" w:color="auto"/>
                  </w:tcBorders>
                </w:tcPr>
                <w:p w14:paraId="6BBD517E" w14:textId="77777777" w:rsidR="00C17E2A" w:rsidRDefault="00D27DC3">
                  <w:pPr>
                    <w:pStyle w:val="Heading1"/>
                  </w:pPr>
                  <w:r>
                    <w:t>Prepared By</w:t>
                  </w:r>
                </w:p>
              </w:tc>
            </w:tr>
            <w:tr w:rsidR="00C17E2A" w14:paraId="2B428F01" w14:textId="77777777">
              <w:sdt>
                <w:sdtPr>
                  <w:id w:val="868955252"/>
                  <w:placeholder>
                    <w:docPart w:val="1C876A8B6575410E8AA7530875A6B7F4"/>
                  </w:placeholder>
                  <w:temporary/>
                  <w:showingPlcHdr/>
                  <w15:appearance w15:val="hidden"/>
                  <w:text/>
                </w:sdtPr>
                <w:sdtEndPr/>
                <w:sdtContent>
                  <w:tc>
                    <w:tcPr>
                      <w:tcW w:w="5000" w:type="pct"/>
                      <w:tcBorders>
                        <w:top w:val="single" w:sz="8" w:space="0" w:color="auto"/>
                      </w:tcBorders>
                    </w:tcPr>
                    <w:p w14:paraId="7C6AE0E4" w14:textId="77777777" w:rsidR="00C17E2A" w:rsidRDefault="00D27DC3">
                      <w:r>
                        <w:t>[Instructor Name]</w:t>
                      </w:r>
                    </w:p>
                  </w:tc>
                </w:sdtContent>
              </w:sdt>
            </w:tr>
            <w:tr w:rsidR="00C17E2A" w14:paraId="25448A5D" w14:textId="77777777">
              <w:tc>
                <w:tcPr>
                  <w:tcW w:w="5000" w:type="pct"/>
                  <w:tcBorders>
                    <w:bottom w:val="single" w:sz="8" w:space="0" w:color="auto"/>
                  </w:tcBorders>
                </w:tcPr>
                <w:p w14:paraId="3374DCBA" w14:textId="77777777" w:rsidR="00C17E2A" w:rsidRDefault="00D27DC3">
                  <w:pPr>
                    <w:pStyle w:val="Heading1"/>
                  </w:pPr>
                  <w:r>
                    <w:t>Grade Level</w:t>
                  </w:r>
                </w:p>
              </w:tc>
            </w:tr>
            <w:tr w:rsidR="00C17E2A" w14:paraId="3BE49EC9" w14:textId="77777777">
              <w:tc>
                <w:tcPr>
                  <w:tcW w:w="5000" w:type="pct"/>
                  <w:tcBorders>
                    <w:top w:val="single" w:sz="8" w:space="0" w:color="auto"/>
                  </w:tcBorders>
                </w:tcPr>
                <w:p w14:paraId="517CCD81" w14:textId="70361DAF" w:rsidR="00C17E2A" w:rsidRDefault="00EA4214">
                  <w:r>
                    <w:t>3</w:t>
                  </w:r>
                  <w:bookmarkStart w:id="0" w:name="_GoBack"/>
                  <w:bookmarkEnd w:id="0"/>
                </w:p>
              </w:tc>
            </w:tr>
          </w:tbl>
          <w:p w14:paraId="4CAC6574" w14:textId="77777777" w:rsidR="00C17E2A" w:rsidRDefault="00C17E2A"/>
        </w:tc>
        <w:tc>
          <w:tcPr>
            <w:tcW w:w="152" w:type="pct"/>
          </w:tcPr>
          <w:p w14:paraId="0CBCE437" w14:textId="77777777" w:rsidR="00C17E2A" w:rsidRDefault="00C17E2A"/>
        </w:tc>
        <w:tc>
          <w:tcPr>
            <w:tcW w:w="3895" w:type="pct"/>
          </w:tcPr>
          <w:p w14:paraId="2971807D" w14:textId="77777777" w:rsidR="000A37E8" w:rsidRDefault="000A37E8">
            <w:r>
              <w:t>This lesson plan covers teaching content for;</w:t>
            </w:r>
          </w:p>
          <w:p w14:paraId="7B9E34A5" w14:textId="6237CC85" w:rsidR="008A42C3" w:rsidRDefault="000A37E8" w:rsidP="008A42C3">
            <w:pPr>
              <w:pStyle w:val="ListParagraph"/>
              <w:numPr>
                <w:ilvl w:val="0"/>
                <w:numId w:val="2"/>
              </w:numPr>
              <w:ind w:left="467" w:hanging="142"/>
            </w:pPr>
            <w:r>
              <w:t xml:space="preserve"> </w:t>
            </w:r>
            <w:r w:rsidR="00633D06">
              <w:t>Making estimation of numbers to the nearest tens.</w:t>
            </w:r>
          </w:p>
          <w:p w14:paraId="31173162" w14:textId="124DB854" w:rsidR="00633D06" w:rsidRDefault="00633D06" w:rsidP="008A42C3">
            <w:pPr>
              <w:pStyle w:val="ListParagraph"/>
              <w:numPr>
                <w:ilvl w:val="0"/>
                <w:numId w:val="2"/>
              </w:numPr>
              <w:ind w:left="467" w:hanging="142"/>
            </w:pPr>
            <w:r>
              <w:t>Making estimations of the sum of numbers to the nearest hundreds</w:t>
            </w:r>
          </w:p>
          <w:p w14:paraId="1103DCFD" w14:textId="2CEA9F4C" w:rsidR="00633D06" w:rsidRDefault="00633D06" w:rsidP="008A42C3">
            <w:pPr>
              <w:pStyle w:val="ListParagraph"/>
              <w:numPr>
                <w:ilvl w:val="0"/>
                <w:numId w:val="2"/>
              </w:numPr>
              <w:ind w:left="467" w:hanging="142"/>
            </w:pPr>
            <w:r>
              <w:t>Estimating the product of two numbers</w:t>
            </w:r>
          </w:p>
          <w:p w14:paraId="458BD9FD" w14:textId="41E8FD3A" w:rsidR="00301B45" w:rsidRDefault="00633D06" w:rsidP="00B67C04">
            <w:pPr>
              <w:pStyle w:val="ListParagraph"/>
              <w:numPr>
                <w:ilvl w:val="0"/>
                <w:numId w:val="2"/>
              </w:numPr>
              <w:ind w:left="467" w:hanging="142"/>
            </w:pPr>
            <w:r>
              <w:t xml:space="preserve"> Word problems on estimation of numbers</w:t>
            </w:r>
          </w:p>
        </w:tc>
      </w:tr>
    </w:tbl>
    <w:p w14:paraId="44024CC7" w14:textId="66BD5755" w:rsidR="00C17E2A" w:rsidRDefault="00196867">
      <w:pPr>
        <w:pStyle w:val="NoSpacing"/>
      </w:pPr>
      <w:r>
        <w:rPr>
          <w:noProof/>
          <w:lang w:eastAsia="en-US"/>
        </w:rPr>
        <mc:AlternateContent>
          <mc:Choice Requires="wps">
            <w:drawing>
              <wp:anchor distT="0" distB="0" distL="228600" distR="228600" simplePos="0" relativeHeight="251659264" behindDoc="0" locked="0" layoutInCell="1" allowOverlap="0" wp14:anchorId="6D87D826" wp14:editId="0D5B2771">
                <wp:simplePos x="0" y="0"/>
                <wp:positionH relativeFrom="margin">
                  <wp:posOffset>6534150</wp:posOffset>
                </wp:positionH>
                <wp:positionV relativeFrom="margin">
                  <wp:posOffset>2343150</wp:posOffset>
                </wp:positionV>
                <wp:extent cx="2165985" cy="4462780"/>
                <wp:effectExtent l="0" t="0" r="5715" b="0"/>
                <wp:wrapSquare wrapText="left"/>
                <wp:docPr id="1" name="Text Box 1" descr="Materials and resources"/>
                <wp:cNvGraphicFramePr/>
                <a:graphic xmlns:a="http://schemas.openxmlformats.org/drawingml/2006/main">
                  <a:graphicData uri="http://schemas.microsoft.com/office/word/2010/wordprocessingShape">
                    <wps:wsp>
                      <wps:cNvSpPr txBox="1"/>
                      <wps:spPr>
                        <a:xfrm>
                          <a:off x="0" y="0"/>
                          <a:ext cx="2165985" cy="44627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Materials and resources table"/>
                            </w:tblPr>
                            <w:tblGrid>
                              <w:gridCol w:w="6639"/>
                            </w:tblGrid>
                            <w:tr w:rsidR="00C17E2A" w14:paraId="55183B89" w14:textId="77777777">
                              <w:trPr>
                                <w:trHeight w:val="1440"/>
                              </w:trPr>
                              <w:tc>
                                <w:tcPr>
                                  <w:tcW w:w="5000" w:type="pct"/>
                                  <w:tcBorders>
                                    <w:top w:val="single" w:sz="8" w:space="0" w:color="000000" w:themeColor="text1"/>
                                    <w:bottom w:val="single" w:sz="8" w:space="0" w:color="000000" w:themeColor="text1"/>
                                  </w:tcBorders>
                                </w:tcPr>
                                <w:p w14:paraId="627F622C" w14:textId="66A44137" w:rsidR="00C17E2A" w:rsidRDefault="00D27DC3">
                                  <w:pPr>
                                    <w:pStyle w:val="Heading2"/>
                                  </w:pPr>
                                  <w:r>
                                    <w:t>Materials Required</w:t>
                                  </w:r>
                                </w:p>
                                <w:p w14:paraId="154FA208" w14:textId="67B5AA84" w:rsidR="00AC178C" w:rsidRDefault="00AC178C" w:rsidP="00AC178C">
                                  <w:pPr>
                                    <w:pStyle w:val="ListParagraph"/>
                                    <w:numPr>
                                      <w:ilvl w:val="0"/>
                                      <w:numId w:val="15"/>
                                    </w:numPr>
                                    <w:ind w:left="284" w:hanging="142"/>
                                  </w:pPr>
                                  <w:r>
                                    <w:t>White Board</w:t>
                                  </w:r>
                                </w:p>
                                <w:p w14:paraId="3F5B6990" w14:textId="57BFE309" w:rsidR="00AC178C" w:rsidRDefault="00AC178C" w:rsidP="00AC178C">
                                  <w:pPr>
                                    <w:pStyle w:val="ListParagraph"/>
                                    <w:numPr>
                                      <w:ilvl w:val="0"/>
                                      <w:numId w:val="15"/>
                                    </w:numPr>
                                    <w:ind w:left="284" w:hanging="142"/>
                                  </w:pPr>
                                  <w:r>
                                    <w:t>Blank sheets</w:t>
                                  </w:r>
                                </w:p>
                                <w:p w14:paraId="7775AD7A" w14:textId="385EDA4A" w:rsidR="00AC178C" w:rsidRDefault="00AC178C" w:rsidP="00AC178C">
                                  <w:pPr>
                                    <w:pStyle w:val="ListParagraph"/>
                                    <w:numPr>
                                      <w:ilvl w:val="0"/>
                                      <w:numId w:val="15"/>
                                    </w:numPr>
                                    <w:ind w:left="284" w:hanging="142"/>
                                  </w:pPr>
                                  <w:r>
                                    <w:t>Pencils</w:t>
                                  </w:r>
                                </w:p>
                                <w:p w14:paraId="29E91EC1" w14:textId="293A43E6" w:rsidR="00633D06" w:rsidRPr="00BF3180" w:rsidRDefault="00633D06" w:rsidP="00AC178C">
                                  <w:pPr>
                                    <w:pStyle w:val="ListParagraph"/>
                                    <w:numPr>
                                      <w:ilvl w:val="0"/>
                                      <w:numId w:val="15"/>
                                    </w:numPr>
                                    <w:ind w:left="284" w:hanging="142"/>
                                  </w:pPr>
                                  <w:r>
                                    <w:t>Ink</w:t>
                                  </w:r>
                                </w:p>
                                <w:p w14:paraId="4AF14C6E" w14:textId="77777777" w:rsidR="000B2A8B" w:rsidRDefault="000B2A8B" w:rsidP="008B2B0B">
                                  <w:pPr>
                                    <w:pStyle w:val="ListBullet"/>
                                    <w:numPr>
                                      <w:ilvl w:val="0"/>
                                      <w:numId w:val="0"/>
                                    </w:numPr>
                                    <w:ind w:left="167" w:hanging="101"/>
                                  </w:pPr>
                                </w:p>
                                <w:p w14:paraId="612D0A52" w14:textId="77777777" w:rsidR="00EA3A1A" w:rsidRDefault="00EA3A1A" w:rsidP="00EA3A1A">
                                  <w:pPr>
                                    <w:pStyle w:val="ListBullet"/>
                                    <w:numPr>
                                      <w:ilvl w:val="0"/>
                                      <w:numId w:val="0"/>
                                    </w:numPr>
                                    <w:ind w:left="167" w:hanging="101"/>
                                  </w:pPr>
                                </w:p>
                                <w:p w14:paraId="4BE61749" w14:textId="14E097E4" w:rsidR="00EA3A1A" w:rsidRDefault="00EA3A1A" w:rsidP="00EA3A1A">
                                  <w:pPr>
                                    <w:pStyle w:val="ListBullet"/>
                                    <w:numPr>
                                      <w:ilvl w:val="0"/>
                                      <w:numId w:val="0"/>
                                    </w:numPr>
                                    <w:ind w:left="167" w:hanging="101"/>
                                  </w:pPr>
                                </w:p>
                              </w:tc>
                            </w:tr>
                            <w:tr w:rsidR="00C17E2A" w14:paraId="47E6926A" w14:textId="77777777">
                              <w:trPr>
                                <w:trHeight w:val="1728"/>
                              </w:trPr>
                              <w:tc>
                                <w:tcPr>
                                  <w:tcW w:w="5000" w:type="pct"/>
                                  <w:tcBorders>
                                    <w:top w:val="single" w:sz="8" w:space="0" w:color="000000" w:themeColor="text1"/>
                                    <w:bottom w:val="single" w:sz="8" w:space="0" w:color="000000" w:themeColor="text1"/>
                                  </w:tcBorders>
                                </w:tcPr>
                                <w:p w14:paraId="1DB0E5D1" w14:textId="77777777" w:rsidR="00C17E2A" w:rsidRDefault="00D27DC3">
                                  <w:pPr>
                                    <w:pStyle w:val="Heading2"/>
                                  </w:pPr>
                                  <w:r>
                                    <w:t>Additional Resources</w:t>
                                  </w:r>
                                </w:p>
                                <w:p w14:paraId="0FFA09A2" w14:textId="77777777" w:rsidR="00B43418" w:rsidRDefault="00BC12F8" w:rsidP="0083703B">
                                  <w:pPr>
                                    <w:pStyle w:val="ListBullet"/>
                                  </w:pPr>
                                  <w:hyperlink r:id="rId8" w:history="1">
                                    <w:r w:rsidR="008A3C5B">
                                      <w:rPr>
                                        <w:rStyle w:val="Hyperlink"/>
                                      </w:rPr>
                                      <w:t>https://www.smartickmethod.com/blog/math/operations-and-algebraic-thinking/addition-and-subtraction/estimate-a-sum/</w:t>
                                    </w:r>
                                  </w:hyperlink>
                                  <w:r w:rsidR="008A3C5B">
                                    <w:t xml:space="preserve"> </w:t>
                                  </w:r>
                                </w:p>
                                <w:p w14:paraId="4867CAE6" w14:textId="77777777" w:rsidR="008A3C5B" w:rsidRDefault="00BC12F8" w:rsidP="008A3C5B">
                                  <w:pPr>
                                    <w:pStyle w:val="ListBullet"/>
                                  </w:pPr>
                                  <w:hyperlink r:id="rId9" w:history="1">
                                    <w:r w:rsidR="008A3C5B" w:rsidRPr="009B49C5">
                                      <w:rPr>
                                        <w:rStyle w:val="Hyperlink"/>
                                      </w:rPr>
                                      <w:t>https://za.pearson.com/content/dam/region-growth/south-africa/pearson-south-africa/TeacherResourceMaterial/9781447978411_ngm_mat_pr4_tg_eng_ng_screen.pdf</w:t>
                                    </w:r>
                                  </w:hyperlink>
                                  <w:r w:rsidR="008A3C5B">
                                    <w:t xml:space="preserve">  </w:t>
                                  </w:r>
                                </w:p>
                                <w:p w14:paraId="266D3DBF" w14:textId="779E5B0D" w:rsidR="008A3C5B" w:rsidRDefault="00BC12F8" w:rsidP="0083703B">
                                  <w:pPr>
                                    <w:pStyle w:val="ListBullet"/>
                                  </w:pPr>
                                  <w:hyperlink r:id="rId10" w:history="1">
                                    <w:r w:rsidR="00600C77">
                                      <w:rPr>
                                        <w:rStyle w:val="Hyperlink"/>
                                      </w:rPr>
                                      <w:t>https://www.homeschoolmath.net/teaching/md/estimate_products.php</w:t>
                                    </w:r>
                                  </w:hyperlink>
                                </w:p>
                              </w:tc>
                            </w:tr>
                            <w:tr w:rsidR="00C17E2A" w14:paraId="22539C1A" w14:textId="77777777">
                              <w:trPr>
                                <w:trHeight w:val="864"/>
                              </w:trPr>
                              <w:tc>
                                <w:tcPr>
                                  <w:tcW w:w="5000" w:type="pct"/>
                                  <w:tcBorders>
                                    <w:top w:val="single" w:sz="8" w:space="0" w:color="000000" w:themeColor="text1"/>
                                  </w:tcBorders>
                                </w:tcPr>
                                <w:p w14:paraId="738BD807" w14:textId="77777777" w:rsidR="00C17E2A" w:rsidRDefault="00D27DC3">
                                  <w:pPr>
                                    <w:pStyle w:val="Heading2"/>
                                  </w:pPr>
                                  <w:r>
                                    <w:t>Additional Notes</w:t>
                                  </w:r>
                                </w:p>
                                <w:p w14:paraId="56EB777B" w14:textId="77777777" w:rsidR="00C17E2A" w:rsidRDefault="00C17E2A"/>
                              </w:tc>
                            </w:tr>
                          </w:tbl>
                          <w:p w14:paraId="7C9852EE" w14:textId="77777777" w:rsidR="00C17E2A" w:rsidRDefault="00C17E2A"/>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87D826" id="_x0000_t202" coordsize="21600,21600" o:spt="202" path="m,l,21600r21600,l21600,xe">
                <v:stroke joinstyle="miter"/>
                <v:path gradientshapeok="t" o:connecttype="rect"/>
              </v:shapetype>
              <v:shape id="Text Box 1" o:spid="_x0000_s1026" type="#_x0000_t202" alt="Materials and resources" style="position:absolute;margin-left:514.5pt;margin-top:184.5pt;width:170.55pt;height:351.4pt;z-index:251659264;visibility:visible;mso-wrap-style:square;mso-width-percent:0;mso-height-percent:0;mso-wrap-distance-left:18pt;mso-wrap-distance-top:0;mso-wrap-distance-right:18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" o:allowoverlap="f" fillcolor="white [3201]" stroked="f" strokeweight=".5pt">
                <v:textbox inset="0,0,0,0">
                  <w:txbxContent>
                    <w:tbl>
                      <w:tblPr>
                        <w:tblW w:w="5000" w:type="pct"/>
                        <w:tblCellMar>
                          <w:left w:w="0" w:type="dxa"/>
                          <w:right w:w="0" w:type="dxa"/>
                        </w:tblCellMar>
                        <w:tblLook w:val="04A0" w:firstRow="1" w:lastRow="0" w:firstColumn="1" w:lastColumn="0" w:noHBand="0" w:noVBand="1"/>
                        <w:tblDescription w:val="Materials and resources table"/>
                      </w:tblPr>
                      <w:tblGrid>
                        <w:gridCol w:w="6639"/>
                      </w:tblGrid>
                      <w:tr w:rsidR="00C17E2A" w14:paraId="55183B89" w14:textId="77777777">
                        <w:trPr>
                          <w:trHeight w:val="1440"/>
                        </w:trPr>
                        <w:tc>
                          <w:tcPr>
                            <w:tcW w:w="5000" w:type="pct"/>
                            <w:tcBorders>
                              <w:top w:val="single" w:sz="8" w:space="0" w:color="000000" w:themeColor="text1"/>
                              <w:bottom w:val="single" w:sz="8" w:space="0" w:color="000000" w:themeColor="text1"/>
                            </w:tcBorders>
                          </w:tcPr>
                          <w:p w14:paraId="627F622C" w14:textId="66A44137" w:rsidR="00C17E2A" w:rsidRDefault="00D27DC3">
                            <w:pPr>
                              <w:pStyle w:val="Heading2"/>
                            </w:pPr>
                            <w:r>
                              <w:t>Materials Required</w:t>
                            </w:r>
                          </w:p>
                          <w:p w14:paraId="154FA208" w14:textId="67B5AA84" w:rsidR="00AC178C" w:rsidRDefault="00AC178C" w:rsidP="00AC178C">
                            <w:pPr>
                              <w:pStyle w:val="ListParagraph"/>
                              <w:numPr>
                                <w:ilvl w:val="0"/>
                                <w:numId w:val="15"/>
                              </w:numPr>
                              <w:ind w:left="284" w:hanging="142"/>
                            </w:pPr>
                            <w:r>
                              <w:t>White Board</w:t>
                            </w:r>
                          </w:p>
                          <w:p w14:paraId="3F5B6990" w14:textId="57BFE309" w:rsidR="00AC178C" w:rsidRDefault="00AC178C" w:rsidP="00AC178C">
                            <w:pPr>
                              <w:pStyle w:val="ListParagraph"/>
                              <w:numPr>
                                <w:ilvl w:val="0"/>
                                <w:numId w:val="15"/>
                              </w:numPr>
                              <w:ind w:left="284" w:hanging="142"/>
                            </w:pPr>
                            <w:r>
                              <w:t>Blank sheets</w:t>
                            </w:r>
                          </w:p>
                          <w:p w14:paraId="7775AD7A" w14:textId="385EDA4A" w:rsidR="00AC178C" w:rsidRDefault="00AC178C" w:rsidP="00AC178C">
                            <w:pPr>
                              <w:pStyle w:val="ListParagraph"/>
                              <w:numPr>
                                <w:ilvl w:val="0"/>
                                <w:numId w:val="15"/>
                              </w:numPr>
                              <w:ind w:left="284" w:hanging="142"/>
                            </w:pPr>
                            <w:r>
                              <w:t>Pencils</w:t>
                            </w:r>
                          </w:p>
                          <w:p w14:paraId="29E91EC1" w14:textId="293A43E6" w:rsidR="00633D06" w:rsidRPr="00BF3180" w:rsidRDefault="00633D06" w:rsidP="00AC178C">
                            <w:pPr>
                              <w:pStyle w:val="ListParagraph"/>
                              <w:numPr>
                                <w:ilvl w:val="0"/>
                                <w:numId w:val="15"/>
                              </w:numPr>
                              <w:ind w:left="284" w:hanging="142"/>
                            </w:pPr>
                            <w:r>
                              <w:t>Ink</w:t>
                            </w:r>
                          </w:p>
                          <w:p w14:paraId="4AF14C6E" w14:textId="77777777" w:rsidR="000B2A8B" w:rsidRDefault="000B2A8B" w:rsidP="008B2B0B">
                            <w:pPr>
                              <w:pStyle w:val="ListBullet"/>
                              <w:numPr>
                                <w:ilvl w:val="0"/>
                                <w:numId w:val="0"/>
                              </w:numPr>
                              <w:ind w:left="167" w:hanging="101"/>
                            </w:pPr>
                          </w:p>
                          <w:p w14:paraId="612D0A52" w14:textId="77777777" w:rsidR="00EA3A1A" w:rsidRDefault="00EA3A1A" w:rsidP="00EA3A1A">
                            <w:pPr>
                              <w:pStyle w:val="ListBullet"/>
                              <w:numPr>
                                <w:ilvl w:val="0"/>
                                <w:numId w:val="0"/>
                              </w:numPr>
                              <w:ind w:left="167" w:hanging="101"/>
                            </w:pPr>
                          </w:p>
                          <w:p w14:paraId="4BE61749" w14:textId="14E097E4" w:rsidR="00EA3A1A" w:rsidRDefault="00EA3A1A" w:rsidP="00EA3A1A">
                            <w:pPr>
                              <w:pStyle w:val="ListBullet"/>
                              <w:numPr>
                                <w:ilvl w:val="0"/>
                                <w:numId w:val="0"/>
                              </w:numPr>
                              <w:ind w:left="167" w:hanging="101"/>
                            </w:pPr>
                          </w:p>
                        </w:tc>
                      </w:tr>
                      <w:tr w:rsidR="00C17E2A" w14:paraId="47E6926A" w14:textId="77777777">
                        <w:trPr>
                          <w:trHeight w:val="1728"/>
                        </w:trPr>
                        <w:tc>
                          <w:tcPr>
                            <w:tcW w:w="5000" w:type="pct"/>
                            <w:tcBorders>
                              <w:top w:val="single" w:sz="8" w:space="0" w:color="000000" w:themeColor="text1"/>
                              <w:bottom w:val="single" w:sz="8" w:space="0" w:color="000000" w:themeColor="text1"/>
                            </w:tcBorders>
                          </w:tcPr>
                          <w:p w14:paraId="1DB0E5D1" w14:textId="77777777" w:rsidR="00C17E2A" w:rsidRDefault="00D27DC3">
                            <w:pPr>
                              <w:pStyle w:val="Heading2"/>
                            </w:pPr>
                            <w:r>
                              <w:t>Additional Resources</w:t>
                            </w:r>
                          </w:p>
                          <w:p w14:paraId="0FFA09A2" w14:textId="77777777" w:rsidR="00B43418" w:rsidRDefault="00BC12F8" w:rsidP="0083703B">
                            <w:pPr>
                              <w:pStyle w:val="ListBullet"/>
                            </w:pPr>
                            <w:hyperlink r:id="rId11" w:history="1">
                              <w:r w:rsidR="008A3C5B">
                                <w:rPr>
                                  <w:rStyle w:val="Hyperlink"/>
                                </w:rPr>
                                <w:t>https://www.smartickmethod.com/blog/math/operations-and-algebraic-thinking/addition-and-subtraction/estimate-a-sum/</w:t>
                              </w:r>
                            </w:hyperlink>
                            <w:r w:rsidR="008A3C5B">
                              <w:t xml:space="preserve"> </w:t>
                            </w:r>
                          </w:p>
                          <w:p w14:paraId="4867CAE6" w14:textId="77777777" w:rsidR="008A3C5B" w:rsidRDefault="00BC12F8" w:rsidP="008A3C5B">
                            <w:pPr>
                              <w:pStyle w:val="ListBullet"/>
                            </w:pPr>
                            <w:hyperlink r:id="rId12" w:history="1">
                              <w:r w:rsidR="008A3C5B" w:rsidRPr="009B49C5">
                                <w:rPr>
                                  <w:rStyle w:val="Hyperlink"/>
                                </w:rPr>
                                <w:t>https://za.pearson.com/content/dam/region-growth/south-africa/pearson-south-africa/TeacherResourceMaterial/9781447978411_ngm_mat_pr4_tg_eng_ng_screen.pdf</w:t>
                              </w:r>
                            </w:hyperlink>
                            <w:r w:rsidR="008A3C5B">
                              <w:t xml:space="preserve">  </w:t>
                            </w:r>
                          </w:p>
                          <w:p w14:paraId="266D3DBF" w14:textId="779E5B0D" w:rsidR="008A3C5B" w:rsidRDefault="00BC12F8" w:rsidP="0083703B">
                            <w:pPr>
                              <w:pStyle w:val="ListBullet"/>
                            </w:pPr>
                            <w:hyperlink r:id="rId13" w:history="1">
                              <w:r w:rsidR="00600C77">
                                <w:rPr>
                                  <w:rStyle w:val="Hyperlink"/>
                                </w:rPr>
                                <w:t>https://www.homeschoolmath.net/teaching/md/estimate_products.php</w:t>
                              </w:r>
                            </w:hyperlink>
                          </w:p>
                        </w:tc>
                      </w:tr>
                      <w:tr w:rsidR="00C17E2A" w14:paraId="22539C1A" w14:textId="77777777">
                        <w:trPr>
                          <w:trHeight w:val="864"/>
                        </w:trPr>
                        <w:tc>
                          <w:tcPr>
                            <w:tcW w:w="5000" w:type="pct"/>
                            <w:tcBorders>
                              <w:top w:val="single" w:sz="8" w:space="0" w:color="000000" w:themeColor="text1"/>
                            </w:tcBorders>
                          </w:tcPr>
                          <w:p w14:paraId="738BD807" w14:textId="77777777" w:rsidR="00C17E2A" w:rsidRDefault="00D27DC3">
                            <w:pPr>
                              <w:pStyle w:val="Heading2"/>
                            </w:pPr>
                            <w:r>
                              <w:t>Additional Notes</w:t>
                            </w:r>
                          </w:p>
                          <w:p w14:paraId="56EB777B" w14:textId="77777777" w:rsidR="00C17E2A" w:rsidRDefault="00C17E2A"/>
                        </w:tc>
                      </w:tr>
                    </w:tbl>
                    <w:p w14:paraId="7C9852EE" w14:textId="77777777" w:rsidR="00C17E2A" w:rsidRDefault="00C17E2A"/>
                  </w:txbxContent>
                </v:textbox>
                <w10:wrap type="square" side="left" anchorx="margin" anchory="margin"/>
              </v:shape>
            </w:pict>
          </mc:Fallback>
        </mc:AlternateContent>
      </w:r>
    </w:p>
    <w:tbl>
      <w:tblPr>
        <w:tblW w:w="3698" w:type="pct"/>
        <w:tblCellMar>
          <w:left w:w="0" w:type="dxa"/>
          <w:right w:w="0" w:type="dxa"/>
        </w:tblCellMar>
        <w:tblLook w:val="04A0" w:firstRow="1" w:lastRow="0" w:firstColumn="1" w:lastColumn="0" w:noHBand="0" w:noVBand="1"/>
        <w:tblDescription w:val="Lesson plan detail"/>
      </w:tblPr>
      <w:tblGrid>
        <w:gridCol w:w="2252"/>
        <w:gridCol w:w="125"/>
        <w:gridCol w:w="3493"/>
        <w:gridCol w:w="226"/>
        <w:gridCol w:w="3489"/>
      </w:tblGrid>
      <w:tr w:rsidR="0030357B" w14:paraId="7DA79F9C" w14:textId="77777777" w:rsidTr="00A65204">
        <w:trPr>
          <w:tblHeader/>
        </w:trPr>
        <w:tc>
          <w:tcPr>
            <w:tcW w:w="1175" w:type="pct"/>
            <w:tcBorders>
              <w:bottom w:val="single" w:sz="18" w:space="0" w:color="000000" w:themeColor="text1"/>
            </w:tcBorders>
          </w:tcPr>
          <w:p w14:paraId="27485672" w14:textId="1D6FAF17" w:rsidR="00C17E2A" w:rsidRDefault="0030357B">
            <w:pPr>
              <w:pStyle w:val="Heading1"/>
            </w:pPr>
            <w:r>
              <w:t xml:space="preserve"> </w:t>
            </w:r>
          </w:p>
        </w:tc>
        <w:tc>
          <w:tcPr>
            <w:tcW w:w="65" w:type="pct"/>
          </w:tcPr>
          <w:p w14:paraId="1D291953" w14:textId="77777777" w:rsidR="00C17E2A" w:rsidRDefault="00C17E2A">
            <w:pPr>
              <w:pStyle w:val="Heading1"/>
            </w:pPr>
          </w:p>
        </w:tc>
        <w:tc>
          <w:tcPr>
            <w:tcW w:w="1822" w:type="pct"/>
            <w:tcBorders>
              <w:bottom w:val="single" w:sz="18" w:space="0" w:color="000000" w:themeColor="text1"/>
            </w:tcBorders>
          </w:tcPr>
          <w:p w14:paraId="4CBD4AAF" w14:textId="56040C1C" w:rsidR="00C17E2A" w:rsidRPr="00120253" w:rsidRDefault="00C17E2A" w:rsidP="00120253">
            <w:pPr>
              <w:pStyle w:val="Heading2"/>
              <w:rPr>
                <w:b/>
              </w:rPr>
            </w:pPr>
          </w:p>
        </w:tc>
        <w:tc>
          <w:tcPr>
            <w:tcW w:w="118" w:type="pct"/>
          </w:tcPr>
          <w:p w14:paraId="14E70AFF" w14:textId="77777777" w:rsidR="00C17E2A" w:rsidRDefault="00C17E2A">
            <w:pPr>
              <w:pStyle w:val="Heading1"/>
            </w:pPr>
          </w:p>
        </w:tc>
        <w:tc>
          <w:tcPr>
            <w:tcW w:w="1820" w:type="pct"/>
            <w:tcBorders>
              <w:bottom w:val="single" w:sz="18" w:space="0" w:color="000000" w:themeColor="text1"/>
            </w:tcBorders>
          </w:tcPr>
          <w:p w14:paraId="7E9D8FEE" w14:textId="11F48083" w:rsidR="00C17E2A" w:rsidRDefault="00C17E2A">
            <w:pPr>
              <w:pStyle w:val="Heading1"/>
            </w:pPr>
          </w:p>
        </w:tc>
      </w:tr>
      <w:tr w:rsidR="0030357B" w14:paraId="51C30C02" w14:textId="77777777" w:rsidTr="00A65204">
        <w:trPr>
          <w:trHeight w:val="893"/>
        </w:trPr>
        <w:tc>
          <w:tcPr>
            <w:tcW w:w="1175" w:type="pct"/>
            <w:tcBorders>
              <w:top w:val="single" w:sz="18" w:space="0" w:color="000000" w:themeColor="text1"/>
              <w:bottom w:val="single" w:sz="8" w:space="0" w:color="000000" w:themeColor="text1"/>
            </w:tcBorders>
          </w:tcPr>
          <w:p w14:paraId="159D1AF2" w14:textId="77777777" w:rsidR="00C17E2A" w:rsidRPr="00F616CA" w:rsidRDefault="00D27DC3">
            <w:pPr>
              <w:pStyle w:val="Heading2"/>
              <w:rPr>
                <w:b/>
              </w:rPr>
            </w:pPr>
            <w:r w:rsidRPr="00F616CA">
              <w:rPr>
                <w:b/>
              </w:rPr>
              <w:t>Objectives</w:t>
            </w:r>
          </w:p>
          <w:p w14:paraId="0ABE148F" w14:textId="403E579E" w:rsidR="001D4D95" w:rsidRDefault="00AD5265" w:rsidP="00120253">
            <w:r>
              <w:t>Students should be able to;</w:t>
            </w:r>
          </w:p>
          <w:p w14:paraId="5F03DF64" w14:textId="5F17DFE6" w:rsidR="00301B45" w:rsidRDefault="002C2DF9" w:rsidP="00CF1A11">
            <w:pPr>
              <w:pStyle w:val="ListParagraph"/>
              <w:numPr>
                <w:ilvl w:val="0"/>
                <w:numId w:val="26"/>
              </w:numPr>
              <w:ind w:left="142" w:hanging="142"/>
            </w:pPr>
            <w:r w:rsidRPr="002C2DF9">
              <w:t>Make an estimation of a sum or product of numbers.</w:t>
            </w:r>
          </w:p>
          <w:p w14:paraId="31F56614" w14:textId="1119E666" w:rsidR="008A3C5B" w:rsidRDefault="008A3C5B" w:rsidP="00CF1A11">
            <w:pPr>
              <w:pStyle w:val="ListParagraph"/>
              <w:numPr>
                <w:ilvl w:val="0"/>
                <w:numId w:val="26"/>
              </w:numPr>
              <w:ind w:left="142" w:hanging="142"/>
            </w:pPr>
            <w:r w:rsidRPr="008A3C5B">
              <w:t>How to estimate a sum to the nearest tenth</w:t>
            </w:r>
          </w:p>
          <w:p w14:paraId="03E437D5" w14:textId="64C8DED8" w:rsidR="001D4D95" w:rsidRDefault="0021385D" w:rsidP="00CF1A11">
            <w:pPr>
              <w:pStyle w:val="ListParagraph"/>
              <w:numPr>
                <w:ilvl w:val="0"/>
                <w:numId w:val="26"/>
              </w:numPr>
              <w:ind w:left="142" w:hanging="142"/>
            </w:pPr>
            <w:r w:rsidRPr="0021385D">
              <w:t>How to estimate a sum to the hundred</w:t>
            </w:r>
          </w:p>
          <w:p w14:paraId="0919FDC8" w14:textId="2F11C71D" w:rsidR="00CF1A11" w:rsidRDefault="00CF1A11" w:rsidP="00CF1A11">
            <w:pPr>
              <w:pStyle w:val="ListParagraph"/>
              <w:numPr>
                <w:ilvl w:val="0"/>
                <w:numId w:val="26"/>
              </w:numPr>
              <w:ind w:left="142" w:hanging="142"/>
            </w:pPr>
            <w:r>
              <w:t>Estimate the products of two numbers.</w:t>
            </w:r>
          </w:p>
          <w:p w14:paraId="2E75EEA9" w14:textId="44EC6EC3" w:rsidR="001D4D95" w:rsidRDefault="001D4D95" w:rsidP="001D4D95"/>
          <w:p w14:paraId="3D620874" w14:textId="28E039D1" w:rsidR="00600C77" w:rsidRDefault="00600C77" w:rsidP="001D4D95"/>
          <w:p w14:paraId="3D16D5D3" w14:textId="777FD230" w:rsidR="00600C77" w:rsidRDefault="00600C77" w:rsidP="001D4D95"/>
          <w:p w14:paraId="7DAF84B4" w14:textId="77777777" w:rsidR="00600C77" w:rsidRDefault="00600C77" w:rsidP="001D4D95"/>
          <w:p w14:paraId="5ACBDBEA" w14:textId="77777777" w:rsidR="00DF06FF" w:rsidRPr="00FB30A1" w:rsidRDefault="00DF06FF" w:rsidP="00DF06FF">
            <w:pPr>
              <w:pStyle w:val="ListParagraph"/>
              <w:ind w:left="0"/>
            </w:pPr>
            <w:r w:rsidRPr="00FB30A1">
              <w:rPr>
                <w:rFonts w:asciiTheme="majorHAnsi" w:eastAsiaTheme="majorEastAsia" w:hAnsiTheme="majorHAnsi" w:cstheme="majorBidi"/>
                <w:b/>
                <w:color w:val="F16522" w:themeColor="accent1"/>
              </w:rPr>
              <w:t>Guided Practice</w:t>
            </w:r>
          </w:p>
          <w:p w14:paraId="59C0816A" w14:textId="5501CF80" w:rsidR="00DF06FF" w:rsidRDefault="00DF06FF" w:rsidP="00DF06FF">
            <w:pPr>
              <w:rPr>
                <w:b/>
              </w:rPr>
            </w:pPr>
            <w:r>
              <w:rPr>
                <w:b/>
              </w:rPr>
              <w:t>Day 2/ Lesson 2</w:t>
            </w:r>
            <w:r w:rsidR="00C92952">
              <w:rPr>
                <w:b/>
              </w:rPr>
              <w:t>: 20</w:t>
            </w:r>
            <w:r w:rsidRPr="00031953">
              <w:rPr>
                <w:b/>
              </w:rPr>
              <w:t xml:space="preserve"> Mins</w:t>
            </w:r>
          </w:p>
          <w:p w14:paraId="5F0DDDAA" w14:textId="77777777" w:rsidR="008A3C5B" w:rsidRDefault="008A3C5B" w:rsidP="008A3C5B">
            <w:r>
              <w:t>How to estimate a sum to the nearest tenth</w:t>
            </w:r>
          </w:p>
          <w:p w14:paraId="41546956" w14:textId="6F1B27F5" w:rsidR="008A3C5B" w:rsidRDefault="008A3C5B" w:rsidP="0021385D">
            <w:pPr>
              <w:pStyle w:val="ListParagraph"/>
              <w:numPr>
                <w:ilvl w:val="0"/>
                <w:numId w:val="22"/>
              </w:numPr>
              <w:ind w:left="142" w:hanging="142"/>
            </w:pPr>
            <w:r>
              <w:t>We round the summands to the nearest tenth. Remember: If the number ends in 0, 1, 2, 3 or 4, we round down</w:t>
            </w:r>
          </w:p>
          <w:p w14:paraId="5E59D963" w14:textId="77777777" w:rsidR="008A3C5B" w:rsidRDefault="008A3C5B" w:rsidP="0021385D">
            <w:pPr>
              <w:pStyle w:val="ListParagraph"/>
              <w:numPr>
                <w:ilvl w:val="0"/>
                <w:numId w:val="22"/>
              </w:numPr>
              <w:ind w:left="142" w:hanging="142"/>
            </w:pPr>
            <w:r>
              <w:lastRenderedPageBreak/>
              <w:t>If the number ends in 5, 6, 7, 8 or 9, we round up estimate</w:t>
            </w:r>
          </w:p>
          <w:p w14:paraId="6513950B" w14:textId="57A89BAD" w:rsidR="008A3C5B" w:rsidRDefault="008A3C5B" w:rsidP="0021385D">
            <w:pPr>
              <w:pStyle w:val="ListParagraph"/>
              <w:numPr>
                <w:ilvl w:val="0"/>
                <w:numId w:val="22"/>
              </w:numPr>
              <w:ind w:left="142" w:hanging="142"/>
            </w:pPr>
            <w:r>
              <w:t xml:space="preserve">We add the rounded numbers </w:t>
            </w:r>
          </w:p>
          <w:p w14:paraId="15EABE0B" w14:textId="6995A368" w:rsidR="008A3C5B" w:rsidRDefault="008A3C5B" w:rsidP="0021385D">
            <w:pPr>
              <w:pStyle w:val="ListParagraph"/>
              <w:numPr>
                <w:ilvl w:val="0"/>
                <w:numId w:val="22"/>
              </w:numPr>
              <w:ind w:left="142" w:hanging="142"/>
            </w:pPr>
            <w:r>
              <w:t xml:space="preserve">We </w:t>
            </w:r>
            <w:r w:rsidR="00600C77">
              <w:t xml:space="preserve">then </w:t>
            </w:r>
            <w:r>
              <w:t xml:space="preserve">look at the total amount of rounding. three things can happen: </w:t>
            </w:r>
          </w:p>
          <w:p w14:paraId="69895D4C" w14:textId="77777777" w:rsidR="008A3C5B" w:rsidRDefault="008A3C5B" w:rsidP="0021385D">
            <w:pPr>
              <w:pStyle w:val="ListParagraph"/>
              <w:numPr>
                <w:ilvl w:val="0"/>
                <w:numId w:val="22"/>
              </w:numPr>
              <w:ind w:left="142" w:hanging="142"/>
            </w:pPr>
            <w:r>
              <w:t>If we’ve rounded one amount up and one down, the sum we have obtained is a correct estimation</w:t>
            </w:r>
          </w:p>
          <w:p w14:paraId="55CD1A61" w14:textId="77777777" w:rsidR="008A3C5B" w:rsidRDefault="008A3C5B" w:rsidP="0021385D">
            <w:pPr>
              <w:pStyle w:val="ListParagraph"/>
              <w:numPr>
                <w:ilvl w:val="0"/>
                <w:numId w:val="22"/>
              </w:numPr>
              <w:ind w:left="142" w:hanging="142"/>
            </w:pPr>
            <w:r>
              <w:t>If both summands have been rounded up and the amount of rounding is greater than 5, we subtract 10 from the estimate</w:t>
            </w:r>
          </w:p>
          <w:p w14:paraId="702107BE" w14:textId="789578BF" w:rsidR="007E2129" w:rsidRDefault="008A3C5B" w:rsidP="00600C77">
            <w:pPr>
              <w:pStyle w:val="ListParagraph"/>
              <w:numPr>
                <w:ilvl w:val="0"/>
                <w:numId w:val="22"/>
              </w:numPr>
              <w:ind w:left="142" w:hanging="142"/>
            </w:pPr>
            <w:r>
              <w:t>If both summands have been rounded down and the amount of rounding is greater than 5, we add 10 to the estimate</w:t>
            </w:r>
            <w:r w:rsidR="00056C35">
              <w:t>.</w:t>
            </w:r>
          </w:p>
          <w:p w14:paraId="4D56A2E8" w14:textId="77777777" w:rsidR="0021385D" w:rsidRDefault="00056C35" w:rsidP="0021385D">
            <w:pPr>
              <w:pStyle w:val="ListParagraph"/>
              <w:ind w:left="142"/>
            </w:pPr>
            <w:r>
              <w:t xml:space="preserve">Example: </w:t>
            </w:r>
          </w:p>
          <w:p w14:paraId="7D21F500" w14:textId="4F09FDB3" w:rsidR="00056C35" w:rsidRDefault="00056C35" w:rsidP="0021385D">
            <w:pPr>
              <w:pStyle w:val="ListParagraph"/>
              <w:ind w:left="142"/>
            </w:pPr>
            <w:r>
              <w:t>Estimate 32 + 66</w:t>
            </w:r>
          </w:p>
          <w:p w14:paraId="5C1334E1" w14:textId="34CCEEC4" w:rsidR="00056C35" w:rsidRPr="0021385D" w:rsidRDefault="00056C35" w:rsidP="0021385D">
            <w:pPr>
              <w:pStyle w:val="ListParagraph"/>
              <w:ind w:left="142"/>
              <w:rPr>
                <w:rFonts w:ascii="Cambria Math" w:hAnsi="Cambria Math"/>
              </w:rPr>
            </w:pPr>
            <w:r>
              <w:t>Round the summands 32</w:t>
            </w:r>
            <w:r w:rsidR="0021385D" w:rsidRPr="0021385D">
              <w:rPr>
                <w:rFonts w:ascii="Cambria Math" w:hAnsi="Cambria Math"/>
              </w:rPr>
              <w:t>≅</w:t>
            </w:r>
            <w:r w:rsidR="0021385D">
              <w:t xml:space="preserve"> 30 66 </w:t>
            </w:r>
            <w:r w:rsidR="0021385D" w:rsidRPr="0021385D">
              <w:rPr>
                <w:rFonts w:ascii="Cambria Math" w:hAnsi="Cambria Math"/>
              </w:rPr>
              <w:t xml:space="preserve">≅ 70. </w:t>
            </w:r>
          </w:p>
          <w:p w14:paraId="34F09E69" w14:textId="2DE40F25" w:rsidR="0021385D" w:rsidRPr="0021385D" w:rsidRDefault="0021385D" w:rsidP="0021385D">
            <w:pPr>
              <w:pStyle w:val="ListParagraph"/>
              <w:ind w:left="142"/>
              <w:rPr>
                <w:rFonts w:ascii="Cambria Math" w:hAnsi="Cambria Math"/>
              </w:rPr>
            </w:pPr>
            <w:r w:rsidRPr="0021385D">
              <w:rPr>
                <w:rFonts w:ascii="Cambria Math" w:hAnsi="Cambria Math"/>
              </w:rPr>
              <w:t>Add the rounded numbers</w:t>
            </w:r>
          </w:p>
          <w:p w14:paraId="2125C7CC" w14:textId="3CB88C14" w:rsidR="0021385D" w:rsidRPr="0021385D" w:rsidRDefault="0021385D" w:rsidP="0021385D">
            <w:pPr>
              <w:pStyle w:val="ListParagraph"/>
              <w:ind w:left="142"/>
              <w:rPr>
                <w:rFonts w:ascii="Cambria Math" w:hAnsi="Cambria Math"/>
              </w:rPr>
            </w:pPr>
            <w:r w:rsidRPr="0021385D">
              <w:rPr>
                <w:rFonts w:ascii="Cambria Math" w:hAnsi="Cambria Math"/>
              </w:rPr>
              <w:t>30 + 70 = 100</w:t>
            </w:r>
          </w:p>
          <w:p w14:paraId="0FD747EE" w14:textId="5CB4BC6D" w:rsidR="0021385D" w:rsidRDefault="0021385D" w:rsidP="0021385D">
            <w:pPr>
              <w:pStyle w:val="ListParagraph"/>
              <w:ind w:left="142"/>
            </w:pPr>
            <w:r w:rsidRPr="0021385D">
              <w:rPr>
                <w:rFonts w:ascii="Cambria Math" w:hAnsi="Cambria Math"/>
              </w:rPr>
              <w:t>Since we rounded a number down and another up, our estimate is correct.</w:t>
            </w:r>
          </w:p>
          <w:p w14:paraId="399087DD" w14:textId="77777777" w:rsidR="00056C35" w:rsidRDefault="00056C35" w:rsidP="008A3C5B"/>
          <w:p w14:paraId="22A31125" w14:textId="691FD5A2" w:rsidR="00056C35" w:rsidRPr="000A37E8" w:rsidRDefault="00056C35" w:rsidP="008A3C5B"/>
        </w:tc>
        <w:tc>
          <w:tcPr>
            <w:tcW w:w="65" w:type="pct"/>
          </w:tcPr>
          <w:p w14:paraId="64D57A74" w14:textId="77777777" w:rsidR="00C17E2A" w:rsidRDefault="00C17E2A"/>
        </w:tc>
        <w:tc>
          <w:tcPr>
            <w:tcW w:w="1822" w:type="pct"/>
            <w:tcBorders>
              <w:top w:val="single" w:sz="18" w:space="0" w:color="000000" w:themeColor="text1"/>
              <w:bottom w:val="single" w:sz="8" w:space="0" w:color="000000" w:themeColor="text1"/>
            </w:tcBorders>
            <w:shd w:val="clear" w:color="auto" w:fill="auto"/>
          </w:tcPr>
          <w:p w14:paraId="5C382728" w14:textId="329D0940" w:rsidR="000529DC" w:rsidRDefault="006513FB" w:rsidP="006513FB">
            <w:pPr>
              <w:pStyle w:val="Heading2"/>
              <w:rPr>
                <w:b/>
              </w:rPr>
            </w:pPr>
            <w:r>
              <w:rPr>
                <w:b/>
              </w:rPr>
              <w:t>Activity Starter</w:t>
            </w:r>
            <w:r w:rsidRPr="001D4D95">
              <w:rPr>
                <w:b/>
              </w:rPr>
              <w:t>/Instruction</w:t>
            </w:r>
          </w:p>
          <w:p w14:paraId="224CD1F4" w14:textId="46CA0802" w:rsidR="002C2DF9" w:rsidRDefault="002C2DF9" w:rsidP="00633D06">
            <w:pPr>
              <w:pStyle w:val="ListParagraph"/>
              <w:numPr>
                <w:ilvl w:val="0"/>
                <w:numId w:val="27"/>
              </w:numPr>
              <w:ind w:left="182" w:hanging="182"/>
            </w:pPr>
            <w:r>
              <w:t>On the board, draw a number line divided into ten. At either end draw a box.</w:t>
            </w:r>
          </w:p>
          <w:p w14:paraId="1939D10F" w14:textId="77777777" w:rsidR="002C2DF9" w:rsidRDefault="002C2DF9" w:rsidP="00633D06">
            <w:pPr>
              <w:pStyle w:val="ListParagraph"/>
              <w:numPr>
                <w:ilvl w:val="0"/>
                <w:numId w:val="27"/>
              </w:numPr>
              <w:ind w:left="182" w:hanging="182"/>
            </w:pPr>
            <w:r>
              <w:t xml:space="preserve">Ask pupils to copy this number line onto a sheet of paper in ink. </w:t>
            </w:r>
          </w:p>
          <w:p w14:paraId="7559D416" w14:textId="77777777" w:rsidR="002C2DF9" w:rsidRDefault="002C2DF9" w:rsidP="00633D06">
            <w:pPr>
              <w:pStyle w:val="ListParagraph"/>
              <w:numPr>
                <w:ilvl w:val="0"/>
                <w:numId w:val="27"/>
              </w:numPr>
              <w:ind w:left="182" w:hanging="182"/>
            </w:pPr>
            <w:r>
              <w:t xml:space="preserve">On the board write a 2-digit whole number that is not a multiple of ten (for example 68). </w:t>
            </w:r>
          </w:p>
          <w:p w14:paraId="2A47EB3E" w14:textId="1B953AC2" w:rsidR="002C2DF9" w:rsidRDefault="002C2DF9" w:rsidP="00633D06">
            <w:pPr>
              <w:pStyle w:val="ListParagraph"/>
              <w:numPr>
                <w:ilvl w:val="0"/>
                <w:numId w:val="27"/>
              </w:numPr>
              <w:ind w:left="182" w:hanging="182"/>
            </w:pPr>
            <w:r>
              <w:t xml:space="preserve">Ask pupils between which two multiples of ten this number lies (60 and 70). </w:t>
            </w:r>
          </w:p>
          <w:p w14:paraId="25BA5124" w14:textId="77777777" w:rsidR="002C2DF9" w:rsidRDefault="002C2DF9" w:rsidP="00633D06">
            <w:pPr>
              <w:pStyle w:val="ListParagraph"/>
              <w:numPr>
                <w:ilvl w:val="0"/>
                <w:numId w:val="27"/>
              </w:numPr>
              <w:ind w:left="182" w:hanging="182"/>
            </w:pPr>
            <w:r>
              <w:t xml:space="preserve">Write these multiples of ten in the boxes on the number line, the smaller on the left and the larger on the right. </w:t>
            </w:r>
          </w:p>
          <w:p w14:paraId="5299ECB8" w14:textId="77777777" w:rsidR="002C2DF9" w:rsidRDefault="002C2DF9" w:rsidP="00633D06">
            <w:pPr>
              <w:pStyle w:val="ListParagraph"/>
              <w:numPr>
                <w:ilvl w:val="0"/>
                <w:numId w:val="27"/>
              </w:numPr>
              <w:ind w:left="182" w:hanging="182"/>
            </w:pPr>
            <w:r>
              <w:t xml:space="preserve">Ask a pupil to draw a labelled arrow on the number line to show where the number 68 belongs. </w:t>
            </w:r>
          </w:p>
          <w:p w14:paraId="6D23BC72" w14:textId="0CD772E9" w:rsidR="002C2DF9" w:rsidRDefault="002C2DF9" w:rsidP="00633D06">
            <w:pPr>
              <w:pStyle w:val="ListParagraph"/>
              <w:numPr>
                <w:ilvl w:val="0"/>
                <w:numId w:val="27"/>
              </w:numPr>
              <w:ind w:left="182" w:hanging="182"/>
            </w:pPr>
            <w:r>
              <w:t xml:space="preserve">Write another 2-digit number on the board and ask your pupils to show it in the same way on the number line they have drawn. </w:t>
            </w:r>
          </w:p>
          <w:p w14:paraId="05CE4083" w14:textId="0706D6F6" w:rsidR="008815C6" w:rsidRDefault="002C2DF9" w:rsidP="008815C6">
            <w:pPr>
              <w:pStyle w:val="ListParagraph"/>
              <w:numPr>
                <w:ilvl w:val="0"/>
                <w:numId w:val="27"/>
              </w:numPr>
              <w:ind w:left="182" w:hanging="182"/>
            </w:pPr>
            <w:r>
              <w:t>Repeat several times, and then extend to 3-digit whole numbers</w:t>
            </w:r>
          </w:p>
          <w:p w14:paraId="3DB6F19E" w14:textId="77777777" w:rsidR="002C2DF9" w:rsidRDefault="002C2DF9" w:rsidP="008815C6"/>
          <w:p w14:paraId="6EAA3591" w14:textId="40F1198B" w:rsidR="008815C6" w:rsidRDefault="008815C6" w:rsidP="008815C6"/>
          <w:p w14:paraId="7C6DD025" w14:textId="77777777" w:rsidR="00633D06" w:rsidRDefault="00633D06" w:rsidP="008815C6"/>
          <w:p w14:paraId="6F78786A" w14:textId="77777777" w:rsidR="00600C77" w:rsidRDefault="00600C77" w:rsidP="00FB30A1">
            <w:pPr>
              <w:pStyle w:val="ListParagraph"/>
              <w:ind w:left="0"/>
              <w:rPr>
                <w:rFonts w:asciiTheme="majorHAnsi" w:eastAsiaTheme="majorEastAsia" w:hAnsiTheme="majorHAnsi" w:cstheme="majorBidi"/>
                <w:b/>
                <w:color w:val="F16522" w:themeColor="accent1"/>
              </w:rPr>
            </w:pPr>
          </w:p>
          <w:p w14:paraId="6E1F013E" w14:textId="3D6F3CB3" w:rsidR="00FB30A1" w:rsidRPr="00FB30A1" w:rsidRDefault="00FB30A1" w:rsidP="00FB30A1">
            <w:pPr>
              <w:pStyle w:val="ListParagraph"/>
              <w:ind w:left="0"/>
            </w:pPr>
            <w:r w:rsidRPr="00FB30A1">
              <w:rPr>
                <w:rFonts w:asciiTheme="majorHAnsi" w:eastAsiaTheme="majorEastAsia" w:hAnsiTheme="majorHAnsi" w:cstheme="majorBidi"/>
                <w:b/>
                <w:color w:val="F16522" w:themeColor="accent1"/>
              </w:rPr>
              <w:lastRenderedPageBreak/>
              <w:t>Guided Practice</w:t>
            </w:r>
          </w:p>
          <w:p w14:paraId="6A8342CF" w14:textId="42AF1296" w:rsidR="00FB30A1" w:rsidRDefault="00C92952" w:rsidP="00FB30A1">
            <w:pPr>
              <w:rPr>
                <w:b/>
              </w:rPr>
            </w:pPr>
            <w:r>
              <w:rPr>
                <w:b/>
              </w:rPr>
              <w:t>Day 3/ Lesson 3: 2</w:t>
            </w:r>
            <w:r w:rsidR="00A54440">
              <w:rPr>
                <w:b/>
              </w:rPr>
              <w:t>0</w:t>
            </w:r>
            <w:r w:rsidR="00FB30A1" w:rsidRPr="00031953">
              <w:rPr>
                <w:b/>
              </w:rPr>
              <w:t xml:space="preserve"> Mins</w:t>
            </w:r>
          </w:p>
          <w:p w14:paraId="22A51112" w14:textId="55EE6785" w:rsidR="00511F1F" w:rsidRDefault="00511F1F" w:rsidP="00CC6572">
            <w:pPr>
              <w:pStyle w:val="ListParagraph"/>
              <w:numPr>
                <w:ilvl w:val="0"/>
                <w:numId w:val="23"/>
              </w:numPr>
              <w:ind w:left="317" w:hanging="317"/>
            </w:pPr>
            <w:r>
              <w:t>To estimate a sum to the hundred, we will take the same steps with some changes:</w:t>
            </w:r>
          </w:p>
          <w:p w14:paraId="0DF0E176" w14:textId="77777777" w:rsidR="00331DE0" w:rsidRDefault="00511F1F" w:rsidP="00CC6572">
            <w:pPr>
              <w:pStyle w:val="ListParagraph"/>
              <w:numPr>
                <w:ilvl w:val="0"/>
                <w:numId w:val="23"/>
              </w:numPr>
              <w:ind w:left="317" w:hanging="317"/>
            </w:pPr>
            <w:r>
              <w:t>We round the summands to the nearest hundred</w:t>
            </w:r>
            <w:r w:rsidR="00331DE0">
              <w:t>.</w:t>
            </w:r>
            <w:r w:rsidR="004D609B">
              <w:t xml:space="preserve"> </w:t>
            </w:r>
          </w:p>
          <w:p w14:paraId="31ABD761" w14:textId="30F263A7" w:rsidR="00511F1F" w:rsidRDefault="00331DE0" w:rsidP="00CC6572">
            <w:pPr>
              <w:pStyle w:val="ListParagraph"/>
              <w:numPr>
                <w:ilvl w:val="0"/>
                <w:numId w:val="23"/>
              </w:numPr>
              <w:ind w:left="317" w:hanging="317"/>
            </w:pPr>
            <w:r>
              <w:t xml:space="preserve">We </w:t>
            </w:r>
            <w:r w:rsidR="00511F1F">
              <w:t>add the rounded numbers</w:t>
            </w:r>
            <w:r>
              <w:t>, then we</w:t>
            </w:r>
            <w:r w:rsidR="00511F1F">
              <w:t xml:space="preserve"> look at the total amount of rounding. </w:t>
            </w:r>
          </w:p>
          <w:p w14:paraId="28726906" w14:textId="77777777" w:rsidR="00511F1F" w:rsidRDefault="00511F1F" w:rsidP="00CC6572">
            <w:pPr>
              <w:pStyle w:val="ListParagraph"/>
              <w:numPr>
                <w:ilvl w:val="0"/>
                <w:numId w:val="23"/>
              </w:numPr>
              <w:ind w:left="317" w:hanging="317"/>
            </w:pPr>
            <w:r>
              <w:t>If we’ve rounded one value up and one down, the sum we have obtained is a correct estimation</w:t>
            </w:r>
          </w:p>
          <w:p w14:paraId="4833DB47" w14:textId="77777777" w:rsidR="00511F1F" w:rsidRDefault="00511F1F" w:rsidP="00CC6572">
            <w:pPr>
              <w:pStyle w:val="ListParagraph"/>
              <w:numPr>
                <w:ilvl w:val="0"/>
                <w:numId w:val="23"/>
              </w:numPr>
              <w:ind w:left="317" w:hanging="317"/>
            </w:pPr>
            <w:r>
              <w:t>If both summands have been rounded up and the amount of rounding is greater than 50, we subtract 100 from the estimate</w:t>
            </w:r>
          </w:p>
          <w:p w14:paraId="1D1FFD4F" w14:textId="77777777" w:rsidR="00331DE0" w:rsidRDefault="00511F1F" w:rsidP="00CC6572">
            <w:pPr>
              <w:pStyle w:val="ListParagraph"/>
              <w:numPr>
                <w:ilvl w:val="0"/>
                <w:numId w:val="23"/>
              </w:numPr>
              <w:ind w:left="317" w:hanging="317"/>
            </w:pPr>
            <w:r>
              <w:t>If both summands have been rounded down and the amount of rounding is greater than 50, we must add 100 to the estimate</w:t>
            </w:r>
            <w:r w:rsidR="00331DE0">
              <w:t xml:space="preserve">. </w:t>
            </w:r>
          </w:p>
          <w:p w14:paraId="4E7448F9" w14:textId="61127BB0" w:rsidR="007E2129" w:rsidRDefault="00331DE0" w:rsidP="00CC6572">
            <w:pPr>
              <w:pStyle w:val="ListParagraph"/>
              <w:numPr>
                <w:ilvl w:val="0"/>
                <w:numId w:val="23"/>
              </w:numPr>
              <w:ind w:left="317" w:hanging="317"/>
            </w:pPr>
            <w:r>
              <w:t xml:space="preserve">For example, </w:t>
            </w:r>
            <w:r w:rsidR="007E2129">
              <w:t>Estimate 156 +243</w:t>
            </w:r>
          </w:p>
          <w:p w14:paraId="3C0640D0" w14:textId="2DEF727D" w:rsidR="007E2129" w:rsidRDefault="007E2129" w:rsidP="00CC6572">
            <w:pPr>
              <w:pStyle w:val="ListParagraph"/>
              <w:numPr>
                <w:ilvl w:val="0"/>
                <w:numId w:val="23"/>
              </w:numPr>
              <w:ind w:left="317" w:hanging="317"/>
            </w:pPr>
            <w:r>
              <w:t>Round the summands to the nearest hundreds</w:t>
            </w:r>
          </w:p>
          <w:p w14:paraId="560800F9" w14:textId="73B647DC" w:rsidR="007E2129" w:rsidRPr="004D609B" w:rsidRDefault="007E2129" w:rsidP="00CC6572">
            <w:pPr>
              <w:pStyle w:val="ListParagraph"/>
              <w:ind w:left="317" w:hanging="317"/>
              <w:rPr>
                <w:rFonts w:ascii="Cambria Math" w:hAnsi="Cambria Math"/>
              </w:rPr>
            </w:pPr>
            <w:r>
              <w:t>156</w:t>
            </w:r>
            <w:r w:rsidRPr="004D609B">
              <w:rPr>
                <w:rFonts w:ascii="Cambria Math" w:hAnsi="Cambria Math"/>
              </w:rPr>
              <w:t>≅</w:t>
            </w:r>
            <w:r>
              <w:t xml:space="preserve"> 200 243 </w:t>
            </w:r>
            <w:r w:rsidRPr="004D609B">
              <w:rPr>
                <w:rFonts w:ascii="Cambria Math" w:hAnsi="Cambria Math"/>
              </w:rPr>
              <w:t xml:space="preserve">≅ 200 </w:t>
            </w:r>
          </w:p>
          <w:p w14:paraId="387C7173" w14:textId="148AA21D" w:rsidR="007E2129" w:rsidRPr="004D609B" w:rsidRDefault="007E2129" w:rsidP="00CC6572">
            <w:pPr>
              <w:pStyle w:val="ListParagraph"/>
              <w:numPr>
                <w:ilvl w:val="0"/>
                <w:numId w:val="23"/>
              </w:numPr>
              <w:ind w:left="317" w:hanging="317"/>
              <w:rPr>
                <w:rFonts w:ascii="Cambria Math" w:hAnsi="Cambria Math"/>
              </w:rPr>
            </w:pPr>
            <w:r w:rsidRPr="004D609B">
              <w:rPr>
                <w:rFonts w:ascii="Cambria Math" w:hAnsi="Cambria Math"/>
              </w:rPr>
              <w:t>Add the rounded numbers: 200 + 200 = 400</w:t>
            </w:r>
          </w:p>
          <w:p w14:paraId="60B5FDE3" w14:textId="77777777" w:rsidR="007E2129" w:rsidRPr="004D609B" w:rsidRDefault="007E2129" w:rsidP="00CC6572">
            <w:pPr>
              <w:pStyle w:val="ListParagraph"/>
              <w:ind w:left="317" w:hanging="317"/>
              <w:rPr>
                <w:rFonts w:ascii="Cambria Math" w:hAnsi="Cambria Math"/>
              </w:rPr>
            </w:pPr>
            <w:r w:rsidRPr="004D609B">
              <w:rPr>
                <w:rFonts w:ascii="Cambria Math" w:hAnsi="Cambria Math"/>
              </w:rPr>
              <w:t>Since we rounded a number up and the another down, our estimate is correct.</w:t>
            </w:r>
          </w:p>
          <w:p w14:paraId="355A40BC" w14:textId="77777777" w:rsidR="004D609B" w:rsidRPr="004D609B" w:rsidRDefault="004D609B" w:rsidP="00CC6572">
            <w:pPr>
              <w:pStyle w:val="ListParagraph"/>
              <w:numPr>
                <w:ilvl w:val="0"/>
                <w:numId w:val="23"/>
              </w:numPr>
              <w:ind w:left="317" w:hanging="317"/>
              <w:rPr>
                <w:rFonts w:ascii="Cambria Math" w:hAnsi="Cambria Math"/>
              </w:rPr>
            </w:pPr>
            <w:r w:rsidRPr="004D609B">
              <w:rPr>
                <w:rFonts w:ascii="Cambria Math" w:hAnsi="Cambria Math"/>
              </w:rPr>
              <w:t>If we were to estimate 77 + 263, we round up both number</w:t>
            </w:r>
          </w:p>
          <w:p w14:paraId="1C20E919" w14:textId="77777777" w:rsidR="004D609B" w:rsidRPr="004D609B" w:rsidRDefault="004D609B" w:rsidP="00CC6572">
            <w:pPr>
              <w:pStyle w:val="ListParagraph"/>
              <w:ind w:left="317" w:hanging="317"/>
              <w:rPr>
                <w:rFonts w:ascii="Cambria Math" w:hAnsi="Cambria Math"/>
              </w:rPr>
            </w:pPr>
            <w:r w:rsidRPr="004D609B">
              <w:rPr>
                <w:rFonts w:ascii="Cambria Math" w:hAnsi="Cambria Math"/>
              </w:rPr>
              <w:t>∴ 77≅100 and 263≅300.</w:t>
            </w:r>
          </w:p>
          <w:p w14:paraId="36EAEF23" w14:textId="77777777" w:rsidR="004D609B" w:rsidRPr="004D609B" w:rsidRDefault="004D609B" w:rsidP="00CC6572">
            <w:pPr>
              <w:pStyle w:val="ListParagraph"/>
              <w:ind w:left="317" w:hanging="317"/>
              <w:rPr>
                <w:rFonts w:ascii="Cambria Math" w:hAnsi="Cambria Math"/>
              </w:rPr>
            </w:pPr>
            <w:r w:rsidRPr="004D609B">
              <w:rPr>
                <w:rFonts w:ascii="Cambria Math" w:hAnsi="Cambria Math"/>
              </w:rPr>
              <w:t>Adding both estimates, we have: 100+300 =400.</w:t>
            </w:r>
          </w:p>
          <w:p w14:paraId="177B38F8" w14:textId="77777777" w:rsidR="004D609B" w:rsidRPr="004D609B" w:rsidRDefault="004D609B" w:rsidP="00CC6572">
            <w:pPr>
              <w:pStyle w:val="ListParagraph"/>
              <w:numPr>
                <w:ilvl w:val="0"/>
                <w:numId w:val="23"/>
              </w:numPr>
              <w:ind w:left="317" w:hanging="317"/>
              <w:rPr>
                <w:rFonts w:ascii="Cambria Math" w:hAnsi="Cambria Math"/>
              </w:rPr>
            </w:pPr>
            <w:r w:rsidRPr="004D609B">
              <w:rPr>
                <w:rFonts w:ascii="Cambria Math" w:hAnsi="Cambria Math"/>
              </w:rPr>
              <w:t>Since we rounded up both numbers, we have to subtract 100 from our estimate. This gives</w:t>
            </w:r>
          </w:p>
          <w:p w14:paraId="60C19E81" w14:textId="77777777" w:rsidR="004D609B" w:rsidRPr="004D609B" w:rsidRDefault="004D609B" w:rsidP="00CC6572">
            <w:pPr>
              <w:pStyle w:val="ListParagraph"/>
              <w:ind w:left="317" w:hanging="317"/>
              <w:rPr>
                <w:rFonts w:ascii="Cambria Math" w:hAnsi="Cambria Math"/>
              </w:rPr>
            </w:pPr>
            <w:r w:rsidRPr="004D609B">
              <w:rPr>
                <w:rFonts w:ascii="Cambria Math" w:hAnsi="Cambria Math"/>
              </w:rPr>
              <w:t>400 – 100 = 300.</w:t>
            </w:r>
          </w:p>
          <w:p w14:paraId="6CC78EF4" w14:textId="6CE10EB8" w:rsidR="007E2129" w:rsidRPr="0015337F" w:rsidRDefault="004D609B" w:rsidP="0015337F">
            <w:pPr>
              <w:pStyle w:val="ListParagraph"/>
              <w:ind w:left="317" w:hanging="317"/>
              <w:rPr>
                <w:rFonts w:ascii="Cambria Math" w:hAnsi="Cambria Math"/>
              </w:rPr>
            </w:pPr>
            <w:r w:rsidRPr="004D609B">
              <w:rPr>
                <w:rFonts w:ascii="Cambria Math" w:hAnsi="Cambria Math"/>
              </w:rPr>
              <w:t>Therefore, our estimate is 300.</w:t>
            </w:r>
            <w:r w:rsidR="007E2129" w:rsidRPr="004D609B">
              <w:rPr>
                <w:rFonts w:ascii="Cambria Math" w:hAnsi="Cambria Math"/>
              </w:rPr>
              <w:t xml:space="preserve"> </w:t>
            </w:r>
          </w:p>
        </w:tc>
        <w:tc>
          <w:tcPr>
            <w:tcW w:w="118" w:type="pct"/>
          </w:tcPr>
          <w:p w14:paraId="3EC4062D" w14:textId="77777777" w:rsidR="00C17E2A" w:rsidRDefault="00C17E2A" w:rsidP="00752C4E">
            <w:pPr>
              <w:ind w:left="804"/>
            </w:pPr>
          </w:p>
        </w:tc>
        <w:tc>
          <w:tcPr>
            <w:tcW w:w="1820" w:type="pct"/>
            <w:tcBorders>
              <w:top w:val="single" w:sz="18" w:space="0" w:color="000000" w:themeColor="text1"/>
              <w:bottom w:val="single" w:sz="8" w:space="0" w:color="000000" w:themeColor="text1"/>
            </w:tcBorders>
          </w:tcPr>
          <w:p w14:paraId="1343E34C" w14:textId="4B6EB0CD" w:rsidR="000529DC" w:rsidRDefault="00031953" w:rsidP="006513FB">
            <w:pPr>
              <w:pStyle w:val="Heading2"/>
              <w:rPr>
                <w:b/>
              </w:rPr>
            </w:pPr>
            <w:r>
              <w:rPr>
                <w:b/>
              </w:rPr>
              <w:t>Teacher Guide</w:t>
            </w:r>
          </w:p>
          <w:p w14:paraId="70819890" w14:textId="31A57005" w:rsidR="00031953" w:rsidRPr="00031953" w:rsidRDefault="00C92952" w:rsidP="00031953">
            <w:pPr>
              <w:rPr>
                <w:b/>
              </w:rPr>
            </w:pPr>
            <w:r>
              <w:rPr>
                <w:b/>
              </w:rPr>
              <w:t>Day 1/ Lesson 1: 10</w:t>
            </w:r>
            <w:r w:rsidR="00031953" w:rsidRPr="00031953">
              <w:rPr>
                <w:b/>
              </w:rPr>
              <w:t xml:space="preserve"> Mins</w:t>
            </w:r>
          </w:p>
          <w:p w14:paraId="5BBCE6A8" w14:textId="77777777" w:rsidR="00633D06" w:rsidRDefault="00633D06" w:rsidP="00633D06">
            <w:pPr>
              <w:pStyle w:val="ListParagraph"/>
              <w:numPr>
                <w:ilvl w:val="0"/>
                <w:numId w:val="28"/>
              </w:numPr>
              <w:ind w:left="147" w:hanging="147"/>
            </w:pPr>
            <w:r>
              <w:t>Ask the students, “</w:t>
            </w:r>
            <w:r w:rsidR="008A3C5B">
              <w:t>Do you know what est</w:t>
            </w:r>
            <w:r>
              <w:t xml:space="preserve">imating a sum can help us with?”. </w:t>
            </w:r>
          </w:p>
          <w:p w14:paraId="25564E2A" w14:textId="7B0DCEA1" w:rsidR="008A3C5B" w:rsidRDefault="008A3C5B" w:rsidP="00633D06">
            <w:pPr>
              <w:pStyle w:val="ListParagraph"/>
              <w:numPr>
                <w:ilvl w:val="0"/>
                <w:numId w:val="28"/>
              </w:numPr>
              <w:ind w:left="147" w:hanging="147"/>
            </w:pPr>
            <w:r>
              <w:t xml:space="preserve">When we have to do an operation mentally, often we do not need the exact result </w:t>
            </w:r>
            <w:r w:rsidR="00633D06">
              <w:t>but an estimate of the outcome.</w:t>
            </w:r>
          </w:p>
          <w:p w14:paraId="7FCB830E" w14:textId="4090BEDA" w:rsidR="008A3C5B" w:rsidRDefault="008A3C5B" w:rsidP="00633D06">
            <w:pPr>
              <w:pStyle w:val="ListParagraph"/>
              <w:numPr>
                <w:ilvl w:val="0"/>
                <w:numId w:val="28"/>
              </w:numPr>
              <w:ind w:left="147" w:hanging="147"/>
            </w:pPr>
            <w:r>
              <w:t>Other times, after we have done an operation on paper and want to verify that the amount we got is reasonable, an est</w:t>
            </w:r>
            <w:r w:rsidR="00633D06">
              <w:t>imate of the sum also helps us.</w:t>
            </w:r>
            <w:r w:rsidR="008B37FC">
              <w:t xml:space="preserve"> It is quite useful, right?</w:t>
            </w:r>
          </w:p>
          <w:p w14:paraId="4BF3A5A0" w14:textId="364D250C" w:rsidR="00F327C8" w:rsidRDefault="008B37FC" w:rsidP="00633D06">
            <w:pPr>
              <w:pStyle w:val="ListParagraph"/>
              <w:numPr>
                <w:ilvl w:val="0"/>
                <w:numId w:val="28"/>
              </w:numPr>
              <w:ind w:left="147" w:hanging="147"/>
            </w:pPr>
            <w:r>
              <w:t xml:space="preserve">Tell the students that today, </w:t>
            </w:r>
            <w:r w:rsidR="008A3C5B">
              <w:t>we will show you some very simple steps to learn how to estimate a sum</w:t>
            </w:r>
          </w:p>
          <w:p w14:paraId="74D41A5D" w14:textId="634A9A8B" w:rsidR="00F327C8" w:rsidRDefault="00F327C8" w:rsidP="00301B45">
            <w:pPr>
              <w:pStyle w:val="ListParagraph"/>
              <w:ind w:left="147"/>
            </w:pPr>
          </w:p>
          <w:p w14:paraId="40179F10" w14:textId="0236C26B" w:rsidR="0015337F" w:rsidRDefault="0015337F" w:rsidP="00301B45">
            <w:pPr>
              <w:pStyle w:val="ListParagraph"/>
              <w:ind w:left="147"/>
            </w:pPr>
          </w:p>
          <w:p w14:paraId="09CD2AF6" w14:textId="37B8F3A5" w:rsidR="00600C77" w:rsidRDefault="00600C77" w:rsidP="00301B45">
            <w:pPr>
              <w:pStyle w:val="ListParagraph"/>
              <w:ind w:left="147"/>
            </w:pPr>
          </w:p>
          <w:p w14:paraId="4D67D4DC" w14:textId="740BA28E" w:rsidR="00600C77" w:rsidRDefault="00600C77" w:rsidP="00301B45">
            <w:pPr>
              <w:pStyle w:val="ListParagraph"/>
              <w:ind w:left="147"/>
            </w:pPr>
          </w:p>
          <w:p w14:paraId="7D681ECA" w14:textId="6AD24853" w:rsidR="00600C77" w:rsidRDefault="00600C77" w:rsidP="00301B45">
            <w:pPr>
              <w:pStyle w:val="ListParagraph"/>
              <w:ind w:left="147"/>
            </w:pPr>
          </w:p>
          <w:p w14:paraId="202D8912" w14:textId="21725BB5" w:rsidR="00600C77" w:rsidRDefault="00600C77" w:rsidP="00301B45">
            <w:pPr>
              <w:pStyle w:val="ListParagraph"/>
              <w:ind w:left="147"/>
            </w:pPr>
          </w:p>
          <w:p w14:paraId="3B34FC88" w14:textId="40BDAE46" w:rsidR="00600C77" w:rsidRDefault="00600C77" w:rsidP="00301B45">
            <w:pPr>
              <w:pStyle w:val="ListParagraph"/>
              <w:ind w:left="147"/>
            </w:pPr>
          </w:p>
          <w:p w14:paraId="47D381E1" w14:textId="36869C1A" w:rsidR="00600C77" w:rsidRDefault="00600C77" w:rsidP="00301B45">
            <w:pPr>
              <w:pStyle w:val="ListParagraph"/>
              <w:ind w:left="147"/>
            </w:pPr>
          </w:p>
          <w:p w14:paraId="651F5627" w14:textId="77777777" w:rsidR="00600C77" w:rsidRDefault="00600C77" w:rsidP="00301B45">
            <w:pPr>
              <w:pStyle w:val="ListParagraph"/>
              <w:ind w:left="147"/>
            </w:pPr>
          </w:p>
          <w:p w14:paraId="2EE0734B" w14:textId="77777777" w:rsidR="0015337F" w:rsidRPr="00DF06FF" w:rsidRDefault="0015337F" w:rsidP="00301B45">
            <w:pPr>
              <w:pStyle w:val="ListParagraph"/>
              <w:ind w:left="147"/>
            </w:pPr>
          </w:p>
          <w:p w14:paraId="4AFECBFF" w14:textId="77777777" w:rsidR="00330B4E" w:rsidRPr="00FB30A1" w:rsidRDefault="00330B4E" w:rsidP="00330B4E">
            <w:pPr>
              <w:pStyle w:val="ListParagraph"/>
              <w:ind w:left="0"/>
            </w:pPr>
            <w:r w:rsidRPr="00FB30A1">
              <w:rPr>
                <w:rFonts w:asciiTheme="majorHAnsi" w:eastAsiaTheme="majorEastAsia" w:hAnsiTheme="majorHAnsi" w:cstheme="majorBidi"/>
                <w:b/>
                <w:color w:val="F16522" w:themeColor="accent1"/>
              </w:rPr>
              <w:lastRenderedPageBreak/>
              <w:t>Guided Practice</w:t>
            </w:r>
          </w:p>
          <w:p w14:paraId="2BE4C6DC" w14:textId="60B9F49B" w:rsidR="00330B4E" w:rsidRDefault="00F327C8" w:rsidP="00330B4E">
            <w:pPr>
              <w:rPr>
                <w:b/>
              </w:rPr>
            </w:pPr>
            <w:r>
              <w:rPr>
                <w:b/>
              </w:rPr>
              <w:t>Day 4/ Lesson 4</w:t>
            </w:r>
            <w:r w:rsidR="00330B4E" w:rsidRPr="00031953">
              <w:rPr>
                <w:b/>
              </w:rPr>
              <w:t>: 15 Mins</w:t>
            </w:r>
          </w:p>
          <w:p w14:paraId="1743D013" w14:textId="77777777" w:rsidR="00971415" w:rsidRDefault="0015337F" w:rsidP="00600C77">
            <w:pPr>
              <w:pStyle w:val="ListParagraph"/>
              <w:numPr>
                <w:ilvl w:val="0"/>
                <w:numId w:val="34"/>
              </w:numPr>
              <w:ind w:left="147" w:hanging="147"/>
            </w:pPr>
            <w:r w:rsidRPr="0015337F">
              <w:t>To estimate, students round two and three-digit numbers before multiplying, but this rounding can be done in several different ways.</w:t>
            </w:r>
          </w:p>
          <w:p w14:paraId="57FBCDC5" w14:textId="3573CEAF" w:rsidR="0015337F" w:rsidRDefault="0015337F" w:rsidP="00600C77">
            <w:pPr>
              <w:pStyle w:val="ListParagraph"/>
              <w:numPr>
                <w:ilvl w:val="0"/>
                <w:numId w:val="34"/>
              </w:numPr>
              <w:ind w:left="147" w:hanging="147"/>
            </w:pPr>
            <w:r>
              <w:t>To estimate the result of multiplication (product), round the numbers to some close numbers that you can easily multiply mentally.</w:t>
            </w:r>
          </w:p>
          <w:p w14:paraId="7211E777" w14:textId="77777777" w:rsidR="0015337F" w:rsidRDefault="0015337F" w:rsidP="00600C77">
            <w:pPr>
              <w:pStyle w:val="ListParagraph"/>
              <w:numPr>
                <w:ilvl w:val="0"/>
                <w:numId w:val="34"/>
              </w:numPr>
              <w:ind w:left="147" w:hanging="147"/>
            </w:pPr>
            <w:r>
              <w:t>One method of estimation is to round all factors to the biggest digit (place value) they have.</w:t>
            </w:r>
          </w:p>
          <w:p w14:paraId="257D62A1" w14:textId="1444C2BF" w:rsidR="0015337F" w:rsidRDefault="0015337F" w:rsidP="00600C77">
            <w:pPr>
              <w:pStyle w:val="ListParagraph"/>
              <w:numPr>
                <w:ilvl w:val="0"/>
                <w:numId w:val="34"/>
              </w:numPr>
              <w:ind w:left="147" w:hanging="147"/>
            </w:pPr>
            <w:r>
              <w:t xml:space="preserve">(This is somewhat of a crude method but serves as a starting point in learning estimation.) </w:t>
            </w:r>
          </w:p>
          <w:p w14:paraId="44FB09D0" w14:textId="77777777" w:rsidR="0015337F" w:rsidRDefault="0015337F" w:rsidP="00600C77">
            <w:pPr>
              <w:pStyle w:val="ListParagraph"/>
              <w:numPr>
                <w:ilvl w:val="0"/>
                <w:numId w:val="34"/>
              </w:numPr>
              <w:ind w:left="147" w:hanging="147"/>
            </w:pPr>
            <w:r>
              <w:t>For example, estimate  365 × 24.  Round 365 to the nearest hundred, and 24 to the nearest ten.  So 365 ≈ 400, and 24 ≈ 20.  Then  365 × 24 ≈ 400 × 20 = 8000.  This way the multiplication is easy to do since it is only a matter of a single digit (4) times a single digit (2), and tagging zeros to the end (000).</w:t>
            </w:r>
          </w:p>
          <w:p w14:paraId="48B52DC1" w14:textId="5BEFD5F6" w:rsidR="0015337F" w:rsidRDefault="00600C77" w:rsidP="00600C77">
            <w:pPr>
              <w:pStyle w:val="ListParagraph"/>
              <w:spacing w:line="192" w:lineRule="auto"/>
              <w:ind w:left="147" w:hanging="147"/>
            </w:pPr>
            <w:r>
              <w:t xml:space="preserve">            </w:t>
            </w:r>
            <w:r w:rsidR="0015337F">
              <w:t>Estimation                         In reality:</w:t>
            </w:r>
          </w:p>
          <w:p w14:paraId="15D6622E" w14:textId="4F487CB0" w:rsidR="0015337F" w:rsidRDefault="00600C77" w:rsidP="00600C77">
            <w:pPr>
              <w:pStyle w:val="ListParagraph"/>
              <w:spacing w:line="192" w:lineRule="auto"/>
              <w:ind w:left="147" w:hanging="147"/>
            </w:pPr>
            <w:r>
              <w:t xml:space="preserve">            </w:t>
            </w:r>
            <w:r w:rsidR="0015337F">
              <w:t>133 × 27                             133</w:t>
            </w:r>
          </w:p>
          <w:p w14:paraId="5C814451" w14:textId="09AF2010" w:rsidR="0015337F" w:rsidRDefault="00600C77" w:rsidP="00600C77">
            <w:pPr>
              <w:pStyle w:val="ListParagraph"/>
              <w:spacing w:line="192" w:lineRule="auto"/>
              <w:ind w:left="147" w:hanging="147"/>
            </w:pPr>
            <w:r>
              <w:t xml:space="preserve">        </w:t>
            </w:r>
            <w:r w:rsidR="0015337F">
              <w:t xml:space="preserve">≈  100 × 30                            </w:t>
            </w:r>
            <w:r w:rsidR="0015337F" w:rsidRPr="00600C77">
              <w:rPr>
                <w:u w:val="single"/>
              </w:rPr>
              <w:t>x 27  .</w:t>
            </w:r>
          </w:p>
          <w:p w14:paraId="50A3681A" w14:textId="4656848B" w:rsidR="0015337F" w:rsidRDefault="00600C77" w:rsidP="00600C77">
            <w:pPr>
              <w:pStyle w:val="ListParagraph"/>
              <w:spacing w:line="192" w:lineRule="auto"/>
              <w:ind w:left="147" w:hanging="147"/>
            </w:pPr>
            <w:r>
              <w:t xml:space="preserve">         </w:t>
            </w:r>
            <w:r w:rsidR="0015337F">
              <w:t>= 3000                                    931</w:t>
            </w:r>
          </w:p>
          <w:p w14:paraId="46159B4F" w14:textId="12A63376" w:rsidR="0015337F" w:rsidRPr="00600C77" w:rsidRDefault="00600C77" w:rsidP="00600C77">
            <w:pPr>
              <w:spacing w:line="192" w:lineRule="auto"/>
              <w:rPr>
                <w:u w:val="single"/>
              </w:rPr>
            </w:pPr>
            <w:r>
              <w:t xml:space="preserve">                                                       </w:t>
            </w:r>
            <w:r w:rsidR="0015337F" w:rsidRPr="00600C77">
              <w:rPr>
                <w:u w:val="single"/>
              </w:rPr>
              <w:t>2660</w:t>
            </w:r>
          </w:p>
          <w:p w14:paraId="6626CDCF" w14:textId="5A3BAB26" w:rsidR="0015337F" w:rsidRDefault="00600C77" w:rsidP="00600C77">
            <w:pPr>
              <w:pStyle w:val="ListParagraph"/>
              <w:spacing w:line="192" w:lineRule="auto"/>
              <w:ind w:left="147"/>
            </w:pPr>
            <w:r>
              <w:t xml:space="preserve">                                                   </w:t>
            </w:r>
            <w:r w:rsidR="0015337F">
              <w:t>3591</w:t>
            </w:r>
          </w:p>
          <w:p w14:paraId="79B27E19" w14:textId="6D6F845D" w:rsidR="0015337F" w:rsidRDefault="0015337F" w:rsidP="00600C77">
            <w:pPr>
              <w:pStyle w:val="ListParagraph"/>
              <w:numPr>
                <w:ilvl w:val="0"/>
                <w:numId w:val="34"/>
              </w:numPr>
              <w:ind w:left="147" w:hanging="147"/>
            </w:pPr>
            <w:r w:rsidRPr="0015337F">
              <w:t>One purpose of estimation is to catch gross errors in calculations.  For example, if you estimate the result to be 5000, and you calculate it to be 354, you know something is wrong since you're way off.</w:t>
            </w:r>
          </w:p>
          <w:p w14:paraId="430B2F55" w14:textId="77777777" w:rsidR="0015337F" w:rsidRDefault="0015337F" w:rsidP="0015337F"/>
          <w:p w14:paraId="7566BE6C" w14:textId="77777777" w:rsidR="0015337F" w:rsidRDefault="0015337F" w:rsidP="0015337F"/>
          <w:p w14:paraId="46B61CA8" w14:textId="77777777" w:rsidR="0015337F" w:rsidRDefault="0015337F" w:rsidP="0015337F"/>
          <w:p w14:paraId="012DB69B" w14:textId="612F8720" w:rsidR="0015337F" w:rsidRPr="0015337F" w:rsidRDefault="0015337F" w:rsidP="0015337F"/>
        </w:tc>
      </w:tr>
      <w:tr w:rsidR="0030357B" w14:paraId="544156AA" w14:textId="77777777" w:rsidTr="00A65204">
        <w:trPr>
          <w:trHeight w:val="893"/>
        </w:trPr>
        <w:tc>
          <w:tcPr>
            <w:tcW w:w="1175" w:type="pct"/>
            <w:tcBorders>
              <w:top w:val="single" w:sz="8" w:space="0" w:color="000000" w:themeColor="text1"/>
              <w:bottom w:val="single" w:sz="8" w:space="0" w:color="000000" w:themeColor="text1"/>
            </w:tcBorders>
          </w:tcPr>
          <w:p w14:paraId="27851D59" w14:textId="77777777" w:rsidR="008815C6" w:rsidRPr="00D914D8" w:rsidRDefault="008815C6" w:rsidP="008815C6">
            <w:pPr>
              <w:spacing w:line="240" w:lineRule="auto"/>
              <w:outlineLvl w:val="1"/>
              <w:rPr>
                <w:rFonts w:asciiTheme="majorHAnsi" w:eastAsiaTheme="majorEastAsia" w:hAnsiTheme="majorHAnsi" w:cstheme="majorBidi"/>
                <w:color w:val="F16522" w:themeColor="accent1"/>
              </w:rPr>
            </w:pPr>
            <w:r w:rsidRPr="00D914D8">
              <w:rPr>
                <w:rFonts w:asciiTheme="majorHAnsi" w:eastAsiaTheme="majorEastAsia" w:hAnsiTheme="majorHAnsi" w:cstheme="majorBidi"/>
                <w:color w:val="F16522" w:themeColor="accent1"/>
              </w:rPr>
              <w:lastRenderedPageBreak/>
              <w:t>Assessment Activity</w:t>
            </w:r>
          </w:p>
          <w:p w14:paraId="42B08F4E" w14:textId="6888D961" w:rsidR="00110F25" w:rsidRPr="008815C6" w:rsidRDefault="00110F25" w:rsidP="008815C6"/>
        </w:tc>
        <w:tc>
          <w:tcPr>
            <w:tcW w:w="65" w:type="pct"/>
          </w:tcPr>
          <w:p w14:paraId="0A767BD4" w14:textId="77777777" w:rsidR="00C17E2A" w:rsidRDefault="00C17E2A"/>
        </w:tc>
        <w:tc>
          <w:tcPr>
            <w:tcW w:w="1822" w:type="pct"/>
            <w:tcBorders>
              <w:top w:val="single" w:sz="8" w:space="0" w:color="000000" w:themeColor="text1"/>
              <w:bottom w:val="single" w:sz="8" w:space="0" w:color="000000" w:themeColor="text1"/>
            </w:tcBorders>
          </w:tcPr>
          <w:p w14:paraId="34E43E81" w14:textId="77777777" w:rsidR="008815C6" w:rsidRPr="00D914D8" w:rsidRDefault="008815C6" w:rsidP="008815C6">
            <w:pPr>
              <w:spacing w:line="240" w:lineRule="auto"/>
              <w:outlineLvl w:val="1"/>
              <w:rPr>
                <w:rFonts w:asciiTheme="majorHAnsi" w:eastAsiaTheme="majorEastAsia" w:hAnsiTheme="majorHAnsi" w:cstheme="majorBidi"/>
                <w:color w:val="F16522" w:themeColor="accent1"/>
              </w:rPr>
            </w:pPr>
            <w:r w:rsidRPr="00D914D8">
              <w:rPr>
                <w:rFonts w:asciiTheme="majorHAnsi" w:eastAsiaTheme="majorEastAsia" w:hAnsiTheme="majorHAnsi" w:cstheme="majorBidi"/>
                <w:color w:val="F16522" w:themeColor="accent1"/>
              </w:rPr>
              <w:t>Assessment Activity</w:t>
            </w:r>
          </w:p>
          <w:p w14:paraId="6C05B8A1" w14:textId="77777777" w:rsidR="0030357B" w:rsidRDefault="0030357B" w:rsidP="00600C77">
            <w:pPr>
              <w:pStyle w:val="ListParagraph"/>
              <w:numPr>
                <w:ilvl w:val="0"/>
                <w:numId w:val="30"/>
              </w:numPr>
              <w:ind w:left="182" w:hanging="182"/>
            </w:pPr>
            <w:r>
              <w:t>Ask the students to solve these questions on Estimation of sum of numbers to the nearest tens</w:t>
            </w:r>
          </w:p>
          <w:p w14:paraId="55EF1923" w14:textId="5F2E27AC" w:rsidR="0030357B" w:rsidRDefault="0030357B" w:rsidP="00600C77">
            <w:pPr>
              <w:pStyle w:val="ListParagraph"/>
              <w:numPr>
                <w:ilvl w:val="0"/>
                <w:numId w:val="31"/>
              </w:numPr>
              <w:ind w:left="324" w:hanging="142"/>
            </w:pPr>
            <w:r>
              <w:t>76 + 84</w:t>
            </w:r>
          </w:p>
          <w:p w14:paraId="364BCE34" w14:textId="77777777" w:rsidR="00600C77" w:rsidRDefault="0030357B" w:rsidP="00600C77">
            <w:pPr>
              <w:pStyle w:val="ListParagraph"/>
              <w:numPr>
                <w:ilvl w:val="0"/>
                <w:numId w:val="31"/>
              </w:numPr>
              <w:ind w:left="324" w:hanging="142"/>
            </w:pPr>
            <w:r>
              <w:t>281 + 34</w:t>
            </w:r>
            <w:r w:rsidR="00600C77">
              <w:t xml:space="preserve"> </w:t>
            </w:r>
          </w:p>
          <w:p w14:paraId="3F642169" w14:textId="549A1606" w:rsidR="0030357B" w:rsidRDefault="0030357B" w:rsidP="00600C77">
            <w:pPr>
              <w:pStyle w:val="ListParagraph"/>
              <w:numPr>
                <w:ilvl w:val="0"/>
                <w:numId w:val="31"/>
              </w:numPr>
              <w:ind w:left="324" w:hanging="142"/>
            </w:pPr>
            <w:r>
              <w:t>124 + 421</w:t>
            </w:r>
          </w:p>
          <w:p w14:paraId="09FFC7C8" w14:textId="2211D0BB" w:rsidR="00600C77" w:rsidRDefault="00600C77" w:rsidP="00600C77">
            <w:pPr>
              <w:pStyle w:val="ListParagraph"/>
              <w:numPr>
                <w:ilvl w:val="0"/>
                <w:numId w:val="30"/>
              </w:numPr>
              <w:ind w:left="182" w:hanging="182"/>
            </w:pPr>
            <w:r>
              <w:t>Ask the students to solve these questions on Estimation of sum of numbers to the nearest hundreds</w:t>
            </w:r>
          </w:p>
          <w:p w14:paraId="2081661C" w14:textId="706978DB" w:rsidR="00600C77" w:rsidRDefault="00600C77" w:rsidP="00600C77">
            <w:pPr>
              <w:pStyle w:val="ListParagraph"/>
              <w:numPr>
                <w:ilvl w:val="0"/>
                <w:numId w:val="33"/>
              </w:numPr>
              <w:ind w:left="324" w:hanging="142"/>
            </w:pPr>
            <w:r>
              <w:t>324 + 422</w:t>
            </w:r>
          </w:p>
          <w:p w14:paraId="194E6C3C" w14:textId="6E6977F7" w:rsidR="00600C77" w:rsidRDefault="00600C77" w:rsidP="00600C77">
            <w:pPr>
              <w:pStyle w:val="ListParagraph"/>
              <w:numPr>
                <w:ilvl w:val="0"/>
                <w:numId w:val="33"/>
              </w:numPr>
              <w:ind w:left="324" w:hanging="142"/>
            </w:pPr>
            <w:r>
              <w:t>184 + 128</w:t>
            </w:r>
          </w:p>
          <w:p w14:paraId="5F2C1E6A" w14:textId="6CD3796A" w:rsidR="00600C77" w:rsidRDefault="00600C77" w:rsidP="00600C77">
            <w:pPr>
              <w:pStyle w:val="ListParagraph"/>
              <w:numPr>
                <w:ilvl w:val="0"/>
                <w:numId w:val="30"/>
              </w:numPr>
              <w:ind w:left="182" w:hanging="182"/>
            </w:pPr>
            <w:r>
              <w:t>Go round the class to ensure the students answer the questions correctly.</w:t>
            </w:r>
          </w:p>
          <w:p w14:paraId="7E793B58" w14:textId="744AECBF" w:rsidR="0030357B" w:rsidRPr="0030357B" w:rsidRDefault="00600C77" w:rsidP="008A42C3">
            <w:pPr>
              <w:pStyle w:val="ListParagraph"/>
              <w:numPr>
                <w:ilvl w:val="0"/>
                <w:numId w:val="30"/>
              </w:numPr>
              <w:ind w:left="182" w:hanging="182"/>
            </w:pPr>
            <w:r>
              <w:t>Assist them when needed and review their answers.</w:t>
            </w:r>
          </w:p>
        </w:tc>
        <w:tc>
          <w:tcPr>
            <w:tcW w:w="118" w:type="pct"/>
          </w:tcPr>
          <w:p w14:paraId="0BE69C2D" w14:textId="77777777" w:rsidR="00C17E2A" w:rsidRDefault="00C17E2A"/>
        </w:tc>
        <w:tc>
          <w:tcPr>
            <w:tcW w:w="1820" w:type="pct"/>
            <w:tcBorders>
              <w:top w:val="single" w:sz="8" w:space="0" w:color="000000" w:themeColor="text1"/>
              <w:bottom w:val="single" w:sz="8" w:space="0" w:color="000000" w:themeColor="text1"/>
            </w:tcBorders>
          </w:tcPr>
          <w:p w14:paraId="4EFA6CAE" w14:textId="77777777" w:rsidR="008815C6" w:rsidRPr="00D914D8" w:rsidRDefault="008815C6" w:rsidP="008815C6">
            <w:pPr>
              <w:spacing w:line="240" w:lineRule="auto"/>
              <w:outlineLvl w:val="1"/>
              <w:rPr>
                <w:rFonts w:asciiTheme="majorHAnsi" w:eastAsiaTheme="majorEastAsia" w:hAnsiTheme="majorHAnsi" w:cstheme="majorBidi"/>
                <w:color w:val="F16522" w:themeColor="accent1"/>
              </w:rPr>
            </w:pPr>
            <w:r w:rsidRPr="00D914D8">
              <w:rPr>
                <w:rFonts w:asciiTheme="majorHAnsi" w:eastAsiaTheme="majorEastAsia" w:hAnsiTheme="majorHAnsi" w:cstheme="majorBidi"/>
                <w:color w:val="F16522" w:themeColor="accent1"/>
              </w:rPr>
              <w:t>Assessment Activity</w:t>
            </w:r>
          </w:p>
          <w:p w14:paraId="384932BD" w14:textId="524426C4" w:rsidR="0030357B" w:rsidRDefault="0030357B" w:rsidP="0030357B">
            <w:pPr>
              <w:pStyle w:val="ListParagraph"/>
              <w:ind w:left="147" w:hanging="141"/>
            </w:pPr>
            <w:r w:rsidRPr="0030357B">
              <w:t>Estimate the products by rounding the fact</w:t>
            </w:r>
            <w:r>
              <w:t>ors to the biggest place value.</w:t>
            </w:r>
          </w:p>
          <w:p w14:paraId="7EA31C79" w14:textId="60418075" w:rsidR="0015337F" w:rsidRDefault="0030357B" w:rsidP="0030357B">
            <w:pPr>
              <w:pStyle w:val="ListParagraph"/>
              <w:numPr>
                <w:ilvl w:val="0"/>
                <w:numId w:val="29"/>
              </w:numPr>
              <w:ind w:left="147" w:hanging="141"/>
            </w:pPr>
            <w:r>
              <w:t xml:space="preserve">      </w:t>
            </w:r>
            <w:r w:rsidR="0015337F">
              <w:t>770</w:t>
            </w:r>
            <w:r>
              <w:t xml:space="preserve"> × 33</w:t>
            </w:r>
          </w:p>
          <w:p w14:paraId="5048625E" w14:textId="6D6E2896" w:rsidR="0015337F" w:rsidRDefault="0030357B" w:rsidP="0030357B">
            <w:pPr>
              <w:pStyle w:val="ListParagraph"/>
              <w:ind w:left="147" w:hanging="141"/>
            </w:pPr>
            <w:r>
              <w:t xml:space="preserve">     ≈ ____ × ___ = ____</w:t>
            </w:r>
          </w:p>
          <w:p w14:paraId="0BE3923B" w14:textId="1F96F65B" w:rsidR="0015337F" w:rsidRDefault="0030357B" w:rsidP="0030357B">
            <w:pPr>
              <w:pStyle w:val="ListParagraph"/>
              <w:numPr>
                <w:ilvl w:val="0"/>
                <w:numId w:val="29"/>
              </w:numPr>
              <w:ind w:left="147" w:hanging="141"/>
            </w:pPr>
            <w:r>
              <w:t xml:space="preserve">       88 × 99</w:t>
            </w:r>
          </w:p>
          <w:p w14:paraId="6B555C0C" w14:textId="53C08F1A" w:rsidR="0015337F" w:rsidRDefault="0030357B" w:rsidP="0030357B">
            <w:pPr>
              <w:pStyle w:val="ListParagraph"/>
              <w:ind w:left="147" w:hanging="141"/>
            </w:pPr>
            <w:r>
              <w:t xml:space="preserve">      ≈ ____ × ___ = ____</w:t>
            </w:r>
          </w:p>
          <w:p w14:paraId="0D8882FF" w14:textId="49CB8386" w:rsidR="0015337F" w:rsidRDefault="0030357B" w:rsidP="0030357B">
            <w:pPr>
              <w:pStyle w:val="ListParagraph"/>
              <w:numPr>
                <w:ilvl w:val="0"/>
                <w:numId w:val="29"/>
              </w:numPr>
              <w:ind w:left="147" w:hanging="141"/>
            </w:pPr>
            <w:r>
              <w:t xml:space="preserve">        486 × 21</w:t>
            </w:r>
          </w:p>
          <w:p w14:paraId="290231E8" w14:textId="6F693045" w:rsidR="00CB574B" w:rsidRDefault="0030357B" w:rsidP="0030357B">
            <w:pPr>
              <w:pStyle w:val="ListParagraph"/>
              <w:ind w:left="147" w:hanging="141"/>
            </w:pPr>
            <w:r>
              <w:t xml:space="preserve">         </w:t>
            </w:r>
            <w:r w:rsidR="0015337F">
              <w:t>≈ ____ × ___ = ____</w:t>
            </w:r>
          </w:p>
        </w:tc>
      </w:tr>
      <w:tr w:rsidR="0030357B" w14:paraId="0F1361F9" w14:textId="77777777" w:rsidTr="00A65204">
        <w:trPr>
          <w:trHeight w:val="893"/>
        </w:trPr>
        <w:tc>
          <w:tcPr>
            <w:tcW w:w="1175" w:type="pct"/>
            <w:tcBorders>
              <w:top w:val="single" w:sz="8" w:space="0" w:color="000000" w:themeColor="text1"/>
              <w:bottom w:val="single" w:sz="18" w:space="0" w:color="000000" w:themeColor="text1"/>
            </w:tcBorders>
          </w:tcPr>
          <w:p w14:paraId="02F85058" w14:textId="77777777" w:rsidR="00C17E2A" w:rsidRDefault="00D27DC3">
            <w:pPr>
              <w:pStyle w:val="Heading2"/>
            </w:pPr>
            <w:r>
              <w:t>Summary</w:t>
            </w:r>
          </w:p>
          <w:p w14:paraId="1D9B050B" w14:textId="530787BD" w:rsidR="00EA5BCA" w:rsidRPr="00EA5BCA" w:rsidRDefault="00EA5BCA" w:rsidP="00F313EE">
            <w:pPr>
              <w:pStyle w:val="ListParagraph"/>
              <w:ind w:left="142"/>
            </w:pPr>
          </w:p>
        </w:tc>
        <w:tc>
          <w:tcPr>
            <w:tcW w:w="65" w:type="pct"/>
          </w:tcPr>
          <w:p w14:paraId="5F1D2F44" w14:textId="77777777" w:rsidR="00C17E2A" w:rsidRDefault="00C17E2A"/>
        </w:tc>
        <w:tc>
          <w:tcPr>
            <w:tcW w:w="1822" w:type="pct"/>
            <w:tcBorders>
              <w:top w:val="single" w:sz="8" w:space="0" w:color="000000" w:themeColor="text1"/>
              <w:bottom w:val="single" w:sz="18" w:space="0" w:color="000000" w:themeColor="text1"/>
            </w:tcBorders>
          </w:tcPr>
          <w:p w14:paraId="648E3AA4" w14:textId="228870CE" w:rsidR="00C17E2A" w:rsidRDefault="008815C6" w:rsidP="008815C6">
            <w:pPr>
              <w:pStyle w:val="Heading2"/>
            </w:pPr>
            <w:r>
              <w:t>Review and Closing</w:t>
            </w:r>
          </w:p>
          <w:p w14:paraId="1EF22333" w14:textId="77777777" w:rsidR="00A65204" w:rsidRDefault="00A65204" w:rsidP="00A65204">
            <w:pPr>
              <w:pStyle w:val="ListParagraph"/>
              <w:numPr>
                <w:ilvl w:val="0"/>
                <w:numId w:val="24"/>
              </w:numPr>
              <w:ind w:left="182" w:hanging="182"/>
            </w:pPr>
            <w:r>
              <w:t xml:space="preserve">Have a class discussion about rounding. </w:t>
            </w:r>
          </w:p>
          <w:p w14:paraId="3B116013" w14:textId="09A19B58" w:rsidR="00A65204" w:rsidRDefault="00A65204" w:rsidP="00A65204">
            <w:pPr>
              <w:pStyle w:val="ListParagraph"/>
              <w:numPr>
                <w:ilvl w:val="0"/>
                <w:numId w:val="24"/>
              </w:numPr>
              <w:ind w:left="182" w:hanging="182"/>
            </w:pPr>
            <w:r>
              <w:t xml:space="preserve">Why would we sometimes want to round numbers off? </w:t>
            </w:r>
          </w:p>
          <w:p w14:paraId="3E98A203" w14:textId="77777777" w:rsidR="00A65204" w:rsidRDefault="00A65204" w:rsidP="00A65204">
            <w:pPr>
              <w:pStyle w:val="ListParagraph"/>
              <w:numPr>
                <w:ilvl w:val="0"/>
                <w:numId w:val="24"/>
              </w:numPr>
              <w:ind w:left="182" w:hanging="182"/>
            </w:pPr>
            <w:r>
              <w:t xml:space="preserve">Ask your class to come up with some practical ideas. </w:t>
            </w:r>
          </w:p>
          <w:p w14:paraId="37713373" w14:textId="00F5DAC3" w:rsidR="00A65204" w:rsidRDefault="00A65204" w:rsidP="00A65204">
            <w:pPr>
              <w:pStyle w:val="ListParagraph"/>
              <w:numPr>
                <w:ilvl w:val="0"/>
                <w:numId w:val="24"/>
              </w:numPr>
              <w:ind w:left="182" w:hanging="182"/>
            </w:pPr>
            <w:r>
              <w:t xml:space="preserve">Here are some suggestions: Sometimes we want to know rough numbers only, and not specifics. </w:t>
            </w:r>
          </w:p>
          <w:p w14:paraId="62693FCE" w14:textId="51FE736A" w:rsidR="00A65204" w:rsidRDefault="00A65204" w:rsidP="00A65204">
            <w:pPr>
              <w:pStyle w:val="ListParagraph"/>
              <w:numPr>
                <w:ilvl w:val="0"/>
                <w:numId w:val="24"/>
              </w:numPr>
              <w:ind w:left="182" w:hanging="182"/>
            </w:pPr>
            <w:r>
              <w:t>When we shop for a few items, and want to keep a running total in our heads, it is much easier to roun</w:t>
            </w:r>
            <w:r w:rsidR="00CF1A11">
              <w:t>d each price off to the nearest</w:t>
            </w:r>
            <w:r>
              <w:t xml:space="preserve"> 10, for example, and then add the rounded off figure to the running total.</w:t>
            </w:r>
          </w:p>
          <w:p w14:paraId="7DAB2D59" w14:textId="73553A9C" w:rsidR="008815C6" w:rsidRDefault="008815C6" w:rsidP="00A65204"/>
        </w:tc>
        <w:tc>
          <w:tcPr>
            <w:tcW w:w="118" w:type="pct"/>
          </w:tcPr>
          <w:p w14:paraId="2AF7B3E2" w14:textId="77777777" w:rsidR="00C17E2A" w:rsidRDefault="00C17E2A"/>
        </w:tc>
        <w:tc>
          <w:tcPr>
            <w:tcW w:w="1820" w:type="pct"/>
            <w:tcBorders>
              <w:top w:val="single" w:sz="8" w:space="0" w:color="000000" w:themeColor="text1"/>
              <w:bottom w:val="single" w:sz="18" w:space="0" w:color="000000" w:themeColor="text1"/>
            </w:tcBorders>
          </w:tcPr>
          <w:p w14:paraId="19603F2F" w14:textId="0D3BF473" w:rsidR="00C17E2A" w:rsidRDefault="00A65204" w:rsidP="00A65204">
            <w:pPr>
              <w:pStyle w:val="Heading2"/>
            </w:pPr>
            <w:r>
              <w:t>Review and Closing</w:t>
            </w:r>
          </w:p>
          <w:p w14:paraId="63CF48D1" w14:textId="77777777" w:rsidR="00A65204" w:rsidRDefault="00A65204" w:rsidP="00A65204">
            <w:r>
              <w:t xml:space="preserve">Challenge your class by asking them questions like: </w:t>
            </w:r>
          </w:p>
          <w:p w14:paraId="1BB8BE86" w14:textId="68EA37B1" w:rsidR="00A65204" w:rsidRDefault="00A65204" w:rsidP="00CF1A11">
            <w:pPr>
              <w:pStyle w:val="ListParagraph"/>
              <w:numPr>
                <w:ilvl w:val="0"/>
                <w:numId w:val="25"/>
              </w:numPr>
              <w:ind w:left="147" w:hanging="147"/>
            </w:pPr>
            <w:r>
              <w:t>“When buying material or paint, we round o</w:t>
            </w:r>
            <w:r w:rsidR="00CF1A11">
              <w:t xml:space="preserve">ur </w:t>
            </w:r>
            <w:r>
              <w:t>estimate up, no</w:t>
            </w:r>
            <w:r w:rsidR="00CF1A11">
              <w:t xml:space="preserve">t down. Why?” (It is better to </w:t>
            </w:r>
            <w:r>
              <w:t>have some mater</w:t>
            </w:r>
            <w:r w:rsidR="00CF1A11">
              <w:t xml:space="preserve">ial or paint left over, rather </w:t>
            </w:r>
            <w:r>
              <w:t>than not having enough.)</w:t>
            </w:r>
            <w:r w:rsidR="00CF1A11">
              <w:t xml:space="preserve"> </w:t>
            </w:r>
          </w:p>
          <w:p w14:paraId="7BBCA503" w14:textId="0776EAE7" w:rsidR="00A65204" w:rsidRDefault="00A65204" w:rsidP="00CF1A11">
            <w:pPr>
              <w:pStyle w:val="ListParagraph"/>
              <w:numPr>
                <w:ilvl w:val="0"/>
                <w:numId w:val="25"/>
              </w:numPr>
              <w:ind w:left="147" w:hanging="147"/>
            </w:pPr>
            <w:r>
              <w:t>“When we hav</w:t>
            </w:r>
            <w:r w:rsidR="00CF1A11">
              <w:t xml:space="preserve">e a fixed amount to spend, and </w:t>
            </w:r>
            <w:r>
              <w:t>want t</w:t>
            </w:r>
            <w:r w:rsidR="00CF1A11">
              <w:t xml:space="preserve">o make sure that we have enough money </w:t>
            </w:r>
            <w:r>
              <w:t>to pay</w:t>
            </w:r>
            <w:r w:rsidR="00CF1A11">
              <w:t xml:space="preserve"> for the items we choose, would </w:t>
            </w:r>
            <w:r>
              <w:t xml:space="preserve">we </w:t>
            </w:r>
            <w:r w:rsidR="00CF1A11">
              <w:t xml:space="preserve">round </w:t>
            </w:r>
            <w:r>
              <w:t>the individu</w:t>
            </w:r>
            <w:r w:rsidR="00CF1A11">
              <w:t xml:space="preserve">al prices up or down? Why?” (We </w:t>
            </w:r>
            <w:r>
              <w:t>wo</w:t>
            </w:r>
            <w:r w:rsidR="00CF1A11">
              <w:t xml:space="preserve">uld rather have money left over than not have </w:t>
            </w:r>
            <w:r>
              <w:t>enough money to pay for our purchases.)</w:t>
            </w:r>
          </w:p>
        </w:tc>
      </w:tr>
    </w:tbl>
    <w:p w14:paraId="75A246ED" w14:textId="77777777" w:rsidR="00C17E2A" w:rsidRDefault="00C17E2A"/>
    <w:sectPr w:rsidR="00C17E2A">
      <w:footerReference w:type="default" r:id="rId14"/>
      <w:headerReference w:type="first" r:id="rId15"/>
      <w:pgSz w:w="15840" w:h="12240" w:orient="landscape"/>
      <w:pgMar w:top="1080" w:right="1440" w:bottom="72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201145" w14:textId="77777777" w:rsidR="00BC12F8" w:rsidRDefault="00BC12F8">
      <w:pPr>
        <w:spacing w:before="0" w:after="0" w:line="240" w:lineRule="auto"/>
      </w:pPr>
      <w:r>
        <w:separator/>
      </w:r>
    </w:p>
  </w:endnote>
  <w:endnote w:type="continuationSeparator" w:id="0">
    <w:p w14:paraId="1C157CE7" w14:textId="77777777" w:rsidR="00BC12F8" w:rsidRDefault="00BC12F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30EB06" w14:textId="3609FD66" w:rsidR="00C17E2A" w:rsidRDefault="00D27DC3">
    <w:pPr>
      <w:pStyle w:val="Footer"/>
    </w:pPr>
    <w:r>
      <w:fldChar w:fldCharType="begin"/>
    </w:r>
    <w:r>
      <w:instrText xml:space="preserve"> PAGE   \* MERGEFORMAT </w:instrText>
    </w:r>
    <w:r>
      <w:fldChar w:fldCharType="separate"/>
    </w:r>
    <w:r w:rsidR="00EA4214">
      <w:rPr>
        <w:noProof/>
      </w:rPr>
      <w:t>4</w:t>
    </w:r>
    <w:r>
      <w:rPr>
        <w:noProof/>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5DA674" w14:textId="77777777" w:rsidR="00BC12F8" w:rsidRDefault="00BC12F8">
      <w:pPr>
        <w:spacing w:before="0" w:after="0" w:line="240" w:lineRule="auto"/>
      </w:pPr>
      <w:r>
        <w:separator/>
      </w:r>
    </w:p>
  </w:footnote>
  <w:footnote w:type="continuationSeparator" w:id="0">
    <w:p w14:paraId="2C01A619" w14:textId="77777777" w:rsidR="00BC12F8" w:rsidRDefault="00BC12F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AE7E07" w14:textId="0F5B0494" w:rsidR="00A25094" w:rsidRDefault="00B36C8F">
    <w:pPr>
      <w:pStyle w:val="Header"/>
    </w:pPr>
    <w:r>
      <w:rPr>
        <w:noProof/>
        <w:lang w:eastAsia="en-US"/>
      </w:rPr>
      <w:drawing>
        <wp:anchor distT="0" distB="0" distL="114300" distR="114300" simplePos="0" relativeHeight="251658240" behindDoc="0" locked="0" layoutInCell="1" allowOverlap="1" wp14:anchorId="31CB5F0F" wp14:editId="4C019BB3">
          <wp:simplePos x="0" y="0"/>
          <wp:positionH relativeFrom="rightMargin">
            <wp:posOffset>-69850</wp:posOffset>
          </wp:positionH>
          <wp:positionV relativeFrom="paragraph">
            <wp:posOffset>-298450</wp:posOffset>
          </wp:positionV>
          <wp:extent cx="548640" cy="472440"/>
          <wp:effectExtent l="0" t="0" r="3810" b="3810"/>
          <wp:wrapSquare wrapText="bothSides"/>
          <wp:docPr id="4" name="Picture 4" descr="A close up of a sign&#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igenius 2.png"/>
                  <pic:cNvPicPr/>
                </pic:nvPicPr>
                <pic:blipFill>
                  <a:blip r:embed="rId1">
                    <a:extLst>
                      <a:ext uri="{28A0092B-C50C-407E-A947-70E740481C1C}">
                        <a14:useLocalDpi xmlns:a14="http://schemas.microsoft.com/office/drawing/2010/main" val="0"/>
                      </a:ext>
                    </a:extLst>
                  </a:blip>
                  <a:stretch>
                    <a:fillRect/>
                  </a:stretch>
                </pic:blipFill>
                <pic:spPr>
                  <a:xfrm>
                    <a:off x="0" y="0"/>
                    <a:ext cx="548640" cy="47244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9EA22236"/>
    <w:lvl w:ilvl="0">
      <w:start w:val="1"/>
      <w:numFmt w:val="bullet"/>
      <w:pStyle w:val="ListBullet"/>
      <w:lvlText w:val="-"/>
      <w:lvlJc w:val="left"/>
      <w:pPr>
        <w:tabs>
          <w:tab w:val="num" w:pos="167"/>
        </w:tabs>
        <w:ind w:left="167" w:hanging="101"/>
      </w:pPr>
      <w:rPr>
        <w:rFonts w:ascii="Calibri" w:hAnsi="Calibri" w:hint="default"/>
      </w:rPr>
    </w:lvl>
  </w:abstractNum>
  <w:abstractNum w:abstractNumId="1" w15:restartNumberingAfterBreak="0">
    <w:nsid w:val="043D46D5"/>
    <w:multiLevelType w:val="hybridMultilevel"/>
    <w:tmpl w:val="1CAA17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77131E9"/>
    <w:multiLevelType w:val="hybridMultilevel"/>
    <w:tmpl w:val="D4CAF03A"/>
    <w:lvl w:ilvl="0" w:tplc="262CABA8">
      <w:start w:val="74"/>
      <w:numFmt w:val="bullet"/>
      <w:lvlText w:val="-"/>
      <w:lvlJc w:val="left"/>
      <w:pPr>
        <w:ind w:left="720" w:hanging="36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8B41B72"/>
    <w:multiLevelType w:val="hybridMultilevel"/>
    <w:tmpl w:val="8960C5E6"/>
    <w:lvl w:ilvl="0" w:tplc="27881546">
      <w:start w:val="3"/>
      <w:numFmt w:val="bullet"/>
      <w:lvlText w:val="-"/>
      <w:lvlJc w:val="left"/>
      <w:pPr>
        <w:ind w:left="542" w:hanging="360"/>
      </w:pPr>
      <w:rPr>
        <w:rFonts w:ascii="Calibri" w:eastAsiaTheme="minorEastAsia" w:hAnsi="Calibri" w:cstheme="minorBidi" w:hint="default"/>
      </w:rPr>
    </w:lvl>
    <w:lvl w:ilvl="1" w:tplc="08090003" w:tentative="1">
      <w:start w:val="1"/>
      <w:numFmt w:val="bullet"/>
      <w:lvlText w:val="o"/>
      <w:lvlJc w:val="left"/>
      <w:pPr>
        <w:ind w:left="1262" w:hanging="360"/>
      </w:pPr>
      <w:rPr>
        <w:rFonts w:ascii="Courier New" w:hAnsi="Courier New" w:cs="Courier New" w:hint="default"/>
      </w:rPr>
    </w:lvl>
    <w:lvl w:ilvl="2" w:tplc="08090005" w:tentative="1">
      <w:start w:val="1"/>
      <w:numFmt w:val="bullet"/>
      <w:lvlText w:val=""/>
      <w:lvlJc w:val="left"/>
      <w:pPr>
        <w:ind w:left="1982" w:hanging="360"/>
      </w:pPr>
      <w:rPr>
        <w:rFonts w:ascii="Wingdings" w:hAnsi="Wingdings" w:hint="default"/>
      </w:rPr>
    </w:lvl>
    <w:lvl w:ilvl="3" w:tplc="08090001" w:tentative="1">
      <w:start w:val="1"/>
      <w:numFmt w:val="bullet"/>
      <w:lvlText w:val=""/>
      <w:lvlJc w:val="left"/>
      <w:pPr>
        <w:ind w:left="2702" w:hanging="360"/>
      </w:pPr>
      <w:rPr>
        <w:rFonts w:ascii="Symbol" w:hAnsi="Symbol" w:hint="default"/>
      </w:rPr>
    </w:lvl>
    <w:lvl w:ilvl="4" w:tplc="08090003" w:tentative="1">
      <w:start w:val="1"/>
      <w:numFmt w:val="bullet"/>
      <w:lvlText w:val="o"/>
      <w:lvlJc w:val="left"/>
      <w:pPr>
        <w:ind w:left="3422" w:hanging="360"/>
      </w:pPr>
      <w:rPr>
        <w:rFonts w:ascii="Courier New" w:hAnsi="Courier New" w:cs="Courier New" w:hint="default"/>
      </w:rPr>
    </w:lvl>
    <w:lvl w:ilvl="5" w:tplc="08090005" w:tentative="1">
      <w:start w:val="1"/>
      <w:numFmt w:val="bullet"/>
      <w:lvlText w:val=""/>
      <w:lvlJc w:val="left"/>
      <w:pPr>
        <w:ind w:left="4142" w:hanging="360"/>
      </w:pPr>
      <w:rPr>
        <w:rFonts w:ascii="Wingdings" w:hAnsi="Wingdings" w:hint="default"/>
      </w:rPr>
    </w:lvl>
    <w:lvl w:ilvl="6" w:tplc="08090001" w:tentative="1">
      <w:start w:val="1"/>
      <w:numFmt w:val="bullet"/>
      <w:lvlText w:val=""/>
      <w:lvlJc w:val="left"/>
      <w:pPr>
        <w:ind w:left="4862" w:hanging="360"/>
      </w:pPr>
      <w:rPr>
        <w:rFonts w:ascii="Symbol" w:hAnsi="Symbol" w:hint="default"/>
      </w:rPr>
    </w:lvl>
    <w:lvl w:ilvl="7" w:tplc="08090003" w:tentative="1">
      <w:start w:val="1"/>
      <w:numFmt w:val="bullet"/>
      <w:lvlText w:val="o"/>
      <w:lvlJc w:val="left"/>
      <w:pPr>
        <w:ind w:left="5582" w:hanging="360"/>
      </w:pPr>
      <w:rPr>
        <w:rFonts w:ascii="Courier New" w:hAnsi="Courier New" w:cs="Courier New" w:hint="default"/>
      </w:rPr>
    </w:lvl>
    <w:lvl w:ilvl="8" w:tplc="08090005" w:tentative="1">
      <w:start w:val="1"/>
      <w:numFmt w:val="bullet"/>
      <w:lvlText w:val=""/>
      <w:lvlJc w:val="left"/>
      <w:pPr>
        <w:ind w:left="6302" w:hanging="360"/>
      </w:pPr>
      <w:rPr>
        <w:rFonts w:ascii="Wingdings" w:hAnsi="Wingdings" w:hint="default"/>
      </w:rPr>
    </w:lvl>
  </w:abstractNum>
  <w:abstractNum w:abstractNumId="4" w15:restartNumberingAfterBreak="0">
    <w:nsid w:val="0A422ED0"/>
    <w:multiLevelType w:val="hybridMultilevel"/>
    <w:tmpl w:val="D39800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C610880"/>
    <w:multiLevelType w:val="hybridMultilevel"/>
    <w:tmpl w:val="90E6571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48D22AA"/>
    <w:multiLevelType w:val="hybridMultilevel"/>
    <w:tmpl w:val="288863C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6334AC0"/>
    <w:multiLevelType w:val="hybridMultilevel"/>
    <w:tmpl w:val="4678F5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9A87615"/>
    <w:multiLevelType w:val="hybridMultilevel"/>
    <w:tmpl w:val="A4086F40"/>
    <w:lvl w:ilvl="0" w:tplc="27881546">
      <w:start w:val="3"/>
      <w:numFmt w:val="bullet"/>
      <w:lvlText w:val="-"/>
      <w:lvlJc w:val="left"/>
      <w:pPr>
        <w:ind w:left="542" w:hanging="36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C255D9F"/>
    <w:multiLevelType w:val="hybridMultilevel"/>
    <w:tmpl w:val="C956A4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F524214"/>
    <w:multiLevelType w:val="hybridMultilevel"/>
    <w:tmpl w:val="5712C19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07154B3"/>
    <w:multiLevelType w:val="hybridMultilevel"/>
    <w:tmpl w:val="EAE88B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68F7B6A"/>
    <w:multiLevelType w:val="hybridMultilevel"/>
    <w:tmpl w:val="B09AB9E2"/>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F574F8E"/>
    <w:multiLevelType w:val="hybridMultilevel"/>
    <w:tmpl w:val="606474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1037F34"/>
    <w:multiLevelType w:val="hybridMultilevel"/>
    <w:tmpl w:val="70F629E6"/>
    <w:lvl w:ilvl="0" w:tplc="0809000F">
      <w:start w:val="1"/>
      <w:numFmt w:val="decimal"/>
      <w:lvlText w:val="%1."/>
      <w:lvlJc w:val="left"/>
      <w:pPr>
        <w:ind w:left="1440" w:hanging="360"/>
      </w:p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5" w15:restartNumberingAfterBreak="0">
    <w:nsid w:val="315300CE"/>
    <w:multiLevelType w:val="hybridMultilevel"/>
    <w:tmpl w:val="F4E0EF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48E70D8"/>
    <w:multiLevelType w:val="hybridMultilevel"/>
    <w:tmpl w:val="00147E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4FF66CF"/>
    <w:multiLevelType w:val="hybridMultilevel"/>
    <w:tmpl w:val="D7E624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9407FAF"/>
    <w:multiLevelType w:val="hybridMultilevel"/>
    <w:tmpl w:val="509847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0E72179"/>
    <w:multiLevelType w:val="hybridMultilevel"/>
    <w:tmpl w:val="8EB402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49556AB"/>
    <w:multiLevelType w:val="hybridMultilevel"/>
    <w:tmpl w:val="39B8D27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61C5665"/>
    <w:multiLevelType w:val="hybridMultilevel"/>
    <w:tmpl w:val="570022D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D450FA1"/>
    <w:multiLevelType w:val="hybridMultilevel"/>
    <w:tmpl w:val="AF8E8D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F07073D"/>
    <w:multiLevelType w:val="hybridMultilevel"/>
    <w:tmpl w:val="C59449C2"/>
    <w:lvl w:ilvl="0" w:tplc="27881546">
      <w:start w:val="3"/>
      <w:numFmt w:val="bullet"/>
      <w:lvlText w:val="-"/>
      <w:lvlJc w:val="left"/>
      <w:pPr>
        <w:ind w:left="542" w:hanging="36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4353147"/>
    <w:multiLevelType w:val="hybridMultilevel"/>
    <w:tmpl w:val="55F40E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B894E83"/>
    <w:multiLevelType w:val="hybridMultilevel"/>
    <w:tmpl w:val="3D94C4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0C001CC"/>
    <w:multiLevelType w:val="hybridMultilevel"/>
    <w:tmpl w:val="3E92B6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13920D6"/>
    <w:multiLevelType w:val="hybridMultilevel"/>
    <w:tmpl w:val="FB00D6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621469B"/>
    <w:multiLevelType w:val="hybridMultilevel"/>
    <w:tmpl w:val="D4DC8E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6A76F00"/>
    <w:multiLevelType w:val="hybridMultilevel"/>
    <w:tmpl w:val="618A4CD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0193621"/>
    <w:multiLevelType w:val="hybridMultilevel"/>
    <w:tmpl w:val="B1DA74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7DD1B37"/>
    <w:multiLevelType w:val="hybridMultilevel"/>
    <w:tmpl w:val="4678F5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BEB428D"/>
    <w:multiLevelType w:val="hybridMultilevel"/>
    <w:tmpl w:val="39B8D27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E0C72BA"/>
    <w:multiLevelType w:val="hybridMultilevel"/>
    <w:tmpl w:val="2724FC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32"/>
  </w:num>
  <w:num w:numId="3">
    <w:abstractNumId w:val="18"/>
  </w:num>
  <w:num w:numId="4">
    <w:abstractNumId w:val="27"/>
  </w:num>
  <w:num w:numId="5">
    <w:abstractNumId w:val="24"/>
  </w:num>
  <w:num w:numId="6">
    <w:abstractNumId w:val="4"/>
  </w:num>
  <w:num w:numId="7">
    <w:abstractNumId w:val="10"/>
  </w:num>
  <w:num w:numId="8">
    <w:abstractNumId w:val="6"/>
  </w:num>
  <w:num w:numId="9">
    <w:abstractNumId w:val="12"/>
  </w:num>
  <w:num w:numId="10">
    <w:abstractNumId w:val="14"/>
  </w:num>
  <w:num w:numId="11">
    <w:abstractNumId w:val="13"/>
  </w:num>
  <w:num w:numId="12">
    <w:abstractNumId w:val="16"/>
  </w:num>
  <w:num w:numId="13">
    <w:abstractNumId w:val="26"/>
  </w:num>
  <w:num w:numId="14">
    <w:abstractNumId w:val="9"/>
  </w:num>
  <w:num w:numId="15">
    <w:abstractNumId w:val="2"/>
  </w:num>
  <w:num w:numId="16">
    <w:abstractNumId w:val="29"/>
  </w:num>
  <w:num w:numId="17">
    <w:abstractNumId w:val="5"/>
  </w:num>
  <w:num w:numId="18">
    <w:abstractNumId w:val="22"/>
  </w:num>
  <w:num w:numId="19">
    <w:abstractNumId w:val="19"/>
  </w:num>
  <w:num w:numId="20">
    <w:abstractNumId w:val="21"/>
  </w:num>
  <w:num w:numId="21">
    <w:abstractNumId w:val="17"/>
  </w:num>
  <w:num w:numId="22">
    <w:abstractNumId w:val="11"/>
  </w:num>
  <w:num w:numId="23">
    <w:abstractNumId w:val="31"/>
  </w:num>
  <w:num w:numId="24">
    <w:abstractNumId w:val="25"/>
  </w:num>
  <w:num w:numId="25">
    <w:abstractNumId w:val="15"/>
  </w:num>
  <w:num w:numId="26">
    <w:abstractNumId w:val="20"/>
  </w:num>
  <w:num w:numId="27">
    <w:abstractNumId w:val="28"/>
  </w:num>
  <w:num w:numId="28">
    <w:abstractNumId w:val="7"/>
  </w:num>
  <w:num w:numId="29">
    <w:abstractNumId w:val="30"/>
  </w:num>
  <w:num w:numId="30">
    <w:abstractNumId w:val="33"/>
  </w:num>
  <w:num w:numId="31">
    <w:abstractNumId w:val="3"/>
  </w:num>
  <w:num w:numId="32">
    <w:abstractNumId w:val="23"/>
  </w:num>
  <w:num w:numId="33">
    <w:abstractNumId w:val="8"/>
  </w:num>
  <w:num w:numId="34">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61C0"/>
    <w:rsid w:val="00003186"/>
    <w:rsid w:val="00004D77"/>
    <w:rsid w:val="00012774"/>
    <w:rsid w:val="000153A3"/>
    <w:rsid w:val="00017AB7"/>
    <w:rsid w:val="00025F28"/>
    <w:rsid w:val="00031953"/>
    <w:rsid w:val="0004040F"/>
    <w:rsid w:val="0004502C"/>
    <w:rsid w:val="00050F06"/>
    <w:rsid w:val="000529DC"/>
    <w:rsid w:val="00056C35"/>
    <w:rsid w:val="00065A51"/>
    <w:rsid w:val="0007578F"/>
    <w:rsid w:val="000816FF"/>
    <w:rsid w:val="000904AA"/>
    <w:rsid w:val="00094462"/>
    <w:rsid w:val="00094895"/>
    <w:rsid w:val="000A37E8"/>
    <w:rsid w:val="000A5950"/>
    <w:rsid w:val="000B2A8B"/>
    <w:rsid w:val="000B601E"/>
    <w:rsid w:val="000B72D9"/>
    <w:rsid w:val="000B7585"/>
    <w:rsid w:val="000C562D"/>
    <w:rsid w:val="000D44B1"/>
    <w:rsid w:val="000D5DFD"/>
    <w:rsid w:val="000E2930"/>
    <w:rsid w:val="000F3C73"/>
    <w:rsid w:val="00100ADB"/>
    <w:rsid w:val="00110F25"/>
    <w:rsid w:val="00120253"/>
    <w:rsid w:val="001205AF"/>
    <w:rsid w:val="001240F2"/>
    <w:rsid w:val="00134383"/>
    <w:rsid w:val="001432FD"/>
    <w:rsid w:val="00151B6D"/>
    <w:rsid w:val="0015337F"/>
    <w:rsid w:val="001611AE"/>
    <w:rsid w:val="00163CA6"/>
    <w:rsid w:val="00164C78"/>
    <w:rsid w:val="001701D0"/>
    <w:rsid w:val="001703E0"/>
    <w:rsid w:val="001709FE"/>
    <w:rsid w:val="00171443"/>
    <w:rsid w:val="0017273B"/>
    <w:rsid w:val="0017631E"/>
    <w:rsid w:val="0019171E"/>
    <w:rsid w:val="001954EF"/>
    <w:rsid w:val="00196867"/>
    <w:rsid w:val="001A6D78"/>
    <w:rsid w:val="001C0A0E"/>
    <w:rsid w:val="001C4621"/>
    <w:rsid w:val="001D1806"/>
    <w:rsid w:val="001D3BC8"/>
    <w:rsid w:val="001D4D95"/>
    <w:rsid w:val="001D6B1C"/>
    <w:rsid w:val="001E6B90"/>
    <w:rsid w:val="001F4D29"/>
    <w:rsid w:val="001F5B63"/>
    <w:rsid w:val="00205412"/>
    <w:rsid w:val="0020622F"/>
    <w:rsid w:val="00210F3F"/>
    <w:rsid w:val="00211450"/>
    <w:rsid w:val="00211CFF"/>
    <w:rsid w:val="0021385D"/>
    <w:rsid w:val="00227208"/>
    <w:rsid w:val="00234570"/>
    <w:rsid w:val="0024426F"/>
    <w:rsid w:val="00246D67"/>
    <w:rsid w:val="002473D0"/>
    <w:rsid w:val="002528F8"/>
    <w:rsid w:val="002541D0"/>
    <w:rsid w:val="00255260"/>
    <w:rsid w:val="002622D7"/>
    <w:rsid w:val="0026795F"/>
    <w:rsid w:val="0028057F"/>
    <w:rsid w:val="0028776C"/>
    <w:rsid w:val="00287F69"/>
    <w:rsid w:val="002A72AE"/>
    <w:rsid w:val="002B44A9"/>
    <w:rsid w:val="002B4EEC"/>
    <w:rsid w:val="002B733A"/>
    <w:rsid w:val="002C0925"/>
    <w:rsid w:val="002C2DF9"/>
    <w:rsid w:val="002D3295"/>
    <w:rsid w:val="002D41D0"/>
    <w:rsid w:val="002E4739"/>
    <w:rsid w:val="002F4915"/>
    <w:rsid w:val="00301B45"/>
    <w:rsid w:val="0030357B"/>
    <w:rsid w:val="00304069"/>
    <w:rsid w:val="00304B4A"/>
    <w:rsid w:val="00310BAC"/>
    <w:rsid w:val="00312F69"/>
    <w:rsid w:val="003241D7"/>
    <w:rsid w:val="003242CF"/>
    <w:rsid w:val="003254A0"/>
    <w:rsid w:val="00330B4E"/>
    <w:rsid w:val="00331C10"/>
    <w:rsid w:val="00331DE0"/>
    <w:rsid w:val="00346000"/>
    <w:rsid w:val="003468F5"/>
    <w:rsid w:val="00350069"/>
    <w:rsid w:val="00350D6F"/>
    <w:rsid w:val="00364EE2"/>
    <w:rsid w:val="00367DF9"/>
    <w:rsid w:val="00373522"/>
    <w:rsid w:val="00373682"/>
    <w:rsid w:val="00377690"/>
    <w:rsid w:val="003815BC"/>
    <w:rsid w:val="00384895"/>
    <w:rsid w:val="00396443"/>
    <w:rsid w:val="003A037B"/>
    <w:rsid w:val="003A31B0"/>
    <w:rsid w:val="003A72AC"/>
    <w:rsid w:val="003B1470"/>
    <w:rsid w:val="003B777D"/>
    <w:rsid w:val="003C7DAD"/>
    <w:rsid w:val="003D30E4"/>
    <w:rsid w:val="003E4AD7"/>
    <w:rsid w:val="0040481C"/>
    <w:rsid w:val="004061AF"/>
    <w:rsid w:val="004138FF"/>
    <w:rsid w:val="00417B53"/>
    <w:rsid w:val="00420EFD"/>
    <w:rsid w:val="00425F4D"/>
    <w:rsid w:val="00425F80"/>
    <w:rsid w:val="00430D97"/>
    <w:rsid w:val="004343E9"/>
    <w:rsid w:val="004433CB"/>
    <w:rsid w:val="00453D92"/>
    <w:rsid w:val="0045402B"/>
    <w:rsid w:val="004827E6"/>
    <w:rsid w:val="00483322"/>
    <w:rsid w:val="00483AE5"/>
    <w:rsid w:val="00485065"/>
    <w:rsid w:val="00486F5A"/>
    <w:rsid w:val="00496287"/>
    <w:rsid w:val="004A3441"/>
    <w:rsid w:val="004A6360"/>
    <w:rsid w:val="004B20E0"/>
    <w:rsid w:val="004B46D3"/>
    <w:rsid w:val="004C6C13"/>
    <w:rsid w:val="004D089D"/>
    <w:rsid w:val="004D609B"/>
    <w:rsid w:val="004E29C7"/>
    <w:rsid w:val="004F06F3"/>
    <w:rsid w:val="004F1557"/>
    <w:rsid w:val="004F60C4"/>
    <w:rsid w:val="004F6D32"/>
    <w:rsid w:val="005019E2"/>
    <w:rsid w:val="0050275A"/>
    <w:rsid w:val="005044F2"/>
    <w:rsid w:val="00511F1F"/>
    <w:rsid w:val="005121C4"/>
    <w:rsid w:val="00517CB1"/>
    <w:rsid w:val="00520977"/>
    <w:rsid w:val="00520DAF"/>
    <w:rsid w:val="00527CCB"/>
    <w:rsid w:val="00532DD1"/>
    <w:rsid w:val="00541391"/>
    <w:rsid w:val="00545106"/>
    <w:rsid w:val="00546ACD"/>
    <w:rsid w:val="00564684"/>
    <w:rsid w:val="00565CE3"/>
    <w:rsid w:val="0056788D"/>
    <w:rsid w:val="00571290"/>
    <w:rsid w:val="00571886"/>
    <w:rsid w:val="00577C40"/>
    <w:rsid w:val="00581275"/>
    <w:rsid w:val="00583DA1"/>
    <w:rsid w:val="005A0B9A"/>
    <w:rsid w:val="005A4652"/>
    <w:rsid w:val="005A5D9C"/>
    <w:rsid w:val="005A70D5"/>
    <w:rsid w:val="005B7D58"/>
    <w:rsid w:val="005B7E63"/>
    <w:rsid w:val="005C2512"/>
    <w:rsid w:val="005D27CF"/>
    <w:rsid w:val="005D78FD"/>
    <w:rsid w:val="005F37E5"/>
    <w:rsid w:val="00600C77"/>
    <w:rsid w:val="00601257"/>
    <w:rsid w:val="00603309"/>
    <w:rsid w:val="00606C52"/>
    <w:rsid w:val="0060771A"/>
    <w:rsid w:val="00614D56"/>
    <w:rsid w:val="00620391"/>
    <w:rsid w:val="0063032B"/>
    <w:rsid w:val="00631E0E"/>
    <w:rsid w:val="006326A0"/>
    <w:rsid w:val="00633D06"/>
    <w:rsid w:val="006404AA"/>
    <w:rsid w:val="00641D69"/>
    <w:rsid w:val="006475CC"/>
    <w:rsid w:val="006513FB"/>
    <w:rsid w:val="00667D6F"/>
    <w:rsid w:val="00675B73"/>
    <w:rsid w:val="00677486"/>
    <w:rsid w:val="00686B1E"/>
    <w:rsid w:val="00697CD8"/>
    <w:rsid w:val="006A5952"/>
    <w:rsid w:val="006B19E5"/>
    <w:rsid w:val="006B3200"/>
    <w:rsid w:val="006B571A"/>
    <w:rsid w:val="006C15A4"/>
    <w:rsid w:val="006C2F42"/>
    <w:rsid w:val="006E7F4B"/>
    <w:rsid w:val="006F0615"/>
    <w:rsid w:val="006F0813"/>
    <w:rsid w:val="006F5DC7"/>
    <w:rsid w:val="006F7C39"/>
    <w:rsid w:val="006F7E46"/>
    <w:rsid w:val="0070141C"/>
    <w:rsid w:val="00706EE0"/>
    <w:rsid w:val="00713D5E"/>
    <w:rsid w:val="00714A8D"/>
    <w:rsid w:val="007177D7"/>
    <w:rsid w:val="00735CBB"/>
    <w:rsid w:val="00740E81"/>
    <w:rsid w:val="00742B82"/>
    <w:rsid w:val="00743B1E"/>
    <w:rsid w:val="00747C96"/>
    <w:rsid w:val="00752C4E"/>
    <w:rsid w:val="00756214"/>
    <w:rsid w:val="00761C97"/>
    <w:rsid w:val="0076583E"/>
    <w:rsid w:val="00773C70"/>
    <w:rsid w:val="00777637"/>
    <w:rsid w:val="00780730"/>
    <w:rsid w:val="0078211E"/>
    <w:rsid w:val="0078309D"/>
    <w:rsid w:val="00786B8E"/>
    <w:rsid w:val="00794C95"/>
    <w:rsid w:val="007C31C8"/>
    <w:rsid w:val="007E2129"/>
    <w:rsid w:val="007E5E02"/>
    <w:rsid w:val="007F09DA"/>
    <w:rsid w:val="007F163A"/>
    <w:rsid w:val="007F4FCC"/>
    <w:rsid w:val="007F65A3"/>
    <w:rsid w:val="00807AE6"/>
    <w:rsid w:val="00811AB9"/>
    <w:rsid w:val="0083703B"/>
    <w:rsid w:val="008452D9"/>
    <w:rsid w:val="0085030E"/>
    <w:rsid w:val="00853340"/>
    <w:rsid w:val="00873641"/>
    <w:rsid w:val="008776E5"/>
    <w:rsid w:val="008815C6"/>
    <w:rsid w:val="00885068"/>
    <w:rsid w:val="008A326A"/>
    <w:rsid w:val="008A3C5B"/>
    <w:rsid w:val="008A42C3"/>
    <w:rsid w:val="008B2B0B"/>
    <w:rsid w:val="008B2CBF"/>
    <w:rsid w:val="008B37FC"/>
    <w:rsid w:val="008D7836"/>
    <w:rsid w:val="008E2AFC"/>
    <w:rsid w:val="008F27DC"/>
    <w:rsid w:val="008F5294"/>
    <w:rsid w:val="008F771F"/>
    <w:rsid w:val="009002D5"/>
    <w:rsid w:val="00900472"/>
    <w:rsid w:val="00901ADF"/>
    <w:rsid w:val="00910100"/>
    <w:rsid w:val="009149FB"/>
    <w:rsid w:val="00920AD3"/>
    <w:rsid w:val="009232C2"/>
    <w:rsid w:val="009260D0"/>
    <w:rsid w:val="009378FA"/>
    <w:rsid w:val="009532B1"/>
    <w:rsid w:val="009563B9"/>
    <w:rsid w:val="00956A48"/>
    <w:rsid w:val="00956B0B"/>
    <w:rsid w:val="00956DE4"/>
    <w:rsid w:val="00966C71"/>
    <w:rsid w:val="00967165"/>
    <w:rsid w:val="0097003E"/>
    <w:rsid w:val="00971415"/>
    <w:rsid w:val="00974538"/>
    <w:rsid w:val="00975A8B"/>
    <w:rsid w:val="00982A20"/>
    <w:rsid w:val="0098460F"/>
    <w:rsid w:val="00991B66"/>
    <w:rsid w:val="00994216"/>
    <w:rsid w:val="0099718C"/>
    <w:rsid w:val="009A04CA"/>
    <w:rsid w:val="009A386C"/>
    <w:rsid w:val="009A4BA1"/>
    <w:rsid w:val="009D155F"/>
    <w:rsid w:val="009D30C4"/>
    <w:rsid w:val="009D5198"/>
    <w:rsid w:val="009D72E5"/>
    <w:rsid w:val="009E08FF"/>
    <w:rsid w:val="009E61B2"/>
    <w:rsid w:val="009F7C60"/>
    <w:rsid w:val="00A0116B"/>
    <w:rsid w:val="00A1735C"/>
    <w:rsid w:val="00A25094"/>
    <w:rsid w:val="00A367FF"/>
    <w:rsid w:val="00A37E88"/>
    <w:rsid w:val="00A50553"/>
    <w:rsid w:val="00A54440"/>
    <w:rsid w:val="00A65204"/>
    <w:rsid w:val="00A71E70"/>
    <w:rsid w:val="00A74FCC"/>
    <w:rsid w:val="00A82696"/>
    <w:rsid w:val="00A85D55"/>
    <w:rsid w:val="00AB0656"/>
    <w:rsid w:val="00AB565D"/>
    <w:rsid w:val="00AC178C"/>
    <w:rsid w:val="00AC63A2"/>
    <w:rsid w:val="00AD171D"/>
    <w:rsid w:val="00AD5265"/>
    <w:rsid w:val="00AD6AD0"/>
    <w:rsid w:val="00AE2FC3"/>
    <w:rsid w:val="00AF47E1"/>
    <w:rsid w:val="00B02EA6"/>
    <w:rsid w:val="00B046C1"/>
    <w:rsid w:val="00B07834"/>
    <w:rsid w:val="00B137EA"/>
    <w:rsid w:val="00B25DC5"/>
    <w:rsid w:val="00B262A1"/>
    <w:rsid w:val="00B27BDC"/>
    <w:rsid w:val="00B36C8F"/>
    <w:rsid w:val="00B43418"/>
    <w:rsid w:val="00B470C3"/>
    <w:rsid w:val="00B4776C"/>
    <w:rsid w:val="00B542DD"/>
    <w:rsid w:val="00B55350"/>
    <w:rsid w:val="00B57396"/>
    <w:rsid w:val="00B67C04"/>
    <w:rsid w:val="00B8438A"/>
    <w:rsid w:val="00B87608"/>
    <w:rsid w:val="00B91FAF"/>
    <w:rsid w:val="00BA223B"/>
    <w:rsid w:val="00BA7BE8"/>
    <w:rsid w:val="00BB359B"/>
    <w:rsid w:val="00BB5607"/>
    <w:rsid w:val="00BC12F8"/>
    <w:rsid w:val="00BC3471"/>
    <w:rsid w:val="00BC356C"/>
    <w:rsid w:val="00BC5BC2"/>
    <w:rsid w:val="00BD430C"/>
    <w:rsid w:val="00BD5017"/>
    <w:rsid w:val="00BE0043"/>
    <w:rsid w:val="00BF0E60"/>
    <w:rsid w:val="00BF1083"/>
    <w:rsid w:val="00BF1D3C"/>
    <w:rsid w:val="00BF3180"/>
    <w:rsid w:val="00C02188"/>
    <w:rsid w:val="00C03799"/>
    <w:rsid w:val="00C136D0"/>
    <w:rsid w:val="00C17E2A"/>
    <w:rsid w:val="00C20C1E"/>
    <w:rsid w:val="00C24A10"/>
    <w:rsid w:val="00C403C3"/>
    <w:rsid w:val="00C61E15"/>
    <w:rsid w:val="00C73D7E"/>
    <w:rsid w:val="00C771B8"/>
    <w:rsid w:val="00C82CFC"/>
    <w:rsid w:val="00C83F94"/>
    <w:rsid w:val="00C84DB2"/>
    <w:rsid w:val="00C92835"/>
    <w:rsid w:val="00C92952"/>
    <w:rsid w:val="00CA3F8C"/>
    <w:rsid w:val="00CB08CC"/>
    <w:rsid w:val="00CB2D0F"/>
    <w:rsid w:val="00CB574B"/>
    <w:rsid w:val="00CB7870"/>
    <w:rsid w:val="00CC3B13"/>
    <w:rsid w:val="00CC605B"/>
    <w:rsid w:val="00CC6572"/>
    <w:rsid w:val="00CD25FB"/>
    <w:rsid w:val="00CD4D2B"/>
    <w:rsid w:val="00CE56FD"/>
    <w:rsid w:val="00CE5B35"/>
    <w:rsid w:val="00CF1A11"/>
    <w:rsid w:val="00CF7197"/>
    <w:rsid w:val="00D06D58"/>
    <w:rsid w:val="00D15CAA"/>
    <w:rsid w:val="00D17E02"/>
    <w:rsid w:val="00D20772"/>
    <w:rsid w:val="00D2109C"/>
    <w:rsid w:val="00D27DC3"/>
    <w:rsid w:val="00D329A0"/>
    <w:rsid w:val="00D3577C"/>
    <w:rsid w:val="00D43AC0"/>
    <w:rsid w:val="00D63A36"/>
    <w:rsid w:val="00D8019B"/>
    <w:rsid w:val="00D812F1"/>
    <w:rsid w:val="00D85628"/>
    <w:rsid w:val="00D860C1"/>
    <w:rsid w:val="00D914D8"/>
    <w:rsid w:val="00DA1F66"/>
    <w:rsid w:val="00DC17D5"/>
    <w:rsid w:val="00DD1286"/>
    <w:rsid w:val="00DE0478"/>
    <w:rsid w:val="00DE3AC3"/>
    <w:rsid w:val="00DF02F9"/>
    <w:rsid w:val="00DF06FF"/>
    <w:rsid w:val="00DF5FCD"/>
    <w:rsid w:val="00E058CD"/>
    <w:rsid w:val="00E05C0D"/>
    <w:rsid w:val="00E071B2"/>
    <w:rsid w:val="00E07205"/>
    <w:rsid w:val="00E11890"/>
    <w:rsid w:val="00E14212"/>
    <w:rsid w:val="00E205EF"/>
    <w:rsid w:val="00E20659"/>
    <w:rsid w:val="00E208A5"/>
    <w:rsid w:val="00E20B67"/>
    <w:rsid w:val="00E2212B"/>
    <w:rsid w:val="00E25E6A"/>
    <w:rsid w:val="00E271B7"/>
    <w:rsid w:val="00E41D90"/>
    <w:rsid w:val="00E42A76"/>
    <w:rsid w:val="00E601B6"/>
    <w:rsid w:val="00E601FC"/>
    <w:rsid w:val="00E80C06"/>
    <w:rsid w:val="00E84F61"/>
    <w:rsid w:val="00E85536"/>
    <w:rsid w:val="00E86F8A"/>
    <w:rsid w:val="00E92FA0"/>
    <w:rsid w:val="00E95C8F"/>
    <w:rsid w:val="00EA3A1A"/>
    <w:rsid w:val="00EA4214"/>
    <w:rsid w:val="00EA5BCA"/>
    <w:rsid w:val="00EA78ED"/>
    <w:rsid w:val="00EB2FF3"/>
    <w:rsid w:val="00EB5924"/>
    <w:rsid w:val="00EC2D9F"/>
    <w:rsid w:val="00ED219F"/>
    <w:rsid w:val="00EE497B"/>
    <w:rsid w:val="00EF0198"/>
    <w:rsid w:val="00EF7436"/>
    <w:rsid w:val="00F1179F"/>
    <w:rsid w:val="00F12F9F"/>
    <w:rsid w:val="00F17FDF"/>
    <w:rsid w:val="00F208E3"/>
    <w:rsid w:val="00F23572"/>
    <w:rsid w:val="00F235D6"/>
    <w:rsid w:val="00F27FA3"/>
    <w:rsid w:val="00F313EE"/>
    <w:rsid w:val="00F327C8"/>
    <w:rsid w:val="00F5037A"/>
    <w:rsid w:val="00F508FD"/>
    <w:rsid w:val="00F51303"/>
    <w:rsid w:val="00F542D4"/>
    <w:rsid w:val="00F60399"/>
    <w:rsid w:val="00F616CA"/>
    <w:rsid w:val="00F62599"/>
    <w:rsid w:val="00F66CE1"/>
    <w:rsid w:val="00F814F7"/>
    <w:rsid w:val="00FA570E"/>
    <w:rsid w:val="00FB17D4"/>
    <w:rsid w:val="00FB30A1"/>
    <w:rsid w:val="00FB5202"/>
    <w:rsid w:val="00FB61C0"/>
    <w:rsid w:val="00FB7459"/>
    <w:rsid w:val="00FC2AF9"/>
    <w:rsid w:val="00FC4700"/>
    <w:rsid w:val="00FC7E02"/>
    <w:rsid w:val="00FE4D5F"/>
    <w:rsid w:val="00FE67CC"/>
    <w:rsid w:val="00FE68F0"/>
    <w:rsid w:val="00FF1001"/>
    <w:rsid w:val="00FF6C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A62323"/>
  <w15:chartTrackingRefBased/>
  <w15:docId w15:val="{05AD1F2B-898A-4E3F-838D-9C9BE5843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404040" w:themeColor="text1" w:themeTint="BF"/>
        <w:sz w:val="18"/>
        <w:szCs w:val="18"/>
        <w:lang w:val="en-US" w:eastAsia="ja-JP" w:bidi="ar-SA"/>
      </w:rPr>
    </w:rPrDefault>
    <w:pPrDefault>
      <w:pPr>
        <w:spacing w:before="60" w:after="6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13FB"/>
  </w:style>
  <w:style w:type="paragraph" w:styleId="Heading1">
    <w:name w:val="heading 1"/>
    <w:basedOn w:val="Normal"/>
    <w:next w:val="Normal"/>
    <w:link w:val="Heading1Char"/>
    <w:uiPriority w:val="9"/>
    <w:qFormat/>
    <w:pPr>
      <w:spacing w:after="40" w:line="240" w:lineRule="auto"/>
      <w:outlineLvl w:val="0"/>
    </w:pPr>
    <w:rPr>
      <w:rFonts w:asciiTheme="majorHAnsi" w:eastAsiaTheme="majorEastAsia" w:hAnsiTheme="majorHAnsi" w:cstheme="majorBidi"/>
      <w:b/>
      <w:bCs/>
      <w:color w:val="F16522" w:themeColor="accent1"/>
      <w:sz w:val="20"/>
      <w:szCs w:val="20"/>
    </w:rPr>
  </w:style>
  <w:style w:type="paragraph" w:styleId="Heading2">
    <w:name w:val="heading 2"/>
    <w:basedOn w:val="Normal"/>
    <w:next w:val="Normal"/>
    <w:link w:val="Heading2Char"/>
    <w:uiPriority w:val="9"/>
    <w:unhideWhenUsed/>
    <w:qFormat/>
    <w:pPr>
      <w:spacing w:line="240" w:lineRule="auto"/>
      <w:outlineLvl w:val="1"/>
    </w:pPr>
    <w:rPr>
      <w:rFonts w:asciiTheme="majorHAnsi" w:eastAsiaTheme="majorEastAsia" w:hAnsiTheme="majorHAnsi" w:cstheme="majorBidi"/>
      <w:color w:val="F16522" w:themeColor="accent1"/>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000000" w:themeColor="text1"/>
    </w:rPr>
  </w:style>
  <w:style w:type="paragraph" w:styleId="Heading5">
    <w:name w:val="heading 5"/>
    <w:basedOn w:val="Normal"/>
    <w:next w:val="Normal"/>
    <w:link w:val="Heading5Char"/>
    <w:uiPriority w:val="9"/>
    <w:semiHidden/>
    <w:unhideWhenUsed/>
    <w:qFormat/>
    <w:rsid w:val="0021385D"/>
    <w:pPr>
      <w:keepNext/>
      <w:keepLines/>
      <w:spacing w:before="40" w:after="0"/>
      <w:outlineLvl w:val="4"/>
    </w:pPr>
    <w:rPr>
      <w:rFonts w:asciiTheme="majorHAnsi" w:eastAsiaTheme="majorEastAsia" w:hAnsiTheme="majorHAnsi" w:cstheme="majorBidi"/>
      <w:color w:val="C1460C"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uiPriority w:val="2"/>
    <w:qFormat/>
    <w:pPr>
      <w:spacing w:before="0" w:after="0" w:line="240" w:lineRule="auto"/>
    </w:pPr>
    <w:rPr>
      <w:rFonts w:asciiTheme="majorHAnsi" w:eastAsiaTheme="majorEastAsia" w:hAnsiTheme="majorHAnsi" w:cstheme="majorBidi"/>
      <w:b/>
      <w:bCs/>
      <w:caps/>
      <w:color w:val="auto"/>
      <w:kern w:val="28"/>
      <w:sz w:val="60"/>
      <w:szCs w:val="60"/>
    </w:rPr>
  </w:style>
  <w:style w:type="character" w:customStyle="1" w:styleId="TitleChar">
    <w:name w:val="Title Char"/>
    <w:basedOn w:val="DefaultParagraphFont"/>
    <w:link w:val="Title"/>
    <w:uiPriority w:val="2"/>
    <w:rPr>
      <w:rFonts w:asciiTheme="majorHAnsi" w:eastAsiaTheme="majorEastAsia" w:hAnsiTheme="majorHAnsi" w:cstheme="majorBidi"/>
      <w:b/>
      <w:bCs/>
      <w:caps/>
      <w:color w:val="auto"/>
      <w:kern w:val="28"/>
      <w:sz w:val="60"/>
      <w:szCs w:val="60"/>
    </w:rPr>
  </w:style>
  <w:style w:type="paragraph" w:styleId="Date">
    <w:name w:val="Date"/>
    <w:basedOn w:val="Normal"/>
    <w:next w:val="Normal"/>
    <w:link w:val="DateChar"/>
    <w:uiPriority w:val="3"/>
    <w:unhideWhenUsed/>
    <w:qFormat/>
    <w:pPr>
      <w:spacing w:before="0" w:line="240" w:lineRule="auto"/>
      <w:contextualSpacing/>
      <w:jc w:val="right"/>
    </w:pPr>
    <w:rPr>
      <w:rFonts w:asciiTheme="majorHAnsi" w:eastAsiaTheme="majorEastAsia" w:hAnsiTheme="majorHAnsi" w:cstheme="majorBidi"/>
      <w:b/>
      <w:bCs/>
      <w:caps/>
      <w:color w:val="F16522" w:themeColor="accent1"/>
      <w:sz w:val="32"/>
      <w:szCs w:val="32"/>
    </w:rPr>
  </w:style>
  <w:style w:type="character" w:customStyle="1" w:styleId="DateChar">
    <w:name w:val="Date Char"/>
    <w:basedOn w:val="DefaultParagraphFont"/>
    <w:link w:val="Date"/>
    <w:uiPriority w:val="3"/>
    <w:rPr>
      <w:rFonts w:asciiTheme="majorHAnsi" w:eastAsiaTheme="majorEastAsia" w:hAnsiTheme="majorHAnsi" w:cstheme="majorBidi"/>
      <w:b/>
      <w:bCs/>
      <w:caps/>
      <w:color w:val="F16522" w:themeColor="accent1"/>
      <w:sz w:val="32"/>
      <w:szCs w:val="32"/>
    </w:rPr>
  </w:style>
  <w:style w:type="character" w:styleId="PlaceholderText">
    <w:name w:val="Placeholder Text"/>
    <w:basedOn w:val="DefaultParagraphFont"/>
    <w:uiPriority w:val="99"/>
    <w:semiHidden/>
    <w:rPr>
      <w:color w:val="808080"/>
    </w:rPr>
  </w:style>
  <w:style w:type="table" w:customStyle="1" w:styleId="LessonPlan">
    <w:name w:val="Lesson Plan"/>
    <w:basedOn w:val="TableNormal"/>
    <w:uiPriority w:val="99"/>
    <w:tblPr>
      <w:tblCellMar>
        <w:left w:w="0" w:type="dxa"/>
        <w:right w:w="0" w:type="dxa"/>
      </w:tblCellMar>
    </w:tblPr>
    <w:tblStylePr w:type="firstRow">
      <w:pPr>
        <w:wordWrap/>
        <w:spacing w:beforeLines="0" w:before="40" w:beforeAutospacing="0" w:afterLines="0" w:after="40" w:afterAutospacing="0" w:line="240" w:lineRule="auto"/>
        <w:contextualSpacing/>
      </w:pPr>
      <w:tblPr/>
      <w:tcPr>
        <w:tcBorders>
          <w:top w:val="nil"/>
          <w:left w:val="nil"/>
          <w:bottom w:val="single" w:sz="8" w:space="0" w:color="000000" w:themeColor="text1"/>
          <w:right w:val="nil"/>
          <w:insideH w:val="nil"/>
          <w:insideV w:val="nil"/>
          <w:tl2br w:val="nil"/>
          <w:tr2bl w:val="nil"/>
        </w:tcBorders>
      </w:tcPr>
    </w:tblStylePr>
  </w:style>
  <w:style w:type="paragraph" w:styleId="NoSpacing">
    <w:name w:val="No Spacing"/>
    <w:uiPriority w:val="99"/>
    <w:qFormat/>
    <w:pPr>
      <w:spacing w:before="0" w:after="0" w:line="240" w:lineRule="auto"/>
    </w:p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F16522" w:themeColor="accent1"/>
      <w:sz w:val="20"/>
      <w:szCs w:val="20"/>
    </w:rPr>
  </w:style>
  <w:style w:type="paragraph" w:styleId="ListBullet">
    <w:name w:val="List Bullet"/>
    <w:basedOn w:val="Normal"/>
    <w:uiPriority w:val="3"/>
    <w:unhideWhenUsed/>
    <w:qFormat/>
    <w:pPr>
      <w:numPr>
        <w:numId w:val="1"/>
      </w:numPr>
      <w:contextualSpacing/>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F16522" w:themeColor="accent1"/>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000000" w:themeColor="text1"/>
    </w:rPr>
  </w:style>
  <w:style w:type="paragraph" w:styleId="Footer">
    <w:name w:val="footer"/>
    <w:basedOn w:val="Normal"/>
    <w:link w:val="FooterChar"/>
    <w:uiPriority w:val="99"/>
    <w:unhideWhenUsed/>
    <w:qFormat/>
    <w:pPr>
      <w:spacing w:before="240" w:after="0" w:line="240" w:lineRule="auto"/>
      <w:jc w:val="right"/>
    </w:pPr>
    <w:rPr>
      <w:color w:val="F16522" w:themeColor="accent1"/>
    </w:rPr>
  </w:style>
  <w:style w:type="character" w:customStyle="1" w:styleId="FooterChar">
    <w:name w:val="Footer Char"/>
    <w:basedOn w:val="DefaultParagraphFont"/>
    <w:link w:val="Footer"/>
    <w:uiPriority w:val="99"/>
    <w:rPr>
      <w:color w:val="F16522" w:themeColor="accent1"/>
    </w:rPr>
  </w:style>
  <w:style w:type="paragraph" w:styleId="ListParagraph">
    <w:name w:val="List Paragraph"/>
    <w:basedOn w:val="Normal"/>
    <w:uiPriority w:val="34"/>
    <w:unhideWhenUsed/>
    <w:qFormat/>
    <w:rsid w:val="000A37E8"/>
    <w:pPr>
      <w:ind w:left="720"/>
      <w:contextualSpacing/>
    </w:pPr>
  </w:style>
  <w:style w:type="character" w:styleId="Hyperlink">
    <w:name w:val="Hyperlink"/>
    <w:basedOn w:val="DefaultParagraphFont"/>
    <w:uiPriority w:val="99"/>
    <w:unhideWhenUsed/>
    <w:rsid w:val="00B046C1"/>
    <w:rPr>
      <w:color w:val="1F60BF" w:themeColor="hyperlink"/>
      <w:u w:val="single"/>
    </w:rPr>
  </w:style>
  <w:style w:type="character" w:customStyle="1" w:styleId="UnresolvedMention">
    <w:name w:val="Unresolved Mention"/>
    <w:basedOn w:val="DefaultParagraphFont"/>
    <w:uiPriority w:val="99"/>
    <w:semiHidden/>
    <w:unhideWhenUsed/>
    <w:rsid w:val="00B046C1"/>
    <w:rPr>
      <w:color w:val="808080"/>
      <w:shd w:val="clear" w:color="auto" w:fill="E6E6E6"/>
    </w:rPr>
  </w:style>
  <w:style w:type="paragraph" w:styleId="Header">
    <w:name w:val="header"/>
    <w:basedOn w:val="Normal"/>
    <w:link w:val="HeaderChar"/>
    <w:uiPriority w:val="99"/>
    <w:unhideWhenUsed/>
    <w:rsid w:val="00A25094"/>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A25094"/>
  </w:style>
  <w:style w:type="character" w:styleId="FollowedHyperlink">
    <w:name w:val="FollowedHyperlink"/>
    <w:basedOn w:val="DefaultParagraphFont"/>
    <w:uiPriority w:val="99"/>
    <w:semiHidden/>
    <w:unhideWhenUsed/>
    <w:rsid w:val="006F7E46"/>
    <w:rPr>
      <w:color w:val="591066" w:themeColor="followedHyperlink"/>
      <w:u w:val="single"/>
    </w:rPr>
  </w:style>
  <w:style w:type="character" w:customStyle="1" w:styleId="Heading5Char">
    <w:name w:val="Heading 5 Char"/>
    <w:basedOn w:val="DefaultParagraphFont"/>
    <w:link w:val="Heading5"/>
    <w:uiPriority w:val="9"/>
    <w:semiHidden/>
    <w:rsid w:val="0021385D"/>
    <w:rPr>
      <w:rFonts w:asciiTheme="majorHAnsi" w:eastAsiaTheme="majorEastAsia" w:hAnsiTheme="majorHAnsi" w:cstheme="majorBidi"/>
      <w:color w:val="C1460C"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195636">
      <w:bodyDiv w:val="1"/>
      <w:marLeft w:val="0"/>
      <w:marRight w:val="0"/>
      <w:marTop w:val="0"/>
      <w:marBottom w:val="0"/>
      <w:divBdr>
        <w:top w:val="none" w:sz="0" w:space="0" w:color="auto"/>
        <w:left w:val="none" w:sz="0" w:space="0" w:color="auto"/>
        <w:bottom w:val="none" w:sz="0" w:space="0" w:color="auto"/>
        <w:right w:val="none" w:sz="0" w:space="0" w:color="auto"/>
      </w:divBdr>
    </w:div>
    <w:div w:id="328406796">
      <w:bodyDiv w:val="1"/>
      <w:marLeft w:val="0"/>
      <w:marRight w:val="0"/>
      <w:marTop w:val="0"/>
      <w:marBottom w:val="0"/>
      <w:divBdr>
        <w:top w:val="none" w:sz="0" w:space="0" w:color="auto"/>
        <w:left w:val="none" w:sz="0" w:space="0" w:color="auto"/>
        <w:bottom w:val="none" w:sz="0" w:space="0" w:color="auto"/>
        <w:right w:val="none" w:sz="0" w:space="0" w:color="auto"/>
      </w:divBdr>
    </w:div>
    <w:div w:id="672997999">
      <w:bodyDiv w:val="1"/>
      <w:marLeft w:val="0"/>
      <w:marRight w:val="0"/>
      <w:marTop w:val="0"/>
      <w:marBottom w:val="0"/>
      <w:divBdr>
        <w:top w:val="none" w:sz="0" w:space="0" w:color="auto"/>
        <w:left w:val="none" w:sz="0" w:space="0" w:color="auto"/>
        <w:bottom w:val="none" w:sz="0" w:space="0" w:color="auto"/>
        <w:right w:val="none" w:sz="0" w:space="0" w:color="auto"/>
      </w:divBdr>
    </w:div>
    <w:div w:id="1163933270">
      <w:bodyDiv w:val="1"/>
      <w:marLeft w:val="0"/>
      <w:marRight w:val="0"/>
      <w:marTop w:val="0"/>
      <w:marBottom w:val="0"/>
      <w:divBdr>
        <w:top w:val="none" w:sz="0" w:space="0" w:color="auto"/>
        <w:left w:val="none" w:sz="0" w:space="0" w:color="auto"/>
        <w:bottom w:val="none" w:sz="0" w:space="0" w:color="auto"/>
        <w:right w:val="none" w:sz="0" w:space="0" w:color="auto"/>
      </w:divBdr>
    </w:div>
    <w:div w:id="1353337665">
      <w:bodyDiv w:val="1"/>
      <w:marLeft w:val="0"/>
      <w:marRight w:val="0"/>
      <w:marTop w:val="0"/>
      <w:marBottom w:val="0"/>
      <w:divBdr>
        <w:top w:val="none" w:sz="0" w:space="0" w:color="auto"/>
        <w:left w:val="none" w:sz="0" w:space="0" w:color="auto"/>
        <w:bottom w:val="none" w:sz="0" w:space="0" w:color="auto"/>
        <w:right w:val="none" w:sz="0" w:space="0" w:color="auto"/>
      </w:divBdr>
    </w:div>
    <w:div w:id="1377847708">
      <w:bodyDiv w:val="1"/>
      <w:marLeft w:val="0"/>
      <w:marRight w:val="0"/>
      <w:marTop w:val="0"/>
      <w:marBottom w:val="0"/>
      <w:divBdr>
        <w:top w:val="none" w:sz="0" w:space="0" w:color="auto"/>
        <w:left w:val="none" w:sz="0" w:space="0" w:color="auto"/>
        <w:bottom w:val="none" w:sz="0" w:space="0" w:color="auto"/>
        <w:right w:val="none" w:sz="0" w:space="0" w:color="auto"/>
      </w:divBdr>
      <w:divsChild>
        <w:div w:id="1472484736">
          <w:marLeft w:val="0"/>
          <w:marRight w:val="0"/>
          <w:marTop w:val="0"/>
          <w:marBottom w:val="300"/>
          <w:divBdr>
            <w:top w:val="none" w:sz="0" w:space="0" w:color="auto"/>
            <w:left w:val="none" w:sz="0" w:space="0" w:color="auto"/>
            <w:bottom w:val="none" w:sz="0" w:space="0" w:color="auto"/>
            <w:right w:val="none" w:sz="0" w:space="0" w:color="auto"/>
          </w:divBdr>
          <w:divsChild>
            <w:div w:id="147190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059164">
      <w:bodyDiv w:val="1"/>
      <w:marLeft w:val="0"/>
      <w:marRight w:val="0"/>
      <w:marTop w:val="0"/>
      <w:marBottom w:val="0"/>
      <w:divBdr>
        <w:top w:val="none" w:sz="0" w:space="0" w:color="auto"/>
        <w:left w:val="none" w:sz="0" w:space="0" w:color="auto"/>
        <w:bottom w:val="none" w:sz="0" w:space="0" w:color="auto"/>
        <w:right w:val="none" w:sz="0" w:space="0" w:color="auto"/>
      </w:divBdr>
    </w:div>
    <w:div w:id="1993023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martickmethod.com/blog/math/operations-and-algebraic-thinking/addition-and-subtraction/estimate-a-sum/" TargetMode="External"/><Relationship Id="rId13" Type="http://schemas.openxmlformats.org/officeDocument/2006/relationships/hyperlink" Target="https://www.homeschoolmath.net/teaching/md/estimate_products.php"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za.pearson.com/content/dam/region-growth/south-africa/pearson-south-africa/TeacherResourceMaterial/9781447978411_ngm_mat_pr4_tg_eng_ng_screen.pdf"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martickmethod.com/blog/math/operations-and-algebraic-thinking/addition-and-subtraction/estimate-a-sum/"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www.homeschoolmath.net/teaching/md/estimate_products.php" TargetMode="External"/><Relationship Id="rId4" Type="http://schemas.openxmlformats.org/officeDocument/2006/relationships/settings" Target="settings.xml"/><Relationship Id="rId9" Type="http://schemas.openxmlformats.org/officeDocument/2006/relationships/hyperlink" Target="https://za.pearson.com/content/dam/region-growth/south-africa/pearson-south-africa/TeacherResourceMaterial/9781447978411_ngm_mat_pr4_tg_eng_ng_screen.pdf"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lechi%20Uchenna\AppData\Roaming\Microsoft\Templates\Daily%20lesson%20planner%20(color,%20landscap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7D0253E54FA4684857C7E53F49E1A5B"/>
        <w:category>
          <w:name w:val="General"/>
          <w:gallery w:val="placeholder"/>
        </w:category>
        <w:types>
          <w:type w:val="bbPlcHdr"/>
        </w:types>
        <w:behaviors>
          <w:behavior w:val="content"/>
        </w:behaviors>
        <w:guid w:val="{311DC06D-0BCB-42F7-861B-6E57A4FE6415}"/>
      </w:docPartPr>
      <w:docPartBody>
        <w:p w:rsidR="00805105" w:rsidRDefault="00C93DC1">
          <w:pPr>
            <w:pStyle w:val="57D0253E54FA4684857C7E53F49E1A5B"/>
          </w:pPr>
          <w:r>
            <w:t>[Select Date]</w:t>
          </w:r>
        </w:p>
      </w:docPartBody>
    </w:docPart>
    <w:docPart>
      <w:docPartPr>
        <w:name w:val="1C876A8B6575410E8AA7530875A6B7F4"/>
        <w:category>
          <w:name w:val="General"/>
          <w:gallery w:val="placeholder"/>
        </w:category>
        <w:types>
          <w:type w:val="bbPlcHdr"/>
        </w:types>
        <w:behaviors>
          <w:behavior w:val="content"/>
        </w:behaviors>
        <w:guid w:val="{48DC61C6-247F-4A83-AA9C-BA70C391A6B1}"/>
      </w:docPartPr>
      <w:docPartBody>
        <w:p w:rsidR="00805105" w:rsidRDefault="00C93DC1">
          <w:pPr>
            <w:pStyle w:val="1C876A8B6575410E8AA7530875A6B7F4"/>
          </w:pPr>
          <w:r>
            <w:t>[Instructor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3DC1"/>
    <w:rsid w:val="00000A3E"/>
    <w:rsid w:val="00053EC3"/>
    <w:rsid w:val="00071DA5"/>
    <w:rsid w:val="000E3902"/>
    <w:rsid w:val="00106507"/>
    <w:rsid w:val="001342A4"/>
    <w:rsid w:val="00253619"/>
    <w:rsid w:val="00280CE5"/>
    <w:rsid w:val="003F0E5B"/>
    <w:rsid w:val="004A008E"/>
    <w:rsid w:val="004E1DB9"/>
    <w:rsid w:val="00571A20"/>
    <w:rsid w:val="005C622B"/>
    <w:rsid w:val="005E6E71"/>
    <w:rsid w:val="006814AC"/>
    <w:rsid w:val="00713551"/>
    <w:rsid w:val="00805105"/>
    <w:rsid w:val="00816166"/>
    <w:rsid w:val="00836926"/>
    <w:rsid w:val="009D2491"/>
    <w:rsid w:val="00A20224"/>
    <w:rsid w:val="00AB2F7D"/>
    <w:rsid w:val="00AB37F5"/>
    <w:rsid w:val="00B67D1F"/>
    <w:rsid w:val="00C87D32"/>
    <w:rsid w:val="00C93DC1"/>
    <w:rsid w:val="00D22ED1"/>
    <w:rsid w:val="00D92979"/>
    <w:rsid w:val="00E17671"/>
    <w:rsid w:val="00EB30E9"/>
    <w:rsid w:val="00F944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A2A7C90C0B1495BAF5B1EBE1672EF00">
    <w:name w:val="3A2A7C90C0B1495BAF5B1EBE1672EF00"/>
  </w:style>
  <w:style w:type="paragraph" w:customStyle="1" w:styleId="57D0253E54FA4684857C7E53F49E1A5B">
    <w:name w:val="57D0253E54FA4684857C7E53F49E1A5B"/>
  </w:style>
  <w:style w:type="paragraph" w:customStyle="1" w:styleId="7AE7DFE8D63F4AC0A9D67267C3699CCC">
    <w:name w:val="7AE7DFE8D63F4AC0A9D67267C3699CCC"/>
  </w:style>
  <w:style w:type="paragraph" w:customStyle="1" w:styleId="1C876A8B6575410E8AA7530875A6B7F4">
    <w:name w:val="1C876A8B6575410E8AA7530875A6B7F4"/>
  </w:style>
  <w:style w:type="paragraph" w:customStyle="1" w:styleId="A392ED6794CC47DFA557364CD4043756">
    <w:name w:val="A392ED6794CC47DFA557364CD404375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Lesson Planner">
      <a:dk1>
        <a:sysClr val="windowText" lastClr="000000"/>
      </a:dk1>
      <a:lt1>
        <a:sysClr val="window" lastClr="FFFFFF"/>
      </a:lt1>
      <a:dk2>
        <a:srgbClr val="3C1908"/>
      </a:dk2>
      <a:lt2>
        <a:srgbClr val="F5F5F0"/>
      </a:lt2>
      <a:accent1>
        <a:srgbClr val="F16522"/>
      </a:accent1>
      <a:accent2>
        <a:srgbClr val="8AB20F"/>
      </a:accent2>
      <a:accent3>
        <a:srgbClr val="1F60BF"/>
      </a:accent3>
      <a:accent4>
        <a:srgbClr val="CE4024"/>
      </a:accent4>
      <a:accent5>
        <a:srgbClr val="297F7B"/>
      </a:accent5>
      <a:accent6>
        <a:srgbClr val="591066"/>
      </a:accent6>
      <a:hlink>
        <a:srgbClr val="1F60BF"/>
      </a:hlink>
      <a:folHlink>
        <a:srgbClr val="591066"/>
      </a:folHlink>
    </a:clrScheme>
    <a:fontScheme name="Lesson Plan">
      <a:majorFont>
        <a:latin typeface="Cambr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1F7D024D-BC47-49A7-BFA2-860EAD68394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Daily lesson planner (color, landscape)</Template>
  <TotalTime>390</TotalTime>
  <Pages>4</Pages>
  <Words>1000</Words>
  <Characters>5702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user</cp:lastModifiedBy>
  <cp:revision>10</cp:revision>
  <dcterms:created xsi:type="dcterms:W3CDTF">2019-05-14T14:41:00Z</dcterms:created>
  <dcterms:modified xsi:type="dcterms:W3CDTF">2019-07-09T10:43:00Z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TC040191829991</vt:lpwstr>
  </property>
</Properties>
</file>