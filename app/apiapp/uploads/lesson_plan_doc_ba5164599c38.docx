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7519F704" w:rsidR="00C17E2A" w:rsidRPr="00CF3AEF" w:rsidRDefault="00772377">
            <w:pPr>
              <w:pStyle w:val="Title"/>
              <w:rPr>
                <w:sz w:val="34"/>
                <w:szCs w:val="36"/>
              </w:rPr>
            </w:pPr>
            <w:r>
              <w:rPr>
                <w:sz w:val="34"/>
                <w:szCs w:val="36"/>
              </w:rPr>
              <w:t>FIRST AID TREATMENT</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500" w:type="pct"/>
                <w:vAlign w:val="bottom"/>
              </w:tcPr>
              <w:p w14:paraId="184A80D0" w14:textId="3BAC4B44" w:rsidR="00C17E2A" w:rsidRDefault="002A5B76">
                <w:pPr>
                  <w:pStyle w:val="Date"/>
                </w:pPr>
                <w:r>
                  <w:t>3.20.2019</w:t>
                </w:r>
              </w:p>
            </w:tc>
          </w:sdtContent>
        </w:sdt>
      </w:tr>
    </w:tbl>
    <w:p w14:paraId="13DF9718" w14:textId="2F72EB65" w:rsidR="00C17E2A" w:rsidRDefault="00C17E2A">
      <w:pPr>
        <w:pStyle w:val="NoSpacing"/>
      </w:pPr>
    </w:p>
    <w:tbl>
      <w:tblPr>
        <w:tblStyle w:val="LessonPlan"/>
        <w:tblpPr w:leftFromText="180" w:rightFromText="180" w:vertAnchor="text" w:tblpY="1"/>
        <w:tblOverlap w:val="never"/>
        <w:tblW w:w="3650" w:type="pct"/>
        <w:tblLook w:val="04A0" w:firstRow="1" w:lastRow="0" w:firstColumn="1" w:lastColumn="0" w:noHBand="0" w:noVBand="1"/>
        <w:tblDescription w:val="Overview"/>
      </w:tblPr>
      <w:tblGrid>
        <w:gridCol w:w="1801"/>
        <w:gridCol w:w="288"/>
        <w:gridCol w:w="7372"/>
      </w:tblGrid>
      <w:tr w:rsidR="00C17E2A" w14:paraId="6D41C1C9" w14:textId="77777777" w:rsidTr="00E8644D">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rsidP="00E8644D">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rsidP="00E8644D">
            <w:pPr>
              <w:pStyle w:val="Heading1"/>
              <w:spacing w:before="60"/>
              <w:contextualSpacing w:val="0"/>
              <w:outlineLvl w:val="0"/>
            </w:pPr>
          </w:p>
        </w:tc>
        <w:tc>
          <w:tcPr>
            <w:tcW w:w="3895" w:type="pct"/>
          </w:tcPr>
          <w:p w14:paraId="2CD11C91" w14:textId="77777777" w:rsidR="00C17E2A" w:rsidRDefault="00D27DC3" w:rsidP="00E8644D">
            <w:pPr>
              <w:pStyle w:val="Heading1"/>
              <w:spacing w:before="60"/>
              <w:contextualSpacing w:val="0"/>
              <w:outlineLvl w:val="0"/>
            </w:pPr>
            <w:r>
              <w:t>Overview</w:t>
            </w:r>
          </w:p>
        </w:tc>
      </w:tr>
      <w:tr w:rsidR="00C17E2A" w14:paraId="213687BE" w14:textId="77777777" w:rsidTr="00E8644D">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CDEFE52" w:rsidR="00C17E2A" w:rsidRDefault="003300D5" w:rsidP="00E8644D">
                  <w:pPr>
                    <w:framePr w:hSpace="180" w:wrap="around" w:vAnchor="text" w:hAnchor="text" w:y="1"/>
                    <w:suppressOverlap/>
                  </w:pPr>
                  <w:r>
                    <w:t>SOCIAL STUDIES</w:t>
                  </w:r>
                </w:p>
              </w:tc>
            </w:tr>
            <w:tr w:rsidR="00C17E2A" w14:paraId="58EC4DA0" w14:textId="77777777">
              <w:tc>
                <w:tcPr>
                  <w:tcW w:w="5000" w:type="pct"/>
                  <w:tcBorders>
                    <w:bottom w:val="single" w:sz="8" w:space="0" w:color="auto"/>
                  </w:tcBorders>
                </w:tcPr>
                <w:p w14:paraId="6BBD517E" w14:textId="77777777" w:rsidR="00C17E2A" w:rsidRDefault="00D27DC3" w:rsidP="00E8644D">
                  <w:pPr>
                    <w:pStyle w:val="Heading1"/>
                    <w:framePr w:hSpace="180" w:wrap="around" w:vAnchor="text" w:hAnchor="text" w:y="1"/>
                    <w:suppressOverlap/>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sidP="00E8644D">
                      <w:pPr>
                        <w:framePr w:hSpace="180" w:wrap="around" w:vAnchor="text" w:hAnchor="text" w:y="1"/>
                        <w:suppressOverlap/>
                      </w:pPr>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rsidP="00E8644D">
                  <w:pPr>
                    <w:pStyle w:val="Heading1"/>
                    <w:framePr w:hSpace="180" w:wrap="around" w:vAnchor="text" w:hAnchor="text" w:y="1"/>
                    <w:suppressOverlap/>
                  </w:pPr>
                  <w:r>
                    <w:t>Grade Level</w:t>
                  </w:r>
                </w:p>
              </w:tc>
            </w:tr>
            <w:tr w:rsidR="00C17E2A" w14:paraId="3BE49EC9" w14:textId="77777777">
              <w:tc>
                <w:tcPr>
                  <w:tcW w:w="5000" w:type="pct"/>
                  <w:tcBorders>
                    <w:top w:val="single" w:sz="8" w:space="0" w:color="auto"/>
                  </w:tcBorders>
                </w:tcPr>
                <w:p w14:paraId="517CCD81" w14:textId="3F9CEC90" w:rsidR="00C17E2A" w:rsidRDefault="00CB2435" w:rsidP="00E8644D">
                  <w:pPr>
                    <w:framePr w:hSpace="180" w:wrap="around" w:vAnchor="text" w:hAnchor="text" w:y="1"/>
                    <w:suppressOverlap/>
                  </w:pPr>
                  <w:r>
                    <w:t>2</w:t>
                  </w:r>
                </w:p>
              </w:tc>
            </w:tr>
          </w:tbl>
          <w:p w14:paraId="4CAC6574" w14:textId="77777777" w:rsidR="00C17E2A" w:rsidRDefault="00C17E2A" w:rsidP="00E8644D"/>
        </w:tc>
        <w:tc>
          <w:tcPr>
            <w:tcW w:w="152" w:type="pct"/>
          </w:tcPr>
          <w:p w14:paraId="0CBCE437" w14:textId="77777777" w:rsidR="00C17E2A" w:rsidRDefault="00C17E2A" w:rsidP="00E8644D"/>
        </w:tc>
        <w:tc>
          <w:tcPr>
            <w:tcW w:w="3895" w:type="pct"/>
          </w:tcPr>
          <w:p w14:paraId="2971807D" w14:textId="4CFD3057" w:rsidR="000A37E8" w:rsidRDefault="000A37E8" w:rsidP="00E8644D">
            <w:r>
              <w:t>This lesson plan covers teaching content for</w:t>
            </w:r>
            <w:r w:rsidR="00EB3FC4">
              <w:t xml:space="preserve">: </w:t>
            </w:r>
          </w:p>
          <w:p w14:paraId="286584AB" w14:textId="2FE5935A" w:rsidR="000A37E8" w:rsidRDefault="00772377" w:rsidP="00E8644D">
            <w:pPr>
              <w:pStyle w:val="ListParagraph"/>
              <w:numPr>
                <w:ilvl w:val="0"/>
                <w:numId w:val="2"/>
              </w:numPr>
              <w:ind w:left="467" w:hanging="142"/>
            </w:pPr>
            <w:r>
              <w:t xml:space="preserve"> Objects found in a first aid box.</w:t>
            </w:r>
          </w:p>
          <w:p w14:paraId="1552B78B" w14:textId="5080E12E" w:rsidR="00772377" w:rsidRDefault="00772377" w:rsidP="00E8644D">
            <w:pPr>
              <w:pStyle w:val="ListParagraph"/>
              <w:numPr>
                <w:ilvl w:val="0"/>
                <w:numId w:val="2"/>
              </w:numPr>
              <w:ind w:left="467" w:hanging="142"/>
            </w:pPr>
            <w:r>
              <w:t>Steps involved in first aid treatment</w:t>
            </w:r>
          </w:p>
          <w:p w14:paraId="7162E278" w14:textId="77777777" w:rsidR="00CB2435" w:rsidRDefault="00CB2435" w:rsidP="00E8644D">
            <w:pPr>
              <w:pStyle w:val="ListParagraph"/>
              <w:ind w:left="467"/>
            </w:pPr>
          </w:p>
          <w:p w14:paraId="458BD9FD" w14:textId="022C1D0B" w:rsidR="00B61232" w:rsidRDefault="00B61232" w:rsidP="00E8644D">
            <w:pPr>
              <w:pStyle w:val="ListParagraph"/>
              <w:ind w:left="467"/>
            </w:pPr>
          </w:p>
        </w:tc>
      </w:tr>
    </w:tbl>
    <w:p w14:paraId="44024CC7" w14:textId="4286A514" w:rsidR="00C17E2A" w:rsidRDefault="00E8644D">
      <w:pPr>
        <w:pStyle w:val="NoSpacing"/>
      </w:pPr>
      <w:r>
        <w:rPr>
          <w:noProof/>
          <w:lang w:val="en-GB" w:eastAsia="en-GB"/>
        </w:rPr>
        <w:br w:type="textWrapping" w:clear="all"/>
      </w:r>
      <w:r w:rsidR="00196867">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19691"/>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7A319284" w14:textId="77777777" w:rsidR="0005714C" w:rsidRPr="0005714C" w:rsidRDefault="0005714C" w:rsidP="0005714C">
                                  <w:pPr>
                                    <w:pStyle w:val="ListBullet"/>
                                    <w:rPr>
                                      <w:rFonts w:eastAsia="Times New Roman"/>
                                      <w:lang w:eastAsia="en-US"/>
                                    </w:rPr>
                                  </w:pPr>
                                  <w:r w:rsidRPr="0005714C">
                                    <w:rPr>
                                      <w:rFonts w:eastAsia="Times New Roman"/>
                                      <w:lang w:eastAsia="en-US"/>
                                    </w:rPr>
                                    <w:t>A first aid kit</w:t>
                                  </w:r>
                                </w:p>
                                <w:p w14:paraId="6A94D1A3" w14:textId="2BD7CA0B" w:rsidR="00BB43D6" w:rsidRDefault="004C73E1" w:rsidP="004C73E1">
                                  <w:pPr>
                                    <w:pStyle w:val="ListBullet"/>
                                  </w:pPr>
                                  <w:r w:rsidRPr="004C73E1">
                                    <w:t>soap</w:t>
                                  </w:r>
                                </w:p>
                                <w:p w14:paraId="34226D86" w14:textId="00FF7B3F" w:rsidR="00BB43D6" w:rsidRDefault="004C73E1" w:rsidP="0005714C">
                                  <w:pPr>
                                    <w:pStyle w:val="ListBullet"/>
                                  </w:pPr>
                                  <w:r w:rsidRPr="004C73E1">
                                    <w:t>manikins</w:t>
                                  </w:r>
                                </w:p>
                                <w:p w14:paraId="4BE61749" w14:textId="47E1951E" w:rsidR="004C73E1" w:rsidRDefault="004C73E1" w:rsidP="0005714C">
                                  <w:pPr>
                                    <w:pStyle w:val="ListBullet"/>
                                  </w:pP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70D08053" w14:textId="2B73AFBF" w:rsidR="00BB43D6" w:rsidRDefault="00CB5DE5" w:rsidP="009C40D0">
                                  <w:pPr>
                                    <w:pStyle w:val="ListBullet"/>
                                  </w:pPr>
                                  <w:hyperlink r:id="rId7" w:history="1">
                                    <w:r w:rsidR="009C40D0" w:rsidRPr="00731707">
                                      <w:rPr>
                                        <w:rStyle w:val="Hyperlink"/>
                                      </w:rPr>
                                      <w:t>https://www.google.com/url?sa=i&amp;source=images&amp;cd=&amp;ved=2ahUKEwjV-PuLgsbiAhXMIVAKHSvGDQ0QjRx6BAgBEAU&amp;url=https%3A%2F%2Fwww.stjohnvic.com.au%2Ftestmyfirstaid%2Findex.asp&amp;psig=AOvVaw1iXb6KZB3wCpGbjn3Zl0cV&amp;ust=1559400513672647</w:t>
                                    </w:r>
                                  </w:hyperlink>
                                </w:p>
                                <w:p w14:paraId="3B41DB0E" w14:textId="736392BE" w:rsidR="009C40D0" w:rsidRDefault="00CB5DE5" w:rsidP="009C40D0">
                                  <w:pPr>
                                    <w:pStyle w:val="ListBullet"/>
                                  </w:pPr>
                                  <w:hyperlink r:id="rId8" w:history="1">
                                    <w:r w:rsidR="009C40D0" w:rsidRPr="00731707">
                                      <w:rPr>
                                        <w:rStyle w:val="Hyperlink"/>
                                      </w:rPr>
                                      <w:t>https://www.google.com/url?sa=i&amp;source=images&amp;cd=&amp;ved=2ahUKEwilvp2zgsbiAhXGK1AKHbHOD0MQjRx6BAgBEAU&amp;url=https%3A%2F%2Fwww.pinterest.com%2Fpin%2F278660295669584686%2F&amp;psig=AOvVaw1iXb6KZB3wCpGbjn3Zl0cV&amp;ust=1559400513672647</w:t>
                                    </w:r>
                                  </w:hyperlink>
                                </w:p>
                                <w:p w14:paraId="73B465F7" w14:textId="093E5D66" w:rsidR="009C40D0" w:rsidRDefault="00CB5DE5" w:rsidP="00B05E7B">
                                  <w:pPr>
                                    <w:pStyle w:val="ListBullet"/>
                                  </w:pPr>
                                  <w:hyperlink r:id="rId9" w:history="1">
                                    <w:r w:rsidR="00B05E7B" w:rsidRPr="00833F2E">
                                      <w:rPr>
                                        <w:rStyle w:val="Hyperlink"/>
                                      </w:rPr>
                                      <w:t>https://youtu.be/aft2RqR-Fh0</w:t>
                                    </w:r>
                                  </w:hyperlink>
                                </w:p>
                                <w:p w14:paraId="732CD070" w14:textId="74137F1C" w:rsidR="00B05E7B" w:rsidRDefault="00CB5DE5" w:rsidP="004C73E1">
                                  <w:pPr>
                                    <w:pStyle w:val="ListBullet"/>
                                  </w:pPr>
                                  <w:hyperlink r:id="rId10" w:history="1">
                                    <w:r w:rsidR="004C73E1" w:rsidRPr="00965A57">
                                      <w:rPr>
                                        <w:rStyle w:val="Hyperlink"/>
                                      </w:rPr>
                                      <w:t>https://youtu.be/laZKPG1OsHM</w:t>
                                    </w:r>
                                  </w:hyperlink>
                                </w:p>
                                <w:p w14:paraId="266D3DBF" w14:textId="6B5D3E52" w:rsidR="004C73E1" w:rsidRDefault="004C73E1" w:rsidP="004C73E1">
                                  <w:pPr>
                                    <w:pStyle w:val="ListBullet"/>
                                  </w:pPr>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19691"/>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7A319284" w14:textId="77777777" w:rsidR="0005714C" w:rsidRPr="0005714C" w:rsidRDefault="0005714C" w:rsidP="0005714C">
                            <w:pPr>
                              <w:pStyle w:val="ListBullet"/>
                              <w:rPr>
                                <w:rFonts w:eastAsia="Times New Roman"/>
                                <w:lang w:eastAsia="en-US"/>
                              </w:rPr>
                            </w:pPr>
                            <w:r w:rsidRPr="0005714C">
                              <w:rPr>
                                <w:rFonts w:eastAsia="Times New Roman"/>
                                <w:lang w:eastAsia="en-US"/>
                              </w:rPr>
                              <w:t>A first aid kit</w:t>
                            </w:r>
                          </w:p>
                          <w:p w14:paraId="6A94D1A3" w14:textId="2BD7CA0B" w:rsidR="00BB43D6" w:rsidRDefault="004C73E1" w:rsidP="004C73E1">
                            <w:pPr>
                              <w:pStyle w:val="ListBullet"/>
                            </w:pPr>
                            <w:r w:rsidRPr="004C73E1">
                              <w:t>soap</w:t>
                            </w:r>
                          </w:p>
                          <w:p w14:paraId="34226D86" w14:textId="00FF7B3F" w:rsidR="00BB43D6" w:rsidRDefault="004C73E1" w:rsidP="0005714C">
                            <w:pPr>
                              <w:pStyle w:val="ListBullet"/>
                            </w:pPr>
                            <w:r w:rsidRPr="004C73E1">
                              <w:t>manikins</w:t>
                            </w:r>
                          </w:p>
                          <w:p w14:paraId="4BE61749" w14:textId="47E1951E" w:rsidR="004C73E1" w:rsidRDefault="004C73E1" w:rsidP="0005714C">
                            <w:pPr>
                              <w:pStyle w:val="ListBullet"/>
                            </w:pP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70D08053" w14:textId="2B73AFBF" w:rsidR="00BB43D6" w:rsidRDefault="00CB5DE5" w:rsidP="009C40D0">
                            <w:pPr>
                              <w:pStyle w:val="ListBullet"/>
                            </w:pPr>
                            <w:hyperlink r:id="rId11" w:history="1">
                              <w:r w:rsidR="009C40D0" w:rsidRPr="00731707">
                                <w:rPr>
                                  <w:rStyle w:val="Hyperlink"/>
                                </w:rPr>
                                <w:t>https://www.google.com/url?sa=i&amp;source=images&amp;cd=&amp;ved=2ahUKEwjV-PuLgsbiAhXMIVAKHSvGDQ0QjRx6BAgBEAU&amp;url=https%3A%2F%2Fwww.stjohnvic.com.au%2Ftestmyfirstaid%2Findex.asp&amp;psig=AOvVaw1iXb6KZB3wCpGbjn3Zl0cV&amp;ust=1559400513672647</w:t>
                              </w:r>
                            </w:hyperlink>
                          </w:p>
                          <w:p w14:paraId="3B41DB0E" w14:textId="736392BE" w:rsidR="009C40D0" w:rsidRDefault="00CB5DE5" w:rsidP="009C40D0">
                            <w:pPr>
                              <w:pStyle w:val="ListBullet"/>
                            </w:pPr>
                            <w:hyperlink r:id="rId12" w:history="1">
                              <w:r w:rsidR="009C40D0" w:rsidRPr="00731707">
                                <w:rPr>
                                  <w:rStyle w:val="Hyperlink"/>
                                </w:rPr>
                                <w:t>https://www.google.com/url?sa=i&amp;source=images&amp;cd=&amp;ved=2ahUKEwilvp2zgsbiAhXGK1AKHbHOD0MQjRx6BAgBEAU&amp;url=https%3A%2F%2Fwww.pinterest.com%2Fpin%2F278660295669584686%2F&amp;psig=AOvVaw1iXb6KZB3wCpGbjn3Zl0cV&amp;ust=1559400513672647</w:t>
                              </w:r>
                            </w:hyperlink>
                          </w:p>
                          <w:p w14:paraId="73B465F7" w14:textId="093E5D66" w:rsidR="009C40D0" w:rsidRDefault="00CB5DE5" w:rsidP="00B05E7B">
                            <w:pPr>
                              <w:pStyle w:val="ListBullet"/>
                            </w:pPr>
                            <w:hyperlink r:id="rId13" w:history="1">
                              <w:r w:rsidR="00B05E7B" w:rsidRPr="00833F2E">
                                <w:rPr>
                                  <w:rStyle w:val="Hyperlink"/>
                                </w:rPr>
                                <w:t>https://youtu.be/aft2RqR-Fh0</w:t>
                              </w:r>
                            </w:hyperlink>
                          </w:p>
                          <w:p w14:paraId="732CD070" w14:textId="74137F1C" w:rsidR="00B05E7B" w:rsidRDefault="00CB5DE5" w:rsidP="004C73E1">
                            <w:pPr>
                              <w:pStyle w:val="ListBullet"/>
                            </w:pPr>
                            <w:hyperlink r:id="rId14" w:history="1">
                              <w:r w:rsidR="004C73E1" w:rsidRPr="00965A57">
                                <w:rPr>
                                  <w:rStyle w:val="Hyperlink"/>
                                </w:rPr>
                                <w:t>https://youtu.be/laZKPG1OsHM</w:t>
                              </w:r>
                            </w:hyperlink>
                          </w:p>
                          <w:p w14:paraId="266D3DBF" w14:textId="6B5D3E52" w:rsidR="004C73E1" w:rsidRDefault="004C73E1" w:rsidP="004C73E1">
                            <w:pPr>
                              <w:pStyle w:val="ListBullet"/>
                            </w:pPr>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795"/>
        <w:gridCol w:w="284"/>
        <w:gridCol w:w="3550"/>
        <w:gridCol w:w="284"/>
        <w:gridCol w:w="3548"/>
      </w:tblGrid>
      <w:tr w:rsidR="00C17E2A" w14:paraId="7DA79F9C" w14:textId="77777777">
        <w:trPr>
          <w:tblHeader/>
        </w:trPr>
        <w:tc>
          <w:tcPr>
            <w:tcW w:w="949" w:type="pct"/>
            <w:tcBorders>
              <w:bottom w:val="single" w:sz="18" w:space="0" w:color="000000" w:themeColor="text1"/>
            </w:tcBorders>
          </w:tcPr>
          <w:p w14:paraId="27485672" w14:textId="77777777" w:rsidR="00C17E2A" w:rsidRDefault="00C17E2A">
            <w:pPr>
              <w:pStyle w:val="Heading1"/>
            </w:pP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402FE9C1" w:rsidR="00C17E2A" w:rsidRPr="00456C19" w:rsidRDefault="00C17E2A">
            <w:pPr>
              <w:pStyle w:val="Heading1"/>
              <w:rPr>
                <w:b w:val="0"/>
                <w:sz w:val="18"/>
                <w:szCs w:val="18"/>
              </w:rPr>
            </w:pP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252F33A6" w:rsidR="00C17E2A" w:rsidRPr="00456C19" w:rsidRDefault="00C17E2A">
            <w:pPr>
              <w:pStyle w:val="Heading1"/>
              <w:rPr>
                <w:sz w:val="18"/>
                <w:szCs w:val="18"/>
              </w:rPr>
            </w:pPr>
          </w:p>
        </w:tc>
      </w:tr>
      <w:tr w:rsidR="00C17E2A" w14:paraId="51C30C02" w14:textId="77777777" w:rsidTr="00B87608">
        <w:trPr>
          <w:trHeight w:val="893"/>
        </w:trPr>
        <w:tc>
          <w:tcPr>
            <w:tcW w:w="949" w:type="pct"/>
            <w:tcBorders>
              <w:top w:val="single" w:sz="18" w:space="0" w:color="000000" w:themeColor="text1"/>
              <w:bottom w:val="single" w:sz="8" w:space="0" w:color="000000" w:themeColor="text1"/>
            </w:tcBorders>
          </w:tcPr>
          <w:p w14:paraId="159D1AF2" w14:textId="1A22535D" w:rsidR="00C17E2A" w:rsidRPr="00F616CA" w:rsidRDefault="00D27DC3">
            <w:pPr>
              <w:pStyle w:val="Heading2"/>
              <w:rPr>
                <w:b/>
              </w:rPr>
            </w:pPr>
            <w:r w:rsidRPr="00F616CA">
              <w:rPr>
                <w:b/>
              </w:rPr>
              <w:t>Objectives</w:t>
            </w:r>
          </w:p>
          <w:p w14:paraId="7121C0F9" w14:textId="65BB136F" w:rsidR="006F0813" w:rsidRDefault="003A0DF1" w:rsidP="003A0DF1">
            <w:r>
              <w:t>By the end of this unit, student</w:t>
            </w:r>
            <w:r w:rsidR="00826FC7">
              <w:t>s</w:t>
            </w:r>
            <w:r>
              <w:t xml:space="preserve"> should be able to:</w:t>
            </w:r>
          </w:p>
          <w:p w14:paraId="0CB3A772" w14:textId="6B8D4953" w:rsidR="009C40D0" w:rsidRPr="009C40D0" w:rsidRDefault="009C40D0" w:rsidP="00A731E1">
            <w:pPr>
              <w:pStyle w:val="ListParagraph"/>
              <w:numPr>
                <w:ilvl w:val="0"/>
                <w:numId w:val="6"/>
              </w:numPr>
              <w:ind w:left="180" w:hanging="180"/>
            </w:pPr>
            <w:r>
              <w:t>D</w:t>
            </w:r>
            <w:r w:rsidRPr="009C40D0">
              <w:t>efine 'first aid'</w:t>
            </w:r>
          </w:p>
          <w:p w14:paraId="632B74A3" w14:textId="1FE82EC4" w:rsidR="009C40D0" w:rsidRDefault="009C40D0" w:rsidP="00A731E1">
            <w:pPr>
              <w:pStyle w:val="ListParagraph"/>
              <w:numPr>
                <w:ilvl w:val="0"/>
                <w:numId w:val="6"/>
              </w:numPr>
              <w:ind w:left="180" w:hanging="180"/>
            </w:pPr>
            <w:r w:rsidRPr="009C40D0">
              <w:t>identify different types of injuries</w:t>
            </w:r>
          </w:p>
          <w:p w14:paraId="2956C7C8" w14:textId="1D36C7F2" w:rsidR="009C40D0" w:rsidRPr="009C40D0" w:rsidRDefault="009C40D0" w:rsidP="00A731E1">
            <w:pPr>
              <w:pStyle w:val="ListParagraph"/>
              <w:numPr>
                <w:ilvl w:val="0"/>
                <w:numId w:val="6"/>
              </w:numPr>
              <w:ind w:left="180" w:hanging="180"/>
            </w:pPr>
            <w:r>
              <w:t xml:space="preserve">Identify </w:t>
            </w:r>
            <w:r w:rsidR="002E27C8">
              <w:t xml:space="preserve">various items in a first aid kit.   </w:t>
            </w:r>
          </w:p>
          <w:p w14:paraId="15268236" w14:textId="69CAA7F8" w:rsidR="009C40D0" w:rsidRDefault="00894A09" w:rsidP="00A731E1">
            <w:pPr>
              <w:pStyle w:val="ListParagraph"/>
              <w:numPr>
                <w:ilvl w:val="0"/>
                <w:numId w:val="6"/>
              </w:numPr>
              <w:ind w:left="180" w:hanging="180"/>
            </w:pPr>
            <w:r>
              <w:t>O</w:t>
            </w:r>
            <w:r w:rsidR="0005714C">
              <w:t xml:space="preserve">utline the </w:t>
            </w:r>
            <w:r w:rsidR="009C40D0" w:rsidRPr="009C40D0">
              <w:t>appropriate first aid measures for several different types of injuries</w:t>
            </w:r>
            <w:r w:rsidR="00271EF2">
              <w:t>.</w:t>
            </w:r>
          </w:p>
          <w:p w14:paraId="7937996C" w14:textId="40F29CED" w:rsidR="00271EF2" w:rsidRDefault="00271EF2" w:rsidP="00271EF2"/>
          <w:p w14:paraId="367AF482" w14:textId="0620A8CA" w:rsidR="00271EF2" w:rsidRDefault="00271EF2" w:rsidP="00271EF2"/>
          <w:p w14:paraId="2DF80EB9" w14:textId="205991AC" w:rsidR="00271EF2" w:rsidRDefault="00271EF2" w:rsidP="00271EF2"/>
          <w:p w14:paraId="27362B62" w14:textId="642B1568" w:rsidR="00271EF2" w:rsidRDefault="00271EF2" w:rsidP="00271EF2"/>
          <w:p w14:paraId="63E12992" w14:textId="5004AA5E" w:rsidR="00271EF2" w:rsidRDefault="00271EF2" w:rsidP="00271EF2"/>
          <w:p w14:paraId="5E08BA4E" w14:textId="0FE01A3B" w:rsidR="00271EF2" w:rsidRDefault="00271EF2" w:rsidP="00271EF2"/>
          <w:p w14:paraId="235AFF62" w14:textId="7504240C" w:rsidR="00271EF2" w:rsidRDefault="00271EF2" w:rsidP="00271EF2"/>
          <w:p w14:paraId="3AE7CB35" w14:textId="696B8AFD" w:rsidR="00271EF2" w:rsidRDefault="00271EF2" w:rsidP="00271EF2"/>
          <w:p w14:paraId="5DC00AD6" w14:textId="77777777" w:rsidR="00271EF2" w:rsidRPr="009C40D0" w:rsidRDefault="00271EF2" w:rsidP="00271EF2"/>
          <w:p w14:paraId="15AA68C5" w14:textId="77777777" w:rsidR="00271EF2" w:rsidRPr="00271EF2" w:rsidRDefault="00271EF2" w:rsidP="00271EF2">
            <w:pPr>
              <w:spacing w:line="240" w:lineRule="auto"/>
              <w:outlineLvl w:val="1"/>
              <w:rPr>
                <w:rFonts w:asciiTheme="majorHAnsi" w:eastAsiaTheme="majorEastAsia" w:hAnsiTheme="majorHAnsi" w:cstheme="majorBidi"/>
                <w:b/>
                <w:color w:val="F16522" w:themeColor="accent1"/>
              </w:rPr>
            </w:pPr>
            <w:r w:rsidRPr="00271EF2">
              <w:rPr>
                <w:rFonts w:asciiTheme="majorHAnsi" w:eastAsiaTheme="majorEastAsia" w:hAnsiTheme="majorHAnsi" w:cstheme="majorBidi"/>
                <w:b/>
                <w:color w:val="F16522" w:themeColor="accent1"/>
              </w:rPr>
              <w:lastRenderedPageBreak/>
              <w:t>Assessment Activity</w:t>
            </w:r>
          </w:p>
          <w:p w14:paraId="45820636" w14:textId="525226C5" w:rsidR="00271EF2" w:rsidRDefault="00271EF2" w:rsidP="00A731E1">
            <w:pPr>
              <w:numPr>
                <w:ilvl w:val="0"/>
                <w:numId w:val="3"/>
              </w:numPr>
              <w:ind w:left="142" w:hanging="142"/>
              <w:contextualSpacing/>
            </w:pPr>
            <w:r w:rsidRPr="00271EF2">
              <w:t xml:space="preserve"> List five objects found in a first aid box.</w:t>
            </w:r>
          </w:p>
          <w:p w14:paraId="22A31125" w14:textId="5CBAC117" w:rsidR="00CB2435" w:rsidRPr="000A37E8" w:rsidRDefault="00271EF2" w:rsidP="00A731E1">
            <w:pPr>
              <w:numPr>
                <w:ilvl w:val="0"/>
                <w:numId w:val="3"/>
              </w:numPr>
              <w:ind w:left="142" w:hanging="142"/>
              <w:contextualSpacing/>
            </w:pPr>
            <w:r>
              <w:t xml:space="preserve"> </w:t>
            </w:r>
            <w:r w:rsidRPr="00271EF2">
              <w:t xml:space="preserve">Describe how simple first aid can be applied to an injured individual.   </w:t>
            </w:r>
          </w:p>
        </w:tc>
        <w:tc>
          <w:tcPr>
            <w:tcW w:w="150" w:type="pct"/>
          </w:tcPr>
          <w:p w14:paraId="64D57A74" w14:textId="7FE44FDF" w:rsidR="00C17E2A" w:rsidRPr="003A0DF1" w:rsidRDefault="002E27C8">
            <w:pPr>
              <w:rPr>
                <w:b/>
              </w:rPr>
            </w:pPr>
            <w:r>
              <w:rPr>
                <w:b/>
              </w:rPr>
              <w:lastRenderedPageBreak/>
              <w:t xml:space="preserve"> </w:t>
            </w:r>
          </w:p>
        </w:tc>
        <w:tc>
          <w:tcPr>
            <w:tcW w:w="1876" w:type="pct"/>
            <w:tcBorders>
              <w:top w:val="single" w:sz="18" w:space="0" w:color="000000" w:themeColor="text1"/>
              <w:bottom w:val="single" w:sz="8" w:space="0" w:color="000000" w:themeColor="text1"/>
            </w:tcBorders>
            <w:shd w:val="clear" w:color="auto" w:fill="auto"/>
          </w:tcPr>
          <w:p w14:paraId="447DCA41" w14:textId="2AC0E0D3" w:rsidR="0028205A" w:rsidRPr="0028205A" w:rsidRDefault="0028205A" w:rsidP="0028205A">
            <w:pPr>
              <w:pStyle w:val="Heading2"/>
              <w:rPr>
                <w:b/>
              </w:rPr>
            </w:pPr>
            <w:r w:rsidRPr="0028205A">
              <w:rPr>
                <w:b/>
              </w:rPr>
              <w:t>Activity Starter/Introduction</w:t>
            </w:r>
          </w:p>
          <w:p w14:paraId="077E3E55" w14:textId="034438A6" w:rsidR="0028205A" w:rsidRDefault="0005714C" w:rsidP="00A731E1">
            <w:pPr>
              <w:pStyle w:val="ListParagraph"/>
              <w:numPr>
                <w:ilvl w:val="0"/>
                <w:numId w:val="7"/>
              </w:numPr>
              <w:ind w:left="261" w:hanging="270"/>
            </w:pPr>
            <w:r w:rsidRPr="0005714C">
              <w:t>The first step in any emergency is the recognition of the problem and providing help.</w:t>
            </w:r>
          </w:p>
          <w:p w14:paraId="369AEE13" w14:textId="66704828" w:rsidR="000527F8" w:rsidRDefault="000527F8" w:rsidP="00A731E1">
            <w:pPr>
              <w:pStyle w:val="ListParagraph"/>
              <w:numPr>
                <w:ilvl w:val="0"/>
                <w:numId w:val="7"/>
              </w:numPr>
              <w:ind w:left="261" w:hanging="270"/>
            </w:pPr>
            <w:r>
              <w:rPr>
                <w:bCs/>
              </w:rPr>
              <w:t>It</w:t>
            </w:r>
            <w:r w:rsidRPr="000527F8">
              <w:t xml:space="preserve"> is the provision of immediate care to a victim with an injury or illness, usually effected by a lay person, and performed within a limited skill range. </w:t>
            </w:r>
          </w:p>
          <w:p w14:paraId="2B30242D" w14:textId="77777777" w:rsidR="000527F8" w:rsidRDefault="000527F8" w:rsidP="00A731E1">
            <w:pPr>
              <w:pStyle w:val="ListParagraph"/>
              <w:numPr>
                <w:ilvl w:val="0"/>
                <w:numId w:val="7"/>
              </w:numPr>
              <w:ind w:left="261" w:hanging="270"/>
            </w:pPr>
            <w:r w:rsidRPr="000527F8">
              <w:t xml:space="preserve">First aid is normally performed until the injury or illness is satisfactorily dealt with (such as in the case of small cuts, minor bruises, and blisters) or until the next level of care, such as a paramedic or doctor, arrives. </w:t>
            </w:r>
          </w:p>
          <w:p w14:paraId="6D007089" w14:textId="4B8C8B8A" w:rsidR="00CB2435" w:rsidRDefault="000527F8" w:rsidP="00A731E1">
            <w:pPr>
              <w:pStyle w:val="ListParagraph"/>
              <w:numPr>
                <w:ilvl w:val="0"/>
                <w:numId w:val="7"/>
              </w:numPr>
              <w:ind w:left="261" w:hanging="270"/>
            </w:pPr>
            <w:r w:rsidRPr="000527F8">
              <w:t>First aid may help the person to survive till the doctor comes and saves his/her life</w:t>
            </w:r>
            <w:r w:rsidR="00E62B76">
              <w:t>.</w:t>
            </w:r>
          </w:p>
          <w:p w14:paraId="68EC1D0B" w14:textId="3E75B746" w:rsidR="00CB2435" w:rsidRDefault="00CB2435" w:rsidP="0028205A"/>
          <w:p w14:paraId="2AFE0E4B" w14:textId="77777777" w:rsidR="0028205A" w:rsidRPr="00456C19" w:rsidRDefault="0028205A" w:rsidP="0028205A">
            <w:pPr>
              <w:rPr>
                <w:rFonts w:asciiTheme="majorHAnsi" w:hAnsiTheme="majorHAnsi"/>
                <w:b/>
                <w:color w:val="F16522" w:themeColor="accent1"/>
              </w:rPr>
            </w:pPr>
            <w:r w:rsidRPr="00456C19">
              <w:rPr>
                <w:rFonts w:asciiTheme="majorHAnsi" w:hAnsiTheme="majorHAnsi"/>
                <w:b/>
                <w:color w:val="F16522" w:themeColor="accent1"/>
              </w:rPr>
              <w:t>Teacher Guide</w:t>
            </w:r>
          </w:p>
          <w:p w14:paraId="6F771B8D" w14:textId="77777777" w:rsidR="0028205A" w:rsidRDefault="0028205A" w:rsidP="0028205A">
            <w:pPr>
              <w:rPr>
                <w:b/>
              </w:rPr>
            </w:pPr>
            <w:r>
              <w:rPr>
                <w:b/>
              </w:rPr>
              <w:t>Day 1/Lesson 1</w:t>
            </w:r>
            <w:r w:rsidRPr="003468F5">
              <w:rPr>
                <w:b/>
              </w:rPr>
              <w:t>–</w:t>
            </w:r>
            <w:r>
              <w:rPr>
                <w:b/>
              </w:rPr>
              <w:t>10Mins</w:t>
            </w:r>
          </w:p>
          <w:p w14:paraId="01CA2872" w14:textId="27A43E7E" w:rsidR="00E62B76" w:rsidRDefault="00E62B76" w:rsidP="00A731E1">
            <w:pPr>
              <w:pStyle w:val="ListParagraph"/>
              <w:numPr>
                <w:ilvl w:val="0"/>
                <w:numId w:val="4"/>
              </w:numPr>
              <w:ind w:left="171" w:hanging="180"/>
            </w:pPr>
            <w:r>
              <w:t>Introduce the topic.</w:t>
            </w:r>
            <w:r w:rsidRPr="00E62B76">
              <w:t> You can begin with: First aid is the quickest and correct medical help given soon after an accident ahead of a medical professional’s help. It can often save a life and reduce injury. </w:t>
            </w:r>
          </w:p>
          <w:p w14:paraId="1F1C7C8F" w14:textId="6262C270" w:rsidR="00E62B76" w:rsidRPr="00E62B76" w:rsidRDefault="00E62B76" w:rsidP="00A731E1">
            <w:pPr>
              <w:pStyle w:val="ListParagraph"/>
              <w:numPr>
                <w:ilvl w:val="0"/>
                <w:numId w:val="4"/>
              </w:numPr>
              <w:ind w:left="171" w:hanging="180"/>
            </w:pPr>
            <w:r w:rsidRPr="00E62B76">
              <w:lastRenderedPageBreak/>
              <w:t>Ask the students to form two concentric circles.</w:t>
            </w:r>
          </w:p>
          <w:p w14:paraId="22E33AB1" w14:textId="3342F2E8" w:rsidR="00E62B76" w:rsidRPr="00E62B76" w:rsidRDefault="00E62B76" w:rsidP="00A731E1">
            <w:pPr>
              <w:pStyle w:val="ListParagraph"/>
              <w:numPr>
                <w:ilvl w:val="0"/>
                <w:numId w:val="4"/>
              </w:numPr>
              <w:ind w:left="171" w:hanging="180"/>
            </w:pPr>
            <w:r w:rsidRPr="00E62B76">
              <w:t>Show the kit and ask them to identify the various items.</w:t>
            </w:r>
          </w:p>
          <w:p w14:paraId="0B1821EE" w14:textId="58080B0F" w:rsidR="00E62B76" w:rsidRPr="00E62B76" w:rsidRDefault="00E62B76" w:rsidP="00A731E1">
            <w:pPr>
              <w:pStyle w:val="ListParagraph"/>
              <w:numPr>
                <w:ilvl w:val="0"/>
                <w:numId w:val="4"/>
              </w:numPr>
              <w:ind w:left="171" w:hanging="180"/>
            </w:pPr>
            <w:r w:rsidRPr="00E62B76">
              <w:t>Ask questions like:</w:t>
            </w:r>
          </w:p>
          <w:p w14:paraId="37DA64AE" w14:textId="77777777" w:rsidR="00E62B76" w:rsidRPr="00E62B76" w:rsidRDefault="00E62B76" w:rsidP="00A731E1">
            <w:pPr>
              <w:pStyle w:val="ListParagraph"/>
              <w:numPr>
                <w:ilvl w:val="0"/>
                <w:numId w:val="10"/>
              </w:numPr>
            </w:pPr>
            <w:r w:rsidRPr="00E62B76">
              <w:t>When do we use this?</w:t>
            </w:r>
          </w:p>
          <w:p w14:paraId="50552A0C" w14:textId="77777777" w:rsidR="00E62B76" w:rsidRPr="00E62B76" w:rsidRDefault="00E62B76" w:rsidP="00A731E1">
            <w:pPr>
              <w:pStyle w:val="ListParagraph"/>
              <w:numPr>
                <w:ilvl w:val="0"/>
                <w:numId w:val="10"/>
              </w:numPr>
            </w:pPr>
            <w:r w:rsidRPr="00E62B76">
              <w:t>Name the materials that are kept inside.</w:t>
            </w:r>
          </w:p>
          <w:p w14:paraId="6C9B6FF4" w14:textId="69C3CA29" w:rsidR="0028205A" w:rsidRDefault="0028205A" w:rsidP="00E62B76">
            <w:pPr>
              <w:pStyle w:val="ListParagraph"/>
              <w:ind w:left="171"/>
            </w:pPr>
          </w:p>
          <w:p w14:paraId="70509EAA" w14:textId="77777777" w:rsidR="00BE786C" w:rsidRPr="00B61232" w:rsidRDefault="00BE786C" w:rsidP="00BE786C">
            <w:pPr>
              <w:rPr>
                <w:b/>
              </w:rPr>
            </w:pPr>
            <w:r>
              <w:rPr>
                <w:b/>
              </w:rPr>
              <w:t>Day 3/Lesson 3</w:t>
            </w:r>
            <w:r w:rsidRPr="003468F5">
              <w:rPr>
                <w:b/>
              </w:rPr>
              <w:t>–</w:t>
            </w:r>
            <w:r>
              <w:rPr>
                <w:b/>
              </w:rPr>
              <w:t>20Mins</w:t>
            </w:r>
          </w:p>
          <w:p w14:paraId="5C34E2AD" w14:textId="77777777" w:rsidR="00BE786C" w:rsidRDefault="00BE786C" w:rsidP="00A731E1">
            <w:pPr>
              <w:pStyle w:val="ListParagraph"/>
              <w:numPr>
                <w:ilvl w:val="0"/>
                <w:numId w:val="8"/>
              </w:numPr>
              <w:ind w:left="261" w:hanging="261"/>
            </w:pPr>
            <w:r>
              <w:t>As</w:t>
            </w:r>
            <w:r w:rsidRPr="00BE786C">
              <w:rPr>
                <w:rFonts w:ascii="Arial" w:eastAsia="Times New Roman" w:hAnsi="Arial" w:cs="Arial"/>
                <w:color w:val="1A1A1A"/>
                <w:lang w:eastAsia="en-US"/>
              </w:rPr>
              <w:t xml:space="preserve"> </w:t>
            </w:r>
            <w:r w:rsidRPr="00BE786C">
              <w:t>briefly explain about first aid as applied to minor accidents and injuries.</w:t>
            </w:r>
          </w:p>
          <w:p w14:paraId="2ADAD33C" w14:textId="07FD32F6" w:rsidR="00BE786C" w:rsidRPr="00BE786C" w:rsidRDefault="00BE786C" w:rsidP="00A731E1">
            <w:pPr>
              <w:pStyle w:val="ListParagraph"/>
              <w:numPr>
                <w:ilvl w:val="0"/>
                <w:numId w:val="8"/>
              </w:numPr>
              <w:ind w:left="261" w:hanging="261"/>
              <w:rPr>
                <w:i/>
              </w:rPr>
            </w:pPr>
            <w:r w:rsidRPr="00BE786C">
              <w:t xml:space="preserve"> Include the following points in your instructions: </w:t>
            </w:r>
            <w:r w:rsidRPr="00BE786C">
              <w:rPr>
                <w:i/>
              </w:rPr>
              <w:t xml:space="preserve">It is </w:t>
            </w:r>
            <w:bookmarkStart w:id="0" w:name="_GoBack"/>
            <w:bookmarkEnd w:id="0"/>
            <w:r w:rsidRPr="00BE786C">
              <w:rPr>
                <w:i/>
              </w:rPr>
              <w:t>important to stay calm and act fast when you give first aid.  Do as required for:</w:t>
            </w:r>
          </w:p>
          <w:p w14:paraId="27E6811C" w14:textId="6229AC73" w:rsidR="00BE786C" w:rsidRPr="00BE786C" w:rsidRDefault="00BE786C" w:rsidP="00A731E1">
            <w:pPr>
              <w:pStyle w:val="ListParagraph"/>
              <w:numPr>
                <w:ilvl w:val="0"/>
                <w:numId w:val="11"/>
              </w:numPr>
            </w:pPr>
            <w:r w:rsidRPr="00BE786C">
              <w:t>Simple cuts/ wounds: wash the cuts or wounds with water. Clean with cotton soak</w:t>
            </w:r>
            <w:r w:rsidR="00E8644D">
              <w:t>ed in antiseptic solution like D</w:t>
            </w:r>
            <w:r w:rsidRPr="00BE786C">
              <w:t>ettol. Cover cuts with clean bandages or gauze.</w:t>
            </w:r>
          </w:p>
          <w:p w14:paraId="50F3E09E" w14:textId="23D852AF" w:rsidR="00BE786C" w:rsidRPr="00BE786C" w:rsidRDefault="00BE786C" w:rsidP="00A731E1">
            <w:pPr>
              <w:pStyle w:val="ListParagraph"/>
              <w:numPr>
                <w:ilvl w:val="0"/>
                <w:numId w:val="11"/>
              </w:numPr>
            </w:pPr>
            <w:r w:rsidRPr="00BE786C">
              <w:t>Insect stings: remove stinger with a sharp object.  Never pinch it as more of the poison will enter the body. Put ice pack for 10 minutes till burning is reduced.  Apply some soothing cream.</w:t>
            </w:r>
          </w:p>
          <w:p w14:paraId="36FCF83F" w14:textId="6A26BE77" w:rsidR="00BE786C" w:rsidRPr="00BE786C" w:rsidRDefault="00BE786C" w:rsidP="00A731E1">
            <w:pPr>
              <w:pStyle w:val="ListParagraph"/>
              <w:numPr>
                <w:ilvl w:val="0"/>
                <w:numId w:val="11"/>
              </w:numPr>
            </w:pPr>
            <w:r w:rsidRPr="00BE786C">
              <w:t>Nose bleeding: allow the person to calm down. Make the person sit down and lean forward. Hold the nose tightly with fingers. Keep it tightly closed like this for 5-10 minutes.</w:t>
            </w:r>
          </w:p>
          <w:p w14:paraId="5FE3C330" w14:textId="77777777" w:rsidR="00BE786C" w:rsidRPr="00CB2435" w:rsidRDefault="00BE786C" w:rsidP="00BE786C">
            <w:pPr>
              <w:pStyle w:val="ListParagraph"/>
              <w:ind w:left="261"/>
              <w:rPr>
                <w:b/>
              </w:rPr>
            </w:pPr>
          </w:p>
          <w:p w14:paraId="75D73771" w14:textId="77777777" w:rsidR="00CB2435" w:rsidRDefault="00CB2435" w:rsidP="00CB2435"/>
          <w:p w14:paraId="5C76D785" w14:textId="77777777" w:rsidR="00CB2435" w:rsidRDefault="00CB2435" w:rsidP="00CB2435"/>
          <w:p w14:paraId="67AC54E2" w14:textId="77777777" w:rsidR="00CB2435" w:rsidRDefault="00CB2435" w:rsidP="00CB2435"/>
          <w:p w14:paraId="59416094" w14:textId="77777777" w:rsidR="00CB2435" w:rsidRDefault="00CB2435" w:rsidP="00CB2435"/>
          <w:p w14:paraId="5F1A95AE" w14:textId="77777777" w:rsidR="00151ABF" w:rsidRDefault="00151ABF" w:rsidP="00CB2435"/>
          <w:p w14:paraId="6CC78EF4" w14:textId="444BE1AA" w:rsidR="00CB2435" w:rsidRPr="003A0DF1" w:rsidRDefault="00CB2435" w:rsidP="00CB2435"/>
        </w:tc>
        <w:tc>
          <w:tcPr>
            <w:tcW w:w="150" w:type="pct"/>
          </w:tcPr>
          <w:p w14:paraId="3EC4062D" w14:textId="77777777" w:rsidR="00C17E2A" w:rsidRDefault="00C17E2A"/>
        </w:tc>
        <w:tc>
          <w:tcPr>
            <w:tcW w:w="1876" w:type="pct"/>
            <w:tcBorders>
              <w:top w:val="single" w:sz="18" w:space="0" w:color="000000" w:themeColor="text1"/>
              <w:bottom w:val="single" w:sz="8" w:space="0" w:color="000000" w:themeColor="text1"/>
            </w:tcBorders>
          </w:tcPr>
          <w:p w14:paraId="2DC49865" w14:textId="236B63E0" w:rsidR="00A9771B" w:rsidRPr="00456C19" w:rsidRDefault="00A9771B" w:rsidP="00A9771B">
            <w:pPr>
              <w:rPr>
                <w:rFonts w:asciiTheme="majorHAnsi" w:hAnsiTheme="majorHAnsi"/>
                <w:b/>
                <w:color w:val="F16522" w:themeColor="accent1"/>
              </w:rPr>
            </w:pPr>
            <w:r w:rsidRPr="00456C19">
              <w:rPr>
                <w:rFonts w:asciiTheme="majorHAnsi" w:hAnsiTheme="majorHAnsi"/>
                <w:b/>
                <w:color w:val="F16522" w:themeColor="accent1"/>
              </w:rPr>
              <w:t>Guided Practice</w:t>
            </w:r>
          </w:p>
          <w:p w14:paraId="6A172757" w14:textId="77777777" w:rsidR="00A9771B" w:rsidRDefault="00A9771B" w:rsidP="00A9771B">
            <w:r w:rsidRPr="003A0DF1">
              <w:rPr>
                <w:b/>
              </w:rPr>
              <w:t xml:space="preserve">Day </w:t>
            </w:r>
            <w:r>
              <w:rPr>
                <w:b/>
              </w:rPr>
              <w:t>2/</w:t>
            </w:r>
            <w:r w:rsidRPr="003A0DF1">
              <w:rPr>
                <w:b/>
              </w:rPr>
              <w:t xml:space="preserve">Lesson </w:t>
            </w:r>
            <w:r>
              <w:rPr>
                <w:b/>
              </w:rPr>
              <w:t>2–20M</w:t>
            </w:r>
            <w:r w:rsidRPr="003A0DF1">
              <w:rPr>
                <w:b/>
              </w:rPr>
              <w:t>ins</w:t>
            </w:r>
          </w:p>
          <w:p w14:paraId="443FC560" w14:textId="3CDE002A" w:rsidR="00E62B76" w:rsidRPr="00E62B76" w:rsidRDefault="00E62B76" w:rsidP="00A731E1">
            <w:pPr>
              <w:pStyle w:val="ListParagraph"/>
              <w:numPr>
                <w:ilvl w:val="0"/>
                <w:numId w:val="5"/>
              </w:numPr>
              <w:ind w:left="207" w:hanging="180"/>
            </w:pPr>
            <w:r w:rsidRPr="00E62B76">
              <w:t>Students will recall ‘safety rules’.</w:t>
            </w:r>
          </w:p>
          <w:p w14:paraId="5D83BC1B" w14:textId="1A882FFF" w:rsidR="00E62B76" w:rsidRDefault="00E62B76" w:rsidP="00A731E1">
            <w:pPr>
              <w:pStyle w:val="ListParagraph"/>
              <w:numPr>
                <w:ilvl w:val="0"/>
                <w:numId w:val="5"/>
              </w:numPr>
              <w:ind w:left="207" w:hanging="180"/>
            </w:pPr>
            <w:r w:rsidRPr="00E62B76">
              <w:t>Students will explain the meaning of ‘first aid’.</w:t>
            </w:r>
          </w:p>
          <w:p w14:paraId="704C5F2A" w14:textId="593E8CB9" w:rsidR="00251182" w:rsidRPr="00251182" w:rsidRDefault="00251182" w:rsidP="00A731E1">
            <w:pPr>
              <w:pStyle w:val="ListParagraph"/>
              <w:numPr>
                <w:ilvl w:val="0"/>
                <w:numId w:val="5"/>
              </w:numPr>
              <w:ind w:left="207" w:hanging="180"/>
            </w:pPr>
            <w:r>
              <w:t>Have</w:t>
            </w:r>
            <w:r w:rsidRPr="00251182">
              <w:t xml:space="preserve"> the</w:t>
            </w:r>
            <w:r>
              <w:t>m</w:t>
            </w:r>
            <w:r w:rsidRPr="00251182">
              <w:t xml:space="preserve"> </w:t>
            </w:r>
            <w:r>
              <w:t>list the</w:t>
            </w:r>
            <w:r w:rsidRPr="00251182">
              <w:t>3 P's in first aid?</w:t>
            </w:r>
          </w:p>
          <w:p w14:paraId="3CEBD342" w14:textId="4FA9829A" w:rsidR="00251182" w:rsidRPr="00251182" w:rsidRDefault="00251182" w:rsidP="004C73E1">
            <w:pPr>
              <w:pStyle w:val="ListParagraph"/>
              <w:ind w:left="207"/>
            </w:pPr>
            <w:r w:rsidRPr="00251182">
              <w:rPr>
                <w:b/>
                <w:bCs/>
              </w:rPr>
              <w:t>One set of goals of first aid is called the "Three P's":</w:t>
            </w:r>
            <w:r>
              <w:rPr>
                <w:b/>
                <w:bCs/>
              </w:rPr>
              <w:t xml:space="preserve"> </w:t>
            </w:r>
          </w:p>
          <w:p w14:paraId="3E144E56" w14:textId="77777777" w:rsidR="00251182" w:rsidRPr="00251182" w:rsidRDefault="00251182" w:rsidP="00A731E1">
            <w:pPr>
              <w:pStyle w:val="ListParagraph"/>
              <w:numPr>
                <w:ilvl w:val="0"/>
                <w:numId w:val="12"/>
              </w:numPr>
            </w:pPr>
            <w:r w:rsidRPr="00251182">
              <w:t>Preserve life – stop the person from dying.</w:t>
            </w:r>
          </w:p>
          <w:p w14:paraId="2C0E1E66" w14:textId="77777777" w:rsidR="00251182" w:rsidRPr="00251182" w:rsidRDefault="00251182" w:rsidP="00A731E1">
            <w:pPr>
              <w:pStyle w:val="ListParagraph"/>
              <w:numPr>
                <w:ilvl w:val="0"/>
                <w:numId w:val="12"/>
              </w:numPr>
            </w:pPr>
            <w:r w:rsidRPr="00251182">
              <w:t>Prevent further injury – stop the person from being injured even more. If possible, an injured person should not be moved. ...</w:t>
            </w:r>
          </w:p>
          <w:p w14:paraId="75A6044E" w14:textId="10DCF45D" w:rsidR="00251182" w:rsidRPr="00E62B76" w:rsidRDefault="00251182" w:rsidP="00A731E1">
            <w:pPr>
              <w:pStyle w:val="ListParagraph"/>
              <w:numPr>
                <w:ilvl w:val="0"/>
                <w:numId w:val="12"/>
              </w:numPr>
            </w:pPr>
            <w:r w:rsidRPr="00251182">
              <w:t>Promote recovery – try to help the person heal their injuries.</w:t>
            </w:r>
            <w:r>
              <w:t>ve</w:t>
            </w:r>
          </w:p>
          <w:p w14:paraId="4F4791AE" w14:textId="199A3AEA" w:rsidR="00CB2435" w:rsidRDefault="00CB2435" w:rsidP="004C73E1"/>
          <w:p w14:paraId="247C7892" w14:textId="590AF1C8" w:rsidR="00BE786C" w:rsidRDefault="00BE786C" w:rsidP="00BE786C">
            <w:pPr>
              <w:rPr>
                <w:b/>
              </w:rPr>
            </w:pPr>
            <w:r>
              <w:rPr>
                <w:b/>
              </w:rPr>
              <w:t>Day 4/Lesson 4</w:t>
            </w:r>
            <w:r w:rsidRPr="003468F5">
              <w:rPr>
                <w:b/>
              </w:rPr>
              <w:t>–</w:t>
            </w:r>
            <w:r>
              <w:rPr>
                <w:b/>
              </w:rPr>
              <w:t>20Mins</w:t>
            </w:r>
          </w:p>
          <w:p w14:paraId="14EF08F9" w14:textId="77777777" w:rsidR="00894A09" w:rsidRDefault="00BE786C" w:rsidP="00A731E1">
            <w:pPr>
              <w:pStyle w:val="ListParagraph"/>
              <w:numPr>
                <w:ilvl w:val="0"/>
                <w:numId w:val="9"/>
              </w:numPr>
              <w:ind w:left="207" w:hanging="207"/>
            </w:pPr>
            <w:r>
              <w:t>H</w:t>
            </w:r>
            <w:r w:rsidRPr="0005714C">
              <w:t xml:space="preserve">ave students write about a time they needed or gave first aid. </w:t>
            </w:r>
          </w:p>
          <w:p w14:paraId="562A40E5" w14:textId="3B257BBA" w:rsidR="00BE786C" w:rsidRDefault="00894A09" w:rsidP="00A731E1">
            <w:pPr>
              <w:pStyle w:val="ListParagraph"/>
              <w:numPr>
                <w:ilvl w:val="0"/>
                <w:numId w:val="9"/>
              </w:numPr>
              <w:ind w:left="207" w:hanging="207"/>
            </w:pPr>
            <w:r>
              <w:t>Provide time the opportunity</w:t>
            </w:r>
            <w:r w:rsidR="00BE786C" w:rsidRPr="0005714C">
              <w:t xml:space="preserve"> for them to share their stories.</w:t>
            </w:r>
          </w:p>
          <w:p w14:paraId="28086B1C" w14:textId="126BC1B1" w:rsidR="00894A09" w:rsidRDefault="00894A09" w:rsidP="00A731E1">
            <w:pPr>
              <w:pStyle w:val="ListParagraph"/>
              <w:numPr>
                <w:ilvl w:val="0"/>
                <w:numId w:val="9"/>
              </w:numPr>
              <w:ind w:left="207" w:hanging="207"/>
            </w:pPr>
            <w:r>
              <w:t>Have them list out the items and equipment that were used in the treatment process</w:t>
            </w:r>
          </w:p>
          <w:p w14:paraId="34EFB059" w14:textId="3C9760E9" w:rsidR="004C73E1" w:rsidRPr="004C73E1" w:rsidRDefault="004C73E1" w:rsidP="00A731E1">
            <w:pPr>
              <w:pStyle w:val="ListParagraph"/>
              <w:numPr>
                <w:ilvl w:val="0"/>
                <w:numId w:val="9"/>
              </w:numPr>
              <w:ind w:left="207" w:hanging="207"/>
            </w:pPr>
            <w:r w:rsidRPr="004C73E1">
              <w:lastRenderedPageBreak/>
              <w:t>Students will demonstrate basic first aid for minor accidents</w:t>
            </w:r>
          </w:p>
          <w:p w14:paraId="297D3D3E" w14:textId="79032F6F" w:rsidR="004C73E1" w:rsidRPr="0005714C" w:rsidRDefault="004C73E1" w:rsidP="00894A09"/>
          <w:p w14:paraId="07ACA957" w14:textId="77777777" w:rsidR="00CB2435" w:rsidRDefault="00CB2435" w:rsidP="00CB2435">
            <w:pPr>
              <w:ind w:left="27"/>
            </w:pPr>
          </w:p>
          <w:p w14:paraId="05E91C04" w14:textId="77777777" w:rsidR="00CB2435" w:rsidRDefault="00CB2435" w:rsidP="00CB2435">
            <w:pPr>
              <w:ind w:left="27"/>
            </w:pPr>
          </w:p>
          <w:p w14:paraId="5AE47BC6" w14:textId="77777777" w:rsidR="00CB2435" w:rsidRDefault="00CB2435" w:rsidP="00CB2435">
            <w:pPr>
              <w:ind w:left="27"/>
            </w:pPr>
          </w:p>
          <w:p w14:paraId="0A6D4F39" w14:textId="77777777" w:rsidR="00CB2435" w:rsidRDefault="00CB2435" w:rsidP="00CB2435">
            <w:pPr>
              <w:ind w:left="27"/>
            </w:pPr>
          </w:p>
          <w:p w14:paraId="1E84ED97" w14:textId="77777777" w:rsidR="00CB2435" w:rsidRDefault="00CB2435" w:rsidP="00CB2435">
            <w:pPr>
              <w:ind w:left="27"/>
            </w:pPr>
          </w:p>
          <w:p w14:paraId="012DB69B" w14:textId="1783F63D" w:rsidR="00CB2435" w:rsidRPr="00171443" w:rsidRDefault="00CB2435" w:rsidP="00CB2435">
            <w:pPr>
              <w:ind w:left="27"/>
            </w:pPr>
          </w:p>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42B08F4E" w14:textId="5E4D614A" w:rsidR="00AF47E1" w:rsidRPr="00AF47E1" w:rsidRDefault="00AF47E1" w:rsidP="003A0DF1">
            <w:pPr>
              <w:pStyle w:val="Heading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1526F680" w14:textId="77777777" w:rsidR="00E22530" w:rsidRDefault="00E22530" w:rsidP="00CB2435">
            <w:pPr>
              <w:rPr>
                <w:b/>
              </w:rPr>
            </w:pPr>
          </w:p>
          <w:p w14:paraId="4D7CC943" w14:textId="77777777" w:rsidR="00CB2435" w:rsidRDefault="00CB2435" w:rsidP="00CB2435">
            <w:pPr>
              <w:rPr>
                <w:b/>
              </w:rPr>
            </w:pPr>
          </w:p>
          <w:p w14:paraId="4741F252" w14:textId="77777777" w:rsidR="00CB2435" w:rsidRDefault="00CB2435" w:rsidP="00CB2435">
            <w:pPr>
              <w:rPr>
                <w:b/>
              </w:rPr>
            </w:pPr>
          </w:p>
          <w:p w14:paraId="7E793B58" w14:textId="393A27A6" w:rsidR="00CB2435" w:rsidRPr="00CB2435" w:rsidRDefault="00CB2435" w:rsidP="00CB2435">
            <w:pPr>
              <w:rPr>
                <w:b/>
              </w:rPr>
            </w:pPr>
          </w:p>
        </w:tc>
        <w:tc>
          <w:tcPr>
            <w:tcW w:w="150" w:type="pct"/>
          </w:tcPr>
          <w:p w14:paraId="0BE69C2D" w14:textId="77777777" w:rsidR="00C17E2A" w:rsidRDefault="00C17E2A"/>
        </w:tc>
        <w:tc>
          <w:tcPr>
            <w:tcW w:w="1876" w:type="pct"/>
            <w:tcBorders>
              <w:top w:val="single" w:sz="8" w:space="0" w:color="000000" w:themeColor="text1"/>
              <w:bottom w:val="single" w:sz="8" w:space="0" w:color="000000" w:themeColor="text1"/>
            </w:tcBorders>
          </w:tcPr>
          <w:p w14:paraId="290231E8" w14:textId="1BDFBFB9" w:rsidR="00B262A1" w:rsidRPr="00CB2435" w:rsidRDefault="00B262A1" w:rsidP="00BE786C">
            <w:pPr>
              <w:pStyle w:val="ListParagraph"/>
              <w:ind w:left="207"/>
              <w:rPr>
                <w:b/>
              </w:rPr>
            </w:pPr>
          </w:p>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4452D64F"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60161843" w:rsidR="002F4915" w:rsidRPr="00B61232" w:rsidRDefault="002F4915" w:rsidP="00B0001A">
            <w:pPr>
              <w:pStyle w:val="ListParagraph"/>
              <w:ind w:left="351"/>
              <w:rPr>
                <w:b/>
              </w:rPr>
            </w:pPr>
          </w:p>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50FABAAA" w:rsidR="0007052D" w:rsidRDefault="0007052D" w:rsidP="00B0001A">
            <w:pPr>
              <w:pStyle w:val="ListParagraph"/>
              <w:ind w:left="387"/>
            </w:pPr>
          </w:p>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0950CF" w14:textId="7AF81D71" w:rsidR="00772377" w:rsidRPr="00F208E3" w:rsidRDefault="00772377" w:rsidP="00271EF2"/>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4D9FD2D" w14:textId="002A4D8D" w:rsidR="00DB6754" w:rsidRPr="00287F69" w:rsidRDefault="00772377" w:rsidP="00DB6754">
            <w:pPr>
              <w:pStyle w:val="ListParagraph"/>
              <w:ind w:left="128"/>
            </w:pPr>
            <w:r>
              <w:t xml:space="preserve"> </w:t>
            </w:r>
          </w:p>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0F89845F" w:rsidR="00C17E2A" w:rsidRPr="00456C19" w:rsidRDefault="00D27DC3">
            <w:pPr>
              <w:pStyle w:val="Heading2"/>
              <w:rPr>
                <w:b/>
              </w:rPr>
            </w:pPr>
            <w:r w:rsidRPr="00456C19">
              <w:rPr>
                <w:b/>
              </w:rP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B43D6">
      <w:pgSz w:w="15840" w:h="12240" w:orient="landscape"/>
      <w:pgMar w:top="1080" w:right="1440" w:bottom="720" w:left="1440" w:header="73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2C5F1" w14:textId="77777777" w:rsidR="00CB5DE5" w:rsidRDefault="00CB5DE5">
      <w:pPr>
        <w:spacing w:before="0" w:after="0" w:line="240" w:lineRule="auto"/>
      </w:pPr>
      <w:r>
        <w:separator/>
      </w:r>
    </w:p>
  </w:endnote>
  <w:endnote w:type="continuationSeparator" w:id="0">
    <w:p w14:paraId="1E30A8F5" w14:textId="77777777" w:rsidR="00CB5DE5" w:rsidRDefault="00CB5D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B32B2" w14:textId="77777777" w:rsidR="00CB5DE5" w:rsidRDefault="00CB5DE5">
      <w:pPr>
        <w:spacing w:before="0" w:after="0" w:line="240" w:lineRule="auto"/>
      </w:pPr>
      <w:r>
        <w:separator/>
      </w:r>
    </w:p>
  </w:footnote>
  <w:footnote w:type="continuationSeparator" w:id="0">
    <w:p w14:paraId="404A0630" w14:textId="77777777" w:rsidR="00CB5DE5" w:rsidRDefault="00CB5DE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nsid w:val="067028D2"/>
    <w:multiLevelType w:val="hybridMultilevel"/>
    <w:tmpl w:val="57303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E60D9"/>
    <w:multiLevelType w:val="hybridMultilevel"/>
    <w:tmpl w:val="4CD4D294"/>
    <w:lvl w:ilvl="0" w:tplc="B442EA48">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3">
    <w:nsid w:val="201F6BF0"/>
    <w:multiLevelType w:val="hybridMultilevel"/>
    <w:tmpl w:val="726AB6F8"/>
    <w:lvl w:ilvl="0" w:tplc="D1761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F0D4E"/>
    <w:multiLevelType w:val="hybridMultilevel"/>
    <w:tmpl w:val="D5EE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2A0F33"/>
    <w:multiLevelType w:val="hybridMultilevel"/>
    <w:tmpl w:val="6CA6B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6924DBB"/>
    <w:multiLevelType w:val="hybridMultilevel"/>
    <w:tmpl w:val="2DA2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F0BAE"/>
    <w:multiLevelType w:val="hybridMultilevel"/>
    <w:tmpl w:val="5292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C4245A5"/>
    <w:multiLevelType w:val="hybridMultilevel"/>
    <w:tmpl w:val="35FA4948"/>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11">
    <w:nsid w:val="7F425F3B"/>
    <w:multiLevelType w:val="hybridMultilevel"/>
    <w:tmpl w:val="20B8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7"/>
  </w:num>
  <w:num w:numId="5">
    <w:abstractNumId w:val="2"/>
  </w:num>
  <w:num w:numId="6">
    <w:abstractNumId w:val="5"/>
  </w:num>
  <w:num w:numId="7">
    <w:abstractNumId w:val="3"/>
  </w:num>
  <w:num w:numId="8">
    <w:abstractNumId w:val="1"/>
  </w:num>
  <w:num w:numId="9">
    <w:abstractNumId w:val="4"/>
  </w:num>
  <w:num w:numId="10">
    <w:abstractNumId w:val="10"/>
  </w:num>
  <w:num w:numId="11">
    <w:abstractNumId w:val="6"/>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24F01"/>
    <w:rsid w:val="00025777"/>
    <w:rsid w:val="0004502C"/>
    <w:rsid w:val="000527F8"/>
    <w:rsid w:val="0005714C"/>
    <w:rsid w:val="0007052D"/>
    <w:rsid w:val="000861DE"/>
    <w:rsid w:val="000904AA"/>
    <w:rsid w:val="000A37E8"/>
    <w:rsid w:val="000B72D9"/>
    <w:rsid w:val="000C562D"/>
    <w:rsid w:val="000E12C0"/>
    <w:rsid w:val="00100C2C"/>
    <w:rsid w:val="00125F0A"/>
    <w:rsid w:val="001432FD"/>
    <w:rsid w:val="00151ABF"/>
    <w:rsid w:val="001638D7"/>
    <w:rsid w:val="00163CA6"/>
    <w:rsid w:val="00171443"/>
    <w:rsid w:val="0017273B"/>
    <w:rsid w:val="0017631E"/>
    <w:rsid w:val="00196867"/>
    <w:rsid w:val="001A1C88"/>
    <w:rsid w:val="001A2035"/>
    <w:rsid w:val="001D3BC8"/>
    <w:rsid w:val="001E6B90"/>
    <w:rsid w:val="001F4D29"/>
    <w:rsid w:val="00216DE7"/>
    <w:rsid w:val="00227208"/>
    <w:rsid w:val="00251182"/>
    <w:rsid w:val="0026795F"/>
    <w:rsid w:val="00271EF2"/>
    <w:rsid w:val="0028205A"/>
    <w:rsid w:val="00287F69"/>
    <w:rsid w:val="00293C01"/>
    <w:rsid w:val="002A5B76"/>
    <w:rsid w:val="002A72AE"/>
    <w:rsid w:val="002B733A"/>
    <w:rsid w:val="002E27C8"/>
    <w:rsid w:val="002F4915"/>
    <w:rsid w:val="00304069"/>
    <w:rsid w:val="003300D5"/>
    <w:rsid w:val="0033386A"/>
    <w:rsid w:val="003468F5"/>
    <w:rsid w:val="00361699"/>
    <w:rsid w:val="00381427"/>
    <w:rsid w:val="00386BB0"/>
    <w:rsid w:val="00396443"/>
    <w:rsid w:val="003A0DF1"/>
    <w:rsid w:val="003B1470"/>
    <w:rsid w:val="003D30E4"/>
    <w:rsid w:val="003E1916"/>
    <w:rsid w:val="003E7D0F"/>
    <w:rsid w:val="0040481C"/>
    <w:rsid w:val="00417B53"/>
    <w:rsid w:val="00456C19"/>
    <w:rsid w:val="004760DA"/>
    <w:rsid w:val="004A1E11"/>
    <w:rsid w:val="004B20E0"/>
    <w:rsid w:val="004C73E1"/>
    <w:rsid w:val="004D089D"/>
    <w:rsid w:val="004E1F71"/>
    <w:rsid w:val="004E29C7"/>
    <w:rsid w:val="004E6185"/>
    <w:rsid w:val="004F0F23"/>
    <w:rsid w:val="0051070F"/>
    <w:rsid w:val="00510B34"/>
    <w:rsid w:val="00513670"/>
    <w:rsid w:val="00520DAF"/>
    <w:rsid w:val="00523788"/>
    <w:rsid w:val="00545106"/>
    <w:rsid w:val="0056788D"/>
    <w:rsid w:val="005A42BC"/>
    <w:rsid w:val="005B5585"/>
    <w:rsid w:val="005B664E"/>
    <w:rsid w:val="005B7D58"/>
    <w:rsid w:val="005C2512"/>
    <w:rsid w:val="005D7AFF"/>
    <w:rsid w:val="00603309"/>
    <w:rsid w:val="006326A0"/>
    <w:rsid w:val="006A5952"/>
    <w:rsid w:val="006B4E37"/>
    <w:rsid w:val="006F0813"/>
    <w:rsid w:val="006F7E46"/>
    <w:rsid w:val="00702A91"/>
    <w:rsid w:val="007076CB"/>
    <w:rsid w:val="00734BED"/>
    <w:rsid w:val="007571DB"/>
    <w:rsid w:val="0076583E"/>
    <w:rsid w:val="00772377"/>
    <w:rsid w:val="00773C70"/>
    <w:rsid w:val="0078309D"/>
    <w:rsid w:val="007D0E86"/>
    <w:rsid w:val="007E72B1"/>
    <w:rsid w:val="007F65A3"/>
    <w:rsid w:val="00807AE6"/>
    <w:rsid w:val="00811AB9"/>
    <w:rsid w:val="00826FC7"/>
    <w:rsid w:val="00894A09"/>
    <w:rsid w:val="008B02F5"/>
    <w:rsid w:val="008B419F"/>
    <w:rsid w:val="008F771F"/>
    <w:rsid w:val="009378FA"/>
    <w:rsid w:val="00955F59"/>
    <w:rsid w:val="00956DE4"/>
    <w:rsid w:val="009646A2"/>
    <w:rsid w:val="00966C71"/>
    <w:rsid w:val="0098460F"/>
    <w:rsid w:val="0098614D"/>
    <w:rsid w:val="009C40D0"/>
    <w:rsid w:val="009D155F"/>
    <w:rsid w:val="009D5307"/>
    <w:rsid w:val="009E08FF"/>
    <w:rsid w:val="00A0116B"/>
    <w:rsid w:val="00A1735C"/>
    <w:rsid w:val="00A25094"/>
    <w:rsid w:val="00A7092B"/>
    <w:rsid w:val="00A731E1"/>
    <w:rsid w:val="00A80D57"/>
    <w:rsid w:val="00A83271"/>
    <w:rsid w:val="00A9771B"/>
    <w:rsid w:val="00AD171D"/>
    <w:rsid w:val="00AD6AD0"/>
    <w:rsid w:val="00AF47E1"/>
    <w:rsid w:val="00B0001A"/>
    <w:rsid w:val="00B046C1"/>
    <w:rsid w:val="00B05E7B"/>
    <w:rsid w:val="00B262A1"/>
    <w:rsid w:val="00B61232"/>
    <w:rsid w:val="00B83B69"/>
    <w:rsid w:val="00B87608"/>
    <w:rsid w:val="00BA60B0"/>
    <w:rsid w:val="00BB43D6"/>
    <w:rsid w:val="00BC356C"/>
    <w:rsid w:val="00BD430C"/>
    <w:rsid w:val="00BD5017"/>
    <w:rsid w:val="00BE786C"/>
    <w:rsid w:val="00BF1D3C"/>
    <w:rsid w:val="00C17E2A"/>
    <w:rsid w:val="00C26170"/>
    <w:rsid w:val="00C800B2"/>
    <w:rsid w:val="00C82CFC"/>
    <w:rsid w:val="00C86316"/>
    <w:rsid w:val="00C91483"/>
    <w:rsid w:val="00CB08CC"/>
    <w:rsid w:val="00CB2435"/>
    <w:rsid w:val="00CB2D0F"/>
    <w:rsid w:val="00CB5DE5"/>
    <w:rsid w:val="00CC20EE"/>
    <w:rsid w:val="00CC6D48"/>
    <w:rsid w:val="00CD0536"/>
    <w:rsid w:val="00CF3AEF"/>
    <w:rsid w:val="00D171C4"/>
    <w:rsid w:val="00D27DC3"/>
    <w:rsid w:val="00D3577C"/>
    <w:rsid w:val="00D43AC0"/>
    <w:rsid w:val="00D8019B"/>
    <w:rsid w:val="00DB6754"/>
    <w:rsid w:val="00DC17D5"/>
    <w:rsid w:val="00E05C0D"/>
    <w:rsid w:val="00E07205"/>
    <w:rsid w:val="00E1153E"/>
    <w:rsid w:val="00E2212B"/>
    <w:rsid w:val="00E22530"/>
    <w:rsid w:val="00E601B6"/>
    <w:rsid w:val="00E62B76"/>
    <w:rsid w:val="00E8644D"/>
    <w:rsid w:val="00EA73B3"/>
    <w:rsid w:val="00EB3FC4"/>
    <w:rsid w:val="00EB69B6"/>
    <w:rsid w:val="00ED219F"/>
    <w:rsid w:val="00F1179F"/>
    <w:rsid w:val="00F2055A"/>
    <w:rsid w:val="00F208E3"/>
    <w:rsid w:val="00F235D6"/>
    <w:rsid w:val="00F37D8C"/>
    <w:rsid w:val="00F616CA"/>
    <w:rsid w:val="00F66CE1"/>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DCB4FDF5-0B48-4D6E-BA61-C71DF38C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EF2"/>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300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D5"/>
    <w:rPr>
      <w:rFonts w:ascii="Tahoma" w:hAnsi="Tahoma" w:cs="Tahoma"/>
      <w:sz w:val="16"/>
      <w:szCs w:val="16"/>
    </w:rPr>
  </w:style>
  <w:style w:type="paragraph" w:styleId="NormalWeb">
    <w:name w:val="Normal (Web)"/>
    <w:basedOn w:val="Normal"/>
    <w:uiPriority w:val="99"/>
    <w:semiHidden/>
    <w:unhideWhenUsed/>
    <w:rsid w:val="000571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93009">
      <w:bodyDiv w:val="1"/>
      <w:marLeft w:val="0"/>
      <w:marRight w:val="0"/>
      <w:marTop w:val="0"/>
      <w:marBottom w:val="0"/>
      <w:divBdr>
        <w:top w:val="none" w:sz="0" w:space="0" w:color="auto"/>
        <w:left w:val="none" w:sz="0" w:space="0" w:color="auto"/>
        <w:bottom w:val="none" w:sz="0" w:space="0" w:color="auto"/>
        <w:right w:val="none" w:sz="0" w:space="0" w:color="auto"/>
      </w:divBdr>
      <w:divsChild>
        <w:div w:id="1207721151">
          <w:marLeft w:val="0"/>
          <w:marRight w:val="0"/>
          <w:marTop w:val="0"/>
          <w:marBottom w:val="0"/>
          <w:divBdr>
            <w:top w:val="none" w:sz="0" w:space="0" w:color="auto"/>
            <w:left w:val="none" w:sz="0" w:space="0" w:color="auto"/>
            <w:bottom w:val="none" w:sz="0" w:space="0" w:color="auto"/>
            <w:right w:val="none" w:sz="0" w:space="0" w:color="auto"/>
          </w:divBdr>
          <w:divsChild>
            <w:div w:id="827089535">
              <w:marLeft w:val="0"/>
              <w:marRight w:val="0"/>
              <w:marTop w:val="0"/>
              <w:marBottom w:val="0"/>
              <w:divBdr>
                <w:top w:val="single" w:sz="6" w:space="7" w:color="E5E5E5"/>
                <w:left w:val="none" w:sz="0" w:space="0" w:color="auto"/>
                <w:bottom w:val="none" w:sz="0" w:space="0" w:color="auto"/>
                <w:right w:val="none" w:sz="0" w:space="0" w:color="auto"/>
              </w:divBdr>
            </w:div>
          </w:divsChild>
        </w:div>
        <w:div w:id="93521637">
          <w:marLeft w:val="0"/>
          <w:marRight w:val="0"/>
          <w:marTop w:val="0"/>
          <w:marBottom w:val="0"/>
          <w:divBdr>
            <w:top w:val="none" w:sz="0" w:space="0" w:color="auto"/>
            <w:left w:val="none" w:sz="0" w:space="0" w:color="auto"/>
            <w:bottom w:val="none" w:sz="0" w:space="0" w:color="auto"/>
            <w:right w:val="none" w:sz="0" w:space="0" w:color="auto"/>
          </w:divBdr>
          <w:divsChild>
            <w:div w:id="84108886">
              <w:marLeft w:val="0"/>
              <w:marRight w:val="0"/>
              <w:marTop w:val="0"/>
              <w:marBottom w:val="0"/>
              <w:divBdr>
                <w:top w:val="none" w:sz="0" w:space="0" w:color="auto"/>
                <w:left w:val="none" w:sz="0" w:space="0" w:color="auto"/>
                <w:bottom w:val="none" w:sz="0" w:space="0" w:color="auto"/>
                <w:right w:val="none" w:sz="0" w:space="0" w:color="auto"/>
              </w:divBdr>
              <w:divsChild>
                <w:div w:id="566384212">
                  <w:marLeft w:val="0"/>
                  <w:marRight w:val="0"/>
                  <w:marTop w:val="0"/>
                  <w:marBottom w:val="0"/>
                  <w:divBdr>
                    <w:top w:val="none" w:sz="0" w:space="0" w:color="auto"/>
                    <w:left w:val="none" w:sz="0" w:space="0" w:color="auto"/>
                    <w:bottom w:val="none" w:sz="0" w:space="0" w:color="auto"/>
                    <w:right w:val="none" w:sz="0" w:space="0" w:color="auto"/>
                  </w:divBdr>
                  <w:divsChild>
                    <w:div w:id="502210984">
                      <w:marLeft w:val="0"/>
                      <w:marRight w:val="0"/>
                      <w:marTop w:val="0"/>
                      <w:marBottom w:val="300"/>
                      <w:divBdr>
                        <w:top w:val="none" w:sz="0" w:space="0" w:color="auto"/>
                        <w:left w:val="none" w:sz="0" w:space="0" w:color="auto"/>
                        <w:bottom w:val="none" w:sz="0" w:space="0" w:color="auto"/>
                        <w:right w:val="none" w:sz="0" w:space="0" w:color="auto"/>
                      </w:divBdr>
                      <w:divsChild>
                        <w:div w:id="748162893">
                          <w:marLeft w:val="0"/>
                          <w:marRight w:val="0"/>
                          <w:marTop w:val="0"/>
                          <w:marBottom w:val="225"/>
                          <w:divBdr>
                            <w:top w:val="none" w:sz="0" w:space="0" w:color="auto"/>
                            <w:left w:val="none" w:sz="0" w:space="0" w:color="auto"/>
                            <w:bottom w:val="none" w:sz="0" w:space="0" w:color="auto"/>
                            <w:right w:val="none" w:sz="0" w:space="0" w:color="auto"/>
                          </w:divBdr>
                        </w:div>
                        <w:div w:id="12809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7385">
      <w:bodyDiv w:val="1"/>
      <w:marLeft w:val="0"/>
      <w:marRight w:val="0"/>
      <w:marTop w:val="0"/>
      <w:marBottom w:val="0"/>
      <w:divBdr>
        <w:top w:val="none" w:sz="0" w:space="0" w:color="auto"/>
        <w:left w:val="none" w:sz="0" w:space="0" w:color="auto"/>
        <w:bottom w:val="none" w:sz="0" w:space="0" w:color="auto"/>
        <w:right w:val="none" w:sz="0" w:space="0" w:color="auto"/>
      </w:divBdr>
    </w:div>
    <w:div w:id="660429159">
      <w:bodyDiv w:val="1"/>
      <w:marLeft w:val="0"/>
      <w:marRight w:val="0"/>
      <w:marTop w:val="0"/>
      <w:marBottom w:val="0"/>
      <w:divBdr>
        <w:top w:val="none" w:sz="0" w:space="0" w:color="auto"/>
        <w:left w:val="none" w:sz="0" w:space="0" w:color="auto"/>
        <w:bottom w:val="none" w:sz="0" w:space="0" w:color="auto"/>
        <w:right w:val="none" w:sz="0" w:space="0" w:color="auto"/>
      </w:divBdr>
    </w:div>
    <w:div w:id="924654367">
      <w:bodyDiv w:val="1"/>
      <w:marLeft w:val="0"/>
      <w:marRight w:val="0"/>
      <w:marTop w:val="0"/>
      <w:marBottom w:val="0"/>
      <w:divBdr>
        <w:top w:val="none" w:sz="0" w:space="0" w:color="auto"/>
        <w:left w:val="none" w:sz="0" w:space="0" w:color="auto"/>
        <w:bottom w:val="none" w:sz="0" w:space="0" w:color="auto"/>
        <w:right w:val="none" w:sz="0" w:space="0" w:color="auto"/>
      </w:divBdr>
    </w:div>
    <w:div w:id="1297956621">
      <w:bodyDiv w:val="1"/>
      <w:marLeft w:val="0"/>
      <w:marRight w:val="0"/>
      <w:marTop w:val="0"/>
      <w:marBottom w:val="0"/>
      <w:divBdr>
        <w:top w:val="none" w:sz="0" w:space="0" w:color="auto"/>
        <w:left w:val="none" w:sz="0" w:space="0" w:color="auto"/>
        <w:bottom w:val="none" w:sz="0" w:space="0" w:color="auto"/>
        <w:right w:val="none" w:sz="0" w:space="0" w:color="auto"/>
      </w:divBdr>
    </w:div>
    <w:div w:id="1593203011">
      <w:bodyDiv w:val="1"/>
      <w:marLeft w:val="0"/>
      <w:marRight w:val="0"/>
      <w:marTop w:val="0"/>
      <w:marBottom w:val="0"/>
      <w:divBdr>
        <w:top w:val="none" w:sz="0" w:space="0" w:color="auto"/>
        <w:left w:val="none" w:sz="0" w:space="0" w:color="auto"/>
        <w:bottom w:val="none" w:sz="0" w:space="0" w:color="auto"/>
        <w:right w:val="none" w:sz="0" w:space="0" w:color="auto"/>
      </w:divBdr>
    </w:div>
    <w:div w:id="1679233929">
      <w:bodyDiv w:val="1"/>
      <w:marLeft w:val="0"/>
      <w:marRight w:val="0"/>
      <w:marTop w:val="0"/>
      <w:marBottom w:val="0"/>
      <w:divBdr>
        <w:top w:val="none" w:sz="0" w:space="0" w:color="auto"/>
        <w:left w:val="none" w:sz="0" w:space="0" w:color="auto"/>
        <w:bottom w:val="none" w:sz="0" w:space="0" w:color="auto"/>
        <w:right w:val="none" w:sz="0" w:space="0" w:color="auto"/>
      </w:divBdr>
    </w:div>
    <w:div w:id="1787652853">
      <w:bodyDiv w:val="1"/>
      <w:marLeft w:val="0"/>
      <w:marRight w:val="0"/>
      <w:marTop w:val="0"/>
      <w:marBottom w:val="0"/>
      <w:divBdr>
        <w:top w:val="none" w:sz="0" w:space="0" w:color="auto"/>
        <w:left w:val="none" w:sz="0" w:space="0" w:color="auto"/>
        <w:bottom w:val="none" w:sz="0" w:space="0" w:color="auto"/>
        <w:right w:val="none" w:sz="0" w:space="0" w:color="auto"/>
      </w:divBdr>
    </w:div>
    <w:div w:id="18304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source=images&amp;cd=&amp;ved=2ahUKEwilvp2zgsbiAhXGK1AKHbHOD0MQjRx6BAgBEAU&amp;url=https%3A%2F%2Fwww.pinterest.com%2Fpin%2F278660295669584686%2F&amp;psig=AOvVaw1iXb6KZB3wCpGbjn3Zl0cV&amp;ust=1559400513672647" TargetMode="External"/><Relationship Id="rId13" Type="http://schemas.openxmlformats.org/officeDocument/2006/relationships/hyperlink" Target="https://youtu.be/aft2RqR-Fh0" TargetMode="External"/><Relationship Id="rId3" Type="http://schemas.openxmlformats.org/officeDocument/2006/relationships/settings" Target="settings.xml"/><Relationship Id="rId7" Type="http://schemas.openxmlformats.org/officeDocument/2006/relationships/hyperlink" Target="https://www.google.com/url?sa=i&amp;source=images&amp;cd=&amp;ved=2ahUKEwjV-PuLgsbiAhXMIVAKHSvGDQ0QjRx6BAgBEAU&amp;url=https%3A%2F%2Fwww.stjohnvic.com.au%2Ftestmyfirstaid%2Findex.asp&amp;psig=AOvVaw1iXb6KZB3wCpGbjn3Zl0cV&amp;ust=1559400513672647" TargetMode="External"/><Relationship Id="rId12" Type="http://schemas.openxmlformats.org/officeDocument/2006/relationships/hyperlink" Target="https://www.google.com/url?sa=i&amp;source=images&amp;cd=&amp;ved=2ahUKEwilvp2zgsbiAhXGK1AKHbHOD0MQjRx6BAgBEAU&amp;url=https%3A%2F%2Fwww.pinterest.com%2Fpin%2F278660295669584686%2F&amp;psig=AOvVaw1iXb6KZB3wCpGbjn3Zl0cV&amp;ust=15594005136726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i&amp;source=images&amp;cd=&amp;ved=2ahUKEwjV-PuLgsbiAhXMIVAKHSvGDQ0QjRx6BAgBEAU&amp;url=https%3A%2F%2Fwww.stjohnvic.com.au%2Ftestmyfirstaid%2Findex.asp&amp;psig=AOvVaw1iXb6KZB3wCpGbjn3Zl0cV&amp;ust=155940051367264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outu.be/laZKPG1OsHM" TargetMode="External"/><Relationship Id="rId4" Type="http://schemas.openxmlformats.org/officeDocument/2006/relationships/webSettings" Target="webSettings.xml"/><Relationship Id="rId9" Type="http://schemas.openxmlformats.org/officeDocument/2006/relationships/hyperlink" Target="https://youtu.be/aft2RqR-Fh0" TargetMode="External"/><Relationship Id="rId14" Type="http://schemas.openxmlformats.org/officeDocument/2006/relationships/hyperlink" Target="https://youtu.be/laZKPG1Os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C1"/>
    <w:rsid w:val="00071DA5"/>
    <w:rsid w:val="000B1BBA"/>
    <w:rsid w:val="000D3039"/>
    <w:rsid w:val="000E3902"/>
    <w:rsid w:val="0013097B"/>
    <w:rsid w:val="001B54F7"/>
    <w:rsid w:val="001F7D24"/>
    <w:rsid w:val="003875D2"/>
    <w:rsid w:val="004A008E"/>
    <w:rsid w:val="00593AEA"/>
    <w:rsid w:val="00600CB1"/>
    <w:rsid w:val="006A4DDD"/>
    <w:rsid w:val="00713551"/>
    <w:rsid w:val="007262E0"/>
    <w:rsid w:val="00742C47"/>
    <w:rsid w:val="00761BC2"/>
    <w:rsid w:val="00805105"/>
    <w:rsid w:val="00816166"/>
    <w:rsid w:val="00836926"/>
    <w:rsid w:val="008B36C6"/>
    <w:rsid w:val="008E1B2E"/>
    <w:rsid w:val="00953B6D"/>
    <w:rsid w:val="009A78A2"/>
    <w:rsid w:val="009D1187"/>
    <w:rsid w:val="00AB2F7D"/>
    <w:rsid w:val="00AE6BDF"/>
    <w:rsid w:val="00C93DC1"/>
    <w:rsid w:val="00CB704D"/>
    <w:rsid w:val="00D20043"/>
    <w:rsid w:val="00D2480F"/>
    <w:rsid w:val="00D50238"/>
    <w:rsid w:val="00DB4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Daily lesson planner (color, landscape)</Template>
  <TotalTime>1</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MoyosoreOluwa</cp:lastModifiedBy>
  <cp:revision>3</cp:revision>
  <dcterms:created xsi:type="dcterms:W3CDTF">2019-06-07T13:59:00Z</dcterms:created>
  <dcterms:modified xsi:type="dcterms:W3CDTF">2019-06-17T06:10:00Z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