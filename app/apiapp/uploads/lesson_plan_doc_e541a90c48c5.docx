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80"/>
      </w:tblGrid>
      <w:tr w:rsidR="00C17E2A" w14:paraId="6BA4FA2A" w14:textId="77777777">
        <w:tc>
          <w:tcPr>
            <w:tcW w:w="2500" w:type="pct"/>
            <w:vAlign w:val="bottom"/>
          </w:tcPr>
          <w:p w14:paraId="72F264D4" w14:textId="77777777" w:rsidR="00C17E2A" w:rsidRDefault="009C474E">
            <w:pPr>
              <w:pStyle w:val="Title"/>
            </w:pPr>
            <w:r>
              <w:t>SIMPLE MACHINES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10-12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5812FDF1" w14:textId="77777777" w:rsidR="00C17E2A" w:rsidRDefault="000A736B">
                <w:pPr>
                  <w:pStyle w:val="Date"/>
                </w:pPr>
                <w:r>
                  <w:t>10.12.2018</w:t>
                </w:r>
              </w:p>
            </w:tc>
          </w:sdtContent>
        </w:sdt>
      </w:tr>
    </w:tbl>
    <w:p w14:paraId="331E0183" w14:textId="77777777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17E2A" w14:paraId="51C3A9CE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212CD9EE" w14:textId="77777777"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50B1430C" w14:textId="77777777"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14:paraId="3B65F70E" w14:textId="77777777"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14:paraId="7727F2EC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17E2A" w14:paraId="339254F8" w14:textId="77777777">
              <w:tc>
                <w:tcPr>
                  <w:tcW w:w="5000" w:type="pct"/>
                </w:tcPr>
                <w:p w14:paraId="5A5615E2" w14:textId="77777777" w:rsidR="00C17E2A" w:rsidRDefault="001209F0">
                  <w:r>
                    <w:t>Basic Science</w:t>
                  </w:r>
                </w:p>
              </w:tc>
            </w:tr>
            <w:tr w:rsidR="00C17E2A" w14:paraId="1BA162E5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0FD28E15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6BEB4BE5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195BA590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634ABFAB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CCB6E14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55F3E298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45A7EB1F" w14:textId="77777777" w:rsidR="00C17E2A" w:rsidRDefault="000A37E8">
                  <w:r>
                    <w:t>1</w:t>
                  </w:r>
                </w:p>
              </w:tc>
            </w:tr>
          </w:tbl>
          <w:p w14:paraId="0848D55C" w14:textId="77777777" w:rsidR="00C17E2A" w:rsidRDefault="00C17E2A"/>
        </w:tc>
        <w:tc>
          <w:tcPr>
            <w:tcW w:w="152" w:type="pct"/>
          </w:tcPr>
          <w:p w14:paraId="6D2DF2BA" w14:textId="77777777" w:rsidR="00C17E2A" w:rsidRDefault="00C17E2A"/>
        </w:tc>
        <w:tc>
          <w:tcPr>
            <w:tcW w:w="3895" w:type="pct"/>
          </w:tcPr>
          <w:p w14:paraId="16C5AE47" w14:textId="77777777" w:rsidR="000A37E8" w:rsidRDefault="000A37E8">
            <w:r>
              <w:t>This lesson plan covers teaching content for;</w:t>
            </w:r>
          </w:p>
          <w:p w14:paraId="38BB9211" w14:textId="77777777" w:rsidR="00453D92" w:rsidRDefault="009C474E" w:rsidP="009C474E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Simple Machines at home</w:t>
            </w:r>
          </w:p>
          <w:p w14:paraId="0EDF5977" w14:textId="77777777" w:rsidR="009C474E" w:rsidRDefault="009C474E" w:rsidP="009C474E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Simple machines at school</w:t>
            </w:r>
          </w:p>
          <w:p w14:paraId="2977E20E" w14:textId="77777777" w:rsidR="009C474E" w:rsidRDefault="009C474E" w:rsidP="009C474E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 xml:space="preserve">Uses of Simple </w:t>
            </w:r>
            <w:r w:rsidR="00C90245">
              <w:t>machines</w:t>
            </w:r>
          </w:p>
        </w:tc>
      </w:tr>
    </w:tbl>
    <w:p w14:paraId="529F3EA5" w14:textId="77777777" w:rsidR="00C17E2A" w:rsidRDefault="00D6789B">
      <w:pPr>
        <w:pStyle w:val="NoSpacing"/>
      </w:pPr>
      <w:r>
        <w:rPr>
          <w:noProof/>
          <w:lang w:eastAsia="en-US"/>
        </w:rPr>
        <w:pict w14:anchorId="19A1631B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Description: Materials and resources" style="position:absolute;margin-left:522.25pt;margin-top:186.7pt;width:147.6pt;height:351.4pt;z-index:251659264;visibility:visible;mso-width-percent:230;mso-wrap-distance-left:18pt;mso-wrap-distance-right:18pt;mso-position-horizontal-relative:margin;mso-position-vertical-relative:margin;mso-width-percent:23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04"/>
                  </w:tblGrid>
                  <w:tr w:rsidR="00C17E2A" w14:paraId="25C65A8F" w14:textId="77777777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2387791C" w14:textId="77777777" w:rsidR="00B046C1" w:rsidRDefault="00D27DC3" w:rsidP="00B365D1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14:paraId="1F3DE25E" w14:textId="77777777" w:rsidR="00B365D1" w:rsidRDefault="00B365D1" w:rsidP="00B365D1">
                        <w:r>
                          <w:t>-Spools of thread</w:t>
                        </w:r>
                      </w:p>
                      <w:p w14:paraId="2421F6A8" w14:textId="77777777" w:rsidR="00B365D1" w:rsidRDefault="00B365D1" w:rsidP="00B365D1">
                        <w:r>
                          <w:t>-Pencils</w:t>
                        </w:r>
                      </w:p>
                      <w:p w14:paraId="460061F3" w14:textId="77777777" w:rsidR="00B365D1" w:rsidRDefault="00B365D1" w:rsidP="00B365D1">
                        <w:r>
                          <w:t>-Papers</w:t>
                        </w:r>
                      </w:p>
                      <w:p w14:paraId="17BA75BB" w14:textId="77777777" w:rsidR="00B365D1" w:rsidRDefault="00B365D1" w:rsidP="00B365D1">
                        <w:r>
                          <w:t>-Thread</w:t>
                        </w:r>
                      </w:p>
                      <w:p w14:paraId="6743413A" w14:textId="77777777" w:rsidR="002C3317" w:rsidRDefault="00B365D1" w:rsidP="00B365D1">
                        <w:r>
                          <w:t>-Discarded Machines</w:t>
                        </w:r>
                      </w:p>
                      <w:p w14:paraId="1A2A340D" w14:textId="77777777" w:rsidR="002C3317" w:rsidRDefault="00B365D1" w:rsidP="00B365D1">
                        <w:r>
                          <w:t>-Books</w:t>
                        </w:r>
                      </w:p>
                      <w:p w14:paraId="601B925D" w14:textId="77777777" w:rsidR="00B365D1" w:rsidRDefault="00B365D1" w:rsidP="00B365D1">
                        <w:r>
                          <w:t>-Building block</w:t>
                        </w:r>
                      </w:p>
                      <w:p w14:paraId="1CCAEA1B" w14:textId="77777777" w:rsidR="00B365D1" w:rsidRDefault="00B365D1" w:rsidP="00B365D1">
                        <w:r>
                          <w:t xml:space="preserve">-Mini car cylinders or </w:t>
                        </w:r>
                        <w:proofErr w:type="gramStart"/>
                        <w:r>
                          <w:t>other</w:t>
                        </w:r>
                        <w:proofErr w:type="gramEnd"/>
                        <w:r>
                          <w:t xml:space="preserve"> object with </w:t>
                        </w:r>
                      </w:p>
                      <w:p w14:paraId="2F83CC00" w14:textId="77777777" w:rsidR="002C3317" w:rsidRDefault="00B365D1" w:rsidP="00B365D1">
                        <w:r>
                          <w:t>Wheels or a round shape</w:t>
                        </w:r>
                      </w:p>
                      <w:p w14:paraId="6E35ECB2" w14:textId="77777777" w:rsidR="00B365D1" w:rsidRDefault="00B365D1" w:rsidP="00B365D1"/>
                    </w:tc>
                  </w:tr>
                  <w:tr w:rsidR="00C17E2A" w14:paraId="434FCA45" w14:textId="77777777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458CD706" w14:textId="77777777"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14:paraId="4721C810" w14:textId="77777777" w:rsidR="004F6D32" w:rsidRDefault="00D6789B" w:rsidP="00D9064E">
                        <w:pPr>
                          <w:pStyle w:val="ListBullet"/>
                        </w:pPr>
                        <w:hyperlink r:id="rId8" w:history="1">
                          <w:r w:rsidR="00D9064E" w:rsidRPr="00F13A23">
                            <w:rPr>
                              <w:rStyle w:val="Hyperlink"/>
                            </w:rPr>
                            <w:t>https://www.partselect.com/JustForFun/Simple-Machine-Lesson-Plans.aspx</w:t>
                          </w:r>
                        </w:hyperlink>
                      </w:p>
                      <w:p w14:paraId="7604E134" w14:textId="77777777" w:rsidR="00D9064E" w:rsidRDefault="00D6789B" w:rsidP="00D715D4">
                        <w:pPr>
                          <w:pStyle w:val="ListBullet"/>
                        </w:pPr>
                        <w:hyperlink r:id="rId9" w:history="1">
                          <w:r w:rsidR="00D715D4" w:rsidRPr="00F13A23">
                            <w:rPr>
                              <w:rStyle w:val="Hyperlink"/>
                            </w:rPr>
                            <w:t>https://sciencing.com/lesson-introduce-simple-machines-8078032.html</w:t>
                          </w:r>
                        </w:hyperlink>
                      </w:p>
                      <w:p w14:paraId="34408E76" w14:textId="77777777" w:rsidR="00D715D4" w:rsidRDefault="00D6789B" w:rsidP="00D715D4">
                        <w:pPr>
                          <w:pStyle w:val="ListBullet"/>
                        </w:pPr>
                        <w:hyperlink r:id="rId10" w:history="1">
                          <w:r w:rsidR="00D715D4" w:rsidRPr="00F13A23">
                            <w:rPr>
                              <w:rStyle w:val="Hyperlink"/>
                            </w:rPr>
                            <w:t>http://adayinfirstgrade.com/2018/03/exploring-simple-machines-with-kindergarteners.html</w:t>
                          </w:r>
                        </w:hyperlink>
                      </w:p>
                      <w:p w14:paraId="2BA62766" w14:textId="77777777" w:rsidR="00D715D4" w:rsidRDefault="00D6789B" w:rsidP="00D715D4">
                        <w:pPr>
                          <w:pStyle w:val="ListBullet"/>
                        </w:pPr>
                        <w:hyperlink r:id="rId11" w:history="1">
                          <w:r w:rsidR="000305FD" w:rsidRPr="005E788F">
                            <w:rPr>
                              <w:rStyle w:val="Hyperlink"/>
                            </w:rPr>
                            <w:t>https://www.forteachersforstudents.com.au/site/themed-curriculum/simple-machines/facts/</w:t>
                          </w:r>
                        </w:hyperlink>
                      </w:p>
                      <w:p w14:paraId="2042486D" w14:textId="77777777" w:rsidR="000305FD" w:rsidRDefault="00D6789B" w:rsidP="00D715D4">
                        <w:pPr>
                          <w:pStyle w:val="ListBullet"/>
                        </w:pPr>
                        <w:hyperlink r:id="rId12" w:history="1">
                          <w:r w:rsidR="00B365D1" w:rsidRPr="00EC2662">
                            <w:rPr>
                              <w:rStyle w:val="Hyperlink"/>
                            </w:rPr>
                            <w:t>https://www.education.com/workbook/simple-machines-workbook/</w:t>
                          </w:r>
                        </w:hyperlink>
                      </w:p>
                      <w:p w14:paraId="29E1454E" w14:textId="77777777" w:rsidR="00B365D1" w:rsidRDefault="00B365D1" w:rsidP="00D715D4">
                        <w:pPr>
                          <w:pStyle w:val="ListBullet"/>
                        </w:pPr>
                      </w:p>
                      <w:p w14:paraId="422C94A8" w14:textId="77777777" w:rsidR="00C82CFC" w:rsidRDefault="00C82CFC" w:rsidP="00C82CFC">
                        <w:pPr>
                          <w:pStyle w:val="ListBullet"/>
                        </w:pPr>
                      </w:p>
                    </w:tc>
                  </w:tr>
                  <w:tr w:rsidR="00C17E2A" w14:paraId="0CA4E856" w14:textId="77777777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14:paraId="670F9FB7" w14:textId="77777777"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14:paraId="5D6F29D6" w14:textId="77777777" w:rsidR="00C17E2A" w:rsidRDefault="00C17E2A"/>
                    </w:tc>
                  </w:tr>
                </w:tbl>
                <w:p w14:paraId="2D71ECCE" w14:textId="77777777"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264"/>
        <w:gridCol w:w="3530"/>
        <w:gridCol w:w="264"/>
        <w:gridCol w:w="3529"/>
      </w:tblGrid>
      <w:tr w:rsidR="005A4652" w14:paraId="71DD3E82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423323F9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3EF7CDBD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439CB409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50" w:type="pct"/>
          </w:tcPr>
          <w:p w14:paraId="6DB39815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1DDE3D2A" w14:textId="77777777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5A4652" w14:paraId="53970147" w14:textId="77777777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4FB401A7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47B04A65" w14:textId="77777777" w:rsidR="005F5C47" w:rsidRDefault="009C474E" w:rsidP="005F5C47">
            <w:r>
              <w:t>Students will be able to:</w:t>
            </w:r>
          </w:p>
          <w:p w14:paraId="5122DFA7" w14:textId="77777777" w:rsidR="005F5C47" w:rsidRDefault="002F60EE" w:rsidP="005F5C47">
            <w:pPr>
              <w:pStyle w:val="ListParagraph"/>
              <w:numPr>
                <w:ilvl w:val="0"/>
                <w:numId w:val="39"/>
              </w:numPr>
              <w:ind w:left="142" w:hanging="142"/>
            </w:pPr>
            <w:r>
              <w:t>D</w:t>
            </w:r>
            <w:r w:rsidRPr="002F60EE">
              <w:t>efine 'simple machine'</w:t>
            </w:r>
            <w:r>
              <w:t>.</w:t>
            </w:r>
          </w:p>
          <w:p w14:paraId="41EAF723" w14:textId="77777777" w:rsidR="005F5C47" w:rsidRDefault="009C474E" w:rsidP="005F5C47">
            <w:pPr>
              <w:pStyle w:val="ListParagraph"/>
              <w:numPr>
                <w:ilvl w:val="0"/>
                <w:numId w:val="39"/>
              </w:numPr>
              <w:ind w:left="142" w:hanging="142"/>
            </w:pPr>
            <w:r>
              <w:t>List common machin</w:t>
            </w:r>
            <w:r w:rsidR="005F5C47">
              <w:t>es found in the home and school.</w:t>
            </w:r>
          </w:p>
          <w:p w14:paraId="6E17E203" w14:textId="77777777" w:rsidR="005F5C47" w:rsidRDefault="009C474E" w:rsidP="005F5C47">
            <w:pPr>
              <w:pStyle w:val="ListParagraph"/>
              <w:numPr>
                <w:ilvl w:val="0"/>
                <w:numId w:val="39"/>
              </w:numPr>
              <w:ind w:left="142" w:hanging="142"/>
            </w:pPr>
            <w:r>
              <w:t>Mention the uses of simple machines found in both home and school.</w:t>
            </w:r>
          </w:p>
          <w:p w14:paraId="2546874D" w14:textId="6A9C65DC" w:rsidR="002F60EE" w:rsidRDefault="002F60EE" w:rsidP="005F5C47">
            <w:pPr>
              <w:pStyle w:val="ListParagraph"/>
              <w:numPr>
                <w:ilvl w:val="0"/>
                <w:numId w:val="39"/>
              </w:numPr>
              <w:ind w:left="142" w:hanging="142"/>
            </w:pPr>
            <w:r>
              <w:t>C</w:t>
            </w:r>
            <w:r w:rsidRPr="002F60EE">
              <w:t>reate examples of simple machines</w:t>
            </w:r>
            <w:r>
              <w:t>.</w:t>
            </w:r>
          </w:p>
          <w:p w14:paraId="0CFC8A1B" w14:textId="0BFACC6E" w:rsidR="00CB4421" w:rsidRDefault="00CB4421" w:rsidP="00CB4421"/>
          <w:p w14:paraId="2F8146F1" w14:textId="0D8B611F" w:rsidR="00CB4421" w:rsidRDefault="00CB4421" w:rsidP="00CB4421"/>
          <w:p w14:paraId="3719A65F" w14:textId="6E10689F" w:rsidR="00CB4421" w:rsidRDefault="00CB4421" w:rsidP="00CB4421"/>
          <w:p w14:paraId="068A7B00" w14:textId="099D5D62" w:rsidR="00CB4421" w:rsidRDefault="00CB4421" w:rsidP="00CB4421"/>
          <w:p w14:paraId="75143CC9" w14:textId="246CD01A" w:rsidR="00CB4421" w:rsidRDefault="00CB4421" w:rsidP="00CB4421"/>
          <w:p w14:paraId="7D782A44" w14:textId="05FA7515" w:rsidR="00CB4421" w:rsidRDefault="00CB4421" w:rsidP="00CB4421"/>
          <w:p w14:paraId="746A5C33" w14:textId="2F600BDC" w:rsidR="00CB4421" w:rsidRDefault="00CB4421" w:rsidP="00CB4421"/>
          <w:p w14:paraId="12B3D02A" w14:textId="17459B8D" w:rsidR="00CB4421" w:rsidRDefault="00CB4421" w:rsidP="00CB4421"/>
          <w:p w14:paraId="646D1DDA" w14:textId="491F25C9" w:rsidR="00CB4421" w:rsidRDefault="00CB4421" w:rsidP="00CB4421"/>
          <w:p w14:paraId="4AF977F2" w14:textId="5F7B5647" w:rsidR="00CB4421" w:rsidRDefault="00CB4421" w:rsidP="00CB4421"/>
          <w:p w14:paraId="37736BCB" w14:textId="77777777" w:rsidR="00CB4421" w:rsidRPr="00AF47E1" w:rsidRDefault="00CB4421" w:rsidP="00CB4421">
            <w:pPr>
              <w:pStyle w:val="Heading2"/>
            </w:pPr>
            <w:r w:rsidRPr="00AF47E1">
              <w:t>Information</w:t>
            </w:r>
            <w:r>
              <w:t>/Instruction</w:t>
            </w:r>
          </w:p>
          <w:p w14:paraId="61FB2EC6" w14:textId="77777777" w:rsidR="00CB4421" w:rsidRDefault="00CB4421" w:rsidP="00CB4421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 w:rsidRPr="00F20E04">
              <w:t>Talk about how machines cannot work by themselves but need people or power (such as wind, air, electr</w:t>
            </w:r>
            <w:r>
              <w:t>icity, heat) to make them work.</w:t>
            </w:r>
          </w:p>
          <w:p w14:paraId="7C3E4E93" w14:textId="77777777" w:rsidR="00CB4421" w:rsidRDefault="00CB4421" w:rsidP="00CB4421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 w:rsidRPr="00F20E04">
              <w:t>Discuss how a machine usually makes work easier for us. Pass out pencils and paper to children.</w:t>
            </w:r>
          </w:p>
          <w:p w14:paraId="7D5945C6" w14:textId="77777777" w:rsidR="00CB4421" w:rsidRDefault="00CB4421" w:rsidP="00CB4421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 w:rsidRPr="0093473D">
              <w:t xml:space="preserve">Place these "six simple machines" in a box: wheel, lever, pulley, inclined plane, screw, and wedge. </w:t>
            </w:r>
          </w:p>
          <w:p w14:paraId="299A49FF" w14:textId="77777777" w:rsidR="00CB4421" w:rsidRDefault="00CB4421" w:rsidP="00CB4421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 w:rsidRPr="0093473D">
              <w:t xml:space="preserve">Explain to children that they are going to learn about simple machines. </w:t>
            </w:r>
          </w:p>
          <w:p w14:paraId="1662858B" w14:textId="77777777" w:rsidR="00CB4421" w:rsidRDefault="00CB4421" w:rsidP="00CB4421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 w:rsidRPr="0093473D">
              <w:t xml:space="preserve">Make a chart with the six simple machines drawn and labeled for children to use as a reminder. </w:t>
            </w:r>
          </w:p>
          <w:p w14:paraId="7CDB6445" w14:textId="77777777" w:rsidR="00CB4421" w:rsidRDefault="00CB4421" w:rsidP="00CB4421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 w:rsidRPr="0093473D">
              <w:t>Let children know they will investigate simple machines and will find them</w:t>
            </w:r>
            <w:r>
              <w:t xml:space="preserve"> </w:t>
            </w:r>
            <w:r w:rsidRPr="0093473D">
              <w:t>all around the room.</w:t>
            </w:r>
          </w:p>
          <w:p w14:paraId="69E3EB1D" w14:textId="77777777" w:rsidR="00CB4421" w:rsidRDefault="00CB4421" w:rsidP="00CB4421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 w:rsidRPr="0093473D">
              <w:t xml:space="preserve"> Did children know that all machines are made from these six simple </w:t>
            </w:r>
            <w:r w:rsidRPr="0093473D">
              <w:lastRenderedPageBreak/>
              <w:t>machines?</w:t>
            </w:r>
          </w:p>
          <w:p w14:paraId="19A9DA0E" w14:textId="2DE5F48F" w:rsidR="00CB4421" w:rsidRDefault="00CB4421" w:rsidP="00CB4421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 w:rsidRPr="0093473D">
              <w:t>Discuss how a machine usually makes work easier for us. Pass out pencils and paper to children.</w:t>
            </w:r>
          </w:p>
          <w:p w14:paraId="30C3D823" w14:textId="26DA9FA8" w:rsidR="00CB4421" w:rsidRDefault="00CB4421" w:rsidP="00CB4421"/>
          <w:p w14:paraId="2C2BB797" w14:textId="242EE13E" w:rsidR="00CB4421" w:rsidRDefault="00CB4421" w:rsidP="00CB4421"/>
          <w:p w14:paraId="3583C2A5" w14:textId="1ACEF37C" w:rsidR="00CB4421" w:rsidRDefault="00CB4421" w:rsidP="00CB4421"/>
          <w:p w14:paraId="105F90BA" w14:textId="3D3FD748" w:rsidR="00CB4421" w:rsidRDefault="00CB4421" w:rsidP="00CB4421"/>
          <w:p w14:paraId="5532C956" w14:textId="1862BC77" w:rsidR="00CB4421" w:rsidRDefault="00CB4421" w:rsidP="00CB4421"/>
          <w:p w14:paraId="1EE4DB01" w14:textId="4CB26A90" w:rsidR="00CB4421" w:rsidRDefault="00CB4421" w:rsidP="00CB4421"/>
          <w:p w14:paraId="73AEEECD" w14:textId="190C1C2C" w:rsidR="00CB4421" w:rsidRDefault="00CB4421" w:rsidP="00CB4421"/>
          <w:p w14:paraId="00A17478" w14:textId="4CFDC0B6" w:rsidR="00CB4421" w:rsidRDefault="00CB4421" w:rsidP="00CB4421"/>
          <w:p w14:paraId="3DD6EAE6" w14:textId="78FE4441" w:rsidR="00CB4421" w:rsidRDefault="00CB4421" w:rsidP="00CB4421"/>
          <w:p w14:paraId="4D8D757D" w14:textId="46E10A43" w:rsidR="00CB4421" w:rsidRDefault="00CB4421" w:rsidP="00CB4421"/>
          <w:p w14:paraId="42537B9D" w14:textId="77777777" w:rsidR="00CB4421" w:rsidRPr="002F60EE" w:rsidRDefault="00CB4421" w:rsidP="00CB4421"/>
          <w:p w14:paraId="1DC15257" w14:textId="77777777" w:rsidR="002F60EE" w:rsidRPr="000A37E8" w:rsidRDefault="002F60EE" w:rsidP="002F60EE">
            <w:pPr>
              <w:pStyle w:val="ListParagraph"/>
              <w:shd w:val="clear" w:color="auto" w:fill="FFFFFF"/>
              <w:spacing w:before="100" w:beforeAutospacing="1" w:after="100" w:afterAutospacing="1" w:line="240" w:lineRule="auto"/>
            </w:pPr>
          </w:p>
        </w:tc>
        <w:tc>
          <w:tcPr>
            <w:tcW w:w="150" w:type="pct"/>
          </w:tcPr>
          <w:p w14:paraId="1C80A461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0E2EEFBD" w14:textId="77777777" w:rsidR="00556375" w:rsidRPr="00EF1541" w:rsidRDefault="00F616CA" w:rsidP="00556375">
            <w:pPr>
              <w:rPr>
                <w:b/>
              </w:rPr>
            </w:pPr>
            <w:r w:rsidRPr="00EF1541">
              <w:rPr>
                <w:b/>
              </w:rPr>
              <w:t xml:space="preserve">Day 1/Lesson 1- </w:t>
            </w:r>
            <w:r w:rsidR="004F6D32" w:rsidRPr="00EF1541">
              <w:rPr>
                <w:b/>
              </w:rPr>
              <w:t xml:space="preserve">15 </w:t>
            </w:r>
            <w:r w:rsidRPr="00EF1541">
              <w:rPr>
                <w:b/>
              </w:rPr>
              <w:t xml:space="preserve">Mins </w:t>
            </w:r>
          </w:p>
          <w:p w14:paraId="39AFD89D" w14:textId="77777777" w:rsidR="00556375" w:rsidRPr="00F20E04" w:rsidRDefault="00556375" w:rsidP="001726DF">
            <w:pPr>
              <w:pStyle w:val="ListParagraph"/>
              <w:numPr>
                <w:ilvl w:val="0"/>
                <w:numId w:val="32"/>
              </w:numPr>
              <w:ind w:left="272" w:hanging="272"/>
            </w:pPr>
            <w:r>
              <w:t>Group the students into four groups.</w:t>
            </w:r>
          </w:p>
          <w:p w14:paraId="2A15C64B" w14:textId="77777777" w:rsidR="00556375" w:rsidRPr="00F20E04" w:rsidRDefault="00556375" w:rsidP="001726DF">
            <w:pPr>
              <w:pStyle w:val="ListParagraph"/>
              <w:numPr>
                <w:ilvl w:val="0"/>
                <w:numId w:val="32"/>
              </w:numPr>
              <w:ind w:left="272" w:hanging="272"/>
            </w:pPr>
            <w:r>
              <w:t>Have each group</w:t>
            </w:r>
            <w:r w:rsidRPr="00556375">
              <w:t xml:space="preserve"> make their own pulley.</w:t>
            </w:r>
          </w:p>
          <w:p w14:paraId="2064FB1F" w14:textId="77777777" w:rsidR="00556375" w:rsidRPr="00F20E04" w:rsidRDefault="00556375" w:rsidP="001726DF">
            <w:pPr>
              <w:pStyle w:val="ListParagraph"/>
              <w:numPr>
                <w:ilvl w:val="0"/>
                <w:numId w:val="32"/>
              </w:numPr>
              <w:ind w:left="272" w:hanging="272"/>
            </w:pPr>
            <w:r w:rsidRPr="00556375">
              <w:t xml:space="preserve"> Take two small spools of thread and put a pencil through the center. </w:t>
            </w:r>
          </w:p>
          <w:p w14:paraId="5D029FDD" w14:textId="77777777" w:rsidR="00556375" w:rsidRPr="00F20E04" w:rsidRDefault="00556375" w:rsidP="001726DF">
            <w:pPr>
              <w:pStyle w:val="ListParagraph"/>
              <w:numPr>
                <w:ilvl w:val="0"/>
                <w:numId w:val="32"/>
              </w:numPr>
              <w:ind w:left="272" w:hanging="272"/>
            </w:pPr>
            <w:r w:rsidRPr="00556375">
              <w:t xml:space="preserve">Then tie the ends of a length of string together to create a loop. </w:t>
            </w:r>
          </w:p>
          <w:p w14:paraId="48BBC5B0" w14:textId="77777777" w:rsidR="00556375" w:rsidRPr="00F20E04" w:rsidRDefault="00556375" w:rsidP="001726DF">
            <w:pPr>
              <w:pStyle w:val="ListParagraph"/>
              <w:numPr>
                <w:ilvl w:val="0"/>
                <w:numId w:val="32"/>
              </w:numPr>
              <w:ind w:left="272" w:hanging="272"/>
            </w:pPr>
            <w:r w:rsidRPr="00556375">
              <w:t>Have two students hold the pencils and spools and spin them slowly to create a pulley system.</w:t>
            </w:r>
          </w:p>
          <w:p w14:paraId="669BDA0F" w14:textId="77777777" w:rsidR="00556375" w:rsidRPr="00F20E04" w:rsidRDefault="00556375" w:rsidP="001726DF">
            <w:pPr>
              <w:pStyle w:val="ListParagraph"/>
              <w:numPr>
                <w:ilvl w:val="0"/>
                <w:numId w:val="32"/>
              </w:numPr>
              <w:ind w:left="272" w:hanging="272"/>
            </w:pPr>
            <w:r w:rsidRPr="00556375">
              <w:t xml:space="preserve"> Then have another student write a message and attach it to the thread using a paper clip. </w:t>
            </w:r>
          </w:p>
          <w:p w14:paraId="04096B96" w14:textId="77777777" w:rsidR="00556375" w:rsidRDefault="00556375" w:rsidP="001726DF">
            <w:pPr>
              <w:pStyle w:val="ListParagraph"/>
              <w:numPr>
                <w:ilvl w:val="0"/>
                <w:numId w:val="32"/>
              </w:numPr>
              <w:ind w:left="272" w:hanging="272"/>
            </w:pPr>
            <w:r>
              <w:t>Have them u</w:t>
            </w:r>
            <w:r w:rsidRPr="00556375">
              <w:t>se the pulley to pass the message from one person to the other.</w:t>
            </w:r>
          </w:p>
          <w:p w14:paraId="78710FD0" w14:textId="77777777" w:rsidR="00EF1541" w:rsidRDefault="00EF1541" w:rsidP="00EF1541"/>
          <w:p w14:paraId="247892DA" w14:textId="77777777" w:rsidR="00EF1541" w:rsidRDefault="00EF1541" w:rsidP="00EF1541"/>
          <w:p w14:paraId="40A68B70" w14:textId="77777777" w:rsidR="00EF1541" w:rsidRDefault="00EF1541" w:rsidP="00EF1541"/>
          <w:p w14:paraId="50402426" w14:textId="77777777" w:rsidR="001726DF" w:rsidRDefault="001726DF" w:rsidP="00EF1541"/>
          <w:p w14:paraId="47B7A530" w14:textId="77777777" w:rsidR="00EF1541" w:rsidRDefault="00EF1541" w:rsidP="00EF1541"/>
          <w:p w14:paraId="6B49050A" w14:textId="77777777" w:rsidR="00EF1541" w:rsidRDefault="00EF1541" w:rsidP="00EF1541"/>
          <w:p w14:paraId="6B535255" w14:textId="77777777" w:rsidR="00EF1541" w:rsidRDefault="00EF1541" w:rsidP="00EF1541"/>
          <w:p w14:paraId="768A70E6" w14:textId="77777777" w:rsidR="00556375" w:rsidRPr="00EF1541" w:rsidRDefault="00EF1541" w:rsidP="00EF1541">
            <w:pPr>
              <w:rPr>
                <w:b/>
              </w:rPr>
            </w:pPr>
            <w:r>
              <w:rPr>
                <w:b/>
              </w:rPr>
              <w:lastRenderedPageBreak/>
              <w:t>Day 3/Lesson 3</w:t>
            </w:r>
            <w:r w:rsidRPr="00EF1541">
              <w:rPr>
                <w:b/>
              </w:rPr>
              <w:t>- 15 Mins</w:t>
            </w:r>
          </w:p>
          <w:p w14:paraId="381A28A8" w14:textId="77777777" w:rsidR="00EF1541" w:rsidRDefault="00F20E04" w:rsidP="001726DF">
            <w:pPr>
              <w:pStyle w:val="NormalWeb"/>
              <w:numPr>
                <w:ilvl w:val="0"/>
                <w:numId w:val="34"/>
              </w:numPr>
              <w:shd w:val="clear" w:color="auto" w:fill="FFFFFF"/>
              <w:spacing w:before="0" w:beforeAutospacing="0" w:after="0" w:afterAutospacing="0"/>
              <w:ind w:left="272" w:hanging="272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</w:pPr>
            <w:r w:rsidRPr="00F20E04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Construct a lever by taping a marker parallel to the edge of the table.</w:t>
            </w:r>
          </w:p>
          <w:p w14:paraId="5E968DAB" w14:textId="77777777" w:rsidR="00EF1541" w:rsidRDefault="00F20E04" w:rsidP="001726DF">
            <w:pPr>
              <w:pStyle w:val="NormalWeb"/>
              <w:numPr>
                <w:ilvl w:val="0"/>
                <w:numId w:val="34"/>
              </w:numPr>
              <w:shd w:val="clear" w:color="auto" w:fill="FFFFFF"/>
              <w:spacing w:before="0" w:beforeAutospacing="0" w:after="0" w:afterAutospacing="0"/>
              <w:ind w:left="272" w:hanging="272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</w:pPr>
            <w:r w:rsidRPr="00F20E04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 xml:space="preserve"> Tear off a piece of masking tape, loop it, and attach it to the end of the ruler. </w:t>
            </w:r>
          </w:p>
          <w:p w14:paraId="50C5D4C1" w14:textId="77777777" w:rsidR="00EF1541" w:rsidRDefault="00F20E04" w:rsidP="001726DF">
            <w:pPr>
              <w:pStyle w:val="NormalWeb"/>
              <w:numPr>
                <w:ilvl w:val="0"/>
                <w:numId w:val="34"/>
              </w:numPr>
              <w:shd w:val="clear" w:color="auto" w:fill="FFFFFF"/>
              <w:spacing w:before="0" w:beforeAutospacing="0" w:after="0" w:afterAutospacing="0"/>
              <w:ind w:left="272" w:hanging="272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</w:pPr>
            <w:r w:rsidRPr="00F20E04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Place</w:t>
            </w:r>
            <w:r w:rsidR="00EF1541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 xml:space="preserve"> the ruler on the marker at the </w:t>
            </w:r>
            <w:r w:rsidRPr="00F20E04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center point, like a seesaw, and then press a tennis ball firmly to the tape.</w:t>
            </w:r>
          </w:p>
          <w:p w14:paraId="507FBEB6" w14:textId="77777777" w:rsidR="00EF1541" w:rsidRDefault="00F20E04" w:rsidP="001726DF">
            <w:pPr>
              <w:pStyle w:val="NormalWeb"/>
              <w:numPr>
                <w:ilvl w:val="0"/>
                <w:numId w:val="34"/>
              </w:numPr>
              <w:shd w:val="clear" w:color="auto" w:fill="FFFFFF"/>
              <w:spacing w:before="0" w:beforeAutospacing="0" w:after="0" w:afterAutospacing="0"/>
              <w:ind w:left="272" w:hanging="272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</w:pPr>
            <w:r w:rsidRPr="00F20E04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 xml:space="preserve"> Invite a student volunteer to demonstrate the lever; </w:t>
            </w:r>
          </w:p>
          <w:p w14:paraId="4FC43AB6" w14:textId="77777777" w:rsidR="00EF1541" w:rsidRDefault="00F20E04" w:rsidP="001726DF">
            <w:pPr>
              <w:pStyle w:val="NormalWeb"/>
              <w:numPr>
                <w:ilvl w:val="0"/>
                <w:numId w:val="34"/>
              </w:numPr>
              <w:shd w:val="clear" w:color="auto" w:fill="FFFFFF"/>
              <w:spacing w:before="0" w:beforeAutospacing="0" w:after="0" w:afterAutospacing="0"/>
              <w:ind w:left="272" w:hanging="272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</w:pPr>
            <w:r w:rsidRPr="00F20E04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 xml:space="preserve">first, have the student gently lift the ball by applying force to the end of the lever (ruler) opposite the ball. </w:t>
            </w:r>
          </w:p>
          <w:p w14:paraId="360D35DA" w14:textId="77777777" w:rsidR="00EF1541" w:rsidRDefault="00EF1541" w:rsidP="001726DF">
            <w:pPr>
              <w:pStyle w:val="NormalWeb"/>
              <w:numPr>
                <w:ilvl w:val="0"/>
                <w:numId w:val="34"/>
              </w:numPr>
              <w:shd w:val="clear" w:color="auto" w:fill="FFFFFF"/>
              <w:spacing w:before="0" w:beforeAutospacing="0" w:after="0" w:afterAutospacing="0"/>
              <w:ind w:left="272" w:hanging="272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Tell</w:t>
            </w:r>
            <w:r w:rsidR="00F20E04" w:rsidRPr="00F20E04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 xml:space="preserve"> the student to reposition the lever (ruler) so the ball is as close to the fulcrum (marker) as possible. </w:t>
            </w:r>
          </w:p>
          <w:p w14:paraId="33D7CEF4" w14:textId="77777777" w:rsidR="00EF1541" w:rsidRDefault="00F20E04" w:rsidP="001726DF">
            <w:pPr>
              <w:pStyle w:val="NormalWeb"/>
              <w:numPr>
                <w:ilvl w:val="0"/>
                <w:numId w:val="34"/>
              </w:numPr>
              <w:shd w:val="clear" w:color="auto" w:fill="FFFFFF"/>
              <w:spacing w:before="0" w:beforeAutospacing="0" w:after="0" w:afterAutospacing="0"/>
              <w:ind w:left="272" w:hanging="272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</w:pPr>
            <w:r w:rsidRPr="00F20E04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Have the student press the lever again to lift the ball.</w:t>
            </w:r>
          </w:p>
          <w:p w14:paraId="792B298C" w14:textId="77777777" w:rsidR="00EF1541" w:rsidRDefault="00F20E04" w:rsidP="001726DF">
            <w:pPr>
              <w:pStyle w:val="NormalWeb"/>
              <w:numPr>
                <w:ilvl w:val="0"/>
                <w:numId w:val="34"/>
              </w:numPr>
              <w:shd w:val="clear" w:color="auto" w:fill="FFFFFF"/>
              <w:spacing w:before="0" w:beforeAutospacing="0" w:after="0" w:afterAutospacing="0"/>
              <w:ind w:left="272" w:hanging="272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</w:pPr>
            <w:r w:rsidRPr="00F20E04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 xml:space="preserve"> Lastly, reposition the lever (ruler) so the ball is as far away from the fulcrum (marker) as possible while still leaving a portion of the lever (ruler) to be pressed down.</w:t>
            </w:r>
          </w:p>
          <w:p w14:paraId="07E5E7EF" w14:textId="77777777" w:rsidR="00EF1541" w:rsidRDefault="00F20E04" w:rsidP="001726DF">
            <w:pPr>
              <w:pStyle w:val="NormalWeb"/>
              <w:numPr>
                <w:ilvl w:val="0"/>
                <w:numId w:val="34"/>
              </w:numPr>
              <w:shd w:val="clear" w:color="auto" w:fill="FFFFFF"/>
              <w:spacing w:before="0" w:beforeAutospacing="0" w:after="0" w:afterAutospacing="0"/>
              <w:ind w:left="272" w:hanging="272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</w:pPr>
            <w:r w:rsidRPr="00F20E04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 xml:space="preserve"> Have the student press the lever to lift the ball again. </w:t>
            </w:r>
          </w:p>
          <w:p w14:paraId="19FF69E8" w14:textId="77777777" w:rsidR="00F20E04" w:rsidRPr="00EF1541" w:rsidRDefault="00F20E04" w:rsidP="001726DF">
            <w:pPr>
              <w:pStyle w:val="NormalWeb"/>
              <w:numPr>
                <w:ilvl w:val="0"/>
                <w:numId w:val="34"/>
              </w:numPr>
              <w:shd w:val="clear" w:color="auto" w:fill="FFFFFF"/>
              <w:spacing w:before="0" w:beforeAutospacing="0" w:after="0" w:afterAutospacing="0"/>
              <w:ind w:left="272" w:hanging="272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</w:pPr>
            <w:r w:rsidRPr="00EF1541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eastAsia="ja-JP"/>
              </w:rPr>
              <w:t>Discuss what the class saw and what the volunteer observed.</w:t>
            </w:r>
          </w:p>
          <w:p w14:paraId="768EB7F4" w14:textId="77777777" w:rsidR="00910100" w:rsidRPr="00F616CA" w:rsidRDefault="00910100" w:rsidP="002C3317">
            <w:pPr>
              <w:pStyle w:val="ListParagraph"/>
              <w:ind w:left="270"/>
            </w:pPr>
          </w:p>
        </w:tc>
        <w:tc>
          <w:tcPr>
            <w:tcW w:w="150" w:type="pct"/>
          </w:tcPr>
          <w:p w14:paraId="5C340134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521F0194" w14:textId="77777777" w:rsidR="00AF47E1" w:rsidRPr="00C90245" w:rsidRDefault="00887723" w:rsidP="00C90245">
            <w:pPr>
              <w:rPr>
                <w:b/>
              </w:rPr>
            </w:pPr>
            <w:r>
              <w:rPr>
                <w:b/>
              </w:rPr>
              <w:t>Day 2</w:t>
            </w:r>
            <w:r w:rsidR="00EF1541">
              <w:rPr>
                <w:b/>
              </w:rPr>
              <w:t>/</w:t>
            </w:r>
            <w:r w:rsidR="001209F0" w:rsidRPr="00C90245">
              <w:rPr>
                <w:b/>
              </w:rPr>
              <w:t xml:space="preserve"> Lesson 2</w:t>
            </w:r>
            <w:r w:rsidR="00E07205" w:rsidRPr="00C90245">
              <w:rPr>
                <w:b/>
              </w:rPr>
              <w:t>- 15 mins</w:t>
            </w:r>
          </w:p>
          <w:p w14:paraId="0A8C74DE" w14:textId="77777777" w:rsidR="00A26ED4" w:rsidRDefault="00A26ED4" w:rsidP="00DD3412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 w:rsidRPr="00A26ED4">
              <w:t xml:space="preserve">Place a few discarded machines (phone, toaster, alarm clock, tape player, old radio) on a table with pliers and screwdrivers. </w:t>
            </w:r>
          </w:p>
          <w:p w14:paraId="496C23EB" w14:textId="77777777" w:rsidR="00A26ED4" w:rsidRDefault="00A26ED4" w:rsidP="00DD3412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 w:rsidRPr="00A26ED4">
              <w:t>Encourage children to take apart the appliances.</w:t>
            </w:r>
          </w:p>
          <w:p w14:paraId="54AABBD9" w14:textId="77777777" w:rsidR="00A26ED4" w:rsidRDefault="00A26ED4" w:rsidP="00DD3412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>
              <w:t xml:space="preserve"> Ask what simple machines they found</w:t>
            </w:r>
          </w:p>
          <w:p w14:paraId="34F546A1" w14:textId="77777777" w:rsidR="00B262A1" w:rsidRDefault="00A26ED4" w:rsidP="00DD3412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 w:rsidRPr="00A26ED4">
              <w:t xml:space="preserve"> Make sure to safety-proof all machines before putting them out for children.</w:t>
            </w:r>
          </w:p>
          <w:p w14:paraId="40A35D50" w14:textId="77777777" w:rsidR="00B262A1" w:rsidRDefault="00B262A1" w:rsidP="00B262A1"/>
          <w:p w14:paraId="563FA333" w14:textId="77777777" w:rsidR="00D9064E" w:rsidRDefault="00D9064E" w:rsidP="00B262A1"/>
          <w:p w14:paraId="6264ACE6" w14:textId="77777777" w:rsidR="00D9064E" w:rsidRDefault="00D9064E" w:rsidP="00B262A1"/>
          <w:p w14:paraId="4B49D76F" w14:textId="77777777" w:rsidR="00D9064E" w:rsidRDefault="00D9064E" w:rsidP="00B262A1"/>
          <w:p w14:paraId="6ADA9C08" w14:textId="77777777" w:rsidR="00D9064E" w:rsidRDefault="00D9064E" w:rsidP="00B262A1"/>
          <w:p w14:paraId="5FA0CF86" w14:textId="77777777" w:rsidR="00EF1541" w:rsidRDefault="00EF1541" w:rsidP="00B262A1"/>
          <w:p w14:paraId="374621D2" w14:textId="77777777" w:rsidR="00EF1541" w:rsidRDefault="00EF1541" w:rsidP="00B262A1"/>
          <w:p w14:paraId="188C3C79" w14:textId="77777777" w:rsidR="00EF1541" w:rsidRDefault="00EF1541" w:rsidP="00B262A1"/>
          <w:p w14:paraId="56F8B6DC" w14:textId="77777777" w:rsidR="00EF1541" w:rsidRDefault="00EF1541" w:rsidP="00B262A1"/>
          <w:p w14:paraId="1E8C0C03" w14:textId="77777777" w:rsidR="00EF1541" w:rsidRDefault="00EF1541" w:rsidP="00B262A1"/>
          <w:p w14:paraId="7DB58CC1" w14:textId="77777777" w:rsidR="00EF1541" w:rsidRDefault="00EF1541" w:rsidP="00B262A1"/>
          <w:p w14:paraId="38E5B4C3" w14:textId="77777777" w:rsidR="00EF1541" w:rsidRDefault="00EF1541" w:rsidP="00B262A1"/>
          <w:p w14:paraId="5F545F00" w14:textId="77777777" w:rsidR="00EF1541" w:rsidRDefault="00EF1541" w:rsidP="00EF1541">
            <w:pPr>
              <w:rPr>
                <w:b/>
              </w:rPr>
            </w:pPr>
            <w:r>
              <w:rPr>
                <w:b/>
              </w:rPr>
              <w:lastRenderedPageBreak/>
              <w:t>Day 4/Lesson 4</w:t>
            </w:r>
            <w:r w:rsidRPr="00EF1541">
              <w:rPr>
                <w:b/>
              </w:rPr>
              <w:t>- 15 Mins</w:t>
            </w:r>
          </w:p>
          <w:p w14:paraId="42CD6BC0" w14:textId="77777777" w:rsidR="000B7E89" w:rsidRPr="000B7E89" w:rsidRDefault="00844342" w:rsidP="001726DF">
            <w:pPr>
              <w:pStyle w:val="ListParagraph"/>
              <w:numPr>
                <w:ilvl w:val="0"/>
                <w:numId w:val="38"/>
              </w:numPr>
              <w:ind w:left="164" w:hanging="164"/>
              <w:rPr>
                <w:b/>
              </w:rPr>
            </w:pPr>
            <w:r>
              <w:t xml:space="preserve">Divide </w:t>
            </w:r>
            <w:r w:rsidR="000B7E89">
              <w:t>students into 2</w:t>
            </w:r>
            <w:r>
              <w:t xml:space="preserve"> groups.</w:t>
            </w:r>
          </w:p>
          <w:p w14:paraId="5DAB7C0A" w14:textId="77777777" w:rsidR="000B7E89" w:rsidRPr="000B7E89" w:rsidRDefault="000B7E89" w:rsidP="001726DF">
            <w:pPr>
              <w:pStyle w:val="ListParagraph"/>
              <w:numPr>
                <w:ilvl w:val="0"/>
                <w:numId w:val="38"/>
              </w:numPr>
              <w:ind w:left="164" w:hanging="164"/>
              <w:rPr>
                <w:b/>
              </w:rPr>
            </w:pPr>
            <w:r>
              <w:t xml:space="preserve">Have the groups </w:t>
            </w:r>
            <w:r w:rsidRPr="000B7E89">
              <w:t>create ramps</w:t>
            </w:r>
            <w:r w:rsidR="001726DF">
              <w:t xml:space="preserve"> (Ramp is </w:t>
            </w:r>
            <w:r w:rsidR="001726DF" w:rsidRPr="001726DF">
              <w:t>a sloping surface joining two different levels, as at the entrance or between floors of a building</w:t>
            </w:r>
            <w:r w:rsidR="001726DF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  <w:r w:rsidR="001726DF">
              <w:t>)</w:t>
            </w:r>
            <w:r w:rsidRPr="000B7E89">
              <w:t xml:space="preserve"> using a book and building blocks. </w:t>
            </w:r>
          </w:p>
          <w:p w14:paraId="16C27CED" w14:textId="77777777" w:rsidR="000B7E89" w:rsidRPr="000B7E89" w:rsidRDefault="000B7E89" w:rsidP="001726DF">
            <w:pPr>
              <w:pStyle w:val="ListParagraph"/>
              <w:numPr>
                <w:ilvl w:val="0"/>
                <w:numId w:val="38"/>
              </w:numPr>
              <w:ind w:left="164" w:hanging="164"/>
              <w:rPr>
                <w:b/>
              </w:rPr>
            </w:pPr>
            <w:r>
              <w:t xml:space="preserve">Give each group a mini-car </w:t>
            </w:r>
            <w:r w:rsidRPr="000B7E89">
              <w:t>cylinder, or other object with wheels or a round shape.</w:t>
            </w:r>
          </w:p>
          <w:p w14:paraId="3E3F5C26" w14:textId="77777777" w:rsidR="000B7E89" w:rsidRPr="000B7E89" w:rsidRDefault="000B7E89" w:rsidP="001726DF">
            <w:pPr>
              <w:pStyle w:val="ListParagraph"/>
              <w:numPr>
                <w:ilvl w:val="0"/>
                <w:numId w:val="38"/>
              </w:numPr>
              <w:ind w:left="164" w:hanging="164"/>
              <w:rPr>
                <w:b/>
              </w:rPr>
            </w:pPr>
            <w:r w:rsidRPr="000B7E89">
              <w:t xml:space="preserve"> Have your students roll different objects down the ramp and measure the distance they traveled.</w:t>
            </w:r>
          </w:p>
          <w:p w14:paraId="1FBF05A8" w14:textId="77777777" w:rsidR="000B7E89" w:rsidRPr="000B7E89" w:rsidRDefault="000B7E89" w:rsidP="001726DF">
            <w:pPr>
              <w:pStyle w:val="ListParagraph"/>
              <w:numPr>
                <w:ilvl w:val="0"/>
                <w:numId w:val="38"/>
              </w:numPr>
              <w:ind w:left="164" w:hanging="164"/>
              <w:rPr>
                <w:b/>
              </w:rPr>
            </w:pPr>
            <w:r w:rsidRPr="000B7E89">
              <w:t xml:space="preserve"> Then have them change the steepness of the ramp by adding or taking away blocks.</w:t>
            </w:r>
          </w:p>
          <w:p w14:paraId="7E48CE6D" w14:textId="77777777" w:rsidR="000B7E89" w:rsidRPr="000B7E89" w:rsidRDefault="000B7E89" w:rsidP="001726DF">
            <w:pPr>
              <w:pStyle w:val="ListParagraph"/>
              <w:numPr>
                <w:ilvl w:val="0"/>
                <w:numId w:val="38"/>
              </w:numPr>
              <w:ind w:left="164" w:hanging="164"/>
              <w:rPr>
                <w:b/>
              </w:rPr>
            </w:pPr>
            <w:r w:rsidRPr="000B7E89">
              <w:t xml:space="preserve"> Students can do the activity again and then see how the traveled distance changes.</w:t>
            </w:r>
          </w:p>
          <w:p w14:paraId="4A2427FA" w14:textId="77777777" w:rsidR="000B7E89" w:rsidRPr="000B7E89" w:rsidRDefault="000B7E89" w:rsidP="001726DF">
            <w:pPr>
              <w:pStyle w:val="ListParagraph"/>
              <w:numPr>
                <w:ilvl w:val="0"/>
                <w:numId w:val="38"/>
              </w:numPr>
              <w:ind w:left="164" w:hanging="164"/>
              <w:rPr>
                <w:b/>
              </w:rPr>
            </w:pPr>
            <w:r w:rsidRPr="000B7E89">
              <w:t xml:space="preserve"> Have groups share their results with the class</w:t>
            </w:r>
            <w:r w:rsidRPr="000B7E8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681E8FBD" w14:textId="77777777" w:rsidR="00EF1541" w:rsidRPr="00EF1541" w:rsidRDefault="00EF1541" w:rsidP="00EF1541">
            <w:pPr>
              <w:rPr>
                <w:b/>
              </w:rPr>
            </w:pPr>
          </w:p>
          <w:p w14:paraId="777D3167" w14:textId="77777777" w:rsidR="00D9064E" w:rsidRDefault="00D9064E" w:rsidP="00B262A1"/>
          <w:p w14:paraId="18DD4444" w14:textId="77777777" w:rsidR="00D9064E" w:rsidRDefault="00D9064E" w:rsidP="00B262A1"/>
          <w:p w14:paraId="7B90A450" w14:textId="77777777" w:rsidR="00D9064E" w:rsidRDefault="00D9064E" w:rsidP="00B262A1"/>
          <w:p w14:paraId="76FC996E" w14:textId="77777777" w:rsidR="00D9064E" w:rsidRPr="00171443" w:rsidRDefault="00D9064E" w:rsidP="00B262A1"/>
        </w:tc>
      </w:tr>
      <w:tr w:rsidR="005A4652" w14:paraId="69E81086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318E56B" w14:textId="77777777" w:rsidR="00BD5017" w:rsidRDefault="00BD5017">
            <w:pPr>
              <w:pStyle w:val="Heading2"/>
            </w:pPr>
          </w:p>
          <w:p w14:paraId="74BA184E" w14:textId="2E902306" w:rsidR="0093473D" w:rsidRPr="00AF47E1" w:rsidRDefault="0093473D" w:rsidP="000E6E7A"/>
        </w:tc>
        <w:tc>
          <w:tcPr>
            <w:tcW w:w="150" w:type="pct"/>
          </w:tcPr>
          <w:p w14:paraId="22435FA0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DB83733" w14:textId="77777777" w:rsidR="00417B53" w:rsidRDefault="00417B53" w:rsidP="000E6E7A">
            <w:pPr>
              <w:pStyle w:val="ListParagraph"/>
              <w:ind w:left="128"/>
            </w:pPr>
            <w:bookmarkStart w:id="0" w:name="_GoBack"/>
            <w:bookmarkEnd w:id="0"/>
          </w:p>
        </w:tc>
        <w:tc>
          <w:tcPr>
            <w:tcW w:w="150" w:type="pct"/>
          </w:tcPr>
          <w:p w14:paraId="6F2A4A3C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6ECE2B" w14:textId="77777777" w:rsidR="00B262A1" w:rsidRDefault="00B262A1" w:rsidP="00D8019B">
            <w:pPr>
              <w:pStyle w:val="ListParagraph"/>
              <w:ind w:left="183"/>
            </w:pPr>
          </w:p>
        </w:tc>
      </w:tr>
      <w:tr w:rsidR="005A4652" w14:paraId="60AD69BB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6CEDAC5" w14:textId="77777777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48AB753B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4BD4514" w14:textId="77777777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50" w:type="pct"/>
          </w:tcPr>
          <w:p w14:paraId="1C0FF8A5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BC28678" w14:textId="77777777" w:rsidR="00C17E2A" w:rsidRDefault="00C17E2A"/>
        </w:tc>
      </w:tr>
      <w:tr w:rsidR="005A4652" w14:paraId="30FBB677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7BE175A" w14:textId="77777777"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5292D187" w14:textId="6E19FA12" w:rsidR="00C17E2A" w:rsidRPr="00F208E3" w:rsidRDefault="00650C0E" w:rsidP="00475EC3">
            <w:pPr>
              <w:pStyle w:val="ListParagraph"/>
              <w:numPr>
                <w:ilvl w:val="0"/>
                <w:numId w:val="40"/>
              </w:numPr>
              <w:ind w:left="142" w:hanging="142"/>
            </w:pPr>
            <w:r w:rsidRPr="00650C0E">
              <w:t>we have discussed six simple machines. Who can name them</w:t>
            </w:r>
            <w:r w:rsidRPr="00475EC3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 w:rsidRPr="00650C0E">
              <w:t>for me?</w:t>
            </w:r>
          </w:p>
        </w:tc>
        <w:tc>
          <w:tcPr>
            <w:tcW w:w="150" w:type="pct"/>
          </w:tcPr>
          <w:p w14:paraId="657D0F5E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9C37580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2A7F55A4" w14:textId="4FB9F3FE" w:rsidR="00CB08CC" w:rsidRPr="00287F69" w:rsidRDefault="00650C0E" w:rsidP="00475EC3">
            <w:pPr>
              <w:pStyle w:val="ListParagraph"/>
              <w:numPr>
                <w:ilvl w:val="0"/>
                <w:numId w:val="41"/>
              </w:numPr>
              <w:ind w:left="128" w:hanging="141"/>
            </w:pPr>
            <w:r>
              <w:t>At</w:t>
            </w:r>
            <w:r w:rsidRPr="00650C0E">
              <w:t xml:space="preserve"> home, think about everyday examples of the six simple machines. See how many you can find around your house</w:t>
            </w:r>
            <w:r>
              <w:t>.</w:t>
            </w:r>
          </w:p>
        </w:tc>
        <w:tc>
          <w:tcPr>
            <w:tcW w:w="150" w:type="pct"/>
          </w:tcPr>
          <w:p w14:paraId="72053982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D7C34A0" w14:textId="77777777" w:rsidR="00C17E2A" w:rsidRDefault="00C17E2A"/>
        </w:tc>
      </w:tr>
      <w:tr w:rsidR="005A4652" w14:paraId="4394AC48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4393D2FD" w14:textId="77777777" w:rsidR="00C17E2A" w:rsidRDefault="00D27DC3">
            <w:pPr>
              <w:pStyle w:val="Heading2"/>
            </w:pPr>
            <w:r>
              <w:lastRenderedPageBreak/>
              <w:t>Summary</w:t>
            </w:r>
          </w:p>
        </w:tc>
        <w:tc>
          <w:tcPr>
            <w:tcW w:w="150" w:type="pct"/>
          </w:tcPr>
          <w:p w14:paraId="191212FF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656F875E" w14:textId="77777777" w:rsidR="00C17E2A" w:rsidRDefault="00C17E2A"/>
        </w:tc>
        <w:tc>
          <w:tcPr>
            <w:tcW w:w="150" w:type="pct"/>
          </w:tcPr>
          <w:p w14:paraId="02A90CF9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2A636E8C" w14:textId="77777777" w:rsidR="00C17E2A" w:rsidRDefault="00C17E2A"/>
        </w:tc>
      </w:tr>
    </w:tbl>
    <w:p w14:paraId="39A21236" w14:textId="77777777" w:rsidR="00C17E2A" w:rsidRDefault="00C17E2A"/>
    <w:sectPr w:rsidR="00C17E2A" w:rsidSect="00AF2C28">
      <w:footerReference w:type="default" r:id="rId13"/>
      <w:headerReference w:type="first" r:id="rId14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C05F2" w14:textId="77777777" w:rsidR="00D6789B" w:rsidRDefault="00D6789B">
      <w:pPr>
        <w:spacing w:before="0" w:after="0" w:line="240" w:lineRule="auto"/>
      </w:pPr>
      <w:r>
        <w:separator/>
      </w:r>
    </w:p>
  </w:endnote>
  <w:endnote w:type="continuationSeparator" w:id="0">
    <w:p w14:paraId="35E8D98D" w14:textId="77777777" w:rsidR="00D6789B" w:rsidRDefault="00D678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45E3F" w14:textId="77777777" w:rsidR="00C17E2A" w:rsidRDefault="005B0CFD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84434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BD098" w14:textId="77777777" w:rsidR="00D6789B" w:rsidRDefault="00D6789B">
      <w:pPr>
        <w:spacing w:before="0" w:after="0" w:line="240" w:lineRule="auto"/>
      </w:pPr>
      <w:r>
        <w:separator/>
      </w:r>
    </w:p>
  </w:footnote>
  <w:footnote w:type="continuationSeparator" w:id="0">
    <w:p w14:paraId="27221D3C" w14:textId="77777777" w:rsidR="00D6789B" w:rsidRDefault="00D6789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A281E" w14:textId="77777777" w:rsidR="00A25094" w:rsidRDefault="00B6651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7780AC1C" wp14:editId="1E57A5FC">
          <wp:simplePos x="0" y="0"/>
          <wp:positionH relativeFrom="column">
            <wp:posOffset>8048625</wp:posOffset>
          </wp:positionH>
          <wp:positionV relativeFrom="paragraph">
            <wp:posOffset>-330200</wp:posOffset>
          </wp:positionV>
          <wp:extent cx="603885" cy="520700"/>
          <wp:effectExtent l="0" t="0" r="571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88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40A28"/>
    <w:multiLevelType w:val="hybridMultilevel"/>
    <w:tmpl w:val="58EA7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514572D"/>
    <w:multiLevelType w:val="hybridMultilevel"/>
    <w:tmpl w:val="552009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7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D13873"/>
    <w:multiLevelType w:val="hybridMultilevel"/>
    <w:tmpl w:val="FAA4EE12"/>
    <w:lvl w:ilvl="0" w:tplc="06264AC6">
      <w:start w:val="1"/>
      <w:numFmt w:val="decimal"/>
      <w:lvlText w:val="%1."/>
      <w:lvlJc w:val="left"/>
      <w:pPr>
        <w:ind w:left="48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8" w:hanging="360"/>
      </w:pPr>
    </w:lvl>
    <w:lvl w:ilvl="2" w:tplc="0809001B" w:tentative="1">
      <w:start w:val="1"/>
      <w:numFmt w:val="lowerRoman"/>
      <w:lvlText w:val="%3."/>
      <w:lvlJc w:val="right"/>
      <w:pPr>
        <w:ind w:left="1928" w:hanging="180"/>
      </w:pPr>
    </w:lvl>
    <w:lvl w:ilvl="3" w:tplc="0809000F" w:tentative="1">
      <w:start w:val="1"/>
      <w:numFmt w:val="decimal"/>
      <w:lvlText w:val="%4."/>
      <w:lvlJc w:val="left"/>
      <w:pPr>
        <w:ind w:left="2648" w:hanging="360"/>
      </w:pPr>
    </w:lvl>
    <w:lvl w:ilvl="4" w:tplc="08090019" w:tentative="1">
      <w:start w:val="1"/>
      <w:numFmt w:val="lowerLetter"/>
      <w:lvlText w:val="%5."/>
      <w:lvlJc w:val="left"/>
      <w:pPr>
        <w:ind w:left="3368" w:hanging="360"/>
      </w:pPr>
    </w:lvl>
    <w:lvl w:ilvl="5" w:tplc="0809001B" w:tentative="1">
      <w:start w:val="1"/>
      <w:numFmt w:val="lowerRoman"/>
      <w:lvlText w:val="%6."/>
      <w:lvlJc w:val="right"/>
      <w:pPr>
        <w:ind w:left="4088" w:hanging="180"/>
      </w:pPr>
    </w:lvl>
    <w:lvl w:ilvl="6" w:tplc="0809000F" w:tentative="1">
      <w:start w:val="1"/>
      <w:numFmt w:val="decimal"/>
      <w:lvlText w:val="%7."/>
      <w:lvlJc w:val="left"/>
      <w:pPr>
        <w:ind w:left="4808" w:hanging="360"/>
      </w:pPr>
    </w:lvl>
    <w:lvl w:ilvl="7" w:tplc="08090019" w:tentative="1">
      <w:start w:val="1"/>
      <w:numFmt w:val="lowerLetter"/>
      <w:lvlText w:val="%8."/>
      <w:lvlJc w:val="left"/>
      <w:pPr>
        <w:ind w:left="5528" w:hanging="360"/>
      </w:pPr>
    </w:lvl>
    <w:lvl w:ilvl="8" w:tplc="0809001B" w:tentative="1">
      <w:start w:val="1"/>
      <w:numFmt w:val="lowerRoman"/>
      <w:lvlText w:val="%9."/>
      <w:lvlJc w:val="right"/>
      <w:pPr>
        <w:ind w:left="6248" w:hanging="180"/>
      </w:pPr>
    </w:lvl>
  </w:abstractNum>
  <w:abstractNum w:abstractNumId="10" w15:restartNumberingAfterBreak="0">
    <w:nsid w:val="2D1A0028"/>
    <w:multiLevelType w:val="multilevel"/>
    <w:tmpl w:val="4360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37D2B"/>
    <w:multiLevelType w:val="hybridMultilevel"/>
    <w:tmpl w:val="44CA8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4" w15:restartNumberingAfterBreak="0">
    <w:nsid w:val="45DD7DDC"/>
    <w:multiLevelType w:val="hybridMultilevel"/>
    <w:tmpl w:val="6B0E7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6" w15:restartNumberingAfterBreak="0">
    <w:nsid w:val="4C2E47F9"/>
    <w:multiLevelType w:val="hybridMultilevel"/>
    <w:tmpl w:val="BAE8F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87924"/>
    <w:multiLevelType w:val="hybridMultilevel"/>
    <w:tmpl w:val="16AC3DFA"/>
    <w:lvl w:ilvl="0" w:tplc="E918C0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06AAA"/>
    <w:multiLevelType w:val="hybridMultilevel"/>
    <w:tmpl w:val="88A464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EB5"/>
    <w:multiLevelType w:val="hybridMultilevel"/>
    <w:tmpl w:val="860A9726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620345F5"/>
    <w:multiLevelType w:val="multilevel"/>
    <w:tmpl w:val="F424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107DB6"/>
    <w:multiLevelType w:val="multilevel"/>
    <w:tmpl w:val="03D0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9A67FA"/>
    <w:multiLevelType w:val="hybridMultilevel"/>
    <w:tmpl w:val="6838A8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4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EC4CAD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2"/>
  </w:num>
  <w:num w:numId="7">
    <w:abstractNumId w:val="25"/>
  </w:num>
  <w:num w:numId="8">
    <w:abstractNumId w:val="1"/>
  </w:num>
  <w:num w:numId="9">
    <w:abstractNumId w:val="8"/>
  </w:num>
  <w:num w:numId="10">
    <w:abstractNumId w:val="18"/>
  </w:num>
  <w:num w:numId="11">
    <w:abstractNumId w:val="24"/>
  </w:num>
  <w:num w:numId="12">
    <w:abstractNumId w:val="34"/>
  </w:num>
  <w:num w:numId="13">
    <w:abstractNumId w:val="5"/>
  </w:num>
  <w:num w:numId="14">
    <w:abstractNumId w:val="29"/>
  </w:num>
  <w:num w:numId="15">
    <w:abstractNumId w:val="3"/>
  </w:num>
  <w:num w:numId="16">
    <w:abstractNumId w:val="0"/>
  </w:num>
  <w:num w:numId="17">
    <w:abstractNumId w:val="13"/>
  </w:num>
  <w:num w:numId="18">
    <w:abstractNumId w:val="30"/>
  </w:num>
  <w:num w:numId="19">
    <w:abstractNumId w:val="27"/>
  </w:num>
  <w:num w:numId="20">
    <w:abstractNumId w:val="22"/>
  </w:num>
  <w:num w:numId="21">
    <w:abstractNumId w:val="33"/>
  </w:num>
  <w:num w:numId="22">
    <w:abstractNumId w:val="15"/>
  </w:num>
  <w:num w:numId="23">
    <w:abstractNumId w:val="6"/>
  </w:num>
  <w:num w:numId="24">
    <w:abstractNumId w:val="28"/>
  </w:num>
  <w:num w:numId="25">
    <w:abstractNumId w:val="23"/>
  </w:num>
  <w:num w:numId="26">
    <w:abstractNumId w:val="12"/>
  </w:num>
  <w:num w:numId="27">
    <w:abstractNumId w:val="7"/>
  </w:num>
  <w:num w:numId="28">
    <w:abstractNumId w:val="20"/>
  </w:num>
  <w:num w:numId="29">
    <w:abstractNumId w:val="35"/>
  </w:num>
  <w:num w:numId="30">
    <w:abstractNumId w:val="11"/>
  </w:num>
  <w:num w:numId="31">
    <w:abstractNumId w:val="2"/>
  </w:num>
  <w:num w:numId="32">
    <w:abstractNumId w:val="16"/>
  </w:num>
  <w:num w:numId="33">
    <w:abstractNumId w:val="10"/>
  </w:num>
  <w:num w:numId="34">
    <w:abstractNumId w:val="14"/>
  </w:num>
  <w:num w:numId="35">
    <w:abstractNumId w:val="26"/>
  </w:num>
  <w:num w:numId="36">
    <w:abstractNumId w:val="19"/>
  </w:num>
  <w:num w:numId="37">
    <w:abstractNumId w:val="21"/>
  </w:num>
  <w:num w:numId="38">
    <w:abstractNumId w:val="17"/>
  </w:num>
  <w:num w:numId="39">
    <w:abstractNumId w:val="4"/>
  </w:num>
  <w:num w:numId="40">
    <w:abstractNumId w:val="31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1C0"/>
    <w:rsid w:val="000305FD"/>
    <w:rsid w:val="0004502C"/>
    <w:rsid w:val="000904AA"/>
    <w:rsid w:val="00090DBE"/>
    <w:rsid w:val="000A37E8"/>
    <w:rsid w:val="000A736B"/>
    <w:rsid w:val="000B1E0A"/>
    <w:rsid w:val="000B72D9"/>
    <w:rsid w:val="000B7E89"/>
    <w:rsid w:val="000C09D0"/>
    <w:rsid w:val="000C562D"/>
    <w:rsid w:val="000E6E7A"/>
    <w:rsid w:val="00101D9A"/>
    <w:rsid w:val="001209F0"/>
    <w:rsid w:val="001369DF"/>
    <w:rsid w:val="001432FD"/>
    <w:rsid w:val="00163CA6"/>
    <w:rsid w:val="00171443"/>
    <w:rsid w:val="001726DF"/>
    <w:rsid w:val="0017273B"/>
    <w:rsid w:val="0017631E"/>
    <w:rsid w:val="00194267"/>
    <w:rsid w:val="00196867"/>
    <w:rsid w:val="001B5D91"/>
    <w:rsid w:val="001D3BC8"/>
    <w:rsid w:val="001E6B90"/>
    <w:rsid w:val="001F4D29"/>
    <w:rsid w:val="00223CAC"/>
    <w:rsid w:val="00227208"/>
    <w:rsid w:val="0026795F"/>
    <w:rsid w:val="00287F69"/>
    <w:rsid w:val="002A72AE"/>
    <w:rsid w:val="002B733A"/>
    <w:rsid w:val="002C3317"/>
    <w:rsid w:val="002F4915"/>
    <w:rsid w:val="002F60EE"/>
    <w:rsid w:val="00304069"/>
    <w:rsid w:val="003468F5"/>
    <w:rsid w:val="003856DF"/>
    <w:rsid w:val="00396443"/>
    <w:rsid w:val="003B1470"/>
    <w:rsid w:val="003B4A69"/>
    <w:rsid w:val="003D30E4"/>
    <w:rsid w:val="0040481C"/>
    <w:rsid w:val="00417B53"/>
    <w:rsid w:val="004343E9"/>
    <w:rsid w:val="00453D92"/>
    <w:rsid w:val="00475EC3"/>
    <w:rsid w:val="004B20E0"/>
    <w:rsid w:val="004D089D"/>
    <w:rsid w:val="004E29C7"/>
    <w:rsid w:val="004F6D32"/>
    <w:rsid w:val="00520DAF"/>
    <w:rsid w:val="00545106"/>
    <w:rsid w:val="00556375"/>
    <w:rsid w:val="0056788D"/>
    <w:rsid w:val="005A4652"/>
    <w:rsid w:val="005B0CFD"/>
    <w:rsid w:val="005B22DA"/>
    <w:rsid w:val="005B7D58"/>
    <w:rsid w:val="005C2512"/>
    <w:rsid w:val="005F5C47"/>
    <w:rsid w:val="00603309"/>
    <w:rsid w:val="006326A0"/>
    <w:rsid w:val="00650C0E"/>
    <w:rsid w:val="006A5952"/>
    <w:rsid w:val="006F0813"/>
    <w:rsid w:val="006F7E46"/>
    <w:rsid w:val="00740B85"/>
    <w:rsid w:val="00762ECE"/>
    <w:rsid w:val="0076583E"/>
    <w:rsid w:val="00773C70"/>
    <w:rsid w:val="0078309D"/>
    <w:rsid w:val="007A6280"/>
    <w:rsid w:val="007F65A3"/>
    <w:rsid w:val="00807AE6"/>
    <w:rsid w:val="00811AB9"/>
    <w:rsid w:val="00844342"/>
    <w:rsid w:val="00847934"/>
    <w:rsid w:val="00887723"/>
    <w:rsid w:val="008F0F9E"/>
    <w:rsid w:val="008F771F"/>
    <w:rsid w:val="00910100"/>
    <w:rsid w:val="009227FD"/>
    <w:rsid w:val="0093473D"/>
    <w:rsid w:val="009378FA"/>
    <w:rsid w:val="00956DE4"/>
    <w:rsid w:val="00966C71"/>
    <w:rsid w:val="0098460F"/>
    <w:rsid w:val="009C474E"/>
    <w:rsid w:val="009D155F"/>
    <w:rsid w:val="009E08FF"/>
    <w:rsid w:val="00A0116B"/>
    <w:rsid w:val="00A1735C"/>
    <w:rsid w:val="00A25094"/>
    <w:rsid w:val="00A26ED4"/>
    <w:rsid w:val="00A77EEB"/>
    <w:rsid w:val="00AB12A0"/>
    <w:rsid w:val="00AD171D"/>
    <w:rsid w:val="00AD6AD0"/>
    <w:rsid w:val="00AF2C28"/>
    <w:rsid w:val="00AF47E1"/>
    <w:rsid w:val="00B046C1"/>
    <w:rsid w:val="00B262A1"/>
    <w:rsid w:val="00B365D1"/>
    <w:rsid w:val="00B66511"/>
    <w:rsid w:val="00B87608"/>
    <w:rsid w:val="00BB359B"/>
    <w:rsid w:val="00BB47BB"/>
    <w:rsid w:val="00BC356C"/>
    <w:rsid w:val="00BD430C"/>
    <w:rsid w:val="00BD5017"/>
    <w:rsid w:val="00BF1D3C"/>
    <w:rsid w:val="00C17E2A"/>
    <w:rsid w:val="00C454B2"/>
    <w:rsid w:val="00C646F1"/>
    <w:rsid w:val="00C82CFC"/>
    <w:rsid w:val="00C90245"/>
    <w:rsid w:val="00CB08CC"/>
    <w:rsid w:val="00CB2D0F"/>
    <w:rsid w:val="00CB4421"/>
    <w:rsid w:val="00D27DC3"/>
    <w:rsid w:val="00D3577C"/>
    <w:rsid w:val="00D4297E"/>
    <w:rsid w:val="00D43AC0"/>
    <w:rsid w:val="00D6789B"/>
    <w:rsid w:val="00D715D4"/>
    <w:rsid w:val="00D8019B"/>
    <w:rsid w:val="00D9064E"/>
    <w:rsid w:val="00DC17D5"/>
    <w:rsid w:val="00DD3412"/>
    <w:rsid w:val="00DF5E69"/>
    <w:rsid w:val="00E05C0D"/>
    <w:rsid w:val="00E07205"/>
    <w:rsid w:val="00E2212B"/>
    <w:rsid w:val="00E601B6"/>
    <w:rsid w:val="00ED219F"/>
    <w:rsid w:val="00EF1541"/>
    <w:rsid w:val="00F1179F"/>
    <w:rsid w:val="00F208E3"/>
    <w:rsid w:val="00F20E04"/>
    <w:rsid w:val="00F235D6"/>
    <w:rsid w:val="00F4417E"/>
    <w:rsid w:val="00F616CA"/>
    <w:rsid w:val="00F66CE1"/>
    <w:rsid w:val="00FB61C0"/>
    <w:rsid w:val="00FC4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55449"/>
  <w15:docId w15:val="{ED11DE15-87D6-4399-8CC6-6DA1D1C9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2C28"/>
  </w:style>
  <w:style w:type="paragraph" w:styleId="Heading1">
    <w:name w:val="heading 1"/>
    <w:basedOn w:val="Normal"/>
    <w:next w:val="Normal"/>
    <w:link w:val="Heading1Char"/>
    <w:uiPriority w:val="9"/>
    <w:qFormat/>
    <w:rsid w:val="00AF2C28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C28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C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rsid w:val="00AF2C28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AF2C28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AF2C28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AF2C28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F2C28"/>
    <w:rPr>
      <w:color w:val="808080"/>
    </w:rPr>
  </w:style>
  <w:style w:type="table" w:customStyle="1" w:styleId="LessonPlan">
    <w:name w:val="Lesson Plan"/>
    <w:basedOn w:val="TableNormal"/>
    <w:uiPriority w:val="99"/>
    <w:rsid w:val="00AF2C28"/>
    <w:tblPr>
      <w:tblCellMar>
        <w:left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AF2C28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F2C28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AF2C28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2C28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C28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AF2C28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AF2C28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9F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9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56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rtselect.com/JustForFun/Simple-Machine-Lesson-Plans.asp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ducation.com/workbook/simple-machines-workbook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orteachersforstudents.com.au/site/themed-curriculum/simple-machines/fact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adayinfirstgrade.com/2018/03/exploring-simple-machines-with-kindergartene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encing.com/lesson-introduce-simple-machines-8078032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DC1"/>
    <w:rsid w:val="00071DA5"/>
    <w:rsid w:val="000E3902"/>
    <w:rsid w:val="00191F93"/>
    <w:rsid w:val="002320E1"/>
    <w:rsid w:val="004A008E"/>
    <w:rsid w:val="00561A47"/>
    <w:rsid w:val="00713551"/>
    <w:rsid w:val="00805105"/>
    <w:rsid w:val="00816166"/>
    <w:rsid w:val="00833282"/>
    <w:rsid w:val="00836926"/>
    <w:rsid w:val="0084217E"/>
    <w:rsid w:val="00AB2F7D"/>
    <w:rsid w:val="00AB37F5"/>
    <w:rsid w:val="00BF0C13"/>
    <w:rsid w:val="00C93DC1"/>
    <w:rsid w:val="00DF5024"/>
    <w:rsid w:val="00FB06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3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833282"/>
  </w:style>
  <w:style w:type="paragraph" w:customStyle="1" w:styleId="57D0253E54FA4684857C7E53F49E1A5B">
    <w:name w:val="57D0253E54FA4684857C7E53F49E1A5B"/>
    <w:rsid w:val="00833282"/>
  </w:style>
  <w:style w:type="paragraph" w:customStyle="1" w:styleId="7AE7DFE8D63F4AC0A9D67267C3699CCC">
    <w:name w:val="7AE7DFE8D63F4AC0A9D67267C3699CCC"/>
    <w:rsid w:val="00833282"/>
  </w:style>
  <w:style w:type="paragraph" w:customStyle="1" w:styleId="1C876A8B6575410E8AA7530875A6B7F4">
    <w:name w:val="1C876A8B6575410E8AA7530875A6B7F4"/>
    <w:rsid w:val="00833282"/>
  </w:style>
  <w:style w:type="paragraph" w:customStyle="1" w:styleId="A392ED6794CC47DFA557364CD4043756">
    <w:name w:val="A392ED6794CC47DFA557364CD4043756"/>
    <w:rsid w:val="008332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320</TotalTime>
  <Pages>4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Kelechi Uchenna</cp:lastModifiedBy>
  <cp:revision>14</cp:revision>
  <dcterms:created xsi:type="dcterms:W3CDTF">2018-09-24T13:04:00Z</dcterms:created>
  <dcterms:modified xsi:type="dcterms:W3CDTF">2018-11-08T11:07:00Z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