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0CB53D79" w:rsidR="00C17E2A" w:rsidRPr="009260D0" w:rsidRDefault="000260E9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MONEY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650B0EF" w:rsidR="00C17E2A" w:rsidRDefault="006F00B5">
                  <w:r>
                    <w:t>Mathematics</w:t>
                  </w:r>
                  <w:r w:rsidR="00B36C8F">
                    <w:t xml:space="preserve">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1DAE2CFF" w:rsidR="00C17E2A" w:rsidRDefault="006F00B5">
                  <w:r>
                    <w:t>4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02B020CA" w14:textId="77777777" w:rsidR="001611AE" w:rsidRDefault="000A37E8" w:rsidP="000914A7">
            <w:pPr>
              <w:pStyle w:val="ListParagraph"/>
              <w:numPr>
                <w:ilvl w:val="0"/>
                <w:numId w:val="2"/>
              </w:numPr>
              <w:ind w:left="185" w:hanging="142"/>
            </w:pPr>
            <w:r>
              <w:t xml:space="preserve"> </w:t>
            </w:r>
            <w:r w:rsidR="001611AE">
              <w:t xml:space="preserve"> </w:t>
            </w:r>
            <w:r w:rsidR="000260E9">
              <w:t xml:space="preserve">Nigerian naira, Pound </w:t>
            </w:r>
            <w:r w:rsidR="008E74E7">
              <w:t>sterling, Dollars, Ghana Cedis and Pesewa, Sierra Leone’s Leone and Cents.</w:t>
            </w:r>
          </w:p>
          <w:p w14:paraId="458BD9FD" w14:textId="11E6AE84" w:rsidR="000914A7" w:rsidRDefault="000914A7" w:rsidP="000914A7">
            <w:pPr>
              <w:pStyle w:val="ListParagraph"/>
              <w:numPr>
                <w:ilvl w:val="0"/>
                <w:numId w:val="2"/>
              </w:numPr>
              <w:ind w:left="185" w:hanging="142"/>
            </w:pPr>
            <w:r>
              <w:t xml:space="preserve"> Profit and loss, simple interest.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695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159BA44" w14:textId="5EE9BA41" w:rsidR="00D15CAA" w:rsidRPr="00BF3180" w:rsidRDefault="00BF3180" w:rsidP="00B67C04">
                                  <w:r>
                                    <w:t>-</w:t>
                                  </w:r>
                                  <w:r w:rsidR="006E43E1">
                                    <w:t xml:space="preserve">Different currencies in various denominations 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ED7BC48" w14:textId="7FF9E0CD" w:rsidR="00E42A76" w:rsidRDefault="00B74DAF" w:rsidP="00E42A7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AF7937">
                                      <w:rPr>
                                        <w:rStyle w:val="Hyperlink"/>
                                      </w:rPr>
                                      <w:t>https://study.com/academy/popular/money-lesson-plan.html</w:t>
                                    </w:r>
                                  </w:hyperlink>
                                </w:p>
                                <w:p w14:paraId="281532D2" w14:textId="77777777" w:rsidR="00714A8D" w:rsidRDefault="00B74DAF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AF7937">
                                      <w:rPr>
                                        <w:rStyle w:val="Hyperlink"/>
                                      </w:rPr>
                                      <w:t>https://study.com/academy/lesson/money-definition-types-functions-how-its-made.html</w:t>
                                    </w:r>
                                  </w:hyperlink>
                                </w:p>
                                <w:p w14:paraId="21F0B06C" w14:textId="77777777" w:rsidR="00AF7937" w:rsidRDefault="00B74DAF" w:rsidP="0083703B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B74DCE">
                                      <w:rPr>
                                        <w:rStyle w:val="Hyperlink"/>
                                      </w:rPr>
                                      <w:t>https://spiral.ac/sharing/h7hnkda/math-lessons-learn-about-profit-loss</w:t>
                                    </w:r>
                                  </w:hyperlink>
                                </w:p>
                                <w:p w14:paraId="241FFC89" w14:textId="77777777" w:rsidR="00B74DCE" w:rsidRDefault="00B74DAF" w:rsidP="0083703B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391A3E">
                                      <w:rPr>
                                        <w:rStyle w:val="Hyperlink"/>
                                      </w:rPr>
                                      <w:t>https://www.moneyinstructor.com/lesson/simpleinterest.asp</w:t>
                                    </w:r>
                                  </w:hyperlink>
                                </w:p>
                                <w:p w14:paraId="266D3DBF" w14:textId="07EE203F" w:rsidR="00391A3E" w:rsidRDefault="00B74DAF" w:rsidP="0083703B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2F2353">
                                      <w:rPr>
                                        <w:rStyle w:val="Hyperlink"/>
                                      </w:rPr>
                                      <w:t>https://www.moneyinstructor.com/lesson/simpleinterest.asp</w:t>
                                    </w:r>
                                  </w:hyperlink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695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159BA44" w14:textId="5EE9BA41" w:rsidR="00D15CAA" w:rsidRPr="00BF3180" w:rsidRDefault="00BF3180" w:rsidP="00B67C04">
                            <w:r>
                              <w:t>-</w:t>
                            </w:r>
                            <w:r w:rsidR="006E43E1">
                              <w:t xml:space="preserve">Different currencies in various denominations 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ED7BC48" w14:textId="7FF9E0CD" w:rsidR="00E42A76" w:rsidRDefault="00B74DAF" w:rsidP="00E42A76">
                            <w:pPr>
                              <w:pStyle w:val="ListBullet"/>
                            </w:pPr>
                            <w:hyperlink r:id="rId13" w:history="1">
                              <w:r w:rsidR="00AF7937">
                                <w:rPr>
                                  <w:rStyle w:val="Hyperlink"/>
                                </w:rPr>
                                <w:t>https://study.com/academy/popular/money-lesson-plan.html</w:t>
                              </w:r>
                            </w:hyperlink>
                          </w:p>
                          <w:p w14:paraId="281532D2" w14:textId="77777777" w:rsidR="00714A8D" w:rsidRDefault="00B74DAF" w:rsidP="0083703B">
                            <w:pPr>
                              <w:pStyle w:val="ListBullet"/>
                            </w:pPr>
                            <w:hyperlink r:id="rId14" w:history="1">
                              <w:r w:rsidR="00AF7937">
                                <w:rPr>
                                  <w:rStyle w:val="Hyperlink"/>
                                </w:rPr>
                                <w:t>https://study.com/academy/lesson/money-definition-types-functions-how-its-made.html</w:t>
                              </w:r>
                            </w:hyperlink>
                          </w:p>
                          <w:p w14:paraId="21F0B06C" w14:textId="77777777" w:rsidR="00AF7937" w:rsidRDefault="00B74DAF" w:rsidP="0083703B">
                            <w:pPr>
                              <w:pStyle w:val="ListBullet"/>
                            </w:pPr>
                            <w:hyperlink r:id="rId15" w:history="1">
                              <w:r w:rsidR="00B74DCE">
                                <w:rPr>
                                  <w:rStyle w:val="Hyperlink"/>
                                </w:rPr>
                                <w:t>https://spiral.ac/sharing/h7hnkda/math-lessons-learn-about-profit-loss</w:t>
                              </w:r>
                            </w:hyperlink>
                          </w:p>
                          <w:p w14:paraId="241FFC89" w14:textId="77777777" w:rsidR="00B74DCE" w:rsidRDefault="00B74DAF" w:rsidP="0083703B">
                            <w:pPr>
                              <w:pStyle w:val="ListBullet"/>
                            </w:pPr>
                            <w:hyperlink r:id="rId16" w:history="1">
                              <w:r w:rsidR="00391A3E">
                                <w:rPr>
                                  <w:rStyle w:val="Hyperlink"/>
                                </w:rPr>
                                <w:t>https://www.moneyinstructor.com/lesson/simpleinterest.asp</w:t>
                              </w:r>
                            </w:hyperlink>
                          </w:p>
                          <w:p w14:paraId="266D3DBF" w14:textId="07EE203F" w:rsidR="00391A3E" w:rsidRDefault="00B74DAF" w:rsidP="0083703B">
                            <w:pPr>
                              <w:pStyle w:val="ListBullet"/>
                            </w:pPr>
                            <w:hyperlink r:id="rId17" w:history="1">
                              <w:r w:rsidR="002F2353">
                                <w:rPr>
                                  <w:rStyle w:val="Hyperlink"/>
                                </w:rPr>
                                <w:t>https://www.moneyinstructor.com/lesson/simpleinterest.asp</w:t>
                              </w:r>
                            </w:hyperlink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77777777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403E579E" w:rsidR="001D4D95" w:rsidRDefault="00AD5265" w:rsidP="00120253">
            <w:r>
              <w:t>Students should be able to;</w:t>
            </w:r>
          </w:p>
          <w:p w14:paraId="39B53DE3" w14:textId="0A6553F3" w:rsidR="001D4D95" w:rsidRDefault="008E74E7" w:rsidP="008E74E7">
            <w:pPr>
              <w:pStyle w:val="ListParagraph"/>
              <w:numPr>
                <w:ilvl w:val="0"/>
                <w:numId w:val="15"/>
              </w:numPr>
              <w:ind w:left="142" w:hanging="142"/>
            </w:pPr>
            <w:r>
              <w:t>Compare Nigerian units of money with pounds sterling, American dollars and some West African countries.</w:t>
            </w:r>
          </w:p>
          <w:p w14:paraId="6C5240C8" w14:textId="3276E1AF" w:rsidR="008E74E7" w:rsidRDefault="008E74E7" w:rsidP="008E74E7">
            <w:pPr>
              <w:pStyle w:val="ListParagraph"/>
              <w:numPr>
                <w:ilvl w:val="0"/>
                <w:numId w:val="15"/>
              </w:numPr>
              <w:ind w:left="142" w:hanging="142"/>
            </w:pPr>
            <w:r>
              <w:t>Solve problems on p</w:t>
            </w:r>
            <w:r w:rsidR="000914A7">
              <w:t xml:space="preserve">rofit and loss, simple interest. </w:t>
            </w:r>
          </w:p>
          <w:p w14:paraId="10D64819" w14:textId="77777777" w:rsidR="001D4D95" w:rsidRDefault="001D4D95" w:rsidP="001D4D95"/>
          <w:p w14:paraId="03E437D5" w14:textId="77777777" w:rsidR="001D4D95" w:rsidRDefault="001D4D95" w:rsidP="001D4D95"/>
          <w:p w14:paraId="2E75EEA9" w14:textId="77777777" w:rsidR="001D4D95" w:rsidRDefault="001D4D95" w:rsidP="001D4D95"/>
          <w:p w14:paraId="402983E2" w14:textId="77777777" w:rsidR="001D4D95" w:rsidRDefault="001D4D95" w:rsidP="001D4D95"/>
          <w:p w14:paraId="20ECFBE9" w14:textId="77777777" w:rsidR="00F36E80" w:rsidRDefault="00F36E80" w:rsidP="00A71E70">
            <w:pPr>
              <w:pStyle w:val="Heading2"/>
            </w:pPr>
          </w:p>
          <w:p w14:paraId="7C79FF54" w14:textId="77777777" w:rsidR="00F36E80" w:rsidRDefault="00F36E80" w:rsidP="00A71E70">
            <w:pPr>
              <w:pStyle w:val="Heading2"/>
            </w:pPr>
          </w:p>
          <w:p w14:paraId="4D851202" w14:textId="77777777" w:rsidR="00F36E80" w:rsidRDefault="00F36E80" w:rsidP="00A71E70">
            <w:pPr>
              <w:pStyle w:val="Heading2"/>
            </w:pPr>
          </w:p>
          <w:p w14:paraId="22A31125" w14:textId="010F3414" w:rsidR="00A71E70" w:rsidRPr="000A37E8" w:rsidRDefault="00A71E70" w:rsidP="002B71B7"/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7EDB1DB8" w14:textId="651329EA" w:rsidR="00FB30A1" w:rsidRDefault="008E74E7" w:rsidP="00342C10">
            <w:pPr>
              <w:pStyle w:val="ListParagraph"/>
              <w:numPr>
                <w:ilvl w:val="0"/>
                <w:numId w:val="16"/>
              </w:numPr>
              <w:ind w:left="170" w:hanging="170"/>
            </w:pPr>
            <w:r>
              <w:t>Explain what money is to the pupils</w:t>
            </w:r>
          </w:p>
          <w:p w14:paraId="2B3BDE9C" w14:textId="32ED504F" w:rsidR="008E74E7" w:rsidRDefault="008E74E7" w:rsidP="00342C10">
            <w:pPr>
              <w:pStyle w:val="ListParagraph"/>
              <w:numPr>
                <w:ilvl w:val="0"/>
                <w:numId w:val="16"/>
              </w:numPr>
              <w:ind w:left="170" w:hanging="170"/>
            </w:pPr>
            <w:r>
              <w:t>Ask them the currency spent in Nigeria.</w:t>
            </w:r>
          </w:p>
          <w:p w14:paraId="552EAB55" w14:textId="2553C1D2" w:rsidR="008E74E7" w:rsidRDefault="008E74E7" w:rsidP="00342C10">
            <w:pPr>
              <w:pStyle w:val="ListParagraph"/>
              <w:numPr>
                <w:ilvl w:val="0"/>
                <w:numId w:val="16"/>
              </w:numPr>
              <w:ind w:left="170" w:hanging="170"/>
            </w:pPr>
            <w:r>
              <w:t>Let them bring out money if they have any.</w:t>
            </w:r>
          </w:p>
          <w:p w14:paraId="193F6949" w14:textId="06C86144" w:rsidR="008E74E7" w:rsidRDefault="008E74E7" w:rsidP="00342C10">
            <w:pPr>
              <w:pStyle w:val="ListParagraph"/>
              <w:numPr>
                <w:ilvl w:val="0"/>
                <w:numId w:val="16"/>
              </w:numPr>
              <w:ind w:left="170" w:hanging="170"/>
            </w:pPr>
            <w:r>
              <w:t>Display all denominations of the Nigerian naira</w:t>
            </w:r>
          </w:p>
          <w:p w14:paraId="50482C31" w14:textId="3DC09216" w:rsidR="006F04E2" w:rsidRDefault="006F04E2" w:rsidP="006F04E2"/>
          <w:p w14:paraId="1FB125B8" w14:textId="4EEB7A2D" w:rsidR="006F04E2" w:rsidRDefault="006F04E2" w:rsidP="006F04E2"/>
          <w:p w14:paraId="3ABAE53E" w14:textId="73232BE3" w:rsidR="006F04E2" w:rsidRDefault="006F04E2" w:rsidP="006F04E2"/>
          <w:p w14:paraId="2757A17F" w14:textId="698368FA" w:rsidR="006F04E2" w:rsidRDefault="006F04E2" w:rsidP="006F04E2"/>
          <w:p w14:paraId="715F40BE" w14:textId="12AF04B3" w:rsidR="006F04E2" w:rsidRDefault="006F04E2" w:rsidP="006F04E2"/>
          <w:p w14:paraId="5F53F4A8" w14:textId="3F974331" w:rsidR="006F04E2" w:rsidRDefault="006F04E2" w:rsidP="006F04E2"/>
          <w:p w14:paraId="28F98F03" w14:textId="7171BBA4" w:rsidR="006F04E2" w:rsidRDefault="006F04E2" w:rsidP="006F04E2"/>
          <w:p w14:paraId="33386A0E" w14:textId="14FEFE62" w:rsidR="006F04E2" w:rsidRDefault="006F04E2" w:rsidP="006F04E2"/>
          <w:p w14:paraId="1571BFC9" w14:textId="60615D2C" w:rsidR="006F04E2" w:rsidRDefault="006F04E2" w:rsidP="006F04E2"/>
          <w:p w14:paraId="12403A01" w14:textId="77777777" w:rsidR="006F04E2" w:rsidRDefault="006F04E2" w:rsidP="006F04E2"/>
          <w:p w14:paraId="6E1F013E" w14:textId="2375F23F" w:rsidR="00FB30A1" w:rsidRPr="00FB30A1" w:rsidRDefault="00FB30A1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0376352A" w:rsidR="00FB30A1" w:rsidRPr="00031953" w:rsidRDefault="00CE6839" w:rsidP="00FB30A1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FB30A1" w:rsidRPr="00031953">
              <w:rPr>
                <w:b/>
              </w:rPr>
              <w:t>: 15 Mins</w:t>
            </w:r>
          </w:p>
          <w:p w14:paraId="454858B0" w14:textId="77777777" w:rsidR="006E43E1" w:rsidRDefault="006E43E1" w:rsidP="006E43E1">
            <w:pPr>
              <w:pStyle w:val="ListParagraph"/>
              <w:numPr>
                <w:ilvl w:val="0"/>
                <w:numId w:val="20"/>
              </w:numPr>
              <w:ind w:left="170" w:hanging="170"/>
            </w:pPr>
            <w:r>
              <w:t>Explain to the pupils that currency is different across different countries.</w:t>
            </w:r>
          </w:p>
          <w:p w14:paraId="037F426A" w14:textId="77777777" w:rsidR="006E43E1" w:rsidRDefault="006E43E1" w:rsidP="006E43E1">
            <w:pPr>
              <w:pStyle w:val="ListParagraph"/>
              <w:numPr>
                <w:ilvl w:val="0"/>
                <w:numId w:val="20"/>
              </w:numPr>
              <w:ind w:left="170" w:hanging="170"/>
            </w:pPr>
            <w:r>
              <w:lastRenderedPageBreak/>
              <w:t>Tell them the currencies used in different countries (cover countries mentioned in the content).</w:t>
            </w:r>
          </w:p>
          <w:p w14:paraId="44239441" w14:textId="77777777" w:rsidR="006E43E1" w:rsidRDefault="006E43E1" w:rsidP="006E43E1">
            <w:pPr>
              <w:pStyle w:val="ListParagraph"/>
              <w:numPr>
                <w:ilvl w:val="0"/>
                <w:numId w:val="20"/>
              </w:numPr>
              <w:ind w:left="170" w:hanging="170"/>
            </w:pPr>
            <w:r>
              <w:t>Show them the various currencies.</w:t>
            </w:r>
          </w:p>
          <w:p w14:paraId="23FB60D9" w14:textId="37D11250" w:rsidR="006E43E1" w:rsidRDefault="006E43E1" w:rsidP="006E43E1">
            <w:pPr>
              <w:pStyle w:val="ListParagraph"/>
              <w:numPr>
                <w:ilvl w:val="0"/>
                <w:numId w:val="20"/>
              </w:numPr>
              <w:ind w:left="170" w:hanging="170"/>
            </w:pPr>
            <w:r>
              <w:t>Explain that each currency can be converted to any other currency.</w:t>
            </w:r>
          </w:p>
          <w:p w14:paraId="6AB86A57" w14:textId="52FED591" w:rsidR="00D7678E" w:rsidRPr="00CE6839" w:rsidRDefault="00D7678E" w:rsidP="006E43E1">
            <w:pPr>
              <w:pStyle w:val="ListParagraph"/>
              <w:numPr>
                <w:ilvl w:val="0"/>
                <w:numId w:val="20"/>
              </w:numPr>
              <w:ind w:left="170" w:hanging="170"/>
            </w:pPr>
            <w:r>
              <w:t>Show some examples of converting one currency to the other.</w:t>
            </w:r>
          </w:p>
          <w:p w14:paraId="4CE44FA1" w14:textId="606BBAEE" w:rsidR="000529DC" w:rsidRDefault="000529DC" w:rsidP="00CD4D2B">
            <w:pPr>
              <w:rPr>
                <w:b/>
              </w:rPr>
            </w:pPr>
          </w:p>
          <w:p w14:paraId="70B310C5" w14:textId="77777777" w:rsidR="00A67306" w:rsidRPr="00FB30A1" w:rsidRDefault="00A67306" w:rsidP="00A67306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203D5AB5" w14:textId="58B2A777" w:rsidR="002F2353" w:rsidRDefault="00A67306" w:rsidP="002F2353">
            <w:pPr>
              <w:rPr>
                <w:b/>
              </w:rPr>
            </w:pPr>
            <w:r>
              <w:rPr>
                <w:b/>
              </w:rPr>
              <w:t>Day 4/ Lesson 4</w:t>
            </w:r>
            <w:r w:rsidRPr="00031953">
              <w:rPr>
                <w:b/>
              </w:rPr>
              <w:t>: 15 Mins</w:t>
            </w:r>
          </w:p>
          <w:p w14:paraId="58CF702C" w14:textId="385A270C" w:rsidR="002F2353" w:rsidRDefault="002F2353" w:rsidP="002F2353">
            <w:pPr>
              <w:pStyle w:val="ListParagraph"/>
              <w:numPr>
                <w:ilvl w:val="3"/>
                <w:numId w:val="23"/>
              </w:numPr>
              <w:ind w:left="178" w:hanging="178"/>
            </w:pPr>
            <w:r>
              <w:t xml:space="preserve"> </w:t>
            </w:r>
            <w:r w:rsidRPr="002F2353">
              <w:t>Ask class what interest is</w:t>
            </w:r>
            <w:r>
              <w:t>.</w:t>
            </w:r>
          </w:p>
          <w:p w14:paraId="7598D9AA" w14:textId="61B5C9E8" w:rsidR="002F2353" w:rsidRDefault="002F2353" w:rsidP="002F2353">
            <w:pPr>
              <w:pStyle w:val="ListParagraph"/>
              <w:numPr>
                <w:ilvl w:val="3"/>
                <w:numId w:val="23"/>
              </w:numPr>
              <w:ind w:left="178" w:hanging="178"/>
            </w:pPr>
            <w:r w:rsidRPr="002F2353">
              <w:t>Note how many respond with paid interest versus earned interest</w:t>
            </w:r>
            <w:r>
              <w:t>.</w:t>
            </w:r>
          </w:p>
          <w:p w14:paraId="160FC225" w14:textId="4F0A28ED" w:rsidR="002F2353" w:rsidRDefault="002F2353" w:rsidP="002F2353">
            <w:pPr>
              <w:pStyle w:val="ListParagraph"/>
              <w:numPr>
                <w:ilvl w:val="3"/>
                <w:numId w:val="23"/>
              </w:numPr>
              <w:ind w:left="178" w:hanging="178"/>
            </w:pPr>
            <w:r w:rsidRPr="002F2353">
              <w:t>Define it first as the amount charged to borrow money</w:t>
            </w:r>
          </w:p>
          <w:p w14:paraId="53D0D96C" w14:textId="0A26F5C4" w:rsidR="002F2353" w:rsidRDefault="002F2353" w:rsidP="002F2353">
            <w:pPr>
              <w:pStyle w:val="ListParagraph"/>
              <w:numPr>
                <w:ilvl w:val="3"/>
                <w:numId w:val="23"/>
              </w:numPr>
              <w:ind w:left="178" w:hanging="178"/>
            </w:pPr>
            <w:r w:rsidRPr="002F2353">
              <w:t>Discuss specific examples: car loans, mortgage loans, vacation loans, etc...</w:t>
            </w:r>
          </w:p>
          <w:p w14:paraId="13AF25F7" w14:textId="6B8C2D72" w:rsidR="002F2353" w:rsidRDefault="002F2353" w:rsidP="002F2353">
            <w:pPr>
              <w:pStyle w:val="ListParagraph"/>
              <w:numPr>
                <w:ilvl w:val="3"/>
                <w:numId w:val="23"/>
              </w:numPr>
              <w:ind w:left="178" w:hanging="178"/>
            </w:pPr>
            <w:r w:rsidRPr="002F2353">
              <w:t>Discuss when simple interest might be used (i.e. short term) and explain that it is a very simple way to calculate interest</w:t>
            </w:r>
          </w:p>
          <w:p w14:paraId="7BB869D1" w14:textId="6AC1EE5D" w:rsidR="002F2353" w:rsidRDefault="002F2353" w:rsidP="002F2353">
            <w:pPr>
              <w:pStyle w:val="ListParagraph"/>
              <w:numPr>
                <w:ilvl w:val="3"/>
                <w:numId w:val="23"/>
              </w:numPr>
              <w:ind w:left="178" w:hanging="178"/>
            </w:pPr>
            <w:r w:rsidRPr="002F2353">
              <w:t>Discuss the three elements that are involved (principal, rate, term)</w:t>
            </w:r>
          </w:p>
          <w:p w14:paraId="2CE26431" w14:textId="28ECE718" w:rsidR="002F2353" w:rsidRDefault="002F2353" w:rsidP="002F2353">
            <w:pPr>
              <w:pStyle w:val="ListParagraph"/>
              <w:numPr>
                <w:ilvl w:val="3"/>
                <w:numId w:val="23"/>
              </w:numPr>
              <w:ind w:left="178" w:hanging="178"/>
            </w:pPr>
            <w:r>
              <w:t>Define each term and introduce the interest formula I = Prt</w:t>
            </w:r>
          </w:p>
          <w:p w14:paraId="236A3DCA" w14:textId="53B1CC5D" w:rsidR="002F2353" w:rsidRDefault="002F2353" w:rsidP="002F2353">
            <w:pPr>
              <w:pStyle w:val="ListParagraph"/>
              <w:numPr>
                <w:ilvl w:val="3"/>
                <w:numId w:val="23"/>
              </w:numPr>
              <w:ind w:left="178" w:hanging="178"/>
            </w:pPr>
            <w:r>
              <w:t>Work through examples.</w:t>
            </w:r>
          </w:p>
          <w:p w14:paraId="3070F516" w14:textId="77777777" w:rsidR="002F2353" w:rsidRPr="002F2353" w:rsidRDefault="002F2353" w:rsidP="002F2353"/>
          <w:p w14:paraId="7B405209" w14:textId="77777777" w:rsidR="000529DC" w:rsidRDefault="000529DC" w:rsidP="00CD4D2B">
            <w:pPr>
              <w:rPr>
                <w:b/>
              </w:rPr>
            </w:pPr>
          </w:p>
          <w:p w14:paraId="2DF5F3F7" w14:textId="77777777" w:rsidR="000529DC" w:rsidRDefault="000529DC" w:rsidP="00CD4D2B">
            <w:pPr>
              <w:rPr>
                <w:b/>
              </w:rPr>
            </w:pPr>
          </w:p>
          <w:p w14:paraId="08816D2B" w14:textId="77777777" w:rsidR="000529DC" w:rsidRDefault="000529DC" w:rsidP="00CD4D2B">
            <w:pPr>
              <w:rPr>
                <w:b/>
              </w:rPr>
            </w:pPr>
          </w:p>
          <w:p w14:paraId="017FC052" w14:textId="77777777" w:rsidR="000529DC" w:rsidRDefault="000529DC" w:rsidP="00CD4D2B">
            <w:pPr>
              <w:rPr>
                <w:b/>
              </w:rPr>
            </w:pPr>
          </w:p>
          <w:p w14:paraId="6AD83C36" w14:textId="77777777" w:rsidR="000529DC" w:rsidRDefault="000529DC" w:rsidP="00CD4D2B">
            <w:pPr>
              <w:rPr>
                <w:b/>
              </w:rPr>
            </w:pPr>
          </w:p>
          <w:p w14:paraId="652019E2" w14:textId="03FC9BAB" w:rsidR="000529DC" w:rsidRDefault="000529DC" w:rsidP="00CD4D2B">
            <w:pPr>
              <w:rPr>
                <w:b/>
              </w:rPr>
            </w:pPr>
          </w:p>
          <w:p w14:paraId="5157B975" w14:textId="77777777" w:rsidR="006F04E2" w:rsidRDefault="006F04E2" w:rsidP="006F04E2">
            <w:pPr>
              <w:pStyle w:val="Heading2"/>
            </w:pPr>
            <w:r w:rsidRPr="00287F69">
              <w:lastRenderedPageBreak/>
              <w:t>Assessment Activity</w:t>
            </w:r>
          </w:p>
          <w:p w14:paraId="17EDA925" w14:textId="2D7298B1" w:rsidR="00780730" w:rsidRDefault="006F04E2" w:rsidP="006F04E2">
            <w:pPr>
              <w:rPr>
                <w:b/>
              </w:rPr>
            </w:pPr>
            <w:r>
              <w:t>Assess the pupils to know if they can identify each currency.</w:t>
            </w:r>
          </w:p>
          <w:p w14:paraId="4101A1DA" w14:textId="3C43B7CB" w:rsidR="00780730" w:rsidRDefault="00780730" w:rsidP="00CD4D2B">
            <w:pPr>
              <w:rPr>
                <w:b/>
              </w:rPr>
            </w:pPr>
          </w:p>
          <w:p w14:paraId="6CC78EF4" w14:textId="0D2CF47F" w:rsidR="00A37E88" w:rsidRPr="00994216" w:rsidRDefault="00A37E88" w:rsidP="00076A5D">
            <w:bookmarkStart w:id="0" w:name="_GoBack"/>
            <w:bookmarkEnd w:id="0"/>
          </w:p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41DBF337" w:rsidR="00031953" w:rsidRDefault="00031953" w:rsidP="00031953">
            <w:pPr>
              <w:rPr>
                <w:b/>
              </w:rPr>
            </w:pPr>
            <w:r w:rsidRPr="00031953">
              <w:rPr>
                <w:b/>
              </w:rPr>
              <w:t>Day 1/ Lesson 1: 15 Mins</w:t>
            </w:r>
          </w:p>
          <w:p w14:paraId="642CF1BF" w14:textId="77777777" w:rsidR="006E43E1" w:rsidRDefault="006E43E1" w:rsidP="006E43E1">
            <w:pPr>
              <w:pStyle w:val="ListParagraph"/>
              <w:numPr>
                <w:ilvl w:val="0"/>
                <w:numId w:val="18"/>
              </w:numPr>
              <w:ind w:left="145" w:hanging="145"/>
            </w:pPr>
            <w:r>
              <w:t>Explain what money is to the pupils.</w:t>
            </w:r>
          </w:p>
          <w:p w14:paraId="2B431C08" w14:textId="77777777" w:rsidR="006E43E1" w:rsidRDefault="006E43E1" w:rsidP="006E43E1">
            <w:pPr>
              <w:pStyle w:val="ListParagraph"/>
              <w:numPr>
                <w:ilvl w:val="0"/>
                <w:numId w:val="18"/>
              </w:numPr>
              <w:ind w:left="145" w:hanging="145"/>
            </w:pPr>
            <w:r>
              <w:t>Explain what money is used for.</w:t>
            </w:r>
          </w:p>
          <w:p w14:paraId="48972B1C" w14:textId="77777777" w:rsidR="006E43E1" w:rsidRDefault="006E43E1" w:rsidP="006E43E1">
            <w:pPr>
              <w:pStyle w:val="ListParagraph"/>
              <w:numPr>
                <w:ilvl w:val="0"/>
                <w:numId w:val="18"/>
              </w:numPr>
              <w:ind w:left="145" w:hanging="145"/>
            </w:pPr>
            <w:r>
              <w:t>Let the pupils talk about how they spend money.</w:t>
            </w:r>
          </w:p>
          <w:p w14:paraId="6A5DA098" w14:textId="77777777" w:rsidR="006E43E1" w:rsidRDefault="006E43E1" w:rsidP="006E43E1">
            <w:pPr>
              <w:pStyle w:val="ListParagraph"/>
              <w:numPr>
                <w:ilvl w:val="0"/>
                <w:numId w:val="18"/>
              </w:numPr>
              <w:ind w:left="145" w:hanging="145"/>
            </w:pPr>
            <w:r>
              <w:t>Ask them the denominations of the Nigerian naira they know.</w:t>
            </w:r>
          </w:p>
          <w:p w14:paraId="2E0E50CF" w14:textId="0052BD19" w:rsidR="006E43E1" w:rsidRPr="006E43E1" w:rsidRDefault="006E43E1" w:rsidP="006E43E1">
            <w:pPr>
              <w:pStyle w:val="ListParagraph"/>
              <w:numPr>
                <w:ilvl w:val="0"/>
                <w:numId w:val="18"/>
              </w:numPr>
              <w:ind w:left="145" w:hanging="145"/>
            </w:pPr>
            <w:r>
              <w:t>Display the various denominations.</w:t>
            </w:r>
          </w:p>
          <w:p w14:paraId="64D6776B" w14:textId="7FB2B1C5" w:rsidR="00CE6839" w:rsidRDefault="00CE6839" w:rsidP="00CE6839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55ACEBA" w14:textId="08393DE7" w:rsidR="006F04E2" w:rsidRDefault="006F04E2" w:rsidP="00CE6839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170882F0" w14:textId="7D473BEA" w:rsidR="006F04E2" w:rsidRDefault="006F04E2" w:rsidP="00CE6839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30D27D97" w14:textId="1B1D2946" w:rsidR="006F04E2" w:rsidRDefault="006F04E2" w:rsidP="00CE6839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48C52830" w14:textId="450F61F5" w:rsidR="006F04E2" w:rsidRDefault="006F04E2" w:rsidP="00CE6839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7A2DD196" w14:textId="01B73760" w:rsidR="006F04E2" w:rsidRDefault="006F04E2" w:rsidP="00CE6839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6CD40A01" w14:textId="4044FEF2" w:rsidR="006F04E2" w:rsidRDefault="006F04E2" w:rsidP="00CE6839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31F5688D" w14:textId="5028C057" w:rsidR="006F04E2" w:rsidRDefault="006F04E2" w:rsidP="00CE6839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4667A864" w14:textId="77777777" w:rsidR="006F04E2" w:rsidRDefault="006F04E2" w:rsidP="00CE6839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05A1736B" w14:textId="7E322586" w:rsidR="00CE6839" w:rsidRPr="00FB30A1" w:rsidRDefault="00CE6839" w:rsidP="00CE6839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1DD573EA" w14:textId="3764C415" w:rsidR="00CE6839" w:rsidRPr="00031953" w:rsidRDefault="00CE6839" w:rsidP="00CE6839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Pr="00031953">
              <w:rPr>
                <w:b/>
              </w:rPr>
              <w:t>: 15 Mins</w:t>
            </w:r>
          </w:p>
          <w:p w14:paraId="353508AE" w14:textId="33496EBB" w:rsidR="000529DC" w:rsidRDefault="006E43E1" w:rsidP="00342C10">
            <w:pPr>
              <w:pStyle w:val="ListParagraph"/>
              <w:numPr>
                <w:ilvl w:val="0"/>
                <w:numId w:val="22"/>
              </w:numPr>
              <w:ind w:left="145" w:hanging="141"/>
            </w:pPr>
            <w:r>
              <w:t>Show the pupils the signs used to represent all the currencies.</w:t>
            </w:r>
          </w:p>
          <w:p w14:paraId="2329C1B2" w14:textId="4C4FE16A" w:rsidR="006E43E1" w:rsidRDefault="006E43E1" w:rsidP="00342C10">
            <w:pPr>
              <w:pStyle w:val="ListParagraph"/>
              <w:numPr>
                <w:ilvl w:val="0"/>
                <w:numId w:val="22"/>
              </w:numPr>
              <w:ind w:left="145" w:hanging="141"/>
            </w:pPr>
            <w:r>
              <w:t>Discuss the concept of buying and selling with money.</w:t>
            </w:r>
          </w:p>
          <w:p w14:paraId="2F877CF2" w14:textId="27B64A65" w:rsidR="006E43E1" w:rsidRDefault="006E43E1" w:rsidP="00342C10">
            <w:pPr>
              <w:pStyle w:val="ListParagraph"/>
              <w:numPr>
                <w:ilvl w:val="0"/>
                <w:numId w:val="22"/>
              </w:numPr>
              <w:ind w:left="145" w:hanging="141"/>
            </w:pPr>
            <w:r>
              <w:t>Explain profit and loss</w:t>
            </w:r>
          </w:p>
          <w:p w14:paraId="1750C5A8" w14:textId="7D429478" w:rsidR="00AF7937" w:rsidRDefault="00AF7937" w:rsidP="00342C10">
            <w:pPr>
              <w:pStyle w:val="ListParagraph"/>
              <w:numPr>
                <w:ilvl w:val="0"/>
                <w:numId w:val="22"/>
              </w:numPr>
              <w:ind w:left="145" w:hanging="141"/>
            </w:pPr>
            <w:r>
              <w:lastRenderedPageBreak/>
              <w:t>Explain that Cost Price – Selling Price = Profit also explain that Cost Price &lt; Selling Price = Loss and Cost Price &gt; Selling = Profit</w:t>
            </w:r>
          </w:p>
          <w:p w14:paraId="605662FA" w14:textId="795049AF" w:rsidR="006E43E1" w:rsidRDefault="00342C10" w:rsidP="00342C10">
            <w:pPr>
              <w:pStyle w:val="ListParagraph"/>
              <w:numPr>
                <w:ilvl w:val="0"/>
                <w:numId w:val="22"/>
              </w:numPr>
              <w:ind w:left="145" w:hanging="141"/>
            </w:pPr>
            <w:r>
              <w:t>Explain with figures when profit is made and when loss is made.</w:t>
            </w:r>
          </w:p>
          <w:p w14:paraId="1827B929" w14:textId="30247312" w:rsidR="00342C10" w:rsidRPr="006E43E1" w:rsidRDefault="00342C10" w:rsidP="00342C10">
            <w:pPr>
              <w:pStyle w:val="ListParagraph"/>
              <w:numPr>
                <w:ilvl w:val="0"/>
                <w:numId w:val="22"/>
              </w:numPr>
              <w:ind w:left="145" w:hanging="141"/>
            </w:pPr>
            <w:r>
              <w:t>Give examples to help them understand better.</w:t>
            </w:r>
          </w:p>
          <w:p w14:paraId="7F840C8E" w14:textId="77777777" w:rsidR="000529DC" w:rsidRDefault="000529DC" w:rsidP="00CD4D2B">
            <w:pPr>
              <w:rPr>
                <w:b/>
              </w:rPr>
            </w:pPr>
          </w:p>
          <w:p w14:paraId="6A226B23" w14:textId="77777777" w:rsidR="000529DC" w:rsidRDefault="000529DC" w:rsidP="00CD4D2B">
            <w:pPr>
              <w:rPr>
                <w:b/>
              </w:rPr>
            </w:pPr>
          </w:p>
          <w:p w14:paraId="5930AB1C" w14:textId="2E79F312" w:rsidR="000529DC" w:rsidRDefault="000529DC" w:rsidP="00CD4D2B">
            <w:pPr>
              <w:rPr>
                <w:b/>
              </w:rPr>
            </w:pPr>
          </w:p>
          <w:p w14:paraId="176EC58E" w14:textId="77777777" w:rsidR="000529DC" w:rsidRDefault="000529DC" w:rsidP="00CD4D2B">
            <w:pPr>
              <w:rPr>
                <w:b/>
              </w:rPr>
            </w:pPr>
          </w:p>
          <w:p w14:paraId="172C762A" w14:textId="77777777" w:rsidR="000529DC" w:rsidRDefault="000529DC" w:rsidP="00CD4D2B">
            <w:pPr>
              <w:rPr>
                <w:b/>
              </w:rPr>
            </w:pPr>
          </w:p>
          <w:p w14:paraId="56B68BC1" w14:textId="77777777" w:rsidR="000529DC" w:rsidRPr="000529DC" w:rsidRDefault="000529DC" w:rsidP="00971415"/>
          <w:p w14:paraId="189FA8B0" w14:textId="77777777" w:rsidR="00971415" w:rsidRPr="000529DC" w:rsidRDefault="00971415" w:rsidP="00971415"/>
          <w:p w14:paraId="5135F22C" w14:textId="77777777" w:rsidR="00971415" w:rsidRPr="000529DC" w:rsidRDefault="00971415" w:rsidP="00971415"/>
          <w:p w14:paraId="2C19CFF2" w14:textId="77777777" w:rsidR="00971415" w:rsidRDefault="00971415" w:rsidP="00971415">
            <w:pPr>
              <w:rPr>
                <w:b/>
              </w:rPr>
            </w:pPr>
          </w:p>
          <w:p w14:paraId="01583105" w14:textId="77777777" w:rsidR="006F04E2" w:rsidRDefault="006F04E2" w:rsidP="00971415">
            <w:pPr>
              <w:rPr>
                <w:b/>
              </w:rPr>
            </w:pPr>
          </w:p>
          <w:p w14:paraId="680B2E3B" w14:textId="77777777" w:rsidR="006F04E2" w:rsidRDefault="006F04E2" w:rsidP="00971415">
            <w:pPr>
              <w:rPr>
                <w:b/>
              </w:rPr>
            </w:pPr>
          </w:p>
          <w:p w14:paraId="5CB04E7A" w14:textId="77777777" w:rsidR="006F04E2" w:rsidRDefault="006F04E2" w:rsidP="00971415">
            <w:pPr>
              <w:rPr>
                <w:b/>
              </w:rPr>
            </w:pPr>
          </w:p>
          <w:p w14:paraId="38FB9F60" w14:textId="77777777" w:rsidR="006F04E2" w:rsidRDefault="006F04E2" w:rsidP="00971415">
            <w:pPr>
              <w:rPr>
                <w:b/>
              </w:rPr>
            </w:pPr>
          </w:p>
          <w:p w14:paraId="5F7E7E65" w14:textId="77777777" w:rsidR="006F04E2" w:rsidRDefault="006F04E2" w:rsidP="00971415">
            <w:pPr>
              <w:rPr>
                <w:b/>
              </w:rPr>
            </w:pPr>
          </w:p>
          <w:p w14:paraId="7B0D2425" w14:textId="77777777" w:rsidR="006F04E2" w:rsidRDefault="006F04E2" w:rsidP="00971415">
            <w:pPr>
              <w:rPr>
                <w:b/>
              </w:rPr>
            </w:pPr>
          </w:p>
          <w:p w14:paraId="15022FA8" w14:textId="77777777" w:rsidR="006F04E2" w:rsidRDefault="006F04E2" w:rsidP="00971415">
            <w:pPr>
              <w:rPr>
                <w:b/>
              </w:rPr>
            </w:pPr>
          </w:p>
          <w:p w14:paraId="79FBFA5D" w14:textId="77777777" w:rsidR="006F04E2" w:rsidRDefault="006F04E2" w:rsidP="00971415">
            <w:pPr>
              <w:rPr>
                <w:b/>
              </w:rPr>
            </w:pPr>
          </w:p>
          <w:p w14:paraId="351829AC" w14:textId="77777777" w:rsidR="006F04E2" w:rsidRDefault="006F04E2" w:rsidP="00971415">
            <w:pPr>
              <w:rPr>
                <w:b/>
              </w:rPr>
            </w:pPr>
          </w:p>
          <w:p w14:paraId="6CAEF3DF" w14:textId="77777777" w:rsidR="006F04E2" w:rsidRDefault="006F04E2" w:rsidP="00971415">
            <w:pPr>
              <w:rPr>
                <w:b/>
              </w:rPr>
            </w:pPr>
          </w:p>
          <w:p w14:paraId="1C4E310B" w14:textId="77777777" w:rsidR="006F04E2" w:rsidRDefault="006F04E2" w:rsidP="00971415">
            <w:pPr>
              <w:rPr>
                <w:b/>
              </w:rPr>
            </w:pPr>
          </w:p>
          <w:p w14:paraId="4D3CBE5C" w14:textId="77777777" w:rsidR="006F04E2" w:rsidRDefault="006F04E2" w:rsidP="00971415">
            <w:pPr>
              <w:rPr>
                <w:b/>
              </w:rPr>
            </w:pPr>
          </w:p>
          <w:p w14:paraId="12ED0A9B" w14:textId="77777777" w:rsidR="006F04E2" w:rsidRDefault="006F04E2" w:rsidP="00971415">
            <w:pPr>
              <w:rPr>
                <w:b/>
              </w:rPr>
            </w:pPr>
          </w:p>
          <w:p w14:paraId="36E11860" w14:textId="77777777" w:rsidR="006F04E2" w:rsidRDefault="006F04E2" w:rsidP="00971415">
            <w:pPr>
              <w:rPr>
                <w:b/>
              </w:rPr>
            </w:pPr>
          </w:p>
          <w:p w14:paraId="159F1FA8" w14:textId="77777777" w:rsidR="006F04E2" w:rsidRDefault="006F04E2" w:rsidP="006F04E2">
            <w:pPr>
              <w:pStyle w:val="Heading2"/>
            </w:pPr>
            <w:r w:rsidRPr="00287F69">
              <w:lastRenderedPageBreak/>
              <w:t>Assessment Activity</w:t>
            </w:r>
          </w:p>
          <w:p w14:paraId="148E205D" w14:textId="77777777" w:rsidR="006F04E2" w:rsidRPr="002B71B7" w:rsidRDefault="006F04E2" w:rsidP="006F04E2">
            <w:r>
              <w:t>Ask the pupils to do some currency conversion.</w:t>
            </w:r>
          </w:p>
          <w:p w14:paraId="012DB69B" w14:textId="3DB3D437" w:rsidR="006F04E2" w:rsidRPr="00971415" w:rsidRDefault="006F04E2" w:rsidP="00971415">
            <w:pPr>
              <w:rPr>
                <w:b/>
              </w:rPr>
            </w:pPr>
          </w:p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6888D961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AB69D39" w14:textId="77777777" w:rsidR="006F04E2" w:rsidRDefault="006F04E2" w:rsidP="006F04E2">
            <w:pPr>
              <w:pStyle w:val="Heading2"/>
            </w:pPr>
            <w:r>
              <w:t>Summary</w:t>
            </w:r>
          </w:p>
          <w:p w14:paraId="6ABA45E8" w14:textId="77777777" w:rsidR="006F04E2" w:rsidRDefault="006F04E2" w:rsidP="006F04E2">
            <w:pPr>
              <w:pStyle w:val="ListParagraph"/>
              <w:numPr>
                <w:ilvl w:val="0"/>
                <w:numId w:val="24"/>
              </w:numPr>
              <w:ind w:left="145" w:hanging="145"/>
            </w:pPr>
            <w:r>
              <w:t>Ask for volunteers to share their answers to the problems assigned.</w:t>
            </w:r>
          </w:p>
          <w:p w14:paraId="0718C9F3" w14:textId="77777777" w:rsidR="006F04E2" w:rsidRDefault="006F04E2" w:rsidP="006F04E2">
            <w:pPr>
              <w:pStyle w:val="ListParagraph"/>
              <w:numPr>
                <w:ilvl w:val="0"/>
                <w:numId w:val="24"/>
              </w:numPr>
              <w:ind w:left="178" w:hanging="178"/>
            </w:pPr>
            <w:r>
              <w:t xml:space="preserve">As the problems are reviewed in front of the class, have the students check their answers for accuracy. </w:t>
            </w:r>
          </w:p>
          <w:p w14:paraId="00E5A721" w14:textId="333D19FA" w:rsidR="00D914D8" w:rsidRPr="006B19E5" w:rsidRDefault="00D914D8" w:rsidP="00D914D8">
            <w:pPr>
              <w:rPr>
                <w:b/>
              </w:rPr>
            </w:pPr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</w:tbl>
    <w:p w14:paraId="75A246ED" w14:textId="77777777" w:rsidR="00C17E2A" w:rsidRDefault="00C17E2A"/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1E3570" w14:textId="77777777" w:rsidR="00B74DAF" w:rsidRDefault="00B74DAF">
      <w:pPr>
        <w:spacing w:before="0" w:after="0" w:line="240" w:lineRule="auto"/>
      </w:pPr>
      <w:r>
        <w:separator/>
      </w:r>
    </w:p>
  </w:endnote>
  <w:endnote w:type="continuationSeparator" w:id="0">
    <w:p w14:paraId="2AD7B78F" w14:textId="77777777" w:rsidR="00B74DAF" w:rsidRDefault="00B74D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28AF736E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076A5D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7B876" w14:textId="77777777" w:rsidR="00B74DAF" w:rsidRDefault="00B74DAF">
      <w:pPr>
        <w:spacing w:before="0" w:after="0" w:line="240" w:lineRule="auto"/>
      </w:pPr>
      <w:r>
        <w:separator/>
      </w:r>
    </w:p>
  </w:footnote>
  <w:footnote w:type="continuationSeparator" w:id="0">
    <w:p w14:paraId="5AAA0410" w14:textId="77777777" w:rsidR="00B74DAF" w:rsidRDefault="00B74D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9006CA4"/>
    <w:multiLevelType w:val="hybridMultilevel"/>
    <w:tmpl w:val="FA54F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16448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12C16"/>
    <w:multiLevelType w:val="hybridMultilevel"/>
    <w:tmpl w:val="616A8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A16EA"/>
    <w:multiLevelType w:val="hybridMultilevel"/>
    <w:tmpl w:val="33BAD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506EC"/>
    <w:multiLevelType w:val="hybridMultilevel"/>
    <w:tmpl w:val="ED14A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27AE8"/>
    <w:multiLevelType w:val="hybridMultilevel"/>
    <w:tmpl w:val="1C94A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1662A"/>
    <w:multiLevelType w:val="hybridMultilevel"/>
    <w:tmpl w:val="04EC2DA6"/>
    <w:lvl w:ilvl="0" w:tplc="24309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A166E"/>
    <w:multiLevelType w:val="hybridMultilevel"/>
    <w:tmpl w:val="51186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6254D"/>
    <w:multiLevelType w:val="hybridMultilevel"/>
    <w:tmpl w:val="F07EA67E"/>
    <w:lvl w:ilvl="0" w:tplc="6DE45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FB33DD"/>
    <w:multiLevelType w:val="hybridMultilevel"/>
    <w:tmpl w:val="2760D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4"/>
  </w:num>
  <w:num w:numId="4">
    <w:abstractNumId w:val="20"/>
  </w:num>
  <w:num w:numId="5">
    <w:abstractNumId w:val="17"/>
  </w:num>
  <w:num w:numId="6">
    <w:abstractNumId w:val="2"/>
  </w:num>
  <w:num w:numId="7">
    <w:abstractNumId w:val="7"/>
  </w:num>
  <w:num w:numId="8">
    <w:abstractNumId w:val="5"/>
  </w:num>
  <w:num w:numId="9">
    <w:abstractNumId w:val="10"/>
  </w:num>
  <w:num w:numId="10">
    <w:abstractNumId w:val="12"/>
  </w:num>
  <w:num w:numId="11">
    <w:abstractNumId w:val="11"/>
  </w:num>
  <w:num w:numId="12">
    <w:abstractNumId w:val="13"/>
  </w:num>
  <w:num w:numId="13">
    <w:abstractNumId w:val="19"/>
  </w:num>
  <w:num w:numId="14">
    <w:abstractNumId w:val="6"/>
  </w:num>
  <w:num w:numId="15">
    <w:abstractNumId w:val="4"/>
  </w:num>
  <w:num w:numId="16">
    <w:abstractNumId w:val="15"/>
  </w:num>
  <w:num w:numId="17">
    <w:abstractNumId w:val="1"/>
  </w:num>
  <w:num w:numId="18">
    <w:abstractNumId w:val="21"/>
  </w:num>
  <w:num w:numId="19">
    <w:abstractNumId w:val="22"/>
  </w:num>
  <w:num w:numId="20">
    <w:abstractNumId w:val="16"/>
  </w:num>
  <w:num w:numId="21">
    <w:abstractNumId w:val="8"/>
  </w:num>
  <w:num w:numId="22">
    <w:abstractNumId w:val="9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260E9"/>
    <w:rsid w:val="00031953"/>
    <w:rsid w:val="0004040F"/>
    <w:rsid w:val="0004502C"/>
    <w:rsid w:val="00050F06"/>
    <w:rsid w:val="000529DC"/>
    <w:rsid w:val="00065A51"/>
    <w:rsid w:val="0007578F"/>
    <w:rsid w:val="00076A5D"/>
    <w:rsid w:val="000816FF"/>
    <w:rsid w:val="000904AA"/>
    <w:rsid w:val="000914A7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1B7"/>
    <w:rsid w:val="002B733A"/>
    <w:rsid w:val="002C0925"/>
    <w:rsid w:val="002D3295"/>
    <w:rsid w:val="002D41D0"/>
    <w:rsid w:val="002E4739"/>
    <w:rsid w:val="002F2353"/>
    <w:rsid w:val="002F4915"/>
    <w:rsid w:val="00304069"/>
    <w:rsid w:val="00304B4A"/>
    <w:rsid w:val="00310BAC"/>
    <w:rsid w:val="00312F69"/>
    <w:rsid w:val="003242CF"/>
    <w:rsid w:val="003254A0"/>
    <w:rsid w:val="00331C10"/>
    <w:rsid w:val="00342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1A3E"/>
    <w:rsid w:val="00396443"/>
    <w:rsid w:val="003A037B"/>
    <w:rsid w:val="003A31B0"/>
    <w:rsid w:val="003A72AC"/>
    <w:rsid w:val="003B1470"/>
    <w:rsid w:val="003B777D"/>
    <w:rsid w:val="003C7DAD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A6360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43E1"/>
    <w:rsid w:val="006E7F4B"/>
    <w:rsid w:val="006F00B5"/>
    <w:rsid w:val="006F04E2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C31C8"/>
    <w:rsid w:val="007E494F"/>
    <w:rsid w:val="007E5E02"/>
    <w:rsid w:val="007F09DA"/>
    <w:rsid w:val="007F163A"/>
    <w:rsid w:val="007F4FCC"/>
    <w:rsid w:val="007F65A3"/>
    <w:rsid w:val="00807AE6"/>
    <w:rsid w:val="00811AB9"/>
    <w:rsid w:val="0083703B"/>
    <w:rsid w:val="008452D9"/>
    <w:rsid w:val="0085030E"/>
    <w:rsid w:val="00853340"/>
    <w:rsid w:val="0087133A"/>
    <w:rsid w:val="008776E5"/>
    <w:rsid w:val="00885068"/>
    <w:rsid w:val="00893457"/>
    <w:rsid w:val="008A326A"/>
    <w:rsid w:val="008B2B0B"/>
    <w:rsid w:val="008B2CBF"/>
    <w:rsid w:val="008D7836"/>
    <w:rsid w:val="008E2AFC"/>
    <w:rsid w:val="008E74E7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3A03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67306"/>
    <w:rsid w:val="00A71E70"/>
    <w:rsid w:val="00A74FCC"/>
    <w:rsid w:val="00A82696"/>
    <w:rsid w:val="00A85D55"/>
    <w:rsid w:val="00AB0656"/>
    <w:rsid w:val="00AB565D"/>
    <w:rsid w:val="00AC63A2"/>
    <w:rsid w:val="00AD171D"/>
    <w:rsid w:val="00AD5265"/>
    <w:rsid w:val="00AD6AD0"/>
    <w:rsid w:val="00AE2FC3"/>
    <w:rsid w:val="00AF47E1"/>
    <w:rsid w:val="00AF7937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74DAF"/>
    <w:rsid w:val="00B74DCE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06C0"/>
    <w:rsid w:val="00CE56FD"/>
    <w:rsid w:val="00CE5B35"/>
    <w:rsid w:val="00CE6839"/>
    <w:rsid w:val="00D15CAA"/>
    <w:rsid w:val="00D17E02"/>
    <w:rsid w:val="00D2109C"/>
    <w:rsid w:val="00D27DC3"/>
    <w:rsid w:val="00D329A0"/>
    <w:rsid w:val="00D3577C"/>
    <w:rsid w:val="00D43AC0"/>
    <w:rsid w:val="00D63A36"/>
    <w:rsid w:val="00D7678E"/>
    <w:rsid w:val="00D8019B"/>
    <w:rsid w:val="00D812F1"/>
    <w:rsid w:val="00D85628"/>
    <w:rsid w:val="00D914D8"/>
    <w:rsid w:val="00DA1F66"/>
    <w:rsid w:val="00DC17D5"/>
    <w:rsid w:val="00DE0478"/>
    <w:rsid w:val="00DE3AC3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36E80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com/academy/popular/money-lesson-plan.html" TargetMode="External"/><Relationship Id="rId13" Type="http://schemas.openxmlformats.org/officeDocument/2006/relationships/hyperlink" Target="https://study.com/academy/popular/money-lesson-plan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moneyinstructor.com/lesson/simpleinterest.asp" TargetMode="External"/><Relationship Id="rId17" Type="http://schemas.openxmlformats.org/officeDocument/2006/relationships/hyperlink" Target="https://www.moneyinstructor.com/lesson/simpleinterest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neyinstructor.com/lesson/simpleinterest.as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eyinstructor.com/lesson/simpleinterest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iral.ac/sharing/h7hnkda/math-lessons-learn-about-profit-loss" TargetMode="External"/><Relationship Id="rId10" Type="http://schemas.openxmlformats.org/officeDocument/2006/relationships/hyperlink" Target="https://spiral.ac/sharing/h7hnkda/math-lessons-learn-about-profit-los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udy.com/academy/lesson/money-definition-types-functions-how-its-made.html" TargetMode="External"/><Relationship Id="rId14" Type="http://schemas.openxmlformats.org/officeDocument/2006/relationships/hyperlink" Target="https://study.com/academy/lesson/money-definition-types-functions-how-its-made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0073C"/>
    <w:rsid w:val="00071DA5"/>
    <w:rsid w:val="000E3902"/>
    <w:rsid w:val="00106507"/>
    <w:rsid w:val="00253619"/>
    <w:rsid w:val="00280CE5"/>
    <w:rsid w:val="004A008E"/>
    <w:rsid w:val="004E1DB9"/>
    <w:rsid w:val="00571A20"/>
    <w:rsid w:val="005E6E71"/>
    <w:rsid w:val="006814AC"/>
    <w:rsid w:val="00713551"/>
    <w:rsid w:val="00805105"/>
    <w:rsid w:val="00816166"/>
    <w:rsid w:val="00836926"/>
    <w:rsid w:val="009D2491"/>
    <w:rsid w:val="00A20224"/>
    <w:rsid w:val="00AB2F7D"/>
    <w:rsid w:val="00AB37F5"/>
    <w:rsid w:val="00B67D1F"/>
    <w:rsid w:val="00BD116E"/>
    <w:rsid w:val="00C87D32"/>
    <w:rsid w:val="00C93DC1"/>
    <w:rsid w:val="00D22ED1"/>
    <w:rsid w:val="00D92979"/>
    <w:rsid w:val="00E17671"/>
    <w:rsid w:val="00EB30E9"/>
    <w:rsid w:val="00F62861"/>
    <w:rsid w:val="00F7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6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7</cp:revision>
  <dcterms:created xsi:type="dcterms:W3CDTF">2019-06-25T00:12:00Z</dcterms:created>
  <dcterms:modified xsi:type="dcterms:W3CDTF">2019-08-14T15:13:00Z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