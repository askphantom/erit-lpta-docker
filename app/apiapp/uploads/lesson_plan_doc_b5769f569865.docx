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C7787DD" w:rsidR="00C17E2A" w:rsidRPr="00912634" w:rsidRDefault="006F4436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Reading CLASS APPROPRIATION TEXTS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5371689F" w:rsidR="00C17E2A" w:rsidRDefault="00CF4743">
                <w:pPr>
                  <w:pStyle w:val="Date"/>
                </w:pPr>
                <w:r>
                  <w:t>6.13.2019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:rsidRPr="00C502AB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C502AB" w14:paraId="32BF30BB" w14:textId="77777777">
              <w:tc>
                <w:tcPr>
                  <w:tcW w:w="5000" w:type="pct"/>
                </w:tcPr>
                <w:p w14:paraId="0EB4376E" w14:textId="5FE98623" w:rsidR="00C17E2A" w:rsidRPr="009735B4" w:rsidRDefault="00B36C8F">
                  <w:pPr>
                    <w:rPr>
                      <w:bCs/>
                    </w:rPr>
                  </w:pPr>
                  <w:r w:rsidRPr="009735B4">
                    <w:rPr>
                      <w:bCs/>
                    </w:rPr>
                    <w:t xml:space="preserve">English </w:t>
                  </w:r>
                </w:p>
              </w:tc>
            </w:tr>
            <w:tr w:rsidR="00C17E2A" w:rsidRPr="00C502AB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C502AB" w:rsidRDefault="00D27DC3">
                  <w:pPr>
                    <w:pStyle w:val="Heading1"/>
                  </w:pPr>
                  <w:r w:rsidRPr="00C502AB">
                    <w:t>Prepared By</w:t>
                  </w:r>
                </w:p>
              </w:tc>
            </w:tr>
            <w:tr w:rsidR="00C17E2A" w:rsidRPr="00C502AB" w14:paraId="2B428F01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C6AE0E4" w14:textId="6794C1CC" w:rsidR="00C17E2A" w:rsidRPr="009735B4" w:rsidRDefault="009735B4" w:rsidP="00F80C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-</w:t>
                  </w:r>
                </w:p>
              </w:tc>
            </w:tr>
            <w:tr w:rsidR="00C17E2A" w:rsidRPr="00C502AB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C502AB" w:rsidRDefault="00D27DC3">
                  <w:pPr>
                    <w:pStyle w:val="Heading1"/>
                  </w:pPr>
                  <w:r w:rsidRPr="00C502AB">
                    <w:t>Grade Level</w:t>
                  </w:r>
                </w:p>
              </w:tc>
            </w:tr>
            <w:tr w:rsidR="00C17E2A" w:rsidRPr="00C502AB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Pr="009735B4" w:rsidRDefault="000A37E8">
                  <w:pPr>
                    <w:rPr>
                      <w:bCs/>
                    </w:rPr>
                  </w:pPr>
                  <w:r w:rsidRPr="009735B4">
                    <w:rPr>
                      <w:bCs/>
                    </w:rPr>
                    <w:t>1</w:t>
                  </w:r>
                </w:p>
              </w:tc>
            </w:tr>
          </w:tbl>
          <w:p w14:paraId="4CAC65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52" w:type="pct"/>
          </w:tcPr>
          <w:p w14:paraId="0CBCE437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3895" w:type="pct"/>
          </w:tcPr>
          <w:p w14:paraId="2971807D" w14:textId="77777777" w:rsidR="000A37E8" w:rsidRPr="00C502AB" w:rsidRDefault="000A37E8">
            <w:pPr>
              <w:rPr>
                <w:b/>
              </w:rPr>
            </w:pPr>
            <w:r w:rsidRPr="00C502AB">
              <w:rPr>
                <w:b/>
              </w:rPr>
              <w:t>This lesson plan covers teaching content for;</w:t>
            </w:r>
          </w:p>
          <w:p w14:paraId="5C2367DB" w14:textId="27CFA64E" w:rsidR="00FC7B1A" w:rsidRPr="009735B4" w:rsidRDefault="00CF4743" w:rsidP="00C708D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9735B4">
              <w:rPr>
                <w:bCs/>
              </w:rPr>
              <w:t xml:space="preserve">Identifying main ideas </w:t>
            </w:r>
            <w:r w:rsidR="00C41C1E" w:rsidRPr="009735B4">
              <w:rPr>
                <w:bCs/>
              </w:rPr>
              <w:t>and supporting facts in texts</w:t>
            </w:r>
            <w:r w:rsidRPr="009735B4">
              <w:rPr>
                <w:bCs/>
              </w:rPr>
              <w:t>.</w:t>
            </w:r>
          </w:p>
          <w:p w14:paraId="725BBF98" w14:textId="77777777" w:rsidR="00CF4743" w:rsidRPr="009735B4" w:rsidRDefault="00CF4743" w:rsidP="00C708D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9735B4">
              <w:rPr>
                <w:bCs/>
              </w:rPr>
              <w:t>Identifying the characters in the story.</w:t>
            </w:r>
          </w:p>
          <w:p w14:paraId="1FD94726" w14:textId="0BF40291" w:rsidR="006F4436" w:rsidRPr="009735B4" w:rsidRDefault="006F4436" w:rsidP="00C708D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9735B4">
              <w:rPr>
                <w:bCs/>
              </w:rPr>
              <w:t xml:space="preserve">Answering factual questions </w:t>
            </w:r>
            <w:r w:rsidR="00B36F5C">
              <w:rPr>
                <w:bCs/>
              </w:rPr>
              <w:t xml:space="preserve">with </w:t>
            </w:r>
            <w:r w:rsidRPr="009735B4">
              <w:rPr>
                <w:bCs/>
              </w:rPr>
              <w:t>simple sentences.</w:t>
            </w:r>
          </w:p>
          <w:p w14:paraId="458BD9FD" w14:textId="1BD4164F" w:rsidR="006F4436" w:rsidRPr="00C502AB" w:rsidRDefault="006F4436" w:rsidP="00C708D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735B4">
              <w:rPr>
                <w:bCs/>
              </w:rPr>
              <w:t xml:space="preserve">Reading simple sentences </w:t>
            </w:r>
            <w:r w:rsidR="00982B7D">
              <w:rPr>
                <w:bCs/>
              </w:rPr>
              <w:t>from a</w:t>
            </w:r>
            <w:bookmarkStart w:id="0" w:name="_GoBack"/>
            <w:bookmarkEnd w:id="0"/>
            <w:r w:rsidRPr="009735B4">
              <w:rPr>
                <w:bCs/>
              </w:rPr>
              <w:t xml:space="preserve"> series of informational text</w:t>
            </w:r>
          </w:p>
        </w:tc>
      </w:tr>
    </w:tbl>
    <w:p w14:paraId="44024CC7" w14:textId="4E7F13D7" w:rsidR="00C17E2A" w:rsidRPr="00C502AB" w:rsidRDefault="00196867">
      <w:pPr>
        <w:pStyle w:val="NoSpacing"/>
        <w:rPr>
          <w:b/>
        </w:rPr>
      </w:pPr>
      <w:r w:rsidRPr="00C502AB">
        <w:rPr>
          <w:b/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42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826E573" w14:textId="64A19831" w:rsidR="00B2060A" w:rsidRPr="009A6DC5" w:rsidRDefault="00BF3180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 w:rsidR="00023FE1">
                                    <w:t xml:space="preserve"> </w:t>
                                  </w:r>
                                  <w:r w:rsidR="00CF4743" w:rsidRPr="009A6DC5">
                                    <w:rPr>
                                      <w:bCs/>
                                    </w:rPr>
                                    <w:t>Unlined paper</w:t>
                                  </w:r>
                                </w:p>
                                <w:p w14:paraId="473D41AC" w14:textId="57C1C46E" w:rsidR="00B2060A" w:rsidRPr="009A6DC5" w:rsidRDefault="00B2060A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9A6DC5">
                                    <w:rPr>
                                      <w:bCs/>
                                    </w:rPr>
                                    <w:t>-</w:t>
                                  </w:r>
                                  <w:r w:rsidR="009A6DC5">
                                    <w:rPr>
                                      <w:bCs/>
                                    </w:rPr>
                                    <w:t xml:space="preserve"> </w:t>
                                  </w:r>
                                  <w:r w:rsidRPr="009A6DC5">
                                    <w:rPr>
                                      <w:bCs/>
                                    </w:rPr>
                                    <w:t>Markers (black, green and red)</w:t>
                                  </w:r>
                                </w:p>
                                <w:p w14:paraId="241DF9EC" w14:textId="58F1A7D3" w:rsidR="002076CE" w:rsidRPr="009A6DC5" w:rsidRDefault="002076CE" w:rsidP="00D228AB">
                                  <w:pPr>
                                    <w:rPr>
                                      <w:bCs/>
                                    </w:rPr>
                                  </w:pPr>
                                  <w:r w:rsidRPr="009A6DC5">
                                    <w:rPr>
                                      <w:bCs/>
                                    </w:rPr>
                                    <w:t>-</w:t>
                                  </w:r>
                                  <w:r w:rsidR="00641E0D" w:rsidRPr="009A6DC5">
                                    <w:rPr>
                                      <w:bCs/>
                                    </w:rPr>
                                    <w:t>Book: What's Alive by Kathleen Weidner Zoehfeld</w:t>
                                  </w:r>
                                </w:p>
                                <w:p w14:paraId="520FA98D" w14:textId="7E93A7CD" w:rsidR="00641E0D" w:rsidRPr="009A6DC5" w:rsidRDefault="00641E0D" w:rsidP="00D228AB">
                                  <w:pPr>
                                    <w:rPr>
                                      <w:bCs/>
                                    </w:rPr>
                                  </w:pPr>
                                  <w:r w:rsidRPr="009A6DC5">
                                    <w:rPr>
                                      <w:bCs/>
                                    </w:rPr>
                                    <w:t>-Assortment of living and nonliving objects (e.g. school supplies, small plants, books)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38F0F60E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2963EB8" w14:textId="74FFF242" w:rsidR="00566AC6" w:rsidRDefault="00765F73" w:rsidP="00D228A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228AB" w:rsidRPr="007766D3">
                                      <w:rPr>
                                        <w:rStyle w:val="Hyperlink"/>
                                      </w:rPr>
                                      <w:t>https://www.teachingenglish.org.uk/article/teens-comprehension</w:t>
                                    </w:r>
                                  </w:hyperlink>
                                </w:p>
                                <w:p w14:paraId="21179D36" w14:textId="04C04BCC" w:rsidR="00D228AB" w:rsidRDefault="00765F73" w:rsidP="00D228A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228AB" w:rsidRPr="007766D3">
                                      <w:rPr>
                                        <w:rStyle w:val="Hyperlink"/>
                                      </w:rPr>
                                      <w:t>https://www.education.com/download/lesson-plan/main-ideas-and-details/main-ideas-and-details.pdf</w:t>
                                    </w:r>
                                  </w:hyperlink>
                                </w:p>
                                <w:p w14:paraId="3345A99F" w14:textId="780C506B" w:rsidR="00D228AB" w:rsidRDefault="00765F73" w:rsidP="00C41C1E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E35C0" w:rsidRPr="001652C8">
                                      <w:rPr>
                                        <w:rStyle w:val="Hyperlink"/>
                                      </w:rPr>
                                      <w:t>https://www.education.com/download/lesson-plan/living-and-nonliving-things/living-and-nonliving-things.pdf</w:t>
                                    </w:r>
                                  </w:hyperlink>
                                </w:p>
                                <w:p w14:paraId="266D3DBF" w14:textId="3A8FA1F9" w:rsidR="00BE35C0" w:rsidRDefault="00BE35C0" w:rsidP="00C41C1E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42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826E573" w14:textId="64A19831" w:rsidR="00B2060A" w:rsidRPr="009A6DC5" w:rsidRDefault="00BF3180" w:rsidP="00B2060A">
                            <w:pPr>
                              <w:rPr>
                                <w:bCs/>
                              </w:rPr>
                            </w:pPr>
                            <w:r>
                              <w:t>-</w:t>
                            </w:r>
                            <w:r w:rsidR="00023FE1">
                              <w:t xml:space="preserve"> </w:t>
                            </w:r>
                            <w:r w:rsidR="00CF4743" w:rsidRPr="009A6DC5">
                              <w:rPr>
                                <w:bCs/>
                              </w:rPr>
                              <w:t>Unlined paper</w:t>
                            </w:r>
                          </w:p>
                          <w:p w14:paraId="473D41AC" w14:textId="57C1C46E" w:rsidR="00B2060A" w:rsidRPr="009A6DC5" w:rsidRDefault="00B2060A" w:rsidP="00B2060A">
                            <w:pPr>
                              <w:rPr>
                                <w:bCs/>
                              </w:rPr>
                            </w:pPr>
                            <w:r w:rsidRPr="009A6DC5">
                              <w:rPr>
                                <w:bCs/>
                              </w:rPr>
                              <w:t>-</w:t>
                            </w:r>
                            <w:r w:rsidR="009A6DC5">
                              <w:rPr>
                                <w:bCs/>
                              </w:rPr>
                              <w:t xml:space="preserve"> </w:t>
                            </w:r>
                            <w:r w:rsidRPr="009A6DC5">
                              <w:rPr>
                                <w:bCs/>
                              </w:rPr>
                              <w:t>Markers (black, green and red)</w:t>
                            </w:r>
                          </w:p>
                          <w:p w14:paraId="241DF9EC" w14:textId="58F1A7D3" w:rsidR="002076CE" w:rsidRPr="009A6DC5" w:rsidRDefault="002076CE" w:rsidP="00D228AB">
                            <w:pPr>
                              <w:rPr>
                                <w:bCs/>
                              </w:rPr>
                            </w:pPr>
                            <w:r w:rsidRPr="009A6DC5">
                              <w:rPr>
                                <w:bCs/>
                              </w:rPr>
                              <w:t>-</w:t>
                            </w:r>
                            <w:r w:rsidR="00641E0D" w:rsidRPr="009A6DC5">
                              <w:rPr>
                                <w:bCs/>
                              </w:rPr>
                              <w:t>Book: What's Alive by Kathleen Weidner Zoehfeld</w:t>
                            </w:r>
                          </w:p>
                          <w:p w14:paraId="520FA98D" w14:textId="7E93A7CD" w:rsidR="00641E0D" w:rsidRPr="009A6DC5" w:rsidRDefault="00641E0D" w:rsidP="00D228AB">
                            <w:pPr>
                              <w:rPr>
                                <w:bCs/>
                              </w:rPr>
                            </w:pPr>
                            <w:r w:rsidRPr="009A6DC5">
                              <w:rPr>
                                <w:bCs/>
                              </w:rPr>
                              <w:t>-Assortment of living and nonliving objects (e.g. school supplies, small plants, books)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38F0F60E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2963EB8" w14:textId="74FFF242" w:rsidR="00566AC6" w:rsidRDefault="00765F73" w:rsidP="00D228AB">
                            <w:pPr>
                              <w:pStyle w:val="ListBullet"/>
                            </w:pPr>
                            <w:hyperlink r:id="rId11" w:history="1">
                              <w:r w:rsidR="00D228AB" w:rsidRPr="007766D3">
                                <w:rPr>
                                  <w:rStyle w:val="Hyperlink"/>
                                </w:rPr>
                                <w:t>https://www.teachingenglish.org.uk/article/teens-comprehension</w:t>
                              </w:r>
                            </w:hyperlink>
                          </w:p>
                          <w:p w14:paraId="21179D36" w14:textId="04C04BCC" w:rsidR="00D228AB" w:rsidRDefault="00765F73" w:rsidP="00D228AB">
                            <w:pPr>
                              <w:pStyle w:val="ListBullet"/>
                            </w:pPr>
                            <w:hyperlink r:id="rId12" w:history="1">
                              <w:r w:rsidR="00D228AB" w:rsidRPr="007766D3">
                                <w:rPr>
                                  <w:rStyle w:val="Hyperlink"/>
                                </w:rPr>
                                <w:t>https://www.education.com/download/lesson-plan/main-ideas-and-details/main-ideas-and-details.pdf</w:t>
                              </w:r>
                            </w:hyperlink>
                          </w:p>
                          <w:p w14:paraId="3345A99F" w14:textId="780C506B" w:rsidR="00D228AB" w:rsidRDefault="00765F73" w:rsidP="00C41C1E">
                            <w:pPr>
                              <w:pStyle w:val="ListBullet"/>
                            </w:pPr>
                            <w:hyperlink r:id="rId13" w:history="1">
                              <w:r w:rsidR="00BE35C0" w:rsidRPr="001652C8">
                                <w:rPr>
                                  <w:rStyle w:val="Hyperlink"/>
                                </w:rPr>
                                <w:t>https://www.education.com/download/lesson-plan/living-and-nonliving-things/living-and-nonliving-things.pdf</w:t>
                              </w:r>
                            </w:hyperlink>
                          </w:p>
                          <w:p w14:paraId="266D3DBF" w14:textId="3A8FA1F9" w:rsidR="00BE35C0" w:rsidRDefault="00BE35C0" w:rsidP="00C41C1E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4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107"/>
        <w:gridCol w:w="6"/>
        <w:gridCol w:w="3325"/>
        <w:gridCol w:w="804"/>
        <w:gridCol w:w="3540"/>
      </w:tblGrid>
      <w:tr w:rsidR="005A4652" w:rsidRPr="00C502AB" w14:paraId="7DA79F9C" w14:textId="77777777" w:rsidTr="00057992">
        <w:trPr>
          <w:tblHeader/>
        </w:trPr>
        <w:tc>
          <w:tcPr>
            <w:tcW w:w="1151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C502AB" w:rsidRDefault="00C17E2A">
            <w:pPr>
              <w:pStyle w:val="Heading1"/>
            </w:pPr>
          </w:p>
        </w:tc>
        <w:tc>
          <w:tcPr>
            <w:tcW w:w="64" w:type="pct"/>
          </w:tcPr>
          <w:p w14:paraId="1D291953" w14:textId="77777777" w:rsidR="00C17E2A" w:rsidRPr="00C502AB" w:rsidRDefault="00C17E2A">
            <w:pPr>
              <w:pStyle w:val="Heading1"/>
            </w:pPr>
          </w:p>
        </w:tc>
        <w:tc>
          <w:tcPr>
            <w:tcW w:w="1786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C502AB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6" w:type="pct"/>
          </w:tcPr>
          <w:p w14:paraId="14E70AFF" w14:textId="77777777" w:rsidR="00C17E2A" w:rsidRPr="00C502AB" w:rsidRDefault="00C17E2A">
            <w:pPr>
              <w:pStyle w:val="Heading1"/>
            </w:pPr>
          </w:p>
        </w:tc>
        <w:tc>
          <w:tcPr>
            <w:tcW w:w="1883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C502AB" w:rsidRDefault="00C17E2A">
            <w:pPr>
              <w:pStyle w:val="Heading1"/>
            </w:pPr>
          </w:p>
        </w:tc>
      </w:tr>
      <w:tr w:rsidR="005A4652" w:rsidRPr="00C502AB" w14:paraId="51C30C02" w14:textId="77777777" w:rsidTr="00057992">
        <w:trPr>
          <w:trHeight w:val="893"/>
        </w:trPr>
        <w:tc>
          <w:tcPr>
            <w:tcW w:w="115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0F6CAC2" w:rsidR="00C17E2A" w:rsidRPr="00C502AB" w:rsidRDefault="00D27DC3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Objectives</w:t>
            </w:r>
          </w:p>
          <w:p w14:paraId="0ABE148F" w14:textId="394BAAD4" w:rsidR="001D4D95" w:rsidRPr="00C502AB" w:rsidRDefault="00AD5265" w:rsidP="00120253">
            <w:pPr>
              <w:rPr>
                <w:b/>
              </w:rPr>
            </w:pPr>
            <w:r w:rsidRPr="00C502AB">
              <w:rPr>
                <w:b/>
              </w:rPr>
              <w:t>Students should be able to;</w:t>
            </w:r>
          </w:p>
          <w:p w14:paraId="08B8497B" w14:textId="0A1A75B3" w:rsidR="00401E4C" w:rsidRPr="009735B4" w:rsidRDefault="00B479F6" w:rsidP="009735B4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9735B4">
              <w:rPr>
                <w:bCs/>
              </w:rPr>
              <w:t>Build</w:t>
            </w:r>
            <w:r w:rsidR="00401E4C" w:rsidRPr="009735B4">
              <w:rPr>
                <w:bCs/>
              </w:rPr>
              <w:t xml:space="preserve"> vocabulary skills.</w:t>
            </w:r>
          </w:p>
          <w:p w14:paraId="19A69511" w14:textId="22C167F8" w:rsidR="00912758" w:rsidRPr="009735B4" w:rsidRDefault="00912758" w:rsidP="00FB2C2D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9735B4">
              <w:rPr>
                <w:bCs/>
              </w:rPr>
              <w:t>Put some emotion behind the delivery</w:t>
            </w:r>
            <w:r w:rsidR="00C708DA" w:rsidRPr="009735B4">
              <w:rPr>
                <w:bCs/>
              </w:rPr>
              <w:t>.</w:t>
            </w:r>
          </w:p>
          <w:p w14:paraId="0DDB3719" w14:textId="4FEEA245" w:rsidR="00CF4743" w:rsidRPr="009735B4" w:rsidRDefault="00CF4743" w:rsidP="00FB2C2D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9735B4">
              <w:rPr>
                <w:bCs/>
              </w:rPr>
              <w:t>Identify and write the main ideas and details of a text.</w:t>
            </w:r>
          </w:p>
          <w:p w14:paraId="265886CA" w14:textId="1DA55D2D" w:rsidR="006F4436" w:rsidRPr="009735B4" w:rsidRDefault="005E205D" w:rsidP="00FB2C2D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9735B4">
              <w:rPr>
                <w:bCs/>
              </w:rPr>
              <w:t>Ask and answer questions about living and nonliving things to clarify their thinking and classifications.</w:t>
            </w:r>
          </w:p>
          <w:p w14:paraId="2820F943" w14:textId="77777777" w:rsidR="00912758" w:rsidRPr="00C502AB" w:rsidRDefault="00912758" w:rsidP="00C708DA">
            <w:pPr>
              <w:pStyle w:val="ListParagraph"/>
              <w:rPr>
                <w:b/>
              </w:rPr>
            </w:pPr>
          </w:p>
          <w:p w14:paraId="39B53DE3" w14:textId="77777777" w:rsidR="001D4D95" w:rsidRPr="00C502AB" w:rsidRDefault="001D4D95" w:rsidP="001D4D95">
            <w:pPr>
              <w:rPr>
                <w:b/>
              </w:rPr>
            </w:pPr>
          </w:p>
          <w:p w14:paraId="10D64819" w14:textId="77777777" w:rsidR="001D4D95" w:rsidRPr="00C502AB" w:rsidRDefault="001D4D95" w:rsidP="001D4D95">
            <w:pPr>
              <w:rPr>
                <w:b/>
              </w:rPr>
            </w:pPr>
          </w:p>
          <w:p w14:paraId="03E437D5" w14:textId="77777777" w:rsidR="001D4D95" w:rsidRPr="00C502AB" w:rsidRDefault="001D4D95" w:rsidP="001D4D95">
            <w:pPr>
              <w:rPr>
                <w:b/>
              </w:rPr>
            </w:pPr>
          </w:p>
          <w:p w14:paraId="2E75EEA9" w14:textId="77777777" w:rsidR="001D4D95" w:rsidRPr="00C502AB" w:rsidRDefault="001D4D95" w:rsidP="001D4D95">
            <w:pPr>
              <w:rPr>
                <w:b/>
              </w:rPr>
            </w:pPr>
          </w:p>
          <w:p w14:paraId="402983E2" w14:textId="77777777" w:rsidR="001D4D95" w:rsidRPr="00C502AB" w:rsidRDefault="001D4D95" w:rsidP="001D4D95">
            <w:pPr>
              <w:rPr>
                <w:b/>
              </w:rPr>
            </w:pPr>
          </w:p>
          <w:p w14:paraId="2CBC4F92" w14:textId="77777777" w:rsidR="001D4D95" w:rsidRPr="00C502AB" w:rsidRDefault="001D4D95" w:rsidP="001D4D95">
            <w:pPr>
              <w:rPr>
                <w:b/>
              </w:rPr>
            </w:pPr>
          </w:p>
          <w:p w14:paraId="332DFE16" w14:textId="77777777" w:rsidR="001D4D95" w:rsidRPr="00C502AB" w:rsidRDefault="001D4D95" w:rsidP="001D4D95">
            <w:pPr>
              <w:rPr>
                <w:b/>
              </w:rPr>
            </w:pPr>
          </w:p>
          <w:p w14:paraId="2EE19619" w14:textId="3E652D05" w:rsidR="00120253" w:rsidRPr="00C502AB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A31125" w14:textId="3996E304" w:rsidR="001D4D95" w:rsidRPr="00C502AB" w:rsidRDefault="001D4D95" w:rsidP="001D4D95">
            <w:pPr>
              <w:rPr>
                <w:b/>
              </w:rPr>
            </w:pPr>
          </w:p>
        </w:tc>
        <w:tc>
          <w:tcPr>
            <w:tcW w:w="64" w:type="pct"/>
          </w:tcPr>
          <w:p w14:paraId="64D57A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78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195CA031" w:rsidR="000529DC" w:rsidRDefault="006513FB" w:rsidP="006513FB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Activity Starter/Instruction</w:t>
            </w:r>
          </w:p>
          <w:p w14:paraId="271E4204" w14:textId="77777777" w:rsidR="00C41C1E" w:rsidRPr="002019DD" w:rsidRDefault="00C41C1E" w:rsidP="002019DD">
            <w:pPr>
              <w:pStyle w:val="ListParagraph"/>
              <w:numPr>
                <w:ilvl w:val="0"/>
                <w:numId w:val="28"/>
              </w:numPr>
              <w:ind w:left="298" w:hanging="141"/>
              <w:rPr>
                <w:bCs/>
              </w:rPr>
            </w:pPr>
            <w:r w:rsidRPr="002019DD">
              <w:rPr>
                <w:bCs/>
              </w:rPr>
              <w:t>Ask the class if they are living or nonliving.</w:t>
            </w:r>
          </w:p>
          <w:p w14:paraId="4ED7577D" w14:textId="77777777" w:rsidR="00C41C1E" w:rsidRPr="002019DD" w:rsidRDefault="00C41C1E" w:rsidP="00AC7375">
            <w:pPr>
              <w:pStyle w:val="ListParagraph"/>
              <w:numPr>
                <w:ilvl w:val="0"/>
                <w:numId w:val="28"/>
              </w:numPr>
              <w:ind w:left="298" w:hanging="141"/>
              <w:rPr>
                <w:bCs/>
              </w:rPr>
            </w:pPr>
            <w:r w:rsidRPr="002019DD">
              <w:rPr>
                <w:bCs/>
              </w:rPr>
              <w:t>Ask students if their pets at home are living or nonliving.</w:t>
            </w:r>
          </w:p>
          <w:p w14:paraId="36442D8D" w14:textId="77777777" w:rsidR="00C41C1E" w:rsidRPr="002019DD" w:rsidRDefault="00C41C1E" w:rsidP="00AC7375">
            <w:pPr>
              <w:pStyle w:val="ListParagraph"/>
              <w:numPr>
                <w:ilvl w:val="0"/>
                <w:numId w:val="28"/>
              </w:numPr>
              <w:ind w:left="298" w:hanging="141"/>
              <w:rPr>
                <w:bCs/>
              </w:rPr>
            </w:pPr>
            <w:r w:rsidRPr="002019DD">
              <w:rPr>
                <w:bCs/>
              </w:rPr>
              <w:t>Ask students to identify what they need to survive. Write "food," "water," "shelter," and "air" on the board.</w:t>
            </w:r>
          </w:p>
          <w:p w14:paraId="167CE3E5" w14:textId="70945D93" w:rsidR="00C41C1E" w:rsidRPr="002019DD" w:rsidRDefault="00C41C1E" w:rsidP="00AC7375">
            <w:pPr>
              <w:pStyle w:val="ListParagraph"/>
              <w:numPr>
                <w:ilvl w:val="0"/>
                <w:numId w:val="28"/>
              </w:numPr>
              <w:ind w:left="298" w:hanging="141"/>
              <w:rPr>
                <w:bCs/>
              </w:rPr>
            </w:pPr>
            <w:r w:rsidRPr="002019DD">
              <w:rPr>
                <w:bCs/>
              </w:rPr>
              <w:t>Explain to students that today they will be learning about living and nonliving things.</w:t>
            </w:r>
          </w:p>
          <w:p w14:paraId="6FC821A3" w14:textId="02E2B103" w:rsidR="000529DC" w:rsidRPr="00C502AB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14:paraId="195844DC" w14:textId="77777777" w:rsidR="00641E0D" w:rsidRDefault="006A4576" w:rsidP="00641E0D">
            <w:pPr>
              <w:rPr>
                <w:b/>
              </w:rPr>
            </w:pPr>
            <w:r>
              <w:rPr>
                <w:b/>
              </w:rPr>
              <w:t>Day 2/ Lesson 2: 20 Mins</w:t>
            </w:r>
          </w:p>
          <w:p w14:paraId="6BF733E3" w14:textId="64003B1D" w:rsidR="00641E0D" w:rsidRPr="00581CFF" w:rsidRDefault="00641E0D" w:rsidP="00581CFF">
            <w:pPr>
              <w:pStyle w:val="ListParagraph"/>
              <w:numPr>
                <w:ilvl w:val="0"/>
                <w:numId w:val="31"/>
              </w:numPr>
              <w:ind w:left="157" w:hanging="157"/>
              <w:rPr>
                <w:bCs/>
              </w:rPr>
            </w:pPr>
            <w:r w:rsidRPr="00581CFF">
              <w:rPr>
                <w:bCs/>
              </w:rPr>
              <w:t>Sing the following song together to the tune of Frere Jacques:</w:t>
            </w:r>
          </w:p>
          <w:p w14:paraId="058E73B2" w14:textId="51ECDD15" w:rsidR="00641E0D" w:rsidRPr="00581CFF" w:rsidRDefault="00641E0D" w:rsidP="00641E0D">
            <w:pPr>
              <w:rPr>
                <w:bCs/>
              </w:rPr>
            </w:pPr>
            <w:r>
              <w:rPr>
                <w:b/>
              </w:rPr>
              <w:tab/>
            </w:r>
            <w:r w:rsidRPr="00581CFF">
              <w:rPr>
                <w:bCs/>
              </w:rPr>
              <w:t>It is living!</w:t>
            </w:r>
          </w:p>
          <w:p w14:paraId="44F91A41" w14:textId="06EA50A4" w:rsidR="00641E0D" w:rsidRPr="00581CFF" w:rsidRDefault="00641E0D" w:rsidP="00641E0D">
            <w:pPr>
              <w:rPr>
                <w:bCs/>
              </w:rPr>
            </w:pPr>
            <w:r w:rsidRPr="00581CFF">
              <w:rPr>
                <w:bCs/>
              </w:rPr>
              <w:tab/>
              <w:t>It is living!</w:t>
            </w:r>
          </w:p>
          <w:p w14:paraId="2370F7FF" w14:textId="6624472B" w:rsidR="00641E0D" w:rsidRPr="00581CFF" w:rsidRDefault="00641E0D" w:rsidP="00641E0D">
            <w:pPr>
              <w:rPr>
                <w:bCs/>
              </w:rPr>
            </w:pPr>
            <w:r w:rsidRPr="00581CFF">
              <w:rPr>
                <w:bCs/>
              </w:rPr>
              <w:tab/>
              <w:t>I know why!</w:t>
            </w:r>
          </w:p>
          <w:p w14:paraId="3FE6B6F2" w14:textId="18CB212D" w:rsidR="00641E0D" w:rsidRPr="00581CFF" w:rsidRDefault="00641E0D" w:rsidP="00641E0D">
            <w:pPr>
              <w:rPr>
                <w:bCs/>
              </w:rPr>
            </w:pPr>
            <w:r w:rsidRPr="00581CFF">
              <w:rPr>
                <w:bCs/>
              </w:rPr>
              <w:tab/>
              <w:t>I know why!</w:t>
            </w:r>
          </w:p>
          <w:p w14:paraId="11053C6E" w14:textId="43C48C0C" w:rsidR="00641E0D" w:rsidRPr="00581CFF" w:rsidRDefault="00641E0D" w:rsidP="00641E0D">
            <w:pPr>
              <w:rPr>
                <w:bCs/>
              </w:rPr>
            </w:pPr>
            <w:r w:rsidRPr="00581CFF">
              <w:rPr>
                <w:bCs/>
              </w:rPr>
              <w:tab/>
              <w:t>It eats and breathes and grows,</w:t>
            </w:r>
          </w:p>
          <w:p w14:paraId="10EC0BA0" w14:textId="663D73E3" w:rsidR="00641E0D" w:rsidRPr="00581CFF" w:rsidRDefault="00641E0D" w:rsidP="00641E0D">
            <w:pPr>
              <w:rPr>
                <w:bCs/>
              </w:rPr>
            </w:pPr>
            <w:r w:rsidRPr="00581CFF">
              <w:rPr>
                <w:bCs/>
              </w:rPr>
              <w:tab/>
              <w:t>It eats and breathes and grows,</w:t>
            </w:r>
          </w:p>
          <w:p w14:paraId="4A86AD6D" w14:textId="5E93A8E6" w:rsidR="00641E0D" w:rsidRPr="00581CFF" w:rsidRDefault="00641E0D" w:rsidP="00641E0D">
            <w:pPr>
              <w:rPr>
                <w:bCs/>
              </w:rPr>
            </w:pPr>
            <w:r w:rsidRPr="00581CFF">
              <w:rPr>
                <w:bCs/>
              </w:rPr>
              <w:tab/>
              <w:t>It's alive!</w:t>
            </w:r>
          </w:p>
          <w:p w14:paraId="7BD1750A" w14:textId="1055E9F1" w:rsidR="00804808" w:rsidRPr="00581CFF" w:rsidRDefault="00641E0D" w:rsidP="00641E0D">
            <w:pPr>
              <w:rPr>
                <w:bCs/>
              </w:rPr>
            </w:pPr>
            <w:r w:rsidRPr="00581CFF">
              <w:rPr>
                <w:bCs/>
              </w:rPr>
              <w:tab/>
              <w:t>It's alive!</w:t>
            </w:r>
          </w:p>
          <w:p w14:paraId="4AFC6F5C" w14:textId="26DD20C6" w:rsidR="00641E0D" w:rsidRPr="00E72AFB" w:rsidRDefault="00641E0D" w:rsidP="00641E0D">
            <w:pPr>
              <w:pStyle w:val="ListParagraph"/>
              <w:numPr>
                <w:ilvl w:val="0"/>
                <w:numId w:val="31"/>
              </w:numPr>
              <w:rPr>
                <w:bCs/>
              </w:rPr>
            </w:pPr>
            <w:r w:rsidRPr="00E72AFB">
              <w:rPr>
                <w:bCs/>
              </w:rPr>
              <w:lastRenderedPageBreak/>
              <w:t>Have students in need of enrichment draw objects on a paper that are living.</w:t>
            </w:r>
          </w:p>
          <w:p w14:paraId="182CFB51" w14:textId="10B21F4E" w:rsidR="00780730" w:rsidRPr="00C502AB" w:rsidRDefault="00780730" w:rsidP="00CD4D2B">
            <w:pPr>
              <w:rPr>
                <w:b/>
              </w:rPr>
            </w:pPr>
          </w:p>
          <w:p w14:paraId="18773095" w14:textId="7DF2CEE3" w:rsidR="00780730" w:rsidRDefault="00D914D8" w:rsidP="00B2060A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Assessment Activity</w:t>
            </w:r>
          </w:p>
          <w:p w14:paraId="31B21B87" w14:textId="284DB8A1" w:rsidR="00780730" w:rsidRPr="00E72AFB" w:rsidRDefault="00641E0D" w:rsidP="00E72AFB">
            <w:pPr>
              <w:pStyle w:val="ListParagraph"/>
              <w:numPr>
                <w:ilvl w:val="0"/>
                <w:numId w:val="32"/>
              </w:numPr>
              <w:ind w:left="298" w:hanging="141"/>
              <w:rPr>
                <w:bCs/>
              </w:rPr>
            </w:pPr>
            <w:r w:rsidRPr="00E72AFB">
              <w:rPr>
                <w:bCs/>
              </w:rPr>
              <w:t>Observe whether students are able to correctly classify living and nonliving things in the sorting activity.</w:t>
            </w:r>
          </w:p>
          <w:p w14:paraId="6CC78EF4" w14:textId="4BB29118" w:rsidR="00A37E88" w:rsidRPr="00C502AB" w:rsidRDefault="00A37E88" w:rsidP="000B601E">
            <w:pPr>
              <w:pStyle w:val="ListParagraph"/>
              <w:ind w:left="662"/>
              <w:rPr>
                <w:b/>
              </w:rPr>
            </w:pPr>
          </w:p>
        </w:tc>
        <w:tc>
          <w:tcPr>
            <w:tcW w:w="116" w:type="pct"/>
          </w:tcPr>
          <w:p w14:paraId="3EC4062D" w14:textId="65CE9C3B" w:rsidR="00C17E2A" w:rsidRPr="00C502AB" w:rsidRDefault="00C41C1E" w:rsidP="00752C4E">
            <w:pPr>
              <w:ind w:left="804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88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135F22C" w14:textId="1CAF0819" w:rsidR="00971415" w:rsidRDefault="006513FB" w:rsidP="0091275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1132799" w14:textId="1F8F8EDB" w:rsidR="006A4576" w:rsidRPr="006A4576" w:rsidRDefault="006A4576" w:rsidP="006A4576">
            <w:pPr>
              <w:rPr>
                <w:b/>
              </w:rPr>
            </w:pPr>
            <w:r>
              <w:rPr>
                <w:b/>
              </w:rPr>
              <w:t>Day 1/ Lesson 1: 25 Mins</w:t>
            </w:r>
          </w:p>
          <w:p w14:paraId="53A657A7" w14:textId="6697B3C7" w:rsidR="00C41C1E" w:rsidRPr="00F86569" w:rsidRDefault="00C41C1E" w:rsidP="00F86569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Cs/>
              </w:rPr>
            </w:pPr>
            <w:r w:rsidRPr="00F86569">
              <w:rPr>
                <w:bCs/>
              </w:rPr>
              <w:t>Read students the story what’s Alive.</w:t>
            </w:r>
          </w:p>
          <w:p w14:paraId="2F7D949C" w14:textId="77777777" w:rsidR="00C41C1E" w:rsidRPr="00F86569" w:rsidRDefault="00C41C1E" w:rsidP="009A6DC5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Cs/>
              </w:rPr>
            </w:pPr>
            <w:r w:rsidRPr="00F86569">
              <w:rPr>
                <w:bCs/>
              </w:rPr>
              <w:t>As you read the text, invite students to turn and talk to a partner to ask and answer questions about what they see in the illustrations. Write example questions on the board such as:</w:t>
            </w:r>
          </w:p>
          <w:p w14:paraId="7FBAF092" w14:textId="07B468BB" w:rsidR="00C41C1E" w:rsidRPr="00F86569" w:rsidRDefault="00C41C1E" w:rsidP="009A6DC5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Cs/>
              </w:rPr>
            </w:pPr>
            <w:r w:rsidRPr="00F86569">
              <w:rPr>
                <w:bCs/>
              </w:rPr>
              <w:t xml:space="preserve"> What is living in the picture?</w:t>
            </w:r>
          </w:p>
          <w:p w14:paraId="41AC1151" w14:textId="3F75B93C" w:rsidR="00C41C1E" w:rsidRPr="00F86569" w:rsidRDefault="00C41C1E" w:rsidP="009A6DC5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Cs/>
              </w:rPr>
            </w:pPr>
            <w:r w:rsidRPr="00F86569">
              <w:rPr>
                <w:bCs/>
              </w:rPr>
              <w:t xml:space="preserve">  What is nonliving in the picture?</w:t>
            </w:r>
          </w:p>
          <w:p w14:paraId="01212912" w14:textId="2839DD8E" w:rsidR="00C41C1E" w:rsidRPr="00F86569" w:rsidRDefault="00C41C1E" w:rsidP="009A6DC5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Cs/>
              </w:rPr>
            </w:pPr>
            <w:r w:rsidRPr="00F86569">
              <w:rPr>
                <w:bCs/>
              </w:rPr>
              <w:t xml:space="preserve">   Is a ____ living or nonliving?</w:t>
            </w:r>
          </w:p>
          <w:p w14:paraId="70314671" w14:textId="6F17D67E" w:rsidR="00C41C1E" w:rsidRPr="00F86569" w:rsidRDefault="00C41C1E" w:rsidP="009A6DC5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Cs/>
              </w:rPr>
            </w:pPr>
            <w:r w:rsidRPr="00F86569">
              <w:rPr>
                <w:bCs/>
              </w:rPr>
              <w:t>Ask students questions about key details from the text such as:</w:t>
            </w:r>
          </w:p>
          <w:p w14:paraId="2D685204" w14:textId="136C8DE2" w:rsidR="00C41C1E" w:rsidRPr="00F86569" w:rsidRDefault="00C41C1E" w:rsidP="009A6DC5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Cs/>
              </w:rPr>
            </w:pPr>
            <w:r w:rsidRPr="00F86569">
              <w:rPr>
                <w:bCs/>
              </w:rPr>
              <w:t xml:space="preserve"> How are you the same as a cat?</w:t>
            </w:r>
          </w:p>
          <w:p w14:paraId="012DB69B" w14:textId="39ED1816" w:rsidR="00971415" w:rsidRPr="00C41C1E" w:rsidRDefault="00C41C1E" w:rsidP="009A6DC5">
            <w:pPr>
              <w:pStyle w:val="ListParagraph"/>
              <w:numPr>
                <w:ilvl w:val="0"/>
                <w:numId w:val="29"/>
              </w:numPr>
              <w:ind w:left="137" w:hanging="141"/>
              <w:rPr>
                <w:b/>
              </w:rPr>
            </w:pPr>
            <w:r w:rsidRPr="00F86569">
              <w:rPr>
                <w:bCs/>
              </w:rPr>
              <w:t xml:space="preserve"> What do living things need to                   survive?</w:t>
            </w:r>
          </w:p>
        </w:tc>
      </w:tr>
      <w:tr w:rsidR="005A4652" w14:paraId="544156AA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3BC2810D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4" w:type="pct"/>
          </w:tcPr>
          <w:p w14:paraId="0A767BD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6" w:type="pct"/>
          </w:tcPr>
          <w:p w14:paraId="0BE69C2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37519F10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6" w:type="pct"/>
          </w:tcPr>
          <w:p w14:paraId="05B09046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6" w:type="pct"/>
          </w:tcPr>
          <w:p w14:paraId="79D27C9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4" w:type="pct"/>
          </w:tcPr>
          <w:p w14:paraId="5F1D2F4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6" w:type="pct"/>
          </w:tcPr>
          <w:p w14:paraId="2AF7B3E2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021BB" w14:textId="77777777" w:rsidR="00765F73" w:rsidRDefault="00765F73">
      <w:pPr>
        <w:spacing w:before="0" w:after="0" w:line="240" w:lineRule="auto"/>
      </w:pPr>
      <w:r>
        <w:separator/>
      </w:r>
    </w:p>
  </w:endnote>
  <w:endnote w:type="continuationSeparator" w:id="0">
    <w:p w14:paraId="7DF34FCF" w14:textId="77777777" w:rsidR="00765F73" w:rsidRDefault="00765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B3C603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E20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05DA0" w14:textId="77777777" w:rsidR="00765F73" w:rsidRDefault="00765F73">
      <w:pPr>
        <w:spacing w:before="0" w:after="0" w:line="240" w:lineRule="auto"/>
      </w:pPr>
      <w:r>
        <w:separator/>
      </w:r>
    </w:p>
  </w:footnote>
  <w:footnote w:type="continuationSeparator" w:id="0">
    <w:p w14:paraId="093E6A7A" w14:textId="77777777" w:rsidR="00765F73" w:rsidRDefault="00765F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3BDE"/>
    <w:multiLevelType w:val="hybridMultilevel"/>
    <w:tmpl w:val="EF505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7937"/>
    <w:multiLevelType w:val="hybridMultilevel"/>
    <w:tmpl w:val="2D9AF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20201"/>
    <w:multiLevelType w:val="hybridMultilevel"/>
    <w:tmpl w:val="3570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642"/>
    <w:multiLevelType w:val="hybridMultilevel"/>
    <w:tmpl w:val="D05E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268C5"/>
    <w:multiLevelType w:val="hybridMultilevel"/>
    <w:tmpl w:val="21B0C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74EBA"/>
    <w:multiLevelType w:val="hybridMultilevel"/>
    <w:tmpl w:val="EB909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0574A"/>
    <w:multiLevelType w:val="hybridMultilevel"/>
    <w:tmpl w:val="DAF6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03D3F"/>
    <w:multiLevelType w:val="hybridMultilevel"/>
    <w:tmpl w:val="A78AE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5126D"/>
    <w:multiLevelType w:val="hybridMultilevel"/>
    <w:tmpl w:val="3DAEA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A5F39"/>
    <w:multiLevelType w:val="hybridMultilevel"/>
    <w:tmpl w:val="CDD04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B6962"/>
    <w:multiLevelType w:val="hybridMultilevel"/>
    <w:tmpl w:val="B13E1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34189"/>
    <w:multiLevelType w:val="hybridMultilevel"/>
    <w:tmpl w:val="8474C8B4"/>
    <w:lvl w:ilvl="0" w:tplc="4F721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F4554"/>
    <w:multiLevelType w:val="hybridMultilevel"/>
    <w:tmpl w:val="F6408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C3163"/>
    <w:multiLevelType w:val="hybridMultilevel"/>
    <w:tmpl w:val="87569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F6C13"/>
    <w:multiLevelType w:val="hybridMultilevel"/>
    <w:tmpl w:val="CB9E28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B16BC0"/>
    <w:multiLevelType w:val="hybridMultilevel"/>
    <w:tmpl w:val="FB86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7326C"/>
    <w:multiLevelType w:val="hybridMultilevel"/>
    <w:tmpl w:val="8A4C0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06B3B"/>
    <w:multiLevelType w:val="hybridMultilevel"/>
    <w:tmpl w:val="E6CCB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B428D"/>
    <w:multiLevelType w:val="hybridMultilevel"/>
    <w:tmpl w:val="E918C504"/>
    <w:lvl w:ilvl="0" w:tplc="CE8676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16"/>
  </w:num>
  <w:num w:numId="4">
    <w:abstractNumId w:val="24"/>
  </w:num>
  <w:num w:numId="5">
    <w:abstractNumId w:val="20"/>
  </w:num>
  <w:num w:numId="6">
    <w:abstractNumId w:val="5"/>
  </w:num>
  <w:num w:numId="7">
    <w:abstractNumId w:val="13"/>
  </w:num>
  <w:num w:numId="8">
    <w:abstractNumId w:val="8"/>
  </w:num>
  <w:num w:numId="9">
    <w:abstractNumId w:val="14"/>
  </w:num>
  <w:num w:numId="10">
    <w:abstractNumId w:val="15"/>
  </w:num>
  <w:num w:numId="11">
    <w:abstractNumId w:val="1"/>
  </w:num>
  <w:num w:numId="12">
    <w:abstractNumId w:val="25"/>
  </w:num>
  <w:num w:numId="13">
    <w:abstractNumId w:val="9"/>
  </w:num>
  <w:num w:numId="14">
    <w:abstractNumId w:val="11"/>
  </w:num>
  <w:num w:numId="15">
    <w:abstractNumId w:val="28"/>
  </w:num>
  <w:num w:numId="16">
    <w:abstractNumId w:val="6"/>
  </w:num>
  <w:num w:numId="17">
    <w:abstractNumId w:val="19"/>
  </w:num>
  <w:num w:numId="18">
    <w:abstractNumId w:val="12"/>
  </w:num>
  <w:num w:numId="19">
    <w:abstractNumId w:val="10"/>
  </w:num>
  <w:num w:numId="20">
    <w:abstractNumId w:val="18"/>
  </w:num>
  <w:num w:numId="21">
    <w:abstractNumId w:val="27"/>
  </w:num>
  <w:num w:numId="22">
    <w:abstractNumId w:val="4"/>
  </w:num>
  <w:num w:numId="23">
    <w:abstractNumId w:val="26"/>
  </w:num>
  <w:num w:numId="24">
    <w:abstractNumId w:val="30"/>
  </w:num>
  <w:num w:numId="25">
    <w:abstractNumId w:val="23"/>
  </w:num>
  <w:num w:numId="26">
    <w:abstractNumId w:val="2"/>
  </w:num>
  <w:num w:numId="27">
    <w:abstractNumId w:val="21"/>
  </w:num>
  <w:num w:numId="28">
    <w:abstractNumId w:val="3"/>
  </w:num>
  <w:num w:numId="29">
    <w:abstractNumId w:val="22"/>
  </w:num>
  <w:num w:numId="30">
    <w:abstractNumId w:val="7"/>
  </w:num>
  <w:num w:numId="31">
    <w:abstractNumId w:val="29"/>
  </w:num>
  <w:num w:numId="32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9DC"/>
    <w:rsid w:val="00057992"/>
    <w:rsid w:val="00065A51"/>
    <w:rsid w:val="00066C46"/>
    <w:rsid w:val="00072291"/>
    <w:rsid w:val="0007578F"/>
    <w:rsid w:val="000816FF"/>
    <w:rsid w:val="000904AA"/>
    <w:rsid w:val="00094462"/>
    <w:rsid w:val="00094895"/>
    <w:rsid w:val="000A37E8"/>
    <w:rsid w:val="000A44B1"/>
    <w:rsid w:val="000A5950"/>
    <w:rsid w:val="000B2A8B"/>
    <w:rsid w:val="000B601E"/>
    <w:rsid w:val="000B72D9"/>
    <w:rsid w:val="000B7585"/>
    <w:rsid w:val="000C562D"/>
    <w:rsid w:val="000D312F"/>
    <w:rsid w:val="000D44B1"/>
    <w:rsid w:val="000D5DFD"/>
    <w:rsid w:val="000E22D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87AE2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4D29"/>
    <w:rsid w:val="001F5B63"/>
    <w:rsid w:val="002019DD"/>
    <w:rsid w:val="00205412"/>
    <w:rsid w:val="0020622F"/>
    <w:rsid w:val="002076CE"/>
    <w:rsid w:val="00210F3F"/>
    <w:rsid w:val="00211450"/>
    <w:rsid w:val="00211CFF"/>
    <w:rsid w:val="0022361C"/>
    <w:rsid w:val="00226E0E"/>
    <w:rsid w:val="00227208"/>
    <w:rsid w:val="00234570"/>
    <w:rsid w:val="0024426F"/>
    <w:rsid w:val="002473D0"/>
    <w:rsid w:val="002528F8"/>
    <w:rsid w:val="002541D0"/>
    <w:rsid w:val="00255260"/>
    <w:rsid w:val="00256291"/>
    <w:rsid w:val="002622D7"/>
    <w:rsid w:val="00264578"/>
    <w:rsid w:val="00264ED7"/>
    <w:rsid w:val="0026795F"/>
    <w:rsid w:val="0028057F"/>
    <w:rsid w:val="00281130"/>
    <w:rsid w:val="0028776C"/>
    <w:rsid w:val="00287F69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3276"/>
    <w:rsid w:val="002F4915"/>
    <w:rsid w:val="00304069"/>
    <w:rsid w:val="003041A7"/>
    <w:rsid w:val="00304B4A"/>
    <w:rsid w:val="00310BAC"/>
    <w:rsid w:val="00312F69"/>
    <w:rsid w:val="003138AF"/>
    <w:rsid w:val="003242CF"/>
    <w:rsid w:val="003254A0"/>
    <w:rsid w:val="00331C10"/>
    <w:rsid w:val="00333F4F"/>
    <w:rsid w:val="003350A7"/>
    <w:rsid w:val="00346000"/>
    <w:rsid w:val="003468F5"/>
    <w:rsid w:val="00350D6F"/>
    <w:rsid w:val="00364EE2"/>
    <w:rsid w:val="00367DF9"/>
    <w:rsid w:val="00373522"/>
    <w:rsid w:val="00373682"/>
    <w:rsid w:val="00377690"/>
    <w:rsid w:val="00377B5D"/>
    <w:rsid w:val="003815BC"/>
    <w:rsid w:val="0038372F"/>
    <w:rsid w:val="00384895"/>
    <w:rsid w:val="00396443"/>
    <w:rsid w:val="003A037B"/>
    <w:rsid w:val="003A31B0"/>
    <w:rsid w:val="003A72AC"/>
    <w:rsid w:val="003B1470"/>
    <w:rsid w:val="003B777D"/>
    <w:rsid w:val="003B7FE6"/>
    <w:rsid w:val="003C39BF"/>
    <w:rsid w:val="003C7DAD"/>
    <w:rsid w:val="003D30E4"/>
    <w:rsid w:val="003E4AD7"/>
    <w:rsid w:val="00401E4C"/>
    <w:rsid w:val="0040481C"/>
    <w:rsid w:val="00404B97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67E46"/>
    <w:rsid w:val="004709CA"/>
    <w:rsid w:val="004827E6"/>
    <w:rsid w:val="00483322"/>
    <w:rsid w:val="00483AE5"/>
    <w:rsid w:val="00485065"/>
    <w:rsid w:val="00486F5A"/>
    <w:rsid w:val="004A2A59"/>
    <w:rsid w:val="004A4B2E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6AC6"/>
    <w:rsid w:val="0056788D"/>
    <w:rsid w:val="00571290"/>
    <w:rsid w:val="00571886"/>
    <w:rsid w:val="00577C40"/>
    <w:rsid w:val="00581275"/>
    <w:rsid w:val="00581CFF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205D"/>
    <w:rsid w:val="005E52D1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1E0D"/>
    <w:rsid w:val="006475CC"/>
    <w:rsid w:val="006513FB"/>
    <w:rsid w:val="006515BB"/>
    <w:rsid w:val="00653D27"/>
    <w:rsid w:val="00667D6F"/>
    <w:rsid w:val="00675B73"/>
    <w:rsid w:val="00677486"/>
    <w:rsid w:val="00686B1E"/>
    <w:rsid w:val="00697CD8"/>
    <w:rsid w:val="006A4576"/>
    <w:rsid w:val="006A5952"/>
    <w:rsid w:val="006B0DC0"/>
    <w:rsid w:val="006B19E5"/>
    <w:rsid w:val="006B3200"/>
    <w:rsid w:val="006B571A"/>
    <w:rsid w:val="006B76D3"/>
    <w:rsid w:val="006C15A4"/>
    <w:rsid w:val="006C2F42"/>
    <w:rsid w:val="006E7F4B"/>
    <w:rsid w:val="006F0615"/>
    <w:rsid w:val="006F0813"/>
    <w:rsid w:val="006F2952"/>
    <w:rsid w:val="006F4436"/>
    <w:rsid w:val="006F5DC7"/>
    <w:rsid w:val="006F7C39"/>
    <w:rsid w:val="006F7E46"/>
    <w:rsid w:val="00706EE0"/>
    <w:rsid w:val="00713D5E"/>
    <w:rsid w:val="00714A8D"/>
    <w:rsid w:val="007177D7"/>
    <w:rsid w:val="00735CBB"/>
    <w:rsid w:val="00742B82"/>
    <w:rsid w:val="00743B1E"/>
    <w:rsid w:val="00747C96"/>
    <w:rsid w:val="00752C4E"/>
    <w:rsid w:val="00756214"/>
    <w:rsid w:val="00761C97"/>
    <w:rsid w:val="0076583E"/>
    <w:rsid w:val="00765F73"/>
    <w:rsid w:val="00772772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4808"/>
    <w:rsid w:val="00807AE6"/>
    <w:rsid w:val="00811AB9"/>
    <w:rsid w:val="0083703B"/>
    <w:rsid w:val="0085030E"/>
    <w:rsid w:val="00851603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2634"/>
    <w:rsid w:val="00912758"/>
    <w:rsid w:val="009149FB"/>
    <w:rsid w:val="00915266"/>
    <w:rsid w:val="00920444"/>
    <w:rsid w:val="00920AD3"/>
    <w:rsid w:val="009232C2"/>
    <w:rsid w:val="009260D0"/>
    <w:rsid w:val="009378FA"/>
    <w:rsid w:val="009563B9"/>
    <w:rsid w:val="00956A48"/>
    <w:rsid w:val="00956B0B"/>
    <w:rsid w:val="00956DE4"/>
    <w:rsid w:val="00962770"/>
    <w:rsid w:val="00966C71"/>
    <w:rsid w:val="00967165"/>
    <w:rsid w:val="0097003E"/>
    <w:rsid w:val="00971415"/>
    <w:rsid w:val="009735B4"/>
    <w:rsid w:val="00974538"/>
    <w:rsid w:val="00975A8B"/>
    <w:rsid w:val="00982A20"/>
    <w:rsid w:val="00982B7D"/>
    <w:rsid w:val="0098460F"/>
    <w:rsid w:val="00994216"/>
    <w:rsid w:val="009A04CA"/>
    <w:rsid w:val="009A4BA1"/>
    <w:rsid w:val="009A6DC5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4FCC"/>
    <w:rsid w:val="00A82696"/>
    <w:rsid w:val="00A85D55"/>
    <w:rsid w:val="00AB0656"/>
    <w:rsid w:val="00AB4DC1"/>
    <w:rsid w:val="00AB565D"/>
    <w:rsid w:val="00AC63A2"/>
    <w:rsid w:val="00AC7375"/>
    <w:rsid w:val="00AD171D"/>
    <w:rsid w:val="00AD5265"/>
    <w:rsid w:val="00AD6AD0"/>
    <w:rsid w:val="00AE2FC3"/>
    <w:rsid w:val="00AF1709"/>
    <w:rsid w:val="00AF47E1"/>
    <w:rsid w:val="00B02EA6"/>
    <w:rsid w:val="00B046C1"/>
    <w:rsid w:val="00B07834"/>
    <w:rsid w:val="00B2060A"/>
    <w:rsid w:val="00B25DC5"/>
    <w:rsid w:val="00B262A1"/>
    <w:rsid w:val="00B36C8F"/>
    <w:rsid w:val="00B36F5C"/>
    <w:rsid w:val="00B4614B"/>
    <w:rsid w:val="00B4776C"/>
    <w:rsid w:val="00B479F6"/>
    <w:rsid w:val="00B542DD"/>
    <w:rsid w:val="00B55350"/>
    <w:rsid w:val="00B57396"/>
    <w:rsid w:val="00B8438A"/>
    <w:rsid w:val="00B87608"/>
    <w:rsid w:val="00B91FAF"/>
    <w:rsid w:val="00BA223B"/>
    <w:rsid w:val="00BA260E"/>
    <w:rsid w:val="00BA7BE8"/>
    <w:rsid w:val="00BB0BDA"/>
    <w:rsid w:val="00BB359B"/>
    <w:rsid w:val="00BB5607"/>
    <w:rsid w:val="00BC3471"/>
    <w:rsid w:val="00BC356C"/>
    <w:rsid w:val="00BC5BC2"/>
    <w:rsid w:val="00BD430C"/>
    <w:rsid w:val="00BD5017"/>
    <w:rsid w:val="00BE0043"/>
    <w:rsid w:val="00BE35C0"/>
    <w:rsid w:val="00BF0E60"/>
    <w:rsid w:val="00BF1083"/>
    <w:rsid w:val="00BF1D3C"/>
    <w:rsid w:val="00BF3180"/>
    <w:rsid w:val="00BF7129"/>
    <w:rsid w:val="00C02188"/>
    <w:rsid w:val="00C03799"/>
    <w:rsid w:val="00C11588"/>
    <w:rsid w:val="00C136D0"/>
    <w:rsid w:val="00C16CBC"/>
    <w:rsid w:val="00C17E2A"/>
    <w:rsid w:val="00C20C1E"/>
    <w:rsid w:val="00C24A10"/>
    <w:rsid w:val="00C355B7"/>
    <w:rsid w:val="00C403C3"/>
    <w:rsid w:val="00C41C1E"/>
    <w:rsid w:val="00C502AB"/>
    <w:rsid w:val="00C51598"/>
    <w:rsid w:val="00C61E15"/>
    <w:rsid w:val="00C708DA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CF4743"/>
    <w:rsid w:val="00D17E02"/>
    <w:rsid w:val="00D2109C"/>
    <w:rsid w:val="00D228AB"/>
    <w:rsid w:val="00D27DC3"/>
    <w:rsid w:val="00D307A4"/>
    <w:rsid w:val="00D329A0"/>
    <w:rsid w:val="00D3577C"/>
    <w:rsid w:val="00D43AC0"/>
    <w:rsid w:val="00D63A36"/>
    <w:rsid w:val="00D74175"/>
    <w:rsid w:val="00D8019B"/>
    <w:rsid w:val="00D812F1"/>
    <w:rsid w:val="00D84699"/>
    <w:rsid w:val="00D85628"/>
    <w:rsid w:val="00D914D8"/>
    <w:rsid w:val="00DA1F66"/>
    <w:rsid w:val="00DC17D5"/>
    <w:rsid w:val="00DE0478"/>
    <w:rsid w:val="00DE3AC3"/>
    <w:rsid w:val="00DF02F9"/>
    <w:rsid w:val="00DF15CE"/>
    <w:rsid w:val="00DF484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1AEC"/>
    <w:rsid w:val="00E2212B"/>
    <w:rsid w:val="00E25E6A"/>
    <w:rsid w:val="00E271B7"/>
    <w:rsid w:val="00E41B22"/>
    <w:rsid w:val="00E41D90"/>
    <w:rsid w:val="00E444B6"/>
    <w:rsid w:val="00E601B6"/>
    <w:rsid w:val="00E601FC"/>
    <w:rsid w:val="00E72AFB"/>
    <w:rsid w:val="00E75FA3"/>
    <w:rsid w:val="00E80C06"/>
    <w:rsid w:val="00E84F61"/>
    <w:rsid w:val="00E85536"/>
    <w:rsid w:val="00E86F8A"/>
    <w:rsid w:val="00E938CE"/>
    <w:rsid w:val="00EA3A1A"/>
    <w:rsid w:val="00EA5BCA"/>
    <w:rsid w:val="00EA67E3"/>
    <w:rsid w:val="00EA78ED"/>
    <w:rsid w:val="00EB2FF3"/>
    <w:rsid w:val="00EB5924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C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0CF7"/>
    <w:rsid w:val="00F814F7"/>
    <w:rsid w:val="00F86569"/>
    <w:rsid w:val="00F86EE7"/>
    <w:rsid w:val="00FA570E"/>
    <w:rsid w:val="00FA6500"/>
    <w:rsid w:val="00FB17D4"/>
    <w:rsid w:val="00FB2C2D"/>
    <w:rsid w:val="00FB5202"/>
    <w:rsid w:val="00FB61C0"/>
    <w:rsid w:val="00FB7459"/>
    <w:rsid w:val="00FC2AF9"/>
    <w:rsid w:val="00FC4700"/>
    <w:rsid w:val="00FC7B1A"/>
    <w:rsid w:val="00FC7E02"/>
    <w:rsid w:val="00FD4079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8FFE070-D2D1-49B4-A790-A2E03C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F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E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ingenglish.org.uk/article/teens-comprehension" TargetMode="External"/><Relationship Id="rId13" Type="http://schemas.openxmlformats.org/officeDocument/2006/relationships/hyperlink" Target="https://www.education.com/download/lesson-plan/living-and-nonliving-things/living-and-nonliving-thing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download/lesson-plan/main-ideas-and-details/main-ideas-and-details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achingenglish.org.uk/article/teens-comprehens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education.com/download/lesson-plan/living-and-nonliving-things/living-and-nonliving-thing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download/lesson-plan/main-ideas-and-details/main-ideas-and-details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047D4"/>
    <w:rsid w:val="00253619"/>
    <w:rsid w:val="00280CE5"/>
    <w:rsid w:val="0043649C"/>
    <w:rsid w:val="004A008E"/>
    <w:rsid w:val="004E1DB9"/>
    <w:rsid w:val="005E6E71"/>
    <w:rsid w:val="00640470"/>
    <w:rsid w:val="006814AC"/>
    <w:rsid w:val="006C1225"/>
    <w:rsid w:val="006F5D2F"/>
    <w:rsid w:val="00713551"/>
    <w:rsid w:val="00805105"/>
    <w:rsid w:val="00816166"/>
    <w:rsid w:val="00836926"/>
    <w:rsid w:val="00982587"/>
    <w:rsid w:val="009D2491"/>
    <w:rsid w:val="00A20224"/>
    <w:rsid w:val="00AA5468"/>
    <w:rsid w:val="00AB2F7D"/>
    <w:rsid w:val="00AB37F5"/>
    <w:rsid w:val="00B67D1F"/>
    <w:rsid w:val="00C05D09"/>
    <w:rsid w:val="00C87D32"/>
    <w:rsid w:val="00C93DC1"/>
    <w:rsid w:val="00D92979"/>
    <w:rsid w:val="00DF1478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15</cp:revision>
  <dcterms:created xsi:type="dcterms:W3CDTF">2019-06-14T22:37:00Z</dcterms:created>
  <dcterms:modified xsi:type="dcterms:W3CDTF">2019-09-08T20:00:00Z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