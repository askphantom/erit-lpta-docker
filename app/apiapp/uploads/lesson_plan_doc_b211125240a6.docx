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54178B3E" w:rsidR="00C17E2A" w:rsidRPr="00A7092B" w:rsidRDefault="00B3151B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INTRODUCTION TO</w:t>
            </w:r>
            <w:r w:rsidR="00754D9C">
              <w:rPr>
                <w:sz w:val="36"/>
                <w:szCs w:val="36"/>
              </w:rPr>
              <w:t xml:space="preserve"> SOCIAL STUDIES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12-0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41832BF6" w:rsidR="00C17E2A" w:rsidRDefault="00E00B74">
                <w:pPr>
                  <w:pStyle w:val="Date"/>
                </w:pPr>
                <w:r>
                  <w:t>12.3.2019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B72A25C" w:rsidR="00C17E2A" w:rsidRDefault="00754D9C">
                  <w:r>
                    <w:t>Social Studies</w:t>
                  </w:r>
                  <w:r w:rsidR="000A37E8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670BF4D" w:rsidR="00C17E2A" w:rsidRDefault="009F24CD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C55AD54" w14:textId="77777777" w:rsidR="000A37E8" w:rsidRDefault="000A37E8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="00754D9C">
              <w:t>Scope of Social Studies</w:t>
            </w:r>
          </w:p>
          <w:p w14:paraId="458BD9FD" w14:textId="2E1EC448" w:rsidR="002B69B7" w:rsidRDefault="00B3151B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Focus areas of Social Studies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7E483AA0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47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75A98F9" w14:textId="5F9D33C6" w:rsidR="00C16A28" w:rsidRDefault="00E0794A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-V</w:t>
                                  </w:r>
                                  <w:r w:rsidR="00C16A28">
                                    <w:t>ideo clip</w:t>
                                  </w:r>
                                </w:p>
                                <w:p w14:paraId="60910F0B" w14:textId="2A0DC931" w:rsidR="00C16A28" w:rsidRDefault="00E0794A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</w:t>
                                  </w:r>
                                  <w:r w:rsidR="00C16A28">
                                    <w:t>icture</w:t>
                                  </w:r>
                                  <w:r>
                                    <w:t>s of the environment</w:t>
                                  </w:r>
                                </w:p>
                                <w:p w14:paraId="4BE61749" w14:textId="030F2303" w:rsidR="00B046C1" w:rsidRDefault="00C16A2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</w:t>
                                  </w:r>
                                  <w:r w:rsidR="00E0794A">
                                    <w:t>R</w:t>
                                  </w:r>
                                  <w:r w:rsidR="006A19E7">
                                    <w:t>eal objects in the surroundings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84E36BE" w14:textId="32720D6A" w:rsidR="001638D7" w:rsidRDefault="00BF6A11" w:rsidP="00B3151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A6913">
                                      <w:rPr>
                                        <w:rStyle w:val="Hyperlink"/>
                                      </w:rPr>
                                      <w:t>https://thecornerstoneforteachers.com/social-studies/</w:t>
                                    </w:r>
                                  </w:hyperlink>
                                </w:p>
                                <w:p w14:paraId="16F7AA3B" w14:textId="26B283A9" w:rsidR="00B34457" w:rsidRDefault="00BF6A11" w:rsidP="00B34457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34457">
                                      <w:rPr>
                                        <w:rStyle w:val="Hyperlink"/>
                                      </w:rPr>
                                      <w:t>https://hcpss.instructure.com/courses/34428/pages/grade-2-star-social-studies-overview</w:t>
                                    </w:r>
                                  </w:hyperlink>
                                </w:p>
                                <w:p w14:paraId="2971A8BD" w14:textId="66424CB4" w:rsidR="00B34457" w:rsidRPr="00B34457" w:rsidRDefault="00BF6A11" w:rsidP="00B34457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200F8B">
                                      <w:rPr>
                                        <w:rStyle w:val="Hyperlink"/>
                                      </w:rPr>
                                      <w:t>https://teach.com/become/what-can-i-teach/social-studies/</w:t>
                                    </w:r>
                                  </w:hyperlink>
                                </w:p>
                                <w:p w14:paraId="3D3684D6" w14:textId="7F59644F" w:rsidR="00B34457" w:rsidRPr="00B34457" w:rsidRDefault="00BF6A11" w:rsidP="00200F8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00F8B">
                                      <w:rPr>
                                        <w:rStyle w:val="Hyperlink"/>
                                      </w:rPr>
                                      <w:t>https://evaeducation.weebly.com/chapter-1--meaning-nature--scope-of-social-studies.html</w:t>
                                    </w:r>
                                  </w:hyperlink>
                                </w:p>
                                <w:p w14:paraId="71FACA79" w14:textId="77777777" w:rsidR="00B34457" w:rsidRDefault="00B34457" w:rsidP="00B3445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 w:hanging="101"/>
                                  </w:pPr>
                                </w:p>
                                <w:p w14:paraId="266D3DBF" w14:textId="6D454F14" w:rsidR="00E00B74" w:rsidRDefault="00E00B74" w:rsidP="00E00B74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47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75A98F9" w14:textId="5F9D33C6" w:rsidR="00C16A28" w:rsidRDefault="00E0794A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-V</w:t>
                            </w:r>
                            <w:r w:rsidR="00C16A28">
                              <w:t>ideo clip</w:t>
                            </w:r>
                          </w:p>
                          <w:p w14:paraId="60910F0B" w14:textId="2A0DC931" w:rsidR="00C16A28" w:rsidRDefault="00E0794A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</w:t>
                            </w:r>
                            <w:r w:rsidR="00C16A28">
                              <w:t>icture</w:t>
                            </w:r>
                            <w:r>
                              <w:t>s of the environment</w:t>
                            </w:r>
                          </w:p>
                          <w:p w14:paraId="4BE61749" w14:textId="030F2303" w:rsidR="00B046C1" w:rsidRDefault="00C16A2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</w:t>
                            </w:r>
                            <w:r w:rsidR="00E0794A">
                              <w:t>R</w:t>
                            </w:r>
                            <w:r w:rsidR="006A19E7">
                              <w:t>eal objects in the surroundings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84E36BE" w14:textId="32720D6A" w:rsidR="001638D7" w:rsidRDefault="00BF6A11" w:rsidP="00B3151B">
                            <w:pPr>
                              <w:pStyle w:val="ListBullet"/>
                            </w:pPr>
                            <w:hyperlink r:id="rId12" w:history="1">
                              <w:r w:rsidR="00AA6913">
                                <w:rPr>
                                  <w:rStyle w:val="Hyperlink"/>
                                </w:rPr>
                                <w:t>https://thecornerstoneforteachers.com/social-studies/</w:t>
                              </w:r>
                            </w:hyperlink>
                          </w:p>
                          <w:p w14:paraId="16F7AA3B" w14:textId="26B283A9" w:rsidR="00B34457" w:rsidRDefault="00BF6A11" w:rsidP="00B34457">
                            <w:pPr>
                              <w:pStyle w:val="ListBullet"/>
                            </w:pPr>
                            <w:hyperlink r:id="rId13" w:history="1">
                              <w:r w:rsidR="00B34457">
                                <w:rPr>
                                  <w:rStyle w:val="Hyperlink"/>
                                </w:rPr>
                                <w:t>https://hcpss.instructure.com/courses/34428/pages/grade-2-star-social-studies-overview</w:t>
                              </w:r>
                            </w:hyperlink>
                          </w:p>
                          <w:p w14:paraId="2971A8BD" w14:textId="66424CB4" w:rsidR="00B34457" w:rsidRPr="00B34457" w:rsidRDefault="00BF6A11" w:rsidP="00B34457">
                            <w:pPr>
                              <w:pStyle w:val="ListBullet"/>
                            </w:pPr>
                            <w:hyperlink r:id="rId14" w:history="1">
                              <w:r w:rsidR="00200F8B">
                                <w:rPr>
                                  <w:rStyle w:val="Hyperlink"/>
                                </w:rPr>
                                <w:t>https://teach.com/become/what-can-i-teach/social-studies/</w:t>
                              </w:r>
                            </w:hyperlink>
                          </w:p>
                          <w:p w14:paraId="3D3684D6" w14:textId="7F59644F" w:rsidR="00B34457" w:rsidRPr="00B34457" w:rsidRDefault="00BF6A11" w:rsidP="00200F8B">
                            <w:pPr>
                              <w:pStyle w:val="ListBullet"/>
                            </w:pPr>
                            <w:hyperlink r:id="rId15" w:history="1">
                              <w:r w:rsidR="00200F8B">
                                <w:rPr>
                                  <w:rStyle w:val="Hyperlink"/>
                                </w:rPr>
                                <w:t>https://evaeducation.weebly.com/chapter-1--meaning-nature--scope-of-social-studies.html</w:t>
                              </w:r>
                            </w:hyperlink>
                          </w:p>
                          <w:p w14:paraId="71FACA79" w14:textId="77777777" w:rsidR="00B34457" w:rsidRDefault="00B34457" w:rsidP="00B3445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 w:hanging="101"/>
                            </w:pPr>
                          </w:p>
                          <w:p w14:paraId="266D3DBF" w14:textId="6D454F14" w:rsidR="00E00B74" w:rsidRDefault="00E00B74" w:rsidP="00E00B74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C17E2A" w14:paraId="7DA79F9C" w14:textId="77777777" w:rsidTr="009B2A5D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 w:rsidTr="009B2A5D">
        <w:trPr>
          <w:trHeight w:val="61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315C2ADC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E27001" w14:textId="77777777" w:rsidR="00B3151B" w:rsidRDefault="00B3151B" w:rsidP="000B111A">
            <w:pPr>
              <w:pStyle w:val="ListParagraph"/>
              <w:ind w:left="0"/>
            </w:pPr>
            <w:r>
              <w:t>Students will be able to:</w:t>
            </w:r>
          </w:p>
          <w:p w14:paraId="5C18267C" w14:textId="21ABCBB1" w:rsidR="009B2A5D" w:rsidRDefault="009B2A5D" w:rsidP="009B2A5D">
            <w:pPr>
              <w:pStyle w:val="ListParagraph"/>
              <w:numPr>
                <w:ilvl w:val="0"/>
                <w:numId w:val="44"/>
              </w:numPr>
              <w:ind w:left="180" w:hanging="180"/>
            </w:pPr>
            <w:r>
              <w:t>Define Social Studies.</w:t>
            </w:r>
          </w:p>
          <w:p w14:paraId="69A9F7B8" w14:textId="2A638D18" w:rsidR="009B2A5D" w:rsidRDefault="009B2A5D" w:rsidP="009B2A5D">
            <w:pPr>
              <w:pStyle w:val="ListParagraph"/>
              <w:numPr>
                <w:ilvl w:val="0"/>
                <w:numId w:val="44"/>
              </w:numPr>
              <w:ind w:left="180" w:hanging="180"/>
            </w:pPr>
            <w:r>
              <w:t>State the scope of Social Studies.</w:t>
            </w:r>
          </w:p>
          <w:p w14:paraId="083D43BC" w14:textId="0BD87922" w:rsidR="009B2A5D" w:rsidRDefault="009B2A5D" w:rsidP="009B2A5D">
            <w:pPr>
              <w:pStyle w:val="ListParagraph"/>
              <w:numPr>
                <w:ilvl w:val="0"/>
                <w:numId w:val="44"/>
              </w:numPr>
              <w:ind w:left="180" w:hanging="180"/>
            </w:pPr>
            <w:r>
              <w:t>Identify areas of focus of social studies.</w:t>
            </w:r>
          </w:p>
          <w:p w14:paraId="29D499AC" w14:textId="77777777" w:rsidR="009B2A5D" w:rsidRDefault="009B2A5D" w:rsidP="00F16AD2">
            <w:pPr>
              <w:pStyle w:val="Heading2"/>
            </w:pPr>
          </w:p>
          <w:p w14:paraId="3A4EA6B1" w14:textId="77777777" w:rsidR="00F16AD2" w:rsidRPr="00AF47E1" w:rsidRDefault="00F16AD2" w:rsidP="00F16AD2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765D9D34" w14:textId="536790EE" w:rsidR="00F16AD2" w:rsidRDefault="00F16AD2" w:rsidP="009B2A5D">
            <w:pPr>
              <w:pStyle w:val="ListParagraph"/>
              <w:numPr>
                <w:ilvl w:val="0"/>
                <w:numId w:val="45"/>
              </w:numPr>
              <w:ind w:left="180" w:hanging="180"/>
            </w:pPr>
            <w:r>
              <w:t>Social studies is the study of people in relation to each other people and to the world in which they live.</w:t>
            </w:r>
          </w:p>
          <w:p w14:paraId="494D5DB0" w14:textId="2197D2C8" w:rsidR="00F16AD2" w:rsidRDefault="00F16AD2" w:rsidP="009B2A5D">
            <w:pPr>
              <w:pStyle w:val="ListParagraph"/>
              <w:numPr>
                <w:ilvl w:val="0"/>
                <w:numId w:val="45"/>
              </w:numPr>
              <w:ind w:left="180" w:hanging="180"/>
            </w:pPr>
            <w:r>
              <w:t xml:space="preserve">Social studies </w:t>
            </w:r>
            <w:r w:rsidR="009B2A5D">
              <w:t>enable</w:t>
            </w:r>
            <w:r>
              <w:t xml:space="preserve"> students to acquire the skills, knowledge, and values necessary to understand the world in which they live.</w:t>
            </w:r>
          </w:p>
          <w:p w14:paraId="22A31125" w14:textId="424F0A13" w:rsidR="00F16AD2" w:rsidRPr="000A37E8" w:rsidRDefault="00F16AD2" w:rsidP="009B2A5D">
            <w:pPr>
              <w:pStyle w:val="ListParagraph"/>
              <w:numPr>
                <w:ilvl w:val="0"/>
                <w:numId w:val="45"/>
              </w:numPr>
              <w:ind w:left="180" w:hanging="180"/>
            </w:pPr>
            <w:r>
              <w:t xml:space="preserve">It helps them to engage in active democratic citizenship, </w:t>
            </w:r>
            <w:r>
              <w:lastRenderedPageBreak/>
              <w:t>and to contribute to the betterment of society</w:t>
            </w:r>
            <w:r w:rsidR="009B2A5D">
              <w:t xml:space="preserve">. </w:t>
            </w:r>
          </w:p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09C8771A" w:rsidR="00F616CA" w:rsidRPr="00F616CA" w:rsidRDefault="00D171C4" w:rsidP="00F616C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="00312071">
              <w:rPr>
                <w:b/>
              </w:rPr>
              <w:t xml:space="preserve">-  15 Mins </w:t>
            </w:r>
          </w:p>
          <w:p w14:paraId="60C10525" w14:textId="4E339F34" w:rsidR="00411998" w:rsidRDefault="009F24CD" w:rsidP="009B2A5D">
            <w:pPr>
              <w:pStyle w:val="ListParagraph"/>
              <w:numPr>
                <w:ilvl w:val="0"/>
                <w:numId w:val="20"/>
              </w:numPr>
              <w:ind w:left="202" w:hanging="180"/>
            </w:pPr>
            <w:r>
              <w:t>Start by</w:t>
            </w:r>
            <w:r w:rsidR="00411998">
              <w:t xml:space="preserve"> asking these lead questions:</w:t>
            </w:r>
          </w:p>
          <w:p w14:paraId="67EF3395" w14:textId="44604D48" w:rsidR="00411998" w:rsidRDefault="00E00B74" w:rsidP="009F24CD">
            <w:pPr>
              <w:pStyle w:val="ListParagraph"/>
              <w:numPr>
                <w:ilvl w:val="1"/>
                <w:numId w:val="35"/>
              </w:numPr>
              <w:ind w:left="268" w:hanging="141"/>
            </w:pPr>
            <w:r>
              <w:t>What</w:t>
            </w:r>
            <w:r w:rsidR="00411998">
              <w:t xml:space="preserve"> subject studies man and his relationship with his environment?</w:t>
            </w:r>
          </w:p>
          <w:p w14:paraId="718A6F57" w14:textId="1E40B657" w:rsidR="00411998" w:rsidRDefault="00411998" w:rsidP="009F24CD">
            <w:pPr>
              <w:pStyle w:val="ListParagraph"/>
              <w:numPr>
                <w:ilvl w:val="1"/>
                <w:numId w:val="35"/>
              </w:numPr>
              <w:ind w:left="268" w:hanging="141"/>
            </w:pPr>
            <w:r>
              <w:t>Does Social Studies study man alone?</w:t>
            </w:r>
          </w:p>
          <w:p w14:paraId="66DE43B4" w14:textId="339FEDD0" w:rsidR="00411998" w:rsidRDefault="00411998" w:rsidP="009F24CD">
            <w:pPr>
              <w:pStyle w:val="ListParagraph"/>
              <w:numPr>
                <w:ilvl w:val="1"/>
                <w:numId w:val="35"/>
              </w:numPr>
              <w:ind w:left="268" w:hanging="141"/>
            </w:pPr>
            <w:r>
              <w:t>If</w:t>
            </w:r>
            <w:r w:rsidR="00A0252D">
              <w:t xml:space="preserve"> no</w:t>
            </w:r>
            <w:r>
              <w:t>, mention other things that Social Studies deals with.</w:t>
            </w:r>
          </w:p>
          <w:p w14:paraId="77D84E31" w14:textId="3A3DD76A" w:rsidR="00411998" w:rsidRDefault="009F24CD" w:rsidP="009F24CD">
            <w:pPr>
              <w:pStyle w:val="ListParagraph"/>
              <w:numPr>
                <w:ilvl w:val="1"/>
                <w:numId w:val="35"/>
              </w:numPr>
              <w:ind w:left="268" w:hanging="141"/>
            </w:pPr>
            <w:r>
              <w:t>M</w:t>
            </w:r>
            <w:r w:rsidR="00411998">
              <w:t>ention the things in our environment.</w:t>
            </w:r>
          </w:p>
          <w:p w14:paraId="4C80147E" w14:textId="0C6DBC2D" w:rsidR="00F16AD2" w:rsidRDefault="009F24CD" w:rsidP="00F16AD2">
            <w:pPr>
              <w:pStyle w:val="ListParagraph"/>
              <w:numPr>
                <w:ilvl w:val="1"/>
                <w:numId w:val="35"/>
              </w:numPr>
              <w:ind w:left="268" w:hanging="141"/>
            </w:pPr>
            <w:r>
              <w:t>M</w:t>
            </w:r>
            <w:r w:rsidR="00411998">
              <w:t>ention</w:t>
            </w:r>
            <w:r>
              <w:t xml:space="preserve"> the</w:t>
            </w:r>
            <w:r w:rsidR="00411998">
              <w:t xml:space="preserve"> two (2) types of environment</w:t>
            </w:r>
            <w:r w:rsidR="00F16AD2">
              <w:t>.</w:t>
            </w:r>
          </w:p>
          <w:p w14:paraId="68D8BA60" w14:textId="77777777" w:rsidR="00F16AD2" w:rsidRDefault="00F16AD2" w:rsidP="00F16AD2">
            <w:pPr>
              <w:pStyle w:val="ListParagraph"/>
              <w:ind w:left="268"/>
            </w:pPr>
          </w:p>
          <w:p w14:paraId="7CE9A8F0" w14:textId="790C3914" w:rsidR="00F16AD2" w:rsidRPr="003468F5" w:rsidRDefault="00034206" w:rsidP="00F16AD2">
            <w:pPr>
              <w:rPr>
                <w:b/>
              </w:rPr>
            </w:pPr>
            <w:r>
              <w:rPr>
                <w:b/>
              </w:rPr>
              <w:t>Day 3</w:t>
            </w:r>
            <w:r w:rsidR="00F16AD2">
              <w:rPr>
                <w:b/>
              </w:rPr>
              <w:t xml:space="preserve"> /</w:t>
            </w:r>
            <w:r w:rsidR="00F16AD2" w:rsidRPr="003468F5">
              <w:rPr>
                <w:b/>
              </w:rPr>
              <w:t xml:space="preserve">Lesson </w:t>
            </w:r>
            <w:r w:rsidR="00ED653A">
              <w:rPr>
                <w:b/>
              </w:rPr>
              <w:t xml:space="preserve">3 </w:t>
            </w:r>
            <w:r w:rsidR="00F16AD2" w:rsidRPr="003468F5">
              <w:rPr>
                <w:b/>
              </w:rPr>
              <w:t xml:space="preserve">– </w:t>
            </w:r>
            <w:r w:rsidR="00F16AD2">
              <w:rPr>
                <w:b/>
              </w:rPr>
              <w:t>30</w:t>
            </w:r>
            <w:r w:rsidR="00F16AD2" w:rsidRPr="003468F5">
              <w:rPr>
                <w:b/>
              </w:rPr>
              <w:t xml:space="preserve">Mins </w:t>
            </w:r>
          </w:p>
          <w:p w14:paraId="2B02F221" w14:textId="430F1F84" w:rsidR="00F16AD2" w:rsidRPr="00EC10A5" w:rsidRDefault="00F16AD2" w:rsidP="009B2A5D">
            <w:pPr>
              <w:pStyle w:val="ListParagraph"/>
              <w:numPr>
                <w:ilvl w:val="0"/>
                <w:numId w:val="37"/>
              </w:numPr>
              <w:ind w:left="202" w:hanging="180"/>
              <w:rPr>
                <w:b/>
              </w:rPr>
            </w:pPr>
            <w:r>
              <w:t>Pupils answer the following lead questions to identify the areas of interest of Social Studies.</w:t>
            </w:r>
          </w:p>
          <w:p w14:paraId="2B0FA80B" w14:textId="026718A2" w:rsidR="00F16AD2" w:rsidRDefault="00F16AD2" w:rsidP="007C54AC">
            <w:pPr>
              <w:pStyle w:val="ListParagraph"/>
              <w:numPr>
                <w:ilvl w:val="0"/>
                <w:numId w:val="39"/>
              </w:numPr>
              <w:ind w:left="620" w:hanging="142"/>
            </w:pPr>
            <w:r>
              <w:t xml:space="preserve">Where do you live? </w:t>
            </w:r>
          </w:p>
          <w:p w14:paraId="12AE6F7D" w14:textId="4828B373" w:rsidR="00F16AD2" w:rsidRDefault="00F16AD2" w:rsidP="00080CBE">
            <w:pPr>
              <w:pStyle w:val="ListParagraph"/>
              <w:numPr>
                <w:ilvl w:val="0"/>
                <w:numId w:val="39"/>
              </w:numPr>
              <w:ind w:left="620" w:hanging="142"/>
            </w:pPr>
            <w:r>
              <w:t>What do you eat often?</w:t>
            </w:r>
          </w:p>
          <w:p w14:paraId="48F7B872" w14:textId="5C793040" w:rsidR="00F16AD2" w:rsidRDefault="00F16AD2" w:rsidP="00080CBE">
            <w:pPr>
              <w:pStyle w:val="ListParagraph"/>
              <w:numPr>
                <w:ilvl w:val="0"/>
                <w:numId w:val="39"/>
              </w:numPr>
              <w:ind w:left="620" w:hanging="142"/>
            </w:pPr>
            <w:r>
              <w:t xml:space="preserve">How do you settle quarrels with you friends? </w:t>
            </w:r>
          </w:p>
          <w:p w14:paraId="626BC36E" w14:textId="303CE031" w:rsidR="00F16AD2" w:rsidRDefault="00F16AD2" w:rsidP="00080CBE">
            <w:pPr>
              <w:pStyle w:val="ListParagraph"/>
              <w:numPr>
                <w:ilvl w:val="0"/>
                <w:numId w:val="39"/>
              </w:numPr>
              <w:ind w:left="620" w:hanging="142"/>
            </w:pPr>
            <w:r>
              <w:t xml:space="preserve">How to you determine what you buy in the market? </w:t>
            </w:r>
          </w:p>
          <w:p w14:paraId="5B3540E1" w14:textId="2A718295" w:rsidR="00F16AD2" w:rsidRDefault="00F16AD2" w:rsidP="00080CBE">
            <w:pPr>
              <w:pStyle w:val="ListParagraph"/>
              <w:numPr>
                <w:ilvl w:val="0"/>
                <w:numId w:val="39"/>
              </w:numPr>
              <w:ind w:left="620" w:hanging="142"/>
            </w:pPr>
            <w:r>
              <w:t xml:space="preserve">Where do you worship? </w:t>
            </w:r>
          </w:p>
          <w:p w14:paraId="2506E37D" w14:textId="5FAB4C3E" w:rsidR="00F16AD2" w:rsidRDefault="00F16AD2" w:rsidP="00080CBE">
            <w:pPr>
              <w:pStyle w:val="ListParagraph"/>
              <w:numPr>
                <w:ilvl w:val="0"/>
                <w:numId w:val="39"/>
              </w:numPr>
              <w:ind w:left="620" w:hanging="142"/>
            </w:pPr>
            <w:r>
              <w:t>Who is your traditional leader?</w:t>
            </w:r>
          </w:p>
          <w:p w14:paraId="3E2EF7B7" w14:textId="77777777" w:rsidR="00F16AD2" w:rsidRDefault="00F16AD2" w:rsidP="00F16AD2">
            <w:pPr>
              <w:pStyle w:val="ListParagraph"/>
              <w:ind w:left="268"/>
            </w:pPr>
          </w:p>
          <w:p w14:paraId="6CC78EF4" w14:textId="6AD86DBB" w:rsidR="0017631E" w:rsidRPr="00F616CA" w:rsidRDefault="0017631E" w:rsidP="00EC10A5">
            <w:pPr>
              <w:pStyle w:val="ListParagraph"/>
              <w:ind w:left="553"/>
            </w:pPr>
          </w:p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346C647E" w:rsidR="00AF47E1" w:rsidRDefault="0015107E" w:rsidP="00AA6913">
            <w:pPr>
              <w:pStyle w:val="ListParagraph"/>
              <w:ind w:left="96"/>
              <w:rPr>
                <w:b/>
              </w:rPr>
            </w:pPr>
            <w:r>
              <w:rPr>
                <w:b/>
              </w:rPr>
              <w:t>Day 2/</w:t>
            </w:r>
            <w:r w:rsidR="00312071">
              <w:rPr>
                <w:b/>
              </w:rPr>
              <w:t>Lesson 2</w:t>
            </w:r>
            <w:r w:rsidR="00E0794A">
              <w:rPr>
                <w:b/>
              </w:rPr>
              <w:t>- 15 M</w:t>
            </w:r>
            <w:r w:rsidR="00E07205" w:rsidRPr="00E07205">
              <w:rPr>
                <w:b/>
              </w:rPr>
              <w:t xml:space="preserve">ins </w:t>
            </w:r>
          </w:p>
          <w:p w14:paraId="57EE811A" w14:textId="7F4FA1C1" w:rsidR="007B6146" w:rsidRDefault="009B2A5D" w:rsidP="00730F43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t xml:space="preserve"> </w:t>
            </w:r>
            <w:r w:rsidR="0007781E">
              <w:t xml:space="preserve">Pupils go out to look at the environment: houses, farmland, hospital, roads, schools, and other scenery. </w:t>
            </w:r>
          </w:p>
          <w:p w14:paraId="6FB98805" w14:textId="4D07E009" w:rsidR="00BD430C" w:rsidRDefault="009B2A5D" w:rsidP="00730F43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t xml:space="preserve"> </w:t>
            </w:r>
            <w:r w:rsidR="0007781E">
              <w:t>Teacher leads them to discover how man affects his environment by asking:</w:t>
            </w:r>
            <w:r w:rsidR="007B6146">
              <w:t xml:space="preserve"> who constructed the house, road, school, hospital?</w:t>
            </w:r>
          </w:p>
          <w:p w14:paraId="60F24177" w14:textId="736E8E3F" w:rsidR="00EC10A5" w:rsidRDefault="0015107E" w:rsidP="00C01267">
            <w:pPr>
              <w:pStyle w:val="ListParagraph"/>
              <w:numPr>
                <w:ilvl w:val="0"/>
                <w:numId w:val="28"/>
              </w:numPr>
              <w:ind w:left="256" w:hanging="142"/>
            </w:pPr>
            <w:r>
              <w:t xml:space="preserve"> </w:t>
            </w:r>
            <w:r w:rsidR="00EC10A5">
              <w:t>Pupils also mention the features of the physi</w:t>
            </w:r>
            <w:r w:rsidR="00E00B74">
              <w:t>cal environment they had studied</w:t>
            </w:r>
            <w:r w:rsidR="00EC10A5">
              <w:t xml:space="preserve">, which include </w:t>
            </w:r>
            <w:r w:rsidR="00E00B74">
              <w:t>those things</w:t>
            </w:r>
            <w:r w:rsidR="00EC10A5">
              <w:t xml:space="preserve"> they have seen outside the classroom.</w:t>
            </w:r>
          </w:p>
          <w:p w14:paraId="25252084" w14:textId="77777777" w:rsidR="00C01267" w:rsidRDefault="00C01267" w:rsidP="00C01267">
            <w:pPr>
              <w:pStyle w:val="ListParagraph"/>
              <w:ind w:left="256"/>
            </w:pPr>
          </w:p>
          <w:p w14:paraId="500CC6CC" w14:textId="2102FF69" w:rsidR="00C01267" w:rsidRDefault="00034206" w:rsidP="00C01267">
            <w:pPr>
              <w:rPr>
                <w:b/>
              </w:rPr>
            </w:pPr>
            <w:r>
              <w:rPr>
                <w:b/>
              </w:rPr>
              <w:t>Day 4</w:t>
            </w:r>
            <w:r w:rsidR="0015107E">
              <w:rPr>
                <w:b/>
              </w:rPr>
              <w:t>/</w:t>
            </w:r>
            <w:r w:rsidR="00ED653A">
              <w:rPr>
                <w:b/>
              </w:rPr>
              <w:t>Lesson 4</w:t>
            </w:r>
            <w:bookmarkStart w:id="0" w:name="_GoBack"/>
            <w:bookmarkEnd w:id="0"/>
            <w:r w:rsidR="00C01267" w:rsidRPr="0026795F">
              <w:rPr>
                <w:b/>
              </w:rPr>
              <w:t xml:space="preserve"> -15 Mins</w:t>
            </w:r>
          </w:p>
          <w:p w14:paraId="15336710" w14:textId="6CA568CF" w:rsidR="00C01267" w:rsidRDefault="00C01267" w:rsidP="00C01267">
            <w:pPr>
              <w:pStyle w:val="ListParagraph"/>
              <w:numPr>
                <w:ilvl w:val="0"/>
                <w:numId w:val="33"/>
              </w:numPr>
              <w:ind w:left="256" w:hanging="142"/>
            </w:pPr>
            <w:r>
              <w:t xml:space="preserve"> Have pupils watch video clip of some actions such as drug abuse, rescuing of accident victims, and relationship with one another both in class and out of the class.</w:t>
            </w:r>
          </w:p>
          <w:p w14:paraId="70059A51" w14:textId="1E5EDAA9" w:rsidR="00C01267" w:rsidRDefault="0015107E" w:rsidP="00C01267">
            <w:pPr>
              <w:pStyle w:val="ListParagraph"/>
              <w:numPr>
                <w:ilvl w:val="0"/>
                <w:numId w:val="33"/>
              </w:numPr>
              <w:ind w:left="256" w:hanging="142"/>
            </w:pPr>
            <w:r>
              <w:t xml:space="preserve"> </w:t>
            </w:r>
            <w:r w:rsidR="00C01267">
              <w:t>Have Pupils dramatize these scenes.</w:t>
            </w:r>
          </w:p>
          <w:p w14:paraId="21FDF689" w14:textId="37F74469" w:rsidR="00C01267" w:rsidRDefault="0015107E" w:rsidP="00C01267">
            <w:pPr>
              <w:pStyle w:val="ListParagraph"/>
              <w:numPr>
                <w:ilvl w:val="0"/>
                <w:numId w:val="33"/>
              </w:numPr>
              <w:ind w:left="256" w:hanging="142"/>
            </w:pPr>
            <w:r>
              <w:t xml:space="preserve"> </w:t>
            </w:r>
            <w:r w:rsidR="00C01267">
              <w:t>Remind them that those things they have done are all the focus of Social Studies.</w:t>
            </w:r>
          </w:p>
          <w:p w14:paraId="792ACC9C" w14:textId="77777777" w:rsidR="00C01267" w:rsidRDefault="00C01267" w:rsidP="00C01267">
            <w:pPr>
              <w:pStyle w:val="ListParagraph"/>
              <w:ind w:left="256"/>
            </w:pPr>
          </w:p>
          <w:p w14:paraId="58848031" w14:textId="77777777" w:rsidR="00B262A1" w:rsidRDefault="00B262A1" w:rsidP="00B262A1"/>
          <w:p w14:paraId="469E718C" w14:textId="77777777" w:rsidR="00EC10A5" w:rsidRDefault="00EC10A5" w:rsidP="00B262A1"/>
          <w:p w14:paraId="012DB69B" w14:textId="46E09D89" w:rsidR="00EC10A5" w:rsidRPr="00171443" w:rsidRDefault="00EC10A5" w:rsidP="00B262A1"/>
        </w:tc>
      </w:tr>
      <w:tr w:rsidR="00C17E2A" w14:paraId="544156AA" w14:textId="77777777" w:rsidTr="009B2A5D">
        <w:trPr>
          <w:trHeight w:val="328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6373D43" w14:textId="77777777" w:rsidR="002D5AFF" w:rsidRDefault="002D5AFF" w:rsidP="002D5AFF">
            <w:pPr>
              <w:pStyle w:val="Heading2"/>
            </w:pPr>
            <w:r>
              <w:lastRenderedPageBreak/>
              <w:t>Assessment Activity</w:t>
            </w:r>
          </w:p>
          <w:p w14:paraId="703631F7" w14:textId="5925F10D" w:rsidR="002D5AFF" w:rsidRDefault="002D5AFF" w:rsidP="00200F8B">
            <w:pPr>
              <w:pStyle w:val="ListParagraph"/>
              <w:numPr>
                <w:ilvl w:val="0"/>
                <w:numId w:val="40"/>
              </w:numPr>
              <w:ind w:left="180" w:hanging="180"/>
            </w:pPr>
            <w:r>
              <w:t>Explain the scope of Social Studies</w:t>
            </w:r>
            <w:r w:rsidR="003875C4">
              <w:t>.</w:t>
            </w:r>
          </w:p>
          <w:p w14:paraId="6CC8414A" w14:textId="77777777" w:rsidR="00200F8B" w:rsidRPr="00200F8B" w:rsidRDefault="00200F8B" w:rsidP="00200F8B">
            <w:pPr>
              <w:pStyle w:val="ListParagraph"/>
              <w:numPr>
                <w:ilvl w:val="0"/>
                <w:numId w:val="40"/>
              </w:numPr>
              <w:ind w:left="180" w:hanging="180"/>
            </w:pPr>
            <w:r w:rsidRPr="00200F8B">
              <w:t>Identify the roles of people in the school (e.g., principal, teacher, librarian, secretary, custodian, bus driver, crossing guard, and cafeteria staff).</w:t>
            </w:r>
          </w:p>
          <w:p w14:paraId="1F9D7117" w14:textId="77777777" w:rsidR="003875C4" w:rsidRDefault="003875C4" w:rsidP="00200F8B">
            <w:pPr>
              <w:pStyle w:val="ListParagraph"/>
              <w:ind w:left="400"/>
            </w:pPr>
          </w:p>
          <w:p w14:paraId="42B08F4E" w14:textId="36C6A6E2" w:rsidR="00AF47E1" w:rsidRPr="00AF47E1" w:rsidRDefault="00AF47E1" w:rsidP="00F16AD2"/>
        </w:tc>
        <w:tc>
          <w:tcPr>
            <w:tcW w:w="140" w:type="pct"/>
          </w:tcPr>
          <w:p w14:paraId="0A767BD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4D1610A" w14:textId="77777777" w:rsidR="002D5AFF" w:rsidRDefault="002D5AFF" w:rsidP="002D5AFF">
            <w:pPr>
              <w:pStyle w:val="Heading2"/>
            </w:pPr>
            <w:r w:rsidRPr="00287F69">
              <w:t>Assessment Activity</w:t>
            </w:r>
          </w:p>
          <w:p w14:paraId="6E20BA8E" w14:textId="46BD3E60" w:rsidR="00811AB9" w:rsidRPr="00200F8B" w:rsidRDefault="002D5AFF" w:rsidP="00200F8B">
            <w:pPr>
              <w:pStyle w:val="ListParagraph"/>
              <w:numPr>
                <w:ilvl w:val="0"/>
                <w:numId w:val="42"/>
              </w:numPr>
              <w:ind w:left="202" w:hanging="180"/>
              <w:rPr>
                <w:b/>
              </w:rPr>
            </w:pPr>
            <w:r>
              <w:t>Identify the areas of focus of Social Studies.</w:t>
            </w:r>
          </w:p>
          <w:p w14:paraId="03E575C4" w14:textId="77777777" w:rsidR="00200F8B" w:rsidRPr="00200F8B" w:rsidRDefault="00200F8B" w:rsidP="00200F8B">
            <w:pPr>
              <w:pStyle w:val="ListParagraph"/>
              <w:numPr>
                <w:ilvl w:val="0"/>
                <w:numId w:val="42"/>
              </w:numPr>
              <w:ind w:left="202" w:hanging="180"/>
            </w:pPr>
            <w:r w:rsidRPr="00200F8B">
              <w:t>Explain the roles of the people in the neighborhood (e.g., police officer, firefighter, mail carrier, grocer, mechanic, plumber, miner, farmer, doctor, and tribal leader).</w:t>
            </w:r>
          </w:p>
          <w:p w14:paraId="7F406F87" w14:textId="77777777" w:rsidR="00200F8B" w:rsidRPr="00200F8B" w:rsidRDefault="00200F8B" w:rsidP="00200F8B">
            <w:pPr>
              <w:pStyle w:val="ListParagraph"/>
            </w:pPr>
          </w:p>
          <w:p w14:paraId="7E793B58" w14:textId="0818FF04" w:rsidR="002E545E" w:rsidRDefault="002E545E" w:rsidP="00F16AD2">
            <w:pPr>
              <w:pStyle w:val="ListParagraph"/>
            </w:pPr>
          </w:p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26795F" w:rsidRDefault="0026795F" w:rsidP="0026795F">
            <w:pPr>
              <w:rPr>
                <w:b/>
              </w:rPr>
            </w:pPr>
          </w:p>
          <w:p w14:paraId="513E8FB9" w14:textId="77777777" w:rsidR="002E545E" w:rsidRPr="002E545E" w:rsidRDefault="002E545E" w:rsidP="002E545E">
            <w:pPr>
              <w:pStyle w:val="ListParagraph"/>
              <w:rPr>
                <w:b/>
              </w:rPr>
            </w:pPr>
          </w:p>
          <w:p w14:paraId="290231E8" w14:textId="1563C800" w:rsidR="00B262A1" w:rsidRDefault="00B262A1" w:rsidP="002E545E">
            <w:pPr>
              <w:pStyle w:val="ListParagraph"/>
            </w:pPr>
          </w:p>
        </w:tc>
      </w:tr>
      <w:tr w:rsidR="00C17E2A" w14:paraId="2739C41C" w14:textId="77777777" w:rsidTr="009B2A5D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65FEC"/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9B2A5D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1B3972C5" w:rsidR="00C17E2A" w:rsidRPr="00F208E3" w:rsidRDefault="00C17E2A" w:rsidP="002D5AFF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4169C971" w:rsidR="00CB08CC" w:rsidRPr="00287F69" w:rsidRDefault="00CB08CC" w:rsidP="000B111A">
            <w:pPr>
              <w:pStyle w:val="ListParagraph"/>
              <w:ind w:left="128"/>
            </w:pP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9B2A5D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44AE" w14:textId="77777777" w:rsidR="00BF6A11" w:rsidRDefault="00BF6A11">
      <w:pPr>
        <w:spacing w:before="0" w:after="0" w:line="240" w:lineRule="auto"/>
      </w:pPr>
      <w:r>
        <w:separator/>
      </w:r>
    </w:p>
  </w:endnote>
  <w:endnote w:type="continuationSeparator" w:id="0">
    <w:p w14:paraId="04052145" w14:textId="77777777" w:rsidR="00BF6A11" w:rsidRDefault="00BF6A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40CE53B0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D653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793A7" w14:textId="77777777" w:rsidR="00BF6A11" w:rsidRDefault="00BF6A11">
      <w:pPr>
        <w:spacing w:before="0" w:after="0" w:line="240" w:lineRule="auto"/>
      </w:pPr>
      <w:r>
        <w:separator/>
      </w:r>
    </w:p>
  </w:footnote>
  <w:footnote w:type="continuationSeparator" w:id="0">
    <w:p w14:paraId="7B400B7B" w14:textId="77777777" w:rsidR="00BF6A11" w:rsidRDefault="00BF6A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0587393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457200" cy="3937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739D5"/>
    <w:multiLevelType w:val="hybridMultilevel"/>
    <w:tmpl w:val="FE383882"/>
    <w:lvl w:ilvl="0" w:tplc="EB8016A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3" w15:restartNumberingAfterBreak="0">
    <w:nsid w:val="055A7995"/>
    <w:multiLevelType w:val="hybridMultilevel"/>
    <w:tmpl w:val="C97E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544CD"/>
    <w:multiLevelType w:val="hybridMultilevel"/>
    <w:tmpl w:val="6E8E9EB0"/>
    <w:lvl w:ilvl="0" w:tplc="51C2FD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A9213A4"/>
    <w:multiLevelType w:val="hybridMultilevel"/>
    <w:tmpl w:val="76786A0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D0A37"/>
    <w:multiLevelType w:val="hybridMultilevel"/>
    <w:tmpl w:val="05A613EE"/>
    <w:lvl w:ilvl="0" w:tplc="EB8016AA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215210BB"/>
    <w:multiLevelType w:val="multilevel"/>
    <w:tmpl w:val="F69EC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01C7D"/>
    <w:multiLevelType w:val="hybridMultilevel"/>
    <w:tmpl w:val="DD767D4C"/>
    <w:lvl w:ilvl="0" w:tplc="516A9F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72F10D0"/>
    <w:multiLevelType w:val="hybridMultilevel"/>
    <w:tmpl w:val="3804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B3F7E54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0B613D4"/>
    <w:multiLevelType w:val="multilevel"/>
    <w:tmpl w:val="C0F630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10905"/>
    <w:multiLevelType w:val="hybridMultilevel"/>
    <w:tmpl w:val="8D80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E2B93"/>
    <w:multiLevelType w:val="hybridMultilevel"/>
    <w:tmpl w:val="A9E400CA"/>
    <w:lvl w:ilvl="0" w:tplc="6F52F82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27312FF"/>
    <w:multiLevelType w:val="hybridMultilevel"/>
    <w:tmpl w:val="7B02659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A594BCDC">
      <w:numFmt w:val="bullet"/>
      <w:lvlText w:val="-"/>
      <w:lvlJc w:val="left"/>
      <w:pPr>
        <w:ind w:left="171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E047B"/>
    <w:multiLevelType w:val="hybridMultilevel"/>
    <w:tmpl w:val="D6B4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B2988"/>
    <w:multiLevelType w:val="hybridMultilevel"/>
    <w:tmpl w:val="559A908A"/>
    <w:lvl w:ilvl="0" w:tplc="7A48A9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57A9B"/>
    <w:multiLevelType w:val="hybridMultilevel"/>
    <w:tmpl w:val="E34A0E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C4F8A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63523C1"/>
    <w:multiLevelType w:val="hybridMultilevel"/>
    <w:tmpl w:val="ACA24A86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603BB"/>
    <w:multiLevelType w:val="hybridMultilevel"/>
    <w:tmpl w:val="A35A26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8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F463D"/>
    <w:multiLevelType w:val="hybridMultilevel"/>
    <w:tmpl w:val="5FCC773C"/>
    <w:lvl w:ilvl="0" w:tplc="CDF6D09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5"/>
  </w:num>
  <w:num w:numId="7">
    <w:abstractNumId w:val="27"/>
  </w:num>
  <w:num w:numId="8">
    <w:abstractNumId w:val="1"/>
  </w:num>
  <w:num w:numId="9">
    <w:abstractNumId w:val="12"/>
  </w:num>
  <w:num w:numId="10">
    <w:abstractNumId w:val="19"/>
  </w:num>
  <w:num w:numId="11">
    <w:abstractNumId w:val="25"/>
  </w:num>
  <w:num w:numId="12">
    <w:abstractNumId w:val="38"/>
  </w:num>
  <w:num w:numId="13">
    <w:abstractNumId w:val="5"/>
  </w:num>
  <w:num w:numId="14">
    <w:abstractNumId w:val="32"/>
  </w:num>
  <w:num w:numId="15">
    <w:abstractNumId w:val="4"/>
  </w:num>
  <w:num w:numId="16">
    <w:abstractNumId w:val="0"/>
  </w:num>
  <w:num w:numId="17">
    <w:abstractNumId w:val="14"/>
  </w:num>
  <w:num w:numId="18">
    <w:abstractNumId w:val="33"/>
  </w:num>
  <w:num w:numId="19">
    <w:abstractNumId w:val="29"/>
  </w:num>
  <w:num w:numId="20">
    <w:abstractNumId w:val="22"/>
  </w:num>
  <w:num w:numId="21">
    <w:abstractNumId w:val="37"/>
  </w:num>
  <w:num w:numId="22">
    <w:abstractNumId w:val="16"/>
  </w:num>
  <w:num w:numId="23">
    <w:abstractNumId w:val="7"/>
  </w:num>
  <w:num w:numId="24">
    <w:abstractNumId w:val="30"/>
  </w:num>
  <w:num w:numId="25">
    <w:abstractNumId w:val="23"/>
  </w:num>
  <w:num w:numId="26">
    <w:abstractNumId w:val="13"/>
  </w:num>
  <w:num w:numId="27">
    <w:abstractNumId w:val="9"/>
  </w:num>
  <w:num w:numId="28">
    <w:abstractNumId w:val="2"/>
  </w:num>
  <w:num w:numId="29">
    <w:abstractNumId w:val="17"/>
  </w:num>
  <w:num w:numId="30">
    <w:abstractNumId w:val="6"/>
  </w:num>
  <w:num w:numId="31">
    <w:abstractNumId w:val="3"/>
  </w:num>
  <w:num w:numId="32">
    <w:abstractNumId w:val="10"/>
  </w:num>
  <w:num w:numId="33">
    <w:abstractNumId w:val="26"/>
  </w:num>
  <w:num w:numId="34">
    <w:abstractNumId w:val="34"/>
  </w:num>
  <w:num w:numId="35">
    <w:abstractNumId w:val="8"/>
  </w:num>
  <w:num w:numId="36">
    <w:abstractNumId w:val="31"/>
  </w:num>
  <w:num w:numId="37">
    <w:abstractNumId w:val="39"/>
  </w:num>
  <w:num w:numId="38">
    <w:abstractNumId w:val="28"/>
  </w:num>
  <w:num w:numId="39">
    <w:abstractNumId w:val="36"/>
  </w:num>
  <w:num w:numId="40">
    <w:abstractNumId w:val="21"/>
  </w:num>
  <w:num w:numId="41">
    <w:abstractNumId w:val="11"/>
  </w:num>
  <w:num w:numId="42">
    <w:abstractNumId w:val="24"/>
  </w:num>
  <w:num w:numId="43">
    <w:abstractNumId w:val="18"/>
  </w:num>
  <w:num w:numId="44">
    <w:abstractNumId w:val="20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34206"/>
    <w:rsid w:val="0004502C"/>
    <w:rsid w:val="000554DC"/>
    <w:rsid w:val="0007781E"/>
    <w:rsid w:val="00080CBE"/>
    <w:rsid w:val="000904AA"/>
    <w:rsid w:val="000A37E8"/>
    <w:rsid w:val="000B111A"/>
    <w:rsid w:val="000B72D9"/>
    <w:rsid w:val="000C049D"/>
    <w:rsid w:val="000C562D"/>
    <w:rsid w:val="00117CF1"/>
    <w:rsid w:val="001432FD"/>
    <w:rsid w:val="0015107E"/>
    <w:rsid w:val="00154B82"/>
    <w:rsid w:val="001638D7"/>
    <w:rsid w:val="00163CA6"/>
    <w:rsid w:val="00165FEC"/>
    <w:rsid w:val="00171443"/>
    <w:rsid w:val="0017273B"/>
    <w:rsid w:val="0017631E"/>
    <w:rsid w:val="00196867"/>
    <w:rsid w:val="001D105D"/>
    <w:rsid w:val="001D3BC8"/>
    <w:rsid w:val="001E6B90"/>
    <w:rsid w:val="001F4D29"/>
    <w:rsid w:val="00200F8B"/>
    <w:rsid w:val="00227208"/>
    <w:rsid w:val="0026795F"/>
    <w:rsid w:val="00287F69"/>
    <w:rsid w:val="002A5D5A"/>
    <w:rsid w:val="002A6B5E"/>
    <w:rsid w:val="002A72AE"/>
    <w:rsid w:val="002B69B7"/>
    <w:rsid w:val="002B733A"/>
    <w:rsid w:val="002D5AFF"/>
    <w:rsid w:val="002E545E"/>
    <w:rsid w:val="002F4915"/>
    <w:rsid w:val="00304069"/>
    <w:rsid w:val="00312071"/>
    <w:rsid w:val="003468F5"/>
    <w:rsid w:val="00361699"/>
    <w:rsid w:val="003873B1"/>
    <w:rsid w:val="003875C4"/>
    <w:rsid w:val="00396443"/>
    <w:rsid w:val="003B1470"/>
    <w:rsid w:val="003D30E4"/>
    <w:rsid w:val="0040481C"/>
    <w:rsid w:val="00411998"/>
    <w:rsid w:val="00417B53"/>
    <w:rsid w:val="004A1E11"/>
    <w:rsid w:val="004B20E0"/>
    <w:rsid w:val="004D089D"/>
    <w:rsid w:val="004E29C7"/>
    <w:rsid w:val="004F2600"/>
    <w:rsid w:val="00520DAF"/>
    <w:rsid w:val="00545106"/>
    <w:rsid w:val="0056788D"/>
    <w:rsid w:val="005A3152"/>
    <w:rsid w:val="005B7D58"/>
    <w:rsid w:val="005C2512"/>
    <w:rsid w:val="005D7AFF"/>
    <w:rsid w:val="00603309"/>
    <w:rsid w:val="006326A0"/>
    <w:rsid w:val="006A19E7"/>
    <w:rsid w:val="006A5952"/>
    <w:rsid w:val="006B06DA"/>
    <w:rsid w:val="006F0813"/>
    <w:rsid w:val="006F7E46"/>
    <w:rsid w:val="00730F43"/>
    <w:rsid w:val="00754D9C"/>
    <w:rsid w:val="0076583E"/>
    <w:rsid w:val="00773C70"/>
    <w:rsid w:val="0078309D"/>
    <w:rsid w:val="007B6146"/>
    <w:rsid w:val="007C54AC"/>
    <w:rsid w:val="007F65A3"/>
    <w:rsid w:val="00807AE6"/>
    <w:rsid w:val="00811AB9"/>
    <w:rsid w:val="00893A9E"/>
    <w:rsid w:val="008F771F"/>
    <w:rsid w:val="009378FA"/>
    <w:rsid w:val="009412DC"/>
    <w:rsid w:val="00956DE4"/>
    <w:rsid w:val="00966C71"/>
    <w:rsid w:val="0098460F"/>
    <w:rsid w:val="009B2A5D"/>
    <w:rsid w:val="009D155F"/>
    <w:rsid w:val="009E08FF"/>
    <w:rsid w:val="009F24CD"/>
    <w:rsid w:val="00A0116B"/>
    <w:rsid w:val="00A0252D"/>
    <w:rsid w:val="00A1735C"/>
    <w:rsid w:val="00A25094"/>
    <w:rsid w:val="00A7092B"/>
    <w:rsid w:val="00A83271"/>
    <w:rsid w:val="00A94797"/>
    <w:rsid w:val="00AA6913"/>
    <w:rsid w:val="00AD171D"/>
    <w:rsid w:val="00AD6AD0"/>
    <w:rsid w:val="00AF47E1"/>
    <w:rsid w:val="00B03239"/>
    <w:rsid w:val="00B046C1"/>
    <w:rsid w:val="00B262A1"/>
    <w:rsid w:val="00B3151B"/>
    <w:rsid w:val="00B34457"/>
    <w:rsid w:val="00B501AB"/>
    <w:rsid w:val="00B87608"/>
    <w:rsid w:val="00BC356C"/>
    <w:rsid w:val="00BD430C"/>
    <w:rsid w:val="00BD5017"/>
    <w:rsid w:val="00BF1D3C"/>
    <w:rsid w:val="00BF6A11"/>
    <w:rsid w:val="00C01267"/>
    <w:rsid w:val="00C16A28"/>
    <w:rsid w:val="00C17E2A"/>
    <w:rsid w:val="00C82CFC"/>
    <w:rsid w:val="00C91483"/>
    <w:rsid w:val="00CB08CC"/>
    <w:rsid w:val="00CB2D0F"/>
    <w:rsid w:val="00D171C4"/>
    <w:rsid w:val="00D27DC3"/>
    <w:rsid w:val="00D3577C"/>
    <w:rsid w:val="00D42E9B"/>
    <w:rsid w:val="00D43AC0"/>
    <w:rsid w:val="00D8019B"/>
    <w:rsid w:val="00D960B5"/>
    <w:rsid w:val="00DC17D5"/>
    <w:rsid w:val="00E00B74"/>
    <w:rsid w:val="00E05C0D"/>
    <w:rsid w:val="00E07205"/>
    <w:rsid w:val="00E0794A"/>
    <w:rsid w:val="00E2212B"/>
    <w:rsid w:val="00E601B6"/>
    <w:rsid w:val="00EC10A5"/>
    <w:rsid w:val="00ED219F"/>
    <w:rsid w:val="00ED653A"/>
    <w:rsid w:val="00F1179F"/>
    <w:rsid w:val="00F16AD2"/>
    <w:rsid w:val="00F2055A"/>
    <w:rsid w:val="00F208E3"/>
    <w:rsid w:val="00F235D6"/>
    <w:rsid w:val="00F616CA"/>
    <w:rsid w:val="00F66CE1"/>
    <w:rsid w:val="00F67356"/>
    <w:rsid w:val="00FB61C0"/>
    <w:rsid w:val="00FC10E3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00062D34-4832-455E-9465-0A2DB408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rnerstoneforteachers.com/social-studies/" TargetMode="External"/><Relationship Id="rId13" Type="http://schemas.openxmlformats.org/officeDocument/2006/relationships/hyperlink" Target="https://hcpss.instructure.com/courses/34428/pages/grade-2-star-social-studies-overvie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cornerstoneforteachers.com/social-studie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aeducation.weebly.com/chapter-1--meaning-nature--scope-of-social-stud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aeducation.weebly.com/chapter-1--meaning-nature--scope-of-social-studies.html" TargetMode="External"/><Relationship Id="rId10" Type="http://schemas.openxmlformats.org/officeDocument/2006/relationships/hyperlink" Target="https://teach.com/become/what-can-i-teach/social-studies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hcpss.instructure.com/courses/34428/pages/grade-2-star-social-studies-overview" TargetMode="External"/><Relationship Id="rId14" Type="http://schemas.openxmlformats.org/officeDocument/2006/relationships/hyperlink" Target="https://teach.com/become/what-can-i-teach/social-studi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46EBC"/>
    <w:rsid w:val="00071DA5"/>
    <w:rsid w:val="000E3902"/>
    <w:rsid w:val="00195278"/>
    <w:rsid w:val="001B54F7"/>
    <w:rsid w:val="003037EF"/>
    <w:rsid w:val="004540FC"/>
    <w:rsid w:val="004A008E"/>
    <w:rsid w:val="004E7B4E"/>
    <w:rsid w:val="00713551"/>
    <w:rsid w:val="00805105"/>
    <w:rsid w:val="00816166"/>
    <w:rsid w:val="00836926"/>
    <w:rsid w:val="00A91463"/>
    <w:rsid w:val="00AB2F7D"/>
    <w:rsid w:val="00AE372F"/>
    <w:rsid w:val="00B0363C"/>
    <w:rsid w:val="00C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344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24</cp:revision>
  <dcterms:created xsi:type="dcterms:W3CDTF">2019-03-16T03:45:00Z</dcterms:created>
  <dcterms:modified xsi:type="dcterms:W3CDTF">2019-04-02T23:46:00Z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