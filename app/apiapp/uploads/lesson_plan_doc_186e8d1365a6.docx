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A71CD0" w:rsidRDefault="00831FD9" w:rsidP="00A71CD0">
            <w:pPr>
              <w:rPr>
                <w:rFonts w:ascii="Cambria" w:eastAsia="Times New Roman" w:hAnsi="Cambria" w:cs="Times New Roman"/>
                <w:b/>
                <w:bCs/>
                <w:caps/>
                <w:kern w:val="28"/>
                <w:sz w:val="40"/>
                <w:szCs w:val="40"/>
              </w:rPr>
            </w:pPr>
            <w:r w:rsidRPr="00092410">
              <w:rPr>
                <w:rFonts w:ascii="Cambria" w:eastAsia="Times New Roman" w:hAnsi="Cambria" w:cs="Times New Roman"/>
                <w:b/>
                <w:bCs/>
                <w:caps/>
                <w:kern w:val="28"/>
                <w:sz w:val="40"/>
                <w:szCs w:val="40"/>
              </w:rPr>
              <w:t>DRAWING AND PROPERTIES OF SHAPES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10748E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440AC4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780928" w:rsidRDefault="00831FD9" w:rsidP="007618BB">
            <w:pPr>
              <w:pStyle w:val="ListParagraph"/>
              <w:numPr>
                <w:ilvl w:val="0"/>
                <w:numId w:val="13"/>
              </w:numPr>
            </w:pPr>
            <w:r>
              <w:t>Properties of shapes.</w:t>
            </w:r>
          </w:p>
          <w:p w:rsidR="00831FD9" w:rsidRPr="00E140B8" w:rsidRDefault="00831FD9" w:rsidP="007618BB">
            <w:pPr>
              <w:pStyle w:val="ListParagraph"/>
              <w:numPr>
                <w:ilvl w:val="0"/>
                <w:numId w:val="13"/>
              </w:numPr>
            </w:pPr>
            <w:r>
              <w:t>Drawing of shapes</w:t>
            </w:r>
          </w:p>
        </w:tc>
      </w:tr>
    </w:tbl>
    <w:p w:rsidR="00C17E2A" w:rsidRDefault="00302610">
      <w:pPr>
        <w:pStyle w:val="NoSpacing"/>
      </w:pPr>
      <w:r w:rsidRPr="00302610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" o:allowoverlap="f" fillcolor="white [3201]" stroked="f" strokeweight=".5pt">
            <v:path arrowok="t"/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029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831FD9" w:rsidRDefault="00831FD9" w:rsidP="00831FD9">
                        <w:r>
                          <w:t xml:space="preserve">-Matchstick </w:t>
                        </w:r>
                      </w:p>
                      <w:p w:rsidR="00831FD9" w:rsidRDefault="00831FD9" w:rsidP="00831FD9">
                        <w:r>
                          <w:t xml:space="preserve">-Plane shapes </w:t>
                        </w:r>
                      </w:p>
                      <w:p w:rsidR="00831FD9" w:rsidRDefault="00831FD9" w:rsidP="00831FD9">
                        <w:r>
                          <w:t>-Construction papers</w:t>
                        </w:r>
                      </w:p>
                      <w:p w:rsidR="00831FD9" w:rsidRDefault="00831FD9" w:rsidP="00831FD9">
                        <w:r>
                          <w:t>-Scissors</w:t>
                        </w:r>
                      </w:p>
                      <w:p w:rsidR="00A71CD0" w:rsidRDefault="00A71CD0" w:rsidP="00A71CD0"/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bookmarkStart w:id="0" w:name="_GoBack"/>
                      <w:bookmarkEnd w:id="0"/>
                      <w:p w:rsidR="00D87318" w:rsidRDefault="00302610" w:rsidP="00D87318">
                        <w:r>
                          <w:fldChar w:fldCharType="begin"/>
                        </w:r>
                        <w:r w:rsidR="00D87318">
                          <w:instrText xml:space="preserve"> HYPERLINK "</w:instrText>
                        </w:r>
                        <w:r w:rsidR="00D87318" w:rsidRPr="00D87318">
                          <w:instrText>https://betterlesson.com/lesson/594266/introduction-to-2d-shapes?from=search</w:instrText>
                        </w:r>
                        <w:r w:rsidR="00D87318">
                          <w:instrText xml:space="preserve">" </w:instrText>
                        </w:r>
                        <w:r>
                          <w:fldChar w:fldCharType="separate"/>
                        </w:r>
                        <w:r w:rsidR="00D87318" w:rsidRPr="008B5278">
                          <w:rPr>
                            <w:rStyle w:val="Hyperlink"/>
                          </w:rPr>
                          <w:t>https://betterlesson.com/lesson/594266/introduction-to-2d-shapes?from=search</w:t>
                        </w:r>
                        <w:r>
                          <w:fldChar w:fldCharType="end"/>
                        </w:r>
                      </w:p>
                      <w:p w:rsidR="00D87318" w:rsidRDefault="00302610" w:rsidP="00D87318">
                        <w:hyperlink r:id="rId8" w:tgtFrame="_blank" w:history="1">
                          <w:r w:rsidR="00D87318">
                            <w:rPr>
                              <w:rStyle w:val="Hyperlink"/>
                            </w:rPr>
                            <w:t>-https://betterlesson.com/lesson/563172/shapes-and-lines-assessment?from=search</w:t>
                          </w:r>
                        </w:hyperlink>
                      </w:p>
                      <w:p w:rsidR="00D87318" w:rsidRDefault="00302610" w:rsidP="00D87318">
                        <w:hyperlink r:id="rId9" w:tgtFrame="_blank" w:history="1">
                          <w:r w:rsidR="00D87318">
                            <w:rPr>
                              <w:rStyle w:val="Hyperlink"/>
                            </w:rPr>
                            <w:t>-https://betterlesson.com/lesson/530475/properties-of-plane-shapes?from=search</w:t>
                          </w:r>
                        </w:hyperlink>
                      </w:p>
                      <w:p w:rsidR="00714A8D" w:rsidRDefault="00714A8D" w:rsidP="002C1F96"/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2253EE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831FD9" w:rsidRDefault="00831FD9" w:rsidP="008E2CBE">
            <w:pPr>
              <w:ind w:left="233" w:hanging="180"/>
            </w:pPr>
            <w:r>
              <w:t xml:space="preserve">1. Tell various properties and attributes of a triangle, circle, square, and a triangle. </w:t>
            </w:r>
          </w:p>
          <w:p w:rsidR="00A71CD0" w:rsidRDefault="00831FD9" w:rsidP="008E2CBE">
            <w:pPr>
              <w:ind w:left="233" w:hanging="180"/>
            </w:pPr>
            <w:r>
              <w:t xml:space="preserve">2. Draw </w:t>
            </w:r>
            <w:r w:rsidR="0058594C">
              <w:t>these shapes</w:t>
            </w:r>
            <w:r>
              <w:t>.</w:t>
            </w:r>
          </w:p>
          <w:p w:rsidR="001D4D95" w:rsidRDefault="001D4D95" w:rsidP="005C1FC8">
            <w:pPr>
              <w:pStyle w:val="ListParagraph"/>
              <w:ind w:left="0"/>
            </w:pP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8E2CBE" w:rsidRDefault="008E2CB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8E2CBE" w:rsidRDefault="008E2CB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8E2CBE" w:rsidRDefault="008E2CB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:rsidR="008E2CBE" w:rsidRDefault="008E2CBE" w:rsidP="008E2CBE">
            <w:pPr>
              <w:ind w:left="233" w:hanging="180"/>
            </w:pPr>
            <w:r>
              <w:t xml:space="preserve">1. Divide the children into small groups and ask them to look around their classroom and find squares in everyday objects. Instruct each group to measure one square object with a ruler and describe it to the rest of the class. </w:t>
            </w:r>
          </w:p>
          <w:p w:rsidR="008E2CBE" w:rsidRDefault="008E2CBE" w:rsidP="008E2CBE">
            <w:pPr>
              <w:ind w:left="233" w:hanging="180"/>
            </w:pPr>
            <w:r>
              <w:t>2. Provide a worksheet where they identify and draw shapes based on their attributes. Example:</w:t>
            </w:r>
          </w:p>
          <w:p w:rsidR="008E2CBE" w:rsidRDefault="008E2CBE" w:rsidP="008E2CBE">
            <w:pPr>
              <w:ind w:left="233" w:hanging="180"/>
            </w:pPr>
            <w:r>
              <w:t xml:space="preserve"> -Draw a shape that has four sides </w:t>
            </w:r>
          </w:p>
          <w:p w:rsidR="008E2CBE" w:rsidRDefault="008E2CBE" w:rsidP="008E2CBE">
            <w:pPr>
              <w:ind w:left="233" w:hanging="180"/>
            </w:pPr>
            <w:r>
              <w:t xml:space="preserve">-Draw a shape with no corners </w:t>
            </w:r>
          </w:p>
          <w:p w:rsidR="008E2CBE" w:rsidRDefault="008E2CBE" w:rsidP="008E2CBE">
            <w:pPr>
              <w:ind w:left="233" w:hanging="180"/>
            </w:pPr>
            <w:r>
              <w:t>-What shape has 0 vertices, 0 sides?</w:t>
            </w:r>
          </w:p>
          <w:p w:rsidR="001D4D95" w:rsidRPr="000A37E8" w:rsidRDefault="008E2CBE" w:rsidP="008E2CBE">
            <w:pPr>
              <w:ind w:left="233" w:hanging="180"/>
            </w:pPr>
            <w:r>
              <w:t>-What shapes have 4 sides, 4 angles?</w:t>
            </w: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8E2CBE" w:rsidRPr="008E2CBE" w:rsidRDefault="008E2CBE" w:rsidP="008E2CBE">
            <w:pPr>
              <w:ind w:left="233" w:hanging="180"/>
            </w:pPr>
            <w:r w:rsidRPr="008E2CBE">
              <w:t xml:space="preserve">1. Tell the students, today we will learn about plane shapes </w:t>
            </w:r>
          </w:p>
          <w:p w:rsidR="008E2CBE" w:rsidRPr="008E2CBE" w:rsidRDefault="008E2CBE" w:rsidP="008E2CBE">
            <w:pPr>
              <w:ind w:left="233" w:hanging="180"/>
            </w:pPr>
            <w:r w:rsidRPr="008E2CBE">
              <w:t>2. Plane shapes are all around us, but how do we know what shapes are plane shapes?</w:t>
            </w:r>
          </w:p>
          <w:p w:rsidR="008E2CBE" w:rsidRPr="008E2CBE" w:rsidRDefault="008E2CBE" w:rsidP="008E2CBE">
            <w:pPr>
              <w:ind w:left="233" w:hanging="180"/>
            </w:pPr>
            <w:r w:rsidRPr="008E2CBE">
              <w:t>3. In this lesson, you will learn what plane shapes are and explore their different types and properties.</w:t>
            </w:r>
          </w:p>
          <w:p w:rsidR="000529DC" w:rsidRDefault="008E2CBE" w:rsidP="008E2CBE">
            <w:pPr>
              <w:ind w:left="233" w:hanging="180"/>
              <w:rPr>
                <w:b/>
              </w:rPr>
            </w:pPr>
            <w:r w:rsidRPr="008E2CBE">
              <w:t>4. Explain to students that plane shapes in mathematics are any closed, flat, 2-dimensional shapes.</w:t>
            </w:r>
            <w:r w:rsidRPr="008E2CBE">
              <w:rPr>
                <w:rFonts w:ascii="Calibri" w:eastAsia="Times New Roman" w:hAnsi="Calibri" w:cs="Times New Roman"/>
                <w:color w:val="auto"/>
                <w:sz w:val="24"/>
                <w:szCs w:val="24"/>
                <w:lang w:eastAsia="zh-TW"/>
              </w:rPr>
              <w:t xml:space="preserve"> </w:t>
            </w:r>
          </w:p>
          <w:p w:rsidR="008E2CBE" w:rsidRDefault="008E2CBE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:rsidR="008E2CBE" w:rsidRDefault="008E2CBE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:rsidR="008E2CBE" w:rsidRDefault="008E2CBE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:rsidR="00E430D6" w:rsidRPr="00C403C3" w:rsidRDefault="00E430D6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:rsidR="00E430D6" w:rsidRDefault="00E430D6" w:rsidP="00E430D6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>
              <w:rPr>
                <w:b/>
              </w:rPr>
              <w:t>20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8E2CBE" w:rsidRDefault="008E2CBE" w:rsidP="008E2CBE">
            <w:pPr>
              <w:ind w:left="233" w:hanging="180"/>
            </w:pPr>
            <w:r>
              <w:t>1. Draw diagram of regular plane shapes on the board or project it in front of the class</w:t>
            </w:r>
          </w:p>
          <w:p w:rsidR="008E2CBE" w:rsidRDefault="008E2CBE" w:rsidP="008E2CBE">
            <w:pPr>
              <w:ind w:left="233" w:hanging="180"/>
            </w:pPr>
            <w:r>
              <w:t>2. Read out each of the shapes (students should be familiar with most already), “as you can see, the image contains a circle, square, rectangle and a triangle.")</w:t>
            </w:r>
          </w:p>
          <w:p w:rsidR="008E2CBE" w:rsidRDefault="008E2CBE" w:rsidP="008E2CBE">
            <w:pPr>
              <w:ind w:left="233" w:hanging="180"/>
            </w:pPr>
            <w:r>
              <w:t xml:space="preserve">3. Say to students, for you to learn how each </w:t>
            </w:r>
            <w:r>
              <w:lastRenderedPageBreak/>
              <w:t xml:space="preserve">of this shapes is </w:t>
            </w:r>
            <w:r w:rsidR="0058594C">
              <w:t>drawn;</w:t>
            </w:r>
            <w:r>
              <w:t xml:space="preserve"> you must know each of their properties. Plane shapes have properties including side, corners, and faces.</w:t>
            </w:r>
          </w:p>
          <w:p w:rsidR="008E2CBE" w:rsidRDefault="008E2CBE" w:rsidP="008E2CBE">
            <w:pPr>
              <w:rPr>
                <w:b/>
                <w:i/>
              </w:rPr>
            </w:pPr>
            <w:r>
              <w:rPr>
                <w:b/>
                <w:i/>
              </w:rPr>
              <w:t>Square</w:t>
            </w:r>
          </w:p>
          <w:p w:rsidR="008E2CBE" w:rsidRDefault="008E2CBE" w:rsidP="008E2CBE">
            <w:pPr>
              <w:ind w:left="233" w:hanging="180"/>
            </w:pPr>
            <w:r>
              <w:t xml:space="preserve">4. Explain to students that a square has four sides, but not just any four sides. A square's four sides are all the same length. </w:t>
            </w:r>
          </w:p>
          <w:p w:rsidR="008E2CBE" w:rsidRDefault="008E2CBE" w:rsidP="008E2CBE">
            <w:pPr>
              <w:ind w:left="233" w:hanging="180"/>
            </w:pPr>
            <w:r>
              <w:t xml:space="preserve">5. Illustrate to them as you model on the board or with objects. A square with one-inch sides is smaller than a square with three-inch sides because one is less than three. A square also has four corners. </w:t>
            </w:r>
          </w:p>
          <w:p w:rsidR="008E2CBE" w:rsidRDefault="008E2CBE" w:rsidP="008E2CBE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Rectangle </w:t>
            </w:r>
          </w:p>
          <w:p w:rsidR="008E2CBE" w:rsidRDefault="008E2CBE" w:rsidP="008E2CBE">
            <w:pPr>
              <w:ind w:left="233" w:hanging="180"/>
            </w:pPr>
            <w:r>
              <w:t xml:space="preserve">6. Tell students that a rectangle is similar to a square, but instead of having four equal sides, a rectangle has two equal sides of one length and two equal sides of a different length. A rectangle is like a stretched square. </w:t>
            </w:r>
          </w:p>
          <w:p w:rsidR="009C7275" w:rsidRPr="009C7275" w:rsidRDefault="008E2CBE" w:rsidP="008E2CBE">
            <w:pPr>
              <w:ind w:left="233" w:hanging="180"/>
            </w:pPr>
            <w:r>
              <w:t xml:space="preserve">7. Make them understand that the </w:t>
            </w:r>
            <w:r w:rsidR="0058594C">
              <w:t>difference between a square and a rectangle is</w:t>
            </w:r>
            <w:r>
              <w:t xml:space="preserve"> both figures have four corners, but no four equal sides for the rectangle.</w:t>
            </w: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529DC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A71CD0" w:rsidRDefault="00A71CD0" w:rsidP="00CD4D2B">
            <w:pPr>
              <w:rPr>
                <w:b/>
              </w:rPr>
            </w:pPr>
          </w:p>
          <w:p w:rsidR="00A71CD0" w:rsidRDefault="00A71CD0" w:rsidP="00CD4D2B">
            <w:pPr>
              <w:rPr>
                <w:b/>
              </w:rPr>
            </w:pPr>
          </w:p>
          <w:p w:rsidR="00A71CD0" w:rsidRDefault="00A71CD0" w:rsidP="00CD4D2B">
            <w:pPr>
              <w:rPr>
                <w:b/>
              </w:rPr>
            </w:pPr>
          </w:p>
          <w:p w:rsidR="00A71CD0" w:rsidRDefault="00A71CD0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E430D6" w:rsidRDefault="00E430D6" w:rsidP="00E430D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E430D6" w:rsidRPr="005C1FC8" w:rsidRDefault="00E430D6" w:rsidP="00E430D6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>
              <w:rPr>
                <w:b/>
              </w:rPr>
              <w:t>15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8E2CBE" w:rsidRDefault="008E2CBE" w:rsidP="008E2CBE">
            <w:r>
              <w:rPr>
                <w:b/>
                <w:i/>
              </w:rPr>
              <w:t xml:space="preserve">Making a Triangle </w:t>
            </w:r>
          </w:p>
          <w:p w:rsidR="008E2CBE" w:rsidRDefault="008E2CBE" w:rsidP="008E2CBE">
            <w:pPr>
              <w:ind w:left="233" w:hanging="180"/>
            </w:pPr>
            <w:r>
              <w:t>1. Give each students four piece of matchsticks and tell them to make a square.</w:t>
            </w:r>
          </w:p>
          <w:p w:rsidR="008E2CBE" w:rsidRDefault="008E2CBE" w:rsidP="008E2CBE">
            <w:pPr>
              <w:ind w:left="233" w:hanging="180"/>
            </w:pPr>
            <w:r>
              <w:t xml:space="preserve">2. Then tell them to take away one of the sides. Discuss why it will never be a square now. -Because a square have four equal sides and we have three sides left </w:t>
            </w:r>
          </w:p>
          <w:p w:rsidR="008E2CBE" w:rsidRDefault="008E2CBE" w:rsidP="008E2CBE">
            <w:pPr>
              <w:ind w:left="233" w:hanging="180"/>
            </w:pPr>
            <w:r>
              <w:t>3. Tell them to close up the three remaining sides and ask what they see.</w:t>
            </w:r>
          </w:p>
          <w:p w:rsidR="008E2CBE" w:rsidRDefault="008E2CBE" w:rsidP="008E2CBE">
            <w:pPr>
              <w:ind w:left="233" w:hanging="180"/>
            </w:pPr>
            <w:r>
              <w:t xml:space="preserve">4. Discuss how they know it's a triangle. - Because a triangle have three sides </w:t>
            </w:r>
          </w:p>
          <w:p w:rsidR="008E2CBE" w:rsidRDefault="008E2CBE" w:rsidP="008E2CBE">
            <w:pPr>
              <w:ind w:left="233" w:hanging="180"/>
            </w:pPr>
            <w:r>
              <w:t xml:space="preserve">5. Now tell the children to break one side in half, throw the half away and make a </w:t>
            </w:r>
            <w:r>
              <w:lastRenderedPageBreak/>
              <w:t xml:space="preserve">triangle out of the remaining three pieces. </w:t>
            </w:r>
          </w:p>
          <w:p w:rsidR="008E2CBE" w:rsidRDefault="008E2CBE" w:rsidP="008E2CBE">
            <w:pPr>
              <w:ind w:left="233" w:hanging="180"/>
            </w:pPr>
            <w:r>
              <w:t xml:space="preserve">6. Discuss how this triangle is different from the previous one by explaining that triangle need not have equal sides. </w:t>
            </w:r>
          </w:p>
          <w:p w:rsidR="008E2CBE" w:rsidRDefault="008E2CBE" w:rsidP="008E2CBE">
            <w:pPr>
              <w:ind w:left="233" w:hanging="180"/>
            </w:pPr>
            <w:r>
              <w:t xml:space="preserve">7. Show the students image of different types of triangle. E.g. Acute, Obtuse, Isosceles. </w:t>
            </w:r>
          </w:p>
          <w:p w:rsidR="008E2CBE" w:rsidRPr="008E2CBE" w:rsidRDefault="008E2CBE" w:rsidP="008E2CBE">
            <w:pPr>
              <w:rPr>
                <w:b/>
                <w:i/>
              </w:rPr>
            </w:pPr>
            <w:r w:rsidRPr="008E2CBE">
              <w:rPr>
                <w:b/>
                <w:i/>
              </w:rPr>
              <w:t xml:space="preserve">Circles </w:t>
            </w:r>
          </w:p>
          <w:p w:rsidR="008E2CBE" w:rsidRDefault="008E2CBE" w:rsidP="008E2CBE">
            <w:pPr>
              <w:ind w:left="233" w:hanging="180"/>
            </w:pPr>
            <w:r>
              <w:t xml:space="preserve">8. Give students a piece of string and ask them to make circles with the string on their desks. </w:t>
            </w:r>
          </w:p>
          <w:p w:rsidR="008E2CBE" w:rsidRDefault="008E2CBE" w:rsidP="008E2CBE">
            <w:pPr>
              <w:ind w:left="233" w:hanging="180"/>
            </w:pPr>
            <w:r>
              <w:t xml:space="preserve">9. Discuss how many sides and corners a circle has: none. </w:t>
            </w:r>
          </w:p>
          <w:p w:rsidR="00A71CD0" w:rsidRDefault="008E2CBE" w:rsidP="008E2CBE">
            <w:pPr>
              <w:ind w:left="233" w:hanging="180"/>
            </w:pPr>
            <w:r>
              <w:t>10. Let each students pick a piece of construction paper. Fold it in half and show them how to trim the edges; open it up and it's a circle.</w:t>
            </w: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Default="00CB574B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  <w:p w:rsidR="00EA5BCA" w:rsidRPr="00EA5BCA" w:rsidRDefault="008E2CBE" w:rsidP="008E2CBE">
            <w:pPr>
              <w:ind w:left="233" w:hanging="180"/>
            </w:pPr>
            <w:r>
              <w:t xml:space="preserve">1. To end the class, have students look around the classroom and point out different shapes of object they see. </w:t>
            </w: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 w:rsidP="008E2CBE">
            <w:pPr>
              <w:ind w:left="233" w:hanging="18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A44970">
      <w:footerReference w:type="default" r:id="rId10"/>
      <w:headerReference w:type="first" r:id="rId11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F73" w:rsidRDefault="008F6F73">
      <w:pPr>
        <w:spacing w:before="0" w:after="0" w:line="240" w:lineRule="auto"/>
      </w:pPr>
      <w:r>
        <w:separator/>
      </w:r>
    </w:p>
  </w:endnote>
  <w:endnote w:type="continuationSeparator" w:id="0">
    <w:p w:rsidR="008F6F73" w:rsidRDefault="008F6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E2A" w:rsidRDefault="00302610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58594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F73" w:rsidRDefault="008F6F73">
      <w:pPr>
        <w:spacing w:before="0" w:after="0" w:line="240" w:lineRule="auto"/>
      </w:pPr>
      <w:r>
        <w:separator/>
      </w:r>
    </w:p>
  </w:footnote>
  <w:footnote w:type="continuationSeparator" w:id="0">
    <w:p w:rsidR="008F6F73" w:rsidRDefault="008F6F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C2294F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65DD6"/>
    <w:multiLevelType w:val="hybridMultilevel"/>
    <w:tmpl w:val="7A16427C"/>
    <w:lvl w:ilvl="0" w:tplc="569031F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DB0C4A"/>
    <w:multiLevelType w:val="hybridMultilevel"/>
    <w:tmpl w:val="F1EC7B62"/>
    <w:lvl w:ilvl="0" w:tplc="2C7270E8">
      <w:start w:val="1"/>
      <w:numFmt w:val="decimal"/>
      <w:lvlText w:val="%1."/>
      <w:lvlJc w:val="left"/>
      <w:pPr>
        <w:ind w:left="39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053AD"/>
    <w:multiLevelType w:val="hybridMultilevel"/>
    <w:tmpl w:val="5058C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attachedTemplate r:id="rId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61C0"/>
    <w:rsid w:val="00003186"/>
    <w:rsid w:val="00004D77"/>
    <w:rsid w:val="00012774"/>
    <w:rsid w:val="000153A3"/>
    <w:rsid w:val="00017AB7"/>
    <w:rsid w:val="00023BCC"/>
    <w:rsid w:val="00025F28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2E3D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0748E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53EE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0D89"/>
    <w:rsid w:val="002B44A9"/>
    <w:rsid w:val="002B4EEC"/>
    <w:rsid w:val="002B733A"/>
    <w:rsid w:val="002C0925"/>
    <w:rsid w:val="002C1F96"/>
    <w:rsid w:val="002D3295"/>
    <w:rsid w:val="002D337F"/>
    <w:rsid w:val="002E4739"/>
    <w:rsid w:val="002F4915"/>
    <w:rsid w:val="00302610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336D"/>
    <w:rsid w:val="00384895"/>
    <w:rsid w:val="00391893"/>
    <w:rsid w:val="00396443"/>
    <w:rsid w:val="003A037B"/>
    <w:rsid w:val="003A31B0"/>
    <w:rsid w:val="003A72AC"/>
    <w:rsid w:val="003B1470"/>
    <w:rsid w:val="003B6F46"/>
    <w:rsid w:val="003B777D"/>
    <w:rsid w:val="003C7DAD"/>
    <w:rsid w:val="003D30E4"/>
    <w:rsid w:val="003D5DCE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350B8"/>
    <w:rsid w:val="00440AC4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5832"/>
    <w:rsid w:val="004F06F3"/>
    <w:rsid w:val="004F1557"/>
    <w:rsid w:val="004F60C4"/>
    <w:rsid w:val="004F6D32"/>
    <w:rsid w:val="005019E2"/>
    <w:rsid w:val="0050275A"/>
    <w:rsid w:val="005044F2"/>
    <w:rsid w:val="005059D3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5297C"/>
    <w:rsid w:val="00564684"/>
    <w:rsid w:val="00565CE3"/>
    <w:rsid w:val="0056788D"/>
    <w:rsid w:val="00571290"/>
    <w:rsid w:val="00571886"/>
    <w:rsid w:val="00577C40"/>
    <w:rsid w:val="00581275"/>
    <w:rsid w:val="00583DA1"/>
    <w:rsid w:val="0058594C"/>
    <w:rsid w:val="005A0B9A"/>
    <w:rsid w:val="005A4652"/>
    <w:rsid w:val="005A5D9C"/>
    <w:rsid w:val="005A70D5"/>
    <w:rsid w:val="005B7D58"/>
    <w:rsid w:val="005B7E63"/>
    <w:rsid w:val="005C1FC8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35E95"/>
    <w:rsid w:val="006404AA"/>
    <w:rsid w:val="00641D69"/>
    <w:rsid w:val="006475CC"/>
    <w:rsid w:val="006513FB"/>
    <w:rsid w:val="00660F39"/>
    <w:rsid w:val="00664E46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0594"/>
    <w:rsid w:val="00713D5E"/>
    <w:rsid w:val="00714A8D"/>
    <w:rsid w:val="007177D7"/>
    <w:rsid w:val="00735CBB"/>
    <w:rsid w:val="00740E81"/>
    <w:rsid w:val="00742B82"/>
    <w:rsid w:val="00743B1E"/>
    <w:rsid w:val="00744BA8"/>
    <w:rsid w:val="00747C96"/>
    <w:rsid w:val="00752C4E"/>
    <w:rsid w:val="00756214"/>
    <w:rsid w:val="007618BB"/>
    <w:rsid w:val="00761C97"/>
    <w:rsid w:val="0076583E"/>
    <w:rsid w:val="00773C70"/>
    <w:rsid w:val="00777637"/>
    <w:rsid w:val="00780730"/>
    <w:rsid w:val="00780928"/>
    <w:rsid w:val="0078211E"/>
    <w:rsid w:val="0078309D"/>
    <w:rsid w:val="00786B8E"/>
    <w:rsid w:val="007A4D21"/>
    <w:rsid w:val="007C31C8"/>
    <w:rsid w:val="007E3922"/>
    <w:rsid w:val="007E5E02"/>
    <w:rsid w:val="007F09DA"/>
    <w:rsid w:val="007F163A"/>
    <w:rsid w:val="007F4FCC"/>
    <w:rsid w:val="007F65A3"/>
    <w:rsid w:val="00807AE6"/>
    <w:rsid w:val="00811AB9"/>
    <w:rsid w:val="00831FD9"/>
    <w:rsid w:val="0083703B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E2CBE"/>
    <w:rsid w:val="008F27DC"/>
    <w:rsid w:val="008F5294"/>
    <w:rsid w:val="008F6F73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C7275"/>
    <w:rsid w:val="009D155F"/>
    <w:rsid w:val="009D30C4"/>
    <w:rsid w:val="009D5198"/>
    <w:rsid w:val="009D72E5"/>
    <w:rsid w:val="009E08FF"/>
    <w:rsid w:val="009E61B2"/>
    <w:rsid w:val="009F655E"/>
    <w:rsid w:val="009F7C60"/>
    <w:rsid w:val="00A0116B"/>
    <w:rsid w:val="00A1735C"/>
    <w:rsid w:val="00A25094"/>
    <w:rsid w:val="00A367FF"/>
    <w:rsid w:val="00A37E88"/>
    <w:rsid w:val="00A44970"/>
    <w:rsid w:val="00A50553"/>
    <w:rsid w:val="00A71CD0"/>
    <w:rsid w:val="00A74FCC"/>
    <w:rsid w:val="00A82696"/>
    <w:rsid w:val="00A85D55"/>
    <w:rsid w:val="00AB0656"/>
    <w:rsid w:val="00AB565D"/>
    <w:rsid w:val="00AC3948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8438A"/>
    <w:rsid w:val="00B87608"/>
    <w:rsid w:val="00B91FAF"/>
    <w:rsid w:val="00BA223B"/>
    <w:rsid w:val="00BA5417"/>
    <w:rsid w:val="00BA7BE8"/>
    <w:rsid w:val="00BB359B"/>
    <w:rsid w:val="00BB5607"/>
    <w:rsid w:val="00BC3471"/>
    <w:rsid w:val="00BC356C"/>
    <w:rsid w:val="00BC5BC2"/>
    <w:rsid w:val="00BD120F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379A1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D4D2B"/>
    <w:rsid w:val="00CE56FD"/>
    <w:rsid w:val="00CE5B35"/>
    <w:rsid w:val="00D06B87"/>
    <w:rsid w:val="00D15489"/>
    <w:rsid w:val="00D17E02"/>
    <w:rsid w:val="00D2109C"/>
    <w:rsid w:val="00D21611"/>
    <w:rsid w:val="00D27DC3"/>
    <w:rsid w:val="00D329A0"/>
    <w:rsid w:val="00D3577C"/>
    <w:rsid w:val="00D43AC0"/>
    <w:rsid w:val="00D544E5"/>
    <w:rsid w:val="00D63A36"/>
    <w:rsid w:val="00D8019B"/>
    <w:rsid w:val="00D812F1"/>
    <w:rsid w:val="00D85628"/>
    <w:rsid w:val="00D87318"/>
    <w:rsid w:val="00D914D8"/>
    <w:rsid w:val="00DA1F66"/>
    <w:rsid w:val="00DC17D5"/>
    <w:rsid w:val="00DE0478"/>
    <w:rsid w:val="00DE3AC3"/>
    <w:rsid w:val="00DE71D8"/>
    <w:rsid w:val="00DF02F9"/>
    <w:rsid w:val="00DF5FCD"/>
    <w:rsid w:val="00E058CD"/>
    <w:rsid w:val="00E05C0D"/>
    <w:rsid w:val="00E071B2"/>
    <w:rsid w:val="00E07205"/>
    <w:rsid w:val="00E11890"/>
    <w:rsid w:val="00E140B8"/>
    <w:rsid w:val="00E14212"/>
    <w:rsid w:val="00E205EF"/>
    <w:rsid w:val="00E20659"/>
    <w:rsid w:val="00E208A5"/>
    <w:rsid w:val="00E20B67"/>
    <w:rsid w:val="00E2212B"/>
    <w:rsid w:val="00E25E6A"/>
    <w:rsid w:val="00E271B7"/>
    <w:rsid w:val="00E27F78"/>
    <w:rsid w:val="00E41D90"/>
    <w:rsid w:val="00E430D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228"/>
    <w:rsid w:val="00EE497B"/>
    <w:rsid w:val="00EF0198"/>
    <w:rsid w:val="00EF7436"/>
    <w:rsid w:val="00F04D8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5903"/>
    <w:rsid w:val="00F60399"/>
    <w:rsid w:val="00F616CA"/>
    <w:rsid w:val="00F62599"/>
    <w:rsid w:val="00F66CE1"/>
    <w:rsid w:val="00F814F7"/>
    <w:rsid w:val="00FA570E"/>
    <w:rsid w:val="00FB17D4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A4497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7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A4497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4497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4497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4497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4970"/>
    <w:rPr>
      <w:color w:val="808080"/>
    </w:rPr>
  </w:style>
  <w:style w:type="table" w:customStyle="1" w:styleId="LessonPlan">
    <w:name w:val="Lesson Plan"/>
    <w:basedOn w:val="TableNormal"/>
    <w:uiPriority w:val="99"/>
    <w:rsid w:val="00A44970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4497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97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4497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97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7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4497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497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9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lesson.com/lesson/563172/shapes-and-lines-assessment?from=search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etterlesson.com/lesson/530475/properties-of-plane-shapes?from=sear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71DA5"/>
    <w:rsid w:val="000A1D51"/>
    <w:rsid w:val="000E3902"/>
    <w:rsid w:val="00106507"/>
    <w:rsid w:val="00157138"/>
    <w:rsid w:val="00253619"/>
    <w:rsid w:val="00280CE5"/>
    <w:rsid w:val="0042441D"/>
    <w:rsid w:val="00436A60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886AB3"/>
    <w:rsid w:val="00952713"/>
    <w:rsid w:val="009D2491"/>
    <w:rsid w:val="00A20224"/>
    <w:rsid w:val="00AB2F7D"/>
    <w:rsid w:val="00AB37F5"/>
    <w:rsid w:val="00B67D1F"/>
    <w:rsid w:val="00C87D32"/>
    <w:rsid w:val="00C93DC1"/>
    <w:rsid w:val="00CD3E5A"/>
    <w:rsid w:val="00CF19C9"/>
    <w:rsid w:val="00D84A72"/>
    <w:rsid w:val="00D92979"/>
    <w:rsid w:val="00E17671"/>
    <w:rsid w:val="00EB30E9"/>
    <w:rsid w:val="00EE62A8"/>
    <w:rsid w:val="00F66D4A"/>
    <w:rsid w:val="00FC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66D4A"/>
  </w:style>
  <w:style w:type="paragraph" w:customStyle="1" w:styleId="57D0253E54FA4684857C7E53F49E1A5B">
    <w:name w:val="57D0253E54FA4684857C7E53F49E1A5B"/>
    <w:rsid w:val="00F66D4A"/>
  </w:style>
  <w:style w:type="paragraph" w:customStyle="1" w:styleId="7AE7DFE8D63F4AC0A9D67267C3699CCC">
    <w:name w:val="7AE7DFE8D63F4AC0A9D67267C3699CCC"/>
    <w:rsid w:val="00F66D4A"/>
  </w:style>
  <w:style w:type="paragraph" w:customStyle="1" w:styleId="1C876A8B6575410E8AA7530875A6B7F4">
    <w:name w:val="1C876A8B6575410E8AA7530875A6B7F4"/>
    <w:rsid w:val="00F66D4A"/>
  </w:style>
  <w:style w:type="paragraph" w:customStyle="1" w:styleId="A392ED6794CC47DFA557364CD4043756">
    <w:name w:val="A392ED6794CC47DFA557364CD4043756"/>
    <w:rsid w:val="00F66D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9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Yusuph</cp:lastModifiedBy>
  <cp:revision>5</cp:revision>
  <cp:lastPrinted>2019-05-09T20:45:00Z</cp:lastPrinted>
  <dcterms:created xsi:type="dcterms:W3CDTF">2019-07-05T14:28:00Z</dcterms:created>
  <dcterms:modified xsi:type="dcterms:W3CDTF">2019-07-16T22:45:00Z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