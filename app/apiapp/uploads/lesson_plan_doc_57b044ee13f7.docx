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3B76552" w:rsidR="00C17E2A" w:rsidRPr="009260D0" w:rsidRDefault="005C0875">
            <w:pPr>
              <w:pStyle w:val="Title"/>
              <w:rPr>
                <w:sz w:val="40"/>
                <w:szCs w:val="40"/>
              </w:rPr>
            </w:pPr>
            <w:r>
              <w:rPr>
                <w:sz w:val="40"/>
                <w:szCs w:val="40"/>
              </w:rPr>
              <w:t>OPEN SENTENCES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C409BFF" w:rsidR="00C17E2A" w:rsidRDefault="00D51EC0">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3EEE2722" w14:textId="6F5DEF7F" w:rsidR="000505AB" w:rsidRDefault="000505AB" w:rsidP="008A42C3">
            <w:pPr>
              <w:pStyle w:val="ListParagraph"/>
              <w:numPr>
                <w:ilvl w:val="0"/>
                <w:numId w:val="2"/>
              </w:numPr>
              <w:ind w:left="467" w:hanging="142"/>
            </w:pPr>
            <w:r>
              <w:t>Understanding and defining open sentences.</w:t>
            </w:r>
          </w:p>
          <w:p w14:paraId="01B9C89C" w14:textId="3A6BA923" w:rsidR="000505AB" w:rsidRDefault="000505AB" w:rsidP="008A42C3">
            <w:pPr>
              <w:pStyle w:val="ListParagraph"/>
              <w:numPr>
                <w:ilvl w:val="0"/>
                <w:numId w:val="2"/>
              </w:numPr>
              <w:ind w:left="467" w:hanging="142"/>
            </w:pPr>
            <w:r>
              <w:t>Finding the missing umbers in open sentences.</w:t>
            </w:r>
          </w:p>
          <w:p w14:paraId="7B9E34A5" w14:textId="0A12ED9C" w:rsidR="008A42C3" w:rsidRDefault="000505AB" w:rsidP="008A42C3">
            <w:pPr>
              <w:pStyle w:val="ListParagraph"/>
              <w:numPr>
                <w:ilvl w:val="0"/>
                <w:numId w:val="2"/>
              </w:numPr>
              <w:ind w:left="467" w:hanging="142"/>
            </w:pPr>
            <w:r>
              <w:t xml:space="preserve">Solving addition and subtraction problems in pen sentences. </w:t>
            </w:r>
            <w:r w:rsidR="001611AE">
              <w:t xml:space="preserve"> </w:t>
            </w:r>
          </w:p>
          <w:p w14:paraId="7A76D5E5" w14:textId="77777777" w:rsidR="00301B45" w:rsidRDefault="000505AB" w:rsidP="00B67C04">
            <w:pPr>
              <w:pStyle w:val="ListParagraph"/>
              <w:numPr>
                <w:ilvl w:val="0"/>
                <w:numId w:val="2"/>
              </w:numPr>
              <w:ind w:left="467" w:hanging="142"/>
            </w:pPr>
            <w:r>
              <w:t>Solving multiplication and division problems in open sentences.</w:t>
            </w:r>
          </w:p>
          <w:p w14:paraId="458BD9FD" w14:textId="36889790" w:rsidR="000505AB" w:rsidRDefault="000505AB" w:rsidP="00B67C04">
            <w:pPr>
              <w:pStyle w:val="ListParagraph"/>
              <w:numPr>
                <w:ilvl w:val="0"/>
                <w:numId w:val="2"/>
              </w:numPr>
              <w:ind w:left="467" w:hanging="142"/>
            </w:pPr>
            <w:r>
              <w:t>Word problems in open sentences.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94CFB"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94CFB" w:rsidRDefault="00894CFB">
                                  <w:pPr>
                                    <w:pStyle w:val="Heading2"/>
                                  </w:pPr>
                                  <w:r>
                                    <w:t>Materials Required</w:t>
                                  </w:r>
                                </w:p>
                                <w:p w14:paraId="154FA208" w14:textId="67B5AA84" w:rsidR="00894CFB" w:rsidRDefault="00894CFB" w:rsidP="00AC178C">
                                  <w:pPr>
                                    <w:pStyle w:val="ListParagraph"/>
                                    <w:numPr>
                                      <w:ilvl w:val="0"/>
                                      <w:numId w:val="15"/>
                                    </w:numPr>
                                    <w:ind w:left="284" w:hanging="142"/>
                                  </w:pPr>
                                  <w:r>
                                    <w:t>White Board</w:t>
                                  </w:r>
                                </w:p>
                                <w:p w14:paraId="3F5B6990" w14:textId="57BFE309" w:rsidR="00894CFB" w:rsidRDefault="00894CFB" w:rsidP="00AC178C">
                                  <w:pPr>
                                    <w:pStyle w:val="ListParagraph"/>
                                    <w:numPr>
                                      <w:ilvl w:val="0"/>
                                      <w:numId w:val="15"/>
                                    </w:numPr>
                                    <w:ind w:left="284" w:hanging="142"/>
                                  </w:pPr>
                                  <w:r>
                                    <w:t>Blank sheets</w:t>
                                  </w:r>
                                </w:p>
                                <w:p w14:paraId="7775AD7A" w14:textId="0A714A18" w:rsidR="00894CFB" w:rsidRDefault="00894CFB" w:rsidP="00AC178C">
                                  <w:pPr>
                                    <w:pStyle w:val="ListParagraph"/>
                                    <w:numPr>
                                      <w:ilvl w:val="0"/>
                                      <w:numId w:val="15"/>
                                    </w:numPr>
                                    <w:ind w:left="284" w:hanging="142"/>
                                  </w:pPr>
                                  <w:r>
                                    <w:t>Pencils</w:t>
                                  </w:r>
                                </w:p>
                                <w:p w14:paraId="37342C9F" w14:textId="266D2850" w:rsidR="009535AB" w:rsidRDefault="009535AB" w:rsidP="00AC178C">
                                  <w:pPr>
                                    <w:pStyle w:val="ListParagraph"/>
                                    <w:numPr>
                                      <w:ilvl w:val="0"/>
                                      <w:numId w:val="15"/>
                                    </w:numPr>
                                    <w:ind w:left="284" w:hanging="142"/>
                                  </w:pPr>
                                  <w:r>
                                    <w:t>Shapes</w:t>
                                  </w:r>
                                </w:p>
                                <w:p w14:paraId="054BC491" w14:textId="77777777" w:rsidR="009535AB" w:rsidRPr="00BF3180" w:rsidRDefault="009535AB" w:rsidP="009535AB">
                                  <w:pPr>
                                    <w:pStyle w:val="ListParagraph"/>
                                    <w:ind w:left="284"/>
                                  </w:pPr>
                                </w:p>
                                <w:p w14:paraId="4AF14C6E" w14:textId="77777777" w:rsidR="00894CFB" w:rsidRDefault="00894CFB" w:rsidP="008B2B0B">
                                  <w:pPr>
                                    <w:pStyle w:val="ListBullet"/>
                                    <w:numPr>
                                      <w:ilvl w:val="0"/>
                                      <w:numId w:val="0"/>
                                    </w:numPr>
                                    <w:ind w:left="167" w:hanging="101"/>
                                  </w:pPr>
                                </w:p>
                                <w:p w14:paraId="612D0A52" w14:textId="77777777" w:rsidR="00894CFB" w:rsidRDefault="00894CFB" w:rsidP="00EA3A1A">
                                  <w:pPr>
                                    <w:pStyle w:val="ListBullet"/>
                                    <w:numPr>
                                      <w:ilvl w:val="0"/>
                                      <w:numId w:val="0"/>
                                    </w:numPr>
                                    <w:ind w:left="167" w:hanging="101"/>
                                  </w:pPr>
                                </w:p>
                                <w:p w14:paraId="4BE61749" w14:textId="14E097E4" w:rsidR="00894CFB" w:rsidRDefault="00894CFB" w:rsidP="00EA3A1A">
                                  <w:pPr>
                                    <w:pStyle w:val="ListBullet"/>
                                    <w:numPr>
                                      <w:ilvl w:val="0"/>
                                      <w:numId w:val="0"/>
                                    </w:numPr>
                                    <w:ind w:left="167" w:hanging="101"/>
                                  </w:pPr>
                                </w:p>
                              </w:tc>
                            </w:tr>
                            <w:tr w:rsidR="00894CFB"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94CFB" w:rsidRDefault="00894CFB">
                                  <w:pPr>
                                    <w:pStyle w:val="Heading2"/>
                                  </w:pPr>
                                  <w:r>
                                    <w:t>Additional Resources</w:t>
                                  </w:r>
                                </w:p>
                                <w:p w14:paraId="39333E3A" w14:textId="77777777" w:rsidR="00894CFB" w:rsidRDefault="006620F8" w:rsidP="00373BCE">
                                  <w:pPr>
                                    <w:pStyle w:val="ListBullet"/>
                                  </w:pPr>
                                  <w:hyperlink r:id="rId8" w:history="1">
                                    <w:r w:rsidR="00894CFB" w:rsidRPr="009B49C5">
                                      <w:rPr>
                                        <w:rStyle w:val="Hyperlink"/>
                                      </w:rPr>
                                      <w:t>https://za.pearson.com/content/dam/region-growth/south-africa/pearson-south-africa/TeacherResourceMaterial/9781447978411_ngm_mat_pr4_tg_eng_ng_screen.pdf</w:t>
                                    </w:r>
                                  </w:hyperlink>
                                  <w:r w:rsidR="00894CFB">
                                    <w:t xml:space="preserve">  </w:t>
                                  </w:r>
                                </w:p>
                                <w:p w14:paraId="232B1E8F" w14:textId="77777777" w:rsidR="00894CFB" w:rsidRDefault="006620F8" w:rsidP="0083703B">
                                  <w:pPr>
                                    <w:pStyle w:val="ListBullet"/>
                                  </w:pPr>
                                  <w:hyperlink r:id="rId9" w:history="1">
                                    <w:r w:rsidR="00473E22">
                                      <w:rPr>
                                        <w:rStyle w:val="Hyperlink"/>
                                      </w:rPr>
                                      <w:t>https://www.mathsisfun.com/algebra/open-sentences.html</w:t>
                                    </w:r>
                                  </w:hyperlink>
                                  <w:r w:rsidR="00473E22">
                                    <w:t xml:space="preserve"> </w:t>
                                  </w:r>
                                </w:p>
                                <w:p w14:paraId="041538A8" w14:textId="77777777" w:rsidR="00473E22" w:rsidRDefault="006620F8" w:rsidP="0083703B">
                                  <w:pPr>
                                    <w:pStyle w:val="ListBullet"/>
                                  </w:pPr>
                                  <w:hyperlink r:id="rId10" w:history="1">
                                    <w:r w:rsidR="00473E22">
                                      <w:rPr>
                                        <w:rStyle w:val="Hyperlink"/>
                                      </w:rPr>
                                      <w:t>https://www.math-only-math.com/equations.html</w:t>
                                    </w:r>
                                  </w:hyperlink>
                                  <w:r w:rsidR="00817985">
                                    <w:t xml:space="preserve"> </w:t>
                                  </w:r>
                                </w:p>
                                <w:p w14:paraId="266D3DBF" w14:textId="4B5DB28A" w:rsidR="00817985" w:rsidRDefault="006620F8" w:rsidP="0083703B">
                                  <w:pPr>
                                    <w:pStyle w:val="ListBullet"/>
                                  </w:pPr>
                                  <w:hyperlink r:id="rId11" w:history="1">
                                    <w:r w:rsidR="00817985">
                                      <w:rPr>
                                        <w:rStyle w:val="Hyperlink"/>
                                      </w:rPr>
                                      <w:t>http://www.algebra-class.com/open-sentences.html</w:t>
                                    </w:r>
                                  </w:hyperlink>
                                </w:p>
                              </w:tc>
                            </w:tr>
                            <w:tr w:rsidR="00894CFB" w14:paraId="22539C1A" w14:textId="77777777">
                              <w:trPr>
                                <w:trHeight w:val="864"/>
                              </w:trPr>
                              <w:tc>
                                <w:tcPr>
                                  <w:tcW w:w="5000" w:type="pct"/>
                                  <w:tcBorders>
                                    <w:top w:val="single" w:sz="8" w:space="0" w:color="000000" w:themeColor="text1"/>
                                  </w:tcBorders>
                                </w:tcPr>
                                <w:p w14:paraId="738BD807" w14:textId="77777777" w:rsidR="00894CFB" w:rsidRDefault="00894CFB">
                                  <w:pPr>
                                    <w:pStyle w:val="Heading2"/>
                                  </w:pPr>
                                  <w:r>
                                    <w:t>Additional Notes</w:t>
                                  </w:r>
                                </w:p>
                                <w:p w14:paraId="56EB777B" w14:textId="77777777" w:rsidR="00894CFB" w:rsidRDefault="00894CFB"/>
                              </w:tc>
                            </w:tr>
                          </w:tbl>
                          <w:p w14:paraId="7C9852EE" w14:textId="77777777" w:rsidR="00894CFB" w:rsidRDefault="00894CF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94CFB"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94CFB" w:rsidRDefault="00894CFB">
                            <w:pPr>
                              <w:pStyle w:val="Heading2"/>
                            </w:pPr>
                            <w:r>
                              <w:t>Materials Required</w:t>
                            </w:r>
                          </w:p>
                          <w:p w14:paraId="154FA208" w14:textId="67B5AA84" w:rsidR="00894CFB" w:rsidRDefault="00894CFB" w:rsidP="00AC178C">
                            <w:pPr>
                              <w:pStyle w:val="ListParagraph"/>
                              <w:numPr>
                                <w:ilvl w:val="0"/>
                                <w:numId w:val="15"/>
                              </w:numPr>
                              <w:ind w:left="284" w:hanging="142"/>
                            </w:pPr>
                            <w:r>
                              <w:t>White Board</w:t>
                            </w:r>
                          </w:p>
                          <w:p w14:paraId="3F5B6990" w14:textId="57BFE309" w:rsidR="00894CFB" w:rsidRDefault="00894CFB" w:rsidP="00AC178C">
                            <w:pPr>
                              <w:pStyle w:val="ListParagraph"/>
                              <w:numPr>
                                <w:ilvl w:val="0"/>
                                <w:numId w:val="15"/>
                              </w:numPr>
                              <w:ind w:left="284" w:hanging="142"/>
                            </w:pPr>
                            <w:r>
                              <w:t>Blank sheets</w:t>
                            </w:r>
                          </w:p>
                          <w:p w14:paraId="7775AD7A" w14:textId="0A714A18" w:rsidR="00894CFB" w:rsidRDefault="00894CFB" w:rsidP="00AC178C">
                            <w:pPr>
                              <w:pStyle w:val="ListParagraph"/>
                              <w:numPr>
                                <w:ilvl w:val="0"/>
                                <w:numId w:val="15"/>
                              </w:numPr>
                              <w:ind w:left="284" w:hanging="142"/>
                            </w:pPr>
                            <w:r>
                              <w:t>Pencils</w:t>
                            </w:r>
                          </w:p>
                          <w:p w14:paraId="37342C9F" w14:textId="266D2850" w:rsidR="009535AB" w:rsidRDefault="009535AB" w:rsidP="00AC178C">
                            <w:pPr>
                              <w:pStyle w:val="ListParagraph"/>
                              <w:numPr>
                                <w:ilvl w:val="0"/>
                                <w:numId w:val="15"/>
                              </w:numPr>
                              <w:ind w:left="284" w:hanging="142"/>
                            </w:pPr>
                            <w:r>
                              <w:t>Shapes</w:t>
                            </w:r>
                          </w:p>
                          <w:p w14:paraId="054BC491" w14:textId="77777777" w:rsidR="009535AB" w:rsidRPr="00BF3180" w:rsidRDefault="009535AB" w:rsidP="009535AB">
                            <w:pPr>
                              <w:pStyle w:val="ListParagraph"/>
                              <w:ind w:left="284"/>
                            </w:pPr>
                          </w:p>
                          <w:p w14:paraId="4AF14C6E" w14:textId="77777777" w:rsidR="00894CFB" w:rsidRDefault="00894CFB" w:rsidP="008B2B0B">
                            <w:pPr>
                              <w:pStyle w:val="ListBullet"/>
                              <w:numPr>
                                <w:ilvl w:val="0"/>
                                <w:numId w:val="0"/>
                              </w:numPr>
                              <w:ind w:left="167" w:hanging="101"/>
                            </w:pPr>
                          </w:p>
                          <w:p w14:paraId="612D0A52" w14:textId="77777777" w:rsidR="00894CFB" w:rsidRDefault="00894CFB" w:rsidP="00EA3A1A">
                            <w:pPr>
                              <w:pStyle w:val="ListBullet"/>
                              <w:numPr>
                                <w:ilvl w:val="0"/>
                                <w:numId w:val="0"/>
                              </w:numPr>
                              <w:ind w:left="167" w:hanging="101"/>
                            </w:pPr>
                          </w:p>
                          <w:p w14:paraId="4BE61749" w14:textId="14E097E4" w:rsidR="00894CFB" w:rsidRDefault="00894CFB" w:rsidP="00EA3A1A">
                            <w:pPr>
                              <w:pStyle w:val="ListBullet"/>
                              <w:numPr>
                                <w:ilvl w:val="0"/>
                                <w:numId w:val="0"/>
                              </w:numPr>
                              <w:ind w:left="167" w:hanging="101"/>
                            </w:pPr>
                          </w:p>
                        </w:tc>
                      </w:tr>
                      <w:tr w:rsidR="00894CFB"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94CFB" w:rsidRDefault="00894CFB">
                            <w:pPr>
                              <w:pStyle w:val="Heading2"/>
                            </w:pPr>
                            <w:r>
                              <w:t>Additional Resources</w:t>
                            </w:r>
                          </w:p>
                          <w:p w14:paraId="39333E3A" w14:textId="77777777" w:rsidR="00894CFB" w:rsidRDefault="006620F8" w:rsidP="00373BCE">
                            <w:pPr>
                              <w:pStyle w:val="ListBullet"/>
                            </w:pPr>
                            <w:hyperlink r:id="rId12" w:history="1">
                              <w:r w:rsidR="00894CFB" w:rsidRPr="009B49C5">
                                <w:rPr>
                                  <w:rStyle w:val="Hyperlink"/>
                                </w:rPr>
                                <w:t>https://za.pearson.com/content/dam/region-growth/south-africa/pearson-south-africa/TeacherResourceMaterial/9781447978411_ngm_mat_pr4_tg_eng_ng_screen.pdf</w:t>
                              </w:r>
                            </w:hyperlink>
                            <w:r w:rsidR="00894CFB">
                              <w:t xml:space="preserve">  </w:t>
                            </w:r>
                          </w:p>
                          <w:p w14:paraId="232B1E8F" w14:textId="77777777" w:rsidR="00894CFB" w:rsidRDefault="006620F8" w:rsidP="0083703B">
                            <w:pPr>
                              <w:pStyle w:val="ListBullet"/>
                            </w:pPr>
                            <w:hyperlink r:id="rId13" w:history="1">
                              <w:r w:rsidR="00473E22">
                                <w:rPr>
                                  <w:rStyle w:val="Hyperlink"/>
                                </w:rPr>
                                <w:t>https://www.mathsisfun.com/algebra/open-sentences.html</w:t>
                              </w:r>
                            </w:hyperlink>
                            <w:r w:rsidR="00473E22">
                              <w:t xml:space="preserve"> </w:t>
                            </w:r>
                          </w:p>
                          <w:p w14:paraId="041538A8" w14:textId="77777777" w:rsidR="00473E22" w:rsidRDefault="006620F8" w:rsidP="0083703B">
                            <w:pPr>
                              <w:pStyle w:val="ListBullet"/>
                            </w:pPr>
                            <w:hyperlink r:id="rId14" w:history="1">
                              <w:r w:rsidR="00473E22">
                                <w:rPr>
                                  <w:rStyle w:val="Hyperlink"/>
                                </w:rPr>
                                <w:t>https://www.math-only-math.com/equations.html</w:t>
                              </w:r>
                            </w:hyperlink>
                            <w:r w:rsidR="00817985">
                              <w:t xml:space="preserve"> </w:t>
                            </w:r>
                          </w:p>
                          <w:p w14:paraId="266D3DBF" w14:textId="4B5DB28A" w:rsidR="00817985" w:rsidRDefault="006620F8" w:rsidP="0083703B">
                            <w:pPr>
                              <w:pStyle w:val="ListBullet"/>
                            </w:pPr>
                            <w:hyperlink r:id="rId15" w:history="1">
                              <w:r w:rsidR="00817985">
                                <w:rPr>
                                  <w:rStyle w:val="Hyperlink"/>
                                </w:rPr>
                                <w:t>http://www.algebra-class.com/open-sentences.html</w:t>
                              </w:r>
                            </w:hyperlink>
                          </w:p>
                        </w:tc>
                      </w:tr>
                      <w:tr w:rsidR="00894CFB" w14:paraId="22539C1A" w14:textId="77777777">
                        <w:trPr>
                          <w:trHeight w:val="864"/>
                        </w:trPr>
                        <w:tc>
                          <w:tcPr>
                            <w:tcW w:w="5000" w:type="pct"/>
                            <w:tcBorders>
                              <w:top w:val="single" w:sz="8" w:space="0" w:color="000000" w:themeColor="text1"/>
                            </w:tcBorders>
                          </w:tcPr>
                          <w:p w14:paraId="738BD807" w14:textId="77777777" w:rsidR="00894CFB" w:rsidRDefault="00894CFB">
                            <w:pPr>
                              <w:pStyle w:val="Heading2"/>
                            </w:pPr>
                            <w:r>
                              <w:t>Additional Notes</w:t>
                            </w:r>
                          </w:p>
                          <w:p w14:paraId="56EB777B" w14:textId="77777777" w:rsidR="00894CFB" w:rsidRDefault="00894CFB"/>
                        </w:tc>
                      </w:tr>
                    </w:tbl>
                    <w:p w14:paraId="7C9852EE" w14:textId="77777777" w:rsidR="00894CFB" w:rsidRDefault="00894CFB"/>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09688E28"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57E2E8FF" w14:textId="77777777" w:rsidR="00B04C8F" w:rsidRDefault="00B04C8F" w:rsidP="000505AB">
            <w:pPr>
              <w:pStyle w:val="ListParagraph"/>
              <w:numPr>
                <w:ilvl w:val="0"/>
                <w:numId w:val="26"/>
              </w:numPr>
              <w:ind w:left="142" w:hanging="142"/>
            </w:pPr>
            <w:r>
              <w:t>Define an open sentence</w:t>
            </w:r>
          </w:p>
          <w:p w14:paraId="37115A20" w14:textId="6BD56709" w:rsidR="00B04C8F" w:rsidRDefault="00B04C8F" w:rsidP="000505AB">
            <w:pPr>
              <w:pStyle w:val="ListParagraph"/>
              <w:numPr>
                <w:ilvl w:val="0"/>
                <w:numId w:val="26"/>
              </w:numPr>
              <w:ind w:left="142" w:hanging="142"/>
            </w:pPr>
            <w:r>
              <w:t>Find a missing number in an open sentence</w:t>
            </w:r>
          </w:p>
          <w:p w14:paraId="2D7C63DD" w14:textId="7AB15EA5" w:rsidR="00B04C8F" w:rsidRDefault="00B04C8F" w:rsidP="000505AB">
            <w:pPr>
              <w:pStyle w:val="ListParagraph"/>
              <w:numPr>
                <w:ilvl w:val="0"/>
                <w:numId w:val="26"/>
              </w:numPr>
              <w:ind w:left="142" w:hanging="142"/>
            </w:pPr>
            <w:r>
              <w:t>Solve gi</w:t>
            </w:r>
            <w:r w:rsidR="00373BCE">
              <w:t xml:space="preserve">ven problems on open sentences </w:t>
            </w:r>
            <w:r>
              <w:t>involving the four basic operations.</w:t>
            </w:r>
          </w:p>
          <w:p w14:paraId="5AAB056A" w14:textId="20FEAAED" w:rsidR="00B04C8F" w:rsidRDefault="00B04C8F" w:rsidP="000505AB">
            <w:pPr>
              <w:pStyle w:val="ListParagraph"/>
              <w:numPr>
                <w:ilvl w:val="0"/>
                <w:numId w:val="26"/>
              </w:numPr>
              <w:ind w:left="142" w:hanging="142"/>
            </w:pPr>
            <w:r>
              <w:t>Find missing nu</w:t>
            </w:r>
            <w:r w:rsidR="00373BCE">
              <w:t xml:space="preserve">mbers in quantitative aptitude diagrams drawn from open </w:t>
            </w:r>
            <w:r>
              <w:t>sentences.</w:t>
            </w:r>
          </w:p>
          <w:p w14:paraId="2E22B413" w14:textId="77777777" w:rsidR="00373BCE" w:rsidRDefault="00373BCE" w:rsidP="000505AB">
            <w:pPr>
              <w:pStyle w:val="ListParagraph"/>
              <w:numPr>
                <w:ilvl w:val="0"/>
                <w:numId w:val="26"/>
              </w:numPr>
              <w:ind w:left="142" w:hanging="142"/>
            </w:pPr>
            <w:r>
              <w:t>Solve related quantitative reasoning problems.</w:t>
            </w:r>
          </w:p>
          <w:p w14:paraId="2E75EEA9" w14:textId="213659EE" w:rsidR="001D4D95" w:rsidRDefault="001D4D95" w:rsidP="001D4D95"/>
          <w:p w14:paraId="3D24D27B" w14:textId="3B081CD9" w:rsidR="000505AB" w:rsidRDefault="000505AB" w:rsidP="001D4D95"/>
          <w:p w14:paraId="41478A72" w14:textId="475B5B4D" w:rsidR="003768C6" w:rsidRDefault="003768C6" w:rsidP="001D4D95"/>
          <w:p w14:paraId="16CA77C3" w14:textId="77777777" w:rsidR="003768C6" w:rsidRDefault="003768C6" w:rsidP="001D4D95"/>
          <w:p w14:paraId="79B7F361" w14:textId="1E48110D" w:rsidR="000505AB" w:rsidRDefault="000505AB" w:rsidP="001D4D95"/>
          <w:p w14:paraId="4DC2F18B" w14:textId="0E1492CC" w:rsidR="003768C6" w:rsidRDefault="003768C6" w:rsidP="001D4D95"/>
          <w:p w14:paraId="46505DBF" w14:textId="119B3031" w:rsidR="003768C6" w:rsidRDefault="003768C6" w:rsidP="001D4D95"/>
          <w:p w14:paraId="09948B17" w14:textId="234736A8" w:rsidR="003768C6" w:rsidRDefault="003768C6" w:rsidP="001D4D95"/>
          <w:p w14:paraId="7E089C40" w14:textId="77777777" w:rsidR="003768C6" w:rsidRDefault="003768C6" w:rsidP="001D4D95"/>
          <w:p w14:paraId="5ACBDBEA" w14:textId="77777777" w:rsidR="00DF06FF" w:rsidRPr="00FB30A1" w:rsidRDefault="00DF06FF" w:rsidP="00DF06FF">
            <w:pPr>
              <w:pStyle w:val="ListParagraph"/>
              <w:ind w:left="0"/>
            </w:pPr>
            <w:r w:rsidRPr="00FB30A1">
              <w:rPr>
                <w:rFonts w:asciiTheme="majorHAnsi" w:eastAsiaTheme="majorEastAsia" w:hAnsiTheme="majorHAnsi" w:cstheme="majorBidi"/>
                <w:b/>
                <w:color w:val="F16522" w:themeColor="accent1"/>
              </w:rPr>
              <w:lastRenderedPageBreak/>
              <w:t>Guided Practice</w:t>
            </w:r>
          </w:p>
          <w:p w14:paraId="59C0816A" w14:textId="77777777" w:rsidR="00DF06FF" w:rsidRDefault="00DF06FF" w:rsidP="00DF06FF">
            <w:pPr>
              <w:rPr>
                <w:b/>
              </w:rPr>
            </w:pPr>
            <w:r>
              <w:rPr>
                <w:b/>
              </w:rPr>
              <w:t>Day 2/ Lesson 2</w:t>
            </w:r>
            <w:r w:rsidRPr="00031953">
              <w:rPr>
                <w:b/>
              </w:rPr>
              <w:t>: 15 Mins</w:t>
            </w:r>
          </w:p>
          <w:p w14:paraId="1BE1C8D6" w14:textId="2D2AB4B5" w:rsidR="00473E22" w:rsidRDefault="00473E22" w:rsidP="000505AB">
            <w:pPr>
              <w:pStyle w:val="ListParagraph"/>
              <w:numPr>
                <w:ilvl w:val="0"/>
                <w:numId w:val="28"/>
              </w:numPr>
              <w:ind w:left="142" w:hanging="142"/>
            </w:pPr>
            <w:r>
              <w:t>A statement of equality of two algebraic expressions which involves one or more literals (var</w:t>
            </w:r>
            <w:r w:rsidR="000505AB">
              <w:t xml:space="preserve">iables) is called an equation. </w:t>
            </w:r>
          </w:p>
          <w:p w14:paraId="3FE273E3" w14:textId="77777777" w:rsidR="00473E22" w:rsidRDefault="00473E22" w:rsidP="000505AB">
            <w:pPr>
              <w:pStyle w:val="ListParagraph"/>
              <w:numPr>
                <w:ilvl w:val="0"/>
                <w:numId w:val="28"/>
              </w:numPr>
              <w:ind w:left="142" w:hanging="142"/>
            </w:pPr>
            <w:r>
              <w:t xml:space="preserve">3 + x = 7 is an equation. </w:t>
            </w:r>
          </w:p>
          <w:p w14:paraId="1481761D" w14:textId="708DB2EB" w:rsidR="00473E22" w:rsidRDefault="00473E22" w:rsidP="000505AB">
            <w:pPr>
              <w:pStyle w:val="ListParagraph"/>
              <w:numPr>
                <w:ilvl w:val="0"/>
                <w:numId w:val="28"/>
              </w:numPr>
              <w:ind w:left="142" w:hanging="142"/>
            </w:pPr>
            <w:r>
              <w:t xml:space="preserve">The set of values of variables which makes the open sentence true is called the solution set. </w:t>
            </w:r>
          </w:p>
          <w:p w14:paraId="71291E76" w14:textId="74C696AD" w:rsidR="00473E22" w:rsidRDefault="00473E22" w:rsidP="000505AB">
            <w:pPr>
              <w:pStyle w:val="ListParagraph"/>
              <w:numPr>
                <w:ilvl w:val="0"/>
                <w:numId w:val="28"/>
              </w:numPr>
              <w:ind w:left="142" w:hanging="142"/>
            </w:pPr>
            <w:r>
              <w:t xml:space="preserve">Note: Every equation has two sides — L.H.S. (left-hand side) and R.H.S. (right-hand side). </w:t>
            </w:r>
          </w:p>
          <w:p w14:paraId="28944114" w14:textId="77777777" w:rsidR="00A71E70" w:rsidRDefault="00473E22" w:rsidP="000505AB">
            <w:pPr>
              <w:pStyle w:val="ListParagraph"/>
              <w:numPr>
                <w:ilvl w:val="0"/>
                <w:numId w:val="28"/>
              </w:numPr>
              <w:ind w:left="142" w:hanging="142"/>
            </w:pPr>
            <w:r>
              <w:t>An equation may contain any number of variables.</w:t>
            </w:r>
          </w:p>
          <w:p w14:paraId="7749A483" w14:textId="15EEB54E" w:rsidR="00473E22" w:rsidRDefault="00473E22" w:rsidP="00473E22">
            <w:r>
              <w:t>(a) x + 4 = 7</w:t>
            </w:r>
          </w:p>
          <w:p w14:paraId="2E6D3A1E" w14:textId="4237EB81" w:rsidR="00473E22" w:rsidRDefault="00473E22" w:rsidP="00473E22">
            <w:r>
              <w:t xml:space="preserve">Solution: </w:t>
            </w:r>
          </w:p>
          <w:p w14:paraId="2F5B4D4B" w14:textId="77777777" w:rsidR="00473E22" w:rsidRDefault="00473E22" w:rsidP="00473E22">
            <w:r>
              <w:t>x + 4 = 7</w:t>
            </w:r>
          </w:p>
          <w:p w14:paraId="5CB0F928" w14:textId="77777777" w:rsidR="00473E22" w:rsidRDefault="00473E22" w:rsidP="00473E22">
            <w:r>
              <w:t>If x = 0, then 0 + 4 ≠ 7</w:t>
            </w:r>
          </w:p>
          <w:p w14:paraId="0C53553E" w14:textId="77777777" w:rsidR="00473E22" w:rsidRDefault="00473E22" w:rsidP="00473E22">
            <w:r>
              <w:t>If x= 1, then 1 + 4 ≠ 7</w:t>
            </w:r>
          </w:p>
          <w:p w14:paraId="73F9D99A" w14:textId="77777777" w:rsidR="00473E22" w:rsidRDefault="00473E22" w:rsidP="00473E22">
            <w:r>
              <w:t>If x = 2, then 2 + 4 ≠ 7</w:t>
            </w:r>
          </w:p>
          <w:p w14:paraId="531DDDFC" w14:textId="77777777" w:rsidR="00473E22" w:rsidRDefault="00473E22" w:rsidP="00473E22">
            <w:r>
              <w:t>If x = 3, then 3 + 4 = 7</w:t>
            </w:r>
          </w:p>
          <w:p w14:paraId="22A31125" w14:textId="3BD9DBE6" w:rsidR="00473E22" w:rsidRPr="000A37E8" w:rsidRDefault="00473E22" w:rsidP="00473E22">
            <w:r>
              <w:t>Therefore, the solution set for the open sentence x + 4 = 7 is 3.</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713FF7F" w14:textId="667B2330" w:rsidR="00373BCE" w:rsidRDefault="00F82E4D" w:rsidP="000505AB">
            <w:pPr>
              <w:pStyle w:val="ListParagraph"/>
              <w:numPr>
                <w:ilvl w:val="0"/>
                <w:numId w:val="27"/>
              </w:numPr>
              <w:ind w:left="182" w:hanging="182"/>
            </w:pPr>
            <w:r>
              <w:t>Pupils are</w:t>
            </w:r>
            <w:r w:rsidR="00373BCE">
              <w:t xml:space="preserve"> to understand</w:t>
            </w:r>
            <w:r>
              <w:t xml:space="preserve"> and remember</w:t>
            </w:r>
            <w:r w:rsidR="00373BCE">
              <w:t xml:space="preserve"> addition and subtraction facts very well. They should </w:t>
            </w:r>
            <w:r>
              <w:t xml:space="preserve">also </w:t>
            </w:r>
            <w:r w:rsidR="00373BCE">
              <w:t xml:space="preserve">be able to multiply and divide simple numbers. </w:t>
            </w:r>
          </w:p>
          <w:p w14:paraId="0D8C764C" w14:textId="65FBA9DF" w:rsidR="008815C6" w:rsidRDefault="00373BCE" w:rsidP="000505AB">
            <w:pPr>
              <w:pStyle w:val="ListParagraph"/>
              <w:numPr>
                <w:ilvl w:val="0"/>
                <w:numId w:val="27"/>
              </w:numPr>
              <w:ind w:left="182" w:hanging="182"/>
            </w:pPr>
            <w:r>
              <w:t>Pupils are to remember that division is the inverse of multiplication and vice versa.</w:t>
            </w:r>
          </w:p>
          <w:p w14:paraId="68A94267" w14:textId="77777777" w:rsidR="00F82E4D" w:rsidRDefault="00373BCE" w:rsidP="000505AB">
            <w:pPr>
              <w:pStyle w:val="ListParagraph"/>
              <w:numPr>
                <w:ilvl w:val="0"/>
                <w:numId w:val="27"/>
              </w:numPr>
              <w:ind w:left="182" w:hanging="182"/>
            </w:pPr>
            <w:r>
              <w:t>Before you start th</w:t>
            </w:r>
            <w:r w:rsidR="00F82E4D">
              <w:t xml:space="preserve">is lesson, ask the pupils what </w:t>
            </w:r>
            <w:r>
              <w:t xml:space="preserve">must be added to 6 to get 10. </w:t>
            </w:r>
          </w:p>
          <w:p w14:paraId="1F988052" w14:textId="1FAFDA2E" w:rsidR="00373BCE" w:rsidRDefault="00F82E4D" w:rsidP="000505AB">
            <w:pPr>
              <w:pStyle w:val="ListParagraph"/>
              <w:numPr>
                <w:ilvl w:val="0"/>
                <w:numId w:val="27"/>
              </w:numPr>
              <w:ind w:left="182" w:hanging="182"/>
            </w:pPr>
            <w:r>
              <w:t xml:space="preserve">Try this activity with </w:t>
            </w:r>
            <w:r w:rsidR="00373BCE">
              <w:t>many other additi</w:t>
            </w:r>
            <w:r>
              <w:t xml:space="preserve">on facts, for example, facts to 20: </w:t>
            </w:r>
            <w:r w:rsidR="00373BCE">
              <w:t>14 + 6 =20 therefore, 20 – 6 = 14.</w:t>
            </w:r>
          </w:p>
          <w:p w14:paraId="387F874E" w14:textId="24AB623D" w:rsidR="00373BCE" w:rsidRDefault="00373BCE" w:rsidP="000505AB">
            <w:pPr>
              <w:pStyle w:val="ListParagraph"/>
              <w:numPr>
                <w:ilvl w:val="0"/>
                <w:numId w:val="27"/>
              </w:numPr>
              <w:ind w:left="182" w:hanging="182"/>
            </w:pPr>
            <w:r>
              <w:t>Revise how to bala</w:t>
            </w:r>
            <w:r w:rsidR="00F82E4D">
              <w:t>nce scales with the students.</w:t>
            </w:r>
          </w:p>
          <w:p w14:paraId="3385C91A" w14:textId="0F99A1B1" w:rsidR="00373BCE" w:rsidRDefault="00373BCE" w:rsidP="000505AB">
            <w:pPr>
              <w:pStyle w:val="ListParagraph"/>
              <w:numPr>
                <w:ilvl w:val="0"/>
                <w:numId w:val="27"/>
              </w:numPr>
              <w:ind w:left="182" w:hanging="182"/>
            </w:pPr>
            <w:r>
              <w:t>Ten fish will balance</w:t>
            </w:r>
            <w:r w:rsidR="00F82E4D">
              <w:t xml:space="preserve"> a scale to the same level but </w:t>
            </w:r>
            <w:r>
              <w:t>only four have b</w:t>
            </w:r>
            <w:r w:rsidR="00F82E4D">
              <w:t xml:space="preserve">een put on the scale, how many </w:t>
            </w:r>
            <w:r>
              <w:t>fish need to be put</w:t>
            </w:r>
            <w:r w:rsidR="00F82E4D">
              <w:t xml:space="preserve"> on the scale for it to balance?</w:t>
            </w:r>
            <w:r>
              <w:t xml:space="preserve"> </w:t>
            </w:r>
          </w:p>
          <w:p w14:paraId="7044F5DE" w14:textId="158ABFE6" w:rsidR="00373BCE" w:rsidRDefault="00373BCE" w:rsidP="000505AB">
            <w:pPr>
              <w:pStyle w:val="ListParagraph"/>
              <w:numPr>
                <w:ilvl w:val="0"/>
                <w:numId w:val="27"/>
              </w:numPr>
              <w:ind w:left="182" w:hanging="182"/>
            </w:pPr>
            <w:r>
              <w:t>Explain the meaning of open</w:t>
            </w:r>
            <w:r w:rsidR="00F82E4D">
              <w:t xml:space="preserve"> sentences and relate it </w:t>
            </w:r>
            <w:r>
              <w:t>to the scale balance introduced earlier</w:t>
            </w:r>
          </w:p>
          <w:p w14:paraId="05CE4083" w14:textId="4B48664B" w:rsidR="008815C6" w:rsidRDefault="008815C6" w:rsidP="008815C6"/>
          <w:p w14:paraId="33892E14" w14:textId="75448E7B" w:rsidR="00F82E4D" w:rsidRDefault="00F82E4D" w:rsidP="008815C6"/>
          <w:p w14:paraId="621B0BED" w14:textId="77777777" w:rsidR="00F82E4D" w:rsidRDefault="00F82E4D" w:rsidP="008815C6"/>
          <w:p w14:paraId="6E1F013E" w14:textId="072718B0"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23900C12" w14:textId="77777777" w:rsidR="00A37E88" w:rsidRDefault="00A54440" w:rsidP="00473E22">
            <w:pPr>
              <w:rPr>
                <w:b/>
              </w:rPr>
            </w:pPr>
            <w:r>
              <w:rPr>
                <w:b/>
              </w:rPr>
              <w:t>Day 3/ Lesson 3: 30</w:t>
            </w:r>
            <w:r w:rsidR="00FB30A1" w:rsidRPr="00031953">
              <w:rPr>
                <w:b/>
              </w:rPr>
              <w:t xml:space="preserve"> Mins</w:t>
            </w:r>
          </w:p>
          <w:p w14:paraId="060D7F3F" w14:textId="77777777" w:rsidR="00473E22" w:rsidRDefault="00473E22" w:rsidP="00473E22">
            <w:r w:rsidRPr="00473E22">
              <w:t>Solutions to Open Sentences</w:t>
            </w:r>
          </w:p>
          <w:p w14:paraId="18B1E58D" w14:textId="77777777" w:rsidR="00473E22" w:rsidRDefault="00473E22" w:rsidP="000505AB">
            <w:pPr>
              <w:pStyle w:val="ListParagraph"/>
              <w:numPr>
                <w:ilvl w:val="0"/>
                <w:numId w:val="29"/>
              </w:numPr>
              <w:ind w:left="182" w:hanging="182"/>
            </w:pPr>
            <w:r>
              <w:t>To find the solution to an open sentence, we must find a number that we can substitute for the variable that will make the number sentence true.</w:t>
            </w:r>
          </w:p>
          <w:p w14:paraId="2A6A1934" w14:textId="6B61E0DA" w:rsidR="005C0875" w:rsidRDefault="005C0875" w:rsidP="000505AB">
            <w:pPr>
              <w:pStyle w:val="ListParagraph"/>
              <w:numPr>
                <w:ilvl w:val="0"/>
                <w:numId w:val="29"/>
              </w:numPr>
              <w:ind w:left="182" w:hanging="182"/>
            </w:pPr>
            <w:r>
              <w:t xml:space="preserve">Give the students an example, such as: solve  </w:t>
            </w:r>
            <m:oMath>
              <m:r>
                <w:rPr>
                  <w:rFonts w:ascii="Cambria Math" w:hAnsi="Cambria Math"/>
                </w:rPr>
                <m:t>b+5=18</m:t>
              </m:r>
            </m:oMath>
            <w:r>
              <w:t>.</w:t>
            </w:r>
          </w:p>
          <w:p w14:paraId="70997AE5" w14:textId="610ADCDD" w:rsidR="005C0875" w:rsidRDefault="005C0875" w:rsidP="000505AB">
            <w:pPr>
              <w:pStyle w:val="ListParagraph"/>
              <w:numPr>
                <w:ilvl w:val="0"/>
                <w:numId w:val="29"/>
              </w:numPr>
              <w:ind w:left="182" w:hanging="182"/>
            </w:pPr>
            <w:r>
              <w:t>Here, we must find that one number that we can substitute for the variable that will make the number sentence true.</w:t>
            </w:r>
          </w:p>
          <w:p w14:paraId="78C7FDE5" w14:textId="2487EC57" w:rsidR="005C0875" w:rsidRDefault="005C0875" w:rsidP="000505AB">
            <w:pPr>
              <w:pStyle w:val="ListParagraph"/>
              <w:numPr>
                <w:ilvl w:val="0"/>
                <w:numId w:val="29"/>
              </w:numPr>
              <w:ind w:left="182" w:hanging="182"/>
            </w:pPr>
            <w:r>
              <w:t>Some students might guess or perform a mental calculation to say that 13 + 5 = 18.</w:t>
            </w:r>
          </w:p>
          <w:p w14:paraId="0D828B98" w14:textId="56C6452F" w:rsidR="005C0875" w:rsidRDefault="005C0875" w:rsidP="000505AB">
            <w:pPr>
              <w:pStyle w:val="ListParagraph"/>
              <w:numPr>
                <w:ilvl w:val="0"/>
                <w:numId w:val="29"/>
              </w:numPr>
              <w:ind w:left="182" w:hanging="182"/>
            </w:pPr>
            <w:r>
              <w:t xml:space="preserve">To explain how we arrive at 13, </w:t>
            </w:r>
          </w:p>
          <w:p w14:paraId="0F58F338" w14:textId="57489915" w:rsidR="005C0875" w:rsidRDefault="000505AB" w:rsidP="000505AB">
            <w:pPr>
              <w:pStyle w:val="ListParagraph"/>
              <w:ind w:left="182"/>
            </w:pPr>
            <w:r>
              <w:t xml:space="preserve">     </w:t>
            </w:r>
            <w:r w:rsidR="005C0875">
              <w:t>b + 5 = 18</w:t>
            </w:r>
          </w:p>
          <w:p w14:paraId="63B4AE27" w14:textId="6BBDF533" w:rsidR="005C0875" w:rsidRDefault="005C0875" w:rsidP="000505AB">
            <w:pPr>
              <w:pStyle w:val="ListParagraph"/>
              <w:numPr>
                <w:ilvl w:val="0"/>
                <w:numId w:val="29"/>
              </w:numPr>
              <w:ind w:left="182" w:hanging="182"/>
            </w:pPr>
            <w:r>
              <w:t>Subtract 5 from both sides of the equation</w:t>
            </w:r>
            <w:r w:rsidR="0072676D">
              <w:t xml:space="preserve"> (Whatever we do to the left hand side, we must do to the Right hand side of the equation)</w:t>
            </w:r>
          </w:p>
          <w:p w14:paraId="10F66701" w14:textId="49F7E3EE" w:rsidR="005C0875" w:rsidRDefault="000505AB" w:rsidP="000505AB">
            <w:pPr>
              <w:pStyle w:val="ListParagraph"/>
              <w:ind w:left="182"/>
            </w:pPr>
            <w:r>
              <w:t xml:space="preserve">     </w:t>
            </w:r>
            <w:r w:rsidR="005C0875">
              <w:t>b + 5 – 5 = 18 – 5</w:t>
            </w:r>
          </w:p>
          <w:p w14:paraId="0563BCAC" w14:textId="5FF9ECAF" w:rsidR="005C0875" w:rsidRDefault="000505AB" w:rsidP="000505AB">
            <w:pPr>
              <w:pStyle w:val="ListParagraph"/>
              <w:ind w:left="182"/>
            </w:pPr>
            <w:r>
              <w:t xml:space="preserve"> </w:t>
            </w:r>
            <w:r w:rsidR="005C0875">
              <w:t xml:space="preserve">now on the left hand side, we have only b, </w:t>
            </w:r>
          </w:p>
          <w:p w14:paraId="15A90E7D" w14:textId="1EC76752" w:rsidR="005C0875" w:rsidRPr="000505AB" w:rsidRDefault="000505AB" w:rsidP="000505AB">
            <w:pPr>
              <w:pStyle w:val="ListParagraph"/>
              <w:ind w:left="182"/>
              <w:rPr>
                <w:rFonts w:ascii="Cambria Math" w:hAnsi="Cambria Math"/>
              </w:rPr>
            </w:pPr>
            <w:r>
              <w:rPr>
                <w:rFonts w:ascii="Cambria Math" w:hAnsi="Cambria Math"/>
              </w:rPr>
              <w:t xml:space="preserve">    </w:t>
            </w:r>
            <w:r w:rsidR="005C0875" w:rsidRPr="000505AB">
              <w:rPr>
                <w:rFonts w:ascii="Cambria Math" w:hAnsi="Cambria Math"/>
              </w:rPr>
              <w:t>∴ b = 18 – 5 =13.</w:t>
            </w:r>
          </w:p>
          <w:p w14:paraId="55D6A19D" w14:textId="3117996A" w:rsidR="00332260" w:rsidRPr="00332260" w:rsidRDefault="00332260" w:rsidP="000505AB">
            <w:pPr>
              <w:pStyle w:val="ListParagraph"/>
              <w:numPr>
                <w:ilvl w:val="0"/>
                <w:numId w:val="29"/>
              </w:numPr>
              <w:ind w:left="182" w:hanging="182"/>
            </w:pPr>
            <w:r w:rsidRPr="00332260">
              <w:t>Check the answer by substituting 13 in the original equation</w:t>
            </w:r>
          </w:p>
          <w:p w14:paraId="7C686DB3" w14:textId="1757C652" w:rsidR="005C0875" w:rsidRDefault="005C0875" w:rsidP="000505AB">
            <w:pPr>
              <w:pStyle w:val="ListParagraph"/>
              <w:numPr>
                <w:ilvl w:val="0"/>
                <w:numId w:val="29"/>
              </w:numPr>
              <w:ind w:left="182" w:hanging="182"/>
            </w:pPr>
            <w:r w:rsidRPr="00332260">
              <w:t>Generally, any operation we carry out to find the variable must be done such that only the variable stays on one side of the equation (preferably the L.H.S.)</w:t>
            </w:r>
            <w:r w:rsidRPr="000505AB">
              <w:rPr>
                <w:rFonts w:ascii="Cambria Math" w:hAnsi="Cambria Math"/>
              </w:rPr>
              <w:t xml:space="preserve">  </w:t>
            </w:r>
          </w:p>
          <w:p w14:paraId="24FBF1D9" w14:textId="0C6BCDAA" w:rsidR="005C0875" w:rsidRPr="005C0875" w:rsidRDefault="005C0875" w:rsidP="00473E22"/>
          <w:p w14:paraId="1EABAF0A" w14:textId="55365553" w:rsidR="005C0875" w:rsidRPr="005C0875" w:rsidRDefault="005C0875" w:rsidP="00473E22"/>
          <w:p w14:paraId="6CC78EF4" w14:textId="3BF8BFCC" w:rsidR="005C0875" w:rsidRPr="00473E22" w:rsidRDefault="005C0875" w:rsidP="00473E22"/>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725B6564" w14:textId="77777777" w:rsidR="00325DE9" w:rsidRDefault="00325DE9" w:rsidP="003768C6">
            <w:pPr>
              <w:pStyle w:val="ListParagraph"/>
              <w:numPr>
                <w:ilvl w:val="0"/>
                <w:numId w:val="31"/>
              </w:numPr>
              <w:ind w:left="147" w:hanging="141"/>
            </w:pPr>
            <w:r>
              <w:t xml:space="preserve">Lead pupils to understand the different symbols used in representing unknowns, such as rectangular box, triangular box and circular box. </w:t>
            </w:r>
          </w:p>
          <w:p w14:paraId="4BF3A5A0" w14:textId="7F1E1DA1" w:rsidR="00F327C8" w:rsidRDefault="00325DE9" w:rsidP="003768C6">
            <w:pPr>
              <w:pStyle w:val="ListParagraph"/>
              <w:numPr>
                <w:ilvl w:val="0"/>
                <w:numId w:val="31"/>
              </w:numPr>
              <w:ind w:left="147" w:hanging="141"/>
            </w:pPr>
            <w:r>
              <w:t>Alphabets are also used to represent unknowns. Lead them to determine the unknowns in the given examples.</w:t>
            </w:r>
          </w:p>
          <w:p w14:paraId="4163B53B" w14:textId="1ABF850A" w:rsidR="0015328D" w:rsidRDefault="0015328D" w:rsidP="003768C6">
            <w:pPr>
              <w:pStyle w:val="ListParagraph"/>
              <w:numPr>
                <w:ilvl w:val="0"/>
                <w:numId w:val="31"/>
              </w:numPr>
              <w:ind w:left="147" w:hanging="141"/>
            </w:pPr>
            <w:r>
              <w:t>Explain to students that open sentence is one in which the answer is either true or false, depending on what values are used. We have to solve the equation to know.</w:t>
            </w:r>
          </w:p>
          <w:p w14:paraId="244E6CA5" w14:textId="65FE0486" w:rsidR="0015328D" w:rsidRDefault="0015328D" w:rsidP="003768C6">
            <w:pPr>
              <w:pStyle w:val="ListParagraph"/>
              <w:numPr>
                <w:ilvl w:val="0"/>
                <w:numId w:val="31"/>
              </w:numPr>
              <w:ind w:left="147" w:hanging="141"/>
            </w:pPr>
            <w:r>
              <w:t>For example, “n is an even number” is open (could be true or false, depending on the value of n)</w:t>
            </w:r>
          </w:p>
          <w:p w14:paraId="081A72AF" w14:textId="57090C58" w:rsidR="0015328D" w:rsidRDefault="0015328D" w:rsidP="003768C6">
            <w:pPr>
              <w:pStyle w:val="ListParagraph"/>
              <w:numPr>
                <w:ilvl w:val="0"/>
                <w:numId w:val="31"/>
              </w:numPr>
              <w:ind w:left="147" w:hanging="141"/>
            </w:pPr>
            <w:r>
              <w:t>if n was 4 the sentence would be true, but if n was 5 the sentence would be false.</w:t>
            </w:r>
            <w:r w:rsidR="00894CFB">
              <w:t xml:space="preserve"> </w:t>
            </w:r>
            <w:r>
              <w:t>But we didn't say what value n has!</w:t>
            </w:r>
          </w:p>
          <w:p w14:paraId="613871C8" w14:textId="12FBB2F0" w:rsidR="0015328D" w:rsidRDefault="0015328D" w:rsidP="003768C6">
            <w:pPr>
              <w:pStyle w:val="ListParagraph"/>
              <w:numPr>
                <w:ilvl w:val="0"/>
                <w:numId w:val="31"/>
              </w:numPr>
              <w:ind w:left="147" w:hanging="141"/>
            </w:pPr>
            <w:r>
              <w:t xml:space="preserve">The value we don't know is called a </w:t>
            </w:r>
            <w:r w:rsidRPr="003768C6">
              <w:rPr>
                <w:b/>
              </w:rPr>
              <w:t xml:space="preserve">variable </w:t>
            </w:r>
            <w:r w:rsidR="00894CFB">
              <w:t>(also called an unknown)</w:t>
            </w:r>
          </w:p>
          <w:p w14:paraId="25D6EE75" w14:textId="07877289" w:rsidR="0015328D" w:rsidRDefault="0015328D" w:rsidP="003768C6">
            <w:pPr>
              <w:pStyle w:val="ListParagraph"/>
              <w:numPr>
                <w:ilvl w:val="0"/>
                <w:numId w:val="31"/>
              </w:numPr>
              <w:ind w:left="147" w:hanging="141"/>
            </w:pPr>
            <w:r>
              <w:t xml:space="preserve">In this example of an </w:t>
            </w:r>
            <w:r w:rsidR="00894CFB">
              <w:t>open sentence, x is a variable:</w:t>
            </w:r>
          </w:p>
          <w:p w14:paraId="115317B1" w14:textId="4186B474" w:rsidR="0015328D" w:rsidRDefault="0015328D" w:rsidP="003768C6">
            <w:pPr>
              <w:pStyle w:val="ListParagraph"/>
              <w:ind w:left="147"/>
            </w:pPr>
            <w:r>
              <w:t>x + 3 = 8</w:t>
            </w:r>
          </w:p>
          <w:p w14:paraId="74D41A5D" w14:textId="77777777" w:rsidR="00F327C8" w:rsidRPr="00DF06FF" w:rsidRDefault="00F327C8" w:rsidP="00301B45">
            <w:pPr>
              <w:pStyle w:val="ListParagraph"/>
              <w:ind w:left="147"/>
            </w:pPr>
          </w:p>
          <w:p w14:paraId="4AFECBFF" w14:textId="7777777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lastRenderedPageBreak/>
              <w:t>Guided Practice</w:t>
            </w:r>
          </w:p>
          <w:p w14:paraId="2BE4C6DC" w14:textId="60B9F49B" w:rsidR="00330B4E" w:rsidRDefault="00F327C8" w:rsidP="00330B4E">
            <w:pPr>
              <w:rPr>
                <w:b/>
              </w:rPr>
            </w:pPr>
            <w:r>
              <w:rPr>
                <w:b/>
              </w:rPr>
              <w:t>Day 4/ Lesson 4</w:t>
            </w:r>
            <w:r w:rsidR="00330B4E" w:rsidRPr="00031953">
              <w:rPr>
                <w:b/>
              </w:rPr>
              <w:t>: 15 Mins</w:t>
            </w:r>
          </w:p>
          <w:p w14:paraId="7282294A" w14:textId="77777777" w:rsidR="0072676D" w:rsidRDefault="00F12EB6" w:rsidP="000505AB">
            <w:pPr>
              <w:pStyle w:val="ListParagraph"/>
              <w:numPr>
                <w:ilvl w:val="0"/>
                <w:numId w:val="30"/>
              </w:numPr>
              <w:ind w:left="147" w:hanging="141"/>
            </w:pPr>
            <w:r>
              <w:t>Allow pupils to int</w:t>
            </w:r>
            <w:r w:rsidR="0072676D">
              <w:t xml:space="preserve">erpret some given mathematical </w:t>
            </w:r>
            <w:r>
              <w:t xml:space="preserve">statements. </w:t>
            </w:r>
          </w:p>
          <w:p w14:paraId="6E5106B7" w14:textId="2E351F08" w:rsidR="00F12EB6" w:rsidRDefault="00F12EB6" w:rsidP="000505AB">
            <w:pPr>
              <w:pStyle w:val="ListParagraph"/>
              <w:numPr>
                <w:ilvl w:val="0"/>
                <w:numId w:val="30"/>
              </w:numPr>
              <w:ind w:left="147" w:hanging="141"/>
            </w:pPr>
            <w:r>
              <w:t>Lea</w:t>
            </w:r>
            <w:r w:rsidR="0072676D">
              <w:t xml:space="preserve">d them to write open sentences </w:t>
            </w:r>
            <w:r>
              <w:t>in the form of ma</w:t>
            </w:r>
            <w:r w:rsidR="0072676D">
              <w:t xml:space="preserve">thematical statements and then </w:t>
            </w:r>
            <w:r>
              <w:t>solve the equation formed.</w:t>
            </w:r>
          </w:p>
          <w:p w14:paraId="63B86F35" w14:textId="6652F8AF" w:rsidR="00971415" w:rsidRDefault="00F12EB6" w:rsidP="000505AB">
            <w:pPr>
              <w:pStyle w:val="ListParagraph"/>
              <w:numPr>
                <w:ilvl w:val="0"/>
                <w:numId w:val="30"/>
              </w:numPr>
              <w:ind w:left="147" w:hanging="141"/>
            </w:pPr>
            <w:r>
              <w:t>Discuss the exa</w:t>
            </w:r>
            <w:r w:rsidR="0072676D">
              <w:t xml:space="preserve">mples with the pupils and make </w:t>
            </w:r>
            <w:r>
              <w:t>sure they understand both methods f</w:t>
            </w:r>
            <w:r w:rsidR="0072676D">
              <w:t xml:space="preserve">or finding an </w:t>
            </w:r>
            <w:r>
              <w:t>unknown in division and multiplication problems.</w:t>
            </w:r>
          </w:p>
          <w:p w14:paraId="22C1446A" w14:textId="657FE249" w:rsidR="00F12EB6" w:rsidRDefault="00F12EB6" w:rsidP="000505AB">
            <w:pPr>
              <w:pStyle w:val="ListParagraph"/>
              <w:numPr>
                <w:ilvl w:val="0"/>
                <w:numId w:val="30"/>
              </w:numPr>
              <w:ind w:left="147" w:hanging="141"/>
            </w:pPr>
            <w:r>
              <w:t xml:space="preserve">Use examples to explain number sentences involving </w:t>
            </w:r>
            <w:r w:rsidR="0072676D">
              <w:t>multiplications</w:t>
            </w:r>
            <w:r>
              <w:t xml:space="preserve"> and divisions. </w:t>
            </w:r>
          </w:p>
          <w:p w14:paraId="65CEA0B8" w14:textId="77777777" w:rsidR="00F12EB6" w:rsidRDefault="00F12EB6" w:rsidP="000505AB">
            <w:pPr>
              <w:pStyle w:val="ListParagraph"/>
              <w:numPr>
                <w:ilvl w:val="0"/>
                <w:numId w:val="30"/>
              </w:numPr>
              <w:ind w:left="147" w:hanging="141"/>
            </w:pPr>
            <w:r>
              <w:t xml:space="preserve">Solve for x if 36 </w:t>
            </w:r>
            <w:r w:rsidRPr="000505AB">
              <w:rPr>
                <w:rFonts w:ascii="Cambria Math" w:hAnsi="Cambria Math"/>
              </w:rPr>
              <w:t>÷</w:t>
            </w:r>
            <w:r>
              <w:t xml:space="preserve"> 4 = x</w:t>
            </w:r>
          </w:p>
          <w:p w14:paraId="21B9C3B3" w14:textId="77777777" w:rsidR="00F12EB6" w:rsidRDefault="00F12EB6" w:rsidP="003768C6">
            <w:pPr>
              <w:pStyle w:val="ListParagraph"/>
              <w:ind w:left="147"/>
            </w:pPr>
            <w:r>
              <w:t xml:space="preserve">Since 36 </w:t>
            </w:r>
            <w:r w:rsidRPr="000505AB">
              <w:rPr>
                <w:rFonts w:ascii="Cambria Math" w:hAnsi="Cambria Math"/>
              </w:rPr>
              <w:t>÷</w:t>
            </w:r>
            <w:r>
              <w:t xml:space="preserve"> 4 = 9, then x =9.</w:t>
            </w:r>
          </w:p>
          <w:p w14:paraId="4C30586B" w14:textId="77777777" w:rsidR="00F12EB6" w:rsidRDefault="00F12EB6" w:rsidP="000505AB">
            <w:pPr>
              <w:pStyle w:val="ListParagraph"/>
              <w:numPr>
                <w:ilvl w:val="0"/>
                <w:numId w:val="30"/>
              </w:numPr>
              <w:ind w:left="147" w:hanging="141"/>
            </w:pPr>
            <w:r>
              <w:t xml:space="preserve">If 12 </w:t>
            </w:r>
            <w:r w:rsidRPr="000505AB">
              <w:rPr>
                <w:rFonts w:ascii="Cambria Math" w:hAnsi="Cambria Math"/>
              </w:rPr>
              <w:t>×</w:t>
            </w:r>
            <w:r>
              <w:t xml:space="preserve"> a = 72, what is </w:t>
            </w:r>
            <w:r w:rsidRPr="000505AB">
              <w:rPr>
                <w:i/>
              </w:rPr>
              <w:t>a</w:t>
            </w:r>
            <w:r>
              <w:t>?</w:t>
            </w:r>
          </w:p>
          <w:p w14:paraId="2C56EE14" w14:textId="77777777" w:rsidR="00F12EB6" w:rsidRDefault="00F12EB6" w:rsidP="000505AB">
            <w:pPr>
              <w:pStyle w:val="ListParagraph"/>
              <w:numPr>
                <w:ilvl w:val="0"/>
                <w:numId w:val="30"/>
              </w:numPr>
              <w:ind w:left="147" w:hanging="141"/>
            </w:pPr>
            <w:r>
              <w:t xml:space="preserve">We make only </w:t>
            </w:r>
            <w:r w:rsidRPr="000505AB">
              <w:rPr>
                <w:i/>
              </w:rPr>
              <w:t>a</w:t>
            </w:r>
            <w:r>
              <w:t xml:space="preserve"> stay on one side of the equation (i.e. make </w:t>
            </w:r>
            <w:r w:rsidRPr="003768C6">
              <w:rPr>
                <w:i/>
              </w:rPr>
              <w:t>a</w:t>
            </w:r>
            <w:r>
              <w:t xml:space="preserve"> the subject of the formula)</w:t>
            </w:r>
            <w:r w:rsidR="0072676D">
              <w:t xml:space="preserve">. </w:t>
            </w:r>
          </w:p>
          <w:p w14:paraId="4483093F" w14:textId="24CC401C" w:rsidR="0072676D" w:rsidRPr="000505AB" w:rsidRDefault="0072676D" w:rsidP="003768C6">
            <w:pPr>
              <w:pStyle w:val="ListParagraph"/>
              <w:ind w:left="147"/>
              <w:rPr>
                <w:rFonts w:ascii="Cambria Math" w:hAnsi="Cambria Math"/>
              </w:rPr>
            </w:pPr>
            <w:r w:rsidRPr="000505AB">
              <w:rPr>
                <w:rFonts w:ascii="Cambria Math" w:hAnsi="Cambria Math"/>
              </w:rPr>
              <w:t xml:space="preserve">∴ </w:t>
            </w:r>
            <m:oMath>
              <m:f>
                <m:fPr>
                  <m:ctrlPr>
                    <w:rPr>
                      <w:rFonts w:ascii="Cambria Math" w:hAnsi="Cambria Math"/>
                      <w:i/>
                    </w:rPr>
                  </m:ctrlPr>
                </m:fPr>
                <m:num>
                  <m:r>
                    <w:rPr>
                      <w:rFonts w:ascii="Cambria Math" w:hAnsi="Cambria Math"/>
                    </w:rPr>
                    <m:t xml:space="preserve">12 ×a </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72</m:t>
                  </m:r>
                </m:num>
                <m:den>
                  <m:r>
                    <w:rPr>
                      <w:rFonts w:ascii="Cambria Math" w:hAnsi="Cambria Math"/>
                    </w:rPr>
                    <m:t>12</m:t>
                  </m:r>
                </m:den>
              </m:f>
              <m:r>
                <w:rPr>
                  <w:rFonts w:ascii="Cambria Math" w:hAnsi="Cambria Math"/>
                </w:rPr>
                <m:t xml:space="preserve"> </m:t>
              </m:r>
            </m:oMath>
            <w:r w:rsidRPr="000505AB">
              <w:rPr>
                <w:rFonts w:ascii="Cambria Math" w:hAnsi="Cambria Math"/>
              </w:rPr>
              <w:t>Then we have:</w:t>
            </w:r>
          </w:p>
          <w:p w14:paraId="0BEA1A29" w14:textId="77777777" w:rsidR="003768C6" w:rsidRDefault="003768C6" w:rsidP="003768C6">
            <w:pPr>
              <w:pStyle w:val="ListParagraph"/>
              <w:ind w:left="147"/>
              <w:rPr>
                <w:rFonts w:ascii="Cambria Math" w:hAnsi="Cambria Math"/>
              </w:rPr>
            </w:pPr>
            <w:r w:rsidRPr="003768C6">
              <w:rPr>
                <w:rFonts w:ascii="Cambria Math" w:hAnsi="Cambria Math"/>
                <w:i/>
              </w:rPr>
              <w:t>a</w:t>
            </w:r>
            <w:r w:rsidR="0072676D" w:rsidRPr="000505AB">
              <w:rPr>
                <w:rFonts w:ascii="Cambria Math" w:hAnsi="Cambria Math"/>
              </w:rPr>
              <w:t xml:space="preserve"> = </w:t>
            </w:r>
            <m:oMath>
              <m:f>
                <m:fPr>
                  <m:ctrlPr>
                    <w:rPr>
                      <w:rFonts w:ascii="Cambria Math" w:hAnsi="Cambria Math"/>
                      <w:i/>
                    </w:rPr>
                  </m:ctrlPr>
                </m:fPr>
                <m:num>
                  <m:r>
                    <w:rPr>
                      <w:rFonts w:ascii="Cambria Math" w:hAnsi="Cambria Math"/>
                    </w:rPr>
                    <m:t>72</m:t>
                  </m:r>
                </m:num>
                <m:den>
                  <m:r>
                    <w:rPr>
                      <w:rFonts w:ascii="Cambria Math" w:hAnsi="Cambria Math"/>
                    </w:rPr>
                    <m:t>12</m:t>
                  </m:r>
                </m:den>
              </m:f>
              <m:r>
                <w:rPr>
                  <w:rFonts w:ascii="Cambria Math" w:hAnsi="Cambria Math"/>
                </w:rPr>
                <m:t xml:space="preserve"> </m:t>
              </m:r>
            </m:oMath>
            <w:r w:rsidR="0072676D" w:rsidRPr="000505AB">
              <w:rPr>
                <w:rFonts w:ascii="Cambria Math" w:hAnsi="Cambria Math"/>
              </w:rPr>
              <w:t xml:space="preserve">= 6. </w:t>
            </w:r>
          </w:p>
          <w:p w14:paraId="012DB69B" w14:textId="49D85963" w:rsidR="0072676D" w:rsidRPr="00F12EB6" w:rsidRDefault="0072676D" w:rsidP="003768C6">
            <w:pPr>
              <w:pStyle w:val="ListParagraph"/>
              <w:ind w:left="147"/>
            </w:pPr>
            <w:r w:rsidRPr="000505AB">
              <w:rPr>
                <w:rFonts w:ascii="Cambria Math" w:hAnsi="Cambria Math"/>
              </w:rPr>
              <w:t xml:space="preserve">Check to see if your answer is correct by replacing </w:t>
            </w:r>
            <w:r w:rsidRPr="000505AB">
              <w:rPr>
                <w:rFonts w:ascii="Cambria Math" w:hAnsi="Cambria Math"/>
                <w:i/>
              </w:rPr>
              <w:t>a</w:t>
            </w:r>
            <w:r w:rsidRPr="000505AB">
              <w:rPr>
                <w:rFonts w:ascii="Cambria Math" w:hAnsi="Cambria Math"/>
              </w:rPr>
              <w:t xml:space="preserve"> with 6 and performing 12 × 6. This gives us 72. So we are correct. </w:t>
            </w: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3FBCCE9C" w14:textId="34248E44" w:rsidR="00101EEF" w:rsidRDefault="00817985" w:rsidP="00101EEF">
            <w:r>
              <w:t xml:space="preserve">Give </w:t>
            </w:r>
            <w:r w:rsidR="00101EEF">
              <w:t>the</w:t>
            </w:r>
            <w:r>
              <w:t xml:space="preserve"> </w:t>
            </w:r>
            <w:r w:rsidR="00101EEF">
              <w:t>student</w:t>
            </w:r>
            <w:r>
              <w:t xml:space="preserve"> </w:t>
            </w:r>
            <w:r w:rsidR="00101EEF">
              <w:t>a</w:t>
            </w:r>
            <w:r>
              <w:t xml:space="preserve"> </w:t>
            </w:r>
            <w:r w:rsidR="00101EEF">
              <w:t>series</w:t>
            </w:r>
            <w:r>
              <w:t xml:space="preserve"> </w:t>
            </w:r>
            <w:r w:rsidR="00101EEF">
              <w:t>of</w:t>
            </w:r>
            <w:r>
              <w:t xml:space="preserve"> </w:t>
            </w:r>
            <w:r w:rsidR="00101EEF">
              <w:t>open</w:t>
            </w:r>
            <w:r>
              <w:t xml:space="preserve"> </w:t>
            </w:r>
            <w:r w:rsidR="00101EEF">
              <w:t>number</w:t>
            </w:r>
            <w:r>
              <w:t xml:space="preserve"> </w:t>
            </w:r>
            <w:r w:rsidR="00101EEF">
              <w:t>sentences</w:t>
            </w:r>
            <w:r>
              <w:t xml:space="preserve"> </w:t>
            </w:r>
            <w:r w:rsidR="00101EEF">
              <w:t>to</w:t>
            </w:r>
            <w:r>
              <w:t xml:space="preserve"> </w:t>
            </w:r>
            <w:r w:rsidR="00101EEF">
              <w:t>solve.</w:t>
            </w:r>
          </w:p>
          <w:p w14:paraId="494F112F" w14:textId="7827B2D2" w:rsidR="00101EEF" w:rsidRDefault="00101EEF" w:rsidP="00101EEF">
            <w:r>
              <w:t>What</w:t>
            </w:r>
            <w:r w:rsidR="00817985">
              <w:t xml:space="preserve"> </w:t>
            </w:r>
            <w:r>
              <w:t>number</w:t>
            </w:r>
            <w:r w:rsidR="00817985">
              <w:t xml:space="preserve"> </w:t>
            </w:r>
            <w:r>
              <w:t>can</w:t>
            </w:r>
            <w:r w:rsidR="00817985">
              <w:t xml:space="preserve"> </w:t>
            </w:r>
            <w:r>
              <w:t>you</w:t>
            </w:r>
            <w:r w:rsidR="00817985">
              <w:t xml:space="preserve"> </w:t>
            </w:r>
            <w:r>
              <w:t>put</w:t>
            </w:r>
            <w:r w:rsidR="00817985">
              <w:t xml:space="preserve"> </w:t>
            </w:r>
            <w:r>
              <w:t>in</w:t>
            </w:r>
            <w:r w:rsidR="00817985">
              <w:t xml:space="preserve"> </w:t>
            </w:r>
            <w:r>
              <w:t>this</w:t>
            </w:r>
            <w:r w:rsidR="00817985">
              <w:t xml:space="preserve"> </w:t>
            </w:r>
            <w:r>
              <w:t>box</w:t>
            </w:r>
            <w:r w:rsidR="00817985">
              <w:t xml:space="preserve"> </w:t>
            </w:r>
            <w:r>
              <w:t>to</w:t>
            </w:r>
            <w:r w:rsidR="00817985">
              <w:t xml:space="preserve"> </w:t>
            </w:r>
            <w:r>
              <w:t>make</w:t>
            </w:r>
            <w:r w:rsidR="00817985">
              <w:t xml:space="preserve"> </w:t>
            </w:r>
            <w:r>
              <w:t>this</w:t>
            </w:r>
            <w:r w:rsidR="00817985">
              <w:t xml:space="preserve"> </w:t>
            </w:r>
            <w:r>
              <w:t>a</w:t>
            </w:r>
            <w:r w:rsidR="00817985">
              <w:t xml:space="preserve"> </w:t>
            </w:r>
            <w:r>
              <w:t>true</w:t>
            </w:r>
            <w:r w:rsidR="00817985">
              <w:t xml:space="preserve"> </w:t>
            </w:r>
            <w:r>
              <w:t>statement?</w:t>
            </w:r>
          </w:p>
          <w:p w14:paraId="79532218" w14:textId="6C11CB61" w:rsidR="00101EEF" w:rsidRDefault="00817985" w:rsidP="000505AB">
            <w:pPr>
              <w:pStyle w:val="ListParagraph"/>
              <w:numPr>
                <w:ilvl w:val="0"/>
                <w:numId w:val="24"/>
              </w:numPr>
              <w:ind w:left="182" w:hanging="182"/>
            </w:pPr>
            <w:r>
              <w:rPr>
                <w:noProof/>
                <w:lang w:eastAsia="en-US"/>
              </w:rPr>
              <mc:AlternateContent>
                <mc:Choice Requires="wps">
                  <w:drawing>
                    <wp:anchor distT="0" distB="0" distL="114300" distR="114300" simplePos="0" relativeHeight="251660288" behindDoc="0" locked="0" layoutInCell="1" allowOverlap="1" wp14:anchorId="52AF01C5" wp14:editId="6990CC77">
                      <wp:simplePos x="0" y="0"/>
                      <wp:positionH relativeFrom="column">
                        <wp:posOffset>481330</wp:posOffset>
                      </wp:positionH>
                      <wp:positionV relativeFrom="paragraph">
                        <wp:posOffset>9525</wp:posOffset>
                      </wp:positionV>
                      <wp:extent cx="9525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5250"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AA468" id="Rectangle 5" o:spid="_x0000_s1026" style="position:absolute;margin-left:37.9pt;margin-top:.75pt;width: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" filled="f" strokecolor="black [3213]" strokeweight="1pt"/>
                  </w:pict>
                </mc:Fallback>
              </mc:AlternateContent>
            </w:r>
            <w:r w:rsidR="00101EEF">
              <w:t>7 +</w:t>
            </w:r>
            <w:r>
              <w:t xml:space="preserve">  </w:t>
            </w:r>
            <w:r w:rsidR="00101EEF">
              <w:t>6</w:t>
            </w:r>
            <w:r>
              <w:t xml:space="preserve">  </w:t>
            </w:r>
            <w:r w:rsidR="00101EEF">
              <w:t>=</w:t>
            </w:r>
            <w:r>
              <w:t xml:space="preserve">  </w:t>
            </w:r>
            <w:r w:rsidR="00101EEF">
              <w:t xml:space="preserve"> </w:t>
            </w:r>
            <w:r>
              <w:t xml:space="preserve">  </w:t>
            </w:r>
            <w:r w:rsidR="00101EEF">
              <w:t>+</w:t>
            </w:r>
            <w:r>
              <w:t xml:space="preserve">  </w:t>
            </w:r>
            <w:r w:rsidR="00101EEF">
              <w:t>5</w:t>
            </w:r>
          </w:p>
          <w:p w14:paraId="57E26754" w14:textId="3B696721" w:rsidR="006B19E5" w:rsidRDefault="00817985" w:rsidP="000505AB">
            <w:pPr>
              <w:pStyle w:val="ListParagraph"/>
              <w:numPr>
                <w:ilvl w:val="0"/>
                <w:numId w:val="24"/>
              </w:numPr>
              <w:ind w:left="182" w:hanging="182"/>
            </w:pPr>
            <w:r>
              <w:rPr>
                <w:noProof/>
                <w:lang w:eastAsia="en-US"/>
              </w:rPr>
              <mc:AlternateContent>
                <mc:Choice Requires="wps">
                  <w:drawing>
                    <wp:anchor distT="0" distB="0" distL="114300" distR="114300" simplePos="0" relativeHeight="251662336" behindDoc="0" locked="0" layoutInCell="1" allowOverlap="1" wp14:anchorId="554BB2EF" wp14:editId="6021CB03">
                      <wp:simplePos x="0" y="0"/>
                      <wp:positionH relativeFrom="column">
                        <wp:posOffset>748030</wp:posOffset>
                      </wp:positionH>
                      <wp:positionV relativeFrom="paragraph">
                        <wp:posOffset>15240</wp:posOffset>
                      </wp:positionV>
                      <wp:extent cx="95250" cy="114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5250"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340C5" id="Rectangle 6" o:spid="_x0000_s1026" style="position:absolute;margin-left:58.9pt;margin-top:1.2pt;width:7.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" filled="f" strokecolor="black [3213]" strokeweight="1pt"/>
                  </w:pict>
                </mc:Fallback>
              </mc:AlternateContent>
            </w:r>
            <w:r w:rsidR="00101EEF">
              <w:t>8</w:t>
            </w:r>
            <w:r>
              <w:t xml:space="preserve">  </w:t>
            </w:r>
            <w:r w:rsidR="00101EEF">
              <w:t>+</w:t>
            </w:r>
            <w:r>
              <w:t xml:space="preserve">  </w:t>
            </w:r>
            <w:r w:rsidR="00101EEF">
              <w:t>4</w:t>
            </w:r>
            <w:r>
              <w:t xml:space="preserve">  </w:t>
            </w:r>
            <w:r w:rsidR="00101EEF">
              <w:t>=</w:t>
            </w:r>
            <w:r>
              <w:t xml:space="preserve">  </w:t>
            </w:r>
            <w:r w:rsidR="00101EEF">
              <w:t>5</w:t>
            </w:r>
            <w:r>
              <w:t xml:space="preserve">  </w:t>
            </w:r>
            <w:r w:rsidR="00101EEF">
              <w:t>+</w:t>
            </w:r>
            <w:r>
              <w:t xml:space="preserve">          </w:t>
            </w:r>
          </w:p>
          <w:p w14:paraId="55A63B19" w14:textId="774A7848" w:rsidR="00817985" w:rsidRDefault="00817985" w:rsidP="000505AB">
            <w:pPr>
              <w:pStyle w:val="ListParagraph"/>
              <w:numPr>
                <w:ilvl w:val="0"/>
                <w:numId w:val="24"/>
              </w:numPr>
              <w:ind w:left="182" w:hanging="182"/>
            </w:pPr>
            <w:r w:rsidRPr="00817985">
              <w:t xml:space="preserve">2 </w:t>
            </w:r>
            <w:r w:rsidRPr="000505AB">
              <w:rPr>
                <w:sz w:val="22"/>
              </w:rPr>
              <w:t>× □+</w:t>
            </w:r>
            <w:r w:rsidRPr="00817985">
              <w:t xml:space="preserve"> 5 = 11</w:t>
            </w:r>
            <w:r>
              <w:t xml:space="preserve"> </w:t>
            </w:r>
          </w:p>
          <w:p w14:paraId="7E793B58" w14:textId="0462A862" w:rsidR="00817985" w:rsidRPr="00101EEF" w:rsidRDefault="00817985" w:rsidP="00101EEF"/>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FCBDD71" w14:textId="77777777" w:rsidR="000505AB" w:rsidRDefault="00EF3638" w:rsidP="00EF3638">
            <w:r>
              <w:t>The teacher gives the students a word problem question:</w:t>
            </w:r>
          </w:p>
          <w:p w14:paraId="290231E8" w14:textId="0AFD96C9" w:rsidR="00CB574B" w:rsidRDefault="00EF3638" w:rsidP="000505AB">
            <w:pPr>
              <w:pStyle w:val="ListParagraph"/>
              <w:numPr>
                <w:ilvl w:val="0"/>
                <w:numId w:val="25"/>
              </w:numPr>
              <w:ind w:left="147" w:hanging="147"/>
            </w:pPr>
            <w:r>
              <w:t>If Lucy was given N1000 to buy chocolate worth N250, Cookies worth N200 and candies worth N150. How much change would she have left?</w:t>
            </w:r>
          </w:p>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1DD51E70" w14:textId="77777777" w:rsidR="00817985" w:rsidRDefault="00817985" w:rsidP="000505AB">
            <w:pPr>
              <w:pStyle w:val="ListParagraph"/>
              <w:numPr>
                <w:ilvl w:val="0"/>
                <w:numId w:val="23"/>
              </w:numPr>
              <w:ind w:left="182" w:hanging="182"/>
            </w:pPr>
            <w:r>
              <w:t xml:space="preserve">Mark the exercise, taking note of where </w:t>
            </w:r>
          </w:p>
          <w:p w14:paraId="13FD684F" w14:textId="77777777" w:rsidR="00817985" w:rsidRDefault="00817985" w:rsidP="000505AB">
            <w:pPr>
              <w:pStyle w:val="ListParagraph"/>
              <w:numPr>
                <w:ilvl w:val="0"/>
                <w:numId w:val="23"/>
              </w:numPr>
              <w:ind w:left="182" w:hanging="182"/>
            </w:pPr>
            <w:r>
              <w:t xml:space="preserve">individual pupils have not met the unit </w:t>
            </w:r>
          </w:p>
          <w:p w14:paraId="7B976C52" w14:textId="77777777" w:rsidR="00817985" w:rsidRDefault="00817985" w:rsidP="000505AB">
            <w:pPr>
              <w:pStyle w:val="ListParagraph"/>
              <w:numPr>
                <w:ilvl w:val="0"/>
                <w:numId w:val="23"/>
              </w:numPr>
              <w:ind w:left="182" w:hanging="182"/>
            </w:pPr>
            <w:r>
              <w:t xml:space="preserve">objectives, in order to give these pupils </w:t>
            </w:r>
          </w:p>
          <w:p w14:paraId="7DAB2D59" w14:textId="7B238CE2" w:rsidR="008815C6" w:rsidRDefault="00817985" w:rsidP="000505AB">
            <w:pPr>
              <w:pStyle w:val="ListParagraph"/>
              <w:numPr>
                <w:ilvl w:val="0"/>
                <w:numId w:val="23"/>
              </w:numPr>
              <w:ind w:left="182" w:hanging="182"/>
            </w:pPr>
            <w:r>
              <w:t>additional teaching input where required.</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556C3426" w14:textId="4AF293E9" w:rsidR="00C17E2A" w:rsidRDefault="00EF3638" w:rsidP="00EF3638">
            <w:pPr>
              <w:pStyle w:val="Heading2"/>
            </w:pPr>
            <w:r>
              <w:t>Review and Closing</w:t>
            </w:r>
          </w:p>
          <w:p w14:paraId="3229B4B9" w14:textId="77777777" w:rsidR="00EF3638" w:rsidRDefault="00EF3638" w:rsidP="000505AB">
            <w:pPr>
              <w:pStyle w:val="ListParagraph"/>
              <w:numPr>
                <w:ilvl w:val="0"/>
                <w:numId w:val="22"/>
              </w:numPr>
              <w:ind w:left="147" w:hanging="147"/>
            </w:pPr>
            <w:r>
              <w:t>The teacher revises how to fill in empty spaces/variables in an equation.</w:t>
            </w:r>
          </w:p>
          <w:p w14:paraId="30FF75F4" w14:textId="77777777" w:rsidR="00EF3638" w:rsidRDefault="00EF3638" w:rsidP="000505AB">
            <w:pPr>
              <w:pStyle w:val="ListParagraph"/>
              <w:numPr>
                <w:ilvl w:val="0"/>
                <w:numId w:val="22"/>
              </w:numPr>
              <w:ind w:left="147" w:hanging="147"/>
            </w:pPr>
            <w:r>
              <w:t>Remind the students that subtraction is the opposite/inverse of addition and multiplication is the inverse of division.</w:t>
            </w:r>
          </w:p>
          <w:p w14:paraId="12E4E7B6" w14:textId="77777777" w:rsidR="00EF3638" w:rsidRDefault="00EF3638" w:rsidP="000505AB">
            <w:pPr>
              <w:pStyle w:val="ListParagraph"/>
              <w:numPr>
                <w:ilvl w:val="0"/>
                <w:numId w:val="22"/>
              </w:numPr>
              <w:ind w:left="147" w:hanging="147"/>
            </w:pPr>
            <w:r>
              <w:t>Therefore, when they see an addition equation, e.g. 7 + x =13,to solve for the variable, they have to subtract and vice versa.</w:t>
            </w:r>
          </w:p>
          <w:p w14:paraId="1FEDB51D" w14:textId="77777777" w:rsidR="00EF3638" w:rsidRDefault="00EF3638" w:rsidP="000505AB">
            <w:pPr>
              <w:pStyle w:val="ListParagraph"/>
              <w:numPr>
                <w:ilvl w:val="0"/>
                <w:numId w:val="22"/>
              </w:numPr>
              <w:ind w:left="147" w:hanging="147"/>
            </w:pPr>
            <w:r>
              <w:t>Also, when they encounter multiplication equation, e.g. 5 * y = 30, they are to perform the inverse (division) to get y.</w:t>
            </w:r>
          </w:p>
          <w:p w14:paraId="7BBCA503" w14:textId="08D318D7" w:rsidR="00EF3638" w:rsidRDefault="00EF3638"/>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55B06" w14:textId="77777777" w:rsidR="006620F8" w:rsidRDefault="006620F8">
      <w:pPr>
        <w:spacing w:before="0" w:after="0" w:line="240" w:lineRule="auto"/>
      </w:pPr>
      <w:r>
        <w:separator/>
      </w:r>
    </w:p>
  </w:endnote>
  <w:endnote w:type="continuationSeparator" w:id="0">
    <w:p w14:paraId="4DD36121" w14:textId="77777777" w:rsidR="006620F8" w:rsidRDefault="006620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5F40048F" w:rsidR="00894CFB" w:rsidRDefault="00894CFB">
    <w:pPr>
      <w:pStyle w:val="Footer"/>
    </w:pPr>
    <w:r>
      <w:fldChar w:fldCharType="begin"/>
    </w:r>
    <w:r>
      <w:instrText xml:space="preserve"> PAGE   \* MERGEFORMAT </w:instrText>
    </w:r>
    <w:r>
      <w:fldChar w:fldCharType="separate"/>
    </w:r>
    <w:r w:rsidR="00D51EC0">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78AB7" w14:textId="77777777" w:rsidR="006620F8" w:rsidRDefault="006620F8">
      <w:pPr>
        <w:spacing w:before="0" w:after="0" w:line="240" w:lineRule="auto"/>
      </w:pPr>
      <w:r>
        <w:separator/>
      </w:r>
    </w:p>
  </w:footnote>
  <w:footnote w:type="continuationSeparator" w:id="0">
    <w:p w14:paraId="429C8719" w14:textId="77777777" w:rsidR="006620F8" w:rsidRDefault="006620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894CFB" w:rsidRDefault="00894CFB">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6035F6C"/>
    <w:multiLevelType w:val="hybridMultilevel"/>
    <w:tmpl w:val="E1668EF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610880"/>
    <w:multiLevelType w:val="hybridMultilevel"/>
    <w:tmpl w:val="90E657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C6400"/>
    <w:multiLevelType w:val="hybridMultilevel"/>
    <w:tmpl w:val="2CE0F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0054B6"/>
    <w:multiLevelType w:val="hybridMultilevel"/>
    <w:tmpl w:val="0444E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B55F5F"/>
    <w:multiLevelType w:val="hybridMultilevel"/>
    <w:tmpl w:val="DC903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FF66CF"/>
    <w:multiLevelType w:val="hybridMultilevel"/>
    <w:tmpl w:val="D7E62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72179"/>
    <w:multiLevelType w:val="hybridMultilevel"/>
    <w:tmpl w:val="8EB40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C5665"/>
    <w:multiLevelType w:val="hybridMultilevel"/>
    <w:tmpl w:val="57002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6660BA"/>
    <w:multiLevelType w:val="hybridMultilevel"/>
    <w:tmpl w:val="02802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450FA1"/>
    <w:multiLevelType w:val="hybridMultilevel"/>
    <w:tmpl w:val="AF8E8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577CC3"/>
    <w:multiLevelType w:val="hybridMultilevel"/>
    <w:tmpl w:val="8E8AB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A76F00"/>
    <w:multiLevelType w:val="hybridMultilevel"/>
    <w:tmpl w:val="618A4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A45D38"/>
    <w:multiLevelType w:val="hybridMultilevel"/>
    <w:tmpl w:val="0F48A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C71068"/>
    <w:multiLevelType w:val="hybridMultilevel"/>
    <w:tmpl w:val="5B207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6F5F6A"/>
    <w:multiLevelType w:val="hybridMultilevel"/>
    <w:tmpl w:val="5DEC8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8044D"/>
    <w:multiLevelType w:val="hybridMultilevel"/>
    <w:tmpl w:val="4A6A4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EB428D"/>
    <w:multiLevelType w:val="hybridMultilevel"/>
    <w:tmpl w:val="5B207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0"/>
  </w:num>
  <w:num w:numId="3">
    <w:abstractNumId w:val="16"/>
  </w:num>
  <w:num w:numId="4">
    <w:abstractNumId w:val="24"/>
  </w:num>
  <w:num w:numId="5">
    <w:abstractNumId w:val="21"/>
  </w:num>
  <w:num w:numId="6">
    <w:abstractNumId w:val="3"/>
  </w:num>
  <w:num w:numId="7">
    <w:abstractNumId w:val="9"/>
  </w:num>
  <w:num w:numId="8">
    <w:abstractNumId w:val="6"/>
  </w:num>
  <w:num w:numId="9">
    <w:abstractNumId w:val="10"/>
  </w:num>
  <w:num w:numId="10">
    <w:abstractNumId w:val="13"/>
  </w:num>
  <w:num w:numId="11">
    <w:abstractNumId w:val="11"/>
  </w:num>
  <w:num w:numId="12">
    <w:abstractNumId w:val="14"/>
  </w:num>
  <w:num w:numId="13">
    <w:abstractNumId w:val="23"/>
  </w:num>
  <w:num w:numId="14">
    <w:abstractNumId w:val="8"/>
  </w:num>
  <w:num w:numId="15">
    <w:abstractNumId w:val="2"/>
  </w:num>
  <w:num w:numId="16">
    <w:abstractNumId w:val="25"/>
  </w:num>
  <w:num w:numId="17">
    <w:abstractNumId w:val="4"/>
  </w:num>
  <w:num w:numId="18">
    <w:abstractNumId w:val="20"/>
  </w:num>
  <w:num w:numId="19">
    <w:abstractNumId w:val="17"/>
  </w:num>
  <w:num w:numId="20">
    <w:abstractNumId w:val="18"/>
  </w:num>
  <w:num w:numId="21">
    <w:abstractNumId w:val="15"/>
  </w:num>
  <w:num w:numId="22">
    <w:abstractNumId w:val="12"/>
  </w:num>
  <w:num w:numId="23">
    <w:abstractNumId w:val="28"/>
  </w:num>
  <w:num w:numId="24">
    <w:abstractNumId w:val="22"/>
  </w:num>
  <w:num w:numId="25">
    <w:abstractNumId w:val="1"/>
  </w:num>
  <w:num w:numId="26">
    <w:abstractNumId w:val="27"/>
  </w:num>
  <w:num w:numId="27">
    <w:abstractNumId w:val="19"/>
  </w:num>
  <w:num w:numId="28">
    <w:abstractNumId w:val="7"/>
  </w:num>
  <w:num w:numId="29">
    <w:abstractNumId w:val="5"/>
  </w:num>
  <w:num w:numId="30">
    <w:abstractNumId w:val="26"/>
  </w:num>
  <w:num w:numId="31">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6070"/>
    <w:rsid w:val="0004040F"/>
    <w:rsid w:val="0004502C"/>
    <w:rsid w:val="000505AB"/>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1EEF"/>
    <w:rsid w:val="00110F25"/>
    <w:rsid w:val="00120253"/>
    <w:rsid w:val="001205AF"/>
    <w:rsid w:val="001240F2"/>
    <w:rsid w:val="00134383"/>
    <w:rsid w:val="001432FD"/>
    <w:rsid w:val="00151B6D"/>
    <w:rsid w:val="0015328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6D67"/>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18A2"/>
    <w:rsid w:val="002F4915"/>
    <w:rsid w:val="00301B45"/>
    <w:rsid w:val="00304069"/>
    <w:rsid w:val="00304B4A"/>
    <w:rsid w:val="00310BAC"/>
    <w:rsid w:val="00312F69"/>
    <w:rsid w:val="003241D7"/>
    <w:rsid w:val="003242CF"/>
    <w:rsid w:val="003254A0"/>
    <w:rsid w:val="00325DE9"/>
    <w:rsid w:val="00330B4E"/>
    <w:rsid w:val="00331C10"/>
    <w:rsid w:val="00332260"/>
    <w:rsid w:val="00346000"/>
    <w:rsid w:val="003468F5"/>
    <w:rsid w:val="00350D6F"/>
    <w:rsid w:val="00364EE2"/>
    <w:rsid w:val="00367DF9"/>
    <w:rsid w:val="00373522"/>
    <w:rsid w:val="00373682"/>
    <w:rsid w:val="00373BCE"/>
    <w:rsid w:val="003768C6"/>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73E22"/>
    <w:rsid w:val="004827E6"/>
    <w:rsid w:val="00483322"/>
    <w:rsid w:val="00483AE5"/>
    <w:rsid w:val="00485065"/>
    <w:rsid w:val="00486F5A"/>
    <w:rsid w:val="00496287"/>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0875"/>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20F8"/>
    <w:rsid w:val="00667D6F"/>
    <w:rsid w:val="00675B73"/>
    <w:rsid w:val="00677486"/>
    <w:rsid w:val="00686B1E"/>
    <w:rsid w:val="00697CD8"/>
    <w:rsid w:val="006A5952"/>
    <w:rsid w:val="006B19E5"/>
    <w:rsid w:val="006B3200"/>
    <w:rsid w:val="006B571A"/>
    <w:rsid w:val="006C15A4"/>
    <w:rsid w:val="006C2F42"/>
    <w:rsid w:val="006E32BB"/>
    <w:rsid w:val="006E7F4B"/>
    <w:rsid w:val="006F0615"/>
    <w:rsid w:val="006F0813"/>
    <w:rsid w:val="006F5DC7"/>
    <w:rsid w:val="006F7C39"/>
    <w:rsid w:val="006F7E46"/>
    <w:rsid w:val="0070141C"/>
    <w:rsid w:val="00706EE0"/>
    <w:rsid w:val="00713D5E"/>
    <w:rsid w:val="00714A8D"/>
    <w:rsid w:val="007177D7"/>
    <w:rsid w:val="0072676D"/>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94C95"/>
    <w:rsid w:val="007C31C8"/>
    <w:rsid w:val="007C72D5"/>
    <w:rsid w:val="007E5E02"/>
    <w:rsid w:val="007F09DA"/>
    <w:rsid w:val="007F163A"/>
    <w:rsid w:val="007F4FCC"/>
    <w:rsid w:val="007F65A3"/>
    <w:rsid w:val="00807AE6"/>
    <w:rsid w:val="00811AB9"/>
    <w:rsid w:val="00817985"/>
    <w:rsid w:val="0083703B"/>
    <w:rsid w:val="008452D9"/>
    <w:rsid w:val="0085030E"/>
    <w:rsid w:val="00853340"/>
    <w:rsid w:val="00873641"/>
    <w:rsid w:val="008776E5"/>
    <w:rsid w:val="008815C6"/>
    <w:rsid w:val="00885068"/>
    <w:rsid w:val="00894CFB"/>
    <w:rsid w:val="008A326A"/>
    <w:rsid w:val="008A42C3"/>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32B1"/>
    <w:rsid w:val="009535AB"/>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54440"/>
    <w:rsid w:val="00A71E70"/>
    <w:rsid w:val="00A74FCC"/>
    <w:rsid w:val="00A82696"/>
    <w:rsid w:val="00A85D55"/>
    <w:rsid w:val="00AB0656"/>
    <w:rsid w:val="00AB565D"/>
    <w:rsid w:val="00AC178C"/>
    <w:rsid w:val="00AC63A2"/>
    <w:rsid w:val="00AD171D"/>
    <w:rsid w:val="00AD5265"/>
    <w:rsid w:val="00AD6AD0"/>
    <w:rsid w:val="00AE2FC3"/>
    <w:rsid w:val="00AF47E1"/>
    <w:rsid w:val="00B02EA6"/>
    <w:rsid w:val="00B046C1"/>
    <w:rsid w:val="00B04C8F"/>
    <w:rsid w:val="00B07834"/>
    <w:rsid w:val="00B137EA"/>
    <w:rsid w:val="00B25DC5"/>
    <w:rsid w:val="00B262A1"/>
    <w:rsid w:val="00B27BDC"/>
    <w:rsid w:val="00B36C8F"/>
    <w:rsid w:val="00B43418"/>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3FAF"/>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25FB"/>
    <w:rsid w:val="00CD4D2B"/>
    <w:rsid w:val="00CE56FD"/>
    <w:rsid w:val="00CE5B35"/>
    <w:rsid w:val="00CF7197"/>
    <w:rsid w:val="00D06D58"/>
    <w:rsid w:val="00D15CAA"/>
    <w:rsid w:val="00D17E02"/>
    <w:rsid w:val="00D20772"/>
    <w:rsid w:val="00D2109C"/>
    <w:rsid w:val="00D27DC3"/>
    <w:rsid w:val="00D329A0"/>
    <w:rsid w:val="00D3577C"/>
    <w:rsid w:val="00D43AC0"/>
    <w:rsid w:val="00D51EC0"/>
    <w:rsid w:val="00D63A36"/>
    <w:rsid w:val="00D8019B"/>
    <w:rsid w:val="00D812F1"/>
    <w:rsid w:val="00D85628"/>
    <w:rsid w:val="00D860C1"/>
    <w:rsid w:val="00D914D8"/>
    <w:rsid w:val="00DA1F66"/>
    <w:rsid w:val="00DC17D5"/>
    <w:rsid w:val="00DD1286"/>
    <w:rsid w:val="00DE0478"/>
    <w:rsid w:val="00DE3AC3"/>
    <w:rsid w:val="00DF02F9"/>
    <w:rsid w:val="00DF06FF"/>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92FA0"/>
    <w:rsid w:val="00EA3A1A"/>
    <w:rsid w:val="00EA5BCA"/>
    <w:rsid w:val="00EA78ED"/>
    <w:rsid w:val="00EB2FF3"/>
    <w:rsid w:val="00EB5924"/>
    <w:rsid w:val="00EC2D9F"/>
    <w:rsid w:val="00ED219F"/>
    <w:rsid w:val="00EE497B"/>
    <w:rsid w:val="00EF0198"/>
    <w:rsid w:val="00EF3638"/>
    <w:rsid w:val="00EF7436"/>
    <w:rsid w:val="00F1179F"/>
    <w:rsid w:val="00F12EB6"/>
    <w:rsid w:val="00F12F9F"/>
    <w:rsid w:val="00F17FDF"/>
    <w:rsid w:val="00F208E3"/>
    <w:rsid w:val="00F23572"/>
    <w:rsid w:val="00F235D6"/>
    <w:rsid w:val="00F27FA3"/>
    <w:rsid w:val="00F313EE"/>
    <w:rsid w:val="00F327C8"/>
    <w:rsid w:val="00F5037A"/>
    <w:rsid w:val="00F508FD"/>
    <w:rsid w:val="00F51303"/>
    <w:rsid w:val="00F542D4"/>
    <w:rsid w:val="00F60399"/>
    <w:rsid w:val="00F616CA"/>
    <w:rsid w:val="00F62599"/>
    <w:rsid w:val="00F66CE1"/>
    <w:rsid w:val="00F814F7"/>
    <w:rsid w:val="00F82E4D"/>
    <w:rsid w:val="00FA570E"/>
    <w:rsid w:val="00FB17D4"/>
    <w:rsid w:val="00FB30A1"/>
    <w:rsid w:val="00FB5202"/>
    <w:rsid w:val="00FB61C0"/>
    <w:rsid w:val="00FB7459"/>
    <w:rsid w:val="00FC2AF9"/>
    <w:rsid w:val="00FC4700"/>
    <w:rsid w:val="00FC7E02"/>
    <w:rsid w:val="00FE4D5F"/>
    <w:rsid w:val="00FE67CC"/>
    <w:rsid w:val="00FE68F0"/>
    <w:rsid w:val="00FF1001"/>
    <w:rsid w:val="00F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5636">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806894351">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earson.com/content/dam/region-growth/south-africa/pearson-south-africa/TeacherResourceMaterial/9781447978411_ngm_mat_pr4_tg_eng_ng_screen.pdf" TargetMode="External"/><Relationship Id="rId13" Type="http://schemas.openxmlformats.org/officeDocument/2006/relationships/hyperlink" Target="https://www.mathsisfun.com/algebra/open-sentenc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pearson.com/content/dam/region-growth/south-africa/pearson-south-africa/TeacherResourceMaterial/9781447978411_ngm_mat_pr4_tg_eng_ng_screen.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gebra-class.com/open-sentences.html" TargetMode="External"/><Relationship Id="rId5" Type="http://schemas.openxmlformats.org/officeDocument/2006/relationships/webSettings" Target="webSettings.xml"/><Relationship Id="rId15" Type="http://schemas.openxmlformats.org/officeDocument/2006/relationships/hyperlink" Target="http://www.algebra-class.com/open-sentences.html" TargetMode="External"/><Relationship Id="rId10" Type="http://schemas.openxmlformats.org/officeDocument/2006/relationships/hyperlink" Target="https://www.math-only-math.com/equations.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athsisfun.com/algebra/open-sentences.html" TargetMode="External"/><Relationship Id="rId14" Type="http://schemas.openxmlformats.org/officeDocument/2006/relationships/hyperlink" Target="https://www.math-only-math.com/equa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53EC3"/>
    <w:rsid w:val="00071DA5"/>
    <w:rsid w:val="000E3902"/>
    <w:rsid w:val="00106507"/>
    <w:rsid w:val="001342A4"/>
    <w:rsid w:val="00253619"/>
    <w:rsid w:val="00280CE5"/>
    <w:rsid w:val="003F0E5B"/>
    <w:rsid w:val="004A008E"/>
    <w:rsid w:val="004E1DB9"/>
    <w:rsid w:val="00571A20"/>
    <w:rsid w:val="005E6E71"/>
    <w:rsid w:val="006814AC"/>
    <w:rsid w:val="00713551"/>
    <w:rsid w:val="00721805"/>
    <w:rsid w:val="00805105"/>
    <w:rsid w:val="00816166"/>
    <w:rsid w:val="00836926"/>
    <w:rsid w:val="009D2491"/>
    <w:rsid w:val="00A20224"/>
    <w:rsid w:val="00AB2F7D"/>
    <w:rsid w:val="00AB37F5"/>
    <w:rsid w:val="00B67D1F"/>
    <w:rsid w:val="00C87D32"/>
    <w:rsid w:val="00C93DC1"/>
    <w:rsid w:val="00D22ED1"/>
    <w:rsid w:val="00D5663B"/>
    <w:rsid w:val="00D92979"/>
    <w:rsid w:val="00E17671"/>
    <w:rsid w:val="00EB30E9"/>
    <w:rsid w:val="00F94451"/>
    <w:rsid w:val="00FC2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sid w:val="007218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208</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2019-05-15T07:53:00Z</dcterms:created>
  <dcterms:modified xsi:type="dcterms:W3CDTF">2019-07-09T10:43:00Z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