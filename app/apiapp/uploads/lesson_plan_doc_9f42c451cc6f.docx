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583DC88E" w:rsidR="00C17E2A" w:rsidRPr="009260D0" w:rsidRDefault="00FC63DE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STructured dialogue</w:t>
            </w:r>
            <w:r w:rsidR="00A95FF7">
              <w:rPr>
                <w:sz w:val="40"/>
                <w:szCs w:val="40"/>
              </w:rPr>
              <w:t>/conversation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A82C1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A82C1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Overview</w:t>
            </w:r>
          </w:p>
        </w:tc>
      </w:tr>
      <w:tr w:rsidR="00C17E2A" w:rsidRPr="00A82C1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A82C1E" w14:paraId="32BF30BB" w14:textId="77777777">
              <w:tc>
                <w:tcPr>
                  <w:tcW w:w="5000" w:type="pct"/>
                </w:tcPr>
                <w:p w14:paraId="0EB4376E" w14:textId="5FE98623" w:rsidR="00C17E2A" w:rsidRPr="00A82C1E" w:rsidRDefault="00B36C8F">
                  <w:r w:rsidRPr="00A82C1E">
                    <w:t xml:space="preserve">English </w:t>
                  </w:r>
                </w:p>
              </w:tc>
            </w:tr>
            <w:tr w:rsidR="00C17E2A" w:rsidRPr="00A82C1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A82C1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A82C1E" w:rsidRDefault="00D27DC3">
                      <w:r w:rsidRPr="00A82C1E">
                        <w:t>[Instructor Name]</w:t>
                      </w:r>
                    </w:p>
                  </w:tc>
                </w:sdtContent>
              </w:sdt>
            </w:tr>
            <w:tr w:rsidR="00C17E2A" w:rsidRPr="00A82C1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A82C1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C963323" w:rsidR="00C17E2A" w:rsidRPr="00A82C1E" w:rsidRDefault="006C06D2">
                  <w:r w:rsidRPr="00A82C1E">
                    <w:t>4</w:t>
                  </w:r>
                </w:p>
              </w:tc>
            </w:tr>
          </w:tbl>
          <w:p w14:paraId="4CAC6574" w14:textId="77777777" w:rsidR="00C17E2A" w:rsidRPr="00A82C1E" w:rsidRDefault="00C17E2A"/>
        </w:tc>
        <w:tc>
          <w:tcPr>
            <w:tcW w:w="152" w:type="pct"/>
          </w:tcPr>
          <w:p w14:paraId="0CBCE437" w14:textId="77777777" w:rsidR="00C17E2A" w:rsidRPr="00A82C1E" w:rsidRDefault="00C17E2A"/>
        </w:tc>
        <w:tc>
          <w:tcPr>
            <w:tcW w:w="3895" w:type="pct"/>
          </w:tcPr>
          <w:p w14:paraId="2971807D" w14:textId="77777777" w:rsidR="000A37E8" w:rsidRPr="00A82C1E" w:rsidRDefault="000A37E8">
            <w:r w:rsidRPr="00A82C1E">
              <w:t>This lesson plan covers teaching content for;</w:t>
            </w:r>
          </w:p>
          <w:p w14:paraId="458BD9FD" w14:textId="5CC7F89E" w:rsidR="00FF4047" w:rsidRPr="00A82C1E" w:rsidRDefault="00C77171" w:rsidP="00415962">
            <w:pPr>
              <w:pStyle w:val="ListParagraph"/>
              <w:numPr>
                <w:ilvl w:val="0"/>
                <w:numId w:val="2"/>
              </w:numPr>
            </w:pPr>
            <w:r w:rsidRPr="00A82C1E">
              <w:t>Learning to</w:t>
            </w:r>
            <w:r w:rsidR="002A7661" w:rsidRPr="00A82C1E">
              <w:t xml:space="preserve"> </w:t>
            </w:r>
            <w:r w:rsidR="00FC63DE">
              <w:t>express themselves using structured dialogues</w:t>
            </w:r>
          </w:p>
        </w:tc>
      </w:tr>
    </w:tbl>
    <w:p w14:paraId="44024CC7" w14:textId="16E57A5B" w:rsidR="00C17E2A" w:rsidRPr="00A82C1E" w:rsidRDefault="00196867">
      <w:pPr>
        <w:pStyle w:val="NoSpacing"/>
      </w:pPr>
      <w:r w:rsidRPr="00A82C1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954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46E4878A" w14:textId="74F8D19F" w:rsidR="00681D70" w:rsidRDefault="00681D70" w:rsidP="00681D70">
                                  <w:pPr>
                                    <w:pStyle w:val="ListBullet"/>
                                    <w:numPr>
                                      <w:ilvl w:val="0"/>
                                      <w:numId w:val="28"/>
                                    </w:numPr>
                                    <w:ind w:left="180" w:hanging="180"/>
                                  </w:pPr>
                                  <w:r w:rsidRPr="00681D70">
                                    <w:t>emotions cards, one set, cut up, per group of 3 or 4</w:t>
                                  </w:r>
                                </w:p>
                                <w:p w14:paraId="7EC39726" w14:textId="088EB02F" w:rsidR="00681D70" w:rsidRDefault="00681D70" w:rsidP="00681D70">
                                  <w:pPr>
                                    <w:pStyle w:val="ListBullet"/>
                                    <w:numPr>
                                      <w:ilvl w:val="0"/>
                                      <w:numId w:val="28"/>
                                    </w:numPr>
                                    <w:ind w:left="180" w:hanging="180"/>
                                  </w:pPr>
                                  <w:r w:rsidRPr="00681D70">
                                    <w:t>conversation cards, one per learner or pair of learners</w:t>
                                  </w:r>
                                </w:p>
                                <w:p w14:paraId="737306FA" w14:textId="6509B272" w:rsidR="00681D70" w:rsidRDefault="00681D70" w:rsidP="00681D70">
                                  <w:pPr>
                                    <w:pStyle w:val="ListBullet"/>
                                    <w:numPr>
                                      <w:ilvl w:val="0"/>
                                      <w:numId w:val="28"/>
                                    </w:numPr>
                                    <w:ind w:left="180" w:hanging="180"/>
                                  </w:pPr>
                                  <w:r w:rsidRPr="00681D70">
                                    <w:t>activity images, one set, cut up, per pair of learners</w:t>
                                  </w:r>
                                </w:p>
                                <w:p w14:paraId="5E446B62" w14:textId="400FA22B" w:rsidR="00681D70" w:rsidRDefault="00681D70" w:rsidP="00681D70">
                                  <w:pPr>
                                    <w:pStyle w:val="ListBullet"/>
                                    <w:numPr>
                                      <w:ilvl w:val="0"/>
                                      <w:numId w:val="28"/>
                                    </w:numPr>
                                    <w:ind w:left="180" w:hanging="180"/>
                                  </w:pPr>
                                  <w:r w:rsidRPr="00681D70">
                                    <w:t>game, one for each group or 3-4 learners (this can be enlarged and laminated for future use, though not essential)</w:t>
                                  </w:r>
                                </w:p>
                                <w:p w14:paraId="41A513CC" w14:textId="77777777" w:rsidR="00681D70" w:rsidRDefault="00681D70" w:rsidP="00681D70">
                                  <w:pPr>
                                    <w:pStyle w:val="ListBullet"/>
                                    <w:numPr>
                                      <w:ilvl w:val="0"/>
                                      <w:numId w:val="28"/>
                                    </w:numPr>
                                    <w:ind w:left="180" w:hanging="180"/>
                                  </w:pPr>
                                  <w:r w:rsidRPr="00681D70">
                                    <w:t xml:space="preserve">Sets of dice and counters for the groups </w:t>
                                  </w:r>
                                </w:p>
                                <w:p w14:paraId="612D0A52" w14:textId="07C8E926" w:rsidR="00EA3A1A" w:rsidRDefault="00681D70" w:rsidP="00681D70">
                                  <w:pPr>
                                    <w:pStyle w:val="ListBullet"/>
                                    <w:numPr>
                                      <w:ilvl w:val="0"/>
                                      <w:numId w:val="28"/>
                                    </w:numPr>
                                    <w:ind w:left="180" w:hanging="180"/>
                                  </w:pPr>
                                  <w:r w:rsidRPr="00681D70">
                                    <w:t xml:space="preserve">Medium size sticky notes or small pieces of paper – at least two each. </w:t>
                                  </w: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29F0192" w14:textId="337EA7F7" w:rsidR="00CE172B" w:rsidRDefault="00460EC2" w:rsidP="00215C0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215C06" w:rsidRPr="001E2134">
                                      <w:rPr>
                                        <w:rStyle w:val="Hyperlink"/>
                                      </w:rPr>
                                      <w:t>https://study.com/academy/lesson/dialogue-lesson-plan-for-elementary-school.html</w:t>
                                    </w:r>
                                  </w:hyperlink>
                                </w:p>
                                <w:p w14:paraId="7858F9EA" w14:textId="03DDB5DC" w:rsidR="00215C06" w:rsidRDefault="00460EC2" w:rsidP="00215C06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215C06" w:rsidRPr="001E2134">
                                      <w:rPr>
                                        <w:rStyle w:val="Hyperlink"/>
                                      </w:rPr>
                                      <w:t>https://www.teachingenglish.org.uk/article/having-fun-dialogues</w:t>
                                    </w:r>
                                  </w:hyperlink>
                                </w:p>
                                <w:p w14:paraId="41BAB288" w14:textId="1171A8D9" w:rsidR="00215C06" w:rsidRDefault="00460EC2" w:rsidP="00215C06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215C06" w:rsidRPr="001E2134">
                                      <w:rPr>
                                        <w:rStyle w:val="Hyperlink"/>
                                      </w:rPr>
                                      <w:t>https://classroom.synonym.com/teach-dialogue-writing-younger-students-4804381.html</w:t>
                                    </w:r>
                                  </w:hyperlink>
                                </w:p>
                                <w:p w14:paraId="7B52A918" w14:textId="21343B91" w:rsidR="00215C06" w:rsidRDefault="00460EC2" w:rsidP="00215C06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215C06" w:rsidRPr="001E2134">
                                      <w:rPr>
                                        <w:rStyle w:val="Hyperlink"/>
                                      </w:rPr>
                                      <w:t>http://www.teachingenglishgames.com/how-to-teach-a-dialogue</w:t>
                                    </w:r>
                                  </w:hyperlink>
                                </w:p>
                                <w:p w14:paraId="3912359F" w14:textId="4D59ECFA" w:rsidR="00215C06" w:rsidRDefault="00460EC2" w:rsidP="00215C06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215C06" w:rsidRPr="001E2134">
                                      <w:rPr>
                                        <w:rStyle w:val="Hyperlink"/>
                                      </w:rPr>
                                      <w:t>https://www.thoughtco.com/how-to-use-dialogues-in-class-1212184</w:t>
                                    </w:r>
                                  </w:hyperlink>
                                </w:p>
                                <w:p w14:paraId="266D3DBF" w14:textId="32A9D9B8" w:rsidR="00215C06" w:rsidRDefault="00215C06" w:rsidP="00215C0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954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46E4878A" w14:textId="74F8D19F" w:rsidR="00681D70" w:rsidRDefault="00681D70" w:rsidP="00681D70">
                            <w:pPr>
                              <w:pStyle w:val="ListBullet"/>
                              <w:numPr>
                                <w:ilvl w:val="0"/>
                                <w:numId w:val="28"/>
                              </w:numPr>
                              <w:ind w:left="180" w:hanging="180"/>
                            </w:pPr>
                            <w:r w:rsidRPr="00681D70">
                              <w:t>emotions cards, one set, cut up, per group of 3 or 4</w:t>
                            </w:r>
                          </w:p>
                          <w:p w14:paraId="7EC39726" w14:textId="088EB02F" w:rsidR="00681D70" w:rsidRDefault="00681D70" w:rsidP="00681D70">
                            <w:pPr>
                              <w:pStyle w:val="ListBullet"/>
                              <w:numPr>
                                <w:ilvl w:val="0"/>
                                <w:numId w:val="28"/>
                              </w:numPr>
                              <w:ind w:left="180" w:hanging="180"/>
                            </w:pPr>
                            <w:r w:rsidRPr="00681D70">
                              <w:t>conversation cards, one per learner or pair of learners</w:t>
                            </w:r>
                          </w:p>
                          <w:p w14:paraId="737306FA" w14:textId="6509B272" w:rsidR="00681D70" w:rsidRDefault="00681D70" w:rsidP="00681D70">
                            <w:pPr>
                              <w:pStyle w:val="ListBullet"/>
                              <w:numPr>
                                <w:ilvl w:val="0"/>
                                <w:numId w:val="28"/>
                              </w:numPr>
                              <w:ind w:left="180" w:hanging="180"/>
                            </w:pPr>
                            <w:r w:rsidRPr="00681D70">
                              <w:t>activity images, one set, cut up, per pair of learners</w:t>
                            </w:r>
                          </w:p>
                          <w:p w14:paraId="5E446B62" w14:textId="400FA22B" w:rsidR="00681D70" w:rsidRDefault="00681D70" w:rsidP="00681D70">
                            <w:pPr>
                              <w:pStyle w:val="ListBullet"/>
                              <w:numPr>
                                <w:ilvl w:val="0"/>
                                <w:numId w:val="28"/>
                              </w:numPr>
                              <w:ind w:left="180" w:hanging="180"/>
                            </w:pPr>
                            <w:r w:rsidRPr="00681D70">
                              <w:t>game, one for each group or 3-4 learners (this can be enlarged and laminated for future use, though not essential)</w:t>
                            </w:r>
                          </w:p>
                          <w:p w14:paraId="41A513CC" w14:textId="77777777" w:rsidR="00681D70" w:rsidRDefault="00681D70" w:rsidP="00681D70">
                            <w:pPr>
                              <w:pStyle w:val="ListBullet"/>
                              <w:numPr>
                                <w:ilvl w:val="0"/>
                                <w:numId w:val="28"/>
                              </w:numPr>
                              <w:ind w:left="180" w:hanging="180"/>
                            </w:pPr>
                            <w:r w:rsidRPr="00681D70">
                              <w:t xml:space="preserve">Sets of dice and counters for the groups </w:t>
                            </w:r>
                          </w:p>
                          <w:p w14:paraId="612D0A52" w14:textId="07C8E926" w:rsidR="00EA3A1A" w:rsidRDefault="00681D70" w:rsidP="00681D70">
                            <w:pPr>
                              <w:pStyle w:val="ListBullet"/>
                              <w:numPr>
                                <w:ilvl w:val="0"/>
                                <w:numId w:val="28"/>
                              </w:numPr>
                              <w:ind w:left="180" w:hanging="180"/>
                            </w:pPr>
                            <w:r w:rsidRPr="00681D70">
                              <w:t xml:space="preserve">Medium size sticky notes or small pieces of paper – at least two each. </w:t>
                            </w: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29F0192" w14:textId="337EA7F7" w:rsidR="00CE172B" w:rsidRDefault="00460EC2" w:rsidP="00215C06">
                            <w:pPr>
                              <w:pStyle w:val="ListBullet"/>
                            </w:pPr>
                            <w:hyperlink r:id="rId13" w:history="1">
                              <w:r w:rsidR="00215C06" w:rsidRPr="001E2134">
                                <w:rPr>
                                  <w:rStyle w:val="Hyperlink"/>
                                </w:rPr>
                                <w:t>https://study.com/academy/lesson/dialogue-lesson-plan-for-elementary-school.html</w:t>
                              </w:r>
                            </w:hyperlink>
                          </w:p>
                          <w:p w14:paraId="7858F9EA" w14:textId="03DDB5DC" w:rsidR="00215C06" w:rsidRDefault="00460EC2" w:rsidP="00215C06">
                            <w:pPr>
                              <w:pStyle w:val="ListBullet"/>
                            </w:pPr>
                            <w:hyperlink r:id="rId14" w:history="1">
                              <w:r w:rsidR="00215C06" w:rsidRPr="001E2134">
                                <w:rPr>
                                  <w:rStyle w:val="Hyperlink"/>
                                </w:rPr>
                                <w:t>https://www.teachingenglish.org.uk/article/having-fun-dialogues</w:t>
                              </w:r>
                            </w:hyperlink>
                          </w:p>
                          <w:p w14:paraId="41BAB288" w14:textId="1171A8D9" w:rsidR="00215C06" w:rsidRDefault="00460EC2" w:rsidP="00215C06">
                            <w:pPr>
                              <w:pStyle w:val="ListBullet"/>
                            </w:pPr>
                            <w:hyperlink r:id="rId15" w:history="1">
                              <w:r w:rsidR="00215C06" w:rsidRPr="001E2134">
                                <w:rPr>
                                  <w:rStyle w:val="Hyperlink"/>
                                </w:rPr>
                                <w:t>https://classroom.synonym.com/teach-dialogue-writing-younger-students-4804381.html</w:t>
                              </w:r>
                            </w:hyperlink>
                          </w:p>
                          <w:p w14:paraId="7B52A918" w14:textId="21343B91" w:rsidR="00215C06" w:rsidRDefault="00460EC2" w:rsidP="00215C06">
                            <w:pPr>
                              <w:pStyle w:val="ListBullet"/>
                            </w:pPr>
                            <w:hyperlink r:id="rId16" w:history="1">
                              <w:r w:rsidR="00215C06" w:rsidRPr="001E2134">
                                <w:rPr>
                                  <w:rStyle w:val="Hyperlink"/>
                                </w:rPr>
                                <w:t>http://www.teachingenglishgames.com/how-to-teach-a-dialogue</w:t>
                              </w:r>
                            </w:hyperlink>
                          </w:p>
                          <w:p w14:paraId="3912359F" w14:textId="4D59ECFA" w:rsidR="00215C06" w:rsidRDefault="00460EC2" w:rsidP="00215C06">
                            <w:pPr>
                              <w:pStyle w:val="ListBullet"/>
                            </w:pPr>
                            <w:hyperlink r:id="rId17" w:history="1">
                              <w:r w:rsidR="00215C06" w:rsidRPr="001E2134">
                                <w:rPr>
                                  <w:rStyle w:val="Hyperlink"/>
                                </w:rPr>
                                <w:t>https://www.thoughtco.com/how-to-use-dialogues-in-class-1212184</w:t>
                              </w:r>
                            </w:hyperlink>
                          </w:p>
                          <w:p w14:paraId="266D3DBF" w14:textId="32A9D9B8" w:rsidR="00215C06" w:rsidRDefault="00215C06" w:rsidP="00215C0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A82C1E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A82C1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A82C1E" w14:paraId="51C30C02" w14:textId="77777777" w:rsidTr="00AD7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6D08E219" w:rsidR="00C17E2A" w:rsidRPr="00A82C1E" w:rsidRDefault="00D27DC3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Objectives</w:t>
            </w:r>
          </w:p>
          <w:p w14:paraId="0ABE148F" w14:textId="403E579E" w:rsidR="001D4D95" w:rsidRPr="00A82C1E" w:rsidRDefault="00AD5265" w:rsidP="00120253">
            <w:r w:rsidRPr="00A82C1E">
              <w:t>Students should be able to;</w:t>
            </w:r>
          </w:p>
          <w:p w14:paraId="2AF50A62" w14:textId="77777777" w:rsidR="00CB798F" w:rsidRDefault="00CB798F" w:rsidP="009155D5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>
              <w:t>E</w:t>
            </w:r>
            <w:r w:rsidRPr="00CB798F">
              <w:t>ngage in discussion on everyday topics</w:t>
            </w:r>
          </w:p>
          <w:p w14:paraId="04BEB357" w14:textId="77777777" w:rsidR="00CB798F" w:rsidRDefault="00CB798F" w:rsidP="009155D5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CB798F">
              <w:t xml:space="preserve">open and keep conversations going </w:t>
            </w:r>
          </w:p>
          <w:p w14:paraId="36C1AE56" w14:textId="77777777" w:rsidR="00CB798F" w:rsidRDefault="00CB798F" w:rsidP="009155D5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CB798F">
              <w:t xml:space="preserve">interrupt and end conversations appropriately </w:t>
            </w:r>
          </w:p>
          <w:p w14:paraId="34D6327B" w14:textId="1FDB2FB3" w:rsidR="00CB798F" w:rsidRDefault="00CB798F" w:rsidP="009155D5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CB798F">
              <w:t>ask questions to gain specific information</w:t>
            </w:r>
          </w:p>
          <w:p w14:paraId="399D28A3" w14:textId="7D1F4CE7" w:rsidR="00F32A4B" w:rsidRDefault="00F32A4B" w:rsidP="009155D5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>
              <w:t>B</w:t>
            </w:r>
            <w:r w:rsidRPr="00F32A4B">
              <w:t>ecome familiar with one another while becoming more and more comfortable with conversation.</w:t>
            </w:r>
          </w:p>
          <w:p w14:paraId="54E766FC" w14:textId="7E4F0C70" w:rsidR="00D914D8" w:rsidRPr="00F32A4B" w:rsidRDefault="00D914D8" w:rsidP="00F32A4B">
            <w:pPr>
              <w:pStyle w:val="Heading1"/>
            </w:pPr>
            <w:r w:rsidRPr="00F32A4B">
              <w:t>Assessment Activity</w:t>
            </w:r>
          </w:p>
          <w:p w14:paraId="1275A2B4" w14:textId="0E0563E4" w:rsidR="000B37BC" w:rsidRPr="00A82C1E" w:rsidRDefault="007B0D83" w:rsidP="007B0D83">
            <w:pPr>
              <w:pStyle w:val="ListBullet"/>
              <w:rPr>
                <w:rFonts w:eastAsiaTheme="majorEastAsia"/>
              </w:rPr>
            </w:pPr>
            <w:r>
              <w:rPr>
                <w:rFonts w:eastAsiaTheme="majorEastAsia"/>
              </w:rPr>
              <w:t>I</w:t>
            </w:r>
            <w:r w:rsidRPr="007B0D83">
              <w:rPr>
                <w:rFonts w:eastAsiaTheme="majorEastAsia"/>
              </w:rPr>
              <w:t xml:space="preserve">ssue a homework assignment to interview another student in the school or a family member. </w:t>
            </w:r>
          </w:p>
          <w:p w14:paraId="14BEDA2A" w14:textId="453615DF" w:rsidR="000B37BC" w:rsidRDefault="000B37BC" w:rsidP="000B37BC">
            <w:pPr>
              <w:pStyle w:val="ListBullet"/>
              <w:numPr>
                <w:ilvl w:val="0"/>
                <w:numId w:val="0"/>
              </w:numPr>
              <w:ind w:left="167"/>
              <w:rPr>
                <w:rFonts w:eastAsiaTheme="majorEastAsia"/>
              </w:rPr>
            </w:pPr>
          </w:p>
          <w:p w14:paraId="46F1E015" w14:textId="482E57D3" w:rsidR="00E0328F" w:rsidRDefault="00E0328F" w:rsidP="000B37BC">
            <w:pPr>
              <w:pStyle w:val="ListBullet"/>
              <w:numPr>
                <w:ilvl w:val="0"/>
                <w:numId w:val="0"/>
              </w:numPr>
              <w:ind w:left="167"/>
              <w:rPr>
                <w:rFonts w:eastAsiaTheme="majorEastAsia"/>
              </w:rPr>
            </w:pPr>
          </w:p>
          <w:p w14:paraId="34EC1D75" w14:textId="77777777" w:rsidR="00E0328F" w:rsidRPr="00A82C1E" w:rsidRDefault="00E0328F" w:rsidP="000B37BC">
            <w:pPr>
              <w:pStyle w:val="ListBullet"/>
              <w:numPr>
                <w:ilvl w:val="0"/>
                <w:numId w:val="0"/>
              </w:numPr>
              <w:ind w:left="167"/>
              <w:rPr>
                <w:rFonts w:eastAsiaTheme="majorEastAsia"/>
              </w:rPr>
            </w:pPr>
          </w:p>
          <w:p w14:paraId="50E0D0C1" w14:textId="77777777" w:rsidR="00D12602" w:rsidRPr="00A82C1E" w:rsidRDefault="00D12602" w:rsidP="00D12602">
            <w:pPr>
              <w:pStyle w:val="Heading2"/>
              <w:rPr>
                <w:b/>
                <w:bCs/>
              </w:rPr>
            </w:pPr>
            <w:r w:rsidRPr="00A82C1E">
              <w:rPr>
                <w:b/>
                <w:bCs/>
              </w:rPr>
              <w:lastRenderedPageBreak/>
              <w:t>Summary</w:t>
            </w:r>
          </w:p>
          <w:p w14:paraId="68D4DB2C" w14:textId="0539EFDF" w:rsidR="002E7793" w:rsidRPr="00A82C1E" w:rsidRDefault="000B37BC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 xml:space="preserve">Review on the importance </w:t>
            </w:r>
            <w:r w:rsidR="00681D70">
              <w:t>having a dialogue/conversation</w:t>
            </w:r>
          </w:p>
          <w:p w14:paraId="7AE14E81" w14:textId="77777777" w:rsidR="00681D70" w:rsidRDefault="00681D70" w:rsidP="002E7793">
            <w:pPr>
              <w:numPr>
                <w:ilvl w:val="0"/>
                <w:numId w:val="3"/>
              </w:numPr>
              <w:ind w:left="180" w:hanging="180"/>
            </w:pPr>
            <w:r w:rsidRPr="00681D70">
              <w:t>Finish the session with ‘goodbyes’</w:t>
            </w:r>
          </w:p>
          <w:p w14:paraId="7D36A0EB" w14:textId="77777777" w:rsidR="00681D70" w:rsidRDefault="00681D70" w:rsidP="002E7793">
            <w:pPr>
              <w:numPr>
                <w:ilvl w:val="0"/>
                <w:numId w:val="3"/>
              </w:numPr>
              <w:ind w:left="180" w:hanging="180"/>
            </w:pPr>
            <w:r w:rsidRPr="00681D70">
              <w:t>Elicit phrases the lea</w:t>
            </w:r>
            <w:r>
              <w:t>r</w:t>
            </w:r>
            <w:r w:rsidRPr="00681D70">
              <w:t xml:space="preserve">ners have heard for ‘goodbye’ </w:t>
            </w:r>
            <w:r w:rsidRPr="00681D70">
              <w:t xml:space="preserve"> </w:t>
            </w:r>
          </w:p>
          <w:p w14:paraId="478772A3" w14:textId="77777777" w:rsidR="00681D70" w:rsidRDefault="00681D70" w:rsidP="002E7793">
            <w:pPr>
              <w:numPr>
                <w:ilvl w:val="0"/>
                <w:numId w:val="3"/>
              </w:numPr>
              <w:ind w:left="180" w:hanging="180"/>
            </w:pPr>
            <w:r w:rsidRPr="00681D70">
              <w:t>Invite the leaners in turn to use one of the elicited phrases to say goodbye and leave the class</w:t>
            </w:r>
          </w:p>
          <w:p w14:paraId="02CB6B7A" w14:textId="296CA1C9" w:rsidR="001D4D95" w:rsidRPr="00A82C1E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 xml:space="preserve">When doing the review make sure you erase the lesson on the board. </w:t>
            </w:r>
          </w:p>
          <w:p w14:paraId="42C39D07" w14:textId="77777777" w:rsidR="001D4D95" w:rsidRPr="00A82C1E" w:rsidRDefault="001D4D95" w:rsidP="001D4D95"/>
          <w:p w14:paraId="7683CE86" w14:textId="77777777" w:rsidR="001D4D95" w:rsidRPr="00A82C1E" w:rsidRDefault="001D4D95" w:rsidP="001D4D95"/>
          <w:p w14:paraId="6C8FDF80" w14:textId="77777777" w:rsidR="001D4D95" w:rsidRPr="00A82C1E" w:rsidRDefault="001D4D95" w:rsidP="001D4D95"/>
          <w:p w14:paraId="09613FE1" w14:textId="77777777" w:rsidR="001D4D95" w:rsidRPr="00A82C1E" w:rsidRDefault="001D4D95" w:rsidP="001D4D95"/>
          <w:p w14:paraId="5E46CA3D" w14:textId="77777777" w:rsidR="00A71E70" w:rsidRPr="00A82C1E" w:rsidRDefault="00A71E70" w:rsidP="001D4D95"/>
          <w:p w14:paraId="36A25895" w14:textId="77777777" w:rsidR="00A71E70" w:rsidRPr="00A82C1E" w:rsidRDefault="00A71E70" w:rsidP="001D4D95"/>
          <w:p w14:paraId="18F0E2F1" w14:textId="77777777" w:rsidR="00A71E70" w:rsidRPr="00A82C1E" w:rsidRDefault="00A71E70" w:rsidP="001D4D95"/>
          <w:p w14:paraId="43C888DB" w14:textId="77777777" w:rsidR="00A71E70" w:rsidRPr="00A82C1E" w:rsidRDefault="00A71E70" w:rsidP="001D4D95"/>
          <w:p w14:paraId="22A31125" w14:textId="18309E14" w:rsidR="00A71E70" w:rsidRPr="00A82C1E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A82C1E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78F02784" w14:textId="7B280AA3" w:rsidR="00272E1D" w:rsidRPr="00272E1D" w:rsidRDefault="00272E1D" w:rsidP="00272E1D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Activity Starter/Instruction</w:t>
            </w:r>
          </w:p>
          <w:p w14:paraId="157606D8" w14:textId="77777777" w:rsidR="00707BB5" w:rsidRDefault="00272E1D" w:rsidP="00707BB5">
            <w:pPr>
              <w:pStyle w:val="ListParagraph"/>
              <w:numPr>
                <w:ilvl w:val="0"/>
                <w:numId w:val="39"/>
              </w:numPr>
              <w:ind w:left="330" w:hanging="330"/>
            </w:pPr>
            <w:r w:rsidRPr="00272E1D">
              <w:t xml:space="preserve">This lesson is about language for casual everyday conversations on the wings and in association.  </w:t>
            </w:r>
          </w:p>
          <w:p w14:paraId="72E3EB4F" w14:textId="77777777" w:rsidR="003E1314" w:rsidRDefault="00272E1D" w:rsidP="00707BB5">
            <w:pPr>
              <w:pStyle w:val="ListParagraph"/>
              <w:numPr>
                <w:ilvl w:val="0"/>
                <w:numId w:val="39"/>
              </w:numPr>
              <w:ind w:left="330" w:hanging="330"/>
            </w:pPr>
            <w:r w:rsidRPr="00272E1D">
              <w:t>It provides learners with the language required to start a conversation, interrupt, ask open and closed questions</w:t>
            </w:r>
          </w:p>
          <w:p w14:paraId="3672C4CE" w14:textId="04C9BC31" w:rsidR="00707BB5" w:rsidRDefault="003E1314" w:rsidP="00707BB5">
            <w:pPr>
              <w:pStyle w:val="ListParagraph"/>
              <w:numPr>
                <w:ilvl w:val="0"/>
                <w:numId w:val="39"/>
              </w:numPr>
              <w:ind w:left="330" w:hanging="330"/>
            </w:pPr>
            <w:r>
              <w:t xml:space="preserve">Also, to </w:t>
            </w:r>
            <w:r w:rsidR="00272E1D" w:rsidRPr="00272E1D">
              <w:t xml:space="preserve">change a subject, keep a conversation going and end a conversation.  </w:t>
            </w:r>
          </w:p>
          <w:p w14:paraId="7D840681" w14:textId="594E9339" w:rsidR="00707BB5" w:rsidRDefault="00272E1D" w:rsidP="00707BB5">
            <w:pPr>
              <w:pStyle w:val="ListParagraph"/>
              <w:numPr>
                <w:ilvl w:val="0"/>
                <w:numId w:val="39"/>
              </w:numPr>
              <w:ind w:left="330" w:hanging="330"/>
            </w:pPr>
            <w:r w:rsidRPr="00272E1D">
              <w:t xml:space="preserve">There is plenty of opportunity to build on and extend language learners know already. </w:t>
            </w:r>
          </w:p>
          <w:p w14:paraId="4527F536" w14:textId="77777777" w:rsidR="003E1314" w:rsidRDefault="00272E1D" w:rsidP="00707BB5">
            <w:pPr>
              <w:pStyle w:val="ListParagraph"/>
              <w:numPr>
                <w:ilvl w:val="0"/>
                <w:numId w:val="39"/>
              </w:numPr>
              <w:ind w:left="330" w:hanging="180"/>
            </w:pPr>
            <w:r w:rsidRPr="00272E1D">
              <w:t>The teacher has the opportunity to focus on the language areas relevant to their learners</w:t>
            </w:r>
          </w:p>
          <w:p w14:paraId="395145E7" w14:textId="3085F393" w:rsidR="00272E1D" w:rsidRDefault="003E1314" w:rsidP="00707BB5">
            <w:pPr>
              <w:pStyle w:val="ListParagraph"/>
              <w:numPr>
                <w:ilvl w:val="0"/>
                <w:numId w:val="39"/>
              </w:numPr>
              <w:ind w:left="330" w:hanging="180"/>
            </w:pPr>
            <w:r>
              <w:t xml:space="preserve">Teacher will be using </w:t>
            </w:r>
            <w:r w:rsidR="00272E1D" w:rsidRPr="00272E1D">
              <w:t>open ended exercises</w:t>
            </w:r>
            <w:r>
              <w:t>,</w:t>
            </w:r>
            <w:r w:rsidR="00272E1D" w:rsidRPr="00272E1D">
              <w:t xml:space="preserve"> practical speaking</w:t>
            </w:r>
            <w:r>
              <w:t xml:space="preserve">, </w:t>
            </w:r>
            <w:r w:rsidR="00272E1D" w:rsidRPr="00272E1D">
              <w:t>listening games and role plays.</w:t>
            </w:r>
          </w:p>
          <w:p w14:paraId="75A6F9F3" w14:textId="16A8F554" w:rsidR="00272E1D" w:rsidRDefault="00272E1D" w:rsidP="00291732">
            <w:pPr>
              <w:pStyle w:val="Heading1"/>
              <w:rPr>
                <w:sz w:val="18"/>
                <w:szCs w:val="18"/>
              </w:rPr>
            </w:pPr>
          </w:p>
          <w:p w14:paraId="6AD84D50" w14:textId="071ADFF1" w:rsidR="00B1270B" w:rsidRDefault="00B1270B" w:rsidP="00B1270B"/>
          <w:p w14:paraId="2D0DC6FE" w14:textId="0497B8B9" w:rsidR="00B1270B" w:rsidRDefault="00B1270B" w:rsidP="00B1270B"/>
          <w:p w14:paraId="4B963865" w14:textId="5CFE5474" w:rsidR="00B1270B" w:rsidRDefault="00B1270B" w:rsidP="00B1270B"/>
          <w:p w14:paraId="23FAD736" w14:textId="77777777" w:rsidR="00B1270B" w:rsidRPr="00B1270B" w:rsidRDefault="00B1270B" w:rsidP="00B1270B"/>
          <w:p w14:paraId="454B16B7" w14:textId="16702016" w:rsidR="00272E1D" w:rsidRPr="00A82C1E" w:rsidRDefault="00B1270B" w:rsidP="00272E1D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14:paraId="6CB34D4F" w14:textId="4BC8603A" w:rsidR="00272E1D" w:rsidRPr="00A82C1E" w:rsidRDefault="00272E1D" w:rsidP="00272E1D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>
              <w:rPr>
                <w:b/>
              </w:rPr>
              <w:t>2</w:t>
            </w:r>
            <w:r w:rsidRPr="00A82C1E">
              <w:rPr>
                <w:b/>
              </w:rPr>
              <w:t>/ Lesson 1: 2</w:t>
            </w:r>
            <w:r>
              <w:rPr>
                <w:b/>
              </w:rPr>
              <w:t>5</w:t>
            </w:r>
            <w:r w:rsidRPr="00A82C1E">
              <w:rPr>
                <w:b/>
              </w:rPr>
              <w:t xml:space="preserve"> Mins</w:t>
            </w:r>
          </w:p>
          <w:p w14:paraId="35A9BFF1" w14:textId="77777777" w:rsidR="00272E1D" w:rsidRDefault="00272E1D" w:rsidP="00272E1D">
            <w:pPr>
              <w:pStyle w:val="ListParagraph"/>
              <w:numPr>
                <w:ilvl w:val="0"/>
                <w:numId w:val="31"/>
              </w:numPr>
              <w:ind w:left="300" w:hanging="300"/>
            </w:pPr>
            <w:r>
              <w:t>Put learners in groups of up to 4 of a similar level</w:t>
            </w:r>
          </w:p>
          <w:p w14:paraId="4C355E49" w14:textId="77777777" w:rsidR="00272E1D" w:rsidRDefault="00272E1D" w:rsidP="00272E1D">
            <w:pPr>
              <w:pStyle w:val="ListParagraph"/>
              <w:numPr>
                <w:ilvl w:val="0"/>
                <w:numId w:val="31"/>
              </w:numPr>
              <w:ind w:left="300" w:hanging="300"/>
            </w:pPr>
            <w:r>
              <w:t>Handout a small piece of blank paper/sticky note to each learner.</w:t>
            </w:r>
          </w:p>
          <w:p w14:paraId="366EF947" w14:textId="77777777" w:rsidR="00272E1D" w:rsidRDefault="00272E1D" w:rsidP="00272E1D">
            <w:pPr>
              <w:pStyle w:val="ListParagraph"/>
              <w:numPr>
                <w:ilvl w:val="0"/>
                <w:numId w:val="31"/>
              </w:numPr>
              <w:ind w:left="300" w:hanging="300"/>
            </w:pPr>
            <w:r>
              <w:t xml:space="preserve">Ask them to write down one word or phrase that confused them when they first came to school: they may need help with this.  </w:t>
            </w:r>
          </w:p>
          <w:p w14:paraId="5A5DDBB4" w14:textId="77777777" w:rsidR="00272E1D" w:rsidRDefault="00272E1D" w:rsidP="00272E1D">
            <w:pPr>
              <w:pStyle w:val="ListParagraph"/>
              <w:numPr>
                <w:ilvl w:val="0"/>
                <w:numId w:val="31"/>
              </w:numPr>
              <w:ind w:left="300" w:hanging="300"/>
            </w:pPr>
            <w:r>
              <w:t>Put the pieces of paper into the Centre of the table and invite learners to explain the ones they know to the rest of their group.</w:t>
            </w:r>
          </w:p>
          <w:p w14:paraId="5DC26A18" w14:textId="77777777" w:rsidR="00272E1D" w:rsidRDefault="00272E1D" w:rsidP="00272E1D">
            <w:pPr>
              <w:pStyle w:val="ListParagraph"/>
              <w:numPr>
                <w:ilvl w:val="0"/>
                <w:numId w:val="31"/>
              </w:numPr>
              <w:ind w:left="300" w:hanging="300"/>
            </w:pPr>
            <w:r>
              <w:t>Support learners to write the definitions on another piece of paper</w:t>
            </w:r>
          </w:p>
          <w:p w14:paraId="066D1588" w14:textId="77777777" w:rsidR="00272E1D" w:rsidRDefault="00272E1D" w:rsidP="00272E1D">
            <w:pPr>
              <w:pStyle w:val="ListParagraph"/>
              <w:numPr>
                <w:ilvl w:val="0"/>
                <w:numId w:val="31"/>
              </w:numPr>
              <w:ind w:left="300" w:hanging="300"/>
            </w:pPr>
            <w:r>
              <w:t xml:space="preserve">Those they don’t know you can collect, and write the definitions on a separate sheet of paper.  </w:t>
            </w:r>
          </w:p>
          <w:p w14:paraId="21DFAAB8" w14:textId="77777777" w:rsidR="00272E1D" w:rsidRDefault="00272E1D" w:rsidP="00272E1D">
            <w:pPr>
              <w:pStyle w:val="ListParagraph"/>
              <w:numPr>
                <w:ilvl w:val="0"/>
                <w:numId w:val="31"/>
              </w:numPr>
              <w:ind w:left="300" w:hanging="300"/>
            </w:pPr>
            <w:r w:rsidRPr="00BC2D7D">
              <w:t>Swap the words and definitions cards with the next table for them to match and discuss</w:t>
            </w:r>
          </w:p>
          <w:p w14:paraId="1CA5240C" w14:textId="77777777" w:rsidR="00272E1D" w:rsidRDefault="00272E1D" w:rsidP="00272E1D">
            <w:pPr>
              <w:pStyle w:val="ListParagraph"/>
              <w:numPr>
                <w:ilvl w:val="0"/>
                <w:numId w:val="31"/>
              </w:numPr>
              <w:ind w:left="300" w:hanging="300"/>
            </w:pPr>
            <w:r w:rsidRPr="00BC2D7D">
              <w:t>Share the unknown words and definitions between the tables, to provide equal numbers of words and meanings, to discuss and match</w:t>
            </w:r>
          </w:p>
          <w:p w14:paraId="0664939D" w14:textId="77777777" w:rsidR="00272E1D" w:rsidRDefault="00272E1D" w:rsidP="00272E1D">
            <w:pPr>
              <w:pStyle w:val="ListParagraph"/>
              <w:numPr>
                <w:ilvl w:val="0"/>
                <w:numId w:val="31"/>
              </w:numPr>
              <w:ind w:left="300" w:hanging="300"/>
            </w:pPr>
            <w:r w:rsidRPr="00BC2D7D">
              <w:t>Invite all learners to take one word from the middle of the table and make a sentence using it to the group</w:t>
            </w:r>
          </w:p>
          <w:p w14:paraId="0762B24A" w14:textId="77777777" w:rsidR="00272E1D" w:rsidRPr="00272E1D" w:rsidRDefault="00272E1D" w:rsidP="00272E1D"/>
          <w:p w14:paraId="672EF2D5" w14:textId="77777777" w:rsidR="003F1AC6" w:rsidRPr="00A82C1E" w:rsidRDefault="003F1AC6" w:rsidP="003F1AC6">
            <w:pPr>
              <w:pStyle w:val="ListParagraph"/>
              <w:ind w:left="0"/>
            </w:pPr>
            <w:r w:rsidRPr="00A82C1E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0F26B61D" w14:textId="77777777" w:rsidR="003F1AC6" w:rsidRPr="001627F7" w:rsidRDefault="003F1AC6" w:rsidP="003F1AC6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>
              <w:rPr>
                <w:b/>
              </w:rPr>
              <w:t>4</w:t>
            </w:r>
            <w:r w:rsidRPr="00A82C1E">
              <w:rPr>
                <w:b/>
              </w:rPr>
              <w:t xml:space="preserve">/ Lesson </w:t>
            </w:r>
            <w:r>
              <w:rPr>
                <w:b/>
              </w:rPr>
              <w:t>4</w:t>
            </w:r>
            <w:r w:rsidRPr="00A82C1E">
              <w:rPr>
                <w:b/>
              </w:rPr>
              <w:t>: 10 Mins</w:t>
            </w:r>
          </w:p>
          <w:p w14:paraId="5B253D1E" w14:textId="77777777" w:rsidR="003F1AC6" w:rsidRDefault="003F1AC6" w:rsidP="003F1AC6">
            <w:pPr>
              <w:pStyle w:val="ListParagraph"/>
              <w:numPr>
                <w:ilvl w:val="0"/>
                <w:numId w:val="38"/>
              </w:numPr>
              <w:ind w:left="300" w:hanging="300"/>
            </w:pPr>
            <w:r w:rsidRPr="001627F7">
              <w:t>Play the board game, and complete the role play</w:t>
            </w:r>
          </w:p>
          <w:p w14:paraId="3EA685C9" w14:textId="77777777" w:rsidR="003F1AC6" w:rsidRDefault="003F1AC6" w:rsidP="003F1AC6">
            <w:pPr>
              <w:pStyle w:val="ListParagraph"/>
              <w:numPr>
                <w:ilvl w:val="0"/>
                <w:numId w:val="38"/>
              </w:numPr>
              <w:ind w:left="300" w:hanging="300"/>
            </w:pPr>
            <w:r w:rsidRPr="001627F7">
              <w:lastRenderedPageBreak/>
              <w:t>With the role play, mix up the groups to expand the topic vocabulary for all learners</w:t>
            </w:r>
          </w:p>
          <w:p w14:paraId="15673A5A" w14:textId="77777777" w:rsidR="003F1AC6" w:rsidRDefault="003F1AC6" w:rsidP="003F1AC6">
            <w:pPr>
              <w:pStyle w:val="ListParagraph"/>
              <w:numPr>
                <w:ilvl w:val="0"/>
                <w:numId w:val="38"/>
              </w:numPr>
              <w:ind w:left="300" w:hanging="300"/>
            </w:pPr>
            <w:r w:rsidRPr="001627F7">
              <w:t xml:space="preserve">Ask learners to speak to someone they haven’t spoken to before and report back on the conversation at the next session.  </w:t>
            </w:r>
          </w:p>
          <w:p w14:paraId="3436495D" w14:textId="77777777" w:rsidR="003F1AC6" w:rsidRDefault="003F1AC6" w:rsidP="003F1AC6">
            <w:pPr>
              <w:pStyle w:val="ListParagraph"/>
              <w:numPr>
                <w:ilvl w:val="0"/>
                <w:numId w:val="38"/>
              </w:numPr>
              <w:ind w:left="300" w:hanging="300"/>
            </w:pPr>
            <w:r w:rsidRPr="001627F7">
              <w:t xml:space="preserve">You may have to give them some guidance with the help of a classroom supporter or sympathetic officer. </w:t>
            </w:r>
          </w:p>
          <w:p w14:paraId="21A9573E" w14:textId="77777777" w:rsidR="003F1AC6" w:rsidRDefault="003F1AC6" w:rsidP="003F1AC6">
            <w:pPr>
              <w:pStyle w:val="ListParagraph"/>
              <w:numPr>
                <w:ilvl w:val="0"/>
                <w:numId w:val="38"/>
              </w:numPr>
              <w:ind w:left="300" w:hanging="300"/>
            </w:pPr>
            <w:r w:rsidRPr="001627F7">
              <w:t xml:space="preserve">If they are nervous about approaching other </w:t>
            </w:r>
            <w:r>
              <w:t>students</w:t>
            </w:r>
            <w:r w:rsidRPr="001627F7">
              <w:t>, suggest a learner whom you have primed to be friendly.</w:t>
            </w:r>
          </w:p>
          <w:p w14:paraId="31E9530C" w14:textId="77777777" w:rsidR="00681D70" w:rsidRDefault="00681D70" w:rsidP="007144CC">
            <w:pPr>
              <w:pStyle w:val="Heading1"/>
              <w:rPr>
                <w:sz w:val="18"/>
                <w:szCs w:val="18"/>
              </w:rPr>
            </w:pPr>
          </w:p>
          <w:p w14:paraId="2DF5F3F7" w14:textId="1BDABF4B" w:rsidR="000529DC" w:rsidRPr="00A82C1E" w:rsidRDefault="00681D70" w:rsidP="007144CC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Guided Practice</w:t>
            </w:r>
          </w:p>
          <w:p w14:paraId="0D15FA0B" w14:textId="2B5A6198" w:rsidR="00B30F64" w:rsidRPr="00A82C1E" w:rsidRDefault="00B30F64" w:rsidP="00CD4D2B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707BB5">
              <w:rPr>
                <w:b/>
              </w:rPr>
              <w:t>6</w:t>
            </w:r>
            <w:r w:rsidRPr="00A82C1E">
              <w:rPr>
                <w:b/>
              </w:rPr>
              <w:t xml:space="preserve">/ Lesson </w:t>
            </w:r>
            <w:r w:rsidR="00707BB5">
              <w:rPr>
                <w:b/>
              </w:rPr>
              <w:t>6</w:t>
            </w:r>
            <w:r w:rsidRPr="00A82C1E">
              <w:rPr>
                <w:b/>
              </w:rPr>
              <w:t>: 20mins</w:t>
            </w:r>
          </w:p>
          <w:p w14:paraId="29930774" w14:textId="77777777" w:rsidR="00F32A4B" w:rsidRPr="00F32A4B" w:rsidRDefault="00F32A4B" w:rsidP="00F32A4B">
            <w:pPr>
              <w:pStyle w:val="ListParagraph"/>
              <w:numPr>
                <w:ilvl w:val="0"/>
                <w:numId w:val="19"/>
              </w:numPr>
              <w:ind w:left="240" w:hanging="240"/>
              <w:rPr>
                <w:b/>
              </w:rPr>
            </w:pPr>
            <w:r>
              <w:rPr>
                <w:bCs/>
              </w:rPr>
              <w:t>Tell students they will be</w:t>
            </w:r>
            <w:r w:rsidRPr="00F32A4B">
              <w:rPr>
                <w:bCs/>
              </w:rPr>
              <w:t xml:space="preserve"> having a dialogue with </w:t>
            </w:r>
            <w:r>
              <w:rPr>
                <w:bCs/>
              </w:rPr>
              <w:t xml:space="preserve">more than </w:t>
            </w:r>
            <w:r w:rsidRPr="00F32A4B">
              <w:rPr>
                <w:bCs/>
              </w:rPr>
              <w:t>one person</w:t>
            </w:r>
            <w:r>
              <w:rPr>
                <w:bCs/>
              </w:rPr>
              <w:t>.</w:t>
            </w:r>
          </w:p>
          <w:p w14:paraId="3FDB1252" w14:textId="77777777" w:rsidR="00F32A4B" w:rsidRPr="00F32A4B" w:rsidRDefault="00F32A4B" w:rsidP="00F32A4B">
            <w:pPr>
              <w:pStyle w:val="ListParagraph"/>
              <w:numPr>
                <w:ilvl w:val="0"/>
                <w:numId w:val="19"/>
              </w:numPr>
              <w:ind w:left="240" w:hanging="240"/>
              <w:rPr>
                <w:b/>
              </w:rPr>
            </w:pPr>
            <w:r w:rsidRPr="00F32A4B">
              <w:rPr>
                <w:bCs/>
              </w:rPr>
              <w:t xml:space="preserve">have them collect information from ten other students. </w:t>
            </w:r>
          </w:p>
          <w:p w14:paraId="79EF403D" w14:textId="77777777" w:rsidR="00F32A4B" w:rsidRPr="00F32A4B" w:rsidRDefault="00F32A4B" w:rsidP="00F32A4B">
            <w:pPr>
              <w:pStyle w:val="ListParagraph"/>
              <w:numPr>
                <w:ilvl w:val="0"/>
                <w:numId w:val="19"/>
              </w:numPr>
              <w:ind w:left="240" w:hanging="240"/>
              <w:rPr>
                <w:b/>
              </w:rPr>
            </w:pPr>
            <w:r w:rsidRPr="00F32A4B">
              <w:rPr>
                <w:bCs/>
              </w:rPr>
              <w:t xml:space="preserve">Say, for example, that you are teaching a lesson on food. </w:t>
            </w:r>
          </w:p>
          <w:p w14:paraId="5AAF2916" w14:textId="77777777" w:rsidR="00F32A4B" w:rsidRPr="00F32A4B" w:rsidRDefault="00F32A4B" w:rsidP="00F32A4B">
            <w:pPr>
              <w:pStyle w:val="ListParagraph"/>
              <w:numPr>
                <w:ilvl w:val="0"/>
                <w:numId w:val="19"/>
              </w:numPr>
              <w:ind w:left="240" w:hanging="240"/>
              <w:rPr>
                <w:b/>
              </w:rPr>
            </w:pPr>
            <w:r w:rsidRPr="00F32A4B">
              <w:rPr>
                <w:bCs/>
              </w:rPr>
              <w:t xml:space="preserve">Have your students walk around the room speaking with the other students to </w:t>
            </w:r>
            <w:r>
              <w:rPr>
                <w:bCs/>
              </w:rPr>
              <w:t>fi</w:t>
            </w:r>
            <w:r w:rsidRPr="00F32A4B">
              <w:rPr>
                <w:bCs/>
              </w:rPr>
              <w:t>gure out ten other people's favorite food.</w:t>
            </w:r>
          </w:p>
          <w:p w14:paraId="6CC78EF4" w14:textId="3B7FB770" w:rsidR="00A37E88" w:rsidRPr="007B0D83" w:rsidRDefault="00F32A4B" w:rsidP="007B0D83">
            <w:pPr>
              <w:pStyle w:val="ListParagraph"/>
              <w:numPr>
                <w:ilvl w:val="0"/>
                <w:numId w:val="19"/>
              </w:numPr>
              <w:ind w:left="240" w:hanging="240"/>
              <w:rPr>
                <w:b/>
              </w:rPr>
            </w:pPr>
            <w:r w:rsidRPr="00F32A4B">
              <w:rPr>
                <w:bCs/>
              </w:rPr>
              <w:t xml:space="preserve">Once they have compiled a list, have volunteers share their list verbally with the whole class. </w:t>
            </w:r>
          </w:p>
        </w:tc>
        <w:tc>
          <w:tcPr>
            <w:tcW w:w="118" w:type="pct"/>
          </w:tcPr>
          <w:p w14:paraId="3EC4062D" w14:textId="77777777" w:rsidR="00C17E2A" w:rsidRPr="00A82C1E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324DDE5" w14:textId="77777777" w:rsidR="00272E1D" w:rsidRPr="00A82C1E" w:rsidRDefault="00272E1D" w:rsidP="00272E1D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5861626C" w14:textId="77777777" w:rsidR="00272E1D" w:rsidRPr="00A82C1E" w:rsidRDefault="00272E1D" w:rsidP="00272E1D">
            <w:pPr>
              <w:rPr>
                <w:b/>
              </w:rPr>
            </w:pPr>
            <w:r w:rsidRPr="00A82C1E">
              <w:rPr>
                <w:b/>
              </w:rPr>
              <w:t>Day 1/ Lesson 1: 2</w:t>
            </w:r>
            <w:r>
              <w:rPr>
                <w:b/>
              </w:rPr>
              <w:t>5</w:t>
            </w:r>
            <w:r w:rsidRPr="00A82C1E">
              <w:rPr>
                <w:b/>
              </w:rPr>
              <w:t xml:space="preserve"> Mins</w:t>
            </w:r>
          </w:p>
          <w:p w14:paraId="2B09A6F9" w14:textId="77777777" w:rsidR="00272E1D" w:rsidRDefault="00272E1D" w:rsidP="00272E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 w:rsidRPr="00A748A5">
              <w:t>Elicit what people say when they meet – e.g.  hi / hello / alright / local variations, and write them up on the board / flip chart</w:t>
            </w:r>
            <w:r>
              <w:t>.</w:t>
            </w:r>
          </w:p>
          <w:p w14:paraId="2C575ADA" w14:textId="38EFD02F" w:rsidR="00272E1D" w:rsidRDefault="00272E1D" w:rsidP="00272E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 w:rsidRPr="00A748A5">
              <w:t xml:space="preserve">Ask what other greeting they have heard </w:t>
            </w:r>
            <w:r w:rsidR="007B0D83">
              <w:t>in school</w:t>
            </w:r>
            <w:r w:rsidRPr="00A748A5">
              <w:t xml:space="preserve"> / in association and board with the others</w:t>
            </w:r>
            <w:r>
              <w:t>.</w:t>
            </w:r>
          </w:p>
          <w:p w14:paraId="2E45201C" w14:textId="77777777" w:rsidR="00272E1D" w:rsidRDefault="00272E1D" w:rsidP="00272E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 w:rsidRPr="00A748A5">
              <w:t>Demonstrate saying the greetings in different emotional states</w:t>
            </w:r>
          </w:p>
          <w:p w14:paraId="2CED8D84" w14:textId="77777777" w:rsidR="00272E1D" w:rsidRDefault="00272E1D" w:rsidP="00272E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>
              <w:t xml:space="preserve">For example: </w:t>
            </w:r>
            <w:r w:rsidRPr="00A748A5">
              <w:t>happy, sad, angry, bored, surprised excited and ask ‘how am I feeling?’ to elicit emotional vocabulary</w:t>
            </w:r>
          </w:p>
          <w:p w14:paraId="305AD566" w14:textId="77777777" w:rsidR="00272E1D" w:rsidRDefault="00272E1D" w:rsidP="00272E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 w:rsidRPr="00A748A5">
              <w:t>Board the elicited vocabulary, explaining that these are emotions and affect the way we speak</w:t>
            </w:r>
          </w:p>
          <w:p w14:paraId="27B978BB" w14:textId="77777777" w:rsidR="00272E1D" w:rsidRDefault="00272E1D" w:rsidP="00272E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 w:rsidRPr="00A748A5">
              <w:t xml:space="preserve">Put the learners into small groups and give each group a set of cards face down. </w:t>
            </w:r>
          </w:p>
          <w:p w14:paraId="11596D23" w14:textId="77777777" w:rsidR="00272E1D" w:rsidRDefault="00272E1D" w:rsidP="00272E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 w:rsidRPr="00A748A5">
              <w:t>They pick one up in turn and say a greeting using the matching tone for the cards.</w:t>
            </w:r>
          </w:p>
          <w:p w14:paraId="2EBC8AF8" w14:textId="77777777" w:rsidR="00272E1D" w:rsidRDefault="00272E1D" w:rsidP="00272E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 w:rsidRPr="00A748A5">
              <w:t xml:space="preserve">The first member of the group to guess which emotion is being demonstrated </w:t>
            </w:r>
            <w:r w:rsidRPr="00A748A5">
              <w:lastRenderedPageBreak/>
              <w:t xml:space="preserve">picks a card and says a greeting in the manner of the card. </w:t>
            </w:r>
          </w:p>
          <w:p w14:paraId="122C08DD" w14:textId="77777777" w:rsidR="00272E1D" w:rsidRDefault="00272E1D" w:rsidP="00272E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 w:rsidRPr="00A748A5">
              <w:t>Monitor and feedback in turn</w:t>
            </w:r>
          </w:p>
          <w:p w14:paraId="3E5CC5AD" w14:textId="77777777" w:rsidR="00272E1D" w:rsidRDefault="00272E1D" w:rsidP="00272E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 w:rsidRPr="00A748A5">
              <w:t xml:space="preserve">Ask learners which of the greetings / emotions made them want to stop and have a conversation with the other person. </w:t>
            </w:r>
          </w:p>
          <w:p w14:paraId="08184AF4" w14:textId="77777777" w:rsidR="00272E1D" w:rsidRPr="00A82C1E" w:rsidRDefault="00272E1D" w:rsidP="00272E1D">
            <w:pPr>
              <w:pStyle w:val="ListParagraph"/>
              <w:numPr>
                <w:ilvl w:val="0"/>
                <w:numId w:val="17"/>
              </w:numPr>
              <w:ind w:left="330" w:hanging="270"/>
            </w:pPr>
            <w:r w:rsidRPr="00A748A5">
              <w:t>Elicit what they might say next e.g. ‘what’s wrong? What’s up?</w:t>
            </w:r>
            <w:r w:rsidRPr="00A82C1E">
              <w:t xml:space="preserve"> </w:t>
            </w:r>
          </w:p>
          <w:p w14:paraId="3B30EC4C" w14:textId="77777777" w:rsidR="00272E1D" w:rsidRDefault="00272E1D" w:rsidP="006513FB">
            <w:pPr>
              <w:pStyle w:val="Heading2"/>
              <w:rPr>
                <w:b/>
              </w:rPr>
            </w:pPr>
          </w:p>
          <w:p w14:paraId="01E969AC" w14:textId="77777777" w:rsidR="003F1AC6" w:rsidRPr="00A82C1E" w:rsidRDefault="003F1AC6" w:rsidP="003F1AC6">
            <w:pPr>
              <w:pStyle w:val="Heading1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Teacher Guide</w:t>
            </w:r>
          </w:p>
          <w:p w14:paraId="72879D29" w14:textId="77777777" w:rsidR="003F1AC6" w:rsidRPr="00291732" w:rsidRDefault="003F1AC6" w:rsidP="003F1AC6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>
              <w:rPr>
                <w:b/>
              </w:rPr>
              <w:t>3</w:t>
            </w:r>
            <w:r w:rsidRPr="00A82C1E">
              <w:rPr>
                <w:b/>
              </w:rPr>
              <w:t xml:space="preserve">/ Lesson </w:t>
            </w:r>
            <w:r>
              <w:rPr>
                <w:b/>
              </w:rPr>
              <w:t>3</w:t>
            </w:r>
            <w:r w:rsidRPr="00A82C1E">
              <w:rPr>
                <w:b/>
              </w:rPr>
              <w:t>: 20mins</w:t>
            </w:r>
          </w:p>
          <w:p w14:paraId="57A51825" w14:textId="77777777" w:rsidR="003F1AC6" w:rsidRDefault="003F1AC6" w:rsidP="003F1AC6">
            <w:pPr>
              <w:pStyle w:val="ListParagraph"/>
              <w:numPr>
                <w:ilvl w:val="0"/>
                <w:numId w:val="40"/>
              </w:numPr>
              <w:ind w:left="300" w:hanging="270"/>
            </w:pPr>
            <w:r w:rsidRPr="00291732">
              <w:t>Hand out resource 2 and read the sheet with the class</w:t>
            </w:r>
          </w:p>
          <w:p w14:paraId="739C23B9" w14:textId="77777777" w:rsidR="003F1AC6" w:rsidRDefault="003F1AC6" w:rsidP="003F1AC6">
            <w:pPr>
              <w:pStyle w:val="ListParagraph"/>
              <w:numPr>
                <w:ilvl w:val="0"/>
                <w:numId w:val="40"/>
              </w:numPr>
              <w:ind w:left="330" w:hanging="270"/>
            </w:pPr>
            <w:r w:rsidRPr="00291732">
              <w:t>Ask learners where ‘what do you like about…...?’ ‘What do you think about…?’</w:t>
            </w:r>
          </w:p>
          <w:p w14:paraId="481359B5" w14:textId="77777777" w:rsidR="003F1AC6" w:rsidRDefault="003F1AC6" w:rsidP="003F1AC6">
            <w:pPr>
              <w:pStyle w:val="ListParagraph"/>
              <w:numPr>
                <w:ilvl w:val="0"/>
                <w:numId w:val="40"/>
              </w:numPr>
              <w:ind w:left="330" w:hanging="270"/>
            </w:pPr>
            <w:r w:rsidRPr="00291732">
              <w:t>Add other suggestions for them to put in the correct group</w:t>
            </w:r>
          </w:p>
          <w:p w14:paraId="29654501" w14:textId="77777777" w:rsidR="003F1AC6" w:rsidRDefault="003F1AC6" w:rsidP="003F1AC6">
            <w:pPr>
              <w:pStyle w:val="ListParagraph"/>
              <w:numPr>
                <w:ilvl w:val="0"/>
                <w:numId w:val="40"/>
              </w:numPr>
              <w:ind w:left="330" w:hanging="270"/>
            </w:pPr>
            <w:r w:rsidRPr="00291732">
              <w:t>Invite them to add their own</w:t>
            </w:r>
          </w:p>
          <w:p w14:paraId="2D14FF72" w14:textId="77777777" w:rsidR="003F1AC6" w:rsidRDefault="003F1AC6" w:rsidP="003F1AC6">
            <w:pPr>
              <w:pStyle w:val="ListParagraph"/>
              <w:numPr>
                <w:ilvl w:val="0"/>
                <w:numId w:val="40"/>
              </w:numPr>
              <w:ind w:left="330" w:hanging="270"/>
            </w:pPr>
            <w:r w:rsidRPr="00291732">
              <w:t>Once you are happy that they have a good understanding, hand out resource 3</w:t>
            </w:r>
          </w:p>
          <w:p w14:paraId="19988837" w14:textId="77777777" w:rsidR="003F1AC6" w:rsidRDefault="003F1AC6" w:rsidP="003F1AC6">
            <w:pPr>
              <w:pStyle w:val="ListParagraph"/>
              <w:numPr>
                <w:ilvl w:val="0"/>
                <w:numId w:val="40"/>
              </w:numPr>
              <w:ind w:left="330" w:hanging="270"/>
            </w:pPr>
            <w:r>
              <w:t>A</w:t>
            </w:r>
            <w:r w:rsidRPr="00291732">
              <w:t>sk them which activities they are interested in</w:t>
            </w:r>
            <w:r>
              <w:t>.</w:t>
            </w:r>
          </w:p>
          <w:p w14:paraId="0BAE6A9E" w14:textId="77777777" w:rsidR="003F1AC6" w:rsidRDefault="00CD6FFC" w:rsidP="003F1AC6">
            <w:pPr>
              <w:pStyle w:val="ListParagraph"/>
              <w:numPr>
                <w:ilvl w:val="0"/>
                <w:numId w:val="40"/>
              </w:numPr>
              <w:ind w:left="330" w:hanging="270"/>
            </w:pPr>
            <w:r w:rsidRPr="00CD6FFC">
              <w:t xml:space="preserve">If they are nervous about approaching other </w:t>
            </w:r>
            <w:r w:rsidR="003F1AC6" w:rsidRPr="00CD6FFC">
              <w:t>students</w:t>
            </w:r>
            <w:r w:rsidRPr="00CD6FFC">
              <w:t>, suggest a learner whom you have primed to be friendly</w:t>
            </w:r>
          </w:p>
          <w:p w14:paraId="3D3CF190" w14:textId="77777777" w:rsidR="003F1AC6" w:rsidRDefault="003F1AC6" w:rsidP="003F1AC6">
            <w:pPr>
              <w:pStyle w:val="ListParagraph"/>
              <w:numPr>
                <w:ilvl w:val="0"/>
                <w:numId w:val="40"/>
              </w:numPr>
              <w:ind w:left="330" w:hanging="270"/>
            </w:pPr>
            <w:r w:rsidRPr="00291732">
              <w:t>Invite them to find someone in the class that likes the same activities as the</w:t>
            </w:r>
            <w:r>
              <w:t>m</w:t>
            </w:r>
            <w:r w:rsidRPr="00291732">
              <w:t xml:space="preserve"> </w:t>
            </w:r>
          </w:p>
          <w:p w14:paraId="660BE3B2" w14:textId="77777777" w:rsidR="003F1AC6" w:rsidRDefault="003F1AC6" w:rsidP="003F1AC6">
            <w:pPr>
              <w:pStyle w:val="ListParagraph"/>
              <w:numPr>
                <w:ilvl w:val="0"/>
                <w:numId w:val="40"/>
              </w:numPr>
              <w:ind w:left="330" w:hanging="270"/>
            </w:pPr>
            <w:r>
              <w:t>Instruct them to</w:t>
            </w:r>
            <w:r w:rsidRPr="00291732">
              <w:t xml:space="preserve"> hold a short conversation with them using the phrases on resource 2.</w:t>
            </w:r>
          </w:p>
          <w:p w14:paraId="712B2151" w14:textId="77777777" w:rsidR="003F1AC6" w:rsidRDefault="003F1AC6" w:rsidP="003F1AC6">
            <w:pPr>
              <w:pStyle w:val="ListParagraph"/>
              <w:numPr>
                <w:ilvl w:val="0"/>
                <w:numId w:val="40"/>
              </w:numPr>
              <w:ind w:left="330" w:hanging="270"/>
            </w:pPr>
            <w:r w:rsidRPr="00291732">
              <w:t>Monitor and support conversations with minimal corrections to support confidence building</w:t>
            </w:r>
          </w:p>
          <w:p w14:paraId="3C8B2E62" w14:textId="068D32A2" w:rsidR="001627F7" w:rsidRDefault="001627F7" w:rsidP="001627F7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1DC1E55" w14:textId="24848689" w:rsidR="003F1AC6" w:rsidRDefault="003F1AC6" w:rsidP="001627F7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B29FFBA" w14:textId="77777777" w:rsidR="003F1AC6" w:rsidRDefault="003F1AC6" w:rsidP="001627F7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305F9634" w14:textId="77777777" w:rsidR="001627F7" w:rsidRPr="001627F7" w:rsidRDefault="001627F7" w:rsidP="001627F7"/>
          <w:p w14:paraId="41612F78" w14:textId="10842C2C" w:rsidR="00F32A4B" w:rsidRPr="00A82C1E" w:rsidRDefault="001627F7" w:rsidP="00F32A4B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4866E2AA" w14:textId="414D5CF8" w:rsidR="00F32A4B" w:rsidRPr="00A82C1E" w:rsidRDefault="00F32A4B" w:rsidP="00F32A4B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707BB5">
              <w:rPr>
                <w:b/>
              </w:rPr>
              <w:t>5</w:t>
            </w:r>
            <w:r w:rsidRPr="00A82C1E">
              <w:rPr>
                <w:b/>
              </w:rPr>
              <w:t xml:space="preserve">/ Lesson </w:t>
            </w:r>
            <w:r w:rsidR="00707BB5">
              <w:rPr>
                <w:b/>
              </w:rPr>
              <w:t>5</w:t>
            </w:r>
            <w:r w:rsidRPr="00A82C1E">
              <w:rPr>
                <w:b/>
              </w:rPr>
              <w:t>: 15 Mins</w:t>
            </w:r>
          </w:p>
          <w:p w14:paraId="0F11E6E1" w14:textId="77777777" w:rsidR="001627F7" w:rsidRDefault="001627F7" w:rsidP="001627F7">
            <w:pPr>
              <w:pStyle w:val="ListParagraph"/>
              <w:numPr>
                <w:ilvl w:val="0"/>
                <w:numId w:val="34"/>
              </w:numPr>
              <w:ind w:left="300" w:hanging="270"/>
            </w:pPr>
            <w:r>
              <w:t xml:space="preserve">Invite learners to stand up and move around the class to find other learners who share their interests, using the vocabulary covered so far in the session. </w:t>
            </w:r>
          </w:p>
          <w:p w14:paraId="79F5E656" w14:textId="77777777" w:rsidR="001627F7" w:rsidRDefault="001627F7" w:rsidP="001627F7">
            <w:pPr>
              <w:pStyle w:val="ListParagraph"/>
              <w:numPr>
                <w:ilvl w:val="0"/>
                <w:numId w:val="34"/>
              </w:numPr>
              <w:ind w:left="300" w:hanging="270"/>
            </w:pPr>
            <w:r>
              <w:t>Each learner should have selected more than one topic of interest, and therefore it should be possible to match up 3-4 learners of similar interests</w:t>
            </w:r>
          </w:p>
          <w:p w14:paraId="7F49F295" w14:textId="77777777" w:rsidR="001627F7" w:rsidRDefault="001627F7" w:rsidP="001627F7">
            <w:pPr>
              <w:pStyle w:val="ListParagraph"/>
              <w:numPr>
                <w:ilvl w:val="0"/>
                <w:numId w:val="34"/>
              </w:numPr>
              <w:ind w:left="300" w:hanging="270"/>
            </w:pPr>
            <w:r>
              <w:t>Once in groups of 3-4, sit them in their groups around a table</w:t>
            </w:r>
          </w:p>
          <w:p w14:paraId="17FDBDD8" w14:textId="77777777" w:rsidR="001627F7" w:rsidRDefault="001627F7" w:rsidP="001627F7">
            <w:pPr>
              <w:pStyle w:val="ListParagraph"/>
              <w:numPr>
                <w:ilvl w:val="0"/>
                <w:numId w:val="34"/>
              </w:numPr>
              <w:ind w:left="300" w:hanging="270"/>
            </w:pPr>
            <w:r>
              <w:t>Hand out resource 4 with a dice and enough counters for one each</w:t>
            </w:r>
          </w:p>
          <w:p w14:paraId="05D48618" w14:textId="77777777" w:rsidR="001627F7" w:rsidRDefault="001627F7" w:rsidP="001627F7">
            <w:pPr>
              <w:pStyle w:val="ListParagraph"/>
              <w:numPr>
                <w:ilvl w:val="0"/>
                <w:numId w:val="34"/>
              </w:numPr>
              <w:ind w:left="300" w:hanging="270"/>
            </w:pPr>
            <w:r>
              <w:t>Instruct learners to roll the dice in turn and move the correlating number of spaces on the board</w:t>
            </w:r>
          </w:p>
          <w:p w14:paraId="4EF68EA3" w14:textId="77777777" w:rsidR="001627F7" w:rsidRDefault="001627F7" w:rsidP="001627F7">
            <w:pPr>
              <w:pStyle w:val="ListParagraph"/>
              <w:numPr>
                <w:ilvl w:val="0"/>
                <w:numId w:val="34"/>
              </w:numPr>
              <w:ind w:left="300" w:hanging="270"/>
            </w:pPr>
            <w:r>
              <w:t xml:space="preserve">Follow the instructions on the square on which they have landed. </w:t>
            </w:r>
          </w:p>
          <w:p w14:paraId="7A53391D" w14:textId="07EFD208" w:rsidR="001627F7" w:rsidRDefault="001627F7" w:rsidP="001627F7">
            <w:pPr>
              <w:pStyle w:val="ListParagraph"/>
              <w:numPr>
                <w:ilvl w:val="0"/>
                <w:numId w:val="34"/>
              </w:numPr>
              <w:ind w:left="300" w:hanging="270"/>
            </w:pPr>
            <w:r>
              <w:t xml:space="preserve">E.g. when the learner lands on ‘interrupt someone’ they make a sentence using their chosen subject with an interruption, ‘excuse me, can you tell me how to cook chicken? </w:t>
            </w:r>
          </w:p>
          <w:p w14:paraId="6DC24033" w14:textId="77777777" w:rsidR="001627F7" w:rsidRDefault="001627F7" w:rsidP="001627F7">
            <w:pPr>
              <w:pStyle w:val="ListParagraph"/>
              <w:numPr>
                <w:ilvl w:val="0"/>
                <w:numId w:val="34"/>
              </w:numPr>
              <w:ind w:left="300" w:hanging="270"/>
            </w:pPr>
            <w:r w:rsidRPr="001627F7">
              <w:t>Everyone involved in the game must be happy with the grammar of the constructed sentence before they move to the next player</w:t>
            </w:r>
          </w:p>
          <w:p w14:paraId="6FE8A3CB" w14:textId="77777777" w:rsidR="001627F7" w:rsidRDefault="001627F7" w:rsidP="001627F7">
            <w:pPr>
              <w:pStyle w:val="ListParagraph"/>
              <w:numPr>
                <w:ilvl w:val="0"/>
                <w:numId w:val="34"/>
              </w:numPr>
              <w:ind w:left="300" w:hanging="270"/>
            </w:pPr>
            <w:r w:rsidRPr="001627F7">
              <w:t>The winner is the first person to get to the finish.</w:t>
            </w:r>
          </w:p>
          <w:p w14:paraId="48F1AA94" w14:textId="77777777" w:rsidR="001627F7" w:rsidRDefault="001627F7" w:rsidP="001627F7">
            <w:pPr>
              <w:pStyle w:val="ListParagraph"/>
              <w:numPr>
                <w:ilvl w:val="0"/>
                <w:numId w:val="34"/>
              </w:numPr>
              <w:ind w:left="300" w:hanging="270"/>
            </w:pPr>
            <w:r w:rsidRPr="001627F7">
              <w:t xml:space="preserve">Monitor each group playing the game and mediate when there are disagreements; </w:t>
            </w:r>
          </w:p>
          <w:p w14:paraId="012DB69B" w14:textId="3DB653C7" w:rsidR="0004240A" w:rsidRPr="00A82C1E" w:rsidRDefault="001627F7" w:rsidP="00681D70">
            <w:pPr>
              <w:pStyle w:val="ListParagraph"/>
              <w:numPr>
                <w:ilvl w:val="0"/>
                <w:numId w:val="34"/>
              </w:numPr>
              <w:ind w:left="300" w:hanging="270"/>
            </w:pPr>
            <w:r>
              <w:lastRenderedPageBreak/>
              <w:t>T</w:t>
            </w:r>
            <w:r w:rsidRPr="001627F7">
              <w:t>his could be by throwing the question to the whole class for agreement, or keep it within the group</w:t>
            </w:r>
            <w:r>
              <w:t xml:space="preserve"> </w:t>
            </w:r>
          </w:p>
        </w:tc>
      </w:tr>
    </w:tbl>
    <w:p w14:paraId="75A246ED" w14:textId="77777777" w:rsidR="00C17E2A" w:rsidRDefault="00C17E2A">
      <w:bookmarkStart w:id="0" w:name="_GoBack"/>
      <w:bookmarkEnd w:id="0"/>
    </w:p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02172" w14:textId="77777777" w:rsidR="00460EC2" w:rsidRDefault="00460EC2">
      <w:pPr>
        <w:spacing w:before="0" w:after="0" w:line="240" w:lineRule="auto"/>
      </w:pPr>
      <w:r>
        <w:separator/>
      </w:r>
    </w:p>
  </w:endnote>
  <w:endnote w:type="continuationSeparator" w:id="0">
    <w:p w14:paraId="5CEFBF63" w14:textId="77777777" w:rsidR="00460EC2" w:rsidRDefault="00460E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A8F53" w14:textId="77777777" w:rsidR="00460EC2" w:rsidRDefault="00460EC2">
      <w:pPr>
        <w:spacing w:before="0" w:after="0" w:line="240" w:lineRule="auto"/>
      </w:pPr>
      <w:r>
        <w:separator/>
      </w:r>
    </w:p>
  </w:footnote>
  <w:footnote w:type="continuationSeparator" w:id="0">
    <w:p w14:paraId="7E0DC09F" w14:textId="77777777" w:rsidR="00460EC2" w:rsidRDefault="00460E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996764"/>
    <w:multiLevelType w:val="hybridMultilevel"/>
    <w:tmpl w:val="5B5C3256"/>
    <w:lvl w:ilvl="0" w:tplc="97868E2E">
      <w:numFmt w:val="bullet"/>
      <w:lvlText w:val="-"/>
      <w:lvlJc w:val="left"/>
      <w:pPr>
        <w:ind w:left="96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2D66AC6"/>
    <w:multiLevelType w:val="hybridMultilevel"/>
    <w:tmpl w:val="D5D02FC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47F1B6E"/>
    <w:multiLevelType w:val="hybridMultilevel"/>
    <w:tmpl w:val="3EE8C92C"/>
    <w:lvl w:ilvl="0" w:tplc="524805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7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839B4"/>
    <w:multiLevelType w:val="hybridMultilevel"/>
    <w:tmpl w:val="E7043F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E3473"/>
    <w:multiLevelType w:val="hybridMultilevel"/>
    <w:tmpl w:val="C51085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F1A9F"/>
    <w:multiLevelType w:val="hybridMultilevel"/>
    <w:tmpl w:val="0022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FB2"/>
    <w:multiLevelType w:val="hybridMultilevel"/>
    <w:tmpl w:val="9F5878F8"/>
    <w:lvl w:ilvl="0" w:tplc="4AFC28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C1D20"/>
    <w:multiLevelType w:val="hybridMultilevel"/>
    <w:tmpl w:val="06C04278"/>
    <w:lvl w:ilvl="0" w:tplc="4BA46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27EBB"/>
    <w:multiLevelType w:val="hybridMultilevel"/>
    <w:tmpl w:val="29061244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E5E6E"/>
    <w:multiLevelType w:val="hybridMultilevel"/>
    <w:tmpl w:val="CBE480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1395D"/>
    <w:multiLevelType w:val="hybridMultilevel"/>
    <w:tmpl w:val="E7043F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E4AD4"/>
    <w:multiLevelType w:val="hybridMultilevel"/>
    <w:tmpl w:val="ED40695C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B5F16"/>
    <w:multiLevelType w:val="hybridMultilevel"/>
    <w:tmpl w:val="E4CCF8BA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25BF8"/>
    <w:multiLevelType w:val="hybridMultilevel"/>
    <w:tmpl w:val="74240A86"/>
    <w:lvl w:ilvl="0" w:tplc="F5CC2BE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F9598A"/>
    <w:multiLevelType w:val="hybridMultilevel"/>
    <w:tmpl w:val="25D4ADF6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325923"/>
    <w:multiLevelType w:val="hybridMultilevel"/>
    <w:tmpl w:val="A6A0BB58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7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8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8"/>
  </w:num>
  <w:num w:numId="3">
    <w:abstractNumId w:val="23"/>
  </w:num>
  <w:num w:numId="4">
    <w:abstractNumId w:val="31"/>
  </w:num>
  <w:num w:numId="5">
    <w:abstractNumId w:val="27"/>
  </w:num>
  <w:num w:numId="6">
    <w:abstractNumId w:val="4"/>
  </w:num>
  <w:num w:numId="7">
    <w:abstractNumId w:val="10"/>
  </w:num>
  <w:num w:numId="8">
    <w:abstractNumId w:val="7"/>
  </w:num>
  <w:num w:numId="9">
    <w:abstractNumId w:val="11"/>
  </w:num>
  <w:num w:numId="10">
    <w:abstractNumId w:val="18"/>
  </w:num>
  <w:num w:numId="11">
    <w:abstractNumId w:val="17"/>
  </w:num>
  <w:num w:numId="12">
    <w:abstractNumId w:val="20"/>
  </w:num>
  <w:num w:numId="13">
    <w:abstractNumId w:val="30"/>
  </w:num>
  <w:num w:numId="14">
    <w:abstractNumId w:val="9"/>
  </w:num>
  <w:num w:numId="15">
    <w:abstractNumId w:val="35"/>
  </w:num>
  <w:num w:numId="16">
    <w:abstractNumId w:val="14"/>
  </w:num>
  <w:num w:numId="17">
    <w:abstractNumId w:val="6"/>
  </w:num>
  <w:num w:numId="18">
    <w:abstractNumId w:val="16"/>
  </w:num>
  <w:num w:numId="19">
    <w:abstractNumId w:val="29"/>
  </w:num>
  <w:num w:numId="20">
    <w:abstractNumId w:val="39"/>
  </w:num>
  <w:num w:numId="21">
    <w:abstractNumId w:val="13"/>
  </w:num>
  <w:num w:numId="22">
    <w:abstractNumId w:val="15"/>
  </w:num>
  <w:num w:numId="23">
    <w:abstractNumId w:val="37"/>
  </w:num>
  <w:num w:numId="24">
    <w:abstractNumId w:val="22"/>
  </w:num>
  <w:num w:numId="25">
    <w:abstractNumId w:val="28"/>
  </w:num>
  <w:num w:numId="26">
    <w:abstractNumId w:val="21"/>
  </w:num>
  <w:num w:numId="27">
    <w:abstractNumId w:val="34"/>
  </w:num>
  <w:num w:numId="28">
    <w:abstractNumId w:val="5"/>
  </w:num>
  <w:num w:numId="29">
    <w:abstractNumId w:val="1"/>
  </w:num>
  <w:num w:numId="30">
    <w:abstractNumId w:val="3"/>
  </w:num>
  <w:num w:numId="31">
    <w:abstractNumId w:val="32"/>
  </w:num>
  <w:num w:numId="32">
    <w:abstractNumId w:val="19"/>
  </w:num>
  <w:num w:numId="33">
    <w:abstractNumId w:val="33"/>
  </w:num>
  <w:num w:numId="34">
    <w:abstractNumId w:val="26"/>
  </w:num>
  <w:num w:numId="35">
    <w:abstractNumId w:val="2"/>
  </w:num>
  <w:num w:numId="36">
    <w:abstractNumId w:val="36"/>
  </w:num>
  <w:num w:numId="37">
    <w:abstractNumId w:val="8"/>
  </w:num>
  <w:num w:numId="38">
    <w:abstractNumId w:val="12"/>
  </w:num>
  <w:num w:numId="39">
    <w:abstractNumId w:val="24"/>
  </w:num>
  <w:num w:numId="40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0F3E"/>
    <w:rsid w:val="00025F28"/>
    <w:rsid w:val="00031953"/>
    <w:rsid w:val="0004040F"/>
    <w:rsid w:val="0004240A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37BC"/>
    <w:rsid w:val="000B601E"/>
    <w:rsid w:val="000B72D9"/>
    <w:rsid w:val="000B7585"/>
    <w:rsid w:val="000C562D"/>
    <w:rsid w:val="000D44B1"/>
    <w:rsid w:val="000D5DFD"/>
    <w:rsid w:val="000E2930"/>
    <w:rsid w:val="000E3B47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51B6D"/>
    <w:rsid w:val="001611AE"/>
    <w:rsid w:val="001627F7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C0A0E"/>
    <w:rsid w:val="001C11EC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07BCC"/>
    <w:rsid w:val="00210F3F"/>
    <w:rsid w:val="00211450"/>
    <w:rsid w:val="00211CFF"/>
    <w:rsid w:val="00215C06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72E1D"/>
    <w:rsid w:val="0028057F"/>
    <w:rsid w:val="00286302"/>
    <w:rsid w:val="0028776C"/>
    <w:rsid w:val="00287F69"/>
    <w:rsid w:val="00291732"/>
    <w:rsid w:val="002A0CC6"/>
    <w:rsid w:val="002A72AE"/>
    <w:rsid w:val="002A7661"/>
    <w:rsid w:val="002B44A9"/>
    <w:rsid w:val="002B4EEC"/>
    <w:rsid w:val="002B733A"/>
    <w:rsid w:val="002C0925"/>
    <w:rsid w:val="002C5422"/>
    <w:rsid w:val="002D3295"/>
    <w:rsid w:val="002D41D0"/>
    <w:rsid w:val="002E4739"/>
    <w:rsid w:val="002E7793"/>
    <w:rsid w:val="002F4915"/>
    <w:rsid w:val="002F65DE"/>
    <w:rsid w:val="0030105F"/>
    <w:rsid w:val="00304069"/>
    <w:rsid w:val="00304B4A"/>
    <w:rsid w:val="00310BAC"/>
    <w:rsid w:val="00312F69"/>
    <w:rsid w:val="003242CF"/>
    <w:rsid w:val="003254A0"/>
    <w:rsid w:val="00331C10"/>
    <w:rsid w:val="00341B1B"/>
    <w:rsid w:val="00346000"/>
    <w:rsid w:val="003468F5"/>
    <w:rsid w:val="00350D6F"/>
    <w:rsid w:val="00351B14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4CA4"/>
    <w:rsid w:val="003C7DAD"/>
    <w:rsid w:val="003D159E"/>
    <w:rsid w:val="003D30E4"/>
    <w:rsid w:val="003E1314"/>
    <w:rsid w:val="003E4AD7"/>
    <w:rsid w:val="003E6844"/>
    <w:rsid w:val="003F1AC6"/>
    <w:rsid w:val="003F4800"/>
    <w:rsid w:val="0040481C"/>
    <w:rsid w:val="004061AF"/>
    <w:rsid w:val="004138FF"/>
    <w:rsid w:val="00415962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60EC2"/>
    <w:rsid w:val="004827E6"/>
    <w:rsid w:val="00483322"/>
    <w:rsid w:val="00483AE5"/>
    <w:rsid w:val="00485065"/>
    <w:rsid w:val="00486F5A"/>
    <w:rsid w:val="004A3441"/>
    <w:rsid w:val="004B20E0"/>
    <w:rsid w:val="004B22E0"/>
    <w:rsid w:val="004B46D3"/>
    <w:rsid w:val="004C6C13"/>
    <w:rsid w:val="004D089D"/>
    <w:rsid w:val="004E29C7"/>
    <w:rsid w:val="004E56E8"/>
    <w:rsid w:val="004F06F3"/>
    <w:rsid w:val="004F1557"/>
    <w:rsid w:val="004F60C4"/>
    <w:rsid w:val="004F6D32"/>
    <w:rsid w:val="005019E2"/>
    <w:rsid w:val="0050275A"/>
    <w:rsid w:val="0050427F"/>
    <w:rsid w:val="005044E0"/>
    <w:rsid w:val="005044F2"/>
    <w:rsid w:val="005121C4"/>
    <w:rsid w:val="00517CB1"/>
    <w:rsid w:val="00520977"/>
    <w:rsid w:val="00520DAF"/>
    <w:rsid w:val="00527CCB"/>
    <w:rsid w:val="00532DD1"/>
    <w:rsid w:val="00536219"/>
    <w:rsid w:val="00541391"/>
    <w:rsid w:val="00545106"/>
    <w:rsid w:val="00546ACD"/>
    <w:rsid w:val="00550B1C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476"/>
    <w:rsid w:val="00641D69"/>
    <w:rsid w:val="006475CC"/>
    <w:rsid w:val="006513FB"/>
    <w:rsid w:val="006550C8"/>
    <w:rsid w:val="00667D6F"/>
    <w:rsid w:val="00675B73"/>
    <w:rsid w:val="00677486"/>
    <w:rsid w:val="00681D70"/>
    <w:rsid w:val="00686B1E"/>
    <w:rsid w:val="00697CD8"/>
    <w:rsid w:val="006A5952"/>
    <w:rsid w:val="006B19E5"/>
    <w:rsid w:val="006B3200"/>
    <w:rsid w:val="006B571A"/>
    <w:rsid w:val="006C06D2"/>
    <w:rsid w:val="006C15A4"/>
    <w:rsid w:val="006C2F42"/>
    <w:rsid w:val="006D337A"/>
    <w:rsid w:val="006E7F4B"/>
    <w:rsid w:val="006F0615"/>
    <w:rsid w:val="006F0813"/>
    <w:rsid w:val="006F1C9F"/>
    <w:rsid w:val="006F5DC7"/>
    <w:rsid w:val="006F7C39"/>
    <w:rsid w:val="006F7E46"/>
    <w:rsid w:val="00700BDB"/>
    <w:rsid w:val="0070141C"/>
    <w:rsid w:val="00706EE0"/>
    <w:rsid w:val="00707BB5"/>
    <w:rsid w:val="00713D5E"/>
    <w:rsid w:val="007144CC"/>
    <w:rsid w:val="00714A8D"/>
    <w:rsid w:val="007166BF"/>
    <w:rsid w:val="007177D7"/>
    <w:rsid w:val="00735CBB"/>
    <w:rsid w:val="00740E81"/>
    <w:rsid w:val="00742B82"/>
    <w:rsid w:val="00743B1E"/>
    <w:rsid w:val="00747C96"/>
    <w:rsid w:val="00750743"/>
    <w:rsid w:val="00752C4E"/>
    <w:rsid w:val="00756214"/>
    <w:rsid w:val="00761C97"/>
    <w:rsid w:val="00761F09"/>
    <w:rsid w:val="007644C3"/>
    <w:rsid w:val="0076583E"/>
    <w:rsid w:val="00773C70"/>
    <w:rsid w:val="00777637"/>
    <w:rsid w:val="00780730"/>
    <w:rsid w:val="0078211E"/>
    <w:rsid w:val="0078309D"/>
    <w:rsid w:val="00786B8E"/>
    <w:rsid w:val="00791E09"/>
    <w:rsid w:val="007A5B16"/>
    <w:rsid w:val="007B0D83"/>
    <w:rsid w:val="007C31C8"/>
    <w:rsid w:val="007E5E02"/>
    <w:rsid w:val="007F09DA"/>
    <w:rsid w:val="007F163A"/>
    <w:rsid w:val="007F178D"/>
    <w:rsid w:val="007F30FD"/>
    <w:rsid w:val="007F4FCC"/>
    <w:rsid w:val="007F65A3"/>
    <w:rsid w:val="00806D17"/>
    <w:rsid w:val="00807AE6"/>
    <w:rsid w:val="00811AB9"/>
    <w:rsid w:val="0083703B"/>
    <w:rsid w:val="00840D2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C2399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155D5"/>
    <w:rsid w:val="00920AD3"/>
    <w:rsid w:val="009232C2"/>
    <w:rsid w:val="009260D0"/>
    <w:rsid w:val="00936730"/>
    <w:rsid w:val="009378FA"/>
    <w:rsid w:val="009563B9"/>
    <w:rsid w:val="00956A48"/>
    <w:rsid w:val="00956B0B"/>
    <w:rsid w:val="00956DE4"/>
    <w:rsid w:val="00956FB9"/>
    <w:rsid w:val="00966C71"/>
    <w:rsid w:val="00967165"/>
    <w:rsid w:val="00967253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8A5"/>
    <w:rsid w:val="00A74FCC"/>
    <w:rsid w:val="00A75496"/>
    <w:rsid w:val="00A82696"/>
    <w:rsid w:val="00A82C1E"/>
    <w:rsid w:val="00A832CB"/>
    <w:rsid w:val="00A85D55"/>
    <w:rsid w:val="00A953B4"/>
    <w:rsid w:val="00A95FF7"/>
    <w:rsid w:val="00AA2441"/>
    <w:rsid w:val="00AB0656"/>
    <w:rsid w:val="00AB565D"/>
    <w:rsid w:val="00AC63A2"/>
    <w:rsid w:val="00AD171D"/>
    <w:rsid w:val="00AD5265"/>
    <w:rsid w:val="00AD6AD0"/>
    <w:rsid w:val="00AD7E49"/>
    <w:rsid w:val="00AE2FC3"/>
    <w:rsid w:val="00AF3137"/>
    <w:rsid w:val="00AF47E1"/>
    <w:rsid w:val="00AF69C0"/>
    <w:rsid w:val="00B02EA6"/>
    <w:rsid w:val="00B046C1"/>
    <w:rsid w:val="00B07834"/>
    <w:rsid w:val="00B1270B"/>
    <w:rsid w:val="00B25DC5"/>
    <w:rsid w:val="00B262A1"/>
    <w:rsid w:val="00B27BDC"/>
    <w:rsid w:val="00B30F64"/>
    <w:rsid w:val="00B36C8F"/>
    <w:rsid w:val="00B4776C"/>
    <w:rsid w:val="00B50357"/>
    <w:rsid w:val="00B51BF7"/>
    <w:rsid w:val="00B542DD"/>
    <w:rsid w:val="00B55350"/>
    <w:rsid w:val="00B57396"/>
    <w:rsid w:val="00B67C04"/>
    <w:rsid w:val="00B75483"/>
    <w:rsid w:val="00B83E10"/>
    <w:rsid w:val="00B8438A"/>
    <w:rsid w:val="00B8706B"/>
    <w:rsid w:val="00B87608"/>
    <w:rsid w:val="00B91FAF"/>
    <w:rsid w:val="00B93FEC"/>
    <w:rsid w:val="00BA223B"/>
    <w:rsid w:val="00BA7BE8"/>
    <w:rsid w:val="00BB359B"/>
    <w:rsid w:val="00BB5607"/>
    <w:rsid w:val="00BC2D7D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BF59F3"/>
    <w:rsid w:val="00C00A0B"/>
    <w:rsid w:val="00C02188"/>
    <w:rsid w:val="00C03799"/>
    <w:rsid w:val="00C12DD5"/>
    <w:rsid w:val="00C136D0"/>
    <w:rsid w:val="00C17E2A"/>
    <w:rsid w:val="00C20C1E"/>
    <w:rsid w:val="00C24A10"/>
    <w:rsid w:val="00C362B3"/>
    <w:rsid w:val="00C373FC"/>
    <w:rsid w:val="00C40201"/>
    <w:rsid w:val="00C403C3"/>
    <w:rsid w:val="00C61E15"/>
    <w:rsid w:val="00C66F88"/>
    <w:rsid w:val="00C73B2C"/>
    <w:rsid w:val="00C73D7E"/>
    <w:rsid w:val="00C77171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B798F"/>
    <w:rsid w:val="00CC3B13"/>
    <w:rsid w:val="00CC605B"/>
    <w:rsid w:val="00CD4D2B"/>
    <w:rsid w:val="00CD6FFC"/>
    <w:rsid w:val="00CE172B"/>
    <w:rsid w:val="00CE56FD"/>
    <w:rsid w:val="00CE5B35"/>
    <w:rsid w:val="00CF331A"/>
    <w:rsid w:val="00CF4D19"/>
    <w:rsid w:val="00D12602"/>
    <w:rsid w:val="00D15CAA"/>
    <w:rsid w:val="00D17E02"/>
    <w:rsid w:val="00D2109C"/>
    <w:rsid w:val="00D27DC3"/>
    <w:rsid w:val="00D329A0"/>
    <w:rsid w:val="00D3577C"/>
    <w:rsid w:val="00D375F4"/>
    <w:rsid w:val="00D43AC0"/>
    <w:rsid w:val="00D47C20"/>
    <w:rsid w:val="00D56441"/>
    <w:rsid w:val="00D63A36"/>
    <w:rsid w:val="00D8019B"/>
    <w:rsid w:val="00D812F1"/>
    <w:rsid w:val="00D85628"/>
    <w:rsid w:val="00D914D8"/>
    <w:rsid w:val="00DA1F66"/>
    <w:rsid w:val="00DC17D5"/>
    <w:rsid w:val="00DC76FD"/>
    <w:rsid w:val="00DE0478"/>
    <w:rsid w:val="00DE3AC3"/>
    <w:rsid w:val="00DF02F9"/>
    <w:rsid w:val="00DF591D"/>
    <w:rsid w:val="00DF5FCD"/>
    <w:rsid w:val="00E0328F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E4F"/>
    <w:rsid w:val="00E361CB"/>
    <w:rsid w:val="00E41D90"/>
    <w:rsid w:val="00E42A76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32A4B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63DE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32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lesson/dialogue-lesson-plan-for-elementary-school.html" TargetMode="External"/><Relationship Id="rId13" Type="http://schemas.openxmlformats.org/officeDocument/2006/relationships/hyperlink" Target="https://study.com/academy/lesson/dialogue-lesson-plan-for-elementary-school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thoughtco.com/how-to-use-dialogues-in-class-1212184" TargetMode="External"/><Relationship Id="rId17" Type="http://schemas.openxmlformats.org/officeDocument/2006/relationships/hyperlink" Target="https://www.thoughtco.com/how-to-use-dialogues-in-class-121218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eachingenglishgames.com/how-to-teach-a-dialogu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achingenglishgames.com/how-to-teach-a-dialog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assroom.synonym.com/teach-dialogue-writing-younger-students-4804381.html" TargetMode="External"/><Relationship Id="rId10" Type="http://schemas.openxmlformats.org/officeDocument/2006/relationships/hyperlink" Target="https://classroom.synonym.com/teach-dialogue-writing-younger-students-4804381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achingenglish.org.uk/article/having-fun-dialogues" TargetMode="External"/><Relationship Id="rId14" Type="http://schemas.openxmlformats.org/officeDocument/2006/relationships/hyperlink" Target="https://www.teachingenglish.org.uk/article/having-fun-dialogue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124674"/>
    <w:rsid w:val="00154620"/>
    <w:rsid w:val="00156A5B"/>
    <w:rsid w:val="001919A1"/>
    <w:rsid w:val="00253619"/>
    <w:rsid w:val="00262022"/>
    <w:rsid w:val="0026558F"/>
    <w:rsid w:val="00280CE5"/>
    <w:rsid w:val="003A22D6"/>
    <w:rsid w:val="003C213A"/>
    <w:rsid w:val="00496DF7"/>
    <w:rsid w:val="004A008E"/>
    <w:rsid w:val="004E1DB9"/>
    <w:rsid w:val="0050187F"/>
    <w:rsid w:val="0050760F"/>
    <w:rsid w:val="00530D6F"/>
    <w:rsid w:val="00571A20"/>
    <w:rsid w:val="005D1C96"/>
    <w:rsid w:val="005E6E71"/>
    <w:rsid w:val="006814AC"/>
    <w:rsid w:val="00713551"/>
    <w:rsid w:val="00805105"/>
    <w:rsid w:val="00816166"/>
    <w:rsid w:val="0082735C"/>
    <w:rsid w:val="00836926"/>
    <w:rsid w:val="00957041"/>
    <w:rsid w:val="009D2491"/>
    <w:rsid w:val="00A20224"/>
    <w:rsid w:val="00A50CC6"/>
    <w:rsid w:val="00AB2F7D"/>
    <w:rsid w:val="00AB37F5"/>
    <w:rsid w:val="00AC6A43"/>
    <w:rsid w:val="00B67D1F"/>
    <w:rsid w:val="00C21632"/>
    <w:rsid w:val="00C87D32"/>
    <w:rsid w:val="00C93DC1"/>
    <w:rsid w:val="00D417B5"/>
    <w:rsid w:val="00D92979"/>
    <w:rsid w:val="00DE19D7"/>
    <w:rsid w:val="00E17671"/>
    <w:rsid w:val="00EB30E9"/>
    <w:rsid w:val="00F07EE3"/>
    <w:rsid w:val="00F419FB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94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23</cp:revision>
  <dcterms:created xsi:type="dcterms:W3CDTF">2019-06-13T12:09:00Z</dcterms:created>
  <dcterms:modified xsi:type="dcterms:W3CDTF">2019-07-01T08:00:00Z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