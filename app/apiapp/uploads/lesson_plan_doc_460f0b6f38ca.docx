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77ED3DF8" w:rsidR="00C17E2A" w:rsidRPr="006001DB" w:rsidRDefault="009B7664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AREA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8-2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28A02420" w:rsidR="00C17E2A" w:rsidRDefault="00075D2F">
                <w:pPr>
                  <w:pStyle w:val="Date"/>
                </w:pPr>
                <w:r>
                  <w:t>8.23.2018</w:t>
                </w:r>
              </w:p>
            </w:tc>
          </w:sdtContent>
        </w:sdt>
        <w:bookmarkStart w:id="0" w:name="_GoBack"/>
        <w:bookmarkEnd w:id="0"/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42AAA49" w14:textId="77777777" w:rsidR="00DD3128" w:rsidRDefault="009B7664" w:rsidP="00C46F7B">
            <w:pPr>
              <w:pStyle w:val="ListParagraph"/>
              <w:numPr>
                <w:ilvl w:val="0"/>
                <w:numId w:val="4"/>
              </w:numPr>
              <w:ind w:left="320" w:hanging="142"/>
            </w:pPr>
            <w:r>
              <w:t>Area of plane shapes</w:t>
            </w:r>
          </w:p>
          <w:p w14:paraId="458BD9FD" w14:textId="082EAB48" w:rsidR="009B7664" w:rsidRDefault="00664CF5" w:rsidP="00C46F7B">
            <w:pPr>
              <w:pStyle w:val="ListParagraph"/>
              <w:numPr>
                <w:ilvl w:val="0"/>
                <w:numId w:val="4"/>
              </w:numPr>
              <w:ind w:left="320" w:hanging="142"/>
            </w:pPr>
            <w:r>
              <w:t>The idea of larger than, smaller than, largest, smallest and the same.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B3721EC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769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0472DD0" w14:textId="77777777" w:rsidR="0089221C" w:rsidRDefault="00010527" w:rsidP="00921CE4">
                                  <w:pPr>
                                    <w:pStyle w:val="ListBullet"/>
                                  </w:pPr>
                                  <w:r>
                                    <w:t>Paper shapes</w:t>
                                  </w:r>
                                </w:p>
                                <w:p w14:paraId="0E52D42B" w14:textId="77777777" w:rsidR="00010527" w:rsidRDefault="00C80819" w:rsidP="00921CE4">
                                  <w:pPr>
                                    <w:pStyle w:val="ListBullet"/>
                                  </w:pPr>
                                  <w:r>
                                    <w:t>Graph Paper</w:t>
                                  </w:r>
                                </w:p>
                                <w:p w14:paraId="65E3E95A" w14:textId="77777777" w:rsidR="00432E3A" w:rsidRDefault="00432E3A" w:rsidP="00921CE4">
                                  <w:pPr>
                                    <w:pStyle w:val="ListBullet"/>
                                  </w:pPr>
                                  <w:r>
                                    <w:t>Square tiles</w:t>
                                  </w:r>
                                </w:p>
                                <w:p w14:paraId="4BE61749" w14:textId="55101AE0" w:rsidR="00236E5C" w:rsidRDefault="00432E3A" w:rsidP="00921CE4">
                                  <w:pPr>
                                    <w:pStyle w:val="ListBullet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3D954734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22798CD" w14:textId="4F3E53E4" w:rsidR="00141B3D" w:rsidRDefault="00114D86" w:rsidP="001911F7">
                                  <w:hyperlink r:id="rId9" w:history="1">
                                    <w:r w:rsidR="00F00629" w:rsidRPr="001C4E53">
                                      <w:rPr>
                                        <w:rStyle w:val="Hyperlink"/>
                                      </w:rPr>
                                      <w:t>https://www.scholastic.com/teachers/blog-posts/genia-connell/10-hands-strategies-teaching-area-and-perimeter/</w:t>
                                    </w:r>
                                  </w:hyperlink>
                                </w:p>
                                <w:p w14:paraId="724BD7E1" w14:textId="3AE54465" w:rsidR="00F00629" w:rsidRDefault="00114D86" w:rsidP="001911F7">
                                  <w:hyperlink r:id="rId10" w:history="1">
                                    <w:r w:rsidR="00C95129" w:rsidRPr="001C4E53">
                                      <w:rPr>
                                        <w:rStyle w:val="Hyperlink"/>
                                      </w:rPr>
                                      <w:t>https://jr.brainpop.com/math/measurement/area/</w:t>
                                    </w:r>
                                  </w:hyperlink>
                                </w:p>
                                <w:p w14:paraId="3D64C9AD" w14:textId="6B73690B" w:rsidR="00C95129" w:rsidRDefault="00114D86" w:rsidP="001911F7">
                                  <w:hyperlink r:id="rId11" w:history="1">
                                    <w:r w:rsidR="008B2209" w:rsidRPr="001C4E53">
                                      <w:rPr>
                                        <w:rStyle w:val="Hyperlink"/>
                                      </w:rPr>
                                      <w:t>https://educators.brainpop.com/lesson-plan/area-activities-for-kids/</w:t>
                                    </w:r>
                                  </w:hyperlink>
                                </w:p>
                                <w:p w14:paraId="70DA69B2" w14:textId="1D9FCF5D" w:rsidR="008B2209" w:rsidRDefault="00114D86" w:rsidP="001911F7">
                                  <w:hyperlink r:id="rId12" w:history="1">
                                    <w:r w:rsidR="00D1404F" w:rsidRPr="001C4E53">
                                      <w:rPr>
                                        <w:rStyle w:val="Hyperlink"/>
                                      </w:rPr>
                                      <w:t>https://www.pinterest.com/kbreedlove1984/area-of-triangles/?lp=true</w:t>
                                    </w:r>
                                  </w:hyperlink>
                                </w:p>
                                <w:p w14:paraId="0A9947DF" w14:textId="0F190D0C" w:rsidR="00D1404F" w:rsidRDefault="00114D86" w:rsidP="001911F7">
                                  <w:hyperlink r:id="rId13" w:history="1">
                                    <w:r w:rsidR="003C0CAF" w:rsidRPr="001C4E53">
                                      <w:rPr>
                                        <w:rStyle w:val="Hyperlink"/>
                                      </w:rPr>
                                      <w:t>https://www.youtube.com/watch?v=XtsJrk-43d8&amp;feature=share</w:t>
                                    </w:r>
                                  </w:hyperlink>
                                </w:p>
                                <w:p w14:paraId="30C729AB" w14:textId="36AA5A2C" w:rsidR="003C0CAF" w:rsidRDefault="00114D86" w:rsidP="001911F7">
                                  <w:hyperlink r:id="rId14" w:history="1">
                                    <w:r w:rsidR="0075719D" w:rsidRPr="001C4E53">
                                      <w:rPr>
                                        <w:rStyle w:val="Hyperlink"/>
                                      </w:rPr>
                                      <w:t>http://www.ashleigh-educationjourney.com/teaching-area-and-perimeter/</w:t>
                                    </w:r>
                                  </w:hyperlink>
                                </w:p>
                                <w:p w14:paraId="40520F5E" w14:textId="3486ACF3" w:rsidR="00FA385B" w:rsidRDefault="00114D86" w:rsidP="001911F7">
                                  <w:hyperlink r:id="rId15" w:history="1">
                                    <w:r w:rsidR="00FA385B" w:rsidRPr="00CB59FD">
                                      <w:rPr>
                                        <w:rStyle w:val="Hyperlink"/>
                                      </w:rPr>
                                      <w:t>http://www.edugains.ca/resourcesMath/CE/TIPS4Math/Grade1/9_Grade1_AreaNonStandard_AODA.pdf</w:t>
                                    </w:r>
                                  </w:hyperlink>
                                </w:p>
                                <w:p w14:paraId="37180AC7" w14:textId="6B22D286" w:rsidR="00FA385B" w:rsidRDefault="00114D86" w:rsidP="001911F7">
                                  <w:hyperlink r:id="rId16" w:history="1">
                                    <w:r w:rsidR="00E523CD" w:rsidRPr="00CB59FD">
                                      <w:rPr>
                                        <w:rStyle w:val="Hyperlink"/>
                                      </w:rPr>
                                      <w:t>https://www.pinterest.com/pin/284430532686402912/?lp=true</w:t>
                                    </w:r>
                                  </w:hyperlink>
                                </w:p>
                                <w:p w14:paraId="59061807" w14:textId="77777777" w:rsidR="00E523CD" w:rsidRDefault="00E523CD" w:rsidP="001911F7"/>
                                <w:p w14:paraId="68E14A15" w14:textId="77777777" w:rsidR="0075719D" w:rsidRDefault="0075719D" w:rsidP="001911F7"/>
                                <w:p w14:paraId="2F48AE1D" w14:textId="77777777" w:rsidR="0098674B" w:rsidRPr="001911F7" w:rsidRDefault="0098674B" w:rsidP="001911F7"/>
                                <w:p w14:paraId="266D3DBF" w14:textId="2EDFDCE9" w:rsidR="00EF28DB" w:rsidRDefault="00EF28DB" w:rsidP="00130C55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769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0472DD0" w14:textId="77777777" w:rsidR="0089221C" w:rsidRDefault="00010527" w:rsidP="00921CE4">
                            <w:pPr>
                              <w:pStyle w:val="ListBullet"/>
                            </w:pPr>
                            <w:r>
                              <w:t>Paper shapes</w:t>
                            </w:r>
                          </w:p>
                          <w:p w14:paraId="0E52D42B" w14:textId="77777777" w:rsidR="00010527" w:rsidRDefault="00C80819" w:rsidP="00921CE4">
                            <w:pPr>
                              <w:pStyle w:val="ListBullet"/>
                            </w:pPr>
                            <w:r>
                              <w:t>Graph Paper</w:t>
                            </w:r>
                          </w:p>
                          <w:p w14:paraId="65E3E95A" w14:textId="77777777" w:rsidR="00432E3A" w:rsidRDefault="00432E3A" w:rsidP="00921CE4">
                            <w:pPr>
                              <w:pStyle w:val="ListBullet"/>
                            </w:pPr>
                            <w:r>
                              <w:t>Square tiles</w:t>
                            </w:r>
                          </w:p>
                          <w:p w14:paraId="4BE61749" w14:textId="55101AE0" w:rsidR="00236E5C" w:rsidRDefault="00432E3A" w:rsidP="00921CE4">
                            <w:pPr>
                              <w:pStyle w:val="ListBullet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3D954734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22798CD" w14:textId="4F3E53E4" w:rsidR="00141B3D" w:rsidRDefault="00114D86" w:rsidP="001911F7">
                            <w:hyperlink r:id="rId17" w:history="1">
                              <w:r w:rsidR="00F00629" w:rsidRPr="001C4E53">
                                <w:rPr>
                                  <w:rStyle w:val="Hyperlink"/>
                                </w:rPr>
                                <w:t>https://www.scholastic.com/teachers/blog-posts/genia-connell/10-hands-strategies-teaching-area-and-perimeter/</w:t>
                              </w:r>
                            </w:hyperlink>
                          </w:p>
                          <w:p w14:paraId="724BD7E1" w14:textId="3AE54465" w:rsidR="00F00629" w:rsidRDefault="00114D86" w:rsidP="001911F7">
                            <w:hyperlink r:id="rId18" w:history="1">
                              <w:r w:rsidR="00C95129" w:rsidRPr="001C4E53">
                                <w:rPr>
                                  <w:rStyle w:val="Hyperlink"/>
                                </w:rPr>
                                <w:t>https://jr.brainpop.com/math/measurement/area/</w:t>
                              </w:r>
                            </w:hyperlink>
                          </w:p>
                          <w:p w14:paraId="3D64C9AD" w14:textId="6B73690B" w:rsidR="00C95129" w:rsidRDefault="00114D86" w:rsidP="001911F7">
                            <w:hyperlink r:id="rId19" w:history="1">
                              <w:r w:rsidR="008B2209" w:rsidRPr="001C4E53">
                                <w:rPr>
                                  <w:rStyle w:val="Hyperlink"/>
                                </w:rPr>
                                <w:t>https://educators.brainpop.com/lesson-plan/area-activities-for-kids/</w:t>
                              </w:r>
                            </w:hyperlink>
                          </w:p>
                          <w:p w14:paraId="70DA69B2" w14:textId="1D9FCF5D" w:rsidR="008B2209" w:rsidRDefault="00114D86" w:rsidP="001911F7">
                            <w:hyperlink r:id="rId20" w:history="1">
                              <w:r w:rsidR="00D1404F" w:rsidRPr="001C4E53">
                                <w:rPr>
                                  <w:rStyle w:val="Hyperlink"/>
                                </w:rPr>
                                <w:t>https://www.pinterest.com/kbreedlove1984/area-of-triangles/?lp=true</w:t>
                              </w:r>
                            </w:hyperlink>
                          </w:p>
                          <w:p w14:paraId="0A9947DF" w14:textId="0F190D0C" w:rsidR="00D1404F" w:rsidRDefault="00114D86" w:rsidP="001911F7">
                            <w:hyperlink r:id="rId21" w:history="1">
                              <w:r w:rsidR="003C0CAF" w:rsidRPr="001C4E53">
                                <w:rPr>
                                  <w:rStyle w:val="Hyperlink"/>
                                </w:rPr>
                                <w:t>https://www.youtube.com/watch?v=XtsJrk-43d8&amp;feature=share</w:t>
                              </w:r>
                            </w:hyperlink>
                          </w:p>
                          <w:p w14:paraId="30C729AB" w14:textId="36AA5A2C" w:rsidR="003C0CAF" w:rsidRDefault="00114D86" w:rsidP="001911F7">
                            <w:hyperlink r:id="rId22" w:history="1">
                              <w:r w:rsidR="0075719D" w:rsidRPr="001C4E53">
                                <w:rPr>
                                  <w:rStyle w:val="Hyperlink"/>
                                </w:rPr>
                                <w:t>http://www.ashleigh-educationjourney.com/teaching-area-and-perimeter/</w:t>
                              </w:r>
                            </w:hyperlink>
                          </w:p>
                          <w:p w14:paraId="40520F5E" w14:textId="3486ACF3" w:rsidR="00FA385B" w:rsidRDefault="00114D86" w:rsidP="001911F7">
                            <w:hyperlink r:id="rId23" w:history="1">
                              <w:r w:rsidR="00FA385B" w:rsidRPr="00CB59FD">
                                <w:rPr>
                                  <w:rStyle w:val="Hyperlink"/>
                                </w:rPr>
                                <w:t>http://www.edugains.ca/resourcesMath/CE/TIPS4Math/Grade1/9_Grade1_AreaNonStandard_AODA.pdf</w:t>
                              </w:r>
                            </w:hyperlink>
                          </w:p>
                          <w:p w14:paraId="37180AC7" w14:textId="6B22D286" w:rsidR="00FA385B" w:rsidRDefault="00114D86" w:rsidP="001911F7">
                            <w:hyperlink r:id="rId24" w:history="1">
                              <w:r w:rsidR="00E523CD" w:rsidRPr="00CB59FD">
                                <w:rPr>
                                  <w:rStyle w:val="Hyperlink"/>
                                </w:rPr>
                                <w:t>https://www.pinterest.com/pin/284430532686402912/?lp=true</w:t>
                              </w:r>
                            </w:hyperlink>
                          </w:p>
                          <w:p w14:paraId="59061807" w14:textId="77777777" w:rsidR="00E523CD" w:rsidRDefault="00E523CD" w:rsidP="001911F7"/>
                          <w:p w14:paraId="68E14A15" w14:textId="77777777" w:rsidR="0075719D" w:rsidRDefault="0075719D" w:rsidP="001911F7"/>
                          <w:p w14:paraId="2F48AE1D" w14:textId="77777777" w:rsidR="0098674B" w:rsidRPr="001911F7" w:rsidRDefault="0098674B" w:rsidP="001911F7"/>
                          <w:p w14:paraId="266D3DBF" w14:textId="2EDFDCE9" w:rsidR="00EF28DB" w:rsidRDefault="00EF28DB" w:rsidP="00130C55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 w:rsidTr="00E86387">
        <w:trPr>
          <w:tblHeader/>
        </w:trPr>
        <w:tc>
          <w:tcPr>
            <w:tcW w:w="1097" w:type="pct"/>
            <w:tcBorders>
              <w:bottom w:val="single" w:sz="18" w:space="0" w:color="000000" w:themeColor="text1"/>
            </w:tcBorders>
          </w:tcPr>
          <w:p w14:paraId="27485672" w14:textId="02BC705D" w:rsidR="00C17E2A" w:rsidRDefault="00755F15">
            <w:pPr>
              <w:pStyle w:val="Heading1"/>
            </w:pPr>
            <w:r w:rsidRPr="00755F15">
              <w:t>Objectives</w:t>
            </w:r>
          </w:p>
        </w:tc>
        <w:tc>
          <w:tcPr>
            <w:tcW w:w="113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39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13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38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 w:rsidTr="00E86387">
        <w:trPr>
          <w:trHeight w:val="893"/>
        </w:trPr>
        <w:tc>
          <w:tcPr>
            <w:tcW w:w="1097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413461E" w14:textId="4B625CCF" w:rsidR="00CE39D0" w:rsidRDefault="008A20A8" w:rsidP="007A055E">
            <w:pPr>
              <w:pStyle w:val="ListParagraph"/>
              <w:ind w:left="142"/>
            </w:pPr>
            <w:r>
              <w:t>S</w:t>
            </w:r>
            <w:r w:rsidR="009475C8">
              <w:t>tudents should be able to;</w:t>
            </w:r>
          </w:p>
          <w:p w14:paraId="02337F8F" w14:textId="77777777" w:rsidR="00C25E9D" w:rsidRDefault="0078321D" w:rsidP="00C25E9D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>Estimate, measure (i.e., by minimizing overlaps and gaps), and describe area, through</w:t>
            </w:r>
            <w:r w:rsidR="00C25E9D">
              <w:t xml:space="preserve"> </w:t>
            </w:r>
            <w:r>
              <w:t>investigation using non-standard units</w:t>
            </w:r>
            <w:r w:rsidR="00C25E9D">
              <w:t>.</w:t>
            </w:r>
          </w:p>
          <w:p w14:paraId="22A31125" w14:textId="4B2D4473" w:rsidR="00664CF5" w:rsidRPr="000A37E8" w:rsidRDefault="0078321D" w:rsidP="00C25E9D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 xml:space="preserve">Compare two or three objects using measurable attributes </w:t>
            </w:r>
            <w:r w:rsidR="00C25E9D">
              <w:t>(A</w:t>
            </w:r>
            <w:r>
              <w:t>rea</w:t>
            </w:r>
            <w:r w:rsidR="00C25E9D">
              <w:t>)</w:t>
            </w:r>
            <w:r>
              <w:t>, and describe the objects using relative terms</w:t>
            </w:r>
            <w:r w:rsidR="00C25E9D">
              <w:t>.</w:t>
            </w:r>
          </w:p>
        </w:tc>
        <w:tc>
          <w:tcPr>
            <w:tcW w:w="113" w:type="pct"/>
          </w:tcPr>
          <w:p w14:paraId="64D57A74" w14:textId="77777777" w:rsidR="00C17E2A" w:rsidRDefault="00C17E2A" w:rsidP="009E3608">
            <w:pPr>
              <w:ind w:left="360"/>
            </w:pPr>
          </w:p>
        </w:tc>
        <w:tc>
          <w:tcPr>
            <w:tcW w:w="183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9C6745D" w14:textId="34A176E7" w:rsidR="00523968" w:rsidRPr="005368BA" w:rsidRDefault="00F616CA" w:rsidP="00270A8B">
            <w:pPr>
              <w:pStyle w:val="ListParagraph"/>
              <w:ind w:left="262"/>
              <w:jc w:val="both"/>
              <w:rPr>
                <w:b/>
              </w:rPr>
            </w:pPr>
            <w:r w:rsidRPr="005368BA">
              <w:rPr>
                <w:b/>
              </w:rPr>
              <w:t>Day 1</w:t>
            </w:r>
            <w:r w:rsidR="000F10BB" w:rsidRPr="005368BA">
              <w:rPr>
                <w:b/>
              </w:rPr>
              <w:t xml:space="preserve">, </w:t>
            </w:r>
            <w:r w:rsidRPr="005368BA">
              <w:rPr>
                <w:b/>
              </w:rPr>
              <w:t>Lesson 1</w:t>
            </w:r>
            <w:r w:rsidR="00CA6231" w:rsidRPr="005368BA">
              <w:rPr>
                <w:b/>
              </w:rPr>
              <w:t xml:space="preserve">- </w:t>
            </w:r>
            <w:r w:rsidR="00DF3C75" w:rsidRPr="005368BA">
              <w:rPr>
                <w:b/>
              </w:rPr>
              <w:t>1</w:t>
            </w:r>
            <w:r w:rsidR="003F369F">
              <w:rPr>
                <w:b/>
              </w:rPr>
              <w:t>5</w:t>
            </w:r>
            <w:r w:rsidR="00B66AF1" w:rsidRPr="005368BA">
              <w:rPr>
                <w:b/>
              </w:rPr>
              <w:t xml:space="preserve"> </w:t>
            </w:r>
            <w:r w:rsidRPr="005368BA">
              <w:rPr>
                <w:b/>
              </w:rPr>
              <w:t xml:space="preserve">Mins </w:t>
            </w:r>
          </w:p>
          <w:p w14:paraId="5BCE663A" w14:textId="77777777" w:rsidR="003F369F" w:rsidRDefault="003F369F" w:rsidP="009E3608">
            <w:pPr>
              <w:pStyle w:val="ListParagraph"/>
              <w:numPr>
                <w:ilvl w:val="0"/>
                <w:numId w:val="11"/>
              </w:numPr>
              <w:ind w:left="262" w:hanging="142"/>
              <w:jc w:val="both"/>
            </w:pPr>
            <w:r w:rsidRPr="003F369F">
              <w:t>Remind children that they can calculate the area of a shape by dividing it into equal squares and then counting the squares.</w:t>
            </w:r>
          </w:p>
          <w:p w14:paraId="18BEFC19" w14:textId="77777777" w:rsidR="003F369F" w:rsidRDefault="003F369F" w:rsidP="009E3608">
            <w:pPr>
              <w:pStyle w:val="ListParagraph"/>
              <w:numPr>
                <w:ilvl w:val="0"/>
                <w:numId w:val="11"/>
              </w:numPr>
              <w:ind w:left="262" w:hanging="142"/>
              <w:jc w:val="both"/>
            </w:pPr>
            <w:r w:rsidRPr="003F369F">
              <w:t xml:space="preserve"> Each of these squares is called a square unit. Draw different shapes on grid or graph paper and have children count the squares to calculate the area. </w:t>
            </w:r>
          </w:p>
          <w:p w14:paraId="55B96695" w14:textId="77777777" w:rsidR="003F369F" w:rsidRDefault="003F369F" w:rsidP="009E3608">
            <w:pPr>
              <w:pStyle w:val="ListParagraph"/>
              <w:numPr>
                <w:ilvl w:val="0"/>
                <w:numId w:val="11"/>
              </w:numPr>
              <w:ind w:left="262" w:hanging="142"/>
              <w:jc w:val="both"/>
            </w:pPr>
            <w:r w:rsidRPr="003F369F">
              <w:t xml:space="preserve">Help them understand that each square in the graph paper represents one square unit, so area is described in square units. Then draw a shape on the graph paper that utilizes half squares and help children calculate the area. </w:t>
            </w:r>
          </w:p>
          <w:p w14:paraId="79BCDCCC" w14:textId="77777777" w:rsidR="003F369F" w:rsidRDefault="003F369F" w:rsidP="009E3608">
            <w:pPr>
              <w:pStyle w:val="ListParagraph"/>
              <w:numPr>
                <w:ilvl w:val="0"/>
                <w:numId w:val="11"/>
              </w:numPr>
              <w:ind w:left="262" w:hanging="142"/>
              <w:jc w:val="both"/>
            </w:pPr>
            <w:r w:rsidRPr="003F369F">
              <w:t xml:space="preserve">Remind them that two half-square units are equal to one square unit. </w:t>
            </w:r>
          </w:p>
          <w:p w14:paraId="57E6D32C" w14:textId="44A1440F" w:rsidR="00DD3128" w:rsidRDefault="003F369F" w:rsidP="009E3608">
            <w:pPr>
              <w:pStyle w:val="ListParagraph"/>
              <w:numPr>
                <w:ilvl w:val="0"/>
                <w:numId w:val="11"/>
              </w:numPr>
              <w:ind w:left="262" w:hanging="142"/>
              <w:jc w:val="both"/>
            </w:pPr>
            <w:r w:rsidRPr="003F369F">
              <w:t>Show them how to count the whole squares and then add the half-squares to the total.</w:t>
            </w:r>
          </w:p>
          <w:p w14:paraId="6CC78EF4" w14:textId="4072AA04" w:rsidR="00065961" w:rsidRPr="00065961" w:rsidRDefault="00065961" w:rsidP="00950DCA">
            <w:pPr>
              <w:pStyle w:val="ListParagraph"/>
              <w:ind w:left="262"/>
              <w:jc w:val="both"/>
            </w:pPr>
          </w:p>
        </w:tc>
        <w:tc>
          <w:tcPr>
            <w:tcW w:w="113" w:type="pct"/>
          </w:tcPr>
          <w:p w14:paraId="3EC4062D" w14:textId="77777777" w:rsidR="00C17E2A" w:rsidRDefault="00C17E2A" w:rsidP="009E3608">
            <w:pPr>
              <w:jc w:val="both"/>
            </w:pPr>
          </w:p>
        </w:tc>
        <w:tc>
          <w:tcPr>
            <w:tcW w:w="1838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7AEBF08" w14:textId="1A3C7DFB" w:rsidR="00633FC2" w:rsidRPr="00633FC2" w:rsidRDefault="00633FC2" w:rsidP="00633FC2">
            <w:pPr>
              <w:pStyle w:val="ListParagraph"/>
              <w:ind w:left="257"/>
              <w:rPr>
                <w:b/>
              </w:rPr>
            </w:pPr>
            <w:r w:rsidRPr="00633FC2">
              <w:rPr>
                <w:b/>
              </w:rPr>
              <w:t>Day 2, Lesson 2- 15 Mins</w:t>
            </w:r>
          </w:p>
          <w:p w14:paraId="215B060D" w14:textId="77777777" w:rsidR="00803FE5" w:rsidRPr="00803FE5" w:rsidRDefault="00803FE5" w:rsidP="00803FE5">
            <w:pPr>
              <w:pStyle w:val="ListParagraph"/>
              <w:numPr>
                <w:ilvl w:val="0"/>
                <w:numId w:val="9"/>
              </w:numPr>
              <w:ind w:left="257" w:hanging="141"/>
              <w:jc w:val="both"/>
            </w:pPr>
            <w:r w:rsidRPr="00803FE5">
              <w:t xml:space="preserve">Cut up paper shapes and find the area of each. </w:t>
            </w:r>
          </w:p>
          <w:p w14:paraId="3C03D4A6" w14:textId="77777777" w:rsidR="00803FE5" w:rsidRPr="00803FE5" w:rsidRDefault="00803FE5" w:rsidP="00803FE5">
            <w:pPr>
              <w:pStyle w:val="ListParagraph"/>
              <w:numPr>
                <w:ilvl w:val="0"/>
                <w:numId w:val="9"/>
              </w:numPr>
              <w:ind w:left="257" w:hanging="141"/>
              <w:jc w:val="both"/>
            </w:pPr>
            <w:r w:rsidRPr="00803FE5">
              <w:t xml:space="preserve">At first, you may want to use graph paper to draw and cut out shapes, so it is easier for your students to count square units and figure out the area. </w:t>
            </w:r>
          </w:p>
          <w:p w14:paraId="7A01B96C" w14:textId="77777777" w:rsidR="00803FE5" w:rsidRPr="00803FE5" w:rsidRDefault="00803FE5" w:rsidP="00803FE5">
            <w:pPr>
              <w:pStyle w:val="ListParagraph"/>
              <w:numPr>
                <w:ilvl w:val="0"/>
                <w:numId w:val="9"/>
              </w:numPr>
              <w:ind w:left="257" w:hanging="141"/>
              <w:jc w:val="both"/>
            </w:pPr>
            <w:r w:rsidRPr="00803FE5">
              <w:t xml:space="preserve">Then draw or cut out squares and rectangles using plain paper and have your students measure the length and width. </w:t>
            </w:r>
          </w:p>
          <w:p w14:paraId="0D87D72F" w14:textId="77777777" w:rsidR="00CE2704" w:rsidRPr="0075719D" w:rsidRDefault="00803FE5" w:rsidP="00803FE5">
            <w:pPr>
              <w:pStyle w:val="ListParagraph"/>
              <w:numPr>
                <w:ilvl w:val="0"/>
                <w:numId w:val="9"/>
              </w:numPr>
              <w:ind w:left="257" w:hanging="141"/>
              <w:jc w:val="both"/>
              <w:rPr>
                <w:b/>
              </w:rPr>
            </w:pPr>
            <w:r w:rsidRPr="00803FE5">
              <w:t>Help your students multiply to find the area</w:t>
            </w:r>
            <w:r w:rsidR="0075719D">
              <w:t>.</w:t>
            </w:r>
          </w:p>
          <w:p w14:paraId="3299DFC0" w14:textId="77777777" w:rsidR="0075719D" w:rsidRDefault="0075719D" w:rsidP="0075719D">
            <w:pPr>
              <w:pStyle w:val="ListParagraph"/>
              <w:ind w:left="257"/>
              <w:jc w:val="both"/>
              <w:rPr>
                <w:b/>
              </w:rPr>
            </w:pPr>
          </w:p>
          <w:p w14:paraId="0038DC84" w14:textId="77777777" w:rsidR="0075719D" w:rsidRDefault="00D6061B" w:rsidP="0075719D">
            <w:pPr>
              <w:pStyle w:val="ListParagraph"/>
              <w:ind w:left="257"/>
              <w:jc w:val="both"/>
              <w:rPr>
                <w:b/>
              </w:rPr>
            </w:pPr>
            <w:r>
              <w:rPr>
                <w:b/>
              </w:rPr>
              <w:t xml:space="preserve">Day 4, Lesson 4- 15 Mins </w:t>
            </w:r>
          </w:p>
          <w:p w14:paraId="3E724E42" w14:textId="42310D12" w:rsidR="00D6061B" w:rsidRDefault="00D6061B" w:rsidP="00D6061B">
            <w:pPr>
              <w:pStyle w:val="ListParagraph"/>
              <w:numPr>
                <w:ilvl w:val="0"/>
                <w:numId w:val="13"/>
              </w:numPr>
              <w:ind w:left="257" w:hanging="141"/>
              <w:jc w:val="both"/>
            </w:pPr>
            <w:r>
              <w:t xml:space="preserve">Have your </w:t>
            </w:r>
            <w:r w:rsidRPr="00D6061B">
              <w:t xml:space="preserve">students draw rectangles with a given perimeter. </w:t>
            </w:r>
          </w:p>
          <w:p w14:paraId="232C2ED0" w14:textId="77777777" w:rsidR="00D6061B" w:rsidRDefault="00D6061B" w:rsidP="00D6061B">
            <w:pPr>
              <w:pStyle w:val="ListParagraph"/>
              <w:numPr>
                <w:ilvl w:val="0"/>
                <w:numId w:val="13"/>
              </w:numPr>
              <w:ind w:left="257" w:hanging="141"/>
              <w:jc w:val="both"/>
            </w:pPr>
            <w:r w:rsidRPr="00D6061B">
              <w:t xml:space="preserve">Have students draw all the rectangles they can with the same perimeter on their grid paper. </w:t>
            </w:r>
          </w:p>
          <w:p w14:paraId="577AB6BE" w14:textId="77777777" w:rsidR="00D6061B" w:rsidRDefault="00D6061B" w:rsidP="00D6061B">
            <w:pPr>
              <w:pStyle w:val="ListParagraph"/>
              <w:numPr>
                <w:ilvl w:val="0"/>
                <w:numId w:val="13"/>
              </w:numPr>
              <w:ind w:left="257" w:hanging="141"/>
              <w:jc w:val="both"/>
            </w:pPr>
            <w:r w:rsidRPr="00D6061B">
              <w:t xml:space="preserve">Students should also find the area and write it inside each rectangle. </w:t>
            </w:r>
          </w:p>
          <w:p w14:paraId="689FAC5F" w14:textId="50A4A5D5" w:rsidR="00D6061B" w:rsidRDefault="00D6061B" w:rsidP="00D6061B">
            <w:pPr>
              <w:pStyle w:val="ListParagraph"/>
              <w:numPr>
                <w:ilvl w:val="0"/>
                <w:numId w:val="13"/>
              </w:numPr>
              <w:ind w:left="257" w:hanging="141"/>
              <w:jc w:val="both"/>
            </w:pPr>
            <w:r>
              <w:t>T</w:t>
            </w:r>
            <w:r w:rsidRPr="00D6061B">
              <w:t>hen have students cut out the rectangles and order them from smallest area to largest area and glue them on construction paper.</w:t>
            </w:r>
          </w:p>
          <w:p w14:paraId="012DB69B" w14:textId="4E3F2C9F" w:rsidR="00D6061B" w:rsidRPr="00D6061B" w:rsidRDefault="00D6061B" w:rsidP="00D6061B">
            <w:pPr>
              <w:pStyle w:val="ListParagraph"/>
              <w:numPr>
                <w:ilvl w:val="0"/>
                <w:numId w:val="13"/>
              </w:numPr>
              <w:ind w:left="257" w:hanging="141"/>
              <w:jc w:val="both"/>
            </w:pPr>
            <w:r w:rsidRPr="00D6061B">
              <w:t xml:space="preserve"> Once students finish the task, post the students’ work so that students can see </w:t>
            </w:r>
            <w:r w:rsidRPr="00D6061B">
              <w:lastRenderedPageBreak/>
              <w:t>several different examples of rectangles with the same perimeter arranged in order by area.</w:t>
            </w:r>
          </w:p>
        </w:tc>
      </w:tr>
      <w:tr w:rsidR="00C17E2A" w14:paraId="544156AA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lastRenderedPageBreak/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268D7533" w14:textId="77777777" w:rsidR="008B2209" w:rsidRDefault="008B2209" w:rsidP="00C46F7B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 w:rsidRPr="008B2209">
              <w:t xml:space="preserve">Review with children that area is the measurement of the space inside of a shape. </w:t>
            </w:r>
          </w:p>
          <w:p w14:paraId="120B163A" w14:textId="6B1A5D25" w:rsidR="00335B5E" w:rsidRDefault="008B2209" w:rsidP="004E1D3F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 w:rsidRPr="008B2209">
              <w:t>Some children get area confused with perimeter, which is the total distance around a shape.</w:t>
            </w:r>
          </w:p>
          <w:p w14:paraId="5AD280C6" w14:textId="6D743CAA" w:rsidR="00655D68" w:rsidRDefault="00655D68" w:rsidP="00C46F7B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 w:rsidRPr="00655D68">
              <w:t xml:space="preserve">We calculate area to figure out the size of a room, how much carpet we need to cover a floor, or how much wallpaper, tile, or paint we need to cover a wall. </w:t>
            </w:r>
          </w:p>
          <w:p w14:paraId="2F3276FB" w14:textId="4193E8ED" w:rsidR="004E1D3F" w:rsidRDefault="004E1D3F" w:rsidP="004E1D3F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>
              <w:t>In the early primary grades, students develop concepts about area through opportunities to cover different surfaces with a variety of non-standard units (e.g., square tiles, pattern blocks, sheets of paper).</w:t>
            </w:r>
          </w:p>
          <w:p w14:paraId="1F483913" w14:textId="68F83B3D" w:rsidR="004E1D3F" w:rsidRDefault="004E1D3F" w:rsidP="004E1D3F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>
              <w:t>Such experiences help students understand that area can be measured by counting the number of units that cover a surface.</w:t>
            </w:r>
          </w:p>
          <w:p w14:paraId="16058701" w14:textId="77777777" w:rsidR="004E1D3F" w:rsidRDefault="004E1D3F" w:rsidP="004E1D3F">
            <w:pPr>
              <w:pStyle w:val="ListParagraph"/>
              <w:ind w:left="142"/>
            </w:pPr>
          </w:p>
          <w:p w14:paraId="229DD0C8" w14:textId="77777777" w:rsidR="00655D68" w:rsidRDefault="00655D68" w:rsidP="004E1D3F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 w:rsidRPr="00655D68">
              <w:lastRenderedPageBreak/>
              <w:t>Brainstorm other uses for area together.</w:t>
            </w:r>
          </w:p>
          <w:p w14:paraId="0B96BF9B" w14:textId="77777777" w:rsidR="00500A68" w:rsidRDefault="00500A68" w:rsidP="004E1D3F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 w:rsidRPr="00500A68">
              <w:t>Explain that to calculate area of a rectangle or square, you can multiply the length times the width instead of dividing the shape into equal squares and counting all the square units.</w:t>
            </w:r>
          </w:p>
          <w:p w14:paraId="42B08F4E" w14:textId="7F4EC2DE" w:rsidR="00500A68" w:rsidRPr="006E12EC" w:rsidRDefault="00500A68" w:rsidP="004E1D3F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 w:rsidRPr="00500A68">
              <w:t xml:space="preserve"> Go through a few examples together.</w:t>
            </w:r>
          </w:p>
        </w:tc>
        <w:tc>
          <w:tcPr>
            <w:tcW w:w="113" w:type="pct"/>
          </w:tcPr>
          <w:p w14:paraId="0A767BD4" w14:textId="724613EC" w:rsidR="00641B20" w:rsidRDefault="00641B20"/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991D44B" w14:textId="6D2DF066" w:rsidR="007670E1" w:rsidRDefault="00BE296D" w:rsidP="00BE296D">
            <w:pPr>
              <w:jc w:val="both"/>
              <w:rPr>
                <w:b/>
              </w:rPr>
            </w:pPr>
            <w:r>
              <w:rPr>
                <w:b/>
              </w:rPr>
              <w:t xml:space="preserve">Day 3, Lesson 3 – </w:t>
            </w:r>
            <w:r w:rsidR="008C4634">
              <w:rPr>
                <w:b/>
              </w:rPr>
              <w:t>20</w:t>
            </w:r>
            <w:r>
              <w:rPr>
                <w:b/>
              </w:rPr>
              <w:t xml:space="preserve"> Mins </w:t>
            </w:r>
          </w:p>
          <w:p w14:paraId="39ED78E8" w14:textId="77777777" w:rsidR="00CD04F6" w:rsidRDefault="00701E99" w:rsidP="00701E99">
            <w:pPr>
              <w:pStyle w:val="ListParagraph"/>
              <w:numPr>
                <w:ilvl w:val="0"/>
                <w:numId w:val="12"/>
              </w:numPr>
              <w:ind w:left="120" w:hanging="142"/>
              <w:jc w:val="both"/>
            </w:pPr>
            <w:r w:rsidRPr="00701E99">
              <w:t xml:space="preserve">Give students a sheet of graph paper and have them draw shapes. Remind them to use only straight lines. </w:t>
            </w:r>
          </w:p>
          <w:p w14:paraId="5E1FF700" w14:textId="77777777" w:rsidR="00CD04F6" w:rsidRDefault="00701E99" w:rsidP="00701E99">
            <w:pPr>
              <w:pStyle w:val="ListParagraph"/>
              <w:numPr>
                <w:ilvl w:val="0"/>
                <w:numId w:val="12"/>
              </w:numPr>
              <w:ind w:left="120" w:hanging="142"/>
              <w:jc w:val="both"/>
            </w:pPr>
            <w:r w:rsidRPr="00701E99">
              <w:t xml:space="preserve">They may want to use rulers to help them draw. Also encourage them to use shapes with half-squares on the graph paper. </w:t>
            </w:r>
          </w:p>
          <w:p w14:paraId="23842B1F" w14:textId="77777777" w:rsidR="00CD04F6" w:rsidRDefault="00701E99" w:rsidP="00701E99">
            <w:pPr>
              <w:pStyle w:val="ListParagraph"/>
              <w:numPr>
                <w:ilvl w:val="0"/>
                <w:numId w:val="12"/>
              </w:numPr>
              <w:ind w:left="120" w:hanging="142"/>
              <w:jc w:val="both"/>
            </w:pPr>
            <w:r w:rsidRPr="00701E99">
              <w:t xml:space="preserve">Then have students swap their shapes with a partner and calculate the area by counting the squares and half-squares. </w:t>
            </w:r>
          </w:p>
          <w:p w14:paraId="10301225" w14:textId="77777777" w:rsidR="00CD04F6" w:rsidRDefault="00701E99" w:rsidP="00701E99">
            <w:pPr>
              <w:pStyle w:val="ListParagraph"/>
              <w:numPr>
                <w:ilvl w:val="0"/>
                <w:numId w:val="12"/>
              </w:numPr>
              <w:ind w:left="120" w:hanging="142"/>
              <w:jc w:val="both"/>
            </w:pPr>
            <w:r w:rsidRPr="00701E99">
              <w:t xml:space="preserve">Next ask students to draw a shape that is 8 square units or 10 square units and ask a partner to check their work. </w:t>
            </w:r>
          </w:p>
          <w:p w14:paraId="473AAEF9" w14:textId="77777777" w:rsidR="00CD04F6" w:rsidRDefault="00701E99" w:rsidP="00701E99">
            <w:pPr>
              <w:pStyle w:val="ListParagraph"/>
              <w:numPr>
                <w:ilvl w:val="0"/>
                <w:numId w:val="12"/>
              </w:numPr>
              <w:ind w:left="120" w:hanging="142"/>
              <w:jc w:val="both"/>
            </w:pPr>
            <w:r w:rsidRPr="00701E99">
              <w:t xml:space="preserve">Can they create other shapes with the same number of square units? </w:t>
            </w:r>
          </w:p>
          <w:p w14:paraId="7E793B58" w14:textId="1F34CA1E" w:rsidR="00BE296D" w:rsidRPr="00701E99" w:rsidRDefault="00701E99" w:rsidP="00701E99">
            <w:pPr>
              <w:pStyle w:val="ListParagraph"/>
              <w:numPr>
                <w:ilvl w:val="0"/>
                <w:numId w:val="12"/>
              </w:numPr>
              <w:ind w:left="120" w:hanging="142"/>
              <w:jc w:val="both"/>
            </w:pPr>
            <w:r w:rsidRPr="00701E99">
              <w:t>Encourage children to continue drawing and measuring shapes until the paper is filled.</w:t>
            </w:r>
          </w:p>
        </w:tc>
        <w:tc>
          <w:tcPr>
            <w:tcW w:w="113" w:type="pct"/>
          </w:tcPr>
          <w:p w14:paraId="0BE69C2D" w14:textId="77777777" w:rsidR="00C17E2A" w:rsidRPr="00C40A22" w:rsidRDefault="00C17E2A" w:rsidP="00820782">
            <w:pPr>
              <w:ind w:left="851"/>
              <w:jc w:val="both"/>
            </w:pPr>
          </w:p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5500F76" w14:textId="77777777" w:rsidR="00AE0F48" w:rsidRDefault="0069388E" w:rsidP="000E3055">
            <w:pPr>
              <w:pStyle w:val="ListParagraph"/>
              <w:ind w:left="257"/>
              <w:rPr>
                <w:b/>
              </w:rPr>
            </w:pPr>
            <w:r>
              <w:rPr>
                <w:b/>
              </w:rPr>
              <w:t xml:space="preserve">Day 5, Lesson 5: </w:t>
            </w:r>
            <w:r w:rsidR="009E77BA">
              <w:rPr>
                <w:b/>
              </w:rPr>
              <w:t>20 Mins</w:t>
            </w:r>
          </w:p>
          <w:p w14:paraId="31C35CB9" w14:textId="336976D7" w:rsidR="00A44F73" w:rsidRPr="00A44F73" w:rsidRDefault="00A44F73" w:rsidP="00E91244">
            <w:pPr>
              <w:pStyle w:val="ListParagraph"/>
              <w:numPr>
                <w:ilvl w:val="0"/>
                <w:numId w:val="15"/>
              </w:numPr>
              <w:ind w:left="399" w:hanging="142"/>
            </w:pPr>
            <w:r w:rsidRPr="00A44F73">
              <w:t>Draw students’ attention to covering an area in natural situations, such as</w:t>
            </w:r>
          </w:p>
          <w:p w14:paraId="2EC8FADA" w14:textId="1A65780F" w:rsidR="00A44F73" w:rsidRPr="00A44F73" w:rsidRDefault="00A44F73" w:rsidP="00A44F73">
            <w:pPr>
              <w:pStyle w:val="ListParagraph"/>
              <w:numPr>
                <w:ilvl w:val="0"/>
                <w:numId w:val="14"/>
              </w:numPr>
              <w:ind w:left="541" w:hanging="142"/>
            </w:pPr>
            <w:r w:rsidRPr="00A44F73">
              <w:t>covering a desk or table with newspaper for painting</w:t>
            </w:r>
          </w:p>
          <w:p w14:paraId="6F4C4845" w14:textId="41BBA719" w:rsidR="00A44F73" w:rsidRPr="00A44F73" w:rsidRDefault="00A44F73" w:rsidP="00A44F73">
            <w:pPr>
              <w:pStyle w:val="ListParagraph"/>
              <w:numPr>
                <w:ilvl w:val="0"/>
                <w:numId w:val="14"/>
              </w:numPr>
              <w:ind w:left="541" w:hanging="142"/>
            </w:pPr>
            <w:r w:rsidRPr="00A44F73">
              <w:t xml:space="preserve"> putting a tablecloth on a playhouse</w:t>
            </w:r>
          </w:p>
          <w:p w14:paraId="5C7D7F6B" w14:textId="26E420D9" w:rsidR="00A44F73" w:rsidRPr="00A44F73" w:rsidRDefault="00A44F73" w:rsidP="00A44F73">
            <w:pPr>
              <w:pStyle w:val="ListParagraph"/>
              <w:numPr>
                <w:ilvl w:val="0"/>
                <w:numId w:val="14"/>
              </w:numPr>
              <w:ind w:left="541" w:hanging="142"/>
            </w:pPr>
            <w:r w:rsidRPr="00A44F73">
              <w:t>covering a doll with a blanket</w:t>
            </w:r>
          </w:p>
          <w:p w14:paraId="558E0B8E" w14:textId="3BF1DF11" w:rsidR="00A44F73" w:rsidRPr="00A44F73" w:rsidRDefault="00A44F73" w:rsidP="00E91244">
            <w:pPr>
              <w:pStyle w:val="ListParagraph"/>
              <w:numPr>
                <w:ilvl w:val="0"/>
                <w:numId w:val="15"/>
              </w:numPr>
              <w:ind w:left="399" w:hanging="142"/>
            </w:pPr>
            <w:r w:rsidRPr="00A44F73">
              <w:t>Provide opportunities for students to compare areas by</w:t>
            </w:r>
          </w:p>
          <w:p w14:paraId="455E1EB4" w14:textId="17B008D5" w:rsidR="00A44F73" w:rsidRPr="00A44F73" w:rsidRDefault="00A44F73" w:rsidP="00E91244">
            <w:pPr>
              <w:pStyle w:val="ListParagraph"/>
              <w:numPr>
                <w:ilvl w:val="0"/>
                <w:numId w:val="16"/>
              </w:numPr>
              <w:ind w:left="541" w:hanging="142"/>
            </w:pPr>
            <w:r w:rsidRPr="00A44F73">
              <w:t>superimposing</w:t>
            </w:r>
          </w:p>
          <w:p w14:paraId="46CCAA3E" w14:textId="241A2D05" w:rsidR="00A44F73" w:rsidRPr="00A44F73" w:rsidRDefault="00A44F73" w:rsidP="00E91244">
            <w:pPr>
              <w:pStyle w:val="ListParagraph"/>
              <w:numPr>
                <w:ilvl w:val="0"/>
                <w:numId w:val="16"/>
              </w:numPr>
              <w:ind w:left="541" w:hanging="142"/>
            </w:pPr>
            <w:r w:rsidRPr="00A44F73">
              <w:t>comparing different sizes of the same shape</w:t>
            </w:r>
          </w:p>
          <w:p w14:paraId="34ABF7F9" w14:textId="320EAEA7" w:rsidR="00A44F73" w:rsidRPr="00A44F73" w:rsidRDefault="00A44F73" w:rsidP="00E91244">
            <w:pPr>
              <w:pStyle w:val="ListParagraph"/>
              <w:numPr>
                <w:ilvl w:val="0"/>
                <w:numId w:val="16"/>
              </w:numPr>
              <w:ind w:left="541" w:hanging="142"/>
            </w:pPr>
            <w:r w:rsidRPr="00A44F73">
              <w:t>comparing different shapes</w:t>
            </w:r>
          </w:p>
          <w:p w14:paraId="0020DC43" w14:textId="77777777" w:rsidR="002C06EB" w:rsidRDefault="00A44F73" w:rsidP="002C06EB">
            <w:pPr>
              <w:pStyle w:val="ListParagraph"/>
              <w:numPr>
                <w:ilvl w:val="0"/>
                <w:numId w:val="15"/>
              </w:numPr>
              <w:ind w:left="399" w:hanging="142"/>
            </w:pPr>
            <w:r w:rsidRPr="00A44F73">
              <w:t>Ask, “How do you know that the area of this is larger/smaller</w:t>
            </w:r>
            <w:r w:rsidR="002C06EB">
              <w:t>.</w:t>
            </w:r>
          </w:p>
          <w:p w14:paraId="20465613" w14:textId="77777777" w:rsidR="00C95A49" w:rsidRDefault="00A44F73" w:rsidP="00C95A49">
            <w:pPr>
              <w:pStyle w:val="ListParagraph"/>
              <w:numPr>
                <w:ilvl w:val="0"/>
                <w:numId w:val="15"/>
              </w:numPr>
              <w:ind w:left="399" w:hanging="142"/>
            </w:pPr>
            <w:r w:rsidRPr="00A44F73">
              <w:t>Allow students to explore covering areas with a variety of objects. Have them keep a</w:t>
            </w:r>
            <w:r w:rsidR="00C95A49">
              <w:t xml:space="preserve"> </w:t>
            </w:r>
            <w:r w:rsidRPr="00A44F73">
              <w:t>record by drawing or writing.</w:t>
            </w:r>
          </w:p>
          <w:p w14:paraId="5DD7AB67" w14:textId="77777777" w:rsidR="00C95A49" w:rsidRDefault="00A44F73" w:rsidP="00C95A49">
            <w:pPr>
              <w:pStyle w:val="ListParagraph"/>
              <w:numPr>
                <w:ilvl w:val="0"/>
                <w:numId w:val="15"/>
              </w:numPr>
              <w:ind w:left="399" w:hanging="142"/>
            </w:pPr>
            <w:r w:rsidRPr="00A44F73">
              <w:t xml:space="preserve"> Discuss how objects must completely cover an area</w:t>
            </w:r>
          </w:p>
          <w:p w14:paraId="6D49C084" w14:textId="77777777" w:rsidR="00C95A49" w:rsidRDefault="00A44F73" w:rsidP="00C95A49">
            <w:pPr>
              <w:pStyle w:val="ListParagraph"/>
              <w:numPr>
                <w:ilvl w:val="0"/>
                <w:numId w:val="15"/>
              </w:numPr>
              <w:ind w:left="399" w:hanging="142"/>
            </w:pPr>
            <w:r w:rsidRPr="00A44F73">
              <w:t>Have students compare areas using concrete materials. For example, tell students to</w:t>
            </w:r>
            <w:r w:rsidR="00C95A49">
              <w:t xml:space="preserve"> </w:t>
            </w:r>
            <w:r w:rsidRPr="00A44F73">
              <w:t xml:space="preserve">do the following: </w:t>
            </w:r>
          </w:p>
          <w:p w14:paraId="7F74B3D3" w14:textId="77777777" w:rsidR="00C95A49" w:rsidRDefault="00A44F73" w:rsidP="00C95A49">
            <w:pPr>
              <w:pStyle w:val="ListParagraph"/>
              <w:numPr>
                <w:ilvl w:val="0"/>
                <w:numId w:val="17"/>
              </w:numPr>
              <w:ind w:left="399" w:hanging="142"/>
            </w:pPr>
            <w:r w:rsidRPr="00A44F73">
              <w:t xml:space="preserve">Hide a shape by covering its surface with blocks. </w:t>
            </w:r>
          </w:p>
          <w:p w14:paraId="736F7D4F" w14:textId="77777777" w:rsidR="00C95A49" w:rsidRDefault="00A44F73" w:rsidP="00C95A49">
            <w:pPr>
              <w:pStyle w:val="ListParagraph"/>
              <w:numPr>
                <w:ilvl w:val="0"/>
                <w:numId w:val="17"/>
              </w:numPr>
              <w:ind w:left="399" w:hanging="142"/>
            </w:pPr>
            <w:r w:rsidRPr="00A44F73">
              <w:t>Record the</w:t>
            </w:r>
            <w:r w:rsidR="00C95A49">
              <w:t xml:space="preserve"> </w:t>
            </w:r>
            <w:r w:rsidRPr="00A44F73">
              <w:t xml:space="preserve">number of blocks used. </w:t>
            </w:r>
          </w:p>
          <w:p w14:paraId="40D626C0" w14:textId="77777777" w:rsidR="00C95A49" w:rsidRDefault="00A44F73" w:rsidP="00C95A49">
            <w:pPr>
              <w:pStyle w:val="ListParagraph"/>
              <w:numPr>
                <w:ilvl w:val="0"/>
                <w:numId w:val="17"/>
              </w:numPr>
              <w:ind w:left="399" w:hanging="142"/>
            </w:pPr>
            <w:r w:rsidRPr="00A44F73">
              <w:t>Hide another shape using blocks. Record the number of</w:t>
            </w:r>
            <w:r w:rsidR="00C95A49">
              <w:t xml:space="preserve"> </w:t>
            </w:r>
            <w:r w:rsidRPr="00A44F73">
              <w:t xml:space="preserve">blocks used. </w:t>
            </w:r>
          </w:p>
          <w:p w14:paraId="71F6483C" w14:textId="7CF7932D" w:rsidR="00A44F73" w:rsidRPr="00A44F73" w:rsidRDefault="00A44F73" w:rsidP="00C95A49">
            <w:pPr>
              <w:pStyle w:val="ListParagraph"/>
              <w:numPr>
                <w:ilvl w:val="0"/>
                <w:numId w:val="17"/>
              </w:numPr>
              <w:ind w:left="399" w:hanging="142"/>
            </w:pPr>
            <w:r w:rsidRPr="00A44F73">
              <w:t>Compare the number of blocks used to determine which area is larger.”</w:t>
            </w:r>
          </w:p>
          <w:p w14:paraId="290231E8" w14:textId="103E1BAA" w:rsidR="009E77BA" w:rsidRPr="00636449" w:rsidRDefault="00A44F73" w:rsidP="00A44F73">
            <w:pPr>
              <w:pStyle w:val="ListParagraph"/>
              <w:ind w:left="257"/>
              <w:rPr>
                <w:b/>
              </w:rPr>
            </w:pPr>
            <w:r w:rsidRPr="00A44F73">
              <w:lastRenderedPageBreak/>
              <w:t>Extend the activity by having them order the shapes by area from least to greatest</w:t>
            </w:r>
          </w:p>
        </w:tc>
      </w:tr>
      <w:tr w:rsidR="00C17E2A" w14:paraId="2739C41C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13" w:type="pct"/>
          </w:tcPr>
          <w:p w14:paraId="37519F10" w14:textId="77777777" w:rsidR="00C17E2A" w:rsidRDefault="00C17E2A"/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 w:rsidP="00E86387">
            <w:pPr>
              <w:jc w:val="both"/>
            </w:pPr>
          </w:p>
        </w:tc>
        <w:tc>
          <w:tcPr>
            <w:tcW w:w="113" w:type="pct"/>
          </w:tcPr>
          <w:p w14:paraId="05B09046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125EC57D" w14:textId="77777777" w:rsidR="00636980" w:rsidRDefault="00636980" w:rsidP="00636980">
            <w:pPr>
              <w:pStyle w:val="ListParagraph"/>
              <w:numPr>
                <w:ilvl w:val="0"/>
                <w:numId w:val="5"/>
              </w:numPr>
              <w:ind w:left="142" w:hanging="142"/>
            </w:pPr>
            <w:r>
              <w:t xml:space="preserve">Provide three shapes labelled A, B, and C. </w:t>
            </w:r>
          </w:p>
          <w:p w14:paraId="1C755DB9" w14:textId="46A84726" w:rsidR="00636980" w:rsidRDefault="00636980" w:rsidP="00636980">
            <w:pPr>
              <w:pStyle w:val="ListParagraph"/>
              <w:numPr>
                <w:ilvl w:val="0"/>
                <w:numId w:val="5"/>
              </w:numPr>
              <w:ind w:left="142" w:hanging="142"/>
            </w:pPr>
            <w:r>
              <w:t>Ask students to;</w:t>
            </w:r>
          </w:p>
          <w:p w14:paraId="36C37171" w14:textId="77777777" w:rsidR="00636980" w:rsidRDefault="00636980" w:rsidP="00636980">
            <w:pPr>
              <w:pStyle w:val="ListParagraph"/>
              <w:numPr>
                <w:ilvl w:val="0"/>
                <w:numId w:val="18"/>
              </w:numPr>
              <w:ind w:left="284" w:hanging="142"/>
            </w:pPr>
            <w:r>
              <w:t>Predict the order of the shapes from the smallest area to the largest area without covering (estimating)</w:t>
            </w:r>
          </w:p>
          <w:p w14:paraId="75D3FB97" w14:textId="77777777" w:rsidR="00636980" w:rsidRDefault="00636980" w:rsidP="00636980">
            <w:pPr>
              <w:pStyle w:val="ListParagraph"/>
              <w:numPr>
                <w:ilvl w:val="0"/>
                <w:numId w:val="18"/>
              </w:numPr>
              <w:ind w:left="284" w:hanging="142"/>
            </w:pPr>
            <w:r>
              <w:t>measure to confirm their predictions.</w:t>
            </w:r>
          </w:p>
          <w:p w14:paraId="108D2073" w14:textId="77777777" w:rsidR="00636980" w:rsidRDefault="00636980" w:rsidP="00636980">
            <w:pPr>
              <w:pStyle w:val="ListParagraph"/>
              <w:numPr>
                <w:ilvl w:val="0"/>
                <w:numId w:val="18"/>
              </w:numPr>
              <w:ind w:left="284" w:hanging="142"/>
            </w:pPr>
            <w:r>
              <w:t>Record their results</w:t>
            </w:r>
          </w:p>
          <w:p w14:paraId="6E0950CF" w14:textId="7A6A2486" w:rsidR="00C17E2A" w:rsidRPr="00F208E3" w:rsidRDefault="00636980" w:rsidP="00636980">
            <w:pPr>
              <w:pStyle w:val="ListParagraph"/>
              <w:numPr>
                <w:ilvl w:val="0"/>
                <w:numId w:val="18"/>
              </w:numPr>
              <w:ind w:left="284" w:hanging="142"/>
            </w:pPr>
            <w:r>
              <w:t>Write comparative sentences about the three shapes.</w:t>
            </w:r>
          </w:p>
        </w:tc>
        <w:tc>
          <w:tcPr>
            <w:tcW w:w="113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4D9FD2D" w14:textId="2D93C440" w:rsidR="00CB08CC" w:rsidRPr="00287F69" w:rsidRDefault="00CB08CC" w:rsidP="00C46F7B">
            <w:pPr>
              <w:pStyle w:val="ListParagraph"/>
              <w:numPr>
                <w:ilvl w:val="0"/>
                <w:numId w:val="10"/>
              </w:numPr>
              <w:ind w:left="120" w:hanging="142"/>
            </w:pPr>
          </w:p>
        </w:tc>
        <w:tc>
          <w:tcPr>
            <w:tcW w:w="113" w:type="pct"/>
          </w:tcPr>
          <w:p w14:paraId="79D27C9D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AAB4EC" w14:textId="77777777" w:rsidR="00A31580" w:rsidRPr="00A31580" w:rsidRDefault="00A31580" w:rsidP="00A31580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A31580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1B038800" w14:textId="5E4D5D29" w:rsidR="00C17E2A" w:rsidRDefault="00C17E2A" w:rsidP="00C46F7B">
            <w:pPr>
              <w:pStyle w:val="ListParagraph"/>
              <w:numPr>
                <w:ilvl w:val="0"/>
                <w:numId w:val="2"/>
              </w:numPr>
              <w:ind w:left="255" w:hanging="142"/>
            </w:pPr>
          </w:p>
        </w:tc>
      </w:tr>
      <w:tr w:rsidR="00C17E2A" w14:paraId="0F1361F9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13" w:type="pct"/>
          </w:tcPr>
          <w:p w14:paraId="5F1D2F44" w14:textId="77777777" w:rsidR="00C17E2A" w:rsidRDefault="00C17E2A"/>
        </w:tc>
        <w:tc>
          <w:tcPr>
            <w:tcW w:w="183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58FBD7D8" w:rsidR="00C17E2A" w:rsidRDefault="00C17E2A" w:rsidP="00C46F7B">
            <w:pPr>
              <w:pStyle w:val="ListParagraph"/>
              <w:numPr>
                <w:ilvl w:val="0"/>
                <w:numId w:val="3"/>
              </w:numPr>
              <w:ind w:left="262" w:hanging="142"/>
            </w:pPr>
          </w:p>
        </w:tc>
        <w:tc>
          <w:tcPr>
            <w:tcW w:w="113" w:type="pct"/>
          </w:tcPr>
          <w:p w14:paraId="2AF7B3E2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headerReference w:type="default" r:id="rId25"/>
      <w:footerReference w:type="default" r:id="rId26"/>
      <w:headerReference w:type="first" r:id="rId2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DE91E" w14:textId="77777777" w:rsidR="00114D86" w:rsidRDefault="00114D86">
      <w:pPr>
        <w:spacing w:before="0" w:after="0" w:line="240" w:lineRule="auto"/>
      </w:pPr>
      <w:r>
        <w:separator/>
      </w:r>
    </w:p>
  </w:endnote>
  <w:endnote w:type="continuationSeparator" w:id="0">
    <w:p w14:paraId="7D473EFD" w14:textId="77777777" w:rsidR="00114D86" w:rsidRDefault="00114D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B11F6" w14:textId="77777777" w:rsidR="00114D86" w:rsidRDefault="00114D86">
      <w:pPr>
        <w:spacing w:before="0" w:after="0" w:line="240" w:lineRule="auto"/>
      </w:pPr>
      <w:r>
        <w:separator/>
      </w:r>
    </w:p>
  </w:footnote>
  <w:footnote w:type="continuationSeparator" w:id="0">
    <w:p w14:paraId="62843689" w14:textId="77777777" w:rsidR="00114D86" w:rsidRDefault="00114D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BD47" w14:textId="62BB4406" w:rsidR="006F51AC" w:rsidRDefault="006F51AC">
    <w:pPr>
      <w:pStyle w:val="Header"/>
    </w:pPr>
  </w:p>
  <w:p w14:paraId="452D882D" w14:textId="77777777" w:rsidR="006F51AC" w:rsidRDefault="006F5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1FA0E9E2" w:rsidR="00A25094" w:rsidRDefault="006E4F3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394004" wp14:editId="42578EE0">
          <wp:simplePos x="0" y="0"/>
          <wp:positionH relativeFrom="column">
            <wp:posOffset>8216900</wp:posOffset>
          </wp:positionH>
          <wp:positionV relativeFrom="paragraph">
            <wp:posOffset>-323850</wp:posOffset>
          </wp:positionV>
          <wp:extent cx="638810" cy="550545"/>
          <wp:effectExtent l="0" t="0" r="8890" b="1905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810" cy="550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C41FBE"/>
    <w:multiLevelType w:val="hybridMultilevel"/>
    <w:tmpl w:val="E8328D92"/>
    <w:lvl w:ilvl="0" w:tplc="991898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D1233"/>
    <w:multiLevelType w:val="hybridMultilevel"/>
    <w:tmpl w:val="EAC4F98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2A74341"/>
    <w:multiLevelType w:val="hybridMultilevel"/>
    <w:tmpl w:val="8BD855E6"/>
    <w:lvl w:ilvl="0" w:tplc="08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4" w15:restartNumberingAfterBreak="0">
    <w:nsid w:val="2448186C"/>
    <w:multiLevelType w:val="hybridMultilevel"/>
    <w:tmpl w:val="3CB0B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5680B"/>
    <w:multiLevelType w:val="hybridMultilevel"/>
    <w:tmpl w:val="52CA78EE"/>
    <w:lvl w:ilvl="0" w:tplc="08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6" w15:restartNumberingAfterBreak="0">
    <w:nsid w:val="2A0244D8"/>
    <w:multiLevelType w:val="hybridMultilevel"/>
    <w:tmpl w:val="A7002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86AEA"/>
    <w:multiLevelType w:val="hybridMultilevel"/>
    <w:tmpl w:val="49D273B8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B5A4C"/>
    <w:multiLevelType w:val="hybridMultilevel"/>
    <w:tmpl w:val="A6EE8C86"/>
    <w:lvl w:ilvl="0" w:tplc="E8664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4E5736"/>
    <w:multiLevelType w:val="hybridMultilevel"/>
    <w:tmpl w:val="00AE6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22BC5"/>
    <w:multiLevelType w:val="hybridMultilevel"/>
    <w:tmpl w:val="B1FC84B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4108E"/>
    <w:multiLevelType w:val="hybridMultilevel"/>
    <w:tmpl w:val="A6546B28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2" w15:restartNumberingAfterBreak="0">
    <w:nsid w:val="44DD06C6"/>
    <w:multiLevelType w:val="hybridMultilevel"/>
    <w:tmpl w:val="2BDA9928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DD51C69"/>
    <w:multiLevelType w:val="hybridMultilevel"/>
    <w:tmpl w:val="1D9AEA8C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4" w15:restartNumberingAfterBreak="0">
    <w:nsid w:val="506A3672"/>
    <w:multiLevelType w:val="hybridMultilevel"/>
    <w:tmpl w:val="E7CAB7DC"/>
    <w:lvl w:ilvl="0" w:tplc="08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5" w15:restartNumberingAfterBreak="0">
    <w:nsid w:val="514A4D7E"/>
    <w:multiLevelType w:val="hybridMultilevel"/>
    <w:tmpl w:val="22F67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354D8"/>
    <w:multiLevelType w:val="hybridMultilevel"/>
    <w:tmpl w:val="B094B6D0"/>
    <w:lvl w:ilvl="0" w:tplc="FF089B9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42" w:hanging="360"/>
      </w:pPr>
    </w:lvl>
    <w:lvl w:ilvl="2" w:tplc="0809001B" w:tentative="1">
      <w:start w:val="1"/>
      <w:numFmt w:val="lowerRoman"/>
      <w:lvlText w:val="%3."/>
      <w:lvlJc w:val="right"/>
      <w:pPr>
        <w:ind w:left="2062" w:hanging="180"/>
      </w:pPr>
    </w:lvl>
    <w:lvl w:ilvl="3" w:tplc="0809000F" w:tentative="1">
      <w:start w:val="1"/>
      <w:numFmt w:val="decimal"/>
      <w:lvlText w:val="%4."/>
      <w:lvlJc w:val="left"/>
      <w:pPr>
        <w:ind w:left="2782" w:hanging="360"/>
      </w:pPr>
    </w:lvl>
    <w:lvl w:ilvl="4" w:tplc="08090019" w:tentative="1">
      <w:start w:val="1"/>
      <w:numFmt w:val="lowerLetter"/>
      <w:lvlText w:val="%5."/>
      <w:lvlJc w:val="left"/>
      <w:pPr>
        <w:ind w:left="3502" w:hanging="360"/>
      </w:pPr>
    </w:lvl>
    <w:lvl w:ilvl="5" w:tplc="0809001B" w:tentative="1">
      <w:start w:val="1"/>
      <w:numFmt w:val="lowerRoman"/>
      <w:lvlText w:val="%6."/>
      <w:lvlJc w:val="right"/>
      <w:pPr>
        <w:ind w:left="4222" w:hanging="180"/>
      </w:pPr>
    </w:lvl>
    <w:lvl w:ilvl="6" w:tplc="0809000F" w:tentative="1">
      <w:start w:val="1"/>
      <w:numFmt w:val="decimal"/>
      <w:lvlText w:val="%7."/>
      <w:lvlJc w:val="left"/>
      <w:pPr>
        <w:ind w:left="4942" w:hanging="360"/>
      </w:pPr>
    </w:lvl>
    <w:lvl w:ilvl="7" w:tplc="08090019" w:tentative="1">
      <w:start w:val="1"/>
      <w:numFmt w:val="lowerLetter"/>
      <w:lvlText w:val="%8."/>
      <w:lvlJc w:val="left"/>
      <w:pPr>
        <w:ind w:left="5662" w:hanging="360"/>
      </w:pPr>
    </w:lvl>
    <w:lvl w:ilvl="8" w:tplc="080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7" w15:restartNumberingAfterBreak="0">
    <w:nsid w:val="6FFF6AA0"/>
    <w:multiLevelType w:val="hybridMultilevel"/>
    <w:tmpl w:val="BBF66A5A"/>
    <w:lvl w:ilvl="0" w:tplc="FFB2F640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7" w:hanging="360"/>
      </w:pPr>
    </w:lvl>
    <w:lvl w:ilvl="2" w:tplc="0809001B" w:tentative="1">
      <w:start w:val="1"/>
      <w:numFmt w:val="lowerRoman"/>
      <w:lvlText w:val="%3."/>
      <w:lvlJc w:val="right"/>
      <w:pPr>
        <w:ind w:left="2057" w:hanging="180"/>
      </w:pPr>
    </w:lvl>
    <w:lvl w:ilvl="3" w:tplc="0809000F" w:tentative="1">
      <w:start w:val="1"/>
      <w:numFmt w:val="decimal"/>
      <w:lvlText w:val="%4."/>
      <w:lvlJc w:val="left"/>
      <w:pPr>
        <w:ind w:left="2777" w:hanging="360"/>
      </w:pPr>
    </w:lvl>
    <w:lvl w:ilvl="4" w:tplc="08090019" w:tentative="1">
      <w:start w:val="1"/>
      <w:numFmt w:val="lowerLetter"/>
      <w:lvlText w:val="%5."/>
      <w:lvlJc w:val="left"/>
      <w:pPr>
        <w:ind w:left="3497" w:hanging="360"/>
      </w:pPr>
    </w:lvl>
    <w:lvl w:ilvl="5" w:tplc="0809001B" w:tentative="1">
      <w:start w:val="1"/>
      <w:numFmt w:val="lowerRoman"/>
      <w:lvlText w:val="%6."/>
      <w:lvlJc w:val="right"/>
      <w:pPr>
        <w:ind w:left="4217" w:hanging="180"/>
      </w:pPr>
    </w:lvl>
    <w:lvl w:ilvl="6" w:tplc="0809000F" w:tentative="1">
      <w:start w:val="1"/>
      <w:numFmt w:val="decimal"/>
      <w:lvlText w:val="%7."/>
      <w:lvlJc w:val="left"/>
      <w:pPr>
        <w:ind w:left="4937" w:hanging="360"/>
      </w:pPr>
    </w:lvl>
    <w:lvl w:ilvl="7" w:tplc="08090019" w:tentative="1">
      <w:start w:val="1"/>
      <w:numFmt w:val="lowerLetter"/>
      <w:lvlText w:val="%8."/>
      <w:lvlJc w:val="left"/>
      <w:pPr>
        <w:ind w:left="5657" w:hanging="360"/>
      </w:pPr>
    </w:lvl>
    <w:lvl w:ilvl="8" w:tplc="08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8" w15:restartNumberingAfterBreak="0">
    <w:nsid w:val="79F33666"/>
    <w:multiLevelType w:val="hybridMultilevel"/>
    <w:tmpl w:val="630E6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13"/>
  </w:num>
  <w:num w:numId="14">
    <w:abstractNumId w:val="5"/>
  </w:num>
  <w:num w:numId="15">
    <w:abstractNumId w:val="17"/>
  </w:num>
  <w:num w:numId="16">
    <w:abstractNumId w:val="3"/>
  </w:num>
  <w:num w:numId="17">
    <w:abstractNumId w:val="14"/>
  </w:num>
  <w:num w:numId="18">
    <w:abstractNumId w:val="2"/>
  </w:num>
  <w:num w:numId="1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6586"/>
    <w:rsid w:val="000076D2"/>
    <w:rsid w:val="00010527"/>
    <w:rsid w:val="00022D76"/>
    <w:rsid w:val="00023109"/>
    <w:rsid w:val="000321DA"/>
    <w:rsid w:val="0003341F"/>
    <w:rsid w:val="00037820"/>
    <w:rsid w:val="00044188"/>
    <w:rsid w:val="0004502C"/>
    <w:rsid w:val="00045B83"/>
    <w:rsid w:val="0005291F"/>
    <w:rsid w:val="00053AAD"/>
    <w:rsid w:val="00061B06"/>
    <w:rsid w:val="00065961"/>
    <w:rsid w:val="00066809"/>
    <w:rsid w:val="0007261F"/>
    <w:rsid w:val="00074099"/>
    <w:rsid w:val="00075D2F"/>
    <w:rsid w:val="00081C2C"/>
    <w:rsid w:val="00083AE4"/>
    <w:rsid w:val="000904AA"/>
    <w:rsid w:val="000917C2"/>
    <w:rsid w:val="00093A69"/>
    <w:rsid w:val="00094316"/>
    <w:rsid w:val="000A1838"/>
    <w:rsid w:val="000A37E8"/>
    <w:rsid w:val="000A4843"/>
    <w:rsid w:val="000B3539"/>
    <w:rsid w:val="000B3601"/>
    <w:rsid w:val="000B706C"/>
    <w:rsid w:val="000B72D9"/>
    <w:rsid w:val="000C1762"/>
    <w:rsid w:val="000C3B68"/>
    <w:rsid w:val="000C562D"/>
    <w:rsid w:val="000D0272"/>
    <w:rsid w:val="000E2543"/>
    <w:rsid w:val="000E3055"/>
    <w:rsid w:val="000E4065"/>
    <w:rsid w:val="000E770E"/>
    <w:rsid w:val="000F10BB"/>
    <w:rsid w:val="000F10C0"/>
    <w:rsid w:val="000F7E71"/>
    <w:rsid w:val="00104338"/>
    <w:rsid w:val="0011078E"/>
    <w:rsid w:val="00114D86"/>
    <w:rsid w:val="00126DB5"/>
    <w:rsid w:val="001300FB"/>
    <w:rsid w:val="00130C55"/>
    <w:rsid w:val="0013214D"/>
    <w:rsid w:val="001325A6"/>
    <w:rsid w:val="001365BD"/>
    <w:rsid w:val="00141B3D"/>
    <w:rsid w:val="00142C04"/>
    <w:rsid w:val="001432FD"/>
    <w:rsid w:val="00143368"/>
    <w:rsid w:val="00143C7C"/>
    <w:rsid w:val="00150857"/>
    <w:rsid w:val="00151334"/>
    <w:rsid w:val="00163CA6"/>
    <w:rsid w:val="00171443"/>
    <w:rsid w:val="0017273B"/>
    <w:rsid w:val="0017631E"/>
    <w:rsid w:val="001768B8"/>
    <w:rsid w:val="00177835"/>
    <w:rsid w:val="00181602"/>
    <w:rsid w:val="001911F7"/>
    <w:rsid w:val="00193172"/>
    <w:rsid w:val="00193563"/>
    <w:rsid w:val="00196867"/>
    <w:rsid w:val="001A0152"/>
    <w:rsid w:val="001A333C"/>
    <w:rsid w:val="001A35E3"/>
    <w:rsid w:val="001A7686"/>
    <w:rsid w:val="001A7874"/>
    <w:rsid w:val="001B526C"/>
    <w:rsid w:val="001B6400"/>
    <w:rsid w:val="001C0CDF"/>
    <w:rsid w:val="001C6DEE"/>
    <w:rsid w:val="001D0928"/>
    <w:rsid w:val="001D27CD"/>
    <w:rsid w:val="001D3BC8"/>
    <w:rsid w:val="001E5DE6"/>
    <w:rsid w:val="001E6B90"/>
    <w:rsid w:val="001F4D29"/>
    <w:rsid w:val="001F76D3"/>
    <w:rsid w:val="002008D3"/>
    <w:rsid w:val="00200FDD"/>
    <w:rsid w:val="00204E7C"/>
    <w:rsid w:val="002161D8"/>
    <w:rsid w:val="00222FFC"/>
    <w:rsid w:val="00223E18"/>
    <w:rsid w:val="00227208"/>
    <w:rsid w:val="00231764"/>
    <w:rsid w:val="002346BC"/>
    <w:rsid w:val="00236E5C"/>
    <w:rsid w:val="002456EB"/>
    <w:rsid w:val="00256F96"/>
    <w:rsid w:val="00260E12"/>
    <w:rsid w:val="00262F4D"/>
    <w:rsid w:val="00263C7E"/>
    <w:rsid w:val="0026795F"/>
    <w:rsid w:val="00267E08"/>
    <w:rsid w:val="00270422"/>
    <w:rsid w:val="00270A8B"/>
    <w:rsid w:val="00274514"/>
    <w:rsid w:val="0028105A"/>
    <w:rsid w:val="00285DF5"/>
    <w:rsid w:val="00286431"/>
    <w:rsid w:val="00287F69"/>
    <w:rsid w:val="00293B06"/>
    <w:rsid w:val="002976E4"/>
    <w:rsid w:val="002A5AB1"/>
    <w:rsid w:val="002A72AE"/>
    <w:rsid w:val="002B733A"/>
    <w:rsid w:val="002C06EB"/>
    <w:rsid w:val="002C7350"/>
    <w:rsid w:val="002D0F0A"/>
    <w:rsid w:val="002D14DE"/>
    <w:rsid w:val="002D4C61"/>
    <w:rsid w:val="002D5638"/>
    <w:rsid w:val="002E0BB7"/>
    <w:rsid w:val="002E0DCF"/>
    <w:rsid w:val="002E3140"/>
    <w:rsid w:val="00301DF0"/>
    <w:rsid w:val="00304069"/>
    <w:rsid w:val="003116BA"/>
    <w:rsid w:val="00313183"/>
    <w:rsid w:val="00314728"/>
    <w:rsid w:val="003209E1"/>
    <w:rsid w:val="0032525A"/>
    <w:rsid w:val="00327BFD"/>
    <w:rsid w:val="0033041D"/>
    <w:rsid w:val="00335B5E"/>
    <w:rsid w:val="00337E38"/>
    <w:rsid w:val="00343F7A"/>
    <w:rsid w:val="00345602"/>
    <w:rsid w:val="003468F5"/>
    <w:rsid w:val="00351D47"/>
    <w:rsid w:val="003728E4"/>
    <w:rsid w:val="0037298B"/>
    <w:rsid w:val="003755C7"/>
    <w:rsid w:val="0038109E"/>
    <w:rsid w:val="00382687"/>
    <w:rsid w:val="00384A5C"/>
    <w:rsid w:val="00386228"/>
    <w:rsid w:val="00390635"/>
    <w:rsid w:val="00396443"/>
    <w:rsid w:val="003A4B87"/>
    <w:rsid w:val="003B1470"/>
    <w:rsid w:val="003B183D"/>
    <w:rsid w:val="003B69DA"/>
    <w:rsid w:val="003C0CAF"/>
    <w:rsid w:val="003D0023"/>
    <w:rsid w:val="003D30E4"/>
    <w:rsid w:val="003D4D69"/>
    <w:rsid w:val="003D643E"/>
    <w:rsid w:val="003E3D9F"/>
    <w:rsid w:val="003F2A30"/>
    <w:rsid w:val="003F369F"/>
    <w:rsid w:val="00400104"/>
    <w:rsid w:val="00401DD9"/>
    <w:rsid w:val="004023B8"/>
    <w:rsid w:val="0040481C"/>
    <w:rsid w:val="00416C54"/>
    <w:rsid w:val="00417B53"/>
    <w:rsid w:val="00421A47"/>
    <w:rsid w:val="00421CF1"/>
    <w:rsid w:val="004220A6"/>
    <w:rsid w:val="004231CB"/>
    <w:rsid w:val="00431119"/>
    <w:rsid w:val="00432E3A"/>
    <w:rsid w:val="00435F62"/>
    <w:rsid w:val="00443287"/>
    <w:rsid w:val="00446FC4"/>
    <w:rsid w:val="0045613F"/>
    <w:rsid w:val="004643E0"/>
    <w:rsid w:val="00466D77"/>
    <w:rsid w:val="00467FFA"/>
    <w:rsid w:val="00470C67"/>
    <w:rsid w:val="0047266E"/>
    <w:rsid w:val="00475EF7"/>
    <w:rsid w:val="0048147A"/>
    <w:rsid w:val="004815DF"/>
    <w:rsid w:val="004910AA"/>
    <w:rsid w:val="004937F5"/>
    <w:rsid w:val="004955F1"/>
    <w:rsid w:val="004A0611"/>
    <w:rsid w:val="004A2D5B"/>
    <w:rsid w:val="004B20E0"/>
    <w:rsid w:val="004B2407"/>
    <w:rsid w:val="004B4A18"/>
    <w:rsid w:val="004B65A1"/>
    <w:rsid w:val="004C0C51"/>
    <w:rsid w:val="004C0ECB"/>
    <w:rsid w:val="004C37CD"/>
    <w:rsid w:val="004C5957"/>
    <w:rsid w:val="004C6F3F"/>
    <w:rsid w:val="004D089D"/>
    <w:rsid w:val="004D121C"/>
    <w:rsid w:val="004D5E34"/>
    <w:rsid w:val="004D7750"/>
    <w:rsid w:val="004E1414"/>
    <w:rsid w:val="004E1D3F"/>
    <w:rsid w:val="004E29C7"/>
    <w:rsid w:val="004E5283"/>
    <w:rsid w:val="004F3625"/>
    <w:rsid w:val="004F46EA"/>
    <w:rsid w:val="004F54E0"/>
    <w:rsid w:val="00500A68"/>
    <w:rsid w:val="005033C2"/>
    <w:rsid w:val="00505566"/>
    <w:rsid w:val="0050740F"/>
    <w:rsid w:val="005120AA"/>
    <w:rsid w:val="00514C17"/>
    <w:rsid w:val="00514E35"/>
    <w:rsid w:val="0051627F"/>
    <w:rsid w:val="00520350"/>
    <w:rsid w:val="0052119E"/>
    <w:rsid w:val="00523968"/>
    <w:rsid w:val="00532B7D"/>
    <w:rsid w:val="00532F85"/>
    <w:rsid w:val="005368BA"/>
    <w:rsid w:val="00541B4C"/>
    <w:rsid w:val="005433B6"/>
    <w:rsid w:val="00545106"/>
    <w:rsid w:val="005456D9"/>
    <w:rsid w:val="00554BF2"/>
    <w:rsid w:val="00555D18"/>
    <w:rsid w:val="00556BC1"/>
    <w:rsid w:val="00556FAB"/>
    <w:rsid w:val="0056198D"/>
    <w:rsid w:val="00565CF7"/>
    <w:rsid w:val="00565D42"/>
    <w:rsid w:val="0056660D"/>
    <w:rsid w:val="005810B2"/>
    <w:rsid w:val="0058409F"/>
    <w:rsid w:val="00585687"/>
    <w:rsid w:val="00593A30"/>
    <w:rsid w:val="00596532"/>
    <w:rsid w:val="005A2D6C"/>
    <w:rsid w:val="005A47F4"/>
    <w:rsid w:val="005A635E"/>
    <w:rsid w:val="005A69E1"/>
    <w:rsid w:val="005A7F34"/>
    <w:rsid w:val="005B180F"/>
    <w:rsid w:val="005B49B9"/>
    <w:rsid w:val="005B7D58"/>
    <w:rsid w:val="005C19AA"/>
    <w:rsid w:val="005C2512"/>
    <w:rsid w:val="005D2AA3"/>
    <w:rsid w:val="005D5545"/>
    <w:rsid w:val="005E692C"/>
    <w:rsid w:val="005E702D"/>
    <w:rsid w:val="005F6EFB"/>
    <w:rsid w:val="005F77AD"/>
    <w:rsid w:val="006001DB"/>
    <w:rsid w:val="0060301C"/>
    <w:rsid w:val="00603309"/>
    <w:rsid w:val="006100C9"/>
    <w:rsid w:val="006142DA"/>
    <w:rsid w:val="00616142"/>
    <w:rsid w:val="00617C77"/>
    <w:rsid w:val="006201F0"/>
    <w:rsid w:val="0062026C"/>
    <w:rsid w:val="00626E39"/>
    <w:rsid w:val="006326A0"/>
    <w:rsid w:val="00633FC2"/>
    <w:rsid w:val="00636449"/>
    <w:rsid w:val="00636980"/>
    <w:rsid w:val="00640CBD"/>
    <w:rsid w:val="00641B20"/>
    <w:rsid w:val="00642EAF"/>
    <w:rsid w:val="0065019E"/>
    <w:rsid w:val="00655D68"/>
    <w:rsid w:val="0066413F"/>
    <w:rsid w:val="00664477"/>
    <w:rsid w:val="00664CF5"/>
    <w:rsid w:val="00665B67"/>
    <w:rsid w:val="00667F93"/>
    <w:rsid w:val="00674A37"/>
    <w:rsid w:val="00681450"/>
    <w:rsid w:val="00684AC6"/>
    <w:rsid w:val="0069388E"/>
    <w:rsid w:val="00697AED"/>
    <w:rsid w:val="006A2CB8"/>
    <w:rsid w:val="006A3229"/>
    <w:rsid w:val="006A5952"/>
    <w:rsid w:val="006A723C"/>
    <w:rsid w:val="006B2B47"/>
    <w:rsid w:val="006B395D"/>
    <w:rsid w:val="006C119E"/>
    <w:rsid w:val="006C11FF"/>
    <w:rsid w:val="006C35A9"/>
    <w:rsid w:val="006C596D"/>
    <w:rsid w:val="006D0DFA"/>
    <w:rsid w:val="006D1CE3"/>
    <w:rsid w:val="006E12EC"/>
    <w:rsid w:val="006E4752"/>
    <w:rsid w:val="006E4F3C"/>
    <w:rsid w:val="006E69CB"/>
    <w:rsid w:val="006E7546"/>
    <w:rsid w:val="006F0813"/>
    <w:rsid w:val="006F2CD2"/>
    <w:rsid w:val="006F51AC"/>
    <w:rsid w:val="006F7E46"/>
    <w:rsid w:val="0070108C"/>
    <w:rsid w:val="00701E99"/>
    <w:rsid w:val="00702FBB"/>
    <w:rsid w:val="0071104B"/>
    <w:rsid w:val="007155E6"/>
    <w:rsid w:val="0072554F"/>
    <w:rsid w:val="007309D2"/>
    <w:rsid w:val="00732297"/>
    <w:rsid w:val="007369AD"/>
    <w:rsid w:val="00736E2E"/>
    <w:rsid w:val="00737084"/>
    <w:rsid w:val="007375B9"/>
    <w:rsid w:val="00742835"/>
    <w:rsid w:val="00744781"/>
    <w:rsid w:val="007464A5"/>
    <w:rsid w:val="00746E84"/>
    <w:rsid w:val="00747133"/>
    <w:rsid w:val="00750FE3"/>
    <w:rsid w:val="00753DEE"/>
    <w:rsid w:val="00755F15"/>
    <w:rsid w:val="0075719D"/>
    <w:rsid w:val="00761E2F"/>
    <w:rsid w:val="00763437"/>
    <w:rsid w:val="0076583E"/>
    <w:rsid w:val="007670E1"/>
    <w:rsid w:val="007714E5"/>
    <w:rsid w:val="00776607"/>
    <w:rsid w:val="00777D08"/>
    <w:rsid w:val="0078309D"/>
    <w:rsid w:val="0078321D"/>
    <w:rsid w:val="00786612"/>
    <w:rsid w:val="00791691"/>
    <w:rsid w:val="007927EF"/>
    <w:rsid w:val="007A055E"/>
    <w:rsid w:val="007A1835"/>
    <w:rsid w:val="007A2AE4"/>
    <w:rsid w:val="007A2BE6"/>
    <w:rsid w:val="007A493D"/>
    <w:rsid w:val="007C1C81"/>
    <w:rsid w:val="007C47F6"/>
    <w:rsid w:val="007C6737"/>
    <w:rsid w:val="007D0EEE"/>
    <w:rsid w:val="007D2656"/>
    <w:rsid w:val="007D714C"/>
    <w:rsid w:val="007E161C"/>
    <w:rsid w:val="007E26A9"/>
    <w:rsid w:val="007F65A3"/>
    <w:rsid w:val="00800C5F"/>
    <w:rsid w:val="00803FE5"/>
    <w:rsid w:val="00807AE6"/>
    <w:rsid w:val="00811AB9"/>
    <w:rsid w:val="00811D12"/>
    <w:rsid w:val="00814972"/>
    <w:rsid w:val="008149FB"/>
    <w:rsid w:val="00820782"/>
    <w:rsid w:val="0082291C"/>
    <w:rsid w:val="00826005"/>
    <w:rsid w:val="0085293A"/>
    <w:rsid w:val="00856996"/>
    <w:rsid w:val="00867A92"/>
    <w:rsid w:val="00872100"/>
    <w:rsid w:val="0088553D"/>
    <w:rsid w:val="00890A20"/>
    <w:rsid w:val="0089221C"/>
    <w:rsid w:val="0089353C"/>
    <w:rsid w:val="008A085B"/>
    <w:rsid w:val="008A20A8"/>
    <w:rsid w:val="008A3436"/>
    <w:rsid w:val="008A5820"/>
    <w:rsid w:val="008B1751"/>
    <w:rsid w:val="008B2209"/>
    <w:rsid w:val="008B3631"/>
    <w:rsid w:val="008C20E1"/>
    <w:rsid w:val="008C4634"/>
    <w:rsid w:val="008D0679"/>
    <w:rsid w:val="008D2E71"/>
    <w:rsid w:val="008F1566"/>
    <w:rsid w:val="008F1A70"/>
    <w:rsid w:val="008F56C4"/>
    <w:rsid w:val="008F771F"/>
    <w:rsid w:val="00903232"/>
    <w:rsid w:val="00911EA7"/>
    <w:rsid w:val="00913C81"/>
    <w:rsid w:val="00921CE4"/>
    <w:rsid w:val="0092709A"/>
    <w:rsid w:val="00934804"/>
    <w:rsid w:val="0093573F"/>
    <w:rsid w:val="009378FA"/>
    <w:rsid w:val="00941967"/>
    <w:rsid w:val="009475C8"/>
    <w:rsid w:val="00950DCA"/>
    <w:rsid w:val="00952EE5"/>
    <w:rsid w:val="00954585"/>
    <w:rsid w:val="00955ACF"/>
    <w:rsid w:val="00961AA3"/>
    <w:rsid w:val="00966C71"/>
    <w:rsid w:val="009743AD"/>
    <w:rsid w:val="0098234E"/>
    <w:rsid w:val="00982555"/>
    <w:rsid w:val="0098460F"/>
    <w:rsid w:val="0098674B"/>
    <w:rsid w:val="0098706E"/>
    <w:rsid w:val="00990CBC"/>
    <w:rsid w:val="00994F7E"/>
    <w:rsid w:val="009A294B"/>
    <w:rsid w:val="009A432F"/>
    <w:rsid w:val="009A6C49"/>
    <w:rsid w:val="009A6C9E"/>
    <w:rsid w:val="009B2D9F"/>
    <w:rsid w:val="009B6B8C"/>
    <w:rsid w:val="009B7664"/>
    <w:rsid w:val="009C4360"/>
    <w:rsid w:val="009C47E0"/>
    <w:rsid w:val="009C5AD6"/>
    <w:rsid w:val="009D155F"/>
    <w:rsid w:val="009D41F0"/>
    <w:rsid w:val="009E08FF"/>
    <w:rsid w:val="009E2405"/>
    <w:rsid w:val="009E3608"/>
    <w:rsid w:val="009E6F81"/>
    <w:rsid w:val="009E768A"/>
    <w:rsid w:val="009E77BA"/>
    <w:rsid w:val="009F142C"/>
    <w:rsid w:val="009F1535"/>
    <w:rsid w:val="009F48DB"/>
    <w:rsid w:val="00A0116B"/>
    <w:rsid w:val="00A02910"/>
    <w:rsid w:val="00A073DE"/>
    <w:rsid w:val="00A1735C"/>
    <w:rsid w:val="00A22A05"/>
    <w:rsid w:val="00A25094"/>
    <w:rsid w:val="00A31580"/>
    <w:rsid w:val="00A3214A"/>
    <w:rsid w:val="00A352DE"/>
    <w:rsid w:val="00A36000"/>
    <w:rsid w:val="00A424E6"/>
    <w:rsid w:val="00A44BFA"/>
    <w:rsid w:val="00A44F73"/>
    <w:rsid w:val="00A452A4"/>
    <w:rsid w:val="00A52C37"/>
    <w:rsid w:val="00A53C11"/>
    <w:rsid w:val="00A700CA"/>
    <w:rsid w:val="00A70B10"/>
    <w:rsid w:val="00A7313E"/>
    <w:rsid w:val="00A75EB2"/>
    <w:rsid w:val="00A76751"/>
    <w:rsid w:val="00A80EC7"/>
    <w:rsid w:val="00A82DF9"/>
    <w:rsid w:val="00A94C1B"/>
    <w:rsid w:val="00AA0DFC"/>
    <w:rsid w:val="00AA16AA"/>
    <w:rsid w:val="00AA6769"/>
    <w:rsid w:val="00AB25E7"/>
    <w:rsid w:val="00AB3996"/>
    <w:rsid w:val="00AD0ABC"/>
    <w:rsid w:val="00AD171D"/>
    <w:rsid w:val="00AD6539"/>
    <w:rsid w:val="00AE0F48"/>
    <w:rsid w:val="00AE27AC"/>
    <w:rsid w:val="00AF325B"/>
    <w:rsid w:val="00AF47E1"/>
    <w:rsid w:val="00B0110E"/>
    <w:rsid w:val="00B03A5D"/>
    <w:rsid w:val="00B03A96"/>
    <w:rsid w:val="00B046C1"/>
    <w:rsid w:val="00B052AD"/>
    <w:rsid w:val="00B06CF5"/>
    <w:rsid w:val="00B21618"/>
    <w:rsid w:val="00B262A1"/>
    <w:rsid w:val="00B278B6"/>
    <w:rsid w:val="00B31674"/>
    <w:rsid w:val="00B40C78"/>
    <w:rsid w:val="00B44E64"/>
    <w:rsid w:val="00B5019A"/>
    <w:rsid w:val="00B66AF1"/>
    <w:rsid w:val="00B70715"/>
    <w:rsid w:val="00B730E4"/>
    <w:rsid w:val="00B76287"/>
    <w:rsid w:val="00B81879"/>
    <w:rsid w:val="00B8301F"/>
    <w:rsid w:val="00B832B8"/>
    <w:rsid w:val="00B84529"/>
    <w:rsid w:val="00B90D77"/>
    <w:rsid w:val="00B92E2C"/>
    <w:rsid w:val="00B93C70"/>
    <w:rsid w:val="00B94501"/>
    <w:rsid w:val="00B9656A"/>
    <w:rsid w:val="00BA658A"/>
    <w:rsid w:val="00BB0BAA"/>
    <w:rsid w:val="00BB2E07"/>
    <w:rsid w:val="00BB4B99"/>
    <w:rsid w:val="00BB6641"/>
    <w:rsid w:val="00BC356C"/>
    <w:rsid w:val="00BD430C"/>
    <w:rsid w:val="00BD5017"/>
    <w:rsid w:val="00BE0450"/>
    <w:rsid w:val="00BE296D"/>
    <w:rsid w:val="00BF15FB"/>
    <w:rsid w:val="00BF1D3C"/>
    <w:rsid w:val="00C01004"/>
    <w:rsid w:val="00C0128A"/>
    <w:rsid w:val="00C06872"/>
    <w:rsid w:val="00C11FD7"/>
    <w:rsid w:val="00C126BF"/>
    <w:rsid w:val="00C129C3"/>
    <w:rsid w:val="00C17E2A"/>
    <w:rsid w:val="00C2406D"/>
    <w:rsid w:val="00C25E9D"/>
    <w:rsid w:val="00C26C1E"/>
    <w:rsid w:val="00C30B60"/>
    <w:rsid w:val="00C3107D"/>
    <w:rsid w:val="00C40A22"/>
    <w:rsid w:val="00C46275"/>
    <w:rsid w:val="00C46F7B"/>
    <w:rsid w:val="00C57B76"/>
    <w:rsid w:val="00C62640"/>
    <w:rsid w:val="00C62F4D"/>
    <w:rsid w:val="00C6526B"/>
    <w:rsid w:val="00C717EC"/>
    <w:rsid w:val="00C77FDE"/>
    <w:rsid w:val="00C80819"/>
    <w:rsid w:val="00C82CFC"/>
    <w:rsid w:val="00C877AD"/>
    <w:rsid w:val="00C90E2B"/>
    <w:rsid w:val="00C9507A"/>
    <w:rsid w:val="00C95129"/>
    <w:rsid w:val="00C95A49"/>
    <w:rsid w:val="00C9795B"/>
    <w:rsid w:val="00CA275A"/>
    <w:rsid w:val="00CA2B5D"/>
    <w:rsid w:val="00CA516E"/>
    <w:rsid w:val="00CA6231"/>
    <w:rsid w:val="00CB08CC"/>
    <w:rsid w:val="00CB2D0F"/>
    <w:rsid w:val="00CB48C7"/>
    <w:rsid w:val="00CB7137"/>
    <w:rsid w:val="00CB74E1"/>
    <w:rsid w:val="00CC512C"/>
    <w:rsid w:val="00CC628F"/>
    <w:rsid w:val="00CC6640"/>
    <w:rsid w:val="00CD04F6"/>
    <w:rsid w:val="00CD4A2A"/>
    <w:rsid w:val="00CD550F"/>
    <w:rsid w:val="00CE2704"/>
    <w:rsid w:val="00CE39D0"/>
    <w:rsid w:val="00CE5C5B"/>
    <w:rsid w:val="00CE5FD3"/>
    <w:rsid w:val="00CE6774"/>
    <w:rsid w:val="00CF1C10"/>
    <w:rsid w:val="00CF79EC"/>
    <w:rsid w:val="00D013CD"/>
    <w:rsid w:val="00D120AD"/>
    <w:rsid w:val="00D1404F"/>
    <w:rsid w:val="00D155FF"/>
    <w:rsid w:val="00D27DC3"/>
    <w:rsid w:val="00D31FE2"/>
    <w:rsid w:val="00D3514E"/>
    <w:rsid w:val="00D3577C"/>
    <w:rsid w:val="00D41765"/>
    <w:rsid w:val="00D43AC0"/>
    <w:rsid w:val="00D453F3"/>
    <w:rsid w:val="00D47E56"/>
    <w:rsid w:val="00D51B44"/>
    <w:rsid w:val="00D520A4"/>
    <w:rsid w:val="00D6061B"/>
    <w:rsid w:val="00D62AF0"/>
    <w:rsid w:val="00D64447"/>
    <w:rsid w:val="00D65414"/>
    <w:rsid w:val="00D66098"/>
    <w:rsid w:val="00D67E71"/>
    <w:rsid w:val="00D8019B"/>
    <w:rsid w:val="00D8698E"/>
    <w:rsid w:val="00D96F63"/>
    <w:rsid w:val="00DA05D8"/>
    <w:rsid w:val="00DA244D"/>
    <w:rsid w:val="00DA26C8"/>
    <w:rsid w:val="00DB52CC"/>
    <w:rsid w:val="00DB5326"/>
    <w:rsid w:val="00DB6AE9"/>
    <w:rsid w:val="00DC17D5"/>
    <w:rsid w:val="00DD3128"/>
    <w:rsid w:val="00DD7116"/>
    <w:rsid w:val="00DE39A1"/>
    <w:rsid w:val="00DE7105"/>
    <w:rsid w:val="00DF247D"/>
    <w:rsid w:val="00DF3C75"/>
    <w:rsid w:val="00DF42AA"/>
    <w:rsid w:val="00E0244C"/>
    <w:rsid w:val="00E03299"/>
    <w:rsid w:val="00E07205"/>
    <w:rsid w:val="00E14294"/>
    <w:rsid w:val="00E16406"/>
    <w:rsid w:val="00E2009E"/>
    <w:rsid w:val="00E2212B"/>
    <w:rsid w:val="00E22B4E"/>
    <w:rsid w:val="00E22C5A"/>
    <w:rsid w:val="00E232D4"/>
    <w:rsid w:val="00E270F1"/>
    <w:rsid w:val="00E27FCF"/>
    <w:rsid w:val="00E32DF6"/>
    <w:rsid w:val="00E331D9"/>
    <w:rsid w:val="00E43826"/>
    <w:rsid w:val="00E46769"/>
    <w:rsid w:val="00E468D8"/>
    <w:rsid w:val="00E523CD"/>
    <w:rsid w:val="00E544BD"/>
    <w:rsid w:val="00E601B6"/>
    <w:rsid w:val="00E716D6"/>
    <w:rsid w:val="00E76176"/>
    <w:rsid w:val="00E86387"/>
    <w:rsid w:val="00E87096"/>
    <w:rsid w:val="00E91244"/>
    <w:rsid w:val="00E97F82"/>
    <w:rsid w:val="00EA3DD4"/>
    <w:rsid w:val="00EA62E2"/>
    <w:rsid w:val="00EA7993"/>
    <w:rsid w:val="00EB021E"/>
    <w:rsid w:val="00EB1519"/>
    <w:rsid w:val="00EB170A"/>
    <w:rsid w:val="00EB3F19"/>
    <w:rsid w:val="00ED0A77"/>
    <w:rsid w:val="00ED219F"/>
    <w:rsid w:val="00ED7AB9"/>
    <w:rsid w:val="00EE0DCB"/>
    <w:rsid w:val="00EF05FE"/>
    <w:rsid w:val="00EF1E8B"/>
    <w:rsid w:val="00EF28DB"/>
    <w:rsid w:val="00EF447E"/>
    <w:rsid w:val="00F00629"/>
    <w:rsid w:val="00F01988"/>
    <w:rsid w:val="00F05F1A"/>
    <w:rsid w:val="00F06ABF"/>
    <w:rsid w:val="00F06E5D"/>
    <w:rsid w:val="00F1179F"/>
    <w:rsid w:val="00F20135"/>
    <w:rsid w:val="00F208E3"/>
    <w:rsid w:val="00F22A46"/>
    <w:rsid w:val="00F235D6"/>
    <w:rsid w:val="00F2705D"/>
    <w:rsid w:val="00F32580"/>
    <w:rsid w:val="00F342F4"/>
    <w:rsid w:val="00F36B54"/>
    <w:rsid w:val="00F44953"/>
    <w:rsid w:val="00F45730"/>
    <w:rsid w:val="00F50C0C"/>
    <w:rsid w:val="00F519C6"/>
    <w:rsid w:val="00F616CA"/>
    <w:rsid w:val="00F61C04"/>
    <w:rsid w:val="00F66CE1"/>
    <w:rsid w:val="00F70844"/>
    <w:rsid w:val="00F709DE"/>
    <w:rsid w:val="00F72866"/>
    <w:rsid w:val="00F7317F"/>
    <w:rsid w:val="00F73C2E"/>
    <w:rsid w:val="00F74A67"/>
    <w:rsid w:val="00F87A2C"/>
    <w:rsid w:val="00F91F2D"/>
    <w:rsid w:val="00F955D9"/>
    <w:rsid w:val="00FA0DEA"/>
    <w:rsid w:val="00FA385B"/>
    <w:rsid w:val="00FA6857"/>
    <w:rsid w:val="00FB01A0"/>
    <w:rsid w:val="00FB3BCB"/>
    <w:rsid w:val="00FB61C0"/>
    <w:rsid w:val="00FC3EAC"/>
    <w:rsid w:val="00FC4700"/>
    <w:rsid w:val="00FC7D63"/>
    <w:rsid w:val="00FD60CF"/>
    <w:rsid w:val="00FE3139"/>
    <w:rsid w:val="00FE4506"/>
    <w:rsid w:val="00FE4AFC"/>
    <w:rsid w:val="00FF0C7C"/>
    <w:rsid w:val="00FF288F"/>
    <w:rsid w:val="00FF6B0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580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XtsJrk-43d8&amp;feature=share" TargetMode="External"/><Relationship Id="rId18" Type="http://schemas.openxmlformats.org/officeDocument/2006/relationships/hyperlink" Target="https://jr.brainpop.com/math/measurement/area/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XtsJrk-43d8&amp;feature=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pinterest.com/kbreedlove1984/area-of-triangles/?lp=true" TargetMode="External"/><Relationship Id="rId17" Type="http://schemas.openxmlformats.org/officeDocument/2006/relationships/hyperlink" Target="https://www.scholastic.com/teachers/blog-posts/genia-connell/10-hands-strategies-teaching-area-and-perimeter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interest.com/pin/284430532686402912/?lp=true" TargetMode="External"/><Relationship Id="rId20" Type="http://schemas.openxmlformats.org/officeDocument/2006/relationships/hyperlink" Target="https://www.pinterest.com/kbreedlove1984/area-of-triangles/?lp=true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ucators.brainpop.com/lesson-plan/area-activities-for-kids/" TargetMode="External"/><Relationship Id="rId24" Type="http://schemas.openxmlformats.org/officeDocument/2006/relationships/hyperlink" Target="https://www.pinterest.com/pin/284430532686402912/?lp=tru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dugains.ca/resourcesMath/CE/TIPS4Math/Grade1/9_Grade1_AreaNonStandard_AODA.pdf" TargetMode="External"/><Relationship Id="rId23" Type="http://schemas.openxmlformats.org/officeDocument/2006/relationships/hyperlink" Target="http://www.edugains.ca/resourcesMath/CE/TIPS4Math/Grade1/9_Grade1_AreaNonStandard_AODA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r.brainpop.com/math/measurement/area/" TargetMode="External"/><Relationship Id="rId19" Type="http://schemas.openxmlformats.org/officeDocument/2006/relationships/hyperlink" Target="https://educators.brainpop.com/lesson-plan/area-activities-for-kid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cholastic.com/teachers/blog-posts/genia-connell/10-hands-strategies-teaching-area-and-perimeter/" TargetMode="External"/><Relationship Id="rId14" Type="http://schemas.openxmlformats.org/officeDocument/2006/relationships/hyperlink" Target="http://www.ashleigh-educationjourney.com/teaching-area-and-perimeter/" TargetMode="External"/><Relationship Id="rId22" Type="http://schemas.openxmlformats.org/officeDocument/2006/relationships/hyperlink" Target="http://www.ashleigh-educationjourney.com/teaching-area-and-perimeter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E3902"/>
    <w:rsid w:val="002726AC"/>
    <w:rsid w:val="003411FC"/>
    <w:rsid w:val="00416C7C"/>
    <w:rsid w:val="00420093"/>
    <w:rsid w:val="004A008E"/>
    <w:rsid w:val="004A1DF8"/>
    <w:rsid w:val="006046AD"/>
    <w:rsid w:val="006F00F9"/>
    <w:rsid w:val="007563DC"/>
    <w:rsid w:val="00792761"/>
    <w:rsid w:val="00805105"/>
    <w:rsid w:val="008067C3"/>
    <w:rsid w:val="00816166"/>
    <w:rsid w:val="008B349E"/>
    <w:rsid w:val="009E3F0E"/>
    <w:rsid w:val="00AB2F7D"/>
    <w:rsid w:val="00C93DC1"/>
    <w:rsid w:val="00D76D2F"/>
    <w:rsid w:val="00F5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CB2D76-9359-418C-908E-B0221D48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185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52</cp:revision>
  <cp:lastPrinted>2018-07-13T09:19:00Z</cp:lastPrinted>
  <dcterms:created xsi:type="dcterms:W3CDTF">2018-08-23T21:28:00Z</dcterms:created>
  <dcterms:modified xsi:type="dcterms:W3CDTF">2018-09-03T20:20:00Z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