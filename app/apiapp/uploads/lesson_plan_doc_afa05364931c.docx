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7C5E9422" w:rsidR="00C17E2A" w:rsidRDefault="0010603A">
            <w:pPr>
              <w:pStyle w:val="Title"/>
            </w:pPr>
            <w:r>
              <w:t>SOIL types</w:t>
            </w:r>
          </w:p>
        </w:tc>
        <w:sdt>
          <w:sdtPr>
            <w:id w:val="1545870053"/>
            <w:placeholder>
              <w:docPart w:val="57D0253E54FA4684857C7E53F49E1A5B"/>
            </w:placeholder>
            <w:date w:fullDate="2018-10-08T00:00:00Z">
              <w:dateFormat w:val="M.d.yyyy"/>
              <w:lid w:val="en-US"/>
              <w:storeMappedDataAs w:val="dateTime"/>
              <w:calendar w:val="gregorian"/>
            </w:date>
          </w:sdtPr>
          <w:sdtEndPr/>
          <w:sdtContent>
            <w:tc>
              <w:tcPr>
                <w:tcW w:w="2500" w:type="pct"/>
                <w:vAlign w:val="bottom"/>
              </w:tcPr>
              <w:p w14:paraId="184A80D0" w14:textId="1F57B015" w:rsidR="00C17E2A" w:rsidRDefault="00075772">
                <w:pPr>
                  <w:pStyle w:val="Date"/>
                </w:pPr>
                <w:r>
                  <w:t>10.8.2018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70030C91" w:rsidR="00C17E2A" w:rsidRDefault="0010603A">
                  <w:r>
                    <w:t>Basic Science</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C095BC0" w14:textId="45048359" w:rsidR="00B66511" w:rsidRDefault="000A37E8" w:rsidP="00B66511">
            <w:pPr>
              <w:pStyle w:val="ListParagraph"/>
              <w:numPr>
                <w:ilvl w:val="0"/>
                <w:numId w:val="6"/>
              </w:numPr>
              <w:ind w:left="467" w:hanging="142"/>
            </w:pPr>
            <w:r>
              <w:t xml:space="preserve"> </w:t>
            </w:r>
            <w:r w:rsidR="0010603A">
              <w:t>Types of soil</w:t>
            </w:r>
          </w:p>
          <w:p w14:paraId="458BD9FD" w14:textId="592FBCE8" w:rsidR="00453D92" w:rsidRDefault="0010603A" w:rsidP="004343E9">
            <w:pPr>
              <w:pStyle w:val="ListParagraph"/>
              <w:numPr>
                <w:ilvl w:val="0"/>
                <w:numId w:val="6"/>
              </w:numPr>
              <w:ind w:left="467" w:hanging="142"/>
            </w:pPr>
            <w:r>
              <w:t>Properties of soil</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013"/>
                            </w:tblGrid>
                            <w:tr w:rsidR="00290EE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290EEA" w:rsidRDefault="00290EEA">
                                  <w:pPr>
                                    <w:pStyle w:val="Heading2"/>
                                  </w:pPr>
                                  <w:r>
                                    <w:t>Materials Required</w:t>
                                  </w:r>
                                </w:p>
                                <w:p w14:paraId="06E20B11" w14:textId="411FB819" w:rsidR="00290EEA" w:rsidRPr="008C578D" w:rsidRDefault="00290EEA" w:rsidP="004B20E0">
                                  <w:pPr>
                                    <w:pStyle w:val="ListBullet"/>
                                    <w:numPr>
                                      <w:ilvl w:val="0"/>
                                      <w:numId w:val="0"/>
                                    </w:numPr>
                                    <w:ind w:left="101"/>
                                  </w:pPr>
                                  <w:r>
                                    <w:t>-</w:t>
                                  </w:r>
                                  <w:r>
                                    <w:rPr>
                                      <w:i/>
                                      <w:iCs/>
                                    </w:rPr>
                                    <w:t xml:space="preserve"> </w:t>
                                  </w:r>
                                  <w:r w:rsidRPr="008C578D">
                                    <w:t>Different type of soils</w:t>
                                  </w:r>
                                </w:p>
                                <w:p w14:paraId="4DC3E8D5" w14:textId="77777777" w:rsidR="00290EEA" w:rsidRDefault="00290EEA" w:rsidP="004B20E0">
                                  <w:pPr>
                                    <w:pStyle w:val="ListBullet"/>
                                    <w:numPr>
                                      <w:ilvl w:val="0"/>
                                      <w:numId w:val="0"/>
                                    </w:numPr>
                                    <w:ind w:left="101"/>
                                  </w:pPr>
                                  <w:r>
                                    <w:t>-</w:t>
                                  </w:r>
                                  <w:r w:rsidRPr="008C578D">
                                    <w:t xml:space="preserve"> plastic trays</w:t>
                                  </w:r>
                                </w:p>
                                <w:p w14:paraId="4CF29A30" w14:textId="77777777" w:rsidR="00290EEA" w:rsidRDefault="00290EEA" w:rsidP="004B20E0">
                                  <w:pPr>
                                    <w:pStyle w:val="ListBullet"/>
                                    <w:numPr>
                                      <w:ilvl w:val="0"/>
                                      <w:numId w:val="0"/>
                                    </w:numPr>
                                    <w:ind w:left="101"/>
                                  </w:pPr>
                                  <w:r>
                                    <w:t>-glass jars</w:t>
                                  </w:r>
                                </w:p>
                                <w:p w14:paraId="4BE61749" w14:textId="12120B11" w:rsidR="00290EEA" w:rsidRDefault="00290EEA" w:rsidP="004B20E0">
                                  <w:pPr>
                                    <w:pStyle w:val="ListBullet"/>
                                    <w:numPr>
                                      <w:ilvl w:val="0"/>
                                      <w:numId w:val="0"/>
                                    </w:numPr>
                                    <w:ind w:left="101"/>
                                  </w:pPr>
                                  <w:r>
                                    <w:t>-</w:t>
                                  </w:r>
                                  <w:proofErr w:type="spellStart"/>
                                  <w:r>
                                    <w:t>seed,flowers</w:t>
                                  </w:r>
                                  <w:proofErr w:type="spellEnd"/>
                                  <w:r>
                                    <w:t xml:space="preserve"> and grasses</w:t>
                                  </w:r>
                                </w:p>
                              </w:tc>
                            </w:tr>
                            <w:tr w:rsidR="00290EE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290EEA" w:rsidRDefault="00290EEA">
                                  <w:pPr>
                                    <w:pStyle w:val="Heading2"/>
                                  </w:pPr>
                                  <w:r>
                                    <w:t>Additional Resources</w:t>
                                  </w:r>
                                </w:p>
                                <w:p w14:paraId="1D0679BA" w14:textId="5B9FEA79" w:rsidR="00290EEA" w:rsidRDefault="00854DB3" w:rsidP="00442C45">
                                  <w:pPr>
                                    <w:pStyle w:val="ListBullet"/>
                                  </w:pPr>
                                  <w:hyperlink r:id="rId8" w:history="1">
                                    <w:r w:rsidR="00290EEA" w:rsidRPr="00FE0A45">
                                      <w:rPr>
                                        <w:rStyle w:val="Hyperlink"/>
                                      </w:rPr>
                                      <w:t>http://www.thescienceofsoil.com/teacher-resources</w:t>
                                    </w:r>
                                  </w:hyperlink>
                                </w:p>
                                <w:p w14:paraId="38498511" w14:textId="5AB1CCD6" w:rsidR="00290EEA" w:rsidRDefault="00854DB3" w:rsidP="00A80239">
                                  <w:pPr>
                                    <w:pStyle w:val="ListBullet"/>
                                  </w:pPr>
                                  <w:hyperlink r:id="rId9" w:history="1">
                                    <w:r w:rsidR="00290EEA" w:rsidRPr="00FE0A45">
                                      <w:rPr>
                                        <w:rStyle w:val="Hyperlink"/>
                                      </w:rPr>
                                      <w:t>https://study.com/academy/lesson/soil-lesson-plan.html</w:t>
                                    </w:r>
                                  </w:hyperlink>
                                </w:p>
                                <w:p w14:paraId="2502AEBE" w14:textId="42851779" w:rsidR="00290EEA" w:rsidRDefault="00854DB3" w:rsidP="006D60B6">
                                  <w:pPr>
                                    <w:pStyle w:val="ListBullet"/>
                                  </w:pPr>
                                  <w:hyperlink r:id="rId10" w:history="1">
                                    <w:r w:rsidR="00290EEA" w:rsidRPr="006C4D9D">
                                      <w:rPr>
                                        <w:rStyle w:val="Hyperlink"/>
                                      </w:rPr>
                                      <w:t>https://www.soils4teachers.org/lessons-and-activities</w:t>
                                    </w:r>
                                  </w:hyperlink>
                                </w:p>
                                <w:p w14:paraId="33E9DB33" w14:textId="0301C6D0" w:rsidR="00290EEA" w:rsidRDefault="00D90545" w:rsidP="00580FF2">
                                  <w:pPr>
                                    <w:pStyle w:val="ListBullet"/>
                                    <w:numPr>
                                      <w:ilvl w:val="0"/>
                                      <w:numId w:val="0"/>
                                    </w:numPr>
                                  </w:pPr>
                                  <w:hyperlink r:id="rId11" w:history="1">
                                    <w:r w:rsidRPr="009F126B">
                                      <w:rPr>
                                        <w:rStyle w:val="Hyperlink"/>
                                      </w:rPr>
                                      <w:t>https://www.pinterest.com/pin/13159023881823203/</w:t>
                                    </w:r>
                                  </w:hyperlink>
                                </w:p>
                                <w:p w14:paraId="557A55B8" w14:textId="77777777" w:rsidR="00290EEA" w:rsidRDefault="00290EEA" w:rsidP="00580FF2">
                                  <w:pPr>
                                    <w:pStyle w:val="ListBullet"/>
                                    <w:numPr>
                                      <w:ilvl w:val="0"/>
                                      <w:numId w:val="0"/>
                                    </w:numPr>
                                  </w:pPr>
                                </w:p>
                                <w:p w14:paraId="266D3DBF" w14:textId="3DFF7508" w:rsidR="00290EEA" w:rsidRDefault="00290EEA" w:rsidP="00580FF2">
                                  <w:pPr>
                                    <w:pStyle w:val="ListBullet"/>
                                    <w:numPr>
                                      <w:ilvl w:val="0"/>
                                      <w:numId w:val="0"/>
                                    </w:numPr>
                                    <w:ind w:left="101"/>
                                  </w:pPr>
                                </w:p>
                              </w:tc>
                            </w:tr>
                            <w:tr w:rsidR="00290EEA" w14:paraId="22539C1A" w14:textId="77777777">
                              <w:trPr>
                                <w:trHeight w:val="864"/>
                              </w:trPr>
                              <w:tc>
                                <w:tcPr>
                                  <w:tcW w:w="5000" w:type="pct"/>
                                  <w:tcBorders>
                                    <w:top w:val="single" w:sz="8" w:space="0" w:color="000000" w:themeColor="text1"/>
                                  </w:tcBorders>
                                </w:tcPr>
                                <w:p w14:paraId="738BD807" w14:textId="77777777" w:rsidR="00290EEA" w:rsidRDefault="00290EEA">
                                  <w:pPr>
                                    <w:pStyle w:val="Heading2"/>
                                  </w:pPr>
                                  <w:r>
                                    <w:t>Additional Notes</w:t>
                                  </w:r>
                                </w:p>
                                <w:p w14:paraId="56EB777B" w14:textId="77777777" w:rsidR="00290EEA" w:rsidRDefault="00290EEA"/>
                              </w:tc>
                            </w:tr>
                          </w:tbl>
                          <w:p w14:paraId="7C9852EE" w14:textId="77777777" w:rsidR="00290EEA" w:rsidRDefault="00290E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013"/>
                      </w:tblGrid>
                      <w:tr w:rsidR="00290EE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290EEA" w:rsidRDefault="00290EEA">
                            <w:pPr>
                              <w:pStyle w:val="Heading2"/>
                            </w:pPr>
                            <w:r>
                              <w:t>Materials Required</w:t>
                            </w:r>
                          </w:p>
                          <w:p w14:paraId="06E20B11" w14:textId="411FB819" w:rsidR="00290EEA" w:rsidRPr="008C578D" w:rsidRDefault="00290EEA" w:rsidP="004B20E0">
                            <w:pPr>
                              <w:pStyle w:val="ListBullet"/>
                              <w:numPr>
                                <w:ilvl w:val="0"/>
                                <w:numId w:val="0"/>
                              </w:numPr>
                              <w:ind w:left="101"/>
                            </w:pPr>
                            <w:r>
                              <w:t>-</w:t>
                            </w:r>
                            <w:r>
                              <w:rPr>
                                <w:i/>
                                <w:iCs/>
                              </w:rPr>
                              <w:t xml:space="preserve"> </w:t>
                            </w:r>
                            <w:r w:rsidRPr="008C578D">
                              <w:t>Different type of soils</w:t>
                            </w:r>
                          </w:p>
                          <w:p w14:paraId="4DC3E8D5" w14:textId="77777777" w:rsidR="00290EEA" w:rsidRDefault="00290EEA" w:rsidP="004B20E0">
                            <w:pPr>
                              <w:pStyle w:val="ListBullet"/>
                              <w:numPr>
                                <w:ilvl w:val="0"/>
                                <w:numId w:val="0"/>
                              </w:numPr>
                              <w:ind w:left="101"/>
                            </w:pPr>
                            <w:r>
                              <w:t>-</w:t>
                            </w:r>
                            <w:r w:rsidRPr="008C578D">
                              <w:t xml:space="preserve"> plastic trays</w:t>
                            </w:r>
                          </w:p>
                          <w:p w14:paraId="4CF29A30" w14:textId="77777777" w:rsidR="00290EEA" w:rsidRDefault="00290EEA" w:rsidP="004B20E0">
                            <w:pPr>
                              <w:pStyle w:val="ListBullet"/>
                              <w:numPr>
                                <w:ilvl w:val="0"/>
                                <w:numId w:val="0"/>
                              </w:numPr>
                              <w:ind w:left="101"/>
                            </w:pPr>
                            <w:r>
                              <w:t>-glass jars</w:t>
                            </w:r>
                          </w:p>
                          <w:p w14:paraId="4BE61749" w14:textId="12120B11" w:rsidR="00290EEA" w:rsidRDefault="00290EEA" w:rsidP="004B20E0">
                            <w:pPr>
                              <w:pStyle w:val="ListBullet"/>
                              <w:numPr>
                                <w:ilvl w:val="0"/>
                                <w:numId w:val="0"/>
                              </w:numPr>
                              <w:ind w:left="101"/>
                            </w:pPr>
                            <w:r>
                              <w:t>-</w:t>
                            </w:r>
                            <w:proofErr w:type="spellStart"/>
                            <w:r>
                              <w:t>seed,flowers</w:t>
                            </w:r>
                            <w:proofErr w:type="spellEnd"/>
                            <w:r>
                              <w:t xml:space="preserve"> and grasses</w:t>
                            </w:r>
                          </w:p>
                        </w:tc>
                      </w:tr>
                      <w:tr w:rsidR="00290EE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290EEA" w:rsidRDefault="00290EEA">
                            <w:pPr>
                              <w:pStyle w:val="Heading2"/>
                            </w:pPr>
                            <w:r>
                              <w:t>Additional Resources</w:t>
                            </w:r>
                          </w:p>
                          <w:p w14:paraId="1D0679BA" w14:textId="5B9FEA79" w:rsidR="00290EEA" w:rsidRDefault="00854DB3" w:rsidP="00442C45">
                            <w:pPr>
                              <w:pStyle w:val="ListBullet"/>
                            </w:pPr>
                            <w:hyperlink r:id="rId12" w:history="1">
                              <w:r w:rsidR="00290EEA" w:rsidRPr="00FE0A45">
                                <w:rPr>
                                  <w:rStyle w:val="Hyperlink"/>
                                </w:rPr>
                                <w:t>http://www.thescienceofsoil.com/teacher-resources</w:t>
                              </w:r>
                            </w:hyperlink>
                          </w:p>
                          <w:p w14:paraId="38498511" w14:textId="5AB1CCD6" w:rsidR="00290EEA" w:rsidRDefault="00854DB3" w:rsidP="00A80239">
                            <w:pPr>
                              <w:pStyle w:val="ListBullet"/>
                            </w:pPr>
                            <w:hyperlink r:id="rId13" w:history="1">
                              <w:r w:rsidR="00290EEA" w:rsidRPr="00FE0A45">
                                <w:rPr>
                                  <w:rStyle w:val="Hyperlink"/>
                                </w:rPr>
                                <w:t>https://study.com/academy/lesson/soil-lesson-plan.html</w:t>
                              </w:r>
                            </w:hyperlink>
                          </w:p>
                          <w:p w14:paraId="2502AEBE" w14:textId="42851779" w:rsidR="00290EEA" w:rsidRDefault="00854DB3" w:rsidP="006D60B6">
                            <w:pPr>
                              <w:pStyle w:val="ListBullet"/>
                            </w:pPr>
                            <w:hyperlink r:id="rId14" w:history="1">
                              <w:r w:rsidR="00290EEA" w:rsidRPr="006C4D9D">
                                <w:rPr>
                                  <w:rStyle w:val="Hyperlink"/>
                                </w:rPr>
                                <w:t>https://www.soils4teachers.org/lessons-and-activities</w:t>
                              </w:r>
                            </w:hyperlink>
                          </w:p>
                          <w:p w14:paraId="33E9DB33" w14:textId="0301C6D0" w:rsidR="00290EEA" w:rsidRDefault="00D90545" w:rsidP="00580FF2">
                            <w:pPr>
                              <w:pStyle w:val="ListBullet"/>
                              <w:numPr>
                                <w:ilvl w:val="0"/>
                                <w:numId w:val="0"/>
                              </w:numPr>
                            </w:pPr>
                            <w:hyperlink r:id="rId15" w:history="1">
                              <w:r w:rsidRPr="009F126B">
                                <w:rPr>
                                  <w:rStyle w:val="Hyperlink"/>
                                </w:rPr>
                                <w:t>https://www.pinterest.com/pin/13159023881823203/</w:t>
                              </w:r>
                            </w:hyperlink>
                          </w:p>
                          <w:p w14:paraId="557A55B8" w14:textId="77777777" w:rsidR="00290EEA" w:rsidRDefault="00290EEA" w:rsidP="00580FF2">
                            <w:pPr>
                              <w:pStyle w:val="ListBullet"/>
                              <w:numPr>
                                <w:ilvl w:val="0"/>
                                <w:numId w:val="0"/>
                              </w:numPr>
                            </w:pPr>
                          </w:p>
                          <w:p w14:paraId="266D3DBF" w14:textId="3DFF7508" w:rsidR="00290EEA" w:rsidRDefault="00290EEA" w:rsidP="00580FF2">
                            <w:pPr>
                              <w:pStyle w:val="ListBullet"/>
                              <w:numPr>
                                <w:ilvl w:val="0"/>
                                <w:numId w:val="0"/>
                              </w:numPr>
                              <w:ind w:left="101"/>
                            </w:pPr>
                          </w:p>
                        </w:tc>
                      </w:tr>
                      <w:tr w:rsidR="00290EEA" w14:paraId="22539C1A" w14:textId="77777777">
                        <w:trPr>
                          <w:trHeight w:val="864"/>
                        </w:trPr>
                        <w:tc>
                          <w:tcPr>
                            <w:tcW w:w="5000" w:type="pct"/>
                            <w:tcBorders>
                              <w:top w:val="single" w:sz="8" w:space="0" w:color="000000" w:themeColor="text1"/>
                            </w:tcBorders>
                          </w:tcPr>
                          <w:p w14:paraId="738BD807" w14:textId="77777777" w:rsidR="00290EEA" w:rsidRDefault="00290EEA">
                            <w:pPr>
                              <w:pStyle w:val="Heading2"/>
                            </w:pPr>
                            <w:r>
                              <w:t>Additional Notes</w:t>
                            </w:r>
                          </w:p>
                          <w:p w14:paraId="56EB777B" w14:textId="77777777" w:rsidR="00290EEA" w:rsidRDefault="00290EEA"/>
                        </w:tc>
                      </w:tr>
                    </w:tbl>
                    <w:p w14:paraId="7C9852EE" w14:textId="77777777" w:rsidR="00290EEA" w:rsidRDefault="00290EE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985"/>
        <w:gridCol w:w="153"/>
        <w:gridCol w:w="3531"/>
        <w:gridCol w:w="265"/>
        <w:gridCol w:w="3527"/>
      </w:tblGrid>
      <w:tr w:rsidR="005A4652" w14:paraId="7DA79F9C" w14:textId="77777777" w:rsidTr="00D90545">
        <w:trPr>
          <w:tblHeader/>
        </w:trPr>
        <w:tc>
          <w:tcPr>
            <w:tcW w:w="1049" w:type="pct"/>
            <w:tcBorders>
              <w:bottom w:val="single" w:sz="18" w:space="0" w:color="000000" w:themeColor="text1"/>
            </w:tcBorders>
          </w:tcPr>
          <w:p w14:paraId="27485672" w14:textId="77777777" w:rsidR="00C17E2A" w:rsidRDefault="00C17E2A">
            <w:pPr>
              <w:pStyle w:val="Heading1"/>
            </w:pPr>
          </w:p>
        </w:tc>
        <w:tc>
          <w:tcPr>
            <w:tcW w:w="81"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5" w:type="pct"/>
            <w:tcBorders>
              <w:bottom w:val="single" w:sz="18" w:space="0" w:color="000000" w:themeColor="text1"/>
            </w:tcBorders>
          </w:tcPr>
          <w:p w14:paraId="7E9D8FEE" w14:textId="5F39BDD0" w:rsidR="00C17E2A" w:rsidRDefault="00F208E3">
            <w:pPr>
              <w:pStyle w:val="Heading1"/>
            </w:pPr>
            <w:r>
              <w:t xml:space="preserve">Guided Practice </w:t>
            </w:r>
          </w:p>
        </w:tc>
      </w:tr>
      <w:tr w:rsidR="005A4652" w14:paraId="51C30C02" w14:textId="77777777" w:rsidTr="00D90545">
        <w:trPr>
          <w:trHeight w:val="893"/>
        </w:trPr>
        <w:tc>
          <w:tcPr>
            <w:tcW w:w="1049" w:type="pct"/>
            <w:tcBorders>
              <w:top w:val="single" w:sz="18" w:space="0" w:color="000000" w:themeColor="text1"/>
              <w:bottom w:val="single" w:sz="8" w:space="0" w:color="000000" w:themeColor="text1"/>
            </w:tcBorders>
          </w:tcPr>
          <w:p w14:paraId="159D1AF2" w14:textId="07230C55" w:rsidR="00C17E2A" w:rsidRPr="00F616CA" w:rsidRDefault="00D27DC3">
            <w:pPr>
              <w:pStyle w:val="Heading2"/>
              <w:rPr>
                <w:b/>
              </w:rPr>
            </w:pPr>
            <w:r w:rsidRPr="00F616CA">
              <w:rPr>
                <w:b/>
              </w:rPr>
              <w:t>Objectives</w:t>
            </w:r>
          </w:p>
          <w:p w14:paraId="5DFE44DB" w14:textId="6B7F9967" w:rsidR="00B57040" w:rsidRDefault="00B57040" w:rsidP="00B57040">
            <w:pPr>
              <w:spacing w:before="0" w:after="0" w:line="240" w:lineRule="auto"/>
            </w:pPr>
            <w:r>
              <w:t>S</w:t>
            </w:r>
            <w:r w:rsidR="00442C45">
              <w:t>tudents will be able to</w:t>
            </w:r>
            <w:r>
              <w:t xml:space="preserve">; </w:t>
            </w:r>
          </w:p>
          <w:p w14:paraId="3F67B43D" w14:textId="77777777" w:rsidR="00B57040" w:rsidRDefault="00B57040" w:rsidP="00B57040">
            <w:pPr>
              <w:pStyle w:val="ListParagraph"/>
              <w:numPr>
                <w:ilvl w:val="0"/>
                <w:numId w:val="43"/>
              </w:numPr>
              <w:spacing w:before="0" w:after="0" w:line="240" w:lineRule="auto"/>
              <w:ind w:left="180" w:hanging="180"/>
            </w:pPr>
            <w:r>
              <w:t>D</w:t>
            </w:r>
            <w:r w:rsidR="00442C45">
              <w:t>efine” Soil”</w:t>
            </w:r>
            <w:r>
              <w:t>.</w:t>
            </w:r>
          </w:p>
          <w:p w14:paraId="6C0BDB37" w14:textId="77777777" w:rsidR="00B57040" w:rsidRDefault="00B57040" w:rsidP="00B57040">
            <w:pPr>
              <w:pStyle w:val="ListParagraph"/>
              <w:numPr>
                <w:ilvl w:val="0"/>
                <w:numId w:val="43"/>
              </w:numPr>
              <w:spacing w:before="0" w:after="0" w:line="240" w:lineRule="auto"/>
              <w:ind w:left="180" w:hanging="180"/>
            </w:pPr>
            <w:r>
              <w:t>D</w:t>
            </w:r>
            <w:r w:rsidR="008C578D">
              <w:t>esc</w:t>
            </w:r>
            <w:r w:rsidR="008C578D" w:rsidRPr="008C578D">
              <w:t>ribe the characteristics of soil</w:t>
            </w:r>
            <w:r w:rsidR="008C578D">
              <w:t>.</w:t>
            </w:r>
          </w:p>
          <w:p w14:paraId="06064DA6" w14:textId="6043C1E9" w:rsidR="008C578D" w:rsidRDefault="00B57040" w:rsidP="00B57040">
            <w:pPr>
              <w:pStyle w:val="ListParagraph"/>
              <w:numPr>
                <w:ilvl w:val="0"/>
                <w:numId w:val="43"/>
              </w:numPr>
              <w:spacing w:before="0" w:after="0" w:line="240" w:lineRule="auto"/>
              <w:ind w:left="180" w:hanging="180"/>
            </w:pPr>
            <w:r>
              <w:t>I</w:t>
            </w:r>
            <w:r w:rsidR="008C578D" w:rsidRPr="008C578D">
              <w:t>dentify similarities and differences among the different types of soil.</w:t>
            </w:r>
          </w:p>
          <w:p w14:paraId="2272F6EA" w14:textId="56DA7987" w:rsidR="00D90545" w:rsidRDefault="00D90545" w:rsidP="00D90545">
            <w:pPr>
              <w:spacing w:before="0" w:after="0" w:line="240" w:lineRule="auto"/>
            </w:pPr>
          </w:p>
          <w:p w14:paraId="16752097" w14:textId="266FED97" w:rsidR="00D90545" w:rsidRDefault="00D90545" w:rsidP="00D90545">
            <w:pPr>
              <w:spacing w:before="0" w:after="0" w:line="240" w:lineRule="auto"/>
            </w:pPr>
          </w:p>
          <w:p w14:paraId="2EFA7E31" w14:textId="5AC7EA73" w:rsidR="00D90545" w:rsidRDefault="00D90545" w:rsidP="00D90545">
            <w:pPr>
              <w:spacing w:before="0" w:after="0" w:line="240" w:lineRule="auto"/>
            </w:pPr>
          </w:p>
          <w:p w14:paraId="427A3703" w14:textId="659D43E1" w:rsidR="00D90545" w:rsidRDefault="00D90545" w:rsidP="00D90545">
            <w:pPr>
              <w:spacing w:before="0" w:after="0" w:line="240" w:lineRule="auto"/>
            </w:pPr>
          </w:p>
          <w:p w14:paraId="4A2466A5" w14:textId="77777777" w:rsidR="00D90545" w:rsidRPr="00AF47E1" w:rsidRDefault="00D90545" w:rsidP="00D90545">
            <w:pPr>
              <w:pStyle w:val="Heading2"/>
            </w:pPr>
            <w:r w:rsidRPr="00AF47E1">
              <w:t>Information</w:t>
            </w:r>
            <w:r>
              <w:t>/Instruction</w:t>
            </w:r>
          </w:p>
          <w:p w14:paraId="240135C8" w14:textId="5D7904A8" w:rsidR="00D90545" w:rsidRDefault="00D90545" w:rsidP="00D90545">
            <w:pPr>
              <w:pStyle w:val="ListParagraph"/>
              <w:numPr>
                <w:ilvl w:val="0"/>
                <w:numId w:val="9"/>
              </w:numPr>
              <w:ind w:left="142" w:hanging="142"/>
            </w:pPr>
            <w:r>
              <w:t xml:space="preserve">Tell the students that Soil is the uppermost layer of the Earth. Soil is </w:t>
            </w:r>
            <w:r w:rsidRPr="008C578D">
              <w:t>one of the most important natural resources</w:t>
            </w:r>
            <w:r>
              <w:t xml:space="preserve"> (like air and water)</w:t>
            </w:r>
            <w:r w:rsidRPr="008C578D">
              <w:t xml:space="preserve">. </w:t>
            </w:r>
          </w:p>
          <w:p w14:paraId="7182A84C" w14:textId="3D774790" w:rsidR="00D90545" w:rsidRDefault="00D90545" w:rsidP="00D90545">
            <w:pPr>
              <w:pStyle w:val="ListParagraph"/>
              <w:numPr>
                <w:ilvl w:val="0"/>
                <w:numId w:val="9"/>
              </w:numPr>
              <w:ind w:left="142" w:hanging="142"/>
            </w:pPr>
            <w:r w:rsidRPr="008C578D">
              <w:t>Most of our food</w:t>
            </w:r>
            <w:r>
              <w:t>s grow</w:t>
            </w:r>
            <w:r w:rsidRPr="008C578D">
              <w:t xml:space="preserve"> in soil. It is the home for billions of organisms. We build homes and buildings</w:t>
            </w:r>
            <w:r>
              <w:t xml:space="preserve"> </w:t>
            </w:r>
            <w:r w:rsidRPr="008C578D">
              <w:t>on it.</w:t>
            </w:r>
          </w:p>
          <w:p w14:paraId="3C7F5C14" w14:textId="5994B83C" w:rsidR="00D90545" w:rsidRDefault="00D90545" w:rsidP="00D90545">
            <w:pPr>
              <w:pStyle w:val="ListParagraph"/>
              <w:numPr>
                <w:ilvl w:val="0"/>
                <w:numId w:val="9"/>
              </w:numPr>
              <w:spacing w:before="0" w:after="0" w:line="240" w:lineRule="auto"/>
              <w:ind w:left="180" w:hanging="180"/>
              <w:jc w:val="both"/>
            </w:pPr>
            <w:r>
              <w:t>Q</w:t>
            </w:r>
            <w:r>
              <w:t>uestions;</w:t>
            </w:r>
          </w:p>
          <w:p w14:paraId="7CFC3777" w14:textId="77777777" w:rsidR="00D90545" w:rsidRPr="00DE1184" w:rsidRDefault="00D90545" w:rsidP="00D90545">
            <w:pPr>
              <w:pStyle w:val="ListParagraph"/>
              <w:numPr>
                <w:ilvl w:val="0"/>
                <w:numId w:val="32"/>
              </w:numPr>
              <w:spacing w:before="0" w:after="0" w:line="240" w:lineRule="auto"/>
              <w:ind w:left="180" w:hanging="180"/>
              <w:jc w:val="both"/>
            </w:pPr>
            <w:r w:rsidRPr="00DE1184">
              <w:lastRenderedPageBreak/>
              <w:t>What is soil?</w:t>
            </w:r>
          </w:p>
          <w:p w14:paraId="72E8C604" w14:textId="77777777" w:rsidR="00D90545" w:rsidRPr="00DE1184" w:rsidRDefault="00D90545" w:rsidP="00D90545">
            <w:pPr>
              <w:pStyle w:val="ListParagraph"/>
              <w:numPr>
                <w:ilvl w:val="0"/>
                <w:numId w:val="32"/>
              </w:numPr>
              <w:spacing w:before="0" w:after="0" w:line="240" w:lineRule="auto"/>
              <w:ind w:left="180" w:hanging="180"/>
              <w:jc w:val="both"/>
            </w:pPr>
            <w:r w:rsidRPr="00DE1184">
              <w:t>Do you know how soil is formed?</w:t>
            </w:r>
          </w:p>
          <w:p w14:paraId="670175F8" w14:textId="77777777" w:rsidR="00D90545" w:rsidRDefault="00D90545" w:rsidP="00D90545">
            <w:pPr>
              <w:pStyle w:val="ListParagraph"/>
              <w:numPr>
                <w:ilvl w:val="0"/>
                <w:numId w:val="32"/>
              </w:numPr>
              <w:spacing w:before="0" w:after="0" w:line="240" w:lineRule="auto"/>
              <w:ind w:left="180" w:hanging="180"/>
              <w:jc w:val="both"/>
            </w:pPr>
            <w:r>
              <w:t>What is the texture of soil?</w:t>
            </w:r>
          </w:p>
          <w:p w14:paraId="3E17A84D" w14:textId="77777777" w:rsidR="00D90545" w:rsidRDefault="00D90545" w:rsidP="00D90545">
            <w:pPr>
              <w:pStyle w:val="ListParagraph"/>
              <w:numPr>
                <w:ilvl w:val="0"/>
                <w:numId w:val="9"/>
              </w:numPr>
              <w:spacing w:before="0" w:after="0" w:line="240" w:lineRule="auto"/>
              <w:ind w:left="180" w:hanging="180"/>
            </w:pPr>
            <w:r>
              <w:t>After these questions</w:t>
            </w:r>
            <w:r w:rsidRPr="00DE1184">
              <w:t xml:space="preserve"> introduce them that the way a soil feels in called the soil texture, it may be gritty, floury or sticky.</w:t>
            </w:r>
          </w:p>
          <w:p w14:paraId="2CA05975" w14:textId="77777777" w:rsidR="00D90545" w:rsidRPr="00FB0E5C" w:rsidRDefault="00D90545" w:rsidP="00D90545">
            <w:pPr>
              <w:pStyle w:val="ListParagraph"/>
              <w:numPr>
                <w:ilvl w:val="0"/>
                <w:numId w:val="9"/>
              </w:numPr>
              <w:spacing w:before="0" w:after="0" w:line="240" w:lineRule="auto"/>
              <w:ind w:left="180" w:hanging="180"/>
            </w:pPr>
            <w:r w:rsidRPr="00F675B8">
              <w:t xml:space="preserve">Inform </w:t>
            </w:r>
            <w:r>
              <w:t xml:space="preserve">the </w:t>
            </w:r>
            <w:r w:rsidRPr="00F675B8">
              <w:t>students that soils differ in their particle size, color, texture and humus content</w:t>
            </w:r>
            <w:r>
              <w:rPr>
                <w:i/>
                <w:iCs/>
              </w:rPr>
              <w:t>.</w:t>
            </w:r>
          </w:p>
          <w:p w14:paraId="1E949BEC" w14:textId="77777777" w:rsidR="00D90545" w:rsidRPr="00E940D6" w:rsidRDefault="00D90545" w:rsidP="00D90545">
            <w:pPr>
              <w:pStyle w:val="ListParagraph"/>
              <w:numPr>
                <w:ilvl w:val="0"/>
                <w:numId w:val="9"/>
              </w:numPr>
              <w:spacing w:before="0" w:after="0" w:line="240" w:lineRule="auto"/>
              <w:ind w:left="180" w:hanging="180"/>
            </w:pPr>
            <w:r w:rsidRPr="00E940D6">
              <w:t>Tell the students</w:t>
            </w:r>
            <w:r>
              <w:t xml:space="preserve"> that; </w:t>
            </w:r>
            <w:r w:rsidRPr="00E940D6">
              <w:t xml:space="preserve">In sandy soil, particles are light in weight. It can’t hold water and </w:t>
            </w:r>
          </w:p>
          <w:p w14:paraId="462E6BF9" w14:textId="77777777" w:rsidR="00D90545" w:rsidRPr="00E940D6" w:rsidRDefault="00D90545" w:rsidP="00D90545">
            <w:pPr>
              <w:pStyle w:val="ListParagraph"/>
              <w:numPr>
                <w:ilvl w:val="0"/>
                <w:numId w:val="9"/>
              </w:numPr>
              <w:spacing w:before="0" w:after="0" w:line="240" w:lineRule="auto"/>
              <w:ind w:left="180" w:hanging="180"/>
            </w:pPr>
            <w:r w:rsidRPr="00E940D6">
              <w:t>nutrients. They can easily be drained.</w:t>
            </w:r>
          </w:p>
          <w:p w14:paraId="7DF114FB" w14:textId="77777777" w:rsidR="00D90545" w:rsidRDefault="00D90545" w:rsidP="00D90545">
            <w:pPr>
              <w:pStyle w:val="ListParagraph"/>
              <w:numPr>
                <w:ilvl w:val="0"/>
                <w:numId w:val="38"/>
              </w:numPr>
              <w:spacing w:before="0" w:after="0" w:line="240" w:lineRule="auto"/>
              <w:ind w:left="426"/>
            </w:pPr>
            <w:r>
              <w:t>In loam</w:t>
            </w:r>
            <w:r w:rsidRPr="00E940D6">
              <w:t xml:space="preserve"> soil, particles hold water; </w:t>
            </w:r>
            <w:r>
              <w:t xml:space="preserve">it </w:t>
            </w:r>
            <w:r w:rsidRPr="00E940D6">
              <w:t>can be hard to drain and hold limited nutrients.</w:t>
            </w:r>
          </w:p>
          <w:p w14:paraId="24BEE61C" w14:textId="77777777" w:rsidR="00D90545" w:rsidRPr="00DE1184" w:rsidRDefault="00D90545" w:rsidP="00D90545">
            <w:pPr>
              <w:pStyle w:val="ListParagraph"/>
              <w:numPr>
                <w:ilvl w:val="0"/>
                <w:numId w:val="38"/>
              </w:numPr>
              <w:spacing w:before="0" w:after="0" w:line="240" w:lineRule="auto"/>
              <w:ind w:left="426"/>
            </w:pPr>
            <w:r w:rsidRPr="00E940D6">
              <w:t>Clay particles hold w</w:t>
            </w:r>
            <w:r>
              <w:t xml:space="preserve">ater well, it </w:t>
            </w:r>
            <w:r w:rsidRPr="00E940D6">
              <w:t>can become heavy and water logged and can hold onto nutrients.</w:t>
            </w:r>
          </w:p>
          <w:p w14:paraId="5D420E1D" w14:textId="77777777" w:rsidR="00D90545" w:rsidRPr="008C578D" w:rsidRDefault="00D90545" w:rsidP="00D90545">
            <w:pPr>
              <w:spacing w:before="0" w:after="0" w:line="240" w:lineRule="auto"/>
            </w:pPr>
          </w:p>
          <w:p w14:paraId="7BD5EC74" w14:textId="77777777" w:rsidR="00453D92" w:rsidRDefault="00453D92" w:rsidP="00B57040">
            <w:pPr>
              <w:pStyle w:val="ListParagraph"/>
              <w:ind w:left="142"/>
              <w:jc w:val="center"/>
            </w:pPr>
          </w:p>
          <w:p w14:paraId="22A31125" w14:textId="3059B087" w:rsidR="00D90545" w:rsidRPr="000A37E8" w:rsidRDefault="00D90545" w:rsidP="00B57040">
            <w:pPr>
              <w:pStyle w:val="ListParagraph"/>
              <w:ind w:left="142"/>
              <w:jc w:val="center"/>
            </w:pPr>
          </w:p>
        </w:tc>
        <w:tc>
          <w:tcPr>
            <w:tcW w:w="81"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53627381" w14:textId="77777777" w:rsidR="0032499B" w:rsidRDefault="00F616CA" w:rsidP="0032499B">
            <w:pPr>
              <w:rPr>
                <w:b/>
              </w:rPr>
            </w:pPr>
            <w:r w:rsidRPr="00F616CA">
              <w:rPr>
                <w:b/>
              </w:rPr>
              <w:t xml:space="preserve">Day 1/Lesson 1- </w:t>
            </w:r>
            <w:r w:rsidR="004F6D32">
              <w:rPr>
                <w:b/>
              </w:rPr>
              <w:t xml:space="preserve">15 </w:t>
            </w:r>
            <w:r w:rsidR="0032499B">
              <w:rPr>
                <w:b/>
              </w:rPr>
              <w:t>Mins</w:t>
            </w:r>
          </w:p>
          <w:p w14:paraId="6702D572" w14:textId="77777777" w:rsidR="00910100" w:rsidRPr="0032499B" w:rsidRDefault="0032499B" w:rsidP="00A80239">
            <w:pPr>
              <w:pStyle w:val="ListParagraph"/>
              <w:numPr>
                <w:ilvl w:val="0"/>
                <w:numId w:val="36"/>
              </w:numPr>
              <w:ind w:left="202" w:hanging="202"/>
              <w:rPr>
                <w:b/>
              </w:rPr>
            </w:pPr>
            <w:r w:rsidRPr="0032499B">
              <w:t>Take five samples of soil from different places on the separate plastic trays and label them A, B, C, D and E.</w:t>
            </w:r>
          </w:p>
          <w:p w14:paraId="0890CCA7" w14:textId="6756DC68" w:rsidR="0032499B" w:rsidRPr="0032499B" w:rsidRDefault="0032499B" w:rsidP="00A80239">
            <w:pPr>
              <w:pStyle w:val="ListParagraph"/>
              <w:numPr>
                <w:ilvl w:val="0"/>
                <w:numId w:val="36"/>
              </w:numPr>
              <w:ind w:left="202" w:hanging="202"/>
            </w:pPr>
            <w:r w:rsidRPr="0032499B">
              <w:t xml:space="preserve">Divide </w:t>
            </w:r>
            <w:r w:rsidR="00FB0E5C">
              <w:t xml:space="preserve">the </w:t>
            </w:r>
            <w:r w:rsidRPr="0032499B">
              <w:t>students in small groups (4-5 members in each group)</w:t>
            </w:r>
            <w:r w:rsidR="00290EEA">
              <w:t>.</w:t>
            </w:r>
          </w:p>
          <w:p w14:paraId="0E31B465" w14:textId="21273034" w:rsidR="0032499B" w:rsidRPr="00864194" w:rsidRDefault="00E4676A" w:rsidP="00A80239">
            <w:pPr>
              <w:pStyle w:val="ListParagraph"/>
              <w:numPr>
                <w:ilvl w:val="0"/>
                <w:numId w:val="36"/>
              </w:numPr>
              <w:ind w:left="202" w:hanging="202"/>
              <w:rPr>
                <w:b/>
              </w:rPr>
            </w:pPr>
            <w:r>
              <w:t>Instruct</w:t>
            </w:r>
            <w:r w:rsidR="0032499B" w:rsidRPr="0032499B">
              <w:t xml:space="preserve"> </w:t>
            </w:r>
            <w:r>
              <w:t xml:space="preserve">the </w:t>
            </w:r>
            <w:r w:rsidR="0032499B" w:rsidRPr="0032499B">
              <w:t>students to pick some quantity of soil from all the trays one by one and note down th</w:t>
            </w:r>
            <w:r w:rsidR="00415373">
              <w:t>eir following characteristics.</w:t>
            </w:r>
          </w:p>
          <w:p w14:paraId="15383D97" w14:textId="64CCBD7B" w:rsidR="00864194" w:rsidRPr="0009192A" w:rsidRDefault="00864194" w:rsidP="00A80239">
            <w:pPr>
              <w:pStyle w:val="ListParagraph"/>
              <w:numPr>
                <w:ilvl w:val="0"/>
                <w:numId w:val="36"/>
              </w:numPr>
              <w:ind w:left="202" w:hanging="202"/>
              <w:rPr>
                <w:b/>
              </w:rPr>
            </w:pPr>
            <w:r>
              <w:t xml:space="preserve">Ask them to observe the characteristics, which </w:t>
            </w:r>
            <w:r w:rsidRPr="00864194">
              <w:t>are</w:t>
            </w:r>
            <w:r>
              <w:t>;</w:t>
            </w:r>
            <w:r w:rsidRPr="00864194">
              <w:t xml:space="preserve"> color, texture, size and we</w:t>
            </w:r>
            <w:r w:rsidR="0009192A">
              <w:t>ight of the particles, dampness and note them in their books.</w:t>
            </w:r>
          </w:p>
          <w:p w14:paraId="1D8DF127" w14:textId="77777777" w:rsidR="0009192A" w:rsidRPr="00A519E2" w:rsidRDefault="0009192A" w:rsidP="00A519E2">
            <w:pPr>
              <w:ind w:left="360"/>
              <w:rPr>
                <w:b/>
              </w:rPr>
            </w:pPr>
          </w:p>
          <w:p w14:paraId="1107CAAE" w14:textId="77777777" w:rsidR="00DE7247" w:rsidRDefault="00DE7247" w:rsidP="00A80239">
            <w:pPr>
              <w:tabs>
                <w:tab w:val="left" w:pos="2760"/>
              </w:tabs>
              <w:ind w:left="360"/>
              <w:rPr>
                <w:b/>
              </w:rPr>
            </w:pPr>
          </w:p>
          <w:p w14:paraId="72F72430" w14:textId="77777777" w:rsidR="00DE7247" w:rsidRDefault="00DE7247" w:rsidP="00A80239">
            <w:pPr>
              <w:tabs>
                <w:tab w:val="left" w:pos="2760"/>
              </w:tabs>
              <w:ind w:left="360"/>
              <w:rPr>
                <w:b/>
              </w:rPr>
            </w:pPr>
          </w:p>
          <w:p w14:paraId="0E34415F" w14:textId="77777777" w:rsidR="00DE7247" w:rsidRDefault="00DE7247" w:rsidP="00A80239">
            <w:pPr>
              <w:tabs>
                <w:tab w:val="left" w:pos="2760"/>
              </w:tabs>
              <w:ind w:left="360"/>
              <w:rPr>
                <w:b/>
              </w:rPr>
            </w:pPr>
          </w:p>
          <w:p w14:paraId="05BC9DC6" w14:textId="77777777" w:rsidR="00DE7247" w:rsidRDefault="00DE7247" w:rsidP="00A80239">
            <w:pPr>
              <w:tabs>
                <w:tab w:val="left" w:pos="2760"/>
              </w:tabs>
              <w:ind w:left="360"/>
              <w:rPr>
                <w:b/>
              </w:rPr>
            </w:pPr>
          </w:p>
          <w:p w14:paraId="2FFD7A9D" w14:textId="77777777" w:rsidR="00DE7247" w:rsidRDefault="00DE7247" w:rsidP="00A80239">
            <w:pPr>
              <w:tabs>
                <w:tab w:val="left" w:pos="2760"/>
              </w:tabs>
              <w:ind w:left="360"/>
              <w:rPr>
                <w:b/>
              </w:rPr>
            </w:pPr>
          </w:p>
          <w:p w14:paraId="2A55B007" w14:textId="77777777" w:rsidR="00DE7247" w:rsidRDefault="00DE7247" w:rsidP="00A80239">
            <w:pPr>
              <w:tabs>
                <w:tab w:val="left" w:pos="2760"/>
              </w:tabs>
              <w:ind w:left="360"/>
              <w:rPr>
                <w:b/>
              </w:rPr>
            </w:pPr>
          </w:p>
          <w:p w14:paraId="344ED1F6" w14:textId="77777777" w:rsidR="00DE7247" w:rsidRDefault="00DE7247" w:rsidP="00A80239">
            <w:pPr>
              <w:tabs>
                <w:tab w:val="left" w:pos="2760"/>
              </w:tabs>
              <w:ind w:left="360"/>
              <w:rPr>
                <w:b/>
              </w:rPr>
            </w:pPr>
          </w:p>
          <w:p w14:paraId="33211FF0" w14:textId="77777777" w:rsidR="00DE7247" w:rsidRDefault="00DE7247" w:rsidP="00A80239">
            <w:pPr>
              <w:tabs>
                <w:tab w:val="left" w:pos="2760"/>
              </w:tabs>
              <w:ind w:left="360"/>
              <w:rPr>
                <w:b/>
              </w:rPr>
            </w:pPr>
          </w:p>
          <w:p w14:paraId="2852FEFF" w14:textId="77777777" w:rsidR="00DE7247" w:rsidRDefault="00DE7247" w:rsidP="00DE7247">
            <w:pPr>
              <w:rPr>
                <w:b/>
              </w:rPr>
            </w:pPr>
            <w:r>
              <w:rPr>
                <w:b/>
              </w:rPr>
              <w:lastRenderedPageBreak/>
              <w:t>Day 3/Lesson 3</w:t>
            </w:r>
            <w:r w:rsidRPr="00F616CA">
              <w:rPr>
                <w:b/>
              </w:rPr>
              <w:t xml:space="preserve">- </w:t>
            </w:r>
            <w:r>
              <w:rPr>
                <w:b/>
              </w:rPr>
              <w:t>15 Mins</w:t>
            </w:r>
          </w:p>
          <w:p w14:paraId="52A8C751" w14:textId="77777777" w:rsidR="00DE7247" w:rsidRPr="00DE7247" w:rsidRDefault="00DE7247" w:rsidP="00DE7247">
            <w:pPr>
              <w:pStyle w:val="ListParagraph"/>
              <w:numPr>
                <w:ilvl w:val="0"/>
                <w:numId w:val="39"/>
              </w:numPr>
              <w:ind w:left="190" w:hanging="180"/>
            </w:pPr>
            <w:r w:rsidRPr="00DE7247">
              <w:t>Bring in different kinds of soil for your students to analyze. If possible, have students use hand lenses and microscopes to see what is in each kind of soil.</w:t>
            </w:r>
          </w:p>
          <w:p w14:paraId="24B4D888" w14:textId="77777777" w:rsidR="00DE7247" w:rsidRPr="00DE7247" w:rsidRDefault="00DE7247" w:rsidP="00DE7247">
            <w:pPr>
              <w:pStyle w:val="ListParagraph"/>
              <w:numPr>
                <w:ilvl w:val="0"/>
                <w:numId w:val="39"/>
              </w:numPr>
              <w:ind w:left="190" w:hanging="180"/>
            </w:pPr>
            <w:r w:rsidRPr="00DE7247">
              <w:t xml:space="preserve"> You can collect soils from a garden, beach, park, or nursery.</w:t>
            </w:r>
          </w:p>
          <w:p w14:paraId="2E3566F7" w14:textId="77777777" w:rsidR="00DE7247" w:rsidRDefault="00DE7247" w:rsidP="00DE7247">
            <w:pPr>
              <w:pStyle w:val="ListParagraph"/>
              <w:numPr>
                <w:ilvl w:val="0"/>
                <w:numId w:val="39"/>
              </w:numPr>
              <w:ind w:left="190" w:hanging="180"/>
            </w:pPr>
            <w:r w:rsidRPr="00DE7247">
              <w:t xml:space="preserve"> Have your students record what they see. Which soil has the most rocks? Which soil has the most bits of dead plants and animals? Which soil is darkest, and which keeps its shape longest when you stick your thumb in it?</w:t>
            </w:r>
          </w:p>
          <w:p w14:paraId="287CDF52" w14:textId="51BBCE0C" w:rsidR="00DE7247" w:rsidRPr="00DE7247" w:rsidRDefault="00DE7247" w:rsidP="00DE7247">
            <w:pPr>
              <w:pStyle w:val="ListParagraph"/>
              <w:numPr>
                <w:ilvl w:val="0"/>
                <w:numId w:val="39"/>
              </w:numPr>
              <w:ind w:left="190" w:hanging="180"/>
            </w:pPr>
            <w:r w:rsidRPr="00DE7247">
              <w:t>To extend the activity, have students predict which soil holds the most water. Then have students pour a small amount of water in each soil sample and place it in a warm place. After an hour, have students check to see which soil stayed damp the longest.</w:t>
            </w:r>
          </w:p>
          <w:p w14:paraId="7B637F8C" w14:textId="2CDC84AB" w:rsidR="00DE7247" w:rsidRDefault="00DE7247" w:rsidP="00DE7247">
            <w:pPr>
              <w:tabs>
                <w:tab w:val="left" w:pos="2520"/>
              </w:tabs>
              <w:rPr>
                <w:b/>
              </w:rPr>
            </w:pPr>
            <w:r>
              <w:rPr>
                <w:b/>
              </w:rPr>
              <w:tab/>
            </w:r>
          </w:p>
          <w:p w14:paraId="6CC78EF4" w14:textId="720C052E" w:rsidR="00E4676A" w:rsidRPr="00E4676A" w:rsidRDefault="00A80239" w:rsidP="00DE7247">
            <w:pPr>
              <w:tabs>
                <w:tab w:val="left" w:pos="2760"/>
              </w:tabs>
              <w:rPr>
                <w:b/>
              </w:rPr>
            </w:pPr>
            <w:r>
              <w:rPr>
                <w:b/>
              </w:rPr>
              <w:tab/>
            </w:r>
          </w:p>
        </w:tc>
        <w:tc>
          <w:tcPr>
            <w:tcW w:w="140" w:type="pct"/>
          </w:tcPr>
          <w:p w14:paraId="3EC4062D" w14:textId="77777777" w:rsidR="00C17E2A" w:rsidRDefault="00C17E2A"/>
        </w:tc>
        <w:tc>
          <w:tcPr>
            <w:tcW w:w="1865" w:type="pct"/>
            <w:tcBorders>
              <w:top w:val="single" w:sz="18" w:space="0" w:color="000000" w:themeColor="text1"/>
              <w:bottom w:val="single" w:sz="8" w:space="0" w:color="000000" w:themeColor="text1"/>
            </w:tcBorders>
          </w:tcPr>
          <w:p w14:paraId="6E9CCC7C" w14:textId="32A7B621" w:rsidR="00AF47E1" w:rsidRPr="008E0E96" w:rsidRDefault="0032499B" w:rsidP="008E0E96">
            <w:pPr>
              <w:rPr>
                <w:b/>
              </w:rPr>
            </w:pPr>
            <w:r w:rsidRPr="008E0E96">
              <w:rPr>
                <w:b/>
              </w:rPr>
              <w:t>Day 2 Lesson 2</w:t>
            </w:r>
            <w:r w:rsidR="00E07205" w:rsidRPr="008E0E96">
              <w:rPr>
                <w:b/>
              </w:rPr>
              <w:t xml:space="preserve">- 15 mins </w:t>
            </w:r>
          </w:p>
          <w:p w14:paraId="26A8A32B" w14:textId="77777777" w:rsidR="00442C45" w:rsidRDefault="0025424F" w:rsidP="008E0E96">
            <w:r>
              <w:t xml:space="preserve">This lesson will be </w:t>
            </w:r>
            <w:r w:rsidR="00D213E4">
              <w:t>a follow-up les</w:t>
            </w:r>
            <w:r w:rsidR="00442C45">
              <w:t xml:space="preserve">son from the previous lesson </w:t>
            </w:r>
            <w:r w:rsidR="00D213E4">
              <w:t>the students observed and recorded the three different types of soil.</w:t>
            </w:r>
          </w:p>
          <w:p w14:paraId="0A2F1DE2" w14:textId="6E5FE8CE" w:rsidR="00B262A1" w:rsidRDefault="0009192A" w:rsidP="005751E2">
            <w:pPr>
              <w:pStyle w:val="ListParagraph"/>
              <w:numPr>
                <w:ilvl w:val="0"/>
                <w:numId w:val="37"/>
              </w:numPr>
              <w:ind w:left="214" w:hanging="214"/>
            </w:pPr>
            <w:r>
              <w:t>Ask them to use the previous observations</w:t>
            </w:r>
            <w:r w:rsidR="00D213E4">
              <w:t xml:space="preserve"> to make logical guesses about where each soil sample was taken from.</w:t>
            </w:r>
          </w:p>
          <w:p w14:paraId="7E245642" w14:textId="77777777" w:rsidR="0060307B" w:rsidRDefault="0060307B" w:rsidP="005751E2">
            <w:pPr>
              <w:pStyle w:val="ListParagraph"/>
              <w:numPr>
                <w:ilvl w:val="0"/>
                <w:numId w:val="37"/>
              </w:numPr>
              <w:ind w:left="214" w:hanging="214"/>
            </w:pPr>
            <w:r>
              <w:t>Listen to their interesting comments or observations so that you can bring the questions into your group discussions later.</w:t>
            </w:r>
          </w:p>
          <w:p w14:paraId="0F646DA7" w14:textId="3CBB240E" w:rsidR="0060307B" w:rsidRDefault="0060307B" w:rsidP="005751E2">
            <w:pPr>
              <w:pStyle w:val="ListParagraph"/>
              <w:numPr>
                <w:ilvl w:val="0"/>
                <w:numId w:val="37"/>
              </w:numPr>
              <w:ind w:left="214" w:hanging="214"/>
            </w:pPr>
            <w:r>
              <w:t xml:space="preserve"> Ask everyone to leave their </w:t>
            </w:r>
            <w:r w:rsidR="0009192A">
              <w:t>jars of soil</w:t>
            </w:r>
            <w:r>
              <w:t xml:space="preserve"> and go back to their seats with their</w:t>
            </w:r>
            <w:r w:rsidR="00A1088B">
              <w:t xml:space="preserve"> book while you discuss their </w:t>
            </w:r>
            <w:r w:rsidR="00C86ACD">
              <w:t>predictions</w:t>
            </w:r>
            <w:r w:rsidR="00A1088B">
              <w:t>.</w:t>
            </w:r>
          </w:p>
          <w:p w14:paraId="794331C2" w14:textId="7AC17756" w:rsidR="00A1088B" w:rsidRDefault="00A1088B" w:rsidP="005751E2">
            <w:pPr>
              <w:pStyle w:val="ListParagraph"/>
              <w:numPr>
                <w:ilvl w:val="0"/>
                <w:numId w:val="37"/>
              </w:numPr>
              <w:ind w:left="214" w:hanging="214"/>
            </w:pPr>
            <w:r>
              <w:t>At the end of the lesson, Ask students whether their predictions about the trays were correct or not, comparing predictions to what occurred.</w:t>
            </w:r>
          </w:p>
          <w:p w14:paraId="71A3B5E3" w14:textId="77777777" w:rsidR="0009192A" w:rsidRPr="00E4676A" w:rsidRDefault="0009192A" w:rsidP="005751E2">
            <w:pPr>
              <w:pStyle w:val="ListParagraph"/>
              <w:numPr>
                <w:ilvl w:val="0"/>
                <w:numId w:val="37"/>
              </w:numPr>
              <w:ind w:left="214" w:hanging="214"/>
              <w:rPr>
                <w:b/>
              </w:rPr>
            </w:pPr>
            <w:r w:rsidRPr="00E4676A">
              <w:t xml:space="preserve">Inform the students if the soil particles are greyish in color, light in weight and larger in size, then the soil is called </w:t>
            </w:r>
            <w:r w:rsidRPr="00E4676A">
              <w:rPr>
                <w:b/>
              </w:rPr>
              <w:t>sandy soil.</w:t>
            </w:r>
          </w:p>
          <w:p w14:paraId="3085C704" w14:textId="77777777" w:rsidR="0009192A" w:rsidRPr="00E4676A" w:rsidRDefault="0009192A" w:rsidP="005751E2">
            <w:pPr>
              <w:pStyle w:val="ListParagraph"/>
              <w:numPr>
                <w:ilvl w:val="0"/>
                <w:numId w:val="37"/>
              </w:numPr>
              <w:ind w:left="214" w:hanging="214"/>
              <w:rPr>
                <w:b/>
              </w:rPr>
            </w:pPr>
            <w:r>
              <w:t xml:space="preserve">Tell them </w:t>
            </w:r>
            <w:r w:rsidRPr="00E4676A">
              <w:t xml:space="preserve">If the soil particles are bluish grey or bluish green, smooth and silky, heavier in weight and smaller in size, then this soil is called </w:t>
            </w:r>
            <w:r w:rsidRPr="00E4676A">
              <w:rPr>
                <w:b/>
              </w:rPr>
              <w:t>loam</w:t>
            </w:r>
            <w:r w:rsidRPr="00E4676A">
              <w:t>.</w:t>
            </w:r>
          </w:p>
          <w:p w14:paraId="1730C08B" w14:textId="77777777" w:rsidR="0009192A" w:rsidRPr="00FE4AB4" w:rsidRDefault="0009192A" w:rsidP="005751E2">
            <w:pPr>
              <w:pStyle w:val="ListParagraph"/>
              <w:numPr>
                <w:ilvl w:val="0"/>
                <w:numId w:val="37"/>
              </w:numPr>
              <w:ind w:left="214" w:hanging="214"/>
              <w:rPr>
                <w:b/>
              </w:rPr>
            </w:pPr>
            <w:r w:rsidRPr="00E4676A">
              <w:rPr>
                <w:rFonts w:ascii="Times New Roman" w:eastAsia="Times New Roman" w:hAnsi="Times New Roman" w:cs="Times New Roman"/>
                <w:color w:val="auto"/>
                <w:sz w:val="14"/>
                <w:szCs w:val="14"/>
                <w:lang w:eastAsia="en-US"/>
              </w:rPr>
              <w:lastRenderedPageBreak/>
              <w:t xml:space="preserve">  </w:t>
            </w:r>
            <w:r w:rsidRPr="00E4676A">
              <w:t>If the particles of the soil are bluish green or bluish grey, smooth and soapy, smallest in size and are heaviest in weight then soil is called clay soil.</w:t>
            </w:r>
          </w:p>
          <w:p w14:paraId="2F2D8CE3" w14:textId="77777777" w:rsidR="00FE4AB4" w:rsidRDefault="00FE4AB4" w:rsidP="00FE4AB4">
            <w:pPr>
              <w:rPr>
                <w:b/>
              </w:rPr>
            </w:pPr>
          </w:p>
          <w:p w14:paraId="341E0018" w14:textId="77777777" w:rsidR="00FE4AB4" w:rsidRPr="00FE4AB4" w:rsidRDefault="00FE4AB4" w:rsidP="00FE4AB4">
            <w:pPr>
              <w:rPr>
                <w:b/>
              </w:rPr>
            </w:pPr>
          </w:p>
          <w:p w14:paraId="2AFB834D" w14:textId="1204E272" w:rsidR="00DE7247" w:rsidRDefault="00580FF2" w:rsidP="00DE7247">
            <w:pPr>
              <w:rPr>
                <w:b/>
              </w:rPr>
            </w:pPr>
            <w:r>
              <w:rPr>
                <w:b/>
              </w:rPr>
              <w:t>Day 4/Lesson 4</w:t>
            </w:r>
            <w:r w:rsidR="00DE7247" w:rsidRPr="00F616CA">
              <w:rPr>
                <w:b/>
              </w:rPr>
              <w:t xml:space="preserve">- </w:t>
            </w:r>
            <w:r w:rsidR="00DE7247">
              <w:rPr>
                <w:b/>
              </w:rPr>
              <w:t>15 Mins</w:t>
            </w:r>
          </w:p>
          <w:p w14:paraId="7B0C89C7" w14:textId="77777777" w:rsidR="00DE7247" w:rsidRDefault="00DE7247" w:rsidP="00CC21DB">
            <w:pPr>
              <w:pStyle w:val="ListParagraph"/>
              <w:numPr>
                <w:ilvl w:val="0"/>
                <w:numId w:val="40"/>
              </w:numPr>
              <w:ind w:left="214" w:hanging="214"/>
            </w:pPr>
            <w:r>
              <w:t>Bring in different kinds of soil for your students. If possible get topsoil, clay soil, and sandy soil (or even sand).</w:t>
            </w:r>
          </w:p>
          <w:p w14:paraId="22DA5396" w14:textId="10B521F7" w:rsidR="00DE7247" w:rsidRPr="00DE7247" w:rsidRDefault="00DE7247" w:rsidP="00CC21DB">
            <w:pPr>
              <w:pStyle w:val="ListParagraph"/>
              <w:numPr>
                <w:ilvl w:val="0"/>
                <w:numId w:val="40"/>
              </w:numPr>
              <w:ind w:left="214" w:hanging="214"/>
            </w:pPr>
            <w:r>
              <w:t xml:space="preserve">Have </w:t>
            </w:r>
            <w:r w:rsidR="00290EEA">
              <w:t>students’</w:t>
            </w:r>
            <w:r>
              <w:t xml:space="preserve"> plant seeds in each kind of soil and observe how they grow. Which soil is best for plants? Which soil is worst? If possible, try experimenting with different seeds such as grasses, flowers, and vegetables. Different plants grow best in different kinds of soil.</w:t>
            </w:r>
          </w:p>
          <w:p w14:paraId="2A935800" w14:textId="77777777" w:rsidR="0009192A" w:rsidRDefault="0009192A" w:rsidP="00CC21DB">
            <w:pPr>
              <w:pStyle w:val="ListParagraph"/>
              <w:ind w:left="214"/>
              <w:jc w:val="right"/>
            </w:pPr>
          </w:p>
          <w:p w14:paraId="012DB69B" w14:textId="4A408D3C" w:rsidR="00B262A1" w:rsidRPr="00171443" w:rsidRDefault="005751E2" w:rsidP="005751E2">
            <w:pPr>
              <w:tabs>
                <w:tab w:val="left" w:pos="1140"/>
              </w:tabs>
              <w:ind w:left="214" w:hanging="214"/>
            </w:pPr>
            <w:r>
              <w:tab/>
            </w:r>
          </w:p>
        </w:tc>
      </w:tr>
      <w:tr w:rsidR="005A4652" w14:paraId="544156AA" w14:textId="77777777" w:rsidTr="00D90545">
        <w:trPr>
          <w:trHeight w:val="893"/>
        </w:trPr>
        <w:tc>
          <w:tcPr>
            <w:tcW w:w="1049" w:type="pct"/>
            <w:tcBorders>
              <w:top w:val="single" w:sz="8" w:space="0" w:color="000000" w:themeColor="text1"/>
              <w:bottom w:val="single" w:sz="8" w:space="0" w:color="000000" w:themeColor="text1"/>
            </w:tcBorders>
          </w:tcPr>
          <w:p w14:paraId="42B08F4E" w14:textId="5F5561A1" w:rsidR="00DE1184" w:rsidRPr="00AF47E1" w:rsidRDefault="00DE1184" w:rsidP="00D90545">
            <w:pPr>
              <w:pStyle w:val="ListParagraph"/>
              <w:spacing w:before="0" w:after="0" w:line="240" w:lineRule="auto"/>
              <w:ind w:left="180"/>
              <w:jc w:val="both"/>
            </w:pPr>
            <w:bookmarkStart w:id="0" w:name="_GoBack"/>
            <w:bookmarkEnd w:id="0"/>
          </w:p>
        </w:tc>
        <w:tc>
          <w:tcPr>
            <w:tcW w:w="81" w:type="pct"/>
          </w:tcPr>
          <w:p w14:paraId="0A767BD4" w14:textId="77777777" w:rsidR="00C17E2A" w:rsidRDefault="00C17E2A"/>
        </w:tc>
        <w:tc>
          <w:tcPr>
            <w:tcW w:w="1866" w:type="pct"/>
            <w:tcBorders>
              <w:top w:val="single" w:sz="8" w:space="0" w:color="000000" w:themeColor="text1"/>
              <w:bottom w:val="single" w:sz="8" w:space="0" w:color="000000" w:themeColor="text1"/>
            </w:tcBorders>
          </w:tcPr>
          <w:p w14:paraId="7E793B58" w14:textId="3E57DC6E" w:rsidR="00417B53" w:rsidRDefault="00417B53" w:rsidP="00864194">
            <w:pPr>
              <w:pStyle w:val="ListParagraph"/>
              <w:ind w:left="128"/>
            </w:pPr>
          </w:p>
        </w:tc>
        <w:tc>
          <w:tcPr>
            <w:tcW w:w="140" w:type="pct"/>
          </w:tcPr>
          <w:p w14:paraId="0BE69C2D" w14:textId="77777777" w:rsidR="00C17E2A" w:rsidRDefault="00C17E2A"/>
        </w:tc>
        <w:tc>
          <w:tcPr>
            <w:tcW w:w="1865" w:type="pct"/>
            <w:tcBorders>
              <w:top w:val="single" w:sz="8" w:space="0" w:color="000000" w:themeColor="text1"/>
              <w:bottom w:val="single" w:sz="8" w:space="0" w:color="000000" w:themeColor="text1"/>
            </w:tcBorders>
          </w:tcPr>
          <w:p w14:paraId="290231E8" w14:textId="1563C800" w:rsidR="00B262A1" w:rsidRDefault="00B262A1" w:rsidP="00D8019B">
            <w:pPr>
              <w:pStyle w:val="ListParagraph"/>
              <w:ind w:left="183"/>
            </w:pPr>
          </w:p>
        </w:tc>
      </w:tr>
      <w:tr w:rsidR="005A4652" w14:paraId="2739C41C" w14:textId="77777777" w:rsidTr="00D90545">
        <w:trPr>
          <w:trHeight w:val="893"/>
        </w:trPr>
        <w:tc>
          <w:tcPr>
            <w:tcW w:w="1049" w:type="pct"/>
            <w:tcBorders>
              <w:top w:val="single" w:sz="8" w:space="0" w:color="000000" w:themeColor="text1"/>
              <w:bottom w:val="single" w:sz="8" w:space="0" w:color="000000" w:themeColor="text1"/>
            </w:tcBorders>
          </w:tcPr>
          <w:p w14:paraId="69A6993D" w14:textId="4651D77F" w:rsidR="00FB0E5C" w:rsidRDefault="00FB0E5C" w:rsidP="001F4D29">
            <w:pPr>
              <w:pStyle w:val="ListParagraph"/>
              <w:ind w:left="142"/>
            </w:pPr>
          </w:p>
          <w:p w14:paraId="4CC4F7A8" w14:textId="77777777" w:rsidR="001F4D29" w:rsidRPr="00FB0E5C" w:rsidRDefault="001F4D29" w:rsidP="00FB0E5C"/>
        </w:tc>
        <w:tc>
          <w:tcPr>
            <w:tcW w:w="81" w:type="pct"/>
          </w:tcPr>
          <w:p w14:paraId="37519F10" w14:textId="77777777" w:rsidR="00C17E2A" w:rsidRDefault="00C17E2A"/>
        </w:tc>
        <w:tc>
          <w:tcPr>
            <w:tcW w:w="186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40" w:type="pct"/>
          </w:tcPr>
          <w:p w14:paraId="05B09046" w14:textId="77777777" w:rsidR="00C17E2A" w:rsidRDefault="00C17E2A"/>
        </w:tc>
        <w:tc>
          <w:tcPr>
            <w:tcW w:w="1865"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D90545">
        <w:trPr>
          <w:trHeight w:val="893"/>
        </w:trPr>
        <w:tc>
          <w:tcPr>
            <w:tcW w:w="1049"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193FF0E3" w:rsidR="00C17E2A" w:rsidRPr="00F208E3" w:rsidRDefault="00665011" w:rsidP="00F208E3">
            <w:pPr>
              <w:pStyle w:val="ListParagraph"/>
              <w:numPr>
                <w:ilvl w:val="0"/>
                <w:numId w:val="24"/>
              </w:numPr>
              <w:ind w:left="142" w:hanging="142"/>
            </w:pPr>
            <w:r>
              <w:t>Are students participating in discussion? Are they making logical guesses based on information found?</w:t>
            </w:r>
          </w:p>
        </w:tc>
        <w:tc>
          <w:tcPr>
            <w:tcW w:w="81"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44D9FD2D" w14:textId="216A134A" w:rsidR="00CB08CC" w:rsidRPr="00287F69" w:rsidRDefault="00CB08CC" w:rsidP="004343E9">
            <w:pPr>
              <w:pStyle w:val="ListParagraph"/>
              <w:numPr>
                <w:ilvl w:val="0"/>
                <w:numId w:val="27"/>
              </w:numPr>
              <w:ind w:left="128" w:hanging="141"/>
            </w:pPr>
          </w:p>
        </w:tc>
        <w:tc>
          <w:tcPr>
            <w:tcW w:w="140" w:type="pct"/>
          </w:tcPr>
          <w:p w14:paraId="79D27C9D" w14:textId="77777777" w:rsidR="00C17E2A" w:rsidRDefault="00C17E2A"/>
        </w:tc>
        <w:tc>
          <w:tcPr>
            <w:tcW w:w="1865"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D90545">
        <w:trPr>
          <w:trHeight w:val="893"/>
        </w:trPr>
        <w:tc>
          <w:tcPr>
            <w:tcW w:w="1049" w:type="pct"/>
            <w:tcBorders>
              <w:top w:val="single" w:sz="8" w:space="0" w:color="000000" w:themeColor="text1"/>
              <w:bottom w:val="single" w:sz="18" w:space="0" w:color="000000" w:themeColor="text1"/>
            </w:tcBorders>
          </w:tcPr>
          <w:p w14:paraId="1D9B050B" w14:textId="3B5DBDAD" w:rsidR="00C17E2A" w:rsidRDefault="00D27DC3" w:rsidP="00FB0E5C">
            <w:pPr>
              <w:pStyle w:val="Heading2"/>
              <w:tabs>
                <w:tab w:val="right" w:pos="2130"/>
              </w:tabs>
            </w:pPr>
            <w:r>
              <w:t>Summary</w:t>
            </w:r>
            <w:r w:rsidR="00FB0E5C">
              <w:tab/>
            </w:r>
          </w:p>
        </w:tc>
        <w:tc>
          <w:tcPr>
            <w:tcW w:w="81"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5"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CE2F" w14:textId="77777777" w:rsidR="00854DB3" w:rsidRDefault="00854DB3">
      <w:pPr>
        <w:spacing w:before="0" w:after="0" w:line="240" w:lineRule="auto"/>
      </w:pPr>
      <w:r>
        <w:separator/>
      </w:r>
    </w:p>
  </w:endnote>
  <w:endnote w:type="continuationSeparator" w:id="0">
    <w:p w14:paraId="27815BBD" w14:textId="77777777" w:rsidR="00854DB3" w:rsidRDefault="00854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290EEA" w:rsidRDefault="00290EEA">
    <w:pPr>
      <w:pStyle w:val="Footer"/>
    </w:pPr>
    <w:r>
      <w:fldChar w:fldCharType="begin"/>
    </w:r>
    <w:r>
      <w:instrText xml:space="preserve"> PAGE   \* MERGEFORMAT </w:instrText>
    </w:r>
    <w:r>
      <w:fldChar w:fldCharType="separate"/>
    </w:r>
    <w:r w:rsidR="00075772">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EDF06" w14:textId="77777777" w:rsidR="00854DB3" w:rsidRDefault="00854DB3">
      <w:pPr>
        <w:spacing w:before="0" w:after="0" w:line="240" w:lineRule="auto"/>
      </w:pPr>
      <w:r>
        <w:separator/>
      </w:r>
    </w:p>
  </w:footnote>
  <w:footnote w:type="continuationSeparator" w:id="0">
    <w:p w14:paraId="5FC3E9FB" w14:textId="77777777" w:rsidR="00854DB3" w:rsidRDefault="00854D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190BF9ED" w:rsidR="00290EEA" w:rsidRDefault="00290EEA">
    <w:pPr>
      <w:pStyle w:val="Header"/>
    </w:pPr>
    <w:r>
      <w:rPr>
        <w:noProof/>
        <w:lang w:eastAsia="en-US"/>
      </w:rPr>
      <w:drawing>
        <wp:anchor distT="0" distB="0" distL="114300" distR="114300" simplePos="0" relativeHeight="251658240" behindDoc="0" locked="0" layoutInCell="1" allowOverlap="1" wp14:anchorId="7B7FCAFE" wp14:editId="395E3B2F">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0BEF0C6A"/>
    <w:multiLevelType w:val="hybridMultilevel"/>
    <w:tmpl w:val="C108F1B6"/>
    <w:lvl w:ilvl="0" w:tplc="0409000F">
      <w:start w:val="1"/>
      <w:numFmt w:val="decimal"/>
      <w:lvlText w:val="%1."/>
      <w:lvlJc w:val="left"/>
      <w:pPr>
        <w:ind w:left="8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EF4"/>
    <w:multiLevelType w:val="hybridMultilevel"/>
    <w:tmpl w:val="F4CCE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7"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71331E"/>
    <w:multiLevelType w:val="hybridMultilevel"/>
    <w:tmpl w:val="A998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01C7D"/>
    <w:multiLevelType w:val="hybridMultilevel"/>
    <w:tmpl w:val="FFB2F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F3F97"/>
    <w:multiLevelType w:val="hybridMultilevel"/>
    <w:tmpl w:val="95AC7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3B06F6"/>
    <w:multiLevelType w:val="hybridMultilevel"/>
    <w:tmpl w:val="665C602E"/>
    <w:lvl w:ilvl="0" w:tplc="539AA7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E2EA5"/>
    <w:multiLevelType w:val="hybridMultilevel"/>
    <w:tmpl w:val="53B4AB6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775B2"/>
    <w:multiLevelType w:val="hybridMultilevel"/>
    <w:tmpl w:val="1A242DCA"/>
    <w:lvl w:ilvl="0" w:tplc="0409000F">
      <w:start w:val="1"/>
      <w:numFmt w:val="decimal"/>
      <w:lvlText w:val="%1."/>
      <w:lvlJc w:val="left"/>
      <w:pPr>
        <w:ind w:left="8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5B0810"/>
    <w:multiLevelType w:val="hybridMultilevel"/>
    <w:tmpl w:val="53381BC4"/>
    <w:lvl w:ilvl="0" w:tplc="539AA7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8"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9" w15:restartNumberingAfterBreak="0">
    <w:nsid w:val="51F3239D"/>
    <w:multiLevelType w:val="hybridMultilevel"/>
    <w:tmpl w:val="0CC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3"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664C2D"/>
    <w:multiLevelType w:val="hybridMultilevel"/>
    <w:tmpl w:val="2A24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DC0353"/>
    <w:multiLevelType w:val="hybridMultilevel"/>
    <w:tmpl w:val="5420A0C6"/>
    <w:lvl w:ilvl="0" w:tplc="0409000F">
      <w:start w:val="1"/>
      <w:numFmt w:val="decimal"/>
      <w:lvlText w:val="%1."/>
      <w:lvlJc w:val="left"/>
      <w:pPr>
        <w:ind w:left="1364"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7"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C1423C"/>
    <w:multiLevelType w:val="hybridMultilevel"/>
    <w:tmpl w:val="5D96CD64"/>
    <w:lvl w:ilvl="0" w:tplc="0409000F">
      <w:start w:val="1"/>
      <w:numFmt w:val="decimal"/>
      <w:lvlText w:val="%1."/>
      <w:lvlJc w:val="left"/>
      <w:pPr>
        <w:ind w:left="1866"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2"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5" w15:restartNumberingAfterBreak="0">
    <w:nsid w:val="7D31040C"/>
    <w:multiLevelType w:val="hybridMultilevel"/>
    <w:tmpl w:val="D63A24E2"/>
    <w:lvl w:ilvl="0" w:tplc="0409000F">
      <w:start w:val="1"/>
      <w:numFmt w:val="decimal"/>
      <w:lvlText w:val="%1."/>
      <w:lvlJc w:val="left"/>
      <w:pPr>
        <w:ind w:left="8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3"/>
  </w:num>
  <w:num w:numId="7">
    <w:abstractNumId w:val="27"/>
  </w:num>
  <w:num w:numId="8">
    <w:abstractNumId w:val="1"/>
  </w:num>
  <w:num w:numId="9">
    <w:abstractNumId w:val="9"/>
  </w:num>
  <w:num w:numId="10">
    <w:abstractNumId w:val="20"/>
  </w:num>
  <w:num w:numId="11">
    <w:abstractNumId w:val="25"/>
  </w:num>
  <w:num w:numId="12">
    <w:abstractNumId w:val="36"/>
  </w:num>
  <w:num w:numId="13">
    <w:abstractNumId w:val="5"/>
  </w:num>
  <w:num w:numId="14">
    <w:abstractNumId w:val="30"/>
  </w:num>
  <w:num w:numId="15">
    <w:abstractNumId w:val="2"/>
  </w:num>
  <w:num w:numId="16">
    <w:abstractNumId w:val="0"/>
  </w:num>
  <w:num w:numId="17">
    <w:abstractNumId w:val="17"/>
  </w:num>
  <w:num w:numId="18">
    <w:abstractNumId w:val="32"/>
  </w:num>
  <w:num w:numId="19">
    <w:abstractNumId w:val="28"/>
  </w:num>
  <w:num w:numId="20">
    <w:abstractNumId w:val="22"/>
  </w:num>
  <w:num w:numId="21">
    <w:abstractNumId w:val="34"/>
  </w:num>
  <w:num w:numId="22">
    <w:abstractNumId w:val="18"/>
  </w:num>
  <w:num w:numId="23">
    <w:abstractNumId w:val="6"/>
  </w:num>
  <w:num w:numId="24">
    <w:abstractNumId w:val="29"/>
  </w:num>
  <w:num w:numId="25">
    <w:abstractNumId w:val="23"/>
  </w:num>
  <w:num w:numId="26">
    <w:abstractNumId w:val="15"/>
  </w:num>
  <w:num w:numId="27">
    <w:abstractNumId w:val="7"/>
  </w:num>
  <w:num w:numId="28">
    <w:abstractNumId w:val="21"/>
  </w:num>
  <w:num w:numId="29">
    <w:abstractNumId w:val="37"/>
  </w:num>
  <w:num w:numId="30">
    <w:abstractNumId w:val="14"/>
  </w:num>
  <w:num w:numId="31">
    <w:abstractNumId w:val="10"/>
  </w:num>
  <w:num w:numId="32">
    <w:abstractNumId w:val="19"/>
  </w:num>
  <w:num w:numId="33">
    <w:abstractNumId w:val="12"/>
  </w:num>
  <w:num w:numId="34">
    <w:abstractNumId w:val="8"/>
  </w:num>
  <w:num w:numId="35">
    <w:abstractNumId w:val="4"/>
  </w:num>
  <w:num w:numId="36">
    <w:abstractNumId w:val="11"/>
  </w:num>
  <w:num w:numId="37">
    <w:abstractNumId w:val="16"/>
  </w:num>
  <w:num w:numId="38">
    <w:abstractNumId w:val="24"/>
  </w:num>
  <w:num w:numId="39">
    <w:abstractNumId w:val="35"/>
  </w:num>
  <w:num w:numId="40">
    <w:abstractNumId w:val="13"/>
  </w:num>
  <w:num w:numId="41">
    <w:abstractNumId w:val="3"/>
  </w:num>
  <w:num w:numId="42">
    <w:abstractNumId w:val="2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011D6"/>
    <w:rsid w:val="0004502C"/>
    <w:rsid w:val="00075772"/>
    <w:rsid w:val="000904AA"/>
    <w:rsid w:val="0009192A"/>
    <w:rsid w:val="000A37E8"/>
    <w:rsid w:val="000B72D9"/>
    <w:rsid w:val="000C562D"/>
    <w:rsid w:val="0010603A"/>
    <w:rsid w:val="001432FD"/>
    <w:rsid w:val="00163CA6"/>
    <w:rsid w:val="00171443"/>
    <w:rsid w:val="0017273B"/>
    <w:rsid w:val="0017631E"/>
    <w:rsid w:val="00196867"/>
    <w:rsid w:val="001B5D91"/>
    <w:rsid w:val="001D3BC8"/>
    <w:rsid w:val="001E6B90"/>
    <w:rsid w:val="001F4D29"/>
    <w:rsid w:val="00227208"/>
    <w:rsid w:val="0025424F"/>
    <w:rsid w:val="0026795F"/>
    <w:rsid w:val="00287F69"/>
    <w:rsid w:val="00290EEA"/>
    <w:rsid w:val="002A72AE"/>
    <w:rsid w:val="002B1280"/>
    <w:rsid w:val="002B305C"/>
    <w:rsid w:val="002B733A"/>
    <w:rsid w:val="002F4915"/>
    <w:rsid w:val="00304069"/>
    <w:rsid w:val="0032499B"/>
    <w:rsid w:val="003468F5"/>
    <w:rsid w:val="00370282"/>
    <w:rsid w:val="00396443"/>
    <w:rsid w:val="003B1470"/>
    <w:rsid w:val="003D30E4"/>
    <w:rsid w:val="0040481C"/>
    <w:rsid w:val="00415373"/>
    <w:rsid w:val="00417B53"/>
    <w:rsid w:val="004343E9"/>
    <w:rsid w:val="00442C45"/>
    <w:rsid w:val="00453D92"/>
    <w:rsid w:val="004B20E0"/>
    <w:rsid w:val="004D089D"/>
    <w:rsid w:val="004E29C7"/>
    <w:rsid w:val="004F6D32"/>
    <w:rsid w:val="00520DAF"/>
    <w:rsid w:val="00545106"/>
    <w:rsid w:val="0056788D"/>
    <w:rsid w:val="005751E2"/>
    <w:rsid w:val="00580FF2"/>
    <w:rsid w:val="005A4652"/>
    <w:rsid w:val="005B22DA"/>
    <w:rsid w:val="005B7D58"/>
    <w:rsid w:val="005C2512"/>
    <w:rsid w:val="0060307B"/>
    <w:rsid w:val="00603309"/>
    <w:rsid w:val="006326A0"/>
    <w:rsid w:val="00665011"/>
    <w:rsid w:val="006A5952"/>
    <w:rsid w:val="006D60B6"/>
    <w:rsid w:val="006F0813"/>
    <w:rsid w:val="006F7E46"/>
    <w:rsid w:val="0076583E"/>
    <w:rsid w:val="00773C70"/>
    <w:rsid w:val="0078309D"/>
    <w:rsid w:val="0079124D"/>
    <w:rsid w:val="007F65A3"/>
    <w:rsid w:val="00807AE6"/>
    <w:rsid w:val="00811AB9"/>
    <w:rsid w:val="00847934"/>
    <w:rsid w:val="00854DB3"/>
    <w:rsid w:val="00864194"/>
    <w:rsid w:val="008C578D"/>
    <w:rsid w:val="008E0E96"/>
    <w:rsid w:val="008F771F"/>
    <w:rsid w:val="00910100"/>
    <w:rsid w:val="009227FD"/>
    <w:rsid w:val="009378FA"/>
    <w:rsid w:val="00956DE4"/>
    <w:rsid w:val="00966C71"/>
    <w:rsid w:val="0098460F"/>
    <w:rsid w:val="009D155F"/>
    <w:rsid w:val="009E08FF"/>
    <w:rsid w:val="00A0116B"/>
    <w:rsid w:val="00A1088B"/>
    <w:rsid w:val="00A1735C"/>
    <w:rsid w:val="00A25094"/>
    <w:rsid w:val="00A519E2"/>
    <w:rsid w:val="00A679D2"/>
    <w:rsid w:val="00A77EEB"/>
    <w:rsid w:val="00A80239"/>
    <w:rsid w:val="00AD171D"/>
    <w:rsid w:val="00AD6AD0"/>
    <w:rsid w:val="00AE4664"/>
    <w:rsid w:val="00AF47E1"/>
    <w:rsid w:val="00B046C1"/>
    <w:rsid w:val="00B262A1"/>
    <w:rsid w:val="00B57040"/>
    <w:rsid w:val="00B66511"/>
    <w:rsid w:val="00B87608"/>
    <w:rsid w:val="00BB359B"/>
    <w:rsid w:val="00BC356C"/>
    <w:rsid w:val="00BD430C"/>
    <w:rsid w:val="00BD5017"/>
    <w:rsid w:val="00BF1D3C"/>
    <w:rsid w:val="00C17E2A"/>
    <w:rsid w:val="00C82CFC"/>
    <w:rsid w:val="00C86ACD"/>
    <w:rsid w:val="00CB08CC"/>
    <w:rsid w:val="00CB2D0F"/>
    <w:rsid w:val="00CC21DB"/>
    <w:rsid w:val="00D06529"/>
    <w:rsid w:val="00D213E4"/>
    <w:rsid w:val="00D27DC3"/>
    <w:rsid w:val="00D3577C"/>
    <w:rsid w:val="00D4297E"/>
    <w:rsid w:val="00D43AC0"/>
    <w:rsid w:val="00D537FD"/>
    <w:rsid w:val="00D8019B"/>
    <w:rsid w:val="00D90545"/>
    <w:rsid w:val="00DC17D5"/>
    <w:rsid w:val="00DD3412"/>
    <w:rsid w:val="00DE1184"/>
    <w:rsid w:val="00DE7247"/>
    <w:rsid w:val="00E0184E"/>
    <w:rsid w:val="00E05C0D"/>
    <w:rsid w:val="00E07205"/>
    <w:rsid w:val="00E2212B"/>
    <w:rsid w:val="00E4676A"/>
    <w:rsid w:val="00E601B6"/>
    <w:rsid w:val="00E940D6"/>
    <w:rsid w:val="00ED219F"/>
    <w:rsid w:val="00F1179F"/>
    <w:rsid w:val="00F208E3"/>
    <w:rsid w:val="00F235D6"/>
    <w:rsid w:val="00F616CA"/>
    <w:rsid w:val="00F66CE1"/>
    <w:rsid w:val="00F675B8"/>
    <w:rsid w:val="00FB0E5C"/>
    <w:rsid w:val="00FB61C0"/>
    <w:rsid w:val="00FC4700"/>
    <w:rsid w:val="00FE4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700A12C7-EC00-4105-BAD3-5038D510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1060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3A"/>
    <w:rPr>
      <w:rFonts w:ascii="Tahoma" w:hAnsi="Tahoma" w:cs="Tahoma"/>
      <w:sz w:val="16"/>
      <w:szCs w:val="16"/>
    </w:rPr>
  </w:style>
  <w:style w:type="paragraph" w:styleId="NormalWeb">
    <w:name w:val="Normal (Web)"/>
    <w:basedOn w:val="Normal"/>
    <w:uiPriority w:val="99"/>
    <w:semiHidden/>
    <w:unhideWhenUsed/>
    <w:rsid w:val="00DE724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D90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5064">
      <w:bodyDiv w:val="1"/>
      <w:marLeft w:val="0"/>
      <w:marRight w:val="0"/>
      <w:marTop w:val="0"/>
      <w:marBottom w:val="0"/>
      <w:divBdr>
        <w:top w:val="none" w:sz="0" w:space="0" w:color="auto"/>
        <w:left w:val="none" w:sz="0" w:space="0" w:color="auto"/>
        <w:bottom w:val="none" w:sz="0" w:space="0" w:color="auto"/>
        <w:right w:val="none" w:sz="0" w:space="0" w:color="auto"/>
      </w:divBdr>
      <w:divsChild>
        <w:div w:id="341664288">
          <w:marLeft w:val="0"/>
          <w:marRight w:val="0"/>
          <w:marTop w:val="0"/>
          <w:marBottom w:val="0"/>
          <w:divBdr>
            <w:top w:val="none" w:sz="0" w:space="0" w:color="auto"/>
            <w:left w:val="none" w:sz="0" w:space="0" w:color="auto"/>
            <w:bottom w:val="none" w:sz="0" w:space="0" w:color="auto"/>
            <w:right w:val="none" w:sz="0" w:space="0" w:color="auto"/>
          </w:divBdr>
        </w:div>
        <w:div w:id="614597907">
          <w:marLeft w:val="0"/>
          <w:marRight w:val="0"/>
          <w:marTop w:val="0"/>
          <w:marBottom w:val="0"/>
          <w:divBdr>
            <w:top w:val="none" w:sz="0" w:space="0" w:color="auto"/>
            <w:left w:val="none" w:sz="0" w:space="0" w:color="auto"/>
            <w:bottom w:val="none" w:sz="0" w:space="0" w:color="auto"/>
            <w:right w:val="none" w:sz="0" w:space="0" w:color="auto"/>
          </w:divBdr>
        </w:div>
        <w:div w:id="1111168632">
          <w:marLeft w:val="0"/>
          <w:marRight w:val="0"/>
          <w:marTop w:val="0"/>
          <w:marBottom w:val="0"/>
          <w:divBdr>
            <w:top w:val="none" w:sz="0" w:space="0" w:color="auto"/>
            <w:left w:val="none" w:sz="0" w:space="0" w:color="auto"/>
            <w:bottom w:val="none" w:sz="0" w:space="0" w:color="auto"/>
            <w:right w:val="none" w:sz="0" w:space="0" w:color="auto"/>
          </w:divBdr>
        </w:div>
        <w:div w:id="2042434412">
          <w:marLeft w:val="0"/>
          <w:marRight w:val="0"/>
          <w:marTop w:val="0"/>
          <w:marBottom w:val="0"/>
          <w:divBdr>
            <w:top w:val="none" w:sz="0" w:space="0" w:color="auto"/>
            <w:left w:val="none" w:sz="0" w:space="0" w:color="auto"/>
            <w:bottom w:val="none" w:sz="0" w:space="0" w:color="auto"/>
            <w:right w:val="none" w:sz="0" w:space="0" w:color="auto"/>
          </w:divBdr>
        </w:div>
      </w:divsChild>
    </w:div>
    <w:div w:id="47388135">
      <w:bodyDiv w:val="1"/>
      <w:marLeft w:val="0"/>
      <w:marRight w:val="0"/>
      <w:marTop w:val="0"/>
      <w:marBottom w:val="0"/>
      <w:divBdr>
        <w:top w:val="none" w:sz="0" w:space="0" w:color="auto"/>
        <w:left w:val="none" w:sz="0" w:space="0" w:color="auto"/>
        <w:bottom w:val="none" w:sz="0" w:space="0" w:color="auto"/>
        <w:right w:val="none" w:sz="0" w:space="0" w:color="auto"/>
      </w:divBdr>
      <w:divsChild>
        <w:div w:id="1095326089">
          <w:marLeft w:val="0"/>
          <w:marRight w:val="0"/>
          <w:marTop w:val="0"/>
          <w:marBottom w:val="0"/>
          <w:divBdr>
            <w:top w:val="none" w:sz="0" w:space="0" w:color="auto"/>
            <w:left w:val="none" w:sz="0" w:space="0" w:color="auto"/>
            <w:bottom w:val="none" w:sz="0" w:space="0" w:color="auto"/>
            <w:right w:val="none" w:sz="0" w:space="0" w:color="auto"/>
          </w:divBdr>
        </w:div>
      </w:divsChild>
    </w:div>
    <w:div w:id="213926141">
      <w:bodyDiv w:val="1"/>
      <w:marLeft w:val="0"/>
      <w:marRight w:val="0"/>
      <w:marTop w:val="0"/>
      <w:marBottom w:val="0"/>
      <w:divBdr>
        <w:top w:val="none" w:sz="0" w:space="0" w:color="auto"/>
        <w:left w:val="none" w:sz="0" w:space="0" w:color="auto"/>
        <w:bottom w:val="none" w:sz="0" w:space="0" w:color="auto"/>
        <w:right w:val="none" w:sz="0" w:space="0" w:color="auto"/>
      </w:divBdr>
    </w:div>
    <w:div w:id="287316617">
      <w:bodyDiv w:val="1"/>
      <w:marLeft w:val="0"/>
      <w:marRight w:val="0"/>
      <w:marTop w:val="0"/>
      <w:marBottom w:val="0"/>
      <w:divBdr>
        <w:top w:val="none" w:sz="0" w:space="0" w:color="auto"/>
        <w:left w:val="none" w:sz="0" w:space="0" w:color="auto"/>
        <w:bottom w:val="none" w:sz="0" w:space="0" w:color="auto"/>
        <w:right w:val="none" w:sz="0" w:space="0" w:color="auto"/>
      </w:divBdr>
      <w:divsChild>
        <w:div w:id="88746201">
          <w:marLeft w:val="1425"/>
          <w:marRight w:val="0"/>
          <w:marTop w:val="0"/>
          <w:marBottom w:val="0"/>
          <w:divBdr>
            <w:top w:val="none" w:sz="0" w:space="0" w:color="auto"/>
            <w:left w:val="none" w:sz="0" w:space="0" w:color="auto"/>
            <w:bottom w:val="none" w:sz="0" w:space="0" w:color="auto"/>
            <w:right w:val="none" w:sz="0" w:space="0" w:color="auto"/>
          </w:divBdr>
        </w:div>
        <w:div w:id="767576979">
          <w:marLeft w:val="1425"/>
          <w:marRight w:val="0"/>
          <w:marTop w:val="0"/>
          <w:marBottom w:val="0"/>
          <w:divBdr>
            <w:top w:val="none" w:sz="0" w:space="0" w:color="auto"/>
            <w:left w:val="none" w:sz="0" w:space="0" w:color="auto"/>
            <w:bottom w:val="none" w:sz="0" w:space="0" w:color="auto"/>
            <w:right w:val="none" w:sz="0" w:space="0" w:color="auto"/>
          </w:divBdr>
        </w:div>
        <w:div w:id="1711032662">
          <w:marLeft w:val="0"/>
          <w:marRight w:val="0"/>
          <w:marTop w:val="0"/>
          <w:marBottom w:val="0"/>
          <w:divBdr>
            <w:top w:val="none" w:sz="0" w:space="0" w:color="auto"/>
            <w:left w:val="none" w:sz="0" w:space="0" w:color="auto"/>
            <w:bottom w:val="none" w:sz="0" w:space="0" w:color="auto"/>
            <w:right w:val="none" w:sz="0" w:space="0" w:color="auto"/>
          </w:divBdr>
        </w:div>
        <w:div w:id="1883203862">
          <w:marLeft w:val="1425"/>
          <w:marRight w:val="0"/>
          <w:marTop w:val="0"/>
          <w:marBottom w:val="0"/>
          <w:divBdr>
            <w:top w:val="none" w:sz="0" w:space="0" w:color="auto"/>
            <w:left w:val="none" w:sz="0" w:space="0" w:color="auto"/>
            <w:bottom w:val="none" w:sz="0" w:space="0" w:color="auto"/>
            <w:right w:val="none" w:sz="0" w:space="0" w:color="auto"/>
          </w:divBdr>
        </w:div>
      </w:divsChild>
    </w:div>
    <w:div w:id="785201600">
      <w:bodyDiv w:val="1"/>
      <w:marLeft w:val="0"/>
      <w:marRight w:val="0"/>
      <w:marTop w:val="0"/>
      <w:marBottom w:val="0"/>
      <w:divBdr>
        <w:top w:val="none" w:sz="0" w:space="0" w:color="auto"/>
        <w:left w:val="none" w:sz="0" w:space="0" w:color="auto"/>
        <w:bottom w:val="none" w:sz="0" w:space="0" w:color="auto"/>
        <w:right w:val="none" w:sz="0" w:space="0" w:color="auto"/>
      </w:divBdr>
      <w:divsChild>
        <w:div w:id="754009846">
          <w:marLeft w:val="0"/>
          <w:marRight w:val="0"/>
          <w:marTop w:val="0"/>
          <w:marBottom w:val="0"/>
          <w:divBdr>
            <w:top w:val="none" w:sz="0" w:space="0" w:color="auto"/>
            <w:left w:val="none" w:sz="0" w:space="0" w:color="auto"/>
            <w:bottom w:val="none" w:sz="0" w:space="0" w:color="auto"/>
            <w:right w:val="none" w:sz="0" w:space="0" w:color="auto"/>
          </w:divBdr>
        </w:div>
        <w:div w:id="1831601614">
          <w:marLeft w:val="0"/>
          <w:marRight w:val="0"/>
          <w:marTop w:val="0"/>
          <w:marBottom w:val="0"/>
          <w:divBdr>
            <w:top w:val="none" w:sz="0" w:space="0" w:color="auto"/>
            <w:left w:val="none" w:sz="0" w:space="0" w:color="auto"/>
            <w:bottom w:val="none" w:sz="0" w:space="0" w:color="auto"/>
            <w:right w:val="none" w:sz="0" w:space="0" w:color="auto"/>
          </w:divBdr>
        </w:div>
      </w:divsChild>
    </w:div>
    <w:div w:id="788358333">
      <w:bodyDiv w:val="1"/>
      <w:marLeft w:val="0"/>
      <w:marRight w:val="0"/>
      <w:marTop w:val="0"/>
      <w:marBottom w:val="0"/>
      <w:divBdr>
        <w:top w:val="none" w:sz="0" w:space="0" w:color="auto"/>
        <w:left w:val="none" w:sz="0" w:space="0" w:color="auto"/>
        <w:bottom w:val="none" w:sz="0" w:space="0" w:color="auto"/>
        <w:right w:val="none" w:sz="0" w:space="0" w:color="auto"/>
      </w:divBdr>
      <w:divsChild>
        <w:div w:id="1553424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cienceofsoil.com/teacher-resources" TargetMode="External"/><Relationship Id="rId13" Type="http://schemas.openxmlformats.org/officeDocument/2006/relationships/hyperlink" Target="https://study.com/academy/lesson/soil-lesson-pla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scienceofsoil.com/teacher-resour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terest.com/pin/13159023881823203/" TargetMode="External"/><Relationship Id="rId5" Type="http://schemas.openxmlformats.org/officeDocument/2006/relationships/webSettings" Target="webSettings.xml"/><Relationship Id="rId15" Type="http://schemas.openxmlformats.org/officeDocument/2006/relationships/hyperlink" Target="https://www.pinterest.com/pin/13159023881823203/" TargetMode="External"/><Relationship Id="rId10" Type="http://schemas.openxmlformats.org/officeDocument/2006/relationships/hyperlink" Target="https://www.soils4teachers.org/lessons-and-activiti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tudy.com/academy/lesson/soil-lesson-plan.html" TargetMode="External"/><Relationship Id="rId14" Type="http://schemas.openxmlformats.org/officeDocument/2006/relationships/hyperlink" Target="https://www.soils4teachers.org/lessons-and-activit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E3902"/>
    <w:rsid w:val="00144FD0"/>
    <w:rsid w:val="004A008E"/>
    <w:rsid w:val="00713551"/>
    <w:rsid w:val="00805105"/>
    <w:rsid w:val="00816166"/>
    <w:rsid w:val="00836926"/>
    <w:rsid w:val="00921121"/>
    <w:rsid w:val="00AB2F7D"/>
    <w:rsid w:val="00AB37F5"/>
    <w:rsid w:val="00C93DC1"/>
    <w:rsid w:val="00F5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2530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2</cp:revision>
  <dcterms:created xsi:type="dcterms:W3CDTF">2018-09-24T13:04:00Z</dcterms:created>
  <dcterms:modified xsi:type="dcterms:W3CDTF">2018-11-08T05:29:00Z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