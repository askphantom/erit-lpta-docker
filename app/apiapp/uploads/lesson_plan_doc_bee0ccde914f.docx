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0112619B" w:rsidR="00C17E2A" w:rsidRDefault="004B3B2E">
            <w:pPr>
              <w:pStyle w:val="Title"/>
            </w:pPr>
            <w:r>
              <w:t>PLANTS</w:t>
            </w:r>
          </w:p>
        </w:tc>
        <w:sdt>
          <w:sdtPr>
            <w:id w:val="1545870053"/>
            <w:placeholder>
              <w:docPart w:val="57D0253E54FA4684857C7E53F49E1A5B"/>
            </w:placeholder>
            <w:date w:fullDate="2018-10-02T00:00:00Z">
              <w:dateFormat w:val="M.d.yyyy"/>
              <w:lid w:val="en-US"/>
              <w:storeMappedDataAs w:val="dateTime"/>
              <w:calendar w:val="gregorian"/>
            </w:date>
          </w:sdtPr>
          <w:sdtEndPr/>
          <w:sdtContent>
            <w:tc>
              <w:tcPr>
                <w:tcW w:w="2500" w:type="pct"/>
                <w:vAlign w:val="bottom"/>
              </w:tcPr>
              <w:p w14:paraId="184A80D0" w14:textId="1B1D149D" w:rsidR="00C17E2A" w:rsidRDefault="00181B43">
                <w:pPr>
                  <w:pStyle w:val="Date"/>
                </w:pPr>
                <w:r>
                  <w:t>10.2.2018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35DDD3AC" w:rsidR="00C17E2A" w:rsidRDefault="0078203A">
                  <w:r>
                    <w:t>Basic  Science</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C095BC0" w14:textId="76BD9159" w:rsidR="00B66511" w:rsidRDefault="0078203A" w:rsidP="00B66511">
            <w:pPr>
              <w:pStyle w:val="ListParagraph"/>
              <w:numPr>
                <w:ilvl w:val="0"/>
                <w:numId w:val="6"/>
              </w:numPr>
              <w:ind w:left="467" w:hanging="142"/>
            </w:pPr>
            <w:r>
              <w:t>Identification of common plants</w:t>
            </w:r>
          </w:p>
          <w:p w14:paraId="4FDBE9B2" w14:textId="77777777" w:rsidR="00453D92" w:rsidRDefault="0078203A" w:rsidP="004343E9">
            <w:pPr>
              <w:pStyle w:val="ListParagraph"/>
              <w:numPr>
                <w:ilvl w:val="0"/>
                <w:numId w:val="6"/>
              </w:numPr>
              <w:ind w:left="467" w:hanging="142"/>
            </w:pPr>
            <w:r>
              <w:t xml:space="preserve">Features of a plant </w:t>
            </w:r>
          </w:p>
          <w:p w14:paraId="6FA35820" w14:textId="1A0E2D2D" w:rsidR="0078203A" w:rsidRDefault="0078203A" w:rsidP="004343E9">
            <w:pPr>
              <w:pStyle w:val="ListParagraph"/>
              <w:numPr>
                <w:ilvl w:val="0"/>
                <w:numId w:val="6"/>
              </w:numPr>
              <w:ind w:left="467" w:hanging="142"/>
            </w:pPr>
            <w:r>
              <w:t>Different types of plants, Plant Leaves,  Stem, Roots, Flowers and fruits</w:t>
            </w:r>
          </w:p>
          <w:p w14:paraId="458BD9FD" w14:textId="2E8D2175" w:rsidR="0078203A" w:rsidRDefault="0078203A" w:rsidP="004343E9">
            <w:pPr>
              <w:pStyle w:val="ListParagraph"/>
              <w:numPr>
                <w:ilvl w:val="0"/>
                <w:numId w:val="6"/>
              </w:numPr>
              <w:ind w:left="467" w:hanging="142"/>
            </w:pPr>
            <w:r>
              <w:t>Common uses of plants</w:t>
            </w:r>
          </w:p>
        </w:tc>
      </w:tr>
    </w:tbl>
    <w:p w14:paraId="44024CC7" w14:textId="6878BBF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20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317E7653" w14:textId="3CD16013" w:rsidR="00AC40E8" w:rsidRPr="00CB1D80" w:rsidRDefault="00CB1D80" w:rsidP="00AC40E8">
                                  <w:pPr>
                                    <w:spacing w:before="0" w:after="0" w:line="240" w:lineRule="auto"/>
                                  </w:pPr>
                                  <w:r>
                                    <w:t>-</w:t>
                                  </w:r>
                                  <w:r w:rsidR="00EB4DB1" w:rsidRPr="00CB1D80">
                                    <w:t xml:space="preserve"> Board markers</w:t>
                                  </w:r>
                                </w:p>
                                <w:p w14:paraId="0A45E798" w14:textId="77777777" w:rsidR="00D72B33" w:rsidRDefault="00CB1D80" w:rsidP="00AC40E8">
                                  <w:pPr>
                                    <w:spacing w:before="0" w:after="0" w:line="240" w:lineRule="auto"/>
                                  </w:pPr>
                                  <w:r>
                                    <w:t>-</w:t>
                                  </w:r>
                                  <w:r w:rsidR="00AC40E8" w:rsidRPr="00CB1D80">
                                    <w:t xml:space="preserve">  Pencils</w:t>
                                  </w:r>
                                </w:p>
                                <w:p w14:paraId="5B8E1256" w14:textId="70436B8A" w:rsidR="00AC40E8" w:rsidRPr="00CB1D80" w:rsidRDefault="00D72B33" w:rsidP="00AC40E8">
                                  <w:pPr>
                                    <w:spacing w:before="0" w:after="0" w:line="240" w:lineRule="auto"/>
                                  </w:pPr>
                                  <w:r>
                                    <w:t>-  crayons</w:t>
                                  </w:r>
                                  <w:r w:rsidR="00AC40E8" w:rsidRPr="00CB1D80">
                                    <w:t xml:space="preserve"> </w:t>
                                  </w:r>
                                </w:p>
                                <w:p w14:paraId="7AFCEEE6" w14:textId="2F3E6C23" w:rsidR="00AC40E8" w:rsidRDefault="00CB1D80" w:rsidP="00AC40E8">
                                  <w:pPr>
                                    <w:spacing w:before="0" w:after="0" w:line="240" w:lineRule="auto"/>
                                  </w:pPr>
                                  <w:r>
                                    <w:t>-</w:t>
                                  </w:r>
                                  <w:r w:rsidR="00AC40E8" w:rsidRPr="00CB1D80">
                                    <w:t xml:space="preserve">  Erasers </w:t>
                                  </w:r>
                                </w:p>
                                <w:p w14:paraId="514CA007" w14:textId="4A614390" w:rsidR="00AC46FC" w:rsidRPr="00CB1D80" w:rsidRDefault="00AC46FC" w:rsidP="00AC40E8">
                                  <w:pPr>
                                    <w:spacing w:before="0" w:after="0" w:line="240" w:lineRule="auto"/>
                                  </w:pPr>
                                  <w:r>
                                    <w:t>-  Chart paper</w:t>
                                  </w:r>
                                </w:p>
                                <w:p w14:paraId="5465E8F6" w14:textId="6190A26E" w:rsidR="00AC40E8" w:rsidRPr="00CB1D80" w:rsidRDefault="00CB1D80" w:rsidP="00AC40E8">
                                  <w:pPr>
                                    <w:spacing w:before="0" w:after="0" w:line="240" w:lineRule="auto"/>
                                  </w:pPr>
                                  <w:r>
                                    <w:t>-</w:t>
                                  </w:r>
                                  <w:r w:rsidR="00AC40E8" w:rsidRPr="00CB1D80">
                                    <w:t xml:space="preserve">  Paper flowers </w:t>
                                  </w:r>
                                </w:p>
                                <w:p w14:paraId="64A70580" w14:textId="5F63E99C" w:rsidR="00AC40E8" w:rsidRDefault="00CB1D80" w:rsidP="00AC40E8">
                                  <w:pPr>
                                    <w:spacing w:before="0" w:after="0" w:line="240" w:lineRule="auto"/>
                                  </w:pPr>
                                  <w:r>
                                    <w:t>-</w:t>
                                  </w:r>
                                  <w:r w:rsidR="00D72B33">
                                    <w:t xml:space="preserve">  </w:t>
                                  </w:r>
                                  <w:r w:rsidRPr="00CB1D80">
                                    <w:t>Plant pictures</w:t>
                                  </w:r>
                                </w:p>
                                <w:p w14:paraId="0D0722C3" w14:textId="4E7DBC65" w:rsidR="007F15C1" w:rsidRDefault="009F769E" w:rsidP="00AC40E8">
                                  <w:pPr>
                                    <w:spacing w:before="0" w:after="0" w:line="240" w:lineRule="auto"/>
                                  </w:pPr>
                                  <w:r>
                                    <w:t xml:space="preserve">-  </w:t>
                                  </w:r>
                                  <w:r w:rsidR="00736EA7">
                                    <w:t>Paper for brainstorming activity</w:t>
                                  </w:r>
                                </w:p>
                                <w:p w14:paraId="65817714" w14:textId="68012211" w:rsidR="00D72B33" w:rsidRDefault="00D72B33" w:rsidP="00AC40E8">
                                  <w:pPr>
                                    <w:spacing w:before="0" w:after="0" w:line="240" w:lineRule="auto"/>
                                  </w:pPr>
                                  <w:r>
                                    <w:t xml:space="preserve">- </w:t>
                                  </w:r>
                                  <w:r w:rsidR="007F15C1">
                                    <w:t xml:space="preserve"> live flowering plants</w:t>
                                  </w:r>
                                </w:p>
                                <w:p w14:paraId="3565034B" w14:textId="1069B8DE" w:rsidR="0016197E" w:rsidRDefault="00503402" w:rsidP="00AC40E8">
                                  <w:pPr>
                                    <w:spacing w:before="0" w:after="0" w:line="240" w:lineRule="auto"/>
                                  </w:pPr>
                                  <w:r>
                                    <w:t xml:space="preserve">- </w:t>
                                  </w:r>
                                  <w:r w:rsidR="00AC46FC">
                                    <w:t xml:space="preserve"> </w:t>
                                  </w:r>
                                  <w:r>
                                    <w:t>flowers</w:t>
                                  </w:r>
                                </w:p>
                                <w:p w14:paraId="7F3C2D68" w14:textId="42E5D00D" w:rsidR="0016197E" w:rsidRDefault="0016197E" w:rsidP="00AC40E8">
                                  <w:pPr>
                                    <w:spacing w:before="0" w:after="0" w:line="240" w:lineRule="auto"/>
                                  </w:pPr>
                                  <w:r>
                                    <w:t xml:space="preserve">- </w:t>
                                  </w:r>
                                  <w:r w:rsidR="00AC46FC">
                                    <w:t xml:space="preserve"> </w:t>
                                  </w:r>
                                  <w:r>
                                    <w:t>Plastic cups</w:t>
                                  </w:r>
                                </w:p>
                                <w:p w14:paraId="7428F640" w14:textId="056B4D6E" w:rsidR="002C2A03" w:rsidRDefault="002C2A03" w:rsidP="00AC40E8">
                                  <w:pPr>
                                    <w:spacing w:before="0" w:after="0" w:line="240" w:lineRule="auto"/>
                                  </w:pPr>
                                  <w:r>
                                    <w:t>-</w:t>
                                  </w:r>
                                  <w:r w:rsidR="00AC46FC">
                                    <w:t xml:space="preserve">  </w:t>
                                  </w:r>
                                  <w:r w:rsidR="009F769E">
                                    <w:t>Soil</w:t>
                                  </w:r>
                                </w:p>
                                <w:p w14:paraId="1A0B4135" w14:textId="77777777" w:rsidR="0016197E" w:rsidRPr="00CB1D80" w:rsidRDefault="0016197E" w:rsidP="00AC40E8">
                                  <w:pPr>
                                    <w:spacing w:before="0" w:after="0" w:line="240" w:lineRule="auto"/>
                                  </w:pPr>
                                </w:p>
                                <w:p w14:paraId="768ADB0F" w14:textId="738B04AA" w:rsidR="00AC40E8" w:rsidRPr="00AC40E8" w:rsidRDefault="00EB4DB1" w:rsidP="00AC40E8">
                                  <w:pPr>
                                    <w:spacing w:before="0"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r w:rsidR="00AC40E8" w:rsidRPr="00AC40E8">
                                    <w:rPr>
                                      <w:rFonts w:ascii="Times New Roman" w:eastAsia="Times New Roman" w:hAnsi="Times New Roman" w:cs="Times New Roman"/>
                                      <w:color w:val="auto"/>
                                      <w:sz w:val="24"/>
                                      <w:szCs w:val="24"/>
                                      <w:lang w:eastAsia="en-US"/>
                                    </w:rPr>
                                    <w:t xml:space="preserve"> </w:t>
                                  </w:r>
                                </w:p>
                                <w:p w14:paraId="4BE61749" w14:textId="46B469F2" w:rsidR="00B046C1" w:rsidRPr="00EB4DB1" w:rsidRDefault="00B046C1" w:rsidP="00EB4DB1">
                                  <w:pPr>
                                    <w:spacing w:before="0" w:after="0" w:line="240" w:lineRule="auto"/>
                                    <w:rPr>
                                      <w:rFonts w:ascii="Times New Roman" w:eastAsia="Times New Roman" w:hAnsi="Times New Roman" w:cs="Times New Roman"/>
                                      <w:color w:val="auto"/>
                                      <w:sz w:val="24"/>
                                      <w:szCs w:val="24"/>
                                      <w:lang w:eastAsia="en-US"/>
                                    </w:r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D0679BA" w14:textId="5EAA6D2A" w:rsidR="004F6D32" w:rsidRDefault="003848A0" w:rsidP="00437E70">
                                  <w:pPr>
                                    <w:pStyle w:val="ListBullet"/>
                                  </w:pPr>
                                  <w:hyperlink r:id="rId8" w:history="1">
                                    <w:r w:rsidR="00437E70" w:rsidRPr="00EC00B8">
                                      <w:rPr>
                                        <w:rStyle w:val="Hyperlink"/>
                                      </w:rPr>
                                      <w:t>http://www.discoveryeducation.com/teachers/free-lesson-plans/all-about-plants.cfm</w:t>
                                    </w:r>
                                  </w:hyperlink>
                                </w:p>
                                <w:p w14:paraId="7CC07549" w14:textId="1C4DD979" w:rsidR="00437E70" w:rsidRDefault="003848A0" w:rsidP="00437E70">
                                  <w:pPr>
                                    <w:pStyle w:val="ListBullet"/>
                                  </w:pPr>
                                  <w:hyperlink r:id="rId9" w:history="1">
                                    <w:r w:rsidR="00437E70" w:rsidRPr="00EC00B8">
                                      <w:rPr>
                                        <w:rStyle w:val="Hyperlink"/>
                                      </w:rPr>
                                      <w:t>https://www.weareteachers.com/plant-life-cycle-activities/</w:t>
                                    </w:r>
                                  </w:hyperlink>
                                </w:p>
                                <w:p w14:paraId="653D48B8" w14:textId="13F90AEE" w:rsidR="00437E70" w:rsidRDefault="003848A0" w:rsidP="00D40245">
                                  <w:pPr>
                                    <w:pStyle w:val="ListBullet"/>
                                  </w:pPr>
                                  <w:hyperlink r:id="rId10" w:history="1">
                                    <w:r w:rsidR="00D40245" w:rsidRPr="001B4636">
                                      <w:rPr>
                                        <w:rStyle w:val="Hyperlink"/>
                                      </w:rPr>
                                      <w:t>https://www.pinterest.com/pin/105834659964678171/</w:t>
                                    </w:r>
                                  </w:hyperlink>
                                </w:p>
                                <w:p w14:paraId="69ECFCAC" w14:textId="0AECB4DE" w:rsidR="00D40245" w:rsidRDefault="003848A0" w:rsidP="00D40245">
                                  <w:pPr>
                                    <w:pStyle w:val="ListBullet"/>
                                  </w:pPr>
                                  <w:hyperlink r:id="rId11" w:history="1">
                                    <w:r w:rsidR="00D40245" w:rsidRPr="001B4636">
                                      <w:rPr>
                                        <w:rStyle w:val="Hyperlink"/>
                                      </w:rPr>
                                      <w:t>https://www.scholastic.com/teachers/blog-posts/shari-carter/17-18/teach-what-grows-from-seeds-with-a-book--a-magazine--crafts-and-/</w:t>
                                    </w:r>
                                  </w:hyperlink>
                                </w:p>
                                <w:p w14:paraId="2BC375A3" w14:textId="7A770388" w:rsidR="00D40245" w:rsidRDefault="003848A0" w:rsidP="00D40245">
                                  <w:pPr>
                                    <w:pStyle w:val="ListBullet"/>
                                  </w:pPr>
                                  <w:hyperlink r:id="rId12" w:history="1">
                                    <w:r w:rsidR="00D40245" w:rsidRPr="001B4636">
                                      <w:rPr>
                                        <w:rStyle w:val="Hyperlink"/>
                                      </w:rPr>
                                      <w:t>https://www.eslkidstuff.com/esl-kids-games/animals-games.htm</w:t>
                                    </w:r>
                                  </w:hyperlink>
                                </w:p>
                                <w:p w14:paraId="3819C6B7" w14:textId="77777777" w:rsidR="00D40245" w:rsidRDefault="00D40245" w:rsidP="009F769E">
                                  <w:pPr>
                                    <w:pStyle w:val="ListBullet"/>
                                    <w:numPr>
                                      <w:ilvl w:val="0"/>
                                      <w:numId w:val="0"/>
                                    </w:numPr>
                                    <w:ind w:left="101"/>
                                  </w:pPr>
                                </w:p>
                                <w:p w14:paraId="266D3DBF" w14:textId="3DFF7508" w:rsidR="00C82CFC" w:rsidRDefault="00C82CFC" w:rsidP="00C82CFC">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20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317E7653" w14:textId="3CD16013" w:rsidR="00AC40E8" w:rsidRPr="00CB1D80" w:rsidRDefault="00CB1D80" w:rsidP="00AC40E8">
                            <w:pPr>
                              <w:spacing w:before="0" w:after="0" w:line="240" w:lineRule="auto"/>
                            </w:pPr>
                            <w:r>
                              <w:t>-</w:t>
                            </w:r>
                            <w:r w:rsidR="00EB4DB1" w:rsidRPr="00CB1D80">
                              <w:t xml:space="preserve"> Board markers</w:t>
                            </w:r>
                          </w:p>
                          <w:p w14:paraId="0A45E798" w14:textId="77777777" w:rsidR="00D72B33" w:rsidRDefault="00CB1D80" w:rsidP="00AC40E8">
                            <w:pPr>
                              <w:spacing w:before="0" w:after="0" w:line="240" w:lineRule="auto"/>
                            </w:pPr>
                            <w:r>
                              <w:t>-</w:t>
                            </w:r>
                            <w:r w:rsidR="00AC40E8" w:rsidRPr="00CB1D80">
                              <w:t xml:space="preserve">  Pencils</w:t>
                            </w:r>
                          </w:p>
                          <w:p w14:paraId="5B8E1256" w14:textId="70436B8A" w:rsidR="00AC40E8" w:rsidRPr="00CB1D80" w:rsidRDefault="00D72B33" w:rsidP="00AC40E8">
                            <w:pPr>
                              <w:spacing w:before="0" w:after="0" w:line="240" w:lineRule="auto"/>
                            </w:pPr>
                            <w:r>
                              <w:t>-  crayons</w:t>
                            </w:r>
                            <w:r w:rsidR="00AC40E8" w:rsidRPr="00CB1D80">
                              <w:t xml:space="preserve"> </w:t>
                            </w:r>
                          </w:p>
                          <w:p w14:paraId="7AFCEEE6" w14:textId="2F3E6C23" w:rsidR="00AC40E8" w:rsidRDefault="00CB1D80" w:rsidP="00AC40E8">
                            <w:pPr>
                              <w:spacing w:before="0" w:after="0" w:line="240" w:lineRule="auto"/>
                            </w:pPr>
                            <w:r>
                              <w:t>-</w:t>
                            </w:r>
                            <w:r w:rsidR="00AC40E8" w:rsidRPr="00CB1D80">
                              <w:t xml:space="preserve">  Erasers </w:t>
                            </w:r>
                          </w:p>
                          <w:p w14:paraId="514CA007" w14:textId="4A614390" w:rsidR="00AC46FC" w:rsidRPr="00CB1D80" w:rsidRDefault="00AC46FC" w:rsidP="00AC40E8">
                            <w:pPr>
                              <w:spacing w:before="0" w:after="0" w:line="240" w:lineRule="auto"/>
                            </w:pPr>
                            <w:r>
                              <w:t>-  Chart paper</w:t>
                            </w:r>
                          </w:p>
                          <w:p w14:paraId="5465E8F6" w14:textId="6190A26E" w:rsidR="00AC40E8" w:rsidRPr="00CB1D80" w:rsidRDefault="00CB1D80" w:rsidP="00AC40E8">
                            <w:pPr>
                              <w:spacing w:before="0" w:after="0" w:line="240" w:lineRule="auto"/>
                            </w:pPr>
                            <w:r>
                              <w:t>-</w:t>
                            </w:r>
                            <w:r w:rsidR="00AC40E8" w:rsidRPr="00CB1D80">
                              <w:t xml:space="preserve">  Paper flowers </w:t>
                            </w:r>
                          </w:p>
                          <w:p w14:paraId="64A70580" w14:textId="5F63E99C" w:rsidR="00AC40E8" w:rsidRDefault="00CB1D80" w:rsidP="00AC40E8">
                            <w:pPr>
                              <w:spacing w:before="0" w:after="0" w:line="240" w:lineRule="auto"/>
                            </w:pPr>
                            <w:r>
                              <w:t>-</w:t>
                            </w:r>
                            <w:r w:rsidR="00D72B33">
                              <w:t xml:space="preserve">  </w:t>
                            </w:r>
                            <w:r w:rsidRPr="00CB1D80">
                              <w:t>Plant pictures</w:t>
                            </w:r>
                          </w:p>
                          <w:p w14:paraId="0D0722C3" w14:textId="4E7DBC65" w:rsidR="007F15C1" w:rsidRDefault="009F769E" w:rsidP="00AC40E8">
                            <w:pPr>
                              <w:spacing w:before="0" w:after="0" w:line="240" w:lineRule="auto"/>
                            </w:pPr>
                            <w:r>
                              <w:t xml:space="preserve">-  </w:t>
                            </w:r>
                            <w:r w:rsidR="00736EA7">
                              <w:t>Paper for brainstorming activity</w:t>
                            </w:r>
                          </w:p>
                          <w:p w14:paraId="65817714" w14:textId="68012211" w:rsidR="00D72B33" w:rsidRDefault="00D72B33" w:rsidP="00AC40E8">
                            <w:pPr>
                              <w:spacing w:before="0" w:after="0" w:line="240" w:lineRule="auto"/>
                            </w:pPr>
                            <w:r>
                              <w:t xml:space="preserve">- </w:t>
                            </w:r>
                            <w:r w:rsidR="007F15C1">
                              <w:t xml:space="preserve"> live flowering plants</w:t>
                            </w:r>
                          </w:p>
                          <w:p w14:paraId="3565034B" w14:textId="1069B8DE" w:rsidR="0016197E" w:rsidRDefault="00503402" w:rsidP="00AC40E8">
                            <w:pPr>
                              <w:spacing w:before="0" w:after="0" w:line="240" w:lineRule="auto"/>
                            </w:pPr>
                            <w:r>
                              <w:t xml:space="preserve">- </w:t>
                            </w:r>
                            <w:r w:rsidR="00AC46FC">
                              <w:t xml:space="preserve"> </w:t>
                            </w:r>
                            <w:r>
                              <w:t>flowers</w:t>
                            </w:r>
                          </w:p>
                          <w:p w14:paraId="7F3C2D68" w14:textId="42E5D00D" w:rsidR="0016197E" w:rsidRDefault="0016197E" w:rsidP="00AC40E8">
                            <w:pPr>
                              <w:spacing w:before="0" w:after="0" w:line="240" w:lineRule="auto"/>
                            </w:pPr>
                            <w:r>
                              <w:t xml:space="preserve">- </w:t>
                            </w:r>
                            <w:r w:rsidR="00AC46FC">
                              <w:t xml:space="preserve"> </w:t>
                            </w:r>
                            <w:r>
                              <w:t>Plastic cups</w:t>
                            </w:r>
                          </w:p>
                          <w:p w14:paraId="7428F640" w14:textId="056B4D6E" w:rsidR="002C2A03" w:rsidRDefault="002C2A03" w:rsidP="00AC40E8">
                            <w:pPr>
                              <w:spacing w:before="0" w:after="0" w:line="240" w:lineRule="auto"/>
                            </w:pPr>
                            <w:r>
                              <w:t>-</w:t>
                            </w:r>
                            <w:r w:rsidR="00AC46FC">
                              <w:t xml:space="preserve">  </w:t>
                            </w:r>
                            <w:r w:rsidR="009F769E">
                              <w:t>Soil</w:t>
                            </w:r>
                          </w:p>
                          <w:p w14:paraId="1A0B4135" w14:textId="77777777" w:rsidR="0016197E" w:rsidRPr="00CB1D80" w:rsidRDefault="0016197E" w:rsidP="00AC40E8">
                            <w:pPr>
                              <w:spacing w:before="0" w:after="0" w:line="240" w:lineRule="auto"/>
                            </w:pPr>
                          </w:p>
                          <w:p w14:paraId="768ADB0F" w14:textId="738B04AA" w:rsidR="00AC40E8" w:rsidRPr="00AC40E8" w:rsidRDefault="00EB4DB1" w:rsidP="00AC40E8">
                            <w:pPr>
                              <w:spacing w:before="0"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r w:rsidR="00AC40E8" w:rsidRPr="00AC40E8">
                              <w:rPr>
                                <w:rFonts w:ascii="Times New Roman" w:eastAsia="Times New Roman" w:hAnsi="Times New Roman" w:cs="Times New Roman"/>
                                <w:color w:val="auto"/>
                                <w:sz w:val="24"/>
                                <w:szCs w:val="24"/>
                                <w:lang w:eastAsia="en-US"/>
                              </w:rPr>
                              <w:t xml:space="preserve"> </w:t>
                            </w:r>
                          </w:p>
                          <w:p w14:paraId="4BE61749" w14:textId="46B469F2" w:rsidR="00B046C1" w:rsidRPr="00EB4DB1" w:rsidRDefault="00B046C1" w:rsidP="00EB4DB1">
                            <w:pPr>
                              <w:spacing w:before="0" w:after="0" w:line="240" w:lineRule="auto"/>
                              <w:rPr>
                                <w:rFonts w:ascii="Times New Roman" w:eastAsia="Times New Roman" w:hAnsi="Times New Roman" w:cs="Times New Roman"/>
                                <w:color w:val="auto"/>
                                <w:sz w:val="24"/>
                                <w:szCs w:val="24"/>
                                <w:lang w:eastAsia="en-US"/>
                              </w:r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D0679BA" w14:textId="5EAA6D2A" w:rsidR="004F6D32" w:rsidRDefault="003848A0" w:rsidP="00437E70">
                            <w:pPr>
                              <w:pStyle w:val="ListBullet"/>
                            </w:pPr>
                            <w:hyperlink r:id="rId13" w:history="1">
                              <w:r w:rsidR="00437E70" w:rsidRPr="00EC00B8">
                                <w:rPr>
                                  <w:rStyle w:val="Hyperlink"/>
                                </w:rPr>
                                <w:t>http://www.discoveryeducation.com/teachers/free-lesson-plans/all-about-plants.cfm</w:t>
                              </w:r>
                            </w:hyperlink>
                          </w:p>
                          <w:p w14:paraId="7CC07549" w14:textId="1C4DD979" w:rsidR="00437E70" w:rsidRDefault="003848A0" w:rsidP="00437E70">
                            <w:pPr>
                              <w:pStyle w:val="ListBullet"/>
                            </w:pPr>
                            <w:hyperlink r:id="rId14" w:history="1">
                              <w:r w:rsidR="00437E70" w:rsidRPr="00EC00B8">
                                <w:rPr>
                                  <w:rStyle w:val="Hyperlink"/>
                                </w:rPr>
                                <w:t>https://www.weareteachers.com/plant-life-cycle-activities/</w:t>
                              </w:r>
                            </w:hyperlink>
                          </w:p>
                          <w:p w14:paraId="653D48B8" w14:textId="13F90AEE" w:rsidR="00437E70" w:rsidRDefault="003848A0" w:rsidP="00D40245">
                            <w:pPr>
                              <w:pStyle w:val="ListBullet"/>
                            </w:pPr>
                            <w:hyperlink r:id="rId15" w:history="1">
                              <w:r w:rsidR="00D40245" w:rsidRPr="001B4636">
                                <w:rPr>
                                  <w:rStyle w:val="Hyperlink"/>
                                </w:rPr>
                                <w:t>https://www.pinterest.com/pin/105834659964678171/</w:t>
                              </w:r>
                            </w:hyperlink>
                          </w:p>
                          <w:p w14:paraId="69ECFCAC" w14:textId="0AECB4DE" w:rsidR="00D40245" w:rsidRDefault="003848A0" w:rsidP="00D40245">
                            <w:pPr>
                              <w:pStyle w:val="ListBullet"/>
                            </w:pPr>
                            <w:hyperlink r:id="rId16" w:history="1">
                              <w:r w:rsidR="00D40245" w:rsidRPr="001B4636">
                                <w:rPr>
                                  <w:rStyle w:val="Hyperlink"/>
                                </w:rPr>
                                <w:t>https://www.scholastic.com/teachers/blog-posts/shari-carter/17-18/teach-what-grows-from-seeds-with-a-book--a-magazine--crafts-and-/</w:t>
                              </w:r>
                            </w:hyperlink>
                          </w:p>
                          <w:p w14:paraId="2BC375A3" w14:textId="7A770388" w:rsidR="00D40245" w:rsidRDefault="003848A0" w:rsidP="00D40245">
                            <w:pPr>
                              <w:pStyle w:val="ListBullet"/>
                            </w:pPr>
                            <w:hyperlink r:id="rId17" w:history="1">
                              <w:r w:rsidR="00D40245" w:rsidRPr="001B4636">
                                <w:rPr>
                                  <w:rStyle w:val="Hyperlink"/>
                                </w:rPr>
                                <w:t>https://www.eslkidstuff.com/esl-kids-games/animals-games.htm</w:t>
                              </w:r>
                            </w:hyperlink>
                          </w:p>
                          <w:p w14:paraId="3819C6B7" w14:textId="77777777" w:rsidR="00D40245" w:rsidRDefault="00D40245" w:rsidP="009F769E">
                            <w:pPr>
                              <w:pStyle w:val="ListBullet"/>
                              <w:numPr>
                                <w:ilvl w:val="0"/>
                                <w:numId w:val="0"/>
                              </w:numPr>
                              <w:ind w:left="101"/>
                            </w:pPr>
                          </w:p>
                          <w:p w14:paraId="266D3DBF" w14:textId="3DFF7508" w:rsidR="00C82CFC" w:rsidRDefault="00C82CFC" w:rsidP="00C82CFC">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50" w:type="pct"/>
        <w:tblCellMar>
          <w:left w:w="0" w:type="dxa"/>
          <w:right w:w="0" w:type="dxa"/>
        </w:tblCellMar>
        <w:tblLook w:val="04A0" w:firstRow="1" w:lastRow="0" w:firstColumn="1" w:lastColumn="0" w:noHBand="0" w:noVBand="1"/>
        <w:tblDescription w:val="Lesson plan detail"/>
      </w:tblPr>
      <w:tblGrid>
        <w:gridCol w:w="1874"/>
        <w:gridCol w:w="264"/>
        <w:gridCol w:w="3530"/>
        <w:gridCol w:w="264"/>
        <w:gridCol w:w="3529"/>
      </w:tblGrid>
      <w:tr w:rsidR="005A4652" w14:paraId="7DA79F9C" w14:textId="77777777" w:rsidTr="00B94647">
        <w:trPr>
          <w:tblHeader/>
        </w:trPr>
        <w:tc>
          <w:tcPr>
            <w:tcW w:w="949" w:type="pct"/>
            <w:tcBorders>
              <w:bottom w:val="single" w:sz="18" w:space="0" w:color="000000" w:themeColor="text1"/>
            </w:tcBorders>
          </w:tcPr>
          <w:p w14:paraId="27485672" w14:textId="77777777" w:rsidR="00C17E2A" w:rsidRDefault="00C17E2A" w:rsidP="00B94647">
            <w:pPr>
              <w:pStyle w:val="Heading1"/>
            </w:pPr>
          </w:p>
        </w:tc>
        <w:tc>
          <w:tcPr>
            <w:tcW w:w="150" w:type="pct"/>
          </w:tcPr>
          <w:p w14:paraId="1D291953" w14:textId="77777777" w:rsidR="00C17E2A" w:rsidRDefault="00C17E2A" w:rsidP="00B94647">
            <w:pPr>
              <w:pStyle w:val="Heading1"/>
            </w:pPr>
          </w:p>
        </w:tc>
        <w:tc>
          <w:tcPr>
            <w:tcW w:w="1876" w:type="pct"/>
            <w:tcBorders>
              <w:bottom w:val="single" w:sz="18" w:space="0" w:color="000000" w:themeColor="text1"/>
            </w:tcBorders>
          </w:tcPr>
          <w:p w14:paraId="4CBD4AAF" w14:textId="77777777" w:rsidR="00C17E2A" w:rsidRDefault="00D27DC3" w:rsidP="00B94647">
            <w:pPr>
              <w:pStyle w:val="Heading1"/>
            </w:pPr>
            <w:r>
              <w:t>Teacher Guide</w:t>
            </w:r>
          </w:p>
        </w:tc>
        <w:tc>
          <w:tcPr>
            <w:tcW w:w="150" w:type="pct"/>
          </w:tcPr>
          <w:p w14:paraId="14E70AFF" w14:textId="77777777" w:rsidR="00C17E2A" w:rsidRDefault="00C17E2A" w:rsidP="00B94647">
            <w:pPr>
              <w:pStyle w:val="Heading1"/>
            </w:pPr>
          </w:p>
        </w:tc>
        <w:tc>
          <w:tcPr>
            <w:tcW w:w="1876" w:type="pct"/>
            <w:tcBorders>
              <w:bottom w:val="single" w:sz="18" w:space="0" w:color="000000" w:themeColor="text1"/>
            </w:tcBorders>
          </w:tcPr>
          <w:p w14:paraId="7E9D8FEE" w14:textId="5F39BDD0" w:rsidR="00C17E2A" w:rsidRDefault="00F208E3" w:rsidP="00B94647">
            <w:pPr>
              <w:pStyle w:val="Heading1"/>
            </w:pPr>
            <w:r>
              <w:t xml:space="preserve">Guided Practice </w:t>
            </w:r>
          </w:p>
        </w:tc>
      </w:tr>
      <w:tr w:rsidR="005A4652" w14:paraId="51C30C02" w14:textId="77777777" w:rsidTr="00B94647">
        <w:trPr>
          <w:trHeight w:val="893"/>
        </w:trPr>
        <w:tc>
          <w:tcPr>
            <w:tcW w:w="949" w:type="pct"/>
            <w:tcBorders>
              <w:top w:val="single" w:sz="18" w:space="0" w:color="000000" w:themeColor="text1"/>
              <w:bottom w:val="single" w:sz="8" w:space="0" w:color="000000" w:themeColor="text1"/>
            </w:tcBorders>
          </w:tcPr>
          <w:p w14:paraId="159D1AF2" w14:textId="3064CA6F" w:rsidR="00C17E2A" w:rsidRPr="00F616CA" w:rsidRDefault="00D27DC3" w:rsidP="00B94647">
            <w:pPr>
              <w:pStyle w:val="Heading2"/>
              <w:rPr>
                <w:b/>
              </w:rPr>
            </w:pPr>
            <w:r w:rsidRPr="00F616CA">
              <w:rPr>
                <w:b/>
              </w:rPr>
              <w:t>Objectives</w:t>
            </w:r>
          </w:p>
          <w:p w14:paraId="54FABEA1" w14:textId="086F6D70" w:rsidR="00FC1F54" w:rsidRDefault="00FC1F54" w:rsidP="00FC1F54">
            <w:r>
              <w:t>Students will be able to;</w:t>
            </w:r>
          </w:p>
          <w:p w14:paraId="22989EA5" w14:textId="1C02E82F" w:rsidR="00FC1F54" w:rsidRDefault="00FC1F54" w:rsidP="00B94647">
            <w:pPr>
              <w:pStyle w:val="ListParagraph"/>
              <w:numPr>
                <w:ilvl w:val="0"/>
                <w:numId w:val="28"/>
              </w:numPr>
              <w:ind w:left="142" w:hanging="142"/>
            </w:pPr>
            <w:r>
              <w:t>I</w:t>
            </w:r>
            <w:r w:rsidRPr="00FC1F54">
              <w:t>dentify and name a variety of common plants</w:t>
            </w:r>
            <w:r>
              <w:t>.</w:t>
            </w:r>
          </w:p>
          <w:p w14:paraId="4BBC0BEB" w14:textId="45713204" w:rsidR="00453D92" w:rsidRDefault="00FC1F54" w:rsidP="00B94647">
            <w:pPr>
              <w:pStyle w:val="ListParagraph"/>
              <w:numPr>
                <w:ilvl w:val="0"/>
                <w:numId w:val="28"/>
              </w:numPr>
              <w:ind w:left="142" w:hanging="142"/>
            </w:pPr>
            <w:r>
              <w:t>I</w:t>
            </w:r>
            <w:r w:rsidR="00827978">
              <w:t>dentify and desc</w:t>
            </w:r>
            <w:r w:rsidR="00B938C2">
              <w:t>ribe the basic parts of a plant.</w:t>
            </w:r>
          </w:p>
          <w:p w14:paraId="71496FAA" w14:textId="00669D5C" w:rsidR="00827978" w:rsidRDefault="00FC1F54" w:rsidP="00B94647">
            <w:pPr>
              <w:pStyle w:val="ListParagraph"/>
              <w:numPr>
                <w:ilvl w:val="0"/>
                <w:numId w:val="28"/>
              </w:numPr>
              <w:ind w:left="142" w:hanging="142"/>
            </w:pPr>
            <w:r>
              <w:t>D</w:t>
            </w:r>
            <w:r w:rsidR="004020E2">
              <w:t>escribe different kinds of leaves</w:t>
            </w:r>
            <w:r w:rsidR="00B938C2">
              <w:t>.</w:t>
            </w:r>
          </w:p>
          <w:p w14:paraId="0080C977" w14:textId="24AE06F7" w:rsidR="004020E2" w:rsidRDefault="00FC1F54" w:rsidP="00B94647">
            <w:pPr>
              <w:pStyle w:val="ListParagraph"/>
              <w:numPr>
                <w:ilvl w:val="0"/>
                <w:numId w:val="28"/>
              </w:numPr>
              <w:ind w:left="142" w:hanging="142"/>
            </w:pPr>
            <w:r>
              <w:t>De</w:t>
            </w:r>
            <w:r w:rsidR="00C42A71">
              <w:t>scribe the needs of plants</w:t>
            </w:r>
          </w:p>
          <w:p w14:paraId="1887E4E4" w14:textId="209DF111" w:rsidR="00C42A71" w:rsidRDefault="00FC1F54" w:rsidP="00B94647">
            <w:pPr>
              <w:pStyle w:val="ListParagraph"/>
              <w:numPr>
                <w:ilvl w:val="0"/>
                <w:numId w:val="28"/>
              </w:numPr>
              <w:ind w:left="142" w:hanging="142"/>
            </w:pPr>
            <w:r>
              <w:t>I</w:t>
            </w:r>
            <w:r w:rsidR="00B31C73">
              <w:t>dentify important functions of a flower.</w:t>
            </w:r>
          </w:p>
          <w:p w14:paraId="0C8E9649" w14:textId="060D29C9" w:rsidR="00B938C2" w:rsidRDefault="00B938C2" w:rsidP="00B938C2">
            <w:pPr>
              <w:pStyle w:val="ListParagraph"/>
              <w:ind w:left="142"/>
            </w:pPr>
          </w:p>
          <w:p w14:paraId="22A31125" w14:textId="213F2506" w:rsidR="00B31C73" w:rsidRPr="000A37E8" w:rsidRDefault="00B31C73" w:rsidP="00B94647">
            <w:pPr>
              <w:pStyle w:val="ListParagraph"/>
              <w:ind w:left="142"/>
            </w:pPr>
          </w:p>
        </w:tc>
        <w:tc>
          <w:tcPr>
            <w:tcW w:w="150" w:type="pct"/>
          </w:tcPr>
          <w:p w14:paraId="64D57A74" w14:textId="77777777" w:rsidR="00C17E2A" w:rsidRDefault="00C17E2A" w:rsidP="00B94647"/>
        </w:tc>
        <w:tc>
          <w:tcPr>
            <w:tcW w:w="1876" w:type="pct"/>
            <w:tcBorders>
              <w:top w:val="single" w:sz="18" w:space="0" w:color="000000" w:themeColor="text1"/>
              <w:bottom w:val="single" w:sz="8" w:space="0" w:color="000000" w:themeColor="text1"/>
            </w:tcBorders>
            <w:shd w:val="clear" w:color="auto" w:fill="auto"/>
          </w:tcPr>
          <w:p w14:paraId="7CA6B0FB" w14:textId="51C7D508" w:rsidR="00F616CA" w:rsidRPr="00F616CA" w:rsidRDefault="00F616CA" w:rsidP="00B94647">
            <w:pPr>
              <w:rPr>
                <w:b/>
              </w:rPr>
            </w:pPr>
            <w:r w:rsidRPr="00F616CA">
              <w:rPr>
                <w:b/>
              </w:rPr>
              <w:t xml:space="preserve">Day 1/Lesson 1- </w:t>
            </w:r>
            <w:r w:rsidR="00EB7260">
              <w:rPr>
                <w:b/>
              </w:rPr>
              <w:t>20</w:t>
            </w:r>
            <w:r w:rsidR="004F6D32">
              <w:rPr>
                <w:b/>
              </w:rPr>
              <w:t xml:space="preserve"> </w:t>
            </w:r>
            <w:r w:rsidRPr="00F616CA">
              <w:rPr>
                <w:b/>
              </w:rPr>
              <w:t xml:space="preserve">Mins </w:t>
            </w:r>
          </w:p>
          <w:p w14:paraId="58AADCDF" w14:textId="389E58D2" w:rsidR="00EE0BE7" w:rsidRDefault="00C07A9E" w:rsidP="00437E70">
            <w:pPr>
              <w:pStyle w:val="ListParagraph"/>
              <w:numPr>
                <w:ilvl w:val="0"/>
                <w:numId w:val="20"/>
              </w:numPr>
              <w:ind w:left="233" w:hanging="233"/>
            </w:pPr>
            <w:r>
              <w:t>Show them pictures</w:t>
            </w:r>
            <w:r w:rsidR="00EE0BE7">
              <w:t xml:space="preserve"> of </w:t>
            </w:r>
            <w:r>
              <w:t xml:space="preserve">plants and </w:t>
            </w:r>
            <w:r w:rsidR="00EE0BE7">
              <w:t>what a plant</w:t>
            </w:r>
            <w:r w:rsidR="00B24F3C">
              <w:t xml:space="preserve"> needs to grow: sun, </w:t>
            </w:r>
            <w:r w:rsidR="006F7E05">
              <w:t>water, soil</w:t>
            </w:r>
            <w:r w:rsidR="00EE0BE7">
              <w:t>, air.</w:t>
            </w:r>
          </w:p>
          <w:p w14:paraId="64F1E4A8" w14:textId="3963F8EB" w:rsidR="00503402" w:rsidRDefault="00EE0BE7" w:rsidP="00437E70">
            <w:pPr>
              <w:pStyle w:val="ListParagraph"/>
              <w:numPr>
                <w:ilvl w:val="0"/>
                <w:numId w:val="20"/>
              </w:numPr>
              <w:ind w:left="233" w:hanging="233"/>
            </w:pPr>
            <w:r>
              <w:t>Tell them that today they are going to</w:t>
            </w:r>
            <w:r w:rsidR="001A4867">
              <w:t xml:space="preserve"> make their</w:t>
            </w:r>
            <w:r w:rsidR="00503402">
              <w:t xml:space="preserve"> own classroom garden.</w:t>
            </w:r>
          </w:p>
          <w:p w14:paraId="33BCE371" w14:textId="2EDDFEFD" w:rsidR="00EE0BE7" w:rsidRDefault="00503402" w:rsidP="00437E70">
            <w:pPr>
              <w:pStyle w:val="ListParagraph"/>
              <w:numPr>
                <w:ilvl w:val="0"/>
                <w:numId w:val="20"/>
              </w:numPr>
              <w:ind w:left="233" w:hanging="233"/>
            </w:pPr>
            <w:r>
              <w:t>Invite</w:t>
            </w:r>
            <w:r w:rsidR="00EE0BE7">
              <w:t xml:space="preserve"> each student over individually to plant their flower.</w:t>
            </w:r>
          </w:p>
          <w:p w14:paraId="22FCBBB1" w14:textId="22D9BD29" w:rsidR="00503402" w:rsidRDefault="00503402" w:rsidP="00437E70">
            <w:pPr>
              <w:pStyle w:val="ListParagraph"/>
              <w:numPr>
                <w:ilvl w:val="0"/>
                <w:numId w:val="20"/>
              </w:numPr>
              <w:ind w:left="233" w:hanging="233"/>
            </w:pPr>
            <w:r>
              <w:t>Provide the students with flower</w:t>
            </w:r>
            <w:r w:rsidR="004C7E24">
              <w:t xml:space="preserve"> </w:t>
            </w:r>
            <w:r>
              <w:t>s</w:t>
            </w:r>
            <w:r w:rsidR="004C7E24">
              <w:t>eeds</w:t>
            </w:r>
            <w:r>
              <w:t xml:space="preserve"> and </w:t>
            </w:r>
            <w:r w:rsidR="004D04E2">
              <w:t xml:space="preserve">remind </w:t>
            </w:r>
            <w:r>
              <w:t>the</w:t>
            </w:r>
            <w:r w:rsidR="004D04E2">
              <w:t xml:space="preserve">m about </w:t>
            </w:r>
            <w:r w:rsidR="009F769E">
              <w:t>the four</w:t>
            </w:r>
            <w:r>
              <w:t xml:space="preserve"> things plants need to survive</w:t>
            </w:r>
            <w:r w:rsidR="00D2663E">
              <w:t xml:space="preserve"> </w:t>
            </w:r>
            <w:r w:rsidR="00736EA7">
              <w:t>(</w:t>
            </w:r>
            <w:r w:rsidR="00D2663E">
              <w:t xml:space="preserve">air, water, soil and </w:t>
            </w:r>
            <w:r w:rsidR="00FC1F54">
              <w:t>sunlight).</w:t>
            </w:r>
          </w:p>
          <w:p w14:paraId="617471EE" w14:textId="045FFF3D" w:rsidR="00503402" w:rsidRDefault="00503402" w:rsidP="00437E70">
            <w:pPr>
              <w:pStyle w:val="ListParagraph"/>
              <w:numPr>
                <w:ilvl w:val="0"/>
                <w:numId w:val="20"/>
              </w:numPr>
              <w:ind w:left="233" w:hanging="233"/>
            </w:pPr>
            <w:r>
              <w:t xml:space="preserve">Give each student </w:t>
            </w:r>
            <w:r w:rsidR="009F769E">
              <w:t>flowers to</w:t>
            </w:r>
            <w:r>
              <w:t xml:space="preserve"> plant in their plastic cups.</w:t>
            </w:r>
          </w:p>
          <w:p w14:paraId="54FD99A4" w14:textId="38123C4C" w:rsidR="00503402" w:rsidRDefault="00503402" w:rsidP="00437E70">
            <w:pPr>
              <w:pStyle w:val="ListParagraph"/>
              <w:numPr>
                <w:ilvl w:val="0"/>
                <w:numId w:val="20"/>
              </w:numPr>
              <w:ind w:left="233" w:hanging="233"/>
            </w:pPr>
            <w:r>
              <w:t>Ask them to add soil to cover th</w:t>
            </w:r>
            <w:r w:rsidR="004C7E24">
              <w:t>e seeds</w:t>
            </w:r>
            <w:r>
              <w:t xml:space="preserve"> and water to moisten the soil completely</w:t>
            </w:r>
            <w:r w:rsidR="004C7E24">
              <w:t>.</w:t>
            </w:r>
          </w:p>
          <w:p w14:paraId="4DBCD9AC" w14:textId="77777777" w:rsidR="005C5C5A" w:rsidRDefault="004C7E24" w:rsidP="00437E70">
            <w:pPr>
              <w:pStyle w:val="ListParagraph"/>
              <w:numPr>
                <w:ilvl w:val="0"/>
                <w:numId w:val="20"/>
              </w:numPr>
              <w:ind w:left="233" w:hanging="233"/>
            </w:pPr>
            <w:r>
              <w:t>Instruct them to label their cups</w:t>
            </w:r>
            <w:r w:rsidR="005C5C5A">
              <w:t xml:space="preserve">  </w:t>
            </w:r>
          </w:p>
          <w:p w14:paraId="2EA0131E" w14:textId="60F78522" w:rsidR="004C7E24" w:rsidRDefault="005C5C5A" w:rsidP="00437E70">
            <w:pPr>
              <w:pStyle w:val="ListParagraph"/>
              <w:numPr>
                <w:ilvl w:val="0"/>
                <w:numId w:val="20"/>
              </w:numPr>
              <w:ind w:left="233" w:hanging="233"/>
            </w:pPr>
            <w:r>
              <w:t>A</w:t>
            </w:r>
            <w:r w:rsidR="002C7CE3">
              <w:t>llow them observe for the next one to two weeks.</w:t>
            </w:r>
          </w:p>
          <w:p w14:paraId="61B1F7F2" w14:textId="0A3DE88C" w:rsidR="00910100" w:rsidRDefault="00910100" w:rsidP="00503402">
            <w:pPr>
              <w:ind w:left="630"/>
            </w:pPr>
          </w:p>
          <w:p w14:paraId="6CC78EF4" w14:textId="1456D18E" w:rsidR="009225B8" w:rsidRPr="00F616CA" w:rsidRDefault="009225B8" w:rsidP="00503402">
            <w:pPr>
              <w:ind w:left="630"/>
            </w:pPr>
          </w:p>
        </w:tc>
        <w:tc>
          <w:tcPr>
            <w:tcW w:w="150" w:type="pct"/>
          </w:tcPr>
          <w:p w14:paraId="3EC4062D" w14:textId="77777777" w:rsidR="00C17E2A" w:rsidRDefault="00C17E2A" w:rsidP="00B94647"/>
        </w:tc>
        <w:tc>
          <w:tcPr>
            <w:tcW w:w="1876" w:type="pct"/>
            <w:tcBorders>
              <w:top w:val="single" w:sz="18" w:space="0" w:color="000000" w:themeColor="text1"/>
              <w:bottom w:val="single" w:sz="8" w:space="0" w:color="000000" w:themeColor="text1"/>
            </w:tcBorders>
          </w:tcPr>
          <w:p w14:paraId="6E9CCC7C" w14:textId="6AF4F5E1" w:rsidR="00AF47E1" w:rsidRPr="00B4699E" w:rsidRDefault="0063326C" w:rsidP="00B4699E">
            <w:pPr>
              <w:rPr>
                <w:b/>
              </w:rPr>
            </w:pPr>
            <w:r w:rsidRPr="00B4699E">
              <w:rPr>
                <w:b/>
              </w:rPr>
              <w:t>Day 2/</w:t>
            </w:r>
            <w:r w:rsidR="004A6A5F" w:rsidRPr="00B4699E">
              <w:rPr>
                <w:b/>
              </w:rPr>
              <w:t xml:space="preserve"> Lesson 2</w:t>
            </w:r>
            <w:r w:rsidR="00E07205" w:rsidRPr="00B4699E">
              <w:rPr>
                <w:b/>
              </w:rPr>
              <w:t xml:space="preserve">- </w:t>
            </w:r>
            <w:r w:rsidR="00C9287D">
              <w:rPr>
                <w:b/>
              </w:rPr>
              <w:t>2</w:t>
            </w:r>
            <w:r w:rsidR="00E07205" w:rsidRPr="00B4699E">
              <w:rPr>
                <w:b/>
              </w:rPr>
              <w:t xml:space="preserve">5 mins </w:t>
            </w:r>
          </w:p>
          <w:p w14:paraId="11F1EDD0" w14:textId="279FC11A" w:rsidR="0016197E" w:rsidRDefault="004C7E24" w:rsidP="00A25C6D">
            <w:pPr>
              <w:pStyle w:val="ListParagraph"/>
              <w:numPr>
                <w:ilvl w:val="0"/>
                <w:numId w:val="30"/>
              </w:numPr>
              <w:ind w:left="166" w:hanging="166"/>
            </w:pPr>
            <w:r>
              <w:t>Lead a class discussion where students will use their background knowledge to make connections of flower parts and their functions.</w:t>
            </w:r>
          </w:p>
          <w:p w14:paraId="72AC5E94" w14:textId="77777777" w:rsidR="00EB7260" w:rsidRDefault="004C7E24" w:rsidP="00A25C6D">
            <w:pPr>
              <w:pStyle w:val="ListParagraph"/>
              <w:numPr>
                <w:ilvl w:val="0"/>
                <w:numId w:val="30"/>
              </w:numPr>
              <w:ind w:left="166" w:hanging="166"/>
            </w:pPr>
            <w:r>
              <w:t>Share a real flowering plant with students and have the students look closely at the parts of the plant as they discuss why each part is important.</w:t>
            </w:r>
          </w:p>
          <w:p w14:paraId="36BFB8EB" w14:textId="1232EB82" w:rsidR="004C7E24" w:rsidRDefault="004C7E24" w:rsidP="00A25C6D">
            <w:pPr>
              <w:pStyle w:val="ListParagraph"/>
              <w:numPr>
                <w:ilvl w:val="0"/>
                <w:numId w:val="30"/>
              </w:numPr>
              <w:ind w:left="166" w:hanging="166"/>
            </w:pPr>
            <w:r>
              <w:t>If possible, students could look at plants in small groups and identify the parts.</w:t>
            </w:r>
          </w:p>
          <w:p w14:paraId="774B4D3A" w14:textId="77777777" w:rsidR="00054D10" w:rsidRDefault="00054D10" w:rsidP="00054D10">
            <w:pPr>
              <w:pStyle w:val="ListParagraph"/>
              <w:numPr>
                <w:ilvl w:val="0"/>
                <w:numId w:val="30"/>
              </w:numPr>
              <w:ind w:left="166" w:hanging="166"/>
            </w:pPr>
            <w:r>
              <w:t>Walk around the classroom and review what each group wrote on their plant part chart paper. (You should be checking for accuracy and ensuring the students are on the right track with their thinking).</w:t>
            </w:r>
          </w:p>
          <w:p w14:paraId="51901A8F" w14:textId="2E1E5673" w:rsidR="00054D10" w:rsidRDefault="00054D10" w:rsidP="00054D10">
            <w:pPr>
              <w:pStyle w:val="ListParagraph"/>
              <w:numPr>
                <w:ilvl w:val="0"/>
                <w:numId w:val="30"/>
              </w:numPr>
              <w:ind w:left="166" w:hanging="166"/>
            </w:pPr>
            <w:r>
              <w:t xml:space="preserve"> If any group has listed information that is no</w:t>
            </w:r>
            <w:r w:rsidR="00971792">
              <w:t>t correct, use</w:t>
            </w:r>
            <w:r>
              <w:t xml:space="preserve"> this time to correct</w:t>
            </w:r>
            <w:r w:rsidR="00A3192D">
              <w:t xml:space="preserve"> </w:t>
            </w:r>
            <w:r>
              <w:t>misconceptions before moving on with the lesson.</w:t>
            </w:r>
          </w:p>
          <w:p w14:paraId="012DB69B" w14:textId="46E09D89" w:rsidR="00B262A1" w:rsidRPr="00171443" w:rsidRDefault="00B262A1" w:rsidP="00B94647"/>
        </w:tc>
      </w:tr>
      <w:tr w:rsidR="005A4652" w14:paraId="544156AA" w14:textId="77777777" w:rsidTr="00B94647">
        <w:trPr>
          <w:trHeight w:val="893"/>
        </w:trPr>
        <w:tc>
          <w:tcPr>
            <w:tcW w:w="949" w:type="pct"/>
            <w:tcBorders>
              <w:top w:val="single" w:sz="8" w:space="0" w:color="000000" w:themeColor="text1"/>
              <w:bottom w:val="single" w:sz="8" w:space="0" w:color="000000" w:themeColor="text1"/>
            </w:tcBorders>
          </w:tcPr>
          <w:p w14:paraId="54923266" w14:textId="4E0A21C4" w:rsidR="00BD5017" w:rsidRDefault="00BD5017" w:rsidP="00B94647">
            <w:pPr>
              <w:pStyle w:val="Heading2"/>
            </w:pPr>
          </w:p>
          <w:p w14:paraId="728D53E5" w14:textId="39678CD2" w:rsidR="00C17E2A" w:rsidRPr="00AF47E1" w:rsidRDefault="00D27DC3" w:rsidP="00B94647">
            <w:pPr>
              <w:pStyle w:val="Heading2"/>
            </w:pPr>
            <w:r w:rsidRPr="00AF47E1">
              <w:t>Information</w:t>
            </w:r>
            <w:r w:rsidR="006326A0">
              <w:t>/Instruction</w:t>
            </w:r>
          </w:p>
          <w:p w14:paraId="6D17C35A" w14:textId="607AC26E" w:rsidR="00AF47E1" w:rsidRDefault="00B4699E" w:rsidP="00B94647">
            <w:pPr>
              <w:pStyle w:val="ListParagraph"/>
              <w:numPr>
                <w:ilvl w:val="0"/>
                <w:numId w:val="9"/>
              </w:numPr>
              <w:ind w:left="142" w:hanging="142"/>
            </w:pPr>
            <w:r>
              <w:t xml:space="preserve"> Display a labeled </w:t>
            </w:r>
            <w:r w:rsidR="004020E2">
              <w:t xml:space="preserve"> picture </w:t>
            </w:r>
            <w:r>
              <w:t xml:space="preserve">of a plant. </w:t>
            </w:r>
          </w:p>
          <w:p w14:paraId="34FAE7E8" w14:textId="1BB76391" w:rsidR="00F50A36" w:rsidRDefault="00C60C5A" w:rsidP="006A4603">
            <w:pPr>
              <w:pStyle w:val="ListParagraph"/>
              <w:numPr>
                <w:ilvl w:val="0"/>
                <w:numId w:val="9"/>
              </w:numPr>
              <w:ind w:left="142" w:hanging="142"/>
            </w:pPr>
            <w:r>
              <w:t>In one hand, show students a live plant, and in the other hand, show students a few seeds</w:t>
            </w:r>
            <w:r w:rsidR="00B50E28">
              <w:t>.</w:t>
            </w:r>
          </w:p>
          <w:p w14:paraId="5CF16D4C" w14:textId="69B8D7AC" w:rsidR="00B50E28" w:rsidRDefault="00B50E28" w:rsidP="00B94647">
            <w:pPr>
              <w:pStyle w:val="ListParagraph"/>
              <w:numPr>
                <w:ilvl w:val="0"/>
                <w:numId w:val="9"/>
              </w:numPr>
              <w:ind w:left="142" w:hanging="142"/>
            </w:pPr>
            <w:r>
              <w:t xml:space="preserve">Tell the students </w:t>
            </w:r>
            <w:r w:rsidR="0077191E">
              <w:t>that plants need air,</w:t>
            </w:r>
            <w:r>
              <w:t xml:space="preserve"> water</w:t>
            </w:r>
            <w:r w:rsidR="0077191E">
              <w:t xml:space="preserve">, soil and </w:t>
            </w:r>
            <w:r w:rsidR="00432007">
              <w:t xml:space="preserve">sunlight </w:t>
            </w:r>
            <w:r w:rsidR="00993A5C">
              <w:t>to survive</w:t>
            </w:r>
            <w:r w:rsidR="0077191E">
              <w:t>.</w:t>
            </w:r>
          </w:p>
          <w:p w14:paraId="55E0A10F" w14:textId="4EDBE770" w:rsidR="00DF7FD7" w:rsidRDefault="00B83B46" w:rsidP="00A53F1E">
            <w:pPr>
              <w:pStyle w:val="ListParagraph"/>
              <w:numPr>
                <w:ilvl w:val="0"/>
                <w:numId w:val="9"/>
              </w:numPr>
              <w:ind w:left="142" w:hanging="142"/>
            </w:pPr>
            <w:r>
              <w:t xml:space="preserve">Discuss the parts of </w:t>
            </w:r>
            <w:r w:rsidR="00A25C6D">
              <w:t xml:space="preserve">  plants with the students and explain their functions.</w:t>
            </w:r>
            <w:r w:rsidR="00DF7FD7">
              <w:t xml:space="preserve"> </w:t>
            </w:r>
            <w:r w:rsidR="00A53F1E">
              <w:t xml:space="preserve">Tell the students that: </w:t>
            </w:r>
          </w:p>
          <w:p w14:paraId="10C78F0C" w14:textId="77777777" w:rsidR="00DF7FD7" w:rsidRDefault="00A53F1E" w:rsidP="006F7E05">
            <w:pPr>
              <w:pStyle w:val="ListParagraph"/>
              <w:numPr>
                <w:ilvl w:val="0"/>
                <w:numId w:val="31"/>
              </w:numPr>
              <w:ind w:left="270" w:hanging="180"/>
            </w:pPr>
            <w:r w:rsidRPr="00DF7FD7">
              <w:rPr>
                <w:b/>
              </w:rPr>
              <w:t>Roots</w:t>
            </w:r>
            <w:r>
              <w:t xml:space="preserve"> hold the plant into the soil.</w:t>
            </w:r>
            <w:r w:rsidR="00DF7FD7">
              <w:t xml:space="preserve"> </w:t>
            </w:r>
            <w:r>
              <w:t xml:space="preserve">They take in water and </w:t>
            </w:r>
            <w:r w:rsidR="00DF7FD7">
              <w:t>minerals</w:t>
            </w:r>
            <w:r>
              <w:t xml:space="preserve"> to help the plant stay alive. </w:t>
            </w:r>
          </w:p>
          <w:p w14:paraId="4A5378FB" w14:textId="77777777" w:rsidR="00DF7FD7" w:rsidRPr="004D04E2" w:rsidRDefault="00A53F1E" w:rsidP="004D04E2">
            <w:pPr>
              <w:pStyle w:val="ListParagraph"/>
              <w:numPr>
                <w:ilvl w:val="0"/>
                <w:numId w:val="31"/>
              </w:numPr>
              <w:ind w:left="270" w:hanging="180"/>
              <w:rPr>
                <w:b/>
              </w:rPr>
            </w:pPr>
            <w:r w:rsidRPr="00DF7FD7">
              <w:rPr>
                <w:b/>
              </w:rPr>
              <w:t>Stem</w:t>
            </w:r>
            <w:r w:rsidRPr="004D04E2">
              <w:rPr>
                <w:b/>
              </w:rPr>
              <w:t xml:space="preserve"> </w:t>
            </w:r>
            <w:r w:rsidRPr="004D04E2">
              <w:t>carries water from the roots to the other parts of the plant.</w:t>
            </w:r>
            <w:r w:rsidR="00DF7FD7" w:rsidRPr="004D04E2">
              <w:rPr>
                <w:b/>
              </w:rPr>
              <w:t xml:space="preserve"> </w:t>
            </w:r>
          </w:p>
          <w:p w14:paraId="76FFB2F8" w14:textId="77777777" w:rsidR="006A4603" w:rsidRDefault="00A53F1E" w:rsidP="006A4603">
            <w:pPr>
              <w:pStyle w:val="ListParagraph"/>
              <w:numPr>
                <w:ilvl w:val="0"/>
                <w:numId w:val="31"/>
              </w:numPr>
              <w:ind w:left="270" w:hanging="180"/>
            </w:pPr>
            <w:r w:rsidRPr="00DF7FD7">
              <w:rPr>
                <w:b/>
              </w:rPr>
              <w:t xml:space="preserve">Flower </w:t>
            </w:r>
            <w:r w:rsidRPr="004D04E2">
              <w:t>helps the plant</w:t>
            </w:r>
            <w:r w:rsidR="00027D59" w:rsidRPr="004D04E2">
              <w:t xml:space="preserve"> reproduce, making seeds that will grow into new plants.</w:t>
            </w:r>
          </w:p>
          <w:p w14:paraId="42B08F4E" w14:textId="6D357C76" w:rsidR="00A53F1E" w:rsidRPr="00AF47E1" w:rsidRDefault="00027D59" w:rsidP="006A4603">
            <w:pPr>
              <w:pStyle w:val="ListParagraph"/>
              <w:numPr>
                <w:ilvl w:val="0"/>
                <w:numId w:val="31"/>
              </w:numPr>
              <w:ind w:left="270" w:hanging="180"/>
            </w:pPr>
            <w:r w:rsidRPr="00B83B46">
              <w:t>Leaves take in the air and light that a plant needs to live.</w:t>
            </w:r>
            <w:r w:rsidR="006A4603">
              <w:t xml:space="preserve"> </w:t>
            </w:r>
          </w:p>
        </w:tc>
        <w:tc>
          <w:tcPr>
            <w:tcW w:w="150" w:type="pct"/>
          </w:tcPr>
          <w:p w14:paraId="0A767BD4" w14:textId="77777777" w:rsidR="00C17E2A" w:rsidRDefault="00C17E2A" w:rsidP="00B94647"/>
        </w:tc>
        <w:tc>
          <w:tcPr>
            <w:tcW w:w="1876" w:type="pct"/>
            <w:tcBorders>
              <w:top w:val="single" w:sz="8" w:space="0" w:color="000000" w:themeColor="text1"/>
              <w:bottom w:val="single" w:sz="8" w:space="0" w:color="000000" w:themeColor="text1"/>
            </w:tcBorders>
          </w:tcPr>
          <w:p w14:paraId="5295FAA8" w14:textId="2F465CBD" w:rsidR="00D76162" w:rsidRPr="00971792" w:rsidRDefault="004A6A5F" w:rsidP="00B83B46">
            <w:pPr>
              <w:rPr>
                <w:b/>
              </w:rPr>
            </w:pPr>
            <w:r>
              <w:rPr>
                <w:b/>
              </w:rPr>
              <w:t>Day 3/ Lesson 3</w:t>
            </w:r>
            <w:r w:rsidR="00D76162" w:rsidRPr="00971792">
              <w:rPr>
                <w:b/>
              </w:rPr>
              <w:t xml:space="preserve">- 15 mins </w:t>
            </w:r>
          </w:p>
          <w:p w14:paraId="2EAC4D84" w14:textId="70EC80BC" w:rsidR="00833137" w:rsidRDefault="00833137" w:rsidP="00B83B46">
            <w:pPr>
              <w:pStyle w:val="ListParagraph"/>
              <w:numPr>
                <w:ilvl w:val="0"/>
                <w:numId w:val="33"/>
              </w:numPr>
              <w:spacing w:before="0" w:after="0" w:line="240" w:lineRule="auto"/>
              <w:ind w:left="202" w:hanging="202"/>
            </w:pPr>
            <w:r>
              <w:t>Group</w:t>
            </w:r>
            <w:r w:rsidRPr="00833137">
              <w:t xml:space="preserve"> </w:t>
            </w:r>
            <w:r>
              <w:t xml:space="preserve">the students </w:t>
            </w:r>
            <w:r w:rsidRPr="00833137">
              <w:t>into the</w:t>
            </w:r>
            <w:r w:rsidR="000712D5">
              <w:t xml:space="preserve"> following groups</w:t>
            </w:r>
            <w:r w:rsidRPr="00833137">
              <w:t xml:space="preserve">: </w:t>
            </w:r>
            <w:r w:rsidRPr="00A76690">
              <w:rPr>
                <w:b/>
              </w:rPr>
              <w:t>flower, seed, leaf, stem, and root</w:t>
            </w:r>
            <w:r w:rsidRPr="00833137">
              <w:t>.</w:t>
            </w:r>
          </w:p>
          <w:p w14:paraId="1884E039" w14:textId="6138B159" w:rsidR="00DC1A68" w:rsidRDefault="00DC1A68" w:rsidP="00B83B46">
            <w:pPr>
              <w:pStyle w:val="ListParagraph"/>
              <w:numPr>
                <w:ilvl w:val="0"/>
                <w:numId w:val="33"/>
              </w:numPr>
              <w:spacing w:before="0" w:after="0" w:line="240" w:lineRule="auto"/>
              <w:ind w:left="202" w:hanging="202"/>
            </w:pPr>
            <w:r>
              <w:t xml:space="preserve"> Write each group name on a cardboard </w:t>
            </w:r>
          </w:p>
          <w:p w14:paraId="77399E5C" w14:textId="39C3ABD3" w:rsidR="00833137" w:rsidRDefault="00DC1A68" w:rsidP="00B83B46">
            <w:pPr>
              <w:pStyle w:val="ListParagraph"/>
              <w:numPr>
                <w:ilvl w:val="0"/>
                <w:numId w:val="33"/>
              </w:numPr>
              <w:spacing w:before="0" w:after="0" w:line="240" w:lineRule="auto"/>
              <w:ind w:left="202" w:hanging="202"/>
            </w:pPr>
            <w:r>
              <w:t>Paste each group name</w:t>
            </w:r>
            <w:r w:rsidR="00805A6E">
              <w:t xml:space="preserve"> on a </w:t>
            </w:r>
            <w:r w:rsidR="000712D5">
              <w:t>card board</w:t>
            </w:r>
            <w:r>
              <w:t xml:space="preserve"> (Flower, seed</w:t>
            </w:r>
            <w:r w:rsidR="00805A6E">
              <w:t xml:space="preserve"> e</w:t>
            </w:r>
            <w:bookmarkStart w:id="0" w:name="_GoBack"/>
            <w:bookmarkEnd w:id="0"/>
            <w:r w:rsidR="00805A6E">
              <w:t>tc.</w:t>
            </w:r>
            <w:r w:rsidR="003C4403">
              <w:t>)</w:t>
            </w:r>
            <w:r>
              <w:t xml:space="preserve">, </w:t>
            </w:r>
            <w:r w:rsidR="000712D5">
              <w:t>on the</w:t>
            </w:r>
            <w:r>
              <w:t xml:space="preserve"> walls of the classroom. </w:t>
            </w:r>
          </w:p>
          <w:p w14:paraId="6EFFBFBD" w14:textId="7470B289" w:rsidR="00833137" w:rsidRDefault="00833137" w:rsidP="00B83B46">
            <w:pPr>
              <w:pStyle w:val="ListParagraph"/>
              <w:numPr>
                <w:ilvl w:val="0"/>
                <w:numId w:val="33"/>
              </w:numPr>
              <w:spacing w:before="0" w:after="0" w:line="240" w:lineRule="auto"/>
              <w:ind w:left="202" w:hanging="202"/>
            </w:pPr>
            <w:r>
              <w:t>Ask each student to</w:t>
            </w:r>
            <w:r w:rsidR="00DC1A68">
              <w:t xml:space="preserve"> stand at their assigned group </w:t>
            </w:r>
            <w:r w:rsidR="009C285D">
              <w:t>point, close to their cardboard</w:t>
            </w:r>
            <w:r w:rsidR="00DC1A68">
              <w:t>.</w:t>
            </w:r>
          </w:p>
          <w:p w14:paraId="4D87D0B9" w14:textId="48A40B2F" w:rsidR="003C4403" w:rsidRDefault="009C285D" w:rsidP="00B83B46">
            <w:pPr>
              <w:pStyle w:val="ListParagraph"/>
              <w:numPr>
                <w:ilvl w:val="0"/>
                <w:numId w:val="33"/>
              </w:numPr>
              <w:ind w:left="202" w:hanging="202"/>
            </w:pPr>
            <w:r>
              <w:t>P</w:t>
            </w:r>
            <w:r w:rsidR="003C4403" w:rsidRPr="003C4403">
              <w:t>rovide markers to each group for recording on their cardboard</w:t>
            </w:r>
            <w:r>
              <w:t>.</w:t>
            </w:r>
            <w:r w:rsidR="003C4403" w:rsidRPr="003C4403">
              <w:t xml:space="preserve">  </w:t>
            </w:r>
          </w:p>
          <w:p w14:paraId="77313BF9" w14:textId="6A5E091A" w:rsidR="003C4403" w:rsidRDefault="003C4403" w:rsidP="00B83B46">
            <w:pPr>
              <w:pStyle w:val="ListParagraph"/>
              <w:numPr>
                <w:ilvl w:val="0"/>
                <w:numId w:val="33"/>
              </w:numPr>
              <w:spacing w:before="0" w:after="0" w:line="240" w:lineRule="auto"/>
              <w:ind w:left="202" w:hanging="202"/>
            </w:pPr>
            <w:r>
              <w:t>Tell students</w:t>
            </w:r>
            <w:r w:rsidR="00DC1A68">
              <w:t xml:space="preserve"> to record everyt</w:t>
            </w:r>
            <w:r w:rsidR="000712D5">
              <w:t xml:space="preserve">hing they know </w:t>
            </w:r>
            <w:r w:rsidR="00DC1A68">
              <w:t xml:space="preserve">about </w:t>
            </w:r>
            <w:r w:rsidR="000712D5">
              <w:t>their part (</w:t>
            </w:r>
            <w:r w:rsidR="00DC1A68">
              <w:t>group name)</w:t>
            </w:r>
            <w:r>
              <w:t xml:space="preserve"> of plant on the cardboard</w:t>
            </w:r>
          </w:p>
          <w:p w14:paraId="346B3170" w14:textId="77777777" w:rsidR="009C285D" w:rsidRDefault="00833137" w:rsidP="00B83B46">
            <w:pPr>
              <w:pStyle w:val="ListParagraph"/>
              <w:numPr>
                <w:ilvl w:val="0"/>
                <w:numId w:val="33"/>
              </w:numPr>
              <w:spacing w:before="0" w:after="0" w:line="240" w:lineRule="auto"/>
              <w:ind w:left="202" w:hanging="202"/>
            </w:pPr>
            <w:r w:rsidRPr="00833137">
              <w:t xml:space="preserve">Remind students to work cooperatively. </w:t>
            </w:r>
          </w:p>
          <w:p w14:paraId="3B74989F" w14:textId="1790FCEF" w:rsidR="003B6570" w:rsidRDefault="00833137" w:rsidP="00B83B46">
            <w:pPr>
              <w:pStyle w:val="ListParagraph"/>
              <w:numPr>
                <w:ilvl w:val="0"/>
                <w:numId w:val="33"/>
              </w:numPr>
              <w:spacing w:before="0" w:after="0" w:line="240" w:lineRule="auto"/>
              <w:ind w:left="202" w:hanging="202"/>
            </w:pPr>
            <w:r w:rsidRPr="00833137">
              <w:t>Each person should get a chance to record something on the group c</w:t>
            </w:r>
            <w:r w:rsidR="009C285D">
              <w:t>ardboard</w:t>
            </w:r>
            <w:r w:rsidRPr="00833137">
              <w:t xml:space="preserve">. </w:t>
            </w:r>
          </w:p>
          <w:p w14:paraId="0ED73EC9" w14:textId="5FF7BCD7" w:rsidR="00833137" w:rsidRDefault="003B6570" w:rsidP="00B83B46">
            <w:pPr>
              <w:pStyle w:val="ListParagraph"/>
              <w:numPr>
                <w:ilvl w:val="0"/>
                <w:numId w:val="33"/>
              </w:numPr>
              <w:spacing w:before="0" w:after="0" w:line="240" w:lineRule="auto"/>
              <w:ind w:left="202" w:hanging="202"/>
            </w:pPr>
            <w:r>
              <w:t>K</w:t>
            </w:r>
            <w:r w:rsidR="00833137" w:rsidRPr="00833137">
              <w:t>eep the c</w:t>
            </w:r>
            <w:r w:rsidR="009C285D">
              <w:t xml:space="preserve">ardboard </w:t>
            </w:r>
            <w:r w:rsidR="00833137" w:rsidRPr="00833137">
              <w:t>posted in the classroom to refer to it throughout the lesson.</w:t>
            </w:r>
          </w:p>
          <w:p w14:paraId="7E793B58" w14:textId="66F13EC0" w:rsidR="00417B53" w:rsidRDefault="00417B53" w:rsidP="003B6570">
            <w:pPr>
              <w:ind w:left="360"/>
            </w:pPr>
          </w:p>
        </w:tc>
        <w:tc>
          <w:tcPr>
            <w:tcW w:w="150" w:type="pct"/>
          </w:tcPr>
          <w:p w14:paraId="0BE69C2D" w14:textId="77777777" w:rsidR="00C17E2A" w:rsidRDefault="00C17E2A" w:rsidP="00B94647"/>
        </w:tc>
        <w:tc>
          <w:tcPr>
            <w:tcW w:w="1876" w:type="pct"/>
            <w:tcBorders>
              <w:top w:val="single" w:sz="8" w:space="0" w:color="000000" w:themeColor="text1"/>
              <w:bottom w:val="single" w:sz="8" w:space="0" w:color="000000" w:themeColor="text1"/>
            </w:tcBorders>
          </w:tcPr>
          <w:p w14:paraId="55DE775C" w14:textId="2FD06E99" w:rsidR="00D76162" w:rsidRPr="00833137" w:rsidRDefault="00833137" w:rsidP="00B83B46">
            <w:pPr>
              <w:rPr>
                <w:b/>
              </w:rPr>
            </w:pPr>
            <w:r>
              <w:rPr>
                <w:b/>
              </w:rPr>
              <w:t>Day 4</w:t>
            </w:r>
            <w:r w:rsidR="004A6A5F">
              <w:rPr>
                <w:b/>
              </w:rPr>
              <w:t>/ Lesson 4</w:t>
            </w:r>
            <w:r w:rsidR="00D76162" w:rsidRPr="00833137">
              <w:rPr>
                <w:b/>
              </w:rPr>
              <w:t xml:space="preserve">- 15 mins </w:t>
            </w:r>
          </w:p>
          <w:p w14:paraId="36842A60" w14:textId="46CD6550" w:rsidR="00833137" w:rsidRDefault="00833137" w:rsidP="00B83B46">
            <w:pPr>
              <w:pStyle w:val="ListParagraph"/>
              <w:numPr>
                <w:ilvl w:val="0"/>
                <w:numId w:val="32"/>
              </w:numPr>
              <w:ind w:left="188" w:hanging="180"/>
            </w:pPr>
            <w:r>
              <w:t xml:space="preserve">Bring the students back to </w:t>
            </w:r>
            <w:r w:rsidR="00D60F85">
              <w:t xml:space="preserve">a </w:t>
            </w:r>
            <w:r>
              <w:t>whole group to discuss what they've learned about plant parts and their functions.</w:t>
            </w:r>
          </w:p>
          <w:p w14:paraId="542AAB0D" w14:textId="6CF166AD" w:rsidR="00B262A1" w:rsidRDefault="00B938C2" w:rsidP="00B83B46">
            <w:pPr>
              <w:pStyle w:val="ListParagraph"/>
              <w:numPr>
                <w:ilvl w:val="0"/>
                <w:numId w:val="32"/>
              </w:numPr>
              <w:ind w:left="188" w:hanging="180"/>
            </w:pPr>
            <w:r>
              <w:t>Review</w:t>
            </w:r>
            <w:r w:rsidR="0063326C">
              <w:t xml:space="preserve"> the parts of a plant with students who</w:t>
            </w:r>
            <w:r w:rsidR="001A4867">
              <w:t xml:space="preserve"> are struggling to understand.</w:t>
            </w:r>
          </w:p>
          <w:p w14:paraId="290231E8" w14:textId="0C55188F" w:rsidR="0063326C" w:rsidRDefault="0063326C" w:rsidP="00B83B46">
            <w:pPr>
              <w:pStyle w:val="ListParagraph"/>
              <w:numPr>
                <w:ilvl w:val="0"/>
                <w:numId w:val="32"/>
              </w:numPr>
              <w:ind w:left="188" w:hanging="180"/>
            </w:pPr>
            <w:r>
              <w:t>Discuss the roles of each part of a plant, a</w:t>
            </w:r>
            <w:r w:rsidR="001A4867">
              <w:t xml:space="preserve">nd challenge your students to draw and </w:t>
            </w:r>
            <w:r w:rsidR="00C07A9E">
              <w:t>label a plant</w:t>
            </w:r>
            <w:r w:rsidR="001A4867">
              <w:t>.</w:t>
            </w:r>
          </w:p>
        </w:tc>
      </w:tr>
      <w:tr w:rsidR="005A4652" w14:paraId="2739C41C" w14:textId="77777777" w:rsidTr="00B94647">
        <w:trPr>
          <w:trHeight w:val="893"/>
        </w:trPr>
        <w:tc>
          <w:tcPr>
            <w:tcW w:w="949" w:type="pct"/>
            <w:tcBorders>
              <w:top w:val="single" w:sz="8" w:space="0" w:color="000000" w:themeColor="text1"/>
              <w:bottom w:val="single" w:sz="8" w:space="0" w:color="000000" w:themeColor="text1"/>
            </w:tcBorders>
          </w:tcPr>
          <w:p w14:paraId="69A6993D" w14:textId="1913503F" w:rsidR="001F4D29" w:rsidRPr="001F4D29" w:rsidRDefault="001F4D29" w:rsidP="00B94647">
            <w:pPr>
              <w:pStyle w:val="ListParagraph"/>
              <w:ind w:left="142"/>
            </w:pPr>
          </w:p>
        </w:tc>
        <w:tc>
          <w:tcPr>
            <w:tcW w:w="150" w:type="pct"/>
          </w:tcPr>
          <w:p w14:paraId="37519F10" w14:textId="77777777" w:rsidR="00C17E2A" w:rsidRDefault="00C17E2A" w:rsidP="00B94647"/>
        </w:tc>
        <w:tc>
          <w:tcPr>
            <w:tcW w:w="1876" w:type="pct"/>
            <w:tcBorders>
              <w:top w:val="single" w:sz="8" w:space="0" w:color="000000" w:themeColor="text1"/>
              <w:bottom w:val="single" w:sz="8" w:space="0" w:color="000000" w:themeColor="text1"/>
            </w:tcBorders>
          </w:tcPr>
          <w:p w14:paraId="515003DA" w14:textId="3A6B26DB" w:rsidR="002F4915" w:rsidRPr="002F4915" w:rsidRDefault="002F4915" w:rsidP="00B94647">
            <w:pPr>
              <w:rPr>
                <w:b/>
              </w:rPr>
            </w:pPr>
          </w:p>
        </w:tc>
        <w:tc>
          <w:tcPr>
            <w:tcW w:w="150" w:type="pct"/>
          </w:tcPr>
          <w:p w14:paraId="05B09046" w14:textId="77777777" w:rsidR="00C17E2A" w:rsidRDefault="00C17E2A" w:rsidP="00B94647"/>
        </w:tc>
        <w:tc>
          <w:tcPr>
            <w:tcW w:w="1876" w:type="pct"/>
            <w:tcBorders>
              <w:top w:val="single" w:sz="8" w:space="0" w:color="000000" w:themeColor="text1"/>
              <w:bottom w:val="single" w:sz="8" w:space="0" w:color="000000" w:themeColor="text1"/>
            </w:tcBorders>
          </w:tcPr>
          <w:p w14:paraId="619B8B3E" w14:textId="77777777" w:rsidR="00C17E2A" w:rsidRDefault="00C17E2A" w:rsidP="00B94647"/>
        </w:tc>
      </w:tr>
      <w:tr w:rsidR="005A4652" w14:paraId="7185304E" w14:textId="77777777" w:rsidTr="00B94647">
        <w:trPr>
          <w:trHeight w:val="893"/>
        </w:trPr>
        <w:tc>
          <w:tcPr>
            <w:tcW w:w="949" w:type="pct"/>
            <w:tcBorders>
              <w:top w:val="single" w:sz="8" w:space="0" w:color="000000" w:themeColor="text1"/>
              <w:bottom w:val="single" w:sz="8" w:space="0" w:color="000000" w:themeColor="text1"/>
            </w:tcBorders>
          </w:tcPr>
          <w:p w14:paraId="6E251FF0" w14:textId="4533C495" w:rsidR="00F208E3" w:rsidRDefault="003B1470" w:rsidP="00B94647">
            <w:pPr>
              <w:pStyle w:val="Heading2"/>
            </w:pPr>
            <w:r>
              <w:t xml:space="preserve">Assessment </w:t>
            </w:r>
            <w:r w:rsidR="00D27DC3">
              <w:t>Activity</w:t>
            </w:r>
          </w:p>
          <w:p w14:paraId="6E0950CF" w14:textId="2747CC79" w:rsidR="00C17E2A" w:rsidRPr="00F208E3" w:rsidRDefault="002032D4" w:rsidP="00B94647">
            <w:pPr>
              <w:pStyle w:val="ListParagraph"/>
              <w:numPr>
                <w:ilvl w:val="0"/>
                <w:numId w:val="24"/>
              </w:numPr>
              <w:ind w:left="142" w:hanging="142"/>
            </w:pPr>
            <w:r>
              <w:t xml:space="preserve">Have the students play a </w:t>
            </w:r>
            <w:r w:rsidR="00DF63E9">
              <w:t>“</w:t>
            </w:r>
            <w:r>
              <w:t>Guess Who</w:t>
            </w:r>
            <w:r w:rsidR="00DF63E9">
              <w:t>”</w:t>
            </w:r>
            <w:r>
              <w:t xml:space="preserve"> activity where a student describes a part of the plant and their partner needs to identify which part is being described</w:t>
            </w:r>
            <w:r w:rsidR="00B20028">
              <w:t>.</w:t>
            </w:r>
          </w:p>
        </w:tc>
        <w:tc>
          <w:tcPr>
            <w:tcW w:w="150" w:type="pct"/>
          </w:tcPr>
          <w:p w14:paraId="21473C1E" w14:textId="77777777" w:rsidR="00C17E2A" w:rsidRDefault="00C17E2A" w:rsidP="00B94647">
            <w:pPr>
              <w:pStyle w:val="Heading2"/>
            </w:pPr>
          </w:p>
        </w:tc>
        <w:tc>
          <w:tcPr>
            <w:tcW w:w="1876" w:type="pct"/>
            <w:tcBorders>
              <w:top w:val="single" w:sz="8" w:space="0" w:color="000000" w:themeColor="text1"/>
              <w:bottom w:val="single" w:sz="8" w:space="0" w:color="000000" w:themeColor="text1"/>
            </w:tcBorders>
          </w:tcPr>
          <w:p w14:paraId="68ED25CE" w14:textId="77777777" w:rsidR="00C17E2A" w:rsidRDefault="00287F69" w:rsidP="00B94647">
            <w:pPr>
              <w:pStyle w:val="Heading2"/>
            </w:pPr>
            <w:r w:rsidRPr="00287F69">
              <w:t>Assessment Activity</w:t>
            </w:r>
          </w:p>
          <w:p w14:paraId="586EB8A1" w14:textId="77777777" w:rsidR="008504EB" w:rsidRDefault="00604AE6" w:rsidP="00B94647">
            <w:pPr>
              <w:pStyle w:val="ListParagraph"/>
              <w:numPr>
                <w:ilvl w:val="0"/>
                <w:numId w:val="27"/>
              </w:numPr>
              <w:ind w:left="128" w:hanging="141"/>
            </w:pPr>
            <w:r>
              <w:t>Ask the students if all plants are alike</w:t>
            </w:r>
            <w:r w:rsidR="008504EB">
              <w:t>.</w:t>
            </w:r>
          </w:p>
          <w:p w14:paraId="7359ECA2" w14:textId="77777777" w:rsidR="00432007" w:rsidRDefault="008504EB" w:rsidP="00E43B87">
            <w:pPr>
              <w:pStyle w:val="ListParagraph"/>
              <w:numPr>
                <w:ilvl w:val="0"/>
                <w:numId w:val="27"/>
              </w:numPr>
              <w:ind w:left="128" w:hanging="141"/>
            </w:pPr>
            <w:r>
              <w:t>Have the students draw</w:t>
            </w:r>
            <w:r w:rsidR="00973CA5">
              <w:t xml:space="preserve"> and label</w:t>
            </w:r>
            <w:r>
              <w:t xml:space="preserve"> a flowering plant on a blank paper. </w:t>
            </w:r>
          </w:p>
          <w:p w14:paraId="05C6C6C5" w14:textId="77777777" w:rsidR="00432007" w:rsidRDefault="008504EB" w:rsidP="00E43B87">
            <w:pPr>
              <w:pStyle w:val="ListParagraph"/>
              <w:numPr>
                <w:ilvl w:val="0"/>
                <w:numId w:val="27"/>
              </w:numPr>
              <w:ind w:left="128" w:hanging="141"/>
            </w:pPr>
            <w:r>
              <w:t xml:space="preserve">They may use crayons, makers or other materials to illustrate their plant. </w:t>
            </w:r>
          </w:p>
          <w:p w14:paraId="44D9FD2D" w14:textId="5BD7EDB3" w:rsidR="00973CA5" w:rsidRPr="00287F69" w:rsidRDefault="008504EB" w:rsidP="00E43B87">
            <w:pPr>
              <w:pStyle w:val="ListParagraph"/>
              <w:numPr>
                <w:ilvl w:val="0"/>
                <w:numId w:val="27"/>
              </w:numPr>
              <w:ind w:left="128" w:hanging="141"/>
            </w:pPr>
            <w:r>
              <w:t xml:space="preserve">Display a live flowering plant to guide their drawing </w:t>
            </w:r>
          </w:p>
        </w:tc>
        <w:tc>
          <w:tcPr>
            <w:tcW w:w="150" w:type="pct"/>
          </w:tcPr>
          <w:p w14:paraId="79D27C9D" w14:textId="77777777" w:rsidR="00C17E2A" w:rsidRDefault="00C17E2A" w:rsidP="00B94647"/>
        </w:tc>
        <w:tc>
          <w:tcPr>
            <w:tcW w:w="1876" w:type="pct"/>
            <w:tcBorders>
              <w:top w:val="single" w:sz="8" w:space="0" w:color="000000" w:themeColor="text1"/>
              <w:bottom w:val="single" w:sz="8" w:space="0" w:color="000000" w:themeColor="text1"/>
            </w:tcBorders>
          </w:tcPr>
          <w:p w14:paraId="1B038800" w14:textId="77777777" w:rsidR="00C17E2A" w:rsidRDefault="00C17E2A" w:rsidP="00B94647"/>
        </w:tc>
      </w:tr>
      <w:tr w:rsidR="005A4652" w14:paraId="0F1361F9" w14:textId="77777777" w:rsidTr="00B94647">
        <w:trPr>
          <w:trHeight w:val="893"/>
        </w:trPr>
        <w:tc>
          <w:tcPr>
            <w:tcW w:w="949" w:type="pct"/>
            <w:tcBorders>
              <w:top w:val="single" w:sz="8" w:space="0" w:color="000000" w:themeColor="text1"/>
              <w:bottom w:val="single" w:sz="18" w:space="0" w:color="000000" w:themeColor="text1"/>
            </w:tcBorders>
          </w:tcPr>
          <w:p w14:paraId="1D9B050B" w14:textId="2AADE79C" w:rsidR="00C17E2A" w:rsidRDefault="00D27DC3" w:rsidP="00B94647">
            <w:pPr>
              <w:pStyle w:val="Heading2"/>
            </w:pPr>
            <w:r>
              <w:t>Summary</w:t>
            </w:r>
          </w:p>
        </w:tc>
        <w:tc>
          <w:tcPr>
            <w:tcW w:w="150" w:type="pct"/>
          </w:tcPr>
          <w:p w14:paraId="5F1D2F44" w14:textId="77777777" w:rsidR="00C17E2A" w:rsidRDefault="00C17E2A" w:rsidP="00B94647"/>
        </w:tc>
        <w:tc>
          <w:tcPr>
            <w:tcW w:w="1876" w:type="pct"/>
            <w:tcBorders>
              <w:top w:val="single" w:sz="8" w:space="0" w:color="000000" w:themeColor="text1"/>
              <w:bottom w:val="single" w:sz="18" w:space="0" w:color="000000" w:themeColor="text1"/>
            </w:tcBorders>
          </w:tcPr>
          <w:p w14:paraId="7DAB2D59" w14:textId="77777777" w:rsidR="00C17E2A" w:rsidRDefault="00C17E2A" w:rsidP="00B94647"/>
        </w:tc>
        <w:tc>
          <w:tcPr>
            <w:tcW w:w="150" w:type="pct"/>
          </w:tcPr>
          <w:p w14:paraId="2AF7B3E2" w14:textId="77777777" w:rsidR="00C17E2A" w:rsidRDefault="00C17E2A" w:rsidP="00B94647"/>
        </w:tc>
        <w:tc>
          <w:tcPr>
            <w:tcW w:w="1876" w:type="pct"/>
            <w:tcBorders>
              <w:top w:val="single" w:sz="8" w:space="0" w:color="000000" w:themeColor="text1"/>
              <w:bottom w:val="single" w:sz="18" w:space="0" w:color="000000" w:themeColor="text1"/>
            </w:tcBorders>
          </w:tcPr>
          <w:p w14:paraId="7BBCA503" w14:textId="77777777" w:rsidR="00C17E2A" w:rsidRDefault="00C17E2A" w:rsidP="00B94647"/>
        </w:tc>
      </w:tr>
    </w:tbl>
    <w:p w14:paraId="75A246ED" w14:textId="1151F9D2" w:rsidR="00C17E2A" w:rsidRDefault="00B94647">
      <w:r>
        <w:br w:type="textWrapping" w:clear="all"/>
      </w:r>
    </w:p>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8C7C" w14:textId="77777777" w:rsidR="003848A0" w:rsidRDefault="003848A0">
      <w:pPr>
        <w:spacing w:before="0" w:after="0" w:line="240" w:lineRule="auto"/>
      </w:pPr>
      <w:r>
        <w:separator/>
      </w:r>
    </w:p>
  </w:endnote>
  <w:endnote w:type="continuationSeparator" w:id="0">
    <w:p w14:paraId="732307E9" w14:textId="77777777" w:rsidR="003848A0" w:rsidRDefault="00384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sidR="00B4699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954F6" w14:textId="77777777" w:rsidR="003848A0" w:rsidRDefault="003848A0">
      <w:pPr>
        <w:spacing w:before="0" w:after="0" w:line="240" w:lineRule="auto"/>
      </w:pPr>
      <w:r>
        <w:separator/>
      </w:r>
    </w:p>
  </w:footnote>
  <w:footnote w:type="continuationSeparator" w:id="0">
    <w:p w14:paraId="65C6DCF9" w14:textId="77777777" w:rsidR="003848A0" w:rsidRDefault="003848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190BF9ED" w:rsidR="00A25094" w:rsidRDefault="00B66511">
    <w:pPr>
      <w:pStyle w:val="Header"/>
    </w:pPr>
    <w:r>
      <w:rPr>
        <w:noProof/>
        <w:lang w:eastAsia="en-US"/>
      </w:rPr>
      <w:drawing>
        <wp:anchor distT="0" distB="0" distL="114300" distR="114300" simplePos="0" relativeHeight="251658240" behindDoc="0" locked="0" layoutInCell="1" allowOverlap="1" wp14:anchorId="7B7FCAFE" wp14:editId="395E3B2F">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5"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0"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1"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89153C"/>
    <w:multiLevelType w:val="hybridMultilevel"/>
    <w:tmpl w:val="A7FCF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21348F"/>
    <w:multiLevelType w:val="hybridMultilevel"/>
    <w:tmpl w:val="2E18D2C0"/>
    <w:lvl w:ilvl="0" w:tplc="0409000F">
      <w:start w:val="1"/>
      <w:numFmt w:val="decimal"/>
      <w:lvlText w:val="%1."/>
      <w:lvlJc w:val="left"/>
      <w:pPr>
        <w:ind w:left="903" w:hanging="360"/>
      </w:p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4"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627312FF"/>
    <w:multiLevelType w:val="hybridMultilevel"/>
    <w:tmpl w:val="08FE37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404EEC"/>
    <w:multiLevelType w:val="hybridMultilevel"/>
    <w:tmpl w:val="F6AA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26"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4"/>
  </w:num>
  <w:num w:numId="7">
    <w:abstractNumId w:val="18"/>
  </w:num>
  <w:num w:numId="8">
    <w:abstractNumId w:val="1"/>
  </w:num>
  <w:num w:numId="9">
    <w:abstractNumId w:val="6"/>
  </w:num>
  <w:num w:numId="10">
    <w:abstractNumId w:val="11"/>
  </w:num>
  <w:num w:numId="11">
    <w:abstractNumId w:val="17"/>
  </w:num>
  <w:num w:numId="12">
    <w:abstractNumId w:val="26"/>
  </w:num>
  <w:num w:numId="13">
    <w:abstractNumId w:val="3"/>
  </w:num>
  <w:num w:numId="14">
    <w:abstractNumId w:val="21"/>
  </w:num>
  <w:num w:numId="15">
    <w:abstractNumId w:val="2"/>
  </w:num>
  <w:num w:numId="16">
    <w:abstractNumId w:val="0"/>
  </w:num>
  <w:num w:numId="17">
    <w:abstractNumId w:val="9"/>
  </w:num>
  <w:num w:numId="18">
    <w:abstractNumId w:val="23"/>
  </w:num>
  <w:num w:numId="19">
    <w:abstractNumId w:val="19"/>
  </w:num>
  <w:num w:numId="20">
    <w:abstractNumId w:val="15"/>
  </w:num>
  <w:num w:numId="21">
    <w:abstractNumId w:val="25"/>
  </w:num>
  <w:num w:numId="22">
    <w:abstractNumId w:val="10"/>
  </w:num>
  <w:num w:numId="23">
    <w:abstractNumId w:val="4"/>
  </w:num>
  <w:num w:numId="24">
    <w:abstractNumId w:val="20"/>
  </w:num>
  <w:num w:numId="25">
    <w:abstractNumId w:val="16"/>
  </w:num>
  <w:num w:numId="26">
    <w:abstractNumId w:val="8"/>
  </w:num>
  <w:num w:numId="27">
    <w:abstractNumId w:val="5"/>
  </w:num>
  <w:num w:numId="28">
    <w:abstractNumId w:val="14"/>
  </w:num>
  <w:num w:numId="29">
    <w:abstractNumId w:val="27"/>
  </w:num>
  <w:num w:numId="30">
    <w:abstractNumId w:val="7"/>
  </w:num>
  <w:num w:numId="31">
    <w:abstractNumId w:val="12"/>
  </w:num>
  <w:num w:numId="32">
    <w:abstractNumId w:val="1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27D59"/>
    <w:rsid w:val="0004502C"/>
    <w:rsid w:val="00054D10"/>
    <w:rsid w:val="000712D5"/>
    <w:rsid w:val="000904AA"/>
    <w:rsid w:val="000A014B"/>
    <w:rsid w:val="000A37E8"/>
    <w:rsid w:val="000B72D9"/>
    <w:rsid w:val="000C562D"/>
    <w:rsid w:val="000F2758"/>
    <w:rsid w:val="001432FD"/>
    <w:rsid w:val="0016197E"/>
    <w:rsid w:val="00163CA6"/>
    <w:rsid w:val="00171443"/>
    <w:rsid w:val="0017273B"/>
    <w:rsid w:val="0017631E"/>
    <w:rsid w:val="00181B43"/>
    <w:rsid w:val="00196867"/>
    <w:rsid w:val="001A4867"/>
    <w:rsid w:val="001B5D91"/>
    <w:rsid w:val="001C1A83"/>
    <w:rsid w:val="001C7B5C"/>
    <w:rsid w:val="001D3BC8"/>
    <w:rsid w:val="001E6B90"/>
    <w:rsid w:val="001F4D29"/>
    <w:rsid w:val="002032D4"/>
    <w:rsid w:val="00227208"/>
    <w:rsid w:val="0026795F"/>
    <w:rsid w:val="00287F69"/>
    <w:rsid w:val="002A72AE"/>
    <w:rsid w:val="002B733A"/>
    <w:rsid w:val="002C2A03"/>
    <w:rsid w:val="002C2E44"/>
    <w:rsid w:val="002C7CE3"/>
    <w:rsid w:val="002F4915"/>
    <w:rsid w:val="002F792D"/>
    <w:rsid w:val="00304069"/>
    <w:rsid w:val="003468F5"/>
    <w:rsid w:val="003848A0"/>
    <w:rsid w:val="00396443"/>
    <w:rsid w:val="003B1470"/>
    <w:rsid w:val="003B6570"/>
    <w:rsid w:val="003C4403"/>
    <w:rsid w:val="003D30E4"/>
    <w:rsid w:val="004020E2"/>
    <w:rsid w:val="0040481C"/>
    <w:rsid w:val="00417B53"/>
    <w:rsid w:val="00432007"/>
    <w:rsid w:val="004343E9"/>
    <w:rsid w:val="00437E70"/>
    <w:rsid w:val="00453D92"/>
    <w:rsid w:val="004928D8"/>
    <w:rsid w:val="004A6A5F"/>
    <w:rsid w:val="004B20E0"/>
    <w:rsid w:val="004B3B2E"/>
    <w:rsid w:val="004C7E24"/>
    <w:rsid w:val="004D04E2"/>
    <w:rsid w:val="004D089D"/>
    <w:rsid w:val="004E29C7"/>
    <w:rsid w:val="004F6D32"/>
    <w:rsid w:val="00503402"/>
    <w:rsid w:val="00520DAF"/>
    <w:rsid w:val="00545106"/>
    <w:rsid w:val="0056788D"/>
    <w:rsid w:val="005A4652"/>
    <w:rsid w:val="005B22DA"/>
    <w:rsid w:val="005B7D58"/>
    <w:rsid w:val="005C2512"/>
    <w:rsid w:val="005C5C5A"/>
    <w:rsid w:val="00603309"/>
    <w:rsid w:val="00604AE6"/>
    <w:rsid w:val="006326A0"/>
    <w:rsid w:val="0063326C"/>
    <w:rsid w:val="006A4603"/>
    <w:rsid w:val="006A5952"/>
    <w:rsid w:val="006F0813"/>
    <w:rsid w:val="006F3D01"/>
    <w:rsid w:val="006F7E05"/>
    <w:rsid w:val="006F7E46"/>
    <w:rsid w:val="00736EA7"/>
    <w:rsid w:val="0076583E"/>
    <w:rsid w:val="0077191E"/>
    <w:rsid w:val="00773C70"/>
    <w:rsid w:val="0078203A"/>
    <w:rsid w:val="0078309D"/>
    <w:rsid w:val="007B1A88"/>
    <w:rsid w:val="007F15C1"/>
    <w:rsid w:val="007F6152"/>
    <w:rsid w:val="007F65A3"/>
    <w:rsid w:val="00805A6E"/>
    <w:rsid w:val="00807AE6"/>
    <w:rsid w:val="00811AB9"/>
    <w:rsid w:val="00827978"/>
    <w:rsid w:val="00833137"/>
    <w:rsid w:val="00847934"/>
    <w:rsid w:val="008504EB"/>
    <w:rsid w:val="008B4CBC"/>
    <w:rsid w:val="008F771F"/>
    <w:rsid w:val="00910100"/>
    <w:rsid w:val="009225B8"/>
    <w:rsid w:val="009227FD"/>
    <w:rsid w:val="009378FA"/>
    <w:rsid w:val="00956DE4"/>
    <w:rsid w:val="00966C71"/>
    <w:rsid w:val="00971792"/>
    <w:rsid w:val="00973CA5"/>
    <w:rsid w:val="0098460F"/>
    <w:rsid w:val="00993A5C"/>
    <w:rsid w:val="009C285D"/>
    <w:rsid w:val="009D155F"/>
    <w:rsid w:val="009E08FF"/>
    <w:rsid w:val="009E7336"/>
    <w:rsid w:val="009F769E"/>
    <w:rsid w:val="00A0116B"/>
    <w:rsid w:val="00A1735C"/>
    <w:rsid w:val="00A25094"/>
    <w:rsid w:val="00A25C6D"/>
    <w:rsid w:val="00A3192D"/>
    <w:rsid w:val="00A53F1E"/>
    <w:rsid w:val="00A65831"/>
    <w:rsid w:val="00A76690"/>
    <w:rsid w:val="00A77EEB"/>
    <w:rsid w:val="00A85CB8"/>
    <w:rsid w:val="00AB7EE7"/>
    <w:rsid w:val="00AC40E8"/>
    <w:rsid w:val="00AC46FC"/>
    <w:rsid w:val="00AD171D"/>
    <w:rsid w:val="00AD6AD0"/>
    <w:rsid w:val="00AF47E1"/>
    <w:rsid w:val="00B046C1"/>
    <w:rsid w:val="00B20028"/>
    <w:rsid w:val="00B24F3C"/>
    <w:rsid w:val="00B262A1"/>
    <w:rsid w:val="00B31C73"/>
    <w:rsid w:val="00B4699E"/>
    <w:rsid w:val="00B50E28"/>
    <w:rsid w:val="00B66511"/>
    <w:rsid w:val="00B83B46"/>
    <w:rsid w:val="00B87608"/>
    <w:rsid w:val="00B938C2"/>
    <w:rsid w:val="00B94647"/>
    <w:rsid w:val="00BB359B"/>
    <w:rsid w:val="00BC356C"/>
    <w:rsid w:val="00BD430C"/>
    <w:rsid w:val="00BD5017"/>
    <w:rsid w:val="00BE0CB4"/>
    <w:rsid w:val="00BF1D3C"/>
    <w:rsid w:val="00C07A9E"/>
    <w:rsid w:val="00C1746B"/>
    <w:rsid w:val="00C17E2A"/>
    <w:rsid w:val="00C32F26"/>
    <w:rsid w:val="00C42A71"/>
    <w:rsid w:val="00C60C5A"/>
    <w:rsid w:val="00C82CFC"/>
    <w:rsid w:val="00C87997"/>
    <w:rsid w:val="00C9287D"/>
    <w:rsid w:val="00CB08CC"/>
    <w:rsid w:val="00CB1D80"/>
    <w:rsid w:val="00CB2D0F"/>
    <w:rsid w:val="00CF032B"/>
    <w:rsid w:val="00D043B1"/>
    <w:rsid w:val="00D2663E"/>
    <w:rsid w:val="00D27DC3"/>
    <w:rsid w:val="00D3577C"/>
    <w:rsid w:val="00D40245"/>
    <w:rsid w:val="00D4297E"/>
    <w:rsid w:val="00D43AC0"/>
    <w:rsid w:val="00D60F85"/>
    <w:rsid w:val="00D72B33"/>
    <w:rsid w:val="00D76162"/>
    <w:rsid w:val="00D8019B"/>
    <w:rsid w:val="00DC17D5"/>
    <w:rsid w:val="00DC1A68"/>
    <w:rsid w:val="00DD3412"/>
    <w:rsid w:val="00DF63E9"/>
    <w:rsid w:val="00DF7FD7"/>
    <w:rsid w:val="00E05C0D"/>
    <w:rsid w:val="00E07205"/>
    <w:rsid w:val="00E2212B"/>
    <w:rsid w:val="00E43B87"/>
    <w:rsid w:val="00E5717C"/>
    <w:rsid w:val="00E601B6"/>
    <w:rsid w:val="00EB4DB1"/>
    <w:rsid w:val="00EB7260"/>
    <w:rsid w:val="00EB7A0D"/>
    <w:rsid w:val="00ED219F"/>
    <w:rsid w:val="00EE0BE7"/>
    <w:rsid w:val="00F1179F"/>
    <w:rsid w:val="00F208E3"/>
    <w:rsid w:val="00F235D6"/>
    <w:rsid w:val="00F50A36"/>
    <w:rsid w:val="00F616CA"/>
    <w:rsid w:val="00F66CE1"/>
    <w:rsid w:val="00F8422C"/>
    <w:rsid w:val="00FB61C0"/>
    <w:rsid w:val="00FC1F54"/>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7B372C15-B107-4C1D-BAB3-358601B6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B3B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0609">
      <w:bodyDiv w:val="1"/>
      <w:marLeft w:val="0"/>
      <w:marRight w:val="0"/>
      <w:marTop w:val="0"/>
      <w:marBottom w:val="0"/>
      <w:divBdr>
        <w:top w:val="none" w:sz="0" w:space="0" w:color="auto"/>
        <w:left w:val="none" w:sz="0" w:space="0" w:color="auto"/>
        <w:bottom w:val="none" w:sz="0" w:space="0" w:color="auto"/>
        <w:right w:val="none" w:sz="0" w:space="0" w:color="auto"/>
      </w:divBdr>
    </w:div>
    <w:div w:id="10908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overyeducation.com/teachers/free-lesson-plans/all-about-plants.cfm" TargetMode="External"/><Relationship Id="rId13" Type="http://schemas.openxmlformats.org/officeDocument/2006/relationships/hyperlink" Target="http://www.discoveryeducation.com/teachers/free-lesson-plans/all-about-plants.cf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eslkidstuff.com/esl-kids-games/animals-games.htm" TargetMode="External"/><Relationship Id="rId17" Type="http://schemas.openxmlformats.org/officeDocument/2006/relationships/hyperlink" Target="https://www.eslkidstuff.com/esl-kids-games/animals-games.htm" TargetMode="External"/><Relationship Id="rId2" Type="http://schemas.openxmlformats.org/officeDocument/2006/relationships/numbering" Target="numbering.xml"/><Relationship Id="rId16" Type="http://schemas.openxmlformats.org/officeDocument/2006/relationships/hyperlink" Target="https://www.scholastic.com/teachers/blog-posts/shari-carter/17-18/teach-what-grows-from-seeds-with-a-book--a-magazine--crafts-a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holastic.com/teachers/blog-posts/shari-carter/17-18/teach-what-grows-from-seeds-with-a-book--a-magazine--crafts-and-/" TargetMode="External"/><Relationship Id="rId5" Type="http://schemas.openxmlformats.org/officeDocument/2006/relationships/webSettings" Target="webSettings.xml"/><Relationship Id="rId15" Type="http://schemas.openxmlformats.org/officeDocument/2006/relationships/hyperlink" Target="https://www.pinterest.com/pin/105834659964678171/" TargetMode="External"/><Relationship Id="rId10" Type="http://schemas.openxmlformats.org/officeDocument/2006/relationships/hyperlink" Target="https://www.pinterest.com/pin/10583465996467817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eareteachers.com/plant-life-cycle-activities/" TargetMode="External"/><Relationship Id="rId14" Type="http://schemas.openxmlformats.org/officeDocument/2006/relationships/hyperlink" Target="https://www.weareteachers.com/plant-life-cycle-activiti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D3606"/>
    <w:rsid w:val="000E3902"/>
    <w:rsid w:val="00326BC4"/>
    <w:rsid w:val="004A008E"/>
    <w:rsid w:val="004E3974"/>
    <w:rsid w:val="006704B0"/>
    <w:rsid w:val="0067066B"/>
    <w:rsid w:val="006C7916"/>
    <w:rsid w:val="00713551"/>
    <w:rsid w:val="0077241A"/>
    <w:rsid w:val="00805105"/>
    <w:rsid w:val="00816166"/>
    <w:rsid w:val="00836926"/>
    <w:rsid w:val="0086131A"/>
    <w:rsid w:val="00997133"/>
    <w:rsid w:val="00AB2F7D"/>
    <w:rsid w:val="00AB37F5"/>
    <w:rsid w:val="00C93DC1"/>
    <w:rsid w:val="00CE0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2047</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45</cp:revision>
  <cp:lastPrinted>2018-11-01T08:28:00Z</cp:lastPrinted>
  <dcterms:created xsi:type="dcterms:W3CDTF">2018-09-24T13:04:00Z</dcterms:created>
  <dcterms:modified xsi:type="dcterms:W3CDTF">2018-11-01T10:40:00Z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