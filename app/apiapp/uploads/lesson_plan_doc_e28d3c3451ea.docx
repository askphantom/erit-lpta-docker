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87B74FD" w:rsidR="00C17E2A" w:rsidRPr="009260D0" w:rsidRDefault="008D02F2" w:rsidP="008F2C91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 xml:space="preserve">folktales and short stories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FA39CE0" w:rsidR="00C17E2A" w:rsidRDefault="007060E2">
                  <w:r>
                    <w:t>2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791E09" w:rsidRDefault="000A37E8">
            <w:pPr>
              <w:rPr>
                <w:sz w:val="20"/>
                <w:szCs w:val="20"/>
              </w:rPr>
            </w:pPr>
            <w:r w:rsidRPr="00791E09">
              <w:rPr>
                <w:sz w:val="20"/>
                <w:szCs w:val="20"/>
              </w:rPr>
              <w:t>This lesson plan covers teaching content for;</w:t>
            </w:r>
          </w:p>
          <w:p w14:paraId="637B93E4" w14:textId="70AE73A1" w:rsidR="001611AE" w:rsidRPr="00791E09" w:rsidRDefault="008D02F2" w:rsidP="00A953B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91E09">
              <w:rPr>
                <w:sz w:val="20"/>
                <w:szCs w:val="20"/>
              </w:rPr>
              <w:t>Reading folktales and stories correctly.</w:t>
            </w:r>
          </w:p>
          <w:p w14:paraId="458BD9FD" w14:textId="34028EDB" w:rsidR="008D02F2" w:rsidRDefault="008D02F2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 w:rsidRPr="00791E09">
              <w:rPr>
                <w:sz w:val="20"/>
                <w:szCs w:val="20"/>
              </w:rPr>
              <w:t xml:space="preserve"> Identifying values in folktales/</w:t>
            </w:r>
            <w:r w:rsidR="00ED2AA6" w:rsidRPr="00791E09">
              <w:rPr>
                <w:sz w:val="20"/>
                <w:szCs w:val="20"/>
              </w:rPr>
              <w:t>stories</w:t>
            </w:r>
          </w:p>
        </w:tc>
      </w:tr>
    </w:tbl>
    <w:p w14:paraId="44024CC7" w14:textId="16E57A5B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341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0A8C6E0D" w:rsidR="00D15CAA" w:rsidRPr="00BF3180" w:rsidRDefault="00C40201" w:rsidP="007060E2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</w:pPr>
                                  <w:r>
                                    <w:t>Storybooks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1E521EEE" w:rsidR="00E42A76" w:rsidRDefault="00082283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7A5B16" w:rsidRPr="007A5B16">
                                      <w:rPr>
                                        <w:color w:val="0000FF"/>
                                        <w:u w:val="single"/>
                                      </w:rPr>
                                      <w:t>https://www.brighthubeducation.com/lesson-plans-grades-3-5/9667-fairytales-versus-folktales-an-exploration-of-imagination/</w:t>
                                    </w:r>
                                  </w:hyperlink>
                                </w:p>
                                <w:p w14:paraId="2B1674D7" w14:textId="77777777" w:rsidR="00714A8D" w:rsidRDefault="007060E2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Pr="007060E2">
                                      <w:rPr>
                                        <w:color w:val="0000FF"/>
                                        <w:u w:val="single"/>
                                      </w:rPr>
                                      <w:t>https://www.teacher.org/lesson-plan/short-stories/</w:t>
                                    </w:r>
                                  </w:hyperlink>
                                </w:p>
                                <w:p w14:paraId="3BEB3460" w14:textId="77777777" w:rsidR="007060E2" w:rsidRDefault="007060E2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Pr="007060E2">
                                      <w:rPr>
                                        <w:color w:val="0000FF"/>
                                        <w:u w:val="single"/>
                                      </w:rPr>
                                      <w:t>https://www.education.com/lesson-plans/third-grade/ela/reading/</w:t>
                                    </w:r>
                                  </w:hyperlink>
                                </w:p>
                                <w:p w14:paraId="266D3DBF" w14:textId="3B14A76F" w:rsidR="007060E2" w:rsidRDefault="007060E2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7060E2">
                                      <w:rPr>
                                        <w:color w:val="0000FF"/>
                                        <w:u w:val="single"/>
                                      </w:rPr>
                                      <w:t>https://lessonplanspage.com/lashortstory1elementsofshortstory1112-htm/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341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0A8C6E0D" w:rsidR="00D15CAA" w:rsidRPr="00BF3180" w:rsidRDefault="00C40201" w:rsidP="007060E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Storybooks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1E521EEE" w:rsidR="00E42A76" w:rsidRDefault="00082283" w:rsidP="00E42A76">
                            <w:pPr>
                              <w:pStyle w:val="ListBullet"/>
                            </w:pPr>
                            <w:hyperlink r:id="rId12" w:history="1">
                              <w:r w:rsidR="007A5B16" w:rsidRPr="007A5B16">
                                <w:rPr>
                                  <w:color w:val="0000FF"/>
                                  <w:u w:val="single"/>
                                </w:rPr>
                                <w:t>https://www.brighthubeducation.com/lesson-plans-grades-3-5/9667-fairytales-versus-folktales-an-exploration-of-imagination/</w:t>
                              </w:r>
                            </w:hyperlink>
                          </w:p>
                          <w:p w14:paraId="2B1674D7" w14:textId="77777777" w:rsidR="00714A8D" w:rsidRDefault="007060E2" w:rsidP="0083703B">
                            <w:pPr>
                              <w:pStyle w:val="ListBullet"/>
                            </w:pPr>
                            <w:hyperlink r:id="rId13" w:history="1">
                              <w:r w:rsidRPr="007060E2">
                                <w:rPr>
                                  <w:color w:val="0000FF"/>
                                  <w:u w:val="single"/>
                                </w:rPr>
                                <w:t>https://www.teacher.org/lesson-plan/short-stories/</w:t>
                              </w:r>
                            </w:hyperlink>
                          </w:p>
                          <w:p w14:paraId="3BEB3460" w14:textId="77777777" w:rsidR="007060E2" w:rsidRDefault="007060E2" w:rsidP="0083703B">
                            <w:pPr>
                              <w:pStyle w:val="ListBullet"/>
                            </w:pPr>
                            <w:hyperlink r:id="rId14" w:history="1">
                              <w:r w:rsidRPr="007060E2">
                                <w:rPr>
                                  <w:color w:val="0000FF"/>
                                  <w:u w:val="single"/>
                                </w:rPr>
                                <w:t>https://www.education.com/lesson-plans/third-grade/ela/reading/</w:t>
                              </w:r>
                            </w:hyperlink>
                          </w:p>
                          <w:p w14:paraId="266D3DBF" w14:textId="3B14A76F" w:rsidR="007060E2" w:rsidRDefault="007060E2" w:rsidP="0083703B">
                            <w:pPr>
                              <w:pStyle w:val="ListBullet"/>
                            </w:pPr>
                            <w:hyperlink r:id="rId15" w:history="1">
                              <w:r w:rsidRPr="007060E2">
                                <w:rPr>
                                  <w:color w:val="0000FF"/>
                                  <w:u w:val="single"/>
                                </w:rPr>
                                <w:t>https://lessonplanspage.com/lashortstory1elementsofshortstory1112-htm/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Pr="00C12DD5" w:rsidRDefault="00AD5265" w:rsidP="00120253">
            <w:pPr>
              <w:rPr>
                <w:sz w:val="20"/>
                <w:szCs w:val="20"/>
              </w:rPr>
            </w:pPr>
            <w:r w:rsidRPr="00C12DD5">
              <w:rPr>
                <w:sz w:val="20"/>
                <w:szCs w:val="20"/>
              </w:rPr>
              <w:t>Students should be able to;</w:t>
            </w:r>
          </w:p>
          <w:p w14:paraId="39B53DE3" w14:textId="07FA209D" w:rsidR="001D4D95" w:rsidRPr="00C12DD5" w:rsidRDefault="008D02F2" w:rsidP="00791E09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20"/>
                <w:szCs w:val="20"/>
              </w:rPr>
            </w:pPr>
            <w:r w:rsidRPr="00C12DD5">
              <w:rPr>
                <w:sz w:val="20"/>
                <w:szCs w:val="20"/>
              </w:rPr>
              <w:t>Read folktales/stories correctly.</w:t>
            </w:r>
          </w:p>
          <w:p w14:paraId="2DB855A6" w14:textId="180BA1E4" w:rsidR="008D02F2" w:rsidRPr="00C12DD5" w:rsidRDefault="008D02F2" w:rsidP="00791E09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20"/>
                <w:szCs w:val="20"/>
              </w:rPr>
            </w:pPr>
            <w:r w:rsidRPr="00C12DD5">
              <w:rPr>
                <w:sz w:val="20"/>
                <w:szCs w:val="20"/>
              </w:rPr>
              <w:t xml:space="preserve">Identify values in the folk tales and lessons learnt. </w:t>
            </w:r>
          </w:p>
          <w:p w14:paraId="54E766FC" w14:textId="586D5A4E" w:rsidR="00D914D8" w:rsidRPr="007060E2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  <w:sz w:val="20"/>
                <w:szCs w:val="20"/>
              </w:rPr>
            </w:pPr>
            <w:r w:rsidRPr="007060E2">
              <w:rPr>
                <w:rFonts w:asciiTheme="majorHAnsi" w:eastAsiaTheme="majorEastAsia" w:hAnsiTheme="majorHAnsi" w:cstheme="majorBidi"/>
                <w:b/>
                <w:color w:val="F16522" w:themeColor="accent1"/>
                <w:sz w:val="20"/>
                <w:szCs w:val="20"/>
              </w:rPr>
              <w:t>Assessment Activity</w:t>
            </w:r>
          </w:p>
          <w:p w14:paraId="697B8D09" w14:textId="4D7CF667" w:rsidR="00761F09" w:rsidRPr="00C12DD5" w:rsidRDefault="00761F09" w:rsidP="00D47C20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  <w:rPr>
                <w:rFonts w:asciiTheme="majorHAnsi" w:eastAsiaTheme="majorEastAsia" w:hAnsiTheme="majorHAnsi" w:cstheme="majorBidi"/>
                <w:color w:val="F16522" w:themeColor="accent1"/>
                <w:sz w:val="20"/>
                <w:szCs w:val="20"/>
              </w:rPr>
            </w:pPr>
            <w:r w:rsidRPr="00C12DD5">
              <w:rPr>
                <w:sz w:val="20"/>
                <w:szCs w:val="20"/>
              </w:rPr>
              <w:t>Divide the class into pairs. Have them tell a popular story to each other to make sure they include all the details from the story.</w:t>
            </w:r>
          </w:p>
          <w:p w14:paraId="775230DB" w14:textId="3FC559AE" w:rsidR="00761F09" w:rsidRDefault="007060E2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  <w:sz w:val="20"/>
                <w:szCs w:val="20"/>
              </w:rPr>
            </w:pPr>
            <w:r w:rsidRPr="007060E2">
              <w:rPr>
                <w:rFonts w:asciiTheme="majorHAnsi" w:eastAsiaTheme="majorEastAsia" w:hAnsiTheme="majorHAnsi" w:cstheme="majorBidi"/>
                <w:b/>
                <w:color w:val="F16522" w:themeColor="accent1"/>
                <w:sz w:val="20"/>
                <w:szCs w:val="20"/>
              </w:rPr>
              <w:t>Summary</w:t>
            </w:r>
          </w:p>
          <w:p w14:paraId="4193C139" w14:textId="5018473A" w:rsidR="007060E2" w:rsidRPr="007060E2" w:rsidRDefault="007060E2" w:rsidP="007060E2">
            <w:pPr>
              <w:rPr>
                <w:rFonts w:eastAsiaTheme="majorEastAsia"/>
                <w:sz w:val="20"/>
                <w:szCs w:val="20"/>
              </w:rPr>
            </w:pPr>
            <w:r w:rsidRPr="007060E2">
              <w:rPr>
                <w:rFonts w:eastAsiaTheme="majorEastAsia"/>
                <w:sz w:val="20"/>
                <w:szCs w:val="20"/>
              </w:rPr>
              <w:t>Hold a discussion on what was learned during the lesson. Any lingering questions? Clear up misconceptions. Students will be instructed to finish this assignment at home if not finished already.</w:t>
            </w:r>
          </w:p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43C888DB" w14:textId="77777777" w:rsidR="00A71E70" w:rsidRDefault="00A71E70" w:rsidP="001D4D95"/>
          <w:p w14:paraId="22A31125" w14:textId="18309E14" w:rsidR="00A71E70" w:rsidRPr="000A37E8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EDB1DB8" w14:textId="5906EC6E" w:rsidR="00FB30A1" w:rsidRPr="00761F09" w:rsidRDefault="0050427F" w:rsidP="00791E09">
            <w:pPr>
              <w:pStyle w:val="ListParagraph"/>
              <w:numPr>
                <w:ilvl w:val="0"/>
                <w:numId w:val="17"/>
              </w:numPr>
              <w:ind w:left="323" w:hanging="209"/>
              <w:rPr>
                <w:sz w:val="20"/>
                <w:szCs w:val="20"/>
              </w:rPr>
            </w:pPr>
            <w:r w:rsidRPr="00761F09">
              <w:rPr>
                <w:sz w:val="20"/>
                <w:szCs w:val="20"/>
              </w:rPr>
              <w:t>Read the given folktale or short story</w:t>
            </w:r>
          </w:p>
          <w:p w14:paraId="0088F3E2" w14:textId="77777777" w:rsidR="0050427F" w:rsidRPr="00761F09" w:rsidRDefault="0050427F" w:rsidP="00791E09">
            <w:pPr>
              <w:pStyle w:val="ListParagraph"/>
              <w:numPr>
                <w:ilvl w:val="0"/>
                <w:numId w:val="17"/>
              </w:numPr>
              <w:ind w:left="323" w:hanging="209"/>
              <w:rPr>
                <w:sz w:val="20"/>
                <w:szCs w:val="20"/>
              </w:rPr>
            </w:pPr>
            <w:r w:rsidRPr="00761F09">
              <w:rPr>
                <w:sz w:val="20"/>
                <w:szCs w:val="20"/>
              </w:rPr>
              <w:t>Recall folktales and short stories</w:t>
            </w:r>
          </w:p>
          <w:p w14:paraId="61287A0B" w14:textId="3A22C427" w:rsidR="00761F09" w:rsidRDefault="00761F09" w:rsidP="00791E09">
            <w:pPr>
              <w:pStyle w:val="ListParagraph"/>
              <w:numPr>
                <w:ilvl w:val="0"/>
                <w:numId w:val="17"/>
              </w:numPr>
              <w:ind w:left="323" w:hanging="209"/>
            </w:pPr>
            <w:r w:rsidRPr="00761F09">
              <w:rPr>
                <w:sz w:val="20"/>
                <w:szCs w:val="20"/>
              </w:rPr>
              <w:t>Ask the students to help you write the story and guide them with sentence starters such as "Long ago, the elephant had... Then one day</w:t>
            </w:r>
            <w:r>
              <w:t>..."</w:t>
            </w:r>
          </w:p>
          <w:p w14:paraId="5E32CF5E" w14:textId="77777777" w:rsidR="007060E2" w:rsidRDefault="007060E2" w:rsidP="00FB30A1">
            <w:pPr>
              <w:pStyle w:val="ListParagraph"/>
              <w:ind w:left="0"/>
            </w:pPr>
          </w:p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674C429E" w:rsidR="00FB30A1" w:rsidRPr="00031953" w:rsidRDefault="00C40201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>: 15 Mins</w:t>
            </w:r>
          </w:p>
          <w:p w14:paraId="404F413A" w14:textId="26F21A27" w:rsidR="000529DC" w:rsidRPr="00C12DD5" w:rsidRDefault="0050427F" w:rsidP="00C12DD5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 w:rsidRPr="00C12DD5">
              <w:rPr>
                <w:sz w:val="20"/>
                <w:szCs w:val="20"/>
              </w:rPr>
              <w:t>Students should read and discuss the</w:t>
            </w:r>
            <w:r w:rsidR="00C40201" w:rsidRPr="00C12DD5">
              <w:rPr>
                <w:sz w:val="20"/>
                <w:szCs w:val="20"/>
              </w:rPr>
              <w:t xml:space="preserve"> given folktales and short story.</w:t>
            </w:r>
          </w:p>
          <w:p w14:paraId="5850E518" w14:textId="64FD296C" w:rsidR="00C40201" w:rsidRPr="00C12DD5" w:rsidRDefault="00C40201" w:rsidP="00C12DD5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 w:rsidRPr="00C12DD5">
              <w:rPr>
                <w:sz w:val="20"/>
                <w:szCs w:val="20"/>
              </w:rPr>
              <w:t>Students should discuss the characters in the folktales, and the lessons they can learn from each character.</w:t>
            </w:r>
          </w:p>
          <w:p w14:paraId="0D64D2C8" w14:textId="06FA3323" w:rsidR="00C40201" w:rsidRDefault="00C40201" w:rsidP="00C12DD5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 w:rsidRPr="00C12DD5">
              <w:rPr>
                <w:sz w:val="20"/>
                <w:szCs w:val="20"/>
              </w:rPr>
              <w:t xml:space="preserve">Students should also make group presentations, to better understand the story. </w:t>
            </w:r>
          </w:p>
          <w:p w14:paraId="7775DAC2" w14:textId="77777777" w:rsidR="00C12DD5" w:rsidRDefault="00C12DD5" w:rsidP="00C12DD5">
            <w:pPr>
              <w:pStyle w:val="ListParagraph"/>
              <w:ind w:left="233"/>
              <w:rPr>
                <w:sz w:val="20"/>
                <w:szCs w:val="20"/>
              </w:rPr>
            </w:pPr>
          </w:p>
          <w:p w14:paraId="0927E471" w14:textId="77777777" w:rsidR="00C12DD5" w:rsidRPr="00C12DD5" w:rsidRDefault="00C12DD5" w:rsidP="00C12DD5">
            <w:pPr>
              <w:pStyle w:val="ListParagraph"/>
              <w:ind w:left="233"/>
              <w:rPr>
                <w:sz w:val="20"/>
                <w:szCs w:val="20"/>
              </w:rPr>
            </w:pPr>
          </w:p>
          <w:p w14:paraId="36575BED" w14:textId="77777777" w:rsidR="00791E09" w:rsidRDefault="00791E09" w:rsidP="008F2C91">
            <w:pPr>
              <w:pStyle w:val="Heading1"/>
            </w:pPr>
          </w:p>
          <w:p w14:paraId="08816D2B" w14:textId="77777777" w:rsidR="000529DC" w:rsidRDefault="000529DC" w:rsidP="00CD4D2B">
            <w:pPr>
              <w:rPr>
                <w:b/>
              </w:rPr>
            </w:pPr>
          </w:p>
          <w:p w14:paraId="017FC052" w14:textId="77777777" w:rsidR="000529DC" w:rsidRDefault="000529DC" w:rsidP="00CD4D2B">
            <w:pPr>
              <w:rPr>
                <w:b/>
              </w:rPr>
            </w:pPr>
          </w:p>
          <w:p w14:paraId="6AD83C36" w14:textId="77777777" w:rsidR="000529DC" w:rsidRDefault="000529DC" w:rsidP="00CD4D2B">
            <w:pPr>
              <w:rPr>
                <w:b/>
              </w:rPr>
            </w:pPr>
          </w:p>
          <w:p w14:paraId="652019E2" w14:textId="03FC9BAB" w:rsidR="000529DC" w:rsidRDefault="000529DC" w:rsidP="00CD4D2B">
            <w:pPr>
              <w:rPr>
                <w:b/>
              </w:rPr>
            </w:pPr>
          </w:p>
          <w:p w14:paraId="0CECA1A0" w14:textId="262D61E8" w:rsidR="00C403C3" w:rsidRDefault="00C403C3" w:rsidP="00CD4D2B">
            <w:pPr>
              <w:rPr>
                <w:b/>
              </w:rPr>
            </w:pPr>
          </w:p>
          <w:p w14:paraId="3611BF53" w14:textId="26154320" w:rsidR="00C403C3" w:rsidRDefault="00C403C3" w:rsidP="00CD4D2B">
            <w:pPr>
              <w:rPr>
                <w:b/>
              </w:rPr>
            </w:pPr>
          </w:p>
          <w:p w14:paraId="1C67B4C0" w14:textId="518DF32E" w:rsidR="00780730" w:rsidRDefault="00780730" w:rsidP="00CD4D2B">
            <w:pPr>
              <w:rPr>
                <w:b/>
              </w:rPr>
            </w:pPr>
          </w:p>
          <w:p w14:paraId="4DB705D9" w14:textId="01684362" w:rsidR="00780730" w:rsidRDefault="00780730" w:rsidP="00CD4D2B">
            <w:pPr>
              <w:rPr>
                <w:b/>
              </w:rPr>
            </w:pPr>
          </w:p>
          <w:p w14:paraId="17EDA925" w14:textId="137EC02B" w:rsidR="00780730" w:rsidRDefault="00780730" w:rsidP="00CD4D2B">
            <w:pPr>
              <w:rPr>
                <w:b/>
              </w:rPr>
            </w:pPr>
          </w:p>
          <w:p w14:paraId="009EFACB" w14:textId="6E07EC50" w:rsidR="00780730" w:rsidRDefault="00780730" w:rsidP="00CD4D2B">
            <w:pPr>
              <w:rPr>
                <w:b/>
              </w:rPr>
            </w:pPr>
          </w:p>
          <w:p w14:paraId="4101A1DA" w14:textId="76AAFB4A" w:rsidR="00780730" w:rsidRDefault="00780730" w:rsidP="00CD4D2B">
            <w:pPr>
              <w:rPr>
                <w:b/>
              </w:rPr>
            </w:pP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03FB76B8" w:rsidR="00031953" w:rsidRPr="00031953" w:rsidRDefault="00C40201" w:rsidP="00031953">
            <w:pPr>
              <w:rPr>
                <w:b/>
              </w:rPr>
            </w:pPr>
            <w:r>
              <w:rPr>
                <w:b/>
              </w:rPr>
              <w:t>Day 1</w:t>
            </w:r>
            <w:r w:rsidR="00031953" w:rsidRPr="00031953">
              <w:rPr>
                <w:b/>
              </w:rPr>
              <w:t>/ Lesson 1: 15 Mins</w:t>
            </w:r>
          </w:p>
          <w:p w14:paraId="2A7ABDC5" w14:textId="77777777" w:rsidR="007A5B16" w:rsidRPr="00C12DD5" w:rsidRDefault="007A5B16" w:rsidP="00C12DD5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C12DD5">
              <w:rPr>
                <w:sz w:val="20"/>
                <w:szCs w:val="20"/>
              </w:rPr>
              <w:t>Teach students about folktales and stories, Students will explore the similarities and differences in each.</w:t>
            </w:r>
          </w:p>
          <w:p w14:paraId="353508AE" w14:textId="4B32F7E7" w:rsidR="000529DC" w:rsidRPr="00C12DD5" w:rsidRDefault="007A5B16" w:rsidP="00C12DD5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C12DD5">
              <w:rPr>
                <w:sz w:val="20"/>
                <w:szCs w:val="20"/>
              </w:rPr>
              <w:t xml:space="preserve">Teach Students basic characteristics of folktales and stories. </w:t>
            </w:r>
          </w:p>
          <w:p w14:paraId="095732B9" w14:textId="77777777" w:rsidR="007A5B16" w:rsidRPr="00C12DD5" w:rsidRDefault="0050427F" w:rsidP="00C12DD5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C12DD5">
              <w:rPr>
                <w:sz w:val="20"/>
                <w:szCs w:val="20"/>
              </w:rPr>
              <w:t>Guide students to read the given folktales/stories.</w:t>
            </w:r>
          </w:p>
          <w:p w14:paraId="7AA91187" w14:textId="5589947B" w:rsidR="0050427F" w:rsidRPr="00C12DD5" w:rsidRDefault="0050427F" w:rsidP="00C12DD5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C12DD5">
              <w:rPr>
                <w:sz w:val="20"/>
                <w:szCs w:val="20"/>
              </w:rPr>
              <w:t>Explain to the students the sources of folktales.</w:t>
            </w:r>
          </w:p>
          <w:p w14:paraId="01A0B956" w14:textId="77777777" w:rsidR="007060E2" w:rsidRDefault="007060E2" w:rsidP="007060E2">
            <w:pPr>
              <w:pStyle w:val="Heading1"/>
            </w:pPr>
            <w:r>
              <w:t>Teacher Guide</w:t>
            </w:r>
          </w:p>
          <w:p w14:paraId="0DF2BA43" w14:textId="77777777" w:rsidR="007060E2" w:rsidRDefault="007060E2" w:rsidP="007060E2">
            <w:pPr>
              <w:rPr>
                <w:b/>
              </w:rPr>
            </w:pPr>
            <w:r>
              <w:rPr>
                <w:b/>
              </w:rPr>
              <w:t>Day 3/ Lesson 3: 20mins</w:t>
            </w:r>
          </w:p>
          <w:p w14:paraId="33E061A7" w14:textId="77777777" w:rsidR="007060E2" w:rsidRPr="00761F09" w:rsidRDefault="007060E2" w:rsidP="007060E2">
            <w:pPr>
              <w:pStyle w:val="ListParagraph"/>
              <w:numPr>
                <w:ilvl w:val="0"/>
                <w:numId w:val="19"/>
              </w:numPr>
              <w:ind w:left="233" w:hanging="217"/>
              <w:rPr>
                <w:b/>
                <w:sz w:val="20"/>
                <w:szCs w:val="20"/>
              </w:rPr>
            </w:pPr>
            <w:r w:rsidRPr="00761F09">
              <w:rPr>
                <w:sz w:val="20"/>
                <w:szCs w:val="20"/>
              </w:rPr>
              <w:t xml:space="preserve">Tell the students they will listen to a story about why an animal is the way it is. </w:t>
            </w:r>
          </w:p>
          <w:p w14:paraId="420F0352" w14:textId="77777777" w:rsidR="007060E2" w:rsidRPr="00761F09" w:rsidRDefault="007060E2" w:rsidP="007060E2">
            <w:pPr>
              <w:pStyle w:val="ListParagraph"/>
              <w:numPr>
                <w:ilvl w:val="0"/>
                <w:numId w:val="19"/>
              </w:numPr>
              <w:ind w:left="233" w:hanging="217"/>
              <w:rPr>
                <w:b/>
                <w:sz w:val="20"/>
                <w:szCs w:val="20"/>
              </w:rPr>
            </w:pPr>
            <w:r w:rsidRPr="00761F09">
              <w:rPr>
                <w:sz w:val="20"/>
                <w:szCs w:val="20"/>
              </w:rPr>
              <w:t>Allow them to make predictions about the story.</w:t>
            </w:r>
          </w:p>
          <w:p w14:paraId="54FF3319" w14:textId="77777777" w:rsidR="007060E2" w:rsidRPr="00761F09" w:rsidRDefault="007060E2" w:rsidP="007060E2">
            <w:pPr>
              <w:pStyle w:val="ListParagraph"/>
              <w:numPr>
                <w:ilvl w:val="0"/>
                <w:numId w:val="19"/>
              </w:numPr>
              <w:ind w:left="233" w:hanging="217"/>
              <w:rPr>
                <w:b/>
                <w:sz w:val="20"/>
                <w:szCs w:val="20"/>
              </w:rPr>
            </w:pPr>
            <w:r w:rsidRPr="00761F09">
              <w:rPr>
                <w:sz w:val="20"/>
                <w:szCs w:val="20"/>
              </w:rPr>
              <w:t>Tell the students that this style of storytelling is called "how and why" and that the stories are not factual, or filled with facts.</w:t>
            </w:r>
          </w:p>
          <w:p w14:paraId="5D582132" w14:textId="77777777" w:rsidR="007060E2" w:rsidRPr="00761F09" w:rsidRDefault="007060E2" w:rsidP="007060E2">
            <w:pPr>
              <w:pStyle w:val="ListParagraph"/>
              <w:numPr>
                <w:ilvl w:val="0"/>
                <w:numId w:val="19"/>
              </w:numPr>
              <w:ind w:left="233" w:hanging="217"/>
              <w:rPr>
                <w:b/>
                <w:sz w:val="20"/>
                <w:szCs w:val="20"/>
              </w:rPr>
            </w:pPr>
            <w:r w:rsidRPr="00761F09">
              <w:rPr>
                <w:sz w:val="20"/>
                <w:szCs w:val="20"/>
              </w:rPr>
              <w:lastRenderedPageBreak/>
              <w:t>Tell your students that they are going to use their imaginations to write a class story about why an animal is unusual.</w:t>
            </w:r>
          </w:p>
          <w:p w14:paraId="063BD8DD" w14:textId="069556AD" w:rsidR="00D47C20" w:rsidRPr="00D47C20" w:rsidRDefault="00D47C20" w:rsidP="00D47C20">
            <w:pPr>
              <w:pStyle w:val="ListParagraph"/>
            </w:pPr>
          </w:p>
          <w:p w14:paraId="7F840C8E" w14:textId="77777777" w:rsidR="000529DC" w:rsidRDefault="000529DC" w:rsidP="00CD4D2B">
            <w:pPr>
              <w:rPr>
                <w:b/>
              </w:rPr>
            </w:pPr>
          </w:p>
          <w:p w14:paraId="6A226B23" w14:textId="77777777" w:rsidR="000529DC" w:rsidRDefault="000529DC" w:rsidP="00CD4D2B">
            <w:pPr>
              <w:rPr>
                <w:b/>
              </w:rPr>
            </w:pP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77777777" w:rsidR="000529DC" w:rsidRDefault="000529DC" w:rsidP="00CD4D2B">
            <w:pPr>
              <w:rPr>
                <w:b/>
              </w:rPr>
            </w:pP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40FB5440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EA5BCA" w:rsidRPr="00EA5BCA" w:rsidRDefault="00EA5BCA" w:rsidP="007060E2">
            <w:pPr>
              <w:pStyle w:val="Heading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5B9C5" w14:textId="77777777" w:rsidR="00082283" w:rsidRDefault="00082283">
      <w:pPr>
        <w:spacing w:before="0" w:after="0" w:line="240" w:lineRule="auto"/>
      </w:pPr>
      <w:r>
        <w:separator/>
      </w:r>
    </w:p>
  </w:endnote>
  <w:endnote w:type="continuationSeparator" w:id="0">
    <w:p w14:paraId="6045159D" w14:textId="77777777" w:rsidR="00082283" w:rsidRDefault="000822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060E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4C696" w14:textId="77777777" w:rsidR="00082283" w:rsidRDefault="00082283">
      <w:pPr>
        <w:spacing w:before="0" w:after="0" w:line="240" w:lineRule="auto"/>
      </w:pPr>
      <w:r>
        <w:separator/>
      </w:r>
    </w:p>
  </w:footnote>
  <w:footnote w:type="continuationSeparator" w:id="0">
    <w:p w14:paraId="45A3D642" w14:textId="77777777" w:rsidR="00082283" w:rsidRDefault="000822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9087C"/>
    <w:multiLevelType w:val="hybridMultilevel"/>
    <w:tmpl w:val="A69E926A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7F1A9F"/>
    <w:multiLevelType w:val="hybridMultilevel"/>
    <w:tmpl w:val="D516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51FB2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62263"/>
    <w:multiLevelType w:val="hybridMultilevel"/>
    <w:tmpl w:val="A64ACDDC"/>
    <w:lvl w:ilvl="0" w:tplc="ABFA29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B5F16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4"/>
  </w:num>
  <w:num w:numId="4">
    <w:abstractNumId w:val="1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11"/>
  </w:num>
  <w:num w:numId="12">
    <w:abstractNumId w:val="13"/>
  </w:num>
  <w:num w:numId="13">
    <w:abstractNumId w:val="18"/>
  </w:num>
  <w:num w:numId="14">
    <w:abstractNumId w:val="4"/>
  </w:num>
  <w:num w:numId="15">
    <w:abstractNumId w:val="20"/>
  </w:num>
  <w:num w:numId="16">
    <w:abstractNumId w:val="8"/>
  </w:num>
  <w:num w:numId="17">
    <w:abstractNumId w:val="2"/>
  </w:num>
  <w:num w:numId="18">
    <w:abstractNumId w:val="10"/>
  </w:num>
  <w:num w:numId="19">
    <w:abstractNumId w:val="17"/>
  </w:num>
  <w:num w:numId="20">
    <w:abstractNumId w:val="22"/>
  </w:num>
  <w:num w:numId="21">
    <w:abstractNumId w:val="7"/>
  </w:num>
  <w:num w:numId="22">
    <w:abstractNumId w:val="9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82283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05F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30E4"/>
    <w:rsid w:val="003E4AD7"/>
    <w:rsid w:val="0040481C"/>
    <w:rsid w:val="004061A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DC7"/>
    <w:rsid w:val="006F7C39"/>
    <w:rsid w:val="006F7E46"/>
    <w:rsid w:val="0070141C"/>
    <w:rsid w:val="007060E2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D02F2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953B4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0F64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D19"/>
    <w:rsid w:val="00D15CAA"/>
    <w:rsid w:val="00D17E02"/>
    <w:rsid w:val="00D2109C"/>
    <w:rsid w:val="00D27DC3"/>
    <w:rsid w:val="00D329A0"/>
    <w:rsid w:val="00D3577C"/>
    <w:rsid w:val="00D43AC0"/>
    <w:rsid w:val="00D47C20"/>
    <w:rsid w:val="00D56441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ghthubeducation.com/lesson-plans-grades-3-5/9667-fairytales-versus-folktales-an-exploration-of-imagination/" TargetMode="External"/><Relationship Id="rId13" Type="http://schemas.openxmlformats.org/officeDocument/2006/relationships/hyperlink" Target="https://www.teacher.org/lesson-plan/short-stori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ighthubeducation.com/lesson-plans-grades-3-5/9667-fairytales-versus-folktales-an-exploration-of-imaginat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ssonplanspage.com/lashortstory1elementsofshortstory1112-ht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ssonplanspage.com/lashortstory1elementsofshortstory1112-htm/" TargetMode="External"/><Relationship Id="rId10" Type="http://schemas.openxmlformats.org/officeDocument/2006/relationships/hyperlink" Target="https://www.education.com/lesson-plans/third-grade/ela/reading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teacher.org/lesson-plan/short-stories/" TargetMode="External"/><Relationship Id="rId14" Type="http://schemas.openxmlformats.org/officeDocument/2006/relationships/hyperlink" Target="https://www.education.com/lesson-plans/third-grade/ela/read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3A22D6"/>
    <w:rsid w:val="004A008E"/>
    <w:rsid w:val="004E1DB9"/>
    <w:rsid w:val="0050187F"/>
    <w:rsid w:val="0050760F"/>
    <w:rsid w:val="00571A20"/>
    <w:rsid w:val="005E6E71"/>
    <w:rsid w:val="006814AC"/>
    <w:rsid w:val="006F09E4"/>
    <w:rsid w:val="00713551"/>
    <w:rsid w:val="00805105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67D1F"/>
    <w:rsid w:val="00C87D32"/>
    <w:rsid w:val="00C93DC1"/>
    <w:rsid w:val="00D92979"/>
    <w:rsid w:val="00E17671"/>
    <w:rsid w:val="00EB30E9"/>
    <w:rsid w:val="00F0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971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KEHINDE OSOKO</cp:lastModifiedBy>
  <cp:revision>13</cp:revision>
  <dcterms:created xsi:type="dcterms:W3CDTF">2019-05-14T11:18:00Z</dcterms:created>
  <dcterms:modified xsi:type="dcterms:W3CDTF">2019-06-07T20:00:00Z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