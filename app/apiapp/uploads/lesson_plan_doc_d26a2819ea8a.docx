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18081633" w:rsidR="00C17E2A" w:rsidRPr="009260D0" w:rsidRDefault="001359BC" w:rsidP="001359BC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ADDITION OF POSITIVE AND NEGATIVE INTEGERS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0BAEC7C6" w:rsidR="00C17E2A" w:rsidRDefault="001359BC">
                  <w:r>
                    <w:t>Mathematics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623451C2" w:rsidR="00C17E2A" w:rsidRDefault="001359BC">
                  <w:r>
                    <w:t>4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458BD9FD" w14:textId="09486A76" w:rsidR="001611AE" w:rsidRDefault="000A37E8" w:rsidP="001359BC">
            <w:pPr>
              <w:pStyle w:val="ListParagraph"/>
              <w:numPr>
                <w:ilvl w:val="0"/>
                <w:numId w:val="2"/>
              </w:numPr>
              <w:ind w:left="183" w:hanging="142"/>
            </w:pPr>
            <w:r>
              <w:t xml:space="preserve"> </w:t>
            </w:r>
            <w:r w:rsidR="001611AE">
              <w:t xml:space="preserve"> </w:t>
            </w:r>
            <w:r w:rsidR="001359BC">
              <w:t>Addition of positive and negative integers.</w:t>
            </w: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6417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1159BA44" w14:textId="27101050" w:rsidR="00D15CAA" w:rsidRDefault="00905576" w:rsidP="00905576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</w:pPr>
                                  <w:r>
                                    <w:t>Magnets of different colors</w:t>
                                  </w:r>
                                </w:p>
                                <w:p w14:paraId="2E4EA062" w14:textId="1332D3B2" w:rsidR="00905576" w:rsidRDefault="006C2130" w:rsidP="00905576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</w:pPr>
                                  <w:r>
                                    <w:t>Number line</w:t>
                                  </w:r>
                                </w:p>
                                <w:p w14:paraId="1F7B6EF5" w14:textId="77777777" w:rsidR="00905576" w:rsidRPr="00BF3180" w:rsidRDefault="00905576" w:rsidP="00B67C04"/>
                                <w:p w14:paraId="4AF14C6E" w14:textId="77777777" w:rsidR="000B2A8B" w:rsidRDefault="000B2A8B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ED7BC48" w14:textId="6C69C20C" w:rsidR="00E42A76" w:rsidRDefault="00661EE2" w:rsidP="00E42A76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E80B8D">
                                      <w:rPr>
                                        <w:rStyle w:val="Hyperlink"/>
                                      </w:rPr>
                                      <w:t>https://www.scholastic.com/teachers/sponsored-content/unexpected-math/17-18/adding-and-subtracting-with-negative-numbers/</w:t>
                                    </w:r>
                                  </w:hyperlink>
                                </w:p>
                                <w:p w14:paraId="30464849" w14:textId="14CCFD3F" w:rsidR="00E80B8D" w:rsidRDefault="00661EE2" w:rsidP="00E42A76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E80B8D">
                                      <w:rPr>
                                        <w:rStyle w:val="Hyperlink"/>
                                      </w:rPr>
                                      <w:t>https://www.scholastic.com/teachers/blog-posts/alycia-zimmerman/positive-approach-teaching-negative-numbers/</w:t>
                                    </w:r>
                                  </w:hyperlink>
                                </w:p>
                                <w:p w14:paraId="171C27BD" w14:textId="0A2CB74A" w:rsidR="00E80B8D" w:rsidRDefault="00661EE2" w:rsidP="00E42A76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E80B8D">
                                      <w:rPr>
                                        <w:rStyle w:val="Hyperlink"/>
                                      </w:rPr>
                                      <w:t>https://www.educationworld.com/a_tsl/archives/03-1/lesson001.shtml</w:t>
                                    </w:r>
                                  </w:hyperlink>
                                </w:p>
                                <w:p w14:paraId="55CB1767" w14:textId="77777777" w:rsidR="00714A8D" w:rsidRDefault="00661EE2" w:rsidP="0083703B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E80B8D">
                                      <w:rPr>
                                        <w:rStyle w:val="Hyperlink"/>
                                      </w:rPr>
                                      <w:t>http://www.teach-nology.com/lessons/lsn_pln_view_lessons.php?action=view&amp;cat_id=5&amp;lsn_id=18551</w:t>
                                    </w:r>
                                  </w:hyperlink>
                                </w:p>
                                <w:p w14:paraId="266D3DBF" w14:textId="6C98B32F" w:rsidR="00E80B8D" w:rsidRDefault="00661EE2" w:rsidP="0083703B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DA0A7C">
                                      <w:rPr>
                                        <w:rStyle w:val="Hyperlink"/>
                                      </w:rPr>
                                      <w:t>http://www.teach-nology.com/teachers/lesson_plans/math/68addinginteg.html</w:t>
                                    </w:r>
                                  </w:hyperlink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6417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1159BA44" w14:textId="27101050" w:rsidR="00D15CAA" w:rsidRDefault="00905576" w:rsidP="0090557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Magnets of different colors</w:t>
                            </w:r>
                          </w:p>
                          <w:p w14:paraId="2E4EA062" w14:textId="1332D3B2" w:rsidR="00905576" w:rsidRDefault="006C2130" w:rsidP="0090557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Number line</w:t>
                            </w:r>
                          </w:p>
                          <w:p w14:paraId="1F7B6EF5" w14:textId="77777777" w:rsidR="00905576" w:rsidRPr="00BF3180" w:rsidRDefault="00905576" w:rsidP="00B67C04"/>
                          <w:p w14:paraId="4AF14C6E" w14:textId="77777777" w:rsidR="000B2A8B" w:rsidRDefault="000B2A8B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ED7BC48" w14:textId="6C69C20C" w:rsidR="00E42A76" w:rsidRDefault="00661EE2" w:rsidP="00E42A76">
                            <w:pPr>
                              <w:pStyle w:val="ListBullet"/>
                            </w:pPr>
                            <w:hyperlink r:id="rId13" w:history="1">
                              <w:r w:rsidR="00E80B8D">
                                <w:rPr>
                                  <w:rStyle w:val="Hyperlink"/>
                                </w:rPr>
                                <w:t>https://www.scholastic.com/teachers/sponsored-content/unexpected-math/17-18/adding-and-subtracting-with-negative-numbers/</w:t>
                              </w:r>
                            </w:hyperlink>
                          </w:p>
                          <w:p w14:paraId="30464849" w14:textId="14CCFD3F" w:rsidR="00E80B8D" w:rsidRDefault="00661EE2" w:rsidP="00E42A76">
                            <w:pPr>
                              <w:pStyle w:val="ListBullet"/>
                            </w:pPr>
                            <w:hyperlink r:id="rId14" w:history="1">
                              <w:r w:rsidR="00E80B8D">
                                <w:rPr>
                                  <w:rStyle w:val="Hyperlink"/>
                                </w:rPr>
                                <w:t>https://www.scholastic.com/teachers/blog-posts/alycia-zimmerman/positive-approach-teaching-negative-numbers/</w:t>
                              </w:r>
                            </w:hyperlink>
                          </w:p>
                          <w:p w14:paraId="171C27BD" w14:textId="0A2CB74A" w:rsidR="00E80B8D" w:rsidRDefault="00661EE2" w:rsidP="00E42A76">
                            <w:pPr>
                              <w:pStyle w:val="ListBullet"/>
                            </w:pPr>
                            <w:hyperlink r:id="rId15" w:history="1">
                              <w:r w:rsidR="00E80B8D">
                                <w:rPr>
                                  <w:rStyle w:val="Hyperlink"/>
                                </w:rPr>
                                <w:t>https://www.educationworld.com/a_tsl/archives/03-1/lesson001.shtml</w:t>
                              </w:r>
                            </w:hyperlink>
                          </w:p>
                          <w:p w14:paraId="55CB1767" w14:textId="77777777" w:rsidR="00714A8D" w:rsidRDefault="00661EE2" w:rsidP="0083703B">
                            <w:pPr>
                              <w:pStyle w:val="ListBullet"/>
                            </w:pPr>
                            <w:hyperlink r:id="rId16" w:history="1">
                              <w:r w:rsidR="00E80B8D">
                                <w:rPr>
                                  <w:rStyle w:val="Hyperlink"/>
                                </w:rPr>
                                <w:t>http://www.teach-nology.com/lessons/lsn_pln_view_lessons.php?action=view&amp;cat_id=5&amp;lsn_id=18551</w:t>
                              </w:r>
                            </w:hyperlink>
                          </w:p>
                          <w:p w14:paraId="266D3DBF" w14:textId="6C98B32F" w:rsidR="00E80B8D" w:rsidRDefault="00661EE2" w:rsidP="0083703B">
                            <w:pPr>
                              <w:pStyle w:val="ListBullet"/>
                            </w:pPr>
                            <w:hyperlink r:id="rId17" w:history="1">
                              <w:r w:rsidR="00DA0A7C">
                                <w:rPr>
                                  <w:rStyle w:val="Hyperlink"/>
                                </w:rPr>
                                <w:t>http://www.teach-nology.com/teachers/lesson_plans/math/68addinginteg.html</w:t>
                              </w:r>
                            </w:hyperlink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65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Default="00C17E2A">
            <w:pPr>
              <w:pStyle w:val="Heading1"/>
            </w:pPr>
          </w:p>
        </w:tc>
      </w:tr>
      <w:tr w:rsidR="005A4652" w14:paraId="51C30C02" w14:textId="77777777" w:rsidTr="00744E0A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59D1AF2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0ABE148F" w14:textId="271811FA" w:rsidR="001D4D95" w:rsidRDefault="00AD5265" w:rsidP="00120253">
            <w:r>
              <w:t>Students should be able to;</w:t>
            </w:r>
          </w:p>
          <w:p w14:paraId="61766096" w14:textId="19550F3B" w:rsidR="001359BC" w:rsidRDefault="001359BC" w:rsidP="00E80B8D">
            <w:pPr>
              <w:pStyle w:val="ListParagraph"/>
              <w:numPr>
                <w:ilvl w:val="0"/>
                <w:numId w:val="15"/>
              </w:numPr>
              <w:ind w:left="142" w:hanging="142"/>
            </w:pPr>
            <w:r>
              <w:t xml:space="preserve"> Add positive and negative integers.</w:t>
            </w:r>
          </w:p>
          <w:p w14:paraId="6F35FB6F" w14:textId="04C48630" w:rsidR="006C2130" w:rsidRDefault="006C2130" w:rsidP="00E80B8D">
            <w:pPr>
              <w:pStyle w:val="ListParagraph"/>
              <w:numPr>
                <w:ilvl w:val="0"/>
                <w:numId w:val="15"/>
              </w:numPr>
              <w:ind w:left="142" w:hanging="142"/>
            </w:pPr>
            <w:r>
              <w:t>Identify positive and negative sides on the number line</w:t>
            </w:r>
            <w:r w:rsidR="00E80B8D">
              <w:t>.</w:t>
            </w:r>
          </w:p>
          <w:p w14:paraId="025C8C06" w14:textId="08EC4556" w:rsidR="00E80B8D" w:rsidRDefault="00E80B8D" w:rsidP="00E80B8D">
            <w:pPr>
              <w:pStyle w:val="ListParagraph"/>
            </w:pPr>
          </w:p>
          <w:p w14:paraId="6B2C9BE0" w14:textId="68D10F21" w:rsidR="00744E0A" w:rsidRDefault="00744E0A" w:rsidP="00E80B8D">
            <w:pPr>
              <w:pStyle w:val="ListParagraph"/>
            </w:pPr>
          </w:p>
          <w:p w14:paraId="373E50D0" w14:textId="0E5CF2B6" w:rsidR="00744E0A" w:rsidRDefault="00744E0A" w:rsidP="00E80B8D">
            <w:pPr>
              <w:pStyle w:val="ListParagraph"/>
            </w:pPr>
          </w:p>
          <w:p w14:paraId="1ED7E039" w14:textId="05B385F0" w:rsidR="00744E0A" w:rsidRDefault="00744E0A" w:rsidP="00E80B8D">
            <w:pPr>
              <w:pStyle w:val="ListParagraph"/>
            </w:pPr>
          </w:p>
          <w:p w14:paraId="5325FB36" w14:textId="2FC3A1FE" w:rsidR="00744E0A" w:rsidRDefault="00744E0A" w:rsidP="00E80B8D">
            <w:pPr>
              <w:pStyle w:val="ListParagraph"/>
            </w:pPr>
          </w:p>
          <w:p w14:paraId="7F2A4ADC" w14:textId="77777777" w:rsidR="00744E0A" w:rsidRDefault="00744E0A" w:rsidP="00E80B8D">
            <w:pPr>
              <w:pStyle w:val="ListParagraph"/>
            </w:pPr>
          </w:p>
          <w:p w14:paraId="10D64819" w14:textId="3E9E9795" w:rsidR="001D4D95" w:rsidRDefault="001D4D95" w:rsidP="001D4D95"/>
          <w:p w14:paraId="03E437D5" w14:textId="77777777" w:rsidR="001D4D95" w:rsidRDefault="001D4D95" w:rsidP="001D4D95"/>
          <w:p w14:paraId="2E75EEA9" w14:textId="77777777" w:rsidR="001D4D95" w:rsidRDefault="001D4D95" w:rsidP="001D4D95"/>
          <w:p w14:paraId="402983E2" w14:textId="77777777" w:rsidR="001D4D95" w:rsidRDefault="001D4D95" w:rsidP="001D4D95"/>
          <w:p w14:paraId="2CBC4F92" w14:textId="77777777" w:rsidR="001D4D95" w:rsidRDefault="001D4D95" w:rsidP="001D4D95"/>
          <w:p w14:paraId="332DFE16" w14:textId="77777777" w:rsidR="001D4D95" w:rsidRDefault="001D4D95" w:rsidP="001D4D95"/>
          <w:p w14:paraId="2EE19619" w14:textId="3E652D05" w:rsidR="00120253" w:rsidRDefault="00120253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53D1EF13" w14:textId="77777777" w:rsidR="00905576" w:rsidRDefault="00905576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79B49132" w14:textId="77777777" w:rsidR="00905576" w:rsidRDefault="00905576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47D81C17" w14:textId="77777777" w:rsidR="00905576" w:rsidRDefault="00905576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7A94DF69" w14:textId="77777777" w:rsidR="00905576" w:rsidRDefault="00905576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43444017" w14:textId="77777777" w:rsidR="00905576" w:rsidRDefault="00905576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703687B5" w14:textId="77777777" w:rsidR="001D4D95" w:rsidRDefault="001D4D95" w:rsidP="001D4D95"/>
          <w:p w14:paraId="02CB6B7A" w14:textId="77777777" w:rsidR="001D4D95" w:rsidRDefault="001D4D95" w:rsidP="001D4D95"/>
          <w:p w14:paraId="42C39D07" w14:textId="77777777" w:rsidR="001D4D95" w:rsidRDefault="001D4D95" w:rsidP="001D4D95"/>
          <w:p w14:paraId="7683CE86" w14:textId="77777777" w:rsidR="001D4D95" w:rsidRDefault="001D4D95" w:rsidP="001D4D95"/>
          <w:p w14:paraId="6C8FDF80" w14:textId="77777777" w:rsidR="001D4D95" w:rsidRDefault="001D4D95" w:rsidP="001D4D95"/>
          <w:p w14:paraId="09613FE1" w14:textId="77777777" w:rsidR="001D4D95" w:rsidRDefault="001D4D95" w:rsidP="001D4D95"/>
          <w:p w14:paraId="5E46CA3D" w14:textId="77777777" w:rsidR="00A71E70" w:rsidRDefault="00A71E70" w:rsidP="001D4D95"/>
          <w:p w14:paraId="36A25895" w14:textId="77777777" w:rsidR="00A71E70" w:rsidRDefault="00A71E70" w:rsidP="001D4D95"/>
          <w:p w14:paraId="18F0E2F1" w14:textId="77777777" w:rsidR="00A71E70" w:rsidRDefault="00A71E70" w:rsidP="001D4D95"/>
          <w:p w14:paraId="43C888DB" w14:textId="77777777" w:rsidR="00A71E70" w:rsidRDefault="00A71E70" w:rsidP="001D4D95"/>
          <w:p w14:paraId="22A31125" w14:textId="18309E14" w:rsidR="00A71E70" w:rsidRPr="000A37E8" w:rsidRDefault="00A71E70" w:rsidP="005B4AE9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auto"/>
          </w:tcPr>
          <w:p w14:paraId="5C382728" w14:textId="329D0940"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0839FDB6" w14:textId="743BA522" w:rsidR="00905576" w:rsidRDefault="00E80B8D" w:rsidP="00E80B8D">
            <w:pPr>
              <w:pStyle w:val="ListParagraph"/>
              <w:numPr>
                <w:ilvl w:val="0"/>
                <w:numId w:val="22"/>
              </w:numPr>
              <w:ind w:left="182" w:hanging="142"/>
            </w:pPr>
            <w:r>
              <w:t>Review the definition of the word integer (a positive or negative number or zero)</w:t>
            </w:r>
          </w:p>
          <w:p w14:paraId="79F4C35E" w14:textId="77777777" w:rsidR="00DA0A7C" w:rsidRDefault="00E80B8D" w:rsidP="00DA0A7C">
            <w:pPr>
              <w:pStyle w:val="ListParagraph"/>
              <w:numPr>
                <w:ilvl w:val="0"/>
                <w:numId w:val="22"/>
              </w:numPr>
              <w:ind w:left="182" w:hanging="142"/>
            </w:pPr>
            <w:r w:rsidRPr="00E80B8D">
              <w:t>Show students where negative and positive number lie on the number line.</w:t>
            </w:r>
            <w:r w:rsidR="00DA0A7C">
              <w:t xml:space="preserve"> </w:t>
            </w:r>
          </w:p>
          <w:p w14:paraId="62EF5652" w14:textId="5A368E0F" w:rsidR="00E80B8D" w:rsidRDefault="00DA0A7C" w:rsidP="00DA0A7C">
            <w:pPr>
              <w:pStyle w:val="ListParagraph"/>
              <w:numPr>
                <w:ilvl w:val="0"/>
                <w:numId w:val="22"/>
              </w:numPr>
              <w:ind w:left="182" w:hanging="142"/>
            </w:pPr>
            <w:r w:rsidRPr="00DA0A7C">
              <w:t>Ask the class for examples of where negative numbers can be found in real-world applications.</w:t>
            </w:r>
          </w:p>
          <w:p w14:paraId="7238A7FC" w14:textId="1486E5F7" w:rsidR="00DA0A7C" w:rsidRDefault="00DA0A7C" w:rsidP="00DA0A7C">
            <w:pPr>
              <w:pStyle w:val="ListParagraph"/>
              <w:ind w:left="182"/>
            </w:pPr>
          </w:p>
          <w:p w14:paraId="1630FAF1" w14:textId="2F0E2AC5" w:rsidR="00744E0A" w:rsidRDefault="00744E0A" w:rsidP="00DA0A7C">
            <w:pPr>
              <w:pStyle w:val="ListParagraph"/>
              <w:ind w:left="182"/>
            </w:pPr>
          </w:p>
          <w:p w14:paraId="4D8B9C03" w14:textId="605C5AE9" w:rsidR="00744E0A" w:rsidRDefault="00744E0A" w:rsidP="00DA0A7C">
            <w:pPr>
              <w:pStyle w:val="ListParagraph"/>
              <w:ind w:left="182"/>
            </w:pPr>
          </w:p>
          <w:p w14:paraId="5218907C" w14:textId="7BE9667C" w:rsidR="00744E0A" w:rsidRDefault="00744E0A" w:rsidP="00DA0A7C">
            <w:pPr>
              <w:pStyle w:val="ListParagraph"/>
              <w:ind w:left="182"/>
            </w:pPr>
          </w:p>
          <w:p w14:paraId="440D8FB1" w14:textId="54616F48" w:rsidR="00744E0A" w:rsidRDefault="00744E0A" w:rsidP="00DA0A7C">
            <w:pPr>
              <w:pStyle w:val="ListParagraph"/>
              <w:ind w:left="182"/>
            </w:pPr>
          </w:p>
          <w:p w14:paraId="38F700E3" w14:textId="5AB4CC9E" w:rsidR="00744E0A" w:rsidRDefault="00744E0A" w:rsidP="00DA0A7C">
            <w:pPr>
              <w:pStyle w:val="ListParagraph"/>
              <w:ind w:left="182"/>
            </w:pPr>
          </w:p>
          <w:p w14:paraId="651ABBBD" w14:textId="71FB56E1" w:rsidR="00744E0A" w:rsidRDefault="00744E0A" w:rsidP="00DA0A7C">
            <w:pPr>
              <w:pStyle w:val="ListParagraph"/>
              <w:ind w:left="182"/>
            </w:pPr>
          </w:p>
          <w:p w14:paraId="5240FBB6" w14:textId="59ACC0EA" w:rsidR="00744E0A" w:rsidRDefault="00744E0A" w:rsidP="00DA0A7C">
            <w:pPr>
              <w:pStyle w:val="ListParagraph"/>
              <w:ind w:left="182"/>
            </w:pPr>
          </w:p>
          <w:p w14:paraId="5371A8AC" w14:textId="1BF9C77C" w:rsidR="00744E0A" w:rsidRDefault="00744E0A" w:rsidP="00DA0A7C">
            <w:pPr>
              <w:pStyle w:val="ListParagraph"/>
              <w:ind w:left="182"/>
            </w:pPr>
          </w:p>
          <w:p w14:paraId="5866ACD9" w14:textId="5907B07A" w:rsidR="00744E0A" w:rsidRDefault="00744E0A" w:rsidP="00DA0A7C">
            <w:pPr>
              <w:pStyle w:val="ListParagraph"/>
              <w:ind w:left="182"/>
            </w:pPr>
          </w:p>
          <w:p w14:paraId="170A147C" w14:textId="1C44FB37" w:rsidR="00744E0A" w:rsidRDefault="00744E0A" w:rsidP="00DA0A7C">
            <w:pPr>
              <w:pStyle w:val="ListParagraph"/>
              <w:ind w:left="182"/>
            </w:pPr>
          </w:p>
          <w:p w14:paraId="1D6622DB" w14:textId="5452B438" w:rsidR="00744E0A" w:rsidRDefault="00744E0A" w:rsidP="00DA0A7C">
            <w:pPr>
              <w:pStyle w:val="ListParagraph"/>
              <w:ind w:left="182"/>
            </w:pPr>
          </w:p>
          <w:p w14:paraId="03D898D2" w14:textId="5507F35C" w:rsidR="00744E0A" w:rsidRDefault="00744E0A" w:rsidP="00DA0A7C">
            <w:pPr>
              <w:pStyle w:val="ListParagraph"/>
              <w:ind w:left="182"/>
            </w:pPr>
          </w:p>
          <w:p w14:paraId="2D0FFB59" w14:textId="7CBE9FB2" w:rsidR="00744E0A" w:rsidRDefault="00744E0A" w:rsidP="00DA0A7C">
            <w:pPr>
              <w:pStyle w:val="ListParagraph"/>
              <w:ind w:left="182"/>
            </w:pPr>
          </w:p>
          <w:p w14:paraId="38017C01" w14:textId="77777777" w:rsidR="00744E0A" w:rsidRPr="00E80B8D" w:rsidRDefault="00744E0A" w:rsidP="00DA0A7C">
            <w:pPr>
              <w:pStyle w:val="ListParagraph"/>
              <w:ind w:left="182"/>
            </w:pPr>
          </w:p>
          <w:p w14:paraId="6E1F013E" w14:textId="7995B6AF" w:rsidR="00FB30A1" w:rsidRPr="00FB30A1" w:rsidRDefault="00FB30A1" w:rsidP="00FB30A1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lastRenderedPageBreak/>
              <w:t>Guided Practice</w:t>
            </w:r>
          </w:p>
          <w:p w14:paraId="6A8342CF" w14:textId="7A41E965" w:rsidR="00FB30A1" w:rsidRPr="00031953" w:rsidRDefault="00905576" w:rsidP="00FB30A1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="00FB30A1" w:rsidRPr="00031953">
              <w:rPr>
                <w:b/>
              </w:rPr>
              <w:t xml:space="preserve">: 15 </w:t>
            </w:r>
            <w:proofErr w:type="spellStart"/>
            <w:r w:rsidR="00FB30A1" w:rsidRPr="00031953">
              <w:rPr>
                <w:b/>
              </w:rPr>
              <w:t>Mins</w:t>
            </w:r>
            <w:proofErr w:type="spellEnd"/>
          </w:p>
          <w:p w14:paraId="404F413A" w14:textId="01FCA34E" w:rsidR="000529DC" w:rsidRDefault="00905576" w:rsidP="001924B0">
            <w:pPr>
              <w:pStyle w:val="ListParagraph"/>
              <w:numPr>
                <w:ilvl w:val="0"/>
                <w:numId w:val="19"/>
              </w:numPr>
              <w:ind w:left="182" w:hanging="182"/>
            </w:pPr>
            <w:r w:rsidRPr="00905576">
              <w:t>Explain to students that each of the red magnets symbolizes -1.</w:t>
            </w:r>
          </w:p>
          <w:p w14:paraId="2C9D0E48" w14:textId="1FB45036" w:rsidR="00905576" w:rsidRDefault="00905576" w:rsidP="001924B0">
            <w:pPr>
              <w:pStyle w:val="ListParagraph"/>
              <w:numPr>
                <w:ilvl w:val="0"/>
                <w:numId w:val="19"/>
              </w:numPr>
              <w:ind w:left="182" w:hanging="182"/>
            </w:pPr>
            <w:r w:rsidRPr="00905576">
              <w:t>Write the following problem on the board: 4 + -3 =?</w:t>
            </w:r>
          </w:p>
          <w:p w14:paraId="6097C306" w14:textId="351DA4C8" w:rsidR="00905576" w:rsidRDefault="00905576" w:rsidP="001924B0">
            <w:pPr>
              <w:pStyle w:val="ListParagraph"/>
              <w:numPr>
                <w:ilvl w:val="0"/>
                <w:numId w:val="19"/>
              </w:numPr>
              <w:ind w:left="182" w:hanging="182"/>
            </w:pPr>
            <w:r w:rsidRPr="00905576">
              <w:t>Count out four green magnets and place them on the board.</w:t>
            </w:r>
          </w:p>
          <w:p w14:paraId="4D476D63" w14:textId="038CA53C" w:rsidR="00905576" w:rsidRDefault="00905576" w:rsidP="001924B0">
            <w:pPr>
              <w:pStyle w:val="ListParagraph"/>
              <w:numPr>
                <w:ilvl w:val="0"/>
                <w:numId w:val="19"/>
              </w:numPr>
              <w:ind w:left="182" w:hanging="182"/>
            </w:pPr>
            <w:r w:rsidRPr="00905576">
              <w:t>Then explain that you are adding three negative magnets, and add three red magnets to the board.</w:t>
            </w:r>
          </w:p>
          <w:p w14:paraId="45ABAB30" w14:textId="322D317F" w:rsidR="00905576" w:rsidRDefault="00905576" w:rsidP="001924B0">
            <w:pPr>
              <w:pStyle w:val="ListParagraph"/>
              <w:numPr>
                <w:ilvl w:val="0"/>
                <w:numId w:val="19"/>
              </w:numPr>
              <w:ind w:left="182" w:hanging="182"/>
            </w:pPr>
            <w:r w:rsidRPr="00905576">
              <w:t>Tell students that positives and negatives will pair up because each negative cancels out a positive.</w:t>
            </w:r>
          </w:p>
          <w:p w14:paraId="0AD0A889" w14:textId="60D1FD7D" w:rsidR="00905576" w:rsidRDefault="00905576" w:rsidP="001924B0">
            <w:pPr>
              <w:pStyle w:val="ListParagraph"/>
              <w:numPr>
                <w:ilvl w:val="0"/>
                <w:numId w:val="19"/>
              </w:numPr>
              <w:ind w:left="182" w:hanging="182"/>
            </w:pPr>
            <w:r w:rsidRPr="00905576">
              <w:t>Move three of the green magnets so that they are paired up with the three red magnets, and then move them to the far side of the board.</w:t>
            </w:r>
          </w:p>
          <w:p w14:paraId="72F68B6F" w14:textId="212FC26D" w:rsidR="001924B0" w:rsidRDefault="001924B0" w:rsidP="001924B0">
            <w:pPr>
              <w:pStyle w:val="ListParagraph"/>
              <w:numPr>
                <w:ilvl w:val="0"/>
                <w:numId w:val="19"/>
              </w:numPr>
              <w:ind w:left="182" w:hanging="182"/>
            </w:pPr>
            <w:r w:rsidRPr="001924B0">
              <w:t>Ask students how many are magnets are left (1).</w:t>
            </w:r>
          </w:p>
          <w:p w14:paraId="652019E2" w14:textId="706C97F5" w:rsidR="000529DC" w:rsidRPr="003B2B83" w:rsidRDefault="001924B0" w:rsidP="00CD4D2B">
            <w:pPr>
              <w:pStyle w:val="ListParagraph"/>
              <w:numPr>
                <w:ilvl w:val="0"/>
                <w:numId w:val="19"/>
              </w:numPr>
              <w:ind w:left="182" w:hanging="182"/>
            </w:pPr>
            <w:r w:rsidRPr="001924B0">
              <w:t>Explain that therefore, 4 + -3 = 1.</w:t>
            </w:r>
          </w:p>
          <w:p w14:paraId="0CECA1A0" w14:textId="262D61E8" w:rsidR="00C403C3" w:rsidRDefault="00C403C3" w:rsidP="00CD4D2B">
            <w:pPr>
              <w:rPr>
                <w:b/>
              </w:rPr>
            </w:pPr>
          </w:p>
          <w:p w14:paraId="16528CCD" w14:textId="36564CF8" w:rsidR="00D914D8" w:rsidRDefault="00D914D8" w:rsidP="00D914D8">
            <w:pPr>
              <w:pStyle w:val="Heading2"/>
            </w:pPr>
            <w:r w:rsidRPr="00287F69">
              <w:t>Assessment Activity</w:t>
            </w:r>
            <w:r w:rsidR="005B4AE9">
              <w:t xml:space="preserve">                                                  </w:t>
            </w:r>
          </w:p>
          <w:p w14:paraId="1C67B4C0" w14:textId="1DFA8B50" w:rsidR="00780730" w:rsidRPr="0086298B" w:rsidRDefault="0086298B" w:rsidP="00CD4D2B">
            <w:r>
              <w:t>Ask the pupils to identify positive and negative integers on the number line.</w:t>
            </w:r>
          </w:p>
          <w:p w14:paraId="6CC78EF4" w14:textId="6F166047" w:rsidR="00A37E88" w:rsidRPr="00994216" w:rsidRDefault="00A37E88" w:rsidP="00744E0A"/>
        </w:tc>
        <w:tc>
          <w:tcPr>
            <w:tcW w:w="118" w:type="pct"/>
          </w:tcPr>
          <w:p w14:paraId="3EC4062D" w14:textId="77777777"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343E34C" w14:textId="4B6EB0CD" w:rsidR="000529DC" w:rsidRDefault="00031953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14:paraId="70819890" w14:textId="4FD13EB8" w:rsidR="00031953" w:rsidRPr="00031953" w:rsidRDefault="00031953" w:rsidP="00031953">
            <w:pPr>
              <w:rPr>
                <w:b/>
              </w:rPr>
            </w:pPr>
            <w:r w:rsidRPr="00031953">
              <w:rPr>
                <w:b/>
              </w:rPr>
              <w:t>Day 1/ Lesson 1: 15 Mins</w:t>
            </w:r>
          </w:p>
          <w:p w14:paraId="3B67EB7F" w14:textId="6BE1EDF0" w:rsidR="000529DC" w:rsidRDefault="00905576" w:rsidP="00905576">
            <w:pPr>
              <w:pStyle w:val="ListParagraph"/>
              <w:numPr>
                <w:ilvl w:val="0"/>
                <w:numId w:val="18"/>
              </w:numPr>
              <w:ind w:left="147" w:hanging="147"/>
            </w:pPr>
            <w:r w:rsidRPr="00905576">
              <w:t>Explain to students that each of the green magnets symbolizes +1</w:t>
            </w:r>
            <w:r>
              <w:t>.</w:t>
            </w:r>
          </w:p>
          <w:p w14:paraId="557202AD" w14:textId="66A21BE9" w:rsidR="00905576" w:rsidRDefault="00905576" w:rsidP="00905576">
            <w:pPr>
              <w:pStyle w:val="ListParagraph"/>
              <w:numPr>
                <w:ilvl w:val="0"/>
                <w:numId w:val="18"/>
              </w:numPr>
              <w:ind w:left="147" w:hanging="147"/>
            </w:pPr>
            <w:r w:rsidRPr="00905576">
              <w:t>Write the following problem on the board: 4 + 3 = __.</w:t>
            </w:r>
          </w:p>
          <w:p w14:paraId="7415AFF4" w14:textId="6E974D06" w:rsidR="00905576" w:rsidRDefault="00905576" w:rsidP="00905576">
            <w:pPr>
              <w:pStyle w:val="ListParagraph"/>
              <w:numPr>
                <w:ilvl w:val="0"/>
                <w:numId w:val="18"/>
              </w:numPr>
              <w:ind w:left="147" w:hanging="147"/>
            </w:pPr>
            <w:r w:rsidRPr="00905576">
              <w:t>Count out four magnets and place them on the board.</w:t>
            </w:r>
          </w:p>
          <w:p w14:paraId="3D72C1A3" w14:textId="715FA22B" w:rsidR="00905576" w:rsidRDefault="00905576" w:rsidP="00905576">
            <w:pPr>
              <w:pStyle w:val="ListParagraph"/>
              <w:numPr>
                <w:ilvl w:val="0"/>
                <w:numId w:val="18"/>
              </w:numPr>
              <w:ind w:left="147" w:hanging="147"/>
            </w:pPr>
            <w:r w:rsidRPr="00905576">
              <w:t>Then explain that you are adding three positive magnets.</w:t>
            </w:r>
          </w:p>
          <w:p w14:paraId="7CDD30B2" w14:textId="25DB71B2" w:rsidR="00905576" w:rsidRDefault="00905576" w:rsidP="00905576">
            <w:pPr>
              <w:pStyle w:val="ListParagraph"/>
              <w:numPr>
                <w:ilvl w:val="0"/>
                <w:numId w:val="18"/>
              </w:numPr>
              <w:ind w:left="147" w:hanging="147"/>
            </w:pPr>
            <w:r w:rsidRPr="00905576">
              <w:t>Ask students how many magnets are on the board (7).</w:t>
            </w:r>
          </w:p>
          <w:p w14:paraId="6EA56E1D" w14:textId="5DD43942" w:rsidR="00905576" w:rsidRDefault="00905576" w:rsidP="00905576">
            <w:pPr>
              <w:pStyle w:val="ListParagraph"/>
              <w:numPr>
                <w:ilvl w:val="0"/>
                <w:numId w:val="18"/>
              </w:numPr>
              <w:ind w:left="147" w:hanging="147"/>
            </w:pPr>
            <w:r w:rsidRPr="00905576">
              <w:t>Explain that when we add 3 + 4, we do this process without thinking, but that we might have to think more when adding negative integers.</w:t>
            </w:r>
          </w:p>
          <w:p w14:paraId="31A58F70" w14:textId="1997A9F7" w:rsidR="00905576" w:rsidRDefault="00905576" w:rsidP="00905576">
            <w:pPr>
              <w:pStyle w:val="ListParagraph"/>
              <w:ind w:left="147"/>
            </w:pPr>
          </w:p>
          <w:p w14:paraId="6A602CD7" w14:textId="6B9ECDAE" w:rsidR="00744E0A" w:rsidRDefault="00744E0A" w:rsidP="00905576">
            <w:pPr>
              <w:pStyle w:val="ListParagraph"/>
              <w:ind w:left="147"/>
            </w:pPr>
          </w:p>
          <w:p w14:paraId="464580E0" w14:textId="520562EA" w:rsidR="00744E0A" w:rsidRDefault="00744E0A" w:rsidP="00905576">
            <w:pPr>
              <w:pStyle w:val="ListParagraph"/>
              <w:ind w:left="147"/>
            </w:pPr>
          </w:p>
          <w:p w14:paraId="33B089B8" w14:textId="7E11F588" w:rsidR="00744E0A" w:rsidRDefault="00744E0A" w:rsidP="00905576">
            <w:pPr>
              <w:pStyle w:val="ListParagraph"/>
              <w:ind w:left="147"/>
            </w:pPr>
          </w:p>
          <w:p w14:paraId="12055C3E" w14:textId="02A7FAC6" w:rsidR="00744E0A" w:rsidRDefault="00744E0A" w:rsidP="00905576">
            <w:pPr>
              <w:pStyle w:val="ListParagraph"/>
              <w:ind w:left="147"/>
            </w:pPr>
          </w:p>
          <w:p w14:paraId="014C2C77" w14:textId="5DCAD959" w:rsidR="00744E0A" w:rsidRDefault="00744E0A" w:rsidP="00744E0A"/>
          <w:p w14:paraId="4A011548" w14:textId="77777777" w:rsidR="00744E0A" w:rsidRPr="00905576" w:rsidRDefault="00744E0A" w:rsidP="00905576">
            <w:pPr>
              <w:pStyle w:val="ListParagraph"/>
              <w:ind w:left="147"/>
            </w:pPr>
          </w:p>
          <w:p w14:paraId="6294C101" w14:textId="344FA446" w:rsidR="001924B0" w:rsidRPr="00FB30A1" w:rsidRDefault="001924B0" w:rsidP="001924B0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lastRenderedPageBreak/>
              <w:t>Guided Practice</w:t>
            </w:r>
          </w:p>
          <w:p w14:paraId="7FBD2E35" w14:textId="05B7A0DC" w:rsidR="001924B0" w:rsidRPr="00031953" w:rsidRDefault="001924B0" w:rsidP="001924B0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Pr="00031953">
              <w:rPr>
                <w:b/>
              </w:rPr>
              <w:t xml:space="preserve">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14:paraId="6771B426" w14:textId="77777777" w:rsidR="003B2B83" w:rsidRDefault="003B2B83" w:rsidP="003B2B83">
            <w:pPr>
              <w:pStyle w:val="ListParagraph"/>
              <w:numPr>
                <w:ilvl w:val="0"/>
                <w:numId w:val="21"/>
              </w:numPr>
              <w:ind w:left="182" w:hanging="142"/>
            </w:pPr>
            <w:r w:rsidRPr="00AC4852">
              <w:t xml:space="preserve">Make a two-column chart on the board, and write “+ </w:t>
            </w:r>
            <w:proofErr w:type="gramStart"/>
            <w:r w:rsidRPr="00AC4852">
              <w:t>-“</w:t>
            </w:r>
            <w:r>
              <w:t xml:space="preserve">  </w:t>
            </w:r>
            <w:proofErr w:type="gramEnd"/>
            <w:r>
              <w:t xml:space="preserve"> and</w:t>
            </w:r>
            <w:r w:rsidRPr="00AC4852">
              <w:t xml:space="preserve"> “- -“ in the left column. </w:t>
            </w:r>
          </w:p>
          <w:p w14:paraId="1018FC76" w14:textId="77777777" w:rsidR="003B2B83" w:rsidRDefault="003B2B83" w:rsidP="003B2B83">
            <w:pPr>
              <w:pStyle w:val="ListParagraph"/>
              <w:numPr>
                <w:ilvl w:val="0"/>
                <w:numId w:val="21"/>
              </w:numPr>
              <w:ind w:left="182" w:hanging="142"/>
            </w:pPr>
            <w:r w:rsidRPr="00AC4852">
              <w:t xml:space="preserve">Ask students to generalize what they have learned in the </w:t>
            </w:r>
            <w:r>
              <w:t>previous lessons.</w:t>
            </w:r>
          </w:p>
          <w:p w14:paraId="2999E880" w14:textId="77777777" w:rsidR="003B2B83" w:rsidRDefault="003B2B83" w:rsidP="003B2B83">
            <w:pPr>
              <w:pStyle w:val="ListParagraph"/>
              <w:numPr>
                <w:ilvl w:val="0"/>
                <w:numId w:val="21"/>
              </w:numPr>
              <w:ind w:left="182" w:hanging="142"/>
            </w:pPr>
            <w:r w:rsidRPr="00AC4852">
              <w:t xml:space="preserve">They should respond that “+ </w:t>
            </w:r>
            <w:proofErr w:type="gramStart"/>
            <w:r w:rsidRPr="00AC4852">
              <w:t>-“</w:t>
            </w:r>
            <w:r>
              <w:t xml:space="preserve">  </w:t>
            </w:r>
            <w:proofErr w:type="gramEnd"/>
            <w:r w:rsidRPr="00AC4852">
              <w:t xml:space="preserve">equals “-“ and that “- -“ equals “+." </w:t>
            </w:r>
          </w:p>
          <w:p w14:paraId="107941BB" w14:textId="77777777" w:rsidR="003B2B83" w:rsidRDefault="003B2B83" w:rsidP="003B2B83">
            <w:pPr>
              <w:pStyle w:val="ListParagraph"/>
              <w:numPr>
                <w:ilvl w:val="0"/>
                <w:numId w:val="21"/>
              </w:numPr>
              <w:ind w:left="182" w:hanging="142"/>
            </w:pPr>
            <w:r w:rsidRPr="00AC4852">
              <w:t xml:space="preserve">To make this clearer for auditory learners, ask for a volunteer to summarize the chart, and write the summary on the board to be read aloud. </w:t>
            </w:r>
          </w:p>
          <w:p w14:paraId="16DB6480" w14:textId="77777777" w:rsidR="003B2B83" w:rsidRDefault="003B2B83" w:rsidP="003B2B83">
            <w:pPr>
              <w:pStyle w:val="ListParagraph"/>
              <w:numPr>
                <w:ilvl w:val="0"/>
                <w:numId w:val="21"/>
              </w:numPr>
              <w:ind w:left="182" w:hanging="142"/>
            </w:pPr>
            <w:r w:rsidRPr="00AC4852">
              <w:t>The summary should be similar to the following: “plus a negative is the same thing as minus, and minus a negat</w:t>
            </w:r>
            <w:r>
              <w:t>ive is the same thing as plus."</w:t>
            </w:r>
          </w:p>
          <w:p w14:paraId="79AB3380" w14:textId="77777777" w:rsidR="003B2B83" w:rsidRPr="00AC4852" w:rsidRDefault="003B2B83" w:rsidP="003B2B83">
            <w:pPr>
              <w:pStyle w:val="ListParagraph"/>
              <w:numPr>
                <w:ilvl w:val="0"/>
                <w:numId w:val="21"/>
              </w:numPr>
              <w:ind w:left="182" w:hanging="142"/>
            </w:pPr>
            <w:r w:rsidRPr="00AC4852">
              <w:t>Have students use this summary to solve additional problems without their manipulatives.</w:t>
            </w:r>
          </w:p>
          <w:p w14:paraId="68DAF965" w14:textId="6D93CBCB" w:rsidR="000529DC" w:rsidRDefault="000529DC" w:rsidP="00365400">
            <w:pPr>
              <w:tabs>
                <w:tab w:val="left" w:pos="795"/>
              </w:tabs>
            </w:pPr>
          </w:p>
          <w:p w14:paraId="5310B740" w14:textId="3DDDD79D" w:rsidR="005B4AE9" w:rsidRPr="00D914D8" w:rsidRDefault="0086298B" w:rsidP="005B4AE9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>
              <w:rPr>
                <w:rFonts w:asciiTheme="majorHAnsi" w:eastAsiaTheme="majorEastAsia" w:hAnsiTheme="majorHAnsi" w:cstheme="majorBidi"/>
                <w:color w:val="F16522" w:themeColor="accent1"/>
              </w:rPr>
              <w:t xml:space="preserve"> </w:t>
            </w:r>
            <w:r w:rsidR="005B4AE9" w:rsidRPr="00D914D8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14:paraId="0E23AE67" w14:textId="1B04A76F" w:rsidR="0086298B" w:rsidRDefault="0086298B" w:rsidP="00B62797">
            <w:pPr>
              <w:ind w:left="6"/>
            </w:pPr>
            <w:r>
              <w:t xml:space="preserve">Assess pupil’s performance in the following </w:t>
            </w:r>
            <w:r w:rsidR="00B62797">
              <w:t>areas:</w:t>
            </w:r>
          </w:p>
          <w:p w14:paraId="1C980AEB" w14:textId="2F073BCA" w:rsidR="00B62797" w:rsidRDefault="00B62797" w:rsidP="00B62797">
            <w:pPr>
              <w:pStyle w:val="ListParagraph"/>
              <w:numPr>
                <w:ilvl w:val="0"/>
                <w:numId w:val="26"/>
              </w:numPr>
              <w:ind w:left="147" w:hanging="141"/>
            </w:pPr>
            <w:r>
              <w:t>Can pupils add positive and negative integers without mixing the signs up?</w:t>
            </w:r>
          </w:p>
          <w:p w14:paraId="176EC58E" w14:textId="08D84FCF" w:rsidR="000529DC" w:rsidRDefault="000529DC" w:rsidP="00CD4D2B">
            <w:pPr>
              <w:rPr>
                <w:b/>
              </w:rPr>
            </w:pPr>
            <w:bookmarkStart w:id="0" w:name="_GoBack"/>
            <w:bookmarkEnd w:id="0"/>
          </w:p>
          <w:p w14:paraId="172C762A" w14:textId="77777777" w:rsidR="000529DC" w:rsidRDefault="000529DC" w:rsidP="00CD4D2B">
            <w:pPr>
              <w:rPr>
                <w:b/>
              </w:rPr>
            </w:pPr>
          </w:p>
          <w:p w14:paraId="56B68BC1" w14:textId="77777777" w:rsidR="000529DC" w:rsidRPr="000529DC" w:rsidRDefault="000529DC" w:rsidP="00971415"/>
          <w:p w14:paraId="189FA8B0" w14:textId="77777777" w:rsidR="00971415" w:rsidRPr="000529DC" w:rsidRDefault="00971415" w:rsidP="00971415"/>
          <w:p w14:paraId="5135F22C" w14:textId="77777777" w:rsidR="00971415" w:rsidRPr="000529DC" w:rsidRDefault="00971415" w:rsidP="00971415"/>
          <w:p w14:paraId="012DB69B" w14:textId="40171964" w:rsidR="00971415" w:rsidRPr="00971415" w:rsidRDefault="00971415" w:rsidP="00971415">
            <w:pPr>
              <w:rPr>
                <w:b/>
              </w:rPr>
            </w:pPr>
          </w:p>
        </w:tc>
      </w:tr>
      <w:tr w:rsidR="00744E0A" w14:paraId="78E43E1B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7A3D7F" w14:textId="77777777" w:rsidR="00744E0A" w:rsidRPr="00F616CA" w:rsidRDefault="00744E0A">
            <w:pPr>
              <w:pStyle w:val="Heading2"/>
              <w:rPr>
                <w:b/>
              </w:rPr>
            </w:pPr>
          </w:p>
        </w:tc>
        <w:tc>
          <w:tcPr>
            <w:tcW w:w="65" w:type="pct"/>
          </w:tcPr>
          <w:p w14:paraId="5395DDF1" w14:textId="77777777" w:rsidR="00744E0A" w:rsidRDefault="00744E0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6EBCE782" w14:textId="77777777" w:rsidR="00744E0A" w:rsidRDefault="00744E0A" w:rsidP="00744E0A">
            <w:pPr>
              <w:pStyle w:val="Heading2"/>
            </w:pPr>
            <w:r>
              <w:t>Summary</w:t>
            </w:r>
          </w:p>
          <w:p w14:paraId="600A4DA0" w14:textId="77777777" w:rsidR="00744E0A" w:rsidRDefault="00744E0A" w:rsidP="00744E0A">
            <w:pPr>
              <w:pStyle w:val="ListParagraph"/>
              <w:numPr>
                <w:ilvl w:val="0"/>
                <w:numId w:val="23"/>
              </w:numPr>
              <w:ind w:left="178" w:hanging="178"/>
            </w:pPr>
            <w:r>
              <w:t>Ask for volunteers to share their answers to the problems assigned.</w:t>
            </w:r>
          </w:p>
          <w:p w14:paraId="0650E672" w14:textId="77777777" w:rsidR="00744E0A" w:rsidRDefault="00744E0A" w:rsidP="00744E0A">
            <w:pPr>
              <w:pStyle w:val="ListParagraph"/>
              <w:numPr>
                <w:ilvl w:val="0"/>
                <w:numId w:val="23"/>
              </w:numPr>
              <w:ind w:left="178" w:hanging="178"/>
            </w:pPr>
            <w:r>
              <w:t xml:space="preserve">As the problems are reviewed in front of the class, have the students check their answers for accuracy. </w:t>
            </w:r>
          </w:p>
          <w:p w14:paraId="37705838" w14:textId="77777777" w:rsidR="00744E0A" w:rsidRDefault="00744E0A" w:rsidP="006513FB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6BF524DF" w14:textId="77777777" w:rsidR="00744E0A" w:rsidRDefault="00744E0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3694789F" w14:textId="77777777" w:rsidR="00744E0A" w:rsidRDefault="00744E0A" w:rsidP="006513FB">
            <w:pPr>
              <w:pStyle w:val="Heading2"/>
              <w:rPr>
                <w:b/>
              </w:rPr>
            </w:pPr>
          </w:p>
        </w:tc>
      </w:tr>
    </w:tbl>
    <w:p w14:paraId="289B37FF" w14:textId="0CD8AD51" w:rsidR="004C1930" w:rsidRDefault="004C1930" w:rsidP="004C1930"/>
    <w:sectPr w:rsidR="004C1930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BFB662" w14:textId="77777777" w:rsidR="00661EE2" w:rsidRDefault="00661EE2">
      <w:pPr>
        <w:spacing w:before="0" w:after="0" w:line="240" w:lineRule="auto"/>
      </w:pPr>
      <w:r>
        <w:separator/>
      </w:r>
    </w:p>
  </w:endnote>
  <w:endnote w:type="continuationSeparator" w:id="0">
    <w:p w14:paraId="230A212D" w14:textId="77777777" w:rsidR="00661EE2" w:rsidRDefault="00661E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0EB06" w14:textId="45C58DE8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744E0A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449B11" w14:textId="77777777" w:rsidR="00661EE2" w:rsidRDefault="00661EE2">
      <w:pPr>
        <w:spacing w:before="0" w:after="0" w:line="240" w:lineRule="auto"/>
      </w:pPr>
      <w:r>
        <w:separator/>
      </w:r>
    </w:p>
  </w:footnote>
  <w:footnote w:type="continuationSeparator" w:id="0">
    <w:p w14:paraId="2FD5E9FD" w14:textId="77777777" w:rsidR="00661EE2" w:rsidRDefault="00661EE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2B33AA3"/>
    <w:multiLevelType w:val="hybridMultilevel"/>
    <w:tmpl w:val="687E2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11FC2"/>
    <w:multiLevelType w:val="hybridMultilevel"/>
    <w:tmpl w:val="8F9CE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532A5"/>
    <w:multiLevelType w:val="hybridMultilevel"/>
    <w:tmpl w:val="7158C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620FE"/>
    <w:multiLevelType w:val="hybridMultilevel"/>
    <w:tmpl w:val="C6FEA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614174"/>
    <w:multiLevelType w:val="hybridMultilevel"/>
    <w:tmpl w:val="9A5A0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FA0DC4"/>
    <w:multiLevelType w:val="hybridMultilevel"/>
    <w:tmpl w:val="6EFAE26C"/>
    <w:lvl w:ilvl="0" w:tplc="BB5671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17414"/>
    <w:multiLevelType w:val="hybridMultilevel"/>
    <w:tmpl w:val="A8265E5E"/>
    <w:lvl w:ilvl="0" w:tplc="2D16F376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6" w:hanging="360"/>
      </w:pPr>
    </w:lvl>
    <w:lvl w:ilvl="2" w:tplc="0419001B" w:tentative="1">
      <w:start w:val="1"/>
      <w:numFmt w:val="lowerRoman"/>
      <w:lvlText w:val="%3."/>
      <w:lvlJc w:val="right"/>
      <w:pPr>
        <w:ind w:left="1806" w:hanging="180"/>
      </w:pPr>
    </w:lvl>
    <w:lvl w:ilvl="3" w:tplc="0419000F" w:tentative="1">
      <w:start w:val="1"/>
      <w:numFmt w:val="decimal"/>
      <w:lvlText w:val="%4."/>
      <w:lvlJc w:val="left"/>
      <w:pPr>
        <w:ind w:left="2526" w:hanging="360"/>
      </w:pPr>
    </w:lvl>
    <w:lvl w:ilvl="4" w:tplc="04190019" w:tentative="1">
      <w:start w:val="1"/>
      <w:numFmt w:val="lowerLetter"/>
      <w:lvlText w:val="%5."/>
      <w:lvlJc w:val="left"/>
      <w:pPr>
        <w:ind w:left="3246" w:hanging="360"/>
      </w:pPr>
    </w:lvl>
    <w:lvl w:ilvl="5" w:tplc="0419001B" w:tentative="1">
      <w:start w:val="1"/>
      <w:numFmt w:val="lowerRoman"/>
      <w:lvlText w:val="%6."/>
      <w:lvlJc w:val="right"/>
      <w:pPr>
        <w:ind w:left="3966" w:hanging="180"/>
      </w:pPr>
    </w:lvl>
    <w:lvl w:ilvl="6" w:tplc="0419000F" w:tentative="1">
      <w:start w:val="1"/>
      <w:numFmt w:val="decimal"/>
      <w:lvlText w:val="%7."/>
      <w:lvlJc w:val="left"/>
      <w:pPr>
        <w:ind w:left="4686" w:hanging="360"/>
      </w:pPr>
    </w:lvl>
    <w:lvl w:ilvl="7" w:tplc="04190019" w:tentative="1">
      <w:start w:val="1"/>
      <w:numFmt w:val="lowerLetter"/>
      <w:lvlText w:val="%8."/>
      <w:lvlJc w:val="left"/>
      <w:pPr>
        <w:ind w:left="5406" w:hanging="360"/>
      </w:pPr>
    </w:lvl>
    <w:lvl w:ilvl="8" w:tplc="041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7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4A166E"/>
    <w:multiLevelType w:val="hybridMultilevel"/>
    <w:tmpl w:val="511865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7B2F0A"/>
    <w:multiLevelType w:val="hybridMultilevel"/>
    <w:tmpl w:val="67661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487A44"/>
    <w:multiLevelType w:val="hybridMultilevel"/>
    <w:tmpl w:val="8702D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6076E7"/>
    <w:multiLevelType w:val="hybridMultilevel"/>
    <w:tmpl w:val="F1668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524542"/>
    <w:multiLevelType w:val="hybridMultilevel"/>
    <w:tmpl w:val="9350F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14"/>
  </w:num>
  <w:num w:numId="4">
    <w:abstractNumId w:val="20"/>
  </w:num>
  <w:num w:numId="5">
    <w:abstractNumId w:val="17"/>
  </w:num>
  <w:num w:numId="6">
    <w:abstractNumId w:val="2"/>
  </w:num>
  <w:num w:numId="7">
    <w:abstractNumId w:val="6"/>
  </w:num>
  <w:num w:numId="8">
    <w:abstractNumId w:val="4"/>
  </w:num>
  <w:num w:numId="9">
    <w:abstractNumId w:val="8"/>
  </w:num>
  <w:num w:numId="10">
    <w:abstractNumId w:val="12"/>
  </w:num>
  <w:num w:numId="11">
    <w:abstractNumId w:val="11"/>
  </w:num>
  <w:num w:numId="12">
    <w:abstractNumId w:val="13"/>
  </w:num>
  <w:num w:numId="13">
    <w:abstractNumId w:val="19"/>
  </w:num>
  <w:num w:numId="14">
    <w:abstractNumId w:val="5"/>
  </w:num>
  <w:num w:numId="15">
    <w:abstractNumId w:val="10"/>
  </w:num>
  <w:num w:numId="16">
    <w:abstractNumId w:val="1"/>
  </w:num>
  <w:num w:numId="17">
    <w:abstractNumId w:val="15"/>
  </w:num>
  <w:num w:numId="18">
    <w:abstractNumId w:val="9"/>
  </w:num>
  <w:num w:numId="19">
    <w:abstractNumId w:val="7"/>
  </w:num>
  <w:num w:numId="20">
    <w:abstractNumId w:val="22"/>
  </w:num>
  <w:num w:numId="21">
    <w:abstractNumId w:val="21"/>
  </w:num>
  <w:num w:numId="22">
    <w:abstractNumId w:val="24"/>
  </w:num>
  <w:num w:numId="23">
    <w:abstractNumId w:val="18"/>
  </w:num>
  <w:num w:numId="24">
    <w:abstractNumId w:val="3"/>
  </w:num>
  <w:num w:numId="25">
    <w:abstractNumId w:val="23"/>
  </w:num>
  <w:num w:numId="26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31953"/>
    <w:rsid w:val="0004040F"/>
    <w:rsid w:val="0004502C"/>
    <w:rsid w:val="00050F06"/>
    <w:rsid w:val="000529DC"/>
    <w:rsid w:val="00065A51"/>
    <w:rsid w:val="0007578F"/>
    <w:rsid w:val="000816FF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F3C73"/>
    <w:rsid w:val="000F6AD8"/>
    <w:rsid w:val="00100ADB"/>
    <w:rsid w:val="00110F25"/>
    <w:rsid w:val="00120253"/>
    <w:rsid w:val="001205AF"/>
    <w:rsid w:val="001240F2"/>
    <w:rsid w:val="00134383"/>
    <w:rsid w:val="001359BC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24B0"/>
    <w:rsid w:val="001954EF"/>
    <w:rsid w:val="00196867"/>
    <w:rsid w:val="001A6D78"/>
    <w:rsid w:val="001C0A0E"/>
    <w:rsid w:val="001C4621"/>
    <w:rsid w:val="001D1806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326E"/>
    <w:rsid w:val="00234570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72AE"/>
    <w:rsid w:val="002B44A9"/>
    <w:rsid w:val="002B4EEC"/>
    <w:rsid w:val="002B733A"/>
    <w:rsid w:val="002C0925"/>
    <w:rsid w:val="002C4116"/>
    <w:rsid w:val="002D3295"/>
    <w:rsid w:val="002D41D0"/>
    <w:rsid w:val="002E4739"/>
    <w:rsid w:val="002F4915"/>
    <w:rsid w:val="003022CA"/>
    <w:rsid w:val="00304069"/>
    <w:rsid w:val="00304B4A"/>
    <w:rsid w:val="00310BAC"/>
    <w:rsid w:val="00312A4A"/>
    <w:rsid w:val="00312F69"/>
    <w:rsid w:val="003242CF"/>
    <w:rsid w:val="003254A0"/>
    <w:rsid w:val="00331C10"/>
    <w:rsid w:val="00346000"/>
    <w:rsid w:val="003468F5"/>
    <w:rsid w:val="00350D6F"/>
    <w:rsid w:val="00364EE2"/>
    <w:rsid w:val="00365400"/>
    <w:rsid w:val="00367DF9"/>
    <w:rsid w:val="00373522"/>
    <w:rsid w:val="00373682"/>
    <w:rsid w:val="00377690"/>
    <w:rsid w:val="003815BC"/>
    <w:rsid w:val="00384895"/>
    <w:rsid w:val="00395E3A"/>
    <w:rsid w:val="00396443"/>
    <w:rsid w:val="003A037B"/>
    <w:rsid w:val="003A31B0"/>
    <w:rsid w:val="003A72AC"/>
    <w:rsid w:val="003B1470"/>
    <w:rsid w:val="003B2B83"/>
    <w:rsid w:val="003B777D"/>
    <w:rsid w:val="003C7DAD"/>
    <w:rsid w:val="003D30E4"/>
    <w:rsid w:val="003E4AD7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827E6"/>
    <w:rsid w:val="00483322"/>
    <w:rsid w:val="00483AE5"/>
    <w:rsid w:val="00485065"/>
    <w:rsid w:val="00486F5A"/>
    <w:rsid w:val="004A3441"/>
    <w:rsid w:val="004A6360"/>
    <w:rsid w:val="004B20E0"/>
    <w:rsid w:val="004B46D3"/>
    <w:rsid w:val="004C1930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4AE9"/>
    <w:rsid w:val="005B7D58"/>
    <w:rsid w:val="005B7E63"/>
    <w:rsid w:val="005C2512"/>
    <w:rsid w:val="005D27CF"/>
    <w:rsid w:val="005D78FD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61EE2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130"/>
    <w:rsid w:val="006C2F42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40E81"/>
    <w:rsid w:val="00742B82"/>
    <w:rsid w:val="00743B1E"/>
    <w:rsid w:val="00744E0A"/>
    <w:rsid w:val="00747C96"/>
    <w:rsid w:val="00752C4E"/>
    <w:rsid w:val="00756214"/>
    <w:rsid w:val="00761C97"/>
    <w:rsid w:val="0076583E"/>
    <w:rsid w:val="00773C70"/>
    <w:rsid w:val="00777637"/>
    <w:rsid w:val="00780730"/>
    <w:rsid w:val="0078211E"/>
    <w:rsid w:val="0078309D"/>
    <w:rsid w:val="00786B8E"/>
    <w:rsid w:val="007C31C8"/>
    <w:rsid w:val="007E5E02"/>
    <w:rsid w:val="007F09DA"/>
    <w:rsid w:val="007F163A"/>
    <w:rsid w:val="007F4FCC"/>
    <w:rsid w:val="007F65A3"/>
    <w:rsid w:val="00807AE6"/>
    <w:rsid w:val="00811AB9"/>
    <w:rsid w:val="0083703B"/>
    <w:rsid w:val="008452D9"/>
    <w:rsid w:val="0085030E"/>
    <w:rsid w:val="00853340"/>
    <w:rsid w:val="0086298B"/>
    <w:rsid w:val="008776E5"/>
    <w:rsid w:val="00885068"/>
    <w:rsid w:val="008A326A"/>
    <w:rsid w:val="008B2B0B"/>
    <w:rsid w:val="008B2CBF"/>
    <w:rsid w:val="008D7836"/>
    <w:rsid w:val="008E2AFC"/>
    <w:rsid w:val="008F27DC"/>
    <w:rsid w:val="008F5294"/>
    <w:rsid w:val="008F771F"/>
    <w:rsid w:val="009002D5"/>
    <w:rsid w:val="00900472"/>
    <w:rsid w:val="00901ADF"/>
    <w:rsid w:val="00905576"/>
    <w:rsid w:val="00910100"/>
    <w:rsid w:val="009149FB"/>
    <w:rsid w:val="00920AD3"/>
    <w:rsid w:val="009232C2"/>
    <w:rsid w:val="009260D0"/>
    <w:rsid w:val="009378FA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50553"/>
    <w:rsid w:val="00A71E70"/>
    <w:rsid w:val="00A74FCC"/>
    <w:rsid w:val="00A82696"/>
    <w:rsid w:val="00A85D55"/>
    <w:rsid w:val="00AB0656"/>
    <w:rsid w:val="00AB565D"/>
    <w:rsid w:val="00AC4852"/>
    <w:rsid w:val="00AC63A2"/>
    <w:rsid w:val="00AD171D"/>
    <w:rsid w:val="00AD5265"/>
    <w:rsid w:val="00AD6AD0"/>
    <w:rsid w:val="00AE2FC3"/>
    <w:rsid w:val="00AF47E1"/>
    <w:rsid w:val="00B02EA6"/>
    <w:rsid w:val="00B046C1"/>
    <w:rsid w:val="00B07834"/>
    <w:rsid w:val="00B25DC5"/>
    <w:rsid w:val="00B262A1"/>
    <w:rsid w:val="00B27BDC"/>
    <w:rsid w:val="00B36C8F"/>
    <w:rsid w:val="00B4776C"/>
    <w:rsid w:val="00B542DD"/>
    <w:rsid w:val="00B55350"/>
    <w:rsid w:val="00B57396"/>
    <w:rsid w:val="00B62797"/>
    <w:rsid w:val="00B67C04"/>
    <w:rsid w:val="00B8438A"/>
    <w:rsid w:val="00B87608"/>
    <w:rsid w:val="00B91FAF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36D0"/>
    <w:rsid w:val="00C17E2A"/>
    <w:rsid w:val="00C20C1E"/>
    <w:rsid w:val="00C24A10"/>
    <w:rsid w:val="00C403C3"/>
    <w:rsid w:val="00C61E15"/>
    <w:rsid w:val="00C73D7E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D15CAA"/>
    <w:rsid w:val="00D17E02"/>
    <w:rsid w:val="00D2109C"/>
    <w:rsid w:val="00D27DC3"/>
    <w:rsid w:val="00D329A0"/>
    <w:rsid w:val="00D3577C"/>
    <w:rsid w:val="00D43AC0"/>
    <w:rsid w:val="00D63A36"/>
    <w:rsid w:val="00D8019B"/>
    <w:rsid w:val="00D812F1"/>
    <w:rsid w:val="00D85628"/>
    <w:rsid w:val="00D914D8"/>
    <w:rsid w:val="00DA0A7C"/>
    <w:rsid w:val="00DA1F66"/>
    <w:rsid w:val="00DC17D5"/>
    <w:rsid w:val="00DE0478"/>
    <w:rsid w:val="00DE3AC3"/>
    <w:rsid w:val="00DF02F9"/>
    <w:rsid w:val="00DF280B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80B8D"/>
    <w:rsid w:val="00E80C06"/>
    <w:rsid w:val="00E84F61"/>
    <w:rsid w:val="00E85536"/>
    <w:rsid w:val="00E86F8A"/>
    <w:rsid w:val="00EA3A1A"/>
    <w:rsid w:val="00EA5BCA"/>
    <w:rsid w:val="00EA78ED"/>
    <w:rsid w:val="00EB2FF3"/>
    <w:rsid w:val="00EB5924"/>
    <w:rsid w:val="00EC2D9F"/>
    <w:rsid w:val="00ED219F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0EB5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holastic.com/teachers/sponsored-content/unexpected-math/17-18/adding-and-subtracting-with-negative-numbers/" TargetMode="External"/><Relationship Id="rId13" Type="http://schemas.openxmlformats.org/officeDocument/2006/relationships/hyperlink" Target="https://www.scholastic.com/teachers/sponsored-content/unexpected-math/17-18/adding-and-subtracting-with-negative-numbers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://www.teach-nology.com/teachers/lesson_plans/math/68addinginteg.html" TargetMode="External"/><Relationship Id="rId17" Type="http://schemas.openxmlformats.org/officeDocument/2006/relationships/hyperlink" Target="http://www.teach-nology.com/teachers/lesson_plans/math/68addinginteg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each-nology.com/lessons/lsn_pln_view_lessons.php?action=view&amp;cat_id=5&amp;lsn_id=1855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each-nology.com/lessons/lsn_pln_view_lessons.php?action=view&amp;cat_id=5&amp;lsn_id=1855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ducationworld.com/a_tsl/archives/03-1/lesson001.shtml" TargetMode="External"/><Relationship Id="rId10" Type="http://schemas.openxmlformats.org/officeDocument/2006/relationships/hyperlink" Target="https://www.educationworld.com/a_tsl/archives/03-1/lesson001.shtml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cholastic.com/teachers/blog-posts/alycia-zimmerman/positive-approach-teaching-negative-numbers/" TargetMode="External"/><Relationship Id="rId14" Type="http://schemas.openxmlformats.org/officeDocument/2006/relationships/hyperlink" Target="https://www.scholastic.com/teachers/blog-posts/alycia-zimmerman/positive-approach-teaching-negative-numbers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71DA5"/>
    <w:rsid w:val="000C4DDA"/>
    <w:rsid w:val="000E3902"/>
    <w:rsid w:val="00106507"/>
    <w:rsid w:val="00253619"/>
    <w:rsid w:val="00280CE5"/>
    <w:rsid w:val="004A008E"/>
    <w:rsid w:val="004E1DB9"/>
    <w:rsid w:val="00571A20"/>
    <w:rsid w:val="005E6E71"/>
    <w:rsid w:val="006814AC"/>
    <w:rsid w:val="00700CE6"/>
    <w:rsid w:val="00713551"/>
    <w:rsid w:val="00805105"/>
    <w:rsid w:val="00816166"/>
    <w:rsid w:val="00836926"/>
    <w:rsid w:val="009D2491"/>
    <w:rsid w:val="00A20224"/>
    <w:rsid w:val="00AB2F7D"/>
    <w:rsid w:val="00AB37F5"/>
    <w:rsid w:val="00B67D1F"/>
    <w:rsid w:val="00C87D32"/>
    <w:rsid w:val="00C93DC1"/>
    <w:rsid w:val="00D22ED1"/>
    <w:rsid w:val="00D92979"/>
    <w:rsid w:val="00E17671"/>
    <w:rsid w:val="00E669C5"/>
    <w:rsid w:val="00EB30E9"/>
    <w:rsid w:val="00FC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10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4</cp:revision>
  <dcterms:created xsi:type="dcterms:W3CDTF">2019-06-19T17:02:00Z</dcterms:created>
  <dcterms:modified xsi:type="dcterms:W3CDTF">2019-08-14T15:02:00Z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