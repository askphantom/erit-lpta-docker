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A870849" w:rsidR="00C17E2A" w:rsidRPr="009260D0" w:rsidRDefault="00C60C24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arranging words in alphabetical order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019C30E9" w:rsidR="00FF4047" w:rsidRPr="00A82C1E" w:rsidRDefault="00C60C24" w:rsidP="00415962">
            <w:pPr>
              <w:pStyle w:val="ListParagraph"/>
              <w:numPr>
                <w:ilvl w:val="0"/>
                <w:numId w:val="2"/>
              </w:numPr>
            </w:pPr>
            <w:r>
              <w:t>Learning t</w:t>
            </w:r>
            <w:r w:rsidRPr="00C60C24">
              <w:t>o read and arrange given words into alphabetical order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9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A4A70D7" w14:textId="7CEF42B2" w:rsidR="00343481" w:rsidRDefault="00343481" w:rsidP="002B04D7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 xml:space="preserve">Alphabetical reading </w:t>
                                  </w:r>
                                  <w:r w:rsidR="00E12230">
                                    <w:t>game</w:t>
                                  </w:r>
                                </w:p>
                                <w:p w14:paraId="4C22A516" w14:textId="04805506" w:rsidR="002B04D7" w:rsidRDefault="002B04D7" w:rsidP="002B04D7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>Students names all written on cards</w:t>
                                  </w:r>
                                </w:p>
                                <w:p w14:paraId="68242B0F" w14:textId="77777777" w:rsidR="002B04D7" w:rsidRDefault="002B04D7" w:rsidP="002B04D7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 xml:space="preserve">Students names made into groups making sure that there are no two names that start with the same letter. </w:t>
                                  </w:r>
                                </w:p>
                                <w:p w14:paraId="4E94D822" w14:textId="44AEE47C" w:rsidR="002B04D7" w:rsidRDefault="00343481" w:rsidP="002B04D7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 xml:space="preserve">Interactive </w:t>
                                  </w:r>
                                  <w:r w:rsidR="002B04D7">
                                    <w:t xml:space="preserve">White board or some way to show the fruit groups in the opening. </w:t>
                                  </w:r>
                                </w:p>
                                <w:p w14:paraId="4BE61749" w14:textId="3BD7462D" w:rsidR="00EA3A1A" w:rsidRDefault="00343481" w:rsidP="00BA2713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180"/>
                                  </w:pPr>
                                  <w:r>
                                    <w:t xml:space="preserve">Interactive </w:t>
                                  </w:r>
                                  <w:r w:rsidR="00E12230">
                                    <w:t>student’s</w:t>
                                  </w:r>
                                  <w:r>
                                    <w:t xml:space="preserve"> whiteboard with pens or papers and pencils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2240CD3" w14:textId="336D3520" w:rsidR="00CE172B" w:rsidRDefault="009E4F72" w:rsidP="00E12230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12230" w:rsidRPr="001E2134">
                                      <w:rPr>
                                        <w:rStyle w:val="Hyperlink"/>
                                      </w:rPr>
                                      <w:t>https://www.education.com/lesson-plan/alphabetical-order/</w:t>
                                    </w:r>
                                  </w:hyperlink>
                                </w:p>
                                <w:p w14:paraId="0A6DCE95" w14:textId="4A8A294A" w:rsidR="00E12230" w:rsidRDefault="009E4F72" w:rsidP="00E12230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12230" w:rsidRPr="001E2134">
                                      <w:rPr>
                                        <w:rStyle w:val="Hyperlink"/>
                                      </w:rPr>
                                      <w:t>https://study.com/academy/lesson/alphabetical-order-lesson-plan.html</w:t>
                                    </w:r>
                                  </w:hyperlink>
                                </w:p>
                                <w:p w14:paraId="432BD4D9" w14:textId="30F4B1B4" w:rsidR="00E12230" w:rsidRDefault="009E4F72" w:rsidP="00E12230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12230" w:rsidRPr="001E2134">
                                      <w:rPr>
                                        <w:rStyle w:val="Hyperlink"/>
                                      </w:rPr>
                                      <w:t>https://www.clarendonlearning.org/lesson-plans/alphabetical-order/</w:t>
                                    </w:r>
                                  </w:hyperlink>
                                </w:p>
                                <w:p w14:paraId="2F31F4FC" w14:textId="46BDEE7C" w:rsidR="00E12230" w:rsidRDefault="009E4F72" w:rsidP="00E12230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F2309" w:rsidRPr="001E2134">
                                      <w:rPr>
                                        <w:rStyle w:val="Hyperlink"/>
                                      </w:rPr>
                                      <w:t>https://aminghori.blogspot.com/2016/06/lesson-plan-of-alphabetical-order.html</w:t>
                                    </w:r>
                                  </w:hyperlink>
                                </w:p>
                                <w:p w14:paraId="6D378695" w14:textId="367BA2E7" w:rsidR="00BF2309" w:rsidRDefault="009E4F72" w:rsidP="00E12230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BF2309" w:rsidRPr="001E2134">
                                      <w:rPr>
                                        <w:rStyle w:val="Hyperlink"/>
                                      </w:rPr>
                                      <w:t>https://busyteacher.org/17036-teaching-abc-9-hands-on-activities.html</w:t>
                                    </w:r>
                                  </w:hyperlink>
                                </w:p>
                                <w:p w14:paraId="266D3DBF" w14:textId="71CD54B5" w:rsidR="00BF2309" w:rsidRDefault="00BF2309" w:rsidP="00BF2309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9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A4A70D7" w14:textId="7CEF42B2" w:rsidR="00343481" w:rsidRDefault="00343481" w:rsidP="002B04D7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 xml:space="preserve">Alphabetical reading </w:t>
                            </w:r>
                            <w:r w:rsidR="00E12230">
                              <w:t>game</w:t>
                            </w:r>
                          </w:p>
                          <w:p w14:paraId="4C22A516" w14:textId="04805506" w:rsidR="002B04D7" w:rsidRDefault="002B04D7" w:rsidP="002B04D7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>Students names all written on cards</w:t>
                            </w:r>
                          </w:p>
                          <w:p w14:paraId="68242B0F" w14:textId="77777777" w:rsidR="002B04D7" w:rsidRDefault="002B04D7" w:rsidP="002B04D7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 xml:space="preserve">Students names made into groups making sure that there are no two names that start with the same letter. </w:t>
                            </w:r>
                          </w:p>
                          <w:p w14:paraId="4E94D822" w14:textId="44AEE47C" w:rsidR="002B04D7" w:rsidRDefault="00343481" w:rsidP="002B04D7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 xml:space="preserve">Interactive </w:t>
                            </w:r>
                            <w:r w:rsidR="002B04D7">
                              <w:t xml:space="preserve">White board or some way to show the fruit groups in the opening. </w:t>
                            </w:r>
                          </w:p>
                          <w:p w14:paraId="4BE61749" w14:textId="3BD7462D" w:rsidR="00EA3A1A" w:rsidRDefault="00343481" w:rsidP="00BA2713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180"/>
                            </w:pPr>
                            <w:r>
                              <w:t xml:space="preserve">Interactive </w:t>
                            </w:r>
                            <w:r w:rsidR="00E12230">
                              <w:t>student’s</w:t>
                            </w:r>
                            <w:r>
                              <w:t xml:space="preserve"> whiteboard with pens or papers and pencils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2240CD3" w14:textId="336D3520" w:rsidR="00CE172B" w:rsidRDefault="009E4F72" w:rsidP="00E12230">
                            <w:pPr>
                              <w:pStyle w:val="ListBullet"/>
                            </w:pPr>
                            <w:hyperlink r:id="rId13" w:history="1">
                              <w:r w:rsidR="00E12230" w:rsidRPr="001E2134">
                                <w:rPr>
                                  <w:rStyle w:val="Hyperlink"/>
                                </w:rPr>
                                <w:t>https://www.education.com/lesson-plan/alphabetical-order/</w:t>
                              </w:r>
                            </w:hyperlink>
                          </w:p>
                          <w:p w14:paraId="0A6DCE95" w14:textId="4A8A294A" w:rsidR="00E12230" w:rsidRDefault="009E4F72" w:rsidP="00E12230">
                            <w:pPr>
                              <w:pStyle w:val="ListBullet"/>
                            </w:pPr>
                            <w:hyperlink r:id="rId14" w:history="1">
                              <w:r w:rsidR="00E12230" w:rsidRPr="001E2134">
                                <w:rPr>
                                  <w:rStyle w:val="Hyperlink"/>
                                </w:rPr>
                                <w:t>https://study.com/academy/lesson/alphabetical-order-lesson-plan.html</w:t>
                              </w:r>
                            </w:hyperlink>
                          </w:p>
                          <w:p w14:paraId="432BD4D9" w14:textId="30F4B1B4" w:rsidR="00E12230" w:rsidRDefault="009E4F72" w:rsidP="00E12230">
                            <w:pPr>
                              <w:pStyle w:val="ListBullet"/>
                            </w:pPr>
                            <w:hyperlink r:id="rId15" w:history="1">
                              <w:r w:rsidR="00E12230" w:rsidRPr="001E2134">
                                <w:rPr>
                                  <w:rStyle w:val="Hyperlink"/>
                                </w:rPr>
                                <w:t>https://www.clarendonlearning.org/lesson-plans/alphabetical-order/</w:t>
                              </w:r>
                            </w:hyperlink>
                          </w:p>
                          <w:p w14:paraId="2F31F4FC" w14:textId="46BDEE7C" w:rsidR="00E12230" w:rsidRDefault="009E4F72" w:rsidP="00E12230">
                            <w:pPr>
                              <w:pStyle w:val="ListBullet"/>
                            </w:pPr>
                            <w:hyperlink r:id="rId16" w:history="1">
                              <w:r w:rsidR="00BF2309" w:rsidRPr="001E2134">
                                <w:rPr>
                                  <w:rStyle w:val="Hyperlink"/>
                                </w:rPr>
                                <w:t>https://aminghori.blogspot.com/2016/06/lesson-plan-of-alphabetical-order.html</w:t>
                              </w:r>
                            </w:hyperlink>
                          </w:p>
                          <w:p w14:paraId="6D378695" w14:textId="367BA2E7" w:rsidR="00BF2309" w:rsidRDefault="009E4F72" w:rsidP="00E12230">
                            <w:pPr>
                              <w:pStyle w:val="ListBullet"/>
                            </w:pPr>
                            <w:hyperlink r:id="rId17" w:history="1">
                              <w:r w:rsidR="00BF2309" w:rsidRPr="001E2134">
                                <w:rPr>
                                  <w:rStyle w:val="Hyperlink"/>
                                </w:rPr>
                                <w:t>https://busyteacher.org/17036-teaching-abc-9-hands-on-activities.html</w:t>
                              </w:r>
                            </w:hyperlink>
                          </w:p>
                          <w:p w14:paraId="266D3DBF" w14:textId="71CD54B5" w:rsidR="00BF2309" w:rsidRDefault="00BF2309" w:rsidP="00BF230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2B7A159B" w14:textId="77777777" w:rsidR="000C43CD" w:rsidRDefault="000C43CD" w:rsidP="000C43CD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0C43CD">
              <w:t>to secure alphabetic letter knowledge and alphabetical order</w:t>
            </w:r>
          </w:p>
          <w:p w14:paraId="33D66323" w14:textId="0FE6FCBA" w:rsidR="000C43CD" w:rsidRPr="000C43CD" w:rsidRDefault="000C43CD" w:rsidP="000C43CD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0C43CD">
              <w:t xml:space="preserve">understand and be able to place a group of names in alphabetical order. </w:t>
            </w:r>
          </w:p>
          <w:p w14:paraId="54E766FC" w14:textId="423B3ACA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7A4A96F1" w14:textId="77777777" w:rsidR="00DC5CE6" w:rsidRDefault="00DC5CE6" w:rsidP="00DC5CE6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>C</w:t>
            </w:r>
            <w:r w:rsidRPr="00DC5CE6">
              <w:rPr>
                <w:rFonts w:eastAsiaTheme="majorEastAsia"/>
              </w:rPr>
              <w:t xml:space="preserve">all each group up and have them stand in the order they came up with.  </w:t>
            </w:r>
          </w:p>
          <w:p w14:paraId="41DFD800" w14:textId="77777777" w:rsidR="00DC5CE6" w:rsidRDefault="00DC5CE6" w:rsidP="00DC5CE6">
            <w:pPr>
              <w:pStyle w:val="ListBullet"/>
              <w:rPr>
                <w:rFonts w:eastAsiaTheme="majorEastAsia"/>
              </w:rPr>
            </w:pPr>
            <w:r w:rsidRPr="00DC5CE6">
              <w:rPr>
                <w:rFonts w:eastAsiaTheme="majorEastAsia"/>
              </w:rPr>
              <w:t xml:space="preserve">Have them hold their name cards in front of them.  </w:t>
            </w:r>
          </w:p>
          <w:p w14:paraId="7AFB8EA0" w14:textId="77777777" w:rsidR="00DC5CE6" w:rsidRDefault="00DC5CE6" w:rsidP="00DC5CE6">
            <w:pPr>
              <w:pStyle w:val="ListBullet"/>
              <w:rPr>
                <w:rFonts w:eastAsiaTheme="majorEastAsia"/>
              </w:rPr>
            </w:pPr>
            <w:r w:rsidRPr="00DC5CE6">
              <w:rPr>
                <w:rFonts w:eastAsiaTheme="majorEastAsia"/>
              </w:rPr>
              <w:t xml:space="preserve">Ask then class, “Is this correct?” </w:t>
            </w:r>
          </w:p>
          <w:p w14:paraId="2F418993" w14:textId="77777777" w:rsidR="00DC5CE6" w:rsidRDefault="00DC5CE6" w:rsidP="00DC5CE6">
            <w:pPr>
              <w:pStyle w:val="ListBullet"/>
              <w:rPr>
                <w:rFonts w:eastAsiaTheme="majorEastAsia"/>
              </w:rPr>
            </w:pPr>
            <w:r w:rsidRPr="00DC5CE6">
              <w:rPr>
                <w:rFonts w:eastAsiaTheme="majorEastAsia"/>
              </w:rPr>
              <w:t xml:space="preserve">Then help them determine whether the groups were correct or not and help them fix any problems they came to.  </w:t>
            </w:r>
          </w:p>
          <w:p w14:paraId="1275A2B4" w14:textId="1F9B98CC" w:rsidR="000B37BC" w:rsidRPr="00A82C1E" w:rsidRDefault="00DC5CE6" w:rsidP="00DC5CE6">
            <w:pPr>
              <w:pStyle w:val="ListBullet"/>
              <w:rPr>
                <w:rFonts w:eastAsiaTheme="majorEastAsia"/>
              </w:rPr>
            </w:pPr>
            <w:r w:rsidRPr="00DC5CE6">
              <w:rPr>
                <w:rFonts w:eastAsiaTheme="majorEastAsia"/>
              </w:rPr>
              <w:t xml:space="preserve">Think out loud to help review with the children </w:t>
            </w:r>
            <w:r w:rsidRPr="00DC5CE6">
              <w:rPr>
                <w:rFonts w:eastAsiaTheme="majorEastAsia"/>
              </w:rPr>
              <w:lastRenderedPageBreak/>
              <w:t xml:space="preserve">how they came up with their order. </w:t>
            </w: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0F0BC1DF" w:rsidR="002E7793" w:rsidRPr="00A82C1E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>Review what arranging in alphabetical order means</w:t>
            </w:r>
          </w:p>
          <w:p w14:paraId="532CDCE1" w14:textId="77777777" w:rsidR="00D45DD2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>Write a list of words on the board</w:t>
            </w:r>
          </w:p>
          <w:p w14:paraId="70BACF16" w14:textId="7B228CDC" w:rsidR="002E7793" w:rsidRPr="00A82C1E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>Ask a volunteer to arrange them in alphabetical order</w:t>
            </w:r>
          </w:p>
          <w:p w14:paraId="02CB6B7A" w14:textId="0DB9E563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When doing the review make sure you erase the lesson on the board.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1CEE2C52" w14:textId="77777777" w:rsidR="00ED0DF6" w:rsidRDefault="00802258" w:rsidP="00ED0DF6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802258">
              <w:t xml:space="preserve">Explain the purpose of the lesson.  </w:t>
            </w:r>
          </w:p>
          <w:p w14:paraId="09D0725D" w14:textId="77777777" w:rsidR="00986E86" w:rsidRDefault="00ED0DF6" w:rsidP="00986E86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ED0DF6">
              <w:t xml:space="preserve">Ask the students, “Why do you think we use alphabetical order?”  </w:t>
            </w:r>
          </w:p>
          <w:p w14:paraId="115617A8" w14:textId="77777777" w:rsidR="00986E86" w:rsidRDefault="00ED0DF6" w:rsidP="00986E86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ED0DF6">
              <w:t xml:space="preserve">Talk to them about how it really helps to organize things making it easier to locate children or items. </w:t>
            </w:r>
          </w:p>
          <w:p w14:paraId="3E1CC3F2" w14:textId="77777777" w:rsidR="00986E86" w:rsidRDefault="00986E86" w:rsidP="00986E86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86E86">
              <w:t xml:space="preserve">Then give the students </w:t>
            </w:r>
            <w:r>
              <w:t>a</w:t>
            </w:r>
            <w:r w:rsidRPr="00986E86">
              <w:t xml:space="preserve"> list of fruit including Apple, Pear, Mango, Orange, and Grapefruit.  </w:t>
            </w:r>
          </w:p>
          <w:p w14:paraId="41BC1A3A" w14:textId="16A89B77" w:rsidR="00986E86" w:rsidRDefault="00986E86" w:rsidP="00986E86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 xml:space="preserve">Ask them, </w:t>
            </w:r>
            <w:r w:rsidRPr="00986E86">
              <w:t xml:space="preserve">“What do you think I should do with these fruits?  </w:t>
            </w:r>
          </w:p>
          <w:p w14:paraId="6A2B6ACC" w14:textId="77777777" w:rsidR="00986E86" w:rsidRDefault="00986E86" w:rsidP="00986E86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86E86">
              <w:t xml:space="preserve">There is one that starts with an A but not with a B.  What should I do?” </w:t>
            </w:r>
          </w:p>
          <w:p w14:paraId="6A1D042D" w14:textId="59D2CD74" w:rsidR="0048658A" w:rsidRDefault="00986E86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986E86">
              <w:t>The correct order is Apple, Grapefruit, Mango, Orange, and Pear.</w:t>
            </w:r>
          </w:p>
          <w:p w14:paraId="2DF235EA" w14:textId="400B17EB" w:rsidR="00796B0F" w:rsidRDefault="00796B0F" w:rsidP="00796B0F">
            <w:pPr>
              <w:rPr>
                <w:b/>
              </w:rPr>
            </w:pPr>
          </w:p>
          <w:p w14:paraId="04A157E9" w14:textId="12E3BD0F" w:rsidR="00796B0F" w:rsidRDefault="00796B0F" w:rsidP="00796B0F">
            <w:pPr>
              <w:pStyle w:val="Heading1"/>
            </w:pPr>
            <w:r>
              <w:t>Teacher Guide</w:t>
            </w:r>
          </w:p>
          <w:p w14:paraId="6A39C1C4" w14:textId="545DAE74" w:rsidR="00796B0F" w:rsidRPr="00796B0F" w:rsidRDefault="00796B0F" w:rsidP="00796B0F">
            <w:pPr>
              <w:rPr>
                <w:b/>
              </w:rPr>
            </w:pPr>
            <w:r w:rsidRPr="00796B0F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  <w:r w:rsidRPr="00796B0F">
              <w:rPr>
                <w:b/>
              </w:rPr>
              <w:t xml:space="preserve">/ Lesson </w:t>
            </w:r>
            <w:r>
              <w:rPr>
                <w:b/>
              </w:rPr>
              <w:t>2</w:t>
            </w:r>
            <w:r w:rsidRPr="00796B0F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796B0F">
              <w:rPr>
                <w:b/>
              </w:rPr>
              <w:t xml:space="preserve"> Mins</w:t>
            </w:r>
          </w:p>
          <w:p w14:paraId="44CB666A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Have the following two lists written on the board.  </w:t>
            </w:r>
          </w:p>
          <w:p w14:paraId="4A24C95F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List 1: Banana, Cantaloupe, and Apple.  </w:t>
            </w:r>
          </w:p>
          <w:p w14:paraId="004E2BB0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List 2: Apple, Banana, and Cantaloupe.  </w:t>
            </w:r>
          </w:p>
          <w:p w14:paraId="51EEC12C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lastRenderedPageBreak/>
              <w:t xml:space="preserve">Ask the students, “What do you notice that is different about these two lists of fruit?” </w:t>
            </w:r>
          </w:p>
          <w:p w14:paraId="4F75A4B4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If they do not notice that the second list is organized in alphabetical order, then help them by asking what they notice about the first letters of the two lists.  </w:t>
            </w:r>
          </w:p>
          <w:p w14:paraId="6F3C6EF2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Help them come to the conclusion that list 2 is starting the ABC’s with the first letters.  </w:t>
            </w:r>
          </w:p>
          <w:p w14:paraId="7C7926C8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Then ask the students, “What do you think this could be called?”  </w:t>
            </w:r>
          </w:p>
          <w:p w14:paraId="4ED1C403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Give them all time to think and then have one student share with the class.  </w:t>
            </w:r>
          </w:p>
          <w:p w14:paraId="60597C95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Help them come to the conclusion of alphabetical order.  </w:t>
            </w:r>
          </w:p>
          <w:p w14:paraId="640D43A2" w14:textId="77777777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Then take the time to teach and explain again what it means to put things in alphabetical order.  </w:t>
            </w:r>
          </w:p>
          <w:p w14:paraId="435039FF" w14:textId="77777777" w:rsid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 xml:space="preserve">Also, to help the students connect, ask them, “How do you line up for lunch?” (Alphabetically by their last names) </w:t>
            </w:r>
          </w:p>
          <w:p w14:paraId="6EAE9423" w14:textId="0A358C33" w:rsidR="00796B0F" w:rsidRPr="00796B0F" w:rsidRDefault="00796B0F" w:rsidP="00796B0F">
            <w:pPr>
              <w:numPr>
                <w:ilvl w:val="0"/>
                <w:numId w:val="27"/>
              </w:numPr>
              <w:ind w:left="300" w:hanging="300"/>
              <w:contextualSpacing/>
            </w:pPr>
            <w:r w:rsidRPr="00796B0F">
              <w:t>Tell them to pay attention next time we line up for lunch.</w:t>
            </w:r>
          </w:p>
          <w:p w14:paraId="6CC78EF4" w14:textId="55FB4BAC" w:rsidR="009F76D5" w:rsidRPr="00137D49" w:rsidRDefault="009F76D5" w:rsidP="00796B0F"/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40460672" w14:textId="1FFAD4B1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Teacher to explain to the class that for this lesson they will be </w:t>
            </w:r>
            <w:r w:rsidR="00986E86" w:rsidRPr="00AF0400">
              <w:t>practicing</w:t>
            </w:r>
            <w:r w:rsidRPr="00AF0400">
              <w:t xml:space="preserve"> the alphabet</w:t>
            </w:r>
            <w:r w:rsidR="00986E86">
              <w:t>ical order</w:t>
            </w:r>
            <w:r w:rsidRPr="00AF0400">
              <w:t xml:space="preserve">. </w:t>
            </w:r>
          </w:p>
          <w:p w14:paraId="1CE6E952" w14:textId="423CD95D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>Ask the class to chant the alphabet from ‘a’ to ‘</w:t>
            </w:r>
            <w:r w:rsidR="00986E86">
              <w:t>z</w:t>
            </w:r>
            <w:r w:rsidRPr="00AF0400">
              <w:t>’ several times</w:t>
            </w:r>
            <w:r>
              <w:t>.</w:t>
            </w:r>
            <w:r w:rsidRPr="00AF0400">
              <w:t xml:space="preserve"> </w:t>
            </w:r>
          </w:p>
          <w:p w14:paraId="2B753797" w14:textId="40EB063B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Teacher to load ‘Alphabetical Order: a to </w:t>
            </w:r>
            <w:r w:rsidR="00986E86">
              <w:t>z</w:t>
            </w:r>
            <w:r w:rsidRPr="00AF0400">
              <w:t xml:space="preserve">’ on to the interactive whiteboard and read the instructions to the class. </w:t>
            </w:r>
          </w:p>
          <w:p w14:paraId="6CDE1E6E" w14:textId="2958C97F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Teacher to start the game and ask pupils to read all the words on the ‘word plant’. </w:t>
            </w:r>
          </w:p>
          <w:p w14:paraId="2B397724" w14:textId="77777777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When this has been done, show pupils the alphabet strip along the bottom of the reading game. </w:t>
            </w:r>
          </w:p>
          <w:p w14:paraId="49437D78" w14:textId="77777777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Explain to the pupils that they can use the alphabet strip to help them order the words correctly. </w:t>
            </w:r>
          </w:p>
          <w:p w14:paraId="4569E54C" w14:textId="77777777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Class to identify the word starting with the letter ‘a’. </w:t>
            </w:r>
          </w:p>
          <w:p w14:paraId="17048E5F" w14:textId="77777777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Teacher to model clicking and dragging the word into the top line of the box. </w:t>
            </w:r>
          </w:p>
          <w:p w14:paraId="516E9AA7" w14:textId="77777777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lastRenderedPageBreak/>
              <w:t xml:space="preserve">Explain to pupils that if they go wrong, they can click on the bird and it will undo the last word they dragged. </w:t>
            </w:r>
          </w:p>
          <w:p w14:paraId="14F093CC" w14:textId="77777777" w:rsidR="00AF0400" w:rsidRDefault="00AF0400" w:rsidP="00AF0400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 xml:space="preserve">Continue with the reading game, selecting pupils to come to the interactive whiteboard and choose the correct word, clicking and dragging it into the box. </w:t>
            </w:r>
          </w:p>
          <w:p w14:paraId="3DD9B40D" w14:textId="78A84B7D" w:rsidR="00AF0400" w:rsidRPr="00986E86" w:rsidRDefault="00AF0400" w:rsidP="00986E86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AF0400">
              <w:t>As the lesson progresses encourage the whole class to participate until all 15 words have been correctly put into alphabetical order.</w:t>
            </w:r>
          </w:p>
          <w:p w14:paraId="4B531247" w14:textId="77777777" w:rsidR="00BA2713" w:rsidRDefault="00BA2713" w:rsidP="00796B0F">
            <w:pPr>
              <w:ind w:left="30"/>
            </w:pPr>
          </w:p>
          <w:p w14:paraId="2153BC5A" w14:textId="6043F89D" w:rsidR="00796B0F" w:rsidRPr="00A82C1E" w:rsidRDefault="00796B0F" w:rsidP="00796B0F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46D8BAF" w14:textId="2F2FC091" w:rsidR="00796B0F" w:rsidRPr="003F7F50" w:rsidRDefault="00796B0F" w:rsidP="00796B0F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19947AE3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Explain to the students, “Now I am going to split you up into groups and you will put yourselves in alphabetical order by your first name. </w:t>
            </w:r>
          </w:p>
          <w:p w14:paraId="703B26C9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I have made little note cards for each of you with your first name on it.  </w:t>
            </w:r>
          </w:p>
          <w:p w14:paraId="284BE26F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What should we do when we get into our groups?” </w:t>
            </w:r>
          </w:p>
          <w:p w14:paraId="023A8815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Make sure they talk about putting each other in Alphabetical order.  </w:t>
            </w:r>
          </w:p>
          <w:p w14:paraId="1A83333F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Ask the students, “How should we act in our groups?”  </w:t>
            </w:r>
          </w:p>
          <w:p w14:paraId="3651B269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Help them to see that we need to behave and not use recess voices.  </w:t>
            </w:r>
          </w:p>
          <w:p w14:paraId="77362B4D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“I’m going to call out your names for the different groups and tell you where to go.  </w:t>
            </w:r>
          </w:p>
          <w:p w14:paraId="74281BE9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Once you are in your groups don’t start talking </w:t>
            </w:r>
            <w:proofErr w:type="gramStart"/>
            <w:r w:rsidRPr="00796B0F">
              <w:rPr>
                <w:bCs/>
              </w:rPr>
              <w:t>until</w:t>
            </w:r>
            <w:proofErr w:type="gramEnd"/>
            <w:r w:rsidRPr="00796B0F">
              <w:rPr>
                <w:bCs/>
              </w:rPr>
              <w:t xml:space="preserve"> I tell you to go.  </w:t>
            </w:r>
          </w:p>
          <w:p w14:paraId="1BF82C57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>When time is up, I will clap and then what will you do?”  (Clap back and stop talking.)</w:t>
            </w:r>
          </w:p>
          <w:p w14:paraId="4A748DC8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lastRenderedPageBreak/>
              <w:t xml:space="preserve">Call out the groups and have them sit in different places on the rug.  </w:t>
            </w:r>
          </w:p>
          <w:p w14:paraId="075F30DE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Then tell them to start.  </w:t>
            </w:r>
          </w:p>
          <w:p w14:paraId="2D93675E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Monitor the groups to make sure they are ordering themselves correctly.  </w:t>
            </w:r>
          </w:p>
          <w:p w14:paraId="668D40FB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Also take note of any students who seem confused. </w:t>
            </w:r>
          </w:p>
          <w:p w14:paraId="5EDD30E6" w14:textId="77777777" w:rsid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Maybe if there is time pull them aside to do some one on one teaching.  </w:t>
            </w:r>
          </w:p>
          <w:p w14:paraId="31BC0A41" w14:textId="35DDFDE8" w:rsidR="00796B0F" w:rsidRPr="00796B0F" w:rsidRDefault="00796B0F" w:rsidP="00796B0F">
            <w:pPr>
              <w:pStyle w:val="ListParagraph"/>
              <w:numPr>
                <w:ilvl w:val="0"/>
                <w:numId w:val="46"/>
              </w:numPr>
              <w:ind w:left="240" w:hanging="240"/>
              <w:rPr>
                <w:bCs/>
              </w:rPr>
            </w:pPr>
            <w:r w:rsidRPr="00796B0F">
              <w:rPr>
                <w:bCs/>
              </w:rPr>
              <w:t xml:space="preserve">When all of the groups are done clap to gain attention. </w:t>
            </w:r>
          </w:p>
          <w:p w14:paraId="012DB69B" w14:textId="73241C00" w:rsidR="00796B0F" w:rsidRPr="00A82C1E" w:rsidRDefault="00796B0F" w:rsidP="00796B0F">
            <w:pPr>
              <w:ind w:left="30"/>
            </w:pP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26E28" w14:textId="77777777" w:rsidR="009E4F72" w:rsidRDefault="009E4F72">
      <w:pPr>
        <w:spacing w:before="0" w:after="0" w:line="240" w:lineRule="auto"/>
      </w:pPr>
      <w:r>
        <w:separator/>
      </w:r>
    </w:p>
  </w:endnote>
  <w:endnote w:type="continuationSeparator" w:id="0">
    <w:p w14:paraId="6357022F" w14:textId="77777777" w:rsidR="009E4F72" w:rsidRDefault="009E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4FA7E" w14:textId="77777777" w:rsidR="009E4F72" w:rsidRDefault="009E4F72">
      <w:pPr>
        <w:spacing w:before="0" w:after="0" w:line="240" w:lineRule="auto"/>
      </w:pPr>
      <w:r>
        <w:separator/>
      </w:r>
    </w:p>
  </w:footnote>
  <w:footnote w:type="continuationSeparator" w:id="0">
    <w:p w14:paraId="412146EF" w14:textId="77777777" w:rsidR="009E4F72" w:rsidRDefault="009E4F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B4A"/>
    <w:multiLevelType w:val="hybridMultilevel"/>
    <w:tmpl w:val="AAEE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E0A57"/>
    <w:multiLevelType w:val="hybridMultilevel"/>
    <w:tmpl w:val="89EA6BE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50753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A2F88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4665F"/>
    <w:multiLevelType w:val="hybridMultilevel"/>
    <w:tmpl w:val="455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8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D26B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3" w15:restartNumberingAfterBreak="0">
    <w:nsid w:val="78EF4E7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4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5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B6836"/>
    <w:multiLevelType w:val="hybridMultilevel"/>
    <w:tmpl w:val="7A1C19EE"/>
    <w:lvl w:ilvl="0" w:tplc="E6E8E30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8" w15:restartNumberingAfterBreak="0">
    <w:nsid w:val="7FE53E7E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num w:numId="1">
    <w:abstractNumId w:val="0"/>
  </w:num>
  <w:num w:numId="2">
    <w:abstractNumId w:val="45"/>
  </w:num>
  <w:num w:numId="3">
    <w:abstractNumId w:val="24"/>
  </w:num>
  <w:num w:numId="4">
    <w:abstractNumId w:val="36"/>
  </w:num>
  <w:num w:numId="5">
    <w:abstractNumId w:val="29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9"/>
  </w:num>
  <w:num w:numId="11">
    <w:abstractNumId w:val="18"/>
  </w:num>
  <w:num w:numId="12">
    <w:abstractNumId w:val="21"/>
  </w:num>
  <w:num w:numId="13">
    <w:abstractNumId w:val="35"/>
  </w:num>
  <w:num w:numId="14">
    <w:abstractNumId w:val="10"/>
  </w:num>
  <w:num w:numId="15">
    <w:abstractNumId w:val="41"/>
  </w:num>
  <w:num w:numId="16">
    <w:abstractNumId w:val="14"/>
  </w:num>
  <w:num w:numId="17">
    <w:abstractNumId w:val="7"/>
  </w:num>
  <w:num w:numId="18">
    <w:abstractNumId w:val="17"/>
  </w:num>
  <w:num w:numId="19">
    <w:abstractNumId w:val="33"/>
  </w:num>
  <w:num w:numId="20">
    <w:abstractNumId w:val="46"/>
  </w:num>
  <w:num w:numId="21">
    <w:abstractNumId w:val="13"/>
  </w:num>
  <w:num w:numId="22">
    <w:abstractNumId w:val="15"/>
  </w:num>
  <w:num w:numId="23">
    <w:abstractNumId w:val="44"/>
  </w:num>
  <w:num w:numId="24">
    <w:abstractNumId w:val="23"/>
  </w:num>
  <w:num w:numId="25">
    <w:abstractNumId w:val="32"/>
  </w:num>
  <w:num w:numId="26">
    <w:abstractNumId w:val="22"/>
  </w:num>
  <w:num w:numId="27">
    <w:abstractNumId w:val="40"/>
  </w:num>
  <w:num w:numId="28">
    <w:abstractNumId w:val="6"/>
  </w:num>
  <w:num w:numId="29">
    <w:abstractNumId w:val="1"/>
  </w:num>
  <w:num w:numId="30">
    <w:abstractNumId w:val="3"/>
  </w:num>
  <w:num w:numId="31">
    <w:abstractNumId w:val="37"/>
  </w:num>
  <w:num w:numId="32">
    <w:abstractNumId w:val="20"/>
  </w:num>
  <w:num w:numId="33">
    <w:abstractNumId w:val="39"/>
  </w:num>
  <w:num w:numId="34">
    <w:abstractNumId w:val="28"/>
  </w:num>
  <w:num w:numId="35">
    <w:abstractNumId w:val="2"/>
  </w:num>
  <w:num w:numId="36">
    <w:abstractNumId w:val="42"/>
  </w:num>
  <w:num w:numId="37">
    <w:abstractNumId w:val="31"/>
  </w:num>
  <w:num w:numId="38">
    <w:abstractNumId w:val="27"/>
  </w:num>
  <w:num w:numId="39">
    <w:abstractNumId w:val="4"/>
  </w:num>
  <w:num w:numId="40">
    <w:abstractNumId w:val="30"/>
  </w:num>
  <w:num w:numId="41">
    <w:abstractNumId w:val="34"/>
  </w:num>
  <w:num w:numId="42">
    <w:abstractNumId w:val="16"/>
  </w:num>
  <w:num w:numId="43">
    <w:abstractNumId w:val="47"/>
  </w:num>
  <w:num w:numId="44">
    <w:abstractNumId w:val="9"/>
  </w:num>
  <w:num w:numId="45">
    <w:abstractNumId w:val="38"/>
  </w:num>
  <w:num w:numId="46">
    <w:abstractNumId w:val="25"/>
  </w:num>
  <w:num w:numId="47">
    <w:abstractNumId w:val="48"/>
  </w:num>
  <w:num w:numId="48">
    <w:abstractNumId w:val="43"/>
  </w:num>
  <w:num w:numId="49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35E32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43CD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569DF"/>
    <w:rsid w:val="001611AE"/>
    <w:rsid w:val="00163CA6"/>
    <w:rsid w:val="0016548C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21F6"/>
    <w:rsid w:val="001C0A0E"/>
    <w:rsid w:val="001C4621"/>
    <w:rsid w:val="001C4F03"/>
    <w:rsid w:val="001D1806"/>
    <w:rsid w:val="001D3BC8"/>
    <w:rsid w:val="001D4D95"/>
    <w:rsid w:val="001D6B1C"/>
    <w:rsid w:val="001D6FFE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426F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04D7"/>
    <w:rsid w:val="002B44A9"/>
    <w:rsid w:val="002B4EEC"/>
    <w:rsid w:val="002B733A"/>
    <w:rsid w:val="002C0925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3481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2AE2"/>
    <w:rsid w:val="004735CF"/>
    <w:rsid w:val="004827E6"/>
    <w:rsid w:val="00483322"/>
    <w:rsid w:val="00483AE5"/>
    <w:rsid w:val="00485065"/>
    <w:rsid w:val="0048658A"/>
    <w:rsid w:val="00486F5A"/>
    <w:rsid w:val="004A3441"/>
    <w:rsid w:val="004B20E0"/>
    <w:rsid w:val="004B46D3"/>
    <w:rsid w:val="004C6C13"/>
    <w:rsid w:val="004D089D"/>
    <w:rsid w:val="004E29C7"/>
    <w:rsid w:val="004E3F5C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6E3B"/>
    <w:rsid w:val="005B7D58"/>
    <w:rsid w:val="005B7E63"/>
    <w:rsid w:val="005C2512"/>
    <w:rsid w:val="005D0C5B"/>
    <w:rsid w:val="005D27CF"/>
    <w:rsid w:val="005D78FD"/>
    <w:rsid w:val="005F37E5"/>
    <w:rsid w:val="005F690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98C"/>
    <w:rsid w:val="00641D69"/>
    <w:rsid w:val="006475CC"/>
    <w:rsid w:val="006513FB"/>
    <w:rsid w:val="006550C8"/>
    <w:rsid w:val="0066553B"/>
    <w:rsid w:val="0066587C"/>
    <w:rsid w:val="00667D6F"/>
    <w:rsid w:val="00675B73"/>
    <w:rsid w:val="00677486"/>
    <w:rsid w:val="006826F3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6EE0"/>
    <w:rsid w:val="00713D5E"/>
    <w:rsid w:val="007144CC"/>
    <w:rsid w:val="00714A8D"/>
    <w:rsid w:val="007166BF"/>
    <w:rsid w:val="00717787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96B0F"/>
    <w:rsid w:val="0079797A"/>
    <w:rsid w:val="007A5B16"/>
    <w:rsid w:val="007C31C8"/>
    <w:rsid w:val="007E5E02"/>
    <w:rsid w:val="007F09DA"/>
    <w:rsid w:val="007F10BA"/>
    <w:rsid w:val="007F163A"/>
    <w:rsid w:val="007F178D"/>
    <w:rsid w:val="007F30FD"/>
    <w:rsid w:val="007F4FCC"/>
    <w:rsid w:val="007F65A3"/>
    <w:rsid w:val="00802258"/>
    <w:rsid w:val="00807AE6"/>
    <w:rsid w:val="008112BE"/>
    <w:rsid w:val="00811AB9"/>
    <w:rsid w:val="00835E70"/>
    <w:rsid w:val="0083703B"/>
    <w:rsid w:val="00840CC2"/>
    <w:rsid w:val="00840D2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09AB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86E86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4F72"/>
    <w:rsid w:val="009E61B2"/>
    <w:rsid w:val="009F76D5"/>
    <w:rsid w:val="009F7C60"/>
    <w:rsid w:val="00A0116B"/>
    <w:rsid w:val="00A1735C"/>
    <w:rsid w:val="00A25094"/>
    <w:rsid w:val="00A367FF"/>
    <w:rsid w:val="00A37E88"/>
    <w:rsid w:val="00A435BC"/>
    <w:rsid w:val="00A50553"/>
    <w:rsid w:val="00A71E70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E49"/>
    <w:rsid w:val="00AE2FC3"/>
    <w:rsid w:val="00AF0400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76E78"/>
    <w:rsid w:val="00B8408B"/>
    <w:rsid w:val="00B8438A"/>
    <w:rsid w:val="00B8706B"/>
    <w:rsid w:val="00B87608"/>
    <w:rsid w:val="00B91FAF"/>
    <w:rsid w:val="00B93FEC"/>
    <w:rsid w:val="00BA223B"/>
    <w:rsid w:val="00BA2713"/>
    <w:rsid w:val="00BA7BE8"/>
    <w:rsid w:val="00BB0849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2309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60C24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862D4"/>
    <w:rsid w:val="00C92835"/>
    <w:rsid w:val="00CA3F8C"/>
    <w:rsid w:val="00CA5716"/>
    <w:rsid w:val="00CB08CC"/>
    <w:rsid w:val="00CB2D0F"/>
    <w:rsid w:val="00CB574B"/>
    <w:rsid w:val="00CB7870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5DD2"/>
    <w:rsid w:val="00D47C20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C17D5"/>
    <w:rsid w:val="00DC5CE6"/>
    <w:rsid w:val="00DC76FD"/>
    <w:rsid w:val="00DE0478"/>
    <w:rsid w:val="00DE3AC3"/>
    <w:rsid w:val="00DF02F9"/>
    <w:rsid w:val="00DF270F"/>
    <w:rsid w:val="00DF591D"/>
    <w:rsid w:val="00DF5FCD"/>
    <w:rsid w:val="00E058CD"/>
    <w:rsid w:val="00E05C0D"/>
    <w:rsid w:val="00E071B2"/>
    <w:rsid w:val="00E07205"/>
    <w:rsid w:val="00E11890"/>
    <w:rsid w:val="00E1223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0DF6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41F7"/>
    <w:rsid w:val="00F27FA3"/>
    <w:rsid w:val="00F32A4B"/>
    <w:rsid w:val="00F4730D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alphabetical-order/" TargetMode="External"/><Relationship Id="rId13" Type="http://schemas.openxmlformats.org/officeDocument/2006/relationships/hyperlink" Target="https://www.education.com/lesson-plan/alphabetical-orde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busyteacher.org/17036-teaching-abc-9-hands-on-activities.html" TargetMode="External"/><Relationship Id="rId17" Type="http://schemas.openxmlformats.org/officeDocument/2006/relationships/hyperlink" Target="https://busyteacher.org/17036-teaching-abc-9-hands-on-activiti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inghori.blogspot.com/2016/06/lesson-plan-of-alphabetical-ord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inghori.blogspot.com/2016/06/lesson-plan-of-alphabetical-ord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larendonlearning.org/lesson-plans/alphabetical-order/" TargetMode="External"/><Relationship Id="rId10" Type="http://schemas.openxmlformats.org/officeDocument/2006/relationships/hyperlink" Target="https://www.clarendonlearning.org/lesson-plans/alphabetical-orde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alphabetical-order-lesson-plan.html" TargetMode="External"/><Relationship Id="rId14" Type="http://schemas.openxmlformats.org/officeDocument/2006/relationships/hyperlink" Target="https://study.com/academy/lesson/alphabetical-order-lesson-pla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6B74"/>
    <w:rsid w:val="00253619"/>
    <w:rsid w:val="00262022"/>
    <w:rsid w:val="0026558F"/>
    <w:rsid w:val="00280CE5"/>
    <w:rsid w:val="002924AA"/>
    <w:rsid w:val="003A22D6"/>
    <w:rsid w:val="003C213A"/>
    <w:rsid w:val="00477178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713551"/>
    <w:rsid w:val="00805105"/>
    <w:rsid w:val="00816166"/>
    <w:rsid w:val="00836926"/>
    <w:rsid w:val="00957041"/>
    <w:rsid w:val="009D2491"/>
    <w:rsid w:val="00A20224"/>
    <w:rsid w:val="00A50CC6"/>
    <w:rsid w:val="00AA0B97"/>
    <w:rsid w:val="00AB2F7D"/>
    <w:rsid w:val="00AB37F5"/>
    <w:rsid w:val="00AC6A43"/>
    <w:rsid w:val="00B67D1F"/>
    <w:rsid w:val="00C21632"/>
    <w:rsid w:val="00C87D32"/>
    <w:rsid w:val="00C93DC1"/>
    <w:rsid w:val="00D339AD"/>
    <w:rsid w:val="00D417B5"/>
    <w:rsid w:val="00D92979"/>
    <w:rsid w:val="00DE19D7"/>
    <w:rsid w:val="00E17671"/>
    <w:rsid w:val="00EB30E9"/>
    <w:rsid w:val="00F07EE3"/>
    <w:rsid w:val="00F419FB"/>
    <w:rsid w:val="00F567F1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15</cp:revision>
  <dcterms:created xsi:type="dcterms:W3CDTF">2019-06-14T09:21:00Z</dcterms:created>
  <dcterms:modified xsi:type="dcterms:W3CDTF">2019-07-01T08:02:00Z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