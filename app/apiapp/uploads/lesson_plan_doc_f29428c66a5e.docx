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6A45155C" w:rsidR="00C17E2A" w:rsidRPr="006001DB" w:rsidRDefault="00BA658A">
            <w:pPr>
              <w:pStyle w:val="Title"/>
              <w:rPr>
                <w:sz w:val="48"/>
                <w:szCs w:val="48"/>
              </w:rPr>
            </w:pPr>
            <w:r>
              <w:rPr>
                <w:sz w:val="48"/>
                <w:szCs w:val="48"/>
              </w:rPr>
              <w:t>time</w:t>
            </w:r>
          </w:p>
        </w:tc>
        <w:sdt>
          <w:sdtPr>
            <w:id w:val="1545870053"/>
            <w:placeholder>
              <w:docPart w:val="57D0253E54FA4684857C7E53F49E1A5B"/>
            </w:placeholder>
            <w:date w:fullDate="2018-08-06T00:00:00Z">
              <w:dateFormat w:val="M.d.yyyy"/>
              <w:lid w:val="en-US"/>
              <w:storeMappedDataAs w:val="dateTime"/>
              <w:calendar w:val="gregorian"/>
            </w:date>
          </w:sdtPr>
          <w:sdtEndPr/>
          <w:sdtContent>
            <w:tc>
              <w:tcPr>
                <w:tcW w:w="2500" w:type="pct"/>
                <w:vAlign w:val="bottom"/>
              </w:tcPr>
              <w:p w14:paraId="184A80D0" w14:textId="27D90FB3" w:rsidR="00C17E2A" w:rsidRDefault="00FB3BCB">
                <w:pPr>
                  <w:pStyle w:val="Date"/>
                </w:pPr>
                <w:r>
                  <w:t>8.6.2018</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E36BEA7" w:rsidR="00C17E2A" w:rsidRDefault="000A37E8">
                  <w:r>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6C0F5D79" w14:textId="77777777" w:rsidR="00130C55" w:rsidRDefault="00130C55" w:rsidP="00130C55">
            <w:pPr>
              <w:pStyle w:val="ListParagraph"/>
              <w:numPr>
                <w:ilvl w:val="0"/>
                <w:numId w:val="5"/>
              </w:numPr>
              <w:ind w:left="320" w:hanging="142"/>
            </w:pPr>
            <w:r>
              <w:t xml:space="preserve">Reading clocks to the hour and to the half </w:t>
            </w:r>
          </w:p>
          <w:p w14:paraId="64BAF045" w14:textId="24C2D67C" w:rsidR="00130C55" w:rsidRDefault="009A6C9E" w:rsidP="00130C55">
            <w:pPr>
              <w:pStyle w:val="ListParagraph"/>
              <w:numPr>
                <w:ilvl w:val="0"/>
                <w:numId w:val="5"/>
              </w:numPr>
              <w:ind w:left="320" w:hanging="142"/>
            </w:pPr>
            <w:r>
              <w:t xml:space="preserve">Naming </w:t>
            </w:r>
            <w:r w:rsidR="00130C55">
              <w:t>Days of the week</w:t>
            </w:r>
          </w:p>
          <w:p w14:paraId="61AB2684" w14:textId="22781663" w:rsidR="009A6C9E" w:rsidRDefault="009A6C9E" w:rsidP="00130C55">
            <w:pPr>
              <w:pStyle w:val="ListParagraph"/>
              <w:numPr>
                <w:ilvl w:val="0"/>
                <w:numId w:val="5"/>
              </w:numPr>
              <w:ind w:left="320" w:hanging="142"/>
            </w:pPr>
            <w:r>
              <w:t>Arranging days of the week in order</w:t>
            </w:r>
          </w:p>
          <w:p w14:paraId="458BD9FD" w14:textId="16AF78D3" w:rsidR="00130C55" w:rsidRDefault="00130C55" w:rsidP="00130C55">
            <w:pPr>
              <w:pStyle w:val="ListParagraph"/>
              <w:ind w:left="320"/>
            </w:pPr>
          </w:p>
        </w:tc>
      </w:tr>
    </w:tbl>
    <w:p w14:paraId="44024CC7" w14:textId="66BD5755" w:rsidR="00C17E2A" w:rsidRDefault="00196867">
      <w:pPr>
        <w:pStyle w:val="NoSpacing"/>
      </w:pPr>
      <w:r>
        <w:rPr>
          <w:noProof/>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72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78D3E7B" w14:textId="77777777" w:rsidR="00C01004" w:rsidRDefault="00750FE3" w:rsidP="00913C81">
                                  <w:pPr>
                                    <w:pStyle w:val="ListBullet"/>
                                  </w:pPr>
                                  <w:r>
                                    <w:t>Analog clock</w:t>
                                  </w:r>
                                </w:p>
                                <w:p w14:paraId="21228610" w14:textId="77777777" w:rsidR="00750FE3" w:rsidRDefault="00750FE3" w:rsidP="00913C81">
                                  <w:pPr>
                                    <w:pStyle w:val="ListBullet"/>
                                  </w:pPr>
                                  <w:r>
                                    <w:t xml:space="preserve">Digital clock </w:t>
                                  </w:r>
                                </w:p>
                                <w:p w14:paraId="12F4E679" w14:textId="77777777" w:rsidR="00750FE3" w:rsidRDefault="00CA516E" w:rsidP="00CA516E">
                                  <w:pPr>
                                    <w:pStyle w:val="ListBullet"/>
                                  </w:pPr>
                                  <w:r w:rsidRPr="00CA516E">
                                    <w:t>Large one-handed clock</w:t>
                                  </w:r>
                                </w:p>
                                <w:p w14:paraId="4158294D" w14:textId="77777777" w:rsidR="00CA516E" w:rsidRDefault="00C40A22" w:rsidP="00CA516E">
                                  <w:pPr>
                                    <w:pStyle w:val="ListBullet"/>
                                  </w:pPr>
                                  <w:r>
                                    <w:t>Paper plates</w:t>
                                  </w:r>
                                </w:p>
                                <w:p w14:paraId="4BE61749" w14:textId="43A58E7D" w:rsidR="00C40A22" w:rsidRDefault="00C40A22" w:rsidP="00CA516E">
                                  <w:pPr>
                                    <w:pStyle w:val="ListBullet"/>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5DF7E091" w:rsidR="00C17E2A" w:rsidRDefault="00D27DC3">
                                  <w:pPr>
                                    <w:pStyle w:val="Heading2"/>
                                  </w:pPr>
                                  <w:r>
                                    <w:t>Additional Resources</w:t>
                                  </w:r>
                                </w:p>
                                <w:p w14:paraId="096EF737" w14:textId="53A0A701" w:rsidR="001911F7" w:rsidRDefault="00B503D8" w:rsidP="001911F7">
                                  <w:hyperlink r:id="rId9" w:history="1">
                                    <w:r w:rsidR="001911F7" w:rsidRPr="004749D4">
                                      <w:rPr>
                                        <w:rStyle w:val="Hyperlink"/>
                                      </w:rPr>
                                      <w:t>https://www.educationworld.com/a_lesson/lesson312.shtml</w:t>
                                    </w:r>
                                  </w:hyperlink>
                                </w:p>
                                <w:p w14:paraId="0B20CCF0" w14:textId="0EEFA928" w:rsidR="001911F7" w:rsidRDefault="001911F7" w:rsidP="001911F7">
                                  <w:pPr>
                                    <w:rPr>
                                      <w:rStyle w:val="Hyperlink"/>
                                    </w:rPr>
                                  </w:pPr>
                                  <w:r>
                                    <w:t>-</w:t>
                                  </w:r>
                                  <w:r w:rsidR="0098674B">
                                    <w:t xml:space="preserve"> </w:t>
                                  </w:r>
                                  <w:hyperlink r:id="rId10" w:history="1">
                                    <w:r w:rsidR="0098674B" w:rsidRPr="004749D4">
                                      <w:rPr>
                                        <w:rStyle w:val="Hyperlink"/>
                                      </w:rPr>
                                      <w:t>https://www.thoughtco.com/steps-to-telling-time-lesson-plan-4082425</w:t>
                                    </w:r>
                                  </w:hyperlink>
                                </w:p>
                                <w:p w14:paraId="1B392971" w14:textId="078E5734" w:rsidR="00141B3D" w:rsidRDefault="00B503D8" w:rsidP="001911F7">
                                  <w:hyperlink r:id="rId11" w:history="1">
                                    <w:r w:rsidR="00141B3D" w:rsidRPr="001D03FE">
                                      <w:rPr>
                                        <w:rStyle w:val="Hyperlink"/>
                                      </w:rPr>
                                      <w:t>http://www.k-5mathteachingresources.com/1st-grade-measurement-and-data.html</w:t>
                                    </w:r>
                                  </w:hyperlink>
                                </w:p>
                                <w:p w14:paraId="7AB40E20" w14:textId="164D769E" w:rsidR="00D453F3" w:rsidRDefault="00B503D8" w:rsidP="001911F7">
                                  <w:hyperlink r:id="rId12" w:history="1">
                                    <w:r w:rsidR="00D453F3" w:rsidRPr="001D03FE">
                                      <w:rPr>
                                        <w:rStyle w:val="Hyperlink"/>
                                      </w:rPr>
                                      <w:t>http://www.teach-nology.com/teachers/lesson_plans/math/time/</w:t>
                                    </w:r>
                                  </w:hyperlink>
                                </w:p>
                                <w:p w14:paraId="09D06DC6" w14:textId="2E705006" w:rsidR="00D453F3" w:rsidRDefault="00B503D8" w:rsidP="001911F7">
                                  <w:hyperlink r:id="rId13" w:history="1">
                                    <w:r w:rsidR="00D453F3" w:rsidRPr="001D03FE">
                                      <w:rPr>
                                        <w:rStyle w:val="Hyperlink"/>
                                      </w:rPr>
                                      <w:t>http://library.mtsu.edu/tps/lessonplans&amp;ideas/Lesson_Plan--Telling_Time_with_Analog_Clocks.pdf</w:t>
                                    </w:r>
                                  </w:hyperlink>
                                </w:p>
                                <w:p w14:paraId="25BAB772" w14:textId="31295128" w:rsidR="003F2A30" w:rsidRDefault="00B503D8" w:rsidP="001911F7">
                                  <w:hyperlink r:id="rId14" w:history="1">
                                    <w:r w:rsidR="003F2A30" w:rsidRPr="001D03FE">
                                      <w:rPr>
                                        <w:rStyle w:val="Hyperlink"/>
                                      </w:rPr>
                                      <w:t>http://www.time-for-time.com/lesson1.htm</w:t>
                                    </w:r>
                                  </w:hyperlink>
                                </w:p>
                                <w:p w14:paraId="50737BF3" w14:textId="6DEB4949" w:rsidR="003F2A30" w:rsidRDefault="00B503D8" w:rsidP="001911F7">
                                  <w:hyperlink r:id="rId15" w:history="1">
                                    <w:r w:rsidR="00C9507A" w:rsidRPr="001D03FE">
                                      <w:rPr>
                                        <w:rStyle w:val="Hyperlink"/>
                                      </w:rPr>
                                      <w:t>https://www.weareteachers.com/5-hands-on-ways-to-teach-telling-time/</w:t>
                                    </w:r>
                                  </w:hyperlink>
                                </w:p>
                                <w:p w14:paraId="76675BA5" w14:textId="76A202AD" w:rsidR="005F77AD" w:rsidRDefault="00B503D8" w:rsidP="001911F7">
                                  <w:hyperlink r:id="rId16" w:history="1">
                                    <w:r w:rsidR="005F77AD" w:rsidRPr="001D03FE">
                                      <w:rPr>
                                        <w:rStyle w:val="Hyperlink"/>
                                      </w:rPr>
                                      <w:t>https://www.pinterest.com/pin/551128073128401481/?lp=true</w:t>
                                    </w:r>
                                  </w:hyperlink>
                                </w:p>
                                <w:p w14:paraId="286F478B" w14:textId="4BDFA56A" w:rsidR="005F77AD" w:rsidRDefault="00D10CE0" w:rsidP="001911F7">
                                  <w:hyperlink r:id="rId17" w:history="1">
                                    <w:r w:rsidRPr="001D03FE">
                                      <w:rPr>
                                        <w:rStyle w:val="Hyperlink"/>
                                      </w:rPr>
                                      <w:t>https://www.roythezebra.com/reading-games-lesson-plans/high-frequency-words-days.html</w:t>
                                    </w:r>
                                  </w:hyperlink>
                                </w:p>
                                <w:p w14:paraId="0E8E1C2F" w14:textId="77777777" w:rsidR="00D10CE0" w:rsidRDefault="00D10CE0" w:rsidP="001911F7">
                                  <w:bookmarkStart w:id="0" w:name="_GoBack"/>
                                  <w:bookmarkEnd w:id="0"/>
                                </w:p>
                                <w:p w14:paraId="3F0C8FEA" w14:textId="77777777" w:rsidR="00C9507A" w:rsidRDefault="00C9507A" w:rsidP="001911F7"/>
                                <w:p w14:paraId="79B24ADD" w14:textId="77777777" w:rsidR="00D453F3" w:rsidRDefault="00D453F3" w:rsidP="001911F7"/>
                                <w:p w14:paraId="422798CD" w14:textId="77777777" w:rsidR="00141B3D" w:rsidRDefault="00141B3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720"/>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678D3E7B" w14:textId="77777777" w:rsidR="00C01004" w:rsidRDefault="00750FE3" w:rsidP="00913C81">
                            <w:pPr>
                              <w:pStyle w:val="ListBullet"/>
                            </w:pPr>
                            <w:r>
                              <w:t>Analog clock</w:t>
                            </w:r>
                          </w:p>
                          <w:p w14:paraId="21228610" w14:textId="77777777" w:rsidR="00750FE3" w:rsidRDefault="00750FE3" w:rsidP="00913C81">
                            <w:pPr>
                              <w:pStyle w:val="ListBullet"/>
                            </w:pPr>
                            <w:r>
                              <w:t xml:space="preserve">Digital clock </w:t>
                            </w:r>
                          </w:p>
                          <w:p w14:paraId="12F4E679" w14:textId="77777777" w:rsidR="00750FE3" w:rsidRDefault="00CA516E" w:rsidP="00CA516E">
                            <w:pPr>
                              <w:pStyle w:val="ListBullet"/>
                            </w:pPr>
                            <w:r w:rsidRPr="00CA516E">
                              <w:t>Large one-handed clock</w:t>
                            </w:r>
                          </w:p>
                          <w:p w14:paraId="4158294D" w14:textId="77777777" w:rsidR="00CA516E" w:rsidRDefault="00C40A22" w:rsidP="00CA516E">
                            <w:pPr>
                              <w:pStyle w:val="ListBullet"/>
                            </w:pPr>
                            <w:r>
                              <w:t>Paper plates</w:t>
                            </w:r>
                          </w:p>
                          <w:p w14:paraId="4BE61749" w14:textId="43A58E7D" w:rsidR="00C40A22" w:rsidRDefault="00C40A22" w:rsidP="00CA516E">
                            <w:pPr>
                              <w:pStyle w:val="ListBullet"/>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5DF7E091" w:rsidR="00C17E2A" w:rsidRDefault="00D27DC3">
                            <w:pPr>
                              <w:pStyle w:val="Heading2"/>
                            </w:pPr>
                            <w:r>
                              <w:t>Additional Resources</w:t>
                            </w:r>
                          </w:p>
                          <w:p w14:paraId="096EF737" w14:textId="53A0A701" w:rsidR="001911F7" w:rsidRDefault="00B503D8" w:rsidP="001911F7">
                            <w:hyperlink r:id="rId18" w:history="1">
                              <w:r w:rsidR="001911F7" w:rsidRPr="004749D4">
                                <w:rPr>
                                  <w:rStyle w:val="Hyperlink"/>
                                </w:rPr>
                                <w:t>https://www.educationworld.com/a_lesson/lesson312.shtml</w:t>
                              </w:r>
                            </w:hyperlink>
                          </w:p>
                          <w:p w14:paraId="0B20CCF0" w14:textId="0EEFA928" w:rsidR="001911F7" w:rsidRDefault="001911F7" w:rsidP="001911F7">
                            <w:pPr>
                              <w:rPr>
                                <w:rStyle w:val="Hyperlink"/>
                              </w:rPr>
                            </w:pPr>
                            <w:r>
                              <w:t>-</w:t>
                            </w:r>
                            <w:r w:rsidR="0098674B">
                              <w:t xml:space="preserve"> </w:t>
                            </w:r>
                            <w:hyperlink r:id="rId19" w:history="1">
                              <w:r w:rsidR="0098674B" w:rsidRPr="004749D4">
                                <w:rPr>
                                  <w:rStyle w:val="Hyperlink"/>
                                </w:rPr>
                                <w:t>https://www.thoughtco.com/steps-to-telling-time-lesson-plan-4082425</w:t>
                              </w:r>
                            </w:hyperlink>
                          </w:p>
                          <w:p w14:paraId="1B392971" w14:textId="078E5734" w:rsidR="00141B3D" w:rsidRDefault="00B503D8" w:rsidP="001911F7">
                            <w:hyperlink r:id="rId20" w:history="1">
                              <w:r w:rsidR="00141B3D" w:rsidRPr="001D03FE">
                                <w:rPr>
                                  <w:rStyle w:val="Hyperlink"/>
                                </w:rPr>
                                <w:t>http://www.k-5mathteachingresources.com/1st-grade-measurement-and-data.html</w:t>
                              </w:r>
                            </w:hyperlink>
                          </w:p>
                          <w:p w14:paraId="7AB40E20" w14:textId="164D769E" w:rsidR="00D453F3" w:rsidRDefault="00B503D8" w:rsidP="001911F7">
                            <w:hyperlink r:id="rId21" w:history="1">
                              <w:r w:rsidR="00D453F3" w:rsidRPr="001D03FE">
                                <w:rPr>
                                  <w:rStyle w:val="Hyperlink"/>
                                </w:rPr>
                                <w:t>http://www.teach-nology.com/teachers/lesson_plans/math/time/</w:t>
                              </w:r>
                            </w:hyperlink>
                          </w:p>
                          <w:p w14:paraId="09D06DC6" w14:textId="2E705006" w:rsidR="00D453F3" w:rsidRDefault="00B503D8" w:rsidP="001911F7">
                            <w:hyperlink r:id="rId22" w:history="1">
                              <w:r w:rsidR="00D453F3" w:rsidRPr="001D03FE">
                                <w:rPr>
                                  <w:rStyle w:val="Hyperlink"/>
                                </w:rPr>
                                <w:t>http://library.mtsu.edu/tps/lessonplans&amp;ideas/Lesson_Plan--Telling_Time_with_Analog_Clocks.pdf</w:t>
                              </w:r>
                            </w:hyperlink>
                          </w:p>
                          <w:p w14:paraId="25BAB772" w14:textId="31295128" w:rsidR="003F2A30" w:rsidRDefault="00B503D8" w:rsidP="001911F7">
                            <w:hyperlink r:id="rId23" w:history="1">
                              <w:r w:rsidR="003F2A30" w:rsidRPr="001D03FE">
                                <w:rPr>
                                  <w:rStyle w:val="Hyperlink"/>
                                </w:rPr>
                                <w:t>http://www.time-for-time.com/lesson1.htm</w:t>
                              </w:r>
                            </w:hyperlink>
                          </w:p>
                          <w:p w14:paraId="50737BF3" w14:textId="6DEB4949" w:rsidR="003F2A30" w:rsidRDefault="00B503D8" w:rsidP="001911F7">
                            <w:hyperlink r:id="rId24" w:history="1">
                              <w:r w:rsidR="00C9507A" w:rsidRPr="001D03FE">
                                <w:rPr>
                                  <w:rStyle w:val="Hyperlink"/>
                                </w:rPr>
                                <w:t>https://www.weareteachers.com/5-hands-on-ways-to-teach-telling-time/</w:t>
                              </w:r>
                            </w:hyperlink>
                          </w:p>
                          <w:p w14:paraId="76675BA5" w14:textId="76A202AD" w:rsidR="005F77AD" w:rsidRDefault="00B503D8" w:rsidP="001911F7">
                            <w:hyperlink r:id="rId25" w:history="1">
                              <w:r w:rsidR="005F77AD" w:rsidRPr="001D03FE">
                                <w:rPr>
                                  <w:rStyle w:val="Hyperlink"/>
                                </w:rPr>
                                <w:t>https://www.pinterest.com/pin/551128073128401481/?lp=true</w:t>
                              </w:r>
                            </w:hyperlink>
                          </w:p>
                          <w:p w14:paraId="286F478B" w14:textId="4BDFA56A" w:rsidR="005F77AD" w:rsidRDefault="00D10CE0" w:rsidP="001911F7">
                            <w:hyperlink r:id="rId26" w:history="1">
                              <w:r w:rsidRPr="001D03FE">
                                <w:rPr>
                                  <w:rStyle w:val="Hyperlink"/>
                                </w:rPr>
                                <w:t>https://www.roythezebra.com/reading-games-lesson-plans/high-frequency-words-days.html</w:t>
                              </w:r>
                            </w:hyperlink>
                          </w:p>
                          <w:p w14:paraId="0E8E1C2F" w14:textId="77777777" w:rsidR="00D10CE0" w:rsidRDefault="00D10CE0" w:rsidP="001911F7">
                            <w:bookmarkStart w:id="1" w:name="_GoBack"/>
                            <w:bookmarkEnd w:id="1"/>
                          </w:p>
                          <w:p w14:paraId="3F0C8FEA" w14:textId="77777777" w:rsidR="00C9507A" w:rsidRDefault="00C9507A" w:rsidP="001911F7"/>
                          <w:p w14:paraId="79B24ADD" w14:textId="77777777" w:rsidR="00D453F3" w:rsidRDefault="00D453F3" w:rsidP="001911F7"/>
                          <w:p w14:paraId="422798CD" w14:textId="77777777" w:rsidR="00141B3D" w:rsidRDefault="00141B3D" w:rsidP="001911F7"/>
                          <w:p w14:paraId="2F48AE1D" w14:textId="77777777" w:rsidR="0098674B" w:rsidRPr="001911F7" w:rsidRDefault="0098674B" w:rsidP="001911F7"/>
                          <w:p w14:paraId="266D3DBF" w14:textId="2EDFDCE9" w:rsidR="00EF28DB" w:rsidRDefault="00EF28DB" w:rsidP="00130C55">
                            <w:pPr>
                              <w:pStyle w:val="ListBullet"/>
                              <w:numPr>
                                <w:ilvl w:val="0"/>
                                <w:numId w:val="0"/>
                              </w:numPr>
                              <w:ind w:left="101"/>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2075"/>
        <w:gridCol w:w="214"/>
        <w:gridCol w:w="3480"/>
        <w:gridCol w:w="214"/>
        <w:gridCol w:w="3478"/>
      </w:tblGrid>
      <w:tr w:rsidR="00C17E2A" w14:paraId="7DA79F9C" w14:textId="77777777" w:rsidTr="00E86387">
        <w:trPr>
          <w:tblHeader/>
        </w:trPr>
        <w:tc>
          <w:tcPr>
            <w:tcW w:w="1097" w:type="pct"/>
            <w:tcBorders>
              <w:bottom w:val="single" w:sz="18" w:space="0" w:color="000000" w:themeColor="text1"/>
            </w:tcBorders>
          </w:tcPr>
          <w:p w14:paraId="27485672" w14:textId="02BC705D" w:rsidR="00C17E2A" w:rsidRDefault="00755F15">
            <w:pPr>
              <w:pStyle w:val="Heading1"/>
            </w:pPr>
            <w:r w:rsidRPr="00755F15">
              <w:t>Objectives</w:t>
            </w:r>
          </w:p>
        </w:tc>
        <w:tc>
          <w:tcPr>
            <w:tcW w:w="113" w:type="pct"/>
          </w:tcPr>
          <w:p w14:paraId="1D291953" w14:textId="77777777" w:rsidR="00C17E2A" w:rsidRDefault="00C17E2A">
            <w:pPr>
              <w:pStyle w:val="Heading1"/>
            </w:pPr>
          </w:p>
        </w:tc>
        <w:tc>
          <w:tcPr>
            <w:tcW w:w="1839" w:type="pct"/>
            <w:tcBorders>
              <w:bottom w:val="single" w:sz="18" w:space="0" w:color="000000" w:themeColor="text1"/>
            </w:tcBorders>
          </w:tcPr>
          <w:p w14:paraId="4CBD4AAF" w14:textId="77777777" w:rsidR="00C17E2A" w:rsidRDefault="00D27DC3">
            <w:pPr>
              <w:pStyle w:val="Heading1"/>
            </w:pPr>
            <w:r>
              <w:t>Teacher Guide</w:t>
            </w:r>
          </w:p>
        </w:tc>
        <w:tc>
          <w:tcPr>
            <w:tcW w:w="113" w:type="pct"/>
          </w:tcPr>
          <w:p w14:paraId="14E70AFF" w14:textId="77777777" w:rsidR="00C17E2A" w:rsidRDefault="00C17E2A">
            <w:pPr>
              <w:pStyle w:val="Heading1"/>
            </w:pPr>
          </w:p>
        </w:tc>
        <w:tc>
          <w:tcPr>
            <w:tcW w:w="1838" w:type="pct"/>
            <w:tcBorders>
              <w:bottom w:val="single" w:sz="18" w:space="0" w:color="000000" w:themeColor="text1"/>
            </w:tcBorders>
          </w:tcPr>
          <w:p w14:paraId="7E9D8FEE" w14:textId="06D3BBC3" w:rsidR="00C17E2A" w:rsidRDefault="00A82DF9">
            <w:pPr>
              <w:pStyle w:val="Heading1"/>
            </w:pPr>
            <w:r>
              <w:t xml:space="preserve">Teacher </w:t>
            </w:r>
            <w:r w:rsidR="00F208E3">
              <w:t>Guide</w:t>
            </w:r>
            <w:r>
              <w:t xml:space="preserve">d Practice </w:t>
            </w:r>
          </w:p>
        </w:tc>
      </w:tr>
      <w:tr w:rsidR="00C17E2A" w14:paraId="51C30C02" w14:textId="77777777" w:rsidTr="00E86387">
        <w:trPr>
          <w:trHeight w:val="893"/>
        </w:trPr>
        <w:tc>
          <w:tcPr>
            <w:tcW w:w="1097" w:type="pct"/>
            <w:tcBorders>
              <w:top w:val="single" w:sz="18" w:space="0" w:color="000000" w:themeColor="text1"/>
              <w:bottom w:val="single" w:sz="8" w:space="0" w:color="000000" w:themeColor="text1"/>
            </w:tcBorders>
          </w:tcPr>
          <w:p w14:paraId="1413461E" w14:textId="77777777" w:rsidR="00CE39D0" w:rsidRDefault="009475C8" w:rsidP="007A055E">
            <w:pPr>
              <w:pStyle w:val="ListParagraph"/>
              <w:ind w:left="142"/>
            </w:pPr>
            <w:r>
              <w:t>Students should be able to;</w:t>
            </w:r>
          </w:p>
          <w:p w14:paraId="2A3F2899" w14:textId="77777777" w:rsidR="00435F62" w:rsidRDefault="00443287" w:rsidP="007A055E">
            <w:pPr>
              <w:pStyle w:val="ListParagraph"/>
              <w:numPr>
                <w:ilvl w:val="0"/>
                <w:numId w:val="36"/>
              </w:numPr>
              <w:ind w:left="142" w:hanging="142"/>
            </w:pPr>
            <w:r>
              <w:t>C</w:t>
            </w:r>
            <w:r w:rsidRPr="00443287">
              <w:t>ompare, describe and solve practical problems for</w:t>
            </w:r>
            <w:r w:rsidR="003209E1">
              <w:t xml:space="preserve"> </w:t>
            </w:r>
            <w:r w:rsidR="003209E1" w:rsidRPr="003209E1">
              <w:t>time for example, quicker, slower, earlier, later</w:t>
            </w:r>
            <w:r w:rsidR="003209E1">
              <w:t>.</w:t>
            </w:r>
          </w:p>
          <w:p w14:paraId="256B3D91" w14:textId="77777777" w:rsidR="00AE27AC" w:rsidRDefault="00AE27AC" w:rsidP="007A055E">
            <w:pPr>
              <w:pStyle w:val="ListParagraph"/>
              <w:numPr>
                <w:ilvl w:val="0"/>
                <w:numId w:val="36"/>
              </w:numPr>
              <w:ind w:left="142" w:hanging="142"/>
            </w:pPr>
            <w:r>
              <w:t xml:space="preserve">To introduce the elements of a clock and explain their functions. </w:t>
            </w:r>
          </w:p>
          <w:p w14:paraId="22A31125" w14:textId="1E25A098" w:rsidR="0058409F" w:rsidRPr="000A37E8" w:rsidRDefault="00AE27AC" w:rsidP="007A055E">
            <w:pPr>
              <w:pStyle w:val="ListParagraph"/>
              <w:numPr>
                <w:ilvl w:val="0"/>
                <w:numId w:val="36"/>
              </w:numPr>
              <w:ind w:left="142" w:hanging="142"/>
            </w:pPr>
            <w:r>
              <w:t>To teach telling time to the hour.</w:t>
            </w:r>
          </w:p>
        </w:tc>
        <w:tc>
          <w:tcPr>
            <w:tcW w:w="113" w:type="pct"/>
          </w:tcPr>
          <w:p w14:paraId="64D57A74" w14:textId="77777777" w:rsidR="00C17E2A" w:rsidRDefault="00C17E2A" w:rsidP="007A055E">
            <w:pPr>
              <w:numPr>
                <w:ilvl w:val="0"/>
                <w:numId w:val="36"/>
              </w:numPr>
              <w:ind w:left="142" w:hanging="142"/>
            </w:pPr>
          </w:p>
        </w:tc>
        <w:tc>
          <w:tcPr>
            <w:tcW w:w="1839" w:type="pct"/>
            <w:tcBorders>
              <w:top w:val="single" w:sz="18" w:space="0" w:color="000000" w:themeColor="text1"/>
              <w:bottom w:val="single" w:sz="8" w:space="0" w:color="000000" w:themeColor="text1"/>
            </w:tcBorders>
          </w:tcPr>
          <w:p w14:paraId="29C6745D" w14:textId="7BFB95D4" w:rsidR="00523968" w:rsidRPr="00270A8B" w:rsidRDefault="00F616CA" w:rsidP="00270A8B">
            <w:pPr>
              <w:pStyle w:val="ListParagraph"/>
              <w:ind w:left="262"/>
              <w:jc w:val="both"/>
              <w:rPr>
                <w:b/>
              </w:rPr>
            </w:pPr>
            <w:r w:rsidRPr="00270A8B">
              <w:rPr>
                <w:b/>
              </w:rPr>
              <w:t>Day 1</w:t>
            </w:r>
            <w:r w:rsidR="000F10BB" w:rsidRPr="00270A8B">
              <w:rPr>
                <w:b/>
              </w:rPr>
              <w:t xml:space="preserve">, </w:t>
            </w:r>
            <w:r w:rsidRPr="00270A8B">
              <w:rPr>
                <w:b/>
              </w:rPr>
              <w:t>Lesson 1</w:t>
            </w:r>
            <w:r w:rsidR="00CA6231" w:rsidRPr="00270A8B">
              <w:rPr>
                <w:b/>
              </w:rPr>
              <w:t xml:space="preserve">- </w:t>
            </w:r>
            <w:r w:rsidR="00737084">
              <w:rPr>
                <w:b/>
              </w:rPr>
              <w:t>20</w:t>
            </w:r>
            <w:r w:rsidR="00B66AF1" w:rsidRPr="00270A8B">
              <w:rPr>
                <w:b/>
              </w:rPr>
              <w:t xml:space="preserve"> </w:t>
            </w:r>
            <w:r w:rsidRPr="00270A8B">
              <w:rPr>
                <w:b/>
              </w:rPr>
              <w:t xml:space="preserve">Mins </w:t>
            </w:r>
          </w:p>
          <w:p w14:paraId="56903802" w14:textId="5FD851AF" w:rsidR="00B84529" w:rsidRDefault="00B84529" w:rsidP="00270A8B">
            <w:pPr>
              <w:pStyle w:val="ListParagraph"/>
              <w:numPr>
                <w:ilvl w:val="0"/>
                <w:numId w:val="19"/>
              </w:numPr>
              <w:ind w:left="262" w:hanging="262"/>
              <w:jc w:val="both"/>
            </w:pPr>
            <w:r>
              <w:t xml:space="preserve">Show the students a large </w:t>
            </w:r>
            <w:r w:rsidR="00867A92">
              <w:t>battery-operated</w:t>
            </w:r>
            <w:r>
              <w:t xml:space="preserve"> analog clock.</w:t>
            </w:r>
          </w:p>
          <w:p w14:paraId="75C1823C" w14:textId="77777777" w:rsidR="00B84529" w:rsidRDefault="00B84529" w:rsidP="00270A8B">
            <w:pPr>
              <w:pStyle w:val="ListParagraph"/>
              <w:numPr>
                <w:ilvl w:val="0"/>
                <w:numId w:val="19"/>
              </w:numPr>
              <w:ind w:left="262" w:hanging="262"/>
              <w:jc w:val="both"/>
            </w:pPr>
            <w:r>
              <w:t>Ask the students to count from one to twelve as you point out the numbers on the clock.</w:t>
            </w:r>
          </w:p>
          <w:p w14:paraId="1BAE2C03" w14:textId="77777777" w:rsidR="00B84529" w:rsidRDefault="00B84529" w:rsidP="00270A8B">
            <w:pPr>
              <w:pStyle w:val="ListParagraph"/>
              <w:numPr>
                <w:ilvl w:val="0"/>
                <w:numId w:val="19"/>
              </w:numPr>
              <w:ind w:left="262" w:hanging="262"/>
              <w:jc w:val="both"/>
            </w:pPr>
            <w:r>
              <w:t>Draw an analog clock on the whiteboard.</w:t>
            </w:r>
          </w:p>
          <w:p w14:paraId="03DB3E71" w14:textId="77777777" w:rsidR="00B84529" w:rsidRDefault="00B84529" w:rsidP="00270A8B">
            <w:pPr>
              <w:pStyle w:val="ListParagraph"/>
              <w:numPr>
                <w:ilvl w:val="0"/>
                <w:numId w:val="19"/>
              </w:numPr>
              <w:ind w:left="262" w:hanging="262"/>
              <w:jc w:val="both"/>
            </w:pPr>
            <w:r>
              <w:t>Draw an hour hand on the clock.</w:t>
            </w:r>
          </w:p>
          <w:p w14:paraId="0CF7363E" w14:textId="77777777" w:rsidR="00B84529" w:rsidRDefault="00B84529" w:rsidP="00270A8B">
            <w:pPr>
              <w:pStyle w:val="ListParagraph"/>
              <w:numPr>
                <w:ilvl w:val="0"/>
                <w:numId w:val="19"/>
              </w:numPr>
              <w:ind w:left="262" w:hanging="262"/>
              <w:jc w:val="both"/>
            </w:pPr>
            <w:r>
              <w:t>Inform the students that the hour hand moves slowly around the clock, and that it takes 12 hours to make a full rotation.</w:t>
            </w:r>
          </w:p>
          <w:p w14:paraId="02E89D0D" w14:textId="77777777" w:rsidR="00B84529" w:rsidRDefault="00B84529" w:rsidP="00270A8B">
            <w:pPr>
              <w:pStyle w:val="ListParagraph"/>
              <w:numPr>
                <w:ilvl w:val="0"/>
                <w:numId w:val="19"/>
              </w:numPr>
              <w:ind w:left="262" w:hanging="262"/>
              <w:jc w:val="both"/>
            </w:pPr>
            <w:r>
              <w:t>Inform the students that an hour is 60 minutes long.</w:t>
            </w:r>
          </w:p>
          <w:p w14:paraId="30DDBBDD" w14:textId="77777777" w:rsidR="00B84529" w:rsidRDefault="00B84529" w:rsidP="00270A8B">
            <w:pPr>
              <w:pStyle w:val="ListParagraph"/>
              <w:numPr>
                <w:ilvl w:val="0"/>
                <w:numId w:val="19"/>
              </w:numPr>
              <w:ind w:left="262" w:hanging="262"/>
              <w:jc w:val="both"/>
            </w:pPr>
            <w:r>
              <w:t>Draw a minute hand on the clock.</w:t>
            </w:r>
          </w:p>
          <w:p w14:paraId="457CD358" w14:textId="77777777" w:rsidR="00B84529" w:rsidRDefault="00B84529" w:rsidP="00270A8B">
            <w:pPr>
              <w:pStyle w:val="ListParagraph"/>
              <w:numPr>
                <w:ilvl w:val="0"/>
                <w:numId w:val="19"/>
              </w:numPr>
              <w:ind w:left="262" w:hanging="262"/>
              <w:jc w:val="both"/>
            </w:pPr>
            <w:r>
              <w:t>Tell the students that a minute hand moves more quickly around the clock, and that it takes it one hour to make a rotation.</w:t>
            </w:r>
          </w:p>
          <w:p w14:paraId="60C4C171" w14:textId="77777777" w:rsidR="00B84529" w:rsidRDefault="00B84529" w:rsidP="00270A8B">
            <w:pPr>
              <w:pStyle w:val="ListParagraph"/>
              <w:numPr>
                <w:ilvl w:val="0"/>
                <w:numId w:val="19"/>
              </w:numPr>
              <w:ind w:left="262" w:hanging="262"/>
              <w:jc w:val="both"/>
            </w:pPr>
            <w:r>
              <w:t>Inform the students that 60 seconds is equal to one minute.</w:t>
            </w:r>
          </w:p>
          <w:p w14:paraId="773DEA28" w14:textId="4FA03499" w:rsidR="00B84529" w:rsidRDefault="00B84529" w:rsidP="00270A8B">
            <w:pPr>
              <w:pStyle w:val="ListParagraph"/>
              <w:numPr>
                <w:ilvl w:val="0"/>
                <w:numId w:val="19"/>
              </w:numPr>
              <w:ind w:left="262" w:hanging="262"/>
              <w:jc w:val="both"/>
            </w:pPr>
            <w:r>
              <w:t>Show 12 o'clock on the analog clock.</w:t>
            </w:r>
          </w:p>
          <w:p w14:paraId="1D4D0621" w14:textId="77777777" w:rsidR="00B84529" w:rsidRDefault="00B84529" w:rsidP="00270A8B">
            <w:pPr>
              <w:pStyle w:val="ListParagraph"/>
              <w:numPr>
                <w:ilvl w:val="0"/>
                <w:numId w:val="19"/>
              </w:numPr>
              <w:ind w:left="262" w:hanging="262"/>
              <w:jc w:val="both"/>
            </w:pPr>
            <w:r>
              <w:t>Ask the students to repeat after you as you say "12 o'clock."</w:t>
            </w:r>
          </w:p>
          <w:p w14:paraId="2EF0F4BC" w14:textId="77777777" w:rsidR="00B84529" w:rsidRDefault="00B84529" w:rsidP="00270A8B">
            <w:pPr>
              <w:pStyle w:val="ListParagraph"/>
              <w:numPr>
                <w:ilvl w:val="0"/>
                <w:numId w:val="19"/>
              </w:numPr>
              <w:ind w:left="262" w:hanging="262"/>
              <w:jc w:val="both"/>
            </w:pPr>
            <w:r>
              <w:t>Show 1 o'clock and have the students repeat after you as you say "1 o'clock."</w:t>
            </w:r>
          </w:p>
          <w:p w14:paraId="6CE9947B" w14:textId="77777777" w:rsidR="00B84529" w:rsidRDefault="00B84529" w:rsidP="00270A8B">
            <w:pPr>
              <w:pStyle w:val="ListParagraph"/>
              <w:numPr>
                <w:ilvl w:val="0"/>
                <w:numId w:val="19"/>
              </w:numPr>
              <w:ind w:left="262" w:hanging="262"/>
              <w:jc w:val="both"/>
            </w:pPr>
            <w:r>
              <w:lastRenderedPageBreak/>
              <w:t>Continue this process until you get back to 12 o'clock.</w:t>
            </w:r>
          </w:p>
          <w:p w14:paraId="46EF680E" w14:textId="77777777" w:rsidR="00327BFD" w:rsidRDefault="00B84529" w:rsidP="00270A8B">
            <w:pPr>
              <w:pStyle w:val="ListParagraph"/>
              <w:numPr>
                <w:ilvl w:val="0"/>
                <w:numId w:val="19"/>
              </w:numPr>
              <w:ind w:left="262" w:hanging="262"/>
              <w:jc w:val="both"/>
            </w:pPr>
            <w:r>
              <w:t xml:space="preserve">Emphasize that the minute and hour hands move to the right, or clockwise, </w:t>
            </w:r>
            <w:r w:rsidR="00270A8B">
              <w:t>always</w:t>
            </w:r>
            <w:r>
              <w:t>.</w:t>
            </w:r>
          </w:p>
          <w:p w14:paraId="2FACFA65" w14:textId="605D0D5A" w:rsidR="00DB52CC" w:rsidRDefault="00DB52CC" w:rsidP="00DB52CC">
            <w:pPr>
              <w:pStyle w:val="ListParagraph"/>
              <w:ind w:left="262"/>
              <w:jc w:val="both"/>
            </w:pPr>
          </w:p>
          <w:p w14:paraId="6CD6153A" w14:textId="58145D80" w:rsidR="00DB52CC" w:rsidRPr="00DB52CC" w:rsidRDefault="00DB52CC" w:rsidP="00DB52CC">
            <w:pPr>
              <w:pStyle w:val="ListParagraph"/>
              <w:ind w:left="262"/>
              <w:jc w:val="both"/>
              <w:rPr>
                <w:b/>
              </w:rPr>
            </w:pPr>
            <w:r w:rsidRPr="00DB52CC">
              <w:rPr>
                <w:b/>
              </w:rPr>
              <w:t>Day 3, Lesson 3 – 15 Mins</w:t>
            </w:r>
          </w:p>
          <w:p w14:paraId="3AB79BA7" w14:textId="77777777" w:rsidR="00F20135" w:rsidRDefault="00DB52CC" w:rsidP="00DB52CC">
            <w:pPr>
              <w:pStyle w:val="ListParagraph"/>
              <w:numPr>
                <w:ilvl w:val="0"/>
                <w:numId w:val="25"/>
              </w:numPr>
              <w:ind w:left="262" w:hanging="142"/>
              <w:jc w:val="both"/>
            </w:pPr>
            <w:r>
              <w:t>Have students stand up. Have them use one arm to show where the long clock hand will be when it is at zero minutes.</w:t>
            </w:r>
          </w:p>
          <w:p w14:paraId="7FD0CA94" w14:textId="6B5D30F6" w:rsidR="00DB52CC" w:rsidRDefault="00DB52CC" w:rsidP="00DB52CC">
            <w:pPr>
              <w:pStyle w:val="ListParagraph"/>
              <w:numPr>
                <w:ilvl w:val="0"/>
                <w:numId w:val="25"/>
              </w:numPr>
              <w:ind w:left="262" w:hanging="142"/>
              <w:jc w:val="both"/>
            </w:pPr>
            <w:r>
              <w:t xml:space="preserve"> Their hands should be straight up above their heads. </w:t>
            </w:r>
            <w:r w:rsidR="00F20135">
              <w:t>H</w:t>
            </w:r>
            <w:r>
              <w:t>ave them move this hand rapidly around an imaginary circle to represent what the minute hand does.</w:t>
            </w:r>
          </w:p>
          <w:p w14:paraId="07F885DB" w14:textId="5B6DC1C0" w:rsidR="00DB52CC" w:rsidRDefault="00F20135" w:rsidP="00DB52CC">
            <w:pPr>
              <w:pStyle w:val="ListParagraph"/>
              <w:numPr>
                <w:ilvl w:val="0"/>
                <w:numId w:val="25"/>
              </w:numPr>
              <w:ind w:left="262" w:hanging="262"/>
              <w:jc w:val="both"/>
            </w:pPr>
            <w:r>
              <w:t>H</w:t>
            </w:r>
            <w:r w:rsidR="00DB52CC">
              <w:t xml:space="preserve">ave them imitate the </w:t>
            </w:r>
            <w:r>
              <w:t>5</w:t>
            </w:r>
            <w:r w:rsidR="00DB52CC">
              <w:t>:00 short hand. Using their unused arm, have them put this out to the side so that they are imitating the hands of the clock. Repeat with 6:00 (do the analog clock first) then 9:00, then 12:00. Both arms should be straight above their heads for 12:00.</w:t>
            </w:r>
          </w:p>
          <w:p w14:paraId="6433E039" w14:textId="7B42C7F3" w:rsidR="00DB52CC" w:rsidRDefault="00DB52CC" w:rsidP="00DB52CC">
            <w:pPr>
              <w:pStyle w:val="ListParagraph"/>
              <w:numPr>
                <w:ilvl w:val="0"/>
                <w:numId w:val="25"/>
              </w:numPr>
              <w:ind w:left="262" w:hanging="262"/>
              <w:jc w:val="both"/>
            </w:pPr>
            <w:r>
              <w:t xml:space="preserve">Change the digital clock to be </w:t>
            </w:r>
            <w:r w:rsidR="00F20135">
              <w:t>5</w:t>
            </w:r>
            <w:r>
              <w:t>:30. Show what this looks like on the analog clock. Have students use their bodies to imitate 3:30, then 6:30, then 9:30.</w:t>
            </w:r>
          </w:p>
          <w:p w14:paraId="6CC78EF4" w14:textId="3AEA6AB0" w:rsidR="00DB52CC" w:rsidRPr="00556FAB" w:rsidRDefault="00DB52CC" w:rsidP="00DB52CC">
            <w:pPr>
              <w:pStyle w:val="ListParagraph"/>
              <w:numPr>
                <w:ilvl w:val="0"/>
                <w:numId w:val="25"/>
              </w:numPr>
              <w:ind w:left="262" w:hanging="262"/>
              <w:jc w:val="both"/>
            </w:pPr>
            <w:r>
              <w:t>For the remainder of the class period, or at the introduction of the next class period, ask for volunteers to come up to the front of the class and make a time with their bodies for other students to guess.</w:t>
            </w:r>
          </w:p>
        </w:tc>
        <w:tc>
          <w:tcPr>
            <w:tcW w:w="113" w:type="pct"/>
          </w:tcPr>
          <w:p w14:paraId="3EC4062D" w14:textId="77777777" w:rsidR="00C17E2A" w:rsidRDefault="00C17E2A" w:rsidP="00DB52CC">
            <w:pPr>
              <w:ind w:left="851"/>
              <w:jc w:val="both"/>
            </w:pPr>
          </w:p>
        </w:tc>
        <w:tc>
          <w:tcPr>
            <w:tcW w:w="1838" w:type="pct"/>
            <w:tcBorders>
              <w:top w:val="single" w:sz="18" w:space="0" w:color="000000" w:themeColor="text1"/>
              <w:bottom w:val="single" w:sz="8" w:space="0" w:color="000000" w:themeColor="text1"/>
            </w:tcBorders>
          </w:tcPr>
          <w:p w14:paraId="18483FBE" w14:textId="071FDF35" w:rsidR="00130C55" w:rsidRPr="00DB52CC" w:rsidRDefault="00DB52CC" w:rsidP="00DB52CC">
            <w:pPr>
              <w:jc w:val="both"/>
              <w:rPr>
                <w:b/>
              </w:rPr>
            </w:pPr>
            <w:r w:rsidRPr="00DB52CC">
              <w:rPr>
                <w:b/>
              </w:rPr>
              <w:t xml:space="preserve">Day 2 Lesson 2- </w:t>
            </w:r>
            <w:r>
              <w:rPr>
                <w:b/>
              </w:rPr>
              <w:t>3</w:t>
            </w:r>
            <w:r w:rsidRPr="00DB52CC">
              <w:rPr>
                <w:b/>
              </w:rPr>
              <w:t xml:space="preserve">0 Mins </w:t>
            </w:r>
          </w:p>
          <w:p w14:paraId="107FBC20" w14:textId="1551BF00" w:rsidR="00DB52CC" w:rsidRDefault="00DB52CC" w:rsidP="00DB52CC">
            <w:pPr>
              <w:pStyle w:val="ListParagraph"/>
              <w:numPr>
                <w:ilvl w:val="0"/>
                <w:numId w:val="20"/>
              </w:numPr>
              <w:ind w:left="257" w:hanging="142"/>
              <w:jc w:val="both"/>
            </w:pPr>
            <w:r>
              <w:t>Ask your students these questions, when</w:t>
            </w:r>
            <w:r w:rsidR="008A3436">
              <w:t xml:space="preserve"> do you get up? When do you brush your teeth? When do you get on the bus for school? When do we do our reading lessons? </w:t>
            </w:r>
          </w:p>
          <w:p w14:paraId="0F9D9B88" w14:textId="042B699F" w:rsidR="008A3436" w:rsidRDefault="008A3436" w:rsidP="00DB52CC">
            <w:pPr>
              <w:pStyle w:val="ListParagraph"/>
              <w:numPr>
                <w:ilvl w:val="0"/>
                <w:numId w:val="20"/>
              </w:numPr>
              <w:ind w:left="257" w:hanging="142"/>
              <w:jc w:val="both"/>
            </w:pPr>
            <w:r>
              <w:t>Have students put these into the appropriate categories of morning, afternoon, and night.</w:t>
            </w:r>
          </w:p>
          <w:p w14:paraId="2C6467C8" w14:textId="77777777" w:rsidR="008A3436" w:rsidRDefault="008A3436" w:rsidP="00DB52CC">
            <w:pPr>
              <w:pStyle w:val="ListParagraph"/>
              <w:numPr>
                <w:ilvl w:val="0"/>
                <w:numId w:val="20"/>
              </w:numPr>
              <w:ind w:left="257" w:hanging="142"/>
              <w:jc w:val="both"/>
            </w:pPr>
            <w:r>
              <w:t>Tell students that we are going to get a little more specific. There are special times of day that we do things, and the clock shows us when. Show them the analog clock (the toy or the classroom clock) and the digital clock.</w:t>
            </w:r>
          </w:p>
          <w:p w14:paraId="22EE200D" w14:textId="4C25362C" w:rsidR="008A3436" w:rsidRDefault="008A3436" w:rsidP="00DB52CC">
            <w:pPr>
              <w:pStyle w:val="ListParagraph"/>
              <w:numPr>
                <w:ilvl w:val="0"/>
                <w:numId w:val="20"/>
              </w:numPr>
              <w:ind w:left="257" w:hanging="142"/>
              <w:jc w:val="both"/>
            </w:pPr>
            <w:r>
              <w:t xml:space="preserve">Set the time on the analog clock for 3:00. First, draw their attention to the digital clock. The number(s) before </w:t>
            </w:r>
            <w:r w:rsidR="00DB52CC">
              <w:t>the:</w:t>
            </w:r>
            <w:r>
              <w:t xml:space="preserve"> describe the hours, and the numbers after </w:t>
            </w:r>
            <w:r w:rsidR="00DB52CC">
              <w:t>the:</w:t>
            </w:r>
            <w:r>
              <w:t xml:space="preserve"> describe the minutes. </w:t>
            </w:r>
            <w:r w:rsidR="00DB52CC">
              <w:t>So,</w:t>
            </w:r>
            <w:r>
              <w:t xml:space="preserve"> for 3:00, we are exactly at 3 o’clock and no extra minutes.</w:t>
            </w:r>
          </w:p>
          <w:p w14:paraId="245055A3" w14:textId="6C011316" w:rsidR="008A3436" w:rsidRDefault="008A3436" w:rsidP="00DB52CC">
            <w:pPr>
              <w:pStyle w:val="ListParagraph"/>
              <w:numPr>
                <w:ilvl w:val="0"/>
                <w:numId w:val="20"/>
              </w:numPr>
              <w:ind w:left="257" w:hanging="142"/>
              <w:jc w:val="both"/>
            </w:pPr>
            <w:r>
              <w:t xml:space="preserve">Then draw their attention to the analog clock. Tell them that this clock can also show the time. The short hand shows the same thing as the number(s) before </w:t>
            </w:r>
            <w:r w:rsidR="00DB52CC">
              <w:t>the:</w:t>
            </w:r>
            <w:r>
              <w:t xml:space="preserve"> on the digital clock - the hours.</w:t>
            </w:r>
          </w:p>
          <w:p w14:paraId="5FCD26AF" w14:textId="77777777" w:rsidR="00DB52CC" w:rsidRDefault="008A3436" w:rsidP="00DB52CC">
            <w:pPr>
              <w:pStyle w:val="ListParagraph"/>
              <w:numPr>
                <w:ilvl w:val="0"/>
                <w:numId w:val="20"/>
              </w:numPr>
              <w:ind w:left="257" w:hanging="141"/>
              <w:jc w:val="both"/>
            </w:pPr>
            <w:r>
              <w:lastRenderedPageBreak/>
              <w:t xml:space="preserve">Show them how the long hand on the analog clock moves faster than the short hand - it is moving by minutes. </w:t>
            </w:r>
          </w:p>
          <w:p w14:paraId="38F2098F" w14:textId="4A9C0DE0" w:rsidR="008A3436" w:rsidRDefault="008A3436" w:rsidP="00DB52CC">
            <w:pPr>
              <w:pStyle w:val="ListParagraph"/>
              <w:numPr>
                <w:ilvl w:val="0"/>
                <w:numId w:val="20"/>
              </w:numPr>
              <w:ind w:left="257" w:hanging="141"/>
              <w:jc w:val="both"/>
            </w:pPr>
            <w:r>
              <w:t>Have students come up and make the long hand move quickly around the circle to reach the 12 and zero minutes several times.</w:t>
            </w:r>
          </w:p>
          <w:p w14:paraId="3B2D883F" w14:textId="033DFB6C" w:rsidR="00DB52CC" w:rsidRDefault="00DB52CC" w:rsidP="00DB52CC">
            <w:pPr>
              <w:pStyle w:val="ListParagraph"/>
              <w:ind w:left="116"/>
              <w:jc w:val="both"/>
            </w:pPr>
          </w:p>
          <w:p w14:paraId="7BE312D5" w14:textId="4D63A970" w:rsidR="00F72866" w:rsidRDefault="00F72866" w:rsidP="00DB52CC">
            <w:pPr>
              <w:pStyle w:val="ListParagraph"/>
              <w:ind w:left="116"/>
              <w:jc w:val="both"/>
              <w:rPr>
                <w:b/>
              </w:rPr>
            </w:pPr>
            <w:r w:rsidRPr="00F72866">
              <w:rPr>
                <w:b/>
              </w:rPr>
              <w:t>Day 4</w:t>
            </w:r>
            <w:r>
              <w:rPr>
                <w:b/>
              </w:rPr>
              <w:t xml:space="preserve"> </w:t>
            </w:r>
            <w:r w:rsidRPr="00F72866">
              <w:rPr>
                <w:b/>
              </w:rPr>
              <w:t>Lesson 4 – 1</w:t>
            </w:r>
            <w:r w:rsidR="009F48DB">
              <w:rPr>
                <w:b/>
              </w:rPr>
              <w:t>0</w:t>
            </w:r>
            <w:r w:rsidRPr="00F72866">
              <w:rPr>
                <w:b/>
              </w:rPr>
              <w:t xml:space="preserve"> Mins </w:t>
            </w:r>
          </w:p>
          <w:p w14:paraId="1A60E76D" w14:textId="5A096440" w:rsidR="009F48DB" w:rsidRPr="009F48DB" w:rsidRDefault="00E03299" w:rsidP="00E03299">
            <w:pPr>
              <w:pStyle w:val="ListParagraph"/>
              <w:numPr>
                <w:ilvl w:val="0"/>
                <w:numId w:val="26"/>
              </w:numPr>
              <w:ind w:left="257" w:hanging="141"/>
              <w:jc w:val="both"/>
            </w:pPr>
            <w:r>
              <w:t xml:space="preserve">Use </w:t>
            </w:r>
            <w:r w:rsidRPr="009F48DB">
              <w:t>a</w:t>
            </w:r>
            <w:r w:rsidR="009F48DB" w:rsidRPr="009F48DB">
              <w:t xml:space="preserve"> </w:t>
            </w:r>
            <w:r w:rsidRPr="009F48DB">
              <w:t>one-handed</w:t>
            </w:r>
            <w:r w:rsidR="009F48DB" w:rsidRPr="009F48DB">
              <w:t xml:space="preserve"> clock so that students get used telling the hour and seeing what happens to the hour hand from hour to hour.</w:t>
            </w:r>
          </w:p>
          <w:p w14:paraId="5D13D443" w14:textId="6C1B03F7" w:rsidR="009F48DB" w:rsidRPr="009F48DB" w:rsidRDefault="009F48DB" w:rsidP="00E03299">
            <w:pPr>
              <w:pStyle w:val="ListParagraph"/>
              <w:numPr>
                <w:ilvl w:val="0"/>
                <w:numId w:val="26"/>
              </w:numPr>
              <w:ind w:left="257" w:hanging="141"/>
              <w:jc w:val="both"/>
            </w:pPr>
            <w:r w:rsidRPr="009F48DB">
              <w:t>Position the hour hand in various places during the discussion: on an hour, halfway between two hours, very near an hour, etc.</w:t>
            </w:r>
          </w:p>
          <w:p w14:paraId="2AB09F72" w14:textId="77777777" w:rsidR="00E03299" w:rsidRDefault="009F48DB" w:rsidP="00E03299">
            <w:pPr>
              <w:pStyle w:val="ListParagraph"/>
              <w:numPr>
                <w:ilvl w:val="0"/>
                <w:numId w:val="26"/>
              </w:numPr>
              <w:ind w:left="257" w:hanging="141"/>
              <w:jc w:val="both"/>
            </w:pPr>
            <w:r w:rsidRPr="009F48DB">
              <w:t xml:space="preserve">Ask the students about what time is it? Why do you think that? </w:t>
            </w:r>
          </w:p>
          <w:p w14:paraId="406E0F0D" w14:textId="4678FDE2" w:rsidR="009F48DB" w:rsidRPr="009F48DB" w:rsidRDefault="009F48DB" w:rsidP="00E03299">
            <w:pPr>
              <w:pStyle w:val="ListParagraph"/>
              <w:numPr>
                <w:ilvl w:val="0"/>
                <w:numId w:val="26"/>
              </w:numPr>
              <w:ind w:left="257" w:hanging="141"/>
              <w:jc w:val="both"/>
            </w:pPr>
            <w:r w:rsidRPr="009F48DB">
              <w:t>Continue the activity giving them time to make sense of how the position of the hour hand can indicate the approximate time.</w:t>
            </w:r>
          </w:p>
          <w:p w14:paraId="03681697" w14:textId="07CA70A5" w:rsidR="009F48DB" w:rsidRDefault="009F48DB" w:rsidP="00E03299">
            <w:pPr>
              <w:pStyle w:val="ListParagraph"/>
              <w:numPr>
                <w:ilvl w:val="0"/>
                <w:numId w:val="26"/>
              </w:numPr>
              <w:ind w:left="257" w:hanging="141"/>
              <w:jc w:val="both"/>
            </w:pPr>
            <w:r w:rsidRPr="009F48DB">
              <w:t>Make sure that students understand that it takes a whole hour to get to the next number on the clock face</w:t>
            </w:r>
            <w:r w:rsidRPr="00E03299">
              <w:t>.</w:t>
            </w:r>
          </w:p>
          <w:p w14:paraId="7C5014A6" w14:textId="2BB861CF" w:rsidR="00DF247D" w:rsidRPr="00E03299" w:rsidRDefault="00DF247D" w:rsidP="00DF247D">
            <w:pPr>
              <w:pStyle w:val="ListParagraph"/>
              <w:numPr>
                <w:ilvl w:val="0"/>
                <w:numId w:val="26"/>
              </w:numPr>
              <w:ind w:left="257" w:hanging="141"/>
              <w:jc w:val="both"/>
            </w:pPr>
            <w:r>
              <w:t>Let the students know that, t</w:t>
            </w:r>
            <w:r w:rsidRPr="00DF247D">
              <w:t>here are two hands on a clock, the hour hand and the minute hand.  It takes the minute hand one full rotation of the clock to get the hour hand to move to the next number.</w:t>
            </w:r>
          </w:p>
          <w:p w14:paraId="012DB69B" w14:textId="304F875C" w:rsidR="00CA275A" w:rsidRPr="00CA275A" w:rsidRDefault="00CA275A" w:rsidP="00DB52CC">
            <w:pPr>
              <w:pStyle w:val="ListParagraph"/>
              <w:ind w:left="116"/>
              <w:jc w:val="both"/>
            </w:pPr>
          </w:p>
        </w:tc>
      </w:tr>
      <w:tr w:rsidR="00C17E2A" w14:paraId="544156AA" w14:textId="77777777" w:rsidTr="00E86387">
        <w:trPr>
          <w:trHeight w:val="893"/>
        </w:trPr>
        <w:tc>
          <w:tcPr>
            <w:tcW w:w="1097" w:type="pct"/>
            <w:tcBorders>
              <w:top w:val="single" w:sz="8" w:space="0" w:color="000000" w:themeColor="text1"/>
              <w:bottom w:val="single" w:sz="8" w:space="0" w:color="000000" w:themeColor="text1"/>
            </w:tcBorders>
          </w:tcPr>
          <w:p w14:paraId="728D53E5" w14:textId="0410D1D4" w:rsidR="00C17E2A" w:rsidRPr="007155E6" w:rsidRDefault="00D27DC3">
            <w:pPr>
              <w:pStyle w:val="Heading2"/>
              <w:rPr>
                <w:b/>
              </w:rPr>
            </w:pPr>
            <w:r w:rsidRPr="007155E6">
              <w:rPr>
                <w:b/>
              </w:rPr>
              <w:lastRenderedPageBreak/>
              <w:t>In</w:t>
            </w:r>
            <w:r w:rsidR="00A53C11" w:rsidRPr="007155E6">
              <w:rPr>
                <w:b/>
              </w:rPr>
              <w:t>troduction</w:t>
            </w:r>
            <w:r w:rsidR="006326A0" w:rsidRPr="007155E6">
              <w:rPr>
                <w:b/>
              </w:rPr>
              <w:t>/Instruction</w:t>
            </w:r>
          </w:p>
          <w:p w14:paraId="26B8BD22" w14:textId="77777777" w:rsidR="0058409F" w:rsidRDefault="0058409F" w:rsidP="0058409F">
            <w:pPr>
              <w:pStyle w:val="ListParagraph"/>
              <w:numPr>
                <w:ilvl w:val="0"/>
                <w:numId w:val="9"/>
              </w:numPr>
              <w:ind w:left="142" w:hanging="142"/>
            </w:pPr>
            <w:r>
              <w:t>Call the students together as a group.</w:t>
            </w:r>
          </w:p>
          <w:p w14:paraId="183C8158" w14:textId="77777777" w:rsidR="0058409F" w:rsidRDefault="0058409F" w:rsidP="00142C04">
            <w:pPr>
              <w:pStyle w:val="ListParagraph"/>
              <w:numPr>
                <w:ilvl w:val="0"/>
                <w:numId w:val="9"/>
              </w:numPr>
              <w:ind w:left="142" w:hanging="142"/>
            </w:pPr>
            <w:r>
              <w:t>Ask the students what item is used to tell time.</w:t>
            </w:r>
          </w:p>
          <w:p w14:paraId="643AC517" w14:textId="77777777" w:rsidR="0058409F" w:rsidRDefault="0058409F" w:rsidP="00142C04">
            <w:pPr>
              <w:pStyle w:val="ListParagraph"/>
              <w:numPr>
                <w:ilvl w:val="0"/>
                <w:numId w:val="9"/>
              </w:numPr>
              <w:ind w:left="142" w:hanging="142"/>
            </w:pPr>
            <w:r>
              <w:lastRenderedPageBreak/>
              <w:t>Take responses by raised hands.</w:t>
            </w:r>
          </w:p>
          <w:p w14:paraId="3DA7DF11" w14:textId="77777777" w:rsidR="0058409F" w:rsidRDefault="0058409F" w:rsidP="00142C04">
            <w:pPr>
              <w:pStyle w:val="ListParagraph"/>
              <w:numPr>
                <w:ilvl w:val="0"/>
                <w:numId w:val="9"/>
              </w:numPr>
              <w:ind w:left="142" w:hanging="142"/>
            </w:pPr>
            <w:r>
              <w:t>Inform the students that clocks come in all shapes and sizes.</w:t>
            </w:r>
          </w:p>
          <w:p w14:paraId="07EB93F8" w14:textId="77777777" w:rsidR="00DA05D8" w:rsidRDefault="0058409F" w:rsidP="00142C04">
            <w:pPr>
              <w:pStyle w:val="ListParagraph"/>
              <w:numPr>
                <w:ilvl w:val="0"/>
                <w:numId w:val="9"/>
              </w:numPr>
              <w:ind w:left="142" w:hanging="142"/>
            </w:pPr>
            <w:r>
              <w:t>Inform the students that today they will be using an analog clock, or a clock that has rotating hands.</w:t>
            </w:r>
          </w:p>
          <w:p w14:paraId="0BDFF418" w14:textId="77777777" w:rsidR="006E12EC" w:rsidRDefault="006E12EC" w:rsidP="006E12EC">
            <w:pPr>
              <w:pStyle w:val="Heading2"/>
            </w:pPr>
            <w:r w:rsidRPr="006E12EC">
              <w:rPr>
                <w:b/>
              </w:rPr>
              <w:t>Important Questions</w:t>
            </w:r>
            <w:r>
              <w:t xml:space="preserve"> </w:t>
            </w:r>
          </w:p>
          <w:p w14:paraId="0A06B913" w14:textId="3D7D7B44" w:rsidR="006E12EC" w:rsidRDefault="006E12EC" w:rsidP="006E12EC">
            <w:pPr>
              <w:pStyle w:val="ListParagraph"/>
              <w:numPr>
                <w:ilvl w:val="0"/>
                <w:numId w:val="9"/>
              </w:numPr>
              <w:ind w:left="142" w:hanging="142"/>
            </w:pPr>
            <w:r>
              <w:t>Why is it important to be able to tell time?</w:t>
            </w:r>
          </w:p>
          <w:p w14:paraId="3EF6BAC9" w14:textId="0B263FA4" w:rsidR="006E12EC" w:rsidRDefault="006E12EC" w:rsidP="006E12EC">
            <w:pPr>
              <w:pStyle w:val="ListParagraph"/>
              <w:numPr>
                <w:ilvl w:val="0"/>
                <w:numId w:val="9"/>
              </w:numPr>
              <w:ind w:left="142" w:hanging="142"/>
            </w:pPr>
            <w:r>
              <w:t>What does the hour hand tell us?</w:t>
            </w:r>
          </w:p>
          <w:p w14:paraId="1A68834B" w14:textId="004C1A24" w:rsidR="006E12EC" w:rsidRDefault="006E12EC" w:rsidP="006E12EC">
            <w:pPr>
              <w:pStyle w:val="ListParagraph"/>
              <w:numPr>
                <w:ilvl w:val="0"/>
                <w:numId w:val="9"/>
              </w:numPr>
              <w:ind w:left="142" w:hanging="142"/>
            </w:pPr>
            <w:r>
              <w:t>What does the minute hand tell us?</w:t>
            </w:r>
          </w:p>
          <w:p w14:paraId="11180998" w14:textId="77777777" w:rsidR="006E12EC" w:rsidRDefault="006E12EC" w:rsidP="006E12EC">
            <w:pPr>
              <w:pStyle w:val="ListParagraph"/>
              <w:numPr>
                <w:ilvl w:val="0"/>
                <w:numId w:val="9"/>
              </w:numPr>
              <w:ind w:left="142" w:hanging="142"/>
            </w:pPr>
            <w:r>
              <w:t>What is the difference between the two hands?</w:t>
            </w:r>
          </w:p>
          <w:p w14:paraId="7F53B655" w14:textId="77777777" w:rsidR="006E12EC" w:rsidRDefault="006E12EC" w:rsidP="006E12EC">
            <w:pPr>
              <w:pStyle w:val="ListParagraph"/>
              <w:ind w:left="0"/>
            </w:pPr>
            <w:r>
              <w:t>10.How do we use time throughout the day?</w:t>
            </w:r>
          </w:p>
          <w:p w14:paraId="1E67A16C" w14:textId="77777777" w:rsidR="006E12EC" w:rsidRDefault="006E12EC" w:rsidP="006E12EC">
            <w:pPr>
              <w:pStyle w:val="ListParagraph"/>
              <w:ind w:left="0"/>
            </w:pPr>
            <w:r>
              <w:t>11.Time has distinct attributes that can be measured.</w:t>
            </w:r>
          </w:p>
          <w:p w14:paraId="129DEFAA" w14:textId="77777777" w:rsidR="00CC4A67" w:rsidRDefault="006E12EC" w:rsidP="00CC4A67">
            <w:pPr>
              <w:pStyle w:val="ListParagraph"/>
              <w:ind w:left="0"/>
            </w:pPr>
            <w:r>
              <w:t>12.Being able to tell time is a critical life skill.</w:t>
            </w:r>
          </w:p>
          <w:p w14:paraId="42B08F4E" w14:textId="68968443" w:rsidR="006E12EC" w:rsidRPr="006E12EC" w:rsidRDefault="00CC4A67" w:rsidP="00CC4A67">
            <w:pPr>
              <w:pStyle w:val="ListParagraph"/>
              <w:ind w:left="0"/>
            </w:pPr>
            <w:r>
              <w:t>13.</w:t>
            </w:r>
            <w:r w:rsidR="006E12EC">
              <w:t>Time is often an integral part of our daily lives.</w:t>
            </w:r>
          </w:p>
        </w:tc>
        <w:tc>
          <w:tcPr>
            <w:tcW w:w="113" w:type="pct"/>
          </w:tcPr>
          <w:p w14:paraId="0577386D" w14:textId="77777777" w:rsidR="00641B20" w:rsidRDefault="00641B20"/>
          <w:p w14:paraId="0A767BD4" w14:textId="724613EC" w:rsidR="00641B20" w:rsidRDefault="00641B20"/>
        </w:tc>
        <w:tc>
          <w:tcPr>
            <w:tcW w:w="1839" w:type="pct"/>
            <w:tcBorders>
              <w:top w:val="single" w:sz="8" w:space="0" w:color="000000" w:themeColor="text1"/>
              <w:bottom w:val="single" w:sz="8" w:space="0" w:color="000000" w:themeColor="text1"/>
            </w:tcBorders>
          </w:tcPr>
          <w:p w14:paraId="69EDBBC8" w14:textId="77777777" w:rsidR="00C40A22" w:rsidRDefault="00C40A22" w:rsidP="00C40A22">
            <w:pPr>
              <w:jc w:val="both"/>
            </w:pPr>
            <w:r>
              <w:t xml:space="preserve">  </w:t>
            </w:r>
          </w:p>
          <w:p w14:paraId="0CA467DE" w14:textId="77777777" w:rsidR="00C40A22" w:rsidRDefault="00C40A22" w:rsidP="00C40A22">
            <w:pPr>
              <w:jc w:val="both"/>
            </w:pPr>
          </w:p>
          <w:p w14:paraId="73ABF4AF" w14:textId="77777777" w:rsidR="00C40A22" w:rsidRDefault="00C40A22" w:rsidP="00C40A22">
            <w:pPr>
              <w:jc w:val="both"/>
            </w:pPr>
          </w:p>
          <w:p w14:paraId="18103AC5" w14:textId="77777777" w:rsidR="00C40A22" w:rsidRDefault="00C40A22" w:rsidP="00C40A22">
            <w:pPr>
              <w:jc w:val="both"/>
            </w:pPr>
          </w:p>
          <w:p w14:paraId="64FA44B1" w14:textId="77777777" w:rsidR="00C40A22" w:rsidRDefault="00C40A22" w:rsidP="00C40A22">
            <w:pPr>
              <w:jc w:val="both"/>
            </w:pPr>
          </w:p>
          <w:p w14:paraId="19A6D701" w14:textId="77777777" w:rsidR="00C40A22" w:rsidRDefault="00C40A22" w:rsidP="00C40A22">
            <w:pPr>
              <w:jc w:val="both"/>
            </w:pPr>
          </w:p>
          <w:p w14:paraId="4457FE3A" w14:textId="702A164F" w:rsidR="00E86387" w:rsidRPr="00C40A22" w:rsidRDefault="00C40A22" w:rsidP="00C40A22">
            <w:pPr>
              <w:jc w:val="both"/>
              <w:rPr>
                <w:b/>
              </w:rPr>
            </w:pPr>
            <w:r>
              <w:t xml:space="preserve"> </w:t>
            </w:r>
            <w:r w:rsidR="005A47F4" w:rsidRPr="00C40A22">
              <w:rPr>
                <w:b/>
              </w:rPr>
              <w:t xml:space="preserve">Day 5 Lesson 5 – 15 Mins </w:t>
            </w:r>
          </w:p>
          <w:p w14:paraId="01D84EA7" w14:textId="110185F2" w:rsidR="00C40A22" w:rsidRPr="00C40A22" w:rsidRDefault="00C40A22" w:rsidP="00C40A22">
            <w:pPr>
              <w:pStyle w:val="ListParagraph"/>
              <w:numPr>
                <w:ilvl w:val="0"/>
                <w:numId w:val="28"/>
              </w:numPr>
              <w:ind w:left="262" w:hanging="142"/>
              <w:jc w:val="both"/>
            </w:pPr>
            <w:r w:rsidRPr="00C40A22">
              <w:t xml:space="preserve">Discuss the fraction ½ with the students.  Using fraction circles or </w:t>
            </w:r>
            <w:r>
              <w:t xml:space="preserve">paper </w:t>
            </w:r>
            <w:r w:rsidRPr="00C40A22">
              <w:t>plates show what ½ looks like.</w:t>
            </w:r>
          </w:p>
          <w:p w14:paraId="1028C031" w14:textId="77777777" w:rsidR="0050740F" w:rsidRDefault="00C40A22" w:rsidP="00C40A22">
            <w:pPr>
              <w:pStyle w:val="ListParagraph"/>
              <w:numPr>
                <w:ilvl w:val="0"/>
                <w:numId w:val="28"/>
              </w:numPr>
              <w:ind w:left="262" w:hanging="262"/>
              <w:jc w:val="both"/>
            </w:pPr>
            <w:r w:rsidRPr="00C40A22">
              <w:t xml:space="preserve">Now, look at the clock and discuss what ½ of the clock looks like.  </w:t>
            </w:r>
          </w:p>
          <w:p w14:paraId="671BF522" w14:textId="551D3E1F" w:rsidR="00C40A22" w:rsidRPr="00C40A22" w:rsidRDefault="00C40A22" w:rsidP="0050740F">
            <w:pPr>
              <w:pStyle w:val="ListParagraph"/>
              <w:numPr>
                <w:ilvl w:val="0"/>
                <w:numId w:val="28"/>
              </w:numPr>
              <w:ind w:left="262" w:hanging="262"/>
              <w:jc w:val="both"/>
            </w:pPr>
            <w:r w:rsidRPr="00C40A22">
              <w:t>T</w:t>
            </w:r>
            <w:r w:rsidR="0050740F">
              <w:t>ell the students that the</w:t>
            </w:r>
            <w:r w:rsidRPr="00C40A22">
              <w:t xml:space="preserve"> minute hand would have to travel from its starting point at</w:t>
            </w:r>
            <w:r w:rsidR="0050740F">
              <w:t xml:space="preserve"> </w:t>
            </w:r>
            <w:r w:rsidRPr="00C40A22">
              <w:t>12 to the 6 which is half way around the clock.</w:t>
            </w:r>
          </w:p>
          <w:p w14:paraId="7FC6800B" w14:textId="0DD6844E" w:rsidR="00C40A22" w:rsidRPr="00C40A22" w:rsidRDefault="00C40A22" w:rsidP="0050740F">
            <w:pPr>
              <w:pStyle w:val="ListParagraph"/>
              <w:numPr>
                <w:ilvl w:val="0"/>
                <w:numId w:val="28"/>
              </w:numPr>
              <w:ind w:left="262" w:hanging="262"/>
              <w:jc w:val="both"/>
            </w:pPr>
            <w:r w:rsidRPr="00C40A22">
              <w:t xml:space="preserve">When we write this </w:t>
            </w:r>
            <w:r w:rsidR="0050740F" w:rsidRPr="00C40A22">
              <w:t>time,</w:t>
            </w:r>
            <w:r w:rsidRPr="00C40A22">
              <w:t xml:space="preserve"> it looks like </w:t>
            </w:r>
            <w:r w:rsidRPr="0050740F">
              <w:rPr>
                <w:b/>
              </w:rPr>
              <w:t>___:30</w:t>
            </w:r>
            <w:r w:rsidRPr="00C40A22">
              <w:t>.</w:t>
            </w:r>
            <w:r w:rsidR="0050740F">
              <w:t xml:space="preserve"> </w:t>
            </w:r>
            <w:r w:rsidRPr="00C40A22">
              <w:t>(</w:t>
            </w:r>
            <w:r w:rsidR="0050740F">
              <w:t>at this point ask them to fill in the blank spaces</w:t>
            </w:r>
            <w:r w:rsidRPr="00C40A22">
              <w:t>)</w:t>
            </w:r>
          </w:p>
          <w:p w14:paraId="3ECCC6A6" w14:textId="77777777" w:rsidR="005A47F4" w:rsidRDefault="00C40A22" w:rsidP="00126DB5">
            <w:pPr>
              <w:pStyle w:val="ListParagraph"/>
              <w:numPr>
                <w:ilvl w:val="0"/>
                <w:numId w:val="28"/>
              </w:numPr>
              <w:ind w:left="262" w:hanging="262"/>
              <w:jc w:val="both"/>
            </w:pPr>
            <w:r w:rsidRPr="00C40A22">
              <w:t>Practice making half hour times on the clock and being able to read and write them correctly.</w:t>
            </w:r>
          </w:p>
          <w:p w14:paraId="429FB19D" w14:textId="4E2E654E" w:rsidR="003F2A30" w:rsidRDefault="003F2A30" w:rsidP="003F2A30">
            <w:pPr>
              <w:jc w:val="both"/>
              <w:rPr>
                <w:b/>
              </w:rPr>
            </w:pPr>
            <w:r w:rsidRPr="003F2A30">
              <w:rPr>
                <w:b/>
              </w:rPr>
              <w:t>Day 7, Lesson 7 – 1</w:t>
            </w:r>
            <w:r w:rsidR="00AE0F48">
              <w:rPr>
                <w:b/>
              </w:rPr>
              <w:t>5</w:t>
            </w:r>
            <w:r w:rsidRPr="003F2A30">
              <w:rPr>
                <w:b/>
              </w:rPr>
              <w:t xml:space="preserve"> Mins </w:t>
            </w:r>
          </w:p>
          <w:p w14:paraId="7280B649" w14:textId="7AEB84EB" w:rsidR="00AB3996" w:rsidRDefault="00AB3996" w:rsidP="003F2A30">
            <w:pPr>
              <w:jc w:val="both"/>
              <w:rPr>
                <w:b/>
              </w:rPr>
            </w:pPr>
            <w:r>
              <w:rPr>
                <w:b/>
              </w:rPr>
              <w:t>(Days of the week)</w:t>
            </w:r>
          </w:p>
          <w:p w14:paraId="79AF93AB" w14:textId="66CF002F" w:rsidR="003F2A30" w:rsidRDefault="005F77AD" w:rsidP="00532F85">
            <w:pPr>
              <w:pStyle w:val="ListParagraph"/>
              <w:numPr>
                <w:ilvl w:val="0"/>
                <w:numId w:val="37"/>
              </w:numPr>
              <w:ind w:left="262" w:hanging="142"/>
              <w:jc w:val="both"/>
              <w:rPr>
                <w:b/>
              </w:rPr>
            </w:pPr>
            <w:r w:rsidRPr="00532F85">
              <w:t xml:space="preserve">The first step is to teach </w:t>
            </w:r>
            <w:r w:rsidR="00532F85">
              <w:t>the students</w:t>
            </w:r>
            <w:r w:rsidRPr="00532F85">
              <w:t xml:space="preserve"> that every time</w:t>
            </w:r>
            <w:r w:rsidR="00532F85">
              <w:t xml:space="preserve"> they </w:t>
            </w:r>
            <w:r w:rsidRPr="00532F85">
              <w:t>wake up, it's the start of a new day</w:t>
            </w:r>
            <w:r w:rsidRPr="00532F85">
              <w:rPr>
                <w:b/>
              </w:rPr>
              <w:t>.</w:t>
            </w:r>
          </w:p>
          <w:p w14:paraId="6D20C245" w14:textId="4B659E82" w:rsidR="00532F85" w:rsidRPr="00532F85" w:rsidRDefault="00532F85" w:rsidP="00532F85">
            <w:pPr>
              <w:pStyle w:val="ListParagraph"/>
              <w:numPr>
                <w:ilvl w:val="0"/>
                <w:numId w:val="37"/>
              </w:numPr>
              <w:ind w:left="262" w:hanging="142"/>
              <w:jc w:val="both"/>
            </w:pPr>
            <w:r w:rsidRPr="00532F85">
              <w:t xml:space="preserve">Teach </w:t>
            </w:r>
            <w:r w:rsidR="00AB3996">
              <w:t>the students that</w:t>
            </w:r>
            <w:r w:rsidRPr="00532F85">
              <w:t xml:space="preserve"> the names of the days of the week</w:t>
            </w:r>
            <w:r w:rsidR="00AB3996">
              <w:t xml:space="preserve"> are; Monday</w:t>
            </w:r>
            <w:r w:rsidRPr="00532F85">
              <w:t xml:space="preserve">, Tuesday, Wednesday, Thursday, Friday, Saturday and Sunday. Tell him what </w:t>
            </w:r>
            <w:r w:rsidR="00AB3996">
              <w:t>today is.</w:t>
            </w:r>
          </w:p>
          <w:p w14:paraId="5D7C459B" w14:textId="77777777" w:rsidR="00AB3996" w:rsidRPr="00AB3996" w:rsidRDefault="00532F85" w:rsidP="00532F85">
            <w:pPr>
              <w:pStyle w:val="ListParagraph"/>
              <w:numPr>
                <w:ilvl w:val="0"/>
                <w:numId w:val="37"/>
              </w:numPr>
              <w:ind w:left="262" w:hanging="142"/>
              <w:jc w:val="both"/>
              <w:rPr>
                <w:b/>
              </w:rPr>
            </w:pPr>
            <w:r w:rsidRPr="00532F85">
              <w:t xml:space="preserve">Write the days of the week on flash cards and teach your child to rank them in the correct order. </w:t>
            </w:r>
          </w:p>
          <w:p w14:paraId="6124E70F" w14:textId="77777777" w:rsidR="00532F85" w:rsidRPr="0070108C" w:rsidRDefault="00532F85" w:rsidP="00532F85">
            <w:pPr>
              <w:pStyle w:val="ListParagraph"/>
              <w:numPr>
                <w:ilvl w:val="0"/>
                <w:numId w:val="37"/>
              </w:numPr>
              <w:ind w:left="262" w:hanging="142"/>
              <w:jc w:val="both"/>
              <w:rPr>
                <w:b/>
              </w:rPr>
            </w:pPr>
            <w:r w:rsidRPr="00532F85">
              <w:t>Arrange them on a table or on the wall and practice together.</w:t>
            </w:r>
          </w:p>
          <w:p w14:paraId="15F1E8C1" w14:textId="77777777" w:rsidR="0070108C" w:rsidRPr="00D66098" w:rsidRDefault="0070108C" w:rsidP="0070108C">
            <w:pPr>
              <w:pStyle w:val="ListParagraph"/>
              <w:numPr>
                <w:ilvl w:val="0"/>
                <w:numId w:val="37"/>
              </w:numPr>
              <w:ind w:left="262" w:hanging="142"/>
              <w:jc w:val="both"/>
              <w:rPr>
                <w:b/>
              </w:rPr>
            </w:pPr>
            <w:r>
              <w:t>E</w:t>
            </w:r>
            <w:r w:rsidRPr="0070108C">
              <w:t>xplain to</w:t>
            </w:r>
            <w:r>
              <w:t xml:space="preserve"> the students </w:t>
            </w:r>
            <w:r w:rsidRPr="0070108C">
              <w:t>that seven days make one week. When one week is over, another one begins.</w:t>
            </w:r>
          </w:p>
          <w:p w14:paraId="1265E88A" w14:textId="1D69A2B5" w:rsidR="00D66098" w:rsidRPr="00D66098" w:rsidRDefault="00D66098" w:rsidP="00D66098">
            <w:pPr>
              <w:pStyle w:val="ListParagraph"/>
              <w:numPr>
                <w:ilvl w:val="0"/>
                <w:numId w:val="37"/>
              </w:numPr>
              <w:ind w:left="262" w:hanging="142"/>
              <w:jc w:val="both"/>
            </w:pPr>
            <w:r w:rsidRPr="00D66098">
              <w:lastRenderedPageBreak/>
              <w:t>Although it can be confusing for them, try to explain to your</w:t>
            </w:r>
            <w:r w:rsidR="00083AE4">
              <w:t xml:space="preserve"> students </w:t>
            </w:r>
            <w:r w:rsidRPr="00D66098">
              <w:t>the difference between yesterday, today and tomorrow.</w:t>
            </w:r>
          </w:p>
          <w:p w14:paraId="6A96AC87" w14:textId="49803C27" w:rsidR="00D66098" w:rsidRPr="00D66098" w:rsidRDefault="00D66098" w:rsidP="00D66098">
            <w:pPr>
              <w:pStyle w:val="ListParagraph"/>
              <w:numPr>
                <w:ilvl w:val="0"/>
                <w:numId w:val="37"/>
              </w:numPr>
              <w:ind w:left="262" w:hanging="142"/>
              <w:jc w:val="both"/>
            </w:pPr>
            <w:r w:rsidRPr="00D66098">
              <w:t xml:space="preserve">Explain yesterday: Tell your </w:t>
            </w:r>
            <w:r w:rsidR="00083AE4">
              <w:t>students</w:t>
            </w:r>
            <w:r w:rsidRPr="00D66098">
              <w:t xml:space="preserve"> that yesterday was the day before today. Name it and connect it with what you were doing yesterday.</w:t>
            </w:r>
          </w:p>
          <w:p w14:paraId="3165B24D" w14:textId="11A57F78" w:rsidR="00D66098" w:rsidRPr="00D66098" w:rsidRDefault="00D66098" w:rsidP="00D66098">
            <w:pPr>
              <w:pStyle w:val="ListParagraph"/>
              <w:numPr>
                <w:ilvl w:val="0"/>
                <w:numId w:val="37"/>
              </w:numPr>
              <w:ind w:left="262" w:hanging="142"/>
              <w:jc w:val="both"/>
            </w:pPr>
            <w:r w:rsidRPr="00D66098">
              <w:t xml:space="preserve">Explain today. Tell your </w:t>
            </w:r>
            <w:r w:rsidR="00083AE4">
              <w:t>students</w:t>
            </w:r>
            <w:r w:rsidRPr="00D66098">
              <w:t xml:space="preserve"> that this is the current day and try to connect it with the activities that are planned for today.</w:t>
            </w:r>
          </w:p>
          <w:p w14:paraId="7E793B58" w14:textId="25760619" w:rsidR="00D66098" w:rsidRPr="00532F85" w:rsidRDefault="00D66098" w:rsidP="00D66098">
            <w:pPr>
              <w:pStyle w:val="ListParagraph"/>
              <w:numPr>
                <w:ilvl w:val="0"/>
                <w:numId w:val="37"/>
              </w:numPr>
              <w:ind w:left="262" w:hanging="142"/>
              <w:jc w:val="both"/>
              <w:rPr>
                <w:b/>
              </w:rPr>
            </w:pPr>
            <w:r w:rsidRPr="00D66098">
              <w:t>Explain tomorrow. Explain that tomorrow will come after today. Name that day and emphasize the activities that will mark it.</w:t>
            </w:r>
          </w:p>
        </w:tc>
        <w:tc>
          <w:tcPr>
            <w:tcW w:w="113" w:type="pct"/>
          </w:tcPr>
          <w:p w14:paraId="0BE69C2D" w14:textId="77777777" w:rsidR="00C17E2A" w:rsidRPr="00C40A22" w:rsidRDefault="00C17E2A" w:rsidP="00820782">
            <w:pPr>
              <w:ind w:left="851"/>
              <w:jc w:val="both"/>
            </w:pPr>
          </w:p>
        </w:tc>
        <w:tc>
          <w:tcPr>
            <w:tcW w:w="1838" w:type="pct"/>
            <w:tcBorders>
              <w:top w:val="single" w:sz="8" w:space="0" w:color="000000" w:themeColor="text1"/>
              <w:bottom w:val="single" w:sz="8" w:space="0" w:color="000000" w:themeColor="text1"/>
            </w:tcBorders>
          </w:tcPr>
          <w:p w14:paraId="4BFB39AD" w14:textId="77777777" w:rsidR="0071104B" w:rsidRDefault="0071104B" w:rsidP="00130C55"/>
          <w:p w14:paraId="61F300BD" w14:textId="77777777" w:rsidR="00820782" w:rsidRDefault="00820782" w:rsidP="00130C55"/>
          <w:p w14:paraId="64F7B5B4" w14:textId="77777777" w:rsidR="00820782" w:rsidRDefault="00820782" w:rsidP="00130C55"/>
          <w:p w14:paraId="1789C43E" w14:textId="77777777" w:rsidR="00820782" w:rsidRDefault="00820782" w:rsidP="00130C55"/>
          <w:p w14:paraId="22DC38D4" w14:textId="77777777" w:rsidR="00820782" w:rsidRDefault="00820782" w:rsidP="00130C55"/>
          <w:p w14:paraId="53EF1A0F" w14:textId="77777777" w:rsidR="00820782" w:rsidRDefault="00820782" w:rsidP="00130C55"/>
          <w:p w14:paraId="1CB377F9" w14:textId="77777777" w:rsidR="00820782" w:rsidRPr="00FF0C7C" w:rsidRDefault="00820782" w:rsidP="00130C55">
            <w:pPr>
              <w:rPr>
                <w:b/>
              </w:rPr>
            </w:pPr>
            <w:r w:rsidRPr="00FF0C7C">
              <w:rPr>
                <w:b/>
              </w:rPr>
              <w:t>Day 6</w:t>
            </w:r>
            <w:r w:rsidR="00FF0C7C" w:rsidRPr="00FF0C7C">
              <w:rPr>
                <w:b/>
              </w:rPr>
              <w:t xml:space="preserve">, </w:t>
            </w:r>
            <w:r w:rsidRPr="00FF0C7C">
              <w:rPr>
                <w:b/>
              </w:rPr>
              <w:t>Lesson 6:</w:t>
            </w:r>
            <w:r w:rsidR="00FF0C7C" w:rsidRPr="00FF0C7C">
              <w:rPr>
                <w:b/>
              </w:rPr>
              <w:t xml:space="preserve"> 10 Mins </w:t>
            </w:r>
          </w:p>
          <w:p w14:paraId="725EC79E" w14:textId="77777777" w:rsidR="00FF0C7C" w:rsidRDefault="00FF0C7C" w:rsidP="00130C55">
            <w:pPr>
              <w:rPr>
                <w:b/>
              </w:rPr>
            </w:pPr>
            <w:r w:rsidRPr="00FF0C7C">
              <w:rPr>
                <w:b/>
              </w:rPr>
              <w:t>(Time telling -Half Hours)</w:t>
            </w:r>
          </w:p>
          <w:p w14:paraId="0D0007E6" w14:textId="59BEB74F" w:rsidR="009E2405" w:rsidRDefault="009E2405" w:rsidP="009E2405">
            <w:pPr>
              <w:pStyle w:val="ListParagraph"/>
              <w:numPr>
                <w:ilvl w:val="0"/>
                <w:numId w:val="29"/>
              </w:numPr>
              <w:ind w:left="257" w:hanging="141"/>
            </w:pPr>
            <w:r>
              <w:t>Discuss the fraction 1/2</w:t>
            </w:r>
          </w:p>
          <w:p w14:paraId="6EAF037B" w14:textId="66DF2D86" w:rsidR="009E2405" w:rsidRDefault="009E2405" w:rsidP="009E2405">
            <w:pPr>
              <w:pStyle w:val="ListParagraph"/>
              <w:numPr>
                <w:ilvl w:val="0"/>
                <w:numId w:val="29"/>
              </w:numPr>
              <w:ind w:left="257" w:hanging="141"/>
            </w:pPr>
            <w:r>
              <w:t>Show 4 o'clock on a demonstration clock. Move the minute hand halfway around the clock to 6 while children count by fives.</w:t>
            </w:r>
          </w:p>
          <w:p w14:paraId="780FD87C" w14:textId="0BC296F1" w:rsidR="009E2405" w:rsidRDefault="009E2405" w:rsidP="00286431">
            <w:pPr>
              <w:pStyle w:val="ListParagraph"/>
              <w:numPr>
                <w:ilvl w:val="0"/>
                <w:numId w:val="29"/>
              </w:numPr>
              <w:ind w:left="257" w:hanging="141"/>
            </w:pPr>
            <w:r>
              <w:t>Ask</w:t>
            </w:r>
            <w:r w:rsidR="00286431">
              <w:t>;</w:t>
            </w:r>
          </w:p>
          <w:p w14:paraId="12F0FF64" w14:textId="77777777" w:rsidR="009E2405" w:rsidRDefault="009E2405" w:rsidP="00286431">
            <w:pPr>
              <w:pStyle w:val="ListParagraph"/>
              <w:numPr>
                <w:ilvl w:val="0"/>
                <w:numId w:val="31"/>
              </w:numPr>
              <w:ind w:left="399" w:hanging="142"/>
            </w:pPr>
            <w:r>
              <w:t xml:space="preserve">How many minutes have passed? </w:t>
            </w:r>
          </w:p>
          <w:p w14:paraId="428259FF" w14:textId="77777777" w:rsidR="009E2405" w:rsidRDefault="009E2405" w:rsidP="00286431">
            <w:pPr>
              <w:pStyle w:val="ListParagraph"/>
              <w:numPr>
                <w:ilvl w:val="0"/>
                <w:numId w:val="31"/>
              </w:numPr>
              <w:ind w:left="399" w:hanging="142"/>
            </w:pPr>
            <w:r>
              <w:t xml:space="preserve">Where does the minute hand point? </w:t>
            </w:r>
          </w:p>
          <w:p w14:paraId="1DC36E18" w14:textId="77777777" w:rsidR="009E2405" w:rsidRDefault="009E2405" w:rsidP="00286431">
            <w:pPr>
              <w:pStyle w:val="ListParagraph"/>
              <w:numPr>
                <w:ilvl w:val="0"/>
                <w:numId w:val="31"/>
              </w:numPr>
              <w:ind w:left="399" w:hanging="142"/>
            </w:pPr>
            <w:r>
              <w:t xml:space="preserve">Where does the hour hand point? </w:t>
            </w:r>
          </w:p>
          <w:p w14:paraId="0C2727C0" w14:textId="0F8BB42B" w:rsidR="00286431" w:rsidRDefault="009E2405" w:rsidP="00286431">
            <w:pPr>
              <w:pStyle w:val="ListParagraph"/>
              <w:numPr>
                <w:ilvl w:val="0"/>
                <w:numId w:val="31"/>
              </w:numPr>
              <w:ind w:left="399" w:hanging="142"/>
            </w:pPr>
            <w:r>
              <w:t xml:space="preserve">What time is it? </w:t>
            </w:r>
          </w:p>
          <w:p w14:paraId="7D8B953B" w14:textId="77777777" w:rsidR="00286431" w:rsidRDefault="00286431" w:rsidP="00286431">
            <w:pPr>
              <w:pStyle w:val="ListParagraph"/>
              <w:ind w:left="399"/>
            </w:pPr>
          </w:p>
          <w:p w14:paraId="7CD374D4" w14:textId="77777777" w:rsidR="00286431" w:rsidRDefault="009E2405" w:rsidP="00286431">
            <w:pPr>
              <w:pStyle w:val="ListParagraph"/>
              <w:numPr>
                <w:ilvl w:val="0"/>
                <w:numId w:val="29"/>
              </w:numPr>
              <w:ind w:left="257" w:hanging="141"/>
            </w:pPr>
            <w:r>
              <w:t>Write four-</w:t>
            </w:r>
            <w:r w:rsidR="00286431">
              <w:t>thirty,</w:t>
            </w:r>
            <w:r>
              <w:t xml:space="preserve"> 4:30 and half past 4 on the chalkboard. </w:t>
            </w:r>
          </w:p>
          <w:p w14:paraId="691B8E4D" w14:textId="296781D1" w:rsidR="009E2405" w:rsidRDefault="009E2405" w:rsidP="00286431">
            <w:pPr>
              <w:pStyle w:val="ListParagraph"/>
              <w:numPr>
                <w:ilvl w:val="0"/>
                <w:numId w:val="29"/>
              </w:numPr>
              <w:ind w:left="257" w:hanging="141"/>
            </w:pPr>
            <w:r>
              <w:t>Continue moving the minute hand around the clock to 12 while children count by fives.</w:t>
            </w:r>
          </w:p>
          <w:p w14:paraId="62A28D30" w14:textId="294B9285" w:rsidR="009E2405" w:rsidRDefault="009E2405" w:rsidP="00286431">
            <w:pPr>
              <w:pStyle w:val="ListParagraph"/>
              <w:numPr>
                <w:ilvl w:val="0"/>
                <w:numId w:val="29"/>
              </w:numPr>
              <w:ind w:left="257" w:hanging="141"/>
            </w:pPr>
            <w:r>
              <w:t>Ask</w:t>
            </w:r>
            <w:r w:rsidR="00286431">
              <w:t>;</w:t>
            </w:r>
          </w:p>
          <w:p w14:paraId="110F62ED" w14:textId="77777777" w:rsidR="009E2405" w:rsidRDefault="009E2405" w:rsidP="00286431">
            <w:pPr>
              <w:pStyle w:val="ListParagraph"/>
              <w:numPr>
                <w:ilvl w:val="0"/>
                <w:numId w:val="31"/>
              </w:numPr>
              <w:ind w:left="399" w:hanging="142"/>
            </w:pPr>
            <w:r>
              <w:t xml:space="preserve">How much time has passed? </w:t>
            </w:r>
          </w:p>
          <w:p w14:paraId="19C7E47A" w14:textId="5647962A" w:rsidR="00286431" w:rsidRDefault="009E2405" w:rsidP="00286431">
            <w:pPr>
              <w:pStyle w:val="ListParagraph"/>
              <w:numPr>
                <w:ilvl w:val="0"/>
                <w:numId w:val="31"/>
              </w:numPr>
              <w:ind w:left="399" w:hanging="142"/>
            </w:pPr>
            <w:r>
              <w:t xml:space="preserve">What time is it now? </w:t>
            </w:r>
          </w:p>
          <w:p w14:paraId="71F84737" w14:textId="77777777" w:rsidR="00FF0C7C" w:rsidRDefault="009E2405" w:rsidP="00286431">
            <w:pPr>
              <w:pStyle w:val="ListParagraph"/>
              <w:numPr>
                <w:ilvl w:val="0"/>
                <w:numId w:val="29"/>
              </w:numPr>
              <w:ind w:left="257" w:hanging="141"/>
            </w:pPr>
            <w:r>
              <w:t>Discuss the two ways to read time at the half hour. (4:30 and half past 4) Where is the minute hand at half past the hour?</w:t>
            </w:r>
          </w:p>
          <w:p w14:paraId="50077011" w14:textId="77777777" w:rsidR="004B4A18" w:rsidRDefault="004B4A18" w:rsidP="004B4A18"/>
          <w:p w14:paraId="1B6FF326" w14:textId="77777777" w:rsidR="004B4A18" w:rsidRDefault="004B4A18" w:rsidP="004B4A18">
            <w:pPr>
              <w:rPr>
                <w:b/>
              </w:rPr>
            </w:pPr>
            <w:r w:rsidRPr="00AE0F48">
              <w:rPr>
                <w:b/>
              </w:rPr>
              <w:t>Day 8</w:t>
            </w:r>
            <w:r w:rsidR="00AE0F48" w:rsidRPr="00AE0F48">
              <w:rPr>
                <w:b/>
              </w:rPr>
              <w:t xml:space="preserve">, Lesson 8- 15 Mins </w:t>
            </w:r>
          </w:p>
          <w:p w14:paraId="0D5FA50F" w14:textId="77777777" w:rsidR="00AE0F48" w:rsidRDefault="00AE0F48" w:rsidP="00AE0F48">
            <w:pPr>
              <w:pStyle w:val="ListParagraph"/>
              <w:numPr>
                <w:ilvl w:val="0"/>
                <w:numId w:val="39"/>
              </w:numPr>
              <w:ind w:left="257" w:hanging="141"/>
            </w:pPr>
            <w:r w:rsidRPr="00AE0F48">
              <w:t xml:space="preserve">Before class, prepare some colored rectangles of card and write the days of the week in thick marker pen on each rectangle of card. </w:t>
            </w:r>
          </w:p>
          <w:p w14:paraId="223C7356" w14:textId="7F7C48B2" w:rsidR="00AE0F48" w:rsidRPr="00AE0F48" w:rsidRDefault="00AE0F48" w:rsidP="00AE0F48">
            <w:pPr>
              <w:pStyle w:val="ListParagraph"/>
              <w:numPr>
                <w:ilvl w:val="0"/>
                <w:numId w:val="39"/>
              </w:numPr>
              <w:ind w:left="257" w:hanging="141"/>
            </w:pPr>
            <w:r w:rsidRPr="00AE0F48">
              <w:t xml:space="preserve">You’ll be putting students in pairs so make enough sets for each pair. Also, if each day can be written on a different colored card it </w:t>
            </w:r>
            <w:r w:rsidRPr="00AE0F48">
              <w:lastRenderedPageBreak/>
              <w:t>will help the students to quickly identify each day.</w:t>
            </w:r>
          </w:p>
          <w:p w14:paraId="6D943DB3" w14:textId="77777777" w:rsidR="00AE0F48" w:rsidRDefault="00AE0F48" w:rsidP="00AE0F48">
            <w:pPr>
              <w:pStyle w:val="ListParagraph"/>
              <w:numPr>
                <w:ilvl w:val="0"/>
                <w:numId w:val="39"/>
              </w:numPr>
              <w:ind w:left="257" w:hanging="141"/>
            </w:pPr>
            <w:r w:rsidRPr="00AE0F48">
              <w:t xml:space="preserve">Put your students in pairs and give each pair a set of mixed up cards. By referring to the calendar, have the pairs put the days in order on the floor or table. </w:t>
            </w:r>
          </w:p>
          <w:p w14:paraId="38DDC1F0" w14:textId="77777777" w:rsidR="00AE0F48" w:rsidRDefault="00AE0F48" w:rsidP="00AE0F48">
            <w:pPr>
              <w:pStyle w:val="ListParagraph"/>
              <w:numPr>
                <w:ilvl w:val="0"/>
                <w:numId w:val="39"/>
              </w:numPr>
              <w:ind w:left="257" w:hanging="141"/>
            </w:pPr>
            <w:r w:rsidRPr="00AE0F48">
              <w:t>Then get everyone to touch each card and repeat after you as you chorus the days of the week paying special attention to the fi</w:t>
            </w:r>
            <w:r>
              <w:t>r</w:t>
            </w:r>
            <w:r w:rsidRPr="00AE0F48">
              <w:t xml:space="preserve">st letter of each word (e.g. "Th" for "Thursday"). </w:t>
            </w:r>
          </w:p>
          <w:p w14:paraId="724FABFF" w14:textId="77777777" w:rsidR="00AE0F48" w:rsidRDefault="00AE0F48" w:rsidP="00AE0F48">
            <w:pPr>
              <w:pStyle w:val="ListParagraph"/>
              <w:numPr>
                <w:ilvl w:val="0"/>
                <w:numId w:val="39"/>
              </w:numPr>
              <w:ind w:left="257" w:hanging="141"/>
            </w:pPr>
            <w:r w:rsidRPr="00AE0F48">
              <w:t>Run through</w:t>
            </w:r>
            <w:r>
              <w:t xml:space="preserve"> it</w:t>
            </w:r>
            <w:r w:rsidRPr="00AE0F48">
              <w:t xml:space="preserve"> a few times, getting faster and faster. Finally, get the pairs to mix up the cards and tell them they are going to race to see which pair can put their cards in order first. </w:t>
            </w:r>
          </w:p>
          <w:p w14:paraId="290231E8" w14:textId="65F13A1F" w:rsidR="00AE0F48" w:rsidRPr="00AE0F48" w:rsidRDefault="00AE0F48" w:rsidP="00AE0F48">
            <w:pPr>
              <w:pStyle w:val="ListParagraph"/>
              <w:numPr>
                <w:ilvl w:val="0"/>
                <w:numId w:val="39"/>
              </w:numPr>
              <w:ind w:left="257" w:hanging="141"/>
            </w:pPr>
            <w:r w:rsidRPr="00AE0F48">
              <w:t>Say "Ready, steady, go!" and let the students put the cards in order. The winner pair finished first with the correct order.</w:t>
            </w:r>
          </w:p>
        </w:tc>
      </w:tr>
      <w:tr w:rsidR="00C17E2A" w14:paraId="2739C41C" w14:textId="77777777" w:rsidTr="00E86387">
        <w:trPr>
          <w:trHeight w:val="893"/>
        </w:trPr>
        <w:tc>
          <w:tcPr>
            <w:tcW w:w="1097" w:type="pct"/>
            <w:tcBorders>
              <w:top w:val="single" w:sz="8" w:space="0" w:color="000000" w:themeColor="text1"/>
              <w:bottom w:val="single" w:sz="8" w:space="0" w:color="000000" w:themeColor="text1"/>
            </w:tcBorders>
          </w:tcPr>
          <w:p w14:paraId="69A6993D" w14:textId="5EFD084E" w:rsidR="001F4D29" w:rsidRPr="001F4D29" w:rsidRDefault="001F4D29" w:rsidP="001F4D29">
            <w:pPr>
              <w:pStyle w:val="ListParagraph"/>
              <w:ind w:left="142"/>
            </w:pPr>
          </w:p>
        </w:tc>
        <w:tc>
          <w:tcPr>
            <w:tcW w:w="113" w:type="pct"/>
          </w:tcPr>
          <w:p w14:paraId="37519F10" w14:textId="77777777" w:rsidR="00C17E2A" w:rsidRDefault="00C17E2A"/>
        </w:tc>
        <w:tc>
          <w:tcPr>
            <w:tcW w:w="1839" w:type="pct"/>
            <w:tcBorders>
              <w:top w:val="single" w:sz="8" w:space="0" w:color="000000" w:themeColor="text1"/>
              <w:bottom w:val="single" w:sz="8" w:space="0" w:color="000000" w:themeColor="text1"/>
            </w:tcBorders>
          </w:tcPr>
          <w:p w14:paraId="515003DA" w14:textId="77777777" w:rsidR="00C17E2A" w:rsidRDefault="00C17E2A" w:rsidP="00E86387">
            <w:pPr>
              <w:jc w:val="both"/>
            </w:pPr>
          </w:p>
        </w:tc>
        <w:tc>
          <w:tcPr>
            <w:tcW w:w="113" w:type="pct"/>
          </w:tcPr>
          <w:p w14:paraId="05B09046" w14:textId="77777777" w:rsidR="00C17E2A" w:rsidRDefault="00C17E2A"/>
        </w:tc>
        <w:tc>
          <w:tcPr>
            <w:tcW w:w="1838" w:type="pct"/>
            <w:tcBorders>
              <w:top w:val="single" w:sz="8" w:space="0" w:color="000000" w:themeColor="text1"/>
              <w:bottom w:val="single" w:sz="8" w:space="0" w:color="000000" w:themeColor="text1"/>
            </w:tcBorders>
          </w:tcPr>
          <w:p w14:paraId="619B8B3E" w14:textId="77777777" w:rsidR="00C17E2A" w:rsidRDefault="00C17E2A"/>
        </w:tc>
      </w:tr>
      <w:tr w:rsidR="00C17E2A" w14:paraId="7185304E" w14:textId="77777777" w:rsidTr="00E86387">
        <w:trPr>
          <w:trHeight w:val="893"/>
        </w:trPr>
        <w:tc>
          <w:tcPr>
            <w:tcW w:w="1097" w:type="pct"/>
            <w:tcBorders>
              <w:top w:val="single" w:sz="8" w:space="0" w:color="000000" w:themeColor="text1"/>
              <w:bottom w:val="single" w:sz="8" w:space="0" w:color="000000" w:themeColor="text1"/>
            </w:tcBorders>
          </w:tcPr>
          <w:p w14:paraId="6E251FF0" w14:textId="4533C495" w:rsidR="00F208E3" w:rsidRDefault="003B1470">
            <w:pPr>
              <w:pStyle w:val="Heading2"/>
            </w:pPr>
            <w:r>
              <w:t xml:space="preserve">Assessment </w:t>
            </w:r>
            <w:r w:rsidR="00D27DC3">
              <w:t>Activity</w:t>
            </w:r>
          </w:p>
          <w:p w14:paraId="6E0950CF" w14:textId="794BD3EA" w:rsidR="00C17E2A" w:rsidRPr="00F208E3" w:rsidRDefault="00D453F3" w:rsidP="00D453F3">
            <w:pPr>
              <w:pStyle w:val="ListParagraph"/>
              <w:numPr>
                <w:ilvl w:val="0"/>
                <w:numId w:val="34"/>
              </w:numPr>
              <w:ind w:left="142" w:hanging="142"/>
            </w:pPr>
            <w:r w:rsidRPr="00D453F3">
              <w:t>As a class review the activity with the clocks and ask them questions about telling time by the hour.</w:t>
            </w:r>
          </w:p>
        </w:tc>
        <w:tc>
          <w:tcPr>
            <w:tcW w:w="113" w:type="pct"/>
          </w:tcPr>
          <w:p w14:paraId="21473C1E" w14:textId="77777777" w:rsidR="00C17E2A" w:rsidRDefault="00C17E2A" w:rsidP="00287F69">
            <w:pPr>
              <w:pStyle w:val="Heading2"/>
            </w:pPr>
          </w:p>
        </w:tc>
        <w:tc>
          <w:tcPr>
            <w:tcW w:w="1839"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22BC3889" w14:textId="77777777" w:rsidR="00141B3D" w:rsidRDefault="00141B3D" w:rsidP="00141B3D">
            <w:pPr>
              <w:pStyle w:val="ListParagraph"/>
              <w:numPr>
                <w:ilvl w:val="0"/>
                <w:numId w:val="33"/>
              </w:numPr>
              <w:ind w:left="262" w:hanging="142"/>
            </w:pPr>
            <w:r w:rsidRPr="00141B3D">
              <w:t xml:space="preserve">Display the time on a large clock. Divide the class into teams. </w:t>
            </w:r>
          </w:p>
          <w:p w14:paraId="6C071BA5" w14:textId="77777777" w:rsidR="00141B3D" w:rsidRDefault="00141B3D" w:rsidP="00141B3D">
            <w:pPr>
              <w:pStyle w:val="ListParagraph"/>
              <w:numPr>
                <w:ilvl w:val="0"/>
                <w:numId w:val="33"/>
              </w:numPr>
              <w:ind w:left="262" w:hanging="142"/>
            </w:pPr>
            <w:r w:rsidRPr="00141B3D">
              <w:t xml:space="preserve">Each member must read the time on the clock in two ways: in standard notation and as "__ minutes to __" </w:t>
            </w:r>
          </w:p>
          <w:p w14:paraId="44D9FD2D" w14:textId="29D1ADD9" w:rsidR="00CB08CC" w:rsidRPr="00287F69" w:rsidRDefault="00141B3D" w:rsidP="00141B3D">
            <w:pPr>
              <w:pStyle w:val="ListParagraph"/>
              <w:numPr>
                <w:ilvl w:val="0"/>
                <w:numId w:val="33"/>
              </w:numPr>
              <w:ind w:left="262" w:hanging="142"/>
            </w:pPr>
            <w:r w:rsidRPr="00141B3D">
              <w:t>Score one point for each correct response. The team with the most points wins. Quiz</w:t>
            </w:r>
          </w:p>
        </w:tc>
        <w:tc>
          <w:tcPr>
            <w:tcW w:w="113" w:type="pct"/>
          </w:tcPr>
          <w:p w14:paraId="79D27C9D" w14:textId="77777777" w:rsidR="00C17E2A" w:rsidRDefault="00C17E2A"/>
        </w:tc>
        <w:tc>
          <w:tcPr>
            <w:tcW w:w="1838" w:type="pct"/>
            <w:tcBorders>
              <w:top w:val="single" w:sz="8" w:space="0" w:color="000000" w:themeColor="text1"/>
              <w:bottom w:val="single" w:sz="8" w:space="0" w:color="000000" w:themeColor="text1"/>
            </w:tcBorders>
          </w:tcPr>
          <w:p w14:paraId="17AAB4EC" w14:textId="77777777" w:rsidR="00A31580" w:rsidRPr="00A31580" w:rsidRDefault="00A31580" w:rsidP="00A31580">
            <w:pPr>
              <w:spacing w:line="240" w:lineRule="auto"/>
              <w:outlineLvl w:val="1"/>
              <w:rPr>
                <w:rFonts w:asciiTheme="majorHAnsi" w:eastAsiaTheme="majorEastAsia" w:hAnsiTheme="majorHAnsi" w:cstheme="majorBidi"/>
                <w:color w:val="F16522" w:themeColor="accent1"/>
              </w:rPr>
            </w:pPr>
            <w:r w:rsidRPr="00A31580">
              <w:rPr>
                <w:rFonts w:asciiTheme="majorHAnsi" w:eastAsiaTheme="majorEastAsia" w:hAnsiTheme="majorHAnsi" w:cstheme="majorBidi"/>
                <w:color w:val="F16522" w:themeColor="accent1"/>
              </w:rPr>
              <w:t>Assessment Activity</w:t>
            </w:r>
          </w:p>
          <w:p w14:paraId="1B038800" w14:textId="5E4D5D29" w:rsidR="00C17E2A" w:rsidRDefault="00C17E2A" w:rsidP="00B832B8">
            <w:pPr>
              <w:pStyle w:val="ListParagraph"/>
              <w:numPr>
                <w:ilvl w:val="0"/>
                <w:numId w:val="3"/>
              </w:numPr>
              <w:ind w:left="255" w:hanging="142"/>
            </w:pPr>
          </w:p>
        </w:tc>
      </w:tr>
      <w:tr w:rsidR="00C17E2A" w14:paraId="0F1361F9" w14:textId="77777777" w:rsidTr="00E86387">
        <w:trPr>
          <w:trHeight w:val="893"/>
        </w:trPr>
        <w:tc>
          <w:tcPr>
            <w:tcW w:w="1097" w:type="pct"/>
            <w:tcBorders>
              <w:top w:val="single" w:sz="8" w:space="0" w:color="000000" w:themeColor="text1"/>
              <w:bottom w:val="single" w:sz="18" w:space="0" w:color="000000" w:themeColor="text1"/>
            </w:tcBorders>
          </w:tcPr>
          <w:p w14:paraId="1D9B050B" w14:textId="77777777" w:rsidR="00C17E2A" w:rsidRDefault="00D27DC3">
            <w:pPr>
              <w:pStyle w:val="Heading2"/>
            </w:pPr>
            <w:r>
              <w:t>Summary</w:t>
            </w:r>
          </w:p>
        </w:tc>
        <w:tc>
          <w:tcPr>
            <w:tcW w:w="113" w:type="pct"/>
          </w:tcPr>
          <w:p w14:paraId="5F1D2F44" w14:textId="77777777" w:rsidR="00C17E2A" w:rsidRDefault="00C17E2A"/>
        </w:tc>
        <w:tc>
          <w:tcPr>
            <w:tcW w:w="1839" w:type="pct"/>
            <w:tcBorders>
              <w:top w:val="single" w:sz="8" w:space="0" w:color="000000" w:themeColor="text1"/>
              <w:bottom w:val="single" w:sz="18" w:space="0" w:color="000000" w:themeColor="text1"/>
            </w:tcBorders>
          </w:tcPr>
          <w:p w14:paraId="7DAB2D59" w14:textId="58FBD7D8" w:rsidR="00C17E2A" w:rsidRDefault="00C17E2A" w:rsidP="00B832B8">
            <w:pPr>
              <w:pStyle w:val="ListParagraph"/>
              <w:numPr>
                <w:ilvl w:val="0"/>
                <w:numId w:val="4"/>
              </w:numPr>
              <w:ind w:left="262" w:hanging="142"/>
            </w:pPr>
          </w:p>
        </w:tc>
        <w:tc>
          <w:tcPr>
            <w:tcW w:w="113" w:type="pct"/>
          </w:tcPr>
          <w:p w14:paraId="2AF7B3E2" w14:textId="77777777" w:rsidR="00C17E2A" w:rsidRDefault="00C17E2A"/>
        </w:tc>
        <w:tc>
          <w:tcPr>
            <w:tcW w:w="1838"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headerReference w:type="default" r:id="rId27"/>
      <w:footerReference w:type="default" r:id="rId28"/>
      <w:headerReference w:type="first" r:id="rId2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04CAB" w14:textId="77777777" w:rsidR="00B503D8" w:rsidRDefault="00B503D8">
      <w:pPr>
        <w:spacing w:before="0" w:after="0" w:line="240" w:lineRule="auto"/>
      </w:pPr>
      <w:r>
        <w:separator/>
      </w:r>
    </w:p>
  </w:endnote>
  <w:endnote w:type="continuationSeparator" w:id="0">
    <w:p w14:paraId="7EF2722D" w14:textId="77777777" w:rsidR="00B503D8" w:rsidRDefault="00B503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77777777" w:rsidR="00C17E2A" w:rsidRDefault="00D27DC3">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0E20" w14:textId="77777777" w:rsidR="00B503D8" w:rsidRDefault="00B503D8">
      <w:pPr>
        <w:spacing w:before="0" w:after="0" w:line="240" w:lineRule="auto"/>
      </w:pPr>
      <w:r>
        <w:separator/>
      </w:r>
    </w:p>
  </w:footnote>
  <w:footnote w:type="continuationSeparator" w:id="0">
    <w:p w14:paraId="346074AF" w14:textId="77777777" w:rsidR="00B503D8" w:rsidRDefault="00B503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DBD47" w14:textId="62BB4406" w:rsidR="006F51AC" w:rsidRDefault="006F51AC">
    <w:pPr>
      <w:pStyle w:val="Header"/>
    </w:pPr>
  </w:p>
  <w:p w14:paraId="452D882D" w14:textId="77777777" w:rsidR="006F51AC" w:rsidRDefault="006F5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5A270024" w:rsidR="00A25094" w:rsidRDefault="003D30E4">
    <w:pPr>
      <w:pStyle w:val="Header"/>
    </w:pPr>
    <w:r>
      <w:rPr>
        <w:noProof/>
      </w:rPr>
      <mc:AlternateContent>
        <mc:Choice Requires="wpg">
          <w:drawing>
            <wp:anchor distT="0" distB="0" distL="114300" distR="114300" simplePos="0" relativeHeight="251660288" behindDoc="0" locked="0" layoutInCell="1" allowOverlap="1" wp14:anchorId="253D488C" wp14:editId="29BE4F76">
              <wp:simplePos x="0" y="0"/>
              <wp:positionH relativeFrom="column">
                <wp:posOffset>7686675</wp:posOffset>
              </wp:positionH>
              <wp:positionV relativeFrom="paragraph">
                <wp:posOffset>-400050</wp:posOffset>
              </wp:positionV>
              <wp:extent cx="1362075" cy="6477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1362075" cy="647700"/>
                        <a:chOff x="0" y="0"/>
                        <a:chExt cx="1362075" cy="647700"/>
                      </a:xfrm>
                    </wpg:grpSpPr>
                    <pic:pic xmlns:pic="http://schemas.openxmlformats.org/drawingml/2006/picture">
                      <pic:nvPicPr>
                        <pic:cNvPr id="2" name="Picture 2" descr="A close up of a logo&#10;&#10;Description generated with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81000" y="0"/>
                          <a:ext cx="485775" cy="485775"/>
                        </a:xfrm>
                        <a:prstGeom prst="rect">
                          <a:avLst/>
                        </a:prstGeom>
                      </pic:spPr>
                    </pic:pic>
                    <wps:wsp>
                      <wps:cNvPr id="217" name="Text Box 2"/>
                      <wps:cNvSpPr txBox="1">
                        <a:spLocks noChangeArrowheads="1"/>
                      </wps:cNvSpPr>
                      <wps:spPr bwMode="auto">
                        <a:xfrm>
                          <a:off x="0" y="381000"/>
                          <a:ext cx="1362075" cy="266700"/>
                        </a:xfrm>
                        <a:prstGeom prst="rect">
                          <a:avLst/>
                        </a:prstGeom>
                        <a:noFill/>
                        <a:ln w="9525">
                          <a:noFill/>
                          <a:miter lim="800000"/>
                          <a:headEnd/>
                          <a:tailEnd/>
                        </a:ln>
                      </wps:spPr>
                      <wps:txb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wps:txbx>
                      <wps:bodyPr rot="0" vert="horz" wrap="square" lIns="91440" tIns="45720" rIns="91440" bIns="45720" anchor="t" anchorCtr="0">
                        <a:noAutofit/>
                      </wps:bodyPr>
                    </wps:wsp>
                  </wpg:wgp>
                </a:graphicData>
              </a:graphic>
            </wp:anchor>
          </w:drawing>
        </mc:Choice>
        <mc:Fallback>
          <w:pict>
            <v:group w14:anchorId="253D488C" id="Group 3" o:spid="_x0000_s1027" style="position:absolute;margin-left:605.25pt;margin-top:-31.5pt;width:107.25pt;height:51pt;z-index:251660288" coordsize="13620,647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A close up of a logo&#10;&#10;Description generated with high confidence" style="position:absolute;left:3810;width:485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">
                <v:imagedata r:id="rId2" o:title="A close up of a logo&#10;&#10;Description generated with high confidence"/>
              </v:shape>
              <v:shapetype id="_x0000_t202" coordsize="21600,21600" o:spt="202" path="m,l,21600r21600,l21600,xe">
                <v:stroke joinstyle="miter"/>
                <v:path gradientshapeok="t" o:connecttype="rect"/>
              </v:shapetype>
              <v:shape id="Text Box 2" o:spid="_x0000_s1029" type="#_x0000_t202" style="position:absolute;top:3810;width:1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E59AB7F" w14:textId="4F1F8455" w:rsidR="003D30E4" w:rsidRPr="003D30E4" w:rsidRDefault="003D30E4">
                      <w:pPr>
                        <w:rPr>
                          <w:sz w:val="16"/>
                          <w:szCs w:val="16"/>
                          <w:lang w:val="en-GB"/>
                        </w:rPr>
                      </w:pPr>
                      <w:r w:rsidRPr="003D30E4">
                        <w:rPr>
                          <w:sz w:val="16"/>
                          <w:szCs w:val="16"/>
                          <w:lang w:val="en-GB"/>
                        </w:rPr>
                        <w:t xml:space="preserve">Innovative Digital Learning </w:t>
                      </w:r>
                    </w:p>
                  </w:txbxContent>
                </v:textbox>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2E53295"/>
    <w:multiLevelType w:val="hybridMultilevel"/>
    <w:tmpl w:val="50B81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80618"/>
    <w:multiLevelType w:val="hybridMultilevel"/>
    <w:tmpl w:val="AEE290C4"/>
    <w:lvl w:ilvl="0" w:tplc="18DE6050">
      <w:start w:val="1"/>
      <w:numFmt w:val="decimal"/>
      <w:lvlText w:val="%1."/>
      <w:lvlJc w:val="left"/>
      <w:pPr>
        <w:ind w:left="1211"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230226"/>
    <w:multiLevelType w:val="hybridMultilevel"/>
    <w:tmpl w:val="1D5A6A90"/>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 w15:restartNumberingAfterBreak="0">
    <w:nsid w:val="0C943304"/>
    <w:multiLevelType w:val="hybridMultilevel"/>
    <w:tmpl w:val="B3DECE84"/>
    <w:lvl w:ilvl="0" w:tplc="D0B2B5B2">
      <w:start w:val="1"/>
      <w:numFmt w:val="decimal"/>
      <w:lvlText w:val="%1."/>
      <w:lvlJc w:val="left"/>
      <w:pPr>
        <w:ind w:left="1211"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3A23D6"/>
    <w:multiLevelType w:val="hybridMultilevel"/>
    <w:tmpl w:val="3A0C44D4"/>
    <w:lvl w:ilvl="0" w:tplc="C5BE9D78">
      <w:start w:val="7"/>
      <w:numFmt w:val="decimal"/>
      <w:lvlText w:val="%1."/>
      <w:lvlJc w:val="left"/>
      <w:pPr>
        <w:ind w:left="982"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3352C"/>
    <w:multiLevelType w:val="hybridMultilevel"/>
    <w:tmpl w:val="46F6E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C57D5C"/>
    <w:multiLevelType w:val="hybridMultilevel"/>
    <w:tmpl w:val="3602591A"/>
    <w:lvl w:ilvl="0" w:tplc="6F82356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41C43"/>
    <w:multiLevelType w:val="hybridMultilevel"/>
    <w:tmpl w:val="AE82641C"/>
    <w:lvl w:ilvl="0" w:tplc="1658800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86B7E"/>
    <w:multiLevelType w:val="hybridMultilevel"/>
    <w:tmpl w:val="25906F8E"/>
    <w:lvl w:ilvl="0" w:tplc="6F82356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48186C"/>
    <w:multiLevelType w:val="hybridMultilevel"/>
    <w:tmpl w:val="3CB0B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8E11B1"/>
    <w:multiLevelType w:val="hybridMultilevel"/>
    <w:tmpl w:val="0630A182"/>
    <w:lvl w:ilvl="0" w:tplc="BBB6B3B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15:restartNumberingAfterBreak="0">
    <w:nsid w:val="2589404F"/>
    <w:multiLevelType w:val="hybridMultilevel"/>
    <w:tmpl w:val="6472E0EA"/>
    <w:lvl w:ilvl="0" w:tplc="0809000F">
      <w:start w:val="1"/>
      <w:numFmt w:val="decimal"/>
      <w:lvlText w:val="%1."/>
      <w:lvlJc w:val="left"/>
      <w:pPr>
        <w:ind w:left="982" w:hanging="360"/>
      </w:pPr>
    </w:lvl>
    <w:lvl w:ilvl="1" w:tplc="08090019" w:tentative="1">
      <w:start w:val="1"/>
      <w:numFmt w:val="lowerLetter"/>
      <w:lvlText w:val="%2."/>
      <w:lvlJc w:val="left"/>
      <w:pPr>
        <w:ind w:left="1702" w:hanging="360"/>
      </w:pPr>
    </w:lvl>
    <w:lvl w:ilvl="2" w:tplc="0809001B" w:tentative="1">
      <w:start w:val="1"/>
      <w:numFmt w:val="lowerRoman"/>
      <w:lvlText w:val="%3."/>
      <w:lvlJc w:val="right"/>
      <w:pPr>
        <w:ind w:left="2422" w:hanging="180"/>
      </w:pPr>
    </w:lvl>
    <w:lvl w:ilvl="3" w:tplc="0809000F" w:tentative="1">
      <w:start w:val="1"/>
      <w:numFmt w:val="decimal"/>
      <w:lvlText w:val="%4."/>
      <w:lvlJc w:val="left"/>
      <w:pPr>
        <w:ind w:left="3142" w:hanging="360"/>
      </w:pPr>
    </w:lvl>
    <w:lvl w:ilvl="4" w:tplc="08090019" w:tentative="1">
      <w:start w:val="1"/>
      <w:numFmt w:val="lowerLetter"/>
      <w:lvlText w:val="%5."/>
      <w:lvlJc w:val="left"/>
      <w:pPr>
        <w:ind w:left="3862" w:hanging="360"/>
      </w:pPr>
    </w:lvl>
    <w:lvl w:ilvl="5" w:tplc="0809001B" w:tentative="1">
      <w:start w:val="1"/>
      <w:numFmt w:val="lowerRoman"/>
      <w:lvlText w:val="%6."/>
      <w:lvlJc w:val="right"/>
      <w:pPr>
        <w:ind w:left="4582" w:hanging="180"/>
      </w:pPr>
    </w:lvl>
    <w:lvl w:ilvl="6" w:tplc="0809000F" w:tentative="1">
      <w:start w:val="1"/>
      <w:numFmt w:val="decimal"/>
      <w:lvlText w:val="%7."/>
      <w:lvlJc w:val="left"/>
      <w:pPr>
        <w:ind w:left="5302" w:hanging="360"/>
      </w:pPr>
    </w:lvl>
    <w:lvl w:ilvl="7" w:tplc="08090019" w:tentative="1">
      <w:start w:val="1"/>
      <w:numFmt w:val="lowerLetter"/>
      <w:lvlText w:val="%8."/>
      <w:lvlJc w:val="left"/>
      <w:pPr>
        <w:ind w:left="6022" w:hanging="360"/>
      </w:pPr>
    </w:lvl>
    <w:lvl w:ilvl="8" w:tplc="0809001B" w:tentative="1">
      <w:start w:val="1"/>
      <w:numFmt w:val="lowerRoman"/>
      <w:lvlText w:val="%9."/>
      <w:lvlJc w:val="right"/>
      <w:pPr>
        <w:ind w:left="6742" w:hanging="180"/>
      </w:pPr>
    </w:lvl>
  </w:abstractNum>
  <w:abstractNum w:abstractNumId="14" w15:restartNumberingAfterBreak="0">
    <w:nsid w:val="25AA165E"/>
    <w:multiLevelType w:val="hybridMultilevel"/>
    <w:tmpl w:val="F0188658"/>
    <w:lvl w:ilvl="0" w:tplc="0809000F">
      <w:start w:val="1"/>
      <w:numFmt w:val="decimal"/>
      <w:lvlText w:val="%1."/>
      <w:lvlJc w:val="left"/>
      <w:pPr>
        <w:ind w:left="720" w:hanging="360"/>
      </w:pPr>
    </w:lvl>
    <w:lvl w:ilvl="1" w:tplc="5A341840">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1C0402"/>
    <w:multiLevelType w:val="hybridMultilevel"/>
    <w:tmpl w:val="8DE0450E"/>
    <w:lvl w:ilvl="0" w:tplc="DED63F9C">
      <w:start w:val="1"/>
      <w:numFmt w:val="decimal"/>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6" w15:restartNumberingAfterBreak="0">
    <w:nsid w:val="2A0244D8"/>
    <w:multiLevelType w:val="hybridMultilevel"/>
    <w:tmpl w:val="A7002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4B4064"/>
    <w:multiLevelType w:val="hybridMultilevel"/>
    <w:tmpl w:val="0630A182"/>
    <w:lvl w:ilvl="0" w:tplc="BBB6B3B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2D95694C"/>
    <w:multiLevelType w:val="hybridMultilevel"/>
    <w:tmpl w:val="AEE290C4"/>
    <w:lvl w:ilvl="0" w:tplc="18DE6050">
      <w:start w:val="1"/>
      <w:numFmt w:val="decimal"/>
      <w:lvlText w:val="%1."/>
      <w:lvlJc w:val="left"/>
      <w:pPr>
        <w:ind w:left="1211"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9B5A4C"/>
    <w:multiLevelType w:val="hybridMultilevel"/>
    <w:tmpl w:val="A6EE8C86"/>
    <w:lvl w:ilvl="0" w:tplc="E8664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1954E25"/>
    <w:multiLevelType w:val="hybridMultilevel"/>
    <w:tmpl w:val="2E8E5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A401C5"/>
    <w:multiLevelType w:val="hybridMultilevel"/>
    <w:tmpl w:val="2828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1E5152"/>
    <w:multiLevelType w:val="hybridMultilevel"/>
    <w:tmpl w:val="48927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2035C4"/>
    <w:multiLevelType w:val="hybridMultilevel"/>
    <w:tmpl w:val="A79CA83A"/>
    <w:lvl w:ilvl="0" w:tplc="0809000F">
      <w:start w:val="1"/>
      <w:numFmt w:val="decimal"/>
      <w:lvlText w:val="%1."/>
      <w:lvlJc w:val="left"/>
      <w:pPr>
        <w:ind w:left="836" w:hanging="360"/>
      </w:pPr>
    </w:lvl>
    <w:lvl w:ilvl="1" w:tplc="08090019" w:tentative="1">
      <w:start w:val="1"/>
      <w:numFmt w:val="lowerLetter"/>
      <w:lvlText w:val="%2."/>
      <w:lvlJc w:val="left"/>
      <w:pPr>
        <w:ind w:left="1556" w:hanging="360"/>
      </w:pPr>
    </w:lvl>
    <w:lvl w:ilvl="2" w:tplc="0809001B" w:tentative="1">
      <w:start w:val="1"/>
      <w:numFmt w:val="lowerRoman"/>
      <w:lvlText w:val="%3."/>
      <w:lvlJc w:val="right"/>
      <w:pPr>
        <w:ind w:left="2276" w:hanging="180"/>
      </w:pPr>
    </w:lvl>
    <w:lvl w:ilvl="3" w:tplc="0809000F" w:tentative="1">
      <w:start w:val="1"/>
      <w:numFmt w:val="decimal"/>
      <w:lvlText w:val="%4."/>
      <w:lvlJc w:val="left"/>
      <w:pPr>
        <w:ind w:left="2996" w:hanging="360"/>
      </w:pPr>
    </w:lvl>
    <w:lvl w:ilvl="4" w:tplc="08090019" w:tentative="1">
      <w:start w:val="1"/>
      <w:numFmt w:val="lowerLetter"/>
      <w:lvlText w:val="%5."/>
      <w:lvlJc w:val="left"/>
      <w:pPr>
        <w:ind w:left="3716" w:hanging="360"/>
      </w:pPr>
    </w:lvl>
    <w:lvl w:ilvl="5" w:tplc="0809001B" w:tentative="1">
      <w:start w:val="1"/>
      <w:numFmt w:val="lowerRoman"/>
      <w:lvlText w:val="%6."/>
      <w:lvlJc w:val="right"/>
      <w:pPr>
        <w:ind w:left="4436" w:hanging="180"/>
      </w:pPr>
    </w:lvl>
    <w:lvl w:ilvl="6" w:tplc="0809000F" w:tentative="1">
      <w:start w:val="1"/>
      <w:numFmt w:val="decimal"/>
      <w:lvlText w:val="%7."/>
      <w:lvlJc w:val="left"/>
      <w:pPr>
        <w:ind w:left="5156" w:hanging="360"/>
      </w:pPr>
    </w:lvl>
    <w:lvl w:ilvl="7" w:tplc="08090019" w:tentative="1">
      <w:start w:val="1"/>
      <w:numFmt w:val="lowerLetter"/>
      <w:lvlText w:val="%8."/>
      <w:lvlJc w:val="left"/>
      <w:pPr>
        <w:ind w:left="5876" w:hanging="360"/>
      </w:pPr>
    </w:lvl>
    <w:lvl w:ilvl="8" w:tplc="0809001B" w:tentative="1">
      <w:start w:val="1"/>
      <w:numFmt w:val="lowerRoman"/>
      <w:lvlText w:val="%9."/>
      <w:lvlJc w:val="right"/>
      <w:pPr>
        <w:ind w:left="6596" w:hanging="180"/>
      </w:pPr>
    </w:lvl>
  </w:abstractNum>
  <w:abstractNum w:abstractNumId="24" w15:restartNumberingAfterBreak="0">
    <w:nsid w:val="3BD46792"/>
    <w:multiLevelType w:val="hybridMultilevel"/>
    <w:tmpl w:val="0ADCD68C"/>
    <w:lvl w:ilvl="0" w:tplc="6F82356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9B5700"/>
    <w:multiLevelType w:val="hybridMultilevel"/>
    <w:tmpl w:val="0DF85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1737B0"/>
    <w:multiLevelType w:val="hybridMultilevel"/>
    <w:tmpl w:val="4448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4173A2"/>
    <w:multiLevelType w:val="hybridMultilevel"/>
    <w:tmpl w:val="D80A7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4DD06C6"/>
    <w:multiLevelType w:val="hybridMultilevel"/>
    <w:tmpl w:val="2BDA9928"/>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9" w15:restartNumberingAfterBreak="0">
    <w:nsid w:val="475F3934"/>
    <w:multiLevelType w:val="hybridMultilevel"/>
    <w:tmpl w:val="14CE75D6"/>
    <w:lvl w:ilvl="0" w:tplc="0809000F">
      <w:start w:val="1"/>
      <w:numFmt w:val="decimal"/>
      <w:lvlText w:val="%1."/>
      <w:lvlJc w:val="left"/>
      <w:pPr>
        <w:ind w:left="720" w:hanging="360"/>
      </w:pPr>
    </w:lvl>
    <w:lvl w:ilvl="1" w:tplc="2B166016">
      <w:numFmt w:val="bullet"/>
      <w:lvlText w:val="•"/>
      <w:lvlJc w:val="left"/>
      <w:pPr>
        <w:ind w:left="1800" w:hanging="72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D84FFC"/>
    <w:multiLevelType w:val="hybridMultilevel"/>
    <w:tmpl w:val="4B487E00"/>
    <w:lvl w:ilvl="0" w:tplc="0809000F">
      <w:start w:val="1"/>
      <w:numFmt w:val="decimal"/>
      <w:lvlText w:val="%1."/>
      <w:lvlJc w:val="left"/>
      <w:pPr>
        <w:ind w:left="786" w:hanging="360"/>
      </w:pPr>
    </w:lvl>
    <w:lvl w:ilvl="1" w:tplc="312CAA78">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987B29"/>
    <w:multiLevelType w:val="hybridMultilevel"/>
    <w:tmpl w:val="AE82641C"/>
    <w:lvl w:ilvl="0" w:tplc="1658800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6A69CC"/>
    <w:multiLevelType w:val="hybridMultilevel"/>
    <w:tmpl w:val="FB8CC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5F12460"/>
    <w:multiLevelType w:val="hybridMultilevel"/>
    <w:tmpl w:val="6A4431F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C63EF5"/>
    <w:multiLevelType w:val="hybridMultilevel"/>
    <w:tmpl w:val="08669250"/>
    <w:lvl w:ilvl="0" w:tplc="08090001">
      <w:start w:val="1"/>
      <w:numFmt w:val="bullet"/>
      <w:lvlText w:val=""/>
      <w:lvlJc w:val="left"/>
      <w:pPr>
        <w:ind w:left="786" w:hanging="360"/>
      </w:pPr>
      <w:rPr>
        <w:rFonts w:ascii="Symbol" w:hAnsi="Symbol" w:hint="default"/>
      </w:rPr>
    </w:lvl>
    <w:lvl w:ilvl="1" w:tplc="312CAA78">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E06DF8"/>
    <w:multiLevelType w:val="hybridMultilevel"/>
    <w:tmpl w:val="44B8B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04599B"/>
    <w:multiLevelType w:val="hybridMultilevel"/>
    <w:tmpl w:val="F0188658"/>
    <w:lvl w:ilvl="0" w:tplc="0809000F">
      <w:start w:val="1"/>
      <w:numFmt w:val="decimal"/>
      <w:lvlText w:val="%1."/>
      <w:lvlJc w:val="left"/>
      <w:pPr>
        <w:ind w:left="720" w:hanging="360"/>
      </w:pPr>
    </w:lvl>
    <w:lvl w:ilvl="1" w:tplc="5A341840">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F33666"/>
    <w:multiLevelType w:val="hybridMultilevel"/>
    <w:tmpl w:val="630E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533E83"/>
    <w:multiLevelType w:val="hybridMultilevel"/>
    <w:tmpl w:val="B5564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16"/>
  </w:num>
  <w:num w:numId="4">
    <w:abstractNumId w:val="37"/>
  </w:num>
  <w:num w:numId="5">
    <w:abstractNumId w:val="19"/>
  </w:num>
  <w:num w:numId="6">
    <w:abstractNumId w:val="13"/>
  </w:num>
  <w:num w:numId="7">
    <w:abstractNumId w:val="22"/>
  </w:num>
  <w:num w:numId="8">
    <w:abstractNumId w:val="17"/>
  </w:num>
  <w:num w:numId="9">
    <w:abstractNumId w:val="3"/>
  </w:num>
  <w:num w:numId="10">
    <w:abstractNumId w:val="35"/>
  </w:num>
  <w:num w:numId="11">
    <w:abstractNumId w:val="30"/>
  </w:num>
  <w:num w:numId="12">
    <w:abstractNumId w:val="34"/>
  </w:num>
  <w:num w:numId="13">
    <w:abstractNumId w:val="31"/>
  </w:num>
  <w:num w:numId="14">
    <w:abstractNumId w:val="9"/>
  </w:num>
  <w:num w:numId="15">
    <w:abstractNumId w:val="27"/>
  </w:num>
  <w:num w:numId="16">
    <w:abstractNumId w:val="1"/>
  </w:num>
  <w:num w:numId="17">
    <w:abstractNumId w:val="20"/>
  </w:num>
  <w:num w:numId="18">
    <w:abstractNumId w:val="5"/>
  </w:num>
  <w:num w:numId="19">
    <w:abstractNumId w:val="4"/>
  </w:num>
  <w:num w:numId="20">
    <w:abstractNumId w:val="25"/>
  </w:num>
  <w:num w:numId="21">
    <w:abstractNumId w:val="38"/>
  </w:num>
  <w:num w:numId="22">
    <w:abstractNumId w:val="14"/>
  </w:num>
  <w:num w:numId="23">
    <w:abstractNumId w:val="36"/>
  </w:num>
  <w:num w:numId="24">
    <w:abstractNumId w:val="6"/>
  </w:num>
  <w:num w:numId="25">
    <w:abstractNumId w:val="18"/>
  </w:num>
  <w:num w:numId="26">
    <w:abstractNumId w:val="23"/>
  </w:num>
  <w:num w:numId="27">
    <w:abstractNumId w:val="29"/>
  </w:num>
  <w:num w:numId="28">
    <w:abstractNumId w:val="2"/>
  </w:num>
  <w:num w:numId="29">
    <w:abstractNumId w:val="21"/>
  </w:num>
  <w:num w:numId="30">
    <w:abstractNumId w:val="32"/>
  </w:num>
  <w:num w:numId="31">
    <w:abstractNumId w:val="33"/>
  </w:num>
  <w:num w:numId="32">
    <w:abstractNumId w:val="26"/>
  </w:num>
  <w:num w:numId="33">
    <w:abstractNumId w:val="15"/>
  </w:num>
  <w:num w:numId="34">
    <w:abstractNumId w:val="28"/>
  </w:num>
  <w:num w:numId="35">
    <w:abstractNumId w:val="12"/>
  </w:num>
  <w:num w:numId="36">
    <w:abstractNumId w:val="11"/>
  </w:num>
  <w:num w:numId="37">
    <w:abstractNumId w:val="7"/>
  </w:num>
  <w:num w:numId="38">
    <w:abstractNumId w:val="24"/>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06586"/>
    <w:rsid w:val="000076D2"/>
    <w:rsid w:val="00022D76"/>
    <w:rsid w:val="00023109"/>
    <w:rsid w:val="000321DA"/>
    <w:rsid w:val="00044188"/>
    <w:rsid w:val="0004502C"/>
    <w:rsid w:val="00045B83"/>
    <w:rsid w:val="0005291F"/>
    <w:rsid w:val="00053AAD"/>
    <w:rsid w:val="00061B06"/>
    <w:rsid w:val="00066809"/>
    <w:rsid w:val="0007261F"/>
    <w:rsid w:val="00074099"/>
    <w:rsid w:val="00081C2C"/>
    <w:rsid w:val="00083AE4"/>
    <w:rsid w:val="000904AA"/>
    <w:rsid w:val="000917C2"/>
    <w:rsid w:val="00093A69"/>
    <w:rsid w:val="000A1838"/>
    <w:rsid w:val="000A37E8"/>
    <w:rsid w:val="000A4843"/>
    <w:rsid w:val="000B3601"/>
    <w:rsid w:val="000B706C"/>
    <w:rsid w:val="000B72D9"/>
    <w:rsid w:val="000C1762"/>
    <w:rsid w:val="000C3B68"/>
    <w:rsid w:val="000C562D"/>
    <w:rsid w:val="000D0272"/>
    <w:rsid w:val="000E2543"/>
    <w:rsid w:val="000E4065"/>
    <w:rsid w:val="000E770E"/>
    <w:rsid w:val="000F10BB"/>
    <w:rsid w:val="000F10C0"/>
    <w:rsid w:val="000F7E71"/>
    <w:rsid w:val="00126DB5"/>
    <w:rsid w:val="001300FB"/>
    <w:rsid w:val="00130C55"/>
    <w:rsid w:val="0013214D"/>
    <w:rsid w:val="001325A6"/>
    <w:rsid w:val="001365BD"/>
    <w:rsid w:val="00141B3D"/>
    <w:rsid w:val="00142C04"/>
    <w:rsid w:val="001432FD"/>
    <w:rsid w:val="00143C7C"/>
    <w:rsid w:val="00150857"/>
    <w:rsid w:val="00151334"/>
    <w:rsid w:val="00163CA6"/>
    <w:rsid w:val="00171443"/>
    <w:rsid w:val="0017273B"/>
    <w:rsid w:val="0017631E"/>
    <w:rsid w:val="001768B8"/>
    <w:rsid w:val="00177835"/>
    <w:rsid w:val="00181602"/>
    <w:rsid w:val="001911F7"/>
    <w:rsid w:val="00193172"/>
    <w:rsid w:val="00193563"/>
    <w:rsid w:val="00196867"/>
    <w:rsid w:val="001A0152"/>
    <w:rsid w:val="001A333C"/>
    <w:rsid w:val="001A35E3"/>
    <w:rsid w:val="001A7686"/>
    <w:rsid w:val="001A7874"/>
    <w:rsid w:val="001B526C"/>
    <w:rsid w:val="001B6400"/>
    <w:rsid w:val="001C0CDF"/>
    <w:rsid w:val="001C6DEE"/>
    <w:rsid w:val="001D0928"/>
    <w:rsid w:val="001D27CD"/>
    <w:rsid w:val="001D3BC8"/>
    <w:rsid w:val="001E5DE6"/>
    <w:rsid w:val="001E6B90"/>
    <w:rsid w:val="001F4D29"/>
    <w:rsid w:val="001F76D3"/>
    <w:rsid w:val="002008D3"/>
    <w:rsid w:val="00200FDD"/>
    <w:rsid w:val="00204E7C"/>
    <w:rsid w:val="002161D8"/>
    <w:rsid w:val="00222FFC"/>
    <w:rsid w:val="00223E18"/>
    <w:rsid w:val="00227208"/>
    <w:rsid w:val="00231764"/>
    <w:rsid w:val="002346BC"/>
    <w:rsid w:val="002456EB"/>
    <w:rsid w:val="00256F96"/>
    <w:rsid w:val="00260E12"/>
    <w:rsid w:val="00260EA5"/>
    <w:rsid w:val="00262F4D"/>
    <w:rsid w:val="00263C7E"/>
    <w:rsid w:val="0026795F"/>
    <w:rsid w:val="00267E08"/>
    <w:rsid w:val="00270A8B"/>
    <w:rsid w:val="00274514"/>
    <w:rsid w:val="00285DF5"/>
    <w:rsid w:val="00286431"/>
    <w:rsid w:val="00287F69"/>
    <w:rsid w:val="00293B06"/>
    <w:rsid w:val="002976E4"/>
    <w:rsid w:val="002A5AB1"/>
    <w:rsid w:val="002A72AE"/>
    <w:rsid w:val="002B733A"/>
    <w:rsid w:val="002C7350"/>
    <w:rsid w:val="002D14DE"/>
    <w:rsid w:val="002D4C61"/>
    <w:rsid w:val="002D5638"/>
    <w:rsid w:val="002E0BB7"/>
    <w:rsid w:val="002E0DCF"/>
    <w:rsid w:val="00301DF0"/>
    <w:rsid w:val="00304069"/>
    <w:rsid w:val="003116BA"/>
    <w:rsid w:val="00313183"/>
    <w:rsid w:val="00314728"/>
    <w:rsid w:val="003209E1"/>
    <w:rsid w:val="0032525A"/>
    <w:rsid w:val="00327BFD"/>
    <w:rsid w:val="0033041D"/>
    <w:rsid w:val="00337E38"/>
    <w:rsid w:val="00343F7A"/>
    <w:rsid w:val="00345602"/>
    <w:rsid w:val="003468F5"/>
    <w:rsid w:val="00351D47"/>
    <w:rsid w:val="0037298B"/>
    <w:rsid w:val="003755C7"/>
    <w:rsid w:val="0038109E"/>
    <w:rsid w:val="00382687"/>
    <w:rsid w:val="00384A5C"/>
    <w:rsid w:val="00386228"/>
    <w:rsid w:val="00390635"/>
    <w:rsid w:val="00396443"/>
    <w:rsid w:val="003A3A05"/>
    <w:rsid w:val="003A4B87"/>
    <w:rsid w:val="003B1470"/>
    <w:rsid w:val="003B183D"/>
    <w:rsid w:val="003B69DA"/>
    <w:rsid w:val="003D0023"/>
    <w:rsid w:val="003D30E4"/>
    <w:rsid w:val="003D4D69"/>
    <w:rsid w:val="003D643E"/>
    <w:rsid w:val="003E3D9F"/>
    <w:rsid w:val="003F2A30"/>
    <w:rsid w:val="00401DD9"/>
    <w:rsid w:val="0040481C"/>
    <w:rsid w:val="00416C54"/>
    <w:rsid w:val="00417B53"/>
    <w:rsid w:val="00421A47"/>
    <w:rsid w:val="00421CF1"/>
    <w:rsid w:val="004220A6"/>
    <w:rsid w:val="004231CB"/>
    <w:rsid w:val="00431119"/>
    <w:rsid w:val="00435F62"/>
    <w:rsid w:val="00443287"/>
    <w:rsid w:val="004643E0"/>
    <w:rsid w:val="00466D77"/>
    <w:rsid w:val="00467FFA"/>
    <w:rsid w:val="0047266E"/>
    <w:rsid w:val="0048147A"/>
    <w:rsid w:val="004815DF"/>
    <w:rsid w:val="004A0611"/>
    <w:rsid w:val="004A2D5B"/>
    <w:rsid w:val="004B20E0"/>
    <w:rsid w:val="004B2407"/>
    <w:rsid w:val="004B4A18"/>
    <w:rsid w:val="004B65A1"/>
    <w:rsid w:val="004C37CD"/>
    <w:rsid w:val="004C5957"/>
    <w:rsid w:val="004C6F3F"/>
    <w:rsid w:val="004D089D"/>
    <w:rsid w:val="004D121C"/>
    <w:rsid w:val="004D5E34"/>
    <w:rsid w:val="004D7750"/>
    <w:rsid w:val="004E1414"/>
    <w:rsid w:val="004E29C7"/>
    <w:rsid w:val="004E5283"/>
    <w:rsid w:val="004F46EA"/>
    <w:rsid w:val="004F54E0"/>
    <w:rsid w:val="005033C2"/>
    <w:rsid w:val="0050740F"/>
    <w:rsid w:val="005120AA"/>
    <w:rsid w:val="00514C17"/>
    <w:rsid w:val="00514E35"/>
    <w:rsid w:val="0051627F"/>
    <w:rsid w:val="00520350"/>
    <w:rsid w:val="0052119E"/>
    <w:rsid w:val="00523968"/>
    <w:rsid w:val="00532B7D"/>
    <w:rsid w:val="00532F85"/>
    <w:rsid w:val="00541B4C"/>
    <w:rsid w:val="00545106"/>
    <w:rsid w:val="005456D9"/>
    <w:rsid w:val="00554BF2"/>
    <w:rsid w:val="00555D18"/>
    <w:rsid w:val="00556BC1"/>
    <w:rsid w:val="00556FAB"/>
    <w:rsid w:val="0056198D"/>
    <w:rsid w:val="00565CF7"/>
    <w:rsid w:val="00565D42"/>
    <w:rsid w:val="0056660D"/>
    <w:rsid w:val="005810B2"/>
    <w:rsid w:val="0058409F"/>
    <w:rsid w:val="00585687"/>
    <w:rsid w:val="00593A30"/>
    <w:rsid w:val="00596532"/>
    <w:rsid w:val="005A2D6C"/>
    <w:rsid w:val="005A47F4"/>
    <w:rsid w:val="005A635E"/>
    <w:rsid w:val="005A69E1"/>
    <w:rsid w:val="005A7F34"/>
    <w:rsid w:val="005B180F"/>
    <w:rsid w:val="005B49B9"/>
    <w:rsid w:val="005B7D58"/>
    <w:rsid w:val="005C19AA"/>
    <w:rsid w:val="005C2512"/>
    <w:rsid w:val="005D2AA3"/>
    <w:rsid w:val="005D5545"/>
    <w:rsid w:val="005E692C"/>
    <w:rsid w:val="005E702D"/>
    <w:rsid w:val="005F77AD"/>
    <w:rsid w:val="006001DB"/>
    <w:rsid w:val="0060301C"/>
    <w:rsid w:val="00603309"/>
    <w:rsid w:val="006100C9"/>
    <w:rsid w:val="006142DA"/>
    <w:rsid w:val="00617C77"/>
    <w:rsid w:val="006201F0"/>
    <w:rsid w:val="0062026C"/>
    <w:rsid w:val="006326A0"/>
    <w:rsid w:val="00640CBD"/>
    <w:rsid w:val="00641B20"/>
    <w:rsid w:val="00642EAF"/>
    <w:rsid w:val="0065019E"/>
    <w:rsid w:val="0066413F"/>
    <w:rsid w:val="00665B67"/>
    <w:rsid w:val="00667F93"/>
    <w:rsid w:val="00674A37"/>
    <w:rsid w:val="00681450"/>
    <w:rsid w:val="00684AC6"/>
    <w:rsid w:val="00697AED"/>
    <w:rsid w:val="006A3229"/>
    <w:rsid w:val="006A5952"/>
    <w:rsid w:val="006A723C"/>
    <w:rsid w:val="006C119E"/>
    <w:rsid w:val="006C11FF"/>
    <w:rsid w:val="006C35A9"/>
    <w:rsid w:val="006C596D"/>
    <w:rsid w:val="006D0DFA"/>
    <w:rsid w:val="006D1CE3"/>
    <w:rsid w:val="006E12EC"/>
    <w:rsid w:val="006E69CB"/>
    <w:rsid w:val="006E7546"/>
    <w:rsid w:val="006F0813"/>
    <w:rsid w:val="006F2CD2"/>
    <w:rsid w:val="006F51AC"/>
    <w:rsid w:val="006F7E46"/>
    <w:rsid w:val="0070108C"/>
    <w:rsid w:val="00702FBB"/>
    <w:rsid w:val="0071104B"/>
    <w:rsid w:val="007155E6"/>
    <w:rsid w:val="0072554F"/>
    <w:rsid w:val="007309D2"/>
    <w:rsid w:val="00732297"/>
    <w:rsid w:val="007369AD"/>
    <w:rsid w:val="00736E2E"/>
    <w:rsid w:val="00737084"/>
    <w:rsid w:val="007375B9"/>
    <w:rsid w:val="00742835"/>
    <w:rsid w:val="007464A5"/>
    <w:rsid w:val="00746E84"/>
    <w:rsid w:val="00747133"/>
    <w:rsid w:val="00750FE3"/>
    <w:rsid w:val="00755F15"/>
    <w:rsid w:val="00761E2F"/>
    <w:rsid w:val="00763437"/>
    <w:rsid w:val="0076583E"/>
    <w:rsid w:val="007714E5"/>
    <w:rsid w:val="00776607"/>
    <w:rsid w:val="00777D08"/>
    <w:rsid w:val="0078309D"/>
    <w:rsid w:val="00786612"/>
    <w:rsid w:val="007927EF"/>
    <w:rsid w:val="007A055E"/>
    <w:rsid w:val="007A1835"/>
    <w:rsid w:val="007A2BE6"/>
    <w:rsid w:val="007A493D"/>
    <w:rsid w:val="007C1C81"/>
    <w:rsid w:val="007C47F6"/>
    <w:rsid w:val="007C6737"/>
    <w:rsid w:val="007D0EEE"/>
    <w:rsid w:val="007E161C"/>
    <w:rsid w:val="007E26A9"/>
    <w:rsid w:val="007F65A3"/>
    <w:rsid w:val="00800C5F"/>
    <w:rsid w:val="00807AE6"/>
    <w:rsid w:val="00811AB9"/>
    <w:rsid w:val="00811D12"/>
    <w:rsid w:val="00814972"/>
    <w:rsid w:val="00820782"/>
    <w:rsid w:val="0082291C"/>
    <w:rsid w:val="00826005"/>
    <w:rsid w:val="0085293A"/>
    <w:rsid w:val="00856996"/>
    <w:rsid w:val="00867A92"/>
    <w:rsid w:val="00872100"/>
    <w:rsid w:val="00890A20"/>
    <w:rsid w:val="0089353C"/>
    <w:rsid w:val="008A085B"/>
    <w:rsid w:val="008A3436"/>
    <w:rsid w:val="008A5820"/>
    <w:rsid w:val="008B1751"/>
    <w:rsid w:val="008B3631"/>
    <w:rsid w:val="008D0679"/>
    <w:rsid w:val="008D2E71"/>
    <w:rsid w:val="008F1566"/>
    <w:rsid w:val="008F1A70"/>
    <w:rsid w:val="008F56C4"/>
    <w:rsid w:val="008F771F"/>
    <w:rsid w:val="00911EA7"/>
    <w:rsid w:val="00913C81"/>
    <w:rsid w:val="0092709A"/>
    <w:rsid w:val="00934804"/>
    <w:rsid w:val="0093573F"/>
    <w:rsid w:val="009378FA"/>
    <w:rsid w:val="00941967"/>
    <w:rsid w:val="009475C8"/>
    <w:rsid w:val="00952EE5"/>
    <w:rsid w:val="00954585"/>
    <w:rsid w:val="00955ACF"/>
    <w:rsid w:val="00961AA3"/>
    <w:rsid w:val="00966C71"/>
    <w:rsid w:val="009743AD"/>
    <w:rsid w:val="00982555"/>
    <w:rsid w:val="0098460F"/>
    <w:rsid w:val="0098674B"/>
    <w:rsid w:val="0098706E"/>
    <w:rsid w:val="00990CBC"/>
    <w:rsid w:val="00994F7E"/>
    <w:rsid w:val="009A294B"/>
    <w:rsid w:val="009A432F"/>
    <w:rsid w:val="009A6C49"/>
    <w:rsid w:val="009A6C9E"/>
    <w:rsid w:val="009B2D9F"/>
    <w:rsid w:val="009B6B8C"/>
    <w:rsid w:val="009C5AD6"/>
    <w:rsid w:val="009D155F"/>
    <w:rsid w:val="009D41F0"/>
    <w:rsid w:val="009E08FF"/>
    <w:rsid w:val="009E2405"/>
    <w:rsid w:val="009E768A"/>
    <w:rsid w:val="009F142C"/>
    <w:rsid w:val="009F1535"/>
    <w:rsid w:val="009F48DB"/>
    <w:rsid w:val="00A0116B"/>
    <w:rsid w:val="00A02910"/>
    <w:rsid w:val="00A073DE"/>
    <w:rsid w:val="00A1735C"/>
    <w:rsid w:val="00A22A05"/>
    <w:rsid w:val="00A25094"/>
    <w:rsid w:val="00A31580"/>
    <w:rsid w:val="00A3214A"/>
    <w:rsid w:val="00A352DE"/>
    <w:rsid w:val="00A36000"/>
    <w:rsid w:val="00A424E6"/>
    <w:rsid w:val="00A44BFA"/>
    <w:rsid w:val="00A452A4"/>
    <w:rsid w:val="00A52C37"/>
    <w:rsid w:val="00A53C11"/>
    <w:rsid w:val="00A700CA"/>
    <w:rsid w:val="00A70B10"/>
    <w:rsid w:val="00A7313E"/>
    <w:rsid w:val="00A76751"/>
    <w:rsid w:val="00A82DF9"/>
    <w:rsid w:val="00A94C1B"/>
    <w:rsid w:val="00AA0DFC"/>
    <w:rsid w:val="00AA16AA"/>
    <w:rsid w:val="00AA6769"/>
    <w:rsid w:val="00AB3996"/>
    <w:rsid w:val="00AC4E51"/>
    <w:rsid w:val="00AD171D"/>
    <w:rsid w:val="00AD6539"/>
    <w:rsid w:val="00AE0F48"/>
    <w:rsid w:val="00AE27AC"/>
    <w:rsid w:val="00AF47E1"/>
    <w:rsid w:val="00B0110E"/>
    <w:rsid w:val="00B03A5D"/>
    <w:rsid w:val="00B03A96"/>
    <w:rsid w:val="00B046C1"/>
    <w:rsid w:val="00B06CF5"/>
    <w:rsid w:val="00B262A1"/>
    <w:rsid w:val="00B278B6"/>
    <w:rsid w:val="00B31674"/>
    <w:rsid w:val="00B40C78"/>
    <w:rsid w:val="00B44E64"/>
    <w:rsid w:val="00B5019A"/>
    <w:rsid w:val="00B503D8"/>
    <w:rsid w:val="00B66AF1"/>
    <w:rsid w:val="00B730E4"/>
    <w:rsid w:val="00B76287"/>
    <w:rsid w:val="00B81879"/>
    <w:rsid w:val="00B8301F"/>
    <w:rsid w:val="00B832B8"/>
    <w:rsid w:val="00B84529"/>
    <w:rsid w:val="00B90D77"/>
    <w:rsid w:val="00B92E2C"/>
    <w:rsid w:val="00B93C70"/>
    <w:rsid w:val="00B94501"/>
    <w:rsid w:val="00B9656A"/>
    <w:rsid w:val="00BA658A"/>
    <w:rsid w:val="00BB0BAA"/>
    <w:rsid w:val="00BB2E07"/>
    <w:rsid w:val="00BB4B99"/>
    <w:rsid w:val="00BB6641"/>
    <w:rsid w:val="00BC356C"/>
    <w:rsid w:val="00BD430C"/>
    <w:rsid w:val="00BD5017"/>
    <w:rsid w:val="00BE0450"/>
    <w:rsid w:val="00BF15FB"/>
    <w:rsid w:val="00BF1D3C"/>
    <w:rsid w:val="00C01004"/>
    <w:rsid w:val="00C0128A"/>
    <w:rsid w:val="00C06872"/>
    <w:rsid w:val="00C11FD7"/>
    <w:rsid w:val="00C126BF"/>
    <w:rsid w:val="00C129C3"/>
    <w:rsid w:val="00C17E2A"/>
    <w:rsid w:val="00C2406D"/>
    <w:rsid w:val="00C26C1E"/>
    <w:rsid w:val="00C3107D"/>
    <w:rsid w:val="00C40A22"/>
    <w:rsid w:val="00C46275"/>
    <w:rsid w:val="00C57B76"/>
    <w:rsid w:val="00C62F4D"/>
    <w:rsid w:val="00C6526B"/>
    <w:rsid w:val="00C717EC"/>
    <w:rsid w:val="00C77FDE"/>
    <w:rsid w:val="00C82CFC"/>
    <w:rsid w:val="00C877AD"/>
    <w:rsid w:val="00C90E2B"/>
    <w:rsid w:val="00C9507A"/>
    <w:rsid w:val="00C9795B"/>
    <w:rsid w:val="00CA275A"/>
    <w:rsid w:val="00CA2B5D"/>
    <w:rsid w:val="00CA516E"/>
    <w:rsid w:val="00CA6231"/>
    <w:rsid w:val="00CB08CC"/>
    <w:rsid w:val="00CB2D0F"/>
    <w:rsid w:val="00CB48C7"/>
    <w:rsid w:val="00CB7137"/>
    <w:rsid w:val="00CB74E1"/>
    <w:rsid w:val="00CC4A67"/>
    <w:rsid w:val="00CC628F"/>
    <w:rsid w:val="00CC6640"/>
    <w:rsid w:val="00CD4A2A"/>
    <w:rsid w:val="00CD550F"/>
    <w:rsid w:val="00CE39D0"/>
    <w:rsid w:val="00CE5C5B"/>
    <w:rsid w:val="00CE5FD3"/>
    <w:rsid w:val="00CE6774"/>
    <w:rsid w:val="00CF1C10"/>
    <w:rsid w:val="00CF79EC"/>
    <w:rsid w:val="00D013CD"/>
    <w:rsid w:val="00D10CE0"/>
    <w:rsid w:val="00D120AD"/>
    <w:rsid w:val="00D155FF"/>
    <w:rsid w:val="00D27DC3"/>
    <w:rsid w:val="00D3514E"/>
    <w:rsid w:val="00D3577C"/>
    <w:rsid w:val="00D41765"/>
    <w:rsid w:val="00D43AC0"/>
    <w:rsid w:val="00D453F3"/>
    <w:rsid w:val="00D47E56"/>
    <w:rsid w:val="00D51B44"/>
    <w:rsid w:val="00D62AF0"/>
    <w:rsid w:val="00D65414"/>
    <w:rsid w:val="00D66098"/>
    <w:rsid w:val="00D67E71"/>
    <w:rsid w:val="00D8019B"/>
    <w:rsid w:val="00D8698E"/>
    <w:rsid w:val="00D96F63"/>
    <w:rsid w:val="00DA05D8"/>
    <w:rsid w:val="00DA244D"/>
    <w:rsid w:val="00DA26C8"/>
    <w:rsid w:val="00DB52CC"/>
    <w:rsid w:val="00DB5326"/>
    <w:rsid w:val="00DC17D5"/>
    <w:rsid w:val="00DE39A1"/>
    <w:rsid w:val="00DE7105"/>
    <w:rsid w:val="00DF247D"/>
    <w:rsid w:val="00DF42AA"/>
    <w:rsid w:val="00E0244C"/>
    <w:rsid w:val="00E03299"/>
    <w:rsid w:val="00E07205"/>
    <w:rsid w:val="00E16406"/>
    <w:rsid w:val="00E2009E"/>
    <w:rsid w:val="00E2212B"/>
    <w:rsid w:val="00E22C5A"/>
    <w:rsid w:val="00E232D4"/>
    <w:rsid w:val="00E270F1"/>
    <w:rsid w:val="00E27FCF"/>
    <w:rsid w:val="00E32DF6"/>
    <w:rsid w:val="00E331D9"/>
    <w:rsid w:val="00E43826"/>
    <w:rsid w:val="00E46769"/>
    <w:rsid w:val="00E468D8"/>
    <w:rsid w:val="00E601B6"/>
    <w:rsid w:val="00E76176"/>
    <w:rsid w:val="00E86387"/>
    <w:rsid w:val="00E87096"/>
    <w:rsid w:val="00E97F82"/>
    <w:rsid w:val="00EA62E2"/>
    <w:rsid w:val="00EA7993"/>
    <w:rsid w:val="00EB170A"/>
    <w:rsid w:val="00EB3F19"/>
    <w:rsid w:val="00ED0A77"/>
    <w:rsid w:val="00ED219F"/>
    <w:rsid w:val="00ED7AB9"/>
    <w:rsid w:val="00EE0DCB"/>
    <w:rsid w:val="00EF1E8B"/>
    <w:rsid w:val="00EF28DB"/>
    <w:rsid w:val="00F01988"/>
    <w:rsid w:val="00F05F1A"/>
    <w:rsid w:val="00F06ABF"/>
    <w:rsid w:val="00F1179F"/>
    <w:rsid w:val="00F20135"/>
    <w:rsid w:val="00F208E3"/>
    <w:rsid w:val="00F22A46"/>
    <w:rsid w:val="00F235D6"/>
    <w:rsid w:val="00F32580"/>
    <w:rsid w:val="00F342F4"/>
    <w:rsid w:val="00F36B54"/>
    <w:rsid w:val="00F44953"/>
    <w:rsid w:val="00F45730"/>
    <w:rsid w:val="00F50C0C"/>
    <w:rsid w:val="00F519C6"/>
    <w:rsid w:val="00F616CA"/>
    <w:rsid w:val="00F61C04"/>
    <w:rsid w:val="00F66CE1"/>
    <w:rsid w:val="00F70844"/>
    <w:rsid w:val="00F709DE"/>
    <w:rsid w:val="00F72866"/>
    <w:rsid w:val="00F73C2E"/>
    <w:rsid w:val="00F74A67"/>
    <w:rsid w:val="00F91F2D"/>
    <w:rsid w:val="00F955D9"/>
    <w:rsid w:val="00FA0DEA"/>
    <w:rsid w:val="00FA6857"/>
    <w:rsid w:val="00FB3BCB"/>
    <w:rsid w:val="00FB61C0"/>
    <w:rsid w:val="00FC3EAC"/>
    <w:rsid w:val="00FC4700"/>
    <w:rsid w:val="00FC7D63"/>
    <w:rsid w:val="00FD60CF"/>
    <w:rsid w:val="00FE3139"/>
    <w:rsid w:val="00FE4506"/>
    <w:rsid w:val="00FE4AFC"/>
    <w:rsid w:val="00FF0C7C"/>
    <w:rsid w:val="00FF288F"/>
    <w:rsid w:val="00FF6B06"/>
    <w:rsid w:val="00FF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580"/>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24452">
      <w:bodyDiv w:val="1"/>
      <w:marLeft w:val="0"/>
      <w:marRight w:val="0"/>
      <w:marTop w:val="0"/>
      <w:marBottom w:val="0"/>
      <w:divBdr>
        <w:top w:val="none" w:sz="0" w:space="0" w:color="auto"/>
        <w:left w:val="none" w:sz="0" w:space="0" w:color="auto"/>
        <w:bottom w:val="none" w:sz="0" w:space="0" w:color="auto"/>
        <w:right w:val="none" w:sz="0" w:space="0" w:color="auto"/>
      </w:divBdr>
    </w:div>
    <w:div w:id="10329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rary.mtsu.edu/tps/lessonplans&amp;ideas/Lesson_Plan--Telling_Time_with_Analog_Clocks.pdf" TargetMode="External"/><Relationship Id="rId18" Type="http://schemas.openxmlformats.org/officeDocument/2006/relationships/hyperlink" Target="https://www.educationworld.com/a_lesson/lesson312.shtml" TargetMode="External"/><Relationship Id="rId26" Type="http://schemas.openxmlformats.org/officeDocument/2006/relationships/hyperlink" Target="https://www.roythezebra.com/reading-games-lesson-plans/high-frequency-words-days.html" TargetMode="External"/><Relationship Id="rId3" Type="http://schemas.openxmlformats.org/officeDocument/2006/relationships/numbering" Target="numbering.xml"/><Relationship Id="rId21" Type="http://schemas.openxmlformats.org/officeDocument/2006/relationships/hyperlink" Target="http://www.teach-nology.com/teachers/lesson_plans/math/time/" TargetMode="External"/><Relationship Id="rId7" Type="http://schemas.openxmlformats.org/officeDocument/2006/relationships/footnotes" Target="footnotes.xml"/><Relationship Id="rId12" Type="http://schemas.openxmlformats.org/officeDocument/2006/relationships/hyperlink" Target="http://www.teach-nology.com/teachers/lesson_plans/math/time/" TargetMode="External"/><Relationship Id="rId17" Type="http://schemas.openxmlformats.org/officeDocument/2006/relationships/hyperlink" Target="https://www.roythezebra.com/reading-games-lesson-plans/high-frequency-words-days.html" TargetMode="External"/><Relationship Id="rId25" Type="http://schemas.openxmlformats.org/officeDocument/2006/relationships/hyperlink" Target="https://www.pinterest.com/pin/551128073128401481/?lp=true" TargetMode="External"/><Relationship Id="rId2" Type="http://schemas.openxmlformats.org/officeDocument/2006/relationships/customXml" Target="../customXml/item2.xml"/><Relationship Id="rId16" Type="http://schemas.openxmlformats.org/officeDocument/2006/relationships/hyperlink" Target="https://www.pinterest.com/pin/551128073128401481/?lp=true" TargetMode="External"/><Relationship Id="rId20" Type="http://schemas.openxmlformats.org/officeDocument/2006/relationships/hyperlink" Target="http://www.k-5mathteachingresources.com/1st-grade-measurement-and-data.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5mathteachingresources.com/1st-grade-measurement-and-data.html" TargetMode="External"/><Relationship Id="rId24" Type="http://schemas.openxmlformats.org/officeDocument/2006/relationships/hyperlink" Target="https://www.weareteachers.com/5-hands-on-ways-to-teach-telling-tim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weareteachers.com/5-hands-on-ways-to-teach-telling-time/" TargetMode="External"/><Relationship Id="rId23" Type="http://schemas.openxmlformats.org/officeDocument/2006/relationships/hyperlink" Target="http://www.time-for-time.com/lesson1.htm" TargetMode="External"/><Relationship Id="rId28" Type="http://schemas.openxmlformats.org/officeDocument/2006/relationships/footer" Target="footer1.xml"/><Relationship Id="rId10" Type="http://schemas.openxmlformats.org/officeDocument/2006/relationships/hyperlink" Target="https://www.thoughtco.com/steps-to-telling-time-lesson-plan-4082425" TargetMode="External"/><Relationship Id="rId19" Type="http://schemas.openxmlformats.org/officeDocument/2006/relationships/hyperlink" Target="https://www.thoughtco.com/steps-to-telling-time-lesson-plan-4082425"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educationworld.com/a_lesson/lesson312.shtml" TargetMode="External"/><Relationship Id="rId14" Type="http://schemas.openxmlformats.org/officeDocument/2006/relationships/hyperlink" Target="http://www.time-for-time.com/lesson1.htm" TargetMode="External"/><Relationship Id="rId22" Type="http://schemas.openxmlformats.org/officeDocument/2006/relationships/hyperlink" Target="http://library.mtsu.edu/tps/lessonplans&amp;ideas/Lesson_Plan--Telling_Time_with_Analog_Clocks.pdf"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DC1"/>
    <w:rsid w:val="00035B84"/>
    <w:rsid w:val="000E3902"/>
    <w:rsid w:val="003411FC"/>
    <w:rsid w:val="00416C7C"/>
    <w:rsid w:val="00420093"/>
    <w:rsid w:val="004A008E"/>
    <w:rsid w:val="004A1DF8"/>
    <w:rsid w:val="0054406B"/>
    <w:rsid w:val="006F00F9"/>
    <w:rsid w:val="00702C46"/>
    <w:rsid w:val="00805105"/>
    <w:rsid w:val="008067C3"/>
    <w:rsid w:val="00816166"/>
    <w:rsid w:val="008B349E"/>
    <w:rsid w:val="009E3F0E"/>
    <w:rsid w:val="00AB2F7D"/>
    <w:rsid w:val="00C93DC1"/>
    <w:rsid w:val="00D76D2F"/>
    <w:rsid w:val="00F530B4"/>
    <w:rsid w:val="00FA1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customXml/itemProps2.xml><?xml version="1.0" encoding="utf-8"?>
<ds:datastoreItem xmlns:ds="http://schemas.openxmlformats.org/officeDocument/2006/customXml" ds:itemID="{90923DE6-F9F4-4A0F-882E-6E3F0F4A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4455</TotalTime>
  <Pages>4</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62</cp:revision>
  <cp:lastPrinted>2018-07-13T09:19:00Z</cp:lastPrinted>
  <dcterms:created xsi:type="dcterms:W3CDTF">2018-08-10T15:05:00Z</dcterms:created>
  <dcterms:modified xsi:type="dcterms:W3CDTF">2018-08-14T10:55:00Z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