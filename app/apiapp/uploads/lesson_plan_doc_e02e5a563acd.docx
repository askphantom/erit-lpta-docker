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61E08EAA" w:rsidR="00C17E2A" w:rsidRPr="009260D0" w:rsidRDefault="00E16F3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EquIVALENT FRACTIONS AND ORDERING OF FRACTIONS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293F743" w:rsidR="00C17E2A" w:rsidRDefault="008815C6">
                  <w:r>
                    <w:t>Mathematics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0BF05978" w:rsidR="00C17E2A" w:rsidRDefault="002D36BE">
                  <w:r>
                    <w:t>3</w:t>
                  </w:r>
                  <w:bookmarkStart w:id="0" w:name="_GoBack"/>
                  <w:bookmarkEnd w:id="0"/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705CD68C" w14:textId="77777777" w:rsidR="00DD3659" w:rsidRDefault="00DD3659" w:rsidP="00DD3659">
            <w:pPr>
              <w:pStyle w:val="ListParagraph"/>
              <w:numPr>
                <w:ilvl w:val="0"/>
                <w:numId w:val="16"/>
              </w:numPr>
            </w:pPr>
            <w:r>
              <w:t>Understanding and equating equivalent fractions.</w:t>
            </w:r>
          </w:p>
          <w:p w14:paraId="6C5DABBF" w14:textId="77777777" w:rsidR="00DD3659" w:rsidRDefault="00DD3659" w:rsidP="00DD3659">
            <w:pPr>
              <w:pStyle w:val="ListParagraph"/>
              <w:numPr>
                <w:ilvl w:val="0"/>
                <w:numId w:val="16"/>
              </w:numPr>
            </w:pPr>
            <w:r>
              <w:t xml:space="preserve">Simplify big fractions to smaller units using the idea of equivalent fractions. </w:t>
            </w:r>
          </w:p>
          <w:p w14:paraId="0ACECF92" w14:textId="4294BAA2" w:rsidR="00DD3659" w:rsidRDefault="00DD3659" w:rsidP="00DD3659">
            <w:pPr>
              <w:pStyle w:val="ListParagraph"/>
              <w:numPr>
                <w:ilvl w:val="0"/>
                <w:numId w:val="16"/>
              </w:numPr>
            </w:pPr>
            <w:r>
              <w:t xml:space="preserve">Comparing like fractions using &lt;, &gt; and = signs. </w:t>
            </w:r>
          </w:p>
          <w:p w14:paraId="1AA65B1C" w14:textId="1B62E078" w:rsidR="00DD3659" w:rsidRDefault="00DD3659" w:rsidP="00DD3659">
            <w:pPr>
              <w:pStyle w:val="ListParagraph"/>
              <w:numPr>
                <w:ilvl w:val="0"/>
                <w:numId w:val="16"/>
              </w:numPr>
            </w:pPr>
            <w:r>
              <w:t>Compare and order Unlike fractions through their LCM and equivalence.</w:t>
            </w:r>
          </w:p>
          <w:p w14:paraId="458BD9FD" w14:textId="678A0377" w:rsidR="00DD3659" w:rsidRDefault="00DD3659" w:rsidP="00DD3659">
            <w:pPr>
              <w:pStyle w:val="ListParagraph"/>
            </w:pP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268"/>
                            </w:tblGrid>
                            <w:tr w:rsidR="000F488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0F4886" w:rsidRDefault="000F4886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54FA208" w14:textId="67B5AA84" w:rsidR="000F4886" w:rsidRDefault="000F488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White Board</w:t>
                                  </w:r>
                                </w:p>
                                <w:p w14:paraId="3F5B6990" w14:textId="57BFE309" w:rsidR="000F4886" w:rsidRDefault="000F488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Blank sheets</w:t>
                                  </w:r>
                                </w:p>
                                <w:p w14:paraId="7775AD7A" w14:textId="00DE4586" w:rsidR="000F4886" w:rsidRPr="00BF3180" w:rsidRDefault="000F4886" w:rsidP="00AC178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 w:hanging="142"/>
                                  </w:pPr>
                                  <w:r>
                                    <w:t>Pencils</w:t>
                                  </w:r>
                                </w:p>
                                <w:p w14:paraId="4AF14C6E" w14:textId="77777777" w:rsidR="000F4886" w:rsidRDefault="000F4886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0F4886" w:rsidRDefault="000F4886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0F4886" w:rsidRDefault="000F4886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0F488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0F4886" w:rsidRDefault="000F4886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C04FD5D" w14:textId="77777777" w:rsidR="000F4886" w:rsidRDefault="00083F8E" w:rsidP="0083703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0F4886">
                                      <w:rPr>
                                        <w:rStyle w:val="Hyperlink"/>
                                      </w:rPr>
                                      <w:t>https://www.education.com/lesson-plan/evaluating-equivalent-fractions/</w:t>
                                    </w:r>
                                  </w:hyperlink>
                                  <w:r w:rsidR="000F4886">
                                    <w:t xml:space="preserve"> </w:t>
                                  </w:r>
                                </w:p>
                                <w:p w14:paraId="741964B7" w14:textId="77777777" w:rsidR="000F4886" w:rsidRDefault="00083F8E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0F4886">
                                      <w:rPr>
                                        <w:rStyle w:val="Hyperlink"/>
                                      </w:rPr>
                                      <w:t>https://www.scholastic.com/teachers/sponsored-content/unexpected-math/17-18/how-to-convert-fractions/</w:t>
                                    </w:r>
                                  </w:hyperlink>
                                </w:p>
                                <w:p w14:paraId="79B976E8" w14:textId="77777777" w:rsidR="000F4886" w:rsidRDefault="00083F8E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0F4886">
                                      <w:rPr>
                                        <w:rStyle w:val="Hyperlink"/>
                                      </w:rPr>
                                      <w:t>https://www.turtlediary.com/lesson/comparing-and-ordering-fractions.html</w:t>
                                    </w:r>
                                  </w:hyperlink>
                                  <w:r w:rsidR="000F4886">
                                    <w:t xml:space="preserve"> </w:t>
                                  </w:r>
                                </w:p>
                                <w:p w14:paraId="266D3DBF" w14:textId="22AA36BA" w:rsidR="000F4886" w:rsidRDefault="00083F8E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0F4886">
                                      <w:rPr>
                                        <w:rStyle w:val="Hyperlink"/>
                                      </w:rPr>
                                      <w:t>https://www.mathgoodies.com/lessons/fractions/order</w:t>
                                    </w:r>
                                  </w:hyperlink>
                                </w:p>
                              </w:tc>
                            </w:tr>
                            <w:tr w:rsidR="000F488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0F4886" w:rsidRDefault="000F4886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0F4886" w:rsidRDefault="000F4886"/>
                              </w:tc>
                            </w:tr>
                          </w:tbl>
                          <w:p w14:paraId="7C9852EE" w14:textId="77777777" w:rsidR="000F4886" w:rsidRDefault="000F488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268"/>
                      </w:tblGrid>
                      <w:tr w:rsidR="000F488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0F4886" w:rsidRDefault="000F4886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54FA208" w14:textId="67B5AA84" w:rsidR="000F4886" w:rsidRDefault="000F488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White Board</w:t>
                            </w:r>
                          </w:p>
                          <w:p w14:paraId="3F5B6990" w14:textId="57BFE309" w:rsidR="000F4886" w:rsidRDefault="000F488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Blank sheets</w:t>
                            </w:r>
                          </w:p>
                          <w:p w14:paraId="7775AD7A" w14:textId="00DE4586" w:rsidR="000F4886" w:rsidRPr="00BF3180" w:rsidRDefault="000F4886" w:rsidP="00AC178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 w:hanging="142"/>
                            </w:pPr>
                            <w:r>
                              <w:t>Pencils</w:t>
                            </w:r>
                          </w:p>
                          <w:p w14:paraId="4AF14C6E" w14:textId="77777777" w:rsidR="000F4886" w:rsidRDefault="000F4886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0F4886" w:rsidRDefault="000F4886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0F4886" w:rsidRDefault="000F4886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0F488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0F4886" w:rsidRDefault="000F4886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C04FD5D" w14:textId="77777777" w:rsidR="000F4886" w:rsidRDefault="00083F8E" w:rsidP="0083703B">
                            <w:pPr>
                              <w:pStyle w:val="ListBullet"/>
                            </w:pPr>
                            <w:hyperlink r:id="rId12" w:history="1">
                              <w:r w:rsidR="000F4886">
                                <w:rPr>
                                  <w:rStyle w:val="Hyperlink"/>
                                </w:rPr>
                                <w:t>https://www.education.com/lesson-plan/evaluating-equivalent-fractions/</w:t>
                              </w:r>
                            </w:hyperlink>
                            <w:r w:rsidR="000F4886">
                              <w:t xml:space="preserve"> </w:t>
                            </w:r>
                          </w:p>
                          <w:p w14:paraId="741964B7" w14:textId="77777777" w:rsidR="000F4886" w:rsidRDefault="00083F8E" w:rsidP="0083703B">
                            <w:pPr>
                              <w:pStyle w:val="ListBullet"/>
                            </w:pPr>
                            <w:hyperlink r:id="rId13" w:history="1">
                              <w:r w:rsidR="000F4886">
                                <w:rPr>
                                  <w:rStyle w:val="Hyperlink"/>
                                </w:rPr>
                                <w:t>https://www.scholastic.com/teachers/sponsored-content/unexpected-math/17-18/how-to-convert-fractions/</w:t>
                              </w:r>
                            </w:hyperlink>
                          </w:p>
                          <w:p w14:paraId="79B976E8" w14:textId="77777777" w:rsidR="000F4886" w:rsidRDefault="00083F8E" w:rsidP="0083703B">
                            <w:pPr>
                              <w:pStyle w:val="ListBullet"/>
                            </w:pPr>
                            <w:hyperlink r:id="rId14" w:history="1">
                              <w:r w:rsidR="000F4886">
                                <w:rPr>
                                  <w:rStyle w:val="Hyperlink"/>
                                </w:rPr>
                                <w:t>https://www.turtlediary.com/lesson/comparing-and-ordering-fractions.html</w:t>
                              </w:r>
                            </w:hyperlink>
                            <w:r w:rsidR="000F4886">
                              <w:t xml:space="preserve"> </w:t>
                            </w:r>
                          </w:p>
                          <w:p w14:paraId="266D3DBF" w14:textId="22AA36BA" w:rsidR="000F4886" w:rsidRDefault="00083F8E" w:rsidP="0083703B">
                            <w:pPr>
                              <w:pStyle w:val="ListBullet"/>
                            </w:pPr>
                            <w:hyperlink r:id="rId15" w:history="1">
                              <w:r w:rsidR="000F4886">
                                <w:rPr>
                                  <w:rStyle w:val="Hyperlink"/>
                                </w:rPr>
                                <w:t>https://www.mathgoodies.com/lessons/fractions/order</w:t>
                              </w:r>
                            </w:hyperlink>
                          </w:p>
                        </w:tc>
                      </w:tr>
                      <w:tr w:rsidR="000F488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0F4886" w:rsidRDefault="000F4886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0F4886" w:rsidRDefault="000F4886"/>
                        </w:tc>
                      </w:tr>
                    </w:tbl>
                    <w:p w14:paraId="7C9852EE" w14:textId="77777777" w:rsidR="000F4886" w:rsidRDefault="000F488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4237A3CC" w14:textId="4343FDBE" w:rsidR="004219D2" w:rsidRDefault="004219D2" w:rsidP="00575735">
            <w:pPr>
              <w:pStyle w:val="ListParagraph"/>
              <w:numPr>
                <w:ilvl w:val="0"/>
                <w:numId w:val="17"/>
              </w:numPr>
              <w:ind w:left="142" w:hanging="142"/>
            </w:pPr>
            <w:r>
              <w:t xml:space="preserve">Understand and generate equivalent fractions. </w:t>
            </w:r>
          </w:p>
          <w:p w14:paraId="023C4670" w14:textId="79C42299" w:rsidR="004219D2" w:rsidRDefault="004219D2" w:rsidP="00575735">
            <w:pPr>
              <w:pStyle w:val="ListParagraph"/>
              <w:numPr>
                <w:ilvl w:val="0"/>
                <w:numId w:val="17"/>
              </w:numPr>
              <w:ind w:left="142" w:hanging="142"/>
            </w:pPr>
            <w:r>
              <w:t>Simplify big fractions to smaller units using the idea of equivalent fractions.</w:t>
            </w:r>
          </w:p>
          <w:p w14:paraId="74703E1E" w14:textId="4B7C84C5" w:rsidR="00DD3659" w:rsidRDefault="00DD3659" w:rsidP="00575735">
            <w:pPr>
              <w:pStyle w:val="ListParagraph"/>
              <w:numPr>
                <w:ilvl w:val="0"/>
                <w:numId w:val="17"/>
              </w:numPr>
              <w:ind w:left="142" w:hanging="142"/>
            </w:pPr>
            <w:r>
              <w:t>Compare and Order like fractions.</w:t>
            </w:r>
          </w:p>
          <w:p w14:paraId="47B22DF2" w14:textId="356182BC" w:rsidR="00DD3659" w:rsidRDefault="00DD3659" w:rsidP="00575735">
            <w:pPr>
              <w:pStyle w:val="ListParagraph"/>
              <w:numPr>
                <w:ilvl w:val="0"/>
                <w:numId w:val="17"/>
              </w:numPr>
              <w:ind w:left="142" w:hanging="142"/>
            </w:pPr>
            <w:r>
              <w:t>Compare and order Unlike fractions using LCM and equivalence.</w:t>
            </w:r>
          </w:p>
          <w:p w14:paraId="394271C4" w14:textId="77777777" w:rsidR="004219D2" w:rsidRPr="008815C6" w:rsidRDefault="004219D2" w:rsidP="008815C6"/>
          <w:p w14:paraId="39B53DE3" w14:textId="77777777" w:rsidR="001D4D95" w:rsidRDefault="001D4D95" w:rsidP="001D4D95"/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CBC4F92" w14:textId="77777777" w:rsidR="001D4D95" w:rsidRDefault="001D4D95" w:rsidP="001D4D95"/>
          <w:p w14:paraId="332DFE16" w14:textId="77777777" w:rsidR="001D4D95" w:rsidRDefault="001D4D95" w:rsidP="001D4D95"/>
          <w:p w14:paraId="02CB6B7A" w14:textId="5FD5E7F2" w:rsidR="001D4D95" w:rsidRDefault="001D4D95" w:rsidP="001D4D95"/>
          <w:p w14:paraId="15BF4BB0" w14:textId="77777777" w:rsidR="00B833D6" w:rsidRPr="00FB30A1" w:rsidRDefault="00B833D6" w:rsidP="00B833D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66C75E2D" w14:textId="77777777" w:rsidR="00B833D6" w:rsidRDefault="00B833D6" w:rsidP="00B833D6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>: 15 Mins</w:t>
            </w:r>
          </w:p>
          <w:p w14:paraId="0974C9E1" w14:textId="77777777" w:rsidR="00B833D6" w:rsidRDefault="00B833D6" w:rsidP="00D721C6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>
              <w:t xml:space="preserve">Explain that we can use equivalent fractions for </w:t>
            </w:r>
            <w:r w:rsidRPr="00AC178C">
              <w:t xml:space="preserve">ratios and proportions in predicting the likelihood of events. </w:t>
            </w:r>
          </w:p>
          <w:p w14:paraId="607174EF" w14:textId="77777777" w:rsidR="00B833D6" w:rsidRDefault="00B833D6" w:rsidP="00D721C6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 w:rsidRPr="00AC178C">
              <w:t>For example, by analyzing past experience, an insurance company determines that 1 in every 20 drivers will have an accident in a given year. If they insure 10,000 drivers this year, the insurance company can plan ahead and put aside money to pay for 500 accidents (based on the proportion 1/20 = 500/10,000).</w:t>
            </w:r>
          </w:p>
          <w:p w14:paraId="7B9FD780" w14:textId="77777777" w:rsidR="00B833D6" w:rsidRPr="008815C6" w:rsidRDefault="00B833D6" w:rsidP="00D721C6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 w:rsidRPr="008815C6">
              <w:t>Have two students come up to the whiteboard at a time.</w:t>
            </w:r>
          </w:p>
          <w:p w14:paraId="3E1B522B" w14:textId="77777777" w:rsidR="00B833D6" w:rsidRPr="008815C6" w:rsidRDefault="00B833D6" w:rsidP="00D721C6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 w:rsidRPr="008815C6">
              <w:t>Give students a fraction. Students need to write an equivalent fraction as quickly as possible.</w:t>
            </w:r>
          </w:p>
          <w:p w14:paraId="392C2173" w14:textId="77777777" w:rsidR="00B833D6" w:rsidRPr="008815C6" w:rsidRDefault="00B833D6" w:rsidP="00D721C6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 w:rsidRPr="008815C6">
              <w:t>Whoever writes a correct equivalent fraction first stays at the board.</w:t>
            </w:r>
          </w:p>
          <w:p w14:paraId="6D0C0CD8" w14:textId="77777777" w:rsidR="00B833D6" w:rsidRPr="008815C6" w:rsidRDefault="00B833D6" w:rsidP="00D721C6">
            <w:pPr>
              <w:pStyle w:val="ListParagraph"/>
              <w:numPr>
                <w:ilvl w:val="0"/>
                <w:numId w:val="25"/>
              </w:numPr>
              <w:ind w:left="142" w:hanging="142"/>
            </w:pPr>
            <w:r w:rsidRPr="008815C6">
              <w:t>Continue by having students come to the board to come up with equivalent fractions.</w:t>
            </w:r>
          </w:p>
          <w:p w14:paraId="42C39D07" w14:textId="77777777" w:rsidR="001D4D95" w:rsidRDefault="001D4D95" w:rsidP="001D4D95"/>
          <w:p w14:paraId="7683CE86" w14:textId="77777777" w:rsidR="001D4D95" w:rsidRDefault="001D4D95" w:rsidP="001D4D95"/>
          <w:p w14:paraId="6C8FDF80" w14:textId="77777777" w:rsidR="001D4D95" w:rsidRDefault="001D4D95" w:rsidP="001D4D95"/>
          <w:p w14:paraId="09613FE1" w14:textId="77777777" w:rsidR="001D4D95" w:rsidRDefault="001D4D95" w:rsidP="001D4D95"/>
          <w:p w14:paraId="5E46CA3D" w14:textId="77777777" w:rsidR="00A71E70" w:rsidRDefault="00A71E70" w:rsidP="001D4D95"/>
          <w:p w14:paraId="36A25895" w14:textId="77777777" w:rsidR="00A71E70" w:rsidRDefault="00A71E70" w:rsidP="001D4D95"/>
          <w:p w14:paraId="18F0E2F1" w14:textId="77777777" w:rsidR="00A71E70" w:rsidRDefault="00A71E70" w:rsidP="001D4D95"/>
          <w:p w14:paraId="22A31125" w14:textId="316D9AB3" w:rsidR="00A71E70" w:rsidRPr="000A37E8" w:rsidRDefault="00A71E70" w:rsidP="008815C6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50977524" w14:textId="77777777" w:rsidR="008815C6" w:rsidRDefault="008815C6" w:rsidP="00575735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>Write the word "equivalent" on the board.</w:t>
            </w:r>
          </w:p>
          <w:p w14:paraId="5D75C203" w14:textId="77777777" w:rsidR="008815C6" w:rsidRDefault="008815C6" w:rsidP="00575735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>Ask students what word they see in "equivalent" that looks familiar? Once students see the similarities to "equal," explain that equivalent fractions are fractions that are equal to one another.</w:t>
            </w:r>
          </w:p>
          <w:p w14:paraId="09A0E86D" w14:textId="77777777" w:rsidR="008815C6" w:rsidRDefault="008815C6" w:rsidP="00575735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>Draw a circle on the board and split it in half. Color one half of the circle. Ask students what fraction is being shown. Write "1/2" on the board.</w:t>
            </w:r>
          </w:p>
          <w:p w14:paraId="7D015052" w14:textId="77777777" w:rsidR="008815C6" w:rsidRDefault="008815C6" w:rsidP="00575735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>Now, draw another line perpendicular to the first through the circle. Ask students what fraction is being shown now. Write "2/4" on the board.</w:t>
            </w:r>
          </w:p>
          <w:p w14:paraId="7EDB1DB8" w14:textId="114BF809" w:rsidR="00FB30A1" w:rsidRDefault="008815C6" w:rsidP="00575735">
            <w:pPr>
              <w:pStyle w:val="ListParagraph"/>
              <w:numPr>
                <w:ilvl w:val="0"/>
                <w:numId w:val="18"/>
              </w:numPr>
              <w:ind w:left="178" w:hanging="178"/>
            </w:pPr>
            <w:r>
              <w:t>Explain that although these are two different fractions, they are equivalent to one another. The amount shaded on the circle did not change, it was simply divided into more parts.</w:t>
            </w:r>
          </w:p>
          <w:p w14:paraId="2A773708" w14:textId="604D38E4" w:rsidR="008815C6" w:rsidRDefault="008815C6" w:rsidP="008815C6"/>
          <w:p w14:paraId="0D8C764C" w14:textId="7BB5BADA" w:rsidR="008815C6" w:rsidRDefault="008815C6" w:rsidP="008815C6"/>
          <w:p w14:paraId="05CE4083" w14:textId="25775951" w:rsidR="008815C6" w:rsidRDefault="008815C6" w:rsidP="008815C6"/>
          <w:p w14:paraId="26FDE258" w14:textId="77777777" w:rsidR="00B833D6" w:rsidRPr="00FB30A1" w:rsidRDefault="00B833D6" w:rsidP="00B833D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74E110A0" w14:textId="7ED2D8F4" w:rsidR="00B833D6" w:rsidRDefault="00B833D6" w:rsidP="00B833D6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DD3659">
              <w:rPr>
                <w:b/>
              </w:rPr>
              <w:t>: 20</w:t>
            </w:r>
            <w:r w:rsidRPr="00031953">
              <w:rPr>
                <w:b/>
              </w:rPr>
              <w:t xml:space="preserve"> Mins</w:t>
            </w:r>
          </w:p>
          <w:p w14:paraId="7C685649" w14:textId="77777777" w:rsidR="00575735" w:rsidRDefault="00B833D6" w:rsidP="00575735">
            <w:pPr>
              <w:pStyle w:val="ListParagraph"/>
              <w:numPr>
                <w:ilvl w:val="0"/>
                <w:numId w:val="20"/>
              </w:numPr>
              <w:ind w:left="178" w:hanging="178"/>
            </w:pPr>
            <w:r>
              <w:t xml:space="preserve">Explain that if the relationship between the two numerators and the two denominators is the same, they are equivalent. </w:t>
            </w:r>
          </w:p>
          <w:p w14:paraId="7947AEFA" w14:textId="7F4104F6" w:rsidR="00B833D6" w:rsidRDefault="00B833D6" w:rsidP="00575735">
            <w:pPr>
              <w:pStyle w:val="ListParagraph"/>
              <w:numPr>
                <w:ilvl w:val="0"/>
                <w:numId w:val="20"/>
              </w:numPr>
              <w:ind w:left="178" w:hanging="178"/>
            </w:pPr>
            <w:r>
              <w:t>Note that you could also work backwards and show the relationship with division as opposed to multiplication. Show students how both operations result in the same conclusion.</w:t>
            </w:r>
          </w:p>
          <w:p w14:paraId="4E10998A" w14:textId="1DF91310" w:rsidR="00B833D6" w:rsidRDefault="00B833D6" w:rsidP="00575735">
            <w:pPr>
              <w:pStyle w:val="ListParagraph"/>
              <w:numPr>
                <w:ilvl w:val="0"/>
                <w:numId w:val="20"/>
              </w:numPr>
              <w:ind w:left="178" w:hanging="178"/>
            </w:pPr>
            <w:r>
              <w:t>Display the following steps for determining if two fractions a</w:t>
            </w:r>
            <w:r w:rsidR="00994BCD">
              <w:t>re equivalent on</w:t>
            </w:r>
            <w:r>
              <w:t xml:space="preserve"> the board for students to reference during the Guided Practice portion of the lesson:</w:t>
            </w:r>
          </w:p>
          <w:p w14:paraId="6DDF328C" w14:textId="3D925627" w:rsidR="00B833D6" w:rsidRDefault="00B833D6" w:rsidP="00575735">
            <w:pPr>
              <w:pStyle w:val="ListParagraph"/>
              <w:numPr>
                <w:ilvl w:val="1"/>
                <w:numId w:val="20"/>
              </w:numPr>
              <w:ind w:left="320" w:hanging="178"/>
            </w:pPr>
            <w:r>
              <w:t>Write down the fractions from each of the pictures.</w:t>
            </w:r>
          </w:p>
          <w:p w14:paraId="26A328E3" w14:textId="7821C8B8" w:rsidR="00B833D6" w:rsidRDefault="00B833D6" w:rsidP="00575735">
            <w:pPr>
              <w:pStyle w:val="ListParagraph"/>
              <w:numPr>
                <w:ilvl w:val="1"/>
                <w:numId w:val="20"/>
              </w:numPr>
              <w:ind w:left="320" w:hanging="178"/>
            </w:pPr>
            <w:r>
              <w:t>Determine the relationship between the numerators by either multiplying or dividing.</w:t>
            </w:r>
          </w:p>
          <w:p w14:paraId="5C64420A" w14:textId="6B78F9F3" w:rsidR="00B833D6" w:rsidRDefault="00B833D6" w:rsidP="00575735">
            <w:pPr>
              <w:pStyle w:val="ListParagraph"/>
              <w:numPr>
                <w:ilvl w:val="1"/>
                <w:numId w:val="20"/>
              </w:numPr>
              <w:ind w:left="320" w:hanging="178"/>
            </w:pPr>
            <w:r>
              <w:t>Determine the relationship between the denominators by either multiplying or dividing.</w:t>
            </w:r>
          </w:p>
          <w:p w14:paraId="0D464E9B" w14:textId="0C49F3AD" w:rsidR="00B833D6" w:rsidRDefault="00B833D6" w:rsidP="00575735">
            <w:pPr>
              <w:pStyle w:val="ListParagraph"/>
              <w:numPr>
                <w:ilvl w:val="1"/>
                <w:numId w:val="20"/>
              </w:numPr>
              <w:ind w:left="320" w:hanging="178"/>
            </w:pPr>
            <w:r>
              <w:t>Answer this question: Is the relationship between the numerators and denominators the same?</w:t>
            </w:r>
          </w:p>
          <w:p w14:paraId="5D424309" w14:textId="6C3019FB" w:rsidR="00B833D6" w:rsidRDefault="00B833D6" w:rsidP="00575735">
            <w:pPr>
              <w:pStyle w:val="ListParagraph"/>
              <w:numPr>
                <w:ilvl w:val="0"/>
                <w:numId w:val="20"/>
              </w:numPr>
              <w:ind w:left="178" w:hanging="178"/>
            </w:pPr>
            <w:r>
              <w:t xml:space="preserve">Invite students to follow the steps to determine if 2/4 and 4/8 are equivalent. </w:t>
            </w:r>
          </w:p>
          <w:p w14:paraId="0C61A6A0" w14:textId="77777777" w:rsidR="00994BCD" w:rsidRDefault="00994BCD" w:rsidP="00B833D6"/>
          <w:p w14:paraId="7EAFCA45" w14:textId="77777777" w:rsidR="00994BCD" w:rsidRPr="00FB30A1" w:rsidRDefault="00994BCD" w:rsidP="00994BCD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EAA3591" w14:textId="2E11B3ED" w:rsidR="008815C6" w:rsidRPr="00994BCD" w:rsidRDefault="00DD3659" w:rsidP="008815C6">
            <w:pPr>
              <w:rPr>
                <w:b/>
              </w:rPr>
            </w:pPr>
            <w:r>
              <w:rPr>
                <w:b/>
              </w:rPr>
              <w:t>Day 5/ Lesson 5</w:t>
            </w:r>
            <w:r w:rsidR="00994BCD" w:rsidRPr="00031953">
              <w:rPr>
                <w:b/>
              </w:rPr>
              <w:t>: 15 Mins</w:t>
            </w:r>
          </w:p>
          <w:p w14:paraId="4EA72F46" w14:textId="77777777" w:rsidR="00994BCD" w:rsidRPr="00994BCD" w:rsidRDefault="00994BCD" w:rsidP="00994BCD">
            <w:pPr>
              <w:rPr>
                <w:b/>
              </w:rPr>
            </w:pPr>
            <w:r w:rsidRPr="00994BCD">
              <w:rPr>
                <w:b/>
              </w:rPr>
              <w:t>Ordering Fractions</w:t>
            </w:r>
          </w:p>
          <w:p w14:paraId="6331964F" w14:textId="77777777" w:rsidR="00994BCD" w:rsidRDefault="00994BCD" w:rsidP="00575735">
            <w:pPr>
              <w:pStyle w:val="ListParagraph"/>
              <w:numPr>
                <w:ilvl w:val="0"/>
                <w:numId w:val="21"/>
              </w:numPr>
              <w:ind w:left="178" w:hanging="178"/>
            </w:pPr>
            <w:r>
              <w:t xml:space="preserve">The teacher explains that If the denominator is the same, look at the numerators, and put the fractions in order. </w:t>
            </w:r>
          </w:p>
          <w:p w14:paraId="5C6D9270" w14:textId="77777777" w:rsidR="00A37E88" w:rsidRDefault="00994BCD" w:rsidP="00575735">
            <w:pPr>
              <w:pStyle w:val="ListParagraph"/>
              <w:numPr>
                <w:ilvl w:val="0"/>
                <w:numId w:val="21"/>
              </w:numPr>
              <w:ind w:left="178" w:hanging="178"/>
            </w:pPr>
            <w:r>
              <w:lastRenderedPageBreak/>
              <w:t>If the denominator is different, we need to convert our fractions to equivalent fractions of the same denominator and then compare them to put in order.</w:t>
            </w:r>
          </w:p>
          <w:p w14:paraId="0CE0181B" w14:textId="5DB9E5A0" w:rsidR="00994BCD" w:rsidRDefault="00994BCD" w:rsidP="00575735">
            <w:pPr>
              <w:pStyle w:val="ListParagraph"/>
              <w:numPr>
                <w:ilvl w:val="0"/>
                <w:numId w:val="21"/>
              </w:numPr>
              <w:ind w:left="178" w:hanging="178"/>
            </w:pPr>
            <w:r>
              <w:t xml:space="preserve">For example: Order these fractions from least to greatest: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den>
              </m:f>
            </m:oMath>
            <w:r w:rsidRPr="00575735">
              <w:rPr>
                <w:sz w:val="20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10</m:t>
                  </m:r>
                </m:den>
              </m:f>
            </m:oMath>
            <w:r w:rsidRPr="00575735">
              <w:rPr>
                <w:sz w:val="20"/>
              </w:rPr>
              <w:t xml:space="preserve">  </w:t>
            </w:r>
          </w:p>
          <w:p w14:paraId="0C097B55" w14:textId="7E62FFA2" w:rsidR="00994BCD" w:rsidRDefault="00994BCD" w:rsidP="00575735">
            <w:pPr>
              <w:pStyle w:val="ListParagraph"/>
              <w:ind w:left="178"/>
            </w:pPr>
            <w:r>
              <w:t>Here the denominator of all the fractions is the same so we look at the numerators.</w:t>
            </w:r>
          </w:p>
          <w:p w14:paraId="75A57048" w14:textId="43685115" w:rsidR="00994BCD" w:rsidRDefault="00994BCD" w:rsidP="00575735">
            <w:pPr>
              <w:pStyle w:val="ListParagraph"/>
              <w:ind w:left="178"/>
            </w:pPr>
            <w:r>
              <w:t>1 is the smallest number, followed by 7, 9, and 12.</w:t>
            </w:r>
          </w:p>
          <w:p w14:paraId="7640E4A6" w14:textId="5E6F2E06" w:rsidR="00994BCD" w:rsidRDefault="00575735" w:rsidP="00575735">
            <w:pPr>
              <w:pStyle w:val="ListParagraph"/>
              <w:ind w:left="178"/>
            </w:pPr>
            <w:r>
              <w:t xml:space="preserve">       </w:t>
            </w:r>
            <w:r w:rsidR="00994BCD">
              <w:t>1 &lt; 7 &lt; 9 &lt; 12</w:t>
            </w:r>
          </w:p>
          <w:p w14:paraId="7BA8BE29" w14:textId="77777777" w:rsidR="00994BCD" w:rsidRDefault="00994BCD" w:rsidP="00575735">
            <w:pPr>
              <w:pStyle w:val="ListParagraph"/>
              <w:ind w:left="178"/>
            </w:pPr>
            <w:r w:rsidRPr="00994BCD">
              <w:t>Arrange the fractions from least to greatest</w:t>
            </w:r>
            <w:r>
              <w:t>:</w:t>
            </w:r>
          </w:p>
          <w:p w14:paraId="6CC78EF4" w14:textId="500E169A" w:rsidR="00994BCD" w:rsidRPr="00994216" w:rsidRDefault="00575735" w:rsidP="00575735">
            <w:pPr>
              <w:pStyle w:val="ListParagraph"/>
              <w:ind w:left="178"/>
            </w:pPr>
            <w:r>
              <w:t xml:space="preserve"> </w:t>
            </w:r>
            <w:r w:rsidR="00994BCD">
              <w:t>1/ 10 &lt;  7/10  &lt;  9/10  &lt;  12/10</w:t>
            </w: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1E7EB7B2" w14:textId="77777777" w:rsidR="008815C6" w:rsidRDefault="008815C6" w:rsidP="00575735">
            <w:pPr>
              <w:pStyle w:val="ListParagraph"/>
              <w:numPr>
                <w:ilvl w:val="0"/>
                <w:numId w:val="19"/>
              </w:numPr>
              <w:ind w:left="140" w:hanging="140"/>
            </w:pPr>
            <w:r>
              <w:t>Return to the two fractions on the board: 1/2 and 2/4.</w:t>
            </w:r>
          </w:p>
          <w:p w14:paraId="7E59D810" w14:textId="77777777" w:rsidR="008815C6" w:rsidRDefault="008815C6" w:rsidP="00575735">
            <w:pPr>
              <w:pStyle w:val="ListParagraph"/>
              <w:numPr>
                <w:ilvl w:val="0"/>
                <w:numId w:val="19"/>
              </w:numPr>
              <w:ind w:left="140" w:hanging="140"/>
            </w:pPr>
            <w:r>
              <w:t>Explain that to determine if two fractions are equivalent, you must be able to multiply or divide the numerator and denominator by the same number.</w:t>
            </w:r>
          </w:p>
          <w:p w14:paraId="57C2EB0D" w14:textId="77777777" w:rsidR="008815C6" w:rsidRDefault="008815C6" w:rsidP="00575735">
            <w:pPr>
              <w:pStyle w:val="ListParagraph"/>
              <w:numPr>
                <w:ilvl w:val="0"/>
                <w:numId w:val="19"/>
              </w:numPr>
              <w:ind w:left="140" w:hanging="140"/>
            </w:pPr>
            <w:r>
              <w:t>Ask students what they can multiply both the numerator and denominator by in 1/2 to have it equal 2/4.</w:t>
            </w:r>
          </w:p>
          <w:p w14:paraId="6BC03AB2" w14:textId="4C6D90D7" w:rsidR="008815C6" w:rsidRDefault="008815C6" w:rsidP="00575735">
            <w:pPr>
              <w:pStyle w:val="ListParagraph"/>
              <w:numPr>
                <w:ilvl w:val="0"/>
                <w:numId w:val="19"/>
              </w:numPr>
              <w:ind w:left="140" w:hanging="140"/>
            </w:pPr>
            <w:r>
              <w:t xml:space="preserve">Show </w:t>
            </w:r>
            <w:r w:rsidR="005F3C9B">
              <w:t xml:space="preserve">the </w:t>
            </w:r>
            <w:r>
              <w:t>students other fractions that are equivalent to 1/2 and 2/4, such as 3/6, 12/24, and 100/200. In each case, show students how the numerator and denominator are multiplied by the same number to create the equivalent fraction.</w:t>
            </w:r>
          </w:p>
          <w:p w14:paraId="3B67EB7F" w14:textId="4898AADC" w:rsidR="000529DC" w:rsidRPr="008815C6" w:rsidRDefault="008815C6" w:rsidP="00575735">
            <w:pPr>
              <w:pStyle w:val="ListParagraph"/>
              <w:numPr>
                <w:ilvl w:val="0"/>
                <w:numId w:val="19"/>
              </w:numPr>
              <w:ind w:left="140" w:hanging="140"/>
            </w:pPr>
            <w:r>
              <w:t>Show students another fraction: 8/24. Show students how the numerator and denominator could be divided by 8 to equal 1/3, or by 4 to equal 2/6.</w:t>
            </w:r>
          </w:p>
          <w:p w14:paraId="353508AE" w14:textId="625EE959" w:rsidR="000529DC" w:rsidRDefault="000529DC" w:rsidP="00CD4D2B">
            <w:pPr>
              <w:rPr>
                <w:b/>
              </w:rPr>
            </w:pPr>
          </w:p>
          <w:p w14:paraId="6E2AE6A0" w14:textId="77777777" w:rsidR="00575735" w:rsidRDefault="00575735" w:rsidP="00CD4D2B">
            <w:pPr>
              <w:rPr>
                <w:b/>
              </w:rPr>
            </w:pPr>
          </w:p>
          <w:p w14:paraId="093A2970" w14:textId="77777777" w:rsidR="00B833D6" w:rsidRPr="00FB30A1" w:rsidRDefault="00B833D6" w:rsidP="00B833D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14:paraId="17546656" w14:textId="0D19C1A7" w:rsidR="00B833D6" w:rsidRDefault="00994BCD" w:rsidP="00B833D6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="00B833D6" w:rsidRPr="00031953">
              <w:rPr>
                <w:b/>
              </w:rPr>
              <w:t>: 15 Mins</w:t>
            </w:r>
          </w:p>
          <w:p w14:paraId="5B24AE4D" w14:textId="49070300" w:rsidR="00B833D6" w:rsidRPr="007C0B4E" w:rsidRDefault="00B833D6" w:rsidP="00B833D6">
            <w:pPr>
              <w:rPr>
                <w:b/>
              </w:rPr>
            </w:pPr>
            <w:r w:rsidRPr="007C0B4E">
              <w:rPr>
                <w:b/>
              </w:rPr>
              <w:t>Comparing and Ordering Fractions</w:t>
            </w:r>
          </w:p>
          <w:p w14:paraId="1531A7B3" w14:textId="3BE5E50C" w:rsidR="007C0B4E" w:rsidRDefault="00B833D6" w:rsidP="00D721C6">
            <w:pPr>
              <w:pStyle w:val="ListParagraph"/>
              <w:numPr>
                <w:ilvl w:val="0"/>
                <w:numId w:val="22"/>
              </w:numPr>
              <w:ind w:left="140" w:hanging="141"/>
            </w:pPr>
            <w:r>
              <w:t xml:space="preserve">When comparing two fractions with same denominator, the larger fraction is the </w:t>
            </w:r>
            <w:r w:rsidR="007C0B4E">
              <w:t xml:space="preserve">one with the greater numerator. </w:t>
            </w:r>
          </w:p>
          <w:p w14:paraId="54AEC9E9" w14:textId="77777777" w:rsidR="007C0B4E" w:rsidRDefault="00B833D6" w:rsidP="00D721C6">
            <w:pPr>
              <w:pStyle w:val="ListParagraph"/>
              <w:numPr>
                <w:ilvl w:val="0"/>
                <w:numId w:val="22"/>
              </w:numPr>
              <w:ind w:left="140" w:hanging="141"/>
            </w:pPr>
            <w:r>
              <w:t xml:space="preserve">For example: Imagine you take </w:t>
            </w:r>
            <w:r w:rsidRPr="000F4886">
              <w:rPr>
                <w:sz w:val="1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den>
              </m:f>
            </m:oMath>
            <w:r>
              <w:t xml:space="preserve"> of a birthd</w:t>
            </w:r>
            <w:r w:rsidR="007C0B4E">
              <w:t xml:space="preserve">ay </w:t>
            </w:r>
            <w:r>
              <w:t xml:space="preserve">cake and your sister takes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den>
              </m:f>
            </m:oMath>
            <w:r>
              <w:t xml:space="preserve"> . Who has more cake?</w:t>
            </w:r>
            <w:r w:rsidR="007C0B4E">
              <w:t xml:space="preserve"> </w:t>
            </w:r>
          </w:p>
          <w:p w14:paraId="7BB8B93D" w14:textId="1B465D55" w:rsidR="00B833D6" w:rsidRDefault="007C0B4E" w:rsidP="00D721C6">
            <w:pPr>
              <w:pStyle w:val="ListParagraph"/>
              <w:numPr>
                <w:ilvl w:val="0"/>
                <w:numId w:val="22"/>
              </w:numPr>
              <w:ind w:left="140" w:hanging="141"/>
            </w:pPr>
            <w:r>
              <w:t xml:space="preserve">We need to compare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den>
              </m:f>
            </m:oMath>
            <w:r w:rsidRPr="000F4886">
              <w:rPr>
                <w:sz w:val="22"/>
              </w:rPr>
              <w:t xml:space="preserve"> </w:t>
            </w:r>
            <w: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6</m:t>
                  </m:r>
                </m:den>
              </m:f>
            </m:oMath>
            <w:r w:rsidRPr="000F4886">
              <w:rPr>
                <w:sz w:val="20"/>
              </w:rPr>
              <w:t>.</w:t>
            </w:r>
            <w:r>
              <w:t xml:space="preserve"> </w:t>
            </w:r>
            <w:r w:rsidR="00B833D6">
              <w:t>The denominator of bot</w:t>
            </w:r>
            <w:r>
              <w:t>h fractions is same i.e. 6.</w:t>
            </w:r>
          </w:p>
          <w:p w14:paraId="43E2BFB6" w14:textId="23712A63" w:rsidR="00B833D6" w:rsidRDefault="00B833D6" w:rsidP="00D721C6">
            <w:pPr>
              <w:pStyle w:val="ListParagraph"/>
              <w:numPr>
                <w:ilvl w:val="0"/>
                <w:numId w:val="22"/>
              </w:numPr>
              <w:ind w:left="140" w:hanging="141"/>
            </w:pPr>
            <w:r>
              <w:t xml:space="preserve">To compare fractions when the denominators of two fractions are the same, </w:t>
            </w:r>
            <w:r w:rsidRPr="000F4886">
              <w:rPr>
                <w:b/>
              </w:rPr>
              <w:t>the one with t</w:t>
            </w:r>
            <w:r w:rsidR="007C0B4E" w:rsidRPr="000F4886">
              <w:rPr>
                <w:b/>
              </w:rPr>
              <w:t>he greater numerator is larger.</w:t>
            </w:r>
          </w:p>
          <w:p w14:paraId="171CEB04" w14:textId="547134B6" w:rsidR="00B833D6" w:rsidRDefault="00B833D6" w:rsidP="00D721C6">
            <w:pPr>
              <w:pStyle w:val="ListParagraph"/>
              <w:numPr>
                <w:ilvl w:val="0"/>
                <w:numId w:val="22"/>
              </w:numPr>
              <w:ind w:left="140" w:hanging="141"/>
            </w:pPr>
            <w:r>
              <w:t>Since 3 is greater than 1,</w:t>
            </w:r>
            <w:r w:rsidR="007C0B4E">
              <w:t xml:space="preserve">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  <w:r w:rsidRPr="000F4886">
              <w:rPr>
                <w:sz w:val="22"/>
              </w:rPr>
              <w:t xml:space="preserve"> &lt; </w:t>
            </w: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  <w:r w:rsidRPr="000F4886">
              <w:rPr>
                <w:sz w:val="22"/>
              </w:rPr>
              <w:t xml:space="preserve">. </w:t>
            </w:r>
            <w:r>
              <w:t xml:space="preserve"> your sister has more cake than you.</w:t>
            </w:r>
          </w:p>
          <w:p w14:paraId="18D856FB" w14:textId="77777777" w:rsidR="00BA05F6" w:rsidRDefault="00B9687F" w:rsidP="00D721C6">
            <w:pPr>
              <w:pStyle w:val="ListParagraph"/>
              <w:numPr>
                <w:ilvl w:val="0"/>
                <w:numId w:val="22"/>
              </w:numPr>
              <w:ind w:left="140" w:hanging="141"/>
            </w:pPr>
            <w:r>
              <w:t xml:space="preserve">In Comparing </w:t>
            </w:r>
            <w:r w:rsidRPr="00B74C13">
              <w:rPr>
                <w:b/>
              </w:rPr>
              <w:t>Unlike Fractions</w:t>
            </w:r>
            <w:r>
              <w:t>, i.e. fractions with different denominators, we must convert the fractions to equivalent fractions with a common denominator and then look for numerators.</w:t>
            </w:r>
          </w:p>
          <w:p w14:paraId="7AB4D1A3" w14:textId="47717B40" w:rsidR="00BA05F6" w:rsidRDefault="00B74C13" w:rsidP="00B74C13">
            <w:pPr>
              <w:pStyle w:val="ListParagraph"/>
              <w:ind w:left="140"/>
            </w:pPr>
            <w:r>
              <w:t xml:space="preserve">     E.g. </w:t>
            </w:r>
            <w:r w:rsidR="00BA05F6">
              <w:t xml:space="preserve">Compare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  <w:r w:rsidR="00BA05F6">
              <w:t xml:space="preserve"> and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 xml:space="preserve"> 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  <w:r w:rsidR="00BA05F6">
              <w:t>.</w:t>
            </w:r>
          </w:p>
          <w:p w14:paraId="4232907E" w14:textId="77777777" w:rsidR="00B74C13" w:rsidRDefault="00BA05F6" w:rsidP="00B74C13">
            <w:pPr>
              <w:pStyle w:val="ListParagraph"/>
              <w:numPr>
                <w:ilvl w:val="0"/>
                <w:numId w:val="22"/>
              </w:numPr>
              <w:ind w:left="140" w:hanging="141"/>
            </w:pPr>
            <w:r>
              <w:t>Convert these fractions to equivalent fractions with a common denominator in order to compare them.</w:t>
            </w:r>
          </w:p>
          <w:p w14:paraId="1D3E9D01" w14:textId="286EEACD" w:rsidR="00BA05F6" w:rsidRPr="00B74C13" w:rsidRDefault="00BA05F6" w:rsidP="00B74C13">
            <w:pPr>
              <w:pStyle w:val="ListParagraph"/>
              <w:ind w:left="140"/>
              <w:rPr>
                <w:b/>
              </w:rPr>
            </w:pPr>
            <w:r w:rsidRPr="00B74C13">
              <w:rPr>
                <w:b/>
              </w:rPr>
              <w:t>Follow these steps:</w:t>
            </w:r>
          </w:p>
          <w:p w14:paraId="5645F5C0" w14:textId="12ABFF25" w:rsidR="00BA05F6" w:rsidRDefault="00BA05F6" w:rsidP="004E54E4">
            <w:pPr>
              <w:pStyle w:val="ListParagraph"/>
              <w:numPr>
                <w:ilvl w:val="0"/>
                <w:numId w:val="26"/>
              </w:numPr>
              <w:ind w:left="282" w:hanging="142"/>
            </w:pPr>
            <w:r>
              <w:t>Fi</w:t>
            </w:r>
            <w:r w:rsidR="00B74C13">
              <w:t>n</w:t>
            </w:r>
            <w:r>
              <w:t>d the lowest Common Multiple of the two denominators (3 and 6).</w:t>
            </w:r>
          </w:p>
          <w:p w14:paraId="69166C95" w14:textId="77777777" w:rsidR="004E54E4" w:rsidRDefault="00BA05F6" w:rsidP="004E54E4">
            <w:pPr>
              <w:pStyle w:val="ListParagraph"/>
              <w:numPr>
                <w:ilvl w:val="0"/>
                <w:numId w:val="26"/>
              </w:numPr>
              <w:ind w:left="282" w:hanging="142"/>
            </w:pPr>
            <w:r>
              <w:t>The smallest multiple the two denominators have in common is 6.</w:t>
            </w:r>
            <w:r w:rsidR="004E54E4">
              <w:t xml:space="preserve"> </w:t>
            </w:r>
          </w:p>
          <w:p w14:paraId="34FE779E" w14:textId="60F31917" w:rsidR="00BA05F6" w:rsidRDefault="00BA05F6" w:rsidP="004E54E4">
            <w:pPr>
              <w:pStyle w:val="ListParagraph"/>
              <w:numPr>
                <w:ilvl w:val="0"/>
                <w:numId w:val="26"/>
              </w:numPr>
              <w:ind w:left="282" w:hanging="142"/>
            </w:pPr>
            <w:r>
              <w:lastRenderedPageBreak/>
              <w:t>The least common denominator (LCD) of the fractions is the least common multiple of their denominators.</w:t>
            </w:r>
          </w:p>
          <w:p w14:paraId="227C38D5" w14:textId="0F8967A5" w:rsidR="00BA05F6" w:rsidRDefault="00BA05F6" w:rsidP="004E54E4">
            <w:pPr>
              <w:pStyle w:val="ListParagraph"/>
              <w:numPr>
                <w:ilvl w:val="0"/>
                <w:numId w:val="26"/>
              </w:numPr>
              <w:ind w:left="282" w:hanging="142"/>
            </w:pPr>
            <w:r>
              <w:t>Now, convert these fractions to equivalent fractions with a denominator 6. As we can notice the first fraction already has the denominator 6.</w:t>
            </w:r>
          </w:p>
          <w:p w14:paraId="557DBD87" w14:textId="5E885395" w:rsidR="00BA05F6" w:rsidRDefault="00BA05F6" w:rsidP="004E54E4">
            <w:pPr>
              <w:pStyle w:val="ListParagraph"/>
              <w:numPr>
                <w:ilvl w:val="0"/>
                <w:numId w:val="26"/>
              </w:numPr>
              <w:ind w:left="282" w:hanging="142"/>
            </w:pPr>
            <w:r>
              <w:t>So, convert the other fraction with denominator 6.</w:t>
            </w:r>
          </w:p>
          <w:p w14:paraId="464543DB" w14:textId="6F6FF4C8" w:rsidR="00BA05F6" w:rsidRPr="000F4886" w:rsidRDefault="004E54E4" w:rsidP="004E54E4">
            <w:pPr>
              <w:pStyle w:val="ListParagraph"/>
              <w:ind w:left="282"/>
              <w:rPr>
                <w:sz w:val="22"/>
              </w:rPr>
            </w:pPr>
            <m:oMath>
              <m:r>
                <w:rPr>
                  <w:rFonts w:ascii="Cambria Math" w:hAnsi="Cambria Math"/>
                  <w:sz w:val="22"/>
                </w:rPr>
                <m:t xml:space="preserve">           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 xml:space="preserve">2*2 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3*2</m:t>
                  </m:r>
                </m:den>
              </m:f>
            </m:oMath>
            <w:r w:rsidR="00BA05F6" w:rsidRPr="000F4886">
              <w:rPr>
                <w:sz w:val="22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  <w:r w:rsidR="00BA05F6" w:rsidRPr="000F4886">
              <w:rPr>
                <w:sz w:val="22"/>
              </w:rPr>
              <w:t xml:space="preserve"> . </w:t>
            </w:r>
          </w:p>
          <w:p w14:paraId="72D11BB4" w14:textId="4CF29C76" w:rsidR="00BA05F6" w:rsidRPr="000F4886" w:rsidRDefault="00BA05F6" w:rsidP="004E54E4">
            <w:pPr>
              <w:pStyle w:val="ListParagraph"/>
              <w:ind w:left="282"/>
              <w:rPr>
                <w:sz w:val="22"/>
              </w:rPr>
            </w:pPr>
            <w:r>
              <w:t xml:space="preserve">Now, we have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  <w:r w:rsidRPr="000F4886">
              <w:rPr>
                <w:sz w:val="22"/>
              </w:rPr>
              <w:t xml:space="preserve"> </w:t>
            </w:r>
            <w:r>
              <w:t xml:space="preserve">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  <w:r w:rsidRPr="000F4886">
              <w:rPr>
                <w:sz w:val="22"/>
              </w:rPr>
              <w:t xml:space="preserve"> </w:t>
            </w:r>
            <w:r>
              <w:t>with the same denominator.</w:t>
            </w:r>
          </w:p>
          <w:p w14:paraId="779893BF" w14:textId="169A9648" w:rsidR="00BA05F6" w:rsidRDefault="00BA05F6" w:rsidP="004E54E4">
            <w:pPr>
              <w:pStyle w:val="ListParagraph"/>
              <w:ind w:left="282"/>
            </w:pPr>
            <w:r>
              <w:t>Let's loo</w:t>
            </w:r>
            <w:r w:rsidR="004E54E4">
              <w:t xml:space="preserve">k for numerators to compare. We </w:t>
            </w:r>
            <w:r>
              <w:t xml:space="preserve">know, 4 is greater than 3. So,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  <w:r w:rsidRPr="000F4886">
              <w:rPr>
                <w:sz w:val="22"/>
              </w:rPr>
              <w:t xml:space="preserve"> </w:t>
            </w:r>
            <w:r>
              <w:t xml:space="preserve">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den>
              </m:f>
            </m:oMath>
          </w:p>
          <w:p w14:paraId="14D4A2E1" w14:textId="132EC4DB" w:rsidR="00971415" w:rsidRDefault="004E54E4" w:rsidP="004E54E4">
            <w:r>
              <w:t xml:space="preserve">     </w:t>
            </w:r>
            <w:r w:rsidR="00BA05F6">
              <w:t xml:space="preserve">We can rewrite the answer as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den>
              </m:f>
            </m:oMath>
            <w:r w:rsidR="00994BCD" w:rsidRPr="004E54E4">
              <w:rPr>
                <w:sz w:val="22"/>
              </w:rPr>
              <w:t xml:space="preserve"> </w:t>
            </w:r>
            <w:r w:rsidR="00994BCD">
              <w:t xml:space="preserve">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den>
              </m:f>
            </m:oMath>
          </w:p>
          <w:p w14:paraId="012DB69B" w14:textId="05CFED70" w:rsidR="005F3C9B" w:rsidRPr="005F3C9B" w:rsidRDefault="005F3C9B" w:rsidP="00971415"/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7851D59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14:paraId="42B08F4E" w14:textId="6888D961" w:rsidR="00110F25" w:rsidRPr="008815C6" w:rsidRDefault="00110F25" w:rsidP="008815C6"/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4E43E81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43CEC34D" w14:textId="77777777" w:rsidR="007C0B4E" w:rsidRPr="007C0B4E" w:rsidRDefault="007C0B4E" w:rsidP="007C0B4E">
            <w:r w:rsidRPr="007C0B4E">
              <w:t>An 8-ounce cup of milk was served to each of three children. Lisa drank 7 ounces of milk. Her sister Angie drank 3 ounces, and her brother Mark drank 5 ounces. What part of the cup did each child drink? Who drank the smallest part of the cup? Who drank the largest part of the cup? Who fell in the middle?</w:t>
            </w:r>
          </w:p>
          <w:p w14:paraId="6E274333" w14:textId="77777777" w:rsidR="007C0B4E" w:rsidRPr="007C0B4E" w:rsidRDefault="007C0B4E" w:rsidP="007C0B4E"/>
          <w:p w14:paraId="00E5A721" w14:textId="734A00BF" w:rsidR="00D914D8" w:rsidRPr="007C0B4E" w:rsidRDefault="007C0B4E" w:rsidP="007C0B4E">
            <w:r w:rsidRPr="007C0B4E">
              <w:t>Analysis: Write the part of the cup that each child drank as a fraction, and then order them from least to greatest.</w:t>
            </w: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EFA6CAE" w14:textId="77777777" w:rsidR="008815C6" w:rsidRPr="00D914D8" w:rsidRDefault="008815C6" w:rsidP="008815C6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0E1C83DB" w14:textId="12A1759C" w:rsidR="00994BCD" w:rsidRDefault="00994BCD" w:rsidP="00994BCD">
            <w:r>
              <w:t xml:space="preserve">Order these fractions from least to greatest:  </w:t>
            </w:r>
          </w:p>
          <w:p w14:paraId="57299825" w14:textId="7FFD800C" w:rsidR="00994BCD" w:rsidRPr="005F3C9B" w:rsidRDefault="00083F8E" w:rsidP="00994BCD">
            <w:pPr>
              <w:rPr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</m:oMath>
            <w:r w:rsidR="00994BCD" w:rsidRPr="005F3C9B">
              <w:rPr>
                <w:sz w:val="24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oMath>
            <w:r w:rsidR="00994BCD" w:rsidRPr="005F3C9B">
              <w:rPr>
                <w:sz w:val="24"/>
              </w:rPr>
              <w:t xml:space="preserve">  </w:t>
            </w:r>
          </w:p>
          <w:p w14:paraId="0AB67AE9" w14:textId="77777777" w:rsidR="005F3C9B" w:rsidRDefault="00994BCD" w:rsidP="00994BCD">
            <w:r>
              <w:t>These fractions have unlike fractions</w:t>
            </w:r>
            <w:r w:rsidR="005F3C9B">
              <w:t xml:space="preserve"> (different denominators)</w:t>
            </w:r>
            <w:r>
              <w:t xml:space="preserve">. </w:t>
            </w:r>
          </w:p>
          <w:p w14:paraId="3037C959" w14:textId="2DF0B296" w:rsidR="00994BCD" w:rsidRDefault="00994BCD" w:rsidP="00994BCD">
            <w:r>
              <w:t xml:space="preserve">We will use the least common denominator (LCD) to write these fractions as equivalents fractions with same </w:t>
            </w:r>
            <w:r w:rsidR="005F3C9B">
              <w:t>denominators, and then compare.</w:t>
            </w:r>
          </w:p>
          <w:p w14:paraId="76688A08" w14:textId="3406E116" w:rsidR="00CB574B" w:rsidRDefault="00994BCD" w:rsidP="00994BCD">
            <w:r>
              <w:t>Th</w:t>
            </w:r>
            <w:r w:rsidR="005F3C9B">
              <w:t xml:space="preserve">e least common denominator of the fractions </w:t>
            </w:r>
            <w:r>
              <w:t>is 12.</w:t>
            </w:r>
          </w:p>
          <w:p w14:paraId="290231E8" w14:textId="1A126BA2" w:rsidR="005F3C9B" w:rsidRDefault="005F3C9B" w:rsidP="00994BCD">
            <w:r>
              <w:t>Let the students use the LCM to write the corresponding equivalent fractions.</w:t>
            </w:r>
          </w:p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lastRenderedPageBreak/>
              <w:t>Summary</w:t>
            </w:r>
          </w:p>
          <w:p w14:paraId="1D9B050B" w14:textId="530787BD" w:rsidR="00EA5BCA" w:rsidRPr="00EA5BCA" w:rsidRDefault="00EA5BCA" w:rsidP="005F3C9B"/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648E3AA4" w14:textId="228870CE" w:rsidR="00C17E2A" w:rsidRDefault="008815C6" w:rsidP="008815C6">
            <w:pPr>
              <w:pStyle w:val="Heading2"/>
            </w:pPr>
            <w:r>
              <w:t>Review and Closing</w:t>
            </w:r>
          </w:p>
          <w:p w14:paraId="1AFFE307" w14:textId="77777777" w:rsidR="008815C6" w:rsidRDefault="008815C6" w:rsidP="00D721C6">
            <w:pPr>
              <w:pStyle w:val="ListParagraph"/>
              <w:numPr>
                <w:ilvl w:val="0"/>
                <w:numId w:val="23"/>
              </w:numPr>
              <w:ind w:left="178" w:hanging="178"/>
            </w:pPr>
            <w:r>
              <w:t>Have some students share the equivalent fractions they came up with from their worksheet.</w:t>
            </w:r>
          </w:p>
          <w:p w14:paraId="7DAB2D59" w14:textId="65B5325F" w:rsidR="008815C6" w:rsidRDefault="008815C6" w:rsidP="00D721C6">
            <w:pPr>
              <w:pStyle w:val="ListParagraph"/>
              <w:numPr>
                <w:ilvl w:val="0"/>
                <w:numId w:val="23"/>
              </w:numPr>
              <w:ind w:left="178" w:hanging="178"/>
            </w:pPr>
            <w:r>
              <w:t>As students share, have the rest of the class determine how they know these fractions are equivalent. For example, 2/3=10/15. Both the numerator and denominator were multiplied by 5</w:t>
            </w:r>
          </w:p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2F3BBF73" w14:textId="77777777" w:rsidR="005F3C9B" w:rsidRDefault="005F3C9B" w:rsidP="005F3C9B">
            <w:pPr>
              <w:pStyle w:val="Heading2"/>
            </w:pPr>
            <w:r>
              <w:t>Review and Closing</w:t>
            </w:r>
          </w:p>
          <w:p w14:paraId="4DEE7FF4" w14:textId="77777777" w:rsidR="005F3C9B" w:rsidRDefault="005F3C9B" w:rsidP="00D721C6">
            <w:pPr>
              <w:pStyle w:val="ListParagraph"/>
              <w:numPr>
                <w:ilvl w:val="0"/>
                <w:numId w:val="24"/>
              </w:numPr>
              <w:ind w:left="140" w:hanging="140"/>
            </w:pPr>
            <w:r>
              <w:t>When comparing two fractions with same denominator, the larger fraction is the one with the greater numerator.</w:t>
            </w:r>
          </w:p>
          <w:p w14:paraId="51AF90A0" w14:textId="77777777" w:rsidR="005F3C9B" w:rsidRDefault="005F3C9B" w:rsidP="00D721C6">
            <w:pPr>
              <w:pStyle w:val="ListParagraph"/>
              <w:numPr>
                <w:ilvl w:val="0"/>
                <w:numId w:val="24"/>
              </w:numPr>
              <w:ind w:left="140" w:hanging="140"/>
            </w:pPr>
            <w:r>
              <w:t>To compare fractions with different denominator, we must convert the fractions to equivalent fractions with a common denominator and then look for numerators.</w:t>
            </w:r>
          </w:p>
          <w:p w14:paraId="574C33EC" w14:textId="77777777" w:rsidR="005F3C9B" w:rsidRDefault="005F3C9B" w:rsidP="00D721C6">
            <w:pPr>
              <w:pStyle w:val="ListParagraph"/>
              <w:numPr>
                <w:ilvl w:val="0"/>
                <w:numId w:val="24"/>
              </w:numPr>
              <w:ind w:left="140" w:hanging="140"/>
            </w:pPr>
            <w:r>
              <w:t>If the denominator is the same, look at the numerators, and put the fractions in order.</w:t>
            </w:r>
          </w:p>
          <w:p w14:paraId="7BBCA503" w14:textId="2170D0DC" w:rsidR="00C17E2A" w:rsidRDefault="005F3C9B" w:rsidP="00D721C6">
            <w:pPr>
              <w:pStyle w:val="ListParagraph"/>
              <w:numPr>
                <w:ilvl w:val="0"/>
                <w:numId w:val="24"/>
              </w:numPr>
              <w:ind w:left="140" w:hanging="140"/>
            </w:pPr>
            <w:r>
              <w:t>If the denominator is different, we need to convert our fractions to equivalent fractions of the same denominator and then compare them to put in order.</w:t>
            </w:r>
          </w:p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934D9" w14:textId="77777777" w:rsidR="00083F8E" w:rsidRDefault="00083F8E">
      <w:pPr>
        <w:spacing w:before="0" w:after="0" w:line="240" w:lineRule="auto"/>
      </w:pPr>
      <w:r>
        <w:separator/>
      </w:r>
    </w:p>
  </w:endnote>
  <w:endnote w:type="continuationSeparator" w:id="0">
    <w:p w14:paraId="79FB7F79" w14:textId="77777777" w:rsidR="00083F8E" w:rsidRDefault="00083F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5B326E01" w:rsidR="000F4886" w:rsidRDefault="000F488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D36BE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D9B46" w14:textId="77777777" w:rsidR="00083F8E" w:rsidRDefault="00083F8E">
      <w:pPr>
        <w:spacing w:before="0" w:after="0" w:line="240" w:lineRule="auto"/>
      </w:pPr>
      <w:r>
        <w:separator/>
      </w:r>
    </w:p>
  </w:footnote>
  <w:footnote w:type="continuationSeparator" w:id="0">
    <w:p w14:paraId="432FACB5" w14:textId="77777777" w:rsidR="00083F8E" w:rsidRDefault="00083F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0F4886" w:rsidRDefault="000F488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77131E9"/>
    <w:multiLevelType w:val="hybridMultilevel"/>
    <w:tmpl w:val="D4CAF03A"/>
    <w:lvl w:ilvl="0" w:tplc="262CABA8">
      <w:start w:val="7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2FCA"/>
    <w:multiLevelType w:val="hybridMultilevel"/>
    <w:tmpl w:val="4A0E8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C20E6"/>
    <w:multiLevelType w:val="hybridMultilevel"/>
    <w:tmpl w:val="63FE8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B507008">
      <w:start w:val="7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C2953"/>
    <w:multiLevelType w:val="hybridMultilevel"/>
    <w:tmpl w:val="3C782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93766"/>
    <w:multiLevelType w:val="hybridMultilevel"/>
    <w:tmpl w:val="FFEA4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75D27"/>
    <w:multiLevelType w:val="hybridMultilevel"/>
    <w:tmpl w:val="F8626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57272"/>
    <w:multiLevelType w:val="hybridMultilevel"/>
    <w:tmpl w:val="350C6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B5A35"/>
    <w:multiLevelType w:val="hybridMultilevel"/>
    <w:tmpl w:val="B5CE1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62FD2"/>
    <w:multiLevelType w:val="hybridMultilevel"/>
    <w:tmpl w:val="A8D0B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76B9F"/>
    <w:multiLevelType w:val="hybridMultilevel"/>
    <w:tmpl w:val="EB56C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2093E"/>
    <w:multiLevelType w:val="hybridMultilevel"/>
    <w:tmpl w:val="9EE67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F62CE"/>
    <w:multiLevelType w:val="hybridMultilevel"/>
    <w:tmpl w:val="A3E28280"/>
    <w:lvl w:ilvl="0" w:tplc="08090005">
      <w:start w:val="1"/>
      <w:numFmt w:val="bullet"/>
      <w:lvlText w:val=""/>
      <w:lvlJc w:val="left"/>
      <w:pPr>
        <w:ind w:left="8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5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4"/>
  </w:num>
  <w:num w:numId="4">
    <w:abstractNumId w:val="22"/>
  </w:num>
  <w:num w:numId="5">
    <w:abstractNumId w:val="19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21"/>
  </w:num>
  <w:num w:numId="14">
    <w:abstractNumId w:val="5"/>
  </w:num>
  <w:num w:numId="15">
    <w:abstractNumId w:val="1"/>
  </w:num>
  <w:num w:numId="16">
    <w:abstractNumId w:val="16"/>
  </w:num>
  <w:num w:numId="17">
    <w:abstractNumId w:val="18"/>
  </w:num>
  <w:num w:numId="18">
    <w:abstractNumId w:val="15"/>
  </w:num>
  <w:num w:numId="19">
    <w:abstractNumId w:val="17"/>
  </w:num>
  <w:num w:numId="20">
    <w:abstractNumId w:val="7"/>
  </w:num>
  <w:num w:numId="21">
    <w:abstractNumId w:val="8"/>
  </w:num>
  <w:num w:numId="22">
    <w:abstractNumId w:val="20"/>
  </w:num>
  <w:num w:numId="23">
    <w:abstractNumId w:val="23"/>
  </w:num>
  <w:num w:numId="24">
    <w:abstractNumId w:val="4"/>
  </w:num>
  <w:num w:numId="25">
    <w:abstractNumId w:val="10"/>
  </w:num>
  <w:num w:numId="2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83F8E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0F4886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36BE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0B4E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19D2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E54E4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5735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5F3C9B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0B4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15C6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4BCD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178C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74C13"/>
    <w:rsid w:val="00B833D6"/>
    <w:rsid w:val="00B8438A"/>
    <w:rsid w:val="00B87608"/>
    <w:rsid w:val="00B91FAF"/>
    <w:rsid w:val="00B9687F"/>
    <w:rsid w:val="00BA05F6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37406"/>
    <w:rsid w:val="00D43AC0"/>
    <w:rsid w:val="00D63A36"/>
    <w:rsid w:val="00D721C6"/>
    <w:rsid w:val="00D8019B"/>
    <w:rsid w:val="00D812F1"/>
    <w:rsid w:val="00D85628"/>
    <w:rsid w:val="00D914D8"/>
    <w:rsid w:val="00DA1F66"/>
    <w:rsid w:val="00DB45BC"/>
    <w:rsid w:val="00DC17D5"/>
    <w:rsid w:val="00DD3659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16F35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473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8993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492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4915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643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20216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033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3633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on.com/lesson-plan/evaluating-equivalent-fractions/" TargetMode="External"/><Relationship Id="rId13" Type="http://schemas.openxmlformats.org/officeDocument/2006/relationships/hyperlink" Target="https://www.scholastic.com/teachers/sponsored-content/unexpected-math/17-18/how-to-convert-fraction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ducation.com/lesson-plan/evaluating-equivalent-fraction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goodies.com/lessons/fractions/or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goodies.com/lessons/fractions/order" TargetMode="External"/><Relationship Id="rId10" Type="http://schemas.openxmlformats.org/officeDocument/2006/relationships/hyperlink" Target="https://www.turtlediary.com/lesson/comparing-and-ordering-fractions.html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ww.scholastic.com/teachers/sponsored-content/unexpected-math/17-18/how-to-convert-fractions/" TargetMode="External"/><Relationship Id="rId14" Type="http://schemas.openxmlformats.org/officeDocument/2006/relationships/hyperlink" Target="https://www.turtlediary.com/lesson/comparing-and-ordering-fraction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4A008E"/>
    <w:rsid w:val="004A68B0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C87D32"/>
    <w:rsid w:val="00C93DC1"/>
    <w:rsid w:val="00D22ED1"/>
    <w:rsid w:val="00D92979"/>
    <w:rsid w:val="00E17671"/>
    <w:rsid w:val="00EB30E9"/>
    <w:rsid w:val="00F7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  <w:style w:type="character" w:styleId="PlaceholderText">
    <w:name w:val="Placeholder Text"/>
    <w:basedOn w:val="DefaultParagraphFont"/>
    <w:uiPriority w:val="99"/>
    <w:semiHidden/>
    <w:rsid w:val="004A68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798</TotalTime>
  <Pages>4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10</cp:revision>
  <dcterms:created xsi:type="dcterms:W3CDTF">2019-05-02T22:24:00Z</dcterms:created>
  <dcterms:modified xsi:type="dcterms:W3CDTF">2019-07-09T10:39:00Z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