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3D4D9B">
            <w:pPr>
              <w:pStyle w:val="Title"/>
              <w:rPr>
                <w:sz w:val="40"/>
                <w:szCs w:val="40"/>
              </w:rPr>
            </w:pPr>
            <w:r>
              <w:rPr>
                <w:sz w:val="40"/>
                <w:szCs w:val="40"/>
              </w:rPr>
              <w:t>3 DIMENSIONAL SHAPES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936B83">
                  <w:r>
                    <w:t>4</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9807C7" w:rsidP="00B67C04">
            <w:pPr>
              <w:pStyle w:val="ListParagraph"/>
              <w:numPr>
                <w:ilvl w:val="0"/>
                <w:numId w:val="2"/>
              </w:numPr>
              <w:ind w:left="467" w:hanging="142"/>
            </w:pPr>
            <w:r>
              <w:t xml:space="preserve"> Understanding 3 Dimensional shapes</w:t>
            </w:r>
          </w:p>
          <w:p w:rsidR="000240B3" w:rsidRDefault="000240B3" w:rsidP="00B67C04">
            <w:pPr>
              <w:pStyle w:val="ListParagraph"/>
              <w:numPr>
                <w:ilvl w:val="0"/>
                <w:numId w:val="2"/>
              </w:numPr>
              <w:ind w:left="467" w:hanging="142"/>
            </w:pPr>
            <w:r>
              <w:t xml:space="preserve"> Understand properties of different 3D shapes</w:t>
            </w:r>
          </w:p>
          <w:p w:rsidR="009807C7" w:rsidRDefault="009807C7" w:rsidP="00B67C04">
            <w:pPr>
              <w:pStyle w:val="ListParagraph"/>
              <w:numPr>
                <w:ilvl w:val="0"/>
                <w:numId w:val="2"/>
              </w:numPr>
              <w:ind w:left="467" w:hanging="142"/>
            </w:pPr>
            <w:r>
              <w:t xml:space="preserve"> </w:t>
            </w:r>
            <w:r w:rsidR="000240B3">
              <w:t xml:space="preserve">Drawing different kinds of 3D shapes </w:t>
            </w:r>
          </w:p>
          <w:p w:rsidR="000240B3" w:rsidRDefault="000240B3" w:rsidP="00B67C04">
            <w:pPr>
              <w:pStyle w:val="ListParagraph"/>
              <w:numPr>
                <w:ilvl w:val="0"/>
                <w:numId w:val="2"/>
              </w:numPr>
              <w:ind w:left="467" w:hanging="142"/>
            </w:pPr>
            <w:r>
              <w:t xml:space="preserve"> confidently make nets for models of 3-D shapes</w:t>
            </w:r>
          </w:p>
        </w:tc>
      </w:tr>
    </w:tbl>
    <w:p w:rsidR="00C17E2A" w:rsidRDefault="003D1E0B">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0"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9912"/>
                            </w:tblGrid>
                            <w:tr w:rsidR="009807C7">
                              <w:trPr>
                                <w:trHeight w:val="1440"/>
                              </w:trPr>
                              <w:tc>
                                <w:tcPr>
                                  <w:tcW w:w="5000" w:type="pct"/>
                                  <w:tcBorders>
                                    <w:top w:val="single" w:sz="8" w:space="0" w:color="000000" w:themeColor="text1"/>
                                    <w:bottom w:val="single" w:sz="8" w:space="0" w:color="000000" w:themeColor="text1"/>
                                  </w:tcBorders>
                                </w:tcPr>
                                <w:p w:rsidR="009807C7" w:rsidRDefault="009807C7">
                                  <w:pPr>
                                    <w:pStyle w:val="Heading2"/>
                                  </w:pPr>
                                  <w:r>
                                    <w:t>Materials Required</w:t>
                                  </w:r>
                                </w:p>
                                <w:p w:rsidR="009807C7" w:rsidRDefault="000240B3" w:rsidP="000240B3">
                                  <w:pPr>
                                    <w:pStyle w:val="ListParagraph"/>
                                    <w:numPr>
                                      <w:ilvl w:val="0"/>
                                      <w:numId w:val="19"/>
                                    </w:numPr>
                                    <w:ind w:left="360" w:hanging="180"/>
                                  </w:pPr>
                                  <w:r>
                                    <w:t>Cube</w:t>
                                  </w:r>
                                </w:p>
                                <w:p w:rsidR="000240B3" w:rsidRDefault="000240B3" w:rsidP="000240B3">
                                  <w:pPr>
                                    <w:pStyle w:val="ListParagraph"/>
                                    <w:numPr>
                                      <w:ilvl w:val="0"/>
                                      <w:numId w:val="19"/>
                                    </w:numPr>
                                    <w:ind w:left="360" w:hanging="180"/>
                                  </w:pPr>
                                  <w:r>
                                    <w:t>Cuboid</w:t>
                                  </w:r>
                                </w:p>
                                <w:p w:rsidR="000240B3" w:rsidRDefault="00A07140" w:rsidP="000240B3">
                                  <w:pPr>
                                    <w:pStyle w:val="ListParagraph"/>
                                    <w:numPr>
                                      <w:ilvl w:val="0"/>
                                      <w:numId w:val="19"/>
                                    </w:numPr>
                                    <w:ind w:left="360" w:hanging="180"/>
                                  </w:pPr>
                                  <w:r>
                                    <w:t>3 Dimensional shapes</w:t>
                                  </w:r>
                                </w:p>
                                <w:p w:rsidR="00A07140" w:rsidRDefault="00A07140" w:rsidP="000240B3">
                                  <w:pPr>
                                    <w:pStyle w:val="ListParagraph"/>
                                    <w:numPr>
                                      <w:ilvl w:val="0"/>
                                      <w:numId w:val="19"/>
                                    </w:numPr>
                                    <w:ind w:left="360" w:hanging="180"/>
                                  </w:pPr>
                                  <w:r>
                                    <w:t>Box or prism</w:t>
                                  </w:r>
                                </w:p>
                                <w:p w:rsidR="00A07140" w:rsidRDefault="006300C5" w:rsidP="000240B3">
                                  <w:pPr>
                                    <w:pStyle w:val="ListParagraph"/>
                                    <w:numPr>
                                      <w:ilvl w:val="0"/>
                                      <w:numId w:val="19"/>
                                    </w:numPr>
                                    <w:ind w:left="360" w:hanging="180"/>
                                  </w:pPr>
                                  <w:r>
                                    <w:t xml:space="preserve"> Nets</w:t>
                                  </w:r>
                                </w:p>
                                <w:p w:rsidR="006300C5" w:rsidRDefault="006300C5" w:rsidP="000240B3">
                                  <w:pPr>
                                    <w:pStyle w:val="ListParagraph"/>
                                    <w:numPr>
                                      <w:ilvl w:val="0"/>
                                      <w:numId w:val="19"/>
                                    </w:numPr>
                                    <w:ind w:left="360" w:hanging="180"/>
                                  </w:pPr>
                                  <w:r>
                                    <w:t>Cardboard</w:t>
                                  </w:r>
                                </w:p>
                                <w:p w:rsidR="006300C5" w:rsidRDefault="006300C5" w:rsidP="000240B3">
                                  <w:pPr>
                                    <w:pStyle w:val="ListParagraph"/>
                                    <w:numPr>
                                      <w:ilvl w:val="0"/>
                                      <w:numId w:val="19"/>
                                    </w:numPr>
                                    <w:ind w:left="360" w:hanging="180"/>
                                  </w:pPr>
                                  <w:r>
                                    <w:t>Whiteboard</w:t>
                                  </w:r>
                                </w:p>
                                <w:p w:rsidR="006300C5" w:rsidRDefault="006300C5" w:rsidP="000240B3">
                                  <w:pPr>
                                    <w:pStyle w:val="ListParagraph"/>
                                    <w:numPr>
                                      <w:ilvl w:val="0"/>
                                      <w:numId w:val="19"/>
                                    </w:numPr>
                                    <w:ind w:left="360" w:hanging="180"/>
                                  </w:pPr>
                                  <w:r>
                                    <w:t>Protractor</w:t>
                                  </w:r>
                                </w:p>
                                <w:p w:rsidR="003844E8" w:rsidRDefault="003844E8" w:rsidP="000240B3">
                                  <w:pPr>
                                    <w:pStyle w:val="ListParagraph"/>
                                    <w:numPr>
                                      <w:ilvl w:val="0"/>
                                      <w:numId w:val="19"/>
                                    </w:numPr>
                                    <w:ind w:left="360" w:hanging="180"/>
                                  </w:pPr>
                                  <w:r>
                                    <w:t>Blank sheet</w:t>
                                  </w:r>
                                </w:p>
                                <w:p w:rsidR="003844E8" w:rsidRDefault="003844E8" w:rsidP="000240B3">
                                  <w:pPr>
                                    <w:pStyle w:val="ListParagraph"/>
                                    <w:numPr>
                                      <w:ilvl w:val="0"/>
                                      <w:numId w:val="19"/>
                                    </w:numPr>
                                    <w:ind w:left="360" w:hanging="180"/>
                                  </w:pPr>
                                  <w:r>
                                    <w:t>Set square</w:t>
                                  </w:r>
                                </w:p>
                                <w:p w:rsidR="009807C7" w:rsidRDefault="009807C7" w:rsidP="006300C5">
                                  <w:pPr>
                                    <w:pStyle w:val="ListBullet"/>
                                    <w:numPr>
                                      <w:ilvl w:val="0"/>
                                      <w:numId w:val="0"/>
                                    </w:numPr>
                                  </w:pPr>
                                </w:p>
                                <w:p w:rsidR="009807C7" w:rsidRDefault="009807C7" w:rsidP="00EA3A1A">
                                  <w:pPr>
                                    <w:pStyle w:val="ListBullet"/>
                                    <w:numPr>
                                      <w:ilvl w:val="0"/>
                                      <w:numId w:val="0"/>
                                    </w:numPr>
                                    <w:ind w:left="167" w:hanging="101"/>
                                  </w:pPr>
                                </w:p>
                              </w:tc>
                            </w:tr>
                            <w:tr w:rsidR="009807C7">
                              <w:trPr>
                                <w:trHeight w:val="1728"/>
                              </w:trPr>
                              <w:tc>
                                <w:tcPr>
                                  <w:tcW w:w="5000" w:type="pct"/>
                                  <w:tcBorders>
                                    <w:top w:val="single" w:sz="8" w:space="0" w:color="000000" w:themeColor="text1"/>
                                    <w:bottom w:val="single" w:sz="8" w:space="0" w:color="000000" w:themeColor="text1"/>
                                  </w:tcBorders>
                                </w:tcPr>
                                <w:p w:rsidR="009807C7" w:rsidRDefault="009807C7">
                                  <w:pPr>
                                    <w:pStyle w:val="Heading2"/>
                                  </w:pPr>
                                  <w:r>
                                    <w:t>Additional Resources</w:t>
                                  </w:r>
                                </w:p>
                                <w:p w:rsidR="009807C7" w:rsidRDefault="002D77D1" w:rsidP="00463B26">
                                  <w:pPr>
                                    <w:pStyle w:val="ListBullet"/>
                                  </w:pPr>
                                  <w:hyperlink r:id="rId8" w:history="1">
                                    <w:r w:rsidR="009807C7" w:rsidRPr="00FD034D">
                                      <w:rPr>
                                        <w:rStyle w:val="Hyperlink"/>
                                      </w:rPr>
                                      <w:t>https://www.bristol.gov.uk/documents/1090275/2362023/Young+Cook+Perfectly+Packaged+Maths+DT+Lesson+plan.pdf/f55d8b8a-730a-40ae-1f7b-679549709875</w:t>
                                    </w:r>
                                  </w:hyperlink>
                                  <w:r w:rsidR="009807C7">
                                    <w:t xml:space="preserve"> </w:t>
                                  </w:r>
                                </w:p>
                                <w:p w:rsidR="009807C7" w:rsidRDefault="002D77D1" w:rsidP="00463B26">
                                  <w:pPr>
                                    <w:pStyle w:val="ListBullet"/>
                                  </w:pPr>
                                  <w:hyperlink r:id="rId9" w:history="1">
                                    <w:r w:rsidR="009807C7" w:rsidRPr="00FD034D">
                                      <w:rPr>
                                        <w:rStyle w:val="Hyperlink"/>
                                      </w:rPr>
                                      <w:t>https://study.com/academy/lesson/what-is-a-triangular-prism-definition-formula-examples.html?src=ppc_bing_nonbrand&amp;AdGroupId=&amp;AdId=&amp;OrderItemId=&amp;kwid=&amp;agid=&amp;mt=&amp;device=&amp;network</w:t>
                                    </w:r>
                                  </w:hyperlink>
                                  <w:r w:rsidR="009807C7" w:rsidRPr="009B22C0">
                                    <w:t>=</w:t>
                                  </w:r>
                                  <w:r w:rsidR="009807C7">
                                    <w:t xml:space="preserve"> </w:t>
                                  </w:r>
                                </w:p>
                                <w:p w:rsidR="009807C7" w:rsidRPr="00463B26" w:rsidRDefault="002D77D1" w:rsidP="00463B26">
                                  <w:pPr>
                                    <w:pStyle w:val="ListBullet"/>
                                  </w:pPr>
                                  <w:hyperlink r:id="rId10" w:history="1">
                                    <w:r w:rsidR="009807C7" w:rsidRPr="00FD034D">
                                      <w:rPr>
                                        <w:rStyle w:val="Hyperlink"/>
                                      </w:rPr>
                                      <w:t>www.math-only-math.com/worksheet-on-volume-of-a-cube-and-cuboid.html</w:t>
                                    </w:r>
                                  </w:hyperlink>
                                  <w:r w:rsidR="009807C7">
                                    <w:t xml:space="preserve"> </w:t>
                                  </w:r>
                                </w:p>
                                <w:p w:rsidR="009807C7" w:rsidRDefault="009807C7" w:rsidP="003D1E0B">
                                  <w:pPr>
                                    <w:pStyle w:val="ListBullet"/>
                                  </w:pPr>
                                  <w:r>
                                    <w:t xml:space="preserve"> </w:t>
                                  </w:r>
                                  <w:hyperlink r:id="rId11" w:history="1">
                                    <w:r>
                                      <w:rPr>
                                        <w:rStyle w:val="Hyperlink"/>
                                      </w:rPr>
                                      <w:t>https://za.pearson.com/content/dam/region-growth/south-africa/pearson-south-africa/TeacherResourceMaterial/9781447978428_m03_ngm_mat_pr5_tg_eng_ng_web.pdf</w:t>
                                    </w:r>
                                  </w:hyperlink>
                                  <w:r>
                                    <w:t xml:space="preserve"> </w:t>
                                  </w:r>
                                </w:p>
                                <w:p w:rsidR="009807C7" w:rsidRDefault="009807C7" w:rsidP="00A07140">
                                  <w:pPr>
                                    <w:pStyle w:val="ListBullet"/>
                                    <w:numPr>
                                      <w:ilvl w:val="0"/>
                                      <w:numId w:val="0"/>
                                    </w:numPr>
                                    <w:ind w:left="167" w:hanging="101"/>
                                  </w:pPr>
                                </w:p>
                              </w:tc>
                            </w:tr>
                            <w:tr w:rsidR="009807C7">
                              <w:trPr>
                                <w:trHeight w:val="864"/>
                              </w:trPr>
                              <w:tc>
                                <w:tcPr>
                                  <w:tcW w:w="5000" w:type="pct"/>
                                  <w:tcBorders>
                                    <w:top w:val="single" w:sz="8" w:space="0" w:color="000000" w:themeColor="text1"/>
                                  </w:tcBorders>
                                </w:tcPr>
                                <w:p w:rsidR="009807C7" w:rsidRDefault="009807C7">
                                  <w:pPr>
                                    <w:pStyle w:val="Heading2"/>
                                  </w:pPr>
                                  <w:r>
                                    <w:t>Additional Notes</w:t>
                                  </w:r>
                                </w:p>
                                <w:p w:rsidR="009807C7" w:rsidRDefault="009807C7"/>
                              </w:tc>
                            </w:tr>
                          </w:tbl>
                          <w:p w:rsidR="009807C7" w:rsidRDefault="009807C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9912"/>
                      </w:tblGrid>
                      <w:tr w:rsidR="009807C7">
                        <w:trPr>
                          <w:trHeight w:val="1440"/>
                        </w:trPr>
                        <w:tc>
                          <w:tcPr>
                            <w:tcW w:w="5000" w:type="pct"/>
                            <w:tcBorders>
                              <w:top w:val="single" w:sz="8" w:space="0" w:color="000000" w:themeColor="text1"/>
                              <w:bottom w:val="single" w:sz="8" w:space="0" w:color="000000" w:themeColor="text1"/>
                            </w:tcBorders>
                          </w:tcPr>
                          <w:p w:rsidR="009807C7" w:rsidRDefault="009807C7">
                            <w:pPr>
                              <w:pStyle w:val="Heading2"/>
                            </w:pPr>
                            <w:r>
                              <w:t>Materials Required</w:t>
                            </w:r>
                          </w:p>
                          <w:p w:rsidR="009807C7" w:rsidRDefault="000240B3" w:rsidP="000240B3">
                            <w:pPr>
                              <w:pStyle w:val="ListParagraph"/>
                              <w:numPr>
                                <w:ilvl w:val="0"/>
                                <w:numId w:val="19"/>
                              </w:numPr>
                              <w:ind w:left="360" w:hanging="180"/>
                            </w:pPr>
                            <w:r>
                              <w:t>Cube</w:t>
                            </w:r>
                          </w:p>
                          <w:p w:rsidR="000240B3" w:rsidRDefault="000240B3" w:rsidP="000240B3">
                            <w:pPr>
                              <w:pStyle w:val="ListParagraph"/>
                              <w:numPr>
                                <w:ilvl w:val="0"/>
                                <w:numId w:val="19"/>
                              </w:numPr>
                              <w:ind w:left="360" w:hanging="180"/>
                            </w:pPr>
                            <w:r>
                              <w:t>Cuboid</w:t>
                            </w:r>
                          </w:p>
                          <w:p w:rsidR="000240B3" w:rsidRDefault="00A07140" w:rsidP="000240B3">
                            <w:pPr>
                              <w:pStyle w:val="ListParagraph"/>
                              <w:numPr>
                                <w:ilvl w:val="0"/>
                                <w:numId w:val="19"/>
                              </w:numPr>
                              <w:ind w:left="360" w:hanging="180"/>
                            </w:pPr>
                            <w:r>
                              <w:t>3 Dimensional shapes</w:t>
                            </w:r>
                          </w:p>
                          <w:p w:rsidR="00A07140" w:rsidRDefault="00A07140" w:rsidP="000240B3">
                            <w:pPr>
                              <w:pStyle w:val="ListParagraph"/>
                              <w:numPr>
                                <w:ilvl w:val="0"/>
                                <w:numId w:val="19"/>
                              </w:numPr>
                              <w:ind w:left="360" w:hanging="180"/>
                            </w:pPr>
                            <w:r>
                              <w:t>Box or prism</w:t>
                            </w:r>
                          </w:p>
                          <w:p w:rsidR="00A07140" w:rsidRDefault="006300C5" w:rsidP="000240B3">
                            <w:pPr>
                              <w:pStyle w:val="ListParagraph"/>
                              <w:numPr>
                                <w:ilvl w:val="0"/>
                                <w:numId w:val="19"/>
                              </w:numPr>
                              <w:ind w:left="360" w:hanging="180"/>
                            </w:pPr>
                            <w:r>
                              <w:t xml:space="preserve"> Nets</w:t>
                            </w:r>
                          </w:p>
                          <w:p w:rsidR="006300C5" w:rsidRDefault="006300C5" w:rsidP="000240B3">
                            <w:pPr>
                              <w:pStyle w:val="ListParagraph"/>
                              <w:numPr>
                                <w:ilvl w:val="0"/>
                                <w:numId w:val="19"/>
                              </w:numPr>
                              <w:ind w:left="360" w:hanging="180"/>
                            </w:pPr>
                            <w:r>
                              <w:t>Cardboard</w:t>
                            </w:r>
                          </w:p>
                          <w:p w:rsidR="006300C5" w:rsidRDefault="006300C5" w:rsidP="000240B3">
                            <w:pPr>
                              <w:pStyle w:val="ListParagraph"/>
                              <w:numPr>
                                <w:ilvl w:val="0"/>
                                <w:numId w:val="19"/>
                              </w:numPr>
                              <w:ind w:left="360" w:hanging="180"/>
                            </w:pPr>
                            <w:r>
                              <w:t>Whiteboard</w:t>
                            </w:r>
                          </w:p>
                          <w:p w:rsidR="006300C5" w:rsidRDefault="006300C5" w:rsidP="000240B3">
                            <w:pPr>
                              <w:pStyle w:val="ListParagraph"/>
                              <w:numPr>
                                <w:ilvl w:val="0"/>
                                <w:numId w:val="19"/>
                              </w:numPr>
                              <w:ind w:left="360" w:hanging="180"/>
                            </w:pPr>
                            <w:r>
                              <w:t>Protractor</w:t>
                            </w:r>
                          </w:p>
                          <w:p w:rsidR="003844E8" w:rsidRDefault="003844E8" w:rsidP="000240B3">
                            <w:pPr>
                              <w:pStyle w:val="ListParagraph"/>
                              <w:numPr>
                                <w:ilvl w:val="0"/>
                                <w:numId w:val="19"/>
                              </w:numPr>
                              <w:ind w:left="360" w:hanging="180"/>
                            </w:pPr>
                            <w:r>
                              <w:t>Blank sheet</w:t>
                            </w:r>
                          </w:p>
                          <w:p w:rsidR="003844E8" w:rsidRDefault="003844E8" w:rsidP="000240B3">
                            <w:pPr>
                              <w:pStyle w:val="ListParagraph"/>
                              <w:numPr>
                                <w:ilvl w:val="0"/>
                                <w:numId w:val="19"/>
                              </w:numPr>
                              <w:ind w:left="360" w:hanging="180"/>
                            </w:pPr>
                            <w:r>
                              <w:t>Set square</w:t>
                            </w:r>
                          </w:p>
                          <w:p w:rsidR="009807C7" w:rsidRDefault="009807C7" w:rsidP="006300C5">
                            <w:pPr>
                              <w:pStyle w:val="ListBullet"/>
                              <w:numPr>
                                <w:ilvl w:val="0"/>
                                <w:numId w:val="0"/>
                              </w:numPr>
                            </w:pPr>
                          </w:p>
                          <w:p w:rsidR="009807C7" w:rsidRDefault="009807C7" w:rsidP="00EA3A1A">
                            <w:pPr>
                              <w:pStyle w:val="ListBullet"/>
                              <w:numPr>
                                <w:ilvl w:val="0"/>
                                <w:numId w:val="0"/>
                              </w:numPr>
                              <w:ind w:left="167" w:hanging="101"/>
                            </w:pPr>
                          </w:p>
                        </w:tc>
                      </w:tr>
                      <w:tr w:rsidR="009807C7">
                        <w:trPr>
                          <w:trHeight w:val="1728"/>
                        </w:trPr>
                        <w:tc>
                          <w:tcPr>
                            <w:tcW w:w="5000" w:type="pct"/>
                            <w:tcBorders>
                              <w:top w:val="single" w:sz="8" w:space="0" w:color="000000" w:themeColor="text1"/>
                              <w:bottom w:val="single" w:sz="8" w:space="0" w:color="000000" w:themeColor="text1"/>
                            </w:tcBorders>
                          </w:tcPr>
                          <w:p w:rsidR="009807C7" w:rsidRDefault="009807C7">
                            <w:pPr>
                              <w:pStyle w:val="Heading2"/>
                            </w:pPr>
                            <w:r>
                              <w:t>Additional Resources</w:t>
                            </w:r>
                          </w:p>
                          <w:p w:rsidR="009807C7" w:rsidRDefault="002D77D1" w:rsidP="00463B26">
                            <w:pPr>
                              <w:pStyle w:val="ListBullet"/>
                            </w:pPr>
                            <w:hyperlink r:id="rId12" w:history="1">
                              <w:r w:rsidR="009807C7" w:rsidRPr="00FD034D">
                                <w:rPr>
                                  <w:rStyle w:val="Hyperlink"/>
                                </w:rPr>
                                <w:t>https://www.bristol.gov.uk/documents/1090275/2362023/Young+Cook+Perfectly+Packaged+Maths+DT+Lesson+plan.pdf/f55d8b8a-730a-40ae-1f7b-679549709875</w:t>
                              </w:r>
                            </w:hyperlink>
                            <w:r w:rsidR="009807C7">
                              <w:t xml:space="preserve"> </w:t>
                            </w:r>
                          </w:p>
                          <w:p w:rsidR="009807C7" w:rsidRDefault="002D77D1" w:rsidP="00463B26">
                            <w:pPr>
                              <w:pStyle w:val="ListBullet"/>
                            </w:pPr>
                            <w:hyperlink r:id="rId13" w:history="1">
                              <w:r w:rsidR="009807C7" w:rsidRPr="00FD034D">
                                <w:rPr>
                                  <w:rStyle w:val="Hyperlink"/>
                                </w:rPr>
                                <w:t>https://study.com/academy/lesson/what-is-a-triangular-prism-definition-formula-examples.html?src=ppc_bing_nonbrand&amp;AdGroupId=&amp;AdId=&amp;OrderItemId=&amp;kwid=&amp;agid=&amp;mt=&amp;device=&amp;network</w:t>
                              </w:r>
                            </w:hyperlink>
                            <w:r w:rsidR="009807C7" w:rsidRPr="009B22C0">
                              <w:t>=</w:t>
                            </w:r>
                            <w:r w:rsidR="009807C7">
                              <w:t xml:space="preserve"> </w:t>
                            </w:r>
                          </w:p>
                          <w:p w:rsidR="009807C7" w:rsidRPr="00463B26" w:rsidRDefault="002D77D1" w:rsidP="00463B26">
                            <w:pPr>
                              <w:pStyle w:val="ListBullet"/>
                            </w:pPr>
                            <w:hyperlink r:id="rId14" w:history="1">
                              <w:r w:rsidR="009807C7" w:rsidRPr="00FD034D">
                                <w:rPr>
                                  <w:rStyle w:val="Hyperlink"/>
                                </w:rPr>
                                <w:t>www.math-only-math.com/worksheet-on-volume-of-a-cube-and-cuboid.html</w:t>
                              </w:r>
                            </w:hyperlink>
                            <w:r w:rsidR="009807C7">
                              <w:t xml:space="preserve"> </w:t>
                            </w:r>
                          </w:p>
                          <w:p w:rsidR="009807C7" w:rsidRDefault="009807C7" w:rsidP="003D1E0B">
                            <w:pPr>
                              <w:pStyle w:val="ListBullet"/>
                            </w:pPr>
                            <w:r>
                              <w:t xml:space="preserve"> </w:t>
                            </w:r>
                            <w:hyperlink r:id="rId15" w:history="1">
                              <w:r>
                                <w:rPr>
                                  <w:rStyle w:val="Hyperlink"/>
                                </w:rPr>
                                <w:t>https://za.pearson.com/content/dam/region-growth/south-africa/pearson-south-africa/TeacherResourceMaterial/9781447978428_m03_ngm_mat_pr5_tg_eng_ng_web.pdf</w:t>
                              </w:r>
                            </w:hyperlink>
                            <w:r>
                              <w:t xml:space="preserve"> </w:t>
                            </w:r>
                          </w:p>
                          <w:p w:rsidR="009807C7" w:rsidRDefault="009807C7" w:rsidP="00A07140">
                            <w:pPr>
                              <w:pStyle w:val="ListBullet"/>
                              <w:numPr>
                                <w:ilvl w:val="0"/>
                                <w:numId w:val="0"/>
                              </w:numPr>
                              <w:ind w:left="167" w:hanging="101"/>
                            </w:pPr>
                          </w:p>
                        </w:tc>
                      </w:tr>
                      <w:tr w:rsidR="009807C7">
                        <w:trPr>
                          <w:trHeight w:val="864"/>
                        </w:trPr>
                        <w:tc>
                          <w:tcPr>
                            <w:tcW w:w="5000" w:type="pct"/>
                            <w:tcBorders>
                              <w:top w:val="single" w:sz="8" w:space="0" w:color="000000" w:themeColor="text1"/>
                            </w:tcBorders>
                          </w:tcPr>
                          <w:p w:rsidR="009807C7" w:rsidRDefault="009807C7">
                            <w:pPr>
                              <w:pStyle w:val="Heading2"/>
                            </w:pPr>
                            <w:r>
                              <w:t>Additional Notes</w:t>
                            </w:r>
                          </w:p>
                          <w:p w:rsidR="009807C7" w:rsidRDefault="009807C7"/>
                        </w:tc>
                      </w:tr>
                    </w:tbl>
                    <w:p w:rsidR="009807C7" w:rsidRDefault="009807C7"/>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1D4D95" w:rsidRDefault="00775D3A" w:rsidP="000240B3">
            <w:pPr>
              <w:pStyle w:val="ListParagraph"/>
              <w:numPr>
                <w:ilvl w:val="0"/>
                <w:numId w:val="15"/>
              </w:numPr>
              <w:ind w:left="180" w:hanging="180"/>
            </w:pPr>
            <w:r>
              <w:t xml:space="preserve">State the </w:t>
            </w:r>
            <w:r w:rsidR="003D4D9B">
              <w:t xml:space="preserve">properties of three-dimensional </w:t>
            </w:r>
            <w:r>
              <w:t>shapes such</w:t>
            </w:r>
            <w:r w:rsidR="009807C7">
              <w:t xml:space="preserve"> as cuboid, pyramids, cubes and </w:t>
            </w:r>
            <w:r>
              <w:t>so on</w:t>
            </w:r>
          </w:p>
          <w:p w:rsidR="009807C7" w:rsidRDefault="009807C7" w:rsidP="000240B3">
            <w:pPr>
              <w:pStyle w:val="ListParagraph"/>
              <w:numPr>
                <w:ilvl w:val="0"/>
                <w:numId w:val="15"/>
              </w:numPr>
              <w:ind w:left="180" w:hanging="180"/>
            </w:pPr>
            <w:r>
              <w:t>Draw additional shapes on the board for pupils to identify.</w:t>
            </w:r>
          </w:p>
          <w:p w:rsidR="009807C7" w:rsidRDefault="009807C7" w:rsidP="000240B3">
            <w:pPr>
              <w:pStyle w:val="ListParagraph"/>
              <w:numPr>
                <w:ilvl w:val="0"/>
                <w:numId w:val="15"/>
              </w:numPr>
              <w:ind w:left="180" w:hanging="180"/>
            </w:pPr>
            <w:r>
              <w:t xml:space="preserve">confidently make nets for models of 3-D shapes and also identify the correct 3-D shape from a given net. </w:t>
            </w:r>
          </w:p>
          <w:p w:rsidR="009807C7" w:rsidRDefault="009807C7" w:rsidP="000240B3">
            <w:pPr>
              <w:pStyle w:val="ListParagraph"/>
              <w:numPr>
                <w:ilvl w:val="0"/>
                <w:numId w:val="15"/>
              </w:numPr>
              <w:ind w:left="180" w:hanging="180"/>
            </w:pPr>
            <w:r>
              <w:t>They should be able to design a net for a given 3-D shape.</w:t>
            </w:r>
          </w:p>
          <w:p w:rsidR="00775D3A" w:rsidRDefault="00775D3A" w:rsidP="000240B3">
            <w:pPr>
              <w:pStyle w:val="ListParagraph"/>
              <w:numPr>
                <w:ilvl w:val="0"/>
                <w:numId w:val="15"/>
              </w:numPr>
              <w:ind w:left="180" w:hanging="180"/>
            </w:pPr>
            <w:r w:rsidRPr="00775D3A">
              <w:t>Solve quantitative problems on the three</w:t>
            </w:r>
            <w:r w:rsidR="00294362">
              <w:t xml:space="preserve"> </w:t>
            </w:r>
            <w:r w:rsidR="009807C7">
              <w:t xml:space="preserve">dimensional </w:t>
            </w:r>
            <w:r w:rsidRPr="00775D3A">
              <w:t>shapes.</w:t>
            </w: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Pr="000A37E8" w:rsidRDefault="00A71E70" w:rsidP="001D4CF4"/>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0240B3" w:rsidRDefault="00775D3A" w:rsidP="000240B3">
            <w:pPr>
              <w:pStyle w:val="ListParagraph"/>
              <w:numPr>
                <w:ilvl w:val="0"/>
                <w:numId w:val="16"/>
              </w:numPr>
              <w:ind w:left="150" w:hanging="150"/>
            </w:pPr>
            <w:r w:rsidRPr="00775D3A">
              <w:t xml:space="preserve">Prior to the lesson, invite pupils to collect and bring in a wide range of packaging which can be deconstructed. </w:t>
            </w:r>
          </w:p>
          <w:p w:rsidR="000240B3" w:rsidRDefault="00775D3A" w:rsidP="000240B3">
            <w:pPr>
              <w:pStyle w:val="ListParagraph"/>
              <w:numPr>
                <w:ilvl w:val="0"/>
                <w:numId w:val="16"/>
              </w:numPr>
              <w:ind w:left="150" w:hanging="150"/>
            </w:pPr>
            <w:r w:rsidRPr="00775D3A">
              <w:t xml:space="preserve">Start the lesson by asking the children how many pieces of card were used to make a cereal box packaging, for example. </w:t>
            </w:r>
          </w:p>
          <w:p w:rsidR="000240B3" w:rsidRDefault="00775D3A" w:rsidP="000240B3">
            <w:pPr>
              <w:pStyle w:val="ListParagraph"/>
              <w:numPr>
                <w:ilvl w:val="0"/>
                <w:numId w:val="16"/>
              </w:numPr>
              <w:ind w:left="150" w:hanging="150"/>
            </w:pPr>
            <w:r w:rsidRPr="00775D3A">
              <w:t xml:space="preserve">Ask them to ‘prove it’ by taking the relevant packaging apart. </w:t>
            </w:r>
          </w:p>
          <w:p w:rsidR="00936B83" w:rsidRDefault="00775D3A" w:rsidP="000240B3">
            <w:pPr>
              <w:pStyle w:val="ListParagraph"/>
              <w:numPr>
                <w:ilvl w:val="0"/>
                <w:numId w:val="16"/>
              </w:numPr>
              <w:ind w:left="150" w:hanging="150"/>
            </w:pPr>
            <w:r w:rsidRPr="00775D3A">
              <w:t>Continue to disassemble a wide range of packaging into a shape net</w:t>
            </w:r>
          </w:p>
          <w:p w:rsidR="000240B3" w:rsidRDefault="00775D3A" w:rsidP="000240B3">
            <w:pPr>
              <w:pStyle w:val="ListParagraph"/>
              <w:numPr>
                <w:ilvl w:val="0"/>
                <w:numId w:val="16"/>
              </w:numPr>
              <w:ind w:left="150" w:hanging="150"/>
            </w:pPr>
            <w:r w:rsidRPr="00775D3A">
              <w:t xml:space="preserve">Discuss findings: how many different nets did you find for even simple cuboidal packaging? Which shape nets are most common? Why do you think this is? Can you make any links between complexity of the package and complexity of the net? (If time allows, discussion around how this is reflected in </w:t>
            </w:r>
            <w:r w:rsidR="000240B3">
              <w:t>the product value can be useful</w:t>
            </w:r>
            <w:r w:rsidRPr="00775D3A">
              <w:t>)</w:t>
            </w:r>
            <w:r w:rsidR="000240B3">
              <w:t>.</w:t>
            </w:r>
            <w:r w:rsidRPr="00775D3A">
              <w:t xml:space="preserve"> </w:t>
            </w:r>
          </w:p>
          <w:p w:rsidR="00775D3A" w:rsidRDefault="00775D3A" w:rsidP="000240B3">
            <w:pPr>
              <w:pStyle w:val="ListParagraph"/>
              <w:numPr>
                <w:ilvl w:val="0"/>
                <w:numId w:val="16"/>
              </w:numPr>
              <w:ind w:left="150" w:hanging="150"/>
            </w:pPr>
            <w:r w:rsidRPr="00775D3A">
              <w:t>Engage their reasoning skills: what’s the same, what’s different? e.g. what is the same and what is different about the nets of a triangular prism and a square based pyramid?</w:t>
            </w:r>
          </w:p>
          <w:p w:rsidR="00D76B22" w:rsidRDefault="00D76B22" w:rsidP="00220ECA"/>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124CBA" w:rsidP="00FB30A1">
            <w:pPr>
              <w:rPr>
                <w:b/>
              </w:rPr>
            </w:pPr>
            <w:r>
              <w:rPr>
                <w:b/>
              </w:rPr>
              <w:t>Day 2/ Lesson 2</w:t>
            </w:r>
            <w:r w:rsidR="00FB30A1" w:rsidRPr="00031953">
              <w:rPr>
                <w:b/>
              </w:rPr>
              <w:t xml:space="preserve">: 15 </w:t>
            </w:r>
            <w:proofErr w:type="spellStart"/>
            <w:r w:rsidR="00FB30A1" w:rsidRPr="00031953">
              <w:rPr>
                <w:b/>
              </w:rPr>
              <w:t>Mins</w:t>
            </w:r>
            <w:proofErr w:type="spellEnd"/>
          </w:p>
          <w:p w:rsidR="00D76B22" w:rsidRDefault="00D76B22" w:rsidP="00D76B22">
            <w:r>
              <w:t>Definition of Triangular Prism</w:t>
            </w:r>
          </w:p>
          <w:p w:rsidR="000240B3" w:rsidRDefault="00D76B22" w:rsidP="000240B3">
            <w:pPr>
              <w:pStyle w:val="ListParagraph"/>
              <w:numPr>
                <w:ilvl w:val="0"/>
                <w:numId w:val="18"/>
              </w:numPr>
              <w:ind w:left="150" w:hanging="150"/>
            </w:pPr>
            <w:r>
              <w:t xml:space="preserve">Picture a box sitting on the floor. In math language, a </w:t>
            </w:r>
            <w:r w:rsidR="000240B3">
              <w:t>common everyday box is a prism.</w:t>
            </w:r>
          </w:p>
          <w:p w:rsidR="000240B3" w:rsidRDefault="00D76B22" w:rsidP="000240B3">
            <w:pPr>
              <w:pStyle w:val="ListParagraph"/>
              <w:numPr>
                <w:ilvl w:val="0"/>
                <w:numId w:val="18"/>
              </w:numPr>
              <w:ind w:left="150" w:hanging="150"/>
            </w:pPr>
            <w:r>
              <w:t xml:space="preserve">A prism is a three-dimensional solid shape with two identical ends connected by equal parallel lines. </w:t>
            </w:r>
          </w:p>
          <w:p w:rsidR="000240B3" w:rsidRDefault="00D76B22" w:rsidP="000240B3">
            <w:pPr>
              <w:pStyle w:val="ListParagraph"/>
              <w:numPr>
                <w:ilvl w:val="0"/>
                <w:numId w:val="18"/>
              </w:numPr>
              <w:ind w:left="150" w:hanging="150"/>
            </w:pPr>
            <w:r>
              <w:t xml:space="preserve">Most boxes have rectangles or squares for their tops and bottoms. </w:t>
            </w:r>
          </w:p>
          <w:p w:rsidR="000240B3" w:rsidRDefault="00D76B22" w:rsidP="000240B3">
            <w:pPr>
              <w:pStyle w:val="ListParagraph"/>
              <w:numPr>
                <w:ilvl w:val="0"/>
                <w:numId w:val="18"/>
              </w:numPr>
              <w:ind w:left="150" w:hanging="150"/>
            </w:pPr>
            <w:r>
              <w:t xml:space="preserve">Let's imagine once again your box no longer has a rectangle for its top and bottom but triangles for both. </w:t>
            </w:r>
          </w:p>
          <w:p w:rsidR="000240B3" w:rsidRDefault="00D76B22" w:rsidP="000240B3">
            <w:pPr>
              <w:pStyle w:val="ListParagraph"/>
              <w:numPr>
                <w:ilvl w:val="0"/>
                <w:numId w:val="18"/>
              </w:numPr>
              <w:ind w:left="150" w:hanging="150"/>
            </w:pPr>
            <w:r>
              <w:t xml:space="preserve">This new box is called a triangular prism, or a prism with a triangle on either side. </w:t>
            </w:r>
          </w:p>
          <w:p w:rsidR="000529DC" w:rsidRDefault="00D76B22" w:rsidP="000240B3">
            <w:pPr>
              <w:pStyle w:val="ListParagraph"/>
              <w:numPr>
                <w:ilvl w:val="0"/>
                <w:numId w:val="18"/>
              </w:numPr>
              <w:ind w:left="150" w:hanging="150"/>
            </w:pPr>
            <w:r>
              <w:t>This lesson is concerned with what the parts of the triangular prism are called, and how to name them.</w:t>
            </w:r>
          </w:p>
          <w:p w:rsidR="00D76B22" w:rsidRDefault="00D76B22" w:rsidP="000240B3">
            <w:pPr>
              <w:pStyle w:val="ListParagraph"/>
              <w:numPr>
                <w:ilvl w:val="0"/>
                <w:numId w:val="18"/>
              </w:numPr>
              <w:ind w:left="150" w:hanging="150"/>
            </w:pPr>
            <w:r>
              <w:t>Notice how your three dimensional triangular prism is made up two dimensional shapes, like rectangles and triangles. There are three</w:t>
            </w:r>
            <w:r w:rsidR="00746091">
              <w:t xml:space="preserve"> rectangles and two triangles.</w:t>
            </w:r>
          </w:p>
          <w:p w:rsidR="000240B3" w:rsidRDefault="00D76B22" w:rsidP="000240B3">
            <w:pPr>
              <w:pStyle w:val="ListParagraph"/>
              <w:numPr>
                <w:ilvl w:val="0"/>
                <w:numId w:val="18"/>
              </w:numPr>
              <w:ind w:left="150" w:hanging="150"/>
            </w:pPr>
            <w:r>
              <w:t xml:space="preserve">The two-dimensional shapes that form a three-dimensional shape are called faces. </w:t>
            </w:r>
          </w:p>
          <w:p w:rsidR="000240B3" w:rsidRDefault="00D76B22" w:rsidP="000240B3">
            <w:pPr>
              <w:pStyle w:val="ListParagraph"/>
              <w:numPr>
                <w:ilvl w:val="0"/>
                <w:numId w:val="18"/>
              </w:numPr>
              <w:ind w:left="150" w:hanging="150"/>
            </w:pPr>
            <w:r>
              <w:t xml:space="preserve">The top and bottom, which are triangles, are bases. The three rectangles are called lateral faces. </w:t>
            </w:r>
          </w:p>
          <w:p w:rsidR="00D76B22" w:rsidRPr="00D76B22" w:rsidRDefault="00D76B22" w:rsidP="000240B3">
            <w:pPr>
              <w:pStyle w:val="ListParagraph"/>
              <w:numPr>
                <w:ilvl w:val="0"/>
                <w:numId w:val="18"/>
              </w:numPr>
              <w:ind w:left="240" w:hanging="240"/>
            </w:pPr>
            <w:r>
              <w:t>A triangular prism has five faces consisting of two triangular bases and three rectangular lateral faces, and a base is also a face.</w:t>
            </w:r>
          </w:p>
          <w:p w:rsidR="000529DC" w:rsidRDefault="000529DC" w:rsidP="00CD4D2B">
            <w:pPr>
              <w:rPr>
                <w:b/>
              </w:rPr>
            </w:pPr>
          </w:p>
          <w:p w:rsidR="00A37E88" w:rsidRPr="00994216" w:rsidRDefault="00A37E88" w:rsidP="00746091"/>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031953" w:rsidP="00031953">
            <w:pPr>
              <w:rPr>
                <w:b/>
              </w:rPr>
            </w:pPr>
            <w:r w:rsidRPr="00031953">
              <w:rPr>
                <w:b/>
              </w:rPr>
              <w:t xml:space="preserve">Day 1/ Lesson 1: 15 </w:t>
            </w:r>
            <w:proofErr w:type="spellStart"/>
            <w:r w:rsidRPr="00031953">
              <w:rPr>
                <w:b/>
              </w:rPr>
              <w:t>Mins</w:t>
            </w:r>
            <w:proofErr w:type="spellEnd"/>
          </w:p>
          <w:p w:rsidR="00D76B22" w:rsidRDefault="009D45B0" w:rsidP="000240B3">
            <w:pPr>
              <w:pStyle w:val="ListParagraph"/>
              <w:numPr>
                <w:ilvl w:val="0"/>
                <w:numId w:val="17"/>
              </w:numPr>
              <w:ind w:left="210" w:hanging="180"/>
            </w:pPr>
            <w:r>
              <w:t>Emphasize</w:t>
            </w:r>
            <w:r w:rsidR="00D76B22">
              <w:t xml:space="preserve"> the difference between 2-D and 3-D shapes.</w:t>
            </w:r>
          </w:p>
          <w:p w:rsidR="00D76B22" w:rsidRDefault="00D76B22" w:rsidP="000240B3">
            <w:pPr>
              <w:pStyle w:val="ListParagraph"/>
              <w:numPr>
                <w:ilvl w:val="0"/>
                <w:numId w:val="17"/>
              </w:numPr>
              <w:ind w:left="210" w:hanging="180"/>
            </w:pPr>
            <w:r>
              <w:t xml:space="preserve">Discuss the properties of the 3-D shapes that the pupils learnt about in the previous grade. </w:t>
            </w:r>
          </w:p>
          <w:p w:rsidR="00D76B22" w:rsidRDefault="00D76B22" w:rsidP="000240B3">
            <w:pPr>
              <w:pStyle w:val="ListParagraph"/>
              <w:numPr>
                <w:ilvl w:val="0"/>
                <w:numId w:val="17"/>
              </w:numPr>
              <w:ind w:left="210" w:hanging="180"/>
            </w:pPr>
            <w:r>
              <w:t xml:space="preserve">Create a drawing showing the various shapes. </w:t>
            </w:r>
          </w:p>
          <w:p w:rsidR="00D76B22" w:rsidRDefault="00D76B22" w:rsidP="000240B3">
            <w:pPr>
              <w:pStyle w:val="ListParagraph"/>
              <w:numPr>
                <w:ilvl w:val="0"/>
                <w:numId w:val="17"/>
              </w:numPr>
              <w:ind w:left="210" w:hanging="180"/>
            </w:pPr>
            <w:r>
              <w:t xml:space="preserve">Cover up the names of the shapes and ask the pupils to identify them. </w:t>
            </w:r>
          </w:p>
          <w:p w:rsidR="00D76B22" w:rsidRDefault="00D76B22" w:rsidP="000240B3">
            <w:pPr>
              <w:pStyle w:val="ListParagraph"/>
              <w:numPr>
                <w:ilvl w:val="0"/>
                <w:numId w:val="17"/>
              </w:numPr>
              <w:ind w:left="210" w:hanging="180"/>
            </w:pPr>
            <w:r>
              <w:t xml:space="preserve">Allow volunteers to describe a particular 3-D shape. </w:t>
            </w:r>
          </w:p>
          <w:p w:rsidR="000529DC" w:rsidRDefault="00D76B22" w:rsidP="000240B3">
            <w:pPr>
              <w:pStyle w:val="ListParagraph"/>
              <w:numPr>
                <w:ilvl w:val="0"/>
                <w:numId w:val="17"/>
              </w:numPr>
              <w:ind w:left="210" w:hanging="180"/>
            </w:pPr>
            <w:r>
              <w:t>The rest of the class has to identify the shape using the pupil’s description.</w:t>
            </w:r>
          </w:p>
          <w:p w:rsidR="00D76B22" w:rsidRDefault="00D76B22" w:rsidP="000240B3">
            <w:pPr>
              <w:pStyle w:val="ListParagraph"/>
              <w:numPr>
                <w:ilvl w:val="0"/>
                <w:numId w:val="17"/>
              </w:numPr>
              <w:ind w:left="210" w:hanging="180"/>
            </w:pPr>
            <w:r>
              <w:t xml:space="preserve">Go through all the technical terms (mathematical vocabulary) necessary for this unit. </w:t>
            </w:r>
          </w:p>
          <w:p w:rsidR="00D76B22" w:rsidRPr="00D76B22" w:rsidRDefault="00D76B22" w:rsidP="000240B3">
            <w:pPr>
              <w:pStyle w:val="ListParagraph"/>
              <w:numPr>
                <w:ilvl w:val="0"/>
                <w:numId w:val="17"/>
              </w:numPr>
              <w:ind w:left="210" w:hanging="180"/>
            </w:pPr>
            <w:r>
              <w:t>Try and have a model of each of the shapes covered in this unit available for the pupils to work with viz. Cube, triangular prism, rectangular prism, pyramid, cone, cylinder and sphere</w:t>
            </w:r>
          </w:p>
          <w:p w:rsidR="000529DC" w:rsidRDefault="000529DC" w:rsidP="00CD4D2B">
            <w:pPr>
              <w:rPr>
                <w:b/>
              </w:rPr>
            </w:pPr>
          </w:p>
          <w:p w:rsidR="009B22C0" w:rsidRPr="00FB30A1" w:rsidRDefault="009B22C0" w:rsidP="009B22C0">
            <w:pPr>
              <w:pStyle w:val="ListParagraph"/>
              <w:ind w:left="0"/>
            </w:pPr>
            <w:r w:rsidRPr="00FB30A1">
              <w:rPr>
                <w:rFonts w:asciiTheme="majorHAnsi" w:eastAsiaTheme="majorEastAsia" w:hAnsiTheme="majorHAnsi" w:cstheme="majorBidi"/>
                <w:b/>
                <w:color w:val="F16522" w:themeColor="accent1"/>
              </w:rPr>
              <w:lastRenderedPageBreak/>
              <w:t>Guided Practice</w:t>
            </w:r>
          </w:p>
          <w:p w:rsidR="009B22C0" w:rsidRPr="00031953" w:rsidRDefault="00124CBA" w:rsidP="009B22C0">
            <w:pPr>
              <w:rPr>
                <w:b/>
              </w:rPr>
            </w:pPr>
            <w:r>
              <w:rPr>
                <w:b/>
              </w:rPr>
              <w:t>Day 3/ Lesson 3</w:t>
            </w:r>
            <w:r w:rsidR="009B22C0" w:rsidRPr="00031953">
              <w:rPr>
                <w:b/>
              </w:rPr>
              <w:t xml:space="preserve">: 15 </w:t>
            </w:r>
            <w:proofErr w:type="spellStart"/>
            <w:r w:rsidR="009B22C0" w:rsidRPr="00031953">
              <w:rPr>
                <w:b/>
              </w:rPr>
              <w:t>Mins</w:t>
            </w:r>
            <w:proofErr w:type="spellEnd"/>
          </w:p>
          <w:p w:rsidR="009D45B0" w:rsidRDefault="006754B7" w:rsidP="00A07140">
            <w:pPr>
              <w:pStyle w:val="ListParagraph"/>
              <w:numPr>
                <w:ilvl w:val="0"/>
                <w:numId w:val="20"/>
              </w:numPr>
              <w:ind w:left="210" w:hanging="180"/>
            </w:pPr>
            <w:r>
              <w:t>This is a</w:t>
            </w:r>
            <w:r w:rsidR="00A85E6B">
              <w:t xml:space="preserve"> straightforward task in which the students make a cuboid-shaped container that meets certain specifications. </w:t>
            </w:r>
          </w:p>
          <w:p w:rsidR="00A07140" w:rsidRDefault="00A85E6B" w:rsidP="00A07140">
            <w:pPr>
              <w:pStyle w:val="ListParagraph"/>
              <w:numPr>
                <w:ilvl w:val="0"/>
                <w:numId w:val="20"/>
              </w:numPr>
              <w:ind w:left="210" w:hanging="180"/>
            </w:pPr>
            <w:r>
              <w:t xml:space="preserve">Encourage them to do the most professional job possible. </w:t>
            </w:r>
          </w:p>
          <w:p w:rsidR="00A85E6B" w:rsidRDefault="00A85E6B" w:rsidP="00A07140">
            <w:pPr>
              <w:pStyle w:val="ListParagraph"/>
              <w:numPr>
                <w:ilvl w:val="0"/>
                <w:numId w:val="20"/>
              </w:numPr>
              <w:ind w:left="210" w:hanging="180"/>
            </w:pPr>
            <w:r>
              <w:t>The quality of the end product will depend on their:</w:t>
            </w:r>
          </w:p>
          <w:p w:rsidR="00A85E6B" w:rsidRDefault="00A85E6B" w:rsidP="00A07140">
            <w:pPr>
              <w:pStyle w:val="ListParagraph"/>
              <w:numPr>
                <w:ilvl w:val="0"/>
                <w:numId w:val="21"/>
              </w:numPr>
              <w:ind w:left="390" w:hanging="180"/>
            </w:pPr>
            <w:r>
              <w:t>using pencil rather than pen for construction lines</w:t>
            </w:r>
          </w:p>
          <w:p w:rsidR="006754B7" w:rsidRDefault="00A85E6B" w:rsidP="00A07140">
            <w:pPr>
              <w:pStyle w:val="ListParagraph"/>
              <w:numPr>
                <w:ilvl w:val="0"/>
                <w:numId w:val="21"/>
              </w:numPr>
              <w:ind w:left="390" w:hanging="180"/>
            </w:pPr>
            <w:r>
              <w:t>using a set square (or anything known to be square</w:t>
            </w:r>
            <w:r w:rsidR="009D45B0">
              <w:t>) when forming the right angles</w:t>
            </w:r>
          </w:p>
          <w:p w:rsidR="006754B7" w:rsidRDefault="009D45B0" w:rsidP="00A07140">
            <w:pPr>
              <w:pStyle w:val="ListParagraph"/>
              <w:numPr>
                <w:ilvl w:val="0"/>
                <w:numId w:val="21"/>
              </w:numPr>
              <w:ind w:left="390" w:hanging="180"/>
            </w:pPr>
            <w:r>
              <w:t xml:space="preserve">measuring accurately </w:t>
            </w:r>
          </w:p>
          <w:p w:rsidR="006754B7" w:rsidRDefault="009D45B0" w:rsidP="00A07140">
            <w:pPr>
              <w:pStyle w:val="ListParagraph"/>
              <w:numPr>
                <w:ilvl w:val="0"/>
                <w:numId w:val="21"/>
              </w:numPr>
              <w:ind w:left="390" w:hanging="180"/>
            </w:pPr>
            <w:r>
              <w:t xml:space="preserve">scoring lines before folding </w:t>
            </w:r>
          </w:p>
          <w:p w:rsidR="00A85E6B" w:rsidRDefault="009D45B0" w:rsidP="00A07140">
            <w:pPr>
              <w:pStyle w:val="ListParagraph"/>
              <w:numPr>
                <w:ilvl w:val="0"/>
                <w:numId w:val="21"/>
              </w:numPr>
              <w:ind w:left="390" w:hanging="180"/>
            </w:pPr>
            <w:r>
              <w:t xml:space="preserve">using suitable glue tabs </w:t>
            </w:r>
            <w:r w:rsidR="00A85E6B">
              <w:t>using small quantities of PVA glue instead of sticky tape.</w:t>
            </w:r>
          </w:p>
          <w:p w:rsidR="000529DC" w:rsidRDefault="00A85E6B" w:rsidP="00A07140">
            <w:pPr>
              <w:pStyle w:val="ListParagraph"/>
              <w:numPr>
                <w:ilvl w:val="0"/>
                <w:numId w:val="20"/>
              </w:numPr>
              <w:ind w:left="210" w:hanging="180"/>
            </w:pPr>
            <w:r>
              <w:t>Like most nets, the net for the container can be drawn in more than one way.</w:t>
            </w:r>
          </w:p>
          <w:p w:rsidR="00746091" w:rsidRDefault="00746091" w:rsidP="00A07140">
            <w:pPr>
              <w:pStyle w:val="ListParagraph"/>
              <w:numPr>
                <w:ilvl w:val="0"/>
                <w:numId w:val="20"/>
              </w:numPr>
              <w:ind w:left="210" w:hanging="180"/>
            </w:pPr>
            <w:r>
              <w:t xml:space="preserve">It is important that the pupils make all the models as this will help them understand the properties of the shapes better. </w:t>
            </w:r>
          </w:p>
          <w:p w:rsidR="00971415" w:rsidRPr="00746091" w:rsidRDefault="00746091" w:rsidP="00A07140">
            <w:pPr>
              <w:pStyle w:val="ListParagraph"/>
              <w:numPr>
                <w:ilvl w:val="0"/>
                <w:numId w:val="20"/>
              </w:numPr>
              <w:ind w:left="300" w:hanging="270"/>
            </w:pPr>
            <w:r>
              <w:t xml:space="preserve">Therefore, for additional practical exercise, it would be useful to bring boxes of different shapes and dimensions e.g. </w:t>
            </w:r>
            <w:proofErr w:type="spellStart"/>
            <w:r>
              <w:t>Tobelarone</w:t>
            </w:r>
            <w:proofErr w:type="spellEnd"/>
            <w:r>
              <w:t xml:space="preserve"> chocolate box, cereal boxes, etc., and to ask pupils to open them up and to sketch the nets for these shapes.</w:t>
            </w:r>
          </w:p>
        </w:tc>
      </w:tr>
      <w:tr w:rsidR="005A4652" w:rsidTr="008B2CBF">
        <w:trPr>
          <w:trHeight w:val="893"/>
        </w:trPr>
        <w:tc>
          <w:tcPr>
            <w:tcW w:w="1175" w:type="pct"/>
            <w:tcBorders>
              <w:top w:val="single" w:sz="8" w:space="0" w:color="000000" w:themeColor="text1"/>
              <w:bottom w:val="single" w:sz="8" w:space="0" w:color="000000" w:themeColor="text1"/>
            </w:tcBorders>
          </w:tcPr>
          <w:p w:rsidR="001D4CF4" w:rsidRDefault="001D4CF4" w:rsidP="001D4CF4">
            <w:pPr>
              <w:pStyle w:val="Heading2"/>
            </w:pPr>
            <w:r w:rsidRPr="00287F69">
              <w:lastRenderedPageBreak/>
              <w:t>Assessment Activity</w:t>
            </w:r>
          </w:p>
          <w:p w:rsidR="00110F25" w:rsidRPr="00485065" w:rsidRDefault="00110F25" w:rsidP="001D4CF4"/>
        </w:tc>
        <w:tc>
          <w:tcPr>
            <w:tcW w:w="65" w:type="pct"/>
          </w:tcPr>
          <w:p w:rsidR="00C17E2A" w:rsidRDefault="00C17E2A"/>
        </w:tc>
        <w:tc>
          <w:tcPr>
            <w:tcW w:w="1822" w:type="pct"/>
            <w:tcBorders>
              <w:top w:val="single" w:sz="8" w:space="0" w:color="000000" w:themeColor="text1"/>
              <w:bottom w:val="single" w:sz="8" w:space="0" w:color="000000" w:themeColor="text1"/>
            </w:tcBorders>
          </w:tcPr>
          <w:p w:rsidR="00D914D8" w:rsidRPr="001D4CF4" w:rsidRDefault="001D4CF4" w:rsidP="001D4CF4">
            <w:pPr>
              <w:pStyle w:val="Heading2"/>
            </w:pPr>
            <w:r w:rsidRPr="00287F69">
              <w:t>Assessment Activity</w:t>
            </w:r>
          </w:p>
          <w:p w:rsidR="006B19E5" w:rsidRDefault="009B22C0" w:rsidP="00A07140">
            <w:pPr>
              <w:pStyle w:val="ListParagraph"/>
              <w:numPr>
                <w:ilvl w:val="0"/>
                <w:numId w:val="22"/>
              </w:numPr>
              <w:ind w:left="150" w:hanging="150"/>
            </w:pPr>
            <w:r>
              <w:t>Ask pupils to</w:t>
            </w:r>
            <w:r w:rsidR="00A07140">
              <w:t xml:space="preserve"> make paper/cardboard models of </w:t>
            </w:r>
            <w:r>
              <w:t>one of the following 3-D shapes:</w:t>
            </w:r>
            <w:r w:rsidR="00690007">
              <w:t xml:space="preserve"> </w:t>
            </w:r>
            <w:r>
              <w:t>Cube, cuboid, Cylinder, Triangular</w:t>
            </w:r>
            <w:r w:rsidR="00690007">
              <w:t xml:space="preserve"> based </w:t>
            </w:r>
            <w:r>
              <w:t>pyramid, rectangular based pyramid, Cone.</w:t>
            </w:r>
          </w:p>
          <w:p w:rsidR="00690007" w:rsidRDefault="00A07140" w:rsidP="00A07140">
            <w:pPr>
              <w:pStyle w:val="ListParagraph"/>
              <w:numPr>
                <w:ilvl w:val="0"/>
                <w:numId w:val="22"/>
              </w:numPr>
              <w:ind w:left="150" w:hanging="150"/>
            </w:pPr>
            <w:r>
              <w:t>A cuboid is 9cm long</w:t>
            </w:r>
            <w:r w:rsidR="00690007">
              <w:t>, 5cm broad, 4cm high and a cube has an edge of 5cm. Which one has greater volume?</w:t>
            </w:r>
          </w:p>
          <w:p w:rsidR="00690007" w:rsidRDefault="00690007" w:rsidP="00A07140">
            <w:pPr>
              <w:pStyle w:val="ListParagraph"/>
              <w:numPr>
                <w:ilvl w:val="0"/>
                <w:numId w:val="22"/>
              </w:numPr>
              <w:ind w:left="150" w:hanging="150"/>
            </w:pPr>
            <w:r>
              <w:t>A pond is 50m long, 30m wide and 2m deep.</w:t>
            </w:r>
          </w:p>
          <w:p w:rsidR="00690007" w:rsidRPr="009B22C0" w:rsidRDefault="00690007" w:rsidP="00A07140">
            <w:pPr>
              <w:pStyle w:val="ListParagraph"/>
              <w:numPr>
                <w:ilvl w:val="0"/>
                <w:numId w:val="22"/>
              </w:numPr>
              <w:ind w:left="150" w:hanging="150"/>
            </w:pPr>
            <w:r>
              <w:t>A brick measures 15cm in length, 8cm in breadth and 5cm in height. How many  bricks</w:t>
            </w:r>
            <w:r w:rsidR="00774316">
              <w:t xml:space="preserve"> </w:t>
            </w:r>
            <w:r>
              <w:t>will be used to</w:t>
            </w:r>
            <w:r w:rsidR="00774316">
              <w:t xml:space="preserve"> make a wall of length 15m, breadth 10m and height 8m?</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90007"/>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690007" w:rsidP="00690007">
            <w:pPr>
              <w:pStyle w:val="Heading2"/>
            </w:pPr>
            <w:r>
              <w:t>Review and Closing</w:t>
            </w:r>
          </w:p>
          <w:p w:rsidR="00746091" w:rsidRDefault="00D76B22" w:rsidP="00A07140">
            <w:pPr>
              <w:pStyle w:val="ListParagraph"/>
              <w:numPr>
                <w:ilvl w:val="0"/>
                <w:numId w:val="23"/>
              </w:numPr>
              <w:ind w:left="150" w:hanging="150"/>
            </w:pPr>
            <w:r>
              <w:t>Ask the pup</w:t>
            </w:r>
            <w:r w:rsidR="00746091">
              <w:t xml:space="preserve">ils to draw any four of the 3-D </w:t>
            </w:r>
            <w:r>
              <w:t xml:space="preserve">shapes. </w:t>
            </w:r>
          </w:p>
          <w:p w:rsidR="00D76B22" w:rsidRDefault="00D76B22" w:rsidP="00A07140">
            <w:pPr>
              <w:pStyle w:val="ListParagraph"/>
              <w:numPr>
                <w:ilvl w:val="0"/>
                <w:numId w:val="23"/>
              </w:numPr>
              <w:ind w:left="150" w:hanging="150"/>
            </w:pPr>
            <w:r>
              <w:t>They co</w:t>
            </w:r>
            <w:r w:rsidR="00746091">
              <w:t xml:space="preserve">uld also bring an example of an </w:t>
            </w:r>
            <w:r>
              <w:t>object that is the</w:t>
            </w:r>
            <w:r w:rsidR="00746091">
              <w:t xml:space="preserve"> same as each of their drawings to </w:t>
            </w:r>
            <w:r>
              <w:t>class.</w:t>
            </w:r>
          </w:p>
          <w:p w:rsidR="00746091" w:rsidRDefault="00746091" w:rsidP="00A07140">
            <w:pPr>
              <w:pStyle w:val="ListParagraph"/>
              <w:numPr>
                <w:ilvl w:val="0"/>
                <w:numId w:val="23"/>
              </w:numPr>
              <w:ind w:left="150" w:hanging="150"/>
            </w:pPr>
            <w:r>
              <w:t>Pupils should be able to identify different shapes and draw their nets. Make sure that pupils understand what is meant by edges and faces</w:t>
            </w:r>
          </w:p>
          <w:p w:rsidR="00746091" w:rsidRDefault="00746091" w:rsidP="00A07140">
            <w:pPr>
              <w:pStyle w:val="ListParagraph"/>
              <w:numPr>
                <w:ilvl w:val="0"/>
                <w:numId w:val="23"/>
              </w:numPr>
              <w:ind w:left="150" w:hanging="150"/>
            </w:pPr>
            <w:r>
              <w:t>Pupils should be able to identify a three dimensional shape and understand how a net can be folded to create a specific three dimensional shape.</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bookmarkStart w:id="0" w:name="_GoBack"/>
      <w:bookmarkEnd w:id="0"/>
    </w:p>
    <w:sectPr w:rsidR="00C17E2A" w:rsidSect="00E62AFC">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D1" w:rsidRDefault="002D77D1">
      <w:pPr>
        <w:spacing w:before="0" w:after="0" w:line="240" w:lineRule="auto"/>
      </w:pPr>
      <w:r>
        <w:separator/>
      </w:r>
    </w:p>
  </w:endnote>
  <w:endnote w:type="continuationSeparator" w:id="0">
    <w:p w:rsidR="002D77D1" w:rsidRDefault="002D77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7C7" w:rsidRDefault="009807C7">
    <w:pPr>
      <w:pStyle w:val="Footer"/>
    </w:pPr>
    <w:r>
      <w:fldChar w:fldCharType="begin"/>
    </w:r>
    <w:r>
      <w:instrText xml:space="preserve"> PAGE   \* MERGEFORMAT </w:instrText>
    </w:r>
    <w:r>
      <w:fldChar w:fldCharType="separate"/>
    </w:r>
    <w:r w:rsidR="00124CB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D1" w:rsidRDefault="002D77D1">
      <w:pPr>
        <w:spacing w:before="0" w:after="0" w:line="240" w:lineRule="auto"/>
      </w:pPr>
      <w:r>
        <w:separator/>
      </w:r>
    </w:p>
  </w:footnote>
  <w:footnote w:type="continuationSeparator" w:id="0">
    <w:p w:rsidR="002D77D1" w:rsidRDefault="002D77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7C7" w:rsidRDefault="009807C7">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56A82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9D5653C"/>
    <w:multiLevelType w:val="hybridMultilevel"/>
    <w:tmpl w:val="D4F4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22A2D"/>
    <w:multiLevelType w:val="hybridMultilevel"/>
    <w:tmpl w:val="876CA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A91CAD"/>
    <w:multiLevelType w:val="hybridMultilevel"/>
    <w:tmpl w:val="1C2C3712"/>
    <w:lvl w:ilvl="0" w:tplc="EE82B2E2">
      <w:start w:val="3"/>
      <w:numFmt w:val="bullet"/>
      <w:lvlText w:val="-"/>
      <w:lvlJc w:val="left"/>
      <w:pPr>
        <w:ind w:left="570" w:hanging="360"/>
      </w:pPr>
      <w:rPr>
        <w:rFonts w:ascii="Calibri" w:eastAsiaTheme="minorEastAsia" w:hAnsi="Calibri" w:cs="Calibr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A34EC1"/>
    <w:multiLevelType w:val="hybridMultilevel"/>
    <w:tmpl w:val="0F3CE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86992"/>
    <w:multiLevelType w:val="hybridMultilevel"/>
    <w:tmpl w:val="94483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95F95"/>
    <w:multiLevelType w:val="hybridMultilevel"/>
    <w:tmpl w:val="D0DAD3C0"/>
    <w:lvl w:ilvl="0" w:tplc="4C862B7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236DD8"/>
    <w:multiLevelType w:val="hybridMultilevel"/>
    <w:tmpl w:val="9964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FE27FE"/>
    <w:multiLevelType w:val="hybridMultilevel"/>
    <w:tmpl w:val="093A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A361D7"/>
    <w:multiLevelType w:val="hybridMultilevel"/>
    <w:tmpl w:val="9F88C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19"/>
  </w:num>
  <w:num w:numId="5">
    <w:abstractNumId w:val="16"/>
  </w:num>
  <w:num w:numId="6">
    <w:abstractNumId w:val="2"/>
  </w:num>
  <w:num w:numId="7">
    <w:abstractNumId w:val="5"/>
  </w:num>
  <w:num w:numId="8">
    <w:abstractNumId w:val="3"/>
  </w:num>
  <w:num w:numId="9">
    <w:abstractNumId w:val="7"/>
  </w:num>
  <w:num w:numId="10">
    <w:abstractNumId w:val="10"/>
  </w:num>
  <w:num w:numId="11">
    <w:abstractNumId w:val="9"/>
  </w:num>
  <w:num w:numId="12">
    <w:abstractNumId w:val="11"/>
  </w:num>
  <w:num w:numId="13">
    <w:abstractNumId w:val="18"/>
  </w:num>
  <w:num w:numId="14">
    <w:abstractNumId w:val="4"/>
  </w:num>
  <w:num w:numId="15">
    <w:abstractNumId w:val="21"/>
  </w:num>
  <w:num w:numId="16">
    <w:abstractNumId w:val="14"/>
  </w:num>
  <w:num w:numId="17">
    <w:abstractNumId w:val="17"/>
  </w:num>
  <w:num w:numId="18">
    <w:abstractNumId w:val="6"/>
  </w:num>
  <w:num w:numId="19">
    <w:abstractNumId w:val="15"/>
  </w:num>
  <w:num w:numId="20">
    <w:abstractNumId w:val="20"/>
  </w:num>
  <w:num w:numId="21">
    <w:abstractNumId w:val="8"/>
  </w:num>
  <w:num w:numId="22">
    <w:abstractNumId w:val="13"/>
  </w:num>
  <w:num w:numId="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40B3"/>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CBA"/>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CF4"/>
    <w:rsid w:val="001D4D95"/>
    <w:rsid w:val="001D6B1C"/>
    <w:rsid w:val="001E6B90"/>
    <w:rsid w:val="001F4D29"/>
    <w:rsid w:val="001F5B63"/>
    <w:rsid w:val="00205412"/>
    <w:rsid w:val="0020622F"/>
    <w:rsid w:val="00210F3F"/>
    <w:rsid w:val="00211450"/>
    <w:rsid w:val="00211CFF"/>
    <w:rsid w:val="00220ECA"/>
    <w:rsid w:val="00227208"/>
    <w:rsid w:val="00234570"/>
    <w:rsid w:val="0024426F"/>
    <w:rsid w:val="002473D0"/>
    <w:rsid w:val="002528F8"/>
    <w:rsid w:val="002541D0"/>
    <w:rsid w:val="00255260"/>
    <w:rsid w:val="002622D7"/>
    <w:rsid w:val="0026795F"/>
    <w:rsid w:val="0028057F"/>
    <w:rsid w:val="0028776C"/>
    <w:rsid w:val="00287F69"/>
    <w:rsid w:val="00294362"/>
    <w:rsid w:val="002A72AE"/>
    <w:rsid w:val="002B44A9"/>
    <w:rsid w:val="002B4EEC"/>
    <w:rsid w:val="002B733A"/>
    <w:rsid w:val="002C0925"/>
    <w:rsid w:val="002D3295"/>
    <w:rsid w:val="002D41D0"/>
    <w:rsid w:val="002D77D1"/>
    <w:rsid w:val="002E4739"/>
    <w:rsid w:val="002F4915"/>
    <w:rsid w:val="00304069"/>
    <w:rsid w:val="00304B4A"/>
    <w:rsid w:val="00310BAC"/>
    <w:rsid w:val="00312F69"/>
    <w:rsid w:val="003242CF"/>
    <w:rsid w:val="003254A0"/>
    <w:rsid w:val="00331C10"/>
    <w:rsid w:val="0034434F"/>
    <w:rsid w:val="00346000"/>
    <w:rsid w:val="003468F5"/>
    <w:rsid w:val="003500BE"/>
    <w:rsid w:val="00350D6F"/>
    <w:rsid w:val="00364EE2"/>
    <w:rsid w:val="00367DF9"/>
    <w:rsid w:val="00373522"/>
    <w:rsid w:val="00373682"/>
    <w:rsid w:val="00377690"/>
    <w:rsid w:val="003815BC"/>
    <w:rsid w:val="003844E8"/>
    <w:rsid w:val="00384895"/>
    <w:rsid w:val="00396443"/>
    <w:rsid w:val="003A037B"/>
    <w:rsid w:val="003A31B0"/>
    <w:rsid w:val="003A72AC"/>
    <w:rsid w:val="003B1470"/>
    <w:rsid w:val="003B777D"/>
    <w:rsid w:val="003C7DAD"/>
    <w:rsid w:val="003D1E0B"/>
    <w:rsid w:val="003D30E4"/>
    <w:rsid w:val="003D4D9B"/>
    <w:rsid w:val="003E297B"/>
    <w:rsid w:val="003E4AD7"/>
    <w:rsid w:val="0040481C"/>
    <w:rsid w:val="004061AF"/>
    <w:rsid w:val="004138FF"/>
    <w:rsid w:val="00417B53"/>
    <w:rsid w:val="00420EFD"/>
    <w:rsid w:val="00425F4D"/>
    <w:rsid w:val="00425F80"/>
    <w:rsid w:val="00430D97"/>
    <w:rsid w:val="004343E9"/>
    <w:rsid w:val="004433CB"/>
    <w:rsid w:val="00453D92"/>
    <w:rsid w:val="0045402B"/>
    <w:rsid w:val="00463B26"/>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5734"/>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0C5"/>
    <w:rsid w:val="0063032B"/>
    <w:rsid w:val="00631E0E"/>
    <w:rsid w:val="006326A0"/>
    <w:rsid w:val="006404AA"/>
    <w:rsid w:val="00641D69"/>
    <w:rsid w:val="006475CC"/>
    <w:rsid w:val="006513FB"/>
    <w:rsid w:val="00667D6F"/>
    <w:rsid w:val="006754B7"/>
    <w:rsid w:val="00675B73"/>
    <w:rsid w:val="00677486"/>
    <w:rsid w:val="00686B1E"/>
    <w:rsid w:val="00690007"/>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6091"/>
    <w:rsid w:val="00747C96"/>
    <w:rsid w:val="00752C4E"/>
    <w:rsid w:val="00756214"/>
    <w:rsid w:val="00761C97"/>
    <w:rsid w:val="0076583E"/>
    <w:rsid w:val="00773C70"/>
    <w:rsid w:val="00774316"/>
    <w:rsid w:val="00775D3A"/>
    <w:rsid w:val="00777637"/>
    <w:rsid w:val="00780730"/>
    <w:rsid w:val="0078211E"/>
    <w:rsid w:val="0078309D"/>
    <w:rsid w:val="00786B8E"/>
    <w:rsid w:val="007C31C8"/>
    <w:rsid w:val="007E591F"/>
    <w:rsid w:val="007E5E02"/>
    <w:rsid w:val="007F09DA"/>
    <w:rsid w:val="007F163A"/>
    <w:rsid w:val="007F4FCC"/>
    <w:rsid w:val="007F65A3"/>
    <w:rsid w:val="00807AE6"/>
    <w:rsid w:val="00811AB9"/>
    <w:rsid w:val="0083703B"/>
    <w:rsid w:val="008452D9"/>
    <w:rsid w:val="0085030E"/>
    <w:rsid w:val="00853340"/>
    <w:rsid w:val="008575E6"/>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6B83"/>
    <w:rsid w:val="009378FA"/>
    <w:rsid w:val="009563B9"/>
    <w:rsid w:val="00956A48"/>
    <w:rsid w:val="00956B0B"/>
    <w:rsid w:val="00956DE4"/>
    <w:rsid w:val="00966C71"/>
    <w:rsid w:val="00967165"/>
    <w:rsid w:val="0097003E"/>
    <w:rsid w:val="00971415"/>
    <w:rsid w:val="00974538"/>
    <w:rsid w:val="00975A8B"/>
    <w:rsid w:val="009807C7"/>
    <w:rsid w:val="00982A20"/>
    <w:rsid w:val="0098460F"/>
    <w:rsid w:val="00991B66"/>
    <w:rsid w:val="00994216"/>
    <w:rsid w:val="0099718C"/>
    <w:rsid w:val="009A04CA"/>
    <w:rsid w:val="009A4BA1"/>
    <w:rsid w:val="009B22C0"/>
    <w:rsid w:val="009D155F"/>
    <w:rsid w:val="009D30C4"/>
    <w:rsid w:val="009D45B0"/>
    <w:rsid w:val="009D5198"/>
    <w:rsid w:val="009D72E5"/>
    <w:rsid w:val="009E08FF"/>
    <w:rsid w:val="009E61B2"/>
    <w:rsid w:val="009F7C60"/>
    <w:rsid w:val="00A0116B"/>
    <w:rsid w:val="00A07140"/>
    <w:rsid w:val="00A1735C"/>
    <w:rsid w:val="00A25094"/>
    <w:rsid w:val="00A367FF"/>
    <w:rsid w:val="00A37E88"/>
    <w:rsid w:val="00A50553"/>
    <w:rsid w:val="00A71E70"/>
    <w:rsid w:val="00A74FCC"/>
    <w:rsid w:val="00A82696"/>
    <w:rsid w:val="00A85D55"/>
    <w:rsid w:val="00A85E6B"/>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48A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024E1"/>
    <w:rsid w:val="00D15CAA"/>
    <w:rsid w:val="00D17E02"/>
    <w:rsid w:val="00D2109C"/>
    <w:rsid w:val="00D27DC3"/>
    <w:rsid w:val="00D329A0"/>
    <w:rsid w:val="00D3577C"/>
    <w:rsid w:val="00D42DEB"/>
    <w:rsid w:val="00D43AC0"/>
    <w:rsid w:val="00D46E65"/>
    <w:rsid w:val="00D63A36"/>
    <w:rsid w:val="00D76B22"/>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2AFC"/>
    <w:rsid w:val="00E80C06"/>
    <w:rsid w:val="00E84F61"/>
    <w:rsid w:val="00E85536"/>
    <w:rsid w:val="00E86F8A"/>
    <w:rsid w:val="00EA3A1A"/>
    <w:rsid w:val="00EA458D"/>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ADF19"/>
  <w15:docId w15:val="{550ACE94-C3AA-4463-B0AA-B3C2F79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52094">
      <w:bodyDiv w:val="1"/>
      <w:marLeft w:val="0"/>
      <w:marRight w:val="0"/>
      <w:marTop w:val="0"/>
      <w:marBottom w:val="0"/>
      <w:divBdr>
        <w:top w:val="none" w:sz="0" w:space="0" w:color="auto"/>
        <w:left w:val="none" w:sz="0" w:space="0" w:color="auto"/>
        <w:bottom w:val="none" w:sz="0" w:space="0" w:color="auto"/>
        <w:right w:val="none" w:sz="0" w:space="0" w:color="auto"/>
      </w:divBdr>
    </w:div>
    <w:div w:id="1475291376">
      <w:bodyDiv w:val="1"/>
      <w:marLeft w:val="0"/>
      <w:marRight w:val="0"/>
      <w:marTop w:val="0"/>
      <w:marBottom w:val="0"/>
      <w:divBdr>
        <w:top w:val="none" w:sz="0" w:space="0" w:color="auto"/>
        <w:left w:val="none" w:sz="0" w:space="0" w:color="auto"/>
        <w:bottom w:val="none" w:sz="0" w:space="0" w:color="auto"/>
        <w:right w:val="none" w:sz="0" w:space="0" w:color="auto"/>
      </w:divBdr>
    </w:div>
    <w:div w:id="20105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stol.gov.uk/documents/1090275/2362023/Young+Cook+Perfectly+Packaged+Maths+DT+Lesson+plan.pdf/f55d8b8a-730a-40ae-1f7b-679549709875" TargetMode="External"/><Relationship Id="rId13" Type="http://schemas.openxmlformats.org/officeDocument/2006/relationships/hyperlink" Target="https://study.com/academy/lesson/what-is-a-triangular-prism-definition-formula-examples.html?src=ppc_bing_nonbrand&amp;AdGroupId=&amp;AdId=&amp;OrderItemId=&amp;kwid=&amp;agid=&amp;mt=&amp;device=&amp;networ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stol.gov.uk/documents/1090275/2362023/Young+Cook+Perfectly+Packaged+Maths+DT+Lesson+plan.pdf/f55d8b8a-730a-40ae-1f7b-67954970987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pearson.com/content/dam/region-growth/south-africa/pearson-south-africa/TeacherResourceMaterial/9781447978428_m03_ngm_mat_pr5_tg_eng_ng_web.pdf" TargetMode="External"/><Relationship Id="rId5" Type="http://schemas.openxmlformats.org/officeDocument/2006/relationships/webSettings" Target="webSettings.xml"/><Relationship Id="rId15" Type="http://schemas.openxmlformats.org/officeDocument/2006/relationships/hyperlink" Target="https://za.pearson.com/content/dam/region-growth/south-africa/pearson-south-africa/TeacherResourceMaterial/9781447978428_m03_ngm_mat_pr5_tg_eng_ng_web.pdf" TargetMode="External"/><Relationship Id="rId10" Type="http://schemas.openxmlformats.org/officeDocument/2006/relationships/hyperlink" Target="http://www.math-only-math.com/worksheet-on-volume-of-a-cube-and-cuboid.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tudy.com/academy/lesson/what-is-a-triangular-prism-definition-formula-examples.html?src=ppc_bing_nonbrand&amp;AdGroupId=&amp;AdId=&amp;OrderItemId=&amp;kwid=&amp;agid=&amp;mt=&amp;device=&amp;network" TargetMode="External"/><Relationship Id="rId14" Type="http://schemas.openxmlformats.org/officeDocument/2006/relationships/hyperlink" Target="http://www.math-only-math.com/worksheet-on-volume-of-a-cube-and-cuboi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51444"/>
    <w:rsid w:val="00071DA5"/>
    <w:rsid w:val="000E3902"/>
    <w:rsid w:val="00106507"/>
    <w:rsid w:val="00253619"/>
    <w:rsid w:val="00280CE5"/>
    <w:rsid w:val="003E62D2"/>
    <w:rsid w:val="004A008E"/>
    <w:rsid w:val="004E1DB9"/>
    <w:rsid w:val="00571A20"/>
    <w:rsid w:val="005E6E71"/>
    <w:rsid w:val="006814AC"/>
    <w:rsid w:val="00713551"/>
    <w:rsid w:val="00805105"/>
    <w:rsid w:val="00816166"/>
    <w:rsid w:val="00836926"/>
    <w:rsid w:val="009D2491"/>
    <w:rsid w:val="009E0096"/>
    <w:rsid w:val="00A20224"/>
    <w:rsid w:val="00AB2F7D"/>
    <w:rsid w:val="00AB37F5"/>
    <w:rsid w:val="00B67D1F"/>
    <w:rsid w:val="00BD6247"/>
    <w:rsid w:val="00C87D32"/>
    <w:rsid w:val="00C93DC1"/>
    <w:rsid w:val="00D22ED1"/>
    <w:rsid w:val="00D92979"/>
    <w:rsid w:val="00DF233C"/>
    <w:rsid w:val="00E17671"/>
    <w:rsid w:val="00E85E48"/>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156</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2019-07-24T20:24:00Z</dcterms:created>
  <dcterms:modified xsi:type="dcterms:W3CDTF">2019-08-09T23:57:00Z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