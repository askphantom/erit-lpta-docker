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A71CD0" w:rsidRDefault="00A71CD0" w:rsidP="00A71CD0">
            <w:pPr>
              <w:rPr>
                <w:rFonts w:ascii="Cambria" w:eastAsia="Times New Roman" w:hAnsi="Cambria" w:cs="Times New Roman"/>
                <w:b/>
                <w:bCs/>
                <w:caps/>
                <w:kern w:val="28"/>
                <w:sz w:val="40"/>
                <w:szCs w:val="40"/>
              </w:rPr>
            </w:pPr>
            <w:r w:rsidRPr="00931CFD">
              <w:rPr>
                <w:rFonts w:ascii="Cambria" w:eastAsia="Times New Roman" w:hAnsi="Cambria" w:cs="Times New Roman"/>
                <w:b/>
                <w:bCs/>
                <w:caps/>
                <w:kern w:val="28"/>
                <w:sz w:val="40"/>
                <w:szCs w:val="40"/>
              </w:rPr>
              <w:t>INTRODUCTION OF GRAM AND KILOGRAM AS UNIT OF MEASUREMENT</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10748E">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440AC4">
                  <w:r>
                    <w:t>2</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780928" w:rsidRPr="00E140B8" w:rsidRDefault="007618BB" w:rsidP="007618BB">
            <w:pPr>
              <w:pStyle w:val="ListParagraph"/>
              <w:numPr>
                <w:ilvl w:val="0"/>
                <w:numId w:val="13"/>
              </w:numPr>
            </w:pPr>
            <w:r>
              <w:t xml:space="preserve">Measurement of objects weights in grams and kilograms </w:t>
            </w:r>
          </w:p>
        </w:tc>
      </w:tr>
    </w:tbl>
    <w:p w:rsidR="00C17E2A" w:rsidRDefault="00780928">
      <w:pPr>
        <w:pStyle w:val="NoSpacing"/>
      </w:pPr>
      <w:r>
        <w:rPr>
          <w:noProof/>
          <w:lang w:eastAsia="en-US"/>
        </w:rPr>
        <mc:AlternateContent>
          <mc:Choice Requires="wps">
            <w:drawing>
              <wp:anchor distT="0" distB="0" distL="228600" distR="228600" simplePos="0" relativeHeight="251659264" behindDoc="0" locked="0" layoutInCell="1" allowOverlap="0">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4179"/>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A71CD0" w:rsidRDefault="00A71CD0" w:rsidP="00A71CD0">
                                  <w:r>
                                    <w:t>-Balance scales</w:t>
                                  </w:r>
                                </w:p>
                                <w:p w:rsidR="00A71CD0" w:rsidRDefault="00A71CD0" w:rsidP="00A71CD0">
                                  <w:r>
                                    <w:t>-Gram weights or large paper clips</w:t>
                                  </w:r>
                                </w:p>
                                <w:p w:rsidR="00A71CD0" w:rsidRDefault="00A71CD0" w:rsidP="00A71CD0">
                                  <w:r>
                                    <w:t>-Tins of milk and different type of stones</w:t>
                                  </w:r>
                                </w:p>
                                <w:p w:rsidR="00A71CD0" w:rsidRDefault="00A71CD0" w:rsidP="00A71CD0">
                                  <w:r>
                                    <w:t>-Kilogram weight or a box of 1,000 large paper clips</w:t>
                                  </w:r>
                                </w:p>
                                <w:p w:rsidR="00A71CD0" w:rsidRDefault="00A71CD0" w:rsidP="00A71CD0">
                                  <w:r>
                                    <w:t>-Small paperback book</w:t>
                                  </w:r>
                                </w:p>
                                <w:p w:rsidR="00A71CD0" w:rsidRDefault="00A71CD0" w:rsidP="00A71CD0">
                                  <w:r>
                                    <w:t>-Pencils</w:t>
                                  </w:r>
                                </w:p>
                                <w:p w:rsidR="00EA3A1A" w:rsidRDefault="00A71CD0" w:rsidP="00A71CD0">
                                  <w:r>
                                    <w:t>-Lined paper</w:t>
                                  </w:r>
                                </w:p>
                                <w:p w:rsidR="00A71CD0" w:rsidRDefault="00A71CD0" w:rsidP="00A71CD0"/>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E811CC" w:rsidRDefault="00E811CC" w:rsidP="00E811CC">
                                  <w:hyperlink r:id="rId8" w:anchor="/partialRegFormModal" w:tgtFrame="_blank" w:history="1">
                                    <w:r>
                                      <w:rPr>
                                        <w:rStyle w:val="Hyperlink"/>
                                      </w:rPr>
                                      <w:t>-https://study.com/academy/lesson/grams-kilograms-lesson-for-kids.html#/partialRegFormModal</w:t>
                                    </w:r>
                                    <w:r>
                                      <w:rPr>
                                        <w:color w:val="0000FF"/>
                                        <w:u w:val="single"/>
                                      </w:rPr>
                                      <w:br/>
                                    </w:r>
                                  </w:hyperlink>
                                  <w:hyperlink r:id="rId9" w:tgtFrame="_blank" w:history="1">
                                    <w:r>
                                      <w:rPr>
                                        <w:rStyle w:val="Hyperlink"/>
                                      </w:rPr>
                                      <w:t>-https://educators.brainpop.com/lesson-plan/grams-and-kilograms-activities-for-kids/?bp-jr-topic=grams-and-kilograms</w:t>
                                    </w:r>
                                  </w:hyperlink>
                                </w:p>
                                <w:p w:rsidR="00E811CC" w:rsidRDefault="00E811CC" w:rsidP="00E811CC">
                                  <w:hyperlink r:id="rId10" w:history="1">
                                    <w:r w:rsidRPr="00B0062A">
                                      <w:rPr>
                                        <w:rStyle w:val="Hyperlink"/>
                                      </w:rPr>
                                      <w:t>https://www.teacherspayteachers.com/Product/Guided-Math-Lesson-Plan-Year-Long-3rd-Grade-Free-Sample-3469062</w:t>
                                    </w:r>
                                  </w:hyperlink>
                                </w:p>
                                <w:p w:rsidR="00E811CC" w:rsidRDefault="00E811CC" w:rsidP="00E811CC">
                                  <w:hyperlink r:id="rId11" w:tgtFrame="_blank" w:history="1">
                                    <w:r>
                                      <w:rPr>
                                        <w:rStyle w:val="Hyperlink"/>
                                      </w:rPr>
                                      <w:t>-https://educators.brainpop.com/lesson-plan/grams-</w:t>
                                    </w:r>
                                    <w:bookmarkStart w:id="0" w:name="_GoBack"/>
                                    <w:bookmarkEnd w:id="0"/>
                                    <w:r>
                                      <w:rPr>
                                        <w:rStyle w:val="Hyperlink"/>
                                      </w:rPr>
                                      <w:t>and-kilograms-background-information-for-teachers-and-parents/?bp-jr-topic=grams-and-kilograms</w:t>
                                    </w:r>
                                  </w:hyperlink>
                                </w:p>
                                <w:p w:rsidR="00714A8D" w:rsidRDefault="00714A8D" w:rsidP="002C1F96"/>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4179"/>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A71CD0" w:rsidRDefault="00A71CD0" w:rsidP="00A71CD0">
                            <w:r>
                              <w:t>-Balance scales</w:t>
                            </w:r>
                          </w:p>
                          <w:p w:rsidR="00A71CD0" w:rsidRDefault="00A71CD0" w:rsidP="00A71CD0">
                            <w:r>
                              <w:t>-Gram weights or large paper clips</w:t>
                            </w:r>
                          </w:p>
                          <w:p w:rsidR="00A71CD0" w:rsidRDefault="00A71CD0" w:rsidP="00A71CD0">
                            <w:r>
                              <w:t>-Tins of milk and different type of stones</w:t>
                            </w:r>
                          </w:p>
                          <w:p w:rsidR="00A71CD0" w:rsidRDefault="00A71CD0" w:rsidP="00A71CD0">
                            <w:r>
                              <w:t>-Kilogram weight or a box of 1,000 large paper clips</w:t>
                            </w:r>
                          </w:p>
                          <w:p w:rsidR="00A71CD0" w:rsidRDefault="00A71CD0" w:rsidP="00A71CD0">
                            <w:r>
                              <w:t>-Small paperback book</w:t>
                            </w:r>
                          </w:p>
                          <w:p w:rsidR="00A71CD0" w:rsidRDefault="00A71CD0" w:rsidP="00A71CD0">
                            <w:r>
                              <w:t>-Pencils</w:t>
                            </w:r>
                          </w:p>
                          <w:p w:rsidR="00EA3A1A" w:rsidRDefault="00A71CD0" w:rsidP="00A71CD0">
                            <w:r>
                              <w:t>-Lined paper</w:t>
                            </w:r>
                          </w:p>
                          <w:p w:rsidR="00A71CD0" w:rsidRDefault="00A71CD0" w:rsidP="00A71CD0"/>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E811CC" w:rsidRDefault="00E811CC" w:rsidP="00E811CC">
                            <w:hyperlink r:id="rId12" w:anchor="/partialRegFormModal" w:tgtFrame="_blank" w:history="1">
                              <w:r>
                                <w:rPr>
                                  <w:rStyle w:val="Hyperlink"/>
                                </w:rPr>
                                <w:t>-https://study.com/academy/lesson/grams-kilograms-lesson-for-kids.html#/partialRegFormModal</w:t>
                              </w:r>
                              <w:r>
                                <w:rPr>
                                  <w:color w:val="0000FF"/>
                                  <w:u w:val="single"/>
                                </w:rPr>
                                <w:br/>
                              </w:r>
                            </w:hyperlink>
                            <w:hyperlink r:id="rId13" w:tgtFrame="_blank" w:history="1">
                              <w:r>
                                <w:rPr>
                                  <w:rStyle w:val="Hyperlink"/>
                                </w:rPr>
                                <w:t>-https://educators.brainpop.com/lesson-plan/grams-and-kilograms-activities-for-kids/?bp-jr-topic=grams-and-kilograms</w:t>
                              </w:r>
                            </w:hyperlink>
                          </w:p>
                          <w:p w:rsidR="00E811CC" w:rsidRDefault="00E811CC" w:rsidP="00E811CC">
                            <w:hyperlink r:id="rId14" w:history="1">
                              <w:r w:rsidRPr="00B0062A">
                                <w:rPr>
                                  <w:rStyle w:val="Hyperlink"/>
                                </w:rPr>
                                <w:t>https://www.teacherspayteachers.com/Product/Guided-Math-Lesson-Plan-Year-Long-3rd-Grade-Free-Sample-3469062</w:t>
                              </w:r>
                            </w:hyperlink>
                          </w:p>
                          <w:p w:rsidR="00E811CC" w:rsidRDefault="00E811CC" w:rsidP="00E811CC">
                            <w:hyperlink r:id="rId15" w:tgtFrame="_blank" w:history="1">
                              <w:r>
                                <w:rPr>
                                  <w:rStyle w:val="Hyperlink"/>
                                </w:rPr>
                                <w:t>-https://educators.brainpop.com/lesson-plan/grams-</w:t>
                              </w:r>
                              <w:bookmarkStart w:id="1" w:name="_GoBack"/>
                              <w:bookmarkEnd w:id="1"/>
                              <w:r>
                                <w:rPr>
                                  <w:rStyle w:val="Hyperlink"/>
                                </w:rPr>
                                <w:t>and-kilograms-background-information-for-teachers-and-parents/?bp-jr-topic=grams-and-kilograms</w:t>
                              </w:r>
                            </w:hyperlink>
                          </w:p>
                          <w:p w:rsidR="00714A8D" w:rsidRDefault="00714A8D" w:rsidP="002C1F96"/>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2253EE">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A71CD0" w:rsidRDefault="00A71CD0" w:rsidP="00A71CD0">
            <w:pPr>
              <w:ind w:left="233" w:hanging="180"/>
            </w:pPr>
            <w:r>
              <w:t xml:space="preserve">1. Measure weights of objects in grams and kilograms. </w:t>
            </w:r>
          </w:p>
          <w:p w:rsidR="00A71CD0" w:rsidRDefault="00A71CD0" w:rsidP="00A71CD0">
            <w:pPr>
              <w:ind w:left="233" w:hanging="180"/>
            </w:pPr>
            <w:r>
              <w:t>2. Make comparison of weight of different objects.</w:t>
            </w:r>
          </w:p>
          <w:p w:rsidR="001D4D95" w:rsidRDefault="001D4D95" w:rsidP="005C1FC8">
            <w:pPr>
              <w:pStyle w:val="ListParagraph"/>
              <w:ind w:left="0"/>
            </w:pPr>
          </w:p>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rsidR="00A71CD0" w:rsidRDefault="00A71CD0" w:rsidP="00A71CD0">
            <w:pPr>
              <w:ind w:left="233" w:hanging="180"/>
            </w:pPr>
            <w:r>
              <w:t>1. Organize students into groups of three or four.</w:t>
            </w:r>
          </w:p>
          <w:p w:rsidR="00A71CD0" w:rsidRDefault="00A71CD0" w:rsidP="00A71CD0">
            <w:pPr>
              <w:ind w:left="233" w:hanging="180"/>
            </w:pPr>
            <w:r>
              <w:t>2. Have each group decide on roles for its members: 1-2 students will locate 4 items that they believe weigh about one gram; one student will use a scale to compare the items to a gram weight; one student will record the results of each comparison.</w:t>
            </w:r>
          </w:p>
          <w:p w:rsidR="00A71CD0" w:rsidRDefault="00A71CD0" w:rsidP="00A71CD0">
            <w:pPr>
              <w:ind w:left="233" w:hanging="180"/>
            </w:pPr>
            <w:r>
              <w:t xml:space="preserve">3. Before starting the exercise, distribute a scale, gram weight, pencil, and piece of lined paper to each group. </w:t>
            </w:r>
          </w:p>
          <w:p w:rsidR="00A71CD0" w:rsidRDefault="00A71CD0" w:rsidP="00A71CD0">
            <w:pPr>
              <w:ind w:left="233" w:hanging="180"/>
            </w:pPr>
            <w:r>
              <w:t xml:space="preserve">4. Have each record-keeper make a three-columned chart labeled "Less Than," "Equal To," and "More Than" on the sheet of paper. </w:t>
            </w:r>
          </w:p>
          <w:p w:rsidR="00A71CD0" w:rsidRDefault="00A71CD0" w:rsidP="00A71CD0">
            <w:pPr>
              <w:ind w:left="233" w:hanging="180"/>
            </w:pPr>
            <w:r>
              <w:t>5. Each item the group examines will be placed into one of the columns based on its weight. For example, a marker would go into the "more than" column because it weighs more than one gram.</w:t>
            </w:r>
          </w:p>
          <w:p w:rsidR="001D4D95" w:rsidRPr="000A37E8" w:rsidRDefault="001D4D95" w:rsidP="001D4D95"/>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A71CD0" w:rsidRDefault="00A71CD0" w:rsidP="00A71CD0">
            <w:pPr>
              <w:ind w:left="233" w:hanging="180"/>
            </w:pPr>
            <w:r>
              <w:t xml:space="preserve">1. Describe to the students, imagine being at the beach and running your fingers through the sand. Have you ever tried to pick up a grain or even a handful of sand? It's pretty light! </w:t>
            </w:r>
          </w:p>
          <w:p w:rsidR="00A71CD0" w:rsidRDefault="00A71CD0" w:rsidP="00A71CD0">
            <w:pPr>
              <w:ind w:left="233" w:hanging="180"/>
            </w:pPr>
            <w:r>
              <w:t xml:space="preserve">2. Now, think about a large rock sitting on the beach. Would you be able to lift this on your own? Probably not. </w:t>
            </w:r>
          </w:p>
          <w:p w:rsidR="00A71CD0" w:rsidRDefault="00A71CD0" w:rsidP="00A71CD0">
            <w:pPr>
              <w:ind w:left="233" w:hanging="180"/>
            </w:pPr>
            <w:r>
              <w:t xml:space="preserve">3. Wait for answers like: It's much heavier than sand. </w:t>
            </w:r>
          </w:p>
          <w:p w:rsidR="000529DC" w:rsidRDefault="000529DC" w:rsidP="00CD4D2B">
            <w:pPr>
              <w:rPr>
                <w:b/>
              </w:rPr>
            </w:pPr>
          </w:p>
          <w:p w:rsidR="00E430D6" w:rsidRPr="00C403C3" w:rsidRDefault="00E430D6" w:rsidP="00E430D6">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Teacher Practice</w:t>
            </w:r>
          </w:p>
          <w:p w:rsidR="00E430D6" w:rsidRDefault="00E430D6" w:rsidP="00E430D6">
            <w:pPr>
              <w:rPr>
                <w:b/>
              </w:rPr>
            </w:pPr>
            <w:r w:rsidRPr="00E07205">
              <w:rPr>
                <w:b/>
              </w:rPr>
              <w:t>Lesson 1-</w:t>
            </w:r>
            <w:r>
              <w:rPr>
                <w:b/>
              </w:rPr>
              <w:t>20</w:t>
            </w:r>
            <w:r w:rsidRPr="00E07205">
              <w:rPr>
                <w:b/>
              </w:rPr>
              <w:t xml:space="preserve"> </w:t>
            </w:r>
            <w:proofErr w:type="spellStart"/>
            <w:r>
              <w:rPr>
                <w:b/>
              </w:rPr>
              <w:t>M</w:t>
            </w:r>
            <w:r w:rsidRPr="00E07205">
              <w:rPr>
                <w:b/>
              </w:rPr>
              <w:t>ins</w:t>
            </w:r>
            <w:proofErr w:type="spellEnd"/>
          </w:p>
          <w:p w:rsidR="00A71CD0" w:rsidRDefault="00A71CD0" w:rsidP="00A71CD0">
            <w:pPr>
              <w:ind w:left="233" w:hanging="180"/>
            </w:pPr>
            <w:r>
              <w:t>1. Tell the students that we could measure that heavy rock in kilograms and that much lighter handful of sand in grams.</w:t>
            </w:r>
          </w:p>
          <w:p w:rsidR="00A71CD0" w:rsidRDefault="00A71CD0" w:rsidP="00A71CD0">
            <w:pPr>
              <w:ind w:left="233" w:hanging="180"/>
            </w:pPr>
            <w:r>
              <w:t xml:space="preserve">2. Explain that grams is a unit of measurement used to measure very light objects. For example, the lighter handful of sand or a </w:t>
            </w:r>
            <w:r>
              <w:lastRenderedPageBreak/>
              <w:t>small metal paperclip which has a mass of around 1 gram.</w:t>
            </w:r>
          </w:p>
          <w:p w:rsidR="00A71CD0" w:rsidRDefault="00A71CD0" w:rsidP="00A71CD0">
            <w:pPr>
              <w:ind w:left="233" w:hanging="180"/>
            </w:pPr>
            <w:r>
              <w:t xml:space="preserve">3. Give examples of other objects with a mass of about 1 gram i.e. a stick of gum and a N20 note. </w:t>
            </w:r>
          </w:p>
          <w:p w:rsidR="00A71CD0" w:rsidRDefault="00A71CD0" w:rsidP="00A71CD0">
            <w:pPr>
              <w:ind w:left="233" w:hanging="180"/>
            </w:pPr>
            <w:r>
              <w:t>4. Tell the students we can abbreviate the unit gram with the letter "g".</w:t>
            </w:r>
          </w:p>
          <w:p w:rsidR="00A71CD0" w:rsidRDefault="00A71CD0" w:rsidP="00A71CD0">
            <w:pPr>
              <w:ind w:left="233" w:hanging="180"/>
            </w:pPr>
            <w:r>
              <w:t>5. Measure and compare different masses of objects and use key terms such as “greater than” or “less than” as you compare.</w:t>
            </w:r>
          </w:p>
          <w:p w:rsidR="00A71CD0" w:rsidRDefault="00A71CD0" w:rsidP="00A71CD0">
            <w:pPr>
              <w:ind w:left="233" w:hanging="180"/>
            </w:pPr>
            <w:r>
              <w:t xml:space="preserve">6. Explain to students that a balance scale has a tilting beam with a container or pan on each end and can be used to compare the weights or masses of objects. </w:t>
            </w:r>
          </w:p>
          <w:p w:rsidR="00A71CD0" w:rsidRDefault="00A71CD0" w:rsidP="00A71CD0">
            <w:pPr>
              <w:ind w:left="233" w:hanging="180"/>
            </w:pPr>
            <w:r>
              <w:t xml:space="preserve">7. Together with students, use a balance to compare masses. Which has a greater mass, an apple or an orange? A pencil or a pen? A marble or an eraser? A tin of milk or block of stones. </w:t>
            </w:r>
          </w:p>
          <w:p w:rsidR="00A71CD0" w:rsidRDefault="00A71CD0" w:rsidP="00A71CD0">
            <w:pPr>
              <w:ind w:left="233" w:hanging="180"/>
            </w:pPr>
            <w:r>
              <w:t>8. Have children make predictions and use the scale to test their predictions.</w:t>
            </w:r>
          </w:p>
          <w:p w:rsidR="00A71CD0" w:rsidRDefault="00A71CD0" w:rsidP="00A71CD0">
            <w:pPr>
              <w:ind w:left="233" w:hanging="180"/>
            </w:pPr>
            <w:r>
              <w:t>9. Explain that a kilogram is equal to 1,000 grams. A baseball bat, a dictionary, a pineapple, and a bag of flour are each about one kilogram.</w:t>
            </w:r>
          </w:p>
          <w:p w:rsidR="00A71CD0" w:rsidRDefault="00A71CD0" w:rsidP="00A71CD0">
            <w:pPr>
              <w:ind w:left="233" w:hanging="180"/>
            </w:pPr>
            <w:r>
              <w:t xml:space="preserve">10. Tell them that the abbreviation for kilograms is “kg.” </w:t>
            </w:r>
          </w:p>
          <w:p w:rsidR="009C7275" w:rsidRDefault="009C7275" w:rsidP="009C7275">
            <w:pPr>
              <w:ind w:left="233" w:hanging="180"/>
            </w:pPr>
          </w:p>
          <w:p w:rsidR="009C7275" w:rsidRPr="009C7275" w:rsidRDefault="009C7275" w:rsidP="009C7275">
            <w:pPr>
              <w:ind w:left="233" w:hanging="180"/>
            </w:pPr>
          </w:p>
          <w:p w:rsidR="002253EE" w:rsidRDefault="002253EE"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529DC" w:rsidP="00CD4D2B">
            <w:pPr>
              <w:rPr>
                <w:b/>
              </w:rPr>
            </w:pPr>
          </w:p>
          <w:p w:rsidR="005C1FC8" w:rsidRDefault="005C1FC8" w:rsidP="00CD4D2B">
            <w:pPr>
              <w:rPr>
                <w:b/>
              </w:rPr>
            </w:pPr>
          </w:p>
          <w:p w:rsidR="00A71CD0" w:rsidRDefault="00A71CD0" w:rsidP="00CD4D2B">
            <w:pPr>
              <w:rPr>
                <w:b/>
              </w:rPr>
            </w:pPr>
          </w:p>
          <w:p w:rsidR="00A71CD0" w:rsidRDefault="00A71CD0" w:rsidP="00CD4D2B">
            <w:pPr>
              <w:rPr>
                <w:b/>
              </w:rPr>
            </w:pPr>
          </w:p>
          <w:p w:rsidR="00A71CD0" w:rsidRDefault="00A71CD0" w:rsidP="00CD4D2B">
            <w:pPr>
              <w:rPr>
                <w:b/>
              </w:rPr>
            </w:pPr>
          </w:p>
          <w:p w:rsidR="00A71CD0" w:rsidRDefault="00A71CD0" w:rsidP="00CD4D2B">
            <w:pPr>
              <w:rPr>
                <w:b/>
              </w:rPr>
            </w:pPr>
          </w:p>
          <w:p w:rsidR="005C1FC8" w:rsidRDefault="005C1FC8" w:rsidP="00CD4D2B">
            <w:pPr>
              <w:rPr>
                <w:b/>
              </w:rPr>
            </w:pPr>
          </w:p>
          <w:p w:rsidR="00E430D6" w:rsidRDefault="00E430D6" w:rsidP="00E430D6">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Guided Practice</w:t>
            </w:r>
          </w:p>
          <w:p w:rsidR="00E430D6" w:rsidRPr="005C1FC8" w:rsidRDefault="00E430D6" w:rsidP="00E430D6">
            <w:pPr>
              <w:rPr>
                <w:b/>
              </w:rPr>
            </w:pPr>
            <w:r w:rsidRPr="00E07205">
              <w:rPr>
                <w:b/>
              </w:rPr>
              <w:t>Lesson 1-</w:t>
            </w:r>
            <w:r>
              <w:rPr>
                <w:b/>
              </w:rPr>
              <w:t>15</w:t>
            </w:r>
            <w:r w:rsidRPr="00E07205">
              <w:rPr>
                <w:b/>
              </w:rPr>
              <w:t xml:space="preserve"> </w:t>
            </w:r>
            <w:proofErr w:type="spellStart"/>
            <w:r>
              <w:rPr>
                <w:b/>
              </w:rPr>
              <w:t>M</w:t>
            </w:r>
            <w:r w:rsidRPr="00E07205">
              <w:rPr>
                <w:b/>
              </w:rPr>
              <w:t>ins</w:t>
            </w:r>
            <w:proofErr w:type="spellEnd"/>
          </w:p>
          <w:p w:rsidR="00A71CD0" w:rsidRDefault="00A71CD0" w:rsidP="00A71CD0">
            <w:pPr>
              <w:ind w:left="233" w:hanging="180"/>
            </w:pPr>
            <w:r>
              <w:t>1. Place the gram weight or paper clip onto one of the pans.</w:t>
            </w:r>
          </w:p>
          <w:p w:rsidR="00A71CD0" w:rsidRDefault="00A71CD0" w:rsidP="00A71CD0">
            <w:pPr>
              <w:ind w:left="233" w:hanging="180"/>
            </w:pPr>
            <w:r>
              <w:t>2. Ask a student to locate a classroom item that she believes weighs more than one gram. Have her place the item onto the other pan.</w:t>
            </w:r>
          </w:p>
          <w:p w:rsidR="00A71CD0" w:rsidRDefault="00A71CD0" w:rsidP="00A71CD0">
            <w:pPr>
              <w:ind w:left="233" w:hanging="180"/>
            </w:pPr>
            <w:r>
              <w:t xml:space="preserve">3. Explain that the heavier item will make its pan drop lower. Record how heavy the student's item is relative to one gram (less than, equal to, or more than) on the board. (This will be the first entry in a list of </w:t>
            </w:r>
            <w:r>
              <w:lastRenderedPageBreak/>
              <w:t>records, so make sure to leave plenty of space below it.)</w:t>
            </w:r>
          </w:p>
          <w:p w:rsidR="00A71CD0" w:rsidRDefault="00A71CD0" w:rsidP="00A71CD0">
            <w:pPr>
              <w:ind w:left="233" w:hanging="180"/>
            </w:pPr>
            <w:r>
              <w:t>4. Replace the student's item with a penny and record the results.</w:t>
            </w:r>
          </w:p>
          <w:p w:rsidR="00A71CD0" w:rsidRDefault="00A71CD0" w:rsidP="00A71CD0">
            <w:pPr>
              <w:ind w:left="233" w:hanging="180"/>
            </w:pPr>
            <w:r>
              <w:t>5. Pause for a few minutes to have a class discussion about the results thus far.</w:t>
            </w:r>
          </w:p>
          <w:p w:rsidR="00A71CD0" w:rsidRDefault="00A71CD0" w:rsidP="00A71CD0">
            <w:pPr>
              <w:ind w:left="233" w:hanging="180"/>
            </w:pPr>
            <w:r>
              <w:t>6. Replace the gram weight with the kilogram weight.</w:t>
            </w:r>
          </w:p>
          <w:p w:rsidR="00A71CD0" w:rsidRDefault="00A71CD0" w:rsidP="00A71CD0">
            <w:pPr>
              <w:ind w:left="233" w:hanging="180"/>
            </w:pPr>
            <w:r>
              <w:t xml:space="preserve">7. Now, calculate the masses of large objects in kilograms and use a scale to compare larger masses. </w:t>
            </w:r>
          </w:p>
          <w:p w:rsidR="00A71CD0" w:rsidRDefault="00A71CD0" w:rsidP="00A71CD0">
            <w:pPr>
              <w:ind w:left="233" w:hanging="180"/>
            </w:pPr>
            <w:r>
              <w:t>8. Ask a different student to locate an item that seems heavier than one kilogram. Have her replace the penny with it, then record the results.</w:t>
            </w:r>
          </w:p>
          <w:p w:rsidR="00A71CD0" w:rsidRDefault="00A71CD0" w:rsidP="00A71CD0">
            <w:pPr>
              <w:ind w:left="233" w:hanging="180"/>
            </w:pPr>
            <w:r>
              <w:t>9. Have students predict the masses of large objects such as a dictionary, sample of rocks, a watermelon, or a pair of boots.</w:t>
            </w:r>
          </w:p>
          <w:p w:rsidR="005C1FC8" w:rsidRDefault="005C1FC8" w:rsidP="00CD4D2B">
            <w:pPr>
              <w:rPr>
                <w:b/>
              </w:rPr>
            </w:pPr>
          </w:p>
          <w:p w:rsidR="005C1FC8" w:rsidRDefault="005C1FC8" w:rsidP="00CD4D2B">
            <w:pPr>
              <w:rPr>
                <w:b/>
              </w:rPr>
            </w:pPr>
          </w:p>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A71CD0" w:rsidRDefault="00A71CD0" w:rsidP="00A71CD0">
            <w:pPr>
              <w:ind w:left="233" w:hanging="180"/>
            </w:pPr>
            <w:r>
              <w:t xml:space="preserve">1. It is important for students to choose appropriate units when they measure mass. </w:t>
            </w:r>
          </w:p>
          <w:p w:rsidR="00EA5BCA" w:rsidRPr="00EA5BCA" w:rsidRDefault="00EA5BCA" w:rsidP="00A71CD0"/>
        </w:tc>
        <w:tc>
          <w:tcPr>
            <w:tcW w:w="65" w:type="pct"/>
          </w:tcPr>
          <w:p w:rsidR="00C17E2A" w:rsidRDefault="00C17E2A"/>
        </w:tc>
        <w:tc>
          <w:tcPr>
            <w:tcW w:w="1822" w:type="pct"/>
            <w:tcBorders>
              <w:top w:val="single" w:sz="8" w:space="0" w:color="000000" w:themeColor="text1"/>
              <w:bottom w:val="single" w:sz="18" w:space="0" w:color="000000" w:themeColor="text1"/>
            </w:tcBorders>
          </w:tcPr>
          <w:p w:rsidR="00A71CD0" w:rsidRDefault="00A71CD0" w:rsidP="00A71CD0">
            <w:pPr>
              <w:ind w:left="233" w:hanging="180"/>
            </w:pPr>
            <w:r>
              <w:t>2. Explain that grams are a good unit to use when they measure thing with smaller masses. For example, a carrot, a zucchini, and an onion are pretty lightweight and most likely have masses less than a kilogram. So, it makes more sense to measure in grams. In contrast, a pumpkin can be fairly heavy and have a mass greater than a kilogram. Thus, using kilograms is a better option.</w:t>
            </w:r>
          </w:p>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A44970">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57F" w:rsidRDefault="00E7057F">
      <w:pPr>
        <w:spacing w:before="0" w:after="0" w:line="240" w:lineRule="auto"/>
      </w:pPr>
      <w:r>
        <w:separator/>
      </w:r>
    </w:p>
  </w:endnote>
  <w:endnote w:type="continuationSeparator" w:id="0">
    <w:p w:rsidR="00E7057F" w:rsidRDefault="00E705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E2A" w:rsidRDefault="00D15489">
    <w:pPr>
      <w:pStyle w:val="Footer"/>
    </w:pPr>
    <w:r>
      <w:fldChar w:fldCharType="begin"/>
    </w:r>
    <w:r w:rsidR="00D27DC3">
      <w:instrText xml:space="preserve"> PAGE   \* MERGEFORMAT </w:instrText>
    </w:r>
    <w:r>
      <w:fldChar w:fldCharType="separate"/>
    </w:r>
    <w:r w:rsidR="00E811CC">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57F" w:rsidRDefault="00E7057F">
      <w:pPr>
        <w:spacing w:before="0" w:after="0" w:line="240" w:lineRule="auto"/>
      </w:pPr>
      <w:r>
        <w:separator/>
      </w:r>
    </w:p>
  </w:footnote>
  <w:footnote w:type="continuationSeparator" w:id="0">
    <w:p w:rsidR="00E7057F" w:rsidRDefault="00E7057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C2294F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AA65DD6"/>
    <w:multiLevelType w:val="hybridMultilevel"/>
    <w:tmpl w:val="7A16427C"/>
    <w:lvl w:ilvl="0" w:tplc="569031F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37DB0C4A"/>
    <w:multiLevelType w:val="hybridMultilevel"/>
    <w:tmpl w:val="F1EC7B62"/>
    <w:lvl w:ilvl="0" w:tplc="2C7270E8">
      <w:start w:val="1"/>
      <w:numFmt w:val="decimal"/>
      <w:lvlText w:val="%1."/>
      <w:lvlJc w:val="left"/>
      <w:pPr>
        <w:ind w:left="390" w:hanging="360"/>
      </w:pPr>
      <w:rPr>
        <w:rFonts w:hint="default"/>
        <w:b w:val="0"/>
      </w:r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abstractNum w:abstractNumId="8">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95053AD"/>
    <w:multiLevelType w:val="hybridMultilevel"/>
    <w:tmpl w:val="5058C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BEB428D"/>
    <w:multiLevelType w:val="hybridMultilevel"/>
    <w:tmpl w:val="267241E4"/>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2"/>
  </w:num>
  <w:num w:numId="3">
    <w:abstractNumId w:val="8"/>
  </w:num>
  <w:num w:numId="4">
    <w:abstractNumId w:val="11"/>
  </w:num>
  <w:num w:numId="5">
    <w:abstractNumId w:val="10"/>
  </w:num>
  <w:num w:numId="6">
    <w:abstractNumId w:val="1"/>
  </w:num>
  <w:num w:numId="7">
    <w:abstractNumId w:val="3"/>
  </w:num>
  <w:num w:numId="8">
    <w:abstractNumId w:val="2"/>
  </w:num>
  <w:num w:numId="9">
    <w:abstractNumId w:val="4"/>
  </w:num>
  <w:num w:numId="10">
    <w:abstractNumId w:val="6"/>
  </w:num>
  <w:num w:numId="11">
    <w:abstractNumId w:val="9"/>
  </w:num>
  <w:num w:numId="12">
    <w:abstractNumId w:val="7"/>
  </w:num>
  <w:num w:numId="1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3BCC"/>
    <w:rsid w:val="00025F28"/>
    <w:rsid w:val="0004040F"/>
    <w:rsid w:val="0004502C"/>
    <w:rsid w:val="00050F06"/>
    <w:rsid w:val="000529DC"/>
    <w:rsid w:val="00065A51"/>
    <w:rsid w:val="0007578F"/>
    <w:rsid w:val="000816FF"/>
    <w:rsid w:val="000904AA"/>
    <w:rsid w:val="00094462"/>
    <w:rsid w:val="00094895"/>
    <w:rsid w:val="000A2E3D"/>
    <w:rsid w:val="000A37E8"/>
    <w:rsid w:val="000A5950"/>
    <w:rsid w:val="000B2A8B"/>
    <w:rsid w:val="000B601E"/>
    <w:rsid w:val="000B72D9"/>
    <w:rsid w:val="000B7585"/>
    <w:rsid w:val="000C562D"/>
    <w:rsid w:val="000D44B1"/>
    <w:rsid w:val="000D5DFD"/>
    <w:rsid w:val="000E2930"/>
    <w:rsid w:val="000F3C73"/>
    <w:rsid w:val="00100ADB"/>
    <w:rsid w:val="0010748E"/>
    <w:rsid w:val="00110F25"/>
    <w:rsid w:val="00120253"/>
    <w:rsid w:val="001205AF"/>
    <w:rsid w:val="001240F2"/>
    <w:rsid w:val="00134383"/>
    <w:rsid w:val="001432FD"/>
    <w:rsid w:val="00151B6D"/>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53EE"/>
    <w:rsid w:val="00227208"/>
    <w:rsid w:val="00234570"/>
    <w:rsid w:val="0024426F"/>
    <w:rsid w:val="002473D0"/>
    <w:rsid w:val="002528F8"/>
    <w:rsid w:val="002541D0"/>
    <w:rsid w:val="00255260"/>
    <w:rsid w:val="002622D7"/>
    <w:rsid w:val="0026795F"/>
    <w:rsid w:val="0028057F"/>
    <w:rsid w:val="0028776C"/>
    <w:rsid w:val="00287F69"/>
    <w:rsid w:val="002A72AE"/>
    <w:rsid w:val="002B0D89"/>
    <w:rsid w:val="002B44A9"/>
    <w:rsid w:val="002B4EEC"/>
    <w:rsid w:val="002B733A"/>
    <w:rsid w:val="002C0925"/>
    <w:rsid w:val="002C1F96"/>
    <w:rsid w:val="002D3295"/>
    <w:rsid w:val="002D337F"/>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336D"/>
    <w:rsid w:val="00384895"/>
    <w:rsid w:val="00391893"/>
    <w:rsid w:val="00396443"/>
    <w:rsid w:val="003A037B"/>
    <w:rsid w:val="003A31B0"/>
    <w:rsid w:val="003A72AC"/>
    <w:rsid w:val="003B1470"/>
    <w:rsid w:val="003B6F46"/>
    <w:rsid w:val="003B777D"/>
    <w:rsid w:val="003C7DAD"/>
    <w:rsid w:val="003D30E4"/>
    <w:rsid w:val="003D5DCE"/>
    <w:rsid w:val="003E4AD7"/>
    <w:rsid w:val="0040481C"/>
    <w:rsid w:val="004061AF"/>
    <w:rsid w:val="004138FF"/>
    <w:rsid w:val="00417B53"/>
    <w:rsid w:val="00420EFD"/>
    <w:rsid w:val="00425F4D"/>
    <w:rsid w:val="00425F80"/>
    <w:rsid w:val="00430D97"/>
    <w:rsid w:val="004343E9"/>
    <w:rsid w:val="004350B8"/>
    <w:rsid w:val="00440AC4"/>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E5832"/>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5297C"/>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1FC8"/>
    <w:rsid w:val="005C2512"/>
    <w:rsid w:val="005D27CF"/>
    <w:rsid w:val="005D78FD"/>
    <w:rsid w:val="005F37E5"/>
    <w:rsid w:val="00601257"/>
    <w:rsid w:val="00603309"/>
    <w:rsid w:val="00606C52"/>
    <w:rsid w:val="0060771A"/>
    <w:rsid w:val="00614D56"/>
    <w:rsid w:val="00620391"/>
    <w:rsid w:val="0063032B"/>
    <w:rsid w:val="00631E0E"/>
    <w:rsid w:val="006326A0"/>
    <w:rsid w:val="00635E95"/>
    <w:rsid w:val="006404AA"/>
    <w:rsid w:val="00641D69"/>
    <w:rsid w:val="006475CC"/>
    <w:rsid w:val="006513FB"/>
    <w:rsid w:val="00664E46"/>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0594"/>
    <w:rsid w:val="00713D5E"/>
    <w:rsid w:val="00714A8D"/>
    <w:rsid w:val="007177D7"/>
    <w:rsid w:val="00735CBB"/>
    <w:rsid w:val="00740E81"/>
    <w:rsid w:val="00742B82"/>
    <w:rsid w:val="00743B1E"/>
    <w:rsid w:val="00744BA8"/>
    <w:rsid w:val="00747C96"/>
    <w:rsid w:val="00752C4E"/>
    <w:rsid w:val="00756214"/>
    <w:rsid w:val="007618BB"/>
    <w:rsid w:val="00761C97"/>
    <w:rsid w:val="0076583E"/>
    <w:rsid w:val="00773C70"/>
    <w:rsid w:val="00777637"/>
    <w:rsid w:val="00780730"/>
    <w:rsid w:val="00780928"/>
    <w:rsid w:val="0078211E"/>
    <w:rsid w:val="0078309D"/>
    <w:rsid w:val="00786B8E"/>
    <w:rsid w:val="007A4D21"/>
    <w:rsid w:val="007C31C8"/>
    <w:rsid w:val="007E3922"/>
    <w:rsid w:val="007E5E02"/>
    <w:rsid w:val="007F09DA"/>
    <w:rsid w:val="007F163A"/>
    <w:rsid w:val="007F4FCC"/>
    <w:rsid w:val="007F65A3"/>
    <w:rsid w:val="00807AE6"/>
    <w:rsid w:val="00811AB9"/>
    <w:rsid w:val="0083703B"/>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C7275"/>
    <w:rsid w:val="009D155F"/>
    <w:rsid w:val="009D30C4"/>
    <w:rsid w:val="009D5198"/>
    <w:rsid w:val="009D72E5"/>
    <w:rsid w:val="009E08FF"/>
    <w:rsid w:val="009E61B2"/>
    <w:rsid w:val="009F655E"/>
    <w:rsid w:val="009F7C60"/>
    <w:rsid w:val="00A0116B"/>
    <w:rsid w:val="00A1735C"/>
    <w:rsid w:val="00A25094"/>
    <w:rsid w:val="00A367FF"/>
    <w:rsid w:val="00A37E88"/>
    <w:rsid w:val="00A44970"/>
    <w:rsid w:val="00A50553"/>
    <w:rsid w:val="00A71CD0"/>
    <w:rsid w:val="00A74FCC"/>
    <w:rsid w:val="00A82696"/>
    <w:rsid w:val="00A85D55"/>
    <w:rsid w:val="00AB0656"/>
    <w:rsid w:val="00AB565D"/>
    <w:rsid w:val="00AC3948"/>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8438A"/>
    <w:rsid w:val="00B87608"/>
    <w:rsid w:val="00B91FAF"/>
    <w:rsid w:val="00BA223B"/>
    <w:rsid w:val="00BA5417"/>
    <w:rsid w:val="00BA7BE8"/>
    <w:rsid w:val="00BB359B"/>
    <w:rsid w:val="00BB5607"/>
    <w:rsid w:val="00BC3471"/>
    <w:rsid w:val="00BC356C"/>
    <w:rsid w:val="00BC5BC2"/>
    <w:rsid w:val="00BD120F"/>
    <w:rsid w:val="00BD430C"/>
    <w:rsid w:val="00BD5017"/>
    <w:rsid w:val="00BE0043"/>
    <w:rsid w:val="00BF0E60"/>
    <w:rsid w:val="00BF1083"/>
    <w:rsid w:val="00BF1D3C"/>
    <w:rsid w:val="00BF3180"/>
    <w:rsid w:val="00C02188"/>
    <w:rsid w:val="00C03799"/>
    <w:rsid w:val="00C136D0"/>
    <w:rsid w:val="00C17E2A"/>
    <w:rsid w:val="00C20C1E"/>
    <w:rsid w:val="00C24A10"/>
    <w:rsid w:val="00C379A1"/>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D4D2B"/>
    <w:rsid w:val="00CE56FD"/>
    <w:rsid w:val="00CE5B35"/>
    <w:rsid w:val="00D06B87"/>
    <w:rsid w:val="00D15489"/>
    <w:rsid w:val="00D17E02"/>
    <w:rsid w:val="00D2109C"/>
    <w:rsid w:val="00D21611"/>
    <w:rsid w:val="00D27DC3"/>
    <w:rsid w:val="00D329A0"/>
    <w:rsid w:val="00D3577C"/>
    <w:rsid w:val="00D43AC0"/>
    <w:rsid w:val="00D544E5"/>
    <w:rsid w:val="00D63A36"/>
    <w:rsid w:val="00D8019B"/>
    <w:rsid w:val="00D812F1"/>
    <w:rsid w:val="00D85628"/>
    <w:rsid w:val="00D914D8"/>
    <w:rsid w:val="00DA1F66"/>
    <w:rsid w:val="00DC17D5"/>
    <w:rsid w:val="00DE0478"/>
    <w:rsid w:val="00DE3AC3"/>
    <w:rsid w:val="00DE71D8"/>
    <w:rsid w:val="00DF02F9"/>
    <w:rsid w:val="00DF5FCD"/>
    <w:rsid w:val="00E058CD"/>
    <w:rsid w:val="00E05C0D"/>
    <w:rsid w:val="00E071B2"/>
    <w:rsid w:val="00E07205"/>
    <w:rsid w:val="00E11890"/>
    <w:rsid w:val="00E140B8"/>
    <w:rsid w:val="00E14212"/>
    <w:rsid w:val="00E205EF"/>
    <w:rsid w:val="00E20659"/>
    <w:rsid w:val="00E208A5"/>
    <w:rsid w:val="00E20B67"/>
    <w:rsid w:val="00E2212B"/>
    <w:rsid w:val="00E25E6A"/>
    <w:rsid w:val="00E271B7"/>
    <w:rsid w:val="00E27F78"/>
    <w:rsid w:val="00E41D90"/>
    <w:rsid w:val="00E430D6"/>
    <w:rsid w:val="00E601B6"/>
    <w:rsid w:val="00E601FC"/>
    <w:rsid w:val="00E7057F"/>
    <w:rsid w:val="00E80C06"/>
    <w:rsid w:val="00E811CC"/>
    <w:rsid w:val="00E84F61"/>
    <w:rsid w:val="00E85536"/>
    <w:rsid w:val="00E86F8A"/>
    <w:rsid w:val="00EA3A1A"/>
    <w:rsid w:val="00EA5BCA"/>
    <w:rsid w:val="00EA78ED"/>
    <w:rsid w:val="00EB2FF3"/>
    <w:rsid w:val="00EB5924"/>
    <w:rsid w:val="00EC2D9F"/>
    <w:rsid w:val="00ED219F"/>
    <w:rsid w:val="00EE4228"/>
    <w:rsid w:val="00EE497B"/>
    <w:rsid w:val="00EF0198"/>
    <w:rsid w:val="00EF7436"/>
    <w:rsid w:val="00F04D86"/>
    <w:rsid w:val="00F1179F"/>
    <w:rsid w:val="00F12F9F"/>
    <w:rsid w:val="00F17FDF"/>
    <w:rsid w:val="00F208E3"/>
    <w:rsid w:val="00F23572"/>
    <w:rsid w:val="00F235D6"/>
    <w:rsid w:val="00F27FA3"/>
    <w:rsid w:val="00F5037A"/>
    <w:rsid w:val="00F508FD"/>
    <w:rsid w:val="00F51303"/>
    <w:rsid w:val="00F542D4"/>
    <w:rsid w:val="00F55903"/>
    <w:rsid w:val="00F60399"/>
    <w:rsid w:val="00F616CA"/>
    <w:rsid w:val="00F62599"/>
    <w:rsid w:val="00F66CE1"/>
    <w:rsid w:val="00F814F7"/>
    <w:rsid w:val="00FA570E"/>
    <w:rsid w:val="00FB17D4"/>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3DF2CC-2F87-4FE3-B9D6-D5731E6F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rsid w:val="00A44970"/>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A44970"/>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A44970"/>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A44970"/>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A44970"/>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A44970"/>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A44970"/>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A44970"/>
    <w:rPr>
      <w:color w:val="808080"/>
    </w:rPr>
  </w:style>
  <w:style w:type="table" w:customStyle="1" w:styleId="LessonPlan">
    <w:name w:val="Lesson Plan"/>
    <w:basedOn w:val="TableNormal"/>
    <w:uiPriority w:val="99"/>
    <w:rsid w:val="00A44970"/>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A44970"/>
    <w:pPr>
      <w:spacing w:before="0" w:after="0" w:line="240" w:lineRule="auto"/>
    </w:pPr>
  </w:style>
  <w:style w:type="character" w:customStyle="1" w:styleId="Heading1Char">
    <w:name w:val="Heading 1 Char"/>
    <w:basedOn w:val="DefaultParagraphFont"/>
    <w:link w:val="Heading1"/>
    <w:uiPriority w:val="9"/>
    <w:rsid w:val="00A44970"/>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A44970"/>
    <w:pPr>
      <w:numPr>
        <w:numId w:val="1"/>
      </w:numPr>
      <w:contextualSpacing/>
    </w:pPr>
  </w:style>
  <w:style w:type="character" w:customStyle="1" w:styleId="Heading2Char">
    <w:name w:val="Heading 2 Char"/>
    <w:basedOn w:val="DefaultParagraphFont"/>
    <w:link w:val="Heading2"/>
    <w:uiPriority w:val="9"/>
    <w:rsid w:val="00A44970"/>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A44970"/>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A44970"/>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A44970"/>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440A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3914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37">
          <w:marLeft w:val="0"/>
          <w:marRight w:val="0"/>
          <w:marTop w:val="0"/>
          <w:marBottom w:val="0"/>
          <w:divBdr>
            <w:top w:val="none" w:sz="0" w:space="0" w:color="auto"/>
            <w:left w:val="none" w:sz="0" w:space="0" w:color="auto"/>
            <w:bottom w:val="none" w:sz="0" w:space="0" w:color="auto"/>
            <w:right w:val="none" w:sz="0" w:space="0" w:color="auto"/>
          </w:divBdr>
          <w:divsChild>
            <w:div w:id="237253216">
              <w:marLeft w:val="0"/>
              <w:marRight w:val="0"/>
              <w:marTop w:val="0"/>
              <w:marBottom w:val="0"/>
              <w:divBdr>
                <w:top w:val="none" w:sz="0" w:space="0" w:color="auto"/>
                <w:left w:val="none" w:sz="0" w:space="0" w:color="auto"/>
                <w:bottom w:val="none" w:sz="0" w:space="0" w:color="auto"/>
                <w:right w:val="none" w:sz="0" w:space="0" w:color="auto"/>
              </w:divBdr>
            </w:div>
            <w:div w:id="764494920">
              <w:marLeft w:val="0"/>
              <w:marRight w:val="0"/>
              <w:marTop w:val="0"/>
              <w:marBottom w:val="0"/>
              <w:divBdr>
                <w:top w:val="none" w:sz="0" w:space="0" w:color="auto"/>
                <w:left w:val="none" w:sz="0" w:space="0" w:color="auto"/>
                <w:bottom w:val="none" w:sz="0" w:space="0" w:color="auto"/>
                <w:right w:val="none" w:sz="0" w:space="0" w:color="auto"/>
              </w:divBdr>
            </w:div>
            <w:div w:id="6197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m/academy/lesson/grams-kilograms-lesson-for-kids.html" TargetMode="External"/><Relationship Id="rId13" Type="http://schemas.openxmlformats.org/officeDocument/2006/relationships/hyperlink" Target="https://educators.brainpop.com/lesson-plan/grams-and-kilograms-activities-for-kids/?bp-jr-topic=grams-and-kilogram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y.com/academy/lesson/grams-kilograms-lesson-for-kids.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ors.brainpop.com/lesson-plan/grams-and-kilograms-background-information-for-teachers-and-parents/?bp-jr-topic=grams-and-kilograms" TargetMode="External"/><Relationship Id="rId5" Type="http://schemas.openxmlformats.org/officeDocument/2006/relationships/webSettings" Target="webSettings.xml"/><Relationship Id="rId15" Type="http://schemas.openxmlformats.org/officeDocument/2006/relationships/hyperlink" Target="https://educators.brainpop.com/lesson-plan/grams-and-kilograms-background-information-for-teachers-and-parents/?bp-jr-topic=grams-and-kilograms" TargetMode="External"/><Relationship Id="rId10" Type="http://schemas.openxmlformats.org/officeDocument/2006/relationships/hyperlink" Target="https://www.teacherspayteachers.com/Product/Guided-Math-Lesson-Plan-Year-Long-3rd-Grade-Free-Sample-3469062"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educators.brainpop.com/lesson-plan/grams-and-kilograms-activities-for-kids/?bp-jr-topic=grams-and-kilograms" TargetMode="External"/><Relationship Id="rId14" Type="http://schemas.openxmlformats.org/officeDocument/2006/relationships/hyperlink" Target="https://www.teacherspayteachers.com/Product/Guided-Math-Lesson-Plan-Year-Long-3rd-Grade-Free-Sample-346906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93DC1"/>
    <w:rsid w:val="00071DA5"/>
    <w:rsid w:val="000C1B36"/>
    <w:rsid w:val="000E3902"/>
    <w:rsid w:val="00106507"/>
    <w:rsid w:val="00157138"/>
    <w:rsid w:val="00253619"/>
    <w:rsid w:val="00280CE5"/>
    <w:rsid w:val="0042441D"/>
    <w:rsid w:val="00436A60"/>
    <w:rsid w:val="004A008E"/>
    <w:rsid w:val="004E1DB9"/>
    <w:rsid w:val="00571A20"/>
    <w:rsid w:val="005E6E71"/>
    <w:rsid w:val="006814AC"/>
    <w:rsid w:val="00713551"/>
    <w:rsid w:val="00805105"/>
    <w:rsid w:val="00816166"/>
    <w:rsid w:val="00836926"/>
    <w:rsid w:val="00952713"/>
    <w:rsid w:val="009D2491"/>
    <w:rsid w:val="00A20224"/>
    <w:rsid w:val="00AB2F7D"/>
    <w:rsid w:val="00AB37F5"/>
    <w:rsid w:val="00B67D1F"/>
    <w:rsid w:val="00C87D32"/>
    <w:rsid w:val="00C93DC1"/>
    <w:rsid w:val="00CD3E5A"/>
    <w:rsid w:val="00CF19C9"/>
    <w:rsid w:val="00D84A72"/>
    <w:rsid w:val="00D92979"/>
    <w:rsid w:val="00E17671"/>
    <w:rsid w:val="00EB30E9"/>
    <w:rsid w:val="00EE62A8"/>
    <w:rsid w:val="00F66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66D4A"/>
  </w:style>
  <w:style w:type="paragraph" w:customStyle="1" w:styleId="57D0253E54FA4684857C7E53F49E1A5B">
    <w:name w:val="57D0253E54FA4684857C7E53F49E1A5B"/>
    <w:rsid w:val="00F66D4A"/>
  </w:style>
  <w:style w:type="paragraph" w:customStyle="1" w:styleId="7AE7DFE8D63F4AC0A9D67267C3699CCC">
    <w:name w:val="7AE7DFE8D63F4AC0A9D67267C3699CCC"/>
    <w:rsid w:val="00F66D4A"/>
  </w:style>
  <w:style w:type="paragraph" w:customStyle="1" w:styleId="1C876A8B6575410E8AA7530875A6B7F4">
    <w:name w:val="1C876A8B6575410E8AA7530875A6B7F4"/>
    <w:rsid w:val="00F66D4A"/>
  </w:style>
  <w:style w:type="paragraph" w:customStyle="1" w:styleId="A392ED6794CC47DFA557364CD4043756">
    <w:name w:val="A392ED6794CC47DFA557364CD4043756"/>
    <w:rsid w:val="00F66D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8</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4</cp:revision>
  <cp:lastPrinted>2019-05-09T20:45:00Z</cp:lastPrinted>
  <dcterms:created xsi:type="dcterms:W3CDTF">2019-07-05T13:50:00Z</dcterms:created>
  <dcterms:modified xsi:type="dcterms:W3CDTF">2019-07-05T15:18:00Z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