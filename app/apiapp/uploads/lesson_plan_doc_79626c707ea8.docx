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:rsidRPr="005A5921" w14:paraId="7D3C784A" w14:textId="77777777" w:rsidTr="00B57396">
        <w:tc>
          <w:tcPr>
            <w:tcW w:w="2685" w:type="pct"/>
            <w:vAlign w:val="bottom"/>
          </w:tcPr>
          <w:p w14:paraId="002EA3B2" w14:textId="088C5416" w:rsidR="00C17E2A" w:rsidRPr="005A5921" w:rsidRDefault="00197ED1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building </w:t>
            </w:r>
            <w:r w:rsidR="003102C1" w:rsidRPr="005A5921">
              <w:rPr>
                <w:sz w:val="40"/>
                <w:szCs w:val="40"/>
              </w:rPr>
              <w:t>f</w:t>
            </w:r>
            <w:r>
              <w:rPr>
                <w:sz w:val="40"/>
                <w:szCs w:val="40"/>
              </w:rPr>
              <w:t>luency and Reading with class appropriation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1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477E41ED" w:rsidR="00C17E2A" w:rsidRPr="005A5921" w:rsidRDefault="00197ED1">
                <w:pPr>
                  <w:pStyle w:val="Date"/>
                </w:pPr>
                <w:r>
                  <w:t>6.12.2019</w:t>
                </w:r>
              </w:p>
            </w:tc>
          </w:sdtContent>
        </w:sdt>
      </w:tr>
    </w:tbl>
    <w:p w14:paraId="13DF9718" w14:textId="2F72EB65" w:rsidR="00C17E2A" w:rsidRPr="005A5921" w:rsidRDefault="00C17E2A">
      <w:pPr>
        <w:pStyle w:val="NoSpacing"/>
        <w:rPr>
          <w:b/>
        </w:rPr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5A5921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5A5921" w:rsidRDefault="00D27DC3">
            <w:pPr>
              <w:pStyle w:val="Heading1"/>
              <w:spacing w:before="60"/>
              <w:contextualSpacing w:val="0"/>
              <w:outlineLvl w:val="0"/>
            </w:pPr>
            <w:r w:rsidRPr="005A5921"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5A5921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Pr="005A5921" w:rsidRDefault="00D27DC3">
            <w:pPr>
              <w:pStyle w:val="Heading1"/>
              <w:spacing w:before="60"/>
              <w:contextualSpacing w:val="0"/>
              <w:outlineLvl w:val="0"/>
            </w:pPr>
            <w:r w:rsidRPr="005A5921">
              <w:t>Overview</w:t>
            </w:r>
          </w:p>
        </w:tc>
      </w:tr>
      <w:tr w:rsidR="00C17E2A" w:rsidRPr="005A5921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4C327A" w14:paraId="32BF30BB" w14:textId="77777777">
              <w:tc>
                <w:tcPr>
                  <w:tcW w:w="5000" w:type="pct"/>
                </w:tcPr>
                <w:p w14:paraId="0EB4376E" w14:textId="5FE98623" w:rsidR="00C17E2A" w:rsidRPr="004C327A" w:rsidRDefault="00B36C8F">
                  <w:pPr>
                    <w:rPr>
                      <w:bCs/>
                    </w:rPr>
                  </w:pPr>
                  <w:r w:rsidRPr="004C327A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4C327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4C327A" w:rsidRDefault="00D27DC3">
                  <w:pPr>
                    <w:pStyle w:val="Heading1"/>
                    <w:rPr>
                      <w:bCs w:val="0"/>
                    </w:rPr>
                  </w:pPr>
                  <w:r w:rsidRPr="004C327A">
                    <w:rPr>
                      <w:bCs w:val="0"/>
                    </w:rPr>
                    <w:t>Prepared By</w:t>
                  </w:r>
                </w:p>
              </w:tc>
            </w:tr>
            <w:tr w:rsidR="00C17E2A" w:rsidRPr="004C327A" w14:paraId="2B428F01" w14:textId="77777777">
              <w:sdt>
                <w:sdtPr>
                  <w:rPr>
                    <w:bCs/>
                  </w:r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4C327A" w:rsidRDefault="00D27DC3">
                      <w:pPr>
                        <w:rPr>
                          <w:bCs/>
                        </w:rPr>
                      </w:pPr>
                      <w:r w:rsidRPr="004C327A">
                        <w:rPr>
                          <w:bCs/>
                        </w:rPr>
                        <w:t>[Instructor Name]</w:t>
                      </w:r>
                    </w:p>
                  </w:tc>
                </w:sdtContent>
              </w:sdt>
            </w:tr>
            <w:tr w:rsidR="00C17E2A" w:rsidRPr="004C327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4C327A" w:rsidRDefault="00D27DC3">
                  <w:pPr>
                    <w:pStyle w:val="Heading1"/>
                    <w:rPr>
                      <w:bCs w:val="0"/>
                    </w:rPr>
                  </w:pPr>
                  <w:r w:rsidRPr="004C327A">
                    <w:rPr>
                      <w:bCs w:val="0"/>
                    </w:rPr>
                    <w:t>Grade Level</w:t>
                  </w:r>
                </w:p>
              </w:tc>
            </w:tr>
            <w:tr w:rsidR="00C17E2A" w:rsidRPr="004C327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F359C2B" w:rsidR="00C17E2A" w:rsidRPr="004C327A" w:rsidRDefault="003102C1">
                  <w:pPr>
                    <w:rPr>
                      <w:bCs/>
                    </w:rPr>
                  </w:pPr>
                  <w:r w:rsidRPr="004C327A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5A5921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5A5921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5A5921" w:rsidRDefault="000A37E8">
            <w:pPr>
              <w:rPr>
                <w:b/>
                <w:sz w:val="20"/>
                <w:szCs w:val="20"/>
              </w:rPr>
            </w:pPr>
            <w:r w:rsidRPr="005A5921">
              <w:rPr>
                <w:b/>
                <w:sz w:val="20"/>
                <w:szCs w:val="20"/>
              </w:rPr>
              <w:t>This lesson plan covers teaching content for;</w:t>
            </w:r>
          </w:p>
          <w:p w14:paraId="7BBD9B62" w14:textId="0C8F89D2" w:rsidR="00814D9F" w:rsidRPr="004C327A" w:rsidRDefault="00165176" w:rsidP="0016517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C327A">
              <w:rPr>
                <w:bCs/>
              </w:rPr>
              <w:t>U</w:t>
            </w:r>
            <w:r w:rsidR="00814D9F" w:rsidRPr="004C327A">
              <w:rPr>
                <w:bCs/>
              </w:rPr>
              <w:t xml:space="preserve">nderstanding of </w:t>
            </w:r>
            <w:r w:rsidRPr="004C327A">
              <w:rPr>
                <w:bCs/>
              </w:rPr>
              <w:t>text structures</w:t>
            </w:r>
            <w:r w:rsidR="00814D9F" w:rsidRPr="004C327A">
              <w:rPr>
                <w:bCs/>
              </w:rPr>
              <w:t xml:space="preserve"> on</w:t>
            </w:r>
            <w:r w:rsidR="00751101" w:rsidRPr="004C327A">
              <w:rPr>
                <w:bCs/>
              </w:rPr>
              <w:t xml:space="preserve"> Simple</w:t>
            </w:r>
            <w:r w:rsidR="00814D9F" w:rsidRPr="004C327A">
              <w:rPr>
                <w:bCs/>
              </w:rPr>
              <w:t xml:space="preserve"> HIV/AIDS </w:t>
            </w:r>
            <w:r w:rsidRPr="004C327A">
              <w:rPr>
                <w:bCs/>
              </w:rPr>
              <w:t>and</w:t>
            </w:r>
            <w:r w:rsidR="00814D9F" w:rsidRPr="004C327A">
              <w:rPr>
                <w:bCs/>
              </w:rPr>
              <w:t xml:space="preserve"> Drug Abuse</w:t>
            </w:r>
            <w:r w:rsidR="00751101" w:rsidRPr="004C327A">
              <w:rPr>
                <w:bCs/>
              </w:rPr>
              <w:t xml:space="preserve"> </w:t>
            </w:r>
            <w:r w:rsidR="000E475E" w:rsidRPr="004C327A">
              <w:rPr>
                <w:bCs/>
              </w:rPr>
              <w:t xml:space="preserve">passages. </w:t>
            </w:r>
          </w:p>
          <w:p w14:paraId="637B93E4" w14:textId="0CF6C5B1" w:rsidR="001611AE" w:rsidRPr="004C327A" w:rsidRDefault="00751101" w:rsidP="00165176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C327A">
              <w:rPr>
                <w:bCs/>
              </w:rPr>
              <w:t>Showing</w:t>
            </w:r>
            <w:r w:rsidR="00165176" w:rsidRPr="004C327A">
              <w:rPr>
                <w:bCs/>
              </w:rPr>
              <w:t xml:space="preserve"> better understand</w:t>
            </w:r>
            <w:r w:rsidRPr="004C327A">
              <w:rPr>
                <w:bCs/>
              </w:rPr>
              <w:t>ing of</w:t>
            </w:r>
            <w:r w:rsidR="00165176" w:rsidRPr="004C327A">
              <w:rPr>
                <w:bCs/>
              </w:rPr>
              <w:t xml:space="preserve"> the author's message.</w:t>
            </w:r>
          </w:p>
          <w:p w14:paraId="458BD9FD" w14:textId="40A7ADA6" w:rsidR="008D02F2" w:rsidRPr="005A5921" w:rsidRDefault="008D02F2" w:rsidP="00814D9F">
            <w:pPr>
              <w:pStyle w:val="ListParagraph"/>
              <w:rPr>
                <w:b/>
              </w:rPr>
            </w:pPr>
          </w:p>
        </w:tc>
      </w:tr>
    </w:tbl>
    <w:p w14:paraId="44024CC7" w14:textId="16E57A5B" w:rsidR="00C17E2A" w:rsidRPr="005A5921" w:rsidRDefault="00196867">
      <w:pPr>
        <w:pStyle w:val="NoSpacing"/>
        <w:rPr>
          <w:b/>
        </w:rPr>
      </w:pPr>
      <w:r w:rsidRPr="005A5921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E0355B">
                <wp:simplePos x="0" y="0"/>
                <wp:positionH relativeFrom="margin">
                  <wp:posOffset>6438900</wp:posOffset>
                </wp:positionH>
                <wp:positionV relativeFrom="margin">
                  <wp:posOffset>2409825</wp:posOffset>
                </wp:positionV>
                <wp:extent cx="2457450" cy="4396105"/>
                <wp:effectExtent l="0" t="0" r="0" b="4445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39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2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AF5F1A2" w14:textId="68438899" w:rsidR="00165176" w:rsidRDefault="00BF3180" w:rsidP="00B67C04">
                                  <w:r>
                                    <w:t>-</w:t>
                                  </w:r>
                                  <w:r w:rsidR="00164A9D">
                                    <w:t xml:space="preserve"> </w:t>
                                  </w:r>
                                  <w:r w:rsidR="00164A9D" w:rsidRPr="00164A9D">
                                    <w:t>Paper (one per student)</w:t>
                                  </w:r>
                                </w:p>
                                <w:p w14:paraId="3DC7893D" w14:textId="0691C907" w:rsidR="002702E5" w:rsidRDefault="00164A9D" w:rsidP="00B67C04">
                                  <w:r>
                                    <w:t>-</w:t>
                                  </w:r>
                                  <w:r w:rsidR="00165176">
                                    <w:t xml:space="preserve"> </w:t>
                                  </w:r>
                                  <w:r w:rsidR="00165176" w:rsidRPr="00165176">
                                    <w:t xml:space="preserve">A wide variety of </w:t>
                                  </w:r>
                                  <w:r w:rsidR="00165176">
                                    <w:t>text samples with structures</w:t>
                                  </w:r>
                                </w:p>
                                <w:p w14:paraId="00272273" w14:textId="27666738" w:rsidR="00751101" w:rsidRDefault="00751101" w:rsidP="00B67C04">
                                  <w:r>
                                    <w:t>-</w:t>
                                  </w:r>
                                  <w:r w:rsidR="0030033A">
                                    <w:t>Stickers</w:t>
                                  </w:r>
                                </w:p>
                                <w:p w14:paraId="7952CBFB" w14:textId="5756B9CB" w:rsidR="00FB67A1" w:rsidRDefault="00FB67A1" w:rsidP="00B67C04">
                                  <w:r>
                                    <w:t>-Markers</w:t>
                                  </w:r>
                                </w:p>
                                <w:p w14:paraId="35227D6F" w14:textId="0732D941" w:rsidR="00FB67A1" w:rsidRPr="00BF3180" w:rsidRDefault="00FB67A1" w:rsidP="00B67C04">
                                  <w:r>
                                    <w:t>- Poster board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ED7BC48" w14:textId="1017F3C5" w:rsidR="00E42A76" w:rsidRDefault="00D27DC3" w:rsidP="009625C1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AE8D0DD" w14:textId="63122AB9" w:rsidR="001D1D71" w:rsidRDefault="00B21BDC" w:rsidP="0030033A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0033A" w:rsidRPr="007766D3">
                                      <w:rPr>
                                        <w:rStyle w:val="Hyperlink"/>
                                      </w:rPr>
                                      <w:t>http://www.rcmp-grc.gc.ca/cycp-cpcj/dr-al/lp-pl/index-eng.htm</w:t>
                                    </w:r>
                                  </w:hyperlink>
                                </w:p>
                                <w:p w14:paraId="72D2078B" w14:textId="4F0C56AF" w:rsidR="0030033A" w:rsidRDefault="00B21BDC" w:rsidP="0030033A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0033A" w:rsidRPr="007766D3">
                                      <w:rPr>
                                        <w:rStyle w:val="Hyperlink"/>
                                      </w:rPr>
                                      <w:t>http://headsup.scholastic.com/teachers/teaching-guide</w:t>
                                    </w:r>
                                  </w:hyperlink>
                                </w:p>
                                <w:p w14:paraId="66E110D5" w14:textId="66B29CD8" w:rsidR="0030033A" w:rsidRDefault="00F44C7E" w:rsidP="0030033A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1652C8">
                                      <w:rPr>
                                        <w:rStyle w:val="Hyperlink"/>
                                      </w:rPr>
                                      <w:t>https://www.discoveryeducation.com/</w:t>
                                    </w:r>
                                  </w:hyperlink>
                                </w:p>
                                <w:p w14:paraId="06D28DDE" w14:textId="77777777" w:rsidR="00F44C7E" w:rsidRDefault="00F44C7E" w:rsidP="0030033A">
                                  <w:pPr>
                                    <w:pStyle w:val="ListBullet"/>
                                  </w:pPr>
                                </w:p>
                                <w:p w14:paraId="266D3DBF" w14:textId="7E316856" w:rsidR="002702E5" w:rsidRDefault="002702E5" w:rsidP="0030033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56EB777B" w14:textId="6DE2F9AA" w:rsidR="00C17E2A" w:rsidRDefault="0030033A" w:rsidP="0030033A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</w:tc>
                            </w:tr>
                            <w:tr w:rsidR="00164A9D" w14:paraId="138351E4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13759F9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20303D36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2813F1CE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42755911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F2A3D0F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3224FE94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70ACD99B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36E57D3A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58F7D64F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412F9C0A" w14:textId="77777777" w:rsidTr="00164A9D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B734BCB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  <w:tr w:rsidR="00164A9D" w14:paraId="13A01200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4707DC6D" w14:textId="77777777" w:rsidR="00164A9D" w:rsidRDefault="00164A9D">
                                  <w:pPr>
                                    <w:pStyle w:val="Heading2"/>
                                  </w:pPr>
                                </w:p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07pt;margin-top:189.75pt;width:193.5pt;height:346.15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2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AF5F1A2" w14:textId="68438899" w:rsidR="00165176" w:rsidRDefault="00BF3180" w:rsidP="00B67C04">
                            <w:r>
                              <w:t>-</w:t>
                            </w:r>
                            <w:r w:rsidR="00164A9D">
                              <w:t xml:space="preserve"> </w:t>
                            </w:r>
                            <w:r w:rsidR="00164A9D" w:rsidRPr="00164A9D">
                              <w:t>Paper (one per student)</w:t>
                            </w:r>
                          </w:p>
                          <w:p w14:paraId="3DC7893D" w14:textId="0691C907" w:rsidR="002702E5" w:rsidRDefault="00164A9D" w:rsidP="00B67C04">
                            <w:r>
                              <w:t>-</w:t>
                            </w:r>
                            <w:r w:rsidR="00165176">
                              <w:t xml:space="preserve"> </w:t>
                            </w:r>
                            <w:r w:rsidR="00165176" w:rsidRPr="00165176">
                              <w:t xml:space="preserve">A wide variety of </w:t>
                            </w:r>
                            <w:r w:rsidR="00165176">
                              <w:t>text samples with structures</w:t>
                            </w:r>
                          </w:p>
                          <w:p w14:paraId="00272273" w14:textId="27666738" w:rsidR="00751101" w:rsidRDefault="00751101" w:rsidP="00B67C04">
                            <w:r>
                              <w:t>-</w:t>
                            </w:r>
                            <w:r w:rsidR="0030033A">
                              <w:t>Stickers</w:t>
                            </w:r>
                          </w:p>
                          <w:p w14:paraId="7952CBFB" w14:textId="5756B9CB" w:rsidR="00FB67A1" w:rsidRDefault="00FB67A1" w:rsidP="00B67C04">
                            <w:r>
                              <w:t>-Markers</w:t>
                            </w:r>
                          </w:p>
                          <w:p w14:paraId="35227D6F" w14:textId="0732D941" w:rsidR="00FB67A1" w:rsidRPr="00BF3180" w:rsidRDefault="00FB67A1" w:rsidP="00B67C04">
                            <w:r>
                              <w:t>- Poster board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ED7BC48" w14:textId="1017F3C5" w:rsidR="00E42A76" w:rsidRDefault="00D27DC3" w:rsidP="009625C1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AE8D0DD" w14:textId="63122AB9" w:rsidR="001D1D71" w:rsidRDefault="00B21BDC" w:rsidP="0030033A">
                            <w:pPr>
                              <w:pStyle w:val="ListBullet"/>
                            </w:pPr>
                            <w:hyperlink r:id="rId11" w:history="1">
                              <w:r w:rsidR="0030033A" w:rsidRPr="007766D3">
                                <w:rPr>
                                  <w:rStyle w:val="Hyperlink"/>
                                </w:rPr>
                                <w:t>http://www.rcmp-grc.gc.ca/cycp-cpcj/dr-al/lp-pl/index-eng.htm</w:t>
                              </w:r>
                            </w:hyperlink>
                          </w:p>
                          <w:p w14:paraId="72D2078B" w14:textId="4F0C56AF" w:rsidR="0030033A" w:rsidRDefault="00B21BDC" w:rsidP="0030033A">
                            <w:pPr>
                              <w:pStyle w:val="ListBullet"/>
                            </w:pPr>
                            <w:hyperlink r:id="rId12" w:history="1">
                              <w:r w:rsidR="0030033A" w:rsidRPr="007766D3">
                                <w:rPr>
                                  <w:rStyle w:val="Hyperlink"/>
                                </w:rPr>
                                <w:t>http://headsup.scholastic.com/teachers/teaching-guide</w:t>
                              </w:r>
                            </w:hyperlink>
                          </w:p>
                          <w:p w14:paraId="66E110D5" w14:textId="66B29CD8" w:rsidR="0030033A" w:rsidRDefault="00F44C7E" w:rsidP="0030033A">
                            <w:pPr>
                              <w:pStyle w:val="ListBullet"/>
                            </w:pPr>
                            <w:hyperlink r:id="rId13" w:history="1">
                              <w:r w:rsidRPr="001652C8">
                                <w:rPr>
                                  <w:rStyle w:val="Hyperlink"/>
                                </w:rPr>
                                <w:t>https://www.discoveryeducation.com/</w:t>
                              </w:r>
                            </w:hyperlink>
                          </w:p>
                          <w:p w14:paraId="06D28DDE" w14:textId="77777777" w:rsidR="00F44C7E" w:rsidRDefault="00F44C7E" w:rsidP="0030033A">
                            <w:pPr>
                              <w:pStyle w:val="ListBullet"/>
                            </w:pPr>
                          </w:p>
                          <w:p w14:paraId="266D3DBF" w14:textId="7E316856" w:rsidR="002702E5" w:rsidRDefault="002702E5" w:rsidP="0030033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56EB777B" w14:textId="6DE2F9AA" w:rsidR="00C17E2A" w:rsidRDefault="0030033A" w:rsidP="0030033A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</w:tc>
                      </w:tr>
                      <w:tr w:rsidR="00164A9D" w14:paraId="138351E4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13759F9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20303D36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2813F1CE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42755911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F2A3D0F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3224FE94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70ACD99B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36E57D3A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58F7D64F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412F9C0A" w14:textId="77777777" w:rsidTr="00164A9D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B734BCB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  <w:tr w:rsidR="00164A9D" w14:paraId="13A01200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4707DC6D" w14:textId="77777777" w:rsidR="00164A9D" w:rsidRDefault="00164A9D">
                            <w:pPr>
                              <w:pStyle w:val="Heading2"/>
                            </w:pPr>
                          </w:p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13515" w:rsidRPr="005A5921" w14:paraId="7DA79F9C" w14:textId="77777777" w:rsidTr="009625C1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5A5921" w:rsidRDefault="00C17E2A" w:rsidP="009625C1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Pr="005A5921" w:rsidRDefault="00C17E2A" w:rsidP="009625C1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5A5921" w:rsidRDefault="00C17E2A" w:rsidP="009625C1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5A5921" w:rsidRDefault="00C17E2A" w:rsidP="009625C1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5A5921" w:rsidRDefault="00C17E2A" w:rsidP="009625C1">
            <w:pPr>
              <w:pStyle w:val="Heading1"/>
            </w:pPr>
          </w:p>
        </w:tc>
      </w:tr>
      <w:tr w:rsidR="00513515" w:rsidRPr="005A5921" w14:paraId="51C30C02" w14:textId="77777777" w:rsidTr="009625C1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062B2959" w:rsidR="00C17E2A" w:rsidRPr="005A5921" w:rsidRDefault="00D27DC3" w:rsidP="009625C1">
            <w:pPr>
              <w:pStyle w:val="Heading2"/>
              <w:rPr>
                <w:b/>
              </w:rPr>
            </w:pPr>
            <w:r w:rsidRPr="005A5921">
              <w:rPr>
                <w:b/>
              </w:rPr>
              <w:t>Objectives</w:t>
            </w:r>
          </w:p>
          <w:p w14:paraId="39B53DE3" w14:textId="34784296" w:rsidR="001D4D95" w:rsidRPr="00513515" w:rsidRDefault="00001864" w:rsidP="009625C1">
            <w:pPr>
              <w:ind w:right="-8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Students should be able to;</w:t>
            </w:r>
          </w:p>
          <w:p w14:paraId="2D4D44EE" w14:textId="4598EA6A" w:rsidR="00513515" w:rsidRPr="004C327A" w:rsidRDefault="00751101" w:rsidP="004C327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bCs/>
              </w:rPr>
            </w:pPr>
            <w:r w:rsidRPr="004C327A">
              <w:rPr>
                <w:bCs/>
              </w:rPr>
              <w:t>Read the class appropriate passages with clear expression and speed</w:t>
            </w:r>
            <w:r w:rsidR="00513515" w:rsidRPr="004C327A">
              <w:rPr>
                <w:bCs/>
              </w:rPr>
              <w:t xml:space="preserve">. </w:t>
            </w:r>
          </w:p>
          <w:p w14:paraId="634365BA" w14:textId="19AA4D00" w:rsidR="005A5921" w:rsidRPr="004C327A" w:rsidRDefault="00513515" w:rsidP="004C327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bCs/>
              </w:rPr>
            </w:pPr>
            <w:r w:rsidRPr="004C327A">
              <w:rPr>
                <w:bCs/>
              </w:rPr>
              <w:t>Explain and Define different types of text structures</w:t>
            </w:r>
            <w:r w:rsidR="00001864" w:rsidRPr="004C327A">
              <w:rPr>
                <w:bCs/>
              </w:rPr>
              <w:t>.</w:t>
            </w:r>
          </w:p>
          <w:p w14:paraId="02CB6B7A" w14:textId="1C996C27" w:rsidR="001D4D95" w:rsidRPr="005A5921" w:rsidRDefault="005A5921" w:rsidP="009625C1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 xml:space="preserve"> </w:t>
            </w:r>
            <w:r w:rsidR="00D914D8" w:rsidRPr="005A592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61B9DD20" w14:textId="77777777" w:rsidR="004C327A" w:rsidRDefault="006A5AB1" w:rsidP="009625C1">
            <w:pPr>
              <w:pStyle w:val="ListParagraph"/>
              <w:numPr>
                <w:ilvl w:val="0"/>
                <w:numId w:val="31"/>
              </w:numPr>
              <w:ind w:left="270" w:hanging="270"/>
              <w:rPr>
                <w:bCs/>
              </w:rPr>
            </w:pPr>
            <w:r w:rsidRPr="004C327A">
              <w:rPr>
                <w:bCs/>
              </w:rPr>
              <w:t xml:space="preserve">Pair students into </w:t>
            </w:r>
            <w:r w:rsidR="00751101" w:rsidRPr="004C327A">
              <w:rPr>
                <w:bCs/>
              </w:rPr>
              <w:t>groups and have them share what they learn from the passages</w:t>
            </w:r>
            <w:r w:rsidRPr="004C327A">
              <w:rPr>
                <w:bCs/>
              </w:rPr>
              <w:t xml:space="preserve">. </w:t>
            </w:r>
          </w:p>
          <w:p w14:paraId="6775E1DF" w14:textId="77777777" w:rsidR="004C327A" w:rsidRDefault="006A5AB1" w:rsidP="009625C1">
            <w:pPr>
              <w:pStyle w:val="ListParagraph"/>
              <w:numPr>
                <w:ilvl w:val="0"/>
                <w:numId w:val="31"/>
              </w:numPr>
              <w:ind w:left="270" w:hanging="270"/>
              <w:rPr>
                <w:bCs/>
              </w:rPr>
            </w:pPr>
            <w:r w:rsidRPr="004C327A">
              <w:rPr>
                <w:bCs/>
              </w:rPr>
              <w:t>Tell partners to take turns asking each other questions to get</w:t>
            </w:r>
            <w:r w:rsidR="00751101" w:rsidRPr="004C327A">
              <w:rPr>
                <w:bCs/>
              </w:rPr>
              <w:t xml:space="preserve"> more information about the passage</w:t>
            </w:r>
            <w:r w:rsidRPr="004C327A">
              <w:rPr>
                <w:bCs/>
              </w:rPr>
              <w:t xml:space="preserve">. </w:t>
            </w:r>
          </w:p>
          <w:p w14:paraId="2E663525" w14:textId="341D82F8" w:rsidR="006A5AB1" w:rsidRPr="004C327A" w:rsidRDefault="006A5AB1" w:rsidP="009625C1">
            <w:pPr>
              <w:pStyle w:val="ListParagraph"/>
              <w:numPr>
                <w:ilvl w:val="0"/>
                <w:numId w:val="31"/>
              </w:numPr>
              <w:ind w:left="270" w:hanging="270"/>
              <w:rPr>
                <w:bCs/>
              </w:rPr>
            </w:pPr>
            <w:r w:rsidRPr="004C327A">
              <w:rPr>
                <w:bCs/>
              </w:rPr>
              <w:t>For example, "Can you tell me how you know it</w:t>
            </w:r>
            <w:r w:rsidR="00751101" w:rsidRPr="004C327A">
              <w:rPr>
                <w:bCs/>
              </w:rPr>
              <w:t xml:space="preserve">'s a fictional or not? </w:t>
            </w:r>
          </w:p>
          <w:p w14:paraId="42C39D07" w14:textId="61C67303" w:rsidR="001D4D95" w:rsidRPr="004C327A" w:rsidRDefault="006A5AB1" w:rsidP="001A632B">
            <w:pPr>
              <w:pStyle w:val="ListParagraph"/>
              <w:numPr>
                <w:ilvl w:val="0"/>
                <w:numId w:val="31"/>
              </w:numPr>
              <w:ind w:left="360"/>
              <w:rPr>
                <w:bCs/>
              </w:rPr>
            </w:pPr>
            <w:r w:rsidRPr="004C327A">
              <w:rPr>
                <w:bCs/>
              </w:rPr>
              <w:t>Listen to student</w:t>
            </w:r>
            <w:r w:rsidRPr="005A5921">
              <w:rPr>
                <w:b/>
              </w:rPr>
              <w:t xml:space="preserve"> </w:t>
            </w:r>
            <w:r w:rsidRPr="004C327A">
              <w:rPr>
                <w:bCs/>
              </w:rPr>
              <w:t xml:space="preserve">discussions to gather information about their </w:t>
            </w:r>
            <w:r w:rsidRPr="004C327A">
              <w:rPr>
                <w:bCs/>
              </w:rPr>
              <w:lastRenderedPageBreak/>
              <w:t>thought processes and assess their ability to ask questions to clarify their understanding ab</w:t>
            </w:r>
            <w:r w:rsidR="001A632B" w:rsidRPr="004C327A">
              <w:rPr>
                <w:bCs/>
              </w:rPr>
              <w:t>out the passages</w:t>
            </w:r>
            <w:r w:rsidRPr="004C327A">
              <w:rPr>
                <w:bCs/>
              </w:rPr>
              <w:t>.</w:t>
            </w:r>
          </w:p>
          <w:p w14:paraId="7683CE86" w14:textId="77777777" w:rsidR="001D4D95" w:rsidRPr="005A5921" w:rsidRDefault="001D4D95" w:rsidP="009625C1">
            <w:pPr>
              <w:rPr>
                <w:b/>
              </w:rPr>
            </w:pPr>
          </w:p>
          <w:p w14:paraId="6C8FDF80" w14:textId="77777777" w:rsidR="001D4D95" w:rsidRPr="005A5921" w:rsidRDefault="001D4D95" w:rsidP="009625C1">
            <w:pPr>
              <w:rPr>
                <w:b/>
              </w:rPr>
            </w:pPr>
          </w:p>
          <w:p w14:paraId="09613FE1" w14:textId="77777777" w:rsidR="001D4D95" w:rsidRPr="005A5921" w:rsidRDefault="001D4D95" w:rsidP="009625C1">
            <w:pPr>
              <w:rPr>
                <w:b/>
              </w:rPr>
            </w:pPr>
          </w:p>
          <w:p w14:paraId="5E46CA3D" w14:textId="77777777" w:rsidR="00A71E70" w:rsidRPr="005A5921" w:rsidRDefault="00A71E70" w:rsidP="009625C1">
            <w:pPr>
              <w:rPr>
                <w:b/>
              </w:rPr>
            </w:pPr>
          </w:p>
          <w:p w14:paraId="36A25895" w14:textId="77777777" w:rsidR="00A71E70" w:rsidRPr="005A5921" w:rsidRDefault="00A71E70" w:rsidP="009625C1">
            <w:pPr>
              <w:rPr>
                <w:b/>
              </w:rPr>
            </w:pPr>
          </w:p>
          <w:p w14:paraId="18F0E2F1" w14:textId="77777777" w:rsidR="00A71E70" w:rsidRPr="005A5921" w:rsidRDefault="00A71E70" w:rsidP="009625C1">
            <w:pPr>
              <w:rPr>
                <w:b/>
              </w:rPr>
            </w:pPr>
          </w:p>
          <w:p w14:paraId="43C888DB" w14:textId="77777777" w:rsidR="00A71E70" w:rsidRPr="005A5921" w:rsidRDefault="00A71E70" w:rsidP="009625C1">
            <w:pPr>
              <w:rPr>
                <w:b/>
              </w:rPr>
            </w:pPr>
          </w:p>
          <w:p w14:paraId="22A31125" w14:textId="18309E14" w:rsidR="00A71E70" w:rsidRPr="005A5921" w:rsidRDefault="00A71E70" w:rsidP="009625C1">
            <w:pPr>
              <w:pStyle w:val="Heading2"/>
              <w:rPr>
                <w:b/>
              </w:rPr>
            </w:pPr>
          </w:p>
        </w:tc>
        <w:tc>
          <w:tcPr>
            <w:tcW w:w="65" w:type="pct"/>
          </w:tcPr>
          <w:p w14:paraId="64D57A74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5A5921" w:rsidRDefault="006513FB" w:rsidP="009625C1">
            <w:pPr>
              <w:pStyle w:val="Heading2"/>
              <w:rPr>
                <w:b/>
              </w:rPr>
            </w:pPr>
            <w:r w:rsidRPr="005A5921">
              <w:rPr>
                <w:b/>
              </w:rPr>
              <w:t>Activity Starter/Instruction</w:t>
            </w:r>
          </w:p>
          <w:p w14:paraId="39980AC1" w14:textId="77777777" w:rsidR="009F0130" w:rsidRPr="009F0130" w:rsidRDefault="00165176" w:rsidP="00165176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9F0130">
              <w:rPr>
                <w:bCs/>
              </w:rPr>
              <w:t xml:space="preserve">Develop an informative writing wall in the classroom before commencing the unit. </w:t>
            </w:r>
          </w:p>
          <w:p w14:paraId="5C9CA500" w14:textId="30EAC519" w:rsidR="0050427F" w:rsidRPr="009F0130" w:rsidRDefault="00165176" w:rsidP="00165176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9F0130">
              <w:rPr>
                <w:bCs/>
              </w:rPr>
              <w:t>Display texts, word wall vocabulary and posters that will stimulate the students’ interest and assist in their learning</w:t>
            </w:r>
          </w:p>
          <w:p w14:paraId="717F943A" w14:textId="663F8BF2" w:rsidR="00165176" w:rsidRPr="009F0130" w:rsidRDefault="009A3805" w:rsidP="009A3805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 w:rsidRPr="009F0130">
              <w:rPr>
                <w:bCs/>
              </w:rPr>
              <w:t xml:space="preserve">Expose the students to a variety of informative texts before and during the </w:t>
            </w:r>
            <w:r w:rsidR="001A632B" w:rsidRPr="009F0130">
              <w:rPr>
                <w:bCs/>
              </w:rPr>
              <w:t>unit</w:t>
            </w:r>
            <w:r w:rsidRPr="009F0130">
              <w:rPr>
                <w:bCs/>
              </w:rPr>
              <w:t>.</w:t>
            </w:r>
          </w:p>
          <w:p w14:paraId="296313AE" w14:textId="77777777" w:rsidR="00DE5336" w:rsidRPr="00DE5336" w:rsidRDefault="00DE5336" w:rsidP="009625C1">
            <w:pPr>
              <w:pStyle w:val="ListParagraph"/>
              <w:ind w:left="323"/>
              <w:rPr>
                <w:b/>
              </w:rPr>
            </w:pPr>
          </w:p>
          <w:p w14:paraId="67465CDB" w14:textId="77777777" w:rsidR="009A3805" w:rsidRDefault="009A3805" w:rsidP="009625C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2375F23F" w:rsidR="00FB30A1" w:rsidRPr="005A5921" w:rsidRDefault="00FB30A1" w:rsidP="009625C1">
            <w:pPr>
              <w:pStyle w:val="ListParagraph"/>
              <w:ind w:left="0"/>
              <w:rPr>
                <w:b/>
              </w:rPr>
            </w:pPr>
            <w:r w:rsidRPr="005A592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927E471" w14:textId="054B34FC" w:rsidR="00C12DD5" w:rsidRPr="0075266B" w:rsidRDefault="00A84E63" w:rsidP="009625C1">
            <w:pPr>
              <w:pStyle w:val="ListParagraph"/>
              <w:ind w:left="233"/>
              <w:rPr>
                <w:b/>
              </w:rPr>
            </w:pPr>
            <w:r w:rsidRPr="0075266B">
              <w:rPr>
                <w:b/>
              </w:rPr>
              <w:t>Day 2/Lesson 2: 25 Mins</w:t>
            </w:r>
          </w:p>
          <w:p w14:paraId="4D1C2C0D" w14:textId="4E14CE8E" w:rsidR="00A84E63" w:rsidRPr="002B4A06" w:rsidRDefault="00A84E63" w:rsidP="0075266B">
            <w:pPr>
              <w:pStyle w:val="ListParagraph"/>
              <w:numPr>
                <w:ilvl w:val="0"/>
                <w:numId w:val="38"/>
              </w:numPr>
              <w:ind w:left="314" w:hanging="142"/>
              <w:rPr>
                <w:bCs/>
              </w:rPr>
            </w:pPr>
            <w:r w:rsidRPr="002B4A06">
              <w:rPr>
                <w:bCs/>
              </w:rPr>
              <w:t>Show students the book they’re reading, briefly flip through the pages in front of the class.</w:t>
            </w:r>
          </w:p>
          <w:p w14:paraId="313C661D" w14:textId="016C78BE" w:rsidR="00A84E63" w:rsidRPr="002B4A06" w:rsidRDefault="00A84E63" w:rsidP="00CE0A54">
            <w:pPr>
              <w:pStyle w:val="ListParagraph"/>
              <w:numPr>
                <w:ilvl w:val="0"/>
                <w:numId w:val="38"/>
              </w:numPr>
              <w:ind w:left="314" w:hanging="142"/>
              <w:rPr>
                <w:bCs/>
              </w:rPr>
            </w:pPr>
            <w:r w:rsidRPr="002B4A06">
              <w:rPr>
                <w:bCs/>
              </w:rPr>
              <w:t>Create an HIV/AIDS, and Drug Abuse awareness hallway. help the student to define these terms in simpler form.</w:t>
            </w:r>
          </w:p>
          <w:p w14:paraId="157DD7D2" w14:textId="79644278" w:rsidR="00A84E63" w:rsidRPr="00CE0A54" w:rsidRDefault="00A84E63" w:rsidP="00CE0A54">
            <w:pPr>
              <w:pStyle w:val="ListParagraph"/>
              <w:numPr>
                <w:ilvl w:val="0"/>
                <w:numId w:val="38"/>
              </w:numPr>
              <w:ind w:left="314" w:hanging="142"/>
              <w:rPr>
                <w:bCs/>
              </w:rPr>
            </w:pPr>
            <w:r w:rsidRPr="002B4A06">
              <w:rPr>
                <w:bCs/>
              </w:rPr>
              <w:t xml:space="preserve">Help them to know how </w:t>
            </w:r>
            <w:r w:rsidR="00CE0A54" w:rsidRPr="002B4A06">
              <w:rPr>
                <w:bCs/>
              </w:rPr>
              <w:t>these</w:t>
            </w:r>
            <w:r w:rsidR="00CE0A54" w:rsidRPr="00CE0A54">
              <w:rPr>
                <w:bCs/>
              </w:rPr>
              <w:t xml:space="preserve"> diseases</w:t>
            </w:r>
            <w:r w:rsidRPr="00CE0A54">
              <w:rPr>
                <w:bCs/>
              </w:rPr>
              <w:t xml:space="preserve"> </w:t>
            </w:r>
            <w:bookmarkStart w:id="0" w:name="_GoBack"/>
            <w:bookmarkEnd w:id="0"/>
            <w:r w:rsidRPr="00CE0A54">
              <w:rPr>
                <w:bCs/>
              </w:rPr>
              <w:t>and sickness transform into severe stages.</w:t>
            </w:r>
          </w:p>
          <w:p w14:paraId="560DBEFC" w14:textId="77777777" w:rsidR="00A84E63" w:rsidRPr="00DE5336" w:rsidRDefault="00A84E63" w:rsidP="00A84E63">
            <w:pPr>
              <w:pStyle w:val="ListParagraph"/>
              <w:ind w:left="233"/>
              <w:rPr>
                <w:b/>
                <w:sz w:val="20"/>
                <w:szCs w:val="20"/>
              </w:rPr>
            </w:pPr>
          </w:p>
          <w:p w14:paraId="548BDBA0" w14:textId="77777777" w:rsidR="00712560" w:rsidRPr="005A5921" w:rsidRDefault="00712560" w:rsidP="009625C1">
            <w:pPr>
              <w:pStyle w:val="ListParagraph"/>
              <w:ind w:left="233"/>
              <w:rPr>
                <w:b/>
                <w:sz w:val="20"/>
                <w:szCs w:val="20"/>
              </w:rPr>
            </w:pPr>
          </w:p>
          <w:p w14:paraId="36575BED" w14:textId="77777777" w:rsidR="00791E09" w:rsidRPr="005A5921" w:rsidRDefault="00791E09" w:rsidP="009625C1">
            <w:pPr>
              <w:pStyle w:val="Heading1"/>
            </w:pPr>
          </w:p>
          <w:p w14:paraId="08816D2B" w14:textId="77777777" w:rsidR="000529DC" w:rsidRPr="005A5921" w:rsidRDefault="000529DC" w:rsidP="009625C1">
            <w:pPr>
              <w:rPr>
                <w:b/>
              </w:rPr>
            </w:pPr>
          </w:p>
          <w:p w14:paraId="017FC052" w14:textId="77777777" w:rsidR="000529DC" w:rsidRPr="005A5921" w:rsidRDefault="000529DC" w:rsidP="009625C1">
            <w:pPr>
              <w:rPr>
                <w:b/>
              </w:rPr>
            </w:pPr>
          </w:p>
          <w:p w14:paraId="6AD83C36" w14:textId="77777777" w:rsidR="000529DC" w:rsidRPr="005A5921" w:rsidRDefault="000529DC" w:rsidP="009625C1">
            <w:pPr>
              <w:rPr>
                <w:b/>
              </w:rPr>
            </w:pPr>
          </w:p>
          <w:p w14:paraId="652019E2" w14:textId="03FC9BAB" w:rsidR="000529DC" w:rsidRPr="005A5921" w:rsidRDefault="000529DC" w:rsidP="009625C1">
            <w:pPr>
              <w:rPr>
                <w:b/>
              </w:rPr>
            </w:pPr>
          </w:p>
          <w:p w14:paraId="0CECA1A0" w14:textId="262D61E8" w:rsidR="00C403C3" w:rsidRPr="005A5921" w:rsidRDefault="00C403C3" w:rsidP="009625C1">
            <w:pPr>
              <w:rPr>
                <w:b/>
              </w:rPr>
            </w:pPr>
          </w:p>
          <w:p w14:paraId="3611BF53" w14:textId="26154320" w:rsidR="00C403C3" w:rsidRPr="005A5921" w:rsidRDefault="00C403C3" w:rsidP="009625C1">
            <w:pPr>
              <w:rPr>
                <w:b/>
              </w:rPr>
            </w:pPr>
          </w:p>
          <w:p w14:paraId="1C67B4C0" w14:textId="518DF32E" w:rsidR="00780730" w:rsidRPr="005A5921" w:rsidRDefault="00780730" w:rsidP="009625C1">
            <w:pPr>
              <w:rPr>
                <w:b/>
              </w:rPr>
            </w:pPr>
          </w:p>
          <w:p w14:paraId="4DB705D9" w14:textId="01684362" w:rsidR="00780730" w:rsidRPr="005A5921" w:rsidRDefault="00780730" w:rsidP="009625C1">
            <w:pPr>
              <w:rPr>
                <w:b/>
              </w:rPr>
            </w:pPr>
          </w:p>
          <w:p w14:paraId="17EDA925" w14:textId="137EC02B" w:rsidR="00780730" w:rsidRPr="005A5921" w:rsidRDefault="00780730" w:rsidP="009625C1">
            <w:pPr>
              <w:rPr>
                <w:b/>
              </w:rPr>
            </w:pPr>
          </w:p>
          <w:p w14:paraId="009EFACB" w14:textId="6E07EC50" w:rsidR="00780730" w:rsidRPr="005A5921" w:rsidRDefault="00780730" w:rsidP="009625C1">
            <w:pPr>
              <w:rPr>
                <w:b/>
              </w:rPr>
            </w:pPr>
          </w:p>
          <w:p w14:paraId="4101A1DA" w14:textId="76AAFB4A" w:rsidR="00780730" w:rsidRPr="005A5921" w:rsidRDefault="00780730" w:rsidP="009625C1">
            <w:pPr>
              <w:rPr>
                <w:b/>
              </w:rPr>
            </w:pPr>
          </w:p>
          <w:p w14:paraId="18773095" w14:textId="2F8F90C8" w:rsidR="00780730" w:rsidRPr="005A5921" w:rsidRDefault="00780730" w:rsidP="009625C1">
            <w:pPr>
              <w:rPr>
                <w:b/>
              </w:rPr>
            </w:pPr>
          </w:p>
          <w:p w14:paraId="31B21B87" w14:textId="77777777" w:rsidR="00780730" w:rsidRPr="005A5921" w:rsidRDefault="00780730" w:rsidP="009625C1">
            <w:pPr>
              <w:rPr>
                <w:b/>
              </w:rPr>
            </w:pPr>
          </w:p>
          <w:p w14:paraId="6CC78EF4" w14:textId="4BB29118" w:rsidR="00A37E88" w:rsidRPr="005A5921" w:rsidRDefault="00A37E88" w:rsidP="009625C1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8" w:type="pct"/>
          </w:tcPr>
          <w:p w14:paraId="3EC4062D" w14:textId="77777777" w:rsidR="00C17E2A" w:rsidRPr="005A5921" w:rsidRDefault="00C17E2A" w:rsidP="009625C1">
            <w:pPr>
              <w:ind w:left="804"/>
              <w:rPr>
                <w:b/>
              </w:rPr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5A5921" w:rsidRDefault="00031953" w:rsidP="009625C1">
            <w:pPr>
              <w:pStyle w:val="Heading2"/>
              <w:rPr>
                <w:b/>
              </w:rPr>
            </w:pPr>
            <w:r w:rsidRPr="005A5921">
              <w:rPr>
                <w:b/>
              </w:rPr>
              <w:t>Teacher Guide</w:t>
            </w:r>
          </w:p>
          <w:p w14:paraId="70819890" w14:textId="5A8FFE8E" w:rsidR="00031953" w:rsidRPr="005A5921" w:rsidRDefault="00C40201" w:rsidP="009625C1">
            <w:pPr>
              <w:rPr>
                <w:b/>
              </w:rPr>
            </w:pPr>
            <w:r w:rsidRPr="005A5921">
              <w:rPr>
                <w:b/>
              </w:rPr>
              <w:t>Day 1</w:t>
            </w:r>
            <w:r w:rsidR="0030033A">
              <w:rPr>
                <w:b/>
              </w:rPr>
              <w:t>/ Lesson 1: 35</w:t>
            </w:r>
            <w:r w:rsidR="00031953" w:rsidRPr="005A5921">
              <w:rPr>
                <w:b/>
              </w:rPr>
              <w:t xml:space="preserve"> Mins</w:t>
            </w:r>
          </w:p>
          <w:p w14:paraId="4A034248" w14:textId="2A886677" w:rsidR="0050278A" w:rsidRPr="002B4A06" w:rsidRDefault="0050278A" w:rsidP="002B4A06">
            <w:pPr>
              <w:pStyle w:val="ListParagraph"/>
              <w:numPr>
                <w:ilvl w:val="0"/>
                <w:numId w:val="36"/>
              </w:numPr>
              <w:ind w:left="137" w:hanging="141"/>
              <w:rPr>
                <w:bCs/>
              </w:rPr>
            </w:pPr>
            <w:r w:rsidRPr="002B4A06">
              <w:rPr>
                <w:bCs/>
              </w:rPr>
              <w:t xml:space="preserve">Show your students </w:t>
            </w:r>
            <w:r w:rsidR="00FB67A1" w:rsidRPr="002B4A06">
              <w:rPr>
                <w:bCs/>
              </w:rPr>
              <w:t>a pre</w:t>
            </w:r>
            <w:r w:rsidR="000E475E" w:rsidRPr="002B4A06">
              <w:rPr>
                <w:bCs/>
              </w:rPr>
              <w:t>-</w:t>
            </w:r>
            <w:r w:rsidR="00FB67A1" w:rsidRPr="002B4A06">
              <w:rPr>
                <w:bCs/>
              </w:rPr>
              <w:t>made book about drug abuse</w:t>
            </w:r>
            <w:r w:rsidR="000E475E" w:rsidRPr="002B4A06">
              <w:rPr>
                <w:bCs/>
              </w:rPr>
              <w:t xml:space="preserve"> and HIV/AIDS</w:t>
            </w:r>
            <w:r w:rsidRPr="002B4A06">
              <w:rPr>
                <w:bCs/>
              </w:rPr>
              <w:t>.</w:t>
            </w:r>
          </w:p>
          <w:p w14:paraId="6CCF0259" w14:textId="77777777" w:rsidR="00DC4E1B" w:rsidRDefault="0050278A" w:rsidP="00DC4E1B">
            <w:pPr>
              <w:pStyle w:val="ListParagraph"/>
              <w:numPr>
                <w:ilvl w:val="0"/>
                <w:numId w:val="36"/>
              </w:numPr>
              <w:ind w:left="137" w:hanging="141"/>
              <w:rPr>
                <w:bCs/>
              </w:rPr>
            </w:pPr>
            <w:r w:rsidRPr="002B4A06">
              <w:rPr>
                <w:bCs/>
              </w:rPr>
              <w:t>Walk the students through some of the pictures. Identify the images in your pictures and explain each individually.</w:t>
            </w:r>
          </w:p>
          <w:p w14:paraId="7A12A350" w14:textId="522D73B7" w:rsidR="0050278A" w:rsidRPr="002B4A06" w:rsidRDefault="0050278A" w:rsidP="00DC4E1B">
            <w:pPr>
              <w:pStyle w:val="ListParagraph"/>
              <w:numPr>
                <w:ilvl w:val="0"/>
                <w:numId w:val="36"/>
              </w:numPr>
              <w:ind w:left="137" w:hanging="141"/>
              <w:rPr>
                <w:bCs/>
              </w:rPr>
            </w:pPr>
            <w:r w:rsidRPr="002B4A06">
              <w:rPr>
                <w:bCs/>
              </w:rPr>
              <w:t xml:space="preserve"> Make sure to describe a special </w:t>
            </w:r>
            <w:r w:rsidR="00DC4E1B" w:rsidRPr="002B4A06">
              <w:rPr>
                <w:bCs/>
              </w:rPr>
              <w:t>event and</w:t>
            </w:r>
            <w:r w:rsidR="000E475E" w:rsidRPr="002B4A06">
              <w:rPr>
                <w:bCs/>
              </w:rPr>
              <w:t xml:space="preserve"> speak about </w:t>
            </w:r>
            <w:r w:rsidRPr="002B4A06">
              <w:rPr>
                <w:bCs/>
              </w:rPr>
              <w:t>the victims.</w:t>
            </w:r>
          </w:p>
          <w:p w14:paraId="494360EB" w14:textId="04C5239A" w:rsidR="00FB67A1" w:rsidRPr="002B4A06" w:rsidRDefault="0050278A" w:rsidP="00DC4E1B">
            <w:pPr>
              <w:pStyle w:val="ListParagraph"/>
              <w:numPr>
                <w:ilvl w:val="0"/>
                <w:numId w:val="36"/>
              </w:numPr>
              <w:ind w:left="137" w:hanging="141"/>
              <w:rPr>
                <w:bCs/>
              </w:rPr>
            </w:pPr>
            <w:r w:rsidRPr="002B4A06">
              <w:rPr>
                <w:bCs/>
              </w:rPr>
              <w:t>Explain t</w:t>
            </w:r>
            <w:r w:rsidR="000E475E" w:rsidRPr="002B4A06">
              <w:rPr>
                <w:bCs/>
              </w:rPr>
              <w:t>o your students that they will read the</w:t>
            </w:r>
            <w:r w:rsidRPr="002B4A06">
              <w:rPr>
                <w:bCs/>
              </w:rPr>
              <w:t xml:space="preserve"> bo</w:t>
            </w:r>
            <w:r w:rsidR="000E475E" w:rsidRPr="002B4A06">
              <w:rPr>
                <w:bCs/>
              </w:rPr>
              <w:t>ok individually.</w:t>
            </w:r>
          </w:p>
          <w:p w14:paraId="7AA91187" w14:textId="57FC8EFA" w:rsidR="0050427F" w:rsidRPr="00DC4E1B" w:rsidRDefault="0050427F" w:rsidP="00DC4E1B">
            <w:pPr>
              <w:pStyle w:val="ListParagraph"/>
              <w:ind w:left="137"/>
              <w:rPr>
                <w:bCs/>
              </w:rPr>
            </w:pPr>
          </w:p>
          <w:p w14:paraId="384918AA" w14:textId="77777777" w:rsidR="000529DC" w:rsidRPr="005A5921" w:rsidRDefault="000529DC" w:rsidP="009625C1">
            <w:pPr>
              <w:rPr>
                <w:b/>
              </w:rPr>
            </w:pPr>
          </w:p>
          <w:p w14:paraId="063BD8DD" w14:textId="069556AD" w:rsidR="00D47C20" w:rsidRPr="005A5921" w:rsidRDefault="00D47C20" w:rsidP="009625C1">
            <w:pPr>
              <w:pStyle w:val="ListParagraph"/>
              <w:rPr>
                <w:b/>
              </w:rPr>
            </w:pPr>
          </w:p>
          <w:p w14:paraId="7F840C8E" w14:textId="77777777" w:rsidR="000529DC" w:rsidRPr="005A5921" w:rsidRDefault="000529DC" w:rsidP="009625C1">
            <w:pPr>
              <w:rPr>
                <w:b/>
              </w:rPr>
            </w:pPr>
          </w:p>
          <w:p w14:paraId="6A226B23" w14:textId="77777777" w:rsidR="000529DC" w:rsidRPr="005A5921" w:rsidRDefault="000529DC" w:rsidP="009625C1">
            <w:pPr>
              <w:rPr>
                <w:b/>
              </w:rPr>
            </w:pPr>
          </w:p>
          <w:p w14:paraId="5930AB1C" w14:textId="2E79F312" w:rsidR="000529DC" w:rsidRPr="005A5921" w:rsidRDefault="000529DC" w:rsidP="009625C1">
            <w:pPr>
              <w:rPr>
                <w:b/>
              </w:rPr>
            </w:pPr>
          </w:p>
          <w:p w14:paraId="176EC58E" w14:textId="77777777" w:rsidR="000529DC" w:rsidRPr="005A5921" w:rsidRDefault="000529DC" w:rsidP="009625C1">
            <w:pPr>
              <w:rPr>
                <w:b/>
              </w:rPr>
            </w:pPr>
          </w:p>
          <w:p w14:paraId="172C762A" w14:textId="77777777" w:rsidR="000529DC" w:rsidRPr="005A5921" w:rsidRDefault="000529DC" w:rsidP="009625C1">
            <w:pPr>
              <w:rPr>
                <w:b/>
              </w:rPr>
            </w:pPr>
          </w:p>
          <w:p w14:paraId="56B68BC1" w14:textId="77777777" w:rsidR="000529DC" w:rsidRPr="005A5921" w:rsidRDefault="000529DC" w:rsidP="009625C1">
            <w:pPr>
              <w:rPr>
                <w:b/>
              </w:rPr>
            </w:pPr>
          </w:p>
          <w:p w14:paraId="189FA8B0" w14:textId="77777777" w:rsidR="00971415" w:rsidRPr="005A5921" w:rsidRDefault="00971415" w:rsidP="009625C1">
            <w:pPr>
              <w:rPr>
                <w:b/>
              </w:rPr>
            </w:pPr>
          </w:p>
          <w:p w14:paraId="5135F22C" w14:textId="77777777" w:rsidR="00971415" w:rsidRPr="005A5921" w:rsidRDefault="00971415" w:rsidP="009625C1">
            <w:pPr>
              <w:rPr>
                <w:b/>
              </w:rPr>
            </w:pPr>
          </w:p>
          <w:p w14:paraId="012DB69B" w14:textId="40171964" w:rsidR="00971415" w:rsidRPr="005A5921" w:rsidRDefault="00971415" w:rsidP="009625C1">
            <w:pPr>
              <w:rPr>
                <w:b/>
              </w:rPr>
            </w:pPr>
          </w:p>
        </w:tc>
      </w:tr>
      <w:tr w:rsidR="00513515" w:rsidRPr="005A5921" w14:paraId="544156AA" w14:textId="77777777" w:rsidTr="009625C1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64C04E" w:rsidR="00110F25" w:rsidRPr="005A5921" w:rsidRDefault="00110F25" w:rsidP="009625C1">
            <w:pPr>
              <w:pStyle w:val="ListParagraph"/>
              <w:ind w:left="284"/>
              <w:rPr>
                <w:b/>
              </w:rPr>
            </w:pPr>
          </w:p>
        </w:tc>
        <w:tc>
          <w:tcPr>
            <w:tcW w:w="65" w:type="pct"/>
          </w:tcPr>
          <w:p w14:paraId="0A767BD4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5A5921" w:rsidRDefault="00D914D8" w:rsidP="009625C1">
            <w:pPr>
              <w:rPr>
                <w:b/>
              </w:rPr>
            </w:pPr>
          </w:p>
          <w:p w14:paraId="7E793B58" w14:textId="5EBE2124" w:rsidR="006B19E5" w:rsidRPr="005A5921" w:rsidRDefault="006B19E5" w:rsidP="009625C1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Pr="005A5921" w:rsidRDefault="00CB574B" w:rsidP="009625C1">
            <w:pPr>
              <w:rPr>
                <w:b/>
              </w:rPr>
            </w:pPr>
          </w:p>
        </w:tc>
      </w:tr>
      <w:tr w:rsidR="00513515" w:rsidRPr="005A5921" w14:paraId="2739C41C" w14:textId="77777777" w:rsidTr="009625C1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5A5921" w:rsidRDefault="001F4D29" w:rsidP="009625C1">
            <w:pPr>
              <w:pStyle w:val="ListParagraph"/>
              <w:ind w:left="142"/>
              <w:rPr>
                <w:b/>
              </w:rPr>
            </w:pPr>
          </w:p>
        </w:tc>
        <w:tc>
          <w:tcPr>
            <w:tcW w:w="65" w:type="pct"/>
          </w:tcPr>
          <w:p w14:paraId="37519F10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5A5921" w:rsidRDefault="002F4915" w:rsidP="009625C1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Pr="005A5921" w:rsidRDefault="00C17E2A" w:rsidP="009625C1">
            <w:pPr>
              <w:rPr>
                <w:b/>
              </w:rPr>
            </w:pPr>
          </w:p>
        </w:tc>
      </w:tr>
      <w:tr w:rsidR="00513515" w:rsidRPr="005A5921" w14:paraId="7185304E" w14:textId="77777777" w:rsidTr="009625C1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5A5921" w:rsidRDefault="00C17E2A" w:rsidP="009625C1">
            <w:pPr>
              <w:pStyle w:val="ListParagraph"/>
              <w:ind w:left="142"/>
              <w:rPr>
                <w:b/>
              </w:rPr>
            </w:pPr>
          </w:p>
        </w:tc>
        <w:tc>
          <w:tcPr>
            <w:tcW w:w="65" w:type="pct"/>
          </w:tcPr>
          <w:p w14:paraId="21473C1E" w14:textId="77777777" w:rsidR="00C17E2A" w:rsidRPr="005A5921" w:rsidRDefault="00C17E2A" w:rsidP="009625C1">
            <w:pPr>
              <w:pStyle w:val="Heading2"/>
              <w:rPr>
                <w:b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5A5921" w:rsidRDefault="00CB08CC" w:rsidP="009625C1">
            <w:pPr>
              <w:pStyle w:val="ListParagraph"/>
              <w:ind w:left="160"/>
              <w:rPr>
                <w:b/>
              </w:rPr>
            </w:pPr>
          </w:p>
        </w:tc>
        <w:tc>
          <w:tcPr>
            <w:tcW w:w="118" w:type="pct"/>
          </w:tcPr>
          <w:p w14:paraId="79D27C9D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Pr="005A5921" w:rsidRDefault="00C17E2A" w:rsidP="009625C1">
            <w:pPr>
              <w:rPr>
                <w:b/>
              </w:rPr>
            </w:pPr>
          </w:p>
        </w:tc>
      </w:tr>
      <w:tr w:rsidR="00513515" w:rsidRPr="005A5921" w14:paraId="0F1361F9" w14:textId="77777777" w:rsidTr="009625C1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Pr="005A5921" w:rsidRDefault="00D27DC3" w:rsidP="009625C1">
            <w:pPr>
              <w:pStyle w:val="Heading2"/>
              <w:rPr>
                <w:b/>
              </w:rPr>
            </w:pPr>
            <w:r w:rsidRPr="005A5921">
              <w:rPr>
                <w:b/>
              </w:rPr>
              <w:t>Summary</w:t>
            </w:r>
          </w:p>
          <w:p w14:paraId="1D9B050B" w14:textId="530787BD" w:rsidR="00EA5BCA" w:rsidRPr="005A5921" w:rsidRDefault="00EA5BCA" w:rsidP="009625C1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b/>
              </w:rPr>
            </w:pPr>
          </w:p>
        </w:tc>
        <w:tc>
          <w:tcPr>
            <w:tcW w:w="65" w:type="pct"/>
          </w:tcPr>
          <w:p w14:paraId="5F1D2F44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18" w:type="pct"/>
          </w:tcPr>
          <w:p w14:paraId="2AF7B3E2" w14:textId="77777777" w:rsidR="00C17E2A" w:rsidRPr="005A5921" w:rsidRDefault="00C17E2A" w:rsidP="009625C1">
            <w:pPr>
              <w:rPr>
                <w:b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Pr="005A5921" w:rsidRDefault="00C17E2A" w:rsidP="009625C1">
            <w:pPr>
              <w:rPr>
                <w:b/>
              </w:rPr>
            </w:pPr>
          </w:p>
        </w:tc>
      </w:tr>
    </w:tbl>
    <w:p w14:paraId="75A246ED" w14:textId="591EC8E3" w:rsidR="00C17E2A" w:rsidRPr="005A5921" w:rsidRDefault="009625C1">
      <w:pPr>
        <w:rPr>
          <w:b/>
        </w:rPr>
      </w:pPr>
      <w:r>
        <w:rPr>
          <w:b/>
        </w:rPr>
        <w:br w:type="textWrapping" w:clear="all"/>
      </w:r>
    </w:p>
    <w:sectPr w:rsidR="00C17E2A" w:rsidRPr="005A5921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66C58" w14:textId="77777777" w:rsidR="00B21BDC" w:rsidRDefault="00B21BDC">
      <w:pPr>
        <w:spacing w:before="0" w:after="0" w:line="240" w:lineRule="auto"/>
      </w:pPr>
      <w:r>
        <w:separator/>
      </w:r>
    </w:p>
  </w:endnote>
  <w:endnote w:type="continuationSeparator" w:id="0">
    <w:p w14:paraId="5A56BD65" w14:textId="77777777" w:rsidR="00B21BDC" w:rsidRDefault="00B21B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84E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CEC6C" w14:textId="77777777" w:rsidR="00B21BDC" w:rsidRDefault="00B21BDC">
      <w:pPr>
        <w:spacing w:before="0" w:after="0" w:line="240" w:lineRule="auto"/>
      </w:pPr>
      <w:r>
        <w:separator/>
      </w:r>
    </w:p>
  </w:footnote>
  <w:footnote w:type="continuationSeparator" w:id="0">
    <w:p w14:paraId="7111B7C8" w14:textId="77777777" w:rsidR="00B21BDC" w:rsidRDefault="00B21B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9F6B50"/>
    <w:multiLevelType w:val="hybridMultilevel"/>
    <w:tmpl w:val="3DE2716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9A8"/>
    <w:multiLevelType w:val="hybridMultilevel"/>
    <w:tmpl w:val="527AA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64FC"/>
    <w:multiLevelType w:val="hybridMultilevel"/>
    <w:tmpl w:val="3F228382"/>
    <w:lvl w:ilvl="0" w:tplc="BC0A4046">
      <w:start w:val="1"/>
      <w:numFmt w:val="decimal"/>
      <w:lvlText w:val="%1."/>
      <w:lvlJc w:val="left"/>
      <w:pPr>
        <w:ind w:left="713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13" w:hanging="360"/>
      </w:pPr>
    </w:lvl>
    <w:lvl w:ilvl="2" w:tplc="0809001B" w:tentative="1">
      <w:start w:val="1"/>
      <w:numFmt w:val="lowerRoman"/>
      <w:lvlText w:val="%3."/>
      <w:lvlJc w:val="right"/>
      <w:pPr>
        <w:ind w:left="2033" w:hanging="180"/>
      </w:pPr>
    </w:lvl>
    <w:lvl w:ilvl="3" w:tplc="0809000F" w:tentative="1">
      <w:start w:val="1"/>
      <w:numFmt w:val="decimal"/>
      <w:lvlText w:val="%4."/>
      <w:lvlJc w:val="left"/>
      <w:pPr>
        <w:ind w:left="2753" w:hanging="360"/>
      </w:pPr>
    </w:lvl>
    <w:lvl w:ilvl="4" w:tplc="08090019" w:tentative="1">
      <w:start w:val="1"/>
      <w:numFmt w:val="lowerLetter"/>
      <w:lvlText w:val="%5."/>
      <w:lvlJc w:val="left"/>
      <w:pPr>
        <w:ind w:left="3473" w:hanging="360"/>
      </w:pPr>
    </w:lvl>
    <w:lvl w:ilvl="5" w:tplc="0809001B" w:tentative="1">
      <w:start w:val="1"/>
      <w:numFmt w:val="lowerRoman"/>
      <w:lvlText w:val="%6."/>
      <w:lvlJc w:val="right"/>
      <w:pPr>
        <w:ind w:left="4193" w:hanging="180"/>
      </w:pPr>
    </w:lvl>
    <w:lvl w:ilvl="6" w:tplc="0809000F" w:tentative="1">
      <w:start w:val="1"/>
      <w:numFmt w:val="decimal"/>
      <w:lvlText w:val="%7."/>
      <w:lvlJc w:val="left"/>
      <w:pPr>
        <w:ind w:left="4913" w:hanging="360"/>
      </w:pPr>
    </w:lvl>
    <w:lvl w:ilvl="7" w:tplc="08090019" w:tentative="1">
      <w:start w:val="1"/>
      <w:numFmt w:val="lowerLetter"/>
      <w:lvlText w:val="%8."/>
      <w:lvlJc w:val="left"/>
      <w:pPr>
        <w:ind w:left="5633" w:hanging="360"/>
      </w:pPr>
    </w:lvl>
    <w:lvl w:ilvl="8" w:tplc="08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5" w15:restartNumberingAfterBreak="0">
    <w:nsid w:val="130269E5"/>
    <w:multiLevelType w:val="hybridMultilevel"/>
    <w:tmpl w:val="2CCAB252"/>
    <w:lvl w:ilvl="0" w:tplc="814CB4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5C61"/>
    <w:multiLevelType w:val="hybridMultilevel"/>
    <w:tmpl w:val="64A2F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10AC"/>
    <w:multiLevelType w:val="hybridMultilevel"/>
    <w:tmpl w:val="7314302E"/>
    <w:lvl w:ilvl="0" w:tplc="0809000F">
      <w:start w:val="1"/>
      <w:numFmt w:val="decimal"/>
      <w:lvlText w:val="%1."/>
      <w:lvlJc w:val="left"/>
      <w:pPr>
        <w:ind w:left="924" w:hanging="360"/>
      </w:pPr>
    </w:lvl>
    <w:lvl w:ilvl="1" w:tplc="08090019" w:tentative="1">
      <w:start w:val="1"/>
      <w:numFmt w:val="lowerLetter"/>
      <w:lvlText w:val="%2."/>
      <w:lvlJc w:val="left"/>
      <w:pPr>
        <w:ind w:left="1644" w:hanging="360"/>
      </w:pPr>
    </w:lvl>
    <w:lvl w:ilvl="2" w:tplc="0809001B" w:tentative="1">
      <w:start w:val="1"/>
      <w:numFmt w:val="lowerRoman"/>
      <w:lvlText w:val="%3."/>
      <w:lvlJc w:val="right"/>
      <w:pPr>
        <w:ind w:left="2364" w:hanging="180"/>
      </w:pPr>
    </w:lvl>
    <w:lvl w:ilvl="3" w:tplc="0809000F" w:tentative="1">
      <w:start w:val="1"/>
      <w:numFmt w:val="decimal"/>
      <w:lvlText w:val="%4."/>
      <w:lvlJc w:val="left"/>
      <w:pPr>
        <w:ind w:left="3084" w:hanging="360"/>
      </w:pPr>
    </w:lvl>
    <w:lvl w:ilvl="4" w:tplc="08090019" w:tentative="1">
      <w:start w:val="1"/>
      <w:numFmt w:val="lowerLetter"/>
      <w:lvlText w:val="%5."/>
      <w:lvlJc w:val="left"/>
      <w:pPr>
        <w:ind w:left="3804" w:hanging="360"/>
      </w:pPr>
    </w:lvl>
    <w:lvl w:ilvl="5" w:tplc="0809001B" w:tentative="1">
      <w:start w:val="1"/>
      <w:numFmt w:val="lowerRoman"/>
      <w:lvlText w:val="%6."/>
      <w:lvlJc w:val="right"/>
      <w:pPr>
        <w:ind w:left="4524" w:hanging="180"/>
      </w:pPr>
    </w:lvl>
    <w:lvl w:ilvl="6" w:tplc="0809000F" w:tentative="1">
      <w:start w:val="1"/>
      <w:numFmt w:val="decimal"/>
      <w:lvlText w:val="%7."/>
      <w:lvlJc w:val="left"/>
      <w:pPr>
        <w:ind w:left="5244" w:hanging="360"/>
      </w:pPr>
    </w:lvl>
    <w:lvl w:ilvl="7" w:tplc="08090019" w:tentative="1">
      <w:start w:val="1"/>
      <w:numFmt w:val="lowerLetter"/>
      <w:lvlText w:val="%8."/>
      <w:lvlJc w:val="left"/>
      <w:pPr>
        <w:ind w:left="5964" w:hanging="360"/>
      </w:pPr>
    </w:lvl>
    <w:lvl w:ilvl="8" w:tplc="0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A69E926A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211DE"/>
    <w:multiLevelType w:val="hybridMultilevel"/>
    <w:tmpl w:val="4A8EC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B7C07"/>
    <w:multiLevelType w:val="hybridMultilevel"/>
    <w:tmpl w:val="E8F81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14773"/>
    <w:multiLevelType w:val="hybridMultilevel"/>
    <w:tmpl w:val="79426688"/>
    <w:lvl w:ilvl="0" w:tplc="0809000F">
      <w:start w:val="1"/>
      <w:numFmt w:val="decimal"/>
      <w:lvlText w:val="%1."/>
      <w:lvlJc w:val="left"/>
      <w:pPr>
        <w:ind w:left="953" w:hanging="360"/>
      </w:pPr>
    </w:lvl>
    <w:lvl w:ilvl="1" w:tplc="08090019" w:tentative="1">
      <w:start w:val="1"/>
      <w:numFmt w:val="lowerLetter"/>
      <w:lvlText w:val="%2."/>
      <w:lvlJc w:val="left"/>
      <w:pPr>
        <w:ind w:left="1673" w:hanging="360"/>
      </w:pPr>
    </w:lvl>
    <w:lvl w:ilvl="2" w:tplc="0809001B" w:tentative="1">
      <w:start w:val="1"/>
      <w:numFmt w:val="lowerRoman"/>
      <w:lvlText w:val="%3."/>
      <w:lvlJc w:val="right"/>
      <w:pPr>
        <w:ind w:left="2393" w:hanging="180"/>
      </w:pPr>
    </w:lvl>
    <w:lvl w:ilvl="3" w:tplc="0809000F" w:tentative="1">
      <w:start w:val="1"/>
      <w:numFmt w:val="decimal"/>
      <w:lvlText w:val="%4."/>
      <w:lvlJc w:val="left"/>
      <w:pPr>
        <w:ind w:left="3113" w:hanging="360"/>
      </w:pPr>
    </w:lvl>
    <w:lvl w:ilvl="4" w:tplc="08090019" w:tentative="1">
      <w:start w:val="1"/>
      <w:numFmt w:val="lowerLetter"/>
      <w:lvlText w:val="%5."/>
      <w:lvlJc w:val="left"/>
      <w:pPr>
        <w:ind w:left="3833" w:hanging="360"/>
      </w:pPr>
    </w:lvl>
    <w:lvl w:ilvl="5" w:tplc="0809001B" w:tentative="1">
      <w:start w:val="1"/>
      <w:numFmt w:val="lowerRoman"/>
      <w:lvlText w:val="%6."/>
      <w:lvlJc w:val="right"/>
      <w:pPr>
        <w:ind w:left="4553" w:hanging="180"/>
      </w:pPr>
    </w:lvl>
    <w:lvl w:ilvl="6" w:tplc="0809000F" w:tentative="1">
      <w:start w:val="1"/>
      <w:numFmt w:val="decimal"/>
      <w:lvlText w:val="%7."/>
      <w:lvlJc w:val="left"/>
      <w:pPr>
        <w:ind w:left="5273" w:hanging="360"/>
      </w:pPr>
    </w:lvl>
    <w:lvl w:ilvl="7" w:tplc="08090019" w:tentative="1">
      <w:start w:val="1"/>
      <w:numFmt w:val="lowerLetter"/>
      <w:lvlText w:val="%8."/>
      <w:lvlJc w:val="left"/>
      <w:pPr>
        <w:ind w:left="5993" w:hanging="360"/>
      </w:pPr>
    </w:lvl>
    <w:lvl w:ilvl="8" w:tplc="08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D1E24"/>
    <w:multiLevelType w:val="hybridMultilevel"/>
    <w:tmpl w:val="FCBEC15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6C23"/>
    <w:multiLevelType w:val="hybridMultilevel"/>
    <w:tmpl w:val="A476E4D6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F69D4"/>
    <w:multiLevelType w:val="hybridMultilevel"/>
    <w:tmpl w:val="0C7AF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7CF"/>
    <w:multiLevelType w:val="hybridMultilevel"/>
    <w:tmpl w:val="CA8E2FB6"/>
    <w:lvl w:ilvl="0" w:tplc="97868E2E">
      <w:numFmt w:val="bullet"/>
      <w:lvlText w:val="-"/>
      <w:lvlJc w:val="left"/>
      <w:pPr>
        <w:ind w:left="117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863"/>
    <w:multiLevelType w:val="hybridMultilevel"/>
    <w:tmpl w:val="4E207626"/>
    <w:lvl w:ilvl="0" w:tplc="97868E2E">
      <w:numFmt w:val="bullet"/>
      <w:lvlText w:val="-"/>
      <w:lvlJc w:val="left"/>
      <w:pPr>
        <w:ind w:left="76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26888"/>
    <w:multiLevelType w:val="hybridMultilevel"/>
    <w:tmpl w:val="D99CDAF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2450CC4"/>
    <w:multiLevelType w:val="hybridMultilevel"/>
    <w:tmpl w:val="E452DEE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23"/>
  </w:num>
  <w:num w:numId="4">
    <w:abstractNumId w:val="31"/>
  </w:num>
  <w:num w:numId="5">
    <w:abstractNumId w:val="27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20"/>
  </w:num>
  <w:num w:numId="11">
    <w:abstractNumId w:val="19"/>
  </w:num>
  <w:num w:numId="12">
    <w:abstractNumId w:val="21"/>
  </w:num>
  <w:num w:numId="13">
    <w:abstractNumId w:val="30"/>
  </w:num>
  <w:num w:numId="14">
    <w:abstractNumId w:val="10"/>
  </w:num>
  <w:num w:numId="15">
    <w:abstractNumId w:val="33"/>
  </w:num>
  <w:num w:numId="16">
    <w:abstractNumId w:val="14"/>
  </w:num>
  <w:num w:numId="17">
    <w:abstractNumId w:val="7"/>
  </w:num>
  <w:num w:numId="18">
    <w:abstractNumId w:val="18"/>
  </w:num>
  <w:num w:numId="19">
    <w:abstractNumId w:val="28"/>
  </w:num>
  <w:num w:numId="20">
    <w:abstractNumId w:val="37"/>
  </w:num>
  <w:num w:numId="21">
    <w:abstractNumId w:val="13"/>
  </w:num>
  <w:num w:numId="22">
    <w:abstractNumId w:val="15"/>
  </w:num>
  <w:num w:numId="23">
    <w:abstractNumId w:val="34"/>
  </w:num>
  <w:num w:numId="24">
    <w:abstractNumId w:val="2"/>
  </w:num>
  <w:num w:numId="25">
    <w:abstractNumId w:val="17"/>
  </w:num>
  <w:num w:numId="26">
    <w:abstractNumId w:val="32"/>
  </w:num>
  <w:num w:numId="27">
    <w:abstractNumId w:val="25"/>
  </w:num>
  <w:num w:numId="28">
    <w:abstractNumId w:val="16"/>
  </w:num>
  <w:num w:numId="29">
    <w:abstractNumId w:val="35"/>
  </w:num>
  <w:num w:numId="30">
    <w:abstractNumId w:val="26"/>
  </w:num>
  <w:num w:numId="31">
    <w:abstractNumId w:val="6"/>
  </w:num>
  <w:num w:numId="32">
    <w:abstractNumId w:val="24"/>
  </w:num>
  <w:num w:numId="33">
    <w:abstractNumId w:val="29"/>
  </w:num>
  <w:num w:numId="34">
    <w:abstractNumId w:val="1"/>
  </w:num>
  <w:num w:numId="35">
    <w:abstractNumId w:val="5"/>
  </w:num>
  <w:num w:numId="36">
    <w:abstractNumId w:val="9"/>
  </w:num>
  <w:num w:numId="37">
    <w:abstractNumId w:val="22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1864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475E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611AE"/>
    <w:rsid w:val="00163CA6"/>
    <w:rsid w:val="00164A9D"/>
    <w:rsid w:val="00165176"/>
    <w:rsid w:val="001701D0"/>
    <w:rsid w:val="001703E0"/>
    <w:rsid w:val="001709FE"/>
    <w:rsid w:val="00171443"/>
    <w:rsid w:val="0017273B"/>
    <w:rsid w:val="0017631E"/>
    <w:rsid w:val="00177FDE"/>
    <w:rsid w:val="0019171E"/>
    <w:rsid w:val="001954EF"/>
    <w:rsid w:val="00196867"/>
    <w:rsid w:val="00197ED1"/>
    <w:rsid w:val="001A632B"/>
    <w:rsid w:val="001A6D78"/>
    <w:rsid w:val="001C0A0E"/>
    <w:rsid w:val="001C4621"/>
    <w:rsid w:val="001D1806"/>
    <w:rsid w:val="001D1D71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702E5"/>
    <w:rsid w:val="0028057F"/>
    <w:rsid w:val="0028776C"/>
    <w:rsid w:val="00287F69"/>
    <w:rsid w:val="002A72AE"/>
    <w:rsid w:val="002B44A9"/>
    <w:rsid w:val="002B4A06"/>
    <w:rsid w:val="002B4EEC"/>
    <w:rsid w:val="002B733A"/>
    <w:rsid w:val="002C0925"/>
    <w:rsid w:val="002D3295"/>
    <w:rsid w:val="002D41D0"/>
    <w:rsid w:val="002E4739"/>
    <w:rsid w:val="002F4915"/>
    <w:rsid w:val="0030033A"/>
    <w:rsid w:val="0030105F"/>
    <w:rsid w:val="00304069"/>
    <w:rsid w:val="00304B4A"/>
    <w:rsid w:val="003102C1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1742"/>
    <w:rsid w:val="00422B97"/>
    <w:rsid w:val="00425F4D"/>
    <w:rsid w:val="00425F80"/>
    <w:rsid w:val="00430D97"/>
    <w:rsid w:val="00430F59"/>
    <w:rsid w:val="0043386A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327A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278A"/>
    <w:rsid w:val="0050427F"/>
    <w:rsid w:val="005044F2"/>
    <w:rsid w:val="005121C4"/>
    <w:rsid w:val="00513515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921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16F39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A5AB1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C39"/>
    <w:rsid w:val="006F7E46"/>
    <w:rsid w:val="0070141C"/>
    <w:rsid w:val="00706EE0"/>
    <w:rsid w:val="00712560"/>
    <w:rsid w:val="00713D5E"/>
    <w:rsid w:val="00714A8D"/>
    <w:rsid w:val="007177D7"/>
    <w:rsid w:val="00735CBB"/>
    <w:rsid w:val="00740E81"/>
    <w:rsid w:val="00742B82"/>
    <w:rsid w:val="00743B1E"/>
    <w:rsid w:val="00747C96"/>
    <w:rsid w:val="00751101"/>
    <w:rsid w:val="0075266B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C66EB"/>
    <w:rsid w:val="007E5E02"/>
    <w:rsid w:val="007F09DA"/>
    <w:rsid w:val="007F163A"/>
    <w:rsid w:val="007F4FCC"/>
    <w:rsid w:val="007F65A3"/>
    <w:rsid w:val="00807AE6"/>
    <w:rsid w:val="00811AB9"/>
    <w:rsid w:val="00814D9F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836"/>
    <w:rsid w:val="008E2AFC"/>
    <w:rsid w:val="008F27DC"/>
    <w:rsid w:val="008F2C91"/>
    <w:rsid w:val="008F5294"/>
    <w:rsid w:val="008F5B8E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25C1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3805"/>
    <w:rsid w:val="009A4BA1"/>
    <w:rsid w:val="009D155F"/>
    <w:rsid w:val="009D30C4"/>
    <w:rsid w:val="009D5198"/>
    <w:rsid w:val="009D72E5"/>
    <w:rsid w:val="009E08FF"/>
    <w:rsid w:val="009E61B2"/>
    <w:rsid w:val="009F0130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4E63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1BDC"/>
    <w:rsid w:val="00B25DC5"/>
    <w:rsid w:val="00B262A1"/>
    <w:rsid w:val="00B27BDC"/>
    <w:rsid w:val="00B30F64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D7E"/>
    <w:rsid w:val="00C771B8"/>
    <w:rsid w:val="00C82CFC"/>
    <w:rsid w:val="00C83F94"/>
    <w:rsid w:val="00C84DB2"/>
    <w:rsid w:val="00C92835"/>
    <w:rsid w:val="00CA2D9A"/>
    <w:rsid w:val="00CA3F8C"/>
    <w:rsid w:val="00CB08CC"/>
    <w:rsid w:val="00CB2D0F"/>
    <w:rsid w:val="00CB574B"/>
    <w:rsid w:val="00CB7870"/>
    <w:rsid w:val="00CC3B13"/>
    <w:rsid w:val="00CC605B"/>
    <w:rsid w:val="00CD4D2B"/>
    <w:rsid w:val="00CE0A54"/>
    <w:rsid w:val="00CE56FD"/>
    <w:rsid w:val="00CE5B35"/>
    <w:rsid w:val="00CF4D19"/>
    <w:rsid w:val="00D15CAA"/>
    <w:rsid w:val="00D17E02"/>
    <w:rsid w:val="00D2109C"/>
    <w:rsid w:val="00D27DC3"/>
    <w:rsid w:val="00D329A0"/>
    <w:rsid w:val="00D3577C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4E1B"/>
    <w:rsid w:val="00DE0478"/>
    <w:rsid w:val="00DE3AC3"/>
    <w:rsid w:val="00DE5336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1BD5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44C7E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67A1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C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4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mp-grc.gc.ca/cycp-cpcj/dr-al/lp-pl/index-eng.htm" TargetMode="External"/><Relationship Id="rId13" Type="http://schemas.openxmlformats.org/officeDocument/2006/relationships/hyperlink" Target="https://www.discoveryeducation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eadsup.scholastic.com/teachers/teaching-guid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cmp-grc.gc.ca/cycp-cpcj/dr-al/lp-pl/index-eng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iscoveryeducat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adsup.scholastic.com/teachers/teaching-guid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0E5113"/>
    <w:rsid w:val="00106507"/>
    <w:rsid w:val="00253619"/>
    <w:rsid w:val="00280CE5"/>
    <w:rsid w:val="003A22D6"/>
    <w:rsid w:val="004A008E"/>
    <w:rsid w:val="004E1DB9"/>
    <w:rsid w:val="0050187F"/>
    <w:rsid w:val="0050760F"/>
    <w:rsid w:val="00571A20"/>
    <w:rsid w:val="005E6E71"/>
    <w:rsid w:val="006814AC"/>
    <w:rsid w:val="00713551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C87D32"/>
    <w:rsid w:val="00C93DC1"/>
    <w:rsid w:val="00D41685"/>
    <w:rsid w:val="00D92979"/>
    <w:rsid w:val="00E17671"/>
    <w:rsid w:val="00EB30E9"/>
    <w:rsid w:val="00F07EE3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195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23</cp:revision>
  <dcterms:created xsi:type="dcterms:W3CDTF">2019-06-13T06:05:00Z</dcterms:created>
  <dcterms:modified xsi:type="dcterms:W3CDTF">2019-09-08T04:07:00Z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