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526618FC" w:rsidR="00C17E2A" w:rsidRPr="009260D0" w:rsidRDefault="003B36A9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 dimensional shapes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19577925"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B69E938" w:rsidR="00C17E2A" w:rsidRDefault="00B36C8F">
                  <w:r>
                    <w:t xml:space="preserve"> </w:t>
                  </w:r>
                  <w:r w:rsidR="00C04C46">
                    <w:t xml:space="preserve">Mathematics 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6F2F2397" w:rsidR="00C17E2A" w:rsidRDefault="008C0E7E">
                  <w:r>
                    <w:t>5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Pr="004D2F47" w:rsidRDefault="000A37E8">
            <w:pPr>
              <w:rPr>
                <w:sz w:val="20"/>
                <w:szCs w:val="20"/>
              </w:rPr>
            </w:pPr>
            <w:r w:rsidRPr="004D2F47">
              <w:rPr>
                <w:sz w:val="20"/>
                <w:szCs w:val="20"/>
              </w:rPr>
              <w:t>This lesson plan covers teaching content for;</w:t>
            </w:r>
          </w:p>
          <w:p w14:paraId="4BBFF1D0" w14:textId="4C95EA0F" w:rsidR="00D102C2" w:rsidRPr="00900AB5" w:rsidRDefault="00D102C2" w:rsidP="00900AB5">
            <w:pPr>
              <w:pStyle w:val="ListParagraph"/>
              <w:numPr>
                <w:ilvl w:val="0"/>
                <w:numId w:val="2"/>
              </w:numPr>
              <w:ind w:left="251" w:hanging="180"/>
              <w:rPr>
                <w:color w:val="595959" w:themeColor="text1" w:themeTint="A6"/>
              </w:rPr>
            </w:pPr>
            <w:r w:rsidRPr="00900AB5">
              <w:rPr>
                <w:color w:val="595959" w:themeColor="text1" w:themeTint="A6"/>
              </w:rPr>
              <w:t>Classify</w:t>
            </w:r>
            <w:r w:rsidRPr="00900AB5">
              <w:rPr>
                <w:color w:val="595959" w:themeColor="text1" w:themeTint="A6"/>
              </w:rPr>
              <w:t>ing</w:t>
            </w:r>
            <w:r w:rsidRPr="00900AB5">
              <w:rPr>
                <w:color w:val="595959" w:themeColor="text1" w:themeTint="A6"/>
              </w:rPr>
              <w:t xml:space="preserve"> solid figures as prisms, cylinders, pyramids, cones, or spheres.</w:t>
            </w:r>
          </w:p>
          <w:p w14:paraId="1DAC9F71" w14:textId="3D1F1E53" w:rsidR="00D102C2" w:rsidRPr="00900AB5" w:rsidRDefault="00D102C2" w:rsidP="00900AB5">
            <w:pPr>
              <w:pStyle w:val="ListParagraph"/>
              <w:numPr>
                <w:ilvl w:val="0"/>
                <w:numId w:val="2"/>
              </w:numPr>
              <w:ind w:left="251" w:hanging="180"/>
              <w:rPr>
                <w:color w:val="595959" w:themeColor="text1" w:themeTint="A6"/>
              </w:rPr>
            </w:pPr>
            <w:r w:rsidRPr="00900AB5">
              <w:rPr>
                <w:color w:val="595959" w:themeColor="text1" w:themeTint="A6"/>
              </w:rPr>
              <w:t>Identify</w:t>
            </w:r>
            <w:r w:rsidRPr="00900AB5">
              <w:rPr>
                <w:color w:val="595959" w:themeColor="text1" w:themeTint="A6"/>
              </w:rPr>
              <w:t>ing</w:t>
            </w:r>
            <w:r w:rsidRPr="00900AB5">
              <w:rPr>
                <w:color w:val="595959" w:themeColor="text1" w:themeTint="A6"/>
              </w:rPr>
              <w:t xml:space="preserve"> faces, edges, and vertices of solid figures.</w:t>
            </w:r>
          </w:p>
          <w:p w14:paraId="026D7497" w14:textId="00A96927" w:rsidR="00D102C2" w:rsidRPr="00900AB5" w:rsidRDefault="00D102C2" w:rsidP="00900AB5">
            <w:pPr>
              <w:pStyle w:val="ListParagraph"/>
              <w:numPr>
                <w:ilvl w:val="0"/>
                <w:numId w:val="2"/>
              </w:numPr>
              <w:ind w:left="251" w:hanging="180"/>
              <w:rPr>
                <w:color w:val="595959" w:themeColor="text1" w:themeTint="A6"/>
              </w:rPr>
            </w:pPr>
            <w:r w:rsidRPr="00900AB5">
              <w:rPr>
                <w:color w:val="595959" w:themeColor="text1" w:themeTint="A6"/>
              </w:rPr>
              <w:t>Describing</w:t>
            </w:r>
            <w:r w:rsidRPr="00900AB5">
              <w:rPr>
                <w:color w:val="595959" w:themeColor="text1" w:themeTint="A6"/>
              </w:rPr>
              <w:t xml:space="preserve"> and classify</w:t>
            </w:r>
            <w:r w:rsidRPr="00900AB5">
              <w:rPr>
                <w:color w:val="595959" w:themeColor="text1" w:themeTint="A6"/>
              </w:rPr>
              <w:t>ing</w:t>
            </w:r>
            <w:r w:rsidRPr="00900AB5">
              <w:rPr>
                <w:color w:val="595959" w:themeColor="text1" w:themeTint="A6"/>
              </w:rPr>
              <w:t xml:space="preserve"> faces of solid figures as specific polygons.</w:t>
            </w:r>
          </w:p>
          <w:p w14:paraId="458BD9FD" w14:textId="557D7040" w:rsidR="002F7EF2" w:rsidRDefault="00D102C2" w:rsidP="00900AB5">
            <w:pPr>
              <w:pStyle w:val="ListParagraph"/>
              <w:numPr>
                <w:ilvl w:val="0"/>
                <w:numId w:val="2"/>
              </w:numPr>
              <w:ind w:left="251" w:hanging="180"/>
            </w:pPr>
            <w:r w:rsidRPr="00900AB5">
              <w:rPr>
                <w:color w:val="595959" w:themeColor="text1" w:themeTint="A6"/>
              </w:rPr>
              <w:t>Identify</w:t>
            </w:r>
            <w:r w:rsidRPr="00900AB5">
              <w:rPr>
                <w:color w:val="595959" w:themeColor="text1" w:themeTint="A6"/>
              </w:rPr>
              <w:t>ing</w:t>
            </w:r>
            <w:r w:rsidRPr="00900AB5">
              <w:rPr>
                <w:color w:val="595959" w:themeColor="text1" w:themeTint="A6"/>
              </w:rPr>
              <w:t xml:space="preserve"> patterns and describe relationships among the number of edges, vertices and faces of solid figures.</w:t>
            </w:r>
          </w:p>
        </w:tc>
      </w:tr>
    </w:tbl>
    <w:p w14:paraId="44024CC7" w14:textId="66BD575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9569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31226A48" w14:textId="573F1F4B" w:rsidR="00983CA0" w:rsidRDefault="00BF3180" w:rsidP="00603EC0">
                                  <w:r>
                                    <w:t>-</w:t>
                                  </w:r>
                                  <w:r w:rsidR="004A4B53">
                                    <w:t xml:space="preserve"> </w:t>
                                  </w:r>
                                  <w:r w:rsidR="00496754">
                                    <w:t>Toothpicks</w:t>
                                  </w:r>
                                </w:p>
                                <w:p w14:paraId="5E5137CE" w14:textId="6CD6D5B1" w:rsidR="00496754" w:rsidRDefault="00496754" w:rsidP="00603EC0">
                                  <w:r>
                                    <w:t>- Modelling clays</w:t>
                                  </w:r>
                                </w:p>
                                <w:p w14:paraId="08D0CACF" w14:textId="21499672" w:rsidR="00496754" w:rsidRPr="00BF3180" w:rsidRDefault="00496754" w:rsidP="00603EC0">
                                  <w:r>
                                    <w:t xml:space="preserve">- </w:t>
                                  </w:r>
                                  <w:r w:rsidR="00EB2F71">
                                    <w:t>A model of the figures being built</w:t>
                                  </w:r>
                                </w:p>
                                <w:p w14:paraId="09793A98" w14:textId="038F0B66" w:rsidR="002A355C" w:rsidRDefault="005A7DA6" w:rsidP="0094015B">
                                  <w:r>
                                    <w:t xml:space="preserve">- </w:t>
                                  </w:r>
                                  <w:r w:rsidR="002B7ACC">
                                    <w:t>White Board</w:t>
                                  </w:r>
                                </w:p>
                                <w:p w14:paraId="0F9EB980" w14:textId="2BA05823" w:rsidR="002B7ACC" w:rsidRPr="00BF3180" w:rsidRDefault="002B7ACC" w:rsidP="0094015B">
                                  <w:r>
                                    <w:t>- Marker</w:t>
                                  </w:r>
                                </w:p>
                                <w:p w14:paraId="4BE61749" w14:textId="1AC9D523" w:rsidR="00EA3A1A" w:rsidRDefault="002B7ACC" w:rsidP="002B7ACC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  <w:r>
                                    <w:t>-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1032CE7A" w14:textId="77777777" w:rsidR="00E61AB9" w:rsidRDefault="00EF6FB1" w:rsidP="0094015B">
                                  <w:pPr>
                                    <w:pStyle w:val="ListBullet"/>
                                  </w:pPr>
                                  <w:hyperlink r:id="rId8" w:history="1">
                                    <w:r>
                                      <w:rPr>
                                        <w:rStyle w:val="Hyperlink"/>
                                      </w:rPr>
                                      <w:t>https://static1.squarespace.com/static/53e7dd4fe4b0fb1fc62c318a/t/56802cf8a2bab84261f63837/1451240696607/properties-of-2D-3D-Shapes.pdf</w:t>
                                    </w:r>
                                  </w:hyperlink>
                                </w:p>
                                <w:p w14:paraId="5532DEB0" w14:textId="77777777" w:rsidR="00EF6FB1" w:rsidRDefault="0033225B" w:rsidP="0094015B">
                                  <w:pPr>
                                    <w:pStyle w:val="ListBullet"/>
                                  </w:pPr>
                                  <w:hyperlink r:id="rId9" w:history="1">
                                    <w:r>
                                      <w:rPr>
                                        <w:rStyle w:val="Hyperlink"/>
                                      </w:rPr>
                                      <w:t>https://www.skillsyouneed.com/num/3d-shapes.html</w:t>
                                    </w:r>
                                  </w:hyperlink>
                                </w:p>
                                <w:p w14:paraId="0651A2CE" w14:textId="77777777" w:rsidR="0033225B" w:rsidRDefault="00D41965" w:rsidP="0094015B">
                                  <w:pPr>
                                    <w:pStyle w:val="ListBullet"/>
                                  </w:pPr>
                                  <w:hyperlink r:id="rId10" w:history="1">
                                    <w:r>
                                      <w:rPr>
                                        <w:rStyle w:val="Hyperlink"/>
                                      </w:rPr>
                                      <w:t>https://www.splashmath.com/math-vocabulary/geometry/3-dimensional</w:t>
                                    </w:r>
                                  </w:hyperlink>
                                </w:p>
                                <w:p w14:paraId="6F953E7F" w14:textId="77777777" w:rsidR="00D41965" w:rsidRDefault="00D313D5" w:rsidP="0094015B">
                                  <w:pPr>
                                    <w:pStyle w:val="ListBullet"/>
                                  </w:pPr>
                                  <w:hyperlink r:id="rId11" w:history="1">
                                    <w:r>
                                      <w:rPr>
                                        <w:rStyle w:val="Hyperlink"/>
                                      </w:rPr>
                                      <w:t>https://www.ck12.org/book/CK-12-Middle-School-Math-Grade-7/section/10.1/</w:t>
                                    </w:r>
                                  </w:hyperlink>
                                </w:p>
                                <w:p w14:paraId="062D4E22" w14:textId="77777777" w:rsidR="00D313D5" w:rsidRDefault="008040AA" w:rsidP="0094015B">
                                  <w:pPr>
                                    <w:pStyle w:val="ListBullet"/>
                                  </w:pPr>
                                  <w:hyperlink r:id="rId12" w:history="1">
                                    <w:r>
                                      <w:rPr>
                                        <w:rStyle w:val="Hyperlink"/>
                                      </w:rPr>
                                      <w:t>https://www.learningstreet.co.uk/articles/what-are-the-properties-of-2d-and-3d-shapes/</w:t>
                                    </w:r>
                                  </w:hyperlink>
                                </w:p>
                                <w:p w14:paraId="266D3DBF" w14:textId="1B627C8A" w:rsidR="008040AA" w:rsidRDefault="008040AA" w:rsidP="0094015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9569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31226A48" w14:textId="573F1F4B" w:rsidR="00983CA0" w:rsidRDefault="00BF3180" w:rsidP="00603EC0">
                            <w:r>
                              <w:t>-</w:t>
                            </w:r>
                            <w:r w:rsidR="004A4B53">
                              <w:t xml:space="preserve"> </w:t>
                            </w:r>
                            <w:r w:rsidR="00496754">
                              <w:t>Toothpicks</w:t>
                            </w:r>
                          </w:p>
                          <w:p w14:paraId="5E5137CE" w14:textId="6CD6D5B1" w:rsidR="00496754" w:rsidRDefault="00496754" w:rsidP="00603EC0">
                            <w:r>
                              <w:t>- Modelling clays</w:t>
                            </w:r>
                          </w:p>
                          <w:p w14:paraId="08D0CACF" w14:textId="21499672" w:rsidR="00496754" w:rsidRPr="00BF3180" w:rsidRDefault="00496754" w:rsidP="00603EC0">
                            <w:r>
                              <w:t xml:space="preserve">- </w:t>
                            </w:r>
                            <w:r w:rsidR="00EB2F71">
                              <w:t>A model of the figures being built</w:t>
                            </w:r>
                          </w:p>
                          <w:p w14:paraId="09793A98" w14:textId="038F0B66" w:rsidR="002A355C" w:rsidRDefault="005A7DA6" w:rsidP="0094015B">
                            <w:r>
                              <w:t xml:space="preserve">- </w:t>
                            </w:r>
                            <w:r w:rsidR="002B7ACC">
                              <w:t>White Board</w:t>
                            </w:r>
                          </w:p>
                          <w:p w14:paraId="0F9EB980" w14:textId="2BA05823" w:rsidR="002B7ACC" w:rsidRPr="00BF3180" w:rsidRDefault="002B7ACC" w:rsidP="0094015B">
                            <w:r>
                              <w:t>- Marker</w:t>
                            </w:r>
                          </w:p>
                          <w:p w14:paraId="4BE61749" w14:textId="1AC9D523" w:rsidR="00EA3A1A" w:rsidRDefault="002B7ACC" w:rsidP="002B7ACC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  <w:r>
                              <w:t>-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1032CE7A" w14:textId="77777777" w:rsidR="00E61AB9" w:rsidRDefault="00EF6FB1" w:rsidP="0094015B">
                            <w:pPr>
                              <w:pStyle w:val="ListBullet"/>
                            </w:pPr>
                            <w:hyperlink r:id="rId13" w:history="1">
                              <w:r>
                                <w:rPr>
                                  <w:rStyle w:val="Hyperlink"/>
                                </w:rPr>
                                <w:t>https://static1.squarespace.com/static/53e7dd4fe4b0fb1fc62c318a/t/56802cf8a2bab84261f63837/1451240696607/properties-of-2D-3D-Shapes.pdf</w:t>
                              </w:r>
                            </w:hyperlink>
                          </w:p>
                          <w:p w14:paraId="5532DEB0" w14:textId="77777777" w:rsidR="00EF6FB1" w:rsidRDefault="0033225B" w:rsidP="0094015B">
                            <w:pPr>
                              <w:pStyle w:val="ListBullet"/>
                            </w:pPr>
                            <w:hyperlink r:id="rId14" w:history="1">
                              <w:r>
                                <w:rPr>
                                  <w:rStyle w:val="Hyperlink"/>
                                </w:rPr>
                                <w:t>https://www.skillsyouneed.com/num/3d-shapes.html</w:t>
                              </w:r>
                            </w:hyperlink>
                          </w:p>
                          <w:p w14:paraId="0651A2CE" w14:textId="77777777" w:rsidR="0033225B" w:rsidRDefault="00D41965" w:rsidP="0094015B">
                            <w:pPr>
                              <w:pStyle w:val="ListBullet"/>
                            </w:pPr>
                            <w:hyperlink r:id="rId15" w:history="1">
                              <w:r>
                                <w:rPr>
                                  <w:rStyle w:val="Hyperlink"/>
                                </w:rPr>
                                <w:t>https://www.splashmath.com/math-vocabulary/geometry/3-dimensional</w:t>
                              </w:r>
                            </w:hyperlink>
                          </w:p>
                          <w:p w14:paraId="6F953E7F" w14:textId="77777777" w:rsidR="00D41965" w:rsidRDefault="00D313D5" w:rsidP="0094015B">
                            <w:pPr>
                              <w:pStyle w:val="ListBullet"/>
                            </w:pPr>
                            <w:hyperlink r:id="rId16" w:history="1">
                              <w:r>
                                <w:rPr>
                                  <w:rStyle w:val="Hyperlink"/>
                                </w:rPr>
                                <w:t>https://www.ck12.org/book/CK-12-Middle-School-Math-Grade-7/section/10.1/</w:t>
                              </w:r>
                            </w:hyperlink>
                          </w:p>
                          <w:p w14:paraId="062D4E22" w14:textId="77777777" w:rsidR="00D313D5" w:rsidRDefault="008040AA" w:rsidP="0094015B">
                            <w:pPr>
                              <w:pStyle w:val="ListBullet"/>
                            </w:pPr>
                            <w:hyperlink r:id="rId17" w:history="1">
                              <w:r>
                                <w:rPr>
                                  <w:rStyle w:val="Hyperlink"/>
                                </w:rPr>
                                <w:t>https://www.learningstreet.co.uk/articles/what-are-the-properties-of-2d-and-3d-shapes/</w:t>
                              </w:r>
                            </w:hyperlink>
                          </w:p>
                          <w:p w14:paraId="266D3DBF" w14:textId="1B627C8A" w:rsidR="008040AA" w:rsidRDefault="008040AA" w:rsidP="0094015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78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037"/>
        <w:gridCol w:w="19"/>
        <w:gridCol w:w="19"/>
        <w:gridCol w:w="19"/>
        <w:gridCol w:w="19"/>
        <w:gridCol w:w="20"/>
        <w:gridCol w:w="3175"/>
        <w:gridCol w:w="20"/>
        <w:gridCol w:w="20"/>
        <w:gridCol w:w="20"/>
        <w:gridCol w:w="20"/>
        <w:gridCol w:w="20"/>
        <w:gridCol w:w="20"/>
        <w:gridCol w:w="10"/>
        <w:gridCol w:w="4360"/>
      </w:tblGrid>
      <w:tr w:rsidR="008D2AC8" w14:paraId="7DA79F9C" w14:textId="77777777" w:rsidTr="008D2AC8">
        <w:trPr>
          <w:tblHeader/>
        </w:trPr>
        <w:tc>
          <w:tcPr>
            <w:tcW w:w="1040" w:type="pct"/>
            <w:tcBorders>
              <w:bottom w:val="single" w:sz="18" w:space="0" w:color="000000" w:themeColor="text1"/>
            </w:tcBorders>
          </w:tcPr>
          <w:p w14:paraId="27485672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51A19361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602085CF" w14:textId="274D0ABC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7DD0ECEA" w14:textId="0EA4B781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36ADC6AD" w14:textId="054687B5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D291953" w14:textId="095C5822" w:rsidR="008D2AC8" w:rsidRDefault="008D2AC8">
            <w:pPr>
              <w:pStyle w:val="Heading1"/>
            </w:pPr>
          </w:p>
        </w:tc>
        <w:tc>
          <w:tcPr>
            <w:tcW w:w="1620" w:type="pct"/>
            <w:tcBorders>
              <w:bottom w:val="single" w:sz="18" w:space="0" w:color="000000" w:themeColor="text1"/>
            </w:tcBorders>
          </w:tcPr>
          <w:p w14:paraId="4CBD4AAF" w14:textId="56040C1C" w:rsidR="008D2AC8" w:rsidRPr="00120253" w:rsidRDefault="008D2AC8" w:rsidP="00120253">
            <w:pPr>
              <w:pStyle w:val="Heading2"/>
              <w:rPr>
                <w:b/>
              </w:rPr>
            </w:pPr>
          </w:p>
        </w:tc>
        <w:tc>
          <w:tcPr>
            <w:tcW w:w="10" w:type="pct"/>
          </w:tcPr>
          <w:p w14:paraId="01A7D41B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954E004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1AC2A5FA" w14:textId="467BE033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2DE7D459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3A7DE99B" w14:textId="77777777" w:rsidR="008D2AC8" w:rsidRDefault="008D2AC8">
            <w:pPr>
              <w:pStyle w:val="Heading1"/>
            </w:pPr>
          </w:p>
        </w:tc>
        <w:tc>
          <w:tcPr>
            <w:tcW w:w="10" w:type="pct"/>
          </w:tcPr>
          <w:p w14:paraId="4DC7CEA5" w14:textId="77777777" w:rsidR="008D2AC8" w:rsidRDefault="008D2AC8">
            <w:pPr>
              <w:pStyle w:val="Heading1"/>
            </w:pPr>
          </w:p>
        </w:tc>
        <w:tc>
          <w:tcPr>
            <w:tcW w:w="5" w:type="pct"/>
          </w:tcPr>
          <w:p w14:paraId="14E70AFF" w14:textId="3DE6794A" w:rsidR="008D2AC8" w:rsidRDefault="008D2AC8">
            <w:pPr>
              <w:pStyle w:val="Heading1"/>
            </w:pPr>
          </w:p>
        </w:tc>
        <w:tc>
          <w:tcPr>
            <w:tcW w:w="2225" w:type="pct"/>
            <w:tcBorders>
              <w:bottom w:val="single" w:sz="18" w:space="0" w:color="000000" w:themeColor="text1"/>
            </w:tcBorders>
          </w:tcPr>
          <w:p w14:paraId="7E9D8FEE" w14:textId="11F48083" w:rsidR="008D2AC8" w:rsidRDefault="008D2AC8">
            <w:pPr>
              <w:pStyle w:val="Heading1"/>
            </w:pPr>
          </w:p>
        </w:tc>
      </w:tr>
      <w:tr w:rsidR="008D2AC8" w14:paraId="51C30C02" w14:textId="77777777" w:rsidTr="008D2AC8">
        <w:trPr>
          <w:trHeight w:val="893"/>
        </w:trPr>
        <w:tc>
          <w:tcPr>
            <w:tcW w:w="104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33914CE0" w:rsidR="008D2AC8" w:rsidRPr="00F616CA" w:rsidRDefault="008D2AC8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03E437D5" w14:textId="77777777" w:rsidR="008D2AC8" w:rsidRDefault="00EB2F71" w:rsidP="001D4D95">
            <w:r>
              <w:t>Students should be able to;</w:t>
            </w:r>
          </w:p>
          <w:p w14:paraId="16F6A03D" w14:textId="77777777" w:rsidR="007C3462" w:rsidRPr="007C3462" w:rsidRDefault="007C3462" w:rsidP="007C3462">
            <w:pPr>
              <w:pStyle w:val="ListParagraph"/>
              <w:numPr>
                <w:ilvl w:val="0"/>
                <w:numId w:val="32"/>
              </w:numPr>
              <w:ind w:left="180" w:hanging="180"/>
              <w:rPr>
                <w:color w:val="595959" w:themeColor="text1" w:themeTint="A6"/>
              </w:rPr>
            </w:pPr>
            <w:r w:rsidRPr="007C3462">
              <w:rPr>
                <w:color w:val="595959" w:themeColor="text1" w:themeTint="A6"/>
              </w:rPr>
              <w:t>Classify solid figures as prisms, cylinders, pyramids, cones, or spheres.</w:t>
            </w:r>
          </w:p>
          <w:p w14:paraId="0E6E0EF1" w14:textId="77777777" w:rsidR="007C3462" w:rsidRPr="007C3462" w:rsidRDefault="007C3462" w:rsidP="007C3462">
            <w:pPr>
              <w:pStyle w:val="ListParagraph"/>
              <w:numPr>
                <w:ilvl w:val="0"/>
                <w:numId w:val="32"/>
              </w:numPr>
              <w:ind w:left="180" w:hanging="180"/>
              <w:rPr>
                <w:color w:val="595959" w:themeColor="text1" w:themeTint="A6"/>
              </w:rPr>
            </w:pPr>
            <w:r w:rsidRPr="007C3462">
              <w:rPr>
                <w:color w:val="595959" w:themeColor="text1" w:themeTint="A6"/>
              </w:rPr>
              <w:t>Identify faces, edges, and vertices of solid figures.</w:t>
            </w:r>
          </w:p>
          <w:p w14:paraId="2F3FF1AB" w14:textId="77777777" w:rsidR="007C3462" w:rsidRPr="007C3462" w:rsidRDefault="007C3462" w:rsidP="007C3462">
            <w:pPr>
              <w:pStyle w:val="ListParagraph"/>
              <w:numPr>
                <w:ilvl w:val="0"/>
                <w:numId w:val="32"/>
              </w:numPr>
              <w:ind w:left="180" w:hanging="180"/>
              <w:rPr>
                <w:color w:val="595959" w:themeColor="text1" w:themeTint="A6"/>
              </w:rPr>
            </w:pPr>
            <w:r w:rsidRPr="007C3462">
              <w:rPr>
                <w:color w:val="595959" w:themeColor="text1" w:themeTint="A6"/>
              </w:rPr>
              <w:t>Describe and classify faces of solid figures as specific polygons.</w:t>
            </w:r>
          </w:p>
          <w:p w14:paraId="2583278F" w14:textId="4326F6DA" w:rsidR="00EB2F71" w:rsidRPr="007C3462" w:rsidRDefault="007C3462" w:rsidP="007C3462">
            <w:pPr>
              <w:pStyle w:val="ListParagraph"/>
              <w:numPr>
                <w:ilvl w:val="0"/>
                <w:numId w:val="32"/>
              </w:numPr>
              <w:ind w:left="180" w:hanging="180"/>
              <w:rPr>
                <w:color w:val="595959" w:themeColor="text1" w:themeTint="A6"/>
              </w:rPr>
            </w:pPr>
            <w:r w:rsidRPr="007C3462">
              <w:rPr>
                <w:color w:val="595959" w:themeColor="text1" w:themeTint="A6"/>
              </w:rPr>
              <w:t>Identify patterns and describe relationships among the number of edges, vertices and faces of solid figures.</w:t>
            </w:r>
          </w:p>
          <w:p w14:paraId="2E75EEA9" w14:textId="77777777" w:rsidR="008D2AC8" w:rsidRDefault="008D2AC8" w:rsidP="001D4D95"/>
          <w:p w14:paraId="402983E2" w14:textId="77777777" w:rsidR="008D2AC8" w:rsidRDefault="008D2AC8" w:rsidP="001D4D95"/>
          <w:p w14:paraId="2CBC4F92" w14:textId="77777777" w:rsidR="008D2AC8" w:rsidRDefault="008D2AC8" w:rsidP="001D4D95"/>
          <w:p w14:paraId="332DFE16" w14:textId="77777777" w:rsidR="008D2AC8" w:rsidRDefault="008D2AC8" w:rsidP="001D4D95"/>
          <w:p w14:paraId="2EE19619" w14:textId="3E652D05" w:rsidR="008D2AC8" w:rsidRDefault="008D2AC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03687B5" w14:textId="77777777" w:rsidR="008D2AC8" w:rsidRDefault="008D2AC8" w:rsidP="001D4D95"/>
          <w:p w14:paraId="02CB6B7A" w14:textId="77777777" w:rsidR="008D2AC8" w:rsidRDefault="008D2AC8" w:rsidP="001D4D95"/>
          <w:p w14:paraId="42C39D07" w14:textId="77777777" w:rsidR="008D2AC8" w:rsidRDefault="008D2AC8" w:rsidP="001D4D95"/>
          <w:p w14:paraId="22A31125" w14:textId="44A7CD41" w:rsidR="008D2AC8" w:rsidRDefault="008D2AC8" w:rsidP="0025476D">
            <w:pPr>
              <w:pStyle w:val="ListParagraph"/>
              <w:ind w:left="360" w:hanging="232"/>
            </w:pPr>
          </w:p>
          <w:p w14:paraId="747A0955" w14:textId="3FB74A79" w:rsidR="008D2AC8" w:rsidRDefault="008D2AC8" w:rsidP="004D2F47"/>
          <w:p w14:paraId="16ADB579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23FDEEF3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186FCAB8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55E9169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C63D3AC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4EAA0595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33AE0394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6FD3939A" w14:textId="77777777" w:rsidR="008D2AC8" w:rsidRDefault="008D2AC8" w:rsidP="004D2F47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</w:p>
          <w:p w14:paraId="75B0E73C" w14:textId="77777777" w:rsidR="008D2AC8" w:rsidRPr="004D2F47" w:rsidRDefault="008D2AC8" w:rsidP="00EB2F71">
            <w:pPr>
              <w:spacing w:after="40" w:line="240" w:lineRule="auto"/>
              <w:outlineLvl w:val="0"/>
            </w:pPr>
          </w:p>
        </w:tc>
        <w:tc>
          <w:tcPr>
            <w:tcW w:w="10" w:type="pct"/>
          </w:tcPr>
          <w:p w14:paraId="15CFD3A5" w14:textId="77777777" w:rsidR="008D2AC8" w:rsidRDefault="008D2AC8"/>
        </w:tc>
        <w:tc>
          <w:tcPr>
            <w:tcW w:w="10" w:type="pct"/>
          </w:tcPr>
          <w:p w14:paraId="384F8D93" w14:textId="3E9FDC36" w:rsidR="008D2AC8" w:rsidRDefault="008D2AC8"/>
        </w:tc>
        <w:tc>
          <w:tcPr>
            <w:tcW w:w="10" w:type="pct"/>
          </w:tcPr>
          <w:p w14:paraId="35D2AAEB" w14:textId="5ABA4E02" w:rsidR="008D2AC8" w:rsidRDefault="008D2AC8"/>
        </w:tc>
        <w:tc>
          <w:tcPr>
            <w:tcW w:w="10" w:type="pct"/>
          </w:tcPr>
          <w:p w14:paraId="2B768A2C" w14:textId="531DB5C2" w:rsidR="008D2AC8" w:rsidRDefault="008D2AC8"/>
        </w:tc>
        <w:tc>
          <w:tcPr>
            <w:tcW w:w="10" w:type="pct"/>
          </w:tcPr>
          <w:p w14:paraId="64D57A74" w14:textId="43ABA8C6" w:rsidR="008D2AC8" w:rsidRDefault="008D2AC8"/>
        </w:tc>
        <w:tc>
          <w:tcPr>
            <w:tcW w:w="16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53C106C0" w:rsidR="008D2AC8" w:rsidRDefault="008D2AC8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14:paraId="03A85085" w14:textId="77777777" w:rsidR="003102F7" w:rsidRDefault="00DF0599" w:rsidP="003102F7">
            <w:pPr>
              <w:pStyle w:val="ListParagraph"/>
              <w:numPr>
                <w:ilvl w:val="0"/>
                <w:numId w:val="34"/>
              </w:numPr>
              <w:ind w:left="207" w:hanging="207"/>
            </w:pPr>
            <w:r>
              <w:t>3D shapes: In our day to day life, we see several objects like books, ball, ice-cream cone etc., around us which have different shapes.</w:t>
            </w:r>
          </w:p>
          <w:p w14:paraId="081025B8" w14:textId="77777777" w:rsidR="003102F7" w:rsidRPr="003102F7" w:rsidRDefault="00DF0599" w:rsidP="003102F7">
            <w:pPr>
              <w:pStyle w:val="ListParagraph"/>
              <w:numPr>
                <w:ilvl w:val="0"/>
                <w:numId w:val="34"/>
              </w:numPr>
              <w:ind w:left="207" w:hanging="207"/>
            </w:pPr>
            <w:r w:rsidRPr="003102F7">
              <w:rPr>
                <w:color w:val="595959" w:themeColor="text1" w:themeTint="A6"/>
              </w:rPr>
              <w:t>One thing common to most of these objects is that they all have some length, breadth and height or depth. Therefore they all occupy space and have three dimensions.</w:t>
            </w:r>
          </w:p>
          <w:p w14:paraId="2DB64450" w14:textId="0F7AD103" w:rsidR="003102F7" w:rsidRDefault="00713773" w:rsidP="003102F7">
            <w:pPr>
              <w:pStyle w:val="ListParagraph"/>
              <w:numPr>
                <w:ilvl w:val="0"/>
                <w:numId w:val="34"/>
              </w:numPr>
              <w:ind w:left="207" w:hanging="207"/>
            </w:pPr>
            <w:r>
              <w:t>3D shape is also known as Polyhedron: A polyhedron is formed by bounding polygons.</w:t>
            </w:r>
          </w:p>
          <w:p w14:paraId="768D4017" w14:textId="21EE030D" w:rsidR="003102F7" w:rsidRDefault="00713773" w:rsidP="003102F7">
            <w:pPr>
              <w:pStyle w:val="ListParagraph"/>
              <w:numPr>
                <w:ilvl w:val="0"/>
                <w:numId w:val="34"/>
              </w:numPr>
              <w:ind w:left="207" w:hanging="207"/>
            </w:pPr>
            <w:r>
              <w:t>Attributes of a polyhedron</w:t>
            </w:r>
          </w:p>
          <w:p w14:paraId="4938290F" w14:textId="363A5D8B" w:rsidR="003102F7" w:rsidRDefault="00713773" w:rsidP="003102F7">
            <w:pPr>
              <w:pStyle w:val="ListParagraph"/>
              <w:numPr>
                <w:ilvl w:val="0"/>
                <w:numId w:val="33"/>
              </w:numPr>
              <w:ind w:left="207" w:hanging="207"/>
            </w:pPr>
            <w:r>
              <w:t>Faces: Polygon forming a polyhedron are its faces, e.g. a cube, the 6 flat surfaces that are the skin of the cube are faces.</w:t>
            </w:r>
          </w:p>
          <w:p w14:paraId="1D284678" w14:textId="77777777" w:rsidR="00713773" w:rsidRDefault="00713773" w:rsidP="003102F7">
            <w:pPr>
              <w:pStyle w:val="ListParagraph"/>
              <w:numPr>
                <w:ilvl w:val="0"/>
                <w:numId w:val="33"/>
              </w:numPr>
              <w:ind w:left="207" w:hanging="207"/>
            </w:pPr>
            <w:r>
              <w:t>Edges: Line segments common to intersecting faces of a polyhedron are its edges, e.g. the 12 line segments that form the skeleton of the cube are its edges.</w:t>
            </w:r>
          </w:p>
          <w:p w14:paraId="56261E66" w14:textId="77777777" w:rsidR="0005513B" w:rsidRDefault="0005513B" w:rsidP="003102F7">
            <w:pPr>
              <w:pStyle w:val="ListParagraph"/>
              <w:numPr>
                <w:ilvl w:val="0"/>
                <w:numId w:val="33"/>
              </w:numPr>
              <w:ind w:left="207" w:hanging="207"/>
            </w:pPr>
            <w:r>
              <w:t>Vertices: Point of intersection of edges of a polyhedron.</w:t>
            </w:r>
          </w:p>
          <w:p w14:paraId="2EF1A19B" w14:textId="3A3CECDD" w:rsidR="0005513B" w:rsidRDefault="0005513B" w:rsidP="003102F7">
            <w:pPr>
              <w:pStyle w:val="ListParagraph"/>
              <w:numPr>
                <w:ilvl w:val="0"/>
                <w:numId w:val="34"/>
              </w:numPr>
              <w:ind w:left="207" w:hanging="207"/>
            </w:pPr>
            <w:r>
              <w:lastRenderedPageBreak/>
              <w:t>In a polyhedron, three or more edges meet at a point to form a vertex.</w:t>
            </w:r>
          </w:p>
          <w:p w14:paraId="08178B7E" w14:textId="06585374" w:rsidR="003102F7" w:rsidRPr="0005513B" w:rsidRDefault="0005513B" w:rsidP="003102F7">
            <w:pPr>
              <w:pStyle w:val="ListParagraph"/>
              <w:numPr>
                <w:ilvl w:val="0"/>
                <w:numId w:val="34"/>
              </w:numPr>
              <w:ind w:left="207" w:hanging="207"/>
            </w:pPr>
            <w:r>
              <w:t>Some examples of polyhedron are; cuboid, cube, pyramid, triangular pyramid,</w:t>
            </w:r>
            <w:r>
              <w:rPr>
                <w:color w:val="595959" w:themeColor="text1" w:themeTint="A6"/>
              </w:rPr>
              <w:t xml:space="preserve"> </w:t>
            </w:r>
            <w:r w:rsidR="00DF0599" w:rsidRPr="00426B11">
              <w:rPr>
                <w:color w:val="595959" w:themeColor="text1" w:themeTint="A6"/>
              </w:rPr>
              <w:t>and cone.</w:t>
            </w:r>
          </w:p>
          <w:p w14:paraId="7B263B22" w14:textId="3F9692C7" w:rsidR="00713773" w:rsidRDefault="00713773" w:rsidP="003102F7"/>
          <w:p w14:paraId="6E1F013E" w14:textId="2375F23F" w:rsidR="008D2AC8" w:rsidRPr="00FB30A1" w:rsidRDefault="008D2AC8" w:rsidP="00FB30A1">
            <w:pPr>
              <w:pStyle w:val="ListParagraph"/>
              <w:ind w:left="0"/>
            </w:pPr>
            <w:r w:rsidRPr="00FB30A1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28CEFC14" w:rsidR="008D2AC8" w:rsidRPr="00031953" w:rsidRDefault="008D2AC8" w:rsidP="00FB30A1">
            <w:pPr>
              <w:rPr>
                <w:b/>
              </w:rPr>
            </w:pPr>
            <w:r>
              <w:rPr>
                <w:b/>
              </w:rPr>
              <w:t>Day 2/ Lesson 2</w:t>
            </w:r>
            <w:r w:rsidRPr="00031953">
              <w:rPr>
                <w:b/>
              </w:rPr>
              <w:t>: 15 Mins</w:t>
            </w:r>
          </w:p>
          <w:p w14:paraId="4ED1194F" w14:textId="77777777" w:rsidR="00E807D9" w:rsidRPr="00E807D9" w:rsidRDefault="00E807D9" w:rsidP="00E807D9">
            <w:pPr>
              <w:pStyle w:val="ListParagraph"/>
              <w:numPr>
                <w:ilvl w:val="0"/>
                <w:numId w:val="35"/>
              </w:numPr>
              <w:ind w:left="297" w:hanging="297"/>
              <w:rPr>
                <w:color w:val="595959" w:themeColor="text1" w:themeTint="A6"/>
              </w:rPr>
            </w:pPr>
            <w:r w:rsidRPr="00E807D9">
              <w:rPr>
                <w:color w:val="595959" w:themeColor="text1" w:themeTint="A6"/>
              </w:rPr>
              <w:t>The study of 3-dimensional shapes is a part of ge</w:t>
            </w:r>
            <w:r w:rsidRPr="00E807D9">
              <w:rPr>
                <w:color w:val="595959" w:themeColor="text1" w:themeTint="A6"/>
              </w:rPr>
              <w:t xml:space="preserve">ometry. </w:t>
            </w:r>
            <w:r w:rsidRPr="00E807D9">
              <w:rPr>
                <w:color w:val="595959" w:themeColor="text1" w:themeTint="A6"/>
              </w:rPr>
              <w:t>All 3-dimensional figures must</w:t>
            </w:r>
            <w:r w:rsidRPr="00E807D9">
              <w:rPr>
                <w:color w:val="595959" w:themeColor="text1" w:themeTint="A6"/>
              </w:rPr>
              <w:t xml:space="preserve"> have height, width and length.</w:t>
            </w:r>
          </w:p>
          <w:p w14:paraId="4418DEBA" w14:textId="77777777" w:rsidR="00E807D9" w:rsidRPr="00E807D9" w:rsidRDefault="00E807D9" w:rsidP="00E807D9">
            <w:pPr>
              <w:pStyle w:val="ListParagraph"/>
              <w:numPr>
                <w:ilvl w:val="0"/>
                <w:numId w:val="35"/>
              </w:numPr>
              <w:ind w:left="297" w:hanging="297"/>
              <w:rPr>
                <w:color w:val="595959" w:themeColor="text1" w:themeTint="A6"/>
              </w:rPr>
            </w:pPr>
            <w:r w:rsidRPr="00E807D9">
              <w:rPr>
                <w:color w:val="595959" w:themeColor="text1" w:themeTint="A6"/>
              </w:rPr>
              <w:t>Their flat surfaces are called faces, the sides of which are called lateral faces. Edges are formed where faces meet, and vertices are formed where edges meet.</w:t>
            </w:r>
          </w:p>
          <w:p w14:paraId="63B9F64D" w14:textId="77777777" w:rsidR="00E807D9" w:rsidRPr="00E807D9" w:rsidRDefault="00E807D9" w:rsidP="00E807D9">
            <w:pPr>
              <w:pStyle w:val="ListParagraph"/>
              <w:numPr>
                <w:ilvl w:val="0"/>
                <w:numId w:val="35"/>
              </w:numPr>
              <w:ind w:left="297" w:hanging="297"/>
              <w:rPr>
                <w:color w:val="595959" w:themeColor="text1" w:themeTint="A6"/>
              </w:rPr>
            </w:pPr>
            <w:r w:rsidRPr="00E807D9">
              <w:rPr>
                <w:color w:val="595959" w:themeColor="text1" w:themeTint="A6"/>
              </w:rPr>
              <w:t>Examine a</w:t>
            </w:r>
            <w:r w:rsidRPr="00E807D9">
              <w:rPr>
                <w:color w:val="595959" w:themeColor="text1" w:themeTint="A6"/>
              </w:rPr>
              <w:t xml:space="preserve"> shape to determine if it meets the criteria for a 3-dimensional shape: height, width and length. A picture of a 3-dimensional shape is 2-dimensional. The actual object we can touch is 3-dimensional.</w:t>
            </w:r>
          </w:p>
          <w:p w14:paraId="4FA9A755" w14:textId="77777777" w:rsidR="00E807D9" w:rsidRPr="00E807D9" w:rsidRDefault="00E807D9" w:rsidP="00E807D9">
            <w:pPr>
              <w:pStyle w:val="ListParagraph"/>
              <w:numPr>
                <w:ilvl w:val="0"/>
                <w:numId w:val="35"/>
              </w:numPr>
              <w:ind w:left="297" w:hanging="297"/>
              <w:rPr>
                <w:color w:val="595959" w:themeColor="text1" w:themeTint="A6"/>
              </w:rPr>
            </w:pPr>
            <w:r w:rsidRPr="00E807D9">
              <w:rPr>
                <w:color w:val="595959" w:themeColor="text1" w:themeTint="A6"/>
              </w:rPr>
              <w:t>Identify 3-dimensional shapes with curved surfaces. A sphere is a symmetrical, 3-dimensional figure shaped like a ball. It ha</w:t>
            </w:r>
            <w:r w:rsidRPr="00E807D9">
              <w:rPr>
                <w:color w:val="595959" w:themeColor="text1" w:themeTint="A6"/>
              </w:rPr>
              <w:t>s no flat sides and no corners.</w:t>
            </w:r>
          </w:p>
          <w:p w14:paraId="6B22D2E5" w14:textId="77777777" w:rsidR="00E807D9" w:rsidRPr="00E807D9" w:rsidRDefault="00E807D9" w:rsidP="00E807D9">
            <w:pPr>
              <w:pStyle w:val="ListParagraph"/>
              <w:numPr>
                <w:ilvl w:val="0"/>
                <w:numId w:val="35"/>
              </w:numPr>
              <w:ind w:left="297" w:hanging="297"/>
              <w:rPr>
                <w:color w:val="595959" w:themeColor="text1" w:themeTint="A6"/>
              </w:rPr>
            </w:pPr>
            <w:r w:rsidRPr="00E807D9">
              <w:rPr>
                <w:color w:val="595959" w:themeColor="text1" w:themeTint="A6"/>
              </w:rPr>
              <w:t>Every point on the curved surface of the sphere is equidistant</w:t>
            </w:r>
            <w:r w:rsidRPr="00E807D9">
              <w:rPr>
                <w:color w:val="595959" w:themeColor="text1" w:themeTint="A6"/>
              </w:rPr>
              <w:t xml:space="preserve"> from the center of the sphere.</w:t>
            </w:r>
          </w:p>
          <w:p w14:paraId="40011441" w14:textId="270B8C70" w:rsidR="008D2AC8" w:rsidRPr="00E807D9" w:rsidRDefault="00E807D9" w:rsidP="00E807D9">
            <w:pPr>
              <w:pStyle w:val="ListParagraph"/>
              <w:numPr>
                <w:ilvl w:val="0"/>
                <w:numId w:val="35"/>
              </w:numPr>
              <w:ind w:left="297" w:hanging="297"/>
              <w:rPr>
                <w:color w:val="595959" w:themeColor="text1" w:themeTint="A6"/>
              </w:rPr>
            </w:pPr>
            <w:r w:rsidRPr="00E807D9">
              <w:rPr>
                <w:color w:val="595959" w:themeColor="text1" w:themeTint="A6"/>
              </w:rPr>
              <w:t xml:space="preserve">A cone has a flat base that is circular in shape, topped with a rotated, right-angled triangle that results in a curved </w:t>
            </w:r>
            <w:r w:rsidRPr="00E807D9">
              <w:rPr>
                <w:color w:val="595959" w:themeColor="text1" w:themeTint="A6"/>
              </w:rPr>
              <w:lastRenderedPageBreak/>
              <w:t>surface ending in a point, called a vertex.</w:t>
            </w:r>
          </w:p>
          <w:p w14:paraId="492F5941" w14:textId="77777777" w:rsidR="00E807D9" w:rsidRPr="00E807D9" w:rsidRDefault="00E807D9" w:rsidP="00E807D9">
            <w:pPr>
              <w:pStyle w:val="ListParagraph"/>
              <w:numPr>
                <w:ilvl w:val="0"/>
                <w:numId w:val="35"/>
              </w:numPr>
              <w:ind w:left="297" w:hanging="297"/>
              <w:rPr>
                <w:color w:val="595959" w:themeColor="text1" w:themeTint="A6"/>
              </w:rPr>
            </w:pPr>
            <w:r w:rsidRPr="00E807D9">
              <w:rPr>
                <w:color w:val="595959" w:themeColor="text1" w:themeTint="A6"/>
              </w:rPr>
              <w:t xml:space="preserve">Locate shapes with all flat surfaces </w:t>
            </w:r>
            <w:r w:rsidRPr="00E807D9">
              <w:rPr>
                <w:color w:val="595959" w:themeColor="text1" w:themeTint="A6"/>
              </w:rPr>
              <w:t>(or faces). How many are there?</w:t>
            </w:r>
          </w:p>
          <w:p w14:paraId="16F17C3D" w14:textId="77777777" w:rsidR="00E807D9" w:rsidRPr="00E807D9" w:rsidRDefault="00E807D9" w:rsidP="00E807D9">
            <w:pPr>
              <w:pStyle w:val="ListParagraph"/>
              <w:numPr>
                <w:ilvl w:val="0"/>
                <w:numId w:val="35"/>
              </w:numPr>
              <w:ind w:left="297" w:hanging="297"/>
              <w:rPr>
                <w:color w:val="595959" w:themeColor="text1" w:themeTint="A6"/>
              </w:rPr>
            </w:pPr>
            <w:r w:rsidRPr="00E807D9">
              <w:rPr>
                <w:color w:val="595959" w:themeColor="text1" w:themeTint="A6"/>
              </w:rPr>
              <w:t>A triangular prism is a 3-dimensional shape with three rectangular sides, a</w:t>
            </w:r>
            <w:r w:rsidRPr="00E807D9">
              <w:rPr>
                <w:color w:val="595959" w:themeColor="text1" w:themeTint="A6"/>
              </w:rPr>
              <w:t>nd two ends that are triangles.</w:t>
            </w:r>
          </w:p>
          <w:p w14:paraId="32E1C34F" w14:textId="77777777" w:rsidR="00E807D9" w:rsidRPr="00E807D9" w:rsidRDefault="00E807D9" w:rsidP="00E807D9">
            <w:pPr>
              <w:pStyle w:val="ListParagraph"/>
              <w:numPr>
                <w:ilvl w:val="0"/>
                <w:numId w:val="35"/>
              </w:numPr>
              <w:ind w:left="297" w:hanging="297"/>
              <w:rPr>
                <w:color w:val="595959" w:themeColor="text1" w:themeTint="A6"/>
              </w:rPr>
            </w:pPr>
            <w:r w:rsidRPr="00E807D9">
              <w:rPr>
                <w:color w:val="595959" w:themeColor="text1" w:themeTint="A6"/>
              </w:rPr>
              <w:t>A triangular prism has a triangular cross-sectio</w:t>
            </w:r>
            <w:r w:rsidRPr="00E807D9">
              <w:rPr>
                <w:color w:val="595959" w:themeColor="text1" w:themeTint="A6"/>
              </w:rPr>
              <w:t>n all the way along its length.</w:t>
            </w:r>
          </w:p>
          <w:p w14:paraId="13129A2F" w14:textId="77777777" w:rsidR="00E807D9" w:rsidRPr="00E807D9" w:rsidRDefault="00E807D9" w:rsidP="00E807D9">
            <w:pPr>
              <w:pStyle w:val="ListParagraph"/>
              <w:numPr>
                <w:ilvl w:val="0"/>
                <w:numId w:val="35"/>
              </w:numPr>
              <w:ind w:left="297" w:hanging="297"/>
              <w:rPr>
                <w:color w:val="595959" w:themeColor="text1" w:themeTint="A6"/>
              </w:rPr>
            </w:pPr>
            <w:r w:rsidRPr="00E807D9">
              <w:rPr>
                <w:color w:val="595959" w:themeColor="text1" w:themeTint="A6"/>
              </w:rPr>
              <w:t xml:space="preserve">Rectangular prisms have six faces that are all rectangles, with a </w:t>
            </w:r>
            <w:r w:rsidRPr="00E807D9">
              <w:rPr>
                <w:color w:val="595959" w:themeColor="text1" w:themeTint="A6"/>
              </w:rPr>
              <w:t>cross-section that is a square.</w:t>
            </w:r>
          </w:p>
          <w:p w14:paraId="20090414" w14:textId="77777777" w:rsidR="00E807D9" w:rsidRPr="00E807D9" w:rsidRDefault="00E807D9" w:rsidP="00E807D9">
            <w:pPr>
              <w:pStyle w:val="ListParagraph"/>
              <w:numPr>
                <w:ilvl w:val="0"/>
                <w:numId w:val="35"/>
              </w:numPr>
              <w:ind w:left="297" w:hanging="297"/>
              <w:rPr>
                <w:color w:val="595959" w:themeColor="text1" w:themeTint="A6"/>
              </w:rPr>
            </w:pPr>
            <w:r w:rsidRPr="00E807D9">
              <w:rPr>
                <w:color w:val="595959" w:themeColor="text1" w:themeTint="A6"/>
              </w:rPr>
              <w:t>Cubes are equal in height, width and le</w:t>
            </w:r>
            <w:r w:rsidRPr="00E807D9">
              <w:rPr>
                <w:color w:val="595959" w:themeColor="text1" w:themeTint="A6"/>
              </w:rPr>
              <w:t>ngth. All six faces are square.</w:t>
            </w:r>
          </w:p>
          <w:p w14:paraId="3428EF2E" w14:textId="79DD6DC1" w:rsidR="00E807D9" w:rsidRPr="00E807D9" w:rsidRDefault="00E807D9" w:rsidP="00E807D9">
            <w:pPr>
              <w:pStyle w:val="ListParagraph"/>
              <w:numPr>
                <w:ilvl w:val="0"/>
                <w:numId w:val="35"/>
              </w:numPr>
              <w:ind w:left="297" w:hanging="297"/>
              <w:rPr>
                <w:color w:val="595959" w:themeColor="text1" w:themeTint="A6"/>
              </w:rPr>
            </w:pPr>
            <w:r w:rsidRPr="00E807D9">
              <w:rPr>
                <w:color w:val="595959" w:themeColor="text1" w:themeTint="A6"/>
              </w:rPr>
              <w:t>Rectangular prisms and cubes, which are also prisms, are called cuboids.</w:t>
            </w:r>
          </w:p>
          <w:p w14:paraId="5BEACD79" w14:textId="77777777" w:rsidR="00E807D9" w:rsidRPr="00E807D9" w:rsidRDefault="00E807D9" w:rsidP="00E807D9">
            <w:pPr>
              <w:pStyle w:val="ListParagraph"/>
              <w:numPr>
                <w:ilvl w:val="0"/>
                <w:numId w:val="35"/>
              </w:numPr>
              <w:ind w:left="297" w:hanging="297"/>
              <w:rPr>
                <w:color w:val="595959" w:themeColor="text1" w:themeTint="A6"/>
              </w:rPr>
            </w:pPr>
            <w:r w:rsidRPr="00E807D9">
              <w:rPr>
                <w:color w:val="595959" w:themeColor="text1" w:themeTint="A6"/>
              </w:rPr>
              <w:t>Look for examples of 3-dimensional shapes in everyday life. Basketballs are spheres. Ice cream cones are cones. A pup tent is a triangular prism. A gift box is a rectangular prism. Dice are cubes.</w:t>
            </w:r>
          </w:p>
          <w:p w14:paraId="026886CE" w14:textId="07EC5611" w:rsidR="00E807D9" w:rsidRPr="00E807D9" w:rsidRDefault="00E807D9" w:rsidP="00E807D9">
            <w:pPr>
              <w:pStyle w:val="ListParagraph"/>
              <w:numPr>
                <w:ilvl w:val="0"/>
                <w:numId w:val="35"/>
              </w:numPr>
              <w:ind w:left="297" w:hanging="297"/>
              <w:rPr>
                <w:sz w:val="20"/>
                <w:szCs w:val="20"/>
              </w:rPr>
            </w:pPr>
            <w:r w:rsidRPr="00E807D9">
              <w:rPr>
                <w:color w:val="595959" w:themeColor="text1" w:themeTint="A6"/>
              </w:rPr>
              <w:t>Make paper examples of various 3-dimensional shapes</w:t>
            </w:r>
            <w:r w:rsidRPr="00E807D9">
              <w:rPr>
                <w:sz w:val="20"/>
                <w:szCs w:val="20"/>
              </w:rPr>
              <w:t>.</w:t>
            </w:r>
          </w:p>
          <w:p w14:paraId="017FC052" w14:textId="4BF6E97B" w:rsidR="008D2AC8" w:rsidRDefault="008D2AC8" w:rsidP="002E741F">
            <w:pPr>
              <w:pStyle w:val="Heading2"/>
              <w:tabs>
                <w:tab w:val="left" w:pos="1026"/>
              </w:tabs>
              <w:rPr>
                <w:b/>
              </w:rPr>
            </w:pPr>
          </w:p>
          <w:p w14:paraId="6CC78EF4" w14:textId="4BB29118" w:rsidR="008D2AC8" w:rsidRPr="00994216" w:rsidRDefault="008D2AC8" w:rsidP="002E741F"/>
        </w:tc>
        <w:tc>
          <w:tcPr>
            <w:tcW w:w="10" w:type="pct"/>
          </w:tcPr>
          <w:p w14:paraId="49B73CE3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19D1A447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414E5DF9" w14:textId="6822CAF9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34ECF168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0C570959" w14:textId="77777777" w:rsidR="008D2AC8" w:rsidRDefault="008D2AC8" w:rsidP="00752C4E">
            <w:pPr>
              <w:ind w:left="804"/>
            </w:pPr>
          </w:p>
        </w:tc>
        <w:tc>
          <w:tcPr>
            <w:tcW w:w="10" w:type="pct"/>
          </w:tcPr>
          <w:p w14:paraId="51B119CD" w14:textId="77777777" w:rsidR="008D2AC8" w:rsidRDefault="008D2AC8" w:rsidP="00752C4E">
            <w:pPr>
              <w:ind w:left="804"/>
            </w:pPr>
          </w:p>
        </w:tc>
        <w:tc>
          <w:tcPr>
            <w:tcW w:w="5" w:type="pct"/>
          </w:tcPr>
          <w:p w14:paraId="3EC4062D" w14:textId="054F63B7" w:rsidR="008D2AC8" w:rsidRDefault="008D2AC8" w:rsidP="00752C4E">
            <w:pPr>
              <w:ind w:left="804"/>
            </w:pPr>
          </w:p>
        </w:tc>
        <w:tc>
          <w:tcPr>
            <w:tcW w:w="222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8D2AC8" w:rsidRDefault="008D2AC8" w:rsidP="006513FB">
            <w:pPr>
              <w:pStyle w:val="Heading2"/>
              <w:rPr>
                <w:b/>
              </w:rPr>
            </w:pPr>
            <w:r>
              <w:rPr>
                <w:b/>
              </w:rPr>
              <w:t>Teacher Guide</w:t>
            </w:r>
          </w:p>
          <w:p w14:paraId="0EDC211D" w14:textId="11F7AB09" w:rsidR="008D2AC8" w:rsidRPr="00983CA0" w:rsidRDefault="008D2AC8" w:rsidP="001D0D3A">
            <w:pPr>
              <w:pStyle w:val="Heading1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Day 1/ Lesson 1</w:t>
            </w:r>
            <w:r w:rsidRPr="00983CA0">
              <w:rPr>
                <w:rFonts w:asciiTheme="minorHAnsi" w:hAnsiTheme="minorHAnsi"/>
                <w:color w:val="595959" w:themeColor="text1" w:themeTint="A6"/>
                <w:sz w:val="18"/>
                <w:szCs w:val="18"/>
              </w:rPr>
              <w:t>: 20mins</w:t>
            </w:r>
          </w:p>
          <w:p w14:paraId="1E96C583" w14:textId="77777777" w:rsidR="00496754" w:rsidRDefault="00496754" w:rsidP="00496754">
            <w:pPr>
              <w:pStyle w:val="Heading1"/>
              <w:numPr>
                <w:ilvl w:val="0"/>
                <w:numId w:val="31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49675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Explain to the class that they will be constructing three-dimensional shapes, including a rectangular prism, square pyramid and cube, out of toothpicks and modeling clay.</w:t>
            </w:r>
          </w:p>
          <w:p w14:paraId="5A09E95B" w14:textId="77777777" w:rsidR="00496754" w:rsidRDefault="00496754" w:rsidP="00496754">
            <w:pPr>
              <w:pStyle w:val="Heading1"/>
              <w:numPr>
                <w:ilvl w:val="0"/>
                <w:numId w:val="31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49675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The teacher will place students into groups of two and explain to them that they will have to work together to successfully build t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heir three-dimensional figures.</w:t>
            </w:r>
          </w:p>
          <w:p w14:paraId="66B1C69F" w14:textId="06AE4F57" w:rsidR="00496754" w:rsidRDefault="00496754" w:rsidP="00496754">
            <w:pPr>
              <w:pStyle w:val="Heading1"/>
              <w:numPr>
                <w:ilvl w:val="0"/>
                <w:numId w:val="31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49675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Both members of the group should have the opportunity to build one of the figures.</w:t>
            </w:r>
          </w:p>
          <w:p w14:paraId="0DE64B94" w14:textId="77777777" w:rsidR="00496754" w:rsidRDefault="00496754" w:rsidP="00496754">
            <w:pPr>
              <w:pStyle w:val="Heading1"/>
              <w:numPr>
                <w:ilvl w:val="0"/>
                <w:numId w:val="31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49675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Once in pairs the teacher will give each pair a reference sheet to display a visual model of the shapes t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he students will need to build.</w:t>
            </w:r>
          </w:p>
          <w:p w14:paraId="6DB5A683" w14:textId="77777777" w:rsidR="00496754" w:rsidRDefault="00496754" w:rsidP="00496754">
            <w:pPr>
              <w:pStyle w:val="Heading1"/>
              <w:numPr>
                <w:ilvl w:val="0"/>
                <w:numId w:val="31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49675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Student pairs will be allowed to begin building the three-dimensional figures listed on their worksheet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.</w:t>
            </w:r>
          </w:p>
          <w:p w14:paraId="4394D091" w14:textId="77777777" w:rsidR="00496754" w:rsidRDefault="00496754" w:rsidP="00496754">
            <w:pPr>
              <w:pStyle w:val="Heading1"/>
              <w:numPr>
                <w:ilvl w:val="0"/>
                <w:numId w:val="31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49675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The teacher will circulate throughout the classroom assisting students when necessary and asking questions to d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etermine student understanding.</w:t>
            </w:r>
          </w:p>
          <w:p w14:paraId="52FBA71A" w14:textId="77777777" w:rsidR="00496754" w:rsidRDefault="00496754" w:rsidP="00496754">
            <w:pPr>
              <w:pStyle w:val="Heading1"/>
              <w:numPr>
                <w:ilvl w:val="0"/>
                <w:numId w:val="31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49675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Some questions to ask could include:</w:t>
            </w:r>
          </w:p>
          <w:p w14:paraId="4AA1A211" w14:textId="77777777" w:rsidR="00496754" w:rsidRDefault="00496754" w:rsidP="00496754">
            <w:pPr>
              <w:pStyle w:val="Heading1"/>
              <w:numPr>
                <w:ilvl w:val="0"/>
                <w:numId w:val="31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49675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Do you have the correct number of vertices for the figure you are building?</w:t>
            </w:r>
          </w:p>
          <w:p w14:paraId="0AAC8AA9" w14:textId="77777777" w:rsidR="00496754" w:rsidRDefault="00496754" w:rsidP="00496754">
            <w:pPr>
              <w:pStyle w:val="Heading1"/>
              <w:numPr>
                <w:ilvl w:val="0"/>
                <w:numId w:val="31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49675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How could you make this two-dimensional figure into a three-dimensional figure?</w:t>
            </w:r>
          </w:p>
          <w:p w14:paraId="4D0FF8F8" w14:textId="77777777" w:rsidR="00496754" w:rsidRDefault="00496754" w:rsidP="00496754">
            <w:pPr>
              <w:pStyle w:val="Heading1"/>
              <w:numPr>
                <w:ilvl w:val="0"/>
                <w:numId w:val="31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49675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Does the three-dimensional figure match the one on your handout?</w:t>
            </w:r>
          </w:p>
          <w:p w14:paraId="59A55192" w14:textId="77777777" w:rsidR="00496754" w:rsidRDefault="00496754" w:rsidP="00496754">
            <w:pPr>
              <w:pStyle w:val="Heading1"/>
              <w:numPr>
                <w:ilvl w:val="0"/>
                <w:numId w:val="31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49675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What figure are you building?</w:t>
            </w:r>
          </w:p>
          <w:p w14:paraId="5C4FAAF3" w14:textId="77777777" w:rsidR="00496754" w:rsidRDefault="00496754" w:rsidP="00496754">
            <w:pPr>
              <w:pStyle w:val="Heading1"/>
              <w:numPr>
                <w:ilvl w:val="0"/>
                <w:numId w:val="31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49675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lastRenderedPageBreak/>
              <w:t xml:space="preserve">As the pairs complete building all three models, the teacher will need to review all three models for accuracy of the shape and that the correct 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number of vertices are visible.</w:t>
            </w:r>
          </w:p>
          <w:p w14:paraId="47DA5C2F" w14:textId="6E68EA4D" w:rsidR="008D2AC8" w:rsidRPr="00496754" w:rsidRDefault="00496754" w:rsidP="00496754">
            <w:pPr>
              <w:pStyle w:val="Heading1"/>
              <w:numPr>
                <w:ilvl w:val="0"/>
                <w:numId w:val="31"/>
              </w:numPr>
              <w:ind w:left="232" w:hanging="232"/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</w:pPr>
            <w:r w:rsidRPr="00496754"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Students who are unable to complete the activity successfully can be assisted by the teacher using guiding qu</w:t>
            </w:r>
            <w:r>
              <w:rPr>
                <w:rFonts w:asciiTheme="minorHAnsi" w:hAnsiTheme="minorHAnsi"/>
                <w:b w:val="0"/>
                <w:color w:val="595959" w:themeColor="text1" w:themeTint="A6"/>
                <w:sz w:val="18"/>
                <w:szCs w:val="18"/>
              </w:rPr>
              <w:t>estions.</w:t>
            </w:r>
          </w:p>
          <w:p w14:paraId="6CA6D161" w14:textId="77777777" w:rsidR="008D2AC8" w:rsidRDefault="008D2AC8" w:rsidP="001D0D3A">
            <w:pPr>
              <w:pStyle w:val="Heading1"/>
            </w:pPr>
          </w:p>
          <w:p w14:paraId="384918AA" w14:textId="56BB69C7" w:rsidR="008D2AC8" w:rsidRDefault="008D2AC8" w:rsidP="001D0D3A">
            <w:pPr>
              <w:pStyle w:val="Heading1"/>
            </w:pPr>
            <w:r>
              <w:t>Guided Practice</w:t>
            </w:r>
          </w:p>
          <w:p w14:paraId="74244BF1" w14:textId="1E35E1DC" w:rsidR="008D2AC8" w:rsidRPr="004D2F47" w:rsidRDefault="00E935B5" w:rsidP="001D0D3A">
            <w:pPr>
              <w:rPr>
                <w:b/>
              </w:rPr>
            </w:pPr>
            <w:r>
              <w:rPr>
                <w:b/>
              </w:rPr>
              <w:t>Day 3/ Lesson 3</w:t>
            </w:r>
            <w:r w:rsidR="008D2AC8" w:rsidRPr="004D2F47">
              <w:rPr>
                <w:b/>
              </w:rPr>
              <w:t>: 20mins</w:t>
            </w:r>
          </w:p>
          <w:p w14:paraId="68DAF965" w14:textId="1F480FC0" w:rsidR="008D2AC8" w:rsidRDefault="005A3DAB" w:rsidP="006063B3">
            <w:pPr>
              <w:pStyle w:val="ListParagraph"/>
              <w:numPr>
                <w:ilvl w:val="0"/>
                <w:numId w:val="36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Properties of 3D shapes;</w:t>
            </w:r>
          </w:p>
          <w:p w14:paraId="493F194D" w14:textId="77777777" w:rsidR="005A3DAB" w:rsidRDefault="005A3DAB" w:rsidP="006063B3">
            <w:pPr>
              <w:pStyle w:val="ListParagraph"/>
              <w:numPr>
                <w:ilvl w:val="0"/>
                <w:numId w:val="36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Cube:</w:t>
            </w:r>
          </w:p>
          <w:p w14:paraId="50C24BD9" w14:textId="77777777" w:rsidR="005A3DAB" w:rsidRDefault="005A3DAB" w:rsidP="006063B3">
            <w:pPr>
              <w:pStyle w:val="ListParagraph"/>
              <w:numPr>
                <w:ilvl w:val="0"/>
                <w:numId w:val="37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6 square faces all the same size.</w:t>
            </w:r>
          </w:p>
          <w:p w14:paraId="24447978" w14:textId="77777777" w:rsidR="005A3DAB" w:rsidRDefault="005A3DAB" w:rsidP="006063B3">
            <w:pPr>
              <w:pStyle w:val="ListParagraph"/>
              <w:numPr>
                <w:ilvl w:val="0"/>
                <w:numId w:val="37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12 edges all the same length.</w:t>
            </w:r>
          </w:p>
          <w:p w14:paraId="548E7272" w14:textId="77777777" w:rsidR="005A3DAB" w:rsidRDefault="005A3DAB" w:rsidP="006063B3">
            <w:pPr>
              <w:pStyle w:val="ListParagraph"/>
              <w:numPr>
                <w:ilvl w:val="0"/>
                <w:numId w:val="37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8 vertices.</w:t>
            </w:r>
          </w:p>
          <w:p w14:paraId="0609BAE8" w14:textId="0ED675A0" w:rsidR="005A3DAB" w:rsidRDefault="005A3DAB" w:rsidP="006063B3">
            <w:pPr>
              <w:pStyle w:val="ListParagraph"/>
              <w:numPr>
                <w:ilvl w:val="0"/>
                <w:numId w:val="37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Its 2D shape is a square.</w:t>
            </w:r>
          </w:p>
          <w:p w14:paraId="6B951C58" w14:textId="626412EC" w:rsidR="005A3DAB" w:rsidRDefault="005A3DAB" w:rsidP="006063B3">
            <w:pPr>
              <w:pStyle w:val="ListParagraph"/>
              <w:numPr>
                <w:ilvl w:val="0"/>
                <w:numId w:val="36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Cuboid:</w:t>
            </w:r>
          </w:p>
          <w:p w14:paraId="2518F4EF" w14:textId="77777777" w:rsidR="005A3DAB" w:rsidRDefault="005A3DAB" w:rsidP="006063B3">
            <w:pPr>
              <w:pStyle w:val="ListParagraph"/>
              <w:numPr>
                <w:ilvl w:val="0"/>
                <w:numId w:val="38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6 rectangular faces.</w:t>
            </w:r>
          </w:p>
          <w:p w14:paraId="1C41DD4C" w14:textId="77777777" w:rsidR="005A3DAB" w:rsidRDefault="005A3DAB" w:rsidP="006063B3">
            <w:pPr>
              <w:pStyle w:val="ListParagraph"/>
              <w:numPr>
                <w:ilvl w:val="0"/>
                <w:numId w:val="38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12 edges.</w:t>
            </w:r>
          </w:p>
          <w:p w14:paraId="39BAF66C" w14:textId="2932D763" w:rsidR="005A3DAB" w:rsidRDefault="005A3DAB" w:rsidP="006063B3">
            <w:pPr>
              <w:pStyle w:val="ListParagraph"/>
              <w:numPr>
                <w:ilvl w:val="0"/>
                <w:numId w:val="38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8 vertices.</w:t>
            </w:r>
          </w:p>
          <w:p w14:paraId="380A7C73" w14:textId="303A3E90" w:rsidR="005A3DAB" w:rsidRDefault="005A3DAB" w:rsidP="006063B3">
            <w:pPr>
              <w:pStyle w:val="ListParagraph"/>
              <w:numPr>
                <w:ilvl w:val="0"/>
                <w:numId w:val="38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Its 2D shape is a rectangle.</w:t>
            </w:r>
          </w:p>
          <w:p w14:paraId="0068D43F" w14:textId="34BAA506" w:rsidR="005A3DAB" w:rsidRDefault="005A3DAB" w:rsidP="006063B3">
            <w:pPr>
              <w:pStyle w:val="ListParagraph"/>
              <w:numPr>
                <w:ilvl w:val="0"/>
                <w:numId w:val="36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Sphere:</w:t>
            </w:r>
          </w:p>
          <w:p w14:paraId="30F03F43" w14:textId="77777777" w:rsidR="005A3DAB" w:rsidRDefault="005A3DAB" w:rsidP="006063B3">
            <w:pPr>
              <w:pStyle w:val="ListParagraph"/>
              <w:numPr>
                <w:ilvl w:val="0"/>
                <w:numId w:val="39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 perfectly round 3D shape, like a ball.</w:t>
            </w:r>
          </w:p>
          <w:p w14:paraId="67DD2F44" w14:textId="4CDC8FAB" w:rsidR="005A3DAB" w:rsidRDefault="005A3DAB" w:rsidP="006063B3">
            <w:pPr>
              <w:pStyle w:val="ListParagraph"/>
              <w:numPr>
                <w:ilvl w:val="0"/>
                <w:numId w:val="39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It has only one curved face.</w:t>
            </w:r>
          </w:p>
          <w:p w14:paraId="17212853" w14:textId="77777777" w:rsidR="005A3DAB" w:rsidRDefault="005A3DAB" w:rsidP="006063B3">
            <w:pPr>
              <w:pStyle w:val="ListParagraph"/>
              <w:numPr>
                <w:ilvl w:val="0"/>
                <w:numId w:val="39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Its 2D shape is a circle.</w:t>
            </w:r>
          </w:p>
          <w:p w14:paraId="2AF7BD6E" w14:textId="76CAA7EB" w:rsidR="005A3DAB" w:rsidRDefault="005A3DAB" w:rsidP="006063B3">
            <w:pPr>
              <w:pStyle w:val="ListParagraph"/>
              <w:numPr>
                <w:ilvl w:val="0"/>
                <w:numId w:val="36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Cone:</w:t>
            </w:r>
          </w:p>
          <w:p w14:paraId="7FFA614C" w14:textId="77777777" w:rsidR="005A3DAB" w:rsidRDefault="005A3DAB" w:rsidP="006063B3">
            <w:pPr>
              <w:pStyle w:val="ListParagraph"/>
              <w:numPr>
                <w:ilvl w:val="0"/>
                <w:numId w:val="40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Has a circle at its base and a pointed vertex.</w:t>
            </w:r>
          </w:p>
          <w:p w14:paraId="1C478051" w14:textId="77777777" w:rsidR="005A3DAB" w:rsidRDefault="005A3DAB" w:rsidP="006063B3">
            <w:pPr>
              <w:pStyle w:val="ListParagraph"/>
              <w:numPr>
                <w:ilvl w:val="0"/>
                <w:numId w:val="40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Has 2 faces.</w:t>
            </w:r>
          </w:p>
          <w:p w14:paraId="25346433" w14:textId="5CD8588C" w:rsidR="005A3DAB" w:rsidRDefault="005A3DAB" w:rsidP="006063B3">
            <w:pPr>
              <w:pStyle w:val="ListParagraph"/>
              <w:numPr>
                <w:ilvl w:val="0"/>
                <w:numId w:val="36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Cylinder:</w:t>
            </w:r>
          </w:p>
          <w:p w14:paraId="50142EAB" w14:textId="77777777" w:rsidR="005A3DAB" w:rsidRDefault="005A3DAB" w:rsidP="006063B3">
            <w:pPr>
              <w:pStyle w:val="ListParagraph"/>
              <w:numPr>
                <w:ilvl w:val="0"/>
                <w:numId w:val="41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Circular ends of equal size.</w:t>
            </w:r>
          </w:p>
          <w:p w14:paraId="21272A5B" w14:textId="26047CC0" w:rsidR="005A3DAB" w:rsidRDefault="005A3DAB" w:rsidP="006063B3">
            <w:pPr>
              <w:pStyle w:val="ListParagraph"/>
              <w:numPr>
                <w:ilvl w:val="0"/>
                <w:numId w:val="41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2 edges.</w:t>
            </w:r>
          </w:p>
          <w:p w14:paraId="5A476130" w14:textId="77777777" w:rsidR="005A3DAB" w:rsidRDefault="005A3DAB" w:rsidP="006063B3">
            <w:pPr>
              <w:pStyle w:val="ListParagraph"/>
              <w:numPr>
                <w:ilvl w:val="0"/>
                <w:numId w:val="41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3 faces.</w:t>
            </w:r>
          </w:p>
          <w:p w14:paraId="61783D22" w14:textId="77777777" w:rsidR="005A3DAB" w:rsidRDefault="005A3DAB" w:rsidP="006063B3">
            <w:pPr>
              <w:pStyle w:val="ListParagraph"/>
              <w:numPr>
                <w:ilvl w:val="0"/>
                <w:numId w:val="41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0 vertices.</w:t>
            </w:r>
          </w:p>
          <w:p w14:paraId="6AB96FAD" w14:textId="793DE460" w:rsidR="005A3DAB" w:rsidRDefault="005A3DAB" w:rsidP="006063B3">
            <w:pPr>
              <w:pStyle w:val="ListParagraph"/>
              <w:numPr>
                <w:ilvl w:val="0"/>
                <w:numId w:val="36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Square base Pyramid:</w:t>
            </w:r>
          </w:p>
          <w:p w14:paraId="131AC8C2" w14:textId="77777777" w:rsidR="005A3DAB" w:rsidRDefault="005A3DAB" w:rsidP="006063B3">
            <w:pPr>
              <w:pStyle w:val="ListParagraph"/>
              <w:numPr>
                <w:ilvl w:val="0"/>
                <w:numId w:val="42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Has a square base-face 1.</w:t>
            </w:r>
          </w:p>
          <w:p w14:paraId="1CA9948A" w14:textId="77777777" w:rsidR="005A3DAB" w:rsidRDefault="005A3DAB" w:rsidP="006063B3">
            <w:pPr>
              <w:pStyle w:val="ListParagraph"/>
              <w:numPr>
                <w:ilvl w:val="0"/>
                <w:numId w:val="42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lastRenderedPageBreak/>
              <w:t>4 triangular faces.</w:t>
            </w:r>
          </w:p>
          <w:p w14:paraId="0CA8C59A" w14:textId="4D37E648" w:rsidR="005A3DAB" w:rsidRDefault="005A3DAB" w:rsidP="006063B3">
            <w:pPr>
              <w:pStyle w:val="ListParagraph"/>
              <w:numPr>
                <w:ilvl w:val="0"/>
                <w:numId w:val="42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5 faces in total.</w:t>
            </w:r>
          </w:p>
          <w:p w14:paraId="69EDEE65" w14:textId="77777777" w:rsidR="005A3DAB" w:rsidRDefault="005A3DAB" w:rsidP="006063B3">
            <w:pPr>
              <w:pStyle w:val="ListParagraph"/>
              <w:numPr>
                <w:ilvl w:val="0"/>
                <w:numId w:val="42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8 edges.</w:t>
            </w:r>
          </w:p>
          <w:p w14:paraId="06640D1A" w14:textId="701E15EB" w:rsidR="005A3DAB" w:rsidRPr="002C7924" w:rsidRDefault="005A3DAB" w:rsidP="006063B3">
            <w:pPr>
              <w:pStyle w:val="ListParagraph"/>
              <w:numPr>
                <w:ilvl w:val="0"/>
                <w:numId w:val="42"/>
              </w:numPr>
              <w:ind w:left="232" w:hanging="23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5 vertices.</w:t>
            </w:r>
          </w:p>
          <w:p w14:paraId="7F840C8E" w14:textId="77777777" w:rsidR="008D2AC8" w:rsidRDefault="008D2AC8" w:rsidP="00CD4D2B">
            <w:pPr>
              <w:rPr>
                <w:b/>
              </w:rPr>
            </w:pPr>
          </w:p>
          <w:p w14:paraId="6A226B23" w14:textId="77777777" w:rsidR="008D2AC8" w:rsidRDefault="008D2AC8" w:rsidP="00CD4D2B">
            <w:pPr>
              <w:rPr>
                <w:b/>
              </w:rPr>
            </w:pPr>
          </w:p>
          <w:p w14:paraId="5930AB1C" w14:textId="2E79F312" w:rsidR="008D2AC8" w:rsidRDefault="008D2AC8" w:rsidP="00CD4D2B">
            <w:pPr>
              <w:rPr>
                <w:b/>
              </w:rPr>
            </w:pPr>
          </w:p>
          <w:p w14:paraId="176EC58E" w14:textId="77777777" w:rsidR="008D2AC8" w:rsidRDefault="008D2AC8" w:rsidP="00CD4D2B">
            <w:pPr>
              <w:rPr>
                <w:b/>
              </w:rPr>
            </w:pPr>
          </w:p>
          <w:p w14:paraId="172C762A" w14:textId="77777777" w:rsidR="008D2AC8" w:rsidRDefault="008D2AC8" w:rsidP="00CD4D2B">
            <w:pPr>
              <w:rPr>
                <w:b/>
              </w:rPr>
            </w:pPr>
          </w:p>
          <w:p w14:paraId="56B68BC1" w14:textId="77777777" w:rsidR="008D2AC8" w:rsidRPr="000529DC" w:rsidRDefault="008D2AC8" w:rsidP="00971415"/>
          <w:p w14:paraId="189FA8B0" w14:textId="77777777" w:rsidR="008D2AC8" w:rsidRPr="000529DC" w:rsidRDefault="008D2AC8" w:rsidP="00971415"/>
          <w:p w14:paraId="5135F22C" w14:textId="77777777" w:rsidR="008D2AC8" w:rsidRPr="000529DC" w:rsidRDefault="008D2AC8" w:rsidP="00971415"/>
          <w:p w14:paraId="012DB69B" w14:textId="40171964" w:rsidR="008D2AC8" w:rsidRPr="00971415" w:rsidRDefault="008D2AC8" w:rsidP="00971415">
            <w:pPr>
              <w:rPr>
                <w:b/>
              </w:rPr>
            </w:pPr>
          </w:p>
        </w:tc>
      </w:tr>
      <w:tr w:rsidR="008D2AC8" w14:paraId="544156AA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4DBFB4B" w14:textId="0F9B5D42" w:rsidR="002E741F" w:rsidRPr="004D2F47" w:rsidRDefault="002E741F" w:rsidP="002E741F">
            <w:pPr>
              <w:spacing w:after="40" w:line="240" w:lineRule="auto"/>
              <w:outlineLvl w:val="0"/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</w:pPr>
            <w:r w:rsidRPr="004D2F47">
              <w:rPr>
                <w:rFonts w:ascii="Cambria" w:eastAsia="Times New Roman" w:hAnsi="Cambria" w:cs="Times New Roman"/>
                <w:b/>
                <w:bCs/>
                <w:color w:val="F16522"/>
                <w:sz w:val="20"/>
                <w:szCs w:val="20"/>
              </w:rPr>
              <w:lastRenderedPageBreak/>
              <w:t>Summary</w:t>
            </w:r>
          </w:p>
          <w:p w14:paraId="3C1F15FD" w14:textId="77777777" w:rsidR="008D2AC8" w:rsidRDefault="00A518DA" w:rsidP="00590CE0">
            <w:pPr>
              <w:pStyle w:val="ListParagraph"/>
              <w:numPr>
                <w:ilvl w:val="0"/>
                <w:numId w:val="45"/>
              </w:numPr>
              <w:ind w:left="180" w:hanging="180"/>
            </w:pPr>
            <w:r>
              <w:t>Ask students randoml</w:t>
            </w:r>
            <w:r w:rsidR="00590CE0">
              <w:t>y about 3D shapes.</w:t>
            </w:r>
          </w:p>
          <w:p w14:paraId="42B08F4E" w14:textId="5655785A" w:rsidR="00590CE0" w:rsidRPr="00485065" w:rsidRDefault="00590CE0" w:rsidP="00590CE0">
            <w:pPr>
              <w:pStyle w:val="ListParagraph"/>
              <w:numPr>
                <w:ilvl w:val="0"/>
                <w:numId w:val="45"/>
              </w:numPr>
              <w:ind w:left="180" w:hanging="180"/>
            </w:pPr>
            <w:r>
              <w:t>Teacher go over it with students to assess if they understand fully.</w:t>
            </w:r>
          </w:p>
        </w:tc>
        <w:tc>
          <w:tcPr>
            <w:tcW w:w="10" w:type="pct"/>
          </w:tcPr>
          <w:p w14:paraId="01CB9F10" w14:textId="77777777" w:rsidR="008D2AC8" w:rsidRDefault="008D2AC8"/>
        </w:tc>
        <w:tc>
          <w:tcPr>
            <w:tcW w:w="10" w:type="pct"/>
          </w:tcPr>
          <w:p w14:paraId="48D34CE7" w14:textId="60F7141E" w:rsidR="008D2AC8" w:rsidRDefault="008D2AC8"/>
        </w:tc>
        <w:tc>
          <w:tcPr>
            <w:tcW w:w="10" w:type="pct"/>
          </w:tcPr>
          <w:p w14:paraId="3DD531F9" w14:textId="5EF71AFD" w:rsidR="008D2AC8" w:rsidRDefault="008D2AC8"/>
        </w:tc>
        <w:tc>
          <w:tcPr>
            <w:tcW w:w="10" w:type="pct"/>
          </w:tcPr>
          <w:p w14:paraId="6E5B72CC" w14:textId="6DF3D23C" w:rsidR="008D2AC8" w:rsidRDefault="008D2AC8"/>
        </w:tc>
        <w:tc>
          <w:tcPr>
            <w:tcW w:w="10" w:type="pct"/>
          </w:tcPr>
          <w:p w14:paraId="0A767BD4" w14:textId="7D9F9671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E793B58" w14:textId="7B948EFC" w:rsidR="008D2AC8" w:rsidRPr="00590CE0" w:rsidRDefault="008D2AC8" w:rsidP="00590CE0">
            <w:pPr>
              <w:rPr>
                <w:rFonts w:asciiTheme="majorHAnsi" w:hAnsiTheme="majorHAnsi"/>
                <w:b/>
                <w:color w:val="F16522" w:themeColor="accent1"/>
                <w:sz w:val="20"/>
                <w:szCs w:val="20"/>
              </w:rPr>
            </w:pPr>
          </w:p>
        </w:tc>
        <w:tc>
          <w:tcPr>
            <w:tcW w:w="10" w:type="pct"/>
          </w:tcPr>
          <w:p w14:paraId="5BDFD83F" w14:textId="77777777" w:rsidR="008D2AC8" w:rsidRDefault="008D2AC8"/>
        </w:tc>
        <w:tc>
          <w:tcPr>
            <w:tcW w:w="10" w:type="pct"/>
          </w:tcPr>
          <w:p w14:paraId="50A82D8F" w14:textId="77777777" w:rsidR="008D2AC8" w:rsidRDefault="008D2AC8"/>
        </w:tc>
        <w:tc>
          <w:tcPr>
            <w:tcW w:w="10" w:type="pct"/>
          </w:tcPr>
          <w:p w14:paraId="6F8A4123" w14:textId="1A97E7E6" w:rsidR="008D2AC8" w:rsidRDefault="008D2AC8"/>
        </w:tc>
        <w:tc>
          <w:tcPr>
            <w:tcW w:w="10" w:type="pct"/>
          </w:tcPr>
          <w:p w14:paraId="78818A93" w14:textId="77777777" w:rsidR="008D2AC8" w:rsidRDefault="008D2AC8"/>
        </w:tc>
        <w:tc>
          <w:tcPr>
            <w:tcW w:w="10" w:type="pct"/>
          </w:tcPr>
          <w:p w14:paraId="7C5C3110" w14:textId="77777777" w:rsidR="008D2AC8" w:rsidRDefault="008D2AC8"/>
        </w:tc>
        <w:tc>
          <w:tcPr>
            <w:tcW w:w="10" w:type="pct"/>
          </w:tcPr>
          <w:p w14:paraId="00112C16" w14:textId="77777777" w:rsidR="008D2AC8" w:rsidRDefault="008D2AC8"/>
        </w:tc>
        <w:tc>
          <w:tcPr>
            <w:tcW w:w="5" w:type="pct"/>
          </w:tcPr>
          <w:p w14:paraId="0BE69C2D" w14:textId="1237C1C4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5865C60" w14:textId="77777777" w:rsidR="008D2AC8" w:rsidRDefault="007F1E96" w:rsidP="00EB2FF3">
            <w:pPr>
              <w:rPr>
                <w:rFonts w:asciiTheme="majorHAnsi" w:hAnsiTheme="majorHAnsi"/>
                <w:b/>
                <w:color w:val="F16522" w:themeColor="accent1"/>
                <w:sz w:val="20"/>
                <w:szCs w:val="20"/>
              </w:rPr>
            </w:pPr>
            <w:r w:rsidRPr="007F1E96">
              <w:rPr>
                <w:rFonts w:asciiTheme="majorHAnsi" w:hAnsiTheme="majorHAnsi"/>
                <w:b/>
                <w:color w:val="F16522" w:themeColor="accent1"/>
                <w:sz w:val="20"/>
                <w:szCs w:val="20"/>
              </w:rPr>
              <w:t>Assessment Activity</w:t>
            </w:r>
          </w:p>
          <w:p w14:paraId="10CF43A0" w14:textId="77777777" w:rsidR="008040AA" w:rsidRDefault="008040AA" w:rsidP="00EB2FF3">
            <w:pPr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Assess if students can;</w:t>
            </w:r>
          </w:p>
          <w:p w14:paraId="290231E8" w14:textId="128079C9" w:rsidR="008040AA" w:rsidRPr="008040AA" w:rsidRDefault="008040AA" w:rsidP="008040AA">
            <w:pPr>
              <w:pStyle w:val="ListParagraph"/>
              <w:numPr>
                <w:ilvl w:val="0"/>
                <w:numId w:val="43"/>
              </w:numPr>
              <w:ind w:left="142" w:hanging="142"/>
              <w:rPr>
                <w:color w:val="595959" w:themeColor="text1" w:themeTint="A6"/>
              </w:rPr>
            </w:pPr>
            <w:r>
              <w:rPr>
                <w:color w:val="595959" w:themeColor="text1" w:themeTint="A6"/>
              </w:rPr>
              <w:t>D</w:t>
            </w:r>
            <w:r w:rsidRPr="008040AA">
              <w:rPr>
                <w:color w:val="595959" w:themeColor="text1" w:themeTint="A6"/>
              </w:rPr>
              <w:t>escribe and classify faces of solid figures as specific polygons</w:t>
            </w:r>
            <w:r>
              <w:rPr>
                <w:color w:val="595959" w:themeColor="text1" w:themeTint="A6"/>
              </w:rPr>
              <w:t xml:space="preserve"> correctly.</w:t>
            </w:r>
          </w:p>
        </w:tc>
      </w:tr>
      <w:tr w:rsidR="008D2AC8" w14:paraId="2739C41C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A620AD1" w:rsidR="008D2AC8" w:rsidRPr="001F4D29" w:rsidRDefault="008D2AC8" w:rsidP="002E741F">
            <w:pPr>
              <w:spacing w:after="40" w:line="240" w:lineRule="auto"/>
              <w:outlineLvl w:val="0"/>
            </w:pPr>
          </w:p>
        </w:tc>
        <w:tc>
          <w:tcPr>
            <w:tcW w:w="10" w:type="pct"/>
          </w:tcPr>
          <w:p w14:paraId="0DF3F8E2" w14:textId="77777777" w:rsidR="008D2AC8" w:rsidRDefault="008D2AC8"/>
        </w:tc>
        <w:tc>
          <w:tcPr>
            <w:tcW w:w="10" w:type="pct"/>
          </w:tcPr>
          <w:p w14:paraId="679650D6" w14:textId="7BA1EC52" w:rsidR="008D2AC8" w:rsidRDefault="008D2AC8"/>
        </w:tc>
        <w:tc>
          <w:tcPr>
            <w:tcW w:w="10" w:type="pct"/>
          </w:tcPr>
          <w:p w14:paraId="6B9758E3" w14:textId="6D3A1075" w:rsidR="008D2AC8" w:rsidRDefault="008D2AC8"/>
        </w:tc>
        <w:tc>
          <w:tcPr>
            <w:tcW w:w="10" w:type="pct"/>
          </w:tcPr>
          <w:p w14:paraId="2422CDC4" w14:textId="36EADFC5" w:rsidR="008D2AC8" w:rsidRDefault="008D2AC8"/>
        </w:tc>
        <w:tc>
          <w:tcPr>
            <w:tcW w:w="10" w:type="pct"/>
          </w:tcPr>
          <w:p w14:paraId="37519F10" w14:textId="454FDECA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6BDDF0C" w14:textId="0BD22B28" w:rsidR="00EB2F71" w:rsidRPr="004D2F47" w:rsidRDefault="00EB2F71" w:rsidP="00EB2F71">
            <w:pPr>
              <w:pStyle w:val="Heading2"/>
              <w:rPr>
                <w:b/>
              </w:rPr>
            </w:pPr>
          </w:p>
          <w:p w14:paraId="515003DA" w14:textId="3A6B26DB" w:rsidR="008D2AC8" w:rsidRPr="002F4915" w:rsidRDefault="008D2AC8" w:rsidP="002F4915">
            <w:pPr>
              <w:rPr>
                <w:b/>
              </w:rPr>
            </w:pPr>
          </w:p>
        </w:tc>
        <w:tc>
          <w:tcPr>
            <w:tcW w:w="10" w:type="pct"/>
          </w:tcPr>
          <w:p w14:paraId="51BD857A" w14:textId="77777777" w:rsidR="008D2AC8" w:rsidRDefault="008D2AC8"/>
        </w:tc>
        <w:tc>
          <w:tcPr>
            <w:tcW w:w="10" w:type="pct"/>
          </w:tcPr>
          <w:p w14:paraId="1C67A2D3" w14:textId="77777777" w:rsidR="008D2AC8" w:rsidRDefault="008D2AC8"/>
        </w:tc>
        <w:tc>
          <w:tcPr>
            <w:tcW w:w="10" w:type="pct"/>
          </w:tcPr>
          <w:p w14:paraId="4849F23E" w14:textId="5EE899F8" w:rsidR="008D2AC8" w:rsidRDefault="008D2AC8"/>
        </w:tc>
        <w:tc>
          <w:tcPr>
            <w:tcW w:w="10" w:type="pct"/>
          </w:tcPr>
          <w:p w14:paraId="623108FD" w14:textId="77777777" w:rsidR="008D2AC8" w:rsidRDefault="008D2AC8"/>
        </w:tc>
        <w:tc>
          <w:tcPr>
            <w:tcW w:w="10" w:type="pct"/>
          </w:tcPr>
          <w:p w14:paraId="7BBAF050" w14:textId="77777777" w:rsidR="008D2AC8" w:rsidRDefault="008D2AC8"/>
        </w:tc>
        <w:tc>
          <w:tcPr>
            <w:tcW w:w="10" w:type="pct"/>
          </w:tcPr>
          <w:p w14:paraId="5F2497BD" w14:textId="77777777" w:rsidR="008D2AC8" w:rsidRDefault="008D2AC8"/>
        </w:tc>
        <w:tc>
          <w:tcPr>
            <w:tcW w:w="5" w:type="pct"/>
          </w:tcPr>
          <w:p w14:paraId="05B09046" w14:textId="2DD4FE18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8D2AC8" w:rsidRDefault="008D2AC8" w:rsidP="007F1E96">
            <w:pPr>
              <w:pStyle w:val="Heading2"/>
            </w:pPr>
          </w:p>
        </w:tc>
      </w:tr>
      <w:tr w:rsidR="008D2AC8" w14:paraId="7185304E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8D2AC8" w:rsidRPr="00F208E3" w:rsidRDefault="008D2AC8" w:rsidP="00BB5607">
            <w:pPr>
              <w:pStyle w:val="ListParagraph"/>
              <w:ind w:left="142"/>
            </w:pPr>
          </w:p>
        </w:tc>
        <w:tc>
          <w:tcPr>
            <w:tcW w:w="10" w:type="pct"/>
          </w:tcPr>
          <w:p w14:paraId="02AEBC9C" w14:textId="77777777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278D2536" w14:textId="639FC0A7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5201107D" w14:textId="0CA81729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3E9EA32A" w14:textId="2839F1E1" w:rsidR="008D2AC8" w:rsidRDefault="008D2AC8" w:rsidP="00287F69">
            <w:pPr>
              <w:pStyle w:val="Heading2"/>
            </w:pPr>
          </w:p>
        </w:tc>
        <w:tc>
          <w:tcPr>
            <w:tcW w:w="10" w:type="pct"/>
          </w:tcPr>
          <w:p w14:paraId="21473C1E" w14:textId="663C9EA2" w:rsidR="008D2AC8" w:rsidRDefault="008D2AC8" w:rsidP="00287F69">
            <w:pPr>
              <w:pStyle w:val="Heading2"/>
            </w:pPr>
          </w:p>
        </w:tc>
        <w:tc>
          <w:tcPr>
            <w:tcW w:w="16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8D2AC8" w:rsidRPr="00287F69" w:rsidRDefault="008D2AC8" w:rsidP="00BB5607">
            <w:pPr>
              <w:pStyle w:val="ListParagraph"/>
              <w:ind w:left="160"/>
            </w:pPr>
          </w:p>
        </w:tc>
        <w:tc>
          <w:tcPr>
            <w:tcW w:w="10" w:type="pct"/>
          </w:tcPr>
          <w:p w14:paraId="6BFED470" w14:textId="77777777" w:rsidR="008D2AC8" w:rsidRDefault="008D2AC8"/>
        </w:tc>
        <w:tc>
          <w:tcPr>
            <w:tcW w:w="10" w:type="pct"/>
          </w:tcPr>
          <w:p w14:paraId="40B3AD18" w14:textId="77777777" w:rsidR="008D2AC8" w:rsidRDefault="008D2AC8"/>
        </w:tc>
        <w:tc>
          <w:tcPr>
            <w:tcW w:w="10" w:type="pct"/>
          </w:tcPr>
          <w:p w14:paraId="22764020" w14:textId="4EDE496D" w:rsidR="008D2AC8" w:rsidRDefault="008D2AC8"/>
        </w:tc>
        <w:tc>
          <w:tcPr>
            <w:tcW w:w="10" w:type="pct"/>
          </w:tcPr>
          <w:p w14:paraId="4D352568" w14:textId="77777777" w:rsidR="008D2AC8" w:rsidRDefault="008D2AC8"/>
        </w:tc>
        <w:tc>
          <w:tcPr>
            <w:tcW w:w="10" w:type="pct"/>
          </w:tcPr>
          <w:p w14:paraId="60C965CB" w14:textId="77777777" w:rsidR="008D2AC8" w:rsidRDefault="008D2AC8"/>
        </w:tc>
        <w:tc>
          <w:tcPr>
            <w:tcW w:w="10" w:type="pct"/>
          </w:tcPr>
          <w:p w14:paraId="792E0480" w14:textId="77777777" w:rsidR="008D2AC8" w:rsidRDefault="008D2AC8"/>
        </w:tc>
        <w:tc>
          <w:tcPr>
            <w:tcW w:w="5" w:type="pct"/>
          </w:tcPr>
          <w:p w14:paraId="79D27C9D" w14:textId="19DE1DE8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8D2AC8" w:rsidRDefault="008D2AC8"/>
        </w:tc>
      </w:tr>
      <w:tr w:rsidR="008D2AC8" w14:paraId="0F1361F9" w14:textId="77777777" w:rsidTr="008D2AC8">
        <w:trPr>
          <w:trHeight w:val="893"/>
        </w:trPr>
        <w:tc>
          <w:tcPr>
            <w:tcW w:w="104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7771D6D3" w:rsidR="008D2AC8" w:rsidRPr="00EA5BCA" w:rsidRDefault="008D2AC8" w:rsidP="00EB2F71">
            <w:pPr>
              <w:pStyle w:val="Heading2"/>
            </w:pPr>
          </w:p>
        </w:tc>
        <w:tc>
          <w:tcPr>
            <w:tcW w:w="10" w:type="pct"/>
          </w:tcPr>
          <w:p w14:paraId="3193A9F2" w14:textId="77777777" w:rsidR="008D2AC8" w:rsidRDefault="008D2AC8"/>
        </w:tc>
        <w:tc>
          <w:tcPr>
            <w:tcW w:w="10" w:type="pct"/>
          </w:tcPr>
          <w:p w14:paraId="6783D820" w14:textId="04865C68" w:rsidR="008D2AC8" w:rsidRDefault="008D2AC8"/>
        </w:tc>
        <w:tc>
          <w:tcPr>
            <w:tcW w:w="10" w:type="pct"/>
          </w:tcPr>
          <w:p w14:paraId="44FF0FA2" w14:textId="6CD94DA0" w:rsidR="008D2AC8" w:rsidRDefault="008D2AC8"/>
        </w:tc>
        <w:tc>
          <w:tcPr>
            <w:tcW w:w="10" w:type="pct"/>
          </w:tcPr>
          <w:p w14:paraId="2D51294D" w14:textId="0DE27DC1" w:rsidR="008D2AC8" w:rsidRDefault="008D2AC8"/>
        </w:tc>
        <w:tc>
          <w:tcPr>
            <w:tcW w:w="10" w:type="pct"/>
          </w:tcPr>
          <w:p w14:paraId="5F1D2F44" w14:textId="66E654D4" w:rsidR="008D2AC8" w:rsidRDefault="008D2AC8"/>
        </w:tc>
        <w:tc>
          <w:tcPr>
            <w:tcW w:w="16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8D2AC8" w:rsidRDefault="008D2AC8"/>
        </w:tc>
        <w:tc>
          <w:tcPr>
            <w:tcW w:w="10" w:type="pct"/>
          </w:tcPr>
          <w:p w14:paraId="794C23F4" w14:textId="77777777" w:rsidR="008D2AC8" w:rsidRDefault="008D2AC8"/>
        </w:tc>
        <w:tc>
          <w:tcPr>
            <w:tcW w:w="10" w:type="pct"/>
          </w:tcPr>
          <w:p w14:paraId="67BF5F86" w14:textId="77777777" w:rsidR="008D2AC8" w:rsidRDefault="008D2AC8"/>
        </w:tc>
        <w:tc>
          <w:tcPr>
            <w:tcW w:w="10" w:type="pct"/>
          </w:tcPr>
          <w:p w14:paraId="266F2DD5" w14:textId="48044B08" w:rsidR="008D2AC8" w:rsidRDefault="008D2AC8"/>
        </w:tc>
        <w:tc>
          <w:tcPr>
            <w:tcW w:w="10" w:type="pct"/>
          </w:tcPr>
          <w:p w14:paraId="24935333" w14:textId="77777777" w:rsidR="008D2AC8" w:rsidRDefault="008D2AC8"/>
        </w:tc>
        <w:tc>
          <w:tcPr>
            <w:tcW w:w="10" w:type="pct"/>
          </w:tcPr>
          <w:p w14:paraId="732E9798" w14:textId="77777777" w:rsidR="008D2AC8" w:rsidRDefault="008D2AC8"/>
        </w:tc>
        <w:tc>
          <w:tcPr>
            <w:tcW w:w="10" w:type="pct"/>
          </w:tcPr>
          <w:p w14:paraId="56010DBA" w14:textId="77777777" w:rsidR="008D2AC8" w:rsidRDefault="008D2AC8"/>
        </w:tc>
        <w:tc>
          <w:tcPr>
            <w:tcW w:w="5" w:type="pct"/>
          </w:tcPr>
          <w:p w14:paraId="2AF7B3E2" w14:textId="756F9DAE" w:rsidR="008D2AC8" w:rsidRDefault="008D2AC8"/>
        </w:tc>
        <w:tc>
          <w:tcPr>
            <w:tcW w:w="222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8D2AC8" w:rsidRDefault="008D2AC8"/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B249D" w14:textId="77777777" w:rsidR="00DB4E6C" w:rsidRDefault="00DB4E6C">
      <w:pPr>
        <w:spacing w:before="0" w:after="0" w:line="240" w:lineRule="auto"/>
      </w:pPr>
      <w:r>
        <w:separator/>
      </w:r>
    </w:p>
  </w:endnote>
  <w:endnote w:type="continuationSeparator" w:id="0">
    <w:p w14:paraId="4250FD0C" w14:textId="77777777" w:rsidR="00DB4E6C" w:rsidRDefault="00DB4E6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B7ACC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C8DFAB" w14:textId="77777777" w:rsidR="00DB4E6C" w:rsidRDefault="00DB4E6C">
      <w:pPr>
        <w:spacing w:before="0" w:after="0" w:line="240" w:lineRule="auto"/>
      </w:pPr>
      <w:r>
        <w:separator/>
      </w:r>
    </w:p>
  </w:footnote>
  <w:footnote w:type="continuationSeparator" w:id="0">
    <w:p w14:paraId="3A5E22C8" w14:textId="77777777" w:rsidR="00DB4E6C" w:rsidRDefault="00DB4E6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2FF10E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91D93"/>
    <w:multiLevelType w:val="hybridMultilevel"/>
    <w:tmpl w:val="7056F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595397"/>
    <w:multiLevelType w:val="hybridMultilevel"/>
    <w:tmpl w:val="C5D2A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33008E"/>
    <w:multiLevelType w:val="hybridMultilevel"/>
    <w:tmpl w:val="42669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062C1F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01E35"/>
    <w:multiLevelType w:val="hybridMultilevel"/>
    <w:tmpl w:val="0B18E908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2881A3A"/>
    <w:multiLevelType w:val="hybridMultilevel"/>
    <w:tmpl w:val="27E0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1D7B4A"/>
    <w:multiLevelType w:val="hybridMultilevel"/>
    <w:tmpl w:val="BDE47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3A6149"/>
    <w:multiLevelType w:val="hybridMultilevel"/>
    <w:tmpl w:val="8D64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8C2B7D"/>
    <w:multiLevelType w:val="hybridMultilevel"/>
    <w:tmpl w:val="206E9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0157E5"/>
    <w:multiLevelType w:val="hybridMultilevel"/>
    <w:tmpl w:val="5FF6C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3C7237"/>
    <w:multiLevelType w:val="hybridMultilevel"/>
    <w:tmpl w:val="CF2EB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A9017AE"/>
    <w:multiLevelType w:val="hybridMultilevel"/>
    <w:tmpl w:val="FE94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45333C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664D9F"/>
    <w:multiLevelType w:val="hybridMultilevel"/>
    <w:tmpl w:val="1300487C"/>
    <w:lvl w:ilvl="0" w:tplc="3342F65E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24">
    <w:nsid w:val="38957DB7"/>
    <w:multiLevelType w:val="hybridMultilevel"/>
    <w:tmpl w:val="60FAC5AA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5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EAA4604"/>
    <w:multiLevelType w:val="hybridMultilevel"/>
    <w:tmpl w:val="94502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6B522B"/>
    <w:multiLevelType w:val="hybridMultilevel"/>
    <w:tmpl w:val="21482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6AC081B"/>
    <w:multiLevelType w:val="hybridMultilevel"/>
    <w:tmpl w:val="273EFA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84428A8"/>
    <w:multiLevelType w:val="hybridMultilevel"/>
    <w:tmpl w:val="04E89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9004B8C"/>
    <w:multiLevelType w:val="hybridMultilevel"/>
    <w:tmpl w:val="EAEE6BA2"/>
    <w:lvl w:ilvl="0" w:tplc="1E04DC8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1">
    <w:nsid w:val="4E0E3ABC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27C381A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B47057"/>
    <w:multiLevelType w:val="hybridMultilevel"/>
    <w:tmpl w:val="DBC23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192239"/>
    <w:multiLevelType w:val="hybridMultilevel"/>
    <w:tmpl w:val="D448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86D2787"/>
    <w:multiLevelType w:val="hybridMultilevel"/>
    <w:tmpl w:val="A18C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C6349A"/>
    <w:multiLevelType w:val="hybridMultilevel"/>
    <w:tmpl w:val="0436C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5D5EDF"/>
    <w:multiLevelType w:val="hybridMultilevel"/>
    <w:tmpl w:val="71C07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3416EF"/>
    <w:multiLevelType w:val="hybridMultilevel"/>
    <w:tmpl w:val="0B62EE7E"/>
    <w:lvl w:ilvl="0" w:tplc="6742E4B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2">
    <w:nsid w:val="6C1A6F27"/>
    <w:multiLevelType w:val="hybridMultilevel"/>
    <w:tmpl w:val="188E5C22"/>
    <w:lvl w:ilvl="0" w:tplc="DF6E39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0C0F6E"/>
    <w:multiLevelType w:val="hybridMultilevel"/>
    <w:tmpl w:val="A920B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EB428D"/>
    <w:multiLevelType w:val="hybridMultilevel"/>
    <w:tmpl w:val="C27A7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25"/>
  </w:num>
  <w:num w:numId="4">
    <w:abstractNumId w:val="38"/>
  </w:num>
  <w:num w:numId="5">
    <w:abstractNumId w:val="33"/>
  </w:num>
  <w:num w:numId="6">
    <w:abstractNumId w:val="5"/>
  </w:num>
  <w:num w:numId="7">
    <w:abstractNumId w:val="14"/>
  </w:num>
  <w:num w:numId="8">
    <w:abstractNumId w:val="9"/>
  </w:num>
  <w:num w:numId="9">
    <w:abstractNumId w:val="16"/>
  </w:num>
  <w:num w:numId="10">
    <w:abstractNumId w:val="21"/>
  </w:num>
  <w:num w:numId="11">
    <w:abstractNumId w:val="20"/>
  </w:num>
  <w:num w:numId="12">
    <w:abstractNumId w:val="22"/>
  </w:num>
  <w:num w:numId="13">
    <w:abstractNumId w:val="37"/>
  </w:num>
  <w:num w:numId="14">
    <w:abstractNumId w:val="12"/>
  </w:num>
  <w:num w:numId="15">
    <w:abstractNumId w:val="42"/>
  </w:num>
  <w:num w:numId="16">
    <w:abstractNumId w:val="23"/>
  </w:num>
  <w:num w:numId="17">
    <w:abstractNumId w:val="36"/>
  </w:num>
  <w:num w:numId="18">
    <w:abstractNumId w:val="8"/>
  </w:num>
  <w:num w:numId="19">
    <w:abstractNumId w:val="1"/>
  </w:num>
  <w:num w:numId="20">
    <w:abstractNumId w:val="6"/>
  </w:num>
  <w:num w:numId="21">
    <w:abstractNumId w:val="11"/>
  </w:num>
  <w:num w:numId="22">
    <w:abstractNumId w:val="30"/>
  </w:num>
  <w:num w:numId="23">
    <w:abstractNumId w:val="41"/>
  </w:num>
  <w:num w:numId="24">
    <w:abstractNumId w:val="43"/>
  </w:num>
  <w:num w:numId="25">
    <w:abstractNumId w:val="19"/>
  </w:num>
  <w:num w:numId="26">
    <w:abstractNumId w:val="32"/>
  </w:num>
  <w:num w:numId="27">
    <w:abstractNumId w:val="7"/>
  </w:num>
  <w:num w:numId="28">
    <w:abstractNumId w:val="31"/>
  </w:num>
  <w:num w:numId="29">
    <w:abstractNumId w:val="10"/>
  </w:num>
  <w:num w:numId="30">
    <w:abstractNumId w:val="35"/>
  </w:num>
  <w:num w:numId="31">
    <w:abstractNumId w:val="39"/>
  </w:num>
  <w:num w:numId="32">
    <w:abstractNumId w:val="3"/>
  </w:num>
  <w:num w:numId="33">
    <w:abstractNumId w:val="24"/>
  </w:num>
  <w:num w:numId="34">
    <w:abstractNumId w:val="4"/>
  </w:num>
  <w:num w:numId="35">
    <w:abstractNumId w:val="13"/>
  </w:num>
  <w:num w:numId="36">
    <w:abstractNumId w:val="18"/>
  </w:num>
  <w:num w:numId="37">
    <w:abstractNumId w:val="2"/>
  </w:num>
  <w:num w:numId="38">
    <w:abstractNumId w:val="29"/>
  </w:num>
  <w:num w:numId="39">
    <w:abstractNumId w:val="15"/>
  </w:num>
  <w:num w:numId="40">
    <w:abstractNumId w:val="27"/>
  </w:num>
  <w:num w:numId="41">
    <w:abstractNumId w:val="28"/>
  </w:num>
  <w:num w:numId="42">
    <w:abstractNumId w:val="17"/>
  </w:num>
  <w:num w:numId="43">
    <w:abstractNumId w:val="40"/>
  </w:num>
  <w:num w:numId="44">
    <w:abstractNumId w:val="34"/>
  </w:num>
  <w:num w:numId="45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31953"/>
    <w:rsid w:val="0004040F"/>
    <w:rsid w:val="0004502C"/>
    <w:rsid w:val="00050F06"/>
    <w:rsid w:val="000529DC"/>
    <w:rsid w:val="0005513B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20253"/>
    <w:rsid w:val="001205AF"/>
    <w:rsid w:val="001240F2"/>
    <w:rsid w:val="00124E87"/>
    <w:rsid w:val="00133C38"/>
    <w:rsid w:val="00134383"/>
    <w:rsid w:val="001432FD"/>
    <w:rsid w:val="00151B6D"/>
    <w:rsid w:val="001542ED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1BE5"/>
    <w:rsid w:val="001B55D2"/>
    <w:rsid w:val="001C0A0E"/>
    <w:rsid w:val="001C4621"/>
    <w:rsid w:val="001D0D3A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476D"/>
    <w:rsid w:val="00255260"/>
    <w:rsid w:val="002622D7"/>
    <w:rsid w:val="0026795F"/>
    <w:rsid w:val="0028057F"/>
    <w:rsid w:val="0028776C"/>
    <w:rsid w:val="00287F69"/>
    <w:rsid w:val="002A355C"/>
    <w:rsid w:val="002A72AE"/>
    <w:rsid w:val="002B44A9"/>
    <w:rsid w:val="002B4EEC"/>
    <w:rsid w:val="002B733A"/>
    <w:rsid w:val="002B7ACC"/>
    <w:rsid w:val="002C0925"/>
    <w:rsid w:val="002C77A2"/>
    <w:rsid w:val="002C7924"/>
    <w:rsid w:val="002D3295"/>
    <w:rsid w:val="002D41D0"/>
    <w:rsid w:val="002E4739"/>
    <w:rsid w:val="002E741F"/>
    <w:rsid w:val="002F4915"/>
    <w:rsid w:val="002F7EF2"/>
    <w:rsid w:val="00304069"/>
    <w:rsid w:val="00304B4A"/>
    <w:rsid w:val="003102F7"/>
    <w:rsid w:val="00310BAC"/>
    <w:rsid w:val="00312F69"/>
    <w:rsid w:val="003242CF"/>
    <w:rsid w:val="003254A0"/>
    <w:rsid w:val="00331C10"/>
    <w:rsid w:val="0033225B"/>
    <w:rsid w:val="00332B35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388D"/>
    <w:rsid w:val="003A72AC"/>
    <w:rsid w:val="003B1470"/>
    <w:rsid w:val="003B36A9"/>
    <w:rsid w:val="003B777D"/>
    <w:rsid w:val="003C4CA4"/>
    <w:rsid w:val="003C7DAD"/>
    <w:rsid w:val="003D1E61"/>
    <w:rsid w:val="003D30E4"/>
    <w:rsid w:val="003E4AD7"/>
    <w:rsid w:val="0040481C"/>
    <w:rsid w:val="004061AF"/>
    <w:rsid w:val="004138FF"/>
    <w:rsid w:val="00417B53"/>
    <w:rsid w:val="00420EFD"/>
    <w:rsid w:val="00425F4D"/>
    <w:rsid w:val="00425F80"/>
    <w:rsid w:val="00426B11"/>
    <w:rsid w:val="00430D97"/>
    <w:rsid w:val="004343E9"/>
    <w:rsid w:val="004433CB"/>
    <w:rsid w:val="00443F38"/>
    <w:rsid w:val="00453D92"/>
    <w:rsid w:val="0045402B"/>
    <w:rsid w:val="004827E6"/>
    <w:rsid w:val="00483322"/>
    <w:rsid w:val="00483AE5"/>
    <w:rsid w:val="00485065"/>
    <w:rsid w:val="00486F5A"/>
    <w:rsid w:val="00496754"/>
    <w:rsid w:val="004A3441"/>
    <w:rsid w:val="004A4B53"/>
    <w:rsid w:val="004B20E0"/>
    <w:rsid w:val="004B46D3"/>
    <w:rsid w:val="004C6C13"/>
    <w:rsid w:val="004D089D"/>
    <w:rsid w:val="004D2F47"/>
    <w:rsid w:val="004E29C7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788D"/>
    <w:rsid w:val="00571290"/>
    <w:rsid w:val="00571886"/>
    <w:rsid w:val="00577C40"/>
    <w:rsid w:val="00581275"/>
    <w:rsid w:val="00583DA1"/>
    <w:rsid w:val="00590CE0"/>
    <w:rsid w:val="005A0B9A"/>
    <w:rsid w:val="005A3DAB"/>
    <w:rsid w:val="005A4652"/>
    <w:rsid w:val="005A5D9C"/>
    <w:rsid w:val="005A70D5"/>
    <w:rsid w:val="005A7DA6"/>
    <w:rsid w:val="005B7D58"/>
    <w:rsid w:val="005B7E63"/>
    <w:rsid w:val="005C2512"/>
    <w:rsid w:val="005D27CF"/>
    <w:rsid w:val="005D78FD"/>
    <w:rsid w:val="005F37E5"/>
    <w:rsid w:val="00601257"/>
    <w:rsid w:val="00603309"/>
    <w:rsid w:val="00603EC0"/>
    <w:rsid w:val="006063B3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4432"/>
    <w:rsid w:val="006475CC"/>
    <w:rsid w:val="006513FB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773"/>
    <w:rsid w:val="00713D5E"/>
    <w:rsid w:val="0071432B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61C97"/>
    <w:rsid w:val="007644C3"/>
    <w:rsid w:val="0076583E"/>
    <w:rsid w:val="00773C70"/>
    <w:rsid w:val="00777637"/>
    <w:rsid w:val="00780730"/>
    <w:rsid w:val="0078211E"/>
    <w:rsid w:val="0078309D"/>
    <w:rsid w:val="00786B8E"/>
    <w:rsid w:val="007C31C8"/>
    <w:rsid w:val="007C3462"/>
    <w:rsid w:val="007E5E02"/>
    <w:rsid w:val="007F09DA"/>
    <w:rsid w:val="007F163A"/>
    <w:rsid w:val="007F1E96"/>
    <w:rsid w:val="007F4FCC"/>
    <w:rsid w:val="007F65A3"/>
    <w:rsid w:val="008040AA"/>
    <w:rsid w:val="00807AE6"/>
    <w:rsid w:val="00811AB9"/>
    <w:rsid w:val="0083703B"/>
    <w:rsid w:val="008452D9"/>
    <w:rsid w:val="0085030E"/>
    <w:rsid w:val="00853340"/>
    <w:rsid w:val="008776E5"/>
    <w:rsid w:val="00885068"/>
    <w:rsid w:val="008A326A"/>
    <w:rsid w:val="008B2B0B"/>
    <w:rsid w:val="008B2CBF"/>
    <w:rsid w:val="008C0E7E"/>
    <w:rsid w:val="008D2AC8"/>
    <w:rsid w:val="008D7836"/>
    <w:rsid w:val="008E2AFC"/>
    <w:rsid w:val="008E3E34"/>
    <w:rsid w:val="008F27DC"/>
    <w:rsid w:val="008F5294"/>
    <w:rsid w:val="008F5364"/>
    <w:rsid w:val="008F771F"/>
    <w:rsid w:val="009002D5"/>
    <w:rsid w:val="00900472"/>
    <w:rsid w:val="00900AB5"/>
    <w:rsid w:val="00901ADF"/>
    <w:rsid w:val="00910100"/>
    <w:rsid w:val="009149FB"/>
    <w:rsid w:val="00920AD3"/>
    <w:rsid w:val="009232C2"/>
    <w:rsid w:val="009260D0"/>
    <w:rsid w:val="009378FA"/>
    <w:rsid w:val="0094015B"/>
    <w:rsid w:val="009563B9"/>
    <w:rsid w:val="00956A48"/>
    <w:rsid w:val="00956B0B"/>
    <w:rsid w:val="00956DE4"/>
    <w:rsid w:val="00961319"/>
    <w:rsid w:val="00966C71"/>
    <w:rsid w:val="00967165"/>
    <w:rsid w:val="0097003E"/>
    <w:rsid w:val="00971415"/>
    <w:rsid w:val="00974538"/>
    <w:rsid w:val="00975A8B"/>
    <w:rsid w:val="00982A20"/>
    <w:rsid w:val="00983CA0"/>
    <w:rsid w:val="0098460F"/>
    <w:rsid w:val="00991B66"/>
    <w:rsid w:val="00994216"/>
    <w:rsid w:val="0099718C"/>
    <w:rsid w:val="009A0384"/>
    <w:rsid w:val="009A04CA"/>
    <w:rsid w:val="009A4BA1"/>
    <w:rsid w:val="009A7773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45C1"/>
    <w:rsid w:val="00A367FF"/>
    <w:rsid w:val="00A37E88"/>
    <w:rsid w:val="00A42AEA"/>
    <w:rsid w:val="00A50553"/>
    <w:rsid w:val="00A518DA"/>
    <w:rsid w:val="00A71E70"/>
    <w:rsid w:val="00A74FCC"/>
    <w:rsid w:val="00A82696"/>
    <w:rsid w:val="00A85D55"/>
    <w:rsid w:val="00A92080"/>
    <w:rsid w:val="00AB0656"/>
    <w:rsid w:val="00AB565D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DC5"/>
    <w:rsid w:val="00B262A1"/>
    <w:rsid w:val="00B27BDC"/>
    <w:rsid w:val="00B36C8F"/>
    <w:rsid w:val="00B36DC1"/>
    <w:rsid w:val="00B4776C"/>
    <w:rsid w:val="00B542DD"/>
    <w:rsid w:val="00B55350"/>
    <w:rsid w:val="00B57396"/>
    <w:rsid w:val="00B67C04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04C46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D39"/>
    <w:rsid w:val="00CA3F8C"/>
    <w:rsid w:val="00CA5D27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D102C2"/>
    <w:rsid w:val="00D15CAA"/>
    <w:rsid w:val="00D17E02"/>
    <w:rsid w:val="00D2109C"/>
    <w:rsid w:val="00D27DC3"/>
    <w:rsid w:val="00D313D5"/>
    <w:rsid w:val="00D329A0"/>
    <w:rsid w:val="00D3577C"/>
    <w:rsid w:val="00D41965"/>
    <w:rsid w:val="00D43AC0"/>
    <w:rsid w:val="00D5691A"/>
    <w:rsid w:val="00D63A36"/>
    <w:rsid w:val="00D8019B"/>
    <w:rsid w:val="00D812F1"/>
    <w:rsid w:val="00D85628"/>
    <w:rsid w:val="00D914D8"/>
    <w:rsid w:val="00DA1F66"/>
    <w:rsid w:val="00DB4E6C"/>
    <w:rsid w:val="00DC17D5"/>
    <w:rsid w:val="00DE0478"/>
    <w:rsid w:val="00DE3AC3"/>
    <w:rsid w:val="00DF02F9"/>
    <w:rsid w:val="00DF059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61AB9"/>
    <w:rsid w:val="00E807D9"/>
    <w:rsid w:val="00E80C06"/>
    <w:rsid w:val="00E84F61"/>
    <w:rsid w:val="00E85536"/>
    <w:rsid w:val="00E86F8A"/>
    <w:rsid w:val="00E935B5"/>
    <w:rsid w:val="00EA3A1A"/>
    <w:rsid w:val="00EA5BCA"/>
    <w:rsid w:val="00EA78ED"/>
    <w:rsid w:val="00EB2F71"/>
    <w:rsid w:val="00EB2FF3"/>
    <w:rsid w:val="00EB5924"/>
    <w:rsid w:val="00EC2D9F"/>
    <w:rsid w:val="00ED219F"/>
    <w:rsid w:val="00EE497B"/>
    <w:rsid w:val="00EF0198"/>
    <w:rsid w:val="00EF6FB1"/>
    <w:rsid w:val="00EF7436"/>
    <w:rsid w:val="00F0351B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7E02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F47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3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1.squarespace.com/static/53e7dd4fe4b0fb1fc62c318a/t/56802cf8a2bab84261f63837/1451240696607/properties-of-2D-3D-Shapes.pdf" TargetMode="External"/><Relationship Id="rId13" Type="http://schemas.openxmlformats.org/officeDocument/2006/relationships/hyperlink" Target="https://static1.squarespace.com/static/53e7dd4fe4b0fb1fc62c318a/t/56802cf8a2bab84261f63837/1451240696607/properties-of-2D-3D-Shapes.pdf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learningstreet.co.uk/articles/what-are-the-properties-of-2d-and-3d-shapes/" TargetMode="External"/><Relationship Id="rId17" Type="http://schemas.openxmlformats.org/officeDocument/2006/relationships/hyperlink" Target="https://www.learningstreet.co.uk/articles/what-are-the-properties-of-2d-and-3d-shape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k12.org/book/CK-12-Middle-School-Math-Grade-7/section/10.1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k12.org/book/CK-12-Middle-School-Math-Grade-7/section/10.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plashmath.com/math-vocabulary/geometry/3-dimensional" TargetMode="External"/><Relationship Id="rId10" Type="http://schemas.openxmlformats.org/officeDocument/2006/relationships/hyperlink" Target="https://www.splashmath.com/math-vocabulary/geometry/3-dimensiona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skillsyouneed.com/num/3d-shapes.html" TargetMode="External"/><Relationship Id="rId14" Type="http://schemas.openxmlformats.org/officeDocument/2006/relationships/hyperlink" Target="https://www.skillsyouneed.com/num/3d-shapes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DC1"/>
    <w:rsid w:val="0006586D"/>
    <w:rsid w:val="00071DA5"/>
    <w:rsid w:val="000E3902"/>
    <w:rsid w:val="00106507"/>
    <w:rsid w:val="00253619"/>
    <w:rsid w:val="00280CE5"/>
    <w:rsid w:val="002947E2"/>
    <w:rsid w:val="003031B0"/>
    <w:rsid w:val="003A22D6"/>
    <w:rsid w:val="004A008E"/>
    <w:rsid w:val="004E1DB9"/>
    <w:rsid w:val="00571A20"/>
    <w:rsid w:val="005E6E71"/>
    <w:rsid w:val="006814AC"/>
    <w:rsid w:val="00713551"/>
    <w:rsid w:val="00805105"/>
    <w:rsid w:val="00816166"/>
    <w:rsid w:val="00836926"/>
    <w:rsid w:val="009D2491"/>
    <w:rsid w:val="00A20224"/>
    <w:rsid w:val="00A745ED"/>
    <w:rsid w:val="00AB2F7D"/>
    <w:rsid w:val="00AB37F5"/>
    <w:rsid w:val="00B67D1F"/>
    <w:rsid w:val="00C87D32"/>
    <w:rsid w:val="00C93DC1"/>
    <w:rsid w:val="00D92979"/>
    <w:rsid w:val="00D97601"/>
    <w:rsid w:val="00E17671"/>
    <w:rsid w:val="00E77B1F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433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Rebecca</cp:lastModifiedBy>
  <cp:revision>24</cp:revision>
  <dcterms:created xsi:type="dcterms:W3CDTF">2019-07-02T22:09:00Z</dcterms:created>
  <dcterms:modified xsi:type="dcterms:W3CDTF">2019-07-03T06:27:00Z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