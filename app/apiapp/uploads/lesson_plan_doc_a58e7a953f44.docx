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47751DC" w:rsidR="00C17E2A" w:rsidRPr="009260D0" w:rsidRDefault="008C38DA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writing a formal </w:t>
            </w:r>
            <w:r w:rsidR="00C10CE4">
              <w:rPr>
                <w:sz w:val="40"/>
                <w:szCs w:val="40"/>
              </w:rPr>
              <w:t>invitation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F80819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F80819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F80819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F80819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F80819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F80819">
              <w:rPr>
                <w:sz w:val="18"/>
                <w:szCs w:val="18"/>
              </w:rPr>
              <w:t>Overview</w:t>
            </w:r>
          </w:p>
        </w:tc>
      </w:tr>
      <w:tr w:rsidR="00C17E2A" w:rsidRPr="00F80819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F80819" w14:paraId="32BF30BB" w14:textId="77777777">
              <w:tc>
                <w:tcPr>
                  <w:tcW w:w="5000" w:type="pct"/>
                </w:tcPr>
                <w:p w14:paraId="0EB4376E" w14:textId="5FE98623" w:rsidR="00C17E2A" w:rsidRPr="00F80819" w:rsidRDefault="00B36C8F">
                  <w:r w:rsidRPr="00F80819">
                    <w:t xml:space="preserve">English </w:t>
                  </w:r>
                </w:p>
              </w:tc>
            </w:tr>
            <w:tr w:rsidR="00C17E2A" w:rsidRPr="00F80819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F80819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F80819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F80819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F80819" w:rsidRDefault="00D27DC3">
                      <w:r w:rsidRPr="00F80819">
                        <w:t>[Instructor Name]</w:t>
                      </w:r>
                    </w:p>
                  </w:tc>
                </w:sdtContent>
              </w:sdt>
            </w:tr>
            <w:tr w:rsidR="00C17E2A" w:rsidRPr="00F80819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F80819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F80819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F80819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3737102" w:rsidR="00C17E2A" w:rsidRPr="00F80819" w:rsidRDefault="00091934">
                  <w:r w:rsidRPr="00F80819">
                    <w:t>4</w:t>
                  </w:r>
                </w:p>
              </w:tc>
            </w:tr>
          </w:tbl>
          <w:p w14:paraId="4CAC6574" w14:textId="77777777" w:rsidR="00C17E2A" w:rsidRPr="00F80819" w:rsidRDefault="00C17E2A"/>
        </w:tc>
        <w:tc>
          <w:tcPr>
            <w:tcW w:w="152" w:type="pct"/>
          </w:tcPr>
          <w:p w14:paraId="0CBCE437" w14:textId="77777777" w:rsidR="00C17E2A" w:rsidRPr="00F80819" w:rsidRDefault="00C17E2A"/>
        </w:tc>
        <w:tc>
          <w:tcPr>
            <w:tcW w:w="3895" w:type="pct"/>
          </w:tcPr>
          <w:p w14:paraId="2971807D" w14:textId="77777777" w:rsidR="000A37E8" w:rsidRPr="00F80819" w:rsidRDefault="000A37E8">
            <w:r w:rsidRPr="00F80819">
              <w:t>This lesson plan covers teaching content for;</w:t>
            </w:r>
          </w:p>
          <w:p w14:paraId="127698CF" w14:textId="77777777" w:rsidR="00FF4047" w:rsidRDefault="00C77171" w:rsidP="00C10CE4">
            <w:pPr>
              <w:pStyle w:val="ListParagraph"/>
              <w:numPr>
                <w:ilvl w:val="0"/>
                <w:numId w:val="2"/>
              </w:numPr>
            </w:pPr>
            <w:r w:rsidRPr="00F80819">
              <w:t>Learning to</w:t>
            </w:r>
            <w:r w:rsidR="002A7661" w:rsidRPr="00F80819">
              <w:t xml:space="preserve"> </w:t>
            </w:r>
            <w:r w:rsidR="004500BB" w:rsidRPr="00F80819">
              <w:t xml:space="preserve">write a formal </w:t>
            </w:r>
            <w:r w:rsidR="00C10CE4">
              <w:t>invitation</w:t>
            </w:r>
            <w:r w:rsidR="004500BB" w:rsidRPr="00F80819">
              <w:t xml:space="preserve"> for business purpose</w:t>
            </w:r>
          </w:p>
          <w:p w14:paraId="12752279" w14:textId="77777777" w:rsidR="00DE405D" w:rsidRDefault="0018102A" w:rsidP="00C10CE4">
            <w:pPr>
              <w:pStyle w:val="ListParagraph"/>
              <w:numPr>
                <w:ilvl w:val="0"/>
                <w:numId w:val="2"/>
              </w:numPr>
            </w:pPr>
            <w:r>
              <w:t>Learning to make oral formal invitations</w:t>
            </w:r>
          </w:p>
          <w:p w14:paraId="458BD9FD" w14:textId="364DE75F" w:rsidR="005C3AF0" w:rsidRPr="00F80819" w:rsidRDefault="005C3AF0" w:rsidP="00C10CE4">
            <w:pPr>
              <w:pStyle w:val="ListParagraph"/>
              <w:numPr>
                <w:ilvl w:val="0"/>
                <w:numId w:val="2"/>
              </w:numPr>
            </w:pPr>
            <w:r>
              <w:t>Learning to write an informal letter</w:t>
            </w:r>
            <w:bookmarkStart w:id="0" w:name="_GoBack"/>
            <w:bookmarkEnd w:id="0"/>
          </w:p>
        </w:tc>
      </w:tr>
    </w:tbl>
    <w:p w14:paraId="44024CC7" w14:textId="16E57A5B" w:rsidR="00C17E2A" w:rsidRPr="00F80819" w:rsidRDefault="00196867">
      <w:pPr>
        <w:pStyle w:val="NoSpacing"/>
      </w:pPr>
      <w:r w:rsidRPr="00F80819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64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1BAEF33" w14:textId="4D607633" w:rsidR="00C77171" w:rsidRDefault="00B423FE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Notebook</w:t>
                                  </w:r>
                                </w:p>
                                <w:p w14:paraId="766C07A2" w14:textId="57E09F3D" w:rsidR="00C77171" w:rsidRDefault="00B423FE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Pencils</w:t>
                                  </w:r>
                                </w:p>
                                <w:p w14:paraId="5FF9980C" w14:textId="4BFC57BC" w:rsidR="00C77171" w:rsidRDefault="00A410B8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 xml:space="preserve">Model formal </w:t>
                                  </w:r>
                                  <w:r w:rsidR="0018102A">
                                    <w:t>invitation letters</w:t>
                                  </w:r>
                                </w:p>
                                <w:p w14:paraId="2ABEA2F0" w14:textId="1A876F80" w:rsidR="0018102A" w:rsidRDefault="0018102A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Chart containing phrases used in formal invitations</w:t>
                                  </w:r>
                                </w:p>
                                <w:p w14:paraId="6AB5ADB3" w14:textId="314551F9" w:rsidR="003F5C22" w:rsidRDefault="003F5C22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Worksheet</w:t>
                                  </w:r>
                                </w:p>
                                <w:p w14:paraId="10E036C3" w14:textId="5AFD5822" w:rsidR="00A410B8" w:rsidRDefault="00A410B8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Bunches of </w:t>
                                  </w:r>
                                  <w:r w:rsidRPr="00A4185F">
                                    <w:rPr>
                                      <w:sz w:val="20"/>
                                      <w:szCs w:val="20"/>
                                    </w:rPr>
                                    <w:t>A4 (8" x 11" sheet of paper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84E4060" w14:textId="6A31BB02" w:rsidR="00006CB8" w:rsidRDefault="00C77171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 xml:space="preserve">whiteboards and whiteboard </w:t>
                                  </w:r>
                                </w:p>
                                <w:p w14:paraId="7871A695" w14:textId="77777777" w:rsidR="003F5C22" w:rsidRDefault="00C77171" w:rsidP="003F5C22">
                                  <w:pPr>
                                    <w:pStyle w:val="ListParagraph"/>
                                    <w:ind w:left="90"/>
                                  </w:pPr>
                                  <w:r>
                                    <w:t>markers</w:t>
                                  </w:r>
                                </w:p>
                                <w:p w14:paraId="4AF14C6E" w14:textId="45A57B22" w:rsidR="000B2A8B" w:rsidRDefault="00C77171" w:rsidP="003F5C22">
                                  <w:r>
                                    <w:t xml:space="preserve"> 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5124BECF" w14:textId="2D790C1A" w:rsidR="00AB4FE1" w:rsidRDefault="00760550" w:rsidP="00BC50C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BC50CC" w:rsidRPr="001E2134">
                                      <w:rPr>
                                        <w:rStyle w:val="Hyperlink"/>
                                      </w:rPr>
                                      <w:t>https://www.education.com/lesson-plan/friendly-letters-put-together/</w:t>
                                    </w:r>
                                  </w:hyperlink>
                                </w:p>
                                <w:p w14:paraId="17A0AE6F" w14:textId="3AFBA164" w:rsidR="00BC50CC" w:rsidRDefault="00760550" w:rsidP="00BC50C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BC50CC" w:rsidRPr="001E2134">
                                      <w:rPr>
                                        <w:rStyle w:val="Hyperlink"/>
                                      </w:rPr>
                                      <w:t>https://study.com/academy/lesson/invitations-lesson-plan-for-esl-students.html</w:t>
                                    </w:r>
                                  </w:hyperlink>
                                </w:p>
                                <w:p w14:paraId="2B71DE08" w14:textId="78879E3A" w:rsidR="00BC50CC" w:rsidRDefault="00760550" w:rsidP="00BC50CC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C50CC" w:rsidRPr="001E2134">
                                      <w:rPr>
                                        <w:rStyle w:val="Hyperlink"/>
                                      </w:rPr>
                                      <w:t>https://www.tes.com/teaching-resource/invitations-planning-6040936</w:t>
                                    </w:r>
                                  </w:hyperlink>
                                </w:p>
                                <w:p w14:paraId="266D3DBF" w14:textId="734B5111" w:rsidR="00BC50CC" w:rsidRDefault="00BC50CC" w:rsidP="00BC50CC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64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1BAEF33" w14:textId="4D607633" w:rsidR="00C77171" w:rsidRDefault="00B423FE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Notebook</w:t>
                            </w:r>
                          </w:p>
                          <w:p w14:paraId="766C07A2" w14:textId="57E09F3D" w:rsidR="00C77171" w:rsidRDefault="00B423FE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Pencils</w:t>
                            </w:r>
                          </w:p>
                          <w:p w14:paraId="5FF9980C" w14:textId="4BFC57BC" w:rsidR="00C77171" w:rsidRDefault="00A410B8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 xml:space="preserve">Model formal </w:t>
                            </w:r>
                            <w:r w:rsidR="0018102A">
                              <w:t>invitation letters</w:t>
                            </w:r>
                          </w:p>
                          <w:p w14:paraId="2ABEA2F0" w14:textId="1A876F80" w:rsidR="0018102A" w:rsidRDefault="0018102A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Chart containing phrases used in formal invitations</w:t>
                            </w:r>
                          </w:p>
                          <w:p w14:paraId="6AB5ADB3" w14:textId="314551F9" w:rsidR="003F5C22" w:rsidRDefault="003F5C22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Worksheet</w:t>
                            </w:r>
                          </w:p>
                          <w:p w14:paraId="10E036C3" w14:textId="5AFD5822" w:rsidR="00A410B8" w:rsidRDefault="00A410B8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Bunches of </w:t>
                            </w:r>
                            <w:r w:rsidRPr="00A4185F">
                              <w:rPr>
                                <w:sz w:val="20"/>
                                <w:szCs w:val="20"/>
                              </w:rPr>
                              <w:t>A4 (8" x 11" sheet of paper</w:t>
                            </w:r>
                            <w:r>
                              <w:t xml:space="preserve"> </w:t>
                            </w:r>
                          </w:p>
                          <w:p w14:paraId="384E4060" w14:textId="6A31BB02" w:rsidR="00006CB8" w:rsidRDefault="00C77171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 xml:space="preserve">whiteboards and whiteboard </w:t>
                            </w:r>
                          </w:p>
                          <w:p w14:paraId="7871A695" w14:textId="77777777" w:rsidR="003F5C22" w:rsidRDefault="00C77171" w:rsidP="003F5C22">
                            <w:pPr>
                              <w:pStyle w:val="ListParagraph"/>
                              <w:ind w:left="90"/>
                            </w:pPr>
                            <w:r>
                              <w:t>markers</w:t>
                            </w:r>
                          </w:p>
                          <w:p w14:paraId="4AF14C6E" w14:textId="45A57B22" w:rsidR="000B2A8B" w:rsidRDefault="00C77171" w:rsidP="003F5C22">
                            <w:r>
                              <w:t xml:space="preserve"> 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5124BECF" w14:textId="2D790C1A" w:rsidR="00AB4FE1" w:rsidRDefault="00760550" w:rsidP="00BC50CC">
                            <w:pPr>
                              <w:pStyle w:val="ListBullet"/>
                            </w:pPr>
                            <w:hyperlink r:id="rId11" w:history="1">
                              <w:r w:rsidR="00BC50CC" w:rsidRPr="001E2134">
                                <w:rPr>
                                  <w:rStyle w:val="Hyperlink"/>
                                </w:rPr>
                                <w:t>https://www.education.com/lesson-plan/friendly-letters-put-together/</w:t>
                              </w:r>
                            </w:hyperlink>
                          </w:p>
                          <w:p w14:paraId="17A0AE6F" w14:textId="3AFBA164" w:rsidR="00BC50CC" w:rsidRDefault="00760550" w:rsidP="00BC50CC">
                            <w:pPr>
                              <w:pStyle w:val="ListBullet"/>
                            </w:pPr>
                            <w:hyperlink r:id="rId12" w:history="1">
                              <w:r w:rsidR="00BC50CC" w:rsidRPr="001E2134">
                                <w:rPr>
                                  <w:rStyle w:val="Hyperlink"/>
                                </w:rPr>
                                <w:t>https://study.com/academy/lesson/invitations-lesson-plan-for-esl-students.html</w:t>
                              </w:r>
                            </w:hyperlink>
                          </w:p>
                          <w:p w14:paraId="2B71DE08" w14:textId="78879E3A" w:rsidR="00BC50CC" w:rsidRDefault="00760550" w:rsidP="00BC50CC">
                            <w:pPr>
                              <w:pStyle w:val="ListBullet"/>
                            </w:pPr>
                            <w:hyperlink r:id="rId13" w:history="1">
                              <w:r w:rsidR="00BC50CC" w:rsidRPr="001E2134">
                                <w:rPr>
                                  <w:rStyle w:val="Hyperlink"/>
                                </w:rPr>
                                <w:t>https://www.tes.com/teaching-resource/invitations-planning-6040936</w:t>
                              </w:r>
                            </w:hyperlink>
                          </w:p>
                          <w:p w14:paraId="266D3DBF" w14:textId="734B5111" w:rsidR="00BC50CC" w:rsidRDefault="00BC50CC" w:rsidP="00BC50CC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F80819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F80819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F80819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F80819" w:rsidRDefault="00D27DC3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Objectives</w:t>
            </w:r>
          </w:p>
          <w:p w14:paraId="0ABE148F" w14:textId="403E579E" w:rsidR="001D4D95" w:rsidRPr="00F80819" w:rsidRDefault="00AD5265" w:rsidP="00120253">
            <w:r w:rsidRPr="00F80819">
              <w:t>Students should be able to;</w:t>
            </w:r>
          </w:p>
          <w:p w14:paraId="2FEE98FB" w14:textId="23AAF1EF" w:rsidR="003B67CE" w:rsidRPr="00F80819" w:rsidRDefault="005557DA" w:rsidP="008009E2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Write formal invitations</w:t>
            </w:r>
          </w:p>
          <w:p w14:paraId="3F4D03AC" w14:textId="77777777" w:rsidR="009A16D6" w:rsidRPr="00F80819" w:rsidRDefault="009A16D6" w:rsidP="009A16D6">
            <w:pPr>
              <w:pStyle w:val="ListParagraph"/>
              <w:ind w:left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E766FC" w14:textId="3A4334CA" w:rsidR="00D914D8" w:rsidRPr="00F80819" w:rsidRDefault="00D914D8" w:rsidP="005557DA">
            <w:r w:rsidRPr="005557DA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4C6181E" w14:textId="5E684085" w:rsidR="00617172" w:rsidRPr="00F80819" w:rsidRDefault="00617172" w:rsidP="008009E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80" w:hanging="180"/>
              <w:outlineLvl w:val="1"/>
            </w:pPr>
            <w:r w:rsidRPr="00F80819">
              <w:t xml:space="preserve">Ask students </w:t>
            </w:r>
            <w:r w:rsidR="004500BB" w:rsidRPr="00F80819">
              <w:t xml:space="preserve">to choose </w:t>
            </w:r>
            <w:r w:rsidR="002121AE">
              <w:t>an</w:t>
            </w:r>
            <w:r w:rsidR="004500BB" w:rsidRPr="00F80819">
              <w:t xml:space="preserve"> </w:t>
            </w:r>
            <w:r w:rsidR="002121AE">
              <w:t>occasion</w:t>
            </w:r>
            <w:r w:rsidR="004500BB" w:rsidRPr="00F80819">
              <w:t xml:space="preserve"> from the </w:t>
            </w:r>
            <w:r w:rsidR="002121AE">
              <w:t>chart</w:t>
            </w:r>
          </w:p>
          <w:p w14:paraId="431D026F" w14:textId="24BB7F32" w:rsidR="004500BB" w:rsidRPr="00F80819" w:rsidRDefault="004500BB" w:rsidP="008009E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80" w:hanging="180"/>
              <w:outlineLvl w:val="1"/>
            </w:pPr>
            <w:r w:rsidRPr="00F80819">
              <w:t xml:space="preserve">Students should individually write a formal </w:t>
            </w:r>
            <w:r w:rsidR="002121AE">
              <w:t>invitation</w:t>
            </w:r>
            <w:r w:rsidRPr="00F80819">
              <w:t xml:space="preserve"> with respect to the situation selected.</w:t>
            </w:r>
          </w:p>
          <w:p w14:paraId="65D8B29F" w14:textId="1B40D9C4" w:rsidR="00617172" w:rsidRPr="00F80819" w:rsidRDefault="004500BB" w:rsidP="008009E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80" w:hanging="180"/>
              <w:outlineLvl w:val="1"/>
            </w:pPr>
            <w:r w:rsidRPr="00F80819">
              <w:t>Collect the letters for assessment</w:t>
            </w:r>
          </w:p>
          <w:p w14:paraId="21EF01FB" w14:textId="77777777" w:rsidR="004500BB" w:rsidRPr="00F80819" w:rsidRDefault="004500BB" w:rsidP="004500BB">
            <w:pPr>
              <w:spacing w:line="240" w:lineRule="auto"/>
              <w:outlineLvl w:val="1"/>
            </w:pPr>
          </w:p>
          <w:p w14:paraId="50E0D0C1" w14:textId="4A09679C" w:rsidR="00D12602" w:rsidRPr="00F80819" w:rsidRDefault="00D12602" w:rsidP="00D12602">
            <w:pPr>
              <w:pStyle w:val="Heading2"/>
              <w:rPr>
                <w:b/>
                <w:bCs/>
              </w:rPr>
            </w:pPr>
            <w:r w:rsidRPr="00F80819">
              <w:rPr>
                <w:b/>
                <w:bCs/>
              </w:rPr>
              <w:t>Summary</w:t>
            </w:r>
          </w:p>
          <w:p w14:paraId="68D4DB2C" w14:textId="54896BD7" w:rsidR="002E7793" w:rsidRPr="00F80819" w:rsidRDefault="00C85E56" w:rsidP="002E7793">
            <w:pPr>
              <w:numPr>
                <w:ilvl w:val="0"/>
                <w:numId w:val="3"/>
              </w:numPr>
              <w:ind w:left="180" w:hanging="180"/>
            </w:pPr>
            <w:r w:rsidRPr="00F80819">
              <w:t xml:space="preserve">Review </w:t>
            </w:r>
            <w:r w:rsidR="00CB2068" w:rsidRPr="00F80819">
              <w:t>t</w:t>
            </w:r>
            <w:r w:rsidR="002121AE">
              <w:t>he occasions for formal invitations</w:t>
            </w:r>
          </w:p>
          <w:p w14:paraId="50CBB445" w14:textId="53D56023" w:rsidR="00535393" w:rsidRPr="00F80819" w:rsidRDefault="002121AE" w:rsidP="00CB2068">
            <w:pPr>
              <w:numPr>
                <w:ilvl w:val="0"/>
                <w:numId w:val="3"/>
              </w:numPr>
              <w:ind w:left="180" w:hanging="180"/>
            </w:pPr>
            <w:r>
              <w:t>Review common phrases used for formal invitations</w:t>
            </w:r>
          </w:p>
          <w:p w14:paraId="02CB6B7A" w14:textId="17B98C8B" w:rsidR="001D4D95" w:rsidRPr="00F80819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F80819">
              <w:t>When doing the review</w:t>
            </w:r>
            <w:r w:rsidR="00CB2068" w:rsidRPr="00F80819">
              <w:t xml:space="preserve">, retrieve the </w:t>
            </w:r>
            <w:r w:rsidR="002121AE">
              <w:t>charts and sample formal invitations</w:t>
            </w:r>
            <w:r w:rsidR="00CB2068" w:rsidRPr="00F80819">
              <w:t xml:space="preserve"> from students</w:t>
            </w:r>
            <w:r w:rsidRPr="00F80819">
              <w:t xml:space="preserve"> </w:t>
            </w:r>
          </w:p>
          <w:p w14:paraId="42C39D07" w14:textId="77777777" w:rsidR="001D4D95" w:rsidRPr="00F80819" w:rsidRDefault="001D4D95" w:rsidP="001D4D95"/>
          <w:p w14:paraId="7683CE86" w14:textId="77777777" w:rsidR="001D4D95" w:rsidRPr="00F80819" w:rsidRDefault="001D4D95" w:rsidP="001D4D95"/>
          <w:p w14:paraId="6C8FDF80" w14:textId="77777777" w:rsidR="001D4D95" w:rsidRPr="00F80819" w:rsidRDefault="001D4D95" w:rsidP="001D4D95"/>
          <w:p w14:paraId="09613FE1" w14:textId="77777777" w:rsidR="001D4D95" w:rsidRPr="00F80819" w:rsidRDefault="001D4D95" w:rsidP="001D4D95"/>
          <w:p w14:paraId="5E46CA3D" w14:textId="77777777" w:rsidR="00A71E70" w:rsidRPr="00F80819" w:rsidRDefault="00A71E70" w:rsidP="001D4D95"/>
          <w:p w14:paraId="36A25895" w14:textId="77777777" w:rsidR="00A71E70" w:rsidRPr="00F80819" w:rsidRDefault="00A71E70" w:rsidP="001D4D95"/>
          <w:p w14:paraId="18F0E2F1" w14:textId="77777777" w:rsidR="00A71E70" w:rsidRPr="00F80819" w:rsidRDefault="00A71E70" w:rsidP="001D4D95"/>
          <w:p w14:paraId="43C888DB" w14:textId="77777777" w:rsidR="00A71E70" w:rsidRPr="00F80819" w:rsidRDefault="00A71E70" w:rsidP="001D4D95"/>
          <w:p w14:paraId="22A31125" w14:textId="18309E14" w:rsidR="00A71E70" w:rsidRPr="00F80819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F80819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F80819" w:rsidRDefault="006513FB" w:rsidP="006513FB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Activity Starter/Instruction</w:t>
            </w:r>
          </w:p>
          <w:p w14:paraId="6B58BFCB" w14:textId="3CDCCB4D" w:rsidR="009E525C" w:rsidRPr="00F80819" w:rsidRDefault="009E525C" w:rsidP="008009E2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F80819">
              <w:t xml:space="preserve">Encourage the students to discuss </w:t>
            </w:r>
            <w:r w:rsidR="00C10CE4">
              <w:t>invitations</w:t>
            </w:r>
            <w:r w:rsidRPr="00F80819">
              <w:t>.</w:t>
            </w:r>
          </w:p>
          <w:p w14:paraId="3642E360" w14:textId="0F4E58C3" w:rsidR="009E525C" w:rsidRPr="00F80819" w:rsidRDefault="009E525C" w:rsidP="008009E2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F80819">
              <w:t xml:space="preserve">Ask the children to put their hands up if </w:t>
            </w:r>
            <w:r w:rsidR="00C10CE4">
              <w:t>written a formal invitation</w:t>
            </w:r>
            <w:r w:rsidRPr="00F80819">
              <w:t xml:space="preserve">. </w:t>
            </w:r>
          </w:p>
          <w:p w14:paraId="728452AB" w14:textId="65F5DB5F" w:rsidR="009E525C" w:rsidRDefault="00C10CE4" w:rsidP="00C10CE4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Review on writing a formal letter</w:t>
            </w:r>
            <w:r w:rsidR="009E525C" w:rsidRPr="00F80819">
              <w:t>.</w:t>
            </w:r>
          </w:p>
          <w:p w14:paraId="23EDB683" w14:textId="76660DB8" w:rsidR="00C10CE4" w:rsidRDefault="00C10CE4" w:rsidP="00C10CE4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Remind students that there are only a few </w:t>
            </w:r>
            <w:r w:rsidR="009E4B55">
              <w:t>differences</w:t>
            </w:r>
            <w:r>
              <w:t xml:space="preserve"> between writing a formal letter and formal invitation</w:t>
            </w:r>
            <w:r w:rsidR="009E4B55">
              <w:t>.</w:t>
            </w:r>
          </w:p>
          <w:p w14:paraId="3F0D7CBD" w14:textId="0BF6DB8D" w:rsidR="009E4B55" w:rsidRDefault="009E4B55" w:rsidP="00C10CE4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Teacher should provide samples of formal invitations.</w:t>
            </w:r>
          </w:p>
          <w:p w14:paraId="185173D0" w14:textId="69225D7F" w:rsidR="009E4B55" w:rsidRPr="00F80819" w:rsidRDefault="009E4B55" w:rsidP="00C10CE4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Also, </w:t>
            </w:r>
            <w:r w:rsidR="00232F1F">
              <w:t>teacher</w:t>
            </w:r>
            <w:r>
              <w:t xml:space="preserve"> should provide charts containing common phrases used for formal invitations.</w:t>
            </w:r>
          </w:p>
          <w:p w14:paraId="3E5D1384" w14:textId="13C2819A" w:rsidR="00F25E13" w:rsidRPr="00F80819" w:rsidRDefault="00F25E13" w:rsidP="009E525C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7F2B1D6" w14:textId="77777777" w:rsidR="00F25E13" w:rsidRPr="00F80819" w:rsidRDefault="00F25E13" w:rsidP="009E525C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376E0668" w:rsidR="00FB30A1" w:rsidRPr="00F80819" w:rsidRDefault="00A93E00" w:rsidP="009E525C">
            <w:r w:rsidRPr="00F80819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16538A80" w:rsidR="00FB30A1" w:rsidRPr="00F80819" w:rsidRDefault="00C40201" w:rsidP="00FB30A1">
            <w:pPr>
              <w:rPr>
                <w:b/>
              </w:rPr>
            </w:pPr>
            <w:r w:rsidRPr="00F80819">
              <w:rPr>
                <w:b/>
              </w:rPr>
              <w:t>Day 2/ Lesson 2</w:t>
            </w:r>
            <w:r w:rsidR="00FB30A1" w:rsidRPr="00F80819">
              <w:rPr>
                <w:b/>
              </w:rPr>
              <w:t xml:space="preserve">: </w:t>
            </w:r>
            <w:r w:rsidR="007926F4" w:rsidRPr="00F80819">
              <w:rPr>
                <w:b/>
              </w:rPr>
              <w:t>25</w:t>
            </w:r>
            <w:r w:rsidR="00FB30A1" w:rsidRPr="00F80819">
              <w:rPr>
                <w:b/>
              </w:rPr>
              <w:t xml:space="preserve"> Mins</w:t>
            </w:r>
          </w:p>
          <w:p w14:paraId="357CDB66" w14:textId="3B00ED81" w:rsidR="00722EEF" w:rsidRDefault="00722EEF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>Teacher should announce that students will be practicing oral formal invitation.</w:t>
            </w:r>
          </w:p>
          <w:p w14:paraId="11E18E43" w14:textId="75C80DAA" w:rsidR="00D51162" w:rsidRDefault="00092A17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 xml:space="preserve">Teacher should divide students into </w:t>
            </w:r>
            <w:r w:rsidR="00722EEF">
              <w:t>a group of four.</w:t>
            </w:r>
          </w:p>
          <w:p w14:paraId="00DF173F" w14:textId="66E55C96" w:rsidR="00092A17" w:rsidRDefault="00092A17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>Teacher should instruct students</w:t>
            </w:r>
            <w:r w:rsidR="00722EEF">
              <w:t xml:space="preserve"> in each group</w:t>
            </w:r>
            <w:r>
              <w:t xml:space="preserve"> to practice</w:t>
            </w:r>
            <w:r w:rsidR="00722EEF">
              <w:t xml:space="preserve"> oral</w:t>
            </w:r>
            <w:r>
              <w:t xml:space="preserve"> formal invitation with their partners.</w:t>
            </w:r>
          </w:p>
          <w:p w14:paraId="08DF8B69" w14:textId="290ED041" w:rsidR="00092A17" w:rsidRDefault="00766990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lastRenderedPageBreak/>
              <w:t>Teacher will inspect the student’s expression, intonation and stress while making the formal invitations.</w:t>
            </w:r>
          </w:p>
          <w:p w14:paraId="38CFE884" w14:textId="6114A836" w:rsidR="00766990" w:rsidRPr="00F80819" w:rsidRDefault="00766990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>Teacher will correct students</w:t>
            </w:r>
            <w:r w:rsidR="000D5E95">
              <w:t xml:space="preserve"> in their expressions, intonation and stress.</w:t>
            </w:r>
            <w:r>
              <w:t xml:space="preserve"> </w:t>
            </w:r>
          </w:p>
          <w:p w14:paraId="7B295E50" w14:textId="77777777" w:rsidR="00D52296" w:rsidRPr="00F80819" w:rsidRDefault="00D52296" w:rsidP="00040317">
            <w:pPr>
              <w:pStyle w:val="Heading2"/>
              <w:rPr>
                <w:b/>
                <w:bCs/>
              </w:rPr>
            </w:pPr>
          </w:p>
          <w:p w14:paraId="55D61105" w14:textId="23E18103" w:rsidR="00040317" w:rsidRPr="00F80819" w:rsidRDefault="000D5E95" w:rsidP="00040317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Teacher Guide</w:t>
            </w:r>
          </w:p>
          <w:p w14:paraId="1057E2D5" w14:textId="79FC13C2" w:rsidR="00040317" w:rsidRPr="00F80819" w:rsidRDefault="00040317" w:rsidP="00040317">
            <w:pPr>
              <w:rPr>
                <w:b/>
              </w:rPr>
            </w:pPr>
            <w:r w:rsidRPr="00F80819">
              <w:rPr>
                <w:b/>
              </w:rPr>
              <w:t xml:space="preserve">Day </w:t>
            </w:r>
            <w:r w:rsidR="006A1148" w:rsidRPr="00F80819">
              <w:rPr>
                <w:b/>
              </w:rPr>
              <w:t>3</w:t>
            </w:r>
            <w:r w:rsidRPr="00F80819">
              <w:rPr>
                <w:b/>
              </w:rPr>
              <w:t xml:space="preserve">/ Lesson </w:t>
            </w:r>
            <w:r w:rsidR="006A1148" w:rsidRPr="00F80819">
              <w:rPr>
                <w:b/>
              </w:rPr>
              <w:t>3</w:t>
            </w:r>
            <w:r w:rsidRPr="00F80819">
              <w:rPr>
                <w:b/>
              </w:rPr>
              <w:t xml:space="preserve">: </w:t>
            </w:r>
            <w:r w:rsidR="000D5E95">
              <w:rPr>
                <w:b/>
              </w:rPr>
              <w:t>20</w:t>
            </w:r>
            <w:r w:rsidRPr="00F80819">
              <w:rPr>
                <w:b/>
              </w:rPr>
              <w:t xml:space="preserve">mins   </w:t>
            </w:r>
          </w:p>
          <w:p w14:paraId="0A22E935" w14:textId="08C9DF93" w:rsidR="000D5E95" w:rsidRDefault="000D5E95" w:rsidP="000D5E95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>
              <w:t>Teacher should review on the first lesson</w:t>
            </w:r>
          </w:p>
          <w:p w14:paraId="6B11225A" w14:textId="42066379" w:rsidR="000D5E95" w:rsidRPr="000D5E95" w:rsidRDefault="000D5E95" w:rsidP="000D5E95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0D5E95">
              <w:t>Teacher should distribute a sample formal invitation</w:t>
            </w:r>
          </w:p>
          <w:p w14:paraId="0B5FD2B5" w14:textId="77777777" w:rsidR="000D5E95" w:rsidRPr="000D5E95" w:rsidRDefault="000D5E95" w:rsidP="000D5E95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0D5E95">
              <w:t>Teacher should read aloud the sample formal invitation.</w:t>
            </w:r>
          </w:p>
          <w:p w14:paraId="76230E8A" w14:textId="77777777" w:rsidR="000D5E95" w:rsidRPr="000D5E95" w:rsidRDefault="000D5E95" w:rsidP="000D5E95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0D5E95">
              <w:t>While reading, teacher should instruct students to note some of the phrases in the chart that are used in the invitation</w:t>
            </w:r>
          </w:p>
          <w:p w14:paraId="39F1CB74" w14:textId="77777777" w:rsidR="000D5E95" w:rsidRPr="000D5E95" w:rsidRDefault="000D5E95" w:rsidP="000D5E95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0D5E95">
              <w:t>After reading, teacher should model writing a formal invitation while students note the phrased used.</w:t>
            </w:r>
          </w:p>
          <w:p w14:paraId="5848EA5F" w14:textId="77777777" w:rsidR="00261938" w:rsidRPr="00F80819" w:rsidRDefault="00261938" w:rsidP="00261938"/>
          <w:p w14:paraId="4D0ED0E4" w14:textId="77777777" w:rsidR="007A33E9" w:rsidRPr="00F80819" w:rsidRDefault="007A33E9" w:rsidP="007A33E9">
            <w:pPr>
              <w:pStyle w:val="Heading2"/>
              <w:rPr>
                <w:b/>
                <w:bCs/>
              </w:rPr>
            </w:pPr>
            <w:r w:rsidRPr="00F80819">
              <w:rPr>
                <w:b/>
                <w:bCs/>
              </w:rPr>
              <w:t>Guided Practice</w:t>
            </w:r>
          </w:p>
          <w:p w14:paraId="4C7086BB" w14:textId="6C865AA5" w:rsidR="007A33E9" w:rsidRPr="00F80819" w:rsidRDefault="007A33E9" w:rsidP="007A33E9">
            <w:pPr>
              <w:rPr>
                <w:b/>
              </w:rPr>
            </w:pPr>
            <w:r w:rsidRPr="00F80819">
              <w:rPr>
                <w:b/>
              </w:rPr>
              <w:t xml:space="preserve">Day </w:t>
            </w:r>
            <w:r>
              <w:rPr>
                <w:b/>
              </w:rPr>
              <w:t>4</w:t>
            </w:r>
            <w:r w:rsidRPr="00F80819">
              <w:rPr>
                <w:b/>
              </w:rPr>
              <w:t xml:space="preserve">/ Lesson </w:t>
            </w:r>
            <w:r>
              <w:rPr>
                <w:b/>
              </w:rPr>
              <w:t>4</w:t>
            </w:r>
            <w:r w:rsidRPr="00F80819">
              <w:rPr>
                <w:b/>
              </w:rPr>
              <w:t xml:space="preserve">: 15mins   </w:t>
            </w:r>
          </w:p>
          <w:p w14:paraId="13ED8DDA" w14:textId="77777777" w:rsidR="007A33E9" w:rsidRPr="00F80819" w:rsidRDefault="007A33E9" w:rsidP="007A33E9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>Distribute an A4 (8" x 11" sheet of paper to each student.</w:t>
            </w:r>
          </w:p>
          <w:p w14:paraId="1B67967A" w14:textId="4DE19C51" w:rsidR="007A33E9" w:rsidRPr="00F80819" w:rsidRDefault="007A33E9" w:rsidP="007A33E9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 xml:space="preserve">Ask them to write a </w:t>
            </w:r>
            <w:r>
              <w:t>formal invitation</w:t>
            </w:r>
          </w:p>
          <w:p w14:paraId="70047539" w14:textId="77777777" w:rsidR="007A33E9" w:rsidRPr="00F80819" w:rsidRDefault="007A33E9" w:rsidP="007A33E9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>Tell them to raise up their hand once they finish writing the letter.</w:t>
            </w:r>
          </w:p>
          <w:p w14:paraId="6974FD7D" w14:textId="77777777" w:rsidR="007A33E9" w:rsidRDefault="007A33E9" w:rsidP="007A33E9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>While this practice is going on, walk around to inspect the students.</w:t>
            </w:r>
          </w:p>
          <w:p w14:paraId="6CC78EF4" w14:textId="0A2285D5" w:rsidR="00261938" w:rsidRPr="007A33E9" w:rsidRDefault="007A33E9" w:rsidP="007A33E9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>Correct any mistake found in their works</w:t>
            </w:r>
            <w:r w:rsidR="00261938" w:rsidRPr="00F80819">
              <w:t>.</w:t>
            </w:r>
          </w:p>
        </w:tc>
        <w:tc>
          <w:tcPr>
            <w:tcW w:w="118" w:type="pct"/>
          </w:tcPr>
          <w:p w14:paraId="3EC4062D" w14:textId="77777777" w:rsidR="00C17E2A" w:rsidRPr="00F80819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F80819" w:rsidRDefault="00031953" w:rsidP="006513FB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Teacher Guide</w:t>
            </w:r>
          </w:p>
          <w:p w14:paraId="70819890" w14:textId="14B0B73B" w:rsidR="00031953" w:rsidRPr="00F80819" w:rsidRDefault="00C40201" w:rsidP="00031953">
            <w:pPr>
              <w:rPr>
                <w:b/>
              </w:rPr>
            </w:pPr>
            <w:r w:rsidRPr="00F80819">
              <w:rPr>
                <w:b/>
              </w:rPr>
              <w:t>Day 1</w:t>
            </w:r>
            <w:r w:rsidR="00031953" w:rsidRPr="00F80819">
              <w:rPr>
                <w:b/>
              </w:rPr>
              <w:t xml:space="preserve">/ Lesson 1: </w:t>
            </w:r>
            <w:r w:rsidR="007926F4" w:rsidRPr="00F80819">
              <w:rPr>
                <w:b/>
              </w:rPr>
              <w:t>25</w:t>
            </w:r>
            <w:r w:rsidR="00031953" w:rsidRPr="00F80819">
              <w:rPr>
                <w:b/>
              </w:rPr>
              <w:t xml:space="preserve"> Mins</w:t>
            </w:r>
          </w:p>
          <w:p w14:paraId="0070ED70" w14:textId="378E2E5F" w:rsidR="009E4B55" w:rsidRDefault="009E4B55" w:rsidP="008009E2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>
              <w:t>Review on writing formal letters</w:t>
            </w:r>
          </w:p>
          <w:p w14:paraId="6495B964" w14:textId="7E18204E" w:rsidR="009E4B55" w:rsidRDefault="009E4B55" w:rsidP="008009E2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>
              <w:t>Remind students that anything formal has to do with a business purpose</w:t>
            </w:r>
          </w:p>
          <w:p w14:paraId="2423A422" w14:textId="34E67DDF" w:rsidR="00607D2E" w:rsidRPr="00F80819" w:rsidRDefault="00607D2E" w:rsidP="008009E2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F80819">
              <w:t xml:space="preserve">Collect a supply of different types of </w:t>
            </w:r>
            <w:r w:rsidR="009E4B55">
              <w:t>invitations</w:t>
            </w:r>
            <w:r w:rsidRPr="00F80819">
              <w:t xml:space="preserve"> </w:t>
            </w:r>
            <w:r w:rsidR="009E4B55">
              <w:t>(</w:t>
            </w:r>
            <w:r w:rsidRPr="00F80819">
              <w:t>both formal and informal</w:t>
            </w:r>
            <w:r w:rsidR="009E4B55">
              <w:t>)</w:t>
            </w:r>
            <w:r w:rsidRPr="00F80819">
              <w:t>.</w:t>
            </w:r>
          </w:p>
          <w:p w14:paraId="722D810F" w14:textId="77777777" w:rsidR="00607D2E" w:rsidRPr="00F80819" w:rsidRDefault="00607D2E" w:rsidP="008009E2">
            <w:pPr>
              <w:pStyle w:val="ListParagraph"/>
              <w:numPr>
                <w:ilvl w:val="0"/>
                <w:numId w:val="8"/>
              </w:numPr>
              <w:ind w:left="390"/>
            </w:pPr>
            <w:r w:rsidRPr="00F80819">
              <w:t>Ask the children to sort them out into two groups.</w:t>
            </w:r>
          </w:p>
          <w:p w14:paraId="11F0012B" w14:textId="690C42C5" w:rsidR="00607D2E" w:rsidRDefault="00607D2E" w:rsidP="008009E2">
            <w:pPr>
              <w:pStyle w:val="ListParagraph"/>
              <w:numPr>
                <w:ilvl w:val="0"/>
                <w:numId w:val="14"/>
              </w:numPr>
              <w:ind w:left="570" w:hanging="180"/>
            </w:pPr>
            <w:r w:rsidRPr="00F80819">
              <w:t xml:space="preserve">Which were written to friends? </w:t>
            </w:r>
          </w:p>
          <w:p w14:paraId="166A6A6B" w14:textId="60BB2A12" w:rsidR="009E4B55" w:rsidRPr="00F80819" w:rsidRDefault="009E4B55" w:rsidP="008009E2">
            <w:pPr>
              <w:pStyle w:val="ListParagraph"/>
              <w:numPr>
                <w:ilvl w:val="0"/>
                <w:numId w:val="14"/>
              </w:numPr>
              <w:ind w:left="570" w:hanging="180"/>
            </w:pPr>
            <w:r>
              <w:t>Which were written for business purpose or for fun?</w:t>
            </w:r>
          </w:p>
          <w:p w14:paraId="08A2F2F3" w14:textId="3F69797B" w:rsidR="00607D2E" w:rsidRPr="00F80819" w:rsidRDefault="00607D2E" w:rsidP="008009E2">
            <w:pPr>
              <w:pStyle w:val="ListParagraph"/>
              <w:numPr>
                <w:ilvl w:val="0"/>
                <w:numId w:val="14"/>
              </w:numPr>
              <w:ind w:left="570" w:hanging="180"/>
            </w:pPr>
            <w:r w:rsidRPr="00F80819">
              <w:t>Which features or characteristics distinguish formal from informal?</w:t>
            </w:r>
          </w:p>
          <w:p w14:paraId="3BB856B1" w14:textId="5227A498" w:rsidR="006106F7" w:rsidRDefault="00607D2E" w:rsidP="009E4B55">
            <w:pPr>
              <w:pStyle w:val="ListParagraph"/>
              <w:numPr>
                <w:ilvl w:val="0"/>
                <w:numId w:val="8"/>
              </w:numPr>
              <w:ind w:left="390"/>
            </w:pPr>
            <w:r w:rsidRPr="00F80819">
              <w:t xml:space="preserve">Having done that ask the children to look for differences between the two groups. </w:t>
            </w:r>
          </w:p>
          <w:p w14:paraId="2452779C" w14:textId="3DA0AAF6" w:rsidR="005557DA" w:rsidRDefault="00232F1F" w:rsidP="009E4B55">
            <w:pPr>
              <w:pStyle w:val="ListParagraph"/>
              <w:numPr>
                <w:ilvl w:val="0"/>
                <w:numId w:val="8"/>
              </w:numPr>
              <w:ind w:left="390"/>
            </w:pPr>
            <w:r>
              <w:t>Provide a chart on occasions</w:t>
            </w:r>
            <w:r w:rsidR="005557DA">
              <w:t xml:space="preserve"> that require formal invitations</w:t>
            </w:r>
          </w:p>
          <w:p w14:paraId="55E22A44" w14:textId="6FE44C5D" w:rsidR="009E4B55" w:rsidRDefault="009E4B55" w:rsidP="009E4B55">
            <w:pPr>
              <w:pStyle w:val="ListParagraph"/>
              <w:numPr>
                <w:ilvl w:val="0"/>
                <w:numId w:val="8"/>
              </w:numPr>
              <w:ind w:left="390"/>
            </w:pPr>
            <w:r>
              <w:t>Explain to students that a formal invitation will have similar characteristics as a formal letter.</w:t>
            </w:r>
          </w:p>
          <w:p w14:paraId="71B82059" w14:textId="2DA42F6D" w:rsidR="009E4B55" w:rsidRDefault="009E4B55" w:rsidP="009E4B55">
            <w:pPr>
              <w:pStyle w:val="ListParagraph"/>
              <w:numPr>
                <w:ilvl w:val="0"/>
                <w:numId w:val="8"/>
              </w:numPr>
              <w:ind w:left="390"/>
            </w:pPr>
            <w:r>
              <w:t>Teacher should distribute a chart containing phrases used in writing formal invitations</w:t>
            </w:r>
          </w:p>
          <w:p w14:paraId="0EBC3FF8" w14:textId="2813CF70" w:rsidR="00722EEF" w:rsidRDefault="00722EEF" w:rsidP="009E4B55">
            <w:pPr>
              <w:pStyle w:val="ListParagraph"/>
              <w:numPr>
                <w:ilvl w:val="0"/>
                <w:numId w:val="8"/>
              </w:numPr>
              <w:ind w:left="390"/>
            </w:pPr>
            <w:r>
              <w:lastRenderedPageBreak/>
              <w:t>Teacher should model oral formal invitations.</w:t>
            </w:r>
          </w:p>
          <w:p w14:paraId="1B09C4BF" w14:textId="7363BC66" w:rsidR="00766990" w:rsidRDefault="00766990" w:rsidP="009E4B55">
            <w:pPr>
              <w:pStyle w:val="ListParagraph"/>
              <w:numPr>
                <w:ilvl w:val="0"/>
                <w:numId w:val="8"/>
              </w:numPr>
              <w:ind w:left="390"/>
            </w:pPr>
            <w:r>
              <w:t>Teacher will elicit that facial expression, intonation and stress is important while making oral formal invitation</w:t>
            </w:r>
          </w:p>
          <w:p w14:paraId="01CD5906" w14:textId="7BEC1510" w:rsidR="009E4B55" w:rsidRDefault="009E4B55" w:rsidP="009E4B55">
            <w:pPr>
              <w:pStyle w:val="ListParagraph"/>
              <w:numPr>
                <w:ilvl w:val="0"/>
                <w:numId w:val="8"/>
              </w:numPr>
              <w:ind w:left="390"/>
            </w:pPr>
            <w:r>
              <w:t>Teacher should distribute a sample formal invitation</w:t>
            </w:r>
          </w:p>
          <w:p w14:paraId="2AF10C7C" w14:textId="3E731800" w:rsidR="009E4B55" w:rsidRDefault="009E4B55" w:rsidP="009E4B55">
            <w:pPr>
              <w:pStyle w:val="ListParagraph"/>
              <w:numPr>
                <w:ilvl w:val="0"/>
                <w:numId w:val="8"/>
              </w:numPr>
              <w:ind w:left="390"/>
            </w:pPr>
            <w:r>
              <w:t>Teacher should read aloud the sample formal invitation.</w:t>
            </w:r>
          </w:p>
          <w:p w14:paraId="606C94E9" w14:textId="63CFB8F5" w:rsidR="009E4B55" w:rsidRDefault="009E4B55" w:rsidP="009E4B55">
            <w:pPr>
              <w:pStyle w:val="ListParagraph"/>
              <w:numPr>
                <w:ilvl w:val="0"/>
                <w:numId w:val="8"/>
              </w:numPr>
              <w:ind w:left="390"/>
            </w:pPr>
            <w:r>
              <w:t>While reading, teacher should instruct students to note some of the phrases in the chart that are used in the invitation</w:t>
            </w:r>
          </w:p>
          <w:p w14:paraId="012DB69B" w14:textId="5373C95A" w:rsidR="00AB261A" w:rsidRPr="007A33E9" w:rsidRDefault="00092A17" w:rsidP="007A33E9">
            <w:pPr>
              <w:pStyle w:val="ListParagraph"/>
              <w:numPr>
                <w:ilvl w:val="0"/>
                <w:numId w:val="8"/>
              </w:numPr>
              <w:ind w:left="390"/>
            </w:pPr>
            <w:r>
              <w:t>After reading, teacher should model writing a formal invitation while students note the phrased used.</w:t>
            </w:r>
            <w:r w:rsidR="00261938" w:rsidRPr="00F80819">
              <w:t xml:space="preserve"> </w:t>
            </w:r>
          </w:p>
        </w:tc>
      </w:tr>
    </w:tbl>
    <w:p w14:paraId="75A246ED" w14:textId="77777777" w:rsidR="00C17E2A" w:rsidRPr="00F80819" w:rsidRDefault="00C17E2A"/>
    <w:sectPr w:rsidR="00C17E2A" w:rsidRPr="00F80819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EB874" w14:textId="77777777" w:rsidR="00760550" w:rsidRDefault="00760550">
      <w:pPr>
        <w:spacing w:before="0" w:after="0" w:line="240" w:lineRule="auto"/>
      </w:pPr>
      <w:r>
        <w:separator/>
      </w:r>
    </w:p>
  </w:endnote>
  <w:endnote w:type="continuationSeparator" w:id="0">
    <w:p w14:paraId="681B52C0" w14:textId="77777777" w:rsidR="00760550" w:rsidRDefault="007605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AF756" w14:textId="77777777" w:rsidR="00760550" w:rsidRDefault="00760550">
      <w:pPr>
        <w:spacing w:before="0" w:after="0" w:line="240" w:lineRule="auto"/>
      </w:pPr>
      <w:r>
        <w:separator/>
      </w:r>
    </w:p>
  </w:footnote>
  <w:footnote w:type="continuationSeparator" w:id="0">
    <w:p w14:paraId="38CEF2A0" w14:textId="77777777" w:rsidR="00760550" w:rsidRDefault="007605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F40881"/>
    <w:multiLevelType w:val="hybridMultilevel"/>
    <w:tmpl w:val="06880580"/>
    <w:lvl w:ilvl="0" w:tplc="3C90CC62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4B77"/>
    <w:multiLevelType w:val="hybridMultilevel"/>
    <w:tmpl w:val="96ACD11A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5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7446F"/>
    <w:multiLevelType w:val="hybridMultilevel"/>
    <w:tmpl w:val="21C27378"/>
    <w:lvl w:ilvl="0" w:tplc="A69E66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D2167"/>
    <w:multiLevelType w:val="hybridMultilevel"/>
    <w:tmpl w:val="66624496"/>
    <w:lvl w:ilvl="0" w:tplc="0A441DB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6E31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D410F"/>
    <w:multiLevelType w:val="hybridMultilevel"/>
    <w:tmpl w:val="3B00EAEA"/>
    <w:lvl w:ilvl="0" w:tplc="B5DC3F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E53E0"/>
    <w:multiLevelType w:val="hybridMultilevel"/>
    <w:tmpl w:val="F606D4F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52FAA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C3009"/>
    <w:multiLevelType w:val="hybridMultilevel"/>
    <w:tmpl w:val="F9D03CA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62EA647F"/>
    <w:multiLevelType w:val="hybridMultilevel"/>
    <w:tmpl w:val="6A92EE8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 w15:restartNumberingAfterBreak="0">
    <w:nsid w:val="6CDB5383"/>
    <w:multiLevelType w:val="hybridMultilevel"/>
    <w:tmpl w:val="DD28E920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F6146"/>
    <w:multiLevelType w:val="hybridMultilevel"/>
    <w:tmpl w:val="12AA7A8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74287EB6"/>
    <w:multiLevelType w:val="hybridMultilevel"/>
    <w:tmpl w:val="D09456B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44739"/>
    <w:multiLevelType w:val="hybridMultilevel"/>
    <w:tmpl w:val="51849292"/>
    <w:lvl w:ilvl="0" w:tplc="327081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1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8"/>
  </w:num>
  <w:num w:numId="13">
    <w:abstractNumId w:val="15"/>
  </w:num>
  <w:num w:numId="14">
    <w:abstractNumId w:val="13"/>
  </w:num>
  <w:num w:numId="15">
    <w:abstractNumId w:val="14"/>
  </w:num>
  <w:num w:numId="16">
    <w:abstractNumId w:val="2"/>
  </w:num>
  <w:num w:numId="17">
    <w:abstractNumId w:val="17"/>
  </w:num>
  <w:num w:numId="18">
    <w:abstractNumId w:val="6"/>
  </w:num>
  <w:num w:numId="19">
    <w:abstractNumId w:val="18"/>
  </w:num>
  <w:num w:numId="20">
    <w:abstractNumId w:val="7"/>
  </w:num>
  <w:num w:numId="21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317"/>
    <w:rsid w:val="0004040F"/>
    <w:rsid w:val="0004502C"/>
    <w:rsid w:val="00050F06"/>
    <w:rsid w:val="000529DC"/>
    <w:rsid w:val="00065A51"/>
    <w:rsid w:val="00074046"/>
    <w:rsid w:val="0007578F"/>
    <w:rsid w:val="000816FF"/>
    <w:rsid w:val="000904AA"/>
    <w:rsid w:val="00091934"/>
    <w:rsid w:val="00092A17"/>
    <w:rsid w:val="00094462"/>
    <w:rsid w:val="00094895"/>
    <w:rsid w:val="000A37E8"/>
    <w:rsid w:val="000A41CF"/>
    <w:rsid w:val="000A5950"/>
    <w:rsid w:val="000B2A8B"/>
    <w:rsid w:val="000B601E"/>
    <w:rsid w:val="000B72D9"/>
    <w:rsid w:val="000B7585"/>
    <w:rsid w:val="000C562D"/>
    <w:rsid w:val="000D44B1"/>
    <w:rsid w:val="000D5DFD"/>
    <w:rsid w:val="000D5E95"/>
    <w:rsid w:val="000E2930"/>
    <w:rsid w:val="000E3396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625F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8102A"/>
    <w:rsid w:val="0019171E"/>
    <w:rsid w:val="001954EF"/>
    <w:rsid w:val="00196867"/>
    <w:rsid w:val="001A6D78"/>
    <w:rsid w:val="001B0737"/>
    <w:rsid w:val="001B2EF5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10F3F"/>
    <w:rsid w:val="00211450"/>
    <w:rsid w:val="00211CFF"/>
    <w:rsid w:val="002121AE"/>
    <w:rsid w:val="00227208"/>
    <w:rsid w:val="00230D45"/>
    <w:rsid w:val="00232F1F"/>
    <w:rsid w:val="00234570"/>
    <w:rsid w:val="0024426F"/>
    <w:rsid w:val="002473D0"/>
    <w:rsid w:val="002528F8"/>
    <w:rsid w:val="002541D0"/>
    <w:rsid w:val="00255260"/>
    <w:rsid w:val="00261938"/>
    <w:rsid w:val="002622D7"/>
    <w:rsid w:val="002654B5"/>
    <w:rsid w:val="0026795F"/>
    <w:rsid w:val="0028057F"/>
    <w:rsid w:val="0028776C"/>
    <w:rsid w:val="00287F69"/>
    <w:rsid w:val="00291495"/>
    <w:rsid w:val="002A72AE"/>
    <w:rsid w:val="002A7661"/>
    <w:rsid w:val="002B44A9"/>
    <w:rsid w:val="002B4EEC"/>
    <w:rsid w:val="002B733A"/>
    <w:rsid w:val="002C0925"/>
    <w:rsid w:val="002D3295"/>
    <w:rsid w:val="002D41D0"/>
    <w:rsid w:val="002E4739"/>
    <w:rsid w:val="002E7793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67CE"/>
    <w:rsid w:val="003B777D"/>
    <w:rsid w:val="003C4CA4"/>
    <w:rsid w:val="003C7DAD"/>
    <w:rsid w:val="003D159E"/>
    <w:rsid w:val="003D30E4"/>
    <w:rsid w:val="003D587E"/>
    <w:rsid w:val="003E4AD7"/>
    <w:rsid w:val="003F4800"/>
    <w:rsid w:val="003F5C22"/>
    <w:rsid w:val="0040481C"/>
    <w:rsid w:val="004061AF"/>
    <w:rsid w:val="004138FF"/>
    <w:rsid w:val="00417B53"/>
    <w:rsid w:val="00420EFD"/>
    <w:rsid w:val="00421742"/>
    <w:rsid w:val="00423751"/>
    <w:rsid w:val="00425F4D"/>
    <w:rsid w:val="00425F80"/>
    <w:rsid w:val="00430D97"/>
    <w:rsid w:val="00430F59"/>
    <w:rsid w:val="004343E9"/>
    <w:rsid w:val="00435D0D"/>
    <w:rsid w:val="004433CB"/>
    <w:rsid w:val="0044472C"/>
    <w:rsid w:val="004500BB"/>
    <w:rsid w:val="00453D92"/>
    <w:rsid w:val="0045402B"/>
    <w:rsid w:val="00471F65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314A"/>
    <w:rsid w:val="00527CCB"/>
    <w:rsid w:val="00532DD1"/>
    <w:rsid w:val="00535393"/>
    <w:rsid w:val="00541391"/>
    <w:rsid w:val="00545106"/>
    <w:rsid w:val="00546ACD"/>
    <w:rsid w:val="005557DA"/>
    <w:rsid w:val="00564684"/>
    <w:rsid w:val="00565CE3"/>
    <w:rsid w:val="0056788D"/>
    <w:rsid w:val="00571290"/>
    <w:rsid w:val="00571886"/>
    <w:rsid w:val="00576B93"/>
    <w:rsid w:val="00577C40"/>
    <w:rsid w:val="00581275"/>
    <w:rsid w:val="00583DA1"/>
    <w:rsid w:val="005A0B9A"/>
    <w:rsid w:val="005A4652"/>
    <w:rsid w:val="005A5D9C"/>
    <w:rsid w:val="005A70D5"/>
    <w:rsid w:val="005B303E"/>
    <w:rsid w:val="005B7D58"/>
    <w:rsid w:val="005B7E63"/>
    <w:rsid w:val="005C2512"/>
    <w:rsid w:val="005C3AF0"/>
    <w:rsid w:val="005D27CF"/>
    <w:rsid w:val="005D78FD"/>
    <w:rsid w:val="005F37E5"/>
    <w:rsid w:val="00601257"/>
    <w:rsid w:val="00603309"/>
    <w:rsid w:val="00606C52"/>
    <w:rsid w:val="0060771A"/>
    <w:rsid w:val="00607D2E"/>
    <w:rsid w:val="006106F7"/>
    <w:rsid w:val="00612A96"/>
    <w:rsid w:val="00614D56"/>
    <w:rsid w:val="00617172"/>
    <w:rsid w:val="00620391"/>
    <w:rsid w:val="0063032B"/>
    <w:rsid w:val="00631E0E"/>
    <w:rsid w:val="006326A0"/>
    <w:rsid w:val="00635FD5"/>
    <w:rsid w:val="006404AA"/>
    <w:rsid w:val="00641D69"/>
    <w:rsid w:val="006475CC"/>
    <w:rsid w:val="006513FB"/>
    <w:rsid w:val="00667D6F"/>
    <w:rsid w:val="00673569"/>
    <w:rsid w:val="00675B73"/>
    <w:rsid w:val="00677486"/>
    <w:rsid w:val="00686B1E"/>
    <w:rsid w:val="00697CD8"/>
    <w:rsid w:val="006A114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DC7"/>
    <w:rsid w:val="006F757B"/>
    <w:rsid w:val="006F7C39"/>
    <w:rsid w:val="006F7E46"/>
    <w:rsid w:val="0070141C"/>
    <w:rsid w:val="00706EE0"/>
    <w:rsid w:val="00713D5E"/>
    <w:rsid w:val="00714A8D"/>
    <w:rsid w:val="00714C2B"/>
    <w:rsid w:val="007166BF"/>
    <w:rsid w:val="007177D7"/>
    <w:rsid w:val="00722EEF"/>
    <w:rsid w:val="00735611"/>
    <w:rsid w:val="00735CBB"/>
    <w:rsid w:val="00740E81"/>
    <w:rsid w:val="00742B82"/>
    <w:rsid w:val="00743B1E"/>
    <w:rsid w:val="00747C96"/>
    <w:rsid w:val="00752C4E"/>
    <w:rsid w:val="00756214"/>
    <w:rsid w:val="00760550"/>
    <w:rsid w:val="00761C97"/>
    <w:rsid w:val="00761F09"/>
    <w:rsid w:val="007644C3"/>
    <w:rsid w:val="0076583E"/>
    <w:rsid w:val="00766990"/>
    <w:rsid w:val="00772827"/>
    <w:rsid w:val="00773C70"/>
    <w:rsid w:val="00777637"/>
    <w:rsid w:val="00780730"/>
    <w:rsid w:val="0078211E"/>
    <w:rsid w:val="0078309D"/>
    <w:rsid w:val="00786B8E"/>
    <w:rsid w:val="00791E09"/>
    <w:rsid w:val="007926F4"/>
    <w:rsid w:val="007A33E9"/>
    <w:rsid w:val="007A5B16"/>
    <w:rsid w:val="007C31C8"/>
    <w:rsid w:val="007D1B2A"/>
    <w:rsid w:val="007E5E02"/>
    <w:rsid w:val="007F09DA"/>
    <w:rsid w:val="007F163A"/>
    <w:rsid w:val="007F178D"/>
    <w:rsid w:val="007F30FD"/>
    <w:rsid w:val="007F4FCC"/>
    <w:rsid w:val="007F65A3"/>
    <w:rsid w:val="008009E2"/>
    <w:rsid w:val="00807AE6"/>
    <w:rsid w:val="00811AB9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B4755"/>
    <w:rsid w:val="008C38DA"/>
    <w:rsid w:val="008D02F2"/>
    <w:rsid w:val="008D0CBA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152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1A2B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0D72"/>
    <w:rsid w:val="009A16D6"/>
    <w:rsid w:val="009A4BA1"/>
    <w:rsid w:val="009C4160"/>
    <w:rsid w:val="009D155F"/>
    <w:rsid w:val="009D30C4"/>
    <w:rsid w:val="009D5198"/>
    <w:rsid w:val="009D72E5"/>
    <w:rsid w:val="009E08FF"/>
    <w:rsid w:val="009E4B55"/>
    <w:rsid w:val="009E525C"/>
    <w:rsid w:val="009E61B2"/>
    <w:rsid w:val="009F7C60"/>
    <w:rsid w:val="00A0116B"/>
    <w:rsid w:val="00A1735C"/>
    <w:rsid w:val="00A25094"/>
    <w:rsid w:val="00A367FF"/>
    <w:rsid w:val="00A37E88"/>
    <w:rsid w:val="00A410B8"/>
    <w:rsid w:val="00A4185F"/>
    <w:rsid w:val="00A50553"/>
    <w:rsid w:val="00A64AFF"/>
    <w:rsid w:val="00A71E70"/>
    <w:rsid w:val="00A74FCC"/>
    <w:rsid w:val="00A75A49"/>
    <w:rsid w:val="00A82696"/>
    <w:rsid w:val="00A832CB"/>
    <w:rsid w:val="00A85D55"/>
    <w:rsid w:val="00A8736B"/>
    <w:rsid w:val="00A93E00"/>
    <w:rsid w:val="00A953B4"/>
    <w:rsid w:val="00AA2441"/>
    <w:rsid w:val="00AB0656"/>
    <w:rsid w:val="00AB261A"/>
    <w:rsid w:val="00AB4FE1"/>
    <w:rsid w:val="00AB565D"/>
    <w:rsid w:val="00AC63A2"/>
    <w:rsid w:val="00AD171D"/>
    <w:rsid w:val="00AD5265"/>
    <w:rsid w:val="00AD6A9A"/>
    <w:rsid w:val="00AD6AD0"/>
    <w:rsid w:val="00AE2FC3"/>
    <w:rsid w:val="00AE3A6F"/>
    <w:rsid w:val="00AF3137"/>
    <w:rsid w:val="00AF47E1"/>
    <w:rsid w:val="00AF69C0"/>
    <w:rsid w:val="00B00447"/>
    <w:rsid w:val="00B02EA6"/>
    <w:rsid w:val="00B046C1"/>
    <w:rsid w:val="00B07834"/>
    <w:rsid w:val="00B25C12"/>
    <w:rsid w:val="00B25DC5"/>
    <w:rsid w:val="00B262A1"/>
    <w:rsid w:val="00B27BDC"/>
    <w:rsid w:val="00B30F64"/>
    <w:rsid w:val="00B36C8F"/>
    <w:rsid w:val="00B423FE"/>
    <w:rsid w:val="00B4776C"/>
    <w:rsid w:val="00B50357"/>
    <w:rsid w:val="00B51BF7"/>
    <w:rsid w:val="00B542DD"/>
    <w:rsid w:val="00B55350"/>
    <w:rsid w:val="00B57396"/>
    <w:rsid w:val="00B67C04"/>
    <w:rsid w:val="00B8438A"/>
    <w:rsid w:val="00B87608"/>
    <w:rsid w:val="00B91FAF"/>
    <w:rsid w:val="00B93FEC"/>
    <w:rsid w:val="00B948FA"/>
    <w:rsid w:val="00BA223B"/>
    <w:rsid w:val="00BA7BE8"/>
    <w:rsid w:val="00BB359B"/>
    <w:rsid w:val="00BB5607"/>
    <w:rsid w:val="00BC3471"/>
    <w:rsid w:val="00BC356C"/>
    <w:rsid w:val="00BC50CC"/>
    <w:rsid w:val="00BC5BC2"/>
    <w:rsid w:val="00BD430C"/>
    <w:rsid w:val="00BD5017"/>
    <w:rsid w:val="00BE0043"/>
    <w:rsid w:val="00BF0E60"/>
    <w:rsid w:val="00BF1083"/>
    <w:rsid w:val="00BF1D3C"/>
    <w:rsid w:val="00BF3180"/>
    <w:rsid w:val="00C0143B"/>
    <w:rsid w:val="00C02188"/>
    <w:rsid w:val="00C03799"/>
    <w:rsid w:val="00C10CE4"/>
    <w:rsid w:val="00C12DD5"/>
    <w:rsid w:val="00C136D0"/>
    <w:rsid w:val="00C17E2A"/>
    <w:rsid w:val="00C20C1E"/>
    <w:rsid w:val="00C24A10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85E56"/>
    <w:rsid w:val="00C92835"/>
    <w:rsid w:val="00C930E2"/>
    <w:rsid w:val="00CA3F8C"/>
    <w:rsid w:val="00CB08CC"/>
    <w:rsid w:val="00CB2068"/>
    <w:rsid w:val="00CB2D0F"/>
    <w:rsid w:val="00CB4803"/>
    <w:rsid w:val="00CB574B"/>
    <w:rsid w:val="00CB7870"/>
    <w:rsid w:val="00CC3B13"/>
    <w:rsid w:val="00CC605B"/>
    <w:rsid w:val="00CD4D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1162"/>
    <w:rsid w:val="00D52296"/>
    <w:rsid w:val="00D56441"/>
    <w:rsid w:val="00D63A36"/>
    <w:rsid w:val="00D8019B"/>
    <w:rsid w:val="00D809DB"/>
    <w:rsid w:val="00D812F1"/>
    <w:rsid w:val="00D83FF0"/>
    <w:rsid w:val="00D85628"/>
    <w:rsid w:val="00D914D8"/>
    <w:rsid w:val="00DA1F66"/>
    <w:rsid w:val="00DC17D5"/>
    <w:rsid w:val="00DC76FD"/>
    <w:rsid w:val="00DE0478"/>
    <w:rsid w:val="00DE3AC3"/>
    <w:rsid w:val="00DE405D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158FB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03276"/>
    <w:rsid w:val="00F1179F"/>
    <w:rsid w:val="00F12F9F"/>
    <w:rsid w:val="00F17FDF"/>
    <w:rsid w:val="00F208E3"/>
    <w:rsid w:val="00F23572"/>
    <w:rsid w:val="00F235D6"/>
    <w:rsid w:val="00F25E13"/>
    <w:rsid w:val="00F27FA3"/>
    <w:rsid w:val="00F40B7B"/>
    <w:rsid w:val="00F5037A"/>
    <w:rsid w:val="00F508FD"/>
    <w:rsid w:val="00F51303"/>
    <w:rsid w:val="00F542D4"/>
    <w:rsid w:val="00F60399"/>
    <w:rsid w:val="00F616CA"/>
    <w:rsid w:val="00F62599"/>
    <w:rsid w:val="00F66CE1"/>
    <w:rsid w:val="00F80819"/>
    <w:rsid w:val="00F814F7"/>
    <w:rsid w:val="00F83020"/>
    <w:rsid w:val="00F93562"/>
    <w:rsid w:val="00FA2243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4C60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friendly-letters-put-together/" TargetMode="External"/><Relationship Id="rId13" Type="http://schemas.openxmlformats.org/officeDocument/2006/relationships/hyperlink" Target="https://www.tes.com/teaching-resource/invitations-planning-60409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y.com/academy/lesson/invitations-lesson-plan-for-esl-students.htm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friendly-letters-put-togethe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es.com/teaching-resource/invitations-planning-60409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invitations-lesson-plan-for-esl-student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2E14"/>
    <w:rsid w:val="00106507"/>
    <w:rsid w:val="002174B0"/>
    <w:rsid w:val="00253619"/>
    <w:rsid w:val="00280CE5"/>
    <w:rsid w:val="00345559"/>
    <w:rsid w:val="003A22D6"/>
    <w:rsid w:val="004920D8"/>
    <w:rsid w:val="004A008E"/>
    <w:rsid w:val="004E1DB9"/>
    <w:rsid w:val="0050187F"/>
    <w:rsid w:val="0050760F"/>
    <w:rsid w:val="00553490"/>
    <w:rsid w:val="00571A20"/>
    <w:rsid w:val="005D1C96"/>
    <w:rsid w:val="005E6E71"/>
    <w:rsid w:val="006814AC"/>
    <w:rsid w:val="00713551"/>
    <w:rsid w:val="007B36BB"/>
    <w:rsid w:val="007C682F"/>
    <w:rsid w:val="00805105"/>
    <w:rsid w:val="00816166"/>
    <w:rsid w:val="00836926"/>
    <w:rsid w:val="00957041"/>
    <w:rsid w:val="009D2491"/>
    <w:rsid w:val="00A010F5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D417B5"/>
    <w:rsid w:val="00D92979"/>
    <w:rsid w:val="00DE19D7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105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10</cp:revision>
  <dcterms:created xsi:type="dcterms:W3CDTF">2019-06-21T12:11:00Z</dcterms:created>
  <dcterms:modified xsi:type="dcterms:W3CDTF">2019-06-24T02:58:00Z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