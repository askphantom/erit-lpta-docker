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15E054CC" w:rsidR="00C17E2A" w:rsidRPr="009260D0" w:rsidRDefault="00784E05" w:rsidP="00452D1F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writing paragraphs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2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68B7E8CF" w:rsidR="00C17E2A" w:rsidRDefault="005470EF">
                <w:pPr>
                  <w:pStyle w:val="Date"/>
                </w:pPr>
                <w:r>
                  <w:t>7.27.2019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458BD9FD" w14:textId="07352DA5" w:rsidR="00FF4047" w:rsidRPr="007E1C48" w:rsidRDefault="00784E05" w:rsidP="00784E05">
            <w:pPr>
              <w:pStyle w:val="ListParagraph"/>
              <w:numPr>
                <w:ilvl w:val="0"/>
                <w:numId w:val="2"/>
              </w:numPr>
            </w:pPr>
            <w:r>
              <w:t>Learning to</w:t>
            </w:r>
            <w:r w:rsidRPr="00784E05">
              <w:t xml:space="preserve"> identify the structure of a paragraph and assemble sentences into a paragraph structure that makes sense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632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4AF14C6E" w14:textId="023FABE8" w:rsidR="000B2A8B" w:rsidRDefault="002871E0" w:rsidP="002871E0">
                                  <w:pPr>
                                    <w:pStyle w:val="ListBullet"/>
                                    <w:numPr>
                                      <w:ilvl w:val="0"/>
                                      <w:numId w:val="39"/>
                                    </w:numPr>
                                    <w:ind w:left="270" w:hanging="270"/>
                                  </w:pPr>
                                  <w:r w:rsidRPr="002871E0">
                                    <w:t>Informative Writing Poster</w:t>
                                  </w:r>
                                </w:p>
                                <w:p w14:paraId="5FB2A3B8" w14:textId="4FDCE354" w:rsidR="002871E0" w:rsidRDefault="002871E0" w:rsidP="002871E0">
                                  <w:pPr>
                                    <w:pStyle w:val="ListBullet"/>
                                    <w:numPr>
                                      <w:ilvl w:val="0"/>
                                      <w:numId w:val="39"/>
                                    </w:numPr>
                                    <w:ind w:left="270" w:hanging="270"/>
                                  </w:pPr>
                                  <w:r>
                                    <w:t>worksheet Paragraph Puzzle</w:t>
                                  </w:r>
                                </w:p>
                                <w:p w14:paraId="6809F5F7" w14:textId="0670E6CE" w:rsidR="002871E0" w:rsidRDefault="003D78CF" w:rsidP="002871E0">
                                  <w:pPr>
                                    <w:pStyle w:val="ListBullet"/>
                                    <w:numPr>
                                      <w:ilvl w:val="0"/>
                                      <w:numId w:val="39"/>
                                    </w:numPr>
                                    <w:ind w:left="270" w:hanging="270"/>
                                  </w:pPr>
                                  <w:r w:rsidRPr="002871E0">
                                    <w:t>Informative Paragraph Planning Template</w:t>
                                  </w:r>
                                </w:p>
                                <w:p w14:paraId="4268F240" w14:textId="77777777" w:rsidR="00706B2C" w:rsidRDefault="00706B2C" w:rsidP="00706B2C">
                                  <w:pPr>
                                    <w:pStyle w:val="ListBullet"/>
                                    <w:numPr>
                                      <w:ilvl w:val="0"/>
                                      <w:numId w:val="39"/>
                                    </w:numPr>
                                    <w:ind w:left="270" w:hanging="270"/>
                                  </w:pPr>
                                  <w:r w:rsidRPr="00706B2C">
                                    <w:t xml:space="preserve">Class set of Studying Paragraphs </w:t>
                                  </w:r>
                                </w:p>
                                <w:p w14:paraId="62BA6185" w14:textId="77777777" w:rsidR="00706B2C" w:rsidRDefault="00706B2C" w:rsidP="00706B2C">
                                  <w:pPr>
                                    <w:pStyle w:val="ListBullet"/>
                                    <w:numPr>
                                      <w:ilvl w:val="0"/>
                                      <w:numId w:val="39"/>
                                    </w:numPr>
                                    <w:ind w:left="270" w:hanging="270"/>
                                  </w:pPr>
                                  <w:r w:rsidRPr="00706B2C">
                                    <w:t xml:space="preserve">Class set of Paragraph Puzzle 1 </w:t>
                                  </w:r>
                                </w:p>
                                <w:p w14:paraId="1CE22F57" w14:textId="77777777" w:rsidR="00706B2C" w:rsidRDefault="00706B2C" w:rsidP="00706B2C">
                                  <w:pPr>
                                    <w:pStyle w:val="ListBullet"/>
                                    <w:numPr>
                                      <w:ilvl w:val="0"/>
                                      <w:numId w:val="39"/>
                                    </w:numPr>
                                    <w:ind w:left="270" w:hanging="270"/>
                                  </w:pPr>
                                  <w:r w:rsidRPr="00706B2C">
                                    <w:t xml:space="preserve">Class set of Paragraph Puzzle 2 </w:t>
                                  </w:r>
                                </w:p>
                                <w:p w14:paraId="6D64FC6E" w14:textId="3D5F1196" w:rsidR="00706B2C" w:rsidRDefault="00706B2C" w:rsidP="00706B2C">
                                  <w:pPr>
                                    <w:pStyle w:val="ListBullet"/>
                                    <w:numPr>
                                      <w:ilvl w:val="0"/>
                                      <w:numId w:val="39"/>
                                    </w:numPr>
                                    <w:ind w:left="270" w:hanging="270"/>
                                  </w:pPr>
                                  <w:r w:rsidRPr="00706B2C">
                                    <w:t>Read aloud book</w:t>
                                  </w:r>
                                  <w:r>
                                    <w:t>,</w:t>
                                  </w:r>
                                  <w:r w:rsidRPr="00706B2C">
                                    <w:t xml:space="preserve"> Scissors</w:t>
                                  </w:r>
                                </w:p>
                                <w:p w14:paraId="57835C84" w14:textId="77777777" w:rsidR="00706B2C" w:rsidRDefault="00706B2C" w:rsidP="00706B2C">
                                  <w:pPr>
                                    <w:pStyle w:val="ListBullet"/>
                                    <w:numPr>
                                      <w:ilvl w:val="0"/>
                                      <w:numId w:val="39"/>
                                    </w:numPr>
                                    <w:ind w:left="270" w:hanging="270"/>
                                  </w:pPr>
                                  <w:r w:rsidRPr="00706B2C">
                                    <w:t xml:space="preserve">Projector Paragraph Puzzle 2 </w:t>
                                  </w:r>
                                </w:p>
                                <w:p w14:paraId="34532017" w14:textId="4F641116" w:rsidR="00706B2C" w:rsidRDefault="00706B2C" w:rsidP="00706B2C">
                                  <w:pPr>
                                    <w:pStyle w:val="ListBullet"/>
                                    <w:numPr>
                                      <w:ilvl w:val="0"/>
                                      <w:numId w:val="39"/>
                                    </w:numPr>
                                    <w:ind w:left="270" w:hanging="270"/>
                                  </w:pPr>
                                  <w:r w:rsidRPr="00706B2C">
                                    <w:t>worksheet cut into strips for demonstration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4D0F8637" w14:textId="77777777" w:rsidR="00822E38" w:rsidRDefault="00424E9A" w:rsidP="00822E38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822E38" w:rsidRPr="00983A2B">
                                      <w:rPr>
                                        <w:rStyle w:val="Hyperlink"/>
                                      </w:rPr>
                                      <w:t>https://study.com/academy/lesson/paragraph-writing-lesson-plan-for-elementary-school.html</w:t>
                                    </w:r>
                                  </w:hyperlink>
                                </w:p>
                                <w:p w14:paraId="679CC465" w14:textId="77777777" w:rsidR="00822E38" w:rsidRDefault="00424E9A" w:rsidP="00822E38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822E38" w:rsidRPr="00983A2B">
                                      <w:rPr>
                                        <w:rStyle w:val="Hyperlink"/>
                                      </w:rPr>
                                      <w:t>https://study.com/academy/lesson/paragraph-writing-lesson-plan-for-kids.html</w:t>
                                    </w:r>
                                  </w:hyperlink>
                                </w:p>
                                <w:p w14:paraId="04273D6C" w14:textId="77777777" w:rsidR="00822E38" w:rsidRDefault="00424E9A" w:rsidP="00822E38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822E38" w:rsidRPr="00983A2B">
                                      <w:rPr>
                                        <w:rStyle w:val="Hyperlink"/>
                                      </w:rPr>
                                      <w:t>https://www.education.com/lesson-plans/paragraph-structure/</w:t>
                                    </w:r>
                                  </w:hyperlink>
                                </w:p>
                                <w:p w14:paraId="706C0CD5" w14:textId="77777777" w:rsidR="00822E38" w:rsidRDefault="00424E9A" w:rsidP="00822E38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822E38" w:rsidRPr="00983A2B">
                                      <w:rPr>
                                        <w:rStyle w:val="Hyperlink"/>
                                      </w:rPr>
                                      <w:t>https://www.slideshare.net/christineawatts/a-detailed-lesson-plan-on-paragraph-writing</w:t>
                                    </w:r>
                                  </w:hyperlink>
                                </w:p>
                                <w:p w14:paraId="7C3534D9" w14:textId="77777777" w:rsidR="00822E38" w:rsidRDefault="00424E9A" w:rsidP="00822E38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822E38" w:rsidRPr="00983A2B">
                                      <w:rPr>
                                        <w:rStyle w:val="Hyperlink"/>
                                      </w:rPr>
                                      <w:t>https://educators.brainpop.com/bp-jr-topic/writing-a-paragraph/</w:t>
                                    </w:r>
                                  </w:hyperlink>
                                </w:p>
                                <w:p w14:paraId="266D3DBF" w14:textId="35733107" w:rsidR="00EA41D6" w:rsidRDefault="00EA41D6" w:rsidP="00EA41D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632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4AF14C6E" w14:textId="023FABE8" w:rsidR="000B2A8B" w:rsidRDefault="002871E0" w:rsidP="002871E0">
                            <w:pPr>
                              <w:pStyle w:val="ListBullet"/>
                              <w:numPr>
                                <w:ilvl w:val="0"/>
                                <w:numId w:val="39"/>
                              </w:numPr>
                              <w:ind w:left="270" w:hanging="270"/>
                            </w:pPr>
                            <w:r w:rsidRPr="002871E0">
                              <w:t>Informative Writing Poster</w:t>
                            </w:r>
                          </w:p>
                          <w:p w14:paraId="5FB2A3B8" w14:textId="4FDCE354" w:rsidR="002871E0" w:rsidRDefault="002871E0" w:rsidP="002871E0">
                            <w:pPr>
                              <w:pStyle w:val="ListBullet"/>
                              <w:numPr>
                                <w:ilvl w:val="0"/>
                                <w:numId w:val="39"/>
                              </w:numPr>
                              <w:ind w:left="270" w:hanging="270"/>
                            </w:pPr>
                            <w:r>
                              <w:t>worksheet Paragraph Puzzle</w:t>
                            </w:r>
                          </w:p>
                          <w:p w14:paraId="6809F5F7" w14:textId="0670E6CE" w:rsidR="002871E0" w:rsidRDefault="003D78CF" w:rsidP="002871E0">
                            <w:pPr>
                              <w:pStyle w:val="ListBullet"/>
                              <w:numPr>
                                <w:ilvl w:val="0"/>
                                <w:numId w:val="39"/>
                              </w:numPr>
                              <w:ind w:left="270" w:hanging="270"/>
                            </w:pPr>
                            <w:r w:rsidRPr="002871E0">
                              <w:t>Informative Paragraph Planning Template</w:t>
                            </w:r>
                          </w:p>
                          <w:p w14:paraId="4268F240" w14:textId="77777777" w:rsidR="00706B2C" w:rsidRDefault="00706B2C" w:rsidP="00706B2C">
                            <w:pPr>
                              <w:pStyle w:val="ListBullet"/>
                              <w:numPr>
                                <w:ilvl w:val="0"/>
                                <w:numId w:val="39"/>
                              </w:numPr>
                              <w:ind w:left="270" w:hanging="270"/>
                            </w:pPr>
                            <w:r w:rsidRPr="00706B2C">
                              <w:t xml:space="preserve">Class set of Studying Paragraphs </w:t>
                            </w:r>
                          </w:p>
                          <w:p w14:paraId="62BA6185" w14:textId="77777777" w:rsidR="00706B2C" w:rsidRDefault="00706B2C" w:rsidP="00706B2C">
                            <w:pPr>
                              <w:pStyle w:val="ListBullet"/>
                              <w:numPr>
                                <w:ilvl w:val="0"/>
                                <w:numId w:val="39"/>
                              </w:numPr>
                              <w:ind w:left="270" w:hanging="270"/>
                            </w:pPr>
                            <w:r w:rsidRPr="00706B2C">
                              <w:t xml:space="preserve">Class set of Paragraph Puzzle 1 </w:t>
                            </w:r>
                          </w:p>
                          <w:p w14:paraId="1CE22F57" w14:textId="77777777" w:rsidR="00706B2C" w:rsidRDefault="00706B2C" w:rsidP="00706B2C">
                            <w:pPr>
                              <w:pStyle w:val="ListBullet"/>
                              <w:numPr>
                                <w:ilvl w:val="0"/>
                                <w:numId w:val="39"/>
                              </w:numPr>
                              <w:ind w:left="270" w:hanging="270"/>
                            </w:pPr>
                            <w:r w:rsidRPr="00706B2C">
                              <w:t xml:space="preserve">Class set of Paragraph Puzzle 2 </w:t>
                            </w:r>
                          </w:p>
                          <w:p w14:paraId="6D64FC6E" w14:textId="3D5F1196" w:rsidR="00706B2C" w:rsidRDefault="00706B2C" w:rsidP="00706B2C">
                            <w:pPr>
                              <w:pStyle w:val="ListBullet"/>
                              <w:numPr>
                                <w:ilvl w:val="0"/>
                                <w:numId w:val="39"/>
                              </w:numPr>
                              <w:ind w:left="270" w:hanging="270"/>
                            </w:pPr>
                            <w:r w:rsidRPr="00706B2C">
                              <w:t>Read aloud book</w:t>
                            </w:r>
                            <w:r>
                              <w:t>,</w:t>
                            </w:r>
                            <w:r w:rsidRPr="00706B2C">
                              <w:t xml:space="preserve"> Scissors</w:t>
                            </w:r>
                          </w:p>
                          <w:p w14:paraId="57835C84" w14:textId="77777777" w:rsidR="00706B2C" w:rsidRDefault="00706B2C" w:rsidP="00706B2C">
                            <w:pPr>
                              <w:pStyle w:val="ListBullet"/>
                              <w:numPr>
                                <w:ilvl w:val="0"/>
                                <w:numId w:val="39"/>
                              </w:numPr>
                              <w:ind w:left="270" w:hanging="270"/>
                            </w:pPr>
                            <w:r w:rsidRPr="00706B2C">
                              <w:t xml:space="preserve">Projector Paragraph Puzzle 2 </w:t>
                            </w:r>
                          </w:p>
                          <w:p w14:paraId="34532017" w14:textId="4F641116" w:rsidR="00706B2C" w:rsidRDefault="00706B2C" w:rsidP="00706B2C">
                            <w:pPr>
                              <w:pStyle w:val="ListBullet"/>
                              <w:numPr>
                                <w:ilvl w:val="0"/>
                                <w:numId w:val="39"/>
                              </w:numPr>
                              <w:ind w:left="270" w:hanging="270"/>
                            </w:pPr>
                            <w:r w:rsidRPr="00706B2C">
                              <w:t>worksheet cut into strips for demonstration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4D0F8637" w14:textId="77777777" w:rsidR="00822E38" w:rsidRDefault="00424E9A" w:rsidP="00822E38">
                            <w:pPr>
                              <w:pStyle w:val="ListBullet"/>
                            </w:pPr>
                            <w:hyperlink r:id="rId13" w:history="1">
                              <w:r w:rsidR="00822E38" w:rsidRPr="00983A2B">
                                <w:rPr>
                                  <w:rStyle w:val="Hyperlink"/>
                                </w:rPr>
                                <w:t>https://study.com/academy/lesson/paragraph-writing-lesson-plan-for-elementary-school.html</w:t>
                              </w:r>
                            </w:hyperlink>
                          </w:p>
                          <w:p w14:paraId="679CC465" w14:textId="77777777" w:rsidR="00822E38" w:rsidRDefault="00424E9A" w:rsidP="00822E38">
                            <w:pPr>
                              <w:pStyle w:val="ListBullet"/>
                            </w:pPr>
                            <w:hyperlink r:id="rId14" w:history="1">
                              <w:r w:rsidR="00822E38" w:rsidRPr="00983A2B">
                                <w:rPr>
                                  <w:rStyle w:val="Hyperlink"/>
                                </w:rPr>
                                <w:t>https://study.com/academy/lesson/paragraph-writing-lesson-plan-for-kids.html</w:t>
                              </w:r>
                            </w:hyperlink>
                          </w:p>
                          <w:p w14:paraId="04273D6C" w14:textId="77777777" w:rsidR="00822E38" w:rsidRDefault="00424E9A" w:rsidP="00822E38">
                            <w:pPr>
                              <w:pStyle w:val="ListBullet"/>
                            </w:pPr>
                            <w:hyperlink r:id="rId15" w:history="1">
                              <w:r w:rsidR="00822E38" w:rsidRPr="00983A2B">
                                <w:rPr>
                                  <w:rStyle w:val="Hyperlink"/>
                                </w:rPr>
                                <w:t>https://www.education.com/lesson-plans/paragraph-structure/</w:t>
                              </w:r>
                            </w:hyperlink>
                          </w:p>
                          <w:p w14:paraId="706C0CD5" w14:textId="77777777" w:rsidR="00822E38" w:rsidRDefault="00424E9A" w:rsidP="00822E38">
                            <w:pPr>
                              <w:pStyle w:val="ListBullet"/>
                            </w:pPr>
                            <w:hyperlink r:id="rId16" w:history="1">
                              <w:r w:rsidR="00822E38" w:rsidRPr="00983A2B">
                                <w:rPr>
                                  <w:rStyle w:val="Hyperlink"/>
                                </w:rPr>
                                <w:t>https://www.slideshare.net/christineawatts/a-detailed-lesson-plan-on-paragraph-writing</w:t>
                              </w:r>
                            </w:hyperlink>
                          </w:p>
                          <w:p w14:paraId="7C3534D9" w14:textId="77777777" w:rsidR="00822E38" w:rsidRDefault="00424E9A" w:rsidP="00822E38">
                            <w:pPr>
                              <w:pStyle w:val="ListBullet"/>
                            </w:pPr>
                            <w:hyperlink r:id="rId17" w:history="1">
                              <w:r w:rsidR="00822E38" w:rsidRPr="00983A2B">
                                <w:rPr>
                                  <w:rStyle w:val="Hyperlink"/>
                                </w:rPr>
                                <w:t>https://educators.brainpop.com/bp-jr-topic/writing-a-paragraph/</w:t>
                              </w:r>
                            </w:hyperlink>
                          </w:p>
                          <w:p w14:paraId="266D3DBF" w14:textId="35733107" w:rsidR="00EA41D6" w:rsidRDefault="00EA41D6" w:rsidP="00EA41D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9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1"/>
        <w:gridCol w:w="20"/>
        <w:gridCol w:w="3869"/>
        <w:gridCol w:w="20"/>
        <w:gridCol w:w="3674"/>
      </w:tblGrid>
      <w:tr w:rsidR="005A4652" w:rsidRPr="007E1C48" w14:paraId="7DA79F9C" w14:textId="77777777" w:rsidTr="00647DF9">
        <w:trPr>
          <w:tblHeader/>
        </w:trPr>
        <w:tc>
          <w:tcPr>
            <w:tcW w:w="1144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0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967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0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68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647DF9">
        <w:trPr>
          <w:trHeight w:val="893"/>
        </w:trPr>
        <w:tc>
          <w:tcPr>
            <w:tcW w:w="114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2AF2480D" w14:textId="34F648DF" w:rsidR="00784E05" w:rsidRPr="00784E05" w:rsidRDefault="00784E05" w:rsidP="00784E05">
            <w:pPr>
              <w:pStyle w:val="ListParagraph"/>
              <w:numPr>
                <w:ilvl w:val="0"/>
                <w:numId w:val="43"/>
              </w:numPr>
              <w:spacing w:line="240" w:lineRule="auto"/>
              <w:ind w:left="180" w:hanging="180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784E05">
              <w:t xml:space="preserve">identify the structure of a paragraph and assemble sentences into a paragraph structure that makes sense </w:t>
            </w:r>
          </w:p>
          <w:p w14:paraId="54E766FC" w14:textId="0A3EEC0C" w:rsidR="00D914D8" w:rsidRPr="00784E05" w:rsidRDefault="00D914D8" w:rsidP="00784E05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784E05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7FB229B7" w14:textId="77777777" w:rsidR="004415F9" w:rsidRPr="004415F9" w:rsidRDefault="004415F9" w:rsidP="004415F9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4415F9">
              <w:t xml:space="preserve">Have students divide a paper into three segments. </w:t>
            </w:r>
          </w:p>
          <w:p w14:paraId="4C474FBA" w14:textId="5315A044" w:rsidR="003D159E" w:rsidRPr="007E1C48" w:rsidRDefault="004415F9" w:rsidP="004415F9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4415F9">
              <w:t xml:space="preserve">In each segment, answer a question: What is the job of a topic sentence? What is the job of the sentences in the body of the paragraph? How about the ﬁnal sentence? </w:t>
            </w:r>
          </w:p>
          <w:p w14:paraId="775230DB" w14:textId="77777777" w:rsidR="00761F09" w:rsidRPr="007E1C48" w:rsidRDefault="00761F0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0E0D0C1" w14:textId="77777777" w:rsidR="00D12602" w:rsidRPr="007E1C48" w:rsidRDefault="00D12602" w:rsidP="00D12602">
            <w:pPr>
              <w:pStyle w:val="Heading2"/>
              <w:rPr>
                <w:b/>
                <w:bCs/>
              </w:rPr>
            </w:pPr>
            <w:r w:rsidRPr="007E1C48">
              <w:rPr>
                <w:b/>
                <w:bCs/>
              </w:rPr>
              <w:t>Summary</w:t>
            </w:r>
          </w:p>
          <w:p w14:paraId="42C39D07" w14:textId="5F1ACF35" w:rsidR="001D4D95" w:rsidRPr="007E1C48" w:rsidRDefault="004415F9" w:rsidP="004415F9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4415F9">
              <w:t xml:space="preserve">Discuss: Why are paragraphs in ﬁction and nonﬁction structured diﬀerently? </w:t>
            </w:r>
          </w:p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10" w:type="pct"/>
          </w:tcPr>
          <w:p w14:paraId="64D57A74" w14:textId="77777777" w:rsidR="00C17E2A" w:rsidRPr="007E1C48" w:rsidRDefault="00C17E2A"/>
        </w:tc>
        <w:tc>
          <w:tcPr>
            <w:tcW w:w="1967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4BE8A5A7" w14:textId="77777777" w:rsidR="00792764" w:rsidRDefault="00792764" w:rsidP="00792764">
            <w:pPr>
              <w:pStyle w:val="ListParagraph"/>
              <w:numPr>
                <w:ilvl w:val="0"/>
                <w:numId w:val="17"/>
              </w:numPr>
              <w:ind w:left="233" w:hanging="233"/>
            </w:pPr>
            <w:r w:rsidRPr="00792764">
              <w:t xml:space="preserve">Select an excerpt from a class read aloud or another favorite book. </w:t>
            </w:r>
          </w:p>
          <w:p w14:paraId="7DF5F899" w14:textId="77777777" w:rsidR="00792764" w:rsidRDefault="00792764" w:rsidP="00792764">
            <w:pPr>
              <w:pStyle w:val="ListParagraph"/>
              <w:numPr>
                <w:ilvl w:val="0"/>
                <w:numId w:val="17"/>
              </w:numPr>
              <w:ind w:left="233" w:hanging="233"/>
            </w:pPr>
            <w:r w:rsidRPr="00792764">
              <w:t xml:space="preserve">Read a sample from the text while projecting it for the class to read along. </w:t>
            </w:r>
          </w:p>
          <w:p w14:paraId="6DBD34B4" w14:textId="77777777" w:rsidR="00792764" w:rsidRDefault="00792764" w:rsidP="00792764">
            <w:pPr>
              <w:pStyle w:val="ListParagraph"/>
              <w:numPr>
                <w:ilvl w:val="0"/>
                <w:numId w:val="17"/>
              </w:numPr>
              <w:ind w:left="233" w:hanging="233"/>
            </w:pPr>
            <w:r w:rsidRPr="00792764">
              <w:t xml:space="preserve">Ask students to pay attention to paragraph breaks. </w:t>
            </w:r>
          </w:p>
          <w:p w14:paraId="6E1B927E" w14:textId="77777777" w:rsidR="00792764" w:rsidRDefault="00792764" w:rsidP="00792764">
            <w:pPr>
              <w:pStyle w:val="ListParagraph"/>
              <w:numPr>
                <w:ilvl w:val="0"/>
                <w:numId w:val="17"/>
              </w:numPr>
              <w:ind w:left="233" w:hanging="233"/>
            </w:pPr>
            <w:r w:rsidRPr="00792764">
              <w:t xml:space="preserve">Discuss: How do authors decide when to start and stop paragraphs? </w:t>
            </w:r>
          </w:p>
          <w:p w14:paraId="09646DE4" w14:textId="43B767F2" w:rsidR="00792764" w:rsidRDefault="00792764" w:rsidP="00792764">
            <w:pPr>
              <w:pStyle w:val="ListParagraph"/>
              <w:numPr>
                <w:ilvl w:val="0"/>
                <w:numId w:val="17"/>
              </w:numPr>
              <w:ind w:left="233" w:hanging="233"/>
            </w:pPr>
            <w:r w:rsidRPr="00792764">
              <w:t xml:space="preserve">This exercise will help students think about the function of paragraphs: what this formatting structure does to organize information, and how it’s done. </w:t>
            </w:r>
          </w:p>
          <w:p w14:paraId="0F082E02" w14:textId="77777777" w:rsidR="00792764" w:rsidRDefault="00792764" w:rsidP="00792764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0C78BD70" w:rsidR="00FB30A1" w:rsidRPr="007E1C48" w:rsidRDefault="00FB30A1" w:rsidP="00792764">
            <w:r w:rsidRPr="00792764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674C429E" w:rsidR="00FB30A1" w:rsidRPr="007E1C48" w:rsidRDefault="00C40201" w:rsidP="00FB30A1">
            <w:pPr>
              <w:rPr>
                <w:b/>
              </w:rPr>
            </w:pPr>
            <w:r w:rsidRPr="007E1C48">
              <w:rPr>
                <w:b/>
              </w:rPr>
              <w:t>Day 2/ Lesson 2</w:t>
            </w:r>
            <w:r w:rsidR="00FB30A1" w:rsidRPr="007E1C48">
              <w:rPr>
                <w:b/>
              </w:rPr>
              <w:t>: 15 Mins</w:t>
            </w:r>
          </w:p>
          <w:p w14:paraId="2727408C" w14:textId="77777777" w:rsidR="005D6EC5" w:rsidRDefault="005D6EC5" w:rsidP="005D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>
              <w:t>Distribute the worksheet Paragraph Puzzle</w:t>
            </w:r>
          </w:p>
          <w:p w14:paraId="71E160E1" w14:textId="77777777" w:rsidR="005D6EC5" w:rsidRDefault="005D6EC5" w:rsidP="005D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>
              <w:t xml:space="preserve">Have students cut up the sentence strips. </w:t>
            </w:r>
          </w:p>
          <w:p w14:paraId="7030325B" w14:textId="77777777" w:rsidR="005D6EC5" w:rsidRDefault="005D6EC5" w:rsidP="005D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>
              <w:t xml:space="preserve">Instruct students to work with a partner or table group to put the sentences in a paragraph order that makes sense. </w:t>
            </w:r>
          </w:p>
          <w:p w14:paraId="00827E48" w14:textId="77777777" w:rsidR="005D6EC5" w:rsidRDefault="005D6EC5" w:rsidP="005D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>
              <w:t xml:space="preserve">Review group work as a class. </w:t>
            </w:r>
          </w:p>
          <w:p w14:paraId="19CF7700" w14:textId="77777777" w:rsidR="005D6EC5" w:rsidRDefault="005D6EC5" w:rsidP="005D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>
              <w:t xml:space="preserve">Discuss the orders they decided on and have them share their thinking. </w:t>
            </w:r>
          </w:p>
          <w:p w14:paraId="23269457" w14:textId="68A1949F" w:rsidR="0093451E" w:rsidRDefault="005D6EC5" w:rsidP="005D6EC5">
            <w:pPr>
              <w:pStyle w:val="ListParagraph"/>
              <w:numPr>
                <w:ilvl w:val="0"/>
                <w:numId w:val="36"/>
              </w:numPr>
              <w:ind w:left="233" w:hanging="233"/>
            </w:pPr>
            <w:r>
              <w:lastRenderedPageBreak/>
              <w:t xml:space="preserve">Share the original order as published by the author. </w:t>
            </w:r>
          </w:p>
          <w:p w14:paraId="77DCA22F" w14:textId="24F5E585" w:rsidR="0093451E" w:rsidRPr="007E1C48" w:rsidRDefault="002871E0" w:rsidP="0093451E">
            <w:pPr>
              <w:ind w:left="2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Activity</w:t>
            </w:r>
          </w:p>
          <w:p w14:paraId="6646D6E3" w14:textId="48E0288B" w:rsidR="0093451E" w:rsidRPr="007E1C48" w:rsidRDefault="0093451E" w:rsidP="0093451E">
            <w:pPr>
              <w:rPr>
                <w:b/>
              </w:rPr>
            </w:pPr>
            <w:r w:rsidRPr="007E1C48">
              <w:rPr>
                <w:b/>
              </w:rPr>
              <w:t>D</w:t>
            </w:r>
            <w:r>
              <w:rPr>
                <w:b/>
              </w:rPr>
              <w:t>ay 3</w:t>
            </w:r>
            <w:r w:rsidR="002871E0">
              <w:rPr>
                <w:b/>
              </w:rPr>
              <w:t>/ Lesson 3</w:t>
            </w:r>
            <w:r w:rsidRPr="007E1C48">
              <w:rPr>
                <w:b/>
              </w:rPr>
              <w:t>: 15 Mins</w:t>
            </w:r>
          </w:p>
          <w:p w14:paraId="3AE4EE94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Remind students that the main idea of an informational paragraph is the topic, or subject of the piece. </w:t>
            </w:r>
          </w:p>
          <w:p w14:paraId="4661F99C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Tell them the topic sentence, sets up and states the main idea of the paragraph and tells the reader what to expect from the paragraph. </w:t>
            </w:r>
          </w:p>
          <w:p w14:paraId="22ACF04E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Supporting details back up the main idea. Speciﬁc examples help make the main idea clear to the reader. </w:t>
            </w:r>
          </w:p>
          <w:p w14:paraId="3D43F1F9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Remind students that they should give at least three supporting detail sentences. </w:t>
            </w:r>
          </w:p>
          <w:p w14:paraId="75840616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Students can come up with supporting details by posing their main idea as a question: “How do you know _______?” </w:t>
            </w:r>
          </w:p>
          <w:p w14:paraId="743C0617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The closing sentence is the conclusion, or ending of the paragraph. </w:t>
            </w:r>
          </w:p>
          <w:p w14:paraId="4B8722C6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The closing sentence should tie all the ideas in the paragraph together. </w:t>
            </w:r>
          </w:p>
          <w:p w14:paraId="41E43069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>Strong closing sentences echo the main idea but also expand the writer’s thesis.</w:t>
            </w:r>
          </w:p>
          <w:p w14:paraId="27514EA4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 Encourage your students to incorporate personal opinions, predictions, or inferences in their closing sentences.</w:t>
            </w:r>
          </w:p>
          <w:p w14:paraId="1F22136D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The ﬁnal step to writing a paragraph is to proofread. </w:t>
            </w:r>
          </w:p>
          <w:p w14:paraId="505DA274" w14:textId="77777777" w:rsidR="00647DF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Remind your students that their writing should be legible if they are handwritten and free of errors in spelling, grammar, and punctuation. </w:t>
            </w:r>
          </w:p>
          <w:p w14:paraId="37555451" w14:textId="10632B68" w:rsidR="00647DF9" w:rsidRPr="00301609" w:rsidRDefault="00647DF9" w:rsidP="00647DF9">
            <w:pPr>
              <w:pStyle w:val="ListParagraph"/>
              <w:numPr>
                <w:ilvl w:val="0"/>
                <w:numId w:val="37"/>
              </w:numPr>
              <w:ind w:left="251" w:hanging="251"/>
            </w:pPr>
            <w:r>
              <w:t xml:space="preserve">You may want to review common grammatical mistakes and discuss diﬀerent punctuation marks. </w:t>
            </w:r>
          </w:p>
          <w:p w14:paraId="6CC78EF4" w14:textId="38FC094C" w:rsidR="0093451E" w:rsidRPr="00301609" w:rsidRDefault="0093451E" w:rsidP="00647DF9"/>
        </w:tc>
        <w:tc>
          <w:tcPr>
            <w:tcW w:w="10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68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03FB76B8" w:rsidR="00031953" w:rsidRPr="007E1C48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031953" w:rsidRPr="007E1C48">
              <w:rPr>
                <w:b/>
              </w:rPr>
              <w:t>/ Lesson 1: 15 Mins</w:t>
            </w:r>
          </w:p>
          <w:p w14:paraId="605DAEDB" w14:textId="77777777" w:rsidR="00630DF4" w:rsidRDefault="00630DF4" w:rsidP="00630DF4">
            <w:pPr>
              <w:pStyle w:val="ListParagraph"/>
              <w:numPr>
                <w:ilvl w:val="0"/>
                <w:numId w:val="31"/>
              </w:numPr>
              <w:ind w:left="200" w:hanging="200"/>
            </w:pPr>
            <w:r w:rsidRPr="00630DF4">
              <w:t xml:space="preserve">Distribute the worksheet Studying Paragraphs. </w:t>
            </w:r>
          </w:p>
          <w:p w14:paraId="055D1F81" w14:textId="77777777" w:rsidR="00630DF4" w:rsidRDefault="00630DF4" w:rsidP="00630DF4">
            <w:pPr>
              <w:pStyle w:val="ListParagraph"/>
              <w:numPr>
                <w:ilvl w:val="0"/>
                <w:numId w:val="31"/>
              </w:numPr>
              <w:ind w:left="200" w:hanging="200"/>
            </w:pPr>
            <w:r w:rsidRPr="00630DF4">
              <w:t xml:space="preserve">Review the structure of a paragraph as described and illustrated on the sheet. </w:t>
            </w:r>
          </w:p>
          <w:p w14:paraId="44876015" w14:textId="77777777" w:rsidR="00630DF4" w:rsidRDefault="00630DF4" w:rsidP="00630DF4">
            <w:pPr>
              <w:pStyle w:val="ListParagraph"/>
              <w:numPr>
                <w:ilvl w:val="0"/>
                <w:numId w:val="31"/>
              </w:numPr>
              <w:ind w:left="200" w:hanging="200"/>
            </w:pPr>
            <w:r w:rsidRPr="00630DF4">
              <w:t xml:space="preserve">Explain that in stories, paragraph breaks are usually created when there is dialogue, a shift or lapse in the action, or a change in the setting. </w:t>
            </w:r>
          </w:p>
          <w:p w14:paraId="287160EE" w14:textId="77777777" w:rsidR="00630DF4" w:rsidRDefault="00630DF4" w:rsidP="00630DF4">
            <w:pPr>
              <w:pStyle w:val="ListParagraph"/>
              <w:numPr>
                <w:ilvl w:val="0"/>
                <w:numId w:val="31"/>
              </w:numPr>
              <w:ind w:left="200" w:hanging="200"/>
            </w:pPr>
            <w:r w:rsidRPr="00630DF4">
              <w:t xml:space="preserve">Ask students to turn to a neighbor to discuss how this is diﬀerent in nonﬁction. </w:t>
            </w:r>
          </w:p>
          <w:p w14:paraId="472141AE" w14:textId="77777777" w:rsidR="00630DF4" w:rsidRDefault="00630DF4" w:rsidP="00630DF4">
            <w:pPr>
              <w:pStyle w:val="ListParagraph"/>
              <w:numPr>
                <w:ilvl w:val="0"/>
                <w:numId w:val="31"/>
              </w:numPr>
              <w:ind w:left="200" w:hanging="200"/>
            </w:pPr>
            <w:r w:rsidRPr="00630DF4">
              <w:t xml:space="preserve">Share thoughts about nonﬁction paragraph breaks. </w:t>
            </w:r>
          </w:p>
          <w:p w14:paraId="079F507A" w14:textId="77777777" w:rsidR="00630DF4" w:rsidRDefault="00630DF4" w:rsidP="00630DF4">
            <w:pPr>
              <w:pStyle w:val="ListParagraph"/>
              <w:numPr>
                <w:ilvl w:val="0"/>
                <w:numId w:val="31"/>
              </w:numPr>
              <w:ind w:left="200" w:hanging="200"/>
            </w:pPr>
            <w:r w:rsidRPr="00630DF4">
              <w:t xml:space="preserve">Students will likely suggest ideas that are related to a change in the content or topic. </w:t>
            </w:r>
          </w:p>
          <w:p w14:paraId="36723AAE" w14:textId="77777777" w:rsidR="00630DF4" w:rsidRDefault="00630DF4" w:rsidP="00630DF4">
            <w:pPr>
              <w:pStyle w:val="ListParagraph"/>
              <w:numPr>
                <w:ilvl w:val="0"/>
                <w:numId w:val="31"/>
              </w:numPr>
              <w:ind w:left="200" w:hanging="200"/>
            </w:pPr>
            <w:r w:rsidRPr="00630DF4">
              <w:t>Explain that the structure on the sheet is a guide, and that skilled authors will often modify it to ﬁt their needs.</w:t>
            </w:r>
          </w:p>
          <w:p w14:paraId="7BD3401D" w14:textId="77777777" w:rsidR="00301609" w:rsidRDefault="00630DF4" w:rsidP="00630DF4">
            <w:pPr>
              <w:pStyle w:val="ListParagraph"/>
              <w:numPr>
                <w:ilvl w:val="0"/>
                <w:numId w:val="31"/>
              </w:numPr>
              <w:ind w:left="200" w:hanging="200"/>
            </w:pPr>
            <w:r w:rsidRPr="00630DF4">
              <w:t xml:space="preserve">Paragraphs don’t always ﬁt this structure, but it’s a good way to think about them as a beginning writer. </w:t>
            </w:r>
          </w:p>
          <w:p w14:paraId="13FEBBAB" w14:textId="77777777" w:rsidR="002871E0" w:rsidRDefault="002871E0" w:rsidP="002871E0"/>
          <w:p w14:paraId="3F3B01A8" w14:textId="77777777" w:rsidR="002871E0" w:rsidRDefault="002871E0" w:rsidP="002871E0"/>
          <w:p w14:paraId="1C4DB756" w14:textId="77777777" w:rsidR="002871E0" w:rsidRDefault="002871E0" w:rsidP="002871E0"/>
          <w:p w14:paraId="630AE99F" w14:textId="77777777" w:rsidR="002871E0" w:rsidRPr="007E1C48" w:rsidRDefault="002871E0" w:rsidP="002871E0">
            <w:pPr>
              <w:ind w:left="20"/>
            </w:pPr>
            <w:r w:rsidRPr="00196EC5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34B158D2" w14:textId="04270B33" w:rsidR="002871E0" w:rsidRPr="007E1C48" w:rsidRDefault="002871E0" w:rsidP="002871E0">
            <w:pPr>
              <w:rPr>
                <w:b/>
              </w:rPr>
            </w:pPr>
            <w:r w:rsidRPr="007E1C48">
              <w:rPr>
                <w:b/>
              </w:rPr>
              <w:t>D</w:t>
            </w:r>
            <w:r>
              <w:rPr>
                <w:b/>
              </w:rPr>
              <w:t>ay 4/ Lesson 4</w:t>
            </w:r>
            <w:r w:rsidRPr="007E1C48">
              <w:rPr>
                <w:b/>
              </w:rPr>
              <w:t>: 15 Mins</w:t>
            </w:r>
          </w:p>
          <w:p w14:paraId="30DF6EB1" w14:textId="77777777" w:rsidR="002871E0" w:rsidRDefault="002871E0" w:rsidP="002871E0">
            <w:pPr>
              <w:pStyle w:val="ListParagraph"/>
              <w:numPr>
                <w:ilvl w:val="0"/>
                <w:numId w:val="38"/>
              </w:numPr>
              <w:ind w:left="236" w:hanging="236"/>
            </w:pPr>
            <w:r w:rsidRPr="002871E0">
              <w:t xml:space="preserve">Provide the students with a copy of the Informative Paragraph Planning Template </w:t>
            </w:r>
          </w:p>
          <w:p w14:paraId="27D3F054" w14:textId="77777777" w:rsidR="002871E0" w:rsidRDefault="002871E0" w:rsidP="002871E0">
            <w:pPr>
              <w:pStyle w:val="ListParagraph"/>
              <w:numPr>
                <w:ilvl w:val="0"/>
                <w:numId w:val="38"/>
              </w:numPr>
              <w:ind w:left="236" w:hanging="236"/>
            </w:pPr>
            <w:r w:rsidRPr="002871E0">
              <w:t>Allow the students to work in pairs or individually to write an informative paragraph about a dif</w:t>
            </w:r>
            <w:r>
              <w:t>fer</w:t>
            </w:r>
            <w:r w:rsidRPr="002871E0">
              <w:t xml:space="preserve">ent aspect of the same topic e.g. the diet and eating habits of sharks. </w:t>
            </w:r>
          </w:p>
          <w:p w14:paraId="19391D79" w14:textId="77777777" w:rsidR="002871E0" w:rsidRDefault="002871E0" w:rsidP="002871E0">
            <w:pPr>
              <w:pStyle w:val="ListParagraph"/>
              <w:numPr>
                <w:ilvl w:val="0"/>
                <w:numId w:val="38"/>
              </w:numPr>
              <w:ind w:left="236" w:hanging="236"/>
            </w:pPr>
            <w:r w:rsidRPr="002871E0">
              <w:t xml:space="preserve">Encourage the students to follow the same process as the one used for the joint construction. </w:t>
            </w:r>
          </w:p>
          <w:p w14:paraId="012DB69B" w14:textId="49BD6183" w:rsidR="002871E0" w:rsidRPr="007E1C48" w:rsidRDefault="002871E0" w:rsidP="002871E0">
            <w:pPr>
              <w:pStyle w:val="ListParagraph"/>
              <w:numPr>
                <w:ilvl w:val="0"/>
                <w:numId w:val="38"/>
              </w:numPr>
              <w:ind w:left="236" w:hanging="236"/>
            </w:pPr>
            <w:r w:rsidRPr="002871E0">
              <w:t>Display the Paragraphs in Informative Writing Poster while the students are writing as a visual reminder of the correct paragraph structure.</w:t>
            </w:r>
          </w:p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6A5B9" w14:textId="77777777" w:rsidR="00424E9A" w:rsidRDefault="00424E9A">
      <w:pPr>
        <w:spacing w:before="0" w:after="0" w:line="240" w:lineRule="auto"/>
      </w:pPr>
      <w:r>
        <w:separator/>
      </w:r>
    </w:p>
  </w:endnote>
  <w:endnote w:type="continuationSeparator" w:id="0">
    <w:p w14:paraId="098BCF3F" w14:textId="77777777" w:rsidR="00424E9A" w:rsidRDefault="00424E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1C6C6C0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06B2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37F25" w14:textId="77777777" w:rsidR="00424E9A" w:rsidRDefault="00424E9A">
      <w:pPr>
        <w:spacing w:before="0" w:after="0" w:line="240" w:lineRule="auto"/>
      </w:pPr>
      <w:r>
        <w:separator/>
      </w:r>
    </w:p>
  </w:footnote>
  <w:footnote w:type="continuationSeparator" w:id="0">
    <w:p w14:paraId="14621666" w14:textId="77777777" w:rsidR="00424E9A" w:rsidRDefault="00424E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2C7494"/>
    <w:multiLevelType w:val="hybridMultilevel"/>
    <w:tmpl w:val="3C34E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A1F2F"/>
    <w:multiLevelType w:val="hybridMultilevel"/>
    <w:tmpl w:val="1A4E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847CC"/>
    <w:multiLevelType w:val="hybridMultilevel"/>
    <w:tmpl w:val="48E4A866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6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80181"/>
    <w:multiLevelType w:val="hybridMultilevel"/>
    <w:tmpl w:val="C47C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07034"/>
    <w:multiLevelType w:val="hybridMultilevel"/>
    <w:tmpl w:val="3B242F10"/>
    <w:lvl w:ilvl="0" w:tplc="EAA0A3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7F1A9F"/>
    <w:multiLevelType w:val="hybridMultilevel"/>
    <w:tmpl w:val="D516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27EBB"/>
    <w:multiLevelType w:val="hybridMultilevel"/>
    <w:tmpl w:val="FA82E146"/>
    <w:lvl w:ilvl="0" w:tplc="C3D416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C2F2F"/>
    <w:multiLevelType w:val="hybridMultilevel"/>
    <w:tmpl w:val="C3E2329C"/>
    <w:lvl w:ilvl="0" w:tplc="386289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57EE9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4" w15:restartNumberingAfterBreak="0">
    <w:nsid w:val="46613173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30F2F"/>
    <w:multiLevelType w:val="hybridMultilevel"/>
    <w:tmpl w:val="56A8DF42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B5F16"/>
    <w:multiLevelType w:val="hybridMultilevel"/>
    <w:tmpl w:val="CCBCD42A"/>
    <w:lvl w:ilvl="0" w:tplc="E304C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0221F"/>
    <w:multiLevelType w:val="hybridMultilevel"/>
    <w:tmpl w:val="84F4E8C4"/>
    <w:lvl w:ilvl="0" w:tplc="08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30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3347D"/>
    <w:multiLevelType w:val="hybridMultilevel"/>
    <w:tmpl w:val="AD0E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3700D"/>
    <w:multiLevelType w:val="hybridMultilevel"/>
    <w:tmpl w:val="C3E2329C"/>
    <w:lvl w:ilvl="0" w:tplc="386289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57877"/>
    <w:multiLevelType w:val="hybridMultilevel"/>
    <w:tmpl w:val="638C79C2"/>
    <w:lvl w:ilvl="0" w:tplc="3CF28C4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55065"/>
    <w:multiLevelType w:val="hybridMultilevel"/>
    <w:tmpl w:val="EBF0F2B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7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427C2"/>
    <w:multiLevelType w:val="hybridMultilevel"/>
    <w:tmpl w:val="DB82A226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0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92D8C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21"/>
  </w:num>
  <w:num w:numId="4">
    <w:abstractNumId w:val="31"/>
  </w:num>
  <w:num w:numId="5">
    <w:abstractNumId w:val="26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17"/>
  </w:num>
  <w:num w:numId="11">
    <w:abstractNumId w:val="16"/>
  </w:num>
  <w:num w:numId="12">
    <w:abstractNumId w:val="18"/>
  </w:num>
  <w:num w:numId="13">
    <w:abstractNumId w:val="30"/>
  </w:num>
  <w:num w:numId="14">
    <w:abstractNumId w:val="8"/>
  </w:num>
  <w:num w:numId="15">
    <w:abstractNumId w:val="37"/>
  </w:num>
  <w:num w:numId="16">
    <w:abstractNumId w:val="13"/>
  </w:num>
  <w:num w:numId="17">
    <w:abstractNumId w:val="5"/>
  </w:num>
  <w:num w:numId="18">
    <w:abstractNumId w:val="15"/>
  </w:num>
  <w:num w:numId="19">
    <w:abstractNumId w:val="28"/>
  </w:num>
  <w:num w:numId="20">
    <w:abstractNumId w:val="41"/>
  </w:num>
  <w:num w:numId="21">
    <w:abstractNumId w:val="12"/>
  </w:num>
  <w:num w:numId="22">
    <w:abstractNumId w:val="14"/>
  </w:num>
  <w:num w:numId="23">
    <w:abstractNumId w:val="39"/>
  </w:num>
  <w:num w:numId="24">
    <w:abstractNumId w:val="20"/>
  </w:num>
  <w:num w:numId="25">
    <w:abstractNumId w:val="27"/>
  </w:num>
  <w:num w:numId="26">
    <w:abstractNumId w:val="19"/>
  </w:num>
  <w:num w:numId="27">
    <w:abstractNumId w:val="35"/>
  </w:num>
  <w:num w:numId="28">
    <w:abstractNumId w:val="36"/>
  </w:num>
  <w:num w:numId="29">
    <w:abstractNumId w:val="29"/>
  </w:num>
  <w:num w:numId="30">
    <w:abstractNumId w:val="23"/>
  </w:num>
  <w:num w:numId="31">
    <w:abstractNumId w:val="33"/>
  </w:num>
  <w:num w:numId="32">
    <w:abstractNumId w:val="22"/>
  </w:num>
  <w:num w:numId="33">
    <w:abstractNumId w:val="42"/>
  </w:num>
  <w:num w:numId="34">
    <w:abstractNumId w:val="24"/>
  </w:num>
  <w:num w:numId="35">
    <w:abstractNumId w:val="1"/>
  </w:num>
  <w:num w:numId="36">
    <w:abstractNumId w:val="7"/>
  </w:num>
  <w:num w:numId="37">
    <w:abstractNumId w:val="3"/>
  </w:num>
  <w:num w:numId="38">
    <w:abstractNumId w:val="32"/>
  </w:num>
  <w:num w:numId="39">
    <w:abstractNumId w:val="25"/>
  </w:num>
  <w:num w:numId="40">
    <w:abstractNumId w:val="4"/>
  </w:num>
  <w:num w:numId="41">
    <w:abstractNumId w:val="9"/>
  </w:num>
  <w:num w:numId="42">
    <w:abstractNumId w:val="38"/>
  </w:num>
  <w:num w:numId="43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77E2"/>
    <w:rsid w:val="00147F3A"/>
    <w:rsid w:val="00151B6D"/>
    <w:rsid w:val="001522B0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96EC5"/>
    <w:rsid w:val="001A6D78"/>
    <w:rsid w:val="001C0A0E"/>
    <w:rsid w:val="001C4621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B63"/>
    <w:rsid w:val="00205412"/>
    <w:rsid w:val="0020622F"/>
    <w:rsid w:val="00210F3F"/>
    <w:rsid w:val="00211450"/>
    <w:rsid w:val="00211CFF"/>
    <w:rsid w:val="002203F8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1E0"/>
    <w:rsid w:val="0028776C"/>
    <w:rsid w:val="00287F69"/>
    <w:rsid w:val="002A6C4D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1609"/>
    <w:rsid w:val="00304069"/>
    <w:rsid w:val="00304B4A"/>
    <w:rsid w:val="00310BAC"/>
    <w:rsid w:val="00312F69"/>
    <w:rsid w:val="003242CF"/>
    <w:rsid w:val="003254A0"/>
    <w:rsid w:val="00331C10"/>
    <w:rsid w:val="00334005"/>
    <w:rsid w:val="00346000"/>
    <w:rsid w:val="003468F5"/>
    <w:rsid w:val="00350D6F"/>
    <w:rsid w:val="00364EE2"/>
    <w:rsid w:val="00367DF9"/>
    <w:rsid w:val="00373522"/>
    <w:rsid w:val="00373682"/>
    <w:rsid w:val="00376097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339"/>
    <w:rsid w:val="003C4CA4"/>
    <w:rsid w:val="003C7DAD"/>
    <w:rsid w:val="003D159E"/>
    <w:rsid w:val="003D30E4"/>
    <w:rsid w:val="003D78CF"/>
    <w:rsid w:val="003E4AD7"/>
    <w:rsid w:val="0040481C"/>
    <w:rsid w:val="004061AF"/>
    <w:rsid w:val="0041368F"/>
    <w:rsid w:val="004138FF"/>
    <w:rsid w:val="00417B53"/>
    <w:rsid w:val="00420EFD"/>
    <w:rsid w:val="00421742"/>
    <w:rsid w:val="00424E9A"/>
    <w:rsid w:val="00425F4D"/>
    <w:rsid w:val="00425F80"/>
    <w:rsid w:val="00430D97"/>
    <w:rsid w:val="00430F59"/>
    <w:rsid w:val="004343E9"/>
    <w:rsid w:val="004415F9"/>
    <w:rsid w:val="004433CB"/>
    <w:rsid w:val="0044472C"/>
    <w:rsid w:val="00452D1F"/>
    <w:rsid w:val="00453AB5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470EF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189"/>
    <w:rsid w:val="005A5D9C"/>
    <w:rsid w:val="005A70D5"/>
    <w:rsid w:val="005B7D58"/>
    <w:rsid w:val="005B7E63"/>
    <w:rsid w:val="005C2512"/>
    <w:rsid w:val="005D27CF"/>
    <w:rsid w:val="005D6EC5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0DF4"/>
    <w:rsid w:val="00631E0E"/>
    <w:rsid w:val="006326A0"/>
    <w:rsid w:val="006404AA"/>
    <w:rsid w:val="00641D69"/>
    <w:rsid w:val="006475CC"/>
    <w:rsid w:val="00647DF9"/>
    <w:rsid w:val="006513FB"/>
    <w:rsid w:val="00653E8F"/>
    <w:rsid w:val="00667D6F"/>
    <w:rsid w:val="00675B73"/>
    <w:rsid w:val="00677486"/>
    <w:rsid w:val="00685387"/>
    <w:rsid w:val="00686B1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B2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2343"/>
    <w:rsid w:val="007644C3"/>
    <w:rsid w:val="0076583E"/>
    <w:rsid w:val="00773C70"/>
    <w:rsid w:val="007764CB"/>
    <w:rsid w:val="00777637"/>
    <w:rsid w:val="00780730"/>
    <w:rsid w:val="0078211E"/>
    <w:rsid w:val="0078309D"/>
    <w:rsid w:val="00784E05"/>
    <w:rsid w:val="00786B8E"/>
    <w:rsid w:val="00791E09"/>
    <w:rsid w:val="00792764"/>
    <w:rsid w:val="00792F7D"/>
    <w:rsid w:val="007A5B16"/>
    <w:rsid w:val="007C31C8"/>
    <w:rsid w:val="007E1C48"/>
    <w:rsid w:val="007E5E02"/>
    <w:rsid w:val="007F09DA"/>
    <w:rsid w:val="007F163A"/>
    <w:rsid w:val="007F4FCC"/>
    <w:rsid w:val="007F65A3"/>
    <w:rsid w:val="00807AE6"/>
    <w:rsid w:val="00811AB9"/>
    <w:rsid w:val="00822E38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451E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4BA1"/>
    <w:rsid w:val="009C6ED3"/>
    <w:rsid w:val="009D155F"/>
    <w:rsid w:val="009D30C4"/>
    <w:rsid w:val="009D5198"/>
    <w:rsid w:val="009D72E5"/>
    <w:rsid w:val="009E0014"/>
    <w:rsid w:val="009E08FF"/>
    <w:rsid w:val="009E61B2"/>
    <w:rsid w:val="009E72C5"/>
    <w:rsid w:val="009F7C60"/>
    <w:rsid w:val="00A0116B"/>
    <w:rsid w:val="00A1735C"/>
    <w:rsid w:val="00A25094"/>
    <w:rsid w:val="00A272CB"/>
    <w:rsid w:val="00A367FF"/>
    <w:rsid w:val="00A37E88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776C"/>
    <w:rsid w:val="00B50357"/>
    <w:rsid w:val="00B542DD"/>
    <w:rsid w:val="00B55350"/>
    <w:rsid w:val="00B5546F"/>
    <w:rsid w:val="00B57396"/>
    <w:rsid w:val="00B67C04"/>
    <w:rsid w:val="00B8438A"/>
    <w:rsid w:val="00B87608"/>
    <w:rsid w:val="00B91FAF"/>
    <w:rsid w:val="00B93FEC"/>
    <w:rsid w:val="00B971B0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67F5"/>
    <w:rsid w:val="00C00C0D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61F91"/>
    <w:rsid w:val="00C73B2C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B3B98"/>
    <w:rsid w:val="00DB5CE9"/>
    <w:rsid w:val="00DC17D5"/>
    <w:rsid w:val="00DC2F0C"/>
    <w:rsid w:val="00DC76FD"/>
    <w:rsid w:val="00DE0478"/>
    <w:rsid w:val="00DE3AC3"/>
    <w:rsid w:val="00DF02F9"/>
    <w:rsid w:val="00DF0577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41D6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78A6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paragraph-writing-lesson-plan-for-elementary-school.html" TargetMode="External"/><Relationship Id="rId13" Type="http://schemas.openxmlformats.org/officeDocument/2006/relationships/hyperlink" Target="https://study.com/academy/lesson/paragraph-writing-lesson-plan-for-elementary-school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educators.brainpop.com/bp-jr-topic/writing-a-paragraph/" TargetMode="External"/><Relationship Id="rId17" Type="http://schemas.openxmlformats.org/officeDocument/2006/relationships/hyperlink" Target="https://educators.brainpop.com/bp-jr-topic/writing-a-paragrap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lideshare.net/christineawatts/a-detailed-lesson-plan-on-paragraph-writ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lideshare.net/christineawatts/a-detailed-lesson-plan-on-paragraph-wri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on.com/lesson-plans/paragraph-structure/" TargetMode="External"/><Relationship Id="rId10" Type="http://schemas.openxmlformats.org/officeDocument/2006/relationships/hyperlink" Target="https://www.education.com/lesson-plans/paragraph-structure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paragraph-writing-lesson-plan-for-kids.html" TargetMode="External"/><Relationship Id="rId14" Type="http://schemas.openxmlformats.org/officeDocument/2006/relationships/hyperlink" Target="https://study.com/academy/lesson/paragraph-writing-lesson-plan-for-kid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A22C3"/>
    <w:rsid w:val="001E40F4"/>
    <w:rsid w:val="00253619"/>
    <w:rsid w:val="002728F4"/>
    <w:rsid w:val="00280CE5"/>
    <w:rsid w:val="00340B43"/>
    <w:rsid w:val="003A22D6"/>
    <w:rsid w:val="004A008E"/>
    <w:rsid w:val="004E1DB9"/>
    <w:rsid w:val="0050187F"/>
    <w:rsid w:val="0050760F"/>
    <w:rsid w:val="00571A20"/>
    <w:rsid w:val="005D2C85"/>
    <w:rsid w:val="005E6E71"/>
    <w:rsid w:val="006814AC"/>
    <w:rsid w:val="00713551"/>
    <w:rsid w:val="00797D75"/>
    <w:rsid w:val="00805105"/>
    <w:rsid w:val="00816166"/>
    <w:rsid w:val="00836926"/>
    <w:rsid w:val="00957041"/>
    <w:rsid w:val="00970690"/>
    <w:rsid w:val="009C2AD2"/>
    <w:rsid w:val="009D2491"/>
    <w:rsid w:val="00A20224"/>
    <w:rsid w:val="00A50CC6"/>
    <w:rsid w:val="00AB2F7D"/>
    <w:rsid w:val="00AB37F5"/>
    <w:rsid w:val="00AC6A43"/>
    <w:rsid w:val="00AF5713"/>
    <w:rsid w:val="00B67D1F"/>
    <w:rsid w:val="00BA670A"/>
    <w:rsid w:val="00C25272"/>
    <w:rsid w:val="00C87D32"/>
    <w:rsid w:val="00C93DC1"/>
    <w:rsid w:val="00D92979"/>
    <w:rsid w:val="00DE19D7"/>
    <w:rsid w:val="00E1594B"/>
    <w:rsid w:val="00E17671"/>
    <w:rsid w:val="00EB30E9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2019-08-07T13:45:00Z</dcterms:created>
  <dcterms:modified xsi:type="dcterms:W3CDTF">2019-08-07T13:45:00Z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