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4EA9FBD8" w14:textId="77777777">
        <w:tc>
          <w:tcPr>
            <w:tcW w:w="2500" w:type="pct"/>
            <w:vAlign w:val="bottom"/>
          </w:tcPr>
          <w:p w14:paraId="60EC04A2" w14:textId="77777777" w:rsidR="00C17E2A" w:rsidRDefault="009D2387">
            <w:pPr>
              <w:pStyle w:val="Title"/>
            </w:pPr>
            <w:r>
              <w:t>Changes in plants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597A94C4" w14:textId="77777777" w:rsidR="00C17E2A" w:rsidRDefault="008716F8">
                <w:pPr>
                  <w:pStyle w:val="Date"/>
                </w:pPr>
                <w:r>
                  <w:t>11.21.2018</w:t>
                </w:r>
              </w:p>
            </w:tc>
          </w:sdtContent>
        </w:sdt>
      </w:tr>
    </w:tbl>
    <w:p w14:paraId="6A2F62BC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48A51DAF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36EBBB43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0C7BC193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02BDDBC7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7CF6C8C2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5A7D9C8A" w14:textId="77777777">
              <w:tc>
                <w:tcPr>
                  <w:tcW w:w="5000" w:type="pct"/>
                </w:tcPr>
                <w:p w14:paraId="0170ABDB" w14:textId="77777777" w:rsidR="00C17E2A" w:rsidRDefault="008716F8">
                  <w:r>
                    <w:t>Basic Science</w:t>
                  </w:r>
                </w:p>
              </w:tc>
            </w:tr>
            <w:tr w:rsidR="00C17E2A" w14:paraId="20CAAB5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1FEB4BE1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3CC8016B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A1BEFB7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5E120522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FEB39B7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02B499F0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45BD984" w14:textId="77777777" w:rsidR="00C17E2A" w:rsidRDefault="008716F8">
                  <w:r>
                    <w:t>3</w:t>
                  </w:r>
                </w:p>
              </w:tc>
            </w:tr>
          </w:tbl>
          <w:p w14:paraId="65823EC3" w14:textId="77777777" w:rsidR="00C17E2A" w:rsidRDefault="00C17E2A"/>
        </w:tc>
        <w:tc>
          <w:tcPr>
            <w:tcW w:w="152" w:type="pct"/>
          </w:tcPr>
          <w:p w14:paraId="50AEAFFC" w14:textId="77777777" w:rsidR="00C17E2A" w:rsidRDefault="00C17E2A"/>
        </w:tc>
        <w:tc>
          <w:tcPr>
            <w:tcW w:w="3895" w:type="pct"/>
          </w:tcPr>
          <w:p w14:paraId="58A22BAA" w14:textId="77777777" w:rsidR="000A37E8" w:rsidRDefault="000A37E8">
            <w:r>
              <w:t>This lesson plan covers teaching content for;</w:t>
            </w:r>
          </w:p>
          <w:p w14:paraId="6071FFC8" w14:textId="77777777" w:rsidR="00B66511" w:rsidRDefault="00603B39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Changes in Plants.</w:t>
            </w:r>
          </w:p>
          <w:p w14:paraId="106E927F" w14:textId="77777777" w:rsidR="00453D92" w:rsidRDefault="00453D92" w:rsidP="00603B39">
            <w:pPr>
              <w:pStyle w:val="ListParagraph"/>
              <w:ind w:left="467"/>
            </w:pPr>
          </w:p>
        </w:tc>
      </w:tr>
    </w:tbl>
    <w:p w14:paraId="2280A447" w14:textId="77777777" w:rsidR="00C17E2A" w:rsidRDefault="00E15B65">
      <w:pPr>
        <w:pStyle w:val="NoSpacing"/>
      </w:pPr>
      <w:r>
        <w:rPr>
          <w:noProof/>
        </w:rPr>
        <w:pict w14:anchorId="280EDEC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76"/>
                  </w:tblGrid>
                  <w:tr w:rsidR="00C17E2A" w14:paraId="53A8D7D5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B71A685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120E0680" w14:textId="77777777" w:rsidR="00B046C1" w:rsidRDefault="007365D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-Plant seeds</w:t>
                        </w:r>
                      </w:p>
                      <w:p w14:paraId="3F1C093C" w14:textId="77777777" w:rsidR="007365D7" w:rsidRDefault="007365D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-Small pots</w:t>
                        </w:r>
                      </w:p>
                      <w:p w14:paraId="319B0722" w14:textId="77777777" w:rsidR="007365D7" w:rsidRDefault="007365D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-paper</w:t>
                        </w:r>
                        <w:r w:rsidR="00476867">
                          <w:t>s</w:t>
                        </w:r>
                      </w:p>
                      <w:p w14:paraId="236D7001" w14:textId="77777777" w:rsidR="007365D7" w:rsidRDefault="007365D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-Pencil</w:t>
                        </w:r>
                        <w:r w:rsidR="00476867">
                          <w:t>s</w:t>
                        </w:r>
                      </w:p>
                      <w:p w14:paraId="386EA93C" w14:textId="77777777" w:rsidR="007365D7" w:rsidRDefault="007365D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-water</w:t>
                        </w:r>
                      </w:p>
                      <w:p w14:paraId="085F3898" w14:textId="77777777" w:rsidR="00ED5179" w:rsidRDefault="00ED517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-Rulers</w:t>
                        </w:r>
                      </w:p>
                      <w:p w14:paraId="480AD1DF" w14:textId="77777777" w:rsidR="00ED5179" w:rsidRDefault="00ED517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-Pictures of a variety of plants and </w:t>
                        </w:r>
                      </w:p>
                      <w:p w14:paraId="622229C2" w14:textId="77777777" w:rsidR="00ED5179" w:rsidRDefault="00ED5179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-flowers</w:t>
                        </w:r>
                      </w:p>
                    </w:tc>
                  </w:tr>
                  <w:tr w:rsidR="00C17E2A" w14:paraId="578DD8C7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0F6CF6D9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6246AEF5" w14:textId="77777777" w:rsidR="004F6D32" w:rsidRDefault="00E15B65" w:rsidP="00C82CFC">
                        <w:pPr>
                          <w:pStyle w:val="ListBullet"/>
                        </w:pPr>
                        <w:hyperlink r:id="rId8" w:history="1">
                          <w:r w:rsidR="00603B39" w:rsidRPr="00ED17DD">
                            <w:rPr>
                              <w:rStyle w:val="Hyperlink"/>
                            </w:rPr>
                            <w:t>https://educators.brainpop.com/lesson-plan/plant-life-cycle-activities-for-kids/</w:t>
                          </w:r>
                        </w:hyperlink>
                      </w:p>
                      <w:p w14:paraId="4CB2DBD3" w14:textId="77777777" w:rsidR="00603B39" w:rsidRDefault="00E15B65" w:rsidP="00C82CFC">
                        <w:pPr>
                          <w:pStyle w:val="ListBullet"/>
                        </w:pPr>
                        <w:hyperlink r:id="rId9" w:history="1">
                          <w:r w:rsidR="00BB03C7" w:rsidRPr="0066744F">
                            <w:rPr>
                              <w:rStyle w:val="Hyperlink"/>
                            </w:rPr>
                            <w:t>http://vlcguides.wcdsb.ca/Gr3Science</w:t>
                          </w:r>
                        </w:hyperlink>
                      </w:p>
                      <w:p w14:paraId="04A7F9EF" w14:textId="77777777" w:rsidR="00BB03C7" w:rsidRDefault="00E15B65" w:rsidP="00C82CFC">
                        <w:pPr>
                          <w:pStyle w:val="ListBullet"/>
                        </w:pPr>
                        <w:hyperlink r:id="rId10" w:history="1">
                          <w:r w:rsidR="001E6983" w:rsidRPr="0066744F">
                            <w:rPr>
                              <w:rStyle w:val="Hyperlink"/>
                            </w:rPr>
                            <w:t>https://amandarbrucks.wordpress.com/grade-3-plants-unit-plan/</w:t>
                          </w:r>
                        </w:hyperlink>
                      </w:p>
                      <w:p w14:paraId="3B2BF5DB" w14:textId="77777777" w:rsidR="0032431A" w:rsidRDefault="00E15B65" w:rsidP="0032431A">
                        <w:pPr>
                          <w:pStyle w:val="ListBullet"/>
                        </w:pPr>
                        <w:hyperlink r:id="rId11" w:history="1">
                          <w:r w:rsidR="0032431A" w:rsidRPr="0066744F">
                            <w:rPr>
                              <w:rStyle w:val="Hyperlink"/>
                            </w:rPr>
                            <w:t>https://hilo.hawaii.edu/affiliates/prism/documents/Lesson1WhatisaPlant.pdf</w:t>
                          </w:r>
                        </w:hyperlink>
                      </w:p>
                      <w:p w14:paraId="20839699" w14:textId="77777777" w:rsidR="00C82CFC" w:rsidRDefault="00E15B65" w:rsidP="00C82CFC">
                        <w:pPr>
                          <w:pStyle w:val="ListBullet"/>
                        </w:pPr>
                        <w:hyperlink r:id="rId12" w:history="1">
                          <w:r w:rsidR="00BB03C7" w:rsidRPr="0066744F">
                            <w:rPr>
                              <w:rStyle w:val="Hyperlink"/>
                            </w:rPr>
                            <w:t>https://www.pinterest.com/pin/92464598578367052/?lp=true</w:t>
                          </w:r>
                        </w:hyperlink>
                      </w:p>
                      <w:p w14:paraId="73351C5C" w14:textId="77777777" w:rsidR="00BB03C7" w:rsidRDefault="00BB03C7" w:rsidP="00ED517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4D803D97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77C21EBC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6D220755" w14:textId="77777777" w:rsidR="00C17E2A" w:rsidRDefault="00C17E2A"/>
                    </w:tc>
                  </w:tr>
                </w:tbl>
                <w:p w14:paraId="4BC7B17B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053C350F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3C2AFD8D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584DE82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3FD1245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556D2D6C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58746B10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276013E6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1CC37AB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80964E" w14:textId="77777777" w:rsidR="00486963" w:rsidRPr="00486963" w:rsidRDefault="00486963" w:rsidP="00486963">
            <w:r>
              <w:t>Students will be able to:</w:t>
            </w:r>
          </w:p>
          <w:p w14:paraId="5A12F97D" w14:textId="77777777" w:rsidR="00421788" w:rsidRDefault="00421788" w:rsidP="00DB6359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>I</w:t>
            </w:r>
            <w:r w:rsidRPr="00421788">
              <w:t>dentify and describe the functions of different parts of flowering plants: roots,</w:t>
            </w:r>
            <w:r>
              <w:t xml:space="preserve"> stem/trunk, leaves and flowers.</w:t>
            </w:r>
          </w:p>
          <w:p w14:paraId="24FA115F" w14:textId="77777777" w:rsidR="00421788" w:rsidRPr="00421788" w:rsidRDefault="00421788" w:rsidP="00DB6359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 w:rsidRPr="00421788">
              <w:t>Explore the requirements of plants for life and growth (air, light, water, nutrients from soil, and room to grow) and ho</w:t>
            </w:r>
            <w:r w:rsidR="00DB6359">
              <w:t>w they vary from plant to plant.</w:t>
            </w:r>
          </w:p>
          <w:p w14:paraId="28791EA3" w14:textId="77777777" w:rsidR="00421788" w:rsidRPr="00421788" w:rsidRDefault="00421788" w:rsidP="00DB6359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>I</w:t>
            </w:r>
            <w:r w:rsidRPr="00421788">
              <w:t>nvestigate the way in which wat</w:t>
            </w:r>
            <w:r>
              <w:t>er is transported within plants.</w:t>
            </w:r>
          </w:p>
          <w:p w14:paraId="499924BD" w14:textId="77777777" w:rsidR="00421788" w:rsidRPr="00421788" w:rsidRDefault="00421788" w:rsidP="00DB6359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>E</w:t>
            </w:r>
            <w:r w:rsidRPr="00421788">
              <w:t xml:space="preserve">xplore the part that flowers play in the life cycle of flowering plants, including </w:t>
            </w:r>
            <w:r w:rsidRPr="00421788">
              <w:lastRenderedPageBreak/>
              <w:t xml:space="preserve">pollination, seed formation and seed dispersal. </w:t>
            </w:r>
          </w:p>
          <w:p w14:paraId="1323321E" w14:textId="77777777" w:rsidR="00453D92" w:rsidRDefault="00421788" w:rsidP="00DB6359">
            <w:pPr>
              <w:pStyle w:val="ListParagraph"/>
              <w:numPr>
                <w:ilvl w:val="0"/>
                <w:numId w:val="20"/>
              </w:numPr>
              <w:ind w:left="142" w:hanging="142"/>
            </w:pPr>
            <w:r>
              <w:t>Observe plants growth.</w:t>
            </w:r>
          </w:p>
          <w:p w14:paraId="48465901" w14:textId="77777777" w:rsidR="00ED5179" w:rsidRDefault="00ED5179" w:rsidP="00ED5179"/>
          <w:p w14:paraId="4DD1465E" w14:textId="77777777" w:rsidR="00ED5179" w:rsidRDefault="00ED5179" w:rsidP="00ED5179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7085572B" w14:textId="575A3EDF" w:rsidR="00ED5179" w:rsidRDefault="00ED5179" w:rsidP="00E121B9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 w:rsidRPr="00E95378">
              <w:t xml:space="preserve">Introduce the class to the topic of </w:t>
            </w:r>
            <w:r>
              <w:t xml:space="preserve">the lesson, </w:t>
            </w:r>
            <w:r w:rsidR="00E121B9">
              <w:t>“</w:t>
            </w:r>
            <w:r>
              <w:t>Changes in plant</w:t>
            </w:r>
            <w:r w:rsidR="00E121B9">
              <w:t>s”</w:t>
            </w:r>
            <w:r>
              <w:t>.</w:t>
            </w:r>
          </w:p>
          <w:p w14:paraId="466DF05A" w14:textId="77777777" w:rsidR="00ED5179" w:rsidRDefault="00ED5179" w:rsidP="00E121B9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>
              <w:t>Let students know that they will be learning about how plants grow.</w:t>
            </w:r>
          </w:p>
          <w:p w14:paraId="02AA7D8C" w14:textId="2A1E452F" w:rsidR="00ED5179" w:rsidRDefault="00ED5179" w:rsidP="00E121B9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 w:rsidRPr="00E95378">
              <w:t xml:space="preserve">Explain that the life cycle of most plants </w:t>
            </w:r>
            <w:r w:rsidR="00E121B9" w:rsidRPr="00E95378">
              <w:t>starts</w:t>
            </w:r>
            <w:r w:rsidRPr="00E95378">
              <w:t xml:space="preserve"> with a seed, and then ends with a fully-grown plant.</w:t>
            </w:r>
          </w:p>
          <w:p w14:paraId="619F16F5" w14:textId="77777777" w:rsidR="00ED5179" w:rsidRPr="00E95378" w:rsidRDefault="00ED5179" w:rsidP="00ED5179">
            <w:pPr>
              <w:pStyle w:val="ListParagraph"/>
              <w:ind w:left="990"/>
            </w:pPr>
          </w:p>
          <w:p w14:paraId="2F40B090" w14:textId="77777777" w:rsidR="00ED5179" w:rsidRPr="00ED5179" w:rsidRDefault="00ED5179" w:rsidP="00ED5179"/>
          <w:p w14:paraId="5FC262F2" w14:textId="77777777" w:rsidR="00ED5179" w:rsidRPr="000A37E8" w:rsidRDefault="00ED5179" w:rsidP="00ED5179"/>
        </w:tc>
        <w:tc>
          <w:tcPr>
            <w:tcW w:w="150" w:type="pct"/>
          </w:tcPr>
          <w:p w14:paraId="3F5AC790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8A6BD80" w14:textId="77777777" w:rsid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4FC09757" w14:textId="77777777" w:rsidR="00EE7435" w:rsidRDefault="00EE7435" w:rsidP="00EE7435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Bring some seeds for a flowering plant into the classroom and small pots filled with soil.</w:t>
            </w:r>
          </w:p>
          <w:p w14:paraId="2A7AB528" w14:textId="77777777" w:rsidR="007365D7" w:rsidRDefault="00EE7435" w:rsidP="00EE7435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Ask students to each plant a few seeds into a pot and to write their names on their pots. </w:t>
            </w:r>
          </w:p>
          <w:p w14:paraId="40847D1F" w14:textId="77777777" w:rsidR="00EE7435" w:rsidRDefault="00EE7435" w:rsidP="00EE7435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Let them know that their job is to take care of these plants as they grow. </w:t>
            </w:r>
          </w:p>
          <w:p w14:paraId="35C0F3F1" w14:textId="77777777" w:rsidR="007365D7" w:rsidRDefault="00EE7435" w:rsidP="007365D7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 Let students know they will be watching their plants grow and drawing the changes that they notice</w:t>
            </w:r>
            <w:r w:rsidR="007365D7">
              <w:t xml:space="preserve"> (p</w:t>
            </w:r>
            <w:r>
              <w:t>rov</w:t>
            </w:r>
            <w:r w:rsidR="007365D7">
              <w:t xml:space="preserve">ide regular time for this task). </w:t>
            </w:r>
          </w:p>
          <w:p w14:paraId="465B2AAF" w14:textId="77777777" w:rsidR="00EE7435" w:rsidRDefault="007365D7" w:rsidP="007365D7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A</w:t>
            </w:r>
            <w:r w:rsidR="00EE7435">
              <w:t>sk students what they already know about how plants grow and what contributes to the growth of plants.</w:t>
            </w:r>
          </w:p>
          <w:p w14:paraId="32815604" w14:textId="77777777" w:rsidR="00EE7435" w:rsidRDefault="007365D7" w:rsidP="00EE7435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Let students know that they will be assessed.</w:t>
            </w:r>
          </w:p>
          <w:p w14:paraId="26CD9426" w14:textId="77777777" w:rsidR="00EE7435" w:rsidRDefault="00EE7435" w:rsidP="00F616CA">
            <w:pPr>
              <w:rPr>
                <w:b/>
              </w:rPr>
            </w:pPr>
          </w:p>
          <w:p w14:paraId="37B92E3A" w14:textId="77777777" w:rsidR="00390FB7" w:rsidRDefault="00ED5179" w:rsidP="00390FB7">
            <w:pPr>
              <w:rPr>
                <w:b/>
              </w:rPr>
            </w:pPr>
            <w:r>
              <w:rPr>
                <w:b/>
              </w:rPr>
              <w:t>Day 3/</w:t>
            </w:r>
            <w:r w:rsidR="00390FB7">
              <w:rPr>
                <w:b/>
              </w:rPr>
              <w:t>Lesson 3</w:t>
            </w:r>
            <w:r w:rsidR="00390FB7" w:rsidRPr="00390FB7">
              <w:rPr>
                <w:b/>
              </w:rPr>
              <w:t xml:space="preserve">- 15 mins </w:t>
            </w:r>
          </w:p>
          <w:p w14:paraId="562F384B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 xml:space="preserve">Divide students into small groups of three or four. </w:t>
            </w:r>
          </w:p>
          <w:p w14:paraId="6C8F6B30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>Model a sort-and-classify activity using pictures.</w:t>
            </w:r>
          </w:p>
          <w:p w14:paraId="550FF763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>Ask students to summarize what you did first, second, etc.</w:t>
            </w:r>
          </w:p>
          <w:p w14:paraId="609280FB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 xml:space="preserve"> Provide students with numerous pictures of </w:t>
            </w:r>
            <w:r>
              <w:lastRenderedPageBreak/>
              <w:t>a variety of plants and flowers (Print photos from the Internet).</w:t>
            </w:r>
          </w:p>
          <w:p w14:paraId="6F6B0C3A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 xml:space="preserve">Ask students to sort and classify these using the same process as used earlier. (Students should not be given categories in advance.) </w:t>
            </w:r>
          </w:p>
          <w:p w14:paraId="78C0EE40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>Ask each group to share with the class how they sorted and classified their pictures.</w:t>
            </w:r>
          </w:p>
          <w:p w14:paraId="1C80FDB8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 xml:space="preserve"> After each group presents, the teacher summarizes by stating the categories each group used. </w:t>
            </w:r>
          </w:p>
          <w:p w14:paraId="1B92480C" w14:textId="20790440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 xml:space="preserve"> After </w:t>
            </w:r>
            <w:r w:rsidR="00E121B9">
              <w:t>all,</w:t>
            </w:r>
            <w:r>
              <w:t xml:space="preserve"> have shared, ask students what reasons they think people might h</w:t>
            </w:r>
            <w:bookmarkStart w:id="0" w:name="_GoBack"/>
            <w:bookmarkEnd w:id="0"/>
            <w:r>
              <w:t xml:space="preserve">ave for wanting to classify plants. </w:t>
            </w:r>
          </w:p>
          <w:p w14:paraId="55E2C3C8" w14:textId="77777777" w:rsidR="00732AF8" w:rsidRDefault="00732AF8" w:rsidP="00732AF8">
            <w:pPr>
              <w:pStyle w:val="ListParagraph"/>
              <w:numPr>
                <w:ilvl w:val="0"/>
                <w:numId w:val="35"/>
              </w:numPr>
              <w:ind w:left="212" w:hanging="212"/>
            </w:pPr>
            <w:r>
              <w:t>Encourage them to think about other sorts of classifications and categories, such as types of cars, types of books, types of materials, etc.</w:t>
            </w:r>
          </w:p>
          <w:p w14:paraId="777DBE2C" w14:textId="77777777" w:rsidR="00732AF8" w:rsidRDefault="00732AF8" w:rsidP="00732AF8">
            <w:pPr>
              <w:ind w:left="212" w:hanging="212"/>
              <w:rPr>
                <w:b/>
              </w:rPr>
            </w:pPr>
          </w:p>
          <w:p w14:paraId="2DF59B1E" w14:textId="77777777" w:rsidR="00732AF8" w:rsidRDefault="00732AF8" w:rsidP="00732AF8">
            <w:pPr>
              <w:ind w:left="212" w:hanging="212"/>
              <w:rPr>
                <w:b/>
              </w:rPr>
            </w:pPr>
          </w:p>
          <w:p w14:paraId="424C8E90" w14:textId="77777777" w:rsidR="00732AF8" w:rsidRDefault="00732AF8" w:rsidP="00732AF8">
            <w:pPr>
              <w:ind w:left="212" w:hanging="212"/>
              <w:rPr>
                <w:b/>
              </w:rPr>
            </w:pPr>
          </w:p>
          <w:p w14:paraId="0E05FACA" w14:textId="77777777" w:rsidR="00732AF8" w:rsidRDefault="00732AF8" w:rsidP="00390FB7">
            <w:pPr>
              <w:rPr>
                <w:b/>
              </w:rPr>
            </w:pPr>
          </w:p>
          <w:p w14:paraId="1672CE02" w14:textId="77777777" w:rsidR="00732AF8" w:rsidRDefault="00732AF8" w:rsidP="00390FB7">
            <w:pPr>
              <w:rPr>
                <w:b/>
              </w:rPr>
            </w:pPr>
          </w:p>
          <w:p w14:paraId="4D55E629" w14:textId="77777777" w:rsidR="00732AF8" w:rsidRDefault="00732AF8" w:rsidP="00390FB7">
            <w:pPr>
              <w:rPr>
                <w:b/>
              </w:rPr>
            </w:pPr>
          </w:p>
          <w:p w14:paraId="736B9F03" w14:textId="77777777" w:rsidR="00390FB7" w:rsidRPr="00F616CA" w:rsidRDefault="00390FB7" w:rsidP="00F616CA">
            <w:pPr>
              <w:rPr>
                <w:b/>
              </w:rPr>
            </w:pPr>
          </w:p>
          <w:p w14:paraId="02C03A6B" w14:textId="77777777" w:rsidR="00390FB7" w:rsidRDefault="00390FB7" w:rsidP="00390FB7"/>
          <w:p w14:paraId="238DC5F5" w14:textId="77777777" w:rsidR="00390FB7" w:rsidRPr="00F616CA" w:rsidRDefault="00390FB7" w:rsidP="00390FB7"/>
        </w:tc>
        <w:tc>
          <w:tcPr>
            <w:tcW w:w="150" w:type="pct"/>
          </w:tcPr>
          <w:p w14:paraId="10F00C7E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41C0900" w14:textId="77777777" w:rsidR="00AF47E1" w:rsidRDefault="00ED5179" w:rsidP="00390FB7">
            <w:pPr>
              <w:rPr>
                <w:b/>
              </w:rPr>
            </w:pPr>
            <w:r>
              <w:rPr>
                <w:b/>
              </w:rPr>
              <w:t>Day 2/</w:t>
            </w:r>
            <w:r w:rsidR="00EE7435">
              <w:rPr>
                <w:b/>
              </w:rPr>
              <w:t>Lesson 2</w:t>
            </w:r>
            <w:r w:rsidR="00E07205" w:rsidRPr="00390FB7">
              <w:rPr>
                <w:b/>
              </w:rPr>
              <w:t xml:space="preserve">- 15 mins </w:t>
            </w:r>
          </w:p>
          <w:p w14:paraId="22922CED" w14:textId="014AFD2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 xml:space="preserve">Draw the students’ attention to the seeds they planted </w:t>
            </w:r>
            <w:r w:rsidR="00E121B9">
              <w:t>earlier.</w:t>
            </w:r>
          </w:p>
          <w:p w14:paraId="5CD25776" w14:textId="7777777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>If some growth has occurred, ask students to estimate how much the plants have grown and to follow this with a measurement using a ruler.</w:t>
            </w:r>
          </w:p>
          <w:p w14:paraId="0C724221" w14:textId="7777777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>See to what extent their estimations were accurate.</w:t>
            </w:r>
          </w:p>
          <w:p w14:paraId="165FB3EC" w14:textId="7777777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 xml:space="preserve"> Have students write down their measurements on the sheets provided earlier. </w:t>
            </w:r>
          </w:p>
          <w:p w14:paraId="70862698" w14:textId="7777777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 xml:space="preserve">Based on the actual growth, ask students to estimate how much their plants might grow in another week and ask them to record their estimates. </w:t>
            </w:r>
          </w:p>
          <w:p w14:paraId="65838875" w14:textId="77777777" w:rsidR="00EE7435" w:rsidRDefault="00EE7435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>Ask students for examples of ways in which they might represent this growth over time.</w:t>
            </w:r>
          </w:p>
          <w:p w14:paraId="0216D86F" w14:textId="77777777" w:rsidR="00EE7435" w:rsidRDefault="00293A5A" w:rsidP="00476867">
            <w:pPr>
              <w:pStyle w:val="ListParagraph"/>
              <w:numPr>
                <w:ilvl w:val="0"/>
                <w:numId w:val="31"/>
              </w:numPr>
              <w:ind w:left="190" w:hanging="190"/>
            </w:pPr>
            <w:r>
              <w:t xml:space="preserve"> Show examples and have a discussion with them.</w:t>
            </w:r>
          </w:p>
          <w:p w14:paraId="4179CB54" w14:textId="77777777" w:rsidR="00390FB7" w:rsidRDefault="00390FB7" w:rsidP="00390FB7"/>
          <w:p w14:paraId="787A2769" w14:textId="77777777" w:rsidR="00390FB7" w:rsidRPr="00390FB7" w:rsidRDefault="00ED5179" w:rsidP="00390FB7">
            <w:pPr>
              <w:rPr>
                <w:b/>
              </w:rPr>
            </w:pPr>
            <w:r>
              <w:rPr>
                <w:b/>
              </w:rPr>
              <w:t>Day 4/</w:t>
            </w:r>
            <w:r w:rsidR="00390FB7">
              <w:rPr>
                <w:b/>
              </w:rPr>
              <w:t>Lesson 4</w:t>
            </w:r>
            <w:r w:rsidR="00390FB7" w:rsidRPr="00390FB7">
              <w:rPr>
                <w:b/>
              </w:rPr>
              <w:t xml:space="preserve">- 15 mins </w:t>
            </w:r>
          </w:p>
          <w:p w14:paraId="0146EC72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 xml:space="preserve">Show students a branch, a stem and roots of a flower and ask students if they know the </w:t>
            </w:r>
            <w:r>
              <w:lastRenderedPageBreak/>
              <w:t xml:space="preserve">names of these parts and their purposes. </w:t>
            </w:r>
          </w:p>
          <w:p w14:paraId="18E98A4A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>Discuss the students’ responses and explain the plant parts.</w:t>
            </w:r>
          </w:p>
          <w:p w14:paraId="526AE730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 xml:space="preserve">Ask questions such as: </w:t>
            </w:r>
            <w:r w:rsidRPr="00E121B9">
              <w:rPr>
                <w:b/>
              </w:rPr>
              <w:t>Are the roots of all plants the same? Do all plants have flowers? What is the purpose of leaves?</w:t>
            </w:r>
          </w:p>
          <w:p w14:paraId="6A340B84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>Explain that although roots (or stems) have the same purpose, they can look different.</w:t>
            </w:r>
          </w:p>
          <w:p w14:paraId="69AABED6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 xml:space="preserve"> Have students observe, draw, and label the parts of a plant.</w:t>
            </w:r>
          </w:p>
          <w:p w14:paraId="5668098F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>Ask students to return to the photographs they classified earlier.</w:t>
            </w:r>
          </w:p>
          <w:p w14:paraId="7043896A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>Ask them to make observations about what they notice about the plants in these photos in respect to their parts.</w:t>
            </w:r>
          </w:p>
          <w:p w14:paraId="69FB98DF" w14:textId="77777777" w:rsidR="00732AF8" w:rsidRDefault="00732AF8" w:rsidP="00732AF8">
            <w:pPr>
              <w:pStyle w:val="ListParagraph"/>
              <w:numPr>
                <w:ilvl w:val="0"/>
                <w:numId w:val="36"/>
              </w:numPr>
              <w:ind w:left="190" w:hanging="190"/>
            </w:pPr>
            <w:r>
              <w:t>Student could also reclassify these photos based on their new knowledge.</w:t>
            </w:r>
          </w:p>
          <w:p w14:paraId="74249C78" w14:textId="77777777" w:rsidR="00732AF8" w:rsidRDefault="00732AF8" w:rsidP="00732AF8">
            <w:pPr>
              <w:rPr>
                <w:b/>
              </w:rPr>
            </w:pPr>
          </w:p>
          <w:p w14:paraId="3B93924B" w14:textId="77777777" w:rsidR="00B262A1" w:rsidRPr="00171443" w:rsidRDefault="00B262A1" w:rsidP="00732AF8">
            <w:pPr>
              <w:pStyle w:val="ListParagraph"/>
            </w:pPr>
          </w:p>
        </w:tc>
      </w:tr>
      <w:tr w:rsidR="005A4652" w14:paraId="3541CBB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BE8316D" w14:textId="77777777" w:rsidR="00BD5017" w:rsidRDefault="00BD5017">
            <w:pPr>
              <w:pStyle w:val="Heading2"/>
            </w:pPr>
          </w:p>
          <w:p w14:paraId="05BCF865" w14:textId="77777777" w:rsidR="00AF47E1" w:rsidRPr="00AF47E1" w:rsidRDefault="00AF47E1" w:rsidP="00ED5179">
            <w:pPr>
              <w:pStyle w:val="ListParagraph"/>
              <w:ind w:left="990"/>
            </w:pPr>
          </w:p>
        </w:tc>
        <w:tc>
          <w:tcPr>
            <w:tcW w:w="150" w:type="pct"/>
          </w:tcPr>
          <w:p w14:paraId="3D91ED5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24B1AB8" w14:textId="77777777" w:rsidR="00417B53" w:rsidRDefault="00417B53" w:rsidP="00ED5179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364CBED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9420836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082A624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83226D8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7708F8B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E3B8DC8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3DBAF5C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8733E50" w14:textId="77777777" w:rsidR="00C17E2A" w:rsidRDefault="00C17E2A"/>
        </w:tc>
      </w:tr>
      <w:tr w:rsidR="005A4652" w14:paraId="0BD2CD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D09D247" w14:textId="77777777" w:rsidR="00F208E3" w:rsidRDefault="003B1470">
            <w:pPr>
              <w:pStyle w:val="Heading2"/>
            </w:pPr>
            <w:r>
              <w:lastRenderedPageBreak/>
              <w:t xml:space="preserve">Assessment </w:t>
            </w:r>
            <w:r w:rsidR="00D27DC3">
              <w:t>Activity</w:t>
            </w:r>
          </w:p>
          <w:p w14:paraId="5CD4D15F" w14:textId="77777777" w:rsidR="00732AF8" w:rsidRDefault="00390FB7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To what extent are students able to predict? </w:t>
            </w:r>
          </w:p>
          <w:p w14:paraId="6B7112B5" w14:textId="77777777" w:rsidR="00C17E2A" w:rsidRPr="00F208E3" w:rsidRDefault="00390FB7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To what extent can students observe and explain what they are seeing?</w:t>
            </w:r>
          </w:p>
        </w:tc>
        <w:tc>
          <w:tcPr>
            <w:tcW w:w="150" w:type="pct"/>
          </w:tcPr>
          <w:p w14:paraId="6BE7AADA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1926C33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94DB5DF" w14:textId="77777777" w:rsidR="00CB08CC" w:rsidRDefault="00EE7435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Can students estimate? Can they measure their plants accurately?</w:t>
            </w:r>
          </w:p>
          <w:p w14:paraId="15470195" w14:textId="77777777" w:rsidR="00AD6740" w:rsidRPr="00287F69" w:rsidRDefault="00AD6740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Note and record what students know and don’t know for future lessons and adjust teaching accordingly.</w:t>
            </w:r>
          </w:p>
        </w:tc>
        <w:tc>
          <w:tcPr>
            <w:tcW w:w="150" w:type="pct"/>
          </w:tcPr>
          <w:p w14:paraId="6014753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BE28346" w14:textId="77777777" w:rsidR="00C17E2A" w:rsidRDefault="00C17E2A"/>
        </w:tc>
      </w:tr>
      <w:tr w:rsidR="005A4652" w14:paraId="6F331905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11AD7A5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6DCF922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F26F1BB" w14:textId="77777777" w:rsidR="00C17E2A" w:rsidRDefault="00C17E2A"/>
        </w:tc>
        <w:tc>
          <w:tcPr>
            <w:tcW w:w="150" w:type="pct"/>
          </w:tcPr>
          <w:p w14:paraId="24146DA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EC0380D" w14:textId="77777777" w:rsidR="00C17E2A" w:rsidRDefault="00C17E2A"/>
        </w:tc>
      </w:tr>
    </w:tbl>
    <w:p w14:paraId="1653CDE7" w14:textId="77777777" w:rsidR="00C17E2A" w:rsidRDefault="00C17E2A"/>
    <w:sectPr w:rsidR="00C17E2A" w:rsidSect="00327F55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99E9" w14:textId="77777777" w:rsidR="00E15B65" w:rsidRDefault="00E15B65">
      <w:pPr>
        <w:spacing w:before="0" w:after="0" w:line="240" w:lineRule="auto"/>
      </w:pPr>
      <w:r>
        <w:separator/>
      </w:r>
    </w:p>
  </w:endnote>
  <w:endnote w:type="continuationSeparator" w:id="0">
    <w:p w14:paraId="1CB99334" w14:textId="77777777" w:rsidR="00E15B65" w:rsidRDefault="00E15B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9E234" w14:textId="77777777" w:rsidR="00C17E2A" w:rsidRDefault="00613F4B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732AF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8E6A5" w14:textId="77777777" w:rsidR="00E15B65" w:rsidRDefault="00E15B65">
      <w:pPr>
        <w:spacing w:before="0" w:after="0" w:line="240" w:lineRule="auto"/>
      </w:pPr>
      <w:r>
        <w:separator/>
      </w:r>
    </w:p>
  </w:footnote>
  <w:footnote w:type="continuationSeparator" w:id="0">
    <w:p w14:paraId="3EFF0CB4" w14:textId="77777777" w:rsidR="00E15B65" w:rsidRDefault="00E15B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7D0C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3A7640D" wp14:editId="17B5FB2D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302741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6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53EF"/>
    <w:multiLevelType w:val="hybridMultilevel"/>
    <w:tmpl w:val="5DBEA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13FB4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45EF1ECB"/>
    <w:multiLevelType w:val="hybridMultilevel"/>
    <w:tmpl w:val="15E8B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52264A7C"/>
    <w:multiLevelType w:val="hybridMultilevel"/>
    <w:tmpl w:val="744AB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73DB8"/>
    <w:multiLevelType w:val="multilevel"/>
    <w:tmpl w:val="EB82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9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7"/>
  </w:num>
  <w:num w:numId="7">
    <w:abstractNumId w:val="21"/>
  </w:num>
  <w:num w:numId="8">
    <w:abstractNumId w:val="1"/>
  </w:num>
  <w:num w:numId="9">
    <w:abstractNumId w:val="8"/>
  </w:num>
  <w:num w:numId="10">
    <w:abstractNumId w:val="16"/>
  </w:num>
  <w:num w:numId="11">
    <w:abstractNumId w:val="20"/>
  </w:num>
  <w:num w:numId="12">
    <w:abstractNumId w:val="29"/>
  </w:num>
  <w:num w:numId="13">
    <w:abstractNumId w:val="4"/>
  </w:num>
  <w:num w:numId="14">
    <w:abstractNumId w:val="24"/>
  </w:num>
  <w:num w:numId="15">
    <w:abstractNumId w:val="2"/>
  </w:num>
  <w:num w:numId="16">
    <w:abstractNumId w:val="0"/>
  </w:num>
  <w:num w:numId="17">
    <w:abstractNumId w:val="12"/>
  </w:num>
  <w:num w:numId="18">
    <w:abstractNumId w:val="25"/>
  </w:num>
  <w:num w:numId="19">
    <w:abstractNumId w:val="22"/>
  </w:num>
  <w:num w:numId="20">
    <w:abstractNumId w:val="18"/>
  </w:num>
  <w:num w:numId="21">
    <w:abstractNumId w:val="28"/>
  </w:num>
  <w:num w:numId="22">
    <w:abstractNumId w:val="14"/>
  </w:num>
  <w:num w:numId="23">
    <w:abstractNumId w:val="5"/>
  </w:num>
  <w:num w:numId="24">
    <w:abstractNumId w:val="23"/>
  </w:num>
  <w:num w:numId="25">
    <w:abstractNumId w:val="19"/>
  </w:num>
  <w:num w:numId="26">
    <w:abstractNumId w:val="10"/>
  </w:num>
  <w:num w:numId="27">
    <w:abstractNumId w:val="6"/>
  </w:num>
  <w:num w:numId="28">
    <w:abstractNumId w:val="17"/>
  </w:num>
  <w:num w:numId="29">
    <w:abstractNumId w:val="30"/>
  </w:num>
  <w:num w:numId="30">
    <w:abstractNumId w:val="9"/>
  </w:num>
  <w:num w:numId="31">
    <w:abstractNumId w:val="13"/>
  </w:num>
  <w:num w:numId="32">
    <w:abstractNumId w:val="11"/>
  </w:num>
  <w:num w:numId="33">
    <w:abstractNumId w:val="26"/>
  </w:num>
  <w:num w:numId="34">
    <w:abstractNumId w:val="3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1432FD"/>
    <w:rsid w:val="0015628B"/>
    <w:rsid w:val="00163CA6"/>
    <w:rsid w:val="00171443"/>
    <w:rsid w:val="0017273B"/>
    <w:rsid w:val="0017631E"/>
    <w:rsid w:val="00196867"/>
    <w:rsid w:val="001B5D91"/>
    <w:rsid w:val="001B7E10"/>
    <w:rsid w:val="001D3BC8"/>
    <w:rsid w:val="001E6983"/>
    <w:rsid w:val="001E6B90"/>
    <w:rsid w:val="001F4D29"/>
    <w:rsid w:val="00227208"/>
    <w:rsid w:val="0026795F"/>
    <w:rsid w:val="00287F69"/>
    <w:rsid w:val="00293A5A"/>
    <w:rsid w:val="002A72AE"/>
    <w:rsid w:val="002B733A"/>
    <w:rsid w:val="002F4915"/>
    <w:rsid w:val="00304069"/>
    <w:rsid w:val="0032431A"/>
    <w:rsid w:val="00327F55"/>
    <w:rsid w:val="003468F5"/>
    <w:rsid w:val="00390FB7"/>
    <w:rsid w:val="00396443"/>
    <w:rsid w:val="003B1470"/>
    <w:rsid w:val="003B47AD"/>
    <w:rsid w:val="003D30E4"/>
    <w:rsid w:val="0040481C"/>
    <w:rsid w:val="00417B53"/>
    <w:rsid w:val="00421788"/>
    <w:rsid w:val="004343E9"/>
    <w:rsid w:val="00453D92"/>
    <w:rsid w:val="00476867"/>
    <w:rsid w:val="00486963"/>
    <w:rsid w:val="004B20E0"/>
    <w:rsid w:val="004D089D"/>
    <w:rsid w:val="004E29C7"/>
    <w:rsid w:val="004F6D32"/>
    <w:rsid w:val="00520DAF"/>
    <w:rsid w:val="00545106"/>
    <w:rsid w:val="0056788D"/>
    <w:rsid w:val="00597D70"/>
    <w:rsid w:val="005A353E"/>
    <w:rsid w:val="005A4652"/>
    <w:rsid w:val="005B22DA"/>
    <w:rsid w:val="005B7D58"/>
    <w:rsid w:val="005C2512"/>
    <w:rsid w:val="00603309"/>
    <w:rsid w:val="00603B39"/>
    <w:rsid w:val="00613F4B"/>
    <w:rsid w:val="006326A0"/>
    <w:rsid w:val="006A0F9F"/>
    <w:rsid w:val="006A5952"/>
    <w:rsid w:val="006F0813"/>
    <w:rsid w:val="006F7E46"/>
    <w:rsid w:val="007024C0"/>
    <w:rsid w:val="00732AF8"/>
    <w:rsid w:val="007365D7"/>
    <w:rsid w:val="0076583E"/>
    <w:rsid w:val="00773C70"/>
    <w:rsid w:val="0078309D"/>
    <w:rsid w:val="007F65A3"/>
    <w:rsid w:val="00807AE6"/>
    <w:rsid w:val="00811AB9"/>
    <w:rsid w:val="00847934"/>
    <w:rsid w:val="008716F8"/>
    <w:rsid w:val="008C5A56"/>
    <w:rsid w:val="008D2D04"/>
    <w:rsid w:val="008F771F"/>
    <w:rsid w:val="00910100"/>
    <w:rsid w:val="009227FD"/>
    <w:rsid w:val="009378FA"/>
    <w:rsid w:val="00956DE4"/>
    <w:rsid w:val="00966C71"/>
    <w:rsid w:val="0098460F"/>
    <w:rsid w:val="009D155F"/>
    <w:rsid w:val="009D2387"/>
    <w:rsid w:val="009E08FF"/>
    <w:rsid w:val="00A0116B"/>
    <w:rsid w:val="00A1735C"/>
    <w:rsid w:val="00A25094"/>
    <w:rsid w:val="00A77EEB"/>
    <w:rsid w:val="00AD171D"/>
    <w:rsid w:val="00AD6740"/>
    <w:rsid w:val="00AD6AD0"/>
    <w:rsid w:val="00AF47E1"/>
    <w:rsid w:val="00B046C1"/>
    <w:rsid w:val="00B262A1"/>
    <w:rsid w:val="00B66511"/>
    <w:rsid w:val="00B87608"/>
    <w:rsid w:val="00BB03C7"/>
    <w:rsid w:val="00BB359B"/>
    <w:rsid w:val="00BC356C"/>
    <w:rsid w:val="00BD430C"/>
    <w:rsid w:val="00BD5017"/>
    <w:rsid w:val="00BF1D3C"/>
    <w:rsid w:val="00C17E2A"/>
    <w:rsid w:val="00C82CFC"/>
    <w:rsid w:val="00CB08CC"/>
    <w:rsid w:val="00CB2D0F"/>
    <w:rsid w:val="00CC21CD"/>
    <w:rsid w:val="00D27DC3"/>
    <w:rsid w:val="00D3577C"/>
    <w:rsid w:val="00D4297E"/>
    <w:rsid w:val="00D43AC0"/>
    <w:rsid w:val="00D8019B"/>
    <w:rsid w:val="00DB6359"/>
    <w:rsid w:val="00DC17D5"/>
    <w:rsid w:val="00DD3412"/>
    <w:rsid w:val="00E05C0D"/>
    <w:rsid w:val="00E07205"/>
    <w:rsid w:val="00E121B9"/>
    <w:rsid w:val="00E15B65"/>
    <w:rsid w:val="00E2212B"/>
    <w:rsid w:val="00E533DD"/>
    <w:rsid w:val="00E601B6"/>
    <w:rsid w:val="00E95378"/>
    <w:rsid w:val="00ED219F"/>
    <w:rsid w:val="00ED5179"/>
    <w:rsid w:val="00EE7435"/>
    <w:rsid w:val="00F1179F"/>
    <w:rsid w:val="00F208E3"/>
    <w:rsid w:val="00F235D6"/>
    <w:rsid w:val="00F616CA"/>
    <w:rsid w:val="00F63737"/>
    <w:rsid w:val="00F66CE1"/>
    <w:rsid w:val="00FB4FC0"/>
    <w:rsid w:val="00FB61C0"/>
    <w:rsid w:val="00FC4700"/>
    <w:rsid w:val="00FE1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5CEB"/>
  <w15:docId w15:val="{00B981DB-C489-4C36-AD28-8BF38A2D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F55"/>
  </w:style>
  <w:style w:type="paragraph" w:styleId="Heading1">
    <w:name w:val="heading 1"/>
    <w:basedOn w:val="Normal"/>
    <w:next w:val="Normal"/>
    <w:link w:val="Heading1Char"/>
    <w:uiPriority w:val="9"/>
    <w:qFormat/>
    <w:rsid w:val="00327F55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55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327F55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327F55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327F55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327F55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7F55"/>
    <w:rPr>
      <w:color w:val="808080"/>
    </w:rPr>
  </w:style>
  <w:style w:type="table" w:customStyle="1" w:styleId="LessonPlan">
    <w:name w:val="Lesson Plan"/>
    <w:basedOn w:val="TableNormal"/>
    <w:uiPriority w:val="99"/>
    <w:rsid w:val="00327F55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327F55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7F55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327F5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F55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55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327F55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27F55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3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1788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ors.brainpop.com/lesson-plan/plant-life-cycle-activities-for-ki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in/92464598578367052/?lp=tru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lo.hawaii.edu/affiliates/prism/documents/Lesson1WhatisaPlan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mandarbrucks.wordpress.com/grade-3-plants-unit-pl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lcguides.wcdsb.ca/Gr3Scien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966FD"/>
    <w:rsid w:val="000E3902"/>
    <w:rsid w:val="00105BA1"/>
    <w:rsid w:val="004A008E"/>
    <w:rsid w:val="00713551"/>
    <w:rsid w:val="00805105"/>
    <w:rsid w:val="00816166"/>
    <w:rsid w:val="00836926"/>
    <w:rsid w:val="00AB2F7D"/>
    <w:rsid w:val="00AB37F5"/>
    <w:rsid w:val="00C93DC1"/>
    <w:rsid w:val="00E67F6F"/>
    <w:rsid w:val="00EA397A"/>
    <w:rsid w:val="00FE3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105BA1"/>
  </w:style>
  <w:style w:type="paragraph" w:customStyle="1" w:styleId="57D0253E54FA4684857C7E53F49E1A5B">
    <w:name w:val="57D0253E54FA4684857C7E53F49E1A5B"/>
    <w:rsid w:val="00105BA1"/>
  </w:style>
  <w:style w:type="paragraph" w:customStyle="1" w:styleId="7AE7DFE8D63F4AC0A9D67267C3699CCC">
    <w:name w:val="7AE7DFE8D63F4AC0A9D67267C3699CCC"/>
    <w:rsid w:val="00105BA1"/>
  </w:style>
  <w:style w:type="paragraph" w:customStyle="1" w:styleId="1C876A8B6575410E8AA7530875A6B7F4">
    <w:name w:val="1C876A8B6575410E8AA7530875A6B7F4"/>
    <w:rsid w:val="00105BA1"/>
  </w:style>
  <w:style w:type="paragraph" w:customStyle="1" w:styleId="A392ED6794CC47DFA557364CD4043756">
    <w:name w:val="A392ED6794CC47DFA557364CD4043756"/>
    <w:rsid w:val="00105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649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20</cp:revision>
  <dcterms:created xsi:type="dcterms:W3CDTF">2018-09-24T13:04:00Z</dcterms:created>
  <dcterms:modified xsi:type="dcterms:W3CDTF">2018-12-17T15:59:00Z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