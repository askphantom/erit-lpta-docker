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6F239AB" w:rsidR="00C17E2A" w:rsidRPr="009260D0" w:rsidRDefault="00BE0D37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telephone</w:t>
            </w:r>
            <w:r w:rsidR="00FC63DE">
              <w:rPr>
                <w:sz w:val="40"/>
                <w:szCs w:val="40"/>
              </w:rPr>
              <w:t xml:space="preserve"> dialogue</w:t>
            </w:r>
            <w:r w:rsidR="00094A78">
              <w:rPr>
                <w:sz w:val="40"/>
                <w:szCs w:val="40"/>
              </w:rPr>
              <w:t>/conversation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61E45468" w:rsidR="00FF4047" w:rsidRPr="00A82C1E" w:rsidRDefault="00C77171" w:rsidP="00415962">
            <w:pPr>
              <w:pStyle w:val="ListParagraph"/>
              <w:numPr>
                <w:ilvl w:val="0"/>
                <w:numId w:val="2"/>
              </w:numPr>
            </w:pPr>
            <w:r w:rsidRPr="00A82C1E">
              <w:t>Learning to</w:t>
            </w:r>
            <w:r w:rsidR="002A7661" w:rsidRPr="00A82C1E">
              <w:t xml:space="preserve"> </w:t>
            </w:r>
            <w:r w:rsidR="00FC63DE">
              <w:t xml:space="preserve">express themselves </w:t>
            </w:r>
            <w:r w:rsidR="003B33CA">
              <w:t>in a telephone</w:t>
            </w:r>
            <w:r w:rsidR="00FC63DE">
              <w:t xml:space="preserve"> </w:t>
            </w:r>
            <w:r w:rsidR="00A435BC">
              <w:t>dialogues/conversation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2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B0E96D2" w14:textId="44CF8A41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 xml:space="preserve">Worksheet 1 </w:t>
                                  </w:r>
                                  <w:r w:rsidR="00AA3D9C">
                                    <w:t>(</w:t>
                                  </w:r>
                                  <w:r w:rsidRPr="00BA2713">
                                    <w:t>phrases, cut up</w:t>
                                  </w:r>
                                  <w:r w:rsidR="00AA3D9C">
                                    <w:t>)</w:t>
                                  </w:r>
                                </w:p>
                                <w:p w14:paraId="67883E34" w14:textId="77777777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>Worksheet 2 transcript (learner to take copy away)</w:t>
                                  </w:r>
                                </w:p>
                                <w:p w14:paraId="7B682E7E" w14:textId="3A7114FF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>Worksheet 3 question sheet</w:t>
                                  </w:r>
                                </w:p>
                                <w:p w14:paraId="1F3F3CA7" w14:textId="48331588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>Worksheet 4 listening comprehension questions</w:t>
                                  </w:r>
                                </w:p>
                                <w:p w14:paraId="6ACDDA72" w14:textId="48C9E405" w:rsidR="00AA3D9C" w:rsidRDefault="00AA3D9C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AA3D9C">
                                    <w:t xml:space="preserve">Worksheet </w:t>
                                  </w:r>
                                  <w:r>
                                    <w:t>5</w:t>
                                  </w:r>
                                  <w:r w:rsidRPr="00AA3D9C">
                                    <w:t xml:space="preserve"> role cards</w:t>
                                  </w:r>
                                </w:p>
                                <w:p w14:paraId="3AD25B44" w14:textId="2C2B9181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 xml:space="preserve">Audio recording A </w:t>
                                  </w:r>
                                </w:p>
                                <w:p w14:paraId="1E79D4F6" w14:textId="652A6170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>Audio recording B four telephone call</w:t>
                                  </w:r>
                                  <w:r>
                                    <w:t>s</w:t>
                                  </w:r>
                                </w:p>
                                <w:p w14:paraId="403BD85E" w14:textId="0272E8C0" w:rsidR="00BA2713" w:rsidRDefault="00BA2713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 w:rsidRPr="00BA2713">
                                    <w:t xml:space="preserve">a highlighter </w:t>
                                  </w:r>
                                  <w:r w:rsidR="007017C2" w:rsidRPr="00BA2713">
                                    <w:t>pen</w:t>
                                  </w:r>
                                </w:p>
                                <w:p w14:paraId="4BE61749" w14:textId="52E8722D" w:rsidR="00EA3A1A" w:rsidRDefault="00EA3A1A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F90DB04" w14:textId="1558549D" w:rsidR="00CE172B" w:rsidRDefault="0069638F" w:rsidP="0047772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7772F" w:rsidRPr="001E2134">
                                      <w:rPr>
                                        <w:rStyle w:val="Hyperlink"/>
                                      </w:rPr>
                                      <w:t>https://www.thoughtco.com/teaching-telephone-english-1210130</w:t>
                                    </w:r>
                                  </w:hyperlink>
                                </w:p>
                                <w:p w14:paraId="486DE81C" w14:textId="0C8A509A" w:rsidR="0047772F" w:rsidRDefault="0069638F" w:rsidP="0047772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47772F" w:rsidRPr="001E2134">
                                      <w:rPr>
                                        <w:rStyle w:val="Hyperlink"/>
                                      </w:rPr>
                                      <w:t>https://study.com/academy/lesson/esl-phone-conversations-lesson-plan.html</w:t>
                                    </w:r>
                                  </w:hyperlink>
                                </w:p>
                                <w:p w14:paraId="37E473A5" w14:textId="0767C0E7" w:rsidR="0047772F" w:rsidRDefault="0069638F" w:rsidP="0047772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47772F" w:rsidRPr="001E2134">
                                      <w:rPr>
                                        <w:rStyle w:val="Hyperlink"/>
                                      </w:rPr>
                                      <w:t>https://www.teachingenglish.org.uk/article/telephone-role-plays</w:t>
                                    </w:r>
                                  </w:hyperlink>
                                </w:p>
                                <w:p w14:paraId="30508191" w14:textId="33AAC0E9" w:rsidR="0047772F" w:rsidRDefault="0069638F" w:rsidP="0047772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CB7D65" w:rsidRPr="001E2134">
                                      <w:rPr>
                                        <w:rStyle w:val="Hyperlink"/>
                                      </w:rPr>
                                      <w:t>https://www.tefl.net/elt/ideas/phone/telephone-practice/</w:t>
                                    </w:r>
                                  </w:hyperlink>
                                </w:p>
                                <w:p w14:paraId="5F04FDDF" w14:textId="643B9DCB" w:rsidR="00CB7D65" w:rsidRDefault="0069638F" w:rsidP="0047772F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CB7D65" w:rsidRPr="001E2134">
                                      <w:rPr>
                                        <w:rStyle w:val="Hyperlink"/>
                                      </w:rPr>
                                      <w:t>https://www.teach-this.com/functional-activities-worksheets/telephoning-language</w:t>
                                    </w:r>
                                  </w:hyperlink>
                                </w:p>
                                <w:p w14:paraId="266D3DBF" w14:textId="415E703F" w:rsidR="00CB7D65" w:rsidRDefault="00CB7D65" w:rsidP="00CB7D65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2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B0E96D2" w14:textId="44CF8A41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 xml:space="preserve">Worksheet 1 </w:t>
                            </w:r>
                            <w:r w:rsidR="00AA3D9C">
                              <w:t>(</w:t>
                            </w:r>
                            <w:r w:rsidRPr="00BA2713">
                              <w:t>phrases, cut up</w:t>
                            </w:r>
                            <w:r w:rsidR="00AA3D9C">
                              <w:t>)</w:t>
                            </w:r>
                          </w:p>
                          <w:p w14:paraId="67883E34" w14:textId="77777777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>Worksheet 2 transcript (learner to take copy away)</w:t>
                            </w:r>
                          </w:p>
                          <w:p w14:paraId="7B682E7E" w14:textId="3A7114FF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>Worksheet 3 question sheet</w:t>
                            </w:r>
                          </w:p>
                          <w:p w14:paraId="1F3F3CA7" w14:textId="48331588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>Worksheet 4 listening comprehension questions</w:t>
                            </w:r>
                          </w:p>
                          <w:p w14:paraId="6ACDDA72" w14:textId="48C9E405" w:rsidR="00AA3D9C" w:rsidRDefault="00AA3D9C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AA3D9C">
                              <w:t xml:space="preserve">Worksheet </w:t>
                            </w:r>
                            <w:r>
                              <w:t>5</w:t>
                            </w:r>
                            <w:r w:rsidRPr="00AA3D9C">
                              <w:t xml:space="preserve"> role cards</w:t>
                            </w:r>
                          </w:p>
                          <w:p w14:paraId="3AD25B44" w14:textId="2C2B9181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 xml:space="preserve">Audio recording A </w:t>
                            </w:r>
                          </w:p>
                          <w:p w14:paraId="1E79D4F6" w14:textId="652A6170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>Audio recording B four telephone call</w:t>
                            </w:r>
                            <w:r>
                              <w:t>s</w:t>
                            </w:r>
                          </w:p>
                          <w:p w14:paraId="403BD85E" w14:textId="0272E8C0" w:rsidR="00BA2713" w:rsidRDefault="00BA2713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 w:rsidRPr="00BA2713">
                              <w:t xml:space="preserve">a highlighter </w:t>
                            </w:r>
                            <w:r w:rsidR="007017C2" w:rsidRPr="00BA2713">
                              <w:t>pen</w:t>
                            </w:r>
                          </w:p>
                          <w:p w14:paraId="4BE61749" w14:textId="52E8722D" w:rsidR="00EA3A1A" w:rsidRDefault="00EA3A1A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F90DB04" w14:textId="1558549D" w:rsidR="00CE172B" w:rsidRDefault="0069638F" w:rsidP="0047772F">
                            <w:pPr>
                              <w:pStyle w:val="ListBullet"/>
                            </w:pPr>
                            <w:hyperlink r:id="rId13" w:history="1">
                              <w:r w:rsidR="0047772F" w:rsidRPr="001E2134">
                                <w:rPr>
                                  <w:rStyle w:val="Hyperlink"/>
                                </w:rPr>
                                <w:t>https://www.thoughtco.com/teaching-telephone-english-1210130</w:t>
                              </w:r>
                            </w:hyperlink>
                          </w:p>
                          <w:p w14:paraId="486DE81C" w14:textId="0C8A509A" w:rsidR="0047772F" w:rsidRDefault="0069638F" w:rsidP="0047772F">
                            <w:pPr>
                              <w:pStyle w:val="ListBullet"/>
                            </w:pPr>
                            <w:hyperlink r:id="rId14" w:history="1">
                              <w:r w:rsidR="0047772F" w:rsidRPr="001E2134">
                                <w:rPr>
                                  <w:rStyle w:val="Hyperlink"/>
                                </w:rPr>
                                <w:t>https://study.com/academy/lesson/esl-phone-conversations-lesson-plan.html</w:t>
                              </w:r>
                            </w:hyperlink>
                          </w:p>
                          <w:p w14:paraId="37E473A5" w14:textId="0767C0E7" w:rsidR="0047772F" w:rsidRDefault="0069638F" w:rsidP="0047772F">
                            <w:pPr>
                              <w:pStyle w:val="ListBullet"/>
                            </w:pPr>
                            <w:hyperlink r:id="rId15" w:history="1">
                              <w:r w:rsidR="0047772F" w:rsidRPr="001E2134">
                                <w:rPr>
                                  <w:rStyle w:val="Hyperlink"/>
                                </w:rPr>
                                <w:t>https://www.teachingenglish.org.uk/article/telephone-role-plays</w:t>
                              </w:r>
                            </w:hyperlink>
                          </w:p>
                          <w:p w14:paraId="30508191" w14:textId="33AAC0E9" w:rsidR="0047772F" w:rsidRDefault="0069638F" w:rsidP="0047772F">
                            <w:pPr>
                              <w:pStyle w:val="ListBullet"/>
                            </w:pPr>
                            <w:hyperlink r:id="rId16" w:history="1">
                              <w:r w:rsidR="00CB7D65" w:rsidRPr="001E2134">
                                <w:rPr>
                                  <w:rStyle w:val="Hyperlink"/>
                                </w:rPr>
                                <w:t>https://www.tefl.net/elt/ideas/phone/telephone-practice/</w:t>
                              </w:r>
                            </w:hyperlink>
                          </w:p>
                          <w:p w14:paraId="5F04FDDF" w14:textId="643B9DCB" w:rsidR="00CB7D65" w:rsidRDefault="0069638F" w:rsidP="0047772F">
                            <w:pPr>
                              <w:pStyle w:val="ListBullet"/>
                            </w:pPr>
                            <w:hyperlink r:id="rId17" w:history="1">
                              <w:r w:rsidR="00CB7D65" w:rsidRPr="001E2134">
                                <w:rPr>
                                  <w:rStyle w:val="Hyperlink"/>
                                </w:rPr>
                                <w:t>https://www.teach-this.com/functional-activities-worksheets/telephoning-language</w:t>
                              </w:r>
                            </w:hyperlink>
                          </w:p>
                          <w:p w14:paraId="266D3DBF" w14:textId="415E703F" w:rsidR="00CB7D65" w:rsidRDefault="00CB7D65" w:rsidP="00CB7D6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1407C9AB" w:rsidR="00F32A4B" w:rsidRDefault="006826F3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 xml:space="preserve">Make use of </w:t>
            </w:r>
            <w:r w:rsidRPr="006826F3">
              <w:t>common phrases for answering a phone call</w:t>
            </w:r>
          </w:p>
          <w:p w14:paraId="399D28A3" w14:textId="7D9F3464" w:rsidR="00F32A4B" w:rsidRDefault="006826F3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Obtain information from a telephone conversation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418F547F" w14:textId="4607F0E5" w:rsidR="006826F3" w:rsidRDefault="006826F3" w:rsidP="00361AC7">
            <w:pPr>
              <w:pStyle w:val="ListBullet"/>
              <w:rPr>
                <w:rFonts w:eastAsiaTheme="majorEastAsia"/>
              </w:rPr>
            </w:pPr>
            <w:r w:rsidRPr="006826F3">
              <w:rPr>
                <w:rFonts w:eastAsiaTheme="majorEastAsia"/>
              </w:rPr>
              <w:t>Ask learner</w:t>
            </w:r>
            <w:r>
              <w:rPr>
                <w:rFonts w:eastAsiaTheme="majorEastAsia"/>
              </w:rPr>
              <w:t>s to</w:t>
            </w:r>
            <w:r w:rsidRPr="006826F3">
              <w:rPr>
                <w:rFonts w:eastAsiaTheme="majorEastAsia"/>
              </w:rPr>
              <w:t xml:space="preserve"> make a complete sentence that includes </w:t>
            </w:r>
            <w:r w:rsidR="008C29B4">
              <w:rPr>
                <w:rFonts w:eastAsiaTheme="majorEastAsia"/>
              </w:rPr>
              <w:t xml:space="preserve">some of </w:t>
            </w:r>
            <w:r w:rsidRPr="006826F3">
              <w:rPr>
                <w:rFonts w:eastAsiaTheme="majorEastAsia"/>
              </w:rPr>
              <w:t xml:space="preserve">the </w:t>
            </w:r>
            <w:r w:rsidR="008C29B4">
              <w:rPr>
                <w:rFonts w:eastAsiaTheme="majorEastAsia"/>
              </w:rPr>
              <w:t>known</w:t>
            </w:r>
            <w:r w:rsidRPr="006826F3">
              <w:rPr>
                <w:rFonts w:eastAsiaTheme="majorEastAsia"/>
              </w:rPr>
              <w:t xml:space="preserve"> phrase</w:t>
            </w:r>
          </w:p>
          <w:p w14:paraId="51932B86" w14:textId="6765DAD1" w:rsidR="00361AC7" w:rsidRPr="00361AC7" w:rsidRDefault="008C29B4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Ask learners to list other phrases not </w:t>
            </w:r>
            <w:r w:rsidR="00274D56">
              <w:rPr>
                <w:rFonts w:eastAsiaTheme="majorEastAsia"/>
              </w:rPr>
              <w:t>included in the worksheet</w:t>
            </w:r>
          </w:p>
          <w:p w14:paraId="1275A2B4" w14:textId="45EF9F4B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37A071D1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D577AE">
              <w:t>the common phrases used in telephone conversations</w:t>
            </w:r>
          </w:p>
          <w:p w14:paraId="70BACF16" w14:textId="2BE538CA" w:rsidR="002E7793" w:rsidRPr="00A82C1E" w:rsidRDefault="00D577AE" w:rsidP="002E7793">
            <w:pPr>
              <w:numPr>
                <w:ilvl w:val="0"/>
                <w:numId w:val="3"/>
              </w:numPr>
              <w:ind w:left="180" w:hanging="180"/>
            </w:pPr>
            <w:r>
              <w:t>Ask two volunteers to role play a telephone conversation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lastRenderedPageBreak/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0DD091CE" w14:textId="77777777" w:rsidR="00802258" w:rsidRDefault="00802258" w:rsidP="00802258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663D412D" w14:textId="77777777" w:rsidR="00802258" w:rsidRDefault="00802258" w:rsidP="00802258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802258">
              <w:t xml:space="preserve">Explain that much of the world’s communication is done by telephone </w:t>
            </w:r>
          </w:p>
          <w:p w14:paraId="278B08A8" w14:textId="77777777" w:rsidR="00802258" w:rsidRDefault="00802258" w:rsidP="00802258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 xml:space="preserve">Tell the telephone communication </w:t>
            </w:r>
            <w:r w:rsidRPr="00802258">
              <w:t xml:space="preserve">requires listening, speaking, and sometimes writing.  </w:t>
            </w:r>
          </w:p>
          <w:p w14:paraId="618AB17E" w14:textId="77777777" w:rsidR="00802258" w:rsidRDefault="00802258" w:rsidP="00802258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802258">
              <w:t>Remind them to speak slowly and clearly</w:t>
            </w:r>
          </w:p>
          <w:p w14:paraId="185955E1" w14:textId="6A2A6F71" w:rsidR="00802258" w:rsidRDefault="00802258" w:rsidP="00A435B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>Remind them to</w:t>
            </w:r>
            <w:r w:rsidRPr="00802258">
              <w:t xml:space="preserve"> adhere to the rules of common courtesy when making or receiving a telephone call.  </w:t>
            </w:r>
          </w:p>
          <w:p w14:paraId="790244DF" w14:textId="3482DB98" w:rsidR="00BA2713" w:rsidRPr="00802258" w:rsidRDefault="00BA2713" w:rsidP="00A435BC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>Teacher should use audiobooks in their library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4E14DB85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Put the learners into pairs.</w:t>
            </w:r>
          </w:p>
          <w:p w14:paraId="4A6203D2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 xml:space="preserve">If you can, organize pairs of chairs back to back. </w:t>
            </w:r>
          </w:p>
          <w:p w14:paraId="23612D28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 xml:space="preserve">If not, ask learners to stand back to back. </w:t>
            </w:r>
          </w:p>
          <w:p w14:paraId="07D3FAB2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This means they cannot see their partners' faces or gestures.</w:t>
            </w:r>
          </w:p>
          <w:p w14:paraId="416C08A9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 xml:space="preserve">Hand out pairs of role cards, e.g. 1a and 1b, to each pair. </w:t>
            </w:r>
          </w:p>
          <w:p w14:paraId="52F33E74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Demonstrate one situation with two volunteers if you wish.</w:t>
            </w:r>
          </w:p>
          <w:p w14:paraId="0C51EAA2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lastRenderedPageBreak/>
              <w:t xml:space="preserve">Ask your learners to role-play each situation. </w:t>
            </w:r>
          </w:p>
          <w:p w14:paraId="6F7B2186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 xml:space="preserve">As they finish one situation, take the cards back and give them another. </w:t>
            </w:r>
          </w:p>
          <w:p w14:paraId="44E65E85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Don't worry if some pairs finish quickly - some situations are shorter than others.</w:t>
            </w:r>
          </w:p>
          <w:p w14:paraId="21B7C8CB" w14:textId="77777777" w:rsid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 xml:space="preserve">Keep this rolling role-play going as long as you wish. </w:t>
            </w:r>
          </w:p>
          <w:p w14:paraId="2E00727A" w14:textId="54C4ECA8" w:rsidR="00246837" w:rsidRPr="003F7F50" w:rsidRDefault="003F7F50" w:rsidP="003F7F50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</w:rPr>
            </w:pPr>
            <w:r w:rsidRPr="003F7F50">
              <w:rPr>
                <w:bCs/>
              </w:rPr>
              <w:t>Monitor and note mistakes or interesting language for discussion afterwards if you can.</w:t>
            </w:r>
          </w:p>
          <w:p w14:paraId="5E0BA73E" w14:textId="77777777" w:rsidR="00246837" w:rsidRDefault="00246837" w:rsidP="00246837">
            <w:pPr>
              <w:rPr>
                <w:b/>
              </w:rPr>
            </w:pPr>
          </w:p>
          <w:p w14:paraId="7E7A2BE9" w14:textId="2A712CDA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2DD2F97F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10E2302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Give your learner Worksheet 3. </w:t>
            </w:r>
          </w:p>
          <w:p w14:paraId="4F64AA8A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Explain that he or she will make four phone calls to obtain information and fill in the gaps in the worksheet. </w:t>
            </w:r>
          </w:p>
          <w:p w14:paraId="6F9C341E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Indicate the advert for the sales assistant and ask your learner to look at the cut-up phrases from Worksheet 1. </w:t>
            </w:r>
          </w:p>
          <w:p w14:paraId="44B1434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Ask him or her to decide which phrases would be appropriate for this phone call. </w:t>
            </w:r>
          </w:p>
          <w:p w14:paraId="5A258493" w14:textId="31ED78AF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For example: Can I speak to Pam, my name is., I’m calling about the sales assistant job, can you tell me which three days it is? </w:t>
            </w:r>
          </w:p>
          <w:p w14:paraId="75E1BDCE" w14:textId="5FD74FC2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Using the phrase cards, practice the phrases the learner will say in the phone call until he or she is confident enough to role play the conversation.</w:t>
            </w:r>
          </w:p>
          <w:p w14:paraId="5C696FE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Respond to your learner’s request for information with an appropriate response of your choice. </w:t>
            </w:r>
          </w:p>
          <w:p w14:paraId="36081FA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Record the role play. </w:t>
            </w:r>
          </w:p>
          <w:p w14:paraId="7266FE4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lastRenderedPageBreak/>
              <w:t>The learner should note down on the sheet the three days you mention.</w:t>
            </w:r>
          </w:p>
          <w:p w14:paraId="484C6CE6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Listen to the recording. </w:t>
            </w:r>
          </w:p>
          <w:p w14:paraId="59CC1421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Ask your learner to check what he or she wrote down against the recording. </w:t>
            </w:r>
          </w:p>
          <w:p w14:paraId="2C606E37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Listen again. </w:t>
            </w:r>
          </w:p>
          <w:p w14:paraId="2CB933A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 xml:space="preserve">Look at the Worksheet 1 phrases and ask your learner to check if he or she used the phrases correctly. </w:t>
            </w:r>
          </w:p>
          <w:p w14:paraId="0CC2ED93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Recap any weak language areas. Re-record the role play and listen back to note improvement.</w:t>
            </w:r>
          </w:p>
          <w:p w14:paraId="47828F15" w14:textId="77777777" w:rsid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Follow the same procedure for the remaining three phone calls.</w:t>
            </w:r>
          </w:p>
          <w:p w14:paraId="6CC78EF4" w14:textId="0C13FDCB" w:rsidR="00246837" w:rsidRPr="00137D49" w:rsidRDefault="00137D49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>
              <w:t>If there are different phone calls that would be more relevant to your learner, create different scenarios to practice using the same procedure as above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51AB13AA" w14:textId="2D7F5DFC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17CA1">
              <w:t xml:space="preserve">Play </w:t>
            </w:r>
            <w:r w:rsidR="00BA2713">
              <w:t>an</w:t>
            </w:r>
            <w:r w:rsidRPr="00717CA1">
              <w:t xml:space="preserve"> </w:t>
            </w:r>
            <w:r w:rsidR="00BA2713">
              <w:t>audiobook</w:t>
            </w:r>
            <w:r w:rsidRPr="00717CA1">
              <w:t xml:space="preserve"> of or read out a telephone conversation one line at a time. </w:t>
            </w:r>
          </w:p>
          <w:p w14:paraId="42C3455B" w14:textId="7777777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>
              <w:t xml:space="preserve">For example: </w:t>
            </w:r>
          </w:p>
          <w:p w14:paraId="6D690976" w14:textId="77777777" w:rsidR="00717CA1" w:rsidRDefault="00717CA1" w:rsidP="00717CA1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>
              <w:t>Ella: Hello, can I talk to Ruri please?</w:t>
            </w:r>
          </w:p>
          <w:p w14:paraId="63FECD5B" w14:textId="7777777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17CA1">
              <w:t>After each line, the students have to guess what the person will say next.</w:t>
            </w:r>
          </w:p>
          <w:p w14:paraId="12BAF2CD" w14:textId="7777777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>
              <w:t xml:space="preserve">For example: </w:t>
            </w:r>
          </w:p>
          <w:p w14:paraId="01D906F7" w14:textId="77777777" w:rsidR="00717CA1" w:rsidRDefault="00717CA1" w:rsidP="00717CA1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 w:rsidRPr="00717CA1">
              <w:t xml:space="preserve">Oh! Ruri isn’t home right now, who’s calling please? </w:t>
            </w:r>
          </w:p>
          <w:p w14:paraId="23561749" w14:textId="7777777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17CA1">
              <w:t xml:space="preserve">Read out or play the next line for them to check and continue in the same way until the end of the conversation. </w:t>
            </w:r>
          </w:p>
          <w:p w14:paraId="620A7FBB" w14:textId="7777777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17CA1">
              <w:t>You can give points depending on how close they get to what is said each time.</w:t>
            </w:r>
          </w:p>
          <w:p w14:paraId="3E3137FA" w14:textId="5909A4F7" w:rsidR="00717CA1" w:rsidRDefault="00717CA1" w:rsidP="00717CA1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17CA1">
              <w:t>This game works with any telephone conversation</w:t>
            </w:r>
          </w:p>
          <w:p w14:paraId="171E7E36" w14:textId="77777777" w:rsidR="00047F0F" w:rsidRPr="00047F0F" w:rsidRDefault="00047F0F" w:rsidP="00047F0F"/>
          <w:p w14:paraId="79653355" w14:textId="13C62151" w:rsidR="005044E0" w:rsidRPr="00A82C1E" w:rsidRDefault="00472AE2" w:rsidP="005044E0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302BB812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41C29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137D49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5A2FCE7D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Give your learner a copy of Worksheet 2 and ask him or her to listen to both parts of </w:t>
            </w:r>
            <w:r w:rsidRPr="00366329">
              <w:lastRenderedPageBreak/>
              <w:t>Audio recording A while following the transcript.</w:t>
            </w:r>
          </w:p>
          <w:p w14:paraId="765FB8F9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To check understanding, ask the following questions: </w:t>
            </w:r>
          </w:p>
          <w:p w14:paraId="0636CD87" w14:textId="77777777" w:rsidR="00366329" w:rsidRDefault="00366329" w:rsidP="00366329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 w:rsidRPr="00366329">
              <w:t xml:space="preserve">Which words mean to ring again? (I’ll call you back) </w:t>
            </w:r>
          </w:p>
          <w:p w14:paraId="493EAEDE" w14:textId="77777777" w:rsidR="00366329" w:rsidRDefault="00366329" w:rsidP="00366329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 w:rsidRPr="00366329">
              <w:t xml:space="preserve">Which words tell someone why you are phoning? (I’m calling about…) </w:t>
            </w:r>
          </w:p>
          <w:p w14:paraId="4EECBDB0" w14:textId="77777777" w:rsidR="00366329" w:rsidRDefault="00366329" w:rsidP="00366329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 w:rsidRPr="00366329">
              <w:t xml:space="preserve">Which words ask to speak to someone? (Can I speak to…) </w:t>
            </w:r>
          </w:p>
          <w:p w14:paraId="5BA5DC1F" w14:textId="01199EC6" w:rsidR="00366329" w:rsidRDefault="00366329" w:rsidP="00366329">
            <w:pPr>
              <w:pStyle w:val="ListParagraph"/>
              <w:numPr>
                <w:ilvl w:val="0"/>
                <w:numId w:val="42"/>
              </w:numPr>
              <w:ind w:left="480" w:hanging="180"/>
            </w:pPr>
            <w:r w:rsidRPr="00366329">
              <w:t xml:space="preserve">Which words ask for information? (Can you tell me...?) </w:t>
            </w:r>
          </w:p>
          <w:p w14:paraId="29F483D7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>Highlight these three phrases on the transcript and make a note of their purpose.</w:t>
            </w:r>
          </w:p>
          <w:p w14:paraId="58B7B7E9" w14:textId="686C4CE0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Now point out ‘My name is Magda’ and ‘It’s Magda’. </w:t>
            </w:r>
          </w:p>
          <w:p w14:paraId="372C5DCD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See if the learner knows why different words have been used. </w:t>
            </w:r>
          </w:p>
          <w:p w14:paraId="61247CAF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>Explain that in the first phone call the speakers do not know each other and Magda is introducing herself</w:t>
            </w:r>
          </w:p>
          <w:p w14:paraId="730C7245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>
              <w:t xml:space="preserve">Explain that </w:t>
            </w:r>
            <w:r w:rsidRPr="00366329">
              <w:t>in the second call they do know each other.</w:t>
            </w:r>
          </w:p>
          <w:p w14:paraId="7AD0383B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Highlight these two phrases. </w:t>
            </w:r>
          </w:p>
          <w:p w14:paraId="2810424E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>Make a note for the learner on the transcript of the difference between the two.</w:t>
            </w:r>
          </w:p>
          <w:p w14:paraId="2CBD5FAD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To clarify, ask the learner which phrase he or she would use when calling you (It’s...) </w:t>
            </w:r>
          </w:p>
          <w:p w14:paraId="6121D915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>
              <w:t xml:space="preserve">Also ask, </w:t>
            </w:r>
            <w:r w:rsidRPr="00366329">
              <w:t>which he or she would use when calling about a job (My name is...).</w:t>
            </w:r>
          </w:p>
          <w:p w14:paraId="7B81C3DE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 xml:space="preserve">Drill the key sentences from the transcript with the learner, until confident. </w:t>
            </w:r>
          </w:p>
          <w:p w14:paraId="547DBE41" w14:textId="77777777" w:rsidR="00366329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lastRenderedPageBreak/>
              <w:t>Help your learner sound natural by putting the stress on the appropriate words in the phrase.</w:t>
            </w:r>
          </w:p>
          <w:p w14:paraId="03281AE8" w14:textId="77777777" w:rsidR="0004240A" w:rsidRDefault="00366329" w:rsidP="00047F0F">
            <w:pPr>
              <w:pStyle w:val="ListParagraph"/>
              <w:numPr>
                <w:ilvl w:val="0"/>
                <w:numId w:val="27"/>
              </w:numPr>
              <w:ind w:left="300" w:hanging="300"/>
            </w:pPr>
            <w:r w:rsidRPr="00366329">
              <w:t>Role play the call together following the script</w:t>
            </w:r>
          </w:p>
          <w:p w14:paraId="07DE32DD" w14:textId="6E57179F" w:rsidR="00BA2713" w:rsidRDefault="00BA2713" w:rsidP="00BA2713"/>
          <w:p w14:paraId="447AD7CA" w14:textId="0FFC5FEF" w:rsidR="00BA2713" w:rsidRPr="00A82C1E" w:rsidRDefault="00472AE2" w:rsidP="00BA2713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E32266D" w14:textId="2DA7F25D" w:rsidR="00BA2713" w:rsidRPr="00BA2713" w:rsidRDefault="00BA2713" w:rsidP="00BA2713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D0C5B"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 w:rsidR="005D0C5B"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600A8BA3" w14:textId="5D880E39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Use the role cards from Worksheet </w:t>
            </w:r>
            <w:r w:rsidR="005877C9">
              <w:t>5</w:t>
            </w:r>
            <w:r w:rsidRPr="00D41C29">
              <w:t xml:space="preserve">. Some of the cards have missing names. </w:t>
            </w:r>
          </w:p>
          <w:p w14:paraId="65BF1C1E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Ask your learner to give you some appropriate names for people in his or her household or family. </w:t>
            </w:r>
          </w:p>
          <w:p w14:paraId="2CAC0F88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Add these names to the cards. </w:t>
            </w:r>
          </w:p>
          <w:p w14:paraId="2B5B4F02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Tell your learner that you will role play some telephone calls. </w:t>
            </w:r>
          </w:p>
          <w:p w14:paraId="430AF577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You should take the role of the caller, while your learner should role play answering the calls. </w:t>
            </w:r>
          </w:p>
          <w:p w14:paraId="3ED28D4A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>You may want to make the role plays a more accurate simulation of a phone call by sitting back-to-back</w:t>
            </w:r>
          </w:p>
          <w:p w14:paraId="79D8C4E2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Use a smartphone, tablet or computer to record each call. </w:t>
            </w:r>
          </w:p>
          <w:p w14:paraId="55B3663E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After each role play, listen back for your learner to check if he or she has used one of the presented phrases from </w:t>
            </w:r>
            <w:r>
              <w:t xml:space="preserve">last lessons </w:t>
            </w:r>
          </w:p>
          <w:p w14:paraId="14392DD8" w14:textId="77777777" w:rsidR="00D41C29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 xml:space="preserve">Discuss with your learner which phrases would be appropriate to use. </w:t>
            </w:r>
          </w:p>
          <w:p w14:paraId="012DB69B" w14:textId="5E664385" w:rsidR="00BA2713" w:rsidRPr="00A82C1E" w:rsidRDefault="00D41C29" w:rsidP="00BA2713">
            <w:pPr>
              <w:pStyle w:val="ListParagraph"/>
              <w:numPr>
                <w:ilvl w:val="0"/>
                <w:numId w:val="45"/>
              </w:numPr>
              <w:ind w:left="300" w:hanging="300"/>
            </w:pPr>
            <w:r w:rsidRPr="00D41C29">
              <w:t>You and your learner should then repeat the call to improve.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2CBF" w14:textId="77777777" w:rsidR="0069638F" w:rsidRDefault="0069638F">
      <w:pPr>
        <w:spacing w:before="0" w:after="0" w:line="240" w:lineRule="auto"/>
      </w:pPr>
      <w:r>
        <w:separator/>
      </w:r>
    </w:p>
  </w:endnote>
  <w:endnote w:type="continuationSeparator" w:id="0">
    <w:p w14:paraId="675305DE" w14:textId="77777777" w:rsidR="0069638F" w:rsidRDefault="006963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C275" w14:textId="77777777" w:rsidR="0069638F" w:rsidRDefault="0069638F">
      <w:pPr>
        <w:spacing w:before="0" w:after="0" w:line="240" w:lineRule="auto"/>
      </w:pPr>
      <w:r>
        <w:separator/>
      </w:r>
    </w:p>
  </w:footnote>
  <w:footnote w:type="continuationSeparator" w:id="0">
    <w:p w14:paraId="7D977FBE" w14:textId="77777777" w:rsidR="0069638F" w:rsidRDefault="006963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1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2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2"/>
  </w:num>
  <w:num w:numId="3">
    <w:abstractNumId w:val="24"/>
  </w:num>
  <w:num w:numId="4">
    <w:abstractNumId w:val="34"/>
  </w:num>
  <w:num w:numId="5">
    <w:abstractNumId w:val="27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9"/>
  </w:num>
  <w:num w:numId="11">
    <w:abstractNumId w:val="18"/>
  </w:num>
  <w:num w:numId="12">
    <w:abstractNumId w:val="21"/>
  </w:num>
  <w:num w:numId="13">
    <w:abstractNumId w:val="33"/>
  </w:num>
  <w:num w:numId="14">
    <w:abstractNumId w:val="10"/>
  </w:num>
  <w:num w:numId="15">
    <w:abstractNumId w:val="39"/>
  </w:num>
  <w:num w:numId="16">
    <w:abstractNumId w:val="14"/>
  </w:num>
  <w:num w:numId="17">
    <w:abstractNumId w:val="7"/>
  </w:num>
  <w:num w:numId="18">
    <w:abstractNumId w:val="17"/>
  </w:num>
  <w:num w:numId="19">
    <w:abstractNumId w:val="31"/>
  </w:num>
  <w:num w:numId="20">
    <w:abstractNumId w:val="43"/>
  </w:num>
  <w:num w:numId="21">
    <w:abstractNumId w:val="13"/>
  </w:num>
  <w:num w:numId="22">
    <w:abstractNumId w:val="15"/>
  </w:num>
  <w:num w:numId="23">
    <w:abstractNumId w:val="41"/>
  </w:num>
  <w:num w:numId="24">
    <w:abstractNumId w:val="23"/>
  </w:num>
  <w:num w:numId="25">
    <w:abstractNumId w:val="30"/>
  </w:num>
  <w:num w:numId="26">
    <w:abstractNumId w:val="22"/>
  </w:num>
  <w:num w:numId="27">
    <w:abstractNumId w:val="38"/>
  </w:num>
  <w:num w:numId="28">
    <w:abstractNumId w:val="6"/>
  </w:num>
  <w:num w:numId="29">
    <w:abstractNumId w:val="1"/>
  </w:num>
  <w:num w:numId="30">
    <w:abstractNumId w:val="3"/>
  </w:num>
  <w:num w:numId="31">
    <w:abstractNumId w:val="35"/>
  </w:num>
  <w:num w:numId="32">
    <w:abstractNumId w:val="20"/>
  </w:num>
  <w:num w:numId="33">
    <w:abstractNumId w:val="37"/>
  </w:num>
  <w:num w:numId="34">
    <w:abstractNumId w:val="26"/>
  </w:num>
  <w:num w:numId="35">
    <w:abstractNumId w:val="2"/>
  </w:num>
  <w:num w:numId="36">
    <w:abstractNumId w:val="40"/>
  </w:num>
  <w:num w:numId="37">
    <w:abstractNumId w:val="29"/>
  </w:num>
  <w:num w:numId="38">
    <w:abstractNumId w:val="25"/>
  </w:num>
  <w:num w:numId="39">
    <w:abstractNumId w:val="4"/>
  </w:num>
  <w:num w:numId="40">
    <w:abstractNumId w:val="28"/>
  </w:num>
  <w:num w:numId="41">
    <w:abstractNumId w:val="32"/>
  </w:num>
  <w:num w:numId="42">
    <w:abstractNumId w:val="16"/>
  </w:num>
  <w:num w:numId="43">
    <w:abstractNumId w:val="44"/>
  </w:num>
  <w:num w:numId="44">
    <w:abstractNumId w:val="9"/>
  </w:num>
  <w:num w:numId="45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7772F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7D58"/>
    <w:rsid w:val="005B7E63"/>
    <w:rsid w:val="005C2512"/>
    <w:rsid w:val="005D0C5B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553B"/>
    <w:rsid w:val="00667D6F"/>
    <w:rsid w:val="00675B73"/>
    <w:rsid w:val="00677486"/>
    <w:rsid w:val="006826F3"/>
    <w:rsid w:val="00686B1E"/>
    <w:rsid w:val="0069638F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5E70"/>
    <w:rsid w:val="0083703B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553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6DF2"/>
    <w:rsid w:val="00B57396"/>
    <w:rsid w:val="00B67C04"/>
    <w:rsid w:val="00B75483"/>
    <w:rsid w:val="00B8438A"/>
    <w:rsid w:val="00B8706B"/>
    <w:rsid w:val="00B87608"/>
    <w:rsid w:val="00B91FAF"/>
    <w:rsid w:val="00B93FEC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teaching-telephone-english-1210130" TargetMode="External"/><Relationship Id="rId13" Type="http://schemas.openxmlformats.org/officeDocument/2006/relationships/hyperlink" Target="https://www.thoughtco.com/teaching-telephone-english-121013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ach-this.com/functional-activities-worksheets/telephoning-language" TargetMode="External"/><Relationship Id="rId17" Type="http://schemas.openxmlformats.org/officeDocument/2006/relationships/hyperlink" Target="https://www.teach-this.com/functional-activities-worksheets/telephoning-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fl.net/elt/ideas/phone/telephone-practi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fl.net/elt/ideas/phone/telephone-practi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ingenglish.org.uk/article/telephone-role-plays" TargetMode="External"/><Relationship Id="rId10" Type="http://schemas.openxmlformats.org/officeDocument/2006/relationships/hyperlink" Target="https://www.teachingenglish.org.uk/article/telephone-role-play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esl-phone-conversations-lesson-plan.html" TargetMode="External"/><Relationship Id="rId14" Type="http://schemas.openxmlformats.org/officeDocument/2006/relationships/hyperlink" Target="https://study.com/academy/lesson/esl-phone-conversations-lesson-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33FD1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805105"/>
    <w:rsid w:val="00816166"/>
    <w:rsid w:val="00836926"/>
    <w:rsid w:val="00957041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92979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104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29</cp:revision>
  <dcterms:created xsi:type="dcterms:W3CDTF">2019-06-13T12:33:00Z</dcterms:created>
  <dcterms:modified xsi:type="dcterms:W3CDTF">2019-07-01T08:01:00Z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