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6480"/>
      </w:tblGrid>
      <w:tr w:rsidR="00C17E2A" w14:paraId="5C7521F2" w14:textId="77777777">
        <w:tc>
          <w:tcPr>
            <w:tcW w:w="2500" w:type="pct"/>
            <w:vAlign w:val="bottom"/>
          </w:tcPr>
          <w:p w14:paraId="642549DA" w14:textId="77777777" w:rsidR="00C17E2A" w:rsidRPr="00C6477A" w:rsidRDefault="00C6477A">
            <w:pPr>
              <w:pStyle w:val="Title"/>
              <w:rPr>
                <w:sz w:val="36"/>
                <w:szCs w:val="36"/>
              </w:rPr>
            </w:pPr>
            <w:r w:rsidRPr="00C6477A">
              <w:rPr>
                <w:sz w:val="36"/>
                <w:szCs w:val="36"/>
              </w:rPr>
              <w:t>Measurement (</w:t>
            </w:r>
            <w:r w:rsidR="005F6971">
              <w:rPr>
                <w:sz w:val="36"/>
                <w:szCs w:val="36"/>
              </w:rPr>
              <w:t>measuring liquids</w:t>
            </w:r>
            <w:r w:rsidRPr="00C6477A">
              <w:rPr>
                <w:sz w:val="36"/>
                <w:szCs w:val="36"/>
              </w:rPr>
              <w:t>)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8-11-28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058F1068" w14:textId="77777777" w:rsidR="00C17E2A" w:rsidRDefault="007546BC">
                <w:pPr>
                  <w:pStyle w:val="Date"/>
                </w:pPr>
                <w:r>
                  <w:t>11.28.2018</w:t>
                </w:r>
              </w:p>
            </w:tc>
          </w:sdtContent>
        </w:sdt>
      </w:tr>
    </w:tbl>
    <w:p w14:paraId="14A43BA6" w14:textId="77777777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</w:tblPr>
      <w:tblGrid>
        <w:gridCol w:w="1801"/>
        <w:gridCol w:w="288"/>
        <w:gridCol w:w="7372"/>
      </w:tblGrid>
      <w:tr w:rsidR="00C17E2A" w14:paraId="2F832041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7B911702" w14:textId="77777777" w:rsidR="00C17E2A" w:rsidRDefault="00D27DC3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082CA16A" w14:textId="77777777" w:rsidR="00C17E2A" w:rsidRDefault="00C17E2A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14:paraId="33391263" w14:textId="77777777" w:rsidR="00C17E2A" w:rsidRDefault="00D27DC3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C17E2A" w14:paraId="060839C2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1"/>
            </w:tblGrid>
            <w:tr w:rsidR="00C17E2A" w14:paraId="4870F8E6" w14:textId="77777777">
              <w:tc>
                <w:tcPr>
                  <w:tcW w:w="5000" w:type="pct"/>
                </w:tcPr>
                <w:p w14:paraId="5479319B" w14:textId="77777777" w:rsidR="00C17E2A" w:rsidRDefault="00C6477A">
                  <w:r>
                    <w:t>Basics Science</w:t>
                  </w:r>
                </w:p>
              </w:tc>
            </w:tr>
            <w:tr w:rsidR="00C17E2A" w14:paraId="5339810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109777B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FD18B2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6018A19E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1F37D5EC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27A92687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463EFB3C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3C168026" w14:textId="77777777" w:rsidR="00C17E2A" w:rsidRDefault="00C6477A">
                  <w:r>
                    <w:t>3</w:t>
                  </w:r>
                </w:p>
              </w:tc>
            </w:tr>
          </w:tbl>
          <w:p w14:paraId="793906EF" w14:textId="77777777" w:rsidR="00C17E2A" w:rsidRDefault="00C17E2A"/>
        </w:tc>
        <w:tc>
          <w:tcPr>
            <w:tcW w:w="152" w:type="pct"/>
          </w:tcPr>
          <w:p w14:paraId="1BCBEC5F" w14:textId="77777777" w:rsidR="00C17E2A" w:rsidRDefault="00C17E2A"/>
        </w:tc>
        <w:tc>
          <w:tcPr>
            <w:tcW w:w="3895" w:type="pct"/>
          </w:tcPr>
          <w:p w14:paraId="7937C190" w14:textId="77777777" w:rsidR="000A37E8" w:rsidRDefault="000A37E8">
            <w:r>
              <w:t>This lesson plan covers teaching content for;</w:t>
            </w:r>
          </w:p>
          <w:p w14:paraId="6B09B555" w14:textId="1DD49249" w:rsidR="00B66511" w:rsidRDefault="001A68E7" w:rsidP="00B66511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 xml:space="preserve">Measuring the volume of liquids in: </w:t>
            </w:r>
            <w:r w:rsidRPr="00BD1718">
              <w:rPr>
                <w:b/>
              </w:rPr>
              <w:t>ml, cl,</w:t>
            </w:r>
            <w:r w:rsidR="00BD1718" w:rsidRPr="00BD1718">
              <w:rPr>
                <w:b/>
              </w:rPr>
              <w:t xml:space="preserve"> </w:t>
            </w:r>
            <w:r w:rsidRPr="00BD1718">
              <w:rPr>
                <w:b/>
              </w:rPr>
              <w:t>l</w:t>
            </w:r>
          </w:p>
          <w:p w14:paraId="6E7E802D" w14:textId="77777777" w:rsidR="00453D92" w:rsidRDefault="00453D92" w:rsidP="002B7582">
            <w:pPr>
              <w:pStyle w:val="ListParagraph"/>
              <w:ind w:left="467"/>
            </w:pPr>
          </w:p>
        </w:tc>
      </w:tr>
    </w:tbl>
    <w:p w14:paraId="049C8140" w14:textId="77777777" w:rsidR="00C17E2A" w:rsidRDefault="00A23FED">
      <w:pPr>
        <w:pStyle w:val="NoSpacing"/>
      </w:pPr>
      <w:r>
        <w:rPr>
          <w:noProof/>
        </w:rPr>
        <w:pict w14:anchorId="571FB3B1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alt="Materials and resources" style="position:absolute;margin-left:522.25pt;margin-top:186.7pt;width:147.6pt;height:351.4pt;z-index:251659264;visibility:visible;mso-width-percent:230;mso-wrap-distance-left:18pt;mso-wrap-distance-right:18pt;mso-position-horizontal-relative:margin;mso-position-vertical-relative:margin;mso-width-percent:23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<v:textbox inset="0,0,0,0">
              <w:txbxContent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9"/>
                  </w:tblGrid>
                  <w:tr w:rsidR="00C17E2A" w14:paraId="5DAE9439" w14:textId="77777777">
                    <w:trPr>
                      <w:trHeight w:val="1440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14:paraId="3B2C1F69" w14:textId="77777777" w:rsidR="00C17E2A" w:rsidRDefault="00D27DC3">
                        <w:pPr>
                          <w:pStyle w:val="Heading2"/>
                        </w:pPr>
                        <w:r>
                          <w:t>Materials Required</w:t>
                        </w:r>
                      </w:p>
                      <w:p w14:paraId="26BDD4A4" w14:textId="77777777" w:rsidR="00B046C1" w:rsidRDefault="00893A0F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-Irregular shaped jars</w:t>
                        </w:r>
                      </w:p>
                      <w:p w14:paraId="5B9354B8" w14:textId="77777777" w:rsidR="00893A0F" w:rsidRDefault="00893A0F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-water</w:t>
                        </w:r>
                      </w:p>
                      <w:p w14:paraId="3E25F913" w14:textId="77777777" w:rsidR="00893A0F" w:rsidRDefault="00893A0F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-graduated cylinders</w:t>
                        </w:r>
                      </w:p>
                      <w:p w14:paraId="51D12CC3" w14:textId="77777777" w:rsidR="00D47537" w:rsidRDefault="00D47537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 xml:space="preserve">-funnels </w:t>
                        </w:r>
                      </w:p>
                      <w:p w14:paraId="60AF0D07" w14:textId="77777777" w:rsidR="00D47537" w:rsidRDefault="00D47537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-containers</w:t>
                        </w:r>
                      </w:p>
                      <w:p w14:paraId="3693BDBB" w14:textId="77777777" w:rsidR="00D06A7D" w:rsidRDefault="00D06A7D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-recording notes and pens</w:t>
                        </w:r>
                      </w:p>
                      <w:p w14:paraId="5CE26FE5" w14:textId="77777777" w:rsidR="005A7EBB" w:rsidRDefault="005A7EBB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</w:t>
                        </w:r>
                        <w:r w:rsidRPr="00893A0F">
                          <w:t xml:space="preserve"> sponges that have different sizes,</w:t>
                        </w:r>
                      </w:p>
                      <w:p w14:paraId="75EB9089" w14:textId="77777777" w:rsidR="00D06A7D" w:rsidRDefault="00D06A7D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</w:p>
                      <w:p w14:paraId="6914CAA2" w14:textId="77777777" w:rsidR="00D06A7D" w:rsidRDefault="00D06A7D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</w:p>
                    </w:tc>
                  </w:tr>
                  <w:tr w:rsidR="00C17E2A" w14:paraId="38023556" w14:textId="77777777">
                    <w:trPr>
                      <w:trHeight w:val="1728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14:paraId="0D7933B7" w14:textId="77777777" w:rsidR="00C17E2A" w:rsidRDefault="00D27DC3">
                        <w:pPr>
                          <w:pStyle w:val="Heading2"/>
                        </w:pPr>
                        <w:r>
                          <w:t>Additional Resources</w:t>
                        </w:r>
                      </w:p>
                      <w:p w14:paraId="7DC1A142" w14:textId="77777777" w:rsidR="004F6D32" w:rsidRDefault="00A23FED" w:rsidP="00C82CFC">
                        <w:pPr>
                          <w:pStyle w:val="ListBullet"/>
                        </w:pPr>
                        <w:hyperlink r:id="rId8" w:history="1">
                          <w:r w:rsidR="00C6477A" w:rsidRPr="00CB78C9">
                            <w:rPr>
                              <w:rStyle w:val="Hyperlink"/>
                            </w:rPr>
                            <w:t>https://buggyandbuddy.com/hands-on-measurement-activities/</w:t>
                          </w:r>
                        </w:hyperlink>
                      </w:p>
                      <w:p w14:paraId="08546082" w14:textId="77777777" w:rsidR="00C6477A" w:rsidRDefault="00A23FED" w:rsidP="00C82CFC">
                        <w:pPr>
                          <w:pStyle w:val="ListBullet"/>
                        </w:pPr>
                        <w:hyperlink r:id="rId9" w:history="1">
                          <w:r w:rsidR="00A92CE7" w:rsidRPr="001C2B0C">
                            <w:rPr>
                              <w:rStyle w:val="Hyperlink"/>
                            </w:rPr>
                            <w:t>https://study.com/academy/lesson/volume-lesson-plan.html</w:t>
                          </w:r>
                        </w:hyperlink>
                      </w:p>
                      <w:p w14:paraId="280714B3" w14:textId="77777777" w:rsidR="00A92CE7" w:rsidRDefault="00A23FED" w:rsidP="00244382">
                        <w:pPr>
                          <w:pStyle w:val="ListBullet"/>
                        </w:pPr>
                        <w:hyperlink r:id="rId10" w:history="1">
                          <w:r w:rsidR="00A92CE7" w:rsidRPr="001C2B0C">
                            <w:rPr>
                              <w:rStyle w:val="Hyperlink"/>
                            </w:rPr>
                            <w:t>https://www.teacherspayteachers.com/Browse/PreK-12-Subject-Area/Measurement/Price-Range/Free/Type-of-Resource/Laboratory/Grade-Level/Fourth</w:t>
                          </w:r>
                        </w:hyperlink>
                      </w:p>
                      <w:p w14:paraId="32B1D6B8" w14:textId="77777777" w:rsidR="00C82CFC" w:rsidRDefault="00A23FED" w:rsidP="00C82CFC">
                        <w:pPr>
                          <w:pStyle w:val="ListBullet"/>
                        </w:pPr>
                        <w:hyperlink r:id="rId11" w:history="1">
                          <w:r w:rsidR="00D4228E" w:rsidRPr="00CB78C9">
                            <w:rPr>
                              <w:rStyle w:val="Hyperlink"/>
                            </w:rPr>
                            <w:t>https://www.pinterest.com/ericaraem/liquid-volume-lesson/</w:t>
                          </w:r>
                        </w:hyperlink>
                      </w:p>
                      <w:p w14:paraId="6B871374" w14:textId="77777777" w:rsidR="00D4228E" w:rsidRDefault="00D4228E" w:rsidP="00C82CFC">
                        <w:pPr>
                          <w:pStyle w:val="ListBullet"/>
                        </w:pPr>
                      </w:p>
                    </w:tc>
                  </w:tr>
                  <w:tr w:rsidR="00C17E2A" w14:paraId="5A75C42E" w14:textId="77777777">
                    <w:trPr>
                      <w:trHeight w:val="864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</w:tcBorders>
                      </w:tcPr>
                      <w:p w14:paraId="47C5092C" w14:textId="77777777" w:rsidR="00C17E2A" w:rsidRDefault="00D27DC3">
                        <w:pPr>
                          <w:pStyle w:val="Heading2"/>
                        </w:pPr>
                        <w:r>
                          <w:t>Additional Notes</w:t>
                        </w:r>
                      </w:p>
                      <w:p w14:paraId="6CFDAA28" w14:textId="77777777" w:rsidR="00C17E2A" w:rsidRDefault="00C17E2A"/>
                    </w:tc>
                  </w:tr>
                </w:tbl>
                <w:p w14:paraId="72F3F818" w14:textId="77777777" w:rsidR="00C17E2A" w:rsidRDefault="00C17E2A"/>
              </w:txbxContent>
            </v:textbox>
            <w10:wrap type="square" side="left" anchorx="margin" anchory="margin"/>
          </v:shape>
        </w:pic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4"/>
        <w:gridCol w:w="264"/>
        <w:gridCol w:w="3531"/>
        <w:gridCol w:w="265"/>
        <w:gridCol w:w="3527"/>
      </w:tblGrid>
      <w:tr w:rsidR="005A4652" w14:paraId="3505537C" w14:textId="77777777" w:rsidTr="00901D13">
        <w:trPr>
          <w:tblHeader/>
        </w:trPr>
        <w:tc>
          <w:tcPr>
            <w:tcW w:w="990" w:type="pct"/>
            <w:tcBorders>
              <w:bottom w:val="single" w:sz="18" w:space="0" w:color="000000" w:themeColor="text1"/>
            </w:tcBorders>
          </w:tcPr>
          <w:p w14:paraId="03172974" w14:textId="77777777" w:rsidR="00C17E2A" w:rsidRDefault="00C17E2A">
            <w:pPr>
              <w:pStyle w:val="Heading1"/>
            </w:pPr>
          </w:p>
        </w:tc>
        <w:tc>
          <w:tcPr>
            <w:tcW w:w="140" w:type="pct"/>
          </w:tcPr>
          <w:p w14:paraId="2A9DF945" w14:textId="77777777" w:rsidR="00C17E2A" w:rsidRDefault="00C17E2A">
            <w:pPr>
              <w:pStyle w:val="Heading1"/>
            </w:pPr>
          </w:p>
        </w:tc>
        <w:tc>
          <w:tcPr>
            <w:tcW w:w="1866" w:type="pct"/>
            <w:tcBorders>
              <w:bottom w:val="single" w:sz="18" w:space="0" w:color="000000" w:themeColor="text1"/>
            </w:tcBorders>
          </w:tcPr>
          <w:p w14:paraId="09709367" w14:textId="77777777" w:rsidR="00C17E2A" w:rsidRDefault="00D27DC3">
            <w:pPr>
              <w:pStyle w:val="Heading1"/>
            </w:pPr>
            <w:r>
              <w:t>Teacher Guide</w:t>
            </w:r>
          </w:p>
        </w:tc>
        <w:tc>
          <w:tcPr>
            <w:tcW w:w="140" w:type="pct"/>
          </w:tcPr>
          <w:p w14:paraId="3ED39DE6" w14:textId="77777777" w:rsidR="00C17E2A" w:rsidRDefault="00C17E2A">
            <w:pPr>
              <w:pStyle w:val="Heading1"/>
            </w:pPr>
          </w:p>
        </w:tc>
        <w:tc>
          <w:tcPr>
            <w:tcW w:w="1865" w:type="pct"/>
            <w:tcBorders>
              <w:bottom w:val="single" w:sz="18" w:space="0" w:color="000000" w:themeColor="text1"/>
            </w:tcBorders>
          </w:tcPr>
          <w:p w14:paraId="575D6555" w14:textId="77777777" w:rsidR="00C17E2A" w:rsidRDefault="00F208E3">
            <w:pPr>
              <w:pStyle w:val="Heading1"/>
            </w:pPr>
            <w:r>
              <w:t xml:space="preserve">Guided Practice </w:t>
            </w:r>
          </w:p>
        </w:tc>
      </w:tr>
      <w:tr w:rsidR="005A4652" w14:paraId="5F3ADFE5" w14:textId="77777777" w:rsidTr="00901D13">
        <w:trPr>
          <w:trHeight w:val="893"/>
        </w:trPr>
        <w:tc>
          <w:tcPr>
            <w:tcW w:w="99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28607B37" w14:textId="77777777" w:rsidR="00C17E2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1863A52E" w14:textId="77777777" w:rsidR="00C6477A" w:rsidRPr="00C6477A" w:rsidRDefault="00C6477A" w:rsidP="00C6477A">
            <w:r>
              <w:t>Students will be able to:</w:t>
            </w:r>
          </w:p>
          <w:p w14:paraId="41C49207" w14:textId="77777777" w:rsidR="00413B08" w:rsidRDefault="00413B08" w:rsidP="00B46E6C">
            <w:pPr>
              <w:pStyle w:val="ListParagraph"/>
              <w:numPr>
                <w:ilvl w:val="0"/>
                <w:numId w:val="28"/>
              </w:numPr>
              <w:ind w:left="142" w:hanging="142"/>
            </w:pPr>
            <w:r>
              <w:t>Measure liquids accurately using graduated measuring cylinders, cups or jars.</w:t>
            </w:r>
          </w:p>
          <w:p w14:paraId="2D22F8DA" w14:textId="77777777" w:rsidR="00B46E6C" w:rsidRPr="00B46E6C" w:rsidRDefault="00413B08" w:rsidP="00D47537">
            <w:pPr>
              <w:pStyle w:val="ListParagraph"/>
              <w:numPr>
                <w:ilvl w:val="0"/>
                <w:numId w:val="28"/>
              </w:numPr>
              <w:ind w:left="142" w:hanging="142"/>
            </w:pPr>
            <w:r>
              <w:t>State the metric unit of volume.</w:t>
            </w:r>
          </w:p>
          <w:p w14:paraId="31B182A9" w14:textId="77777777" w:rsidR="00B46E6C" w:rsidRPr="00B46E6C" w:rsidRDefault="00787380" w:rsidP="00B46E6C">
            <w:pPr>
              <w:pStyle w:val="ListParagraph"/>
              <w:numPr>
                <w:ilvl w:val="0"/>
                <w:numId w:val="28"/>
              </w:numPr>
              <w:ind w:left="142" w:hanging="142"/>
            </w:pPr>
            <w:r>
              <w:t>Compare the volume of</w:t>
            </w:r>
            <w:r w:rsidR="00B46E6C" w:rsidRPr="00B46E6C">
              <w:t xml:space="preserve"> liquids.</w:t>
            </w:r>
          </w:p>
          <w:p w14:paraId="01EE6178" w14:textId="77777777" w:rsidR="00B46E6C" w:rsidRPr="00B46E6C" w:rsidRDefault="00B46E6C" w:rsidP="00B46E6C">
            <w:pPr>
              <w:pStyle w:val="ListParagraph"/>
              <w:numPr>
                <w:ilvl w:val="0"/>
                <w:numId w:val="28"/>
              </w:numPr>
              <w:ind w:left="142" w:hanging="142"/>
            </w:pPr>
            <w:r w:rsidRPr="00B46E6C">
              <w:t>Record the results of investigations conducted.</w:t>
            </w:r>
          </w:p>
          <w:p w14:paraId="311DE46E" w14:textId="77777777" w:rsidR="00453D92" w:rsidRPr="00B46E6C" w:rsidRDefault="00B46E6C" w:rsidP="00453D92">
            <w:pPr>
              <w:pStyle w:val="ListParagraph"/>
              <w:numPr>
                <w:ilvl w:val="0"/>
                <w:numId w:val="28"/>
              </w:numPr>
              <w:ind w:left="142" w:hanging="142"/>
            </w:pPr>
            <w:r>
              <w:t>P</w:t>
            </w:r>
            <w:r w:rsidR="00C6477A" w:rsidRPr="00B46E6C">
              <w:t>ractice measuring the volumes of liquids.</w:t>
            </w:r>
            <w:r w:rsidR="00C6477A">
              <w:rPr>
                <w:rFonts w:ascii="Helvetica" w:hAnsi="Helvetica" w:cs="Helvetica"/>
                <w:color w:val="2D2D2D"/>
                <w:sz w:val="23"/>
                <w:szCs w:val="23"/>
                <w:shd w:val="clear" w:color="auto" w:fill="FFFFFF"/>
              </w:rPr>
              <w:t> </w:t>
            </w:r>
          </w:p>
          <w:p w14:paraId="62D10D67" w14:textId="77777777" w:rsidR="00B46E6C" w:rsidRDefault="00B46E6C" w:rsidP="00453D92">
            <w:pPr>
              <w:pStyle w:val="ListParagraph"/>
              <w:numPr>
                <w:ilvl w:val="0"/>
                <w:numId w:val="28"/>
              </w:numPr>
              <w:ind w:left="142" w:hanging="142"/>
            </w:pPr>
            <w:r>
              <w:t>W</w:t>
            </w:r>
            <w:r w:rsidRPr="00B46E6C">
              <w:t>ork cooperatively with their peers and apply their knowledge to a real-world problem.</w:t>
            </w:r>
          </w:p>
          <w:p w14:paraId="08FC172A" w14:textId="77777777" w:rsidR="00DE34E6" w:rsidRDefault="00DE34E6" w:rsidP="00DE34E6"/>
          <w:p w14:paraId="4A116B91" w14:textId="77777777" w:rsidR="00DE34E6" w:rsidRDefault="00DE34E6" w:rsidP="00DE34E6">
            <w:pPr>
              <w:pStyle w:val="Heading2"/>
            </w:pPr>
            <w:r w:rsidRPr="00AF47E1">
              <w:t>Information</w:t>
            </w:r>
            <w:r>
              <w:t>/Instruction</w:t>
            </w:r>
          </w:p>
          <w:p w14:paraId="19587431" w14:textId="77777777" w:rsidR="00DE34E6" w:rsidRDefault="00DE34E6" w:rsidP="00DE34E6">
            <w:pPr>
              <w:pStyle w:val="ListParagraph"/>
              <w:numPr>
                <w:ilvl w:val="0"/>
                <w:numId w:val="47"/>
              </w:numPr>
              <w:ind w:left="142" w:hanging="142"/>
            </w:pPr>
            <w:r w:rsidRPr="00407BD1">
              <w:t xml:space="preserve">Bring in containers that are cup, pint, </w:t>
            </w:r>
            <w:r>
              <w:t xml:space="preserve">quart, and gallon size.  </w:t>
            </w:r>
          </w:p>
          <w:p w14:paraId="716E3F75" w14:textId="77777777" w:rsidR="00DE34E6" w:rsidRDefault="00DE34E6" w:rsidP="00DE34E6">
            <w:pPr>
              <w:pStyle w:val="ListParagraph"/>
              <w:numPr>
                <w:ilvl w:val="0"/>
                <w:numId w:val="47"/>
              </w:numPr>
              <w:ind w:left="142" w:hanging="142"/>
            </w:pPr>
            <w:r>
              <w:lastRenderedPageBreak/>
              <w:t>P</w:t>
            </w:r>
            <w:r w:rsidRPr="001114E7">
              <w:t xml:space="preserve">rompt students to think about which tool a scientist would use to measure the volume of a liquid. </w:t>
            </w:r>
          </w:p>
          <w:p w14:paraId="654CED23" w14:textId="77777777" w:rsidR="00FC1423" w:rsidRDefault="00DE34E6" w:rsidP="00DE34E6">
            <w:pPr>
              <w:pStyle w:val="ListParagraph"/>
              <w:numPr>
                <w:ilvl w:val="0"/>
                <w:numId w:val="47"/>
              </w:numPr>
              <w:ind w:left="142" w:hanging="142"/>
            </w:pPr>
            <w:r w:rsidRPr="001114E7">
              <w:t>Allow students to share their thinking.</w:t>
            </w:r>
          </w:p>
          <w:p w14:paraId="72A16F26" w14:textId="1B09E2C2" w:rsidR="00DE34E6" w:rsidRPr="00DE34E6" w:rsidRDefault="00DE34E6" w:rsidP="00DE34E6">
            <w:pPr>
              <w:pStyle w:val="ListParagraph"/>
              <w:numPr>
                <w:ilvl w:val="0"/>
                <w:numId w:val="47"/>
              </w:numPr>
              <w:ind w:left="142" w:hanging="142"/>
            </w:pPr>
            <w:r w:rsidRPr="00D4228E">
              <w:t>Guide students to the understanding that the graduated cylinder can be used to measure volume.</w:t>
            </w:r>
          </w:p>
        </w:tc>
        <w:tc>
          <w:tcPr>
            <w:tcW w:w="140" w:type="pct"/>
          </w:tcPr>
          <w:p w14:paraId="36320B87" w14:textId="77777777" w:rsidR="00C17E2A" w:rsidRDefault="00C17E2A"/>
        </w:tc>
        <w:tc>
          <w:tcPr>
            <w:tcW w:w="186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38F1044C" w14:textId="346963CD" w:rsidR="00893A0F" w:rsidRDefault="00F616CA" w:rsidP="00893A0F">
            <w:pPr>
              <w:rPr>
                <w:b/>
              </w:rPr>
            </w:pPr>
            <w:r w:rsidRPr="00F616CA">
              <w:rPr>
                <w:b/>
              </w:rPr>
              <w:t xml:space="preserve">Day 1/Lesson 1- </w:t>
            </w:r>
            <w:r w:rsidR="009252A3">
              <w:rPr>
                <w:b/>
              </w:rPr>
              <w:t>20</w:t>
            </w:r>
            <w:r w:rsidR="004F6D32">
              <w:rPr>
                <w:b/>
              </w:rPr>
              <w:t xml:space="preserve"> </w:t>
            </w:r>
            <w:r w:rsidRPr="00F616CA">
              <w:rPr>
                <w:b/>
              </w:rPr>
              <w:t xml:space="preserve">Mins </w:t>
            </w:r>
          </w:p>
          <w:p w14:paraId="113EB1AD" w14:textId="77777777" w:rsidR="00893A0F" w:rsidRPr="00893A0F" w:rsidRDefault="00893A0F" w:rsidP="00D47537">
            <w:pPr>
              <w:pStyle w:val="ListParagraph"/>
              <w:numPr>
                <w:ilvl w:val="0"/>
                <w:numId w:val="42"/>
              </w:numPr>
              <w:ind w:left="272" w:hanging="272"/>
              <w:rPr>
                <w:b/>
              </w:rPr>
            </w:pPr>
            <w:r w:rsidRPr="00DE4693">
              <w:t xml:space="preserve">Group students into groups of 3-4. </w:t>
            </w:r>
          </w:p>
          <w:p w14:paraId="650D4F0E" w14:textId="77777777" w:rsidR="00521009" w:rsidRDefault="00893A0F" w:rsidP="00D47537">
            <w:pPr>
              <w:pStyle w:val="ListParagraph"/>
              <w:numPr>
                <w:ilvl w:val="0"/>
                <w:numId w:val="42"/>
              </w:numPr>
              <w:ind w:left="272" w:hanging="272"/>
            </w:pPr>
            <w:r>
              <w:t>Give each group o</w:t>
            </w:r>
            <w:r w:rsidRPr="00D4228E">
              <w:t xml:space="preserve">ne irregular </w:t>
            </w:r>
            <w:r>
              <w:t>shaped jar with water.</w:t>
            </w:r>
            <w:r w:rsidRPr="00D4228E">
              <w:t xml:space="preserve"> </w:t>
            </w:r>
          </w:p>
          <w:p w14:paraId="2D32FA10" w14:textId="775CD561" w:rsidR="00893A0F" w:rsidRPr="00DE4693" w:rsidRDefault="00893A0F" w:rsidP="00D47537">
            <w:pPr>
              <w:pStyle w:val="ListParagraph"/>
              <w:numPr>
                <w:ilvl w:val="0"/>
                <w:numId w:val="42"/>
              </w:numPr>
              <w:ind w:left="272" w:hanging="272"/>
            </w:pPr>
            <w:r w:rsidRPr="00DE4693">
              <w:t xml:space="preserve">Each group will need a graduated </w:t>
            </w:r>
            <w:r>
              <w:t xml:space="preserve">cylinder, their note for recording and one </w:t>
            </w:r>
            <w:r w:rsidRPr="00DE4693">
              <w:t>irregular shaped jar filled with liquid.</w:t>
            </w:r>
          </w:p>
          <w:p w14:paraId="17B004D7" w14:textId="35EA48A2" w:rsidR="00893A0F" w:rsidRDefault="00893A0F" w:rsidP="00D47537">
            <w:pPr>
              <w:pStyle w:val="ListParagraph"/>
              <w:numPr>
                <w:ilvl w:val="0"/>
                <w:numId w:val="42"/>
              </w:numPr>
              <w:ind w:left="272" w:hanging="272"/>
            </w:pPr>
            <w:r w:rsidRPr="00DE4693">
              <w:t xml:space="preserve">Each group will take turns measuring each of </w:t>
            </w:r>
            <w:r w:rsidR="009252A3" w:rsidRPr="00DE4693">
              <w:t>the</w:t>
            </w:r>
            <w:r w:rsidR="009252A3">
              <w:t xml:space="preserve"> </w:t>
            </w:r>
            <w:r w:rsidR="009252A3" w:rsidRPr="00DE4693">
              <w:t>jars</w:t>
            </w:r>
            <w:r w:rsidR="009252A3">
              <w:t xml:space="preserve"> with water in them</w:t>
            </w:r>
            <w:r w:rsidRPr="00DE4693">
              <w:t xml:space="preserve"> one at a time.</w:t>
            </w:r>
          </w:p>
          <w:p w14:paraId="56B67B74" w14:textId="77F13355" w:rsidR="00893A0F" w:rsidRPr="00DE4693" w:rsidRDefault="00893A0F" w:rsidP="00D47537">
            <w:pPr>
              <w:pStyle w:val="ListParagraph"/>
              <w:numPr>
                <w:ilvl w:val="0"/>
                <w:numId w:val="42"/>
              </w:numPr>
              <w:ind w:left="272" w:hanging="272"/>
            </w:pPr>
            <w:r w:rsidRPr="00DE4693">
              <w:t xml:space="preserve"> When one group </w:t>
            </w:r>
            <w:r w:rsidR="009252A3">
              <w:t xml:space="preserve">has </w:t>
            </w:r>
            <w:r w:rsidRPr="00DE4693">
              <w:t xml:space="preserve">finished determining the volume of the liquid, they </w:t>
            </w:r>
            <w:r>
              <w:t>will record their measurement in</w:t>
            </w:r>
            <w:r w:rsidRPr="00DE4693">
              <w:t xml:space="preserve"> the</w:t>
            </w:r>
            <w:r>
              <w:t>ir note</w:t>
            </w:r>
            <w:r w:rsidRPr="00DE4693">
              <w:t xml:space="preserve"> under the corresponding jar.</w:t>
            </w:r>
          </w:p>
          <w:p w14:paraId="34F235BC" w14:textId="77777777" w:rsidR="009252A3" w:rsidRDefault="00893A0F" w:rsidP="00D47537">
            <w:pPr>
              <w:pStyle w:val="ListParagraph"/>
              <w:numPr>
                <w:ilvl w:val="0"/>
                <w:numId w:val="42"/>
              </w:numPr>
              <w:ind w:left="272" w:hanging="272"/>
            </w:pPr>
            <w:r w:rsidRPr="00DE4693">
              <w:t xml:space="preserve">Remind students to carefully return the water back into the jar for the next group to use. </w:t>
            </w:r>
          </w:p>
          <w:p w14:paraId="31AAF8B1" w14:textId="3F72DF6D" w:rsidR="00893A0F" w:rsidRPr="00DE4693" w:rsidRDefault="00893A0F" w:rsidP="00D47537">
            <w:pPr>
              <w:pStyle w:val="ListParagraph"/>
              <w:numPr>
                <w:ilvl w:val="0"/>
                <w:numId w:val="42"/>
              </w:numPr>
              <w:ind w:left="272" w:hanging="272"/>
            </w:pPr>
            <w:r w:rsidRPr="00DE4693">
              <w:t>They will then pass that jar (carefully) to the next group and work on measuring the next jar themselves.</w:t>
            </w:r>
          </w:p>
          <w:p w14:paraId="07137931" w14:textId="77777777" w:rsidR="00893A0F" w:rsidRPr="00DE4693" w:rsidRDefault="00893A0F" w:rsidP="00D47537">
            <w:pPr>
              <w:pStyle w:val="ListParagraph"/>
              <w:numPr>
                <w:ilvl w:val="0"/>
                <w:numId w:val="42"/>
              </w:numPr>
              <w:ind w:left="272" w:hanging="272"/>
            </w:pPr>
            <w:r w:rsidRPr="00DE4693">
              <w:t>Repeat this process until all groups have measured the volume in each jar and recorded their measurements on their tables.</w:t>
            </w:r>
          </w:p>
          <w:p w14:paraId="111D0CF1" w14:textId="77777777" w:rsidR="00893A0F" w:rsidRDefault="00893A0F" w:rsidP="00D47537">
            <w:pPr>
              <w:pStyle w:val="ListParagraph"/>
              <w:numPr>
                <w:ilvl w:val="0"/>
                <w:numId w:val="42"/>
              </w:numPr>
              <w:ind w:left="272" w:hanging="272"/>
            </w:pPr>
            <w:r w:rsidRPr="00DE4693">
              <w:t xml:space="preserve">The groups should now compare the volumes of the jars. </w:t>
            </w:r>
          </w:p>
          <w:p w14:paraId="22863F9C" w14:textId="77777777" w:rsidR="00893A0F" w:rsidRDefault="00893A0F" w:rsidP="00D47537">
            <w:pPr>
              <w:pStyle w:val="ListParagraph"/>
              <w:numPr>
                <w:ilvl w:val="0"/>
                <w:numId w:val="42"/>
              </w:numPr>
              <w:ind w:left="272" w:hanging="272"/>
            </w:pPr>
            <w:r>
              <w:lastRenderedPageBreak/>
              <w:t>A</w:t>
            </w:r>
            <w:r w:rsidRPr="00DE4693">
              <w:t xml:space="preserve">sk students to organize the jars from the least amount of volume to the most by listing them in order </w:t>
            </w:r>
            <w:r>
              <w:t>in their notes.</w:t>
            </w:r>
          </w:p>
          <w:p w14:paraId="13431725" w14:textId="77777777" w:rsidR="00901D13" w:rsidRDefault="00901D13" w:rsidP="00901D13"/>
          <w:p w14:paraId="0FDBA742" w14:textId="77777777" w:rsidR="00901D13" w:rsidRDefault="00901D13" w:rsidP="00901D13">
            <w:pPr>
              <w:rPr>
                <w:b/>
              </w:rPr>
            </w:pPr>
            <w:r>
              <w:rPr>
                <w:b/>
              </w:rPr>
              <w:t xml:space="preserve">Day 3 </w:t>
            </w:r>
            <w:r w:rsidR="0029174B">
              <w:rPr>
                <w:b/>
              </w:rPr>
              <w:t>/</w:t>
            </w:r>
            <w:r>
              <w:rPr>
                <w:b/>
              </w:rPr>
              <w:t>Lesson 3</w:t>
            </w:r>
            <w:r w:rsidRPr="00DE4693">
              <w:rPr>
                <w:b/>
              </w:rPr>
              <w:t xml:space="preserve">- 15 mins </w:t>
            </w:r>
          </w:p>
          <w:p w14:paraId="78AC4705" w14:textId="274C1987" w:rsidR="00901D13" w:rsidRDefault="00901D13" w:rsidP="00901D13">
            <w:pPr>
              <w:pStyle w:val="ListParagraph"/>
              <w:numPr>
                <w:ilvl w:val="0"/>
                <w:numId w:val="44"/>
              </w:numPr>
              <w:ind w:left="130" w:hanging="141"/>
            </w:pPr>
            <w:r>
              <w:t>Bring in different size containers to the class</w:t>
            </w:r>
            <w:r w:rsidRPr="00893A0F">
              <w:t xml:space="preserve"> (</w:t>
            </w:r>
            <w:proofErr w:type="spellStart"/>
            <w:r w:rsidRPr="00893A0F">
              <w:t>bbq</w:t>
            </w:r>
            <w:proofErr w:type="spellEnd"/>
            <w:r w:rsidRPr="00893A0F">
              <w:t xml:space="preserve"> </w:t>
            </w:r>
            <w:r w:rsidR="00FC1423" w:rsidRPr="00893A0F">
              <w:t>sauce, car</w:t>
            </w:r>
            <w:r w:rsidRPr="00893A0F">
              <w:t xml:space="preserve"> oil, lotion, water bottles, milk bottles, soda bottles). </w:t>
            </w:r>
          </w:p>
          <w:p w14:paraId="042D85ED" w14:textId="77777777" w:rsidR="00901D13" w:rsidRDefault="00901D13" w:rsidP="00901D13">
            <w:pPr>
              <w:pStyle w:val="ListParagraph"/>
              <w:numPr>
                <w:ilvl w:val="0"/>
                <w:numId w:val="44"/>
              </w:numPr>
              <w:ind w:left="130" w:hanging="141"/>
            </w:pPr>
            <w:r>
              <w:t>Ask students</w:t>
            </w:r>
            <w:r w:rsidRPr="00893A0F">
              <w:t xml:space="preserve"> which one would hold more </w:t>
            </w:r>
            <w:r>
              <w:t xml:space="preserve">water </w:t>
            </w:r>
            <w:r w:rsidRPr="00893A0F">
              <w:t>(a</w:t>
            </w:r>
            <w:r>
              <w:t>t this point lots of them</w:t>
            </w:r>
            <w:r w:rsidRPr="00893A0F">
              <w:t xml:space="preserve"> think the bigger or taller, t</w:t>
            </w:r>
            <w:r>
              <w:t>he more it will hold</w:t>
            </w:r>
            <w:r w:rsidRPr="00893A0F">
              <w:t xml:space="preserve">). </w:t>
            </w:r>
          </w:p>
          <w:p w14:paraId="6177995B" w14:textId="2D7C053E" w:rsidR="00901D13" w:rsidRDefault="00901D13" w:rsidP="00901D13">
            <w:pPr>
              <w:pStyle w:val="ListParagraph"/>
              <w:numPr>
                <w:ilvl w:val="0"/>
                <w:numId w:val="44"/>
              </w:numPr>
              <w:ind w:left="130" w:hanging="141"/>
            </w:pPr>
            <w:r>
              <w:t>Partner students up and let them be</w:t>
            </w:r>
            <w:r w:rsidRPr="00893A0F">
              <w:t xml:space="preserve"> in c</w:t>
            </w:r>
            <w:r>
              <w:t>harge of one</w:t>
            </w:r>
            <w:r w:rsidR="00FC1423">
              <w:t xml:space="preserve"> </w:t>
            </w:r>
            <w:r>
              <w:t>container (label</w:t>
            </w:r>
            <w:r w:rsidRPr="00893A0F">
              <w:t xml:space="preserve"> each container with a letter). </w:t>
            </w:r>
          </w:p>
          <w:p w14:paraId="4443241B" w14:textId="0A1D4973" w:rsidR="00901D13" w:rsidRDefault="00901D13" w:rsidP="00901D13">
            <w:pPr>
              <w:pStyle w:val="ListParagraph"/>
              <w:numPr>
                <w:ilvl w:val="0"/>
                <w:numId w:val="44"/>
              </w:numPr>
              <w:ind w:left="130" w:hanging="141"/>
            </w:pPr>
            <w:r>
              <w:t>Have them</w:t>
            </w:r>
            <w:r w:rsidRPr="00893A0F">
              <w:t xml:space="preserve"> use water, a funnel and 1 cu</w:t>
            </w:r>
            <w:r w:rsidR="00FC1423">
              <w:t>p</w:t>
            </w:r>
            <w:r w:rsidRPr="00893A0F">
              <w:t xml:space="preserve"> </w:t>
            </w:r>
            <w:r w:rsidR="00FC1423">
              <w:t xml:space="preserve">as a </w:t>
            </w:r>
            <w:r w:rsidRPr="00893A0F">
              <w:t>measur</w:t>
            </w:r>
            <w:r>
              <w:t>ing unit to see how many cups a</w:t>
            </w:r>
            <w:r w:rsidRPr="00893A0F">
              <w:t xml:space="preserve">re in their </w:t>
            </w:r>
            <w:r w:rsidR="00FC1423">
              <w:t>container.</w:t>
            </w:r>
          </w:p>
          <w:p w14:paraId="5ECCF6CC" w14:textId="77777777" w:rsidR="00901D13" w:rsidRDefault="00901D13" w:rsidP="00901D13">
            <w:pPr>
              <w:pStyle w:val="ListParagraph"/>
              <w:numPr>
                <w:ilvl w:val="0"/>
                <w:numId w:val="44"/>
              </w:numPr>
              <w:ind w:left="130" w:hanging="141"/>
            </w:pPr>
            <w:r>
              <w:t xml:space="preserve"> Mak</w:t>
            </w:r>
            <w:r w:rsidRPr="00893A0F">
              <w:t xml:space="preserve">e </w:t>
            </w:r>
            <w:r>
              <w:t>them test 3 times for accuracy.</w:t>
            </w:r>
          </w:p>
          <w:p w14:paraId="7824EBE3" w14:textId="77777777" w:rsidR="0029174B" w:rsidRDefault="00901D13" w:rsidP="00901D13">
            <w:pPr>
              <w:pStyle w:val="ListParagraph"/>
              <w:numPr>
                <w:ilvl w:val="0"/>
                <w:numId w:val="44"/>
              </w:numPr>
              <w:ind w:left="130" w:hanging="141"/>
            </w:pPr>
            <w:r>
              <w:t>Bring them back together and discuss</w:t>
            </w:r>
            <w:r w:rsidRPr="00893A0F">
              <w:t xml:space="preserve"> their results. If the</w:t>
            </w:r>
            <w:r>
              <w:t>re were any major discrepancies.</w:t>
            </w:r>
          </w:p>
          <w:p w14:paraId="3B7A665D" w14:textId="7A2C51F8" w:rsidR="00901D13" w:rsidRPr="0029174B" w:rsidRDefault="00901D13" w:rsidP="00901D13">
            <w:pPr>
              <w:pStyle w:val="ListParagraph"/>
              <w:numPr>
                <w:ilvl w:val="0"/>
                <w:numId w:val="44"/>
              </w:numPr>
              <w:ind w:left="130" w:hanging="141"/>
            </w:pPr>
            <w:r>
              <w:t xml:space="preserve">Check </w:t>
            </w:r>
            <w:r w:rsidRPr="00893A0F">
              <w:t xml:space="preserve">their work by measuring the </w:t>
            </w:r>
            <w:r w:rsidR="00FC1423">
              <w:t xml:space="preserve">container </w:t>
            </w:r>
            <w:bookmarkStart w:id="0" w:name="_GoBack"/>
            <w:bookmarkEnd w:id="0"/>
            <w:r w:rsidRPr="00893A0F">
              <w:t>in front of them</w:t>
            </w:r>
            <w:r>
              <w:t xml:space="preserve"> and come to a </w:t>
            </w:r>
            <w:r w:rsidRPr="00893A0F">
              <w:t>conclusion</w:t>
            </w:r>
            <w:r>
              <w:t>.</w:t>
            </w:r>
          </w:p>
          <w:p w14:paraId="61B5E436" w14:textId="77777777" w:rsidR="00901D13" w:rsidRDefault="00901D13" w:rsidP="00901D13"/>
          <w:p w14:paraId="1A00D113" w14:textId="77777777" w:rsidR="00910100" w:rsidRPr="00F616CA" w:rsidRDefault="00910100" w:rsidP="00244382">
            <w:pPr>
              <w:pStyle w:val="ListParagraph"/>
              <w:ind w:left="164"/>
            </w:pPr>
          </w:p>
        </w:tc>
        <w:tc>
          <w:tcPr>
            <w:tcW w:w="140" w:type="pct"/>
          </w:tcPr>
          <w:p w14:paraId="2C617722" w14:textId="77777777" w:rsidR="00C17E2A" w:rsidRDefault="00C17E2A"/>
        </w:tc>
        <w:tc>
          <w:tcPr>
            <w:tcW w:w="186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322413CB" w14:textId="77777777" w:rsidR="00AF47E1" w:rsidRPr="00DE4693" w:rsidRDefault="007546BC" w:rsidP="00DE4693">
            <w:pPr>
              <w:rPr>
                <w:b/>
              </w:rPr>
            </w:pPr>
            <w:r>
              <w:rPr>
                <w:b/>
              </w:rPr>
              <w:t>Day 2/</w:t>
            </w:r>
            <w:r w:rsidR="00DE4693">
              <w:rPr>
                <w:b/>
              </w:rPr>
              <w:t>Lesson 2</w:t>
            </w:r>
            <w:r w:rsidR="00E07205" w:rsidRPr="00DE4693">
              <w:rPr>
                <w:b/>
              </w:rPr>
              <w:t xml:space="preserve">- 15 mins </w:t>
            </w:r>
          </w:p>
          <w:p w14:paraId="2D180E51" w14:textId="77777777" w:rsidR="00D47537" w:rsidRDefault="00D47537" w:rsidP="00244382">
            <w:pPr>
              <w:pStyle w:val="ListParagraph"/>
              <w:numPr>
                <w:ilvl w:val="0"/>
                <w:numId w:val="18"/>
              </w:numPr>
              <w:ind w:left="128" w:hanging="141"/>
            </w:pPr>
            <w:r>
              <w:t>Group students into 4 group</w:t>
            </w:r>
            <w:r w:rsidR="00D06A7D">
              <w:t>s</w:t>
            </w:r>
            <w:r>
              <w:t>.</w:t>
            </w:r>
          </w:p>
          <w:p w14:paraId="0EE9FC6A" w14:textId="77777777" w:rsidR="00D47537" w:rsidRDefault="00D47537" w:rsidP="00244382">
            <w:pPr>
              <w:pStyle w:val="ListParagraph"/>
              <w:numPr>
                <w:ilvl w:val="0"/>
                <w:numId w:val="18"/>
              </w:numPr>
              <w:ind w:left="128" w:hanging="141"/>
            </w:pPr>
            <w:r>
              <w:t>Hand each group a funnel, a cup, a recording note</w:t>
            </w:r>
            <w:r w:rsidR="00D06A7D">
              <w:t>, pen and a container.</w:t>
            </w:r>
          </w:p>
          <w:p w14:paraId="418530D2" w14:textId="77777777" w:rsidR="00D06A7D" w:rsidRDefault="00D06A7D" w:rsidP="00D06A7D">
            <w:pPr>
              <w:pStyle w:val="ListParagraph"/>
              <w:numPr>
                <w:ilvl w:val="0"/>
                <w:numId w:val="18"/>
              </w:numPr>
              <w:ind w:left="128" w:hanging="141"/>
            </w:pPr>
            <w:r>
              <w:t xml:space="preserve">Tell them to carefully fill the container with water. </w:t>
            </w:r>
          </w:p>
          <w:p w14:paraId="2DAEB89D" w14:textId="77777777" w:rsidR="008808C5" w:rsidRDefault="00D47537" w:rsidP="00244382">
            <w:pPr>
              <w:pStyle w:val="ListParagraph"/>
              <w:numPr>
                <w:ilvl w:val="0"/>
                <w:numId w:val="18"/>
              </w:numPr>
              <w:ind w:left="128" w:hanging="141"/>
            </w:pPr>
            <w:r>
              <w:t xml:space="preserve">Instruct students to use a funnel </w:t>
            </w:r>
            <w:r w:rsidR="00244382">
              <w:t xml:space="preserve">when filling </w:t>
            </w:r>
            <w:r>
              <w:t>the containers with water.</w:t>
            </w:r>
          </w:p>
          <w:p w14:paraId="22ED2E16" w14:textId="77777777" w:rsidR="008808C5" w:rsidRDefault="008808C5" w:rsidP="00244382">
            <w:pPr>
              <w:pStyle w:val="ListParagraph"/>
              <w:numPr>
                <w:ilvl w:val="0"/>
                <w:numId w:val="18"/>
              </w:numPr>
              <w:ind w:left="128" w:hanging="141"/>
            </w:pPr>
            <w:r>
              <w:t xml:space="preserve">Ask students to </w:t>
            </w:r>
            <w:r w:rsidR="00D1121A">
              <w:t>use the cup to pour water in the container</w:t>
            </w:r>
            <w:r>
              <w:t xml:space="preserve"> one</w:t>
            </w:r>
            <w:r w:rsidR="00244382">
              <w:t xml:space="preserve"> at a time.</w:t>
            </w:r>
          </w:p>
          <w:p w14:paraId="000DCDAD" w14:textId="77777777" w:rsidR="008808C5" w:rsidRDefault="008808C5" w:rsidP="00244382">
            <w:pPr>
              <w:pStyle w:val="ListParagraph"/>
              <w:numPr>
                <w:ilvl w:val="0"/>
                <w:numId w:val="18"/>
              </w:numPr>
              <w:ind w:left="128" w:hanging="141"/>
            </w:pPr>
            <w:r>
              <w:t>Have</w:t>
            </w:r>
            <w:r w:rsidR="00D1121A">
              <w:t xml:space="preserve"> them </w:t>
            </w:r>
            <w:r>
              <w:t>e</w:t>
            </w:r>
            <w:r w:rsidR="00244382">
              <w:t>stimate how many cups of water the container will hold.</w:t>
            </w:r>
          </w:p>
          <w:p w14:paraId="2C98047F" w14:textId="77777777" w:rsidR="008808C5" w:rsidRDefault="008808C5" w:rsidP="00244382">
            <w:pPr>
              <w:pStyle w:val="ListParagraph"/>
              <w:numPr>
                <w:ilvl w:val="0"/>
                <w:numId w:val="18"/>
              </w:numPr>
              <w:ind w:left="128" w:hanging="141"/>
            </w:pPr>
            <w:r>
              <w:t xml:space="preserve">Remind them to record </w:t>
            </w:r>
            <w:r w:rsidR="00244382">
              <w:t>the actual amount of water the container can hold.</w:t>
            </w:r>
            <w:r>
              <w:t xml:space="preserve"> </w:t>
            </w:r>
          </w:p>
          <w:p w14:paraId="5EF13AC7" w14:textId="77777777" w:rsidR="00D06A7D" w:rsidRDefault="00244382" w:rsidP="00244382">
            <w:pPr>
              <w:pStyle w:val="ListParagraph"/>
              <w:numPr>
                <w:ilvl w:val="0"/>
                <w:numId w:val="18"/>
              </w:numPr>
              <w:ind w:left="128" w:hanging="141"/>
            </w:pPr>
            <w:r>
              <w:t xml:space="preserve"> Carefully pour the </w:t>
            </w:r>
            <w:r w:rsidR="00D06A7D">
              <w:t xml:space="preserve">water back into the dishpan. </w:t>
            </w:r>
          </w:p>
          <w:p w14:paraId="6768C613" w14:textId="77777777" w:rsidR="00D1121A" w:rsidRDefault="00D1121A" w:rsidP="00244382">
            <w:pPr>
              <w:pStyle w:val="ListParagraph"/>
              <w:numPr>
                <w:ilvl w:val="0"/>
                <w:numId w:val="18"/>
              </w:numPr>
              <w:ind w:left="128" w:hanging="141"/>
            </w:pPr>
            <w:r>
              <w:t>Collect each group’s recording note</w:t>
            </w:r>
            <w:r w:rsidR="00DE34E6">
              <w:t>s and have a discussion with them.</w:t>
            </w:r>
          </w:p>
          <w:p w14:paraId="3983A251" w14:textId="77777777" w:rsidR="00244382" w:rsidRDefault="00244382" w:rsidP="00D06A7D">
            <w:pPr>
              <w:pStyle w:val="ListParagraph"/>
              <w:ind w:left="128"/>
            </w:pPr>
          </w:p>
          <w:p w14:paraId="09F6C7FC" w14:textId="77777777" w:rsidR="00901D13" w:rsidRDefault="00901D13" w:rsidP="00D06A7D">
            <w:pPr>
              <w:pStyle w:val="ListParagraph"/>
              <w:ind w:left="128"/>
            </w:pPr>
          </w:p>
          <w:p w14:paraId="5B62B7C2" w14:textId="77777777" w:rsidR="00901D13" w:rsidRDefault="0029174B" w:rsidP="00901D13">
            <w:pPr>
              <w:rPr>
                <w:b/>
              </w:rPr>
            </w:pPr>
            <w:r>
              <w:rPr>
                <w:b/>
              </w:rPr>
              <w:t>Day 4/</w:t>
            </w:r>
            <w:r w:rsidR="00901D13">
              <w:rPr>
                <w:b/>
              </w:rPr>
              <w:t>Lesson 4</w:t>
            </w:r>
            <w:r w:rsidR="00901D13" w:rsidRPr="00DE4693">
              <w:rPr>
                <w:b/>
              </w:rPr>
              <w:t xml:space="preserve">- 15 mins </w:t>
            </w:r>
          </w:p>
          <w:p w14:paraId="75306391" w14:textId="77777777" w:rsidR="00F17267" w:rsidRDefault="00901D13" w:rsidP="00921C07">
            <w:pPr>
              <w:pStyle w:val="ListParagraph"/>
              <w:numPr>
                <w:ilvl w:val="0"/>
                <w:numId w:val="46"/>
              </w:numPr>
              <w:ind w:left="164" w:hanging="164"/>
            </w:pPr>
            <w:r w:rsidRPr="00893A0F">
              <w:t>Bring in a selection of sponges that have different sizes, shapes, and density.</w:t>
            </w:r>
            <w:r w:rsidR="00F17267">
              <w:t xml:space="preserve"> </w:t>
            </w:r>
          </w:p>
          <w:p w14:paraId="5C68A690" w14:textId="77777777" w:rsidR="00921C07" w:rsidRDefault="00921C07" w:rsidP="00921C07">
            <w:pPr>
              <w:pStyle w:val="ListParagraph"/>
              <w:numPr>
                <w:ilvl w:val="0"/>
                <w:numId w:val="46"/>
              </w:numPr>
              <w:ind w:left="164" w:hanging="164"/>
            </w:pPr>
            <w:r>
              <w:t>Give each student a sponge and a cylinder.</w:t>
            </w:r>
          </w:p>
          <w:p w14:paraId="35CAC9F0" w14:textId="77777777" w:rsidR="00901D13" w:rsidRDefault="00901D13" w:rsidP="00901D13">
            <w:pPr>
              <w:pStyle w:val="ListParagraph"/>
              <w:numPr>
                <w:ilvl w:val="0"/>
                <w:numId w:val="46"/>
              </w:numPr>
              <w:ind w:left="164" w:hanging="164"/>
            </w:pPr>
            <w:r w:rsidRPr="00893A0F">
              <w:t xml:space="preserve"> Have students predict which sponges will </w:t>
            </w:r>
            <w:r w:rsidRPr="00893A0F">
              <w:lastRenderedPageBreak/>
              <w:t>hold the most water, arranging the sponges in order from least to greatest capacity according to their predictions.</w:t>
            </w:r>
          </w:p>
          <w:p w14:paraId="3FB1DE0B" w14:textId="77777777" w:rsidR="00921C07" w:rsidRDefault="00901D13" w:rsidP="00901D13">
            <w:pPr>
              <w:pStyle w:val="ListParagraph"/>
              <w:numPr>
                <w:ilvl w:val="0"/>
                <w:numId w:val="46"/>
              </w:numPr>
              <w:ind w:left="164" w:hanging="164"/>
            </w:pPr>
            <w:r w:rsidRPr="00893A0F">
              <w:t>Place the sponges in</w:t>
            </w:r>
            <w:r w:rsidR="00921C07">
              <w:t xml:space="preserve"> a tub of water for 10 minutes.</w:t>
            </w:r>
          </w:p>
          <w:p w14:paraId="25A02E61" w14:textId="77777777" w:rsidR="00901D13" w:rsidRDefault="00921C07" w:rsidP="00901D13">
            <w:pPr>
              <w:pStyle w:val="ListParagraph"/>
              <w:numPr>
                <w:ilvl w:val="0"/>
                <w:numId w:val="46"/>
              </w:numPr>
              <w:ind w:left="164" w:hanging="164"/>
            </w:pPr>
            <w:r w:rsidRPr="00893A0F">
              <w:t>Let</w:t>
            </w:r>
            <w:r w:rsidR="00901D13" w:rsidRPr="00893A0F">
              <w:t xml:space="preserve"> students squeeze the water into individual graduated cylinders to get an estimate of how much water each sponge held. </w:t>
            </w:r>
            <w:r>
              <w:t xml:space="preserve"> </w:t>
            </w:r>
          </w:p>
          <w:p w14:paraId="0D2005AD" w14:textId="77777777" w:rsidR="00901D13" w:rsidRDefault="00901D13" w:rsidP="00D06A7D">
            <w:pPr>
              <w:pStyle w:val="ListParagraph"/>
              <w:ind w:left="128"/>
            </w:pPr>
          </w:p>
          <w:p w14:paraId="2086676F" w14:textId="77777777" w:rsidR="00B262A1" w:rsidRPr="00171443" w:rsidRDefault="00B262A1" w:rsidP="00244382"/>
        </w:tc>
      </w:tr>
      <w:tr w:rsidR="005A4652" w14:paraId="11BA47F7" w14:textId="77777777" w:rsidTr="00901D13">
        <w:trPr>
          <w:trHeight w:val="893"/>
        </w:trPr>
        <w:tc>
          <w:tcPr>
            <w:tcW w:w="99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0AC3479" w14:textId="77777777" w:rsidR="00AF47E1" w:rsidRPr="00AF47E1" w:rsidRDefault="00AF47E1" w:rsidP="00901D13"/>
        </w:tc>
        <w:tc>
          <w:tcPr>
            <w:tcW w:w="140" w:type="pct"/>
          </w:tcPr>
          <w:p w14:paraId="1965EF75" w14:textId="77777777" w:rsidR="00C17E2A" w:rsidRDefault="00C17E2A"/>
        </w:tc>
        <w:tc>
          <w:tcPr>
            <w:tcW w:w="186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6A02BC0" w14:textId="77777777" w:rsidR="00893A0F" w:rsidRDefault="00893A0F" w:rsidP="00901D13">
            <w:pPr>
              <w:pStyle w:val="ListParagraph"/>
              <w:ind w:left="130"/>
            </w:pPr>
          </w:p>
        </w:tc>
        <w:tc>
          <w:tcPr>
            <w:tcW w:w="140" w:type="pct"/>
          </w:tcPr>
          <w:p w14:paraId="79BB5331" w14:textId="77777777" w:rsidR="00C17E2A" w:rsidRDefault="00C17E2A"/>
        </w:tc>
        <w:tc>
          <w:tcPr>
            <w:tcW w:w="186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273751D" w14:textId="77777777" w:rsidR="00407BD1" w:rsidRDefault="00407BD1" w:rsidP="00DE34E6"/>
          <w:p w14:paraId="4260AC2E" w14:textId="77777777" w:rsidR="00893A0F" w:rsidRPr="00EE497A" w:rsidRDefault="00893A0F" w:rsidP="00EE497A">
            <w:pPr>
              <w:rPr>
                <w:b/>
              </w:rPr>
            </w:pPr>
          </w:p>
        </w:tc>
      </w:tr>
      <w:tr w:rsidR="005A4652" w14:paraId="0D58ABBE" w14:textId="77777777" w:rsidTr="00901D13">
        <w:trPr>
          <w:trHeight w:val="893"/>
        </w:trPr>
        <w:tc>
          <w:tcPr>
            <w:tcW w:w="99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2678DBF" w14:textId="77777777"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140" w:type="pct"/>
          </w:tcPr>
          <w:p w14:paraId="49B5A902" w14:textId="77777777" w:rsidR="00C17E2A" w:rsidRDefault="00C17E2A"/>
        </w:tc>
        <w:tc>
          <w:tcPr>
            <w:tcW w:w="186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9219CA6" w14:textId="77777777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40" w:type="pct"/>
          </w:tcPr>
          <w:p w14:paraId="79836DDC" w14:textId="77777777" w:rsidR="00C17E2A" w:rsidRDefault="00C17E2A"/>
        </w:tc>
        <w:tc>
          <w:tcPr>
            <w:tcW w:w="186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1A7DCB" w14:textId="77777777" w:rsidR="00C17E2A" w:rsidRDefault="00C17E2A"/>
        </w:tc>
      </w:tr>
      <w:tr w:rsidR="005A4652" w14:paraId="647B0497" w14:textId="77777777" w:rsidTr="00901D13">
        <w:trPr>
          <w:trHeight w:val="893"/>
        </w:trPr>
        <w:tc>
          <w:tcPr>
            <w:tcW w:w="99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DC14715" w14:textId="77777777" w:rsidR="00F208E3" w:rsidRDefault="003B1470" w:rsidP="00DE4693">
            <w:pPr>
              <w:pStyle w:val="Heading2"/>
            </w:pPr>
            <w:r>
              <w:t xml:space="preserve">Assessment </w:t>
            </w:r>
            <w:r w:rsidR="00D27DC3">
              <w:t>Activity</w:t>
            </w:r>
          </w:p>
          <w:p w14:paraId="1AD0A6CE" w14:textId="77777777" w:rsidR="00C17E2A" w:rsidRPr="00F208E3" w:rsidRDefault="00DE4693" w:rsidP="00910BFE">
            <w:pPr>
              <w:pStyle w:val="ListParagraph"/>
              <w:numPr>
                <w:ilvl w:val="0"/>
                <w:numId w:val="34"/>
              </w:numPr>
              <w:ind w:left="142" w:hanging="142"/>
            </w:pPr>
            <w:r w:rsidRPr="00DE4693">
              <w:t xml:space="preserve">While </w:t>
            </w:r>
            <w:r w:rsidR="001114E7">
              <w:t xml:space="preserve">students are working through the </w:t>
            </w:r>
            <w:r w:rsidR="001114E7">
              <w:lastRenderedPageBreak/>
              <w:t>measurement activities, circulate between groups and assist</w:t>
            </w:r>
            <w:r w:rsidRPr="00DE4693">
              <w:t xml:space="preserve"> as needed. </w:t>
            </w:r>
          </w:p>
        </w:tc>
        <w:tc>
          <w:tcPr>
            <w:tcW w:w="140" w:type="pct"/>
          </w:tcPr>
          <w:p w14:paraId="519BECD3" w14:textId="77777777" w:rsidR="00C17E2A" w:rsidRDefault="00C17E2A" w:rsidP="001114E7">
            <w:pPr>
              <w:pStyle w:val="ListParagraph"/>
              <w:ind w:left="142"/>
            </w:pPr>
          </w:p>
        </w:tc>
        <w:tc>
          <w:tcPr>
            <w:tcW w:w="186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5D93923" w14:textId="77777777" w:rsidR="00C17E2A" w:rsidRDefault="00287F69" w:rsidP="00287F69">
            <w:pPr>
              <w:pStyle w:val="Heading2"/>
            </w:pPr>
            <w:r w:rsidRPr="00287F69">
              <w:t>Assessment Activity</w:t>
            </w:r>
          </w:p>
          <w:p w14:paraId="5971CF6D" w14:textId="77777777" w:rsidR="00CB08CC" w:rsidRPr="00287F69" w:rsidRDefault="00DE4693" w:rsidP="004343E9">
            <w:pPr>
              <w:pStyle w:val="ListParagraph"/>
              <w:numPr>
                <w:ilvl w:val="0"/>
                <w:numId w:val="27"/>
              </w:numPr>
              <w:ind w:left="128" w:hanging="141"/>
            </w:pPr>
            <w:r>
              <w:t>Monitor</w:t>
            </w:r>
            <w:r w:rsidRPr="00DE4693">
              <w:t xml:space="preserve"> for student</w:t>
            </w:r>
            <w:r w:rsidR="001114E7">
              <w:t>s’</w:t>
            </w:r>
            <w:r w:rsidRPr="00DE4693">
              <w:t xml:space="preserve"> understanding and progress</w:t>
            </w:r>
            <w:r w:rsidR="001114E7">
              <w:t xml:space="preserve"> at every point of the activities. </w:t>
            </w:r>
          </w:p>
        </w:tc>
        <w:tc>
          <w:tcPr>
            <w:tcW w:w="140" w:type="pct"/>
          </w:tcPr>
          <w:p w14:paraId="7E2F6F05" w14:textId="77777777" w:rsidR="00C17E2A" w:rsidRDefault="00C17E2A"/>
        </w:tc>
        <w:tc>
          <w:tcPr>
            <w:tcW w:w="186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CC31EA1" w14:textId="77777777" w:rsidR="00C17E2A" w:rsidRDefault="00C17E2A"/>
        </w:tc>
      </w:tr>
      <w:tr w:rsidR="005A4652" w14:paraId="37A32801" w14:textId="77777777" w:rsidTr="00901D13">
        <w:trPr>
          <w:trHeight w:val="893"/>
        </w:trPr>
        <w:tc>
          <w:tcPr>
            <w:tcW w:w="99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5E6C09AB" w14:textId="77777777" w:rsidR="00C17E2A" w:rsidRDefault="00D27DC3">
            <w:pPr>
              <w:pStyle w:val="Heading2"/>
            </w:pPr>
            <w:r>
              <w:t>Summary</w:t>
            </w:r>
          </w:p>
        </w:tc>
        <w:tc>
          <w:tcPr>
            <w:tcW w:w="140" w:type="pct"/>
          </w:tcPr>
          <w:p w14:paraId="71BBC5C7" w14:textId="77777777" w:rsidR="00C17E2A" w:rsidRDefault="00C17E2A"/>
        </w:tc>
        <w:tc>
          <w:tcPr>
            <w:tcW w:w="186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4B9F4945" w14:textId="77777777" w:rsidR="00C17E2A" w:rsidRDefault="00C17E2A"/>
        </w:tc>
        <w:tc>
          <w:tcPr>
            <w:tcW w:w="140" w:type="pct"/>
          </w:tcPr>
          <w:p w14:paraId="38CABE26" w14:textId="77777777" w:rsidR="00C17E2A" w:rsidRDefault="00C17E2A"/>
        </w:tc>
        <w:tc>
          <w:tcPr>
            <w:tcW w:w="186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54ED88BA" w14:textId="77777777" w:rsidR="00C17E2A" w:rsidRDefault="00C17E2A"/>
        </w:tc>
      </w:tr>
    </w:tbl>
    <w:p w14:paraId="09427F70" w14:textId="77777777" w:rsidR="00C17E2A" w:rsidRDefault="00C17E2A"/>
    <w:sectPr w:rsidR="00C17E2A" w:rsidSect="00793105">
      <w:footerReference w:type="default" r:id="rId12"/>
      <w:headerReference w:type="first" r:id="rId13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22FB1" w14:textId="77777777" w:rsidR="00A23FED" w:rsidRDefault="00A23FED">
      <w:pPr>
        <w:spacing w:before="0" w:after="0" w:line="240" w:lineRule="auto"/>
      </w:pPr>
      <w:r>
        <w:separator/>
      </w:r>
    </w:p>
  </w:endnote>
  <w:endnote w:type="continuationSeparator" w:id="0">
    <w:p w14:paraId="13D24218" w14:textId="77777777" w:rsidR="00A23FED" w:rsidRDefault="00A23F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40DD6" w14:textId="77777777" w:rsidR="00C17E2A" w:rsidRDefault="00167F2D">
    <w:pPr>
      <w:pStyle w:val="Footer"/>
    </w:pPr>
    <w:r>
      <w:fldChar w:fldCharType="begin"/>
    </w:r>
    <w:r w:rsidR="00D27DC3">
      <w:instrText xml:space="preserve"> PAGE   \* MERGEFORMAT </w:instrText>
    </w:r>
    <w:r>
      <w:fldChar w:fldCharType="separate"/>
    </w:r>
    <w:r w:rsidR="002B758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1CF65" w14:textId="77777777" w:rsidR="00A23FED" w:rsidRDefault="00A23FED">
      <w:pPr>
        <w:spacing w:before="0" w:after="0" w:line="240" w:lineRule="auto"/>
      </w:pPr>
      <w:r>
        <w:separator/>
      </w:r>
    </w:p>
  </w:footnote>
  <w:footnote w:type="continuationSeparator" w:id="0">
    <w:p w14:paraId="54D50097" w14:textId="77777777" w:rsidR="00A23FED" w:rsidRDefault="00A23F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4B2C5" w14:textId="77777777" w:rsidR="00A25094" w:rsidRDefault="00B66511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401D288E" wp14:editId="39A99E56">
          <wp:simplePos x="0" y="0"/>
          <wp:positionH relativeFrom="column">
            <wp:posOffset>8048625</wp:posOffset>
          </wp:positionH>
          <wp:positionV relativeFrom="paragraph">
            <wp:posOffset>-330200</wp:posOffset>
          </wp:positionV>
          <wp:extent cx="603885" cy="520700"/>
          <wp:effectExtent l="0" t="0" r="5715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88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016E7769"/>
    <w:multiLevelType w:val="hybridMultilevel"/>
    <w:tmpl w:val="8CF8A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C6690"/>
    <w:multiLevelType w:val="hybridMultilevel"/>
    <w:tmpl w:val="8F3693B6"/>
    <w:lvl w:ilvl="0" w:tplc="2A1832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D837DCA"/>
    <w:multiLevelType w:val="hybridMultilevel"/>
    <w:tmpl w:val="860A9726"/>
    <w:lvl w:ilvl="0" w:tplc="2878E9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6393CA6"/>
    <w:multiLevelType w:val="hybridMultilevel"/>
    <w:tmpl w:val="D99A7630"/>
    <w:lvl w:ilvl="0" w:tplc="E952758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520E7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05C05"/>
    <w:multiLevelType w:val="hybridMultilevel"/>
    <w:tmpl w:val="E2DCAE06"/>
    <w:lvl w:ilvl="0" w:tplc="E9527584">
      <w:start w:val="1"/>
      <w:numFmt w:val="decimal"/>
      <w:lvlText w:val="%1."/>
      <w:lvlJc w:val="left"/>
      <w:pPr>
        <w:ind w:left="685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7" w15:restartNumberingAfterBreak="0">
    <w:nsid w:val="19854333"/>
    <w:multiLevelType w:val="hybridMultilevel"/>
    <w:tmpl w:val="2272D610"/>
    <w:lvl w:ilvl="0" w:tplc="E9527584">
      <w:start w:val="1"/>
      <w:numFmt w:val="decimal"/>
      <w:lvlText w:val="%1."/>
      <w:lvlJc w:val="left"/>
      <w:pPr>
        <w:ind w:left="685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8" w15:restartNumberingAfterBreak="0">
    <w:nsid w:val="1A530615"/>
    <w:multiLevelType w:val="hybridMultilevel"/>
    <w:tmpl w:val="F5F689E4"/>
    <w:lvl w:ilvl="0" w:tplc="CF66085C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9" w15:restartNumberingAfterBreak="0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F64F5"/>
    <w:multiLevelType w:val="hybridMultilevel"/>
    <w:tmpl w:val="90800ED0"/>
    <w:lvl w:ilvl="0" w:tplc="2878E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8" w:hanging="360"/>
      </w:pPr>
    </w:lvl>
    <w:lvl w:ilvl="2" w:tplc="0809001B" w:tentative="1">
      <w:start w:val="1"/>
      <w:numFmt w:val="lowerRoman"/>
      <w:lvlText w:val="%3."/>
      <w:lvlJc w:val="right"/>
      <w:pPr>
        <w:ind w:left="2018" w:hanging="180"/>
      </w:pPr>
    </w:lvl>
    <w:lvl w:ilvl="3" w:tplc="0809000F" w:tentative="1">
      <w:start w:val="1"/>
      <w:numFmt w:val="decimal"/>
      <w:lvlText w:val="%4."/>
      <w:lvlJc w:val="left"/>
      <w:pPr>
        <w:ind w:left="2738" w:hanging="360"/>
      </w:pPr>
    </w:lvl>
    <w:lvl w:ilvl="4" w:tplc="08090019" w:tentative="1">
      <w:start w:val="1"/>
      <w:numFmt w:val="lowerLetter"/>
      <w:lvlText w:val="%5."/>
      <w:lvlJc w:val="left"/>
      <w:pPr>
        <w:ind w:left="3458" w:hanging="360"/>
      </w:pPr>
    </w:lvl>
    <w:lvl w:ilvl="5" w:tplc="0809001B" w:tentative="1">
      <w:start w:val="1"/>
      <w:numFmt w:val="lowerRoman"/>
      <w:lvlText w:val="%6."/>
      <w:lvlJc w:val="right"/>
      <w:pPr>
        <w:ind w:left="4178" w:hanging="180"/>
      </w:pPr>
    </w:lvl>
    <w:lvl w:ilvl="6" w:tplc="0809000F" w:tentative="1">
      <w:start w:val="1"/>
      <w:numFmt w:val="decimal"/>
      <w:lvlText w:val="%7."/>
      <w:lvlJc w:val="left"/>
      <w:pPr>
        <w:ind w:left="4898" w:hanging="360"/>
      </w:pPr>
    </w:lvl>
    <w:lvl w:ilvl="7" w:tplc="08090019" w:tentative="1">
      <w:start w:val="1"/>
      <w:numFmt w:val="lowerLetter"/>
      <w:lvlText w:val="%8."/>
      <w:lvlJc w:val="left"/>
      <w:pPr>
        <w:ind w:left="5618" w:hanging="360"/>
      </w:pPr>
    </w:lvl>
    <w:lvl w:ilvl="8" w:tplc="08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25F01C7D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511A8D"/>
    <w:multiLevelType w:val="hybridMultilevel"/>
    <w:tmpl w:val="02FA74E8"/>
    <w:lvl w:ilvl="0" w:tplc="2878E93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28050B81"/>
    <w:multiLevelType w:val="multilevel"/>
    <w:tmpl w:val="E4C8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82569E"/>
    <w:multiLevelType w:val="hybridMultilevel"/>
    <w:tmpl w:val="860A9726"/>
    <w:lvl w:ilvl="0" w:tplc="2878E9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335A483D"/>
    <w:multiLevelType w:val="hybridMultilevel"/>
    <w:tmpl w:val="FF1EADEE"/>
    <w:lvl w:ilvl="0" w:tplc="2878E9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37D2B"/>
    <w:multiLevelType w:val="hybridMultilevel"/>
    <w:tmpl w:val="44CA8C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B0C8B"/>
    <w:multiLevelType w:val="hybridMultilevel"/>
    <w:tmpl w:val="37EE2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34596"/>
    <w:multiLevelType w:val="multilevel"/>
    <w:tmpl w:val="B850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8D6D78"/>
    <w:multiLevelType w:val="hybridMultilevel"/>
    <w:tmpl w:val="C2389074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20" w15:restartNumberingAfterBreak="0">
    <w:nsid w:val="487204D3"/>
    <w:multiLevelType w:val="hybridMultilevel"/>
    <w:tmpl w:val="A2ECE8AA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 w:tentative="1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21" w15:restartNumberingAfterBreak="0">
    <w:nsid w:val="49F916E6"/>
    <w:multiLevelType w:val="multilevel"/>
    <w:tmpl w:val="6E54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145A5E"/>
    <w:multiLevelType w:val="hybridMultilevel"/>
    <w:tmpl w:val="3684B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A2C09"/>
    <w:multiLevelType w:val="hybridMultilevel"/>
    <w:tmpl w:val="9DE26BFA"/>
    <w:lvl w:ilvl="0" w:tplc="E952758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E2054"/>
    <w:multiLevelType w:val="multilevel"/>
    <w:tmpl w:val="F49CB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113EB5"/>
    <w:multiLevelType w:val="hybridMultilevel"/>
    <w:tmpl w:val="860A9726"/>
    <w:lvl w:ilvl="0" w:tplc="2878E9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6128756F"/>
    <w:multiLevelType w:val="hybridMultilevel"/>
    <w:tmpl w:val="2272D610"/>
    <w:lvl w:ilvl="0" w:tplc="E9527584">
      <w:start w:val="1"/>
      <w:numFmt w:val="decimal"/>
      <w:lvlText w:val="%1."/>
      <w:lvlJc w:val="left"/>
      <w:pPr>
        <w:ind w:left="685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27" w15:restartNumberingAfterBreak="0">
    <w:nsid w:val="627312FF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8" w15:restartNumberingAfterBreak="0">
    <w:nsid w:val="63626474"/>
    <w:multiLevelType w:val="hybridMultilevel"/>
    <w:tmpl w:val="48F41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1A4594"/>
    <w:multiLevelType w:val="hybridMultilevel"/>
    <w:tmpl w:val="ED84A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306FFD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BB0D03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87E67"/>
    <w:multiLevelType w:val="hybridMultilevel"/>
    <w:tmpl w:val="CCE297B2"/>
    <w:lvl w:ilvl="0" w:tplc="2878E9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6444EC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75457D"/>
    <w:multiLevelType w:val="hybridMultilevel"/>
    <w:tmpl w:val="860A9726"/>
    <w:lvl w:ilvl="0" w:tplc="2878E9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7177216F"/>
    <w:multiLevelType w:val="hybridMultilevel"/>
    <w:tmpl w:val="17521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F313A1"/>
    <w:multiLevelType w:val="hybridMultilevel"/>
    <w:tmpl w:val="860A9726"/>
    <w:lvl w:ilvl="0" w:tplc="2878E9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7" w15:restartNumberingAfterBreak="0">
    <w:nsid w:val="74035AF6"/>
    <w:multiLevelType w:val="hybridMultilevel"/>
    <w:tmpl w:val="CDACB5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EA737E"/>
    <w:multiLevelType w:val="hybridMultilevel"/>
    <w:tmpl w:val="64FA2556"/>
    <w:lvl w:ilvl="0" w:tplc="C9B6BFC4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40" w15:restartNumberingAfterBreak="0">
    <w:nsid w:val="7D503D43"/>
    <w:multiLevelType w:val="hybridMultilevel"/>
    <w:tmpl w:val="F04E8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EC4CAD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8"/>
  </w:num>
  <w:num w:numId="7">
    <w:abstractNumId w:val="30"/>
  </w:num>
  <w:num w:numId="8">
    <w:abstractNumId w:val="1"/>
  </w:num>
  <w:num w:numId="9">
    <w:abstractNumId w:val="11"/>
  </w:num>
  <w:num w:numId="10">
    <w:abstractNumId w:val="22"/>
  </w:num>
  <w:num w:numId="11">
    <w:abstractNumId w:val="29"/>
  </w:num>
  <w:num w:numId="12">
    <w:abstractNumId w:val="40"/>
  </w:num>
  <w:num w:numId="13">
    <w:abstractNumId w:val="5"/>
  </w:num>
  <w:num w:numId="14">
    <w:abstractNumId w:val="35"/>
  </w:num>
  <w:num w:numId="15">
    <w:abstractNumId w:val="2"/>
  </w:num>
  <w:num w:numId="16">
    <w:abstractNumId w:val="0"/>
  </w:num>
  <w:num w:numId="17">
    <w:abstractNumId w:val="19"/>
  </w:num>
  <w:num w:numId="18">
    <w:abstractNumId w:val="37"/>
  </w:num>
  <w:num w:numId="19">
    <w:abstractNumId w:val="31"/>
  </w:num>
  <w:num w:numId="20">
    <w:abstractNumId w:val="27"/>
  </w:num>
  <w:num w:numId="21">
    <w:abstractNumId w:val="39"/>
  </w:num>
  <w:num w:numId="22">
    <w:abstractNumId w:val="20"/>
  </w:num>
  <w:num w:numId="23">
    <w:abstractNumId w:val="8"/>
  </w:num>
  <w:num w:numId="24">
    <w:abstractNumId w:val="33"/>
  </w:num>
  <w:num w:numId="25">
    <w:abstractNumId w:val="28"/>
  </w:num>
  <w:num w:numId="26">
    <w:abstractNumId w:val="17"/>
  </w:num>
  <w:num w:numId="27">
    <w:abstractNumId w:val="9"/>
  </w:num>
  <w:num w:numId="28">
    <w:abstractNumId w:val="25"/>
  </w:num>
  <w:num w:numId="29">
    <w:abstractNumId w:val="41"/>
  </w:num>
  <w:num w:numId="30">
    <w:abstractNumId w:val="16"/>
  </w:num>
  <w:num w:numId="31">
    <w:abstractNumId w:val="21"/>
  </w:num>
  <w:num w:numId="32">
    <w:abstractNumId w:val="13"/>
  </w:num>
  <w:num w:numId="33">
    <w:abstractNumId w:val="34"/>
  </w:num>
  <w:num w:numId="34">
    <w:abstractNumId w:val="10"/>
  </w:num>
  <w:num w:numId="35">
    <w:abstractNumId w:val="24"/>
  </w:num>
  <w:num w:numId="36">
    <w:abstractNumId w:val="12"/>
  </w:num>
  <w:num w:numId="37">
    <w:abstractNumId w:val="18"/>
  </w:num>
  <w:num w:numId="38">
    <w:abstractNumId w:val="3"/>
  </w:num>
  <w:num w:numId="39">
    <w:abstractNumId w:val="36"/>
  </w:num>
  <w:num w:numId="40">
    <w:abstractNumId w:val="14"/>
  </w:num>
  <w:num w:numId="41">
    <w:abstractNumId w:val="15"/>
  </w:num>
  <w:num w:numId="42">
    <w:abstractNumId w:val="23"/>
  </w:num>
  <w:num w:numId="43">
    <w:abstractNumId w:val="6"/>
  </w:num>
  <w:num w:numId="44">
    <w:abstractNumId w:val="7"/>
  </w:num>
  <w:num w:numId="45">
    <w:abstractNumId w:val="4"/>
  </w:num>
  <w:num w:numId="46">
    <w:abstractNumId w:val="26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1C0"/>
    <w:rsid w:val="00011E60"/>
    <w:rsid w:val="00024D8F"/>
    <w:rsid w:val="0004502C"/>
    <w:rsid w:val="000904AA"/>
    <w:rsid w:val="000A37E8"/>
    <w:rsid w:val="000B72D9"/>
    <w:rsid w:val="000C562D"/>
    <w:rsid w:val="001114E7"/>
    <w:rsid w:val="00117111"/>
    <w:rsid w:val="001432FD"/>
    <w:rsid w:val="00163CA6"/>
    <w:rsid w:val="00167F2D"/>
    <w:rsid w:val="00171443"/>
    <w:rsid w:val="0017273B"/>
    <w:rsid w:val="0017631E"/>
    <w:rsid w:val="00196867"/>
    <w:rsid w:val="001A68E7"/>
    <w:rsid w:val="001B5D91"/>
    <w:rsid w:val="001D3BC8"/>
    <w:rsid w:val="001E6B90"/>
    <w:rsid w:val="001F4D29"/>
    <w:rsid w:val="00207A7A"/>
    <w:rsid w:val="00227208"/>
    <w:rsid w:val="00244382"/>
    <w:rsid w:val="0026795F"/>
    <w:rsid w:val="00287F69"/>
    <w:rsid w:val="0029174B"/>
    <w:rsid w:val="002A72AE"/>
    <w:rsid w:val="002B733A"/>
    <w:rsid w:val="002B7582"/>
    <w:rsid w:val="002F4915"/>
    <w:rsid w:val="00304069"/>
    <w:rsid w:val="003468F5"/>
    <w:rsid w:val="00396443"/>
    <w:rsid w:val="003B1470"/>
    <w:rsid w:val="003D30E4"/>
    <w:rsid w:val="003D6A07"/>
    <w:rsid w:val="0040481C"/>
    <w:rsid w:val="00407BD1"/>
    <w:rsid w:val="00413B08"/>
    <w:rsid w:val="00417B53"/>
    <w:rsid w:val="004343E9"/>
    <w:rsid w:val="00434837"/>
    <w:rsid w:val="00453D92"/>
    <w:rsid w:val="004B20E0"/>
    <w:rsid w:val="004D089D"/>
    <w:rsid w:val="004E0FCE"/>
    <w:rsid w:val="004E29C7"/>
    <w:rsid w:val="004F6D32"/>
    <w:rsid w:val="00520DAF"/>
    <w:rsid w:val="00521009"/>
    <w:rsid w:val="00545106"/>
    <w:rsid w:val="0056788D"/>
    <w:rsid w:val="005A4652"/>
    <w:rsid w:val="005A7EBB"/>
    <w:rsid w:val="005B22DA"/>
    <w:rsid w:val="005B7D58"/>
    <w:rsid w:val="005C2512"/>
    <w:rsid w:val="005F6971"/>
    <w:rsid w:val="00603309"/>
    <w:rsid w:val="006326A0"/>
    <w:rsid w:val="006A5952"/>
    <w:rsid w:val="006F0813"/>
    <w:rsid w:val="006F7E46"/>
    <w:rsid w:val="007546BC"/>
    <w:rsid w:val="00757E80"/>
    <w:rsid w:val="0076583E"/>
    <w:rsid w:val="00773C70"/>
    <w:rsid w:val="0078309D"/>
    <w:rsid w:val="00787380"/>
    <w:rsid w:val="00793105"/>
    <w:rsid w:val="007F65A3"/>
    <w:rsid w:val="00807AE6"/>
    <w:rsid w:val="00811AB9"/>
    <w:rsid w:val="00847934"/>
    <w:rsid w:val="008808C5"/>
    <w:rsid w:val="00893A0F"/>
    <w:rsid w:val="008F771F"/>
    <w:rsid w:val="00901D13"/>
    <w:rsid w:val="00910100"/>
    <w:rsid w:val="00910BFE"/>
    <w:rsid w:val="00921C07"/>
    <w:rsid w:val="009227FD"/>
    <w:rsid w:val="009252A3"/>
    <w:rsid w:val="009378FA"/>
    <w:rsid w:val="00956DE4"/>
    <w:rsid w:val="00966C71"/>
    <w:rsid w:val="0098460F"/>
    <w:rsid w:val="009D155F"/>
    <w:rsid w:val="009E08FF"/>
    <w:rsid w:val="00A0116B"/>
    <w:rsid w:val="00A1735C"/>
    <w:rsid w:val="00A23FED"/>
    <w:rsid w:val="00A25094"/>
    <w:rsid w:val="00A77EEB"/>
    <w:rsid w:val="00A92CE7"/>
    <w:rsid w:val="00AD171D"/>
    <w:rsid w:val="00AD6AD0"/>
    <w:rsid w:val="00AF47E1"/>
    <w:rsid w:val="00B046C1"/>
    <w:rsid w:val="00B262A1"/>
    <w:rsid w:val="00B46E6C"/>
    <w:rsid w:val="00B66511"/>
    <w:rsid w:val="00B87608"/>
    <w:rsid w:val="00BB359B"/>
    <w:rsid w:val="00BC356C"/>
    <w:rsid w:val="00BD1718"/>
    <w:rsid w:val="00BD430C"/>
    <w:rsid w:val="00BD5017"/>
    <w:rsid w:val="00BF1D3C"/>
    <w:rsid w:val="00C17E2A"/>
    <w:rsid w:val="00C554E6"/>
    <w:rsid w:val="00C6477A"/>
    <w:rsid w:val="00C82CFC"/>
    <w:rsid w:val="00CB08CC"/>
    <w:rsid w:val="00CB2D0F"/>
    <w:rsid w:val="00D06A7D"/>
    <w:rsid w:val="00D1121A"/>
    <w:rsid w:val="00D120DE"/>
    <w:rsid w:val="00D27DC3"/>
    <w:rsid w:val="00D3577C"/>
    <w:rsid w:val="00D4228E"/>
    <w:rsid w:val="00D4297E"/>
    <w:rsid w:val="00D43AC0"/>
    <w:rsid w:val="00D47537"/>
    <w:rsid w:val="00D8019B"/>
    <w:rsid w:val="00DC17D5"/>
    <w:rsid w:val="00DC637B"/>
    <w:rsid w:val="00DD3412"/>
    <w:rsid w:val="00DE34E6"/>
    <w:rsid w:val="00DE4693"/>
    <w:rsid w:val="00DE5A45"/>
    <w:rsid w:val="00E05C0D"/>
    <w:rsid w:val="00E07205"/>
    <w:rsid w:val="00E2212B"/>
    <w:rsid w:val="00E601B6"/>
    <w:rsid w:val="00EB4778"/>
    <w:rsid w:val="00ED219F"/>
    <w:rsid w:val="00EE497A"/>
    <w:rsid w:val="00F1179F"/>
    <w:rsid w:val="00F17267"/>
    <w:rsid w:val="00F208E3"/>
    <w:rsid w:val="00F235D6"/>
    <w:rsid w:val="00F616CA"/>
    <w:rsid w:val="00F66CE1"/>
    <w:rsid w:val="00FB61C0"/>
    <w:rsid w:val="00FC1423"/>
    <w:rsid w:val="00FC47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2501E"/>
  <w15:docId w15:val="{F11E4D15-8EFF-4D6C-9173-18C411C5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105"/>
  </w:style>
  <w:style w:type="paragraph" w:styleId="Heading1">
    <w:name w:val="heading 1"/>
    <w:basedOn w:val="Normal"/>
    <w:next w:val="Normal"/>
    <w:link w:val="Heading1Char"/>
    <w:uiPriority w:val="9"/>
    <w:qFormat/>
    <w:rsid w:val="00793105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105"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1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3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rsid w:val="00793105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793105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793105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793105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93105"/>
    <w:rPr>
      <w:color w:val="808080"/>
    </w:rPr>
  </w:style>
  <w:style w:type="table" w:customStyle="1" w:styleId="LessonPlan">
    <w:name w:val="Lesson Plan"/>
    <w:basedOn w:val="TableNormal"/>
    <w:uiPriority w:val="99"/>
    <w:rsid w:val="00793105"/>
    <w:tblPr>
      <w:tblCellMar>
        <w:left w:w="0" w:type="dxa"/>
        <w:right w:w="0" w:type="dxa"/>
      </w:tblCellMar>
    </w:tblPr>
    <w:tblStylePr w:type="firstRow">
      <w:pPr>
        <w:wordWrap/>
        <w:spacing w:beforeLines="0" w:beforeAutospacing="0" w:afterLines="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793105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93105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rsid w:val="00793105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3105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105"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rsid w:val="00793105"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793105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77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7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07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7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ggyandbuddy.com/hands-on-measurement-activities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interest.com/ericaraem/liquid-volume-lesson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teacherspayteachers.com/Browse/PreK-12-Subject-Area/Measurement/Price-Range/Free/Type-of-Resource/Laboratory/Grade-Level/Fourt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udy.com/academy/lesson/volume-lesson-plan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DC1"/>
    <w:rsid w:val="00071DA5"/>
    <w:rsid w:val="000E3902"/>
    <w:rsid w:val="00165454"/>
    <w:rsid w:val="004A008E"/>
    <w:rsid w:val="004E7279"/>
    <w:rsid w:val="00563D1D"/>
    <w:rsid w:val="00713551"/>
    <w:rsid w:val="00805105"/>
    <w:rsid w:val="00816166"/>
    <w:rsid w:val="00836926"/>
    <w:rsid w:val="00A0680C"/>
    <w:rsid w:val="00AB2F7D"/>
    <w:rsid w:val="00AB37F5"/>
    <w:rsid w:val="00C93D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7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  <w:rsid w:val="004E7279"/>
  </w:style>
  <w:style w:type="paragraph" w:customStyle="1" w:styleId="57D0253E54FA4684857C7E53F49E1A5B">
    <w:name w:val="57D0253E54FA4684857C7E53F49E1A5B"/>
    <w:rsid w:val="004E7279"/>
  </w:style>
  <w:style w:type="paragraph" w:customStyle="1" w:styleId="7AE7DFE8D63F4AC0A9D67267C3699CCC">
    <w:name w:val="7AE7DFE8D63F4AC0A9D67267C3699CCC"/>
    <w:rsid w:val="004E7279"/>
  </w:style>
  <w:style w:type="paragraph" w:customStyle="1" w:styleId="1C876A8B6575410E8AA7530875A6B7F4">
    <w:name w:val="1C876A8B6575410E8AA7530875A6B7F4"/>
    <w:rsid w:val="004E7279"/>
  </w:style>
  <w:style w:type="paragraph" w:customStyle="1" w:styleId="A392ED6794CC47DFA557364CD4043756">
    <w:name w:val="A392ED6794CC47DFA557364CD4043756"/>
    <w:rsid w:val="004E72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1470</TotalTime>
  <Pages>3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Kelechi Uchenna</cp:lastModifiedBy>
  <cp:revision>20</cp:revision>
  <dcterms:created xsi:type="dcterms:W3CDTF">2018-09-24T13:04:00Z</dcterms:created>
  <dcterms:modified xsi:type="dcterms:W3CDTF">2019-01-08T12:34:00Z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