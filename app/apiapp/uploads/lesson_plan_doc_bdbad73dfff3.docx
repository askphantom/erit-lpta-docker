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7037CBE3" w:rsidR="00C17E2A" w:rsidRPr="009260D0" w:rsidRDefault="00631B60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present perfect tense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02D9E3C0" w14:textId="37EE433D" w:rsidR="00FF4047" w:rsidRDefault="00244403" w:rsidP="00415962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</w:t>
            </w:r>
            <w:r w:rsidR="000C4219">
              <w:t>what present perfect tenses are</w:t>
            </w:r>
          </w:p>
          <w:p w14:paraId="458BD9FD" w14:textId="37EB33C8" w:rsidR="00244403" w:rsidRPr="00A82C1E" w:rsidRDefault="00244403" w:rsidP="00C2658E">
            <w:pPr>
              <w:pStyle w:val="ListParagraph"/>
              <w:numPr>
                <w:ilvl w:val="0"/>
                <w:numId w:val="2"/>
              </w:numPr>
            </w:pPr>
            <w:r>
              <w:t>Learn</w:t>
            </w:r>
            <w:r w:rsidR="000C4219">
              <w:t xml:space="preserve">ing present perfect tenses in </w:t>
            </w:r>
            <w:r w:rsidR="00C2658E">
              <w:t>Irregular verbs, Negative forms, Interrogative forms and short answer forms.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281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7D71133" w14:textId="2D08167C" w:rsidR="005062A0" w:rsidRDefault="002426C4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>Interactive white board and a marker</w:t>
                                  </w:r>
                                </w:p>
                                <w:p w14:paraId="2A535895" w14:textId="46FC865A" w:rsidR="00B527D1" w:rsidRDefault="00B527D1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B527D1">
                                    <w:t>Any book that the children have that is in the English language</w:t>
                                  </w:r>
                                </w:p>
                                <w:p w14:paraId="60BAFF23" w14:textId="666D794F" w:rsidR="008B217F" w:rsidRDefault="008B217F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8B217F">
                                    <w:t>Flashcards with past and present participles of regular and irregular verbs</w:t>
                                  </w:r>
                                </w:p>
                                <w:p w14:paraId="4BE61749" w14:textId="4407BC7E" w:rsidR="00E54475" w:rsidRDefault="005062A0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5062A0">
                                    <w:rPr>
                                      <w:rFonts w:eastAsiaTheme="majorEastAsia"/>
                                    </w:rPr>
                                    <w:t>chart containing several present perfect tenses.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3E47F0DE" w14:textId="5524277F" w:rsidR="00CB7D65" w:rsidRDefault="0079021D" w:rsidP="0002414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02414B" w:rsidRPr="009F78A9">
                                      <w:rPr>
                                        <w:rStyle w:val="Hyperlink"/>
                                      </w:rPr>
                                      <w:t>https://study.com/academy/lesson/present-perfect-esl-lesson-plan.html</w:t>
                                    </w:r>
                                  </w:hyperlink>
                                </w:p>
                                <w:p w14:paraId="3BDAB0DB" w14:textId="3B48A361" w:rsidR="0002414B" w:rsidRDefault="0079021D" w:rsidP="0002414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02414B" w:rsidRPr="009F78A9">
                                      <w:rPr>
                                        <w:rStyle w:val="Hyperlink"/>
                                      </w:rPr>
                                      <w:t>https://educators.brainpop.com/lesson-plan/3-3-1-present-perfect-lesson-plan/</w:t>
                                    </w:r>
                                  </w:hyperlink>
                                </w:p>
                                <w:p w14:paraId="38D0E3B9" w14:textId="715452E8" w:rsidR="0002414B" w:rsidRDefault="0079021D" w:rsidP="0002414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02414B" w:rsidRPr="009F78A9">
                                      <w:rPr>
                                        <w:rStyle w:val="Hyperlink"/>
                                      </w:rPr>
                                      <w:t>https://www.thoughtco.com/switching-between-present-perfect-past-simple-1211026</w:t>
                                    </w:r>
                                  </w:hyperlink>
                                </w:p>
                                <w:p w14:paraId="43579E75" w14:textId="29F53D47" w:rsidR="0002414B" w:rsidRDefault="0079021D" w:rsidP="0002414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02414B" w:rsidRPr="009F78A9">
                                      <w:rPr>
                                        <w:rStyle w:val="Hyperlink"/>
                                      </w:rPr>
                                      <w:t>https://esl-lesson-plans.ontesol.com/low-intermediate-grammar-lesson-plan/</w:t>
                                    </w:r>
                                  </w:hyperlink>
                                </w:p>
                                <w:p w14:paraId="7EB59E67" w14:textId="56759682" w:rsidR="0002414B" w:rsidRDefault="0079021D" w:rsidP="0002414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02414B" w:rsidRPr="009F78A9">
                                      <w:rPr>
                                        <w:rStyle w:val="Hyperlink"/>
                                      </w:rPr>
                                      <w:t>https://www.slideshare.net/mobile/esmeyden/present-perfect-tense-lesson-plan</w:t>
                                    </w:r>
                                  </w:hyperlink>
                                </w:p>
                                <w:p w14:paraId="266D3DBF" w14:textId="31254ADC" w:rsidR="0002414B" w:rsidRDefault="0002414B" w:rsidP="0002414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281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7D71133" w14:textId="2D08167C" w:rsidR="005062A0" w:rsidRDefault="002426C4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>Interactive white board and a marker</w:t>
                            </w:r>
                          </w:p>
                          <w:p w14:paraId="2A535895" w14:textId="46FC865A" w:rsidR="00B527D1" w:rsidRDefault="00B527D1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B527D1">
                              <w:t>Any book that the children have that is in the English language</w:t>
                            </w:r>
                          </w:p>
                          <w:p w14:paraId="60BAFF23" w14:textId="666D794F" w:rsidR="008B217F" w:rsidRDefault="008B217F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8B217F">
                              <w:t>Flashcards with past and present participles of regular and irregular verbs</w:t>
                            </w:r>
                          </w:p>
                          <w:p w14:paraId="4BE61749" w14:textId="4407BC7E" w:rsidR="00E54475" w:rsidRDefault="005062A0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5062A0">
                              <w:rPr>
                                <w:rFonts w:eastAsiaTheme="majorEastAsia"/>
                              </w:rPr>
                              <w:t>chart containing several present perfect tenses.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3E47F0DE" w14:textId="5524277F" w:rsidR="00CB7D65" w:rsidRDefault="0079021D" w:rsidP="0002414B">
                            <w:pPr>
                              <w:pStyle w:val="ListBullet"/>
                            </w:pPr>
                            <w:hyperlink r:id="rId13" w:history="1">
                              <w:r w:rsidR="0002414B" w:rsidRPr="009F78A9">
                                <w:rPr>
                                  <w:rStyle w:val="Hyperlink"/>
                                </w:rPr>
                                <w:t>https://study.com/academy/lesson/present-perfect-esl-lesson-plan.html</w:t>
                              </w:r>
                            </w:hyperlink>
                          </w:p>
                          <w:p w14:paraId="3BDAB0DB" w14:textId="3B48A361" w:rsidR="0002414B" w:rsidRDefault="0079021D" w:rsidP="0002414B">
                            <w:pPr>
                              <w:pStyle w:val="ListBullet"/>
                            </w:pPr>
                            <w:hyperlink r:id="rId14" w:history="1">
                              <w:r w:rsidR="0002414B" w:rsidRPr="009F78A9">
                                <w:rPr>
                                  <w:rStyle w:val="Hyperlink"/>
                                </w:rPr>
                                <w:t>https://educators.brainpop.com/lesson-plan/3-3-1-present-perfect-lesson-plan/</w:t>
                              </w:r>
                            </w:hyperlink>
                          </w:p>
                          <w:p w14:paraId="38D0E3B9" w14:textId="715452E8" w:rsidR="0002414B" w:rsidRDefault="0079021D" w:rsidP="0002414B">
                            <w:pPr>
                              <w:pStyle w:val="ListBullet"/>
                            </w:pPr>
                            <w:hyperlink r:id="rId15" w:history="1">
                              <w:r w:rsidR="0002414B" w:rsidRPr="009F78A9">
                                <w:rPr>
                                  <w:rStyle w:val="Hyperlink"/>
                                </w:rPr>
                                <w:t>https://www.thoughtco.com/switching-between-present-perfect-past-simple-1211026</w:t>
                              </w:r>
                            </w:hyperlink>
                          </w:p>
                          <w:p w14:paraId="43579E75" w14:textId="29F53D47" w:rsidR="0002414B" w:rsidRDefault="0079021D" w:rsidP="0002414B">
                            <w:pPr>
                              <w:pStyle w:val="ListBullet"/>
                            </w:pPr>
                            <w:hyperlink r:id="rId16" w:history="1">
                              <w:r w:rsidR="0002414B" w:rsidRPr="009F78A9">
                                <w:rPr>
                                  <w:rStyle w:val="Hyperlink"/>
                                </w:rPr>
                                <w:t>https://esl-lesson-plans.ontesol.com/low-intermediate-grammar-lesson-plan/</w:t>
                              </w:r>
                            </w:hyperlink>
                          </w:p>
                          <w:p w14:paraId="7EB59E67" w14:textId="56759682" w:rsidR="0002414B" w:rsidRDefault="0079021D" w:rsidP="0002414B">
                            <w:pPr>
                              <w:pStyle w:val="ListBullet"/>
                            </w:pPr>
                            <w:hyperlink r:id="rId17" w:history="1">
                              <w:r w:rsidR="0002414B" w:rsidRPr="009F78A9">
                                <w:rPr>
                                  <w:rStyle w:val="Hyperlink"/>
                                </w:rPr>
                                <w:t>https://www.slideshare.net/mobile/esmeyden/present-perfect-tense-lesson-plan</w:t>
                              </w:r>
                            </w:hyperlink>
                          </w:p>
                          <w:p w14:paraId="266D3DBF" w14:textId="31254ADC" w:rsidR="0002414B" w:rsidRDefault="0002414B" w:rsidP="0002414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3966B35A" w14:textId="220A33E3" w:rsidR="00F32A4B" w:rsidRDefault="00631B60" w:rsidP="00D60F06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Identify and </w:t>
            </w:r>
            <w:r w:rsidR="005062A0">
              <w:t>use present</w:t>
            </w:r>
            <w:r>
              <w:t xml:space="preserve"> perfect tenses</w:t>
            </w:r>
          </w:p>
          <w:p w14:paraId="6B708DF9" w14:textId="171B9C55" w:rsidR="00460A83" w:rsidRDefault="00460A83" w:rsidP="00D60F06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Differentiate </w:t>
            </w:r>
            <w:r w:rsidR="00631B60">
              <w:t>present perfect tenses in its various forms</w:t>
            </w:r>
          </w:p>
          <w:p w14:paraId="54E766FC" w14:textId="7E4F0C70" w:rsidR="00D914D8" w:rsidRPr="00F32A4B" w:rsidRDefault="00D914D8" w:rsidP="00F32A4B">
            <w:pPr>
              <w:pStyle w:val="Heading1"/>
            </w:pPr>
            <w:r w:rsidRPr="00F32A4B">
              <w:t>Assessment Activity</w:t>
            </w:r>
          </w:p>
          <w:p w14:paraId="38E926B8" w14:textId="63A4462D" w:rsidR="00B962D0" w:rsidRDefault="00D759D4" w:rsidP="00361AC7">
            <w:pPr>
              <w:pStyle w:val="ListBulle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Provide a chart containing </w:t>
            </w:r>
            <w:r w:rsidR="006364C0">
              <w:rPr>
                <w:rFonts w:eastAsiaTheme="majorEastAsia"/>
              </w:rPr>
              <w:t>several present perfect tenses.</w:t>
            </w:r>
          </w:p>
          <w:p w14:paraId="30251313" w14:textId="0D07FF80" w:rsidR="006364C0" w:rsidRDefault="006364C0" w:rsidP="00361AC7">
            <w:pPr>
              <w:pStyle w:val="ListBullet"/>
              <w:rPr>
                <w:rFonts w:eastAsiaTheme="majorEastAsia"/>
              </w:rPr>
            </w:pPr>
            <w:r>
              <w:rPr>
                <w:rFonts w:eastAsiaTheme="majorEastAsia"/>
              </w:rPr>
              <w:t>Ask students to create columns for the various forms present perfect tenses</w:t>
            </w:r>
          </w:p>
          <w:p w14:paraId="3381B4E8" w14:textId="19D635C1" w:rsidR="00B962D0" w:rsidRDefault="00B962D0" w:rsidP="00361AC7">
            <w:pPr>
              <w:pStyle w:val="ListBullet"/>
              <w:rPr>
                <w:rFonts w:eastAsiaTheme="majorEastAsia"/>
              </w:rPr>
            </w:pPr>
            <w:r w:rsidRPr="00B962D0">
              <w:rPr>
                <w:rFonts w:eastAsiaTheme="majorEastAsia"/>
              </w:rPr>
              <w:t>Have students</w:t>
            </w:r>
            <w:r>
              <w:rPr>
                <w:rFonts w:eastAsiaTheme="majorEastAsia"/>
              </w:rPr>
              <w:t xml:space="preserve"> </w:t>
            </w:r>
            <w:r w:rsidR="00D759D4">
              <w:rPr>
                <w:rFonts w:eastAsiaTheme="majorEastAsia"/>
              </w:rPr>
              <w:t xml:space="preserve">differentiate the </w:t>
            </w:r>
            <w:r w:rsidR="006364C0">
              <w:rPr>
                <w:rFonts w:eastAsiaTheme="majorEastAsia"/>
              </w:rPr>
              <w:t>sentences into</w:t>
            </w:r>
            <w:r w:rsidR="00D759D4">
              <w:rPr>
                <w:rFonts w:eastAsiaTheme="majorEastAsia"/>
              </w:rPr>
              <w:t xml:space="preserve"> </w:t>
            </w:r>
            <w:r w:rsidR="006364C0">
              <w:rPr>
                <w:rFonts w:eastAsiaTheme="majorEastAsia"/>
              </w:rPr>
              <w:t>their respective columns.</w:t>
            </w:r>
          </w:p>
          <w:p w14:paraId="14BEDA2A" w14:textId="77777777" w:rsidR="000B37BC" w:rsidRPr="00A82C1E" w:rsidRDefault="000B37BC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t>Summary</w:t>
            </w:r>
          </w:p>
          <w:p w14:paraId="68D4DB2C" w14:textId="674A5F38" w:rsidR="002E7793" w:rsidRPr="00A82C1E" w:rsidRDefault="000B37BC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Review </w:t>
            </w:r>
            <w:r w:rsidR="006364C0">
              <w:t>what present perfect tenses are</w:t>
            </w:r>
          </w:p>
          <w:p w14:paraId="70BACF16" w14:textId="16AC7052" w:rsidR="002E7793" w:rsidRDefault="002E755A" w:rsidP="002E7793">
            <w:pPr>
              <w:numPr>
                <w:ilvl w:val="0"/>
                <w:numId w:val="3"/>
              </w:numPr>
              <w:ind w:left="180" w:hanging="180"/>
            </w:pPr>
            <w:r>
              <w:lastRenderedPageBreak/>
              <w:t xml:space="preserve">Ask a student </w:t>
            </w:r>
            <w:r w:rsidR="006364C0">
              <w:t>make a sentence in present perfect tense.</w:t>
            </w:r>
          </w:p>
          <w:p w14:paraId="705DBA99" w14:textId="73091D97" w:rsidR="006364C0" w:rsidRPr="00A82C1E" w:rsidRDefault="006364C0" w:rsidP="002E7793">
            <w:pPr>
              <w:numPr>
                <w:ilvl w:val="0"/>
                <w:numId w:val="3"/>
              </w:numPr>
              <w:ind w:left="180" w:hanging="180"/>
            </w:pPr>
            <w:r>
              <w:t>Ask another student to point out which form the sentence belongs to</w:t>
            </w:r>
          </w:p>
          <w:p w14:paraId="02CB6B7A" w14:textId="6DA72A8C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>When doing the review make sure you erase the lesson on the board</w:t>
            </w:r>
            <w:r w:rsidR="00D577AE">
              <w:t xml:space="preserve"> and retrieve worksheets</w:t>
            </w:r>
            <w:r w:rsidRPr="00A82C1E">
              <w:t xml:space="preserve">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3044421D" w14:textId="77777777" w:rsidR="00184AA3" w:rsidRDefault="00184AA3" w:rsidP="00184AA3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 xml:space="preserve">Begin the lesson by reading any book that the teacher thinks are special and has most of the examples of Present Perfect Tenses. </w:t>
            </w:r>
          </w:p>
          <w:p w14:paraId="7115AFE0" w14:textId="77777777" w:rsidR="00184AA3" w:rsidRDefault="00184AA3" w:rsidP="00184AA3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 xml:space="preserve">As the teacher finishes reading, ask the class about the meaning of the text. </w:t>
            </w:r>
          </w:p>
          <w:p w14:paraId="2DFEA0CD" w14:textId="77777777" w:rsidR="00184AA3" w:rsidRDefault="00184AA3" w:rsidP="00184AA3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 xml:space="preserve">Next, the teacher should find sentences in Present Perfect Tense in the text. </w:t>
            </w:r>
          </w:p>
          <w:p w14:paraId="1EDD4FC4" w14:textId="77777777" w:rsidR="00184AA3" w:rsidRDefault="00184AA3" w:rsidP="00184AA3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 xml:space="preserve">Ask students about the pattern of the sentences that were mentioned. </w:t>
            </w:r>
          </w:p>
          <w:p w14:paraId="2A74A794" w14:textId="0983C305" w:rsidR="00184AA3" w:rsidRDefault="00184AA3" w:rsidP="00184AA3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After hearing their opinion, tell them that your lesson for today would be about grammar particularly about Present Perfect tenses.</w:t>
            </w:r>
          </w:p>
          <w:p w14:paraId="6026BE9A" w14:textId="4CEF3388" w:rsidR="007144CC" w:rsidRDefault="007144CC" w:rsidP="007144CC">
            <w:pPr>
              <w:pStyle w:val="Heading1"/>
              <w:rPr>
                <w:sz w:val="18"/>
                <w:szCs w:val="18"/>
              </w:rPr>
            </w:pPr>
          </w:p>
          <w:p w14:paraId="14E73C68" w14:textId="77777777" w:rsidR="006E289D" w:rsidRPr="00A82C1E" w:rsidRDefault="006E289D" w:rsidP="006E289D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06050F7E" w14:textId="1D76C2A2" w:rsidR="006E289D" w:rsidRPr="00A82C1E" w:rsidRDefault="006E289D" w:rsidP="006E289D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F452DB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F452DB">
              <w:rPr>
                <w:b/>
              </w:rPr>
              <w:t>2</w:t>
            </w:r>
            <w:r w:rsidRPr="00A82C1E">
              <w:rPr>
                <w:b/>
              </w:rPr>
              <w:t>: 2</w:t>
            </w:r>
            <w:r>
              <w:rPr>
                <w:b/>
              </w:rPr>
              <w:t>0</w:t>
            </w:r>
            <w:r w:rsidRPr="00A82C1E">
              <w:rPr>
                <w:b/>
              </w:rPr>
              <w:t xml:space="preserve"> Mins</w:t>
            </w:r>
          </w:p>
          <w:p w14:paraId="0B30009C" w14:textId="77777777" w:rsidR="006E289D" w:rsidRDefault="006E289D" w:rsidP="006E289D">
            <w:pPr>
              <w:pStyle w:val="ListParagraph"/>
              <w:numPr>
                <w:ilvl w:val="0"/>
                <w:numId w:val="14"/>
              </w:numPr>
              <w:ind w:left="300" w:hanging="300"/>
            </w:pPr>
            <w:r>
              <w:t>Explain that t</w:t>
            </w:r>
            <w:r w:rsidRPr="001A7A50">
              <w:t>he present perfect is one of those tenses that is soon forgotten, easily replaced by past simple.</w:t>
            </w:r>
          </w:p>
          <w:p w14:paraId="4B941E1D" w14:textId="77777777" w:rsidR="006E289D" w:rsidRDefault="006E289D" w:rsidP="006E289D">
            <w:pPr>
              <w:pStyle w:val="ListParagraph"/>
              <w:numPr>
                <w:ilvl w:val="0"/>
                <w:numId w:val="14"/>
              </w:numPr>
              <w:ind w:left="300" w:hanging="300"/>
            </w:pPr>
            <w:r>
              <w:t xml:space="preserve">Ask students: Is yesterday ﬁnished? (They should say it’s ﬁnished.) Ask them: Is today ﬁnished? (They should say it isn’t.) </w:t>
            </w:r>
          </w:p>
          <w:p w14:paraId="0C541648" w14:textId="77777777" w:rsidR="006E289D" w:rsidRDefault="006E289D" w:rsidP="006E289D">
            <w:pPr>
              <w:pStyle w:val="ListParagraph"/>
              <w:numPr>
                <w:ilvl w:val="0"/>
                <w:numId w:val="14"/>
              </w:numPr>
              <w:ind w:left="300" w:hanging="300"/>
            </w:pPr>
            <w:r>
              <w:t xml:space="preserve">On the board, draw two columns. </w:t>
            </w:r>
          </w:p>
          <w:p w14:paraId="10E7702C" w14:textId="77777777" w:rsidR="006E289D" w:rsidRDefault="006E289D" w:rsidP="006E289D">
            <w:pPr>
              <w:pStyle w:val="ListParagraph"/>
              <w:numPr>
                <w:ilvl w:val="0"/>
                <w:numId w:val="14"/>
              </w:numPr>
              <w:ind w:left="300" w:hanging="300"/>
            </w:pPr>
            <w:r>
              <w:lastRenderedPageBreak/>
              <w:t xml:space="preserve">On the left column write examples of phrases that go with ﬁnished time: </w:t>
            </w:r>
            <w:r w:rsidRPr="00BC351B">
              <w:t xml:space="preserve">1990, </w:t>
            </w:r>
            <w:r>
              <w:t>yesterday, last week, last month, etc.</w:t>
            </w:r>
          </w:p>
          <w:p w14:paraId="19C6FB50" w14:textId="77777777" w:rsidR="006E289D" w:rsidRDefault="006E289D" w:rsidP="006E289D">
            <w:pPr>
              <w:pStyle w:val="ListParagraph"/>
              <w:numPr>
                <w:ilvl w:val="0"/>
                <w:numId w:val="14"/>
              </w:numPr>
              <w:ind w:left="300" w:hanging="300"/>
            </w:pPr>
            <w:r>
              <w:t>On the right column, write those that go with unﬁnished time: today, this week, this month, this year, etc.</w:t>
            </w:r>
          </w:p>
          <w:p w14:paraId="01A3EFCD" w14:textId="77777777" w:rsidR="006E289D" w:rsidRDefault="006E289D" w:rsidP="006E289D">
            <w:pPr>
              <w:pStyle w:val="ListParagraph"/>
              <w:numPr>
                <w:ilvl w:val="0"/>
                <w:numId w:val="14"/>
              </w:numPr>
              <w:ind w:left="300" w:hanging="300"/>
            </w:pPr>
            <w:r>
              <w:t>Make sure they notice the differences</w:t>
            </w:r>
          </w:p>
          <w:p w14:paraId="093346BF" w14:textId="77777777" w:rsidR="006E289D" w:rsidRDefault="006E289D" w:rsidP="006E289D">
            <w:pPr>
              <w:pStyle w:val="ListParagraph"/>
              <w:numPr>
                <w:ilvl w:val="0"/>
                <w:numId w:val="14"/>
              </w:numPr>
              <w:ind w:left="300" w:hanging="300"/>
            </w:pPr>
            <w:r>
              <w:t xml:space="preserve">Give examples (only with regular verbs) with both tenses: </w:t>
            </w:r>
          </w:p>
          <w:p w14:paraId="0F2DB481" w14:textId="77777777" w:rsidR="006E289D" w:rsidRDefault="006E289D" w:rsidP="006E289D">
            <w:pPr>
              <w:pStyle w:val="ListParagraph"/>
              <w:numPr>
                <w:ilvl w:val="0"/>
                <w:numId w:val="14"/>
              </w:numPr>
              <w:ind w:left="300" w:hanging="300"/>
            </w:pPr>
            <w:r>
              <w:t xml:space="preserve">For example: Last month, I visited my grandmother twice. This month, I have only visited her once. </w:t>
            </w:r>
          </w:p>
          <w:p w14:paraId="677270CC" w14:textId="2BBEDCBA" w:rsidR="006E289D" w:rsidRDefault="00F452DB" w:rsidP="006E289D">
            <w:pPr>
              <w:pStyle w:val="ListParagraph"/>
              <w:numPr>
                <w:ilvl w:val="0"/>
                <w:numId w:val="14"/>
              </w:numPr>
              <w:ind w:left="300" w:hanging="300"/>
            </w:pPr>
            <w:r>
              <w:t>Elicit that</w:t>
            </w:r>
            <w:r w:rsidR="006E289D">
              <w:t xml:space="preserve"> this month is not ﬁnished so I may visit her again before the month is over. </w:t>
            </w:r>
          </w:p>
          <w:p w14:paraId="0F98D249" w14:textId="76D613C3" w:rsidR="006E289D" w:rsidRPr="006E289D" w:rsidRDefault="006E289D" w:rsidP="006E289D">
            <w:pPr>
              <w:pStyle w:val="ListParagraph"/>
              <w:numPr>
                <w:ilvl w:val="0"/>
                <w:numId w:val="14"/>
              </w:numPr>
              <w:ind w:left="300" w:hanging="300"/>
            </w:pPr>
            <w:r>
              <w:t xml:space="preserve">Provide as many examples as necessary, in all persons, and then ask students to do the same with other regular verbs. </w:t>
            </w:r>
          </w:p>
          <w:p w14:paraId="3A89A0EB" w14:textId="77777777" w:rsidR="006E289D" w:rsidRPr="006E289D" w:rsidRDefault="006E289D" w:rsidP="006E289D"/>
          <w:p w14:paraId="2DF5F3F7" w14:textId="0E299668" w:rsidR="000529DC" w:rsidRPr="00A82C1E" w:rsidRDefault="00131826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 Guide</w:t>
            </w:r>
          </w:p>
          <w:p w14:paraId="2F9A2C29" w14:textId="698CF485" w:rsidR="003F7F50" w:rsidRPr="003F7F50" w:rsidRDefault="00B30F64" w:rsidP="003F7F5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F452DB"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 w:rsidR="00F452DB"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 w:rsidR="00246837"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7F79DB24" w14:textId="77777777" w:rsidR="00241CB8" w:rsidRDefault="00241CB8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>
              <w:rPr>
                <w:bCs/>
              </w:rPr>
              <w:t>Explain that they will learn present perfect with</w:t>
            </w:r>
            <w:r w:rsidRPr="00241CB8">
              <w:rPr>
                <w:bCs/>
              </w:rPr>
              <w:t xml:space="preserve"> irregular</w:t>
            </w:r>
            <w:r>
              <w:rPr>
                <w:bCs/>
              </w:rPr>
              <w:t xml:space="preserve"> verbs</w:t>
            </w:r>
            <w:r w:rsidRPr="00241CB8">
              <w:rPr>
                <w:bCs/>
              </w:rPr>
              <w:t xml:space="preserve">. </w:t>
            </w:r>
          </w:p>
          <w:p w14:paraId="116E9286" w14:textId="77777777" w:rsidR="00241CB8" w:rsidRDefault="00241CB8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241CB8">
              <w:rPr>
                <w:bCs/>
              </w:rPr>
              <w:t>Divide the board into three columns</w:t>
            </w:r>
          </w:p>
          <w:p w14:paraId="136A0897" w14:textId="357EBE85" w:rsidR="00241CB8" w:rsidRDefault="00D75FAF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241CB8">
              <w:rPr>
                <w:bCs/>
              </w:rPr>
              <w:t xml:space="preserve">Write </w:t>
            </w:r>
            <w:r w:rsidR="00241CB8" w:rsidRPr="00241CB8">
              <w:rPr>
                <w:bCs/>
              </w:rPr>
              <w:t xml:space="preserve">some irregular verbs in the ﬁrst column, their simple past form in the second column, and ﬁnally the irregular past participle in the third. </w:t>
            </w:r>
          </w:p>
          <w:p w14:paraId="25F5BEB5" w14:textId="77777777" w:rsidR="00241CB8" w:rsidRDefault="00241CB8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241CB8">
              <w:rPr>
                <w:bCs/>
              </w:rPr>
              <w:t>Give them examples as you go over each verb: I’ve had two cups of coffee today. I’ve spoken to John this week. I’ve read all four of the Twilight books</w:t>
            </w:r>
          </w:p>
          <w:p w14:paraId="6159441C" w14:textId="77777777" w:rsidR="00241CB8" w:rsidRDefault="00241CB8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241CB8">
              <w:rPr>
                <w:bCs/>
              </w:rPr>
              <w:t xml:space="preserve">Make sure students have a list they can use for reference. </w:t>
            </w:r>
          </w:p>
          <w:p w14:paraId="5CD8C4E3" w14:textId="5FA1E84A" w:rsidR="0040362A" w:rsidRPr="00241CB8" w:rsidRDefault="00241CB8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241CB8">
              <w:rPr>
                <w:bCs/>
              </w:rPr>
              <w:lastRenderedPageBreak/>
              <w:t>With the help of the list, they provide more examples with other irregular verbs.</w:t>
            </w:r>
          </w:p>
          <w:p w14:paraId="1BF320C2" w14:textId="77777777" w:rsidR="0040362A" w:rsidRDefault="0040362A" w:rsidP="00246837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0D1DFC5" w14:textId="77777777" w:rsidR="0040362A" w:rsidRDefault="0040362A" w:rsidP="00246837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E7A2BE9" w14:textId="593C7E9B" w:rsidR="00246837" w:rsidRPr="00A82C1E" w:rsidRDefault="00246837" w:rsidP="00246837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2FF3940A" w14:textId="09A71729" w:rsidR="00246837" w:rsidRPr="00A82C1E" w:rsidRDefault="00246837" w:rsidP="00246837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F452DB">
              <w:rPr>
                <w:b/>
              </w:rPr>
              <w:t>5</w:t>
            </w:r>
            <w:r w:rsidRPr="00A82C1E">
              <w:rPr>
                <w:b/>
              </w:rPr>
              <w:t xml:space="preserve">/ Lesson </w:t>
            </w:r>
            <w:r w:rsidR="00F452DB">
              <w:rPr>
                <w:b/>
              </w:rPr>
              <w:t>5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2CE7F202" w14:textId="27D431DE" w:rsidR="004A298F" w:rsidRDefault="004A298F" w:rsidP="004A298F">
            <w:pPr>
              <w:pStyle w:val="ListParagraph"/>
              <w:numPr>
                <w:ilvl w:val="0"/>
                <w:numId w:val="7"/>
              </w:numPr>
              <w:ind w:left="240" w:hanging="240"/>
            </w:pPr>
            <w:r w:rsidRPr="004A298F">
              <w:t xml:space="preserve">Explain that they will learn present perfect in </w:t>
            </w:r>
            <w:r>
              <w:t>negative</w:t>
            </w:r>
            <w:r w:rsidRPr="004A298F">
              <w:t xml:space="preserve"> form</w:t>
            </w:r>
          </w:p>
          <w:p w14:paraId="2975B014" w14:textId="77777777" w:rsidR="004A298F" w:rsidRDefault="00241CB8" w:rsidP="004A298F">
            <w:pPr>
              <w:pStyle w:val="ListParagraph"/>
              <w:numPr>
                <w:ilvl w:val="0"/>
                <w:numId w:val="7"/>
              </w:numPr>
              <w:ind w:left="240" w:hanging="240"/>
            </w:pPr>
            <w:r w:rsidRPr="00241CB8">
              <w:t xml:space="preserve">Say, “I saw my grandmother last week. I haven’t seen her this week.” </w:t>
            </w:r>
          </w:p>
          <w:p w14:paraId="4C9FF58B" w14:textId="77777777" w:rsidR="004A298F" w:rsidRDefault="00241CB8" w:rsidP="004A298F">
            <w:pPr>
              <w:pStyle w:val="ListParagraph"/>
              <w:numPr>
                <w:ilvl w:val="0"/>
                <w:numId w:val="7"/>
              </w:numPr>
              <w:ind w:left="240" w:hanging="240"/>
            </w:pPr>
            <w:r w:rsidRPr="00241CB8">
              <w:t xml:space="preserve">Give more examples alternating between an afﬁrmative in simple past and a negative statement in present perfect: </w:t>
            </w:r>
          </w:p>
          <w:p w14:paraId="5CB5F19B" w14:textId="77777777" w:rsidR="004A298F" w:rsidRDefault="009F29A7" w:rsidP="004A298F">
            <w:pPr>
              <w:pStyle w:val="ListParagraph"/>
              <w:numPr>
                <w:ilvl w:val="0"/>
                <w:numId w:val="7"/>
              </w:numPr>
              <w:ind w:left="240" w:hanging="240"/>
            </w:pPr>
            <w:r>
              <w:t xml:space="preserve">For example: </w:t>
            </w:r>
            <w:r w:rsidR="00241CB8" w:rsidRPr="00241CB8">
              <w:t xml:space="preserve">I went to Rome last year, but I haven’t been there this year. </w:t>
            </w:r>
          </w:p>
          <w:p w14:paraId="7FD00343" w14:textId="52AAE697" w:rsidR="004A298F" w:rsidRDefault="00241CB8" w:rsidP="004A298F">
            <w:pPr>
              <w:pStyle w:val="ListParagraph"/>
              <w:numPr>
                <w:ilvl w:val="0"/>
                <w:numId w:val="7"/>
              </w:numPr>
              <w:ind w:left="240" w:hanging="240"/>
            </w:pPr>
            <w:r w:rsidRPr="00241CB8">
              <w:t>Now, give each of your students just the afﬁrmative statement in simple past and ask them to supply an example in present perfect negative</w:t>
            </w:r>
            <w:r w:rsidR="004A298F">
              <w:t>.</w:t>
            </w:r>
          </w:p>
          <w:p w14:paraId="6CC78EF4" w14:textId="172BA119" w:rsidR="003E0C9A" w:rsidRPr="00137D49" w:rsidRDefault="009F29A7" w:rsidP="004A298F">
            <w:pPr>
              <w:pStyle w:val="ListParagraph"/>
              <w:numPr>
                <w:ilvl w:val="0"/>
                <w:numId w:val="7"/>
              </w:numPr>
              <w:ind w:left="240" w:hanging="240"/>
            </w:pPr>
            <w:r>
              <w:t xml:space="preserve">For example, </w:t>
            </w:r>
            <w:r w:rsidR="00241CB8" w:rsidRPr="00241CB8">
              <w:t>T: I was at the bank earlier today. S: I haven't been to the bank this week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65D739CE" w14:textId="77777777" w:rsidR="002E501F" w:rsidRDefault="002E501F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2E501F">
              <w:t xml:space="preserve">Ask your students to share some of the things they or their family members do every week. </w:t>
            </w:r>
          </w:p>
          <w:p w14:paraId="5CE46F6D" w14:textId="77777777" w:rsidR="002E501F" w:rsidRDefault="002E501F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2E501F">
              <w:t xml:space="preserve">Have them talk about the actions using complete sentences. </w:t>
            </w:r>
          </w:p>
          <w:p w14:paraId="33F3A6D6" w14:textId="77777777" w:rsidR="002E501F" w:rsidRDefault="002E501F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2E501F">
              <w:t xml:space="preserve">For example, a student may share: I go to school. Dad does the dishes. </w:t>
            </w:r>
          </w:p>
          <w:p w14:paraId="2C348F2A" w14:textId="77777777" w:rsidR="002E501F" w:rsidRDefault="002E501F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2E501F">
              <w:t xml:space="preserve">Write some of the sentences on the board (verbatim, even if they contain mistakes). </w:t>
            </w:r>
          </w:p>
          <w:p w14:paraId="7871F5C2" w14:textId="77777777" w:rsidR="002E501F" w:rsidRDefault="002E501F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2E501F">
              <w:t xml:space="preserve">Have volunteers read the examples and correct any mistakes they notice. </w:t>
            </w:r>
          </w:p>
          <w:p w14:paraId="32DDF558" w14:textId="77777777" w:rsidR="002E501F" w:rsidRDefault="002E501F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2E501F">
              <w:t xml:space="preserve">To help them, you can ask a guiding question such as: Does anything sound weird when you read it out loud? </w:t>
            </w:r>
          </w:p>
          <w:p w14:paraId="677FB700" w14:textId="77777777" w:rsidR="002E501F" w:rsidRDefault="002E501F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2E501F">
              <w:t xml:space="preserve">Explain the diﬀerent participles that a verb can have. </w:t>
            </w:r>
          </w:p>
          <w:p w14:paraId="400E128F" w14:textId="77777777" w:rsidR="002E501F" w:rsidRDefault="002E501F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2E501F">
              <w:t xml:space="preserve">If a verb describes an activity that's currently taking place (e.g. jumping), then it's a present participle. </w:t>
            </w:r>
          </w:p>
          <w:p w14:paraId="27E9B64B" w14:textId="77777777" w:rsidR="002E501F" w:rsidRDefault="002E501F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2E501F">
              <w:t>If</w:t>
            </w:r>
            <w:r>
              <w:t xml:space="preserve"> it</w:t>
            </w:r>
            <w:r w:rsidRPr="002E501F">
              <w:t xml:space="preserve"> describes an action that's already happened, it's a past participle (e.g. jumped). </w:t>
            </w:r>
          </w:p>
          <w:p w14:paraId="2D21D7D4" w14:textId="77777777" w:rsidR="002E501F" w:rsidRDefault="002E501F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2E501F">
              <w:lastRenderedPageBreak/>
              <w:t xml:space="preserve">Let them know that you can tell whether a verb is regular or irregular based on its past participle. </w:t>
            </w:r>
          </w:p>
          <w:p w14:paraId="67C1E2CF" w14:textId="77777777" w:rsidR="00AD4B11" w:rsidRDefault="002E501F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2E501F">
              <w:t xml:space="preserve">If a verb's past participle ends in -ed (e.g. laughed), then it's a regular verb. If it doesn't end in -ed (e.g. ran), then it's an irregular verb. </w:t>
            </w:r>
          </w:p>
          <w:p w14:paraId="3A4EA22D" w14:textId="77777777" w:rsidR="00AD4B11" w:rsidRDefault="00AD4B11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AD4B11">
              <w:t xml:space="preserve">Let students know that past participles can be used in sentences describing actions that have or haven't been taken. </w:t>
            </w:r>
          </w:p>
          <w:p w14:paraId="0E867CB0" w14:textId="77777777" w:rsidR="00AD4B11" w:rsidRDefault="00AD4B11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AD4B11">
              <w:t xml:space="preserve">Introduce the present perfect tense, which contains a subject, a form of "have," and a past participle. </w:t>
            </w:r>
          </w:p>
          <w:p w14:paraId="7C43A028" w14:textId="77777777" w:rsidR="00AD4B11" w:rsidRDefault="00AD4B11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AD4B11">
              <w:t xml:space="preserve">Ask them how long they've done certain activities on the board in order to guide them towards producing present perfect sentences. </w:t>
            </w:r>
          </w:p>
          <w:p w14:paraId="20386CD7" w14:textId="77777777" w:rsidR="00AD4B11" w:rsidRDefault="00AD4B11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AD4B11">
              <w:t xml:space="preserve">For example, you could ask How long have you studied for exams? in order to receive the response I have studied for exams for a week. </w:t>
            </w:r>
          </w:p>
          <w:p w14:paraId="6B15FB68" w14:textId="496419A3" w:rsidR="002E501F" w:rsidRDefault="00AD4B11" w:rsidP="002E501F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AD4B11">
              <w:t>Explain that a verb in the present perfect tense describes an action that began in the past and is still happening now.</w:t>
            </w:r>
          </w:p>
          <w:p w14:paraId="6E2C48CB" w14:textId="77777777" w:rsidR="002E501F" w:rsidRDefault="002E501F" w:rsidP="002E501F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53B79A9D" w14:textId="77777777" w:rsidR="002E501F" w:rsidRDefault="002E501F" w:rsidP="002E501F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9653355" w14:textId="33F1863D" w:rsidR="005044E0" w:rsidRPr="00A82C1E" w:rsidRDefault="00472AE2" w:rsidP="002E501F">
            <w:r w:rsidRPr="002E501F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3A6F2FA0" w14:textId="269F766E" w:rsidR="005044E0" w:rsidRPr="00A82C1E" w:rsidRDefault="005044E0" w:rsidP="005044E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F452DB"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 w:rsidR="00F452DB"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20</w:t>
            </w:r>
            <w:r w:rsidRPr="00A82C1E">
              <w:rPr>
                <w:b/>
              </w:rPr>
              <w:t xml:space="preserve"> Mins</w:t>
            </w:r>
          </w:p>
          <w:p w14:paraId="35B56549" w14:textId="2A289340" w:rsidR="004A298F" w:rsidRDefault="004A298F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>Explain that they will learn present perfect in interrogative form</w:t>
            </w:r>
            <w:r w:rsidR="002F3F81">
              <w:t xml:space="preserve"> and short answers</w:t>
            </w:r>
          </w:p>
          <w:p w14:paraId="1009D7F7" w14:textId="14ECEA70" w:rsidR="004A298F" w:rsidRDefault="004A298F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 xml:space="preserve">Model questions with have or has: T: Have you seen Twilight? S: Yes. /No. T: Ask me! S: Have you seen Twilight? </w:t>
            </w:r>
          </w:p>
          <w:p w14:paraId="22C0018C" w14:textId="77777777" w:rsidR="004A298F" w:rsidRDefault="004A298F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 xml:space="preserve">Continue with more questions from students. </w:t>
            </w:r>
          </w:p>
          <w:p w14:paraId="4C5BAD03" w14:textId="77777777" w:rsidR="004A298F" w:rsidRDefault="004A298F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lastRenderedPageBreak/>
              <w:t>Model questions with where and what</w:t>
            </w:r>
          </w:p>
          <w:p w14:paraId="20B5ADF8" w14:textId="77777777" w:rsidR="004A298F" w:rsidRDefault="004A298F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 xml:space="preserve">make sure students understand that if they ask questions with when, where and why, they need to use the simple past </w:t>
            </w:r>
          </w:p>
          <w:p w14:paraId="11D7EBD8" w14:textId="77777777" w:rsidR="004A298F" w:rsidRDefault="004A298F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 xml:space="preserve">explain that this is because they are referring to a speciﬁc moment in the past. </w:t>
            </w:r>
          </w:p>
          <w:p w14:paraId="6CA0D420" w14:textId="77777777" w:rsidR="004A298F" w:rsidRDefault="004A298F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 xml:space="preserve">Write examples on the board. </w:t>
            </w:r>
          </w:p>
          <w:p w14:paraId="449BCBB3" w14:textId="77777777" w:rsidR="004A298F" w:rsidRDefault="004A298F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 xml:space="preserve">Make sure they ask questions in all persons, both singular and plural. </w:t>
            </w:r>
          </w:p>
          <w:p w14:paraId="7DF04F1C" w14:textId="77777777" w:rsidR="00867378" w:rsidRDefault="004A298F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>If they are unsure as to how to ask a question, model it for them ﬁrst.</w:t>
            </w:r>
          </w:p>
          <w:p w14:paraId="43FF8D42" w14:textId="77777777" w:rsidR="002F3F81" w:rsidRDefault="002F3F81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 w:rsidRPr="002F3F81">
              <w:t>Ask yes or no questions and teach students to give short answers</w:t>
            </w:r>
          </w:p>
          <w:p w14:paraId="463E39DF" w14:textId="77777777" w:rsidR="002F3F81" w:rsidRDefault="002F3F81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 xml:space="preserve">For example, </w:t>
            </w:r>
            <w:r w:rsidRPr="002F3F81">
              <w:t xml:space="preserve">T: Have you seen my pen? S: Yes, I </w:t>
            </w:r>
            <w:r w:rsidR="00461971" w:rsidRPr="002F3F81">
              <w:t>have. /</w:t>
            </w:r>
            <w:r w:rsidRPr="002F3F81">
              <w:t>No, I haven’t.</w:t>
            </w:r>
          </w:p>
          <w:p w14:paraId="2656C0C1" w14:textId="77777777" w:rsidR="00847BC0" w:rsidRDefault="00847BC0" w:rsidP="00847BC0"/>
          <w:p w14:paraId="692D7CCF" w14:textId="7EC735E6" w:rsidR="00847BC0" w:rsidRPr="00A82C1E" w:rsidRDefault="00847BC0" w:rsidP="00847BC0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</w:t>
            </w:r>
            <w:r w:rsidR="004225A7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d Practice</w:t>
            </w:r>
          </w:p>
          <w:p w14:paraId="111A0318" w14:textId="77777777" w:rsidR="00847BC0" w:rsidRPr="00A82C1E" w:rsidRDefault="00847BC0" w:rsidP="00847BC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5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5</w:t>
            </w:r>
            <w:r w:rsidRPr="00A82C1E">
              <w:rPr>
                <w:b/>
              </w:rPr>
              <w:t xml:space="preserve">: </w:t>
            </w:r>
            <w:r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3551F15B" w14:textId="77777777" w:rsidR="00847BC0" w:rsidRDefault="00847BC0" w:rsidP="00847BC0">
            <w:pPr>
              <w:pStyle w:val="ListParagraph"/>
              <w:numPr>
                <w:ilvl w:val="0"/>
                <w:numId w:val="20"/>
              </w:numPr>
              <w:ind w:left="210" w:hanging="180"/>
            </w:pPr>
            <w:r w:rsidRPr="00847BC0">
              <w:t xml:space="preserve">Give each student two ﬂashcards with irregular verbs on them. </w:t>
            </w:r>
          </w:p>
          <w:p w14:paraId="09941B1B" w14:textId="77777777" w:rsidR="00847BC0" w:rsidRDefault="00847BC0" w:rsidP="00847BC0">
            <w:pPr>
              <w:pStyle w:val="ListParagraph"/>
              <w:numPr>
                <w:ilvl w:val="0"/>
                <w:numId w:val="20"/>
              </w:numPr>
              <w:ind w:left="210" w:hanging="180"/>
            </w:pPr>
            <w:r w:rsidRPr="00847BC0">
              <w:t xml:space="preserve">Hold up one of the remaining cards, and ask for volunteers to use it in a present perfect tense sentence. </w:t>
            </w:r>
          </w:p>
          <w:p w14:paraId="0607D33B" w14:textId="23A4EFE6" w:rsidR="00847BC0" w:rsidRDefault="00847BC0" w:rsidP="00847BC0">
            <w:pPr>
              <w:pStyle w:val="ListParagraph"/>
              <w:numPr>
                <w:ilvl w:val="0"/>
                <w:numId w:val="20"/>
              </w:numPr>
              <w:ind w:left="210" w:hanging="180"/>
            </w:pPr>
            <w:r w:rsidRPr="00847BC0">
              <w:t>Correct any mistakes they make. Repeat this exercise with one more card.</w:t>
            </w:r>
          </w:p>
          <w:p w14:paraId="2EE92B85" w14:textId="77777777" w:rsidR="00847BC0" w:rsidRDefault="00847BC0" w:rsidP="00847BC0">
            <w:pPr>
              <w:pStyle w:val="ListParagraph"/>
              <w:numPr>
                <w:ilvl w:val="0"/>
                <w:numId w:val="20"/>
              </w:numPr>
              <w:ind w:left="240" w:hanging="240"/>
            </w:pPr>
            <w:r w:rsidRPr="00847BC0">
              <w:t xml:space="preserve">Ask students to make their own sentences with their two cards. </w:t>
            </w:r>
          </w:p>
          <w:p w14:paraId="0DAFA637" w14:textId="77777777" w:rsidR="00847BC0" w:rsidRDefault="00847BC0" w:rsidP="00847BC0">
            <w:pPr>
              <w:pStyle w:val="ListParagraph"/>
              <w:numPr>
                <w:ilvl w:val="0"/>
                <w:numId w:val="20"/>
              </w:numPr>
              <w:ind w:left="240" w:hanging="240"/>
            </w:pPr>
            <w:r w:rsidRPr="00847BC0">
              <w:t>Have them share their sentences with other classmates and correct any mistakes they notice</w:t>
            </w:r>
            <w:r w:rsidR="00A11FC9">
              <w:t>.</w:t>
            </w:r>
          </w:p>
          <w:p w14:paraId="012DB69B" w14:textId="087A520C" w:rsidR="00A11FC9" w:rsidRPr="00A82C1E" w:rsidRDefault="00A11FC9" w:rsidP="00847BC0">
            <w:pPr>
              <w:pStyle w:val="ListParagraph"/>
              <w:numPr>
                <w:ilvl w:val="0"/>
                <w:numId w:val="20"/>
              </w:numPr>
              <w:ind w:left="240" w:hanging="240"/>
            </w:pPr>
            <w:r>
              <w:t>Repeat this activity for present perfect tense in negative, interrogative and short answer form</w:t>
            </w:r>
            <w:r w:rsidR="006C621C">
              <w:t>.</w:t>
            </w: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2C0F2" w14:textId="77777777" w:rsidR="0079021D" w:rsidRDefault="0079021D">
      <w:pPr>
        <w:spacing w:before="0" w:after="0" w:line="240" w:lineRule="auto"/>
      </w:pPr>
      <w:r>
        <w:separator/>
      </w:r>
    </w:p>
  </w:endnote>
  <w:endnote w:type="continuationSeparator" w:id="0">
    <w:p w14:paraId="55A9C88A" w14:textId="77777777" w:rsidR="0079021D" w:rsidRDefault="007902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4606B" w14:textId="77777777" w:rsidR="0079021D" w:rsidRDefault="0079021D">
      <w:pPr>
        <w:spacing w:before="0" w:after="0" w:line="240" w:lineRule="auto"/>
      </w:pPr>
      <w:r>
        <w:separator/>
      </w:r>
    </w:p>
  </w:footnote>
  <w:footnote w:type="continuationSeparator" w:id="0">
    <w:p w14:paraId="70D2A18C" w14:textId="77777777" w:rsidR="0079021D" w:rsidRDefault="007902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BF275C0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7F14B0"/>
    <w:multiLevelType w:val="hybridMultilevel"/>
    <w:tmpl w:val="B3DEC50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97623"/>
    <w:multiLevelType w:val="hybridMultilevel"/>
    <w:tmpl w:val="0116F39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B1875"/>
    <w:multiLevelType w:val="hybridMultilevel"/>
    <w:tmpl w:val="E6CA89E6"/>
    <w:lvl w:ilvl="0" w:tplc="DB04B5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B7BEF"/>
    <w:multiLevelType w:val="hybridMultilevel"/>
    <w:tmpl w:val="B614948A"/>
    <w:lvl w:ilvl="0" w:tplc="6D840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92936"/>
    <w:multiLevelType w:val="hybridMultilevel"/>
    <w:tmpl w:val="4FE43B90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48801657"/>
    <w:multiLevelType w:val="hybridMultilevel"/>
    <w:tmpl w:val="906AB548"/>
    <w:lvl w:ilvl="0" w:tplc="E230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584C32EF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2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A5BF8"/>
    <w:multiLevelType w:val="hybridMultilevel"/>
    <w:tmpl w:val="F5AEAD7C"/>
    <w:lvl w:ilvl="0" w:tplc="973EA1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C259C"/>
    <w:multiLevelType w:val="hybridMultilevel"/>
    <w:tmpl w:val="191A4306"/>
    <w:lvl w:ilvl="0" w:tplc="65E09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92E19"/>
    <w:multiLevelType w:val="hybridMultilevel"/>
    <w:tmpl w:val="6010AF28"/>
    <w:lvl w:ilvl="0" w:tplc="53A432A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18"/>
  </w:num>
  <w:num w:numId="5">
    <w:abstractNumId w:val="2"/>
  </w:num>
  <w:num w:numId="6">
    <w:abstractNumId w:val="15"/>
  </w:num>
  <w:num w:numId="7">
    <w:abstractNumId w:val="12"/>
  </w:num>
  <w:num w:numId="8">
    <w:abstractNumId w:val="10"/>
  </w:num>
  <w:num w:numId="9">
    <w:abstractNumId w:val="3"/>
  </w:num>
  <w:num w:numId="10">
    <w:abstractNumId w:val="13"/>
  </w:num>
  <w:num w:numId="11">
    <w:abstractNumId w:val="1"/>
  </w:num>
  <w:num w:numId="12">
    <w:abstractNumId w:val="17"/>
  </w:num>
  <w:num w:numId="13">
    <w:abstractNumId w:val="8"/>
  </w:num>
  <w:num w:numId="14">
    <w:abstractNumId w:val="16"/>
  </w:num>
  <w:num w:numId="15">
    <w:abstractNumId w:val="9"/>
  </w:num>
  <w:num w:numId="16">
    <w:abstractNumId w:val="7"/>
  </w:num>
  <w:num w:numId="17">
    <w:abstractNumId w:val="4"/>
  </w:num>
  <w:num w:numId="18">
    <w:abstractNumId w:val="11"/>
  </w:num>
  <w:num w:numId="19">
    <w:abstractNumId w:val="6"/>
  </w:num>
  <w:num w:numId="20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414B"/>
    <w:rsid w:val="00025F28"/>
    <w:rsid w:val="00031953"/>
    <w:rsid w:val="0004040F"/>
    <w:rsid w:val="0004240A"/>
    <w:rsid w:val="0004502C"/>
    <w:rsid w:val="00047F0F"/>
    <w:rsid w:val="00050F06"/>
    <w:rsid w:val="000529DC"/>
    <w:rsid w:val="00065A51"/>
    <w:rsid w:val="0007578F"/>
    <w:rsid w:val="000816FF"/>
    <w:rsid w:val="000904AA"/>
    <w:rsid w:val="00094462"/>
    <w:rsid w:val="00094895"/>
    <w:rsid w:val="00094A78"/>
    <w:rsid w:val="000A37E8"/>
    <w:rsid w:val="000A5950"/>
    <w:rsid w:val="000B2A8B"/>
    <w:rsid w:val="000B37BC"/>
    <w:rsid w:val="000B601E"/>
    <w:rsid w:val="000B72D9"/>
    <w:rsid w:val="000B7585"/>
    <w:rsid w:val="000C4219"/>
    <w:rsid w:val="000C562D"/>
    <w:rsid w:val="000C567E"/>
    <w:rsid w:val="000D44B1"/>
    <w:rsid w:val="000D5DFD"/>
    <w:rsid w:val="000E2930"/>
    <w:rsid w:val="000F3C73"/>
    <w:rsid w:val="00100ADB"/>
    <w:rsid w:val="00110F25"/>
    <w:rsid w:val="00111531"/>
    <w:rsid w:val="00114ECF"/>
    <w:rsid w:val="00120253"/>
    <w:rsid w:val="001205AF"/>
    <w:rsid w:val="001240F2"/>
    <w:rsid w:val="00126C03"/>
    <w:rsid w:val="00131826"/>
    <w:rsid w:val="00134383"/>
    <w:rsid w:val="00137D49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84AA3"/>
    <w:rsid w:val="0019171E"/>
    <w:rsid w:val="001954EF"/>
    <w:rsid w:val="00196867"/>
    <w:rsid w:val="001A6D78"/>
    <w:rsid w:val="001A7A50"/>
    <w:rsid w:val="001B0737"/>
    <w:rsid w:val="001B50C7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4570"/>
    <w:rsid w:val="00241CB8"/>
    <w:rsid w:val="002426C4"/>
    <w:rsid w:val="0024426F"/>
    <w:rsid w:val="00244403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6302"/>
    <w:rsid w:val="0028776C"/>
    <w:rsid w:val="00287F69"/>
    <w:rsid w:val="00290278"/>
    <w:rsid w:val="002A0CC6"/>
    <w:rsid w:val="002A72AE"/>
    <w:rsid w:val="002A7661"/>
    <w:rsid w:val="002B44A9"/>
    <w:rsid w:val="002B4EEC"/>
    <w:rsid w:val="002B733A"/>
    <w:rsid w:val="002C0925"/>
    <w:rsid w:val="002C5422"/>
    <w:rsid w:val="002D209B"/>
    <w:rsid w:val="002D3295"/>
    <w:rsid w:val="002D41D0"/>
    <w:rsid w:val="002E4739"/>
    <w:rsid w:val="002E501F"/>
    <w:rsid w:val="002E755A"/>
    <w:rsid w:val="002E7793"/>
    <w:rsid w:val="002F3F81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1C4"/>
    <w:rsid w:val="00341B1B"/>
    <w:rsid w:val="00346000"/>
    <w:rsid w:val="003468F5"/>
    <w:rsid w:val="00350D6F"/>
    <w:rsid w:val="00351B14"/>
    <w:rsid w:val="00356548"/>
    <w:rsid w:val="00361AC7"/>
    <w:rsid w:val="00363CA5"/>
    <w:rsid w:val="00363D13"/>
    <w:rsid w:val="00364928"/>
    <w:rsid w:val="00364EE2"/>
    <w:rsid w:val="00366329"/>
    <w:rsid w:val="00367DF9"/>
    <w:rsid w:val="00373522"/>
    <w:rsid w:val="00373682"/>
    <w:rsid w:val="0037745F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0C9A"/>
    <w:rsid w:val="003E4AD7"/>
    <w:rsid w:val="003E6844"/>
    <w:rsid w:val="003F4800"/>
    <w:rsid w:val="003F7F50"/>
    <w:rsid w:val="0040362A"/>
    <w:rsid w:val="0040481C"/>
    <w:rsid w:val="004061AF"/>
    <w:rsid w:val="004138FF"/>
    <w:rsid w:val="00415962"/>
    <w:rsid w:val="00417B53"/>
    <w:rsid w:val="00420EFD"/>
    <w:rsid w:val="00421742"/>
    <w:rsid w:val="004225A7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60A83"/>
    <w:rsid w:val="00461971"/>
    <w:rsid w:val="00472AE2"/>
    <w:rsid w:val="0047772F"/>
    <w:rsid w:val="004827E6"/>
    <w:rsid w:val="00483322"/>
    <w:rsid w:val="00483AE5"/>
    <w:rsid w:val="00485065"/>
    <w:rsid w:val="00486F5A"/>
    <w:rsid w:val="004A298F"/>
    <w:rsid w:val="004A3441"/>
    <w:rsid w:val="004B20E0"/>
    <w:rsid w:val="004B46D3"/>
    <w:rsid w:val="004C6C13"/>
    <w:rsid w:val="004D089D"/>
    <w:rsid w:val="004E29C7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062A0"/>
    <w:rsid w:val="00511FF3"/>
    <w:rsid w:val="005121C4"/>
    <w:rsid w:val="00517CB1"/>
    <w:rsid w:val="00520977"/>
    <w:rsid w:val="00520DAF"/>
    <w:rsid w:val="005250E0"/>
    <w:rsid w:val="00527CCB"/>
    <w:rsid w:val="00532DD1"/>
    <w:rsid w:val="00536219"/>
    <w:rsid w:val="00537027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877C9"/>
    <w:rsid w:val="005A0B9A"/>
    <w:rsid w:val="005A4652"/>
    <w:rsid w:val="005A5D9C"/>
    <w:rsid w:val="005A70D5"/>
    <w:rsid w:val="005B1163"/>
    <w:rsid w:val="005B7D58"/>
    <w:rsid w:val="005B7E63"/>
    <w:rsid w:val="005C2512"/>
    <w:rsid w:val="005D0C5B"/>
    <w:rsid w:val="005D27CF"/>
    <w:rsid w:val="005D78FD"/>
    <w:rsid w:val="005E02EE"/>
    <w:rsid w:val="005E2672"/>
    <w:rsid w:val="005F0120"/>
    <w:rsid w:val="005F37E5"/>
    <w:rsid w:val="00601257"/>
    <w:rsid w:val="00603309"/>
    <w:rsid w:val="0060561C"/>
    <w:rsid w:val="00606C52"/>
    <w:rsid w:val="0060771A"/>
    <w:rsid w:val="00612A96"/>
    <w:rsid w:val="00614D56"/>
    <w:rsid w:val="00620391"/>
    <w:rsid w:val="0063032B"/>
    <w:rsid w:val="00631B60"/>
    <w:rsid w:val="00631E0E"/>
    <w:rsid w:val="006326A0"/>
    <w:rsid w:val="006364C0"/>
    <w:rsid w:val="006404AA"/>
    <w:rsid w:val="00641476"/>
    <w:rsid w:val="00641D69"/>
    <w:rsid w:val="006475CC"/>
    <w:rsid w:val="006513FB"/>
    <w:rsid w:val="0065493E"/>
    <w:rsid w:val="006550C8"/>
    <w:rsid w:val="0066553B"/>
    <w:rsid w:val="00667D6F"/>
    <w:rsid w:val="00675B73"/>
    <w:rsid w:val="00677486"/>
    <w:rsid w:val="006826F3"/>
    <w:rsid w:val="00683DFC"/>
    <w:rsid w:val="00686B1E"/>
    <w:rsid w:val="00697CD8"/>
    <w:rsid w:val="006A5952"/>
    <w:rsid w:val="006B19E5"/>
    <w:rsid w:val="006B3200"/>
    <w:rsid w:val="006B571A"/>
    <w:rsid w:val="006C06D2"/>
    <w:rsid w:val="006C15A4"/>
    <w:rsid w:val="006C2F42"/>
    <w:rsid w:val="006C621C"/>
    <w:rsid w:val="006D337A"/>
    <w:rsid w:val="006E289D"/>
    <w:rsid w:val="006E7F4B"/>
    <w:rsid w:val="006F0615"/>
    <w:rsid w:val="006F0813"/>
    <w:rsid w:val="006F1C9F"/>
    <w:rsid w:val="006F5DC7"/>
    <w:rsid w:val="006F7C39"/>
    <w:rsid w:val="006F7E46"/>
    <w:rsid w:val="0070141C"/>
    <w:rsid w:val="007017C2"/>
    <w:rsid w:val="00706EE0"/>
    <w:rsid w:val="00713D5E"/>
    <w:rsid w:val="007144CC"/>
    <w:rsid w:val="00714A8D"/>
    <w:rsid w:val="007166BF"/>
    <w:rsid w:val="007177D7"/>
    <w:rsid w:val="00717CA1"/>
    <w:rsid w:val="007348E9"/>
    <w:rsid w:val="00735CBB"/>
    <w:rsid w:val="00740E81"/>
    <w:rsid w:val="00742B82"/>
    <w:rsid w:val="00742BDE"/>
    <w:rsid w:val="00743B1E"/>
    <w:rsid w:val="00747C96"/>
    <w:rsid w:val="00750743"/>
    <w:rsid w:val="00752C4E"/>
    <w:rsid w:val="00756214"/>
    <w:rsid w:val="00761C97"/>
    <w:rsid w:val="00761F09"/>
    <w:rsid w:val="007644C3"/>
    <w:rsid w:val="0076583E"/>
    <w:rsid w:val="00773C70"/>
    <w:rsid w:val="00774767"/>
    <w:rsid w:val="00777637"/>
    <w:rsid w:val="00780730"/>
    <w:rsid w:val="0078211E"/>
    <w:rsid w:val="0078309D"/>
    <w:rsid w:val="00786B8E"/>
    <w:rsid w:val="0079021D"/>
    <w:rsid w:val="00791E09"/>
    <w:rsid w:val="007A5B16"/>
    <w:rsid w:val="007C31C8"/>
    <w:rsid w:val="007C4BF2"/>
    <w:rsid w:val="007E5E02"/>
    <w:rsid w:val="007F09DA"/>
    <w:rsid w:val="007F163A"/>
    <w:rsid w:val="007F178D"/>
    <w:rsid w:val="007F30FD"/>
    <w:rsid w:val="007F4FCC"/>
    <w:rsid w:val="007F65A3"/>
    <w:rsid w:val="00802258"/>
    <w:rsid w:val="00807AE6"/>
    <w:rsid w:val="00811AB9"/>
    <w:rsid w:val="00821745"/>
    <w:rsid w:val="0083070C"/>
    <w:rsid w:val="00835E70"/>
    <w:rsid w:val="0083703B"/>
    <w:rsid w:val="00840D2B"/>
    <w:rsid w:val="008452D9"/>
    <w:rsid w:val="00847BC0"/>
    <w:rsid w:val="0085030E"/>
    <w:rsid w:val="00853340"/>
    <w:rsid w:val="008549B7"/>
    <w:rsid w:val="00867378"/>
    <w:rsid w:val="008776E5"/>
    <w:rsid w:val="00885068"/>
    <w:rsid w:val="008A326A"/>
    <w:rsid w:val="008B217F"/>
    <w:rsid w:val="008B2B0B"/>
    <w:rsid w:val="008B2CBF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0488E"/>
    <w:rsid w:val="00910100"/>
    <w:rsid w:val="009114DD"/>
    <w:rsid w:val="009149FB"/>
    <w:rsid w:val="009155D5"/>
    <w:rsid w:val="00920AD3"/>
    <w:rsid w:val="00922FB8"/>
    <w:rsid w:val="009232C2"/>
    <w:rsid w:val="009260D0"/>
    <w:rsid w:val="00936730"/>
    <w:rsid w:val="009378FA"/>
    <w:rsid w:val="009401D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A55A0"/>
    <w:rsid w:val="009C58CE"/>
    <w:rsid w:val="009D155F"/>
    <w:rsid w:val="009D30C4"/>
    <w:rsid w:val="009D32F8"/>
    <w:rsid w:val="009D5198"/>
    <w:rsid w:val="009D72E5"/>
    <w:rsid w:val="009E08FF"/>
    <w:rsid w:val="009E61B2"/>
    <w:rsid w:val="009F29A7"/>
    <w:rsid w:val="009F7C60"/>
    <w:rsid w:val="00A0116B"/>
    <w:rsid w:val="00A11FC9"/>
    <w:rsid w:val="00A1735C"/>
    <w:rsid w:val="00A25094"/>
    <w:rsid w:val="00A367FF"/>
    <w:rsid w:val="00A37E88"/>
    <w:rsid w:val="00A435BC"/>
    <w:rsid w:val="00A50084"/>
    <w:rsid w:val="00A50553"/>
    <w:rsid w:val="00A71E70"/>
    <w:rsid w:val="00A72FDD"/>
    <w:rsid w:val="00A74FCC"/>
    <w:rsid w:val="00A75496"/>
    <w:rsid w:val="00A82696"/>
    <w:rsid w:val="00A82C1E"/>
    <w:rsid w:val="00A832CB"/>
    <w:rsid w:val="00A85D55"/>
    <w:rsid w:val="00A909A9"/>
    <w:rsid w:val="00A953B4"/>
    <w:rsid w:val="00AA2441"/>
    <w:rsid w:val="00AA3D9C"/>
    <w:rsid w:val="00AB0656"/>
    <w:rsid w:val="00AB5104"/>
    <w:rsid w:val="00AB565D"/>
    <w:rsid w:val="00AB7626"/>
    <w:rsid w:val="00AC63A2"/>
    <w:rsid w:val="00AD171D"/>
    <w:rsid w:val="00AD4B11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16916"/>
    <w:rsid w:val="00B25DC5"/>
    <w:rsid w:val="00B262A1"/>
    <w:rsid w:val="00B27BDC"/>
    <w:rsid w:val="00B30F64"/>
    <w:rsid w:val="00B3210C"/>
    <w:rsid w:val="00B36C8F"/>
    <w:rsid w:val="00B4776C"/>
    <w:rsid w:val="00B50357"/>
    <w:rsid w:val="00B51BF7"/>
    <w:rsid w:val="00B527D1"/>
    <w:rsid w:val="00B542DD"/>
    <w:rsid w:val="00B55350"/>
    <w:rsid w:val="00B57396"/>
    <w:rsid w:val="00B67C04"/>
    <w:rsid w:val="00B75483"/>
    <w:rsid w:val="00B8438A"/>
    <w:rsid w:val="00B8706B"/>
    <w:rsid w:val="00B87608"/>
    <w:rsid w:val="00B91FAF"/>
    <w:rsid w:val="00B93FEC"/>
    <w:rsid w:val="00B962D0"/>
    <w:rsid w:val="00BA223B"/>
    <w:rsid w:val="00BA2713"/>
    <w:rsid w:val="00BA7BE8"/>
    <w:rsid w:val="00BB359B"/>
    <w:rsid w:val="00BB5607"/>
    <w:rsid w:val="00BC3471"/>
    <w:rsid w:val="00BC351B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25004"/>
    <w:rsid w:val="00C2658E"/>
    <w:rsid w:val="00C362B3"/>
    <w:rsid w:val="00C40201"/>
    <w:rsid w:val="00C403C3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B7D65"/>
    <w:rsid w:val="00CC3B13"/>
    <w:rsid w:val="00CC605B"/>
    <w:rsid w:val="00CD4D2B"/>
    <w:rsid w:val="00CE172B"/>
    <w:rsid w:val="00CE56FD"/>
    <w:rsid w:val="00CE5B35"/>
    <w:rsid w:val="00CF331A"/>
    <w:rsid w:val="00CF4D19"/>
    <w:rsid w:val="00D066A6"/>
    <w:rsid w:val="00D12602"/>
    <w:rsid w:val="00D14716"/>
    <w:rsid w:val="00D15CAA"/>
    <w:rsid w:val="00D17E02"/>
    <w:rsid w:val="00D2109C"/>
    <w:rsid w:val="00D25BBF"/>
    <w:rsid w:val="00D27DC3"/>
    <w:rsid w:val="00D329A0"/>
    <w:rsid w:val="00D3577C"/>
    <w:rsid w:val="00D375F4"/>
    <w:rsid w:val="00D41B86"/>
    <w:rsid w:val="00D41C29"/>
    <w:rsid w:val="00D43AC0"/>
    <w:rsid w:val="00D47C20"/>
    <w:rsid w:val="00D56441"/>
    <w:rsid w:val="00D56626"/>
    <w:rsid w:val="00D577AE"/>
    <w:rsid w:val="00D60F06"/>
    <w:rsid w:val="00D63A36"/>
    <w:rsid w:val="00D759D4"/>
    <w:rsid w:val="00D75FAF"/>
    <w:rsid w:val="00D77491"/>
    <w:rsid w:val="00D8019B"/>
    <w:rsid w:val="00D812F1"/>
    <w:rsid w:val="00D83222"/>
    <w:rsid w:val="00D85628"/>
    <w:rsid w:val="00D914D8"/>
    <w:rsid w:val="00DA1F66"/>
    <w:rsid w:val="00DA55E8"/>
    <w:rsid w:val="00DB31D9"/>
    <w:rsid w:val="00DC17D5"/>
    <w:rsid w:val="00DC76FD"/>
    <w:rsid w:val="00DD0B55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0079"/>
    <w:rsid w:val="00E41D90"/>
    <w:rsid w:val="00E42A76"/>
    <w:rsid w:val="00E54475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190A"/>
    <w:rsid w:val="00F23572"/>
    <w:rsid w:val="00F235D6"/>
    <w:rsid w:val="00F2361D"/>
    <w:rsid w:val="00F27FA3"/>
    <w:rsid w:val="00F32A4B"/>
    <w:rsid w:val="00F452DB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present-perfect-esl-lesson-plan.html" TargetMode="External"/><Relationship Id="rId13" Type="http://schemas.openxmlformats.org/officeDocument/2006/relationships/hyperlink" Target="https://study.com/academy/lesson/present-perfect-esl-lesson-plan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slideshare.net/mobile/esmeyden/present-perfect-tense-lesson-plan" TargetMode="External"/><Relationship Id="rId17" Type="http://schemas.openxmlformats.org/officeDocument/2006/relationships/hyperlink" Target="https://www.slideshare.net/mobile/esmeyden/present-perfect-tense-lesson-pl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l-lesson-plans.ontesol.com/low-intermediate-grammar-lesson-pla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l-lesson-plans.ontesol.com/low-intermediate-grammar-lesson-pl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oughtco.com/switching-between-present-perfect-past-simple-1211026" TargetMode="External"/><Relationship Id="rId10" Type="http://schemas.openxmlformats.org/officeDocument/2006/relationships/hyperlink" Target="https://www.thoughtco.com/switching-between-present-perfect-past-simple-1211026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ducators.brainpop.com/lesson-plan/3-3-1-present-perfect-lesson-plan/" TargetMode="External"/><Relationship Id="rId14" Type="http://schemas.openxmlformats.org/officeDocument/2006/relationships/hyperlink" Target="https://educators.brainpop.com/lesson-plan/3-3-1-present-perfect-lesson-plan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62022"/>
    <w:rsid w:val="0026558F"/>
    <w:rsid w:val="00280CE5"/>
    <w:rsid w:val="00330D92"/>
    <w:rsid w:val="003A22D6"/>
    <w:rsid w:val="003C213A"/>
    <w:rsid w:val="003F42A4"/>
    <w:rsid w:val="004A008E"/>
    <w:rsid w:val="004C2FEC"/>
    <w:rsid w:val="004E1DB9"/>
    <w:rsid w:val="0050187F"/>
    <w:rsid w:val="0050760F"/>
    <w:rsid w:val="00530D6F"/>
    <w:rsid w:val="00571A20"/>
    <w:rsid w:val="005D1C96"/>
    <w:rsid w:val="005E6E71"/>
    <w:rsid w:val="006814AC"/>
    <w:rsid w:val="006D6E20"/>
    <w:rsid w:val="00713551"/>
    <w:rsid w:val="00805105"/>
    <w:rsid w:val="00816166"/>
    <w:rsid w:val="00836926"/>
    <w:rsid w:val="00857675"/>
    <w:rsid w:val="00957041"/>
    <w:rsid w:val="009A7086"/>
    <w:rsid w:val="009D2491"/>
    <w:rsid w:val="009F03E4"/>
    <w:rsid w:val="00A20224"/>
    <w:rsid w:val="00A50CC6"/>
    <w:rsid w:val="00AB2F7D"/>
    <w:rsid w:val="00AB37F5"/>
    <w:rsid w:val="00AC6A43"/>
    <w:rsid w:val="00B67D1F"/>
    <w:rsid w:val="00C21632"/>
    <w:rsid w:val="00C87D32"/>
    <w:rsid w:val="00C93DC1"/>
    <w:rsid w:val="00CA2000"/>
    <w:rsid w:val="00D339AD"/>
    <w:rsid w:val="00D417B5"/>
    <w:rsid w:val="00D8388F"/>
    <w:rsid w:val="00D92979"/>
    <w:rsid w:val="00DE19D7"/>
    <w:rsid w:val="00E17671"/>
    <w:rsid w:val="00EB30E9"/>
    <w:rsid w:val="00F07EE3"/>
    <w:rsid w:val="00F419FB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</TotalTime>
  <Pages>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6</cp:revision>
  <dcterms:created xsi:type="dcterms:W3CDTF">2019-06-27T09:07:00Z</dcterms:created>
  <dcterms:modified xsi:type="dcterms:W3CDTF">2019-07-01T08:03:00Z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