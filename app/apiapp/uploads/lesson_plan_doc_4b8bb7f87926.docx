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C17E2A">
        <w:tc>
          <w:tcPr>
            <w:tcW w:w="2500" w:type="pct"/>
            <w:vAlign w:val="bottom"/>
          </w:tcPr>
          <w:p w:rsidR="00C17E2A" w:rsidRPr="00130AAD" w:rsidRDefault="00130AAD">
            <w:pPr>
              <w:pStyle w:val="Title"/>
              <w:rPr>
                <w:sz w:val="48"/>
                <w:szCs w:val="48"/>
              </w:rPr>
            </w:pPr>
            <w:r w:rsidRPr="00130AAD">
              <w:rPr>
                <w:sz w:val="48"/>
                <w:szCs w:val="48"/>
              </w:rPr>
              <w:t xml:space="preserve">Animals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0-19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:rsidR="00C17E2A" w:rsidRDefault="007C0087">
                <w:pPr>
                  <w:pStyle w:val="Date"/>
                </w:pPr>
                <w:r>
                  <w:t>10.19.2018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>
              <w:tc>
                <w:tcPr>
                  <w:tcW w:w="5000" w:type="pct"/>
                </w:tcPr>
                <w:p w:rsidR="00C17E2A" w:rsidRDefault="00130AAD">
                  <w:r>
                    <w:t>Basic Science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Default="00130AAD">
                  <w:r>
                    <w:t>2</w:t>
                  </w:r>
                </w:p>
              </w:tc>
            </w:tr>
          </w:tbl>
          <w:p w:rsidR="00C17E2A" w:rsidRDefault="00C17E2A"/>
        </w:tc>
        <w:tc>
          <w:tcPr>
            <w:tcW w:w="152" w:type="pct"/>
          </w:tcPr>
          <w:p w:rsidR="00C17E2A" w:rsidRDefault="00C17E2A"/>
        </w:tc>
        <w:tc>
          <w:tcPr>
            <w:tcW w:w="3895" w:type="pct"/>
          </w:tcPr>
          <w:p w:rsidR="000A37E8" w:rsidRDefault="000A37E8">
            <w:r>
              <w:t>This lesson plan covers teaching content for;</w:t>
            </w:r>
          </w:p>
          <w:p w:rsidR="00B66511" w:rsidRDefault="009A34DC" w:rsidP="00B66511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Animals as living things.</w:t>
            </w:r>
          </w:p>
          <w:p w:rsidR="009A34DC" w:rsidRDefault="009A34DC" w:rsidP="00B66511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Observing features of </w:t>
            </w:r>
            <w:r w:rsidR="00497594">
              <w:t>Animals</w:t>
            </w:r>
            <w:r w:rsidR="00A10F23">
              <w:t>.</w:t>
            </w:r>
          </w:p>
          <w:p w:rsidR="00453D92" w:rsidRDefault="00453D92" w:rsidP="009A34DC">
            <w:pPr>
              <w:pStyle w:val="ListParagraph"/>
              <w:ind w:left="467"/>
            </w:pPr>
          </w:p>
        </w:tc>
      </w:tr>
    </w:tbl>
    <w:p w:rsidR="00C17E2A" w:rsidRDefault="00BF4968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22.25pt;margin-top:186.7pt;width:147.6pt;height:351.4pt;z-index:251659264;visibility:visible;mso-width-percent:230;mso-wrap-distance-left:18pt;mso-wrap-distance-right:18pt;mso-position-horizontal-relative:margin;mso-position-vertical-relative:margin;mso-width-percent:23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83"/>
                  </w:tblGrid>
                  <w:tr w:rsidR="00C17E2A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:rsidR="00B046C1" w:rsidRDefault="009A34DC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-Variety of plastic animals</w:t>
                        </w:r>
                      </w:p>
                      <w:p w:rsidR="006F5B57" w:rsidRDefault="006F5B57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</w:t>
                        </w:r>
                        <w:r w:rsidRPr="00A10F23">
                          <w:t xml:space="preserve"> </w:t>
                        </w:r>
                        <w:r>
                          <w:t>P</w:t>
                        </w:r>
                        <w:r w:rsidRPr="00A10F23">
                          <w:t>ictures of familiar objects in the</w:t>
                        </w:r>
                      </w:p>
                      <w:p w:rsidR="006F5B57" w:rsidRDefault="006F5B57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 w:rsidRPr="00A10F23">
                          <w:t xml:space="preserve"> </w:t>
                        </w:r>
                        <w:r w:rsidR="0026572F">
                          <w:t>e</w:t>
                        </w:r>
                        <w:r w:rsidR="0026572F" w:rsidRPr="00A10F23">
                          <w:t>nvironment</w:t>
                        </w:r>
                        <w:r w:rsidRPr="00A10F23">
                          <w:t>.</w:t>
                        </w:r>
                      </w:p>
                      <w:p w:rsidR="006F5B57" w:rsidRDefault="006F5B57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</w:t>
                        </w:r>
                        <w:r w:rsidR="00806391">
                          <w:t xml:space="preserve">Drawing &amp; </w:t>
                        </w:r>
                        <w:r>
                          <w:t>Writing materials</w:t>
                        </w:r>
                      </w:p>
                      <w:p w:rsidR="00BB0673" w:rsidRDefault="00BB0673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 xml:space="preserve">-Paper bags </w:t>
                        </w:r>
                      </w:p>
                      <w:p w:rsidR="0026572F" w:rsidRDefault="0026572F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</w:p>
                    </w:tc>
                  </w:tr>
                  <w:tr w:rsidR="00C17E2A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:rsidR="004F6D32" w:rsidRDefault="00BF4968" w:rsidP="00C82CFC">
                        <w:pPr>
                          <w:pStyle w:val="ListBullet"/>
                        </w:pPr>
                        <w:hyperlink r:id="rId8" w:history="1">
                          <w:r w:rsidR="00497594" w:rsidRPr="00B74698">
                            <w:rPr>
                              <w:rStyle w:val="Hyperlink"/>
                            </w:rPr>
                            <w:t>http://www.bioedonline.org/lessons-and-more/teacher-guides/living-things-and-their-needs/</w:t>
                          </w:r>
                        </w:hyperlink>
                      </w:p>
                      <w:p w:rsidR="00497594" w:rsidRDefault="00BF4968" w:rsidP="00C82CFC">
                        <w:pPr>
                          <w:pStyle w:val="ListBullet"/>
                        </w:pPr>
                        <w:hyperlink r:id="rId9" w:history="1">
                          <w:r w:rsidR="00497594" w:rsidRPr="00B74698">
                            <w:rPr>
                              <w:rStyle w:val="Hyperlink"/>
                            </w:rPr>
                            <w:t>https://study.com/academy/lesson/wild-animals-lesson-plan-for-elementary-school.html</w:t>
                          </w:r>
                        </w:hyperlink>
                      </w:p>
                      <w:p w:rsidR="00497594" w:rsidRDefault="00BF4968" w:rsidP="00C82CFC">
                        <w:pPr>
                          <w:pStyle w:val="ListBullet"/>
                        </w:pPr>
                        <w:hyperlink r:id="rId10" w:history="1">
                          <w:r w:rsidR="00497594" w:rsidRPr="00B74698">
                            <w:rPr>
                              <w:rStyle w:val="Hyperlink"/>
                            </w:rPr>
                            <w:t>http://www.pdesas.org/module/content/resources/27848/view.ashx</w:t>
                          </w:r>
                        </w:hyperlink>
                      </w:p>
                      <w:p w:rsidR="00497594" w:rsidRDefault="00BF4968" w:rsidP="00C82CFC">
                        <w:pPr>
                          <w:pStyle w:val="ListBullet"/>
                        </w:pPr>
                        <w:hyperlink r:id="rId11" w:history="1">
                          <w:r w:rsidR="00497594" w:rsidRPr="00B74698">
                            <w:rPr>
                              <w:rStyle w:val="Hyperlink"/>
                            </w:rPr>
                            <w:t>http://sciencenetlinks.com/lessons/classification-2-a-touch-of-class/</w:t>
                          </w:r>
                        </w:hyperlink>
                      </w:p>
                      <w:p w:rsidR="00497594" w:rsidRDefault="00BF4968" w:rsidP="00C82CFC">
                        <w:pPr>
                          <w:pStyle w:val="ListBullet"/>
                        </w:pPr>
                        <w:hyperlink r:id="rId12" w:history="1">
                          <w:r w:rsidR="00497594" w:rsidRPr="00B74698">
                            <w:rPr>
                              <w:rStyle w:val="Hyperlink"/>
                            </w:rPr>
                            <w:t>https://www.crayola.com/lesson-plans/animal-adults--babies-lesson-plan/</w:t>
                          </w:r>
                        </w:hyperlink>
                      </w:p>
                      <w:p w:rsidR="00497594" w:rsidRDefault="00497594" w:rsidP="00C82CFC">
                        <w:pPr>
                          <w:pStyle w:val="ListBullet"/>
                        </w:pPr>
                      </w:p>
                      <w:p w:rsidR="00C82CFC" w:rsidRDefault="00C82CFC" w:rsidP="00A43A62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</w:pPr>
                      </w:p>
                    </w:tc>
                  </w:tr>
                  <w:tr w:rsidR="00C17E2A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:rsidR="00C17E2A" w:rsidRDefault="00C17E2A"/>
                    </w:tc>
                  </w:tr>
                </w:tbl>
                <w:p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pPr w:leftFromText="180" w:rightFromText="180" w:vertAnchor="text" w:tblpY="1"/>
        <w:tblOverlap w:val="never"/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53"/>
        <w:gridCol w:w="3531"/>
        <w:gridCol w:w="265"/>
        <w:gridCol w:w="3527"/>
      </w:tblGrid>
      <w:tr w:rsidR="005A4652" w:rsidTr="00BB0673">
        <w:trPr>
          <w:tblHeader/>
        </w:trPr>
        <w:tc>
          <w:tcPr>
            <w:tcW w:w="1049" w:type="pct"/>
            <w:tcBorders>
              <w:bottom w:val="single" w:sz="18" w:space="0" w:color="000000" w:themeColor="text1"/>
            </w:tcBorders>
          </w:tcPr>
          <w:p w:rsidR="00C17E2A" w:rsidRDefault="00C17E2A" w:rsidP="00A10F23">
            <w:pPr>
              <w:pStyle w:val="Heading1"/>
            </w:pPr>
          </w:p>
        </w:tc>
        <w:tc>
          <w:tcPr>
            <w:tcW w:w="81" w:type="pct"/>
          </w:tcPr>
          <w:p w:rsidR="00C17E2A" w:rsidRDefault="00C17E2A" w:rsidP="00A10F23">
            <w:pPr>
              <w:pStyle w:val="Heading1"/>
            </w:pPr>
          </w:p>
        </w:tc>
        <w:tc>
          <w:tcPr>
            <w:tcW w:w="1866" w:type="pct"/>
            <w:tcBorders>
              <w:bottom w:val="single" w:sz="18" w:space="0" w:color="000000" w:themeColor="text1"/>
            </w:tcBorders>
          </w:tcPr>
          <w:p w:rsidR="00C17E2A" w:rsidRDefault="00D27DC3" w:rsidP="00A10F23">
            <w:pPr>
              <w:pStyle w:val="Heading1"/>
            </w:pPr>
            <w:r>
              <w:t>Teacher Guide</w:t>
            </w:r>
          </w:p>
        </w:tc>
        <w:tc>
          <w:tcPr>
            <w:tcW w:w="140" w:type="pct"/>
          </w:tcPr>
          <w:p w:rsidR="00C17E2A" w:rsidRDefault="00C17E2A" w:rsidP="00A10F23">
            <w:pPr>
              <w:pStyle w:val="Heading1"/>
            </w:pPr>
          </w:p>
        </w:tc>
        <w:tc>
          <w:tcPr>
            <w:tcW w:w="1865" w:type="pct"/>
            <w:tcBorders>
              <w:bottom w:val="single" w:sz="18" w:space="0" w:color="000000" w:themeColor="text1"/>
            </w:tcBorders>
          </w:tcPr>
          <w:p w:rsidR="00C17E2A" w:rsidRDefault="00F208E3" w:rsidP="00A10F23">
            <w:pPr>
              <w:pStyle w:val="Heading1"/>
            </w:pPr>
            <w:r>
              <w:t xml:space="preserve">Guided Practice </w:t>
            </w:r>
          </w:p>
        </w:tc>
      </w:tr>
      <w:tr w:rsidR="005A4652" w:rsidTr="00BB0673">
        <w:trPr>
          <w:trHeight w:val="893"/>
        </w:trPr>
        <w:tc>
          <w:tcPr>
            <w:tcW w:w="10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Pr="00F616CA" w:rsidRDefault="00D27DC3" w:rsidP="00A10F2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453D92" w:rsidRDefault="00BC2989" w:rsidP="00BC2989">
            <w:r>
              <w:t>Students will be able to:</w:t>
            </w:r>
          </w:p>
          <w:p w:rsidR="00813C5F" w:rsidRDefault="00BC2989" w:rsidP="00F64140">
            <w:pPr>
              <w:pStyle w:val="ListParagraph"/>
              <w:numPr>
                <w:ilvl w:val="0"/>
                <w:numId w:val="40"/>
              </w:numPr>
              <w:ind w:left="142" w:hanging="142"/>
            </w:pPr>
            <w:r>
              <w:t xml:space="preserve">Give reasons why </w:t>
            </w:r>
            <w:r w:rsidR="00BB0673">
              <w:t>a</w:t>
            </w:r>
            <w:r>
              <w:t>nimals are living things.</w:t>
            </w:r>
          </w:p>
          <w:p w:rsidR="00813C5F" w:rsidRDefault="00961374" w:rsidP="00F64140">
            <w:pPr>
              <w:pStyle w:val="ListParagraph"/>
              <w:numPr>
                <w:ilvl w:val="0"/>
                <w:numId w:val="40"/>
              </w:numPr>
              <w:ind w:left="142" w:hanging="142"/>
            </w:pPr>
            <w:r>
              <w:t xml:space="preserve"> Investigate and understand that animals, including humans, have basic needs and certain distinguishing characteristics.</w:t>
            </w:r>
          </w:p>
          <w:p w:rsidR="00254B1A" w:rsidRDefault="00813C5F" w:rsidP="00BB0673">
            <w:pPr>
              <w:pStyle w:val="ListParagraph"/>
              <w:numPr>
                <w:ilvl w:val="0"/>
                <w:numId w:val="40"/>
              </w:numPr>
              <w:ind w:left="142" w:hanging="142"/>
            </w:pPr>
            <w:r>
              <w:t>U</w:t>
            </w:r>
            <w:r w:rsidR="00254B1A" w:rsidRPr="00813C5F">
              <w:t xml:space="preserve">nderstand that they </w:t>
            </w:r>
            <w:r w:rsidR="00BB0673" w:rsidRPr="00813C5F">
              <w:t>share their</w:t>
            </w:r>
            <w:r w:rsidR="00254B1A" w:rsidRPr="00813C5F">
              <w:t> </w:t>
            </w:r>
            <w:hyperlink r:id="rId13" w:history="1">
              <w:r w:rsidR="00254B1A" w:rsidRPr="00813C5F">
                <w:t>environment</w:t>
              </w:r>
            </w:hyperlink>
            <w:r w:rsidR="00254B1A" w:rsidRPr="00813C5F">
              <w:t> with many other animals and will be able to identify many of them.</w:t>
            </w:r>
          </w:p>
          <w:p w:rsidR="00BB0673" w:rsidRDefault="00BB0673" w:rsidP="00BB0673"/>
          <w:p w:rsidR="00BB0673" w:rsidRPr="00AF47E1" w:rsidRDefault="00BB0673" w:rsidP="00BB0673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:rsidR="00BB0673" w:rsidRPr="006F5B57" w:rsidRDefault="00BB0673" w:rsidP="00BB0673">
            <w:pPr>
              <w:pStyle w:val="ListParagraph"/>
              <w:numPr>
                <w:ilvl w:val="0"/>
                <w:numId w:val="38"/>
              </w:numPr>
              <w:ind w:left="142" w:hanging="142"/>
            </w:pPr>
            <w:r w:rsidRPr="00D464E3">
              <w:t xml:space="preserve">Tell </w:t>
            </w:r>
            <w:r>
              <w:t xml:space="preserve">the </w:t>
            </w:r>
            <w:r w:rsidRPr="00D464E3">
              <w:t>students that you will be listing the characteristics, or qualities,</w:t>
            </w:r>
            <w:r>
              <w:t xml:space="preserve"> of Animals.</w:t>
            </w:r>
          </w:p>
          <w:p w:rsidR="00BB0673" w:rsidRPr="00D464E3" w:rsidRDefault="00BB0673" w:rsidP="00BB0673">
            <w:pPr>
              <w:pStyle w:val="ListParagraph"/>
              <w:numPr>
                <w:ilvl w:val="0"/>
                <w:numId w:val="38"/>
              </w:numPr>
              <w:ind w:left="142" w:hanging="142"/>
            </w:pPr>
            <w:r w:rsidRPr="006F5B57">
              <w:t>Exp</w:t>
            </w:r>
            <w:r>
              <w:t>lain that animals have different</w:t>
            </w:r>
            <w:r w:rsidRPr="006F5B57">
              <w:t xml:space="preserve"> needs for </w:t>
            </w:r>
            <w:r w:rsidRPr="006F5B57">
              <w:lastRenderedPageBreak/>
              <w:t>food, water, shelter and space that make them better adapted to certain habitats over others.</w:t>
            </w:r>
          </w:p>
          <w:p w:rsidR="00BB0673" w:rsidRPr="00813C5F" w:rsidRDefault="00BB0673" w:rsidP="00BB0673"/>
          <w:p w:rsidR="00BC2989" w:rsidRPr="000A37E8" w:rsidRDefault="00BC2989" w:rsidP="00813C5F">
            <w:pPr>
              <w:pStyle w:val="ListParagraph"/>
            </w:pPr>
          </w:p>
        </w:tc>
        <w:tc>
          <w:tcPr>
            <w:tcW w:w="81" w:type="pct"/>
          </w:tcPr>
          <w:p w:rsidR="00C17E2A" w:rsidRDefault="00C17E2A" w:rsidP="00A10F23"/>
        </w:tc>
        <w:tc>
          <w:tcPr>
            <w:tcW w:w="186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F616CA" w:rsidRPr="00F616CA" w:rsidRDefault="00F616CA" w:rsidP="00A10F23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4F6D32">
              <w:rPr>
                <w:b/>
              </w:rPr>
              <w:t xml:space="preserve">15 </w:t>
            </w:r>
            <w:r w:rsidRPr="00F616CA">
              <w:rPr>
                <w:b/>
              </w:rPr>
              <w:t xml:space="preserve">Mins </w:t>
            </w:r>
          </w:p>
          <w:p w:rsidR="00A43A62" w:rsidRDefault="00A43A62" w:rsidP="00A43A62">
            <w:pPr>
              <w:pStyle w:val="ListParagraph"/>
              <w:numPr>
                <w:ilvl w:val="0"/>
                <w:numId w:val="31"/>
              </w:numPr>
              <w:ind w:left="272" w:hanging="272"/>
            </w:pPr>
            <w:r>
              <w:t>P</w:t>
            </w:r>
            <w:r w:rsidRPr="007C0087">
              <w:t>ass around paper bags containing a variety of plastic animals.  </w:t>
            </w:r>
          </w:p>
          <w:p w:rsidR="00A43A62" w:rsidRDefault="00A43A62" w:rsidP="00A43A62">
            <w:pPr>
              <w:pStyle w:val="ListParagraph"/>
              <w:numPr>
                <w:ilvl w:val="0"/>
                <w:numId w:val="31"/>
              </w:numPr>
              <w:ind w:left="272" w:hanging="272"/>
            </w:pPr>
            <w:r w:rsidRPr="007C0087">
              <w:t>Have students take turns to feel in</w:t>
            </w:r>
            <w:r>
              <w:t xml:space="preserve">side the bags without looking. </w:t>
            </w:r>
          </w:p>
          <w:p w:rsidR="00A43A62" w:rsidRDefault="00A43A62" w:rsidP="00A43A62">
            <w:pPr>
              <w:pStyle w:val="ListParagraph"/>
              <w:numPr>
                <w:ilvl w:val="0"/>
                <w:numId w:val="31"/>
              </w:numPr>
              <w:ind w:left="272" w:hanging="272"/>
            </w:pPr>
            <w:r w:rsidRPr="007C0087">
              <w:t>Have them try to identify the animal</w:t>
            </w:r>
            <w:r>
              <w:t xml:space="preserve">s by external characteristics. </w:t>
            </w:r>
          </w:p>
          <w:p w:rsidR="00A43A62" w:rsidRDefault="00A43A62" w:rsidP="00A43A62">
            <w:pPr>
              <w:pStyle w:val="ListParagraph"/>
              <w:numPr>
                <w:ilvl w:val="0"/>
                <w:numId w:val="31"/>
              </w:numPr>
              <w:ind w:left="272" w:hanging="272"/>
            </w:pPr>
            <w:r>
              <w:t>H</w:t>
            </w:r>
            <w:r w:rsidRPr="007C0087">
              <w:t>ave students take th</w:t>
            </w:r>
            <w:r>
              <w:t xml:space="preserve">e animals out of the bags. </w:t>
            </w:r>
          </w:p>
          <w:p w:rsidR="00A43A62" w:rsidRDefault="00A43A62" w:rsidP="00A43A62">
            <w:pPr>
              <w:pStyle w:val="ListParagraph"/>
              <w:numPr>
                <w:ilvl w:val="0"/>
                <w:numId w:val="31"/>
              </w:numPr>
              <w:ind w:left="272" w:hanging="272"/>
            </w:pPr>
            <w:r>
              <w:t>D</w:t>
            </w:r>
            <w:r w:rsidRPr="007C0087">
              <w:t>iscuss the external characteristics of each animal and how they would use those parts.  </w:t>
            </w:r>
          </w:p>
          <w:p w:rsidR="00A43A62" w:rsidRDefault="00A43A62" w:rsidP="00A43A62">
            <w:pPr>
              <w:pStyle w:val="ListParagraph"/>
              <w:numPr>
                <w:ilvl w:val="0"/>
                <w:numId w:val="31"/>
              </w:numPr>
              <w:ind w:left="272" w:hanging="272"/>
            </w:pPr>
            <w:r w:rsidRPr="007C0087">
              <w:t>Also ask them to think about how those characteristics could help the animals survive in different environments.</w:t>
            </w:r>
          </w:p>
          <w:p w:rsidR="004F3995" w:rsidRDefault="004F3995" w:rsidP="004F3995"/>
          <w:p w:rsidR="0095210D" w:rsidRDefault="0095210D" w:rsidP="004F3995"/>
          <w:p w:rsidR="00497594" w:rsidRDefault="000D56BC" w:rsidP="00A10F23">
            <w:pPr>
              <w:rPr>
                <w:b/>
              </w:rPr>
            </w:pPr>
            <w:r>
              <w:rPr>
                <w:b/>
              </w:rPr>
              <w:t>Day3/</w:t>
            </w:r>
            <w:r w:rsidR="00497594">
              <w:rPr>
                <w:b/>
              </w:rPr>
              <w:t>Lesson 3</w:t>
            </w:r>
            <w:r w:rsidR="00497594" w:rsidRPr="00D464E3">
              <w:rPr>
                <w:b/>
              </w:rPr>
              <w:t xml:space="preserve">- 15 mins </w:t>
            </w:r>
          </w:p>
          <w:p w:rsidR="0095210D" w:rsidRPr="00A10F23" w:rsidRDefault="0095210D" w:rsidP="000D56BC">
            <w:pPr>
              <w:pStyle w:val="ListParagraph"/>
              <w:numPr>
                <w:ilvl w:val="0"/>
                <w:numId w:val="37"/>
              </w:numPr>
              <w:ind w:left="272" w:hanging="272"/>
            </w:pPr>
            <w:r>
              <w:t xml:space="preserve">Have each student work </w:t>
            </w:r>
            <w:r w:rsidR="00961374">
              <w:t>with a</w:t>
            </w:r>
            <w:r>
              <w:t xml:space="preserve"> partner.</w:t>
            </w:r>
            <w:r w:rsidRPr="00A10F23">
              <w:rPr>
                <w:rFonts w:ascii="Helvetica" w:hAnsi="Helvetica" w:cs="Helvetica"/>
                <w:color w:val="212529"/>
              </w:rPr>
              <w:t xml:space="preserve"> </w:t>
            </w:r>
          </w:p>
          <w:p w:rsidR="0095210D" w:rsidRDefault="0095210D" w:rsidP="000D56BC">
            <w:pPr>
              <w:pStyle w:val="ListParagraph"/>
              <w:numPr>
                <w:ilvl w:val="0"/>
                <w:numId w:val="37"/>
              </w:numPr>
              <w:ind w:left="272" w:hanging="272"/>
            </w:pPr>
            <w:r w:rsidRPr="00497594">
              <w:t>Distribute white paper and markers or crayons to students.</w:t>
            </w:r>
          </w:p>
          <w:p w:rsidR="0095210D" w:rsidRDefault="0095210D" w:rsidP="000D56BC">
            <w:pPr>
              <w:pStyle w:val="ListParagraph"/>
              <w:numPr>
                <w:ilvl w:val="0"/>
                <w:numId w:val="37"/>
              </w:numPr>
              <w:ind w:left="272" w:hanging="272"/>
            </w:pPr>
            <w:r w:rsidRPr="00497594">
              <w:t xml:space="preserve"> Review the needs of living things.</w:t>
            </w:r>
          </w:p>
          <w:p w:rsidR="0095210D" w:rsidRDefault="0095210D" w:rsidP="000D56BC">
            <w:pPr>
              <w:pStyle w:val="ListParagraph"/>
              <w:numPr>
                <w:ilvl w:val="0"/>
                <w:numId w:val="37"/>
              </w:numPr>
              <w:ind w:left="272" w:hanging="272"/>
            </w:pPr>
            <w:r w:rsidRPr="00497594">
              <w:t xml:space="preserve">Have students draw a picture of a real or imaginary pet. </w:t>
            </w:r>
          </w:p>
          <w:p w:rsidR="0095210D" w:rsidRDefault="0095210D" w:rsidP="000D56BC">
            <w:pPr>
              <w:pStyle w:val="ListParagraph"/>
              <w:numPr>
                <w:ilvl w:val="0"/>
                <w:numId w:val="37"/>
              </w:numPr>
              <w:ind w:left="272" w:hanging="272"/>
            </w:pPr>
            <w:r w:rsidRPr="00497594">
              <w:lastRenderedPageBreak/>
              <w:t>Tell students to show their pet enjoying food, water, air, and shelter -- having all its needs met.</w:t>
            </w:r>
          </w:p>
          <w:p w:rsidR="0095210D" w:rsidRPr="00497594" w:rsidRDefault="0095210D" w:rsidP="000D56BC">
            <w:pPr>
              <w:pStyle w:val="ListParagraph"/>
              <w:numPr>
                <w:ilvl w:val="0"/>
                <w:numId w:val="37"/>
              </w:numPr>
              <w:ind w:left="272" w:hanging="272"/>
            </w:pPr>
            <w:r>
              <w:t xml:space="preserve"> Have them l</w:t>
            </w:r>
            <w:r w:rsidRPr="00497594">
              <w:t>abel the "needs" represented in the drawing.</w:t>
            </w:r>
          </w:p>
          <w:p w:rsidR="0095210D" w:rsidRPr="004F3995" w:rsidRDefault="0095210D" w:rsidP="00A10F23">
            <w:pPr>
              <w:rPr>
                <w:b/>
              </w:rPr>
            </w:pPr>
          </w:p>
        </w:tc>
        <w:tc>
          <w:tcPr>
            <w:tcW w:w="140" w:type="pct"/>
          </w:tcPr>
          <w:p w:rsidR="00C17E2A" w:rsidRDefault="00C17E2A" w:rsidP="00A10F23"/>
        </w:tc>
        <w:tc>
          <w:tcPr>
            <w:tcW w:w="186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F47E1" w:rsidRPr="00D464E3" w:rsidRDefault="009B41E0" w:rsidP="00A10F23">
            <w:pPr>
              <w:rPr>
                <w:b/>
              </w:rPr>
            </w:pPr>
            <w:r>
              <w:rPr>
                <w:b/>
              </w:rPr>
              <w:t>Day2 Lesson 2</w:t>
            </w:r>
            <w:r w:rsidR="00E07205" w:rsidRPr="00D464E3">
              <w:rPr>
                <w:b/>
              </w:rPr>
              <w:t xml:space="preserve">- 15 mins </w:t>
            </w:r>
          </w:p>
          <w:p w:rsidR="00BB0673" w:rsidRDefault="009A474E" w:rsidP="009A474E">
            <w:pPr>
              <w:pStyle w:val="ListParagraph"/>
              <w:numPr>
                <w:ilvl w:val="0"/>
                <w:numId w:val="35"/>
              </w:numPr>
              <w:ind w:left="164" w:hanging="142"/>
            </w:pPr>
            <w:r>
              <w:t xml:space="preserve">Take </w:t>
            </w:r>
            <w:r w:rsidRPr="00A10F23">
              <w:t>a brown bag to</w:t>
            </w:r>
            <w:r>
              <w:t xml:space="preserve"> the</w:t>
            </w:r>
            <w:r w:rsidRPr="00A10F23">
              <w:t xml:space="preserve"> class with pictures of familiar objects in the environment. </w:t>
            </w:r>
          </w:p>
          <w:p w:rsidR="009A474E" w:rsidRDefault="009A474E" w:rsidP="009A474E">
            <w:pPr>
              <w:pStyle w:val="ListParagraph"/>
              <w:numPr>
                <w:ilvl w:val="0"/>
                <w:numId w:val="35"/>
              </w:numPr>
              <w:ind w:left="164" w:hanging="142"/>
            </w:pPr>
            <w:r w:rsidRPr="00A10F23">
              <w:t xml:space="preserve">Examples include pictures of a baby animal, rabbit, tree, wind, sun and rocks. </w:t>
            </w:r>
          </w:p>
          <w:p w:rsidR="009A474E" w:rsidRDefault="009A474E" w:rsidP="009A474E">
            <w:pPr>
              <w:pStyle w:val="ListParagraph"/>
              <w:numPr>
                <w:ilvl w:val="0"/>
                <w:numId w:val="35"/>
              </w:numPr>
              <w:ind w:left="164" w:hanging="142"/>
            </w:pPr>
            <w:r w:rsidRPr="00A10F23">
              <w:t>Give each student a picture they must keep secret until it’s their turn to a</w:t>
            </w:r>
            <w:r>
              <w:t>ct it out in front of the class.</w:t>
            </w:r>
          </w:p>
          <w:p w:rsidR="009A474E" w:rsidRDefault="009A474E" w:rsidP="009A474E">
            <w:pPr>
              <w:pStyle w:val="ListParagraph"/>
              <w:numPr>
                <w:ilvl w:val="0"/>
                <w:numId w:val="35"/>
              </w:numPr>
              <w:ind w:left="164" w:hanging="142"/>
            </w:pPr>
            <w:r>
              <w:t>Have them pretend</w:t>
            </w:r>
            <w:r w:rsidRPr="00A10F23">
              <w:t xml:space="preserve"> to be the object in the picture. </w:t>
            </w:r>
          </w:p>
          <w:p w:rsidR="00BB0673" w:rsidRDefault="009A474E" w:rsidP="009A474E">
            <w:pPr>
              <w:pStyle w:val="ListParagraph"/>
              <w:numPr>
                <w:ilvl w:val="0"/>
                <w:numId w:val="35"/>
              </w:numPr>
              <w:ind w:left="164" w:hanging="142"/>
            </w:pPr>
            <w:r w:rsidRPr="00A10F23">
              <w:t xml:space="preserve">Students will ask questions to guess their peer’s </w:t>
            </w:r>
            <w:r>
              <w:t xml:space="preserve">identity. </w:t>
            </w:r>
          </w:p>
          <w:p w:rsidR="00497594" w:rsidRDefault="009A474E" w:rsidP="009A474E">
            <w:pPr>
              <w:pStyle w:val="ListParagraph"/>
              <w:numPr>
                <w:ilvl w:val="0"/>
                <w:numId w:val="35"/>
              </w:numPr>
              <w:ind w:left="164" w:hanging="142"/>
            </w:pPr>
            <w:r>
              <w:t>For instance, students</w:t>
            </w:r>
            <w:r w:rsidRPr="00A10F23">
              <w:t xml:space="preserve"> might ask, “Do you grow? Eat? Need air? Drink water? Have babies?”</w:t>
            </w:r>
          </w:p>
          <w:p w:rsidR="004F3995" w:rsidRDefault="004F3995" w:rsidP="00A10F23"/>
          <w:p w:rsidR="00BC2989" w:rsidRDefault="00BC2989" w:rsidP="00A10F23"/>
          <w:p w:rsidR="00497594" w:rsidRPr="00D464E3" w:rsidRDefault="00497594" w:rsidP="00A10F23">
            <w:pPr>
              <w:rPr>
                <w:b/>
              </w:rPr>
            </w:pPr>
            <w:r>
              <w:rPr>
                <w:b/>
              </w:rPr>
              <w:t xml:space="preserve">Day4 </w:t>
            </w:r>
            <w:r w:rsidR="000D56BC">
              <w:rPr>
                <w:b/>
              </w:rPr>
              <w:t>/</w:t>
            </w:r>
            <w:r>
              <w:rPr>
                <w:b/>
              </w:rPr>
              <w:t>Lesson 4</w:t>
            </w:r>
            <w:r w:rsidRPr="00D464E3">
              <w:rPr>
                <w:b/>
              </w:rPr>
              <w:t xml:space="preserve">- 15 mins </w:t>
            </w:r>
          </w:p>
          <w:p w:rsidR="0026572F" w:rsidRDefault="008E517C" w:rsidP="0026572F">
            <w:pPr>
              <w:pStyle w:val="ListParagraph"/>
              <w:numPr>
                <w:ilvl w:val="0"/>
                <w:numId w:val="43"/>
              </w:numPr>
              <w:ind w:left="164" w:hanging="164"/>
            </w:pPr>
            <w:r>
              <w:t xml:space="preserve">Have each </w:t>
            </w:r>
            <w:r w:rsidR="000D56BC">
              <w:t>student</w:t>
            </w:r>
            <w:r>
              <w:t xml:space="preserve"> draw</w:t>
            </w:r>
            <w:r w:rsidR="00497594" w:rsidRPr="00A10F23">
              <w:t xml:space="preserve"> and color their</w:t>
            </w:r>
            <w:r>
              <w:t xml:space="preserve"> </w:t>
            </w:r>
            <w:r w:rsidR="000D56BC">
              <w:t>favorite</w:t>
            </w:r>
            <w:r w:rsidR="00497594" w:rsidRPr="00A10F23">
              <w:t xml:space="preserve"> animal.</w:t>
            </w:r>
          </w:p>
          <w:p w:rsidR="0026572F" w:rsidRDefault="00497594" w:rsidP="0026572F">
            <w:pPr>
              <w:pStyle w:val="ListParagraph"/>
              <w:numPr>
                <w:ilvl w:val="0"/>
                <w:numId w:val="43"/>
              </w:numPr>
              <w:ind w:left="164" w:hanging="164"/>
            </w:pPr>
            <w:r w:rsidRPr="00A10F23">
              <w:t xml:space="preserve"> After the animal is ready, have students write about their animal</w:t>
            </w:r>
            <w:r w:rsidR="00F64140">
              <w:t>s</w:t>
            </w:r>
            <w:r w:rsidRPr="00A10F23">
              <w:t xml:space="preserve">, telling all the characteristics of their animal; what it eats, where it lives, how it was born, who its </w:t>
            </w:r>
            <w:r w:rsidRPr="00A10F23">
              <w:lastRenderedPageBreak/>
              <w:t>enemies are, etc.</w:t>
            </w:r>
          </w:p>
          <w:p w:rsidR="0026572F" w:rsidRDefault="00497594" w:rsidP="0026572F">
            <w:pPr>
              <w:pStyle w:val="ListParagraph"/>
              <w:numPr>
                <w:ilvl w:val="0"/>
                <w:numId w:val="43"/>
              </w:numPr>
              <w:ind w:left="164" w:hanging="164"/>
            </w:pPr>
            <w:r w:rsidRPr="00A10F23">
              <w:t>They need to be specific and record as many characteristics as they can.</w:t>
            </w:r>
          </w:p>
          <w:p w:rsidR="0026572F" w:rsidRDefault="00F64140" w:rsidP="0026572F">
            <w:pPr>
              <w:pStyle w:val="ListParagraph"/>
              <w:numPr>
                <w:ilvl w:val="0"/>
                <w:numId w:val="43"/>
              </w:numPr>
              <w:ind w:left="164" w:hanging="164"/>
            </w:pPr>
            <w:r>
              <w:t>Tell them</w:t>
            </w:r>
            <w:r w:rsidR="00497594" w:rsidRPr="00A10F23">
              <w:t xml:space="preserve"> It is their animal and they get to create its characteristics.</w:t>
            </w:r>
          </w:p>
          <w:p w:rsidR="00F64140" w:rsidRDefault="00F64140" w:rsidP="0026572F">
            <w:pPr>
              <w:pStyle w:val="ListParagraph"/>
              <w:numPr>
                <w:ilvl w:val="0"/>
                <w:numId w:val="43"/>
              </w:numPr>
              <w:ind w:left="164" w:hanging="164"/>
            </w:pPr>
            <w:r>
              <w:t>Have a class discussion about the animals</w:t>
            </w:r>
          </w:p>
          <w:p w:rsidR="00B262A1" w:rsidRPr="00171443" w:rsidRDefault="00B262A1" w:rsidP="00A10F23"/>
        </w:tc>
      </w:tr>
      <w:tr w:rsidR="005A4652" w:rsidTr="00BB0673">
        <w:trPr>
          <w:trHeight w:val="893"/>
        </w:trPr>
        <w:tc>
          <w:tcPr>
            <w:tcW w:w="10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5017" w:rsidRDefault="00BD5017" w:rsidP="00A10F23">
            <w:pPr>
              <w:pStyle w:val="Heading2"/>
            </w:pPr>
          </w:p>
          <w:p w:rsidR="00AF47E1" w:rsidRPr="00AF47E1" w:rsidRDefault="00AF47E1" w:rsidP="00BB0673">
            <w:pPr>
              <w:pStyle w:val="ListParagraph"/>
              <w:ind w:left="142"/>
            </w:pPr>
          </w:p>
        </w:tc>
        <w:tc>
          <w:tcPr>
            <w:tcW w:w="81" w:type="pct"/>
          </w:tcPr>
          <w:p w:rsidR="00C17E2A" w:rsidRDefault="00C17E2A" w:rsidP="00A10F23"/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17B53" w:rsidRDefault="00417B53" w:rsidP="00F64140">
            <w:pPr>
              <w:pStyle w:val="ListParagraph"/>
            </w:pPr>
          </w:p>
        </w:tc>
        <w:tc>
          <w:tcPr>
            <w:tcW w:w="140" w:type="pct"/>
          </w:tcPr>
          <w:p w:rsidR="00C17E2A" w:rsidRDefault="00C17E2A" w:rsidP="00A10F23"/>
        </w:tc>
        <w:tc>
          <w:tcPr>
            <w:tcW w:w="186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262A1" w:rsidRDefault="00B262A1" w:rsidP="00A10F23">
            <w:pPr>
              <w:pStyle w:val="ListParagraph"/>
              <w:ind w:left="183"/>
            </w:pPr>
          </w:p>
          <w:p w:rsidR="00497594" w:rsidRDefault="00497594" w:rsidP="00A10F23">
            <w:pPr>
              <w:pStyle w:val="ListParagraph"/>
              <w:ind w:left="183"/>
            </w:pPr>
          </w:p>
          <w:p w:rsidR="00497594" w:rsidRDefault="00497594" w:rsidP="00A10F23">
            <w:pPr>
              <w:pStyle w:val="ListParagraph"/>
              <w:ind w:left="183"/>
            </w:pPr>
          </w:p>
          <w:p w:rsidR="00497594" w:rsidRDefault="00497594" w:rsidP="00F64140">
            <w:pPr>
              <w:pStyle w:val="ListParagraph"/>
            </w:pPr>
          </w:p>
        </w:tc>
      </w:tr>
      <w:tr w:rsidR="005A4652" w:rsidTr="00BB0673">
        <w:trPr>
          <w:trHeight w:val="893"/>
        </w:trPr>
        <w:tc>
          <w:tcPr>
            <w:tcW w:w="10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F4D29" w:rsidRPr="001F4D29" w:rsidRDefault="001F4D29" w:rsidP="00A10F23">
            <w:pPr>
              <w:pStyle w:val="ListParagraph"/>
              <w:ind w:left="142"/>
            </w:pPr>
          </w:p>
        </w:tc>
        <w:tc>
          <w:tcPr>
            <w:tcW w:w="81" w:type="pct"/>
          </w:tcPr>
          <w:p w:rsidR="00C17E2A" w:rsidRDefault="00C17E2A" w:rsidP="00A10F23"/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2F4915" w:rsidRPr="002F4915" w:rsidRDefault="002F4915" w:rsidP="00A10F23">
            <w:pPr>
              <w:rPr>
                <w:b/>
              </w:rPr>
            </w:pPr>
          </w:p>
        </w:tc>
        <w:tc>
          <w:tcPr>
            <w:tcW w:w="140" w:type="pct"/>
          </w:tcPr>
          <w:p w:rsidR="00C17E2A" w:rsidRDefault="00C17E2A" w:rsidP="00A10F23"/>
        </w:tc>
        <w:tc>
          <w:tcPr>
            <w:tcW w:w="186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 w:rsidP="00A10F23"/>
        </w:tc>
      </w:tr>
      <w:tr w:rsidR="005A4652" w:rsidTr="00BB0673">
        <w:trPr>
          <w:trHeight w:val="893"/>
        </w:trPr>
        <w:tc>
          <w:tcPr>
            <w:tcW w:w="10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F208E3" w:rsidRDefault="003B1470" w:rsidP="00A10F23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:rsidR="009A34DC" w:rsidRPr="009A34DC" w:rsidRDefault="009A34DC" w:rsidP="008912E0">
            <w:pPr>
              <w:pStyle w:val="ListParagraph"/>
              <w:numPr>
                <w:ilvl w:val="0"/>
                <w:numId w:val="39"/>
              </w:numPr>
              <w:ind w:left="142" w:hanging="142"/>
            </w:pPr>
            <w:r w:rsidRPr="009A34DC">
              <w:t xml:space="preserve">Collect the students' completed </w:t>
            </w:r>
            <w:r w:rsidR="00BB0673" w:rsidRPr="009A34DC">
              <w:t>work and</w:t>
            </w:r>
            <w:r w:rsidRPr="009A34DC">
              <w:t xml:space="preserve"> give feedback to each student.</w:t>
            </w:r>
          </w:p>
          <w:p w:rsidR="00C17E2A" w:rsidRPr="00F208E3" w:rsidRDefault="00C17E2A" w:rsidP="00A10F23">
            <w:pPr>
              <w:pStyle w:val="ListParagraph"/>
              <w:ind w:left="142"/>
            </w:pPr>
          </w:p>
        </w:tc>
        <w:tc>
          <w:tcPr>
            <w:tcW w:w="81" w:type="pct"/>
          </w:tcPr>
          <w:p w:rsidR="00C17E2A" w:rsidRDefault="00C17E2A" w:rsidP="00A10F23">
            <w:pPr>
              <w:pStyle w:val="Heading2"/>
            </w:pPr>
          </w:p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287F69" w:rsidP="00A10F23">
            <w:pPr>
              <w:pStyle w:val="Heading2"/>
            </w:pPr>
            <w:r w:rsidRPr="00287F69">
              <w:t>Assessment Activity</w:t>
            </w:r>
          </w:p>
          <w:p w:rsidR="00CB08CC" w:rsidRPr="00287F69" w:rsidRDefault="00CB08CC" w:rsidP="00BB0673">
            <w:pPr>
              <w:pStyle w:val="ListParagraph"/>
              <w:ind w:left="128"/>
            </w:pPr>
            <w:bookmarkStart w:id="0" w:name="_GoBack"/>
            <w:bookmarkEnd w:id="0"/>
          </w:p>
        </w:tc>
        <w:tc>
          <w:tcPr>
            <w:tcW w:w="140" w:type="pct"/>
          </w:tcPr>
          <w:p w:rsidR="00C17E2A" w:rsidRDefault="00C17E2A" w:rsidP="00A10F23"/>
        </w:tc>
        <w:tc>
          <w:tcPr>
            <w:tcW w:w="186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 w:rsidP="00A10F23"/>
        </w:tc>
      </w:tr>
      <w:tr w:rsidR="005A4652" w:rsidTr="00BB0673">
        <w:trPr>
          <w:trHeight w:val="893"/>
        </w:trPr>
        <w:tc>
          <w:tcPr>
            <w:tcW w:w="10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D27DC3" w:rsidP="00A10F23">
            <w:pPr>
              <w:pStyle w:val="Heading2"/>
            </w:pPr>
            <w:r>
              <w:t>Summary</w:t>
            </w:r>
          </w:p>
        </w:tc>
        <w:tc>
          <w:tcPr>
            <w:tcW w:w="81" w:type="pct"/>
          </w:tcPr>
          <w:p w:rsidR="00C17E2A" w:rsidRDefault="00C17E2A" w:rsidP="00A10F23"/>
        </w:tc>
        <w:tc>
          <w:tcPr>
            <w:tcW w:w="186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 w:rsidP="00A10F23"/>
        </w:tc>
        <w:tc>
          <w:tcPr>
            <w:tcW w:w="140" w:type="pct"/>
          </w:tcPr>
          <w:p w:rsidR="00C17E2A" w:rsidRDefault="00C17E2A" w:rsidP="00A10F23"/>
        </w:tc>
        <w:tc>
          <w:tcPr>
            <w:tcW w:w="186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 w:rsidP="00A10F23"/>
        </w:tc>
      </w:tr>
    </w:tbl>
    <w:p w:rsidR="00C17E2A" w:rsidRDefault="00A10F23">
      <w:r>
        <w:br w:type="textWrapping" w:clear="all"/>
      </w:r>
    </w:p>
    <w:sectPr w:rsidR="00C17E2A" w:rsidSect="00327113">
      <w:footerReference w:type="default" r:id="rId14"/>
      <w:headerReference w:type="first" r:id="rId15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968" w:rsidRDefault="00BF4968">
      <w:pPr>
        <w:spacing w:before="0" w:after="0" w:line="240" w:lineRule="auto"/>
      </w:pPr>
      <w:r>
        <w:separator/>
      </w:r>
    </w:p>
  </w:endnote>
  <w:endnote w:type="continuationSeparator" w:id="0">
    <w:p w:rsidR="00BF4968" w:rsidRDefault="00BF49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E2A" w:rsidRDefault="00EE4189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8912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968" w:rsidRDefault="00BF4968">
      <w:pPr>
        <w:spacing w:before="0" w:after="0" w:line="240" w:lineRule="auto"/>
      </w:pPr>
      <w:r>
        <w:separator/>
      </w:r>
    </w:p>
  </w:footnote>
  <w:footnote w:type="continuationSeparator" w:id="0">
    <w:p w:rsidR="00BF4968" w:rsidRDefault="00BF496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094" w:rsidRDefault="00B6651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60732"/>
    <w:multiLevelType w:val="hybridMultilevel"/>
    <w:tmpl w:val="533CAC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2F27484"/>
    <w:multiLevelType w:val="multilevel"/>
    <w:tmpl w:val="69127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7" w15:restartNumberingAfterBreak="0">
    <w:nsid w:val="1C8D0697"/>
    <w:multiLevelType w:val="multilevel"/>
    <w:tmpl w:val="1278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47C7E"/>
    <w:multiLevelType w:val="hybridMultilevel"/>
    <w:tmpl w:val="A32C53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01C7D"/>
    <w:multiLevelType w:val="hybridMultilevel"/>
    <w:tmpl w:val="B8E268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6263E"/>
    <w:multiLevelType w:val="multilevel"/>
    <w:tmpl w:val="883A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37D2B"/>
    <w:multiLevelType w:val="hybridMultilevel"/>
    <w:tmpl w:val="44CA8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E63C3"/>
    <w:multiLevelType w:val="multilevel"/>
    <w:tmpl w:val="0914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60868"/>
    <w:multiLevelType w:val="hybridMultilevel"/>
    <w:tmpl w:val="4D4A7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7" w15:restartNumberingAfterBreak="0">
    <w:nsid w:val="46E20F58"/>
    <w:multiLevelType w:val="hybridMultilevel"/>
    <w:tmpl w:val="C580646A"/>
    <w:lvl w:ilvl="0" w:tplc="0809000F">
      <w:start w:val="1"/>
      <w:numFmt w:val="decimal"/>
      <w:lvlText w:val="%1."/>
      <w:lvlJc w:val="left"/>
      <w:pPr>
        <w:ind w:left="1470" w:hanging="360"/>
      </w:p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</w:lvl>
    <w:lvl w:ilvl="3" w:tplc="0809000F" w:tentative="1">
      <w:start w:val="1"/>
      <w:numFmt w:val="decimal"/>
      <w:lvlText w:val="%4."/>
      <w:lvlJc w:val="left"/>
      <w:pPr>
        <w:ind w:left="3630" w:hanging="360"/>
      </w:p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</w:lvl>
    <w:lvl w:ilvl="6" w:tplc="0809000F" w:tentative="1">
      <w:start w:val="1"/>
      <w:numFmt w:val="decimal"/>
      <w:lvlText w:val="%7."/>
      <w:lvlJc w:val="left"/>
      <w:pPr>
        <w:ind w:left="5790" w:hanging="360"/>
      </w:p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8" w15:restartNumberingAfterBreak="0">
    <w:nsid w:val="48175503"/>
    <w:multiLevelType w:val="hybridMultilevel"/>
    <w:tmpl w:val="B8E268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0" w15:restartNumberingAfterBreak="0">
    <w:nsid w:val="504A65AA"/>
    <w:multiLevelType w:val="hybridMultilevel"/>
    <w:tmpl w:val="FC24B91E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13EB5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E635EC"/>
    <w:multiLevelType w:val="hybridMultilevel"/>
    <w:tmpl w:val="A69AF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035AF6"/>
    <w:multiLevelType w:val="hybridMultilevel"/>
    <w:tmpl w:val="DF208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EB428D"/>
    <w:multiLevelType w:val="hybridMultilevel"/>
    <w:tmpl w:val="98FC73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4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3914B0"/>
    <w:multiLevelType w:val="hybridMultilevel"/>
    <w:tmpl w:val="A69AF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937ABF"/>
    <w:multiLevelType w:val="hybridMultilevel"/>
    <w:tmpl w:val="A32C53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EC4CAD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2"/>
  </w:num>
  <w:num w:numId="7">
    <w:abstractNumId w:val="26"/>
  </w:num>
  <w:num w:numId="8">
    <w:abstractNumId w:val="1"/>
  </w:num>
  <w:num w:numId="9">
    <w:abstractNumId w:val="10"/>
  </w:num>
  <w:num w:numId="10">
    <w:abstractNumId w:val="21"/>
  </w:num>
  <w:num w:numId="11">
    <w:abstractNumId w:val="25"/>
  </w:num>
  <w:num w:numId="12">
    <w:abstractNumId w:val="34"/>
  </w:num>
  <w:num w:numId="13">
    <w:abstractNumId w:val="5"/>
  </w:num>
  <w:num w:numId="14">
    <w:abstractNumId w:val="30"/>
  </w:num>
  <w:num w:numId="15">
    <w:abstractNumId w:val="3"/>
  </w:num>
  <w:num w:numId="16">
    <w:abstractNumId w:val="0"/>
  </w:num>
  <w:num w:numId="17">
    <w:abstractNumId w:val="16"/>
  </w:num>
  <w:num w:numId="18">
    <w:abstractNumId w:val="31"/>
  </w:num>
  <w:num w:numId="19">
    <w:abstractNumId w:val="27"/>
  </w:num>
  <w:num w:numId="20">
    <w:abstractNumId w:val="23"/>
  </w:num>
  <w:num w:numId="21">
    <w:abstractNumId w:val="33"/>
  </w:num>
  <w:num w:numId="22">
    <w:abstractNumId w:val="19"/>
  </w:num>
  <w:num w:numId="23">
    <w:abstractNumId w:val="6"/>
  </w:num>
  <w:num w:numId="24">
    <w:abstractNumId w:val="28"/>
  </w:num>
  <w:num w:numId="25">
    <w:abstractNumId w:val="24"/>
  </w:num>
  <w:num w:numId="26">
    <w:abstractNumId w:val="14"/>
  </w:num>
  <w:num w:numId="27">
    <w:abstractNumId w:val="8"/>
  </w:num>
  <w:num w:numId="28">
    <w:abstractNumId w:val="22"/>
  </w:num>
  <w:num w:numId="29">
    <w:abstractNumId w:val="37"/>
  </w:num>
  <w:num w:numId="30">
    <w:abstractNumId w:val="12"/>
  </w:num>
  <w:num w:numId="31">
    <w:abstractNumId w:val="35"/>
  </w:num>
  <w:num w:numId="32">
    <w:abstractNumId w:val="11"/>
  </w:num>
  <w:num w:numId="33">
    <w:abstractNumId w:val="13"/>
  </w:num>
  <w:num w:numId="34">
    <w:abstractNumId w:val="4"/>
  </w:num>
  <w:num w:numId="35">
    <w:abstractNumId w:val="36"/>
  </w:num>
  <w:num w:numId="36">
    <w:abstractNumId w:val="20"/>
  </w:num>
  <w:num w:numId="37">
    <w:abstractNumId w:val="18"/>
  </w:num>
  <w:num w:numId="38">
    <w:abstractNumId w:val="29"/>
  </w:num>
  <w:num w:numId="39">
    <w:abstractNumId w:val="9"/>
  </w:num>
  <w:num w:numId="40">
    <w:abstractNumId w:val="2"/>
  </w:num>
  <w:num w:numId="41">
    <w:abstractNumId w:val="7"/>
  </w:num>
  <w:num w:numId="42">
    <w:abstractNumId w:val="17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C0"/>
    <w:rsid w:val="0004502C"/>
    <w:rsid w:val="000904AA"/>
    <w:rsid w:val="000A37E8"/>
    <w:rsid w:val="000B72D9"/>
    <w:rsid w:val="000C562D"/>
    <w:rsid w:val="000D56BC"/>
    <w:rsid w:val="00124E2A"/>
    <w:rsid w:val="00130AAD"/>
    <w:rsid w:val="001432FD"/>
    <w:rsid w:val="00163CA6"/>
    <w:rsid w:val="00171443"/>
    <w:rsid w:val="0017273B"/>
    <w:rsid w:val="0017631E"/>
    <w:rsid w:val="00196867"/>
    <w:rsid w:val="001B5D91"/>
    <w:rsid w:val="001D3BC8"/>
    <w:rsid w:val="001E6B90"/>
    <w:rsid w:val="001F4D29"/>
    <w:rsid w:val="00222CEA"/>
    <w:rsid w:val="00227208"/>
    <w:rsid w:val="00254B1A"/>
    <w:rsid w:val="0026572F"/>
    <w:rsid w:val="0026795F"/>
    <w:rsid w:val="00287F69"/>
    <w:rsid w:val="002A72AE"/>
    <w:rsid w:val="002B733A"/>
    <w:rsid w:val="002F4915"/>
    <w:rsid w:val="00304069"/>
    <w:rsid w:val="00327113"/>
    <w:rsid w:val="003468F5"/>
    <w:rsid w:val="00396443"/>
    <w:rsid w:val="003B1470"/>
    <w:rsid w:val="003D30E4"/>
    <w:rsid w:val="0040481C"/>
    <w:rsid w:val="00417B53"/>
    <w:rsid w:val="004343E9"/>
    <w:rsid w:val="00440F3D"/>
    <w:rsid w:val="00453D92"/>
    <w:rsid w:val="0047532F"/>
    <w:rsid w:val="00497594"/>
    <w:rsid w:val="004B20E0"/>
    <w:rsid w:val="004D089D"/>
    <w:rsid w:val="004E29C7"/>
    <w:rsid w:val="004F3995"/>
    <w:rsid w:val="004F6D32"/>
    <w:rsid w:val="00520DAF"/>
    <w:rsid w:val="00545106"/>
    <w:rsid w:val="0056788D"/>
    <w:rsid w:val="005A4652"/>
    <w:rsid w:val="005B22DA"/>
    <w:rsid w:val="005B7D58"/>
    <w:rsid w:val="005C2512"/>
    <w:rsid w:val="00603309"/>
    <w:rsid w:val="006326A0"/>
    <w:rsid w:val="006A5952"/>
    <w:rsid w:val="006F0813"/>
    <w:rsid w:val="006F5B57"/>
    <w:rsid w:val="006F7E46"/>
    <w:rsid w:val="0076583E"/>
    <w:rsid w:val="00773C70"/>
    <w:rsid w:val="0078309D"/>
    <w:rsid w:val="007B4403"/>
    <w:rsid w:val="007C0087"/>
    <w:rsid w:val="007F65A3"/>
    <w:rsid w:val="00806391"/>
    <w:rsid w:val="00807AE6"/>
    <w:rsid w:val="00811AB9"/>
    <w:rsid w:val="00813C5F"/>
    <w:rsid w:val="00847934"/>
    <w:rsid w:val="008912E0"/>
    <w:rsid w:val="008E517C"/>
    <w:rsid w:val="008F771F"/>
    <w:rsid w:val="00910100"/>
    <w:rsid w:val="009227FD"/>
    <w:rsid w:val="009378FA"/>
    <w:rsid w:val="0095210D"/>
    <w:rsid w:val="00956DE4"/>
    <w:rsid w:val="00961374"/>
    <w:rsid w:val="00966C71"/>
    <w:rsid w:val="0098460F"/>
    <w:rsid w:val="009A34DC"/>
    <w:rsid w:val="009A474E"/>
    <w:rsid w:val="009B41E0"/>
    <w:rsid w:val="009D155F"/>
    <w:rsid w:val="009E08FF"/>
    <w:rsid w:val="00A0116B"/>
    <w:rsid w:val="00A10F23"/>
    <w:rsid w:val="00A1735C"/>
    <w:rsid w:val="00A25094"/>
    <w:rsid w:val="00A43A62"/>
    <w:rsid w:val="00A77EEB"/>
    <w:rsid w:val="00AD171D"/>
    <w:rsid w:val="00AD6AD0"/>
    <w:rsid w:val="00AF47E1"/>
    <w:rsid w:val="00B046C1"/>
    <w:rsid w:val="00B262A1"/>
    <w:rsid w:val="00B66511"/>
    <w:rsid w:val="00B87608"/>
    <w:rsid w:val="00BB0673"/>
    <w:rsid w:val="00BB359B"/>
    <w:rsid w:val="00BC2989"/>
    <w:rsid w:val="00BC356C"/>
    <w:rsid w:val="00BD430C"/>
    <w:rsid w:val="00BD5017"/>
    <w:rsid w:val="00BF1D3C"/>
    <w:rsid w:val="00BF20DC"/>
    <w:rsid w:val="00BF4968"/>
    <w:rsid w:val="00C17E2A"/>
    <w:rsid w:val="00C82CFC"/>
    <w:rsid w:val="00CB08CC"/>
    <w:rsid w:val="00CB2D0F"/>
    <w:rsid w:val="00D27DC3"/>
    <w:rsid w:val="00D3577C"/>
    <w:rsid w:val="00D4297E"/>
    <w:rsid w:val="00D43AC0"/>
    <w:rsid w:val="00D464E3"/>
    <w:rsid w:val="00D8019B"/>
    <w:rsid w:val="00DC17D5"/>
    <w:rsid w:val="00DD3412"/>
    <w:rsid w:val="00E05C0D"/>
    <w:rsid w:val="00E07205"/>
    <w:rsid w:val="00E2212B"/>
    <w:rsid w:val="00E601B6"/>
    <w:rsid w:val="00ED219F"/>
    <w:rsid w:val="00ED512F"/>
    <w:rsid w:val="00EE4189"/>
    <w:rsid w:val="00F1179F"/>
    <w:rsid w:val="00F208E3"/>
    <w:rsid w:val="00F235D6"/>
    <w:rsid w:val="00F616CA"/>
    <w:rsid w:val="00F64140"/>
    <w:rsid w:val="00F66CE1"/>
    <w:rsid w:val="00FB61C0"/>
    <w:rsid w:val="00FC4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F61B9"/>
  <w15:docId w15:val="{A8000EA4-2928-4B9A-85E1-3801EA9A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113"/>
  </w:style>
  <w:style w:type="paragraph" w:styleId="Heading1">
    <w:name w:val="heading 1"/>
    <w:basedOn w:val="Normal"/>
    <w:next w:val="Normal"/>
    <w:link w:val="Heading1Char"/>
    <w:uiPriority w:val="9"/>
    <w:qFormat/>
    <w:rsid w:val="00327113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113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327113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327113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327113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32711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27113"/>
    <w:rPr>
      <w:color w:val="808080"/>
    </w:rPr>
  </w:style>
  <w:style w:type="table" w:customStyle="1" w:styleId="LessonPlan">
    <w:name w:val="Lesson Plan"/>
    <w:basedOn w:val="TableNormal"/>
    <w:uiPriority w:val="99"/>
    <w:rsid w:val="00327113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327113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27113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327113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7113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113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327113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327113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AA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AA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4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D464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oedonline.org/lessons-and-more/teacher-guides/living-things-and-their-needs/" TargetMode="External"/><Relationship Id="rId13" Type="http://schemas.openxmlformats.org/officeDocument/2006/relationships/hyperlink" Target="http://mpalalive.org/classroom/glossar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rayola.com/lesson-plans/animal-adults--babies-lesson-plan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iencenetlinks.com/lessons/classification-2-a-touch-of-clas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pdesas.org/module/content/resources/27848/view.ash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y.com/academy/lesson/wild-animals-lesson-plan-for-elementary-school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C1"/>
    <w:rsid w:val="00071DA5"/>
    <w:rsid w:val="000E3902"/>
    <w:rsid w:val="004A008E"/>
    <w:rsid w:val="00713551"/>
    <w:rsid w:val="007E1884"/>
    <w:rsid w:val="00805105"/>
    <w:rsid w:val="00816166"/>
    <w:rsid w:val="00836926"/>
    <w:rsid w:val="00986027"/>
    <w:rsid w:val="009F2676"/>
    <w:rsid w:val="00AB2F7D"/>
    <w:rsid w:val="00AB37F5"/>
    <w:rsid w:val="00C93D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1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7E1884"/>
  </w:style>
  <w:style w:type="paragraph" w:customStyle="1" w:styleId="57D0253E54FA4684857C7E53F49E1A5B">
    <w:name w:val="57D0253E54FA4684857C7E53F49E1A5B"/>
    <w:rsid w:val="007E1884"/>
  </w:style>
  <w:style w:type="paragraph" w:customStyle="1" w:styleId="7AE7DFE8D63F4AC0A9D67267C3699CCC">
    <w:name w:val="7AE7DFE8D63F4AC0A9D67267C3699CCC"/>
    <w:rsid w:val="007E1884"/>
  </w:style>
  <w:style w:type="paragraph" w:customStyle="1" w:styleId="1C876A8B6575410E8AA7530875A6B7F4">
    <w:name w:val="1C876A8B6575410E8AA7530875A6B7F4"/>
    <w:rsid w:val="007E1884"/>
  </w:style>
  <w:style w:type="paragraph" w:customStyle="1" w:styleId="A392ED6794CC47DFA557364CD4043756">
    <w:name w:val="A392ED6794CC47DFA557364CD4043756"/>
    <w:rsid w:val="007E18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2</cp:revision>
  <dcterms:created xsi:type="dcterms:W3CDTF">2018-11-20T09:10:00Z</dcterms:created>
  <dcterms:modified xsi:type="dcterms:W3CDTF">2018-11-20T09:10:00Z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