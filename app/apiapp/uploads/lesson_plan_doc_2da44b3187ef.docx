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735806EE" w:rsidR="00C17E2A" w:rsidRPr="006001DB" w:rsidRDefault="00E544BD">
            <w:pPr>
              <w:pStyle w:val="Title"/>
              <w:rPr>
                <w:sz w:val="48"/>
                <w:szCs w:val="48"/>
              </w:rPr>
            </w:pPr>
            <w:bookmarkStart w:id="0" w:name="_GoBack" w:colFirst="1" w:colLast="1"/>
            <w:r>
              <w:rPr>
                <w:sz w:val="48"/>
                <w:szCs w:val="48"/>
              </w:rPr>
              <w:t xml:space="preserve">money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08-06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27D90FB3" w:rsidR="00C17E2A" w:rsidRDefault="00FB3BCB">
                <w:pPr>
                  <w:pStyle w:val="Date"/>
                </w:pPr>
                <w:r>
                  <w:t>8.6.2018</w:t>
                </w:r>
              </w:p>
            </w:tc>
          </w:sdtContent>
        </w:sdt>
      </w:tr>
      <w:bookmarkEnd w:id="0"/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6E36BEA7" w:rsidR="00C17E2A" w:rsidRDefault="000A37E8">
                  <w:r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02174BCF" w14:textId="77777777" w:rsidR="00130C55" w:rsidRDefault="00C30B60" w:rsidP="008A20A8">
            <w:pPr>
              <w:pStyle w:val="ListParagraph"/>
              <w:numPr>
                <w:ilvl w:val="0"/>
                <w:numId w:val="5"/>
              </w:numPr>
              <w:ind w:left="320" w:hanging="142"/>
            </w:pPr>
            <w:r>
              <w:t>Uses of Money</w:t>
            </w:r>
          </w:p>
          <w:p w14:paraId="21143E39" w14:textId="77777777" w:rsidR="00C30B60" w:rsidRDefault="00C30B60" w:rsidP="008A20A8">
            <w:pPr>
              <w:pStyle w:val="ListParagraph"/>
              <w:numPr>
                <w:ilvl w:val="0"/>
                <w:numId w:val="5"/>
              </w:numPr>
              <w:ind w:left="320" w:hanging="142"/>
            </w:pPr>
            <w:r>
              <w:t xml:space="preserve">Identification </w:t>
            </w:r>
            <w:r w:rsidR="00037820">
              <w:t>of Nigerian Coins and Bank notes</w:t>
            </w:r>
          </w:p>
          <w:p w14:paraId="2B5C65C2" w14:textId="77777777" w:rsidR="00037820" w:rsidRDefault="00037820" w:rsidP="008A20A8">
            <w:pPr>
              <w:pStyle w:val="ListParagraph"/>
              <w:numPr>
                <w:ilvl w:val="0"/>
                <w:numId w:val="5"/>
              </w:numPr>
              <w:ind w:left="320" w:hanging="142"/>
            </w:pPr>
            <w:r>
              <w:t xml:space="preserve">Changing of Money Units </w:t>
            </w:r>
          </w:p>
          <w:p w14:paraId="458BD9FD" w14:textId="72BE3CB8" w:rsidR="00037820" w:rsidRDefault="00037820" w:rsidP="008A20A8">
            <w:pPr>
              <w:pStyle w:val="ListParagraph"/>
              <w:numPr>
                <w:ilvl w:val="0"/>
                <w:numId w:val="5"/>
              </w:numPr>
              <w:ind w:left="320" w:hanging="142"/>
            </w:pPr>
            <w:r>
              <w:t>Shopping with money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B3721EC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495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57D8A6E5" w14:textId="77777777" w:rsidR="00C40A22" w:rsidRDefault="0089221C" w:rsidP="008A20A8">
                                  <w:pPr>
                                    <w:pStyle w:val="ListBullet"/>
                                  </w:pPr>
                                  <w:r>
                                    <w:t>Envelopes</w:t>
                                  </w:r>
                                </w:p>
                                <w:p w14:paraId="65AB9342" w14:textId="271FADC4" w:rsidR="0089221C" w:rsidRDefault="00633FC2" w:rsidP="008A20A8">
                                  <w:pPr>
                                    <w:pStyle w:val="ListBullet"/>
                                  </w:pPr>
                                  <w:r>
                                    <w:t xml:space="preserve">Different denominations of </w:t>
                                  </w:r>
                                  <w:r w:rsidR="0089221C">
                                    <w:t>Naira notes</w:t>
                                  </w:r>
                                </w:p>
                                <w:p w14:paraId="25499849" w14:textId="031DD4A5" w:rsidR="0089221C" w:rsidRDefault="00633FC2" w:rsidP="008A20A8">
                                  <w:pPr>
                                    <w:pStyle w:val="ListBullet"/>
                                  </w:pPr>
                                  <w:r>
                                    <w:t xml:space="preserve">Different denominations of </w:t>
                                  </w:r>
                                  <w:r w:rsidR="0089221C">
                                    <w:t>Coins (Kobo’s)</w:t>
                                  </w:r>
                                </w:p>
                                <w:p w14:paraId="4BE61749" w14:textId="1E75D92F" w:rsidR="0089221C" w:rsidRDefault="005368BA" w:rsidP="008A20A8">
                                  <w:pPr>
                                    <w:pStyle w:val="ListBullet"/>
                                  </w:pPr>
                                  <w:r>
                                    <w:t>Biscuits, Sweets</w:t>
                                  </w: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5DF7E091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79B24ADD" w14:textId="21AA5B4A" w:rsidR="00D453F3" w:rsidRDefault="00593344" w:rsidP="001911F7">
                                  <w:hyperlink r:id="rId9" w:history="1">
                                    <w:r w:rsidR="008149FB" w:rsidRPr="00C20B12">
                                      <w:rPr>
                                        <w:rStyle w:val="Hyperlink"/>
                                      </w:rPr>
                                      <w:t>https://www.takechargeamerica.org/financial-education/teaching-resources/first-grade/</w:t>
                                    </w:r>
                                  </w:hyperlink>
                                </w:p>
                                <w:p w14:paraId="15C7F516" w14:textId="0C25147B" w:rsidR="008149FB" w:rsidRDefault="00593344" w:rsidP="001911F7">
                                  <w:hyperlink r:id="rId10" w:history="1">
                                    <w:r w:rsidR="007A2AE4" w:rsidRPr="00C20B12">
                                      <w:rPr>
                                        <w:rStyle w:val="Hyperlink"/>
                                      </w:rPr>
                                      <w:t>https://www.practicalmoneyskills.com/teach/lesson_plans/pre_k_grade_2</w:t>
                                    </w:r>
                                  </w:hyperlink>
                                </w:p>
                                <w:p w14:paraId="01ECCD92" w14:textId="77777777" w:rsidR="007A2AE4" w:rsidRDefault="007A2AE4" w:rsidP="001911F7"/>
                                <w:p w14:paraId="422798CD" w14:textId="77777777" w:rsidR="00141B3D" w:rsidRDefault="00141B3D" w:rsidP="001911F7"/>
                                <w:p w14:paraId="2F48AE1D" w14:textId="77777777" w:rsidR="0098674B" w:rsidRPr="001911F7" w:rsidRDefault="0098674B" w:rsidP="001911F7"/>
                                <w:p w14:paraId="266D3DBF" w14:textId="2EDFDCE9" w:rsidR="00EF28DB" w:rsidRDefault="00EF28DB" w:rsidP="00130C55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495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57D8A6E5" w14:textId="77777777" w:rsidR="00C40A22" w:rsidRDefault="0089221C" w:rsidP="008A20A8">
                            <w:pPr>
                              <w:pStyle w:val="ListBullet"/>
                            </w:pPr>
                            <w:r>
                              <w:t>Envelopes</w:t>
                            </w:r>
                          </w:p>
                          <w:p w14:paraId="65AB9342" w14:textId="271FADC4" w:rsidR="0089221C" w:rsidRDefault="00633FC2" w:rsidP="008A20A8">
                            <w:pPr>
                              <w:pStyle w:val="ListBullet"/>
                            </w:pPr>
                            <w:r>
                              <w:t xml:space="preserve">Different denominations of </w:t>
                            </w:r>
                            <w:r w:rsidR="0089221C">
                              <w:t>Naira notes</w:t>
                            </w:r>
                          </w:p>
                          <w:p w14:paraId="25499849" w14:textId="031DD4A5" w:rsidR="0089221C" w:rsidRDefault="00633FC2" w:rsidP="008A20A8">
                            <w:pPr>
                              <w:pStyle w:val="ListBullet"/>
                            </w:pPr>
                            <w:r>
                              <w:t xml:space="preserve">Different denominations of </w:t>
                            </w:r>
                            <w:r w:rsidR="0089221C">
                              <w:t>Coins (Kobo’s)</w:t>
                            </w:r>
                          </w:p>
                          <w:p w14:paraId="4BE61749" w14:textId="1E75D92F" w:rsidR="0089221C" w:rsidRDefault="005368BA" w:rsidP="008A20A8">
                            <w:pPr>
                              <w:pStyle w:val="ListBullet"/>
                            </w:pPr>
                            <w:r>
                              <w:t>Biscuits, Sweets</w:t>
                            </w: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5DF7E091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79B24ADD" w14:textId="21AA5B4A" w:rsidR="00D453F3" w:rsidRDefault="00593344" w:rsidP="001911F7">
                            <w:hyperlink r:id="rId11" w:history="1">
                              <w:r w:rsidR="008149FB" w:rsidRPr="00C20B12">
                                <w:rPr>
                                  <w:rStyle w:val="Hyperlink"/>
                                </w:rPr>
                                <w:t>https://www.takechargeamerica.org/financial-education/teaching-resources/first-grade/</w:t>
                              </w:r>
                            </w:hyperlink>
                          </w:p>
                          <w:p w14:paraId="15C7F516" w14:textId="0C25147B" w:rsidR="008149FB" w:rsidRDefault="00593344" w:rsidP="001911F7">
                            <w:hyperlink r:id="rId12" w:history="1">
                              <w:r w:rsidR="007A2AE4" w:rsidRPr="00C20B12">
                                <w:rPr>
                                  <w:rStyle w:val="Hyperlink"/>
                                </w:rPr>
                                <w:t>https://www.practicalmoneyskills.com/teach/lesson_plans/pre_k_grade_2</w:t>
                              </w:r>
                            </w:hyperlink>
                          </w:p>
                          <w:p w14:paraId="01ECCD92" w14:textId="77777777" w:rsidR="007A2AE4" w:rsidRDefault="007A2AE4" w:rsidP="001911F7"/>
                          <w:p w14:paraId="422798CD" w14:textId="77777777" w:rsidR="00141B3D" w:rsidRDefault="00141B3D" w:rsidP="001911F7"/>
                          <w:p w14:paraId="2F48AE1D" w14:textId="77777777" w:rsidR="0098674B" w:rsidRPr="001911F7" w:rsidRDefault="0098674B" w:rsidP="001911F7"/>
                          <w:p w14:paraId="266D3DBF" w14:textId="2EDFDCE9" w:rsidR="00EF28DB" w:rsidRDefault="00EF28DB" w:rsidP="00130C55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075"/>
        <w:gridCol w:w="214"/>
        <w:gridCol w:w="3480"/>
        <w:gridCol w:w="214"/>
        <w:gridCol w:w="3478"/>
      </w:tblGrid>
      <w:tr w:rsidR="00C17E2A" w14:paraId="7DA79F9C" w14:textId="77777777" w:rsidTr="00E86387">
        <w:trPr>
          <w:tblHeader/>
        </w:trPr>
        <w:tc>
          <w:tcPr>
            <w:tcW w:w="1097" w:type="pct"/>
            <w:tcBorders>
              <w:bottom w:val="single" w:sz="18" w:space="0" w:color="000000" w:themeColor="text1"/>
            </w:tcBorders>
          </w:tcPr>
          <w:p w14:paraId="27485672" w14:textId="02BC705D" w:rsidR="00C17E2A" w:rsidRDefault="00755F15">
            <w:pPr>
              <w:pStyle w:val="Heading1"/>
            </w:pPr>
            <w:r w:rsidRPr="00755F15">
              <w:t>Objectives</w:t>
            </w:r>
          </w:p>
        </w:tc>
        <w:tc>
          <w:tcPr>
            <w:tcW w:w="113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39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13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38" w:type="pct"/>
            <w:tcBorders>
              <w:bottom w:val="single" w:sz="18" w:space="0" w:color="000000" w:themeColor="text1"/>
            </w:tcBorders>
          </w:tcPr>
          <w:p w14:paraId="7E9D8FEE" w14:textId="06D3BBC3" w:rsidR="00C17E2A" w:rsidRDefault="00A82DF9">
            <w:pPr>
              <w:pStyle w:val="Heading1"/>
            </w:pPr>
            <w:r>
              <w:t xml:space="preserve">Teacher </w:t>
            </w:r>
            <w:r w:rsidR="00F208E3">
              <w:t>Guide</w:t>
            </w:r>
            <w:r>
              <w:t xml:space="preserve">d Practice </w:t>
            </w:r>
          </w:p>
        </w:tc>
      </w:tr>
      <w:tr w:rsidR="00C17E2A" w14:paraId="51C30C02" w14:textId="77777777" w:rsidTr="00E86387">
        <w:trPr>
          <w:trHeight w:val="893"/>
        </w:trPr>
        <w:tc>
          <w:tcPr>
            <w:tcW w:w="1097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413461E" w14:textId="4B625CCF" w:rsidR="00CE39D0" w:rsidRDefault="008A20A8" w:rsidP="007A055E">
            <w:pPr>
              <w:pStyle w:val="ListParagraph"/>
              <w:ind w:left="142"/>
            </w:pPr>
            <w:r>
              <w:t>S</w:t>
            </w:r>
            <w:r w:rsidR="009475C8">
              <w:t>tudents should be able to;</w:t>
            </w:r>
          </w:p>
          <w:p w14:paraId="3907D18A" w14:textId="77777777" w:rsidR="0058409F" w:rsidRDefault="00037820" w:rsidP="007A055E">
            <w:pPr>
              <w:pStyle w:val="ListParagraph"/>
              <w:numPr>
                <w:ilvl w:val="0"/>
                <w:numId w:val="36"/>
              </w:numPr>
              <w:ind w:left="142" w:hanging="142"/>
            </w:pPr>
            <w:r>
              <w:t>Lust the uses of money</w:t>
            </w:r>
          </w:p>
          <w:p w14:paraId="47AC786F" w14:textId="77777777" w:rsidR="00037820" w:rsidRDefault="00037820" w:rsidP="007A055E">
            <w:pPr>
              <w:pStyle w:val="ListParagraph"/>
              <w:numPr>
                <w:ilvl w:val="0"/>
                <w:numId w:val="36"/>
              </w:numPr>
              <w:ind w:left="142" w:hanging="142"/>
            </w:pPr>
            <w:r>
              <w:t>Recognize and know the value of different denominations of coins and notes.</w:t>
            </w:r>
          </w:p>
          <w:p w14:paraId="61F83174" w14:textId="77777777" w:rsidR="00791691" w:rsidRDefault="00791691" w:rsidP="007A055E">
            <w:pPr>
              <w:pStyle w:val="ListParagraph"/>
              <w:numPr>
                <w:ilvl w:val="0"/>
                <w:numId w:val="36"/>
              </w:numPr>
              <w:ind w:left="142" w:hanging="142"/>
            </w:pPr>
            <w:r>
              <w:t>Break down units of money into smaller units.</w:t>
            </w:r>
          </w:p>
          <w:p w14:paraId="22A31125" w14:textId="1D7E9C2B" w:rsidR="00791691" w:rsidRPr="000A37E8" w:rsidRDefault="005F6EFB" w:rsidP="007A055E">
            <w:pPr>
              <w:pStyle w:val="ListParagraph"/>
              <w:numPr>
                <w:ilvl w:val="0"/>
                <w:numId w:val="36"/>
              </w:numPr>
              <w:ind w:left="142" w:hanging="142"/>
            </w:pPr>
            <w:r>
              <w:t>Shop with money efficiently.</w:t>
            </w:r>
          </w:p>
        </w:tc>
        <w:tc>
          <w:tcPr>
            <w:tcW w:w="113" w:type="pct"/>
          </w:tcPr>
          <w:p w14:paraId="64D57A74" w14:textId="77777777" w:rsidR="00C17E2A" w:rsidRDefault="00C17E2A" w:rsidP="007A055E">
            <w:pPr>
              <w:numPr>
                <w:ilvl w:val="0"/>
                <w:numId w:val="36"/>
              </w:numPr>
              <w:ind w:left="142" w:hanging="142"/>
            </w:pPr>
          </w:p>
        </w:tc>
        <w:tc>
          <w:tcPr>
            <w:tcW w:w="183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9C6745D" w14:textId="69092D0A" w:rsidR="00523968" w:rsidRPr="005368BA" w:rsidRDefault="00F616CA" w:rsidP="00270A8B">
            <w:pPr>
              <w:pStyle w:val="ListParagraph"/>
              <w:ind w:left="262"/>
              <w:jc w:val="both"/>
              <w:rPr>
                <w:b/>
              </w:rPr>
            </w:pPr>
            <w:r w:rsidRPr="005368BA">
              <w:rPr>
                <w:b/>
              </w:rPr>
              <w:t>Day 1</w:t>
            </w:r>
            <w:r w:rsidR="000F10BB" w:rsidRPr="005368BA">
              <w:rPr>
                <w:b/>
              </w:rPr>
              <w:t xml:space="preserve">, </w:t>
            </w:r>
            <w:r w:rsidRPr="005368BA">
              <w:rPr>
                <w:b/>
              </w:rPr>
              <w:t>Lesson 1</w:t>
            </w:r>
            <w:r w:rsidR="00CA6231" w:rsidRPr="005368BA">
              <w:rPr>
                <w:b/>
              </w:rPr>
              <w:t xml:space="preserve">- </w:t>
            </w:r>
            <w:r w:rsidR="00DF3C75" w:rsidRPr="005368BA">
              <w:rPr>
                <w:b/>
              </w:rPr>
              <w:t>1</w:t>
            </w:r>
            <w:r w:rsidR="00737084" w:rsidRPr="005368BA">
              <w:rPr>
                <w:b/>
              </w:rPr>
              <w:t>0</w:t>
            </w:r>
            <w:r w:rsidR="00B66AF1" w:rsidRPr="005368BA">
              <w:rPr>
                <w:b/>
              </w:rPr>
              <w:t xml:space="preserve"> </w:t>
            </w:r>
            <w:r w:rsidRPr="005368BA">
              <w:rPr>
                <w:b/>
              </w:rPr>
              <w:t xml:space="preserve">Mins </w:t>
            </w:r>
          </w:p>
          <w:p w14:paraId="3C270D3F" w14:textId="7A41FB51" w:rsidR="00DF3C75" w:rsidRPr="005368BA" w:rsidRDefault="00DF3C75" w:rsidP="00DF3C75">
            <w:pPr>
              <w:pStyle w:val="ListParagraph"/>
              <w:numPr>
                <w:ilvl w:val="0"/>
                <w:numId w:val="25"/>
              </w:numPr>
              <w:ind w:left="262" w:hanging="142"/>
              <w:jc w:val="both"/>
            </w:pPr>
            <w:r w:rsidRPr="005368BA">
              <w:t>Place different Naira notes and coins on a table</w:t>
            </w:r>
            <w:r w:rsidR="005433B6" w:rsidRPr="005368BA">
              <w:t xml:space="preserve"> or show pictures of both sides of the notes or coins.</w:t>
            </w:r>
          </w:p>
          <w:p w14:paraId="3CEA46AC" w14:textId="2F712FD5" w:rsidR="005433B6" w:rsidRPr="005368BA" w:rsidRDefault="005433B6" w:rsidP="005433B6">
            <w:pPr>
              <w:pStyle w:val="ListParagraph"/>
              <w:numPr>
                <w:ilvl w:val="0"/>
                <w:numId w:val="25"/>
              </w:numPr>
              <w:ind w:left="262" w:hanging="142"/>
              <w:jc w:val="both"/>
            </w:pPr>
            <w:r w:rsidRPr="005368BA">
              <w:t xml:space="preserve">Point to the notes and coins </w:t>
            </w:r>
            <w:r w:rsidR="00DF3C75" w:rsidRPr="005368BA">
              <w:t>and see which child can</w:t>
            </w:r>
            <w:r w:rsidRPr="005368BA">
              <w:t xml:space="preserve"> identify </w:t>
            </w:r>
            <w:r w:rsidR="00DF3C75" w:rsidRPr="005368BA">
              <w:t>each coin</w:t>
            </w:r>
            <w:r w:rsidRPr="005368BA">
              <w:t xml:space="preserve"> or note first. </w:t>
            </w:r>
          </w:p>
          <w:p w14:paraId="71A744D8" w14:textId="082D7652" w:rsidR="005368BA" w:rsidRPr="005368BA" w:rsidRDefault="00DF3C75" w:rsidP="005368BA">
            <w:pPr>
              <w:pStyle w:val="ListParagraph"/>
              <w:numPr>
                <w:ilvl w:val="0"/>
                <w:numId w:val="25"/>
              </w:numPr>
              <w:ind w:left="262" w:hanging="142"/>
              <w:jc w:val="both"/>
            </w:pPr>
            <w:r w:rsidRPr="005368BA">
              <w:t>This activity can also be done</w:t>
            </w:r>
            <w:r w:rsidR="005433B6" w:rsidRPr="005368BA">
              <w:t xml:space="preserve"> </w:t>
            </w:r>
            <w:r w:rsidRPr="005368BA">
              <w:t>with one child at a time to help</w:t>
            </w:r>
            <w:r w:rsidR="005433B6" w:rsidRPr="005368BA">
              <w:t xml:space="preserve"> them </w:t>
            </w:r>
            <w:r w:rsidRPr="005368BA">
              <w:t>learn the names of</w:t>
            </w:r>
            <w:r w:rsidR="005433B6" w:rsidRPr="005368BA">
              <w:t xml:space="preserve"> </w:t>
            </w:r>
            <w:r w:rsidRPr="005368BA">
              <w:t>the coins.</w:t>
            </w:r>
          </w:p>
          <w:p w14:paraId="7B2385DA" w14:textId="77777777" w:rsidR="005368BA" w:rsidRPr="005368BA" w:rsidRDefault="005368BA" w:rsidP="005368BA">
            <w:pPr>
              <w:jc w:val="both"/>
              <w:rPr>
                <w:b/>
              </w:rPr>
            </w:pPr>
            <w:r w:rsidRPr="005368BA">
              <w:rPr>
                <w:b/>
              </w:rPr>
              <w:t xml:space="preserve">Day 3, Lesson 3: 15 Mins </w:t>
            </w:r>
          </w:p>
          <w:p w14:paraId="752FA047" w14:textId="6A96132A" w:rsidR="005368BA" w:rsidRPr="00F2705D" w:rsidRDefault="005368BA" w:rsidP="005368BA">
            <w:pPr>
              <w:jc w:val="both"/>
              <w:rPr>
                <w:b/>
              </w:rPr>
            </w:pPr>
            <w:r w:rsidRPr="005368BA">
              <w:rPr>
                <w:b/>
              </w:rPr>
              <w:t>Money Value</w:t>
            </w:r>
          </w:p>
          <w:p w14:paraId="7DBF9F24" w14:textId="0A8BBE7D" w:rsidR="005368BA" w:rsidRPr="005368BA" w:rsidRDefault="00F2705D" w:rsidP="005368BA">
            <w:pPr>
              <w:pStyle w:val="ListParagraph"/>
              <w:numPr>
                <w:ilvl w:val="0"/>
                <w:numId w:val="45"/>
              </w:numPr>
              <w:ind w:left="262" w:hanging="142"/>
              <w:jc w:val="both"/>
            </w:pPr>
            <w:r>
              <w:t>H</w:t>
            </w:r>
            <w:r w:rsidR="005368BA" w:rsidRPr="005368BA">
              <w:t>ave a supply o</w:t>
            </w:r>
            <w:r w:rsidR="005368BA">
              <w:t>f biscuits and sweets.</w:t>
            </w:r>
          </w:p>
          <w:p w14:paraId="0B919E1B" w14:textId="11945DB0" w:rsidR="00F2705D" w:rsidRDefault="005368BA" w:rsidP="00F2705D">
            <w:pPr>
              <w:pStyle w:val="ListParagraph"/>
              <w:numPr>
                <w:ilvl w:val="0"/>
                <w:numId w:val="45"/>
              </w:numPr>
              <w:ind w:left="262" w:hanging="142"/>
              <w:jc w:val="both"/>
            </w:pPr>
            <w:r>
              <w:t>G</w:t>
            </w:r>
            <w:r w:rsidRPr="005368BA">
              <w:t>ive each child five</w:t>
            </w:r>
            <w:r>
              <w:t xml:space="preserve"> </w:t>
            </w:r>
            <w:r w:rsidR="00B052AD">
              <w:t>Naira</w:t>
            </w:r>
            <w:r w:rsidR="00F2705D">
              <w:t>,</w:t>
            </w:r>
            <w:r w:rsidR="00B052AD">
              <w:t xml:space="preserve"> and 500 kobo’s (In coins; you can use the 1 Naira coin))</w:t>
            </w:r>
            <w:r w:rsidR="00F2705D">
              <w:t xml:space="preserve"> u</w:t>
            </w:r>
            <w:r w:rsidRPr="005368BA">
              <w:t>se</w:t>
            </w:r>
            <w:r w:rsidR="00F2705D">
              <w:t xml:space="preserve"> </w:t>
            </w:r>
            <w:r w:rsidRPr="005368BA">
              <w:t>play money, if you prefer.</w:t>
            </w:r>
          </w:p>
          <w:p w14:paraId="69D109A3" w14:textId="6FD06043" w:rsidR="00B052AD" w:rsidRDefault="005368BA" w:rsidP="00B052AD">
            <w:pPr>
              <w:pStyle w:val="ListParagraph"/>
              <w:numPr>
                <w:ilvl w:val="0"/>
                <w:numId w:val="45"/>
              </w:numPr>
              <w:ind w:left="262" w:hanging="142"/>
              <w:jc w:val="both"/>
            </w:pPr>
            <w:r w:rsidRPr="005368BA">
              <w:t xml:space="preserve">Tell the students that each </w:t>
            </w:r>
            <w:r w:rsidR="00F2705D">
              <w:t xml:space="preserve">biscuit </w:t>
            </w:r>
            <w:r w:rsidR="00F2705D" w:rsidRPr="005368BA">
              <w:t>cost</w:t>
            </w:r>
            <w:r w:rsidRPr="005368BA">
              <w:t xml:space="preserve"> on</w:t>
            </w:r>
            <w:r w:rsidR="00F2705D">
              <w:t xml:space="preserve">e </w:t>
            </w:r>
            <w:r w:rsidR="00B052AD">
              <w:t>Naira.</w:t>
            </w:r>
          </w:p>
          <w:p w14:paraId="479E1486" w14:textId="77777777" w:rsidR="00B052AD" w:rsidRDefault="005368BA" w:rsidP="00B052AD">
            <w:pPr>
              <w:pStyle w:val="ListParagraph"/>
              <w:numPr>
                <w:ilvl w:val="0"/>
                <w:numId w:val="45"/>
              </w:numPr>
              <w:ind w:left="262" w:hanging="142"/>
              <w:jc w:val="both"/>
            </w:pPr>
            <w:r w:rsidRPr="005368BA">
              <w:t xml:space="preserve">Sell them five </w:t>
            </w:r>
            <w:r w:rsidR="00B052AD">
              <w:t>biscuits</w:t>
            </w:r>
            <w:r w:rsidRPr="005368BA">
              <w:t xml:space="preserve"> in exchange for fiv</w:t>
            </w:r>
            <w:r w:rsidR="00B052AD">
              <w:t>e Naira.</w:t>
            </w:r>
          </w:p>
          <w:p w14:paraId="358E6889" w14:textId="77777777" w:rsidR="003728E4" w:rsidRDefault="005368BA" w:rsidP="003728E4">
            <w:pPr>
              <w:pStyle w:val="ListParagraph"/>
              <w:numPr>
                <w:ilvl w:val="0"/>
                <w:numId w:val="45"/>
              </w:numPr>
              <w:ind w:left="262" w:hanging="142"/>
              <w:jc w:val="both"/>
            </w:pPr>
            <w:r w:rsidRPr="005368BA">
              <w:t xml:space="preserve">Next, give them another five </w:t>
            </w:r>
            <w:r w:rsidR="00B052AD">
              <w:t xml:space="preserve">biscuits </w:t>
            </w:r>
            <w:r w:rsidR="00B052AD" w:rsidRPr="005368BA">
              <w:t>for</w:t>
            </w:r>
            <w:r w:rsidRPr="005368BA">
              <w:t xml:space="preserve"> </w:t>
            </w:r>
            <w:r w:rsidR="00B052AD">
              <w:t>500 kobo (In coins, using the 1 Naira coin or other coin denominations)</w:t>
            </w:r>
            <w:r w:rsidRPr="005368BA">
              <w:t>.</w:t>
            </w:r>
          </w:p>
          <w:p w14:paraId="3DD140DB" w14:textId="77777777" w:rsidR="003728E4" w:rsidRDefault="005368BA" w:rsidP="003728E4">
            <w:pPr>
              <w:pStyle w:val="ListParagraph"/>
              <w:numPr>
                <w:ilvl w:val="0"/>
                <w:numId w:val="45"/>
              </w:numPr>
              <w:ind w:left="262" w:hanging="142"/>
              <w:jc w:val="both"/>
            </w:pPr>
            <w:r w:rsidRPr="005368BA">
              <w:t xml:space="preserve">Discuss with the students that five </w:t>
            </w:r>
            <w:r w:rsidR="003728E4">
              <w:t>Naira</w:t>
            </w:r>
            <w:r w:rsidRPr="005368BA">
              <w:t xml:space="preserve"> buys th</w:t>
            </w:r>
            <w:r w:rsidR="003728E4">
              <w:t xml:space="preserve">e </w:t>
            </w:r>
            <w:r w:rsidRPr="005368BA">
              <w:t xml:space="preserve">same amount as </w:t>
            </w:r>
            <w:r w:rsidR="003728E4">
              <w:t>500 kobo in coins.</w:t>
            </w:r>
          </w:p>
          <w:p w14:paraId="11C95911" w14:textId="7A0AC68F" w:rsidR="00065961" w:rsidRDefault="005368BA" w:rsidP="00A75EB2">
            <w:pPr>
              <w:pStyle w:val="ListParagraph"/>
              <w:numPr>
                <w:ilvl w:val="0"/>
                <w:numId w:val="45"/>
              </w:numPr>
              <w:ind w:left="262" w:hanging="142"/>
              <w:jc w:val="both"/>
            </w:pPr>
            <w:r w:rsidRPr="005368BA">
              <w:lastRenderedPageBreak/>
              <w:t xml:space="preserve">Repeat this </w:t>
            </w:r>
            <w:r w:rsidR="003728E4">
              <w:t xml:space="preserve">activity </w:t>
            </w:r>
            <w:r w:rsidR="003728E4" w:rsidRPr="005368BA">
              <w:t>again and</w:t>
            </w:r>
            <w:r w:rsidRPr="005368BA">
              <w:t xml:space="preserve"> play it often.</w:t>
            </w:r>
          </w:p>
          <w:p w14:paraId="0A7066DF" w14:textId="77777777" w:rsidR="00A75EB2" w:rsidRDefault="00A75EB2" w:rsidP="00A75EB2">
            <w:pPr>
              <w:pStyle w:val="ListParagraph"/>
              <w:ind w:left="262"/>
              <w:jc w:val="both"/>
            </w:pPr>
          </w:p>
          <w:p w14:paraId="0C73A603" w14:textId="0D0BDE63" w:rsidR="00065961" w:rsidRDefault="00065961" w:rsidP="00065961">
            <w:pPr>
              <w:pStyle w:val="ListParagraph"/>
              <w:ind w:left="120"/>
              <w:jc w:val="both"/>
              <w:rPr>
                <w:b/>
              </w:rPr>
            </w:pPr>
            <w:r w:rsidRPr="00065961">
              <w:rPr>
                <w:b/>
              </w:rPr>
              <w:t xml:space="preserve">Day 5, Lesson 5- 20 Mins </w:t>
            </w:r>
          </w:p>
          <w:p w14:paraId="1B5F2195" w14:textId="3DE1C142" w:rsidR="00A75EB2" w:rsidRDefault="00A75EB2" w:rsidP="00065961">
            <w:pPr>
              <w:pStyle w:val="ListParagraph"/>
              <w:ind w:left="120"/>
              <w:jc w:val="both"/>
              <w:rPr>
                <w:b/>
              </w:rPr>
            </w:pPr>
            <w:r>
              <w:rPr>
                <w:b/>
              </w:rPr>
              <w:t>(Shopping)</w:t>
            </w:r>
          </w:p>
          <w:p w14:paraId="1EB30DD1" w14:textId="6A1B2408" w:rsidR="00065961" w:rsidRDefault="00065961" w:rsidP="00F06E5D">
            <w:pPr>
              <w:pStyle w:val="ListParagraph"/>
              <w:numPr>
                <w:ilvl w:val="0"/>
                <w:numId w:val="48"/>
              </w:numPr>
              <w:ind w:left="262" w:hanging="142"/>
              <w:jc w:val="both"/>
            </w:pPr>
            <w:r>
              <w:t>Provide empty food containers for shopping</w:t>
            </w:r>
          </w:p>
          <w:p w14:paraId="3D094B47" w14:textId="77777777" w:rsidR="00475EF7" w:rsidRDefault="00065961" w:rsidP="00F06E5D">
            <w:pPr>
              <w:pStyle w:val="ListParagraph"/>
              <w:ind w:left="120"/>
              <w:jc w:val="both"/>
            </w:pPr>
            <w:r>
              <w:t xml:space="preserve">choices. </w:t>
            </w:r>
          </w:p>
          <w:p w14:paraId="53011C3D" w14:textId="48653359" w:rsidR="00065961" w:rsidRDefault="00475EF7" w:rsidP="00475EF7">
            <w:pPr>
              <w:pStyle w:val="ListParagraph"/>
              <w:numPr>
                <w:ilvl w:val="0"/>
                <w:numId w:val="48"/>
              </w:numPr>
              <w:ind w:left="262" w:hanging="142"/>
              <w:jc w:val="both"/>
            </w:pPr>
            <w:r>
              <w:t>S</w:t>
            </w:r>
            <w:r w:rsidR="00065961">
              <w:t>tudents can c</w:t>
            </w:r>
            <w:r>
              <w:t>reate makeshift items with foil or plastics which will represents the items to be bought.</w:t>
            </w:r>
          </w:p>
          <w:p w14:paraId="6879B00D" w14:textId="30DE50EA" w:rsidR="00F06E5D" w:rsidRDefault="00065961" w:rsidP="00F06E5D">
            <w:pPr>
              <w:pStyle w:val="ListParagraph"/>
              <w:numPr>
                <w:ilvl w:val="0"/>
                <w:numId w:val="48"/>
              </w:numPr>
              <w:ind w:left="262" w:hanging="142"/>
              <w:jc w:val="both"/>
            </w:pPr>
            <w:r>
              <w:t>Pictures of various nutritious snack foods cut from</w:t>
            </w:r>
            <w:r w:rsidR="00F06E5D">
              <w:t xml:space="preserve"> </w:t>
            </w:r>
            <w:r>
              <w:t>magazines can be glued on the front of boxes to</w:t>
            </w:r>
            <w:r w:rsidR="00F06E5D">
              <w:t xml:space="preserve"> </w:t>
            </w:r>
            <w:r>
              <w:t>represent food choices for fresh fruits and</w:t>
            </w:r>
            <w:r w:rsidR="00F06E5D">
              <w:t xml:space="preserve"> </w:t>
            </w:r>
            <w:r>
              <w:t>vegetables</w:t>
            </w:r>
            <w:r w:rsidR="00F06E5D">
              <w:t>.</w:t>
            </w:r>
            <w:r>
              <w:t xml:space="preserve"> </w:t>
            </w:r>
          </w:p>
          <w:p w14:paraId="3F84C528" w14:textId="0CDD2B26" w:rsidR="00065961" w:rsidRDefault="00065961" w:rsidP="00AD0ABC">
            <w:pPr>
              <w:pStyle w:val="ListParagraph"/>
              <w:numPr>
                <w:ilvl w:val="0"/>
                <w:numId w:val="48"/>
              </w:numPr>
              <w:ind w:left="262" w:hanging="142"/>
              <w:jc w:val="both"/>
            </w:pPr>
            <w:r>
              <w:t>Mark prices on each pretend item. Price the food in</w:t>
            </w:r>
            <w:r w:rsidR="00AD0ABC">
              <w:t xml:space="preserve"> </w:t>
            </w:r>
            <w:r>
              <w:t>10</w:t>
            </w:r>
            <w:r w:rsidR="00AD0ABC">
              <w:t xml:space="preserve"> Naira </w:t>
            </w:r>
            <w:r>
              <w:t xml:space="preserve">increments (for example: </w:t>
            </w:r>
            <w:r w:rsidR="00AD0ABC">
              <w:t>N1</w:t>
            </w:r>
            <w:r>
              <w:t xml:space="preserve">0, </w:t>
            </w:r>
            <w:r w:rsidR="00AD0ABC">
              <w:t>N20, N30,</w:t>
            </w:r>
            <w:r>
              <w:t xml:space="preserve"> </w:t>
            </w:r>
            <w:r w:rsidR="00AD0ABC">
              <w:t>N40, N50</w:t>
            </w:r>
            <w:r>
              <w:t xml:space="preserve">). </w:t>
            </w:r>
          </w:p>
          <w:p w14:paraId="4549885F" w14:textId="77777777" w:rsidR="0003341F" w:rsidRDefault="00065961" w:rsidP="0003341F">
            <w:pPr>
              <w:pStyle w:val="ListParagraph"/>
              <w:numPr>
                <w:ilvl w:val="0"/>
                <w:numId w:val="48"/>
              </w:numPr>
              <w:ind w:left="262" w:hanging="142"/>
              <w:jc w:val="both"/>
            </w:pPr>
            <w:r>
              <w:t xml:space="preserve">Brightly colored </w:t>
            </w:r>
            <w:r w:rsidR="00AD0ABC">
              <w:t>s</w:t>
            </w:r>
            <w:r>
              <w:t>tickers</w:t>
            </w:r>
            <w:r w:rsidR="00AD0ABC">
              <w:t xml:space="preserve"> </w:t>
            </w:r>
            <w:r>
              <w:t>are great for placing the prices on items.</w:t>
            </w:r>
          </w:p>
          <w:p w14:paraId="235AA023" w14:textId="77777777" w:rsidR="0003341F" w:rsidRDefault="00065961" w:rsidP="0003341F">
            <w:pPr>
              <w:pStyle w:val="ListParagraph"/>
              <w:numPr>
                <w:ilvl w:val="0"/>
                <w:numId w:val="48"/>
              </w:numPr>
              <w:ind w:left="262" w:hanging="142"/>
              <w:jc w:val="both"/>
            </w:pPr>
            <w:r>
              <w:t>Give each child in the class play money equal</w:t>
            </w:r>
            <w:r w:rsidR="00AD0ABC">
              <w:t xml:space="preserve"> </w:t>
            </w:r>
            <w:r>
              <w:t xml:space="preserve">to </w:t>
            </w:r>
            <w:r w:rsidR="00AD0ABC">
              <w:t>N100</w:t>
            </w:r>
            <w:r>
              <w:t>.</w:t>
            </w:r>
          </w:p>
          <w:p w14:paraId="08099090" w14:textId="77777777" w:rsidR="0003341F" w:rsidRDefault="00065961" w:rsidP="0003341F">
            <w:pPr>
              <w:pStyle w:val="ListParagraph"/>
              <w:numPr>
                <w:ilvl w:val="0"/>
                <w:numId w:val="48"/>
              </w:numPr>
              <w:ind w:left="262" w:hanging="142"/>
              <w:jc w:val="both"/>
            </w:pPr>
            <w:r>
              <w:t xml:space="preserve">Set the ground rules. Tell them they may </w:t>
            </w:r>
            <w:r w:rsidR="0003341F">
              <w:t>purchase only</w:t>
            </w:r>
            <w:r>
              <w:t xml:space="preserve"> one or two items with their money.</w:t>
            </w:r>
          </w:p>
          <w:p w14:paraId="48757D9A" w14:textId="77777777" w:rsidR="0003341F" w:rsidRDefault="00065961" w:rsidP="0003341F">
            <w:pPr>
              <w:pStyle w:val="ListParagraph"/>
              <w:numPr>
                <w:ilvl w:val="0"/>
                <w:numId w:val="48"/>
              </w:numPr>
              <w:ind w:left="262" w:hanging="142"/>
              <w:jc w:val="both"/>
            </w:pPr>
            <w:r>
              <w:t>Let children pay for their pretend grocery store</w:t>
            </w:r>
            <w:r w:rsidR="0003341F">
              <w:t xml:space="preserve"> </w:t>
            </w:r>
            <w:r>
              <w:t>purchases with their play money</w:t>
            </w:r>
            <w:r w:rsidR="0003341F">
              <w:t>.</w:t>
            </w:r>
          </w:p>
          <w:p w14:paraId="27B04530" w14:textId="00FE9B8D" w:rsidR="00065961" w:rsidRDefault="0003341F" w:rsidP="0003341F">
            <w:pPr>
              <w:pStyle w:val="ListParagraph"/>
              <w:numPr>
                <w:ilvl w:val="0"/>
                <w:numId w:val="48"/>
              </w:numPr>
              <w:ind w:left="262" w:hanging="142"/>
              <w:jc w:val="both"/>
            </w:pPr>
            <w:r>
              <w:t xml:space="preserve">Let </w:t>
            </w:r>
            <w:r w:rsidR="00065961">
              <w:t>on</w:t>
            </w:r>
            <w:r>
              <w:t>e student</w:t>
            </w:r>
            <w:r w:rsidR="00065961">
              <w:t xml:space="preserve"> be the cashier who takes the money.</w:t>
            </w:r>
          </w:p>
          <w:p w14:paraId="6CC78EF4" w14:textId="42A22D84" w:rsidR="00065961" w:rsidRPr="00065961" w:rsidRDefault="00065961" w:rsidP="00065961">
            <w:pPr>
              <w:pStyle w:val="ListParagraph"/>
              <w:ind w:left="120"/>
              <w:jc w:val="both"/>
            </w:pPr>
          </w:p>
        </w:tc>
        <w:tc>
          <w:tcPr>
            <w:tcW w:w="113" w:type="pct"/>
          </w:tcPr>
          <w:p w14:paraId="3EC4062D" w14:textId="77777777" w:rsidR="00C17E2A" w:rsidRDefault="00C17E2A" w:rsidP="00DB52CC">
            <w:pPr>
              <w:ind w:left="851"/>
              <w:jc w:val="both"/>
            </w:pPr>
          </w:p>
        </w:tc>
        <w:tc>
          <w:tcPr>
            <w:tcW w:w="1838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7AEBF08" w14:textId="1A3C7DFB" w:rsidR="00633FC2" w:rsidRPr="00633FC2" w:rsidRDefault="00633FC2" w:rsidP="00633FC2">
            <w:pPr>
              <w:pStyle w:val="ListParagraph"/>
              <w:ind w:left="257"/>
              <w:rPr>
                <w:b/>
              </w:rPr>
            </w:pPr>
            <w:r w:rsidRPr="00633FC2">
              <w:rPr>
                <w:b/>
              </w:rPr>
              <w:t>Day 2, Lesson 2- 15 Mins</w:t>
            </w:r>
          </w:p>
          <w:p w14:paraId="038E4FB7" w14:textId="0742C5E6" w:rsidR="00636449" w:rsidRPr="00636449" w:rsidRDefault="00636449" w:rsidP="00633FC2">
            <w:pPr>
              <w:pStyle w:val="ListParagraph"/>
              <w:numPr>
                <w:ilvl w:val="0"/>
                <w:numId w:val="47"/>
              </w:numPr>
              <w:ind w:left="257" w:hanging="141"/>
            </w:pPr>
            <w:r w:rsidRPr="00636449">
              <w:t>Introduce</w:t>
            </w:r>
            <w:r w:rsidR="00633FC2">
              <w:t xml:space="preserve"> the different Naira notes and Kobo coin denominations </w:t>
            </w:r>
            <w:r w:rsidRPr="00636449">
              <w:t>by showing students the coins and going over the value of each coin type.</w:t>
            </w:r>
          </w:p>
          <w:p w14:paraId="0594C792" w14:textId="161A3A7F" w:rsidR="00636449" w:rsidRDefault="00636449" w:rsidP="00633FC2">
            <w:pPr>
              <w:pStyle w:val="ListParagraph"/>
              <w:numPr>
                <w:ilvl w:val="0"/>
                <w:numId w:val="47"/>
              </w:numPr>
              <w:ind w:left="257" w:hanging="141"/>
              <w:jc w:val="both"/>
            </w:pPr>
            <w:r w:rsidRPr="00636449">
              <w:t xml:space="preserve">Show one way to make a </w:t>
            </w:r>
            <w:r w:rsidR="00633FC2">
              <w:t>Naira</w:t>
            </w:r>
            <w:r w:rsidRPr="00636449">
              <w:t xml:space="preserve"> using</w:t>
            </w:r>
            <w:r w:rsidR="00633FC2">
              <w:t xml:space="preserve"> different coins.</w:t>
            </w:r>
          </w:p>
          <w:p w14:paraId="7F163D2C" w14:textId="404D3F1D" w:rsidR="00636449" w:rsidRPr="000B3539" w:rsidRDefault="00633FC2" w:rsidP="00DB52CC">
            <w:pPr>
              <w:pStyle w:val="ListParagraph"/>
              <w:numPr>
                <w:ilvl w:val="0"/>
                <w:numId w:val="47"/>
              </w:numPr>
              <w:ind w:left="257" w:hanging="141"/>
              <w:jc w:val="both"/>
            </w:pPr>
            <w:r>
              <w:t>Show how to make 500 Naira using different Naira note denominations.</w:t>
            </w:r>
          </w:p>
          <w:p w14:paraId="18483FBE" w14:textId="63E0B798" w:rsidR="00130C55" w:rsidRPr="00DB52CC" w:rsidRDefault="00DB52CC" w:rsidP="00DB52CC">
            <w:pPr>
              <w:jc w:val="both"/>
              <w:rPr>
                <w:b/>
              </w:rPr>
            </w:pPr>
            <w:r w:rsidRPr="00DB52CC">
              <w:rPr>
                <w:b/>
              </w:rPr>
              <w:t xml:space="preserve">Day </w:t>
            </w:r>
            <w:r w:rsidR="00636449">
              <w:rPr>
                <w:b/>
              </w:rPr>
              <w:t>4</w:t>
            </w:r>
            <w:r w:rsidRPr="00DB52CC">
              <w:rPr>
                <w:b/>
              </w:rPr>
              <w:t xml:space="preserve"> Lesson </w:t>
            </w:r>
            <w:r w:rsidR="00636449">
              <w:rPr>
                <w:b/>
              </w:rPr>
              <w:t>4</w:t>
            </w:r>
            <w:r w:rsidRPr="00DB52CC">
              <w:rPr>
                <w:b/>
              </w:rPr>
              <w:t xml:space="preserve">- </w:t>
            </w:r>
            <w:r w:rsidR="00DF3C75">
              <w:rPr>
                <w:b/>
              </w:rPr>
              <w:t xml:space="preserve">15 </w:t>
            </w:r>
            <w:r w:rsidRPr="00DB52CC">
              <w:rPr>
                <w:b/>
              </w:rPr>
              <w:t xml:space="preserve">Mins </w:t>
            </w:r>
          </w:p>
          <w:p w14:paraId="47202523" w14:textId="1BE2850D" w:rsidR="00744781" w:rsidRDefault="00744781" w:rsidP="00744781">
            <w:pPr>
              <w:pStyle w:val="ListParagraph"/>
              <w:numPr>
                <w:ilvl w:val="0"/>
                <w:numId w:val="43"/>
              </w:numPr>
              <w:ind w:left="257" w:hanging="141"/>
              <w:jc w:val="both"/>
            </w:pPr>
            <w:r>
              <w:t>I</w:t>
            </w:r>
            <w:r w:rsidR="00D64447">
              <w:t xml:space="preserve">n pairs, the students will choose an </w:t>
            </w:r>
            <w:r>
              <w:t>envelope</w:t>
            </w:r>
            <w:r w:rsidR="00D64447">
              <w:t xml:space="preserve"> with a designated value amount written on it.</w:t>
            </w:r>
          </w:p>
          <w:p w14:paraId="085A5331" w14:textId="1F7D361B" w:rsidR="00D64447" w:rsidRDefault="00D64447" w:rsidP="00143368">
            <w:pPr>
              <w:pStyle w:val="ListParagraph"/>
              <w:numPr>
                <w:ilvl w:val="0"/>
                <w:numId w:val="43"/>
              </w:numPr>
              <w:ind w:left="257" w:hanging="141"/>
              <w:jc w:val="both"/>
            </w:pPr>
            <w:r>
              <w:t>Using</w:t>
            </w:r>
            <w:r w:rsidR="00744781">
              <w:t xml:space="preserve"> </w:t>
            </w:r>
            <w:r w:rsidR="004910AA">
              <w:t>notes (</w:t>
            </w:r>
            <w:r w:rsidR="00744781">
              <w:t>Naira) and coins (Kobo’s)</w:t>
            </w:r>
            <w:r>
              <w:t xml:space="preserve"> the students will place the specific amount of money in the envelop.</w:t>
            </w:r>
          </w:p>
          <w:p w14:paraId="14F76DB2" w14:textId="32AF1576" w:rsidR="00D64447" w:rsidRDefault="00D64447" w:rsidP="00143368">
            <w:pPr>
              <w:pStyle w:val="ListParagraph"/>
              <w:ind w:left="116"/>
              <w:jc w:val="both"/>
            </w:pPr>
            <w:r>
              <w:t>3. After placing the coins in the envelop, the students trade envelops with their partner. Each person checks what the other one did to make sure it is correct.</w:t>
            </w:r>
          </w:p>
          <w:p w14:paraId="443E38AF" w14:textId="4FC6DCB1" w:rsidR="00D64447" w:rsidRDefault="00D64447" w:rsidP="00143368">
            <w:pPr>
              <w:pStyle w:val="ListParagraph"/>
              <w:ind w:left="116"/>
              <w:jc w:val="both"/>
            </w:pPr>
            <w:r>
              <w:t>4. After each person has checked the amount in the envelop, it is their turn to come up with the correct amount on their new envelop using a different combination of coins than their partner did.</w:t>
            </w:r>
          </w:p>
          <w:p w14:paraId="0FCBA4C5" w14:textId="29E87994" w:rsidR="00D64447" w:rsidRDefault="00D64447" w:rsidP="00143368">
            <w:pPr>
              <w:pStyle w:val="ListParagraph"/>
              <w:ind w:left="116"/>
              <w:jc w:val="both"/>
            </w:pPr>
            <w:r>
              <w:lastRenderedPageBreak/>
              <w:t>5. The students then trade envelops again to check the work of their partner.</w:t>
            </w:r>
          </w:p>
          <w:p w14:paraId="3B2D883F" w14:textId="127CE3F9" w:rsidR="00DB52CC" w:rsidRDefault="00D64447" w:rsidP="00D64447">
            <w:pPr>
              <w:pStyle w:val="ListParagraph"/>
              <w:ind w:left="116"/>
              <w:jc w:val="both"/>
            </w:pPr>
            <w:r>
              <w:t>6. Once each partner has completed the activity, the students trade envelops with another group. Now the partners repeat the entire activity following steps 2 – 5.</w:t>
            </w:r>
          </w:p>
          <w:p w14:paraId="012DB69B" w14:textId="304F875C" w:rsidR="00CA275A" w:rsidRPr="00CA275A" w:rsidRDefault="00CA275A" w:rsidP="008A20A8">
            <w:pPr>
              <w:pStyle w:val="ListParagraph"/>
              <w:ind w:left="116"/>
              <w:jc w:val="both"/>
            </w:pPr>
          </w:p>
        </w:tc>
      </w:tr>
      <w:tr w:rsidR="00C17E2A" w14:paraId="544156AA" w14:textId="77777777" w:rsidTr="00E86387">
        <w:trPr>
          <w:trHeight w:val="893"/>
        </w:trPr>
        <w:tc>
          <w:tcPr>
            <w:tcW w:w="109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28D53E5" w14:textId="0410D1D4" w:rsidR="00C17E2A" w:rsidRPr="007155E6" w:rsidRDefault="00D27DC3">
            <w:pPr>
              <w:pStyle w:val="Heading2"/>
              <w:rPr>
                <w:b/>
              </w:rPr>
            </w:pPr>
            <w:r w:rsidRPr="007155E6">
              <w:rPr>
                <w:b/>
              </w:rPr>
              <w:lastRenderedPageBreak/>
              <w:t>In</w:t>
            </w:r>
            <w:r w:rsidR="00A53C11" w:rsidRPr="007155E6">
              <w:rPr>
                <w:b/>
              </w:rPr>
              <w:t>troduction</w:t>
            </w:r>
            <w:r w:rsidR="006326A0" w:rsidRPr="007155E6">
              <w:rPr>
                <w:b/>
              </w:rPr>
              <w:t>/Instruction</w:t>
            </w:r>
          </w:p>
          <w:p w14:paraId="6A35E2A7" w14:textId="77777777" w:rsidR="00B21618" w:rsidRDefault="00B21618" w:rsidP="00B21618">
            <w:pPr>
              <w:pStyle w:val="ListParagraph"/>
              <w:numPr>
                <w:ilvl w:val="0"/>
                <w:numId w:val="41"/>
              </w:numPr>
              <w:ind w:left="142" w:hanging="142"/>
            </w:pPr>
            <w:r w:rsidRPr="00B21618">
              <w:t>Ask students what they know about money.</w:t>
            </w:r>
          </w:p>
          <w:p w14:paraId="64281DEB" w14:textId="77777777" w:rsidR="00B21618" w:rsidRDefault="00B21618" w:rsidP="00B21618">
            <w:pPr>
              <w:pStyle w:val="ListParagraph"/>
              <w:numPr>
                <w:ilvl w:val="0"/>
                <w:numId w:val="41"/>
              </w:numPr>
              <w:ind w:left="142" w:hanging="142"/>
            </w:pPr>
            <w:r w:rsidRPr="00B21618">
              <w:t>Example questions: What is money? Why do we need to learn about money?</w:t>
            </w:r>
          </w:p>
          <w:p w14:paraId="09350AD0" w14:textId="77777777" w:rsidR="006E12EC" w:rsidRDefault="00B21618" w:rsidP="00B21618">
            <w:pPr>
              <w:pStyle w:val="ListParagraph"/>
              <w:numPr>
                <w:ilvl w:val="0"/>
                <w:numId w:val="41"/>
              </w:numPr>
              <w:ind w:left="142" w:hanging="142"/>
            </w:pPr>
            <w:r w:rsidRPr="00B21618">
              <w:lastRenderedPageBreak/>
              <w:t xml:space="preserve"> How is money used in real life? Who uses money? Where is money used?</w:t>
            </w:r>
          </w:p>
          <w:p w14:paraId="6429F82E" w14:textId="77777777" w:rsidR="00E22B4E" w:rsidRDefault="00E22B4E" w:rsidP="00E22B4E">
            <w:pPr>
              <w:pStyle w:val="ListParagraph"/>
              <w:numPr>
                <w:ilvl w:val="0"/>
                <w:numId w:val="41"/>
              </w:numPr>
              <w:ind w:left="142" w:hanging="142"/>
            </w:pPr>
            <w:r>
              <w:t xml:space="preserve">Money is the medium of exchange for most goods and services. </w:t>
            </w:r>
          </w:p>
          <w:p w14:paraId="42B08F4E" w14:textId="6AA738F0" w:rsidR="00E22B4E" w:rsidRPr="006E12EC" w:rsidRDefault="00E22B4E" w:rsidP="00E22B4E">
            <w:pPr>
              <w:pStyle w:val="ListParagraph"/>
              <w:numPr>
                <w:ilvl w:val="0"/>
                <w:numId w:val="41"/>
              </w:numPr>
              <w:ind w:left="142" w:hanging="142"/>
            </w:pPr>
            <w:r>
              <w:t>Different coins and paper money have different values.</w:t>
            </w:r>
          </w:p>
        </w:tc>
        <w:tc>
          <w:tcPr>
            <w:tcW w:w="113" w:type="pct"/>
          </w:tcPr>
          <w:p w14:paraId="0A767BD4" w14:textId="724613EC" w:rsidR="00641B20" w:rsidRDefault="00641B20"/>
        </w:tc>
        <w:tc>
          <w:tcPr>
            <w:tcW w:w="183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E793B58" w14:textId="353DDCB2" w:rsidR="00D66098" w:rsidRPr="00532F85" w:rsidRDefault="00D66098" w:rsidP="00D66098">
            <w:pPr>
              <w:pStyle w:val="ListParagraph"/>
              <w:numPr>
                <w:ilvl w:val="0"/>
                <w:numId w:val="37"/>
              </w:numPr>
              <w:ind w:left="262" w:hanging="142"/>
              <w:jc w:val="both"/>
              <w:rPr>
                <w:b/>
              </w:rPr>
            </w:pPr>
          </w:p>
        </w:tc>
        <w:tc>
          <w:tcPr>
            <w:tcW w:w="113" w:type="pct"/>
          </w:tcPr>
          <w:p w14:paraId="0BE69C2D" w14:textId="77777777" w:rsidR="00C17E2A" w:rsidRPr="00C40A22" w:rsidRDefault="00C17E2A" w:rsidP="00820782">
            <w:pPr>
              <w:ind w:left="851"/>
              <w:jc w:val="both"/>
            </w:pPr>
          </w:p>
        </w:tc>
        <w:tc>
          <w:tcPr>
            <w:tcW w:w="1838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38C7799F" w:rsidR="00AE0F48" w:rsidRPr="00636449" w:rsidRDefault="00AE0F48" w:rsidP="000E3055">
            <w:pPr>
              <w:pStyle w:val="ListParagraph"/>
              <w:ind w:left="257"/>
              <w:rPr>
                <w:b/>
              </w:rPr>
            </w:pPr>
          </w:p>
        </w:tc>
      </w:tr>
      <w:tr w:rsidR="00C17E2A" w14:paraId="2739C41C" w14:textId="77777777" w:rsidTr="00E86387">
        <w:trPr>
          <w:trHeight w:val="893"/>
        </w:trPr>
        <w:tc>
          <w:tcPr>
            <w:tcW w:w="109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5EFD084E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13" w:type="pct"/>
          </w:tcPr>
          <w:p w14:paraId="37519F10" w14:textId="77777777" w:rsidR="00C17E2A" w:rsidRDefault="00C17E2A"/>
        </w:tc>
        <w:tc>
          <w:tcPr>
            <w:tcW w:w="183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77777777" w:rsidR="00C17E2A" w:rsidRDefault="00C17E2A" w:rsidP="00E86387">
            <w:pPr>
              <w:jc w:val="both"/>
            </w:pPr>
          </w:p>
        </w:tc>
        <w:tc>
          <w:tcPr>
            <w:tcW w:w="113" w:type="pct"/>
          </w:tcPr>
          <w:p w14:paraId="05B09046" w14:textId="77777777" w:rsidR="00C17E2A" w:rsidRDefault="00C17E2A"/>
        </w:tc>
        <w:tc>
          <w:tcPr>
            <w:tcW w:w="1838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C17E2A" w14:paraId="7185304E" w14:textId="77777777" w:rsidTr="00E86387">
        <w:trPr>
          <w:trHeight w:val="893"/>
        </w:trPr>
        <w:tc>
          <w:tcPr>
            <w:tcW w:w="1097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533C495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6E0950CF" w14:textId="3ED61612" w:rsidR="00C17E2A" w:rsidRPr="00F208E3" w:rsidRDefault="00C17E2A" w:rsidP="00D453F3">
            <w:pPr>
              <w:pStyle w:val="ListParagraph"/>
              <w:numPr>
                <w:ilvl w:val="0"/>
                <w:numId w:val="34"/>
              </w:numPr>
              <w:ind w:left="142" w:hanging="142"/>
            </w:pPr>
          </w:p>
        </w:tc>
        <w:tc>
          <w:tcPr>
            <w:tcW w:w="113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3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44D9FD2D" w14:textId="3619740D" w:rsidR="00CB08CC" w:rsidRPr="00287F69" w:rsidRDefault="00CB08CC" w:rsidP="008A20A8">
            <w:pPr>
              <w:pStyle w:val="ListParagraph"/>
              <w:ind w:left="262"/>
            </w:pPr>
          </w:p>
        </w:tc>
        <w:tc>
          <w:tcPr>
            <w:tcW w:w="113" w:type="pct"/>
          </w:tcPr>
          <w:p w14:paraId="79D27C9D" w14:textId="77777777" w:rsidR="00C17E2A" w:rsidRDefault="00C17E2A"/>
        </w:tc>
        <w:tc>
          <w:tcPr>
            <w:tcW w:w="1838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7AAB4EC" w14:textId="77777777" w:rsidR="00A31580" w:rsidRPr="00A31580" w:rsidRDefault="00A31580" w:rsidP="00A31580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A31580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1B038800" w14:textId="5E4D5D29" w:rsidR="00C17E2A" w:rsidRDefault="00C17E2A" w:rsidP="00B832B8">
            <w:pPr>
              <w:pStyle w:val="ListParagraph"/>
              <w:numPr>
                <w:ilvl w:val="0"/>
                <w:numId w:val="3"/>
              </w:numPr>
              <w:ind w:left="255" w:hanging="142"/>
            </w:pPr>
          </w:p>
        </w:tc>
      </w:tr>
      <w:tr w:rsidR="00C17E2A" w14:paraId="0F1361F9" w14:textId="77777777" w:rsidTr="00E86387">
        <w:trPr>
          <w:trHeight w:val="893"/>
        </w:trPr>
        <w:tc>
          <w:tcPr>
            <w:tcW w:w="1097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77777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113" w:type="pct"/>
          </w:tcPr>
          <w:p w14:paraId="5F1D2F44" w14:textId="77777777" w:rsidR="00C17E2A" w:rsidRDefault="00C17E2A"/>
        </w:tc>
        <w:tc>
          <w:tcPr>
            <w:tcW w:w="183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58FBD7D8" w:rsidR="00C17E2A" w:rsidRDefault="00C17E2A" w:rsidP="00B832B8">
            <w:pPr>
              <w:pStyle w:val="ListParagraph"/>
              <w:numPr>
                <w:ilvl w:val="0"/>
                <w:numId w:val="4"/>
              </w:numPr>
              <w:ind w:left="262" w:hanging="142"/>
            </w:pPr>
          </w:p>
        </w:tc>
        <w:tc>
          <w:tcPr>
            <w:tcW w:w="113" w:type="pct"/>
          </w:tcPr>
          <w:p w14:paraId="2AF7B3E2" w14:textId="77777777" w:rsidR="00C17E2A" w:rsidRDefault="00C17E2A"/>
        </w:tc>
        <w:tc>
          <w:tcPr>
            <w:tcW w:w="1838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headerReference w:type="default" r:id="rId13"/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33268" w14:textId="77777777" w:rsidR="00593344" w:rsidRDefault="00593344">
      <w:pPr>
        <w:spacing w:before="0" w:after="0" w:line="240" w:lineRule="auto"/>
      </w:pPr>
      <w:r>
        <w:separator/>
      </w:r>
    </w:p>
  </w:endnote>
  <w:endnote w:type="continuationSeparator" w:id="0">
    <w:p w14:paraId="4F5EAE99" w14:textId="77777777" w:rsidR="00593344" w:rsidRDefault="005933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7777777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6AD6C" w14:textId="77777777" w:rsidR="00593344" w:rsidRDefault="00593344">
      <w:pPr>
        <w:spacing w:before="0" w:after="0" w:line="240" w:lineRule="auto"/>
      </w:pPr>
      <w:r>
        <w:separator/>
      </w:r>
    </w:p>
  </w:footnote>
  <w:footnote w:type="continuationSeparator" w:id="0">
    <w:p w14:paraId="556E3DEC" w14:textId="77777777" w:rsidR="00593344" w:rsidRDefault="0059334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DBD47" w14:textId="62BB4406" w:rsidR="006F51AC" w:rsidRDefault="006F51AC">
    <w:pPr>
      <w:pStyle w:val="Header"/>
    </w:pPr>
  </w:p>
  <w:p w14:paraId="452D882D" w14:textId="77777777" w:rsidR="006F51AC" w:rsidRDefault="006F51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35D21D9B" w:rsidR="00A25094" w:rsidRDefault="004903A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C6A217" wp14:editId="2026A9B1">
          <wp:simplePos x="0" y="0"/>
          <wp:positionH relativeFrom="rightMargin">
            <wp:align>left</wp:align>
          </wp:positionH>
          <wp:positionV relativeFrom="paragraph">
            <wp:posOffset>-342900</wp:posOffset>
          </wp:positionV>
          <wp:extent cx="655320" cy="565150"/>
          <wp:effectExtent l="0" t="0" r="0" b="635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55320" cy="565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02E53295"/>
    <w:multiLevelType w:val="hybridMultilevel"/>
    <w:tmpl w:val="50B81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80618"/>
    <w:multiLevelType w:val="hybridMultilevel"/>
    <w:tmpl w:val="AEE290C4"/>
    <w:lvl w:ilvl="0" w:tplc="18DE605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F6C5B"/>
    <w:multiLevelType w:val="hybridMultilevel"/>
    <w:tmpl w:val="84C61F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30226"/>
    <w:multiLevelType w:val="hybridMultilevel"/>
    <w:tmpl w:val="1D5A6A90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0C943304"/>
    <w:multiLevelType w:val="hybridMultilevel"/>
    <w:tmpl w:val="B3DECE84"/>
    <w:lvl w:ilvl="0" w:tplc="D0B2B5B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A23D6"/>
    <w:multiLevelType w:val="hybridMultilevel"/>
    <w:tmpl w:val="3A0C44D4"/>
    <w:lvl w:ilvl="0" w:tplc="C5BE9D78">
      <w:start w:val="7"/>
      <w:numFmt w:val="decimal"/>
      <w:lvlText w:val="%1."/>
      <w:lvlJc w:val="left"/>
      <w:pPr>
        <w:ind w:left="98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C3352C"/>
    <w:multiLevelType w:val="hybridMultilevel"/>
    <w:tmpl w:val="46F6E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16196"/>
    <w:multiLevelType w:val="hybridMultilevel"/>
    <w:tmpl w:val="AF361E14"/>
    <w:lvl w:ilvl="0" w:tplc="08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BD2690"/>
    <w:multiLevelType w:val="hybridMultilevel"/>
    <w:tmpl w:val="54047E78"/>
    <w:lvl w:ilvl="0" w:tplc="6F8235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C57D5C"/>
    <w:multiLevelType w:val="hybridMultilevel"/>
    <w:tmpl w:val="3602591A"/>
    <w:lvl w:ilvl="0" w:tplc="6F8235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41C43"/>
    <w:multiLevelType w:val="hybridMultilevel"/>
    <w:tmpl w:val="AE82641C"/>
    <w:lvl w:ilvl="0" w:tplc="16588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86B7E"/>
    <w:multiLevelType w:val="hybridMultilevel"/>
    <w:tmpl w:val="25906F8E"/>
    <w:lvl w:ilvl="0" w:tplc="6F8235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48186C"/>
    <w:multiLevelType w:val="hybridMultilevel"/>
    <w:tmpl w:val="3CB0BB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8E11B1"/>
    <w:multiLevelType w:val="hybridMultilevel"/>
    <w:tmpl w:val="0630A182"/>
    <w:lvl w:ilvl="0" w:tplc="BBB6B3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2589404F"/>
    <w:multiLevelType w:val="hybridMultilevel"/>
    <w:tmpl w:val="6472E0EA"/>
    <w:lvl w:ilvl="0" w:tplc="0809000F">
      <w:start w:val="1"/>
      <w:numFmt w:val="decimal"/>
      <w:lvlText w:val="%1."/>
      <w:lvlJc w:val="left"/>
      <w:pPr>
        <w:ind w:left="982" w:hanging="360"/>
      </w:pPr>
    </w:lvl>
    <w:lvl w:ilvl="1" w:tplc="08090019" w:tentative="1">
      <w:start w:val="1"/>
      <w:numFmt w:val="lowerLetter"/>
      <w:lvlText w:val="%2."/>
      <w:lvlJc w:val="left"/>
      <w:pPr>
        <w:ind w:left="1702" w:hanging="360"/>
      </w:pPr>
    </w:lvl>
    <w:lvl w:ilvl="2" w:tplc="0809001B" w:tentative="1">
      <w:start w:val="1"/>
      <w:numFmt w:val="lowerRoman"/>
      <w:lvlText w:val="%3."/>
      <w:lvlJc w:val="right"/>
      <w:pPr>
        <w:ind w:left="2422" w:hanging="180"/>
      </w:pPr>
    </w:lvl>
    <w:lvl w:ilvl="3" w:tplc="0809000F" w:tentative="1">
      <w:start w:val="1"/>
      <w:numFmt w:val="decimal"/>
      <w:lvlText w:val="%4."/>
      <w:lvlJc w:val="left"/>
      <w:pPr>
        <w:ind w:left="3142" w:hanging="360"/>
      </w:pPr>
    </w:lvl>
    <w:lvl w:ilvl="4" w:tplc="08090019" w:tentative="1">
      <w:start w:val="1"/>
      <w:numFmt w:val="lowerLetter"/>
      <w:lvlText w:val="%5."/>
      <w:lvlJc w:val="left"/>
      <w:pPr>
        <w:ind w:left="3862" w:hanging="360"/>
      </w:pPr>
    </w:lvl>
    <w:lvl w:ilvl="5" w:tplc="0809001B" w:tentative="1">
      <w:start w:val="1"/>
      <w:numFmt w:val="lowerRoman"/>
      <w:lvlText w:val="%6."/>
      <w:lvlJc w:val="right"/>
      <w:pPr>
        <w:ind w:left="4582" w:hanging="180"/>
      </w:pPr>
    </w:lvl>
    <w:lvl w:ilvl="6" w:tplc="0809000F" w:tentative="1">
      <w:start w:val="1"/>
      <w:numFmt w:val="decimal"/>
      <w:lvlText w:val="%7."/>
      <w:lvlJc w:val="left"/>
      <w:pPr>
        <w:ind w:left="5302" w:hanging="360"/>
      </w:pPr>
    </w:lvl>
    <w:lvl w:ilvl="7" w:tplc="08090019" w:tentative="1">
      <w:start w:val="1"/>
      <w:numFmt w:val="lowerLetter"/>
      <w:lvlText w:val="%8."/>
      <w:lvlJc w:val="left"/>
      <w:pPr>
        <w:ind w:left="6022" w:hanging="360"/>
      </w:pPr>
    </w:lvl>
    <w:lvl w:ilvl="8" w:tplc="080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17" w15:restartNumberingAfterBreak="0">
    <w:nsid w:val="25AA165E"/>
    <w:multiLevelType w:val="hybridMultilevel"/>
    <w:tmpl w:val="F0188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5A341840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1C0402"/>
    <w:multiLevelType w:val="hybridMultilevel"/>
    <w:tmpl w:val="8DE0450E"/>
    <w:lvl w:ilvl="0" w:tplc="DED63F9C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0" w:hanging="360"/>
      </w:pPr>
    </w:lvl>
    <w:lvl w:ilvl="2" w:tplc="0809001B" w:tentative="1">
      <w:start w:val="1"/>
      <w:numFmt w:val="lowerRoman"/>
      <w:lvlText w:val="%3."/>
      <w:lvlJc w:val="right"/>
      <w:pPr>
        <w:ind w:left="2080" w:hanging="180"/>
      </w:pPr>
    </w:lvl>
    <w:lvl w:ilvl="3" w:tplc="0809000F" w:tentative="1">
      <w:start w:val="1"/>
      <w:numFmt w:val="decimal"/>
      <w:lvlText w:val="%4."/>
      <w:lvlJc w:val="left"/>
      <w:pPr>
        <w:ind w:left="2800" w:hanging="360"/>
      </w:pPr>
    </w:lvl>
    <w:lvl w:ilvl="4" w:tplc="08090019" w:tentative="1">
      <w:start w:val="1"/>
      <w:numFmt w:val="lowerLetter"/>
      <w:lvlText w:val="%5."/>
      <w:lvlJc w:val="left"/>
      <w:pPr>
        <w:ind w:left="3520" w:hanging="360"/>
      </w:pPr>
    </w:lvl>
    <w:lvl w:ilvl="5" w:tplc="0809001B" w:tentative="1">
      <w:start w:val="1"/>
      <w:numFmt w:val="lowerRoman"/>
      <w:lvlText w:val="%6."/>
      <w:lvlJc w:val="right"/>
      <w:pPr>
        <w:ind w:left="4240" w:hanging="180"/>
      </w:pPr>
    </w:lvl>
    <w:lvl w:ilvl="6" w:tplc="0809000F" w:tentative="1">
      <w:start w:val="1"/>
      <w:numFmt w:val="decimal"/>
      <w:lvlText w:val="%7."/>
      <w:lvlJc w:val="left"/>
      <w:pPr>
        <w:ind w:left="4960" w:hanging="360"/>
      </w:pPr>
    </w:lvl>
    <w:lvl w:ilvl="7" w:tplc="08090019" w:tentative="1">
      <w:start w:val="1"/>
      <w:numFmt w:val="lowerLetter"/>
      <w:lvlText w:val="%8."/>
      <w:lvlJc w:val="left"/>
      <w:pPr>
        <w:ind w:left="5680" w:hanging="360"/>
      </w:pPr>
    </w:lvl>
    <w:lvl w:ilvl="8" w:tplc="08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9" w15:restartNumberingAfterBreak="0">
    <w:nsid w:val="2A0244D8"/>
    <w:multiLevelType w:val="hybridMultilevel"/>
    <w:tmpl w:val="A7002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4B4064"/>
    <w:multiLevelType w:val="hybridMultilevel"/>
    <w:tmpl w:val="0630A182"/>
    <w:lvl w:ilvl="0" w:tplc="BBB6B3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2D386AEA"/>
    <w:multiLevelType w:val="hybridMultilevel"/>
    <w:tmpl w:val="29D8A5FA"/>
    <w:lvl w:ilvl="0" w:tplc="08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95694C"/>
    <w:multiLevelType w:val="hybridMultilevel"/>
    <w:tmpl w:val="AEE290C4"/>
    <w:lvl w:ilvl="0" w:tplc="18DE605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413E6F"/>
    <w:multiLevelType w:val="hybridMultilevel"/>
    <w:tmpl w:val="DB3C35EE"/>
    <w:lvl w:ilvl="0" w:tplc="819CD34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00" w:hanging="360"/>
      </w:pPr>
    </w:lvl>
    <w:lvl w:ilvl="2" w:tplc="0809001B" w:tentative="1">
      <w:start w:val="1"/>
      <w:numFmt w:val="lowerRoman"/>
      <w:lvlText w:val="%3."/>
      <w:lvlJc w:val="right"/>
      <w:pPr>
        <w:ind w:left="1920" w:hanging="180"/>
      </w:pPr>
    </w:lvl>
    <w:lvl w:ilvl="3" w:tplc="0809000F" w:tentative="1">
      <w:start w:val="1"/>
      <w:numFmt w:val="decimal"/>
      <w:lvlText w:val="%4."/>
      <w:lvlJc w:val="left"/>
      <w:pPr>
        <w:ind w:left="2640" w:hanging="360"/>
      </w:pPr>
    </w:lvl>
    <w:lvl w:ilvl="4" w:tplc="08090019" w:tentative="1">
      <w:start w:val="1"/>
      <w:numFmt w:val="lowerLetter"/>
      <w:lvlText w:val="%5."/>
      <w:lvlJc w:val="left"/>
      <w:pPr>
        <w:ind w:left="3360" w:hanging="360"/>
      </w:pPr>
    </w:lvl>
    <w:lvl w:ilvl="5" w:tplc="0809001B" w:tentative="1">
      <w:start w:val="1"/>
      <w:numFmt w:val="lowerRoman"/>
      <w:lvlText w:val="%6."/>
      <w:lvlJc w:val="right"/>
      <w:pPr>
        <w:ind w:left="4080" w:hanging="180"/>
      </w:pPr>
    </w:lvl>
    <w:lvl w:ilvl="6" w:tplc="0809000F" w:tentative="1">
      <w:start w:val="1"/>
      <w:numFmt w:val="decimal"/>
      <w:lvlText w:val="%7."/>
      <w:lvlJc w:val="left"/>
      <w:pPr>
        <w:ind w:left="4800" w:hanging="360"/>
      </w:pPr>
    </w:lvl>
    <w:lvl w:ilvl="7" w:tplc="08090019" w:tentative="1">
      <w:start w:val="1"/>
      <w:numFmt w:val="lowerLetter"/>
      <w:lvlText w:val="%8."/>
      <w:lvlJc w:val="left"/>
      <w:pPr>
        <w:ind w:left="5520" w:hanging="360"/>
      </w:pPr>
    </w:lvl>
    <w:lvl w:ilvl="8" w:tplc="0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4" w15:restartNumberingAfterBreak="0">
    <w:nsid w:val="309B5A4C"/>
    <w:multiLevelType w:val="hybridMultilevel"/>
    <w:tmpl w:val="A6EE8C86"/>
    <w:lvl w:ilvl="0" w:tplc="E86645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1954E25"/>
    <w:multiLevelType w:val="hybridMultilevel"/>
    <w:tmpl w:val="2E8E5E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A401C5"/>
    <w:multiLevelType w:val="hybridMultilevel"/>
    <w:tmpl w:val="2828FC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1E5152"/>
    <w:multiLevelType w:val="hybridMultilevel"/>
    <w:tmpl w:val="48927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2035C4"/>
    <w:multiLevelType w:val="hybridMultilevel"/>
    <w:tmpl w:val="A79CA83A"/>
    <w:lvl w:ilvl="0" w:tplc="0809000F">
      <w:start w:val="1"/>
      <w:numFmt w:val="decimal"/>
      <w:lvlText w:val="%1."/>
      <w:lvlJc w:val="left"/>
      <w:pPr>
        <w:ind w:left="836" w:hanging="360"/>
      </w:pPr>
    </w:lvl>
    <w:lvl w:ilvl="1" w:tplc="08090019" w:tentative="1">
      <w:start w:val="1"/>
      <w:numFmt w:val="lowerLetter"/>
      <w:lvlText w:val="%2."/>
      <w:lvlJc w:val="left"/>
      <w:pPr>
        <w:ind w:left="1556" w:hanging="360"/>
      </w:pPr>
    </w:lvl>
    <w:lvl w:ilvl="2" w:tplc="0809001B" w:tentative="1">
      <w:start w:val="1"/>
      <w:numFmt w:val="lowerRoman"/>
      <w:lvlText w:val="%3."/>
      <w:lvlJc w:val="right"/>
      <w:pPr>
        <w:ind w:left="2276" w:hanging="180"/>
      </w:pPr>
    </w:lvl>
    <w:lvl w:ilvl="3" w:tplc="0809000F" w:tentative="1">
      <w:start w:val="1"/>
      <w:numFmt w:val="decimal"/>
      <w:lvlText w:val="%4."/>
      <w:lvlJc w:val="left"/>
      <w:pPr>
        <w:ind w:left="2996" w:hanging="360"/>
      </w:pPr>
    </w:lvl>
    <w:lvl w:ilvl="4" w:tplc="08090019" w:tentative="1">
      <w:start w:val="1"/>
      <w:numFmt w:val="lowerLetter"/>
      <w:lvlText w:val="%5."/>
      <w:lvlJc w:val="left"/>
      <w:pPr>
        <w:ind w:left="3716" w:hanging="360"/>
      </w:pPr>
    </w:lvl>
    <w:lvl w:ilvl="5" w:tplc="0809001B" w:tentative="1">
      <w:start w:val="1"/>
      <w:numFmt w:val="lowerRoman"/>
      <w:lvlText w:val="%6."/>
      <w:lvlJc w:val="right"/>
      <w:pPr>
        <w:ind w:left="4436" w:hanging="180"/>
      </w:pPr>
    </w:lvl>
    <w:lvl w:ilvl="6" w:tplc="0809000F" w:tentative="1">
      <w:start w:val="1"/>
      <w:numFmt w:val="decimal"/>
      <w:lvlText w:val="%7."/>
      <w:lvlJc w:val="left"/>
      <w:pPr>
        <w:ind w:left="5156" w:hanging="360"/>
      </w:pPr>
    </w:lvl>
    <w:lvl w:ilvl="7" w:tplc="08090019" w:tentative="1">
      <w:start w:val="1"/>
      <w:numFmt w:val="lowerLetter"/>
      <w:lvlText w:val="%8."/>
      <w:lvlJc w:val="left"/>
      <w:pPr>
        <w:ind w:left="5876" w:hanging="360"/>
      </w:pPr>
    </w:lvl>
    <w:lvl w:ilvl="8" w:tplc="08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9" w15:restartNumberingAfterBreak="0">
    <w:nsid w:val="3BD46792"/>
    <w:multiLevelType w:val="hybridMultilevel"/>
    <w:tmpl w:val="0ADCD68C"/>
    <w:lvl w:ilvl="0" w:tplc="6F8235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9B5700"/>
    <w:multiLevelType w:val="hybridMultilevel"/>
    <w:tmpl w:val="0DF850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1737B0"/>
    <w:multiLevelType w:val="hybridMultilevel"/>
    <w:tmpl w:val="4448E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4173A2"/>
    <w:multiLevelType w:val="hybridMultilevel"/>
    <w:tmpl w:val="D80A76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D06C6"/>
    <w:multiLevelType w:val="hybridMultilevel"/>
    <w:tmpl w:val="2BDA9928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 w15:restartNumberingAfterBreak="0">
    <w:nsid w:val="475F3934"/>
    <w:multiLevelType w:val="hybridMultilevel"/>
    <w:tmpl w:val="14CE7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B166016">
      <w:numFmt w:val="bullet"/>
      <w:lvlText w:val="•"/>
      <w:lvlJc w:val="left"/>
      <w:pPr>
        <w:ind w:left="1800" w:hanging="720"/>
      </w:pPr>
      <w:rPr>
        <w:rFonts w:ascii="Calibri" w:eastAsiaTheme="minorEastAsia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D84FFC"/>
    <w:multiLevelType w:val="hybridMultilevel"/>
    <w:tmpl w:val="4B487E00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312CAA78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987B29"/>
    <w:multiLevelType w:val="hybridMultilevel"/>
    <w:tmpl w:val="AE82641C"/>
    <w:lvl w:ilvl="0" w:tplc="165880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6515E8"/>
    <w:multiLevelType w:val="hybridMultilevel"/>
    <w:tmpl w:val="428EA0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6A69CC"/>
    <w:multiLevelType w:val="hybridMultilevel"/>
    <w:tmpl w:val="FB8CC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2830FE"/>
    <w:multiLevelType w:val="hybridMultilevel"/>
    <w:tmpl w:val="F9A61F56"/>
    <w:lvl w:ilvl="0" w:tplc="3C46990C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6" w:hanging="360"/>
      </w:pPr>
    </w:lvl>
    <w:lvl w:ilvl="2" w:tplc="0809001B" w:tentative="1">
      <w:start w:val="1"/>
      <w:numFmt w:val="lowerRoman"/>
      <w:lvlText w:val="%3."/>
      <w:lvlJc w:val="right"/>
      <w:pPr>
        <w:ind w:left="1916" w:hanging="180"/>
      </w:pPr>
    </w:lvl>
    <w:lvl w:ilvl="3" w:tplc="0809000F" w:tentative="1">
      <w:start w:val="1"/>
      <w:numFmt w:val="decimal"/>
      <w:lvlText w:val="%4."/>
      <w:lvlJc w:val="left"/>
      <w:pPr>
        <w:ind w:left="2636" w:hanging="360"/>
      </w:pPr>
    </w:lvl>
    <w:lvl w:ilvl="4" w:tplc="08090019" w:tentative="1">
      <w:start w:val="1"/>
      <w:numFmt w:val="lowerLetter"/>
      <w:lvlText w:val="%5."/>
      <w:lvlJc w:val="left"/>
      <w:pPr>
        <w:ind w:left="3356" w:hanging="360"/>
      </w:pPr>
    </w:lvl>
    <w:lvl w:ilvl="5" w:tplc="0809001B" w:tentative="1">
      <w:start w:val="1"/>
      <w:numFmt w:val="lowerRoman"/>
      <w:lvlText w:val="%6."/>
      <w:lvlJc w:val="right"/>
      <w:pPr>
        <w:ind w:left="4076" w:hanging="180"/>
      </w:pPr>
    </w:lvl>
    <w:lvl w:ilvl="6" w:tplc="0809000F" w:tentative="1">
      <w:start w:val="1"/>
      <w:numFmt w:val="decimal"/>
      <w:lvlText w:val="%7."/>
      <w:lvlJc w:val="left"/>
      <w:pPr>
        <w:ind w:left="4796" w:hanging="360"/>
      </w:pPr>
    </w:lvl>
    <w:lvl w:ilvl="7" w:tplc="08090019" w:tentative="1">
      <w:start w:val="1"/>
      <w:numFmt w:val="lowerLetter"/>
      <w:lvlText w:val="%8."/>
      <w:lvlJc w:val="left"/>
      <w:pPr>
        <w:ind w:left="5516" w:hanging="360"/>
      </w:pPr>
    </w:lvl>
    <w:lvl w:ilvl="8" w:tplc="0809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40" w15:restartNumberingAfterBreak="0">
    <w:nsid w:val="65F12460"/>
    <w:multiLevelType w:val="hybridMultilevel"/>
    <w:tmpl w:val="6A443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910404"/>
    <w:multiLevelType w:val="hybridMultilevel"/>
    <w:tmpl w:val="96D03B06"/>
    <w:lvl w:ilvl="0" w:tplc="27F8BA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E6130F"/>
    <w:multiLevelType w:val="hybridMultilevel"/>
    <w:tmpl w:val="96D03B06"/>
    <w:lvl w:ilvl="0" w:tplc="27F8BA2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C63EF5"/>
    <w:multiLevelType w:val="hybridMultilevel"/>
    <w:tmpl w:val="0866925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12CAA78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E06DF8"/>
    <w:multiLevelType w:val="hybridMultilevel"/>
    <w:tmpl w:val="44B8B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04599B"/>
    <w:multiLevelType w:val="hybridMultilevel"/>
    <w:tmpl w:val="F01886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5A341840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F33666"/>
    <w:multiLevelType w:val="hybridMultilevel"/>
    <w:tmpl w:val="630E6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533E83"/>
    <w:multiLevelType w:val="hybridMultilevel"/>
    <w:tmpl w:val="B5564A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9"/>
  </w:num>
  <w:num w:numId="4">
    <w:abstractNumId w:val="46"/>
  </w:num>
  <w:num w:numId="5">
    <w:abstractNumId w:val="24"/>
  </w:num>
  <w:num w:numId="6">
    <w:abstractNumId w:val="16"/>
  </w:num>
  <w:num w:numId="7">
    <w:abstractNumId w:val="27"/>
  </w:num>
  <w:num w:numId="8">
    <w:abstractNumId w:val="20"/>
  </w:num>
  <w:num w:numId="9">
    <w:abstractNumId w:val="4"/>
  </w:num>
  <w:num w:numId="10">
    <w:abstractNumId w:val="44"/>
  </w:num>
  <w:num w:numId="11">
    <w:abstractNumId w:val="35"/>
  </w:num>
  <w:num w:numId="12">
    <w:abstractNumId w:val="43"/>
  </w:num>
  <w:num w:numId="13">
    <w:abstractNumId w:val="36"/>
  </w:num>
  <w:num w:numId="14">
    <w:abstractNumId w:val="12"/>
  </w:num>
  <w:num w:numId="15">
    <w:abstractNumId w:val="32"/>
  </w:num>
  <w:num w:numId="16">
    <w:abstractNumId w:val="1"/>
  </w:num>
  <w:num w:numId="17">
    <w:abstractNumId w:val="25"/>
  </w:num>
  <w:num w:numId="18">
    <w:abstractNumId w:val="6"/>
  </w:num>
  <w:num w:numId="19">
    <w:abstractNumId w:val="5"/>
  </w:num>
  <w:num w:numId="20">
    <w:abstractNumId w:val="30"/>
  </w:num>
  <w:num w:numId="21">
    <w:abstractNumId w:val="47"/>
  </w:num>
  <w:num w:numId="22">
    <w:abstractNumId w:val="17"/>
  </w:num>
  <w:num w:numId="23">
    <w:abstractNumId w:val="45"/>
  </w:num>
  <w:num w:numId="24">
    <w:abstractNumId w:val="7"/>
  </w:num>
  <w:num w:numId="25">
    <w:abstractNumId w:val="22"/>
  </w:num>
  <w:num w:numId="26">
    <w:abstractNumId w:val="28"/>
  </w:num>
  <w:num w:numId="27">
    <w:abstractNumId w:val="34"/>
  </w:num>
  <w:num w:numId="28">
    <w:abstractNumId w:val="2"/>
  </w:num>
  <w:num w:numId="29">
    <w:abstractNumId w:val="26"/>
  </w:num>
  <w:num w:numId="30">
    <w:abstractNumId w:val="38"/>
  </w:num>
  <w:num w:numId="31">
    <w:abstractNumId w:val="40"/>
  </w:num>
  <w:num w:numId="32">
    <w:abstractNumId w:val="31"/>
  </w:num>
  <w:num w:numId="33">
    <w:abstractNumId w:val="18"/>
  </w:num>
  <w:num w:numId="34">
    <w:abstractNumId w:val="33"/>
  </w:num>
  <w:num w:numId="35">
    <w:abstractNumId w:val="15"/>
  </w:num>
  <w:num w:numId="36">
    <w:abstractNumId w:val="14"/>
  </w:num>
  <w:num w:numId="37">
    <w:abstractNumId w:val="10"/>
  </w:num>
  <w:num w:numId="38">
    <w:abstractNumId w:val="29"/>
  </w:num>
  <w:num w:numId="39">
    <w:abstractNumId w:val="13"/>
  </w:num>
  <w:num w:numId="40">
    <w:abstractNumId w:val="9"/>
  </w:num>
  <w:num w:numId="41">
    <w:abstractNumId w:val="21"/>
  </w:num>
  <w:num w:numId="42">
    <w:abstractNumId w:val="39"/>
  </w:num>
  <w:num w:numId="43">
    <w:abstractNumId w:val="3"/>
  </w:num>
  <w:num w:numId="44">
    <w:abstractNumId w:val="8"/>
  </w:num>
  <w:num w:numId="45">
    <w:abstractNumId w:val="41"/>
  </w:num>
  <w:num w:numId="46">
    <w:abstractNumId w:val="37"/>
  </w:num>
  <w:num w:numId="47">
    <w:abstractNumId w:val="42"/>
  </w:num>
  <w:num w:numId="48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0"/>
    <w:rsid w:val="00006586"/>
    <w:rsid w:val="000076D2"/>
    <w:rsid w:val="00022D76"/>
    <w:rsid w:val="00023109"/>
    <w:rsid w:val="000321DA"/>
    <w:rsid w:val="0003341F"/>
    <w:rsid w:val="00037820"/>
    <w:rsid w:val="00044188"/>
    <w:rsid w:val="0004502C"/>
    <w:rsid w:val="00045B83"/>
    <w:rsid w:val="0005291F"/>
    <w:rsid w:val="00053AAD"/>
    <w:rsid w:val="00061B06"/>
    <w:rsid w:val="00065961"/>
    <w:rsid w:val="00066809"/>
    <w:rsid w:val="0007261F"/>
    <w:rsid w:val="00074099"/>
    <w:rsid w:val="00081C2C"/>
    <w:rsid w:val="00083AE4"/>
    <w:rsid w:val="000904AA"/>
    <w:rsid w:val="000917C2"/>
    <w:rsid w:val="00093A69"/>
    <w:rsid w:val="000A1838"/>
    <w:rsid w:val="000A37E8"/>
    <w:rsid w:val="000A4843"/>
    <w:rsid w:val="000B3539"/>
    <w:rsid w:val="000B3601"/>
    <w:rsid w:val="000B706C"/>
    <w:rsid w:val="000B72D9"/>
    <w:rsid w:val="000C1762"/>
    <w:rsid w:val="000C3B68"/>
    <w:rsid w:val="000C562D"/>
    <w:rsid w:val="000D0272"/>
    <w:rsid w:val="000E2543"/>
    <w:rsid w:val="000E3055"/>
    <w:rsid w:val="000E4065"/>
    <w:rsid w:val="000E770E"/>
    <w:rsid w:val="000F10BB"/>
    <w:rsid w:val="000F10C0"/>
    <w:rsid w:val="000F7E71"/>
    <w:rsid w:val="00126DB5"/>
    <w:rsid w:val="001300FB"/>
    <w:rsid w:val="00130C55"/>
    <w:rsid w:val="0013214D"/>
    <w:rsid w:val="001325A6"/>
    <w:rsid w:val="001365BD"/>
    <w:rsid w:val="00141B3D"/>
    <w:rsid w:val="00142C04"/>
    <w:rsid w:val="001432FD"/>
    <w:rsid w:val="00143368"/>
    <w:rsid w:val="00143C7C"/>
    <w:rsid w:val="00150857"/>
    <w:rsid w:val="00151334"/>
    <w:rsid w:val="00163CA6"/>
    <w:rsid w:val="00171443"/>
    <w:rsid w:val="0017273B"/>
    <w:rsid w:val="0017631E"/>
    <w:rsid w:val="001768B8"/>
    <w:rsid w:val="00177835"/>
    <w:rsid w:val="00181602"/>
    <w:rsid w:val="001911F7"/>
    <w:rsid w:val="00193172"/>
    <w:rsid w:val="00193563"/>
    <w:rsid w:val="00196867"/>
    <w:rsid w:val="001A0152"/>
    <w:rsid w:val="001A333C"/>
    <w:rsid w:val="001A35E3"/>
    <w:rsid w:val="001A7686"/>
    <w:rsid w:val="001A7874"/>
    <w:rsid w:val="001B526C"/>
    <w:rsid w:val="001B6400"/>
    <w:rsid w:val="001C0CDF"/>
    <w:rsid w:val="001C6DEE"/>
    <w:rsid w:val="001D0928"/>
    <w:rsid w:val="001D27CD"/>
    <w:rsid w:val="001D3BC8"/>
    <w:rsid w:val="001E5DE6"/>
    <w:rsid w:val="001E6B90"/>
    <w:rsid w:val="001F4D29"/>
    <w:rsid w:val="001F76D3"/>
    <w:rsid w:val="002008D3"/>
    <w:rsid w:val="00200FDD"/>
    <w:rsid w:val="00204E7C"/>
    <w:rsid w:val="002161D8"/>
    <w:rsid w:val="00222FFC"/>
    <w:rsid w:val="00223E18"/>
    <w:rsid w:val="00227208"/>
    <w:rsid w:val="00231764"/>
    <w:rsid w:val="002346BC"/>
    <w:rsid w:val="002456EB"/>
    <w:rsid w:val="00256F96"/>
    <w:rsid w:val="00260E12"/>
    <w:rsid w:val="00262F4D"/>
    <w:rsid w:val="00263C7E"/>
    <w:rsid w:val="0026795F"/>
    <w:rsid w:val="00267E08"/>
    <w:rsid w:val="00270A8B"/>
    <w:rsid w:val="00274514"/>
    <w:rsid w:val="00285DF5"/>
    <w:rsid w:val="00286431"/>
    <w:rsid w:val="00287F69"/>
    <w:rsid w:val="00293B06"/>
    <w:rsid w:val="002976E4"/>
    <w:rsid w:val="002A5AB1"/>
    <w:rsid w:val="002A72AE"/>
    <w:rsid w:val="002B733A"/>
    <w:rsid w:val="002C7350"/>
    <w:rsid w:val="002D14DE"/>
    <w:rsid w:val="002D4C61"/>
    <w:rsid w:val="002D5638"/>
    <w:rsid w:val="002E0BB7"/>
    <w:rsid w:val="002E0DCF"/>
    <w:rsid w:val="00301DF0"/>
    <w:rsid w:val="00304069"/>
    <w:rsid w:val="003116BA"/>
    <w:rsid w:val="00313183"/>
    <w:rsid w:val="00314728"/>
    <w:rsid w:val="003209E1"/>
    <w:rsid w:val="0032525A"/>
    <w:rsid w:val="00327BFD"/>
    <w:rsid w:val="0033041D"/>
    <w:rsid w:val="00337E38"/>
    <w:rsid w:val="00343F7A"/>
    <w:rsid w:val="00345602"/>
    <w:rsid w:val="003468F5"/>
    <w:rsid w:val="00351D47"/>
    <w:rsid w:val="003728E4"/>
    <w:rsid w:val="0037298B"/>
    <w:rsid w:val="003755C7"/>
    <w:rsid w:val="0038109E"/>
    <w:rsid w:val="00382687"/>
    <w:rsid w:val="00384A5C"/>
    <w:rsid w:val="00386228"/>
    <w:rsid w:val="00390635"/>
    <w:rsid w:val="00396443"/>
    <w:rsid w:val="003A4B87"/>
    <w:rsid w:val="003B1470"/>
    <w:rsid w:val="003B183D"/>
    <w:rsid w:val="003B69DA"/>
    <w:rsid w:val="003D0023"/>
    <w:rsid w:val="003D30E4"/>
    <w:rsid w:val="003D4D69"/>
    <w:rsid w:val="003D643E"/>
    <w:rsid w:val="003E3D9F"/>
    <w:rsid w:val="003F2A30"/>
    <w:rsid w:val="00401DD9"/>
    <w:rsid w:val="0040481C"/>
    <w:rsid w:val="00416C54"/>
    <w:rsid w:val="00417B53"/>
    <w:rsid w:val="00421A47"/>
    <w:rsid w:val="00421CF1"/>
    <w:rsid w:val="004220A6"/>
    <w:rsid w:val="004231CB"/>
    <w:rsid w:val="00431119"/>
    <w:rsid w:val="00435F62"/>
    <w:rsid w:val="00443287"/>
    <w:rsid w:val="004643E0"/>
    <w:rsid w:val="00466D77"/>
    <w:rsid w:val="00467FFA"/>
    <w:rsid w:val="00470C67"/>
    <w:rsid w:val="0047266E"/>
    <w:rsid w:val="00475EF7"/>
    <w:rsid w:val="0048147A"/>
    <w:rsid w:val="004815DF"/>
    <w:rsid w:val="004903AC"/>
    <w:rsid w:val="004910AA"/>
    <w:rsid w:val="004A0611"/>
    <w:rsid w:val="004A2D5B"/>
    <w:rsid w:val="004B20E0"/>
    <w:rsid w:val="004B2407"/>
    <w:rsid w:val="004B4A18"/>
    <w:rsid w:val="004B65A1"/>
    <w:rsid w:val="004C0C51"/>
    <w:rsid w:val="004C37CD"/>
    <w:rsid w:val="004C5957"/>
    <w:rsid w:val="004C6F3F"/>
    <w:rsid w:val="004D089D"/>
    <w:rsid w:val="004D121C"/>
    <w:rsid w:val="004D5E34"/>
    <w:rsid w:val="004D7750"/>
    <w:rsid w:val="004E1414"/>
    <w:rsid w:val="004E29C7"/>
    <w:rsid w:val="004E5283"/>
    <w:rsid w:val="004F46EA"/>
    <w:rsid w:val="004F54E0"/>
    <w:rsid w:val="005033C2"/>
    <w:rsid w:val="0050740F"/>
    <w:rsid w:val="005120AA"/>
    <w:rsid w:val="00514C17"/>
    <w:rsid w:val="00514E35"/>
    <w:rsid w:val="0051627F"/>
    <w:rsid w:val="00520350"/>
    <w:rsid w:val="0052119E"/>
    <w:rsid w:val="00523968"/>
    <w:rsid w:val="00532B7D"/>
    <w:rsid w:val="00532F85"/>
    <w:rsid w:val="005368BA"/>
    <w:rsid w:val="00541B4C"/>
    <w:rsid w:val="005433B6"/>
    <w:rsid w:val="00545106"/>
    <w:rsid w:val="005456D9"/>
    <w:rsid w:val="00554BF2"/>
    <w:rsid w:val="00555D18"/>
    <w:rsid w:val="00556BC1"/>
    <w:rsid w:val="00556FAB"/>
    <w:rsid w:val="0056198D"/>
    <w:rsid w:val="00565CF7"/>
    <w:rsid w:val="00565D42"/>
    <w:rsid w:val="0056660D"/>
    <w:rsid w:val="005810B2"/>
    <w:rsid w:val="0058409F"/>
    <w:rsid w:val="00585687"/>
    <w:rsid w:val="00593344"/>
    <w:rsid w:val="00593A30"/>
    <w:rsid w:val="00596532"/>
    <w:rsid w:val="005A2D6C"/>
    <w:rsid w:val="005A47F4"/>
    <w:rsid w:val="005A635E"/>
    <w:rsid w:val="005A69E1"/>
    <w:rsid w:val="005A7F34"/>
    <w:rsid w:val="005B180F"/>
    <w:rsid w:val="005B49B9"/>
    <w:rsid w:val="005B7D58"/>
    <w:rsid w:val="005C19AA"/>
    <w:rsid w:val="005C2512"/>
    <w:rsid w:val="005D2AA3"/>
    <w:rsid w:val="005D5545"/>
    <w:rsid w:val="005E692C"/>
    <w:rsid w:val="005E702D"/>
    <w:rsid w:val="005F6EFB"/>
    <w:rsid w:val="005F77AD"/>
    <w:rsid w:val="006001DB"/>
    <w:rsid w:val="0060301C"/>
    <w:rsid w:val="00603309"/>
    <w:rsid w:val="006100C9"/>
    <w:rsid w:val="006142DA"/>
    <w:rsid w:val="00617C77"/>
    <w:rsid w:val="006201F0"/>
    <w:rsid w:val="0062026C"/>
    <w:rsid w:val="006326A0"/>
    <w:rsid w:val="00633FC2"/>
    <w:rsid w:val="00636449"/>
    <w:rsid w:val="00640CBD"/>
    <w:rsid w:val="00641B20"/>
    <w:rsid w:val="00642EAF"/>
    <w:rsid w:val="0065019E"/>
    <w:rsid w:val="0066413F"/>
    <w:rsid w:val="00665B67"/>
    <w:rsid w:val="00667F93"/>
    <w:rsid w:val="00674A37"/>
    <w:rsid w:val="00681450"/>
    <w:rsid w:val="00684AC6"/>
    <w:rsid w:val="00697AED"/>
    <w:rsid w:val="006A3229"/>
    <w:rsid w:val="006A5952"/>
    <w:rsid w:val="006A723C"/>
    <w:rsid w:val="006C119E"/>
    <w:rsid w:val="006C11FF"/>
    <w:rsid w:val="006C35A9"/>
    <w:rsid w:val="006C596D"/>
    <w:rsid w:val="006D0DFA"/>
    <w:rsid w:val="006D1CE3"/>
    <w:rsid w:val="006E12EC"/>
    <w:rsid w:val="006E69CB"/>
    <w:rsid w:val="006E7546"/>
    <w:rsid w:val="006F0813"/>
    <w:rsid w:val="006F2CD2"/>
    <w:rsid w:val="006F51AC"/>
    <w:rsid w:val="006F7E46"/>
    <w:rsid w:val="0070108C"/>
    <w:rsid w:val="00702FBB"/>
    <w:rsid w:val="0071104B"/>
    <w:rsid w:val="007155E6"/>
    <w:rsid w:val="0072554F"/>
    <w:rsid w:val="007309D2"/>
    <w:rsid w:val="00732297"/>
    <w:rsid w:val="007369AD"/>
    <w:rsid w:val="00736E2E"/>
    <w:rsid w:val="00737084"/>
    <w:rsid w:val="007375B9"/>
    <w:rsid w:val="00742835"/>
    <w:rsid w:val="00744781"/>
    <w:rsid w:val="007464A5"/>
    <w:rsid w:val="00746E84"/>
    <w:rsid w:val="00747133"/>
    <w:rsid w:val="00750FE3"/>
    <w:rsid w:val="00755F15"/>
    <w:rsid w:val="00761E2F"/>
    <w:rsid w:val="00763437"/>
    <w:rsid w:val="0076583E"/>
    <w:rsid w:val="007714E5"/>
    <w:rsid w:val="00776607"/>
    <w:rsid w:val="00777D08"/>
    <w:rsid w:val="0078309D"/>
    <w:rsid w:val="00786612"/>
    <w:rsid w:val="00791691"/>
    <w:rsid w:val="007927EF"/>
    <w:rsid w:val="007A055E"/>
    <w:rsid w:val="007A1835"/>
    <w:rsid w:val="007A2AE4"/>
    <w:rsid w:val="007A2BE6"/>
    <w:rsid w:val="007A493D"/>
    <w:rsid w:val="007C1C81"/>
    <w:rsid w:val="007C47F6"/>
    <w:rsid w:val="007C6737"/>
    <w:rsid w:val="007D0EEE"/>
    <w:rsid w:val="007E161C"/>
    <w:rsid w:val="007E26A9"/>
    <w:rsid w:val="007F65A3"/>
    <w:rsid w:val="00800C5F"/>
    <w:rsid w:val="00807AE6"/>
    <w:rsid w:val="00811AB9"/>
    <w:rsid w:val="00811D12"/>
    <w:rsid w:val="00814972"/>
    <w:rsid w:val="008149FB"/>
    <w:rsid w:val="00820782"/>
    <w:rsid w:val="0082291C"/>
    <w:rsid w:val="00826005"/>
    <w:rsid w:val="0085293A"/>
    <w:rsid w:val="00856996"/>
    <w:rsid w:val="00867A92"/>
    <w:rsid w:val="00872100"/>
    <w:rsid w:val="00890A20"/>
    <w:rsid w:val="0089221C"/>
    <w:rsid w:val="0089353C"/>
    <w:rsid w:val="008A085B"/>
    <w:rsid w:val="008A20A8"/>
    <w:rsid w:val="008A3436"/>
    <w:rsid w:val="008A5820"/>
    <w:rsid w:val="008B1751"/>
    <w:rsid w:val="008B3631"/>
    <w:rsid w:val="008D0679"/>
    <w:rsid w:val="008D2E71"/>
    <w:rsid w:val="008F1566"/>
    <w:rsid w:val="008F1A70"/>
    <w:rsid w:val="008F56C4"/>
    <w:rsid w:val="008F771F"/>
    <w:rsid w:val="00911EA7"/>
    <w:rsid w:val="00913C81"/>
    <w:rsid w:val="0092709A"/>
    <w:rsid w:val="00934804"/>
    <w:rsid w:val="0093573F"/>
    <w:rsid w:val="009378FA"/>
    <w:rsid w:val="00941967"/>
    <w:rsid w:val="009475C8"/>
    <w:rsid w:val="00952EE5"/>
    <w:rsid w:val="00954585"/>
    <w:rsid w:val="00955ACF"/>
    <w:rsid w:val="00961AA3"/>
    <w:rsid w:val="00966C71"/>
    <w:rsid w:val="009743AD"/>
    <w:rsid w:val="00982555"/>
    <w:rsid w:val="0098460F"/>
    <w:rsid w:val="0098674B"/>
    <w:rsid w:val="0098706E"/>
    <w:rsid w:val="00990CBC"/>
    <w:rsid w:val="00994F7E"/>
    <w:rsid w:val="009A294B"/>
    <w:rsid w:val="009A432F"/>
    <w:rsid w:val="009A6C49"/>
    <w:rsid w:val="009A6C9E"/>
    <w:rsid w:val="009B2D9F"/>
    <w:rsid w:val="009B6B8C"/>
    <w:rsid w:val="009C5AD6"/>
    <w:rsid w:val="009D155F"/>
    <w:rsid w:val="009D41F0"/>
    <w:rsid w:val="009E08FF"/>
    <w:rsid w:val="009E2405"/>
    <w:rsid w:val="009E768A"/>
    <w:rsid w:val="009F142C"/>
    <w:rsid w:val="009F1535"/>
    <w:rsid w:val="009F48DB"/>
    <w:rsid w:val="00A0116B"/>
    <w:rsid w:val="00A02910"/>
    <w:rsid w:val="00A073DE"/>
    <w:rsid w:val="00A1735C"/>
    <w:rsid w:val="00A22A05"/>
    <w:rsid w:val="00A25094"/>
    <w:rsid w:val="00A31580"/>
    <w:rsid w:val="00A3214A"/>
    <w:rsid w:val="00A352DE"/>
    <w:rsid w:val="00A36000"/>
    <w:rsid w:val="00A424E6"/>
    <w:rsid w:val="00A44BFA"/>
    <w:rsid w:val="00A452A4"/>
    <w:rsid w:val="00A52C37"/>
    <w:rsid w:val="00A53C11"/>
    <w:rsid w:val="00A700CA"/>
    <w:rsid w:val="00A70B10"/>
    <w:rsid w:val="00A7313E"/>
    <w:rsid w:val="00A75EB2"/>
    <w:rsid w:val="00A76751"/>
    <w:rsid w:val="00A82DF9"/>
    <w:rsid w:val="00A94C1B"/>
    <w:rsid w:val="00AA0DFC"/>
    <w:rsid w:val="00AA16AA"/>
    <w:rsid w:val="00AA6769"/>
    <w:rsid w:val="00AB25E7"/>
    <w:rsid w:val="00AB3996"/>
    <w:rsid w:val="00AD0ABC"/>
    <w:rsid w:val="00AD171D"/>
    <w:rsid w:val="00AD6539"/>
    <w:rsid w:val="00AE0F48"/>
    <w:rsid w:val="00AE27AC"/>
    <w:rsid w:val="00AF47E1"/>
    <w:rsid w:val="00B0110E"/>
    <w:rsid w:val="00B03A5D"/>
    <w:rsid w:val="00B03A96"/>
    <w:rsid w:val="00B046C1"/>
    <w:rsid w:val="00B052AD"/>
    <w:rsid w:val="00B06CF5"/>
    <w:rsid w:val="00B21618"/>
    <w:rsid w:val="00B262A1"/>
    <w:rsid w:val="00B278B6"/>
    <w:rsid w:val="00B31674"/>
    <w:rsid w:val="00B40C78"/>
    <w:rsid w:val="00B44E64"/>
    <w:rsid w:val="00B5019A"/>
    <w:rsid w:val="00B66AF1"/>
    <w:rsid w:val="00B730E4"/>
    <w:rsid w:val="00B76287"/>
    <w:rsid w:val="00B81879"/>
    <w:rsid w:val="00B8301F"/>
    <w:rsid w:val="00B832B8"/>
    <w:rsid w:val="00B84529"/>
    <w:rsid w:val="00B90D77"/>
    <w:rsid w:val="00B92E2C"/>
    <w:rsid w:val="00B93C70"/>
    <w:rsid w:val="00B94501"/>
    <w:rsid w:val="00B9656A"/>
    <w:rsid w:val="00BA658A"/>
    <w:rsid w:val="00BB0BAA"/>
    <w:rsid w:val="00BB2E07"/>
    <w:rsid w:val="00BB4B99"/>
    <w:rsid w:val="00BB6641"/>
    <w:rsid w:val="00BC356C"/>
    <w:rsid w:val="00BD430C"/>
    <w:rsid w:val="00BD5017"/>
    <w:rsid w:val="00BE0450"/>
    <w:rsid w:val="00BF15FB"/>
    <w:rsid w:val="00BF1D3C"/>
    <w:rsid w:val="00C01004"/>
    <w:rsid w:val="00C0128A"/>
    <w:rsid w:val="00C06872"/>
    <w:rsid w:val="00C11FD7"/>
    <w:rsid w:val="00C126BF"/>
    <w:rsid w:val="00C129C3"/>
    <w:rsid w:val="00C17E2A"/>
    <w:rsid w:val="00C2406D"/>
    <w:rsid w:val="00C26C1E"/>
    <w:rsid w:val="00C30B60"/>
    <w:rsid w:val="00C3107D"/>
    <w:rsid w:val="00C40A22"/>
    <w:rsid w:val="00C46275"/>
    <w:rsid w:val="00C57B76"/>
    <w:rsid w:val="00C62F4D"/>
    <w:rsid w:val="00C6526B"/>
    <w:rsid w:val="00C717EC"/>
    <w:rsid w:val="00C77FDE"/>
    <w:rsid w:val="00C82CFC"/>
    <w:rsid w:val="00C877AD"/>
    <w:rsid w:val="00C90E2B"/>
    <w:rsid w:val="00C9507A"/>
    <w:rsid w:val="00C9795B"/>
    <w:rsid w:val="00CA275A"/>
    <w:rsid w:val="00CA2B5D"/>
    <w:rsid w:val="00CA516E"/>
    <w:rsid w:val="00CA6231"/>
    <w:rsid w:val="00CB08CC"/>
    <w:rsid w:val="00CB2D0F"/>
    <w:rsid w:val="00CB48C7"/>
    <w:rsid w:val="00CB7137"/>
    <w:rsid w:val="00CB74E1"/>
    <w:rsid w:val="00CC628F"/>
    <w:rsid w:val="00CC6640"/>
    <w:rsid w:val="00CD4A2A"/>
    <w:rsid w:val="00CD550F"/>
    <w:rsid w:val="00CE39D0"/>
    <w:rsid w:val="00CE5C5B"/>
    <w:rsid w:val="00CE5FD3"/>
    <w:rsid w:val="00CE6774"/>
    <w:rsid w:val="00CF1C10"/>
    <w:rsid w:val="00CF79EC"/>
    <w:rsid w:val="00D013CD"/>
    <w:rsid w:val="00D120AD"/>
    <w:rsid w:val="00D155FF"/>
    <w:rsid w:val="00D27DC3"/>
    <w:rsid w:val="00D31B1B"/>
    <w:rsid w:val="00D3514E"/>
    <w:rsid w:val="00D3577C"/>
    <w:rsid w:val="00D41765"/>
    <w:rsid w:val="00D43AC0"/>
    <w:rsid w:val="00D453F3"/>
    <w:rsid w:val="00D47E56"/>
    <w:rsid w:val="00D51B44"/>
    <w:rsid w:val="00D62AF0"/>
    <w:rsid w:val="00D64447"/>
    <w:rsid w:val="00D65414"/>
    <w:rsid w:val="00D66098"/>
    <w:rsid w:val="00D67E71"/>
    <w:rsid w:val="00D8019B"/>
    <w:rsid w:val="00D8698E"/>
    <w:rsid w:val="00D96F63"/>
    <w:rsid w:val="00DA05D8"/>
    <w:rsid w:val="00DA244D"/>
    <w:rsid w:val="00DA26C8"/>
    <w:rsid w:val="00DB52CC"/>
    <w:rsid w:val="00DB5326"/>
    <w:rsid w:val="00DC17D5"/>
    <w:rsid w:val="00DE39A1"/>
    <w:rsid w:val="00DE7105"/>
    <w:rsid w:val="00DF247D"/>
    <w:rsid w:val="00DF3C75"/>
    <w:rsid w:val="00DF42AA"/>
    <w:rsid w:val="00E0244C"/>
    <w:rsid w:val="00E03299"/>
    <w:rsid w:val="00E07205"/>
    <w:rsid w:val="00E16406"/>
    <w:rsid w:val="00E2009E"/>
    <w:rsid w:val="00E2212B"/>
    <w:rsid w:val="00E22B4E"/>
    <w:rsid w:val="00E22C5A"/>
    <w:rsid w:val="00E232D4"/>
    <w:rsid w:val="00E270F1"/>
    <w:rsid w:val="00E27FCF"/>
    <w:rsid w:val="00E32DF6"/>
    <w:rsid w:val="00E331D9"/>
    <w:rsid w:val="00E43826"/>
    <w:rsid w:val="00E46769"/>
    <w:rsid w:val="00E468D8"/>
    <w:rsid w:val="00E544BD"/>
    <w:rsid w:val="00E601B6"/>
    <w:rsid w:val="00E716D6"/>
    <w:rsid w:val="00E76176"/>
    <w:rsid w:val="00E86387"/>
    <w:rsid w:val="00E87096"/>
    <w:rsid w:val="00E97F82"/>
    <w:rsid w:val="00EA62E2"/>
    <w:rsid w:val="00EA7993"/>
    <w:rsid w:val="00EB1519"/>
    <w:rsid w:val="00EB170A"/>
    <w:rsid w:val="00EB3F19"/>
    <w:rsid w:val="00ED0A77"/>
    <w:rsid w:val="00ED219F"/>
    <w:rsid w:val="00ED7AB9"/>
    <w:rsid w:val="00EE0DCB"/>
    <w:rsid w:val="00EF1E8B"/>
    <w:rsid w:val="00EF28DB"/>
    <w:rsid w:val="00F01988"/>
    <w:rsid w:val="00F05F1A"/>
    <w:rsid w:val="00F06ABF"/>
    <w:rsid w:val="00F06E5D"/>
    <w:rsid w:val="00F1179F"/>
    <w:rsid w:val="00F20135"/>
    <w:rsid w:val="00F208E3"/>
    <w:rsid w:val="00F22A46"/>
    <w:rsid w:val="00F235D6"/>
    <w:rsid w:val="00F2705D"/>
    <w:rsid w:val="00F32580"/>
    <w:rsid w:val="00F342F4"/>
    <w:rsid w:val="00F36B54"/>
    <w:rsid w:val="00F44953"/>
    <w:rsid w:val="00F45730"/>
    <w:rsid w:val="00F50C0C"/>
    <w:rsid w:val="00F519C6"/>
    <w:rsid w:val="00F616CA"/>
    <w:rsid w:val="00F61C04"/>
    <w:rsid w:val="00F66CE1"/>
    <w:rsid w:val="00F70844"/>
    <w:rsid w:val="00F709DE"/>
    <w:rsid w:val="00F72866"/>
    <w:rsid w:val="00F73C2E"/>
    <w:rsid w:val="00F74A67"/>
    <w:rsid w:val="00F87A2C"/>
    <w:rsid w:val="00F91F2D"/>
    <w:rsid w:val="00F955D9"/>
    <w:rsid w:val="00FA0DEA"/>
    <w:rsid w:val="00FA6857"/>
    <w:rsid w:val="00FB3BCB"/>
    <w:rsid w:val="00FB61C0"/>
    <w:rsid w:val="00FC3EAC"/>
    <w:rsid w:val="00FC4700"/>
    <w:rsid w:val="00FC7D63"/>
    <w:rsid w:val="00FD60CF"/>
    <w:rsid w:val="00FE3139"/>
    <w:rsid w:val="00FE4506"/>
    <w:rsid w:val="00FE4AFC"/>
    <w:rsid w:val="00FF0C7C"/>
    <w:rsid w:val="00FF288F"/>
    <w:rsid w:val="00FF6B06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580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racticalmoneyskills.com/teach/lesson_plans/pre_k_grade_2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akechargeamerica.org/financial-education/teaching-resources/first-grade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www.practicalmoneyskills.com/teach/lesson_plans/pre_k_grade_2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akechargeamerica.org/financial-education/teaching-resources/first-grade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C1"/>
    <w:rsid w:val="00035B84"/>
    <w:rsid w:val="000E3902"/>
    <w:rsid w:val="003411FC"/>
    <w:rsid w:val="00416C7C"/>
    <w:rsid w:val="00420093"/>
    <w:rsid w:val="004A008E"/>
    <w:rsid w:val="004A1DF8"/>
    <w:rsid w:val="006F00F9"/>
    <w:rsid w:val="007563DC"/>
    <w:rsid w:val="00805105"/>
    <w:rsid w:val="008067C3"/>
    <w:rsid w:val="00816166"/>
    <w:rsid w:val="008B349E"/>
    <w:rsid w:val="009E3F0E"/>
    <w:rsid w:val="00AB2F7D"/>
    <w:rsid w:val="00B92BD4"/>
    <w:rsid w:val="00C93DC1"/>
    <w:rsid w:val="00D76D2F"/>
    <w:rsid w:val="00F5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2B5E80-26FE-4064-86BE-33DA9A650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882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40</cp:revision>
  <cp:lastPrinted>2018-07-13T09:19:00Z</cp:lastPrinted>
  <dcterms:created xsi:type="dcterms:W3CDTF">2018-08-13T21:53:00Z</dcterms:created>
  <dcterms:modified xsi:type="dcterms:W3CDTF">2018-09-03T20:17:00Z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