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8E4E231" w:rsidR="00C17E2A" w:rsidRPr="009260D0" w:rsidRDefault="008C38DA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writing a</w:t>
            </w:r>
            <w:r w:rsidR="004456B5">
              <w:rPr>
                <w:sz w:val="40"/>
                <w:szCs w:val="40"/>
              </w:rPr>
              <w:t>n</w:t>
            </w:r>
            <w:r>
              <w:rPr>
                <w:sz w:val="40"/>
                <w:szCs w:val="40"/>
              </w:rPr>
              <w:t xml:space="preserve"> </w:t>
            </w:r>
            <w:r w:rsidR="00B73662">
              <w:rPr>
                <w:sz w:val="40"/>
                <w:szCs w:val="40"/>
              </w:rPr>
              <w:t>in</w:t>
            </w:r>
            <w:r>
              <w:rPr>
                <w:sz w:val="40"/>
                <w:szCs w:val="40"/>
              </w:rPr>
              <w:t xml:space="preserve">formal </w:t>
            </w:r>
            <w:r w:rsidR="00B73662">
              <w:rPr>
                <w:sz w:val="40"/>
                <w:szCs w:val="40"/>
              </w:rPr>
              <w:t>letter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F80819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F80819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F80819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F80819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F80819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F80819">
              <w:rPr>
                <w:sz w:val="18"/>
                <w:szCs w:val="18"/>
              </w:rPr>
              <w:t>Overview</w:t>
            </w:r>
          </w:p>
        </w:tc>
      </w:tr>
      <w:tr w:rsidR="00C17E2A" w:rsidRPr="00F80819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F80819" w14:paraId="32BF30BB" w14:textId="77777777">
              <w:tc>
                <w:tcPr>
                  <w:tcW w:w="5000" w:type="pct"/>
                </w:tcPr>
                <w:p w14:paraId="0EB4376E" w14:textId="5FE98623" w:rsidR="00C17E2A" w:rsidRPr="00F80819" w:rsidRDefault="00B36C8F">
                  <w:r w:rsidRPr="00F80819">
                    <w:t xml:space="preserve">English </w:t>
                  </w:r>
                </w:p>
              </w:tc>
            </w:tr>
            <w:tr w:rsidR="00C17E2A" w:rsidRPr="00F80819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F80819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F80819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F80819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F80819" w:rsidRDefault="00D27DC3">
                      <w:r w:rsidRPr="00F80819">
                        <w:t>[Instructor Name]</w:t>
                      </w:r>
                    </w:p>
                  </w:tc>
                </w:sdtContent>
              </w:sdt>
            </w:tr>
            <w:tr w:rsidR="00C17E2A" w:rsidRPr="00F80819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F80819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F80819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F80819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3737102" w:rsidR="00C17E2A" w:rsidRPr="00F80819" w:rsidRDefault="00091934">
                  <w:r w:rsidRPr="00F80819">
                    <w:t>4</w:t>
                  </w:r>
                </w:p>
              </w:tc>
            </w:tr>
          </w:tbl>
          <w:p w14:paraId="4CAC6574" w14:textId="77777777" w:rsidR="00C17E2A" w:rsidRPr="00F80819" w:rsidRDefault="00C17E2A"/>
        </w:tc>
        <w:tc>
          <w:tcPr>
            <w:tcW w:w="152" w:type="pct"/>
          </w:tcPr>
          <w:p w14:paraId="0CBCE437" w14:textId="77777777" w:rsidR="00C17E2A" w:rsidRPr="00F80819" w:rsidRDefault="00C17E2A"/>
        </w:tc>
        <w:tc>
          <w:tcPr>
            <w:tcW w:w="3895" w:type="pct"/>
          </w:tcPr>
          <w:p w14:paraId="2971807D" w14:textId="77777777" w:rsidR="000A37E8" w:rsidRPr="00F80819" w:rsidRDefault="000A37E8">
            <w:r w:rsidRPr="00F80819">
              <w:t>This lesson plan covers teaching content for;</w:t>
            </w:r>
          </w:p>
          <w:p w14:paraId="127698CF" w14:textId="629D6B82" w:rsidR="00FF4047" w:rsidRDefault="00C77171" w:rsidP="00C10CE4">
            <w:pPr>
              <w:pStyle w:val="ListParagraph"/>
              <w:numPr>
                <w:ilvl w:val="0"/>
                <w:numId w:val="2"/>
              </w:numPr>
            </w:pPr>
            <w:r w:rsidRPr="00F80819">
              <w:t>Learning to</w:t>
            </w:r>
            <w:r w:rsidR="002A7661" w:rsidRPr="00F80819">
              <w:t xml:space="preserve"> </w:t>
            </w:r>
            <w:r w:rsidR="004500BB" w:rsidRPr="00F80819">
              <w:t xml:space="preserve">write </w:t>
            </w:r>
            <w:r w:rsidR="00C93C73">
              <w:t>informal letters to friends and families</w:t>
            </w:r>
          </w:p>
          <w:p w14:paraId="458BD9FD" w14:textId="7F2A9190" w:rsidR="005C3AF0" w:rsidRPr="00F80819" w:rsidRDefault="0018102A" w:rsidP="00C93C73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</w:t>
            </w:r>
            <w:r w:rsidR="00C93C73">
              <w:t>the main parts of informal letters</w:t>
            </w:r>
          </w:p>
        </w:tc>
      </w:tr>
    </w:tbl>
    <w:p w14:paraId="44024CC7" w14:textId="16E57A5B" w:rsidR="00C17E2A" w:rsidRPr="00F80819" w:rsidRDefault="00196867">
      <w:pPr>
        <w:pStyle w:val="NoSpacing"/>
      </w:pPr>
      <w:r w:rsidRPr="00F80819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56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1BAEF33" w14:textId="4D607633" w:rsidR="00C77171" w:rsidRDefault="00B423FE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Notebook</w:t>
                                  </w:r>
                                </w:p>
                                <w:p w14:paraId="766C07A2" w14:textId="57E09F3D" w:rsidR="00C77171" w:rsidRDefault="00B423FE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Pencils</w:t>
                                  </w:r>
                                </w:p>
                                <w:p w14:paraId="5FF9980C" w14:textId="27D9EAC9" w:rsidR="00C77171" w:rsidRDefault="009F28B9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Sample</w:t>
                                  </w:r>
                                  <w:r w:rsidR="00A410B8">
                                    <w:t xml:space="preserve"> </w:t>
                                  </w:r>
                                  <w:r w:rsidR="000072F4">
                                    <w:t xml:space="preserve">informal </w:t>
                                  </w:r>
                                  <w:r w:rsidR="0018102A">
                                    <w:t>letters</w:t>
                                  </w:r>
                                </w:p>
                                <w:p w14:paraId="15CDA0AA" w14:textId="77777777" w:rsidR="00CB7209" w:rsidRDefault="0018102A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 xml:space="preserve">Chart </w:t>
                                  </w:r>
                                  <w:r w:rsidR="00CB7209">
                                    <w:t xml:space="preserve">containing </w:t>
                                  </w:r>
                                  <w:r w:rsidR="00CB7209" w:rsidRPr="00CB7209">
                                    <w:t xml:space="preserve">differences between </w:t>
                                  </w:r>
                                </w:p>
                                <w:p w14:paraId="2ABEA2F0" w14:textId="23BC9C87" w:rsidR="0018102A" w:rsidRDefault="00CB7209" w:rsidP="00CB7209">
                                  <w:pPr>
                                    <w:pStyle w:val="ListParagraph"/>
                                    <w:ind w:left="90"/>
                                  </w:pPr>
                                  <w:r w:rsidRPr="00CB7209">
                                    <w:t>formal and informal phrases</w:t>
                                  </w:r>
                                </w:p>
                                <w:p w14:paraId="10E036C3" w14:textId="5AFD5822" w:rsidR="00A410B8" w:rsidRDefault="00A410B8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Bunches of </w:t>
                                  </w:r>
                                  <w:r w:rsidRPr="00A4185F">
                                    <w:rPr>
                                      <w:sz w:val="20"/>
                                      <w:szCs w:val="20"/>
                                    </w:rPr>
                                    <w:t>A4 (8" x 11" sheet of paper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84E4060" w14:textId="6A31BB02" w:rsidR="00006CB8" w:rsidRDefault="00C77171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 xml:space="preserve">whiteboards and whiteboard </w:t>
                                  </w:r>
                                </w:p>
                                <w:p w14:paraId="7871A695" w14:textId="77777777" w:rsidR="003F5C22" w:rsidRDefault="00C77171" w:rsidP="003F5C22">
                                  <w:pPr>
                                    <w:pStyle w:val="ListParagraph"/>
                                    <w:ind w:left="90"/>
                                  </w:pPr>
                                  <w:r>
                                    <w:t>markers</w:t>
                                  </w:r>
                                </w:p>
                                <w:p w14:paraId="4AF14C6E" w14:textId="45A57B22" w:rsidR="000B2A8B" w:rsidRDefault="00C77171" w:rsidP="003F5C22">
                                  <w:r>
                                    <w:t xml:space="preserve"> </w:t>
                                  </w: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D5D93D5" w14:textId="363A59DB" w:rsidR="00BC50CC" w:rsidRDefault="002D7EA2" w:rsidP="00BC50C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DB3528" w:rsidRPr="004278F2">
                                      <w:rPr>
                                        <w:rStyle w:val="Hyperlink"/>
                                      </w:rPr>
                                      <w:t>http://www.cpalms.org/Public/PreviewResourceLesson/Preview/40154</w:t>
                                    </w:r>
                                  </w:hyperlink>
                                </w:p>
                                <w:p w14:paraId="064CE98B" w14:textId="5140E7B0" w:rsidR="00DB3528" w:rsidRDefault="002D7EA2" w:rsidP="00BC50CC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DB3528" w:rsidRPr="004278F2">
                                      <w:rPr>
                                        <w:rStyle w:val="Hyperlink"/>
                                      </w:rPr>
                                      <w:t>https://www.teachervision.com/letter-friendly-monster</w:t>
                                    </w:r>
                                  </w:hyperlink>
                                </w:p>
                                <w:p w14:paraId="01A6CE07" w14:textId="1803042E" w:rsidR="00DB3528" w:rsidRDefault="002D7EA2" w:rsidP="00BC50CC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DB3528" w:rsidRPr="004278F2">
                                      <w:rPr>
                                        <w:rStyle w:val="Hyperlink"/>
                                      </w:rPr>
                                      <w:t>https://www.education.com/lesson-plan/friendly-letters-put-together/</w:t>
                                    </w:r>
                                  </w:hyperlink>
                                </w:p>
                                <w:p w14:paraId="311A9DAE" w14:textId="42BB491B" w:rsidR="00DB3528" w:rsidRDefault="002D7EA2" w:rsidP="00BC50CC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DB3528" w:rsidRPr="004278F2">
                                      <w:rPr>
                                        <w:rStyle w:val="Hyperlink"/>
                                      </w:rPr>
                                      <w:t>https://breltchat.wordpress.com/2017/05/07/brelt-colab-a-lesson-plan-on-informal-letters-by-joao-pereira/</w:t>
                                    </w:r>
                                  </w:hyperlink>
                                </w:p>
                                <w:p w14:paraId="010851BE" w14:textId="4670F86D" w:rsidR="00DB3528" w:rsidRDefault="002D7EA2" w:rsidP="00BC50CC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DB3528" w:rsidRPr="004278F2">
                                      <w:rPr>
                                        <w:rStyle w:val="Hyperlink"/>
                                      </w:rPr>
                                      <w:t>https://lesn.appstate.edu/fryeem/re4030/friendly_letter_minilesson.htm</w:t>
                                    </w:r>
                                  </w:hyperlink>
                                </w:p>
                                <w:p w14:paraId="266D3DBF" w14:textId="32AF1012" w:rsidR="00DB3528" w:rsidRDefault="00DB3528" w:rsidP="00BC50CC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56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1BAEF33" w14:textId="4D607633" w:rsidR="00C77171" w:rsidRDefault="00B423FE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Notebook</w:t>
                            </w:r>
                          </w:p>
                          <w:p w14:paraId="766C07A2" w14:textId="57E09F3D" w:rsidR="00C77171" w:rsidRDefault="00B423FE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Pencils</w:t>
                            </w:r>
                          </w:p>
                          <w:p w14:paraId="5FF9980C" w14:textId="27D9EAC9" w:rsidR="00C77171" w:rsidRDefault="009F28B9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Sample</w:t>
                            </w:r>
                            <w:r w:rsidR="00A410B8">
                              <w:t xml:space="preserve"> </w:t>
                            </w:r>
                            <w:r w:rsidR="000072F4">
                              <w:t xml:space="preserve">informal </w:t>
                            </w:r>
                            <w:r w:rsidR="0018102A">
                              <w:t>letters</w:t>
                            </w:r>
                          </w:p>
                          <w:p w14:paraId="15CDA0AA" w14:textId="77777777" w:rsidR="00CB7209" w:rsidRDefault="0018102A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 xml:space="preserve">Chart </w:t>
                            </w:r>
                            <w:r w:rsidR="00CB7209">
                              <w:t xml:space="preserve">containing </w:t>
                            </w:r>
                            <w:r w:rsidR="00CB7209" w:rsidRPr="00CB7209">
                              <w:t xml:space="preserve">differences between </w:t>
                            </w:r>
                          </w:p>
                          <w:p w14:paraId="2ABEA2F0" w14:textId="23BC9C87" w:rsidR="0018102A" w:rsidRDefault="00CB7209" w:rsidP="00CB7209">
                            <w:pPr>
                              <w:pStyle w:val="ListParagraph"/>
                              <w:ind w:left="90"/>
                            </w:pPr>
                            <w:r w:rsidRPr="00CB7209">
                              <w:t>formal and informal phrases</w:t>
                            </w:r>
                          </w:p>
                          <w:p w14:paraId="10E036C3" w14:textId="5AFD5822" w:rsidR="00A410B8" w:rsidRDefault="00A410B8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Bunches of </w:t>
                            </w:r>
                            <w:r w:rsidRPr="00A4185F">
                              <w:rPr>
                                <w:sz w:val="20"/>
                                <w:szCs w:val="20"/>
                              </w:rPr>
                              <w:t>A4 (8" x 11" sheet of paper</w:t>
                            </w:r>
                            <w:r>
                              <w:t xml:space="preserve"> </w:t>
                            </w:r>
                          </w:p>
                          <w:p w14:paraId="384E4060" w14:textId="6A31BB02" w:rsidR="00006CB8" w:rsidRDefault="00C77171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 xml:space="preserve">whiteboards and whiteboard </w:t>
                            </w:r>
                          </w:p>
                          <w:p w14:paraId="7871A695" w14:textId="77777777" w:rsidR="003F5C22" w:rsidRDefault="00C77171" w:rsidP="003F5C22">
                            <w:pPr>
                              <w:pStyle w:val="ListParagraph"/>
                              <w:ind w:left="90"/>
                            </w:pPr>
                            <w:r>
                              <w:t>markers</w:t>
                            </w:r>
                          </w:p>
                          <w:p w14:paraId="4AF14C6E" w14:textId="45A57B22" w:rsidR="000B2A8B" w:rsidRDefault="00C77171" w:rsidP="003F5C22">
                            <w:r>
                              <w:t xml:space="preserve"> </w:t>
                            </w: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D5D93D5" w14:textId="363A59DB" w:rsidR="00BC50CC" w:rsidRDefault="002D7EA2" w:rsidP="00BC50CC">
                            <w:pPr>
                              <w:pStyle w:val="ListBullet"/>
                            </w:pPr>
                            <w:hyperlink r:id="rId13" w:history="1">
                              <w:r w:rsidR="00DB3528" w:rsidRPr="004278F2">
                                <w:rPr>
                                  <w:rStyle w:val="Hyperlink"/>
                                </w:rPr>
                                <w:t>http://www.cpalms.org/Public/PreviewResourceLesson/Preview/40154</w:t>
                              </w:r>
                            </w:hyperlink>
                          </w:p>
                          <w:p w14:paraId="064CE98B" w14:textId="5140E7B0" w:rsidR="00DB3528" w:rsidRDefault="002D7EA2" w:rsidP="00BC50CC">
                            <w:pPr>
                              <w:pStyle w:val="ListBullet"/>
                            </w:pPr>
                            <w:hyperlink r:id="rId14" w:history="1">
                              <w:r w:rsidR="00DB3528" w:rsidRPr="004278F2">
                                <w:rPr>
                                  <w:rStyle w:val="Hyperlink"/>
                                </w:rPr>
                                <w:t>https://www.teachervision.com/letter-friendly-monster</w:t>
                              </w:r>
                            </w:hyperlink>
                          </w:p>
                          <w:p w14:paraId="01A6CE07" w14:textId="1803042E" w:rsidR="00DB3528" w:rsidRDefault="002D7EA2" w:rsidP="00BC50CC">
                            <w:pPr>
                              <w:pStyle w:val="ListBullet"/>
                            </w:pPr>
                            <w:hyperlink r:id="rId15" w:history="1">
                              <w:r w:rsidR="00DB3528" w:rsidRPr="004278F2">
                                <w:rPr>
                                  <w:rStyle w:val="Hyperlink"/>
                                </w:rPr>
                                <w:t>https://www.education.com/lesson-plan/friendly-letters-put-together/</w:t>
                              </w:r>
                            </w:hyperlink>
                          </w:p>
                          <w:p w14:paraId="311A9DAE" w14:textId="42BB491B" w:rsidR="00DB3528" w:rsidRDefault="002D7EA2" w:rsidP="00BC50CC">
                            <w:pPr>
                              <w:pStyle w:val="ListBullet"/>
                            </w:pPr>
                            <w:hyperlink r:id="rId16" w:history="1">
                              <w:r w:rsidR="00DB3528" w:rsidRPr="004278F2">
                                <w:rPr>
                                  <w:rStyle w:val="Hyperlink"/>
                                </w:rPr>
                                <w:t>https://breltchat.wordpress.com/2017/05/07/brelt-colab-a-lesson-plan-on-informal-letters-by-joao-pereira/</w:t>
                              </w:r>
                            </w:hyperlink>
                          </w:p>
                          <w:p w14:paraId="010851BE" w14:textId="4670F86D" w:rsidR="00DB3528" w:rsidRDefault="002D7EA2" w:rsidP="00BC50CC">
                            <w:pPr>
                              <w:pStyle w:val="ListBullet"/>
                            </w:pPr>
                            <w:hyperlink r:id="rId17" w:history="1">
                              <w:r w:rsidR="00DB3528" w:rsidRPr="004278F2">
                                <w:rPr>
                                  <w:rStyle w:val="Hyperlink"/>
                                </w:rPr>
                                <w:t>https://lesn.appstate.edu/fryeem/re4030/friendly_letter_minilesson.htm</w:t>
                              </w:r>
                            </w:hyperlink>
                          </w:p>
                          <w:p w14:paraId="266D3DBF" w14:textId="32AF1012" w:rsidR="00DB3528" w:rsidRDefault="00DB3528" w:rsidP="00BC50CC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F80819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F80819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F80819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F80819" w:rsidRDefault="00D27DC3">
            <w:pPr>
              <w:pStyle w:val="Heading2"/>
              <w:rPr>
                <w:b/>
              </w:rPr>
            </w:pPr>
            <w:r w:rsidRPr="00F80819">
              <w:rPr>
                <w:b/>
              </w:rPr>
              <w:t>Objectives</w:t>
            </w:r>
          </w:p>
          <w:p w14:paraId="0ABE148F" w14:textId="403E579E" w:rsidR="001D4D95" w:rsidRPr="00F80819" w:rsidRDefault="00AD5265" w:rsidP="00120253">
            <w:r w:rsidRPr="00F80819">
              <w:t>Students should be able to;</w:t>
            </w:r>
          </w:p>
          <w:p w14:paraId="2FEE98FB" w14:textId="5F0498C4" w:rsidR="003B67CE" w:rsidRDefault="005557DA" w:rsidP="008009E2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 xml:space="preserve">Write </w:t>
            </w:r>
            <w:r w:rsidR="00C93C73">
              <w:t>informal letters to friends and families</w:t>
            </w:r>
          </w:p>
          <w:p w14:paraId="4E657576" w14:textId="1B55ADF7" w:rsidR="00C93C73" w:rsidRDefault="00C93C73" w:rsidP="008009E2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Differentiate between informal and formal languages</w:t>
            </w:r>
          </w:p>
          <w:p w14:paraId="40FF90BB" w14:textId="2488BC1B" w:rsidR="00C93C73" w:rsidRPr="00F80819" w:rsidRDefault="00C93C73" w:rsidP="008009E2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Point out the fi</w:t>
            </w:r>
            <w:r w:rsidR="00DD4004">
              <w:t>v</w:t>
            </w:r>
            <w:r>
              <w:t>e main parts of informal letters</w:t>
            </w:r>
          </w:p>
          <w:p w14:paraId="3F4D03AC" w14:textId="77777777" w:rsidR="009A16D6" w:rsidRPr="00F80819" w:rsidRDefault="009A16D6" w:rsidP="009A16D6">
            <w:pPr>
              <w:pStyle w:val="ListParagraph"/>
              <w:ind w:left="180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E766FC" w14:textId="3A4334CA" w:rsidR="00D914D8" w:rsidRPr="00F80819" w:rsidRDefault="00D914D8" w:rsidP="005557DA">
            <w:r w:rsidRPr="005557DA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4CC7DCA1" w14:textId="77777777" w:rsidR="00337927" w:rsidRDefault="00337927" w:rsidP="00337927">
            <w:pPr>
              <w:pStyle w:val="ListParagraph"/>
              <w:numPr>
                <w:ilvl w:val="0"/>
                <w:numId w:val="24"/>
              </w:numPr>
              <w:ind w:left="180" w:hanging="180"/>
            </w:pPr>
            <w:r w:rsidRPr="00337927">
              <w:t>The teacher will</w:t>
            </w:r>
            <w:r>
              <w:t xml:space="preserve"> have</w:t>
            </w:r>
            <w:r w:rsidRPr="00337927">
              <w:t xml:space="preserve"> students choose another student's name from a basket </w:t>
            </w:r>
          </w:p>
          <w:p w14:paraId="73DEFB91" w14:textId="77777777" w:rsidR="00337927" w:rsidRDefault="00337927" w:rsidP="00337927">
            <w:pPr>
              <w:pStyle w:val="ListParagraph"/>
              <w:numPr>
                <w:ilvl w:val="0"/>
                <w:numId w:val="24"/>
              </w:numPr>
              <w:ind w:left="180" w:hanging="180"/>
            </w:pPr>
            <w:r>
              <w:t xml:space="preserve">Have students </w:t>
            </w:r>
            <w:r w:rsidRPr="00337927">
              <w:t xml:space="preserve">write them a short friendly letter. </w:t>
            </w:r>
          </w:p>
          <w:p w14:paraId="44104FCC" w14:textId="77777777" w:rsidR="00337927" w:rsidRDefault="00337927" w:rsidP="00337927">
            <w:pPr>
              <w:pStyle w:val="ListParagraph"/>
              <w:numPr>
                <w:ilvl w:val="0"/>
                <w:numId w:val="24"/>
              </w:numPr>
              <w:ind w:left="180" w:hanging="180"/>
            </w:pPr>
            <w:r w:rsidRPr="00337927">
              <w:t xml:space="preserve">The students will also choose a topic from a second basket. </w:t>
            </w:r>
          </w:p>
          <w:p w14:paraId="087010F1" w14:textId="77777777" w:rsidR="00337927" w:rsidRDefault="00337927" w:rsidP="00337927">
            <w:pPr>
              <w:pStyle w:val="ListParagraph"/>
              <w:numPr>
                <w:ilvl w:val="0"/>
                <w:numId w:val="24"/>
              </w:numPr>
              <w:ind w:left="180" w:hanging="180"/>
            </w:pPr>
            <w:r w:rsidRPr="00337927">
              <w:t xml:space="preserve">The teacher will then collect the letters the students have written </w:t>
            </w:r>
          </w:p>
          <w:p w14:paraId="632BD1FB" w14:textId="77777777" w:rsidR="00337927" w:rsidRDefault="00337927" w:rsidP="00337927">
            <w:pPr>
              <w:pStyle w:val="ListParagraph"/>
              <w:numPr>
                <w:ilvl w:val="0"/>
                <w:numId w:val="24"/>
              </w:numPr>
              <w:ind w:left="180" w:hanging="180"/>
            </w:pPr>
            <w:r>
              <w:lastRenderedPageBreak/>
              <w:t xml:space="preserve">Teacher will </w:t>
            </w:r>
            <w:r w:rsidRPr="00337927">
              <w:t xml:space="preserve">check for the five main parts of the friendly letter format </w:t>
            </w:r>
          </w:p>
          <w:p w14:paraId="21EF01FB" w14:textId="2574B5EB" w:rsidR="004500BB" w:rsidRPr="00F80819" w:rsidRDefault="00337927" w:rsidP="00337927">
            <w:pPr>
              <w:pStyle w:val="ListParagraph"/>
              <w:numPr>
                <w:ilvl w:val="0"/>
                <w:numId w:val="24"/>
              </w:numPr>
              <w:ind w:left="180" w:hanging="180"/>
            </w:pPr>
            <w:r>
              <w:t xml:space="preserve">This is </w:t>
            </w:r>
            <w:r w:rsidRPr="00337927">
              <w:t>to assess how much of the friendly letter format the student is familiar with.</w:t>
            </w:r>
          </w:p>
          <w:p w14:paraId="50E0D0C1" w14:textId="4A09679C" w:rsidR="00D12602" w:rsidRPr="00F80819" w:rsidRDefault="00D12602" w:rsidP="00D12602">
            <w:pPr>
              <w:pStyle w:val="Heading2"/>
              <w:rPr>
                <w:b/>
                <w:bCs/>
              </w:rPr>
            </w:pPr>
            <w:r w:rsidRPr="00F80819">
              <w:rPr>
                <w:b/>
                <w:bCs/>
              </w:rPr>
              <w:t>Summary</w:t>
            </w:r>
          </w:p>
          <w:p w14:paraId="68D4DB2C" w14:textId="327EF54C" w:rsidR="002E7793" w:rsidRPr="00F80819" w:rsidRDefault="00C85E56" w:rsidP="002E7793">
            <w:pPr>
              <w:numPr>
                <w:ilvl w:val="0"/>
                <w:numId w:val="3"/>
              </w:numPr>
              <w:ind w:left="180" w:hanging="180"/>
            </w:pPr>
            <w:r w:rsidRPr="00F80819">
              <w:t xml:space="preserve">Review </w:t>
            </w:r>
            <w:r w:rsidR="00CB2068" w:rsidRPr="00F80819">
              <w:t>t</w:t>
            </w:r>
            <w:r w:rsidR="002121AE">
              <w:t xml:space="preserve">he occasions for </w:t>
            </w:r>
            <w:r w:rsidR="00F22CCA">
              <w:t>informal letters</w:t>
            </w:r>
          </w:p>
          <w:p w14:paraId="50CBB445" w14:textId="3D5D4B8E" w:rsidR="00535393" w:rsidRDefault="002121AE" w:rsidP="00CB2068">
            <w:pPr>
              <w:numPr>
                <w:ilvl w:val="0"/>
                <w:numId w:val="3"/>
              </w:numPr>
              <w:ind w:left="180" w:hanging="180"/>
            </w:pPr>
            <w:r>
              <w:t xml:space="preserve">Review common </w:t>
            </w:r>
            <w:r w:rsidR="00F22CCA">
              <w:t xml:space="preserve">informal </w:t>
            </w:r>
            <w:r w:rsidR="00C256EA">
              <w:t>languages</w:t>
            </w:r>
          </w:p>
          <w:p w14:paraId="0A89108F" w14:textId="65183055" w:rsidR="00F22CCA" w:rsidRPr="00F80819" w:rsidRDefault="00F22CCA" w:rsidP="00CB2068">
            <w:pPr>
              <w:numPr>
                <w:ilvl w:val="0"/>
                <w:numId w:val="3"/>
              </w:numPr>
              <w:ind w:left="180" w:hanging="180"/>
            </w:pPr>
            <w:r>
              <w:t>Review the five main parts of informal letter</w:t>
            </w:r>
          </w:p>
          <w:p w14:paraId="02CB6B7A" w14:textId="17B98C8B" w:rsidR="001D4D95" w:rsidRPr="00F80819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F80819">
              <w:t>When doing the review</w:t>
            </w:r>
            <w:r w:rsidR="00CB2068" w:rsidRPr="00F80819">
              <w:t xml:space="preserve">, retrieve the </w:t>
            </w:r>
            <w:r w:rsidR="002121AE">
              <w:t>charts and sample formal invitations</w:t>
            </w:r>
            <w:r w:rsidR="00CB2068" w:rsidRPr="00F80819">
              <w:t xml:space="preserve"> from students</w:t>
            </w:r>
            <w:r w:rsidRPr="00F80819">
              <w:t xml:space="preserve"> </w:t>
            </w:r>
          </w:p>
          <w:p w14:paraId="42C39D07" w14:textId="77777777" w:rsidR="001D4D95" w:rsidRPr="00F80819" w:rsidRDefault="001D4D95" w:rsidP="001D4D95"/>
          <w:p w14:paraId="7683CE86" w14:textId="77777777" w:rsidR="001D4D95" w:rsidRPr="00F80819" w:rsidRDefault="001D4D95" w:rsidP="001D4D95"/>
          <w:p w14:paraId="6C8FDF80" w14:textId="77777777" w:rsidR="001D4D95" w:rsidRPr="00F80819" w:rsidRDefault="001D4D95" w:rsidP="001D4D95"/>
          <w:p w14:paraId="09613FE1" w14:textId="77777777" w:rsidR="001D4D95" w:rsidRPr="00F80819" w:rsidRDefault="001D4D95" w:rsidP="001D4D95"/>
          <w:p w14:paraId="5E46CA3D" w14:textId="77777777" w:rsidR="00A71E70" w:rsidRPr="00F80819" w:rsidRDefault="00A71E70" w:rsidP="001D4D95"/>
          <w:p w14:paraId="36A25895" w14:textId="77777777" w:rsidR="00A71E70" w:rsidRPr="00F80819" w:rsidRDefault="00A71E70" w:rsidP="001D4D95"/>
          <w:p w14:paraId="18F0E2F1" w14:textId="77777777" w:rsidR="00A71E70" w:rsidRPr="00F80819" w:rsidRDefault="00A71E70" w:rsidP="001D4D95"/>
          <w:p w14:paraId="43C888DB" w14:textId="77777777" w:rsidR="00A71E70" w:rsidRPr="00F80819" w:rsidRDefault="00A71E70" w:rsidP="001D4D95"/>
          <w:p w14:paraId="22A31125" w14:textId="18309E14" w:rsidR="00A71E70" w:rsidRPr="00F80819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F80819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F80819" w:rsidRDefault="006513FB" w:rsidP="006513FB">
            <w:pPr>
              <w:pStyle w:val="Heading2"/>
              <w:rPr>
                <w:b/>
              </w:rPr>
            </w:pPr>
            <w:r w:rsidRPr="00F80819">
              <w:rPr>
                <w:b/>
              </w:rPr>
              <w:t>Activity Starter/Instruction</w:t>
            </w:r>
          </w:p>
          <w:p w14:paraId="3F065AE1" w14:textId="77777777" w:rsidR="00836E2A" w:rsidRDefault="00836E2A" w:rsidP="00836E2A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Elicit the differences between the formal and informal letters.</w:t>
            </w:r>
          </w:p>
          <w:p w14:paraId="36615DAE" w14:textId="77777777" w:rsidR="00836E2A" w:rsidRDefault="00836E2A" w:rsidP="00836E2A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List characteristics of formal and informal letters on the board.</w:t>
            </w:r>
          </w:p>
          <w:p w14:paraId="3642E360" w14:textId="6FF1E896" w:rsidR="009E525C" w:rsidRPr="00F80819" w:rsidRDefault="009E525C" w:rsidP="00836E2A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F80819">
              <w:t xml:space="preserve">Ask the children to put their hands up if </w:t>
            </w:r>
            <w:r w:rsidR="00C10CE4">
              <w:t xml:space="preserve">written </w:t>
            </w:r>
            <w:proofErr w:type="spellStart"/>
            <w:proofErr w:type="gramStart"/>
            <w:r w:rsidR="00C10CE4">
              <w:t>a</w:t>
            </w:r>
            <w:proofErr w:type="spellEnd"/>
            <w:proofErr w:type="gramEnd"/>
            <w:r w:rsidR="00C10CE4">
              <w:t xml:space="preserve"> </w:t>
            </w:r>
            <w:r w:rsidR="000072F4">
              <w:t>in</w:t>
            </w:r>
            <w:r w:rsidR="00C10CE4">
              <w:t xml:space="preserve">formal </w:t>
            </w:r>
            <w:r w:rsidR="000072F4">
              <w:t>letter</w:t>
            </w:r>
            <w:r w:rsidRPr="00F80819">
              <w:t xml:space="preserve">. </w:t>
            </w:r>
          </w:p>
          <w:p w14:paraId="3F0D7CBD" w14:textId="0BF6DB8D" w:rsidR="009E4B55" w:rsidRDefault="009E4B55" w:rsidP="00C10CE4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Teacher should provide samples of formal invitations.</w:t>
            </w:r>
          </w:p>
          <w:p w14:paraId="185173D0" w14:textId="69225D7F" w:rsidR="009E4B55" w:rsidRPr="00F80819" w:rsidRDefault="009E4B55" w:rsidP="00C10CE4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 xml:space="preserve">Also, </w:t>
            </w:r>
            <w:r w:rsidR="00232F1F">
              <w:t>teacher</w:t>
            </w:r>
            <w:r>
              <w:t xml:space="preserve"> should provide charts containing common phrases used for formal invitations.</w:t>
            </w:r>
          </w:p>
          <w:p w14:paraId="3E5D1384" w14:textId="13C2819A" w:rsidR="00F25E13" w:rsidRPr="00F80819" w:rsidRDefault="00F25E13" w:rsidP="009E525C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7F2B1D6" w14:textId="77777777" w:rsidR="00F25E13" w:rsidRPr="00F80819" w:rsidRDefault="00F25E13" w:rsidP="009E525C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376E0668" w:rsidR="00FB30A1" w:rsidRPr="00F80819" w:rsidRDefault="00A93E00" w:rsidP="009E525C">
            <w:r w:rsidRPr="00F80819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149E95F4" w:rsidR="00FB30A1" w:rsidRPr="00F80819" w:rsidRDefault="00C40201" w:rsidP="00FB30A1">
            <w:pPr>
              <w:rPr>
                <w:b/>
              </w:rPr>
            </w:pPr>
            <w:r w:rsidRPr="00F80819">
              <w:rPr>
                <w:b/>
              </w:rPr>
              <w:t>Day 2/ Lesson 2</w:t>
            </w:r>
            <w:r w:rsidR="00FB30A1" w:rsidRPr="00F80819">
              <w:rPr>
                <w:b/>
              </w:rPr>
              <w:t xml:space="preserve">: </w:t>
            </w:r>
            <w:r w:rsidR="007926F4" w:rsidRPr="00F80819">
              <w:rPr>
                <w:b/>
              </w:rPr>
              <w:t>2</w:t>
            </w:r>
            <w:r w:rsidR="005F269B">
              <w:rPr>
                <w:b/>
              </w:rPr>
              <w:t>0</w:t>
            </w:r>
            <w:r w:rsidR="00FB30A1" w:rsidRPr="00F80819">
              <w:rPr>
                <w:b/>
              </w:rPr>
              <w:t xml:space="preserve"> Mins</w:t>
            </w:r>
          </w:p>
          <w:p w14:paraId="19B9E8D9" w14:textId="77777777" w:rsidR="00B73662" w:rsidRDefault="00B73662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 w:rsidRPr="00B73662">
              <w:t>The teacher will begin the lesson by telling the students that they will be a writing a friendly letter to someone of their choice</w:t>
            </w:r>
          </w:p>
          <w:p w14:paraId="65EEB783" w14:textId="76F7537F" w:rsidR="00B73662" w:rsidRDefault="00B73662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t>The letter will</w:t>
            </w:r>
            <w:r w:rsidRPr="00B73662">
              <w:t xml:space="preserve"> tell them something about themselves (a story of something that has happened, something they want etc.). </w:t>
            </w:r>
          </w:p>
          <w:p w14:paraId="68706916" w14:textId="0F00FB6E" w:rsidR="00A33871" w:rsidRDefault="00A33871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 w:rsidRPr="00A33871">
              <w:t xml:space="preserve">Read aloud </w:t>
            </w:r>
            <w:r>
              <w:t>a sample informal letter</w:t>
            </w:r>
            <w:r w:rsidRPr="00A33871">
              <w:t xml:space="preserve"> </w:t>
            </w:r>
          </w:p>
          <w:p w14:paraId="016C6941" w14:textId="77777777" w:rsidR="00A33871" w:rsidRDefault="00A33871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 w:rsidRPr="00A33871">
              <w:t xml:space="preserve">The teacher will use a friendly letter graphic organizer on the board </w:t>
            </w:r>
          </w:p>
          <w:p w14:paraId="2F8F5E47" w14:textId="2900EFC9" w:rsidR="00A33871" w:rsidRDefault="00A33871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lastRenderedPageBreak/>
              <w:t xml:space="preserve">Teacher will </w:t>
            </w:r>
            <w:r w:rsidRPr="00A33871">
              <w:t xml:space="preserve">highlight the five main parts of the friendly letter format (heading, greeting, body, closing, signature) </w:t>
            </w:r>
          </w:p>
          <w:p w14:paraId="2AEC7771" w14:textId="77777777" w:rsidR="00A33871" w:rsidRDefault="00A33871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 w:rsidRPr="00A33871">
              <w:t>The teacher will also guide students in working as a whole group to identify and review the story elements</w:t>
            </w:r>
          </w:p>
          <w:p w14:paraId="199CE34F" w14:textId="77777777" w:rsidR="00A33871" w:rsidRDefault="00A33871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t>elements</w:t>
            </w:r>
            <w:r w:rsidRPr="00A33871">
              <w:t xml:space="preserve"> such as main characters, setting, problem, sequence of events, and solution. </w:t>
            </w:r>
          </w:p>
          <w:p w14:paraId="7A8059B1" w14:textId="5F82023E" w:rsidR="00A33871" w:rsidRDefault="00A33871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 w:rsidRPr="00A33871">
              <w:t xml:space="preserve">(Though this is not part of the actual lesson, it serves as a good review. It can be omitted without consequence) </w:t>
            </w:r>
          </w:p>
          <w:p w14:paraId="7B295E50" w14:textId="77777777" w:rsidR="00D52296" w:rsidRPr="00F80819" w:rsidRDefault="00D52296" w:rsidP="00040317">
            <w:pPr>
              <w:pStyle w:val="Heading2"/>
              <w:rPr>
                <w:b/>
                <w:bCs/>
              </w:rPr>
            </w:pPr>
          </w:p>
          <w:p w14:paraId="55D61105" w14:textId="0218F3D5" w:rsidR="00040317" w:rsidRPr="00F80819" w:rsidRDefault="005F269B" w:rsidP="00040317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Guided</w:t>
            </w:r>
            <w:r w:rsidR="000D5E9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Practice</w:t>
            </w:r>
          </w:p>
          <w:p w14:paraId="1057E2D5" w14:textId="79FC13C2" w:rsidR="00040317" w:rsidRPr="00F80819" w:rsidRDefault="00040317" w:rsidP="00040317">
            <w:pPr>
              <w:rPr>
                <w:b/>
              </w:rPr>
            </w:pPr>
            <w:r w:rsidRPr="00F80819">
              <w:rPr>
                <w:b/>
              </w:rPr>
              <w:t xml:space="preserve">Day </w:t>
            </w:r>
            <w:r w:rsidR="006A1148" w:rsidRPr="00F80819">
              <w:rPr>
                <w:b/>
              </w:rPr>
              <w:t>3</w:t>
            </w:r>
            <w:r w:rsidRPr="00F80819">
              <w:rPr>
                <w:b/>
              </w:rPr>
              <w:t xml:space="preserve">/ Lesson </w:t>
            </w:r>
            <w:r w:rsidR="006A1148" w:rsidRPr="00F80819">
              <w:rPr>
                <w:b/>
              </w:rPr>
              <w:t>3</w:t>
            </w:r>
            <w:r w:rsidRPr="00F80819">
              <w:rPr>
                <w:b/>
              </w:rPr>
              <w:t xml:space="preserve">: </w:t>
            </w:r>
            <w:r w:rsidR="000D5E95">
              <w:rPr>
                <w:b/>
              </w:rPr>
              <w:t>20</w:t>
            </w:r>
            <w:r w:rsidRPr="00F80819">
              <w:rPr>
                <w:b/>
              </w:rPr>
              <w:t xml:space="preserve">mins   </w:t>
            </w:r>
          </w:p>
          <w:p w14:paraId="02D5173A" w14:textId="4F2241FC" w:rsidR="002810A9" w:rsidRDefault="002810A9" w:rsidP="002810A9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2810A9">
              <w:t>Students will brainstorm all the kinds of friendly letters they might write along with the different purposes for writing letters.</w:t>
            </w:r>
          </w:p>
          <w:p w14:paraId="360951CF" w14:textId="49A966AF" w:rsidR="00A33871" w:rsidRDefault="00A33871" w:rsidP="000D5E95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A33871">
              <w:t xml:space="preserve">The teacher will read aloud </w:t>
            </w:r>
            <w:r>
              <w:t>a sample informal letter</w:t>
            </w:r>
          </w:p>
          <w:p w14:paraId="6C4F6713" w14:textId="77777777" w:rsidR="00A33871" w:rsidRDefault="00A33871" w:rsidP="00A33871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A33871">
              <w:t xml:space="preserve">During the read aloud, the teacher should stop periodically to assess students' recall of the previous day's skills. </w:t>
            </w:r>
          </w:p>
          <w:p w14:paraId="5848EA5F" w14:textId="1EE24880" w:rsidR="00261938" w:rsidRDefault="00A33871" w:rsidP="00261938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>
              <w:t xml:space="preserve">Questions should include: What is the date on this letter? How can you find it? To whom is it addressed? What greeting is used? </w:t>
            </w:r>
          </w:p>
          <w:p w14:paraId="6CC78EF4" w14:textId="5231CFAE" w:rsidR="00261938" w:rsidRPr="007A33E9" w:rsidRDefault="00DB3528" w:rsidP="00836E2A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>
              <w:t>Teacher will do this activity for two or more sample informal letters</w:t>
            </w:r>
            <w:r w:rsidR="00261938" w:rsidRPr="00F80819">
              <w:t>.</w:t>
            </w:r>
          </w:p>
        </w:tc>
        <w:tc>
          <w:tcPr>
            <w:tcW w:w="118" w:type="pct"/>
          </w:tcPr>
          <w:p w14:paraId="3EC4062D" w14:textId="77777777" w:rsidR="00C17E2A" w:rsidRPr="00F80819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F80819" w:rsidRDefault="00031953" w:rsidP="006513FB">
            <w:pPr>
              <w:pStyle w:val="Heading2"/>
              <w:rPr>
                <w:b/>
              </w:rPr>
            </w:pPr>
            <w:r w:rsidRPr="00F80819">
              <w:rPr>
                <w:b/>
              </w:rPr>
              <w:t>Teacher Guide</w:t>
            </w:r>
          </w:p>
          <w:p w14:paraId="70819890" w14:textId="0A8F5C00" w:rsidR="00031953" w:rsidRPr="00F80819" w:rsidRDefault="00C40201" w:rsidP="00031953">
            <w:pPr>
              <w:rPr>
                <w:b/>
              </w:rPr>
            </w:pPr>
            <w:r w:rsidRPr="00F80819">
              <w:rPr>
                <w:b/>
              </w:rPr>
              <w:t>Day 1</w:t>
            </w:r>
            <w:r w:rsidR="00031953" w:rsidRPr="00F80819">
              <w:rPr>
                <w:b/>
              </w:rPr>
              <w:t xml:space="preserve">/ Lesson 1: </w:t>
            </w:r>
            <w:r w:rsidR="005F269B">
              <w:rPr>
                <w:b/>
              </w:rPr>
              <w:t>1</w:t>
            </w:r>
            <w:r w:rsidR="007926F4" w:rsidRPr="00F80819">
              <w:rPr>
                <w:b/>
              </w:rPr>
              <w:t>5</w:t>
            </w:r>
            <w:r w:rsidR="00031953" w:rsidRPr="00F80819">
              <w:rPr>
                <w:b/>
              </w:rPr>
              <w:t xml:space="preserve"> Mins</w:t>
            </w:r>
          </w:p>
          <w:p w14:paraId="2A07D725" w14:textId="77777777" w:rsidR="00DB3528" w:rsidRDefault="00B73662" w:rsidP="00DB3528">
            <w:pPr>
              <w:pStyle w:val="ListParagraph"/>
              <w:numPr>
                <w:ilvl w:val="0"/>
                <w:numId w:val="8"/>
              </w:numPr>
              <w:ind w:left="300" w:hanging="300"/>
            </w:pPr>
            <w:r>
              <w:t>Ask students which situations call for a formal letter and which situations call for an informal approach.</w:t>
            </w:r>
          </w:p>
          <w:p w14:paraId="4842E58C" w14:textId="77777777" w:rsidR="00DB3528" w:rsidRDefault="00B73662" w:rsidP="00DB3528">
            <w:pPr>
              <w:pStyle w:val="ListParagraph"/>
              <w:numPr>
                <w:ilvl w:val="0"/>
                <w:numId w:val="8"/>
              </w:numPr>
              <w:ind w:left="300" w:hanging="300"/>
            </w:pPr>
            <w:r>
              <w:t>Have students brainstorm on the differences between formal and informal letters.</w:t>
            </w:r>
          </w:p>
          <w:p w14:paraId="707FE939" w14:textId="54540A19" w:rsidR="00DB3528" w:rsidRDefault="00B73662" w:rsidP="00DB3528">
            <w:pPr>
              <w:pStyle w:val="ListParagraph"/>
              <w:numPr>
                <w:ilvl w:val="0"/>
                <w:numId w:val="8"/>
              </w:numPr>
              <w:ind w:left="300" w:hanging="300"/>
            </w:pPr>
            <w:r>
              <w:t xml:space="preserve">introduce the topic of differences in letter writing by giving them the </w:t>
            </w:r>
            <w:r w:rsidR="000072F4">
              <w:t>chart 1</w:t>
            </w:r>
            <w:r>
              <w:t xml:space="preserve"> </w:t>
            </w:r>
          </w:p>
          <w:p w14:paraId="4D7EB30D" w14:textId="03495937" w:rsidR="00DB3528" w:rsidRDefault="00836E2A" w:rsidP="00836E2A">
            <w:pPr>
              <w:pStyle w:val="ListParagraph"/>
              <w:numPr>
                <w:ilvl w:val="0"/>
                <w:numId w:val="8"/>
              </w:numPr>
              <w:ind w:left="300" w:hanging="300"/>
            </w:pPr>
            <w:r>
              <w:t>A</w:t>
            </w:r>
            <w:r w:rsidR="00B73662">
              <w:t xml:space="preserve">sk students to discuss differences between formal and informal phrases used in </w:t>
            </w:r>
            <w:r w:rsidR="000072F4">
              <w:t>chart 1</w:t>
            </w:r>
            <w:r>
              <w:t>.</w:t>
            </w:r>
            <w:r w:rsidR="00B73662">
              <w:t xml:space="preserve"> </w:t>
            </w:r>
          </w:p>
          <w:p w14:paraId="7F2CA31B" w14:textId="7E8522C6" w:rsidR="00DB3528" w:rsidRDefault="00B73662" w:rsidP="00DB3528">
            <w:pPr>
              <w:pStyle w:val="ListParagraph"/>
              <w:numPr>
                <w:ilvl w:val="0"/>
                <w:numId w:val="8"/>
              </w:numPr>
              <w:ind w:left="300" w:hanging="300"/>
            </w:pPr>
            <w:r>
              <w:t>As a class, discuss informal language that could be used to accomplish the purpose.</w:t>
            </w:r>
          </w:p>
          <w:p w14:paraId="54940947" w14:textId="0A6E300E" w:rsidR="00836E2A" w:rsidRDefault="00836E2A" w:rsidP="00DB3528">
            <w:pPr>
              <w:pStyle w:val="ListParagraph"/>
              <w:numPr>
                <w:ilvl w:val="0"/>
                <w:numId w:val="8"/>
              </w:numPr>
              <w:ind w:left="300" w:hanging="300"/>
            </w:pPr>
            <w:r>
              <w:t>Model changing a formal phrase to an informal phrase</w:t>
            </w:r>
          </w:p>
          <w:p w14:paraId="4D28CF2D" w14:textId="403633CC" w:rsidR="00DB3528" w:rsidRDefault="00B73662" w:rsidP="00DB3528">
            <w:pPr>
              <w:pStyle w:val="ListParagraph"/>
              <w:numPr>
                <w:ilvl w:val="0"/>
                <w:numId w:val="8"/>
              </w:numPr>
              <w:ind w:left="300" w:hanging="300"/>
            </w:pPr>
            <w:r>
              <w:t>Ask students to try changing formal phrases to more informal language in a practice.</w:t>
            </w:r>
          </w:p>
          <w:p w14:paraId="5BC26C35" w14:textId="22EB80C4" w:rsidR="00AB261A" w:rsidRDefault="00AB261A" w:rsidP="00DB3528"/>
          <w:p w14:paraId="3FB7B1D9" w14:textId="052EB916" w:rsidR="005F269B" w:rsidRDefault="005F269B" w:rsidP="00DB3528"/>
          <w:p w14:paraId="6C7F4001" w14:textId="68C75D59" w:rsidR="005F269B" w:rsidRDefault="005F269B" w:rsidP="00DB3528"/>
          <w:p w14:paraId="43550A41" w14:textId="77777777" w:rsidR="005F269B" w:rsidRDefault="005F269B" w:rsidP="00DB3528"/>
          <w:p w14:paraId="405E9239" w14:textId="77777777" w:rsidR="00DB3528" w:rsidRPr="00F80819" w:rsidRDefault="00DB3528" w:rsidP="00DB3528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Teacher Guide</w:t>
            </w:r>
          </w:p>
          <w:p w14:paraId="071C62DC" w14:textId="509BF4DB" w:rsidR="00DB3528" w:rsidRPr="00F80819" w:rsidRDefault="00DB3528" w:rsidP="00DB3528">
            <w:pPr>
              <w:rPr>
                <w:b/>
              </w:rPr>
            </w:pPr>
            <w:r w:rsidRPr="00F80819">
              <w:rPr>
                <w:b/>
              </w:rPr>
              <w:t xml:space="preserve">Day </w:t>
            </w:r>
            <w:r w:rsidR="00FD1486">
              <w:rPr>
                <w:b/>
              </w:rPr>
              <w:t>4</w:t>
            </w:r>
            <w:r w:rsidRPr="00F80819">
              <w:rPr>
                <w:b/>
              </w:rPr>
              <w:t xml:space="preserve">/ Lesson </w:t>
            </w:r>
            <w:r w:rsidR="00FD1486">
              <w:rPr>
                <w:b/>
              </w:rPr>
              <w:t>4</w:t>
            </w:r>
            <w:r w:rsidRPr="00F80819">
              <w:rPr>
                <w:b/>
              </w:rPr>
              <w:t xml:space="preserve">: </w:t>
            </w:r>
            <w:r>
              <w:rPr>
                <w:b/>
              </w:rPr>
              <w:t>20</w:t>
            </w:r>
            <w:r w:rsidRPr="00F80819">
              <w:rPr>
                <w:b/>
              </w:rPr>
              <w:t xml:space="preserve">mins   </w:t>
            </w:r>
          </w:p>
          <w:p w14:paraId="54291EF0" w14:textId="77777777" w:rsidR="00DB3528" w:rsidRDefault="00DB3528" w:rsidP="00DB3528">
            <w:pPr>
              <w:pStyle w:val="ListParagraph"/>
              <w:numPr>
                <w:ilvl w:val="0"/>
                <w:numId w:val="23"/>
              </w:numPr>
              <w:ind w:left="300" w:hanging="270"/>
            </w:pPr>
            <w:r w:rsidRPr="00DB3528">
              <w:t xml:space="preserve">The teacher will hold a brainstorming session to help the class choose who to write to and what to write about. </w:t>
            </w:r>
          </w:p>
          <w:p w14:paraId="40E68148" w14:textId="77777777" w:rsidR="00DB3528" w:rsidRDefault="00DB3528" w:rsidP="00DB3528">
            <w:pPr>
              <w:pStyle w:val="ListParagraph"/>
              <w:numPr>
                <w:ilvl w:val="0"/>
                <w:numId w:val="23"/>
              </w:numPr>
              <w:ind w:left="300" w:hanging="270"/>
            </w:pPr>
            <w:r w:rsidRPr="00DB3528">
              <w:t xml:space="preserve">After the session the class will vote on who they want to write about and the subject of their letter. </w:t>
            </w:r>
          </w:p>
          <w:p w14:paraId="5675A555" w14:textId="77777777" w:rsidR="00DB3528" w:rsidRDefault="00DB3528" w:rsidP="00DB3528">
            <w:pPr>
              <w:pStyle w:val="ListParagraph"/>
              <w:numPr>
                <w:ilvl w:val="0"/>
                <w:numId w:val="23"/>
              </w:numPr>
              <w:ind w:left="300" w:hanging="270"/>
            </w:pPr>
            <w:r w:rsidRPr="00DB3528">
              <w:t xml:space="preserve">The teacher will model writing the letter on the board. </w:t>
            </w:r>
          </w:p>
          <w:p w14:paraId="1AE12D3F" w14:textId="77777777" w:rsidR="00DB3528" w:rsidRDefault="00DB3528" w:rsidP="00DB3528">
            <w:pPr>
              <w:pStyle w:val="ListParagraph"/>
              <w:numPr>
                <w:ilvl w:val="0"/>
                <w:numId w:val="23"/>
              </w:numPr>
              <w:ind w:left="300" w:hanging="270"/>
            </w:pPr>
            <w:r w:rsidRPr="00DB3528">
              <w:t xml:space="preserve">Volunteers will state the date, greeting, and closing. </w:t>
            </w:r>
          </w:p>
          <w:p w14:paraId="48615B07" w14:textId="77777777" w:rsidR="00DB3528" w:rsidRDefault="00DB3528" w:rsidP="00DB3528">
            <w:pPr>
              <w:pStyle w:val="ListParagraph"/>
              <w:numPr>
                <w:ilvl w:val="0"/>
                <w:numId w:val="23"/>
              </w:numPr>
              <w:ind w:left="300" w:hanging="270"/>
            </w:pPr>
            <w:r w:rsidRPr="00DB3528">
              <w:t>Volunteers will also contribute sample sentences to use in the body of the letter by writing them on the board.</w:t>
            </w:r>
          </w:p>
          <w:p w14:paraId="1A78306E" w14:textId="77777777" w:rsidR="00DB3528" w:rsidRDefault="00DB3528" w:rsidP="00DB3528">
            <w:pPr>
              <w:pStyle w:val="ListParagraph"/>
              <w:numPr>
                <w:ilvl w:val="0"/>
                <w:numId w:val="23"/>
              </w:numPr>
              <w:ind w:left="300" w:hanging="270"/>
            </w:pPr>
            <w:r w:rsidRPr="00DB3528">
              <w:t xml:space="preserve">The teacher will introduce the rainbow editing chart at this time. </w:t>
            </w:r>
          </w:p>
          <w:p w14:paraId="69482AA0" w14:textId="77777777" w:rsidR="00DB3528" w:rsidRDefault="00DB3528" w:rsidP="00DB3528">
            <w:pPr>
              <w:pStyle w:val="ListParagraph"/>
              <w:numPr>
                <w:ilvl w:val="0"/>
                <w:numId w:val="23"/>
              </w:numPr>
              <w:ind w:left="300" w:hanging="270"/>
            </w:pPr>
            <w:r w:rsidRPr="00DB3528">
              <w:t xml:space="preserve">The teacher will edit the letter using the poster sized chart with the help of the students. </w:t>
            </w:r>
          </w:p>
          <w:p w14:paraId="00A854E1" w14:textId="77777777" w:rsidR="00836E2A" w:rsidRDefault="00DB3528" w:rsidP="00DB3528">
            <w:pPr>
              <w:pStyle w:val="ListParagraph"/>
              <w:numPr>
                <w:ilvl w:val="0"/>
                <w:numId w:val="23"/>
              </w:numPr>
              <w:ind w:left="300" w:hanging="270"/>
            </w:pPr>
            <w:r w:rsidRPr="00DB3528">
              <w:t>Once the letter is edited, the class will read the friendly letter aloud and identify and review the five main parts of the letter</w:t>
            </w:r>
          </w:p>
          <w:p w14:paraId="11FA138A" w14:textId="77777777" w:rsidR="00836E2A" w:rsidRDefault="00836E2A" w:rsidP="00836E2A"/>
          <w:p w14:paraId="62EE7930" w14:textId="77777777" w:rsidR="00836E2A" w:rsidRPr="00F80819" w:rsidRDefault="00836E2A" w:rsidP="00836E2A">
            <w:pPr>
              <w:pStyle w:val="Heading2"/>
              <w:rPr>
                <w:b/>
                <w:bCs/>
              </w:rPr>
            </w:pPr>
            <w:r w:rsidRPr="00F80819">
              <w:rPr>
                <w:b/>
                <w:bCs/>
              </w:rPr>
              <w:t>Guided Practice</w:t>
            </w:r>
          </w:p>
          <w:p w14:paraId="71AC1B2C" w14:textId="7501280B" w:rsidR="00836E2A" w:rsidRPr="00F80819" w:rsidRDefault="00836E2A" w:rsidP="00836E2A">
            <w:pPr>
              <w:rPr>
                <w:b/>
              </w:rPr>
            </w:pPr>
            <w:r w:rsidRPr="00F80819">
              <w:rPr>
                <w:b/>
              </w:rPr>
              <w:t xml:space="preserve">Day </w:t>
            </w:r>
            <w:r w:rsidR="00E068B2">
              <w:rPr>
                <w:b/>
              </w:rPr>
              <w:t>5</w:t>
            </w:r>
            <w:r w:rsidRPr="00F80819">
              <w:rPr>
                <w:b/>
              </w:rPr>
              <w:t xml:space="preserve">/ Lesson </w:t>
            </w:r>
            <w:r w:rsidR="00E068B2">
              <w:rPr>
                <w:b/>
              </w:rPr>
              <w:t>5</w:t>
            </w:r>
            <w:r w:rsidRPr="00F80819">
              <w:rPr>
                <w:b/>
              </w:rPr>
              <w:t xml:space="preserve">: 15mins   </w:t>
            </w:r>
          </w:p>
          <w:p w14:paraId="729B6709" w14:textId="77777777" w:rsidR="00836E2A" w:rsidRPr="00F80819" w:rsidRDefault="00836E2A" w:rsidP="00836E2A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F80819">
              <w:t>Distribute an A4 (8" x 11" sheet of paper to each student.</w:t>
            </w:r>
          </w:p>
          <w:p w14:paraId="4ECCAE71" w14:textId="3A864654" w:rsidR="00836E2A" w:rsidRPr="00F80819" w:rsidRDefault="00836E2A" w:rsidP="00836E2A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F80819">
              <w:t>Ask them to write a</w:t>
            </w:r>
            <w:r w:rsidR="005D5C16">
              <w:t>n informal letter to anybody of their choice</w:t>
            </w:r>
          </w:p>
          <w:p w14:paraId="1D4D0DBA" w14:textId="77777777" w:rsidR="00836E2A" w:rsidRPr="00F80819" w:rsidRDefault="00836E2A" w:rsidP="00836E2A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F80819">
              <w:t>Tell them to raise up their hand once they finish writing the letter.</w:t>
            </w:r>
          </w:p>
          <w:p w14:paraId="7860D4CA" w14:textId="77777777" w:rsidR="005D5C16" w:rsidRDefault="00836E2A" w:rsidP="00836E2A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F80819">
              <w:t>While this practice is going on, walk around to inspect the students.</w:t>
            </w:r>
          </w:p>
          <w:p w14:paraId="012DB69B" w14:textId="57692943" w:rsidR="00DB3528" w:rsidRPr="007A33E9" w:rsidRDefault="00836E2A" w:rsidP="00836E2A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F80819">
              <w:t>Correct any mistake found in their works</w:t>
            </w:r>
            <w:r w:rsidR="00DB3528" w:rsidRPr="00DB3528">
              <w:t xml:space="preserve">. </w:t>
            </w:r>
          </w:p>
        </w:tc>
      </w:tr>
    </w:tbl>
    <w:p w14:paraId="75A246ED" w14:textId="77777777" w:rsidR="00C17E2A" w:rsidRPr="00F80819" w:rsidRDefault="00C17E2A" w:rsidP="004A35B2">
      <w:bookmarkStart w:id="0" w:name="_GoBack"/>
      <w:bookmarkEnd w:id="0"/>
    </w:p>
    <w:sectPr w:rsidR="00C17E2A" w:rsidRPr="00F80819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B850A" w14:textId="77777777" w:rsidR="002D7EA2" w:rsidRDefault="002D7EA2">
      <w:pPr>
        <w:spacing w:before="0" w:after="0" w:line="240" w:lineRule="auto"/>
      </w:pPr>
      <w:r>
        <w:separator/>
      </w:r>
    </w:p>
  </w:endnote>
  <w:endnote w:type="continuationSeparator" w:id="0">
    <w:p w14:paraId="2E47B5A1" w14:textId="77777777" w:rsidR="002D7EA2" w:rsidRDefault="002D7E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5A07D" w14:textId="77777777" w:rsidR="002D7EA2" w:rsidRDefault="002D7EA2">
      <w:pPr>
        <w:spacing w:before="0" w:after="0" w:line="240" w:lineRule="auto"/>
      </w:pPr>
      <w:r>
        <w:separator/>
      </w:r>
    </w:p>
  </w:footnote>
  <w:footnote w:type="continuationSeparator" w:id="0">
    <w:p w14:paraId="2FCCAA71" w14:textId="77777777" w:rsidR="002D7EA2" w:rsidRDefault="002D7E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5F40881"/>
    <w:multiLevelType w:val="hybridMultilevel"/>
    <w:tmpl w:val="06880580"/>
    <w:lvl w:ilvl="0" w:tplc="3C90CC62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4B77"/>
    <w:multiLevelType w:val="hybridMultilevel"/>
    <w:tmpl w:val="96ACD11A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5" w15:restartNumberingAfterBreak="0">
    <w:nsid w:val="1CE94808"/>
    <w:multiLevelType w:val="hybridMultilevel"/>
    <w:tmpl w:val="F606D4F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4579B"/>
    <w:multiLevelType w:val="hybridMultilevel"/>
    <w:tmpl w:val="27288BA4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7446F"/>
    <w:multiLevelType w:val="hybridMultilevel"/>
    <w:tmpl w:val="21C27378"/>
    <w:lvl w:ilvl="0" w:tplc="A69E666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D2167"/>
    <w:multiLevelType w:val="hybridMultilevel"/>
    <w:tmpl w:val="66624496"/>
    <w:lvl w:ilvl="0" w:tplc="0A441DB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66E31"/>
    <w:multiLevelType w:val="hybridMultilevel"/>
    <w:tmpl w:val="8DAC843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D410F"/>
    <w:multiLevelType w:val="hybridMultilevel"/>
    <w:tmpl w:val="3B00EAEA"/>
    <w:lvl w:ilvl="0" w:tplc="B5DC3F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E53E0"/>
    <w:multiLevelType w:val="hybridMultilevel"/>
    <w:tmpl w:val="F606D4F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52FAA"/>
    <w:multiLevelType w:val="hybridMultilevel"/>
    <w:tmpl w:val="8DAC843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C3009"/>
    <w:multiLevelType w:val="hybridMultilevel"/>
    <w:tmpl w:val="F9D03CAE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62EA647F"/>
    <w:multiLevelType w:val="hybridMultilevel"/>
    <w:tmpl w:val="6A92EE8E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 w15:restartNumberingAfterBreak="0">
    <w:nsid w:val="64B37581"/>
    <w:multiLevelType w:val="hybridMultilevel"/>
    <w:tmpl w:val="F606D4F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B5383"/>
    <w:multiLevelType w:val="hybridMultilevel"/>
    <w:tmpl w:val="DD28E920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F6146"/>
    <w:multiLevelType w:val="hybridMultilevel"/>
    <w:tmpl w:val="12AA7A86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74287EB6"/>
    <w:multiLevelType w:val="hybridMultilevel"/>
    <w:tmpl w:val="D09456B8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44739"/>
    <w:multiLevelType w:val="hybridMultilevel"/>
    <w:tmpl w:val="51849292"/>
    <w:lvl w:ilvl="0" w:tplc="327081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1"/>
  </w:num>
  <w:num w:numId="4">
    <w:abstractNumId w:val="19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12"/>
  </w:num>
  <w:num w:numId="10">
    <w:abstractNumId w:val="14"/>
  </w:num>
  <w:num w:numId="11">
    <w:abstractNumId w:val="13"/>
  </w:num>
  <w:num w:numId="12">
    <w:abstractNumId w:val="10"/>
  </w:num>
  <w:num w:numId="13">
    <w:abstractNumId w:val="18"/>
  </w:num>
  <w:num w:numId="14">
    <w:abstractNumId w:val="15"/>
  </w:num>
  <w:num w:numId="15">
    <w:abstractNumId w:val="16"/>
  </w:num>
  <w:num w:numId="16">
    <w:abstractNumId w:val="2"/>
  </w:num>
  <w:num w:numId="17">
    <w:abstractNumId w:val="20"/>
  </w:num>
  <w:num w:numId="18">
    <w:abstractNumId w:val="8"/>
  </w:num>
  <w:num w:numId="19">
    <w:abstractNumId w:val="21"/>
  </w:num>
  <w:num w:numId="20">
    <w:abstractNumId w:val="9"/>
  </w:num>
  <w:num w:numId="21">
    <w:abstractNumId w:val="23"/>
  </w:num>
  <w:num w:numId="22">
    <w:abstractNumId w:val="5"/>
  </w:num>
  <w:num w:numId="23">
    <w:abstractNumId w:val="17"/>
  </w:num>
  <w:num w:numId="24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072F4"/>
    <w:rsid w:val="00012774"/>
    <w:rsid w:val="000153A3"/>
    <w:rsid w:val="00017AB7"/>
    <w:rsid w:val="00025F28"/>
    <w:rsid w:val="00031953"/>
    <w:rsid w:val="00040317"/>
    <w:rsid w:val="0004040F"/>
    <w:rsid w:val="0004502C"/>
    <w:rsid w:val="00050F06"/>
    <w:rsid w:val="00051058"/>
    <w:rsid w:val="000529DC"/>
    <w:rsid w:val="00065A51"/>
    <w:rsid w:val="00074046"/>
    <w:rsid w:val="0007578F"/>
    <w:rsid w:val="000816FF"/>
    <w:rsid w:val="000904AA"/>
    <w:rsid w:val="00091934"/>
    <w:rsid w:val="00092A17"/>
    <w:rsid w:val="00094462"/>
    <w:rsid w:val="00094895"/>
    <w:rsid w:val="000A37E8"/>
    <w:rsid w:val="000A41CF"/>
    <w:rsid w:val="000A5950"/>
    <w:rsid w:val="000B2A8B"/>
    <w:rsid w:val="000B601E"/>
    <w:rsid w:val="000B72D9"/>
    <w:rsid w:val="000B7585"/>
    <w:rsid w:val="000C562D"/>
    <w:rsid w:val="000D44B1"/>
    <w:rsid w:val="000D5DFD"/>
    <w:rsid w:val="000D5E95"/>
    <w:rsid w:val="000E2930"/>
    <w:rsid w:val="000E3396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625F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8102A"/>
    <w:rsid w:val="0019171E"/>
    <w:rsid w:val="001954EF"/>
    <w:rsid w:val="00196867"/>
    <w:rsid w:val="001A6D78"/>
    <w:rsid w:val="001B0737"/>
    <w:rsid w:val="001B26DA"/>
    <w:rsid w:val="001B2EF5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10F3F"/>
    <w:rsid w:val="00211450"/>
    <w:rsid w:val="00211CFF"/>
    <w:rsid w:val="002121AE"/>
    <w:rsid w:val="00227208"/>
    <w:rsid w:val="00230D45"/>
    <w:rsid w:val="00232F1F"/>
    <w:rsid w:val="00234570"/>
    <w:rsid w:val="0024426F"/>
    <w:rsid w:val="002473D0"/>
    <w:rsid w:val="002528F8"/>
    <w:rsid w:val="002541D0"/>
    <w:rsid w:val="00255260"/>
    <w:rsid w:val="00261938"/>
    <w:rsid w:val="002622D7"/>
    <w:rsid w:val="002654B5"/>
    <w:rsid w:val="0026795F"/>
    <w:rsid w:val="0028057F"/>
    <w:rsid w:val="002810A9"/>
    <w:rsid w:val="0028776C"/>
    <w:rsid w:val="00287F69"/>
    <w:rsid w:val="00291495"/>
    <w:rsid w:val="002A72AE"/>
    <w:rsid w:val="002A7661"/>
    <w:rsid w:val="002B44A9"/>
    <w:rsid w:val="002B4EEC"/>
    <w:rsid w:val="002B733A"/>
    <w:rsid w:val="002C0925"/>
    <w:rsid w:val="002D3295"/>
    <w:rsid w:val="002D41D0"/>
    <w:rsid w:val="002D7EA2"/>
    <w:rsid w:val="002E4739"/>
    <w:rsid w:val="002E7793"/>
    <w:rsid w:val="002F4915"/>
    <w:rsid w:val="0030105F"/>
    <w:rsid w:val="00304069"/>
    <w:rsid w:val="00304B4A"/>
    <w:rsid w:val="00310153"/>
    <w:rsid w:val="00310BAC"/>
    <w:rsid w:val="00312F69"/>
    <w:rsid w:val="003242CF"/>
    <w:rsid w:val="003254A0"/>
    <w:rsid w:val="00331C10"/>
    <w:rsid w:val="00337927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67CE"/>
    <w:rsid w:val="003B777D"/>
    <w:rsid w:val="003C4CA4"/>
    <w:rsid w:val="003C7DAD"/>
    <w:rsid w:val="003D159E"/>
    <w:rsid w:val="003D30E4"/>
    <w:rsid w:val="003D587E"/>
    <w:rsid w:val="003E4AD7"/>
    <w:rsid w:val="003F4800"/>
    <w:rsid w:val="003F5C22"/>
    <w:rsid w:val="0040481C"/>
    <w:rsid w:val="004061AF"/>
    <w:rsid w:val="004138FF"/>
    <w:rsid w:val="00417B53"/>
    <w:rsid w:val="00420EFD"/>
    <w:rsid w:val="00421742"/>
    <w:rsid w:val="00423751"/>
    <w:rsid w:val="00425F4D"/>
    <w:rsid w:val="00425F80"/>
    <w:rsid w:val="00430D97"/>
    <w:rsid w:val="00430F59"/>
    <w:rsid w:val="004343E9"/>
    <w:rsid w:val="00435D0D"/>
    <w:rsid w:val="004433CB"/>
    <w:rsid w:val="0044472C"/>
    <w:rsid w:val="004456B5"/>
    <w:rsid w:val="004500BB"/>
    <w:rsid w:val="00453D92"/>
    <w:rsid w:val="0045402B"/>
    <w:rsid w:val="00471F65"/>
    <w:rsid w:val="004827E6"/>
    <w:rsid w:val="00483322"/>
    <w:rsid w:val="00483AE5"/>
    <w:rsid w:val="00485065"/>
    <w:rsid w:val="00486F5A"/>
    <w:rsid w:val="004A3441"/>
    <w:rsid w:val="004A35B2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314A"/>
    <w:rsid w:val="00527CCB"/>
    <w:rsid w:val="00532DD1"/>
    <w:rsid w:val="00535393"/>
    <w:rsid w:val="00541391"/>
    <w:rsid w:val="00545106"/>
    <w:rsid w:val="00546ACD"/>
    <w:rsid w:val="005557DA"/>
    <w:rsid w:val="00564684"/>
    <w:rsid w:val="00565CE3"/>
    <w:rsid w:val="0056788D"/>
    <w:rsid w:val="00571290"/>
    <w:rsid w:val="00571886"/>
    <w:rsid w:val="00576B93"/>
    <w:rsid w:val="00577C40"/>
    <w:rsid w:val="00581275"/>
    <w:rsid w:val="00583DA1"/>
    <w:rsid w:val="005A0B9A"/>
    <w:rsid w:val="005A4652"/>
    <w:rsid w:val="005A5D9C"/>
    <w:rsid w:val="005A70D5"/>
    <w:rsid w:val="005B303E"/>
    <w:rsid w:val="005B7D58"/>
    <w:rsid w:val="005B7E63"/>
    <w:rsid w:val="005C2512"/>
    <w:rsid w:val="005C3AF0"/>
    <w:rsid w:val="005D27CF"/>
    <w:rsid w:val="005D5C16"/>
    <w:rsid w:val="005D78FD"/>
    <w:rsid w:val="005F269B"/>
    <w:rsid w:val="005F37E5"/>
    <w:rsid w:val="00601257"/>
    <w:rsid w:val="00603309"/>
    <w:rsid w:val="00606C52"/>
    <w:rsid w:val="0060771A"/>
    <w:rsid w:val="00607D2E"/>
    <w:rsid w:val="006106F7"/>
    <w:rsid w:val="00612A96"/>
    <w:rsid w:val="00614D56"/>
    <w:rsid w:val="00617172"/>
    <w:rsid w:val="00620391"/>
    <w:rsid w:val="0063032B"/>
    <w:rsid w:val="00631E0E"/>
    <w:rsid w:val="006326A0"/>
    <w:rsid w:val="00635FD5"/>
    <w:rsid w:val="006404AA"/>
    <w:rsid w:val="00641D69"/>
    <w:rsid w:val="006475CC"/>
    <w:rsid w:val="006513FB"/>
    <w:rsid w:val="00667D6F"/>
    <w:rsid w:val="00673569"/>
    <w:rsid w:val="00675B73"/>
    <w:rsid w:val="00677486"/>
    <w:rsid w:val="00686B1E"/>
    <w:rsid w:val="00697CD8"/>
    <w:rsid w:val="006A114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DC7"/>
    <w:rsid w:val="006F757B"/>
    <w:rsid w:val="006F7C39"/>
    <w:rsid w:val="006F7E46"/>
    <w:rsid w:val="0070141C"/>
    <w:rsid w:val="00706EE0"/>
    <w:rsid w:val="00713D5E"/>
    <w:rsid w:val="00714A8D"/>
    <w:rsid w:val="00714C2B"/>
    <w:rsid w:val="007166BF"/>
    <w:rsid w:val="007177D7"/>
    <w:rsid w:val="00722EEF"/>
    <w:rsid w:val="00735611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44C3"/>
    <w:rsid w:val="0076583E"/>
    <w:rsid w:val="00766990"/>
    <w:rsid w:val="00772827"/>
    <w:rsid w:val="00773C70"/>
    <w:rsid w:val="00777637"/>
    <w:rsid w:val="00780730"/>
    <w:rsid w:val="0078211E"/>
    <w:rsid w:val="0078309D"/>
    <w:rsid w:val="00786B8E"/>
    <w:rsid w:val="00791E09"/>
    <w:rsid w:val="007926F4"/>
    <w:rsid w:val="007A33E9"/>
    <w:rsid w:val="007A5B16"/>
    <w:rsid w:val="007C31C8"/>
    <w:rsid w:val="007D1B2A"/>
    <w:rsid w:val="007E5E02"/>
    <w:rsid w:val="007F09DA"/>
    <w:rsid w:val="007F163A"/>
    <w:rsid w:val="007F178D"/>
    <w:rsid w:val="007F30FD"/>
    <w:rsid w:val="007F4FCC"/>
    <w:rsid w:val="007F65A3"/>
    <w:rsid w:val="008009E2"/>
    <w:rsid w:val="00807AE6"/>
    <w:rsid w:val="00811AB9"/>
    <w:rsid w:val="00836E2A"/>
    <w:rsid w:val="0083703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B4755"/>
    <w:rsid w:val="008C38DA"/>
    <w:rsid w:val="008D02F2"/>
    <w:rsid w:val="008D0CBA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152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1A2B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0D72"/>
    <w:rsid w:val="009A16D6"/>
    <w:rsid w:val="009A4BA1"/>
    <w:rsid w:val="009C4160"/>
    <w:rsid w:val="009D155F"/>
    <w:rsid w:val="009D30C4"/>
    <w:rsid w:val="009D5198"/>
    <w:rsid w:val="009D72E5"/>
    <w:rsid w:val="009E08FF"/>
    <w:rsid w:val="009E4B55"/>
    <w:rsid w:val="009E525C"/>
    <w:rsid w:val="009E61B2"/>
    <w:rsid w:val="009F28B9"/>
    <w:rsid w:val="009F7C60"/>
    <w:rsid w:val="00A0116B"/>
    <w:rsid w:val="00A1735C"/>
    <w:rsid w:val="00A25094"/>
    <w:rsid w:val="00A33871"/>
    <w:rsid w:val="00A367FF"/>
    <w:rsid w:val="00A37E88"/>
    <w:rsid w:val="00A410B8"/>
    <w:rsid w:val="00A4185F"/>
    <w:rsid w:val="00A50553"/>
    <w:rsid w:val="00A64AFF"/>
    <w:rsid w:val="00A71E70"/>
    <w:rsid w:val="00A74FCC"/>
    <w:rsid w:val="00A75A49"/>
    <w:rsid w:val="00A82696"/>
    <w:rsid w:val="00A832CB"/>
    <w:rsid w:val="00A85D55"/>
    <w:rsid w:val="00A8736B"/>
    <w:rsid w:val="00A93E00"/>
    <w:rsid w:val="00A953B4"/>
    <w:rsid w:val="00AA2441"/>
    <w:rsid w:val="00AB0656"/>
    <w:rsid w:val="00AB261A"/>
    <w:rsid w:val="00AB4FE1"/>
    <w:rsid w:val="00AB565D"/>
    <w:rsid w:val="00AC63A2"/>
    <w:rsid w:val="00AD171D"/>
    <w:rsid w:val="00AD5265"/>
    <w:rsid w:val="00AD6A9A"/>
    <w:rsid w:val="00AD6AD0"/>
    <w:rsid w:val="00AE2FC3"/>
    <w:rsid w:val="00AE3A6F"/>
    <w:rsid w:val="00AF3137"/>
    <w:rsid w:val="00AF47E1"/>
    <w:rsid w:val="00AF69C0"/>
    <w:rsid w:val="00B00447"/>
    <w:rsid w:val="00B02EA6"/>
    <w:rsid w:val="00B046C1"/>
    <w:rsid w:val="00B07834"/>
    <w:rsid w:val="00B25C12"/>
    <w:rsid w:val="00B25DC5"/>
    <w:rsid w:val="00B262A1"/>
    <w:rsid w:val="00B27BDC"/>
    <w:rsid w:val="00B30F64"/>
    <w:rsid w:val="00B36C8F"/>
    <w:rsid w:val="00B423FE"/>
    <w:rsid w:val="00B4776C"/>
    <w:rsid w:val="00B50357"/>
    <w:rsid w:val="00B51BF7"/>
    <w:rsid w:val="00B542DD"/>
    <w:rsid w:val="00B55350"/>
    <w:rsid w:val="00B57396"/>
    <w:rsid w:val="00B67C04"/>
    <w:rsid w:val="00B73662"/>
    <w:rsid w:val="00B8438A"/>
    <w:rsid w:val="00B87608"/>
    <w:rsid w:val="00B91FAF"/>
    <w:rsid w:val="00B93FEC"/>
    <w:rsid w:val="00B948FA"/>
    <w:rsid w:val="00BA223B"/>
    <w:rsid w:val="00BA7BE8"/>
    <w:rsid w:val="00BB359B"/>
    <w:rsid w:val="00BB5607"/>
    <w:rsid w:val="00BC3471"/>
    <w:rsid w:val="00BC356C"/>
    <w:rsid w:val="00BC50CC"/>
    <w:rsid w:val="00BC5BC2"/>
    <w:rsid w:val="00BD430C"/>
    <w:rsid w:val="00BD5017"/>
    <w:rsid w:val="00BE0043"/>
    <w:rsid w:val="00BF0E60"/>
    <w:rsid w:val="00BF1083"/>
    <w:rsid w:val="00BF1D3C"/>
    <w:rsid w:val="00BF3180"/>
    <w:rsid w:val="00C0143B"/>
    <w:rsid w:val="00C02188"/>
    <w:rsid w:val="00C03799"/>
    <w:rsid w:val="00C10CE4"/>
    <w:rsid w:val="00C12DD5"/>
    <w:rsid w:val="00C136D0"/>
    <w:rsid w:val="00C17E2A"/>
    <w:rsid w:val="00C20C1E"/>
    <w:rsid w:val="00C24A10"/>
    <w:rsid w:val="00C256EA"/>
    <w:rsid w:val="00C40201"/>
    <w:rsid w:val="00C403C3"/>
    <w:rsid w:val="00C61E15"/>
    <w:rsid w:val="00C73B2C"/>
    <w:rsid w:val="00C73D7E"/>
    <w:rsid w:val="00C77171"/>
    <w:rsid w:val="00C771B8"/>
    <w:rsid w:val="00C82CFC"/>
    <w:rsid w:val="00C83F94"/>
    <w:rsid w:val="00C84DB2"/>
    <w:rsid w:val="00C85E56"/>
    <w:rsid w:val="00C92835"/>
    <w:rsid w:val="00C930E2"/>
    <w:rsid w:val="00C93C73"/>
    <w:rsid w:val="00CA3F8C"/>
    <w:rsid w:val="00CB08CC"/>
    <w:rsid w:val="00CB2068"/>
    <w:rsid w:val="00CB2D0F"/>
    <w:rsid w:val="00CB4803"/>
    <w:rsid w:val="00CB574B"/>
    <w:rsid w:val="00CB7209"/>
    <w:rsid w:val="00CB7870"/>
    <w:rsid w:val="00CC3B13"/>
    <w:rsid w:val="00CC605B"/>
    <w:rsid w:val="00CD4D2B"/>
    <w:rsid w:val="00CE56FD"/>
    <w:rsid w:val="00CE5B35"/>
    <w:rsid w:val="00CF331A"/>
    <w:rsid w:val="00CF4D19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7C20"/>
    <w:rsid w:val="00D51162"/>
    <w:rsid w:val="00D52296"/>
    <w:rsid w:val="00D56441"/>
    <w:rsid w:val="00D63A36"/>
    <w:rsid w:val="00D8019B"/>
    <w:rsid w:val="00D809DB"/>
    <w:rsid w:val="00D812F1"/>
    <w:rsid w:val="00D83FF0"/>
    <w:rsid w:val="00D85628"/>
    <w:rsid w:val="00D914D8"/>
    <w:rsid w:val="00DA1F66"/>
    <w:rsid w:val="00DB3528"/>
    <w:rsid w:val="00DC17D5"/>
    <w:rsid w:val="00DC76FD"/>
    <w:rsid w:val="00DD4004"/>
    <w:rsid w:val="00DE0478"/>
    <w:rsid w:val="00DE3AC3"/>
    <w:rsid w:val="00DE405D"/>
    <w:rsid w:val="00DF02F9"/>
    <w:rsid w:val="00DF591D"/>
    <w:rsid w:val="00DF5FCD"/>
    <w:rsid w:val="00E058CD"/>
    <w:rsid w:val="00E05C0D"/>
    <w:rsid w:val="00E068B2"/>
    <w:rsid w:val="00E071B2"/>
    <w:rsid w:val="00E07205"/>
    <w:rsid w:val="00E11890"/>
    <w:rsid w:val="00E14212"/>
    <w:rsid w:val="00E158FB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03276"/>
    <w:rsid w:val="00F1179F"/>
    <w:rsid w:val="00F12F9F"/>
    <w:rsid w:val="00F17FDF"/>
    <w:rsid w:val="00F208E3"/>
    <w:rsid w:val="00F22CCA"/>
    <w:rsid w:val="00F23572"/>
    <w:rsid w:val="00F235D6"/>
    <w:rsid w:val="00F25E13"/>
    <w:rsid w:val="00F27FA3"/>
    <w:rsid w:val="00F40B7B"/>
    <w:rsid w:val="00F5037A"/>
    <w:rsid w:val="00F508FD"/>
    <w:rsid w:val="00F51303"/>
    <w:rsid w:val="00F542D4"/>
    <w:rsid w:val="00F60399"/>
    <w:rsid w:val="00F616CA"/>
    <w:rsid w:val="00F62599"/>
    <w:rsid w:val="00F66CE1"/>
    <w:rsid w:val="00F80819"/>
    <w:rsid w:val="00F814F7"/>
    <w:rsid w:val="00F83020"/>
    <w:rsid w:val="00F93562"/>
    <w:rsid w:val="00FA2243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D1486"/>
    <w:rsid w:val="00FD4C60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alms.org/Public/PreviewResourceLesson/Preview/40154" TargetMode="External"/><Relationship Id="rId13" Type="http://schemas.openxmlformats.org/officeDocument/2006/relationships/hyperlink" Target="http://www.cpalms.org/Public/PreviewResourceLesson/Preview/40154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lesn.appstate.edu/fryeem/re4030/friendly_letter_minilesson.htm" TargetMode="External"/><Relationship Id="rId17" Type="http://schemas.openxmlformats.org/officeDocument/2006/relationships/hyperlink" Target="https://lesn.appstate.edu/fryeem/re4030/friendly_letter_minilesso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eltchat.wordpress.com/2017/05/07/brelt-colab-a-lesson-plan-on-informal-letters-by-joao-pereir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eltchat.wordpress.com/2017/05/07/brelt-colab-a-lesson-plan-on-informal-letters-by-joao-pereir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ucation.com/lesson-plan/friendly-letters-put-together/" TargetMode="External"/><Relationship Id="rId10" Type="http://schemas.openxmlformats.org/officeDocument/2006/relationships/hyperlink" Target="https://www.education.com/lesson-plan/friendly-letters-put-together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achervision.com/letter-friendly-monster" TargetMode="External"/><Relationship Id="rId14" Type="http://schemas.openxmlformats.org/officeDocument/2006/relationships/hyperlink" Target="https://www.teachervision.com/letter-friendly-monste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2E14"/>
    <w:rsid w:val="00106507"/>
    <w:rsid w:val="002174B0"/>
    <w:rsid w:val="00253619"/>
    <w:rsid w:val="00280CE5"/>
    <w:rsid w:val="00397727"/>
    <w:rsid w:val="003A22D6"/>
    <w:rsid w:val="004920D8"/>
    <w:rsid w:val="004A008E"/>
    <w:rsid w:val="004E1DB9"/>
    <w:rsid w:val="0050187F"/>
    <w:rsid w:val="0050760F"/>
    <w:rsid w:val="00553490"/>
    <w:rsid w:val="00571A20"/>
    <w:rsid w:val="005D1C96"/>
    <w:rsid w:val="005E6E71"/>
    <w:rsid w:val="006814AC"/>
    <w:rsid w:val="00713551"/>
    <w:rsid w:val="007B36BB"/>
    <w:rsid w:val="007C682F"/>
    <w:rsid w:val="00805105"/>
    <w:rsid w:val="00806180"/>
    <w:rsid w:val="00816166"/>
    <w:rsid w:val="00836926"/>
    <w:rsid w:val="00957041"/>
    <w:rsid w:val="009D2491"/>
    <w:rsid w:val="00A010F5"/>
    <w:rsid w:val="00A20224"/>
    <w:rsid w:val="00A50CC6"/>
    <w:rsid w:val="00AB2F7D"/>
    <w:rsid w:val="00AB37F5"/>
    <w:rsid w:val="00AC6A43"/>
    <w:rsid w:val="00B67D1F"/>
    <w:rsid w:val="00C21632"/>
    <w:rsid w:val="00C87D32"/>
    <w:rsid w:val="00C93DC1"/>
    <w:rsid w:val="00D417B5"/>
    <w:rsid w:val="00D92979"/>
    <w:rsid w:val="00DE19D7"/>
    <w:rsid w:val="00E17671"/>
    <w:rsid w:val="00EB30E9"/>
    <w:rsid w:val="00EC3087"/>
    <w:rsid w:val="00F07EE3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46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20</cp:revision>
  <dcterms:created xsi:type="dcterms:W3CDTF">2019-06-24T04:00:00Z</dcterms:created>
  <dcterms:modified xsi:type="dcterms:W3CDTF">2019-07-01T07:59:00Z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