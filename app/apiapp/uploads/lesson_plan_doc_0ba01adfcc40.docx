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5E9B4B1" w:rsidR="00C17E2A" w:rsidRPr="009260D0" w:rsidRDefault="00837B48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CAPACITY: PERFORMING OPERATIONS WITH LITRES AND MILLILITRES.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8046DC1" w:rsidR="00C17E2A" w:rsidRDefault="005A6BC5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1286AA1" w:rsidR="00C17E2A" w:rsidRDefault="000D704E">
                  <w:r>
                    <w:t>3</w:t>
                  </w:r>
                  <w:bookmarkStart w:id="0" w:name="_GoBack"/>
                  <w:bookmarkEnd w:id="0"/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D82ABE4" w14:textId="77777777" w:rsidR="001611AE" w:rsidRDefault="000A37E8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1611AE">
              <w:t xml:space="preserve"> </w:t>
            </w:r>
            <w:r w:rsidR="00837B48">
              <w:t>Understanding the unit for measuring capacity.</w:t>
            </w:r>
          </w:p>
          <w:p w14:paraId="4A6AB789" w14:textId="77777777" w:rsidR="00837B48" w:rsidRDefault="00837B48" w:rsidP="00837B48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Converting the capacity form litre to milliliter and vice versa</w:t>
            </w:r>
          </w:p>
          <w:p w14:paraId="6958D628" w14:textId="77777777" w:rsidR="00837B48" w:rsidRDefault="00837B48" w:rsidP="00837B48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Add and subtract amounts in litres and millilitres</w:t>
            </w:r>
          </w:p>
          <w:p w14:paraId="458BD9FD" w14:textId="49A44712" w:rsidR="00837B48" w:rsidRDefault="00837B48" w:rsidP="00837B48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Solve word problems involving litres and millilitres.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51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48F89B7F" w:rsidR="00D15CAA" w:rsidRDefault="008F393C" w:rsidP="009F1C23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</w:pPr>
                                  <w:r>
                                    <w:t>Whiteboard</w:t>
                                  </w:r>
                                </w:p>
                                <w:p w14:paraId="60B44D0D" w14:textId="19C6037A" w:rsidR="009F1C23" w:rsidRDefault="009F1C23" w:rsidP="009F1C23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</w:pPr>
                                  <w:r>
                                    <w:t>Marker</w:t>
                                  </w:r>
                                </w:p>
                                <w:p w14:paraId="5C802AFF" w14:textId="065C2928" w:rsidR="009F1C23" w:rsidRDefault="008F393C" w:rsidP="009F1C23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</w:pPr>
                                  <w:r>
                                    <w:t>Pencils</w:t>
                                  </w:r>
                                </w:p>
                                <w:p w14:paraId="5412DDD0" w14:textId="4F15548A" w:rsidR="009F1C23" w:rsidRDefault="009F1C23" w:rsidP="009F1C23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</w:pPr>
                                  <w:r>
                                    <w:t>Blank sheets</w:t>
                                  </w:r>
                                </w:p>
                                <w:p w14:paraId="00592288" w14:textId="563CBBEE" w:rsidR="009F1C23" w:rsidRDefault="009F1C23" w:rsidP="009F1C23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</w:pPr>
                                  <w:r>
                                    <w:t>Containers of different sizes</w:t>
                                  </w:r>
                                </w:p>
                                <w:p w14:paraId="73027073" w14:textId="25593CC9" w:rsidR="009F1C23" w:rsidRPr="00BF3180" w:rsidRDefault="009F1C23" w:rsidP="009F1C23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</w:pPr>
                                  <w:r>
                                    <w:t xml:space="preserve">Container with scale measurement 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46A3AD52" w:rsidR="00E42A76" w:rsidRDefault="00A10ACD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05EEC">
                                      <w:rPr>
                                        <w:rStyle w:val="Hyperlink"/>
                                      </w:rPr>
                                      <w:t>https://www.khanacademy.org/math/cc-fifth-grade-math/cc-5th-measurement-topic/cc-5th-unit-conversion/a/metric-units-of-volume-review</w:t>
                                    </w:r>
                                  </w:hyperlink>
                                  <w:r w:rsidR="00A05EEC">
                                    <w:t xml:space="preserve"> </w:t>
                                  </w:r>
                                </w:p>
                                <w:p w14:paraId="103CEAE0" w14:textId="511E9367" w:rsidR="00A05EEC" w:rsidRDefault="00A10ACD" w:rsidP="00E42A7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A14D25" w:rsidRPr="0093389D">
                                      <w:rPr>
                                        <w:rStyle w:val="Hyperlink"/>
                                      </w:rPr>
                                      <w:t>https://za.pearson.com/content/dam/region-growth/south-africa/pearson-south-</w:t>
                                    </w:r>
                                  </w:hyperlink>
                                  <w:r w:rsidR="00A14D25">
                                    <w:t xml:space="preserve">  </w:t>
                                  </w:r>
                                </w:p>
                                <w:p w14:paraId="186D59F8" w14:textId="77777777" w:rsidR="00714A8D" w:rsidRDefault="00A10ACD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C34CFE">
                                      <w:rPr>
                                        <w:rStyle w:val="Hyperlink"/>
                                      </w:rPr>
                                      <w:t>https://www.education.com/lesson-plan/a-liter-please/</w:t>
                                    </w:r>
                                  </w:hyperlink>
                                </w:p>
                                <w:p w14:paraId="266D3DBF" w14:textId="066D5570" w:rsidR="000A40B0" w:rsidRDefault="00A10ACD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0A40B0">
                                      <w:rPr>
                                        <w:rStyle w:val="Hyperlink"/>
                                      </w:rPr>
                                      <w:t>https://www.math-only-math.com/addition-and-subtraction-of-measuring-capacity.html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51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48F89B7F" w:rsidR="00D15CAA" w:rsidRDefault="008F393C" w:rsidP="009F1C2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Whiteboard</w:t>
                            </w:r>
                          </w:p>
                          <w:p w14:paraId="60B44D0D" w14:textId="19C6037A" w:rsidR="009F1C23" w:rsidRDefault="009F1C23" w:rsidP="009F1C2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Marker</w:t>
                            </w:r>
                          </w:p>
                          <w:p w14:paraId="5C802AFF" w14:textId="065C2928" w:rsidR="009F1C23" w:rsidRDefault="008F393C" w:rsidP="009F1C2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Pencils</w:t>
                            </w:r>
                          </w:p>
                          <w:p w14:paraId="5412DDD0" w14:textId="4F15548A" w:rsidR="009F1C23" w:rsidRDefault="009F1C23" w:rsidP="009F1C2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Blank sheets</w:t>
                            </w:r>
                          </w:p>
                          <w:p w14:paraId="00592288" w14:textId="563CBBEE" w:rsidR="009F1C23" w:rsidRDefault="009F1C23" w:rsidP="009F1C2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Containers of different sizes</w:t>
                            </w:r>
                          </w:p>
                          <w:p w14:paraId="73027073" w14:textId="25593CC9" w:rsidR="009F1C23" w:rsidRPr="00BF3180" w:rsidRDefault="009F1C23" w:rsidP="009F1C2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Container with scale measurement 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46A3AD52" w:rsidR="00E42A76" w:rsidRDefault="00A10ACD" w:rsidP="00E42A76">
                            <w:pPr>
                              <w:pStyle w:val="ListBullet"/>
                            </w:pPr>
                            <w:hyperlink r:id="rId12" w:history="1">
                              <w:r w:rsidR="00A05EEC">
                                <w:rPr>
                                  <w:rStyle w:val="Hyperlink"/>
                                </w:rPr>
                                <w:t>https://www.khanacademy.org/math/cc-fifth-grade-math/cc-5th-measurement-topic/cc-5th-unit-conversion/a/metric-units-of-volume-review</w:t>
                              </w:r>
                            </w:hyperlink>
                            <w:r w:rsidR="00A05EEC">
                              <w:t xml:space="preserve"> </w:t>
                            </w:r>
                          </w:p>
                          <w:p w14:paraId="103CEAE0" w14:textId="511E9367" w:rsidR="00A05EEC" w:rsidRDefault="00A10ACD" w:rsidP="00E42A76">
                            <w:pPr>
                              <w:pStyle w:val="ListBullet"/>
                            </w:pPr>
                            <w:hyperlink r:id="rId13" w:history="1">
                              <w:r w:rsidR="00A14D25" w:rsidRPr="0093389D">
                                <w:rPr>
                                  <w:rStyle w:val="Hyperlink"/>
                                </w:rPr>
                                <w:t>https://za.pearson.com/content/dam/region-growth/south-africa/pearson-south-</w:t>
                              </w:r>
                            </w:hyperlink>
                            <w:r w:rsidR="00A14D25">
                              <w:t xml:space="preserve">  </w:t>
                            </w:r>
                          </w:p>
                          <w:p w14:paraId="186D59F8" w14:textId="77777777" w:rsidR="00714A8D" w:rsidRDefault="00A10ACD" w:rsidP="0083703B">
                            <w:pPr>
                              <w:pStyle w:val="ListBullet"/>
                            </w:pPr>
                            <w:hyperlink r:id="rId14" w:history="1">
                              <w:r w:rsidR="00C34CFE">
                                <w:rPr>
                                  <w:rStyle w:val="Hyperlink"/>
                                </w:rPr>
                                <w:t>https://www.education.com/lesson-plan/a-liter-please/</w:t>
                              </w:r>
                            </w:hyperlink>
                          </w:p>
                          <w:p w14:paraId="266D3DBF" w14:textId="066D5570" w:rsidR="000A40B0" w:rsidRDefault="00A10ACD" w:rsidP="0083703B">
                            <w:pPr>
                              <w:pStyle w:val="ListBullet"/>
                            </w:pPr>
                            <w:hyperlink r:id="rId15" w:history="1">
                              <w:r w:rsidR="000A40B0">
                                <w:rPr>
                                  <w:rStyle w:val="Hyperlink"/>
                                </w:rPr>
                                <w:t>https://www.math-only-math.com/addition-and-subtraction-of-measuring-capacity.html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226"/>
        <w:gridCol w:w="3263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gridSpan w:val="2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39B53DE3" w14:textId="1B696FDF" w:rsidR="001D4D95" w:rsidRDefault="00A05EEC" w:rsidP="00837B48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Understand the unit of measurement of capacity</w:t>
            </w:r>
          </w:p>
          <w:p w14:paraId="36F57011" w14:textId="30C4FEE2" w:rsidR="00A05EEC" w:rsidRDefault="00A05EEC" w:rsidP="00837B48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Convert capacity from one unit to another</w:t>
            </w:r>
          </w:p>
          <w:p w14:paraId="567BDC54" w14:textId="77777777" w:rsidR="00A05EEC" w:rsidRDefault="00A05EEC" w:rsidP="00837B48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Add and subtract in litres and millilitres</w:t>
            </w:r>
          </w:p>
          <w:p w14:paraId="1072F5DA" w14:textId="7532995F" w:rsidR="00A05EEC" w:rsidRDefault="00A05EEC" w:rsidP="00837B48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Solve probl</w:t>
            </w:r>
            <w:r w:rsidR="00837B48">
              <w:t xml:space="preserve">ems on addition and subtraction </w:t>
            </w:r>
            <w:r>
              <w:t>involving litres</w:t>
            </w:r>
          </w:p>
          <w:p w14:paraId="1E6CDB24" w14:textId="60B39E49" w:rsidR="00A05EEC" w:rsidRDefault="00A05EEC" w:rsidP="00837B48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Measu</w:t>
            </w:r>
            <w:r w:rsidR="00837B48">
              <w:t xml:space="preserve">re, compare, order and estimate </w:t>
            </w:r>
            <w:r>
              <w:t>capacity</w:t>
            </w:r>
          </w:p>
          <w:p w14:paraId="3E38292B" w14:textId="2A10BDC9" w:rsidR="00A05EEC" w:rsidRDefault="00A05EEC" w:rsidP="00837B48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Calculate using litres and millilitres.</w:t>
            </w:r>
          </w:p>
          <w:p w14:paraId="10D64819" w14:textId="77777777" w:rsidR="001D4D95" w:rsidRDefault="001D4D95" w:rsidP="001D4D95"/>
          <w:p w14:paraId="03E437D5" w14:textId="77777777" w:rsidR="001D4D95" w:rsidRDefault="001D4D95" w:rsidP="001D4D95"/>
          <w:p w14:paraId="5A01BE21" w14:textId="77777777" w:rsidR="00C34CFE" w:rsidRPr="00FB30A1" w:rsidRDefault="00C34CFE" w:rsidP="00C34CFE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0FE7EAEE" w14:textId="749FEB4B" w:rsidR="00C34CFE" w:rsidRPr="00031953" w:rsidRDefault="00B73B2C" w:rsidP="00C34CFE">
            <w:pPr>
              <w:rPr>
                <w:b/>
              </w:rPr>
            </w:pPr>
            <w:r>
              <w:rPr>
                <w:b/>
              </w:rPr>
              <w:t>Day 2/ Lesson 2: 20</w:t>
            </w:r>
            <w:r w:rsidR="00C34CFE" w:rsidRPr="00031953">
              <w:rPr>
                <w:b/>
              </w:rPr>
              <w:t xml:space="preserve"> Mins</w:t>
            </w:r>
          </w:p>
          <w:p w14:paraId="18B52291" w14:textId="77777777" w:rsidR="00C34CFE" w:rsidRDefault="00C34CFE" w:rsidP="00565FA3">
            <w:pPr>
              <w:pStyle w:val="ListParagraph"/>
              <w:numPr>
                <w:ilvl w:val="0"/>
                <w:numId w:val="18"/>
              </w:numPr>
              <w:ind w:left="270" w:hanging="180"/>
            </w:pPr>
            <w:r>
              <w:t xml:space="preserve">Volume measures capacity. For example, the volume of a bowl is the </w:t>
            </w:r>
            <w:r>
              <w:lastRenderedPageBreak/>
              <w:t>amount of space inside the bowl or how much water, for example it would take to fill the bowl.</w:t>
            </w:r>
          </w:p>
          <w:p w14:paraId="77FBDB1B" w14:textId="77777777" w:rsidR="00C34CFE" w:rsidRDefault="00C34CFE" w:rsidP="00565FA3">
            <w:pPr>
              <w:pStyle w:val="ListParagraph"/>
              <w:numPr>
                <w:ilvl w:val="0"/>
                <w:numId w:val="18"/>
              </w:numPr>
              <w:ind w:left="270" w:hanging="180"/>
            </w:pPr>
            <w:r>
              <w:t>In the metric system of measurement, the most common units of volume are milliliters and liters.</w:t>
            </w:r>
          </w:p>
          <w:p w14:paraId="14119120" w14:textId="76C6987E" w:rsidR="00C34CFE" w:rsidRDefault="002E431D" w:rsidP="00565FA3">
            <w:pPr>
              <w:pStyle w:val="ListParagraph"/>
              <w:numPr>
                <w:ilvl w:val="0"/>
                <w:numId w:val="18"/>
              </w:numPr>
              <w:ind w:left="270" w:hanging="180"/>
            </w:pPr>
            <w:r>
              <w:t>Ask</w:t>
            </w:r>
            <w:r w:rsidR="00565FA3">
              <w:t xml:space="preserve"> the question, h</w:t>
            </w:r>
            <w:r w:rsidR="00C34CFE">
              <w:t>ow big is a milliliter?</w:t>
            </w:r>
          </w:p>
          <w:p w14:paraId="7109BF88" w14:textId="729867FA" w:rsidR="00C34CFE" w:rsidRDefault="00C34CFE" w:rsidP="00565FA3">
            <w:pPr>
              <w:pStyle w:val="ListParagraph"/>
              <w:numPr>
                <w:ilvl w:val="0"/>
                <w:numId w:val="18"/>
              </w:numPr>
              <w:ind w:left="270" w:hanging="180"/>
            </w:pPr>
            <w:r>
              <w:t>A si</w:t>
            </w:r>
            <w:r w:rsidR="00EC17A4">
              <w:t xml:space="preserve">ngle raindrop contains about 1 milliliter of liquid: </w:t>
            </w:r>
          </w:p>
          <w:p w14:paraId="1E05A9CA" w14:textId="4ED19EFD" w:rsidR="00C34CFE" w:rsidRDefault="00565FA3" w:rsidP="00565FA3">
            <w:pPr>
              <w:pStyle w:val="ListParagraph"/>
              <w:numPr>
                <w:ilvl w:val="0"/>
                <w:numId w:val="18"/>
              </w:numPr>
              <w:ind w:left="270" w:hanging="180"/>
            </w:pPr>
            <w:r>
              <w:t>Also ask the question, h</w:t>
            </w:r>
            <w:r w:rsidR="00C34CFE">
              <w:t>ow big is a liter?</w:t>
            </w:r>
          </w:p>
          <w:p w14:paraId="2E75EEA9" w14:textId="219B39EE" w:rsidR="001D4D95" w:rsidRDefault="002E431D" w:rsidP="00565FA3">
            <w:pPr>
              <w:pStyle w:val="ListParagraph"/>
              <w:numPr>
                <w:ilvl w:val="0"/>
                <w:numId w:val="18"/>
              </w:numPr>
              <w:ind w:left="270" w:hanging="180"/>
            </w:pPr>
            <w:r>
              <w:t>A</w:t>
            </w:r>
            <w:r w:rsidR="00EC17A4">
              <w:t xml:space="preserve"> bottle contains about 1</w:t>
            </w:r>
            <w:r w:rsidR="00C34CFE">
              <w:t xml:space="preserve"> liter of liquid:</w:t>
            </w:r>
          </w:p>
          <w:p w14:paraId="24BD8732" w14:textId="75965EB5" w:rsidR="00EC17A4" w:rsidRDefault="00EC17A4" w:rsidP="00565FA3">
            <w:pPr>
              <w:pStyle w:val="ListParagraph"/>
              <w:numPr>
                <w:ilvl w:val="0"/>
                <w:numId w:val="18"/>
              </w:numPr>
              <w:ind w:left="270" w:hanging="180"/>
            </w:pPr>
            <w:r>
              <w:t>Converting Liters to Milliliters</w:t>
            </w:r>
          </w:p>
          <w:p w14:paraId="4E305731" w14:textId="6C126568" w:rsidR="00EC17A4" w:rsidRDefault="00EC17A4" w:rsidP="00565FA3">
            <w:pPr>
              <w:pStyle w:val="ListParagraph"/>
              <w:numPr>
                <w:ilvl w:val="0"/>
                <w:numId w:val="18"/>
              </w:numPr>
              <w:ind w:left="270" w:hanging="180"/>
            </w:pPr>
            <w:r>
              <w:t>1 liter = 1000 milliliters</w:t>
            </w:r>
            <w:r w:rsidR="00941859">
              <w:t>.</w:t>
            </w:r>
            <w:r>
              <w:t xml:space="preserve">           To convert liters to milliliters, we multiply our </w:t>
            </w:r>
            <w:r w:rsidR="00941859">
              <w:t>liter’s</w:t>
            </w:r>
            <w:r>
              <w:t xml:space="preserve"> value by 1000.</w:t>
            </w:r>
          </w:p>
          <w:p w14:paraId="402983E2" w14:textId="6456C13B" w:rsidR="001D4D95" w:rsidRDefault="00941859" w:rsidP="00565FA3">
            <w:pPr>
              <w:pStyle w:val="ListParagraph"/>
              <w:numPr>
                <w:ilvl w:val="0"/>
                <w:numId w:val="18"/>
              </w:numPr>
              <w:ind w:left="270" w:hanging="180"/>
            </w:pPr>
            <w:r>
              <w:t>E.G. 8 Liters = 8*1000 = 8000 ml</w:t>
            </w:r>
          </w:p>
          <w:p w14:paraId="515CBAAC" w14:textId="6DB41B63" w:rsidR="00941859" w:rsidRDefault="00941859" w:rsidP="00565FA3">
            <w:pPr>
              <w:ind w:left="270" w:hanging="180"/>
            </w:pPr>
            <w:r>
              <w:t>Converting milliliters to liters</w:t>
            </w:r>
          </w:p>
          <w:p w14:paraId="22A31125" w14:textId="41E2D26C" w:rsidR="00A71E70" w:rsidRPr="000A37E8" w:rsidRDefault="00941859" w:rsidP="00565FA3">
            <w:pPr>
              <w:ind w:left="270" w:hanging="180"/>
            </w:pPr>
            <w:r>
              <w:t xml:space="preserve">1 milliliter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oMath>
            <w:r>
              <w:t xml:space="preserve"> liter.            To convert milliliters to liter, we divide our milliliter’s value by 1000.</w:t>
            </w: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D3CC84D" w14:textId="77777777" w:rsidR="00A14D25" w:rsidRDefault="00A14D25" w:rsidP="00837B48">
            <w:pPr>
              <w:pStyle w:val="ListParagraph"/>
              <w:numPr>
                <w:ilvl w:val="0"/>
                <w:numId w:val="16"/>
              </w:numPr>
              <w:ind w:left="150" w:hanging="150"/>
            </w:pPr>
            <w:r>
              <w:t>Tell your students that they will learn about the liter (l), which is a metric unit of measurement, as opposed to a standard unit of measurement.</w:t>
            </w:r>
          </w:p>
          <w:p w14:paraId="4FDD20F1" w14:textId="77777777" w:rsidR="00A14D25" w:rsidRDefault="00A14D25" w:rsidP="00837B48">
            <w:pPr>
              <w:pStyle w:val="ListParagraph"/>
              <w:numPr>
                <w:ilvl w:val="0"/>
                <w:numId w:val="16"/>
              </w:numPr>
              <w:ind w:left="150" w:hanging="150"/>
            </w:pPr>
            <w:r>
              <w:t>On the board, write the word liter with its abbreviation l.</w:t>
            </w:r>
          </w:p>
          <w:p w14:paraId="714597D6" w14:textId="77777777" w:rsidR="00A14D25" w:rsidRDefault="00A14D25" w:rsidP="00837B48">
            <w:pPr>
              <w:pStyle w:val="ListParagraph"/>
              <w:numPr>
                <w:ilvl w:val="0"/>
                <w:numId w:val="16"/>
              </w:numPr>
              <w:ind w:left="150" w:hanging="150"/>
            </w:pPr>
            <w:r>
              <w:t>Show the students the container with the capacity, or the space a solid, liquid, or gas takes up, of a liter.</w:t>
            </w:r>
          </w:p>
          <w:p w14:paraId="7EDB1DB8" w14:textId="1857F105" w:rsidR="00FB30A1" w:rsidRDefault="00A14D25" w:rsidP="00837B48">
            <w:pPr>
              <w:pStyle w:val="ListParagraph"/>
              <w:numPr>
                <w:ilvl w:val="0"/>
                <w:numId w:val="16"/>
              </w:numPr>
              <w:ind w:left="150" w:hanging="150"/>
            </w:pPr>
            <w:r>
              <w:t>Ask your students where they might see the liter as a unit of measurement. For example, it is found on some grocery products such as canned goods.</w:t>
            </w:r>
          </w:p>
          <w:p w14:paraId="00C5FE80" w14:textId="65729057" w:rsidR="00C34CFE" w:rsidRDefault="00C34CFE" w:rsidP="00A14D25"/>
          <w:p w14:paraId="77183829" w14:textId="77777777" w:rsidR="00ED7AE5" w:rsidRDefault="00ED7AE5" w:rsidP="00A14D25"/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246D1B92" w:rsidR="00FB30A1" w:rsidRPr="00031953" w:rsidRDefault="00B73B2C" w:rsidP="00FB30A1">
            <w:pPr>
              <w:rPr>
                <w:b/>
              </w:rPr>
            </w:pPr>
            <w:r>
              <w:rPr>
                <w:b/>
              </w:rPr>
              <w:t>Day 3/ Lesson 3: 2</w:t>
            </w:r>
            <w:r w:rsidR="00FB30A1" w:rsidRPr="00031953">
              <w:rPr>
                <w:b/>
              </w:rPr>
              <w:t>5 Mins</w:t>
            </w:r>
          </w:p>
          <w:p w14:paraId="53FE787E" w14:textId="54409FFB" w:rsidR="000A40B0" w:rsidRDefault="000A40B0" w:rsidP="00565FA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>
              <w:t xml:space="preserve">We will discuss about addition and subtraction of measuring capacity. The standard unit of measuring capacity is liter and the smaller unit is milliliter. The short </w:t>
            </w:r>
            <w:r>
              <w:lastRenderedPageBreak/>
              <w:t>way is to write liter as l and milliliter as ml. The liquid medicines are measured in ml. There are many types of vessels having capacity of 1 liter, 500 milliliter, 250 milliliter, etc,.</w:t>
            </w:r>
          </w:p>
          <w:p w14:paraId="21D5C98D" w14:textId="77777777" w:rsidR="00565FA3" w:rsidRDefault="000A40B0" w:rsidP="00565FA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>
              <w:t>Containers or vessels meant to store different things like milk, sauce, mustard oil, etc., have different capacities. Therefore, the quantity of liquid a vessel can hold is its capacity.</w:t>
            </w:r>
          </w:p>
          <w:p w14:paraId="0C23E1E3" w14:textId="6847B41E" w:rsidR="000A40B0" w:rsidRPr="000A40B0" w:rsidRDefault="000A40B0" w:rsidP="00565FA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0A40B0">
              <w:t>Add 525 ml and 275 ml</w:t>
            </w:r>
          </w:p>
          <w:p w14:paraId="4C79EBCB" w14:textId="1E47B382" w:rsidR="000A40B0" w:rsidRPr="000A40B0" w:rsidRDefault="00565FA3" w:rsidP="00565FA3">
            <w:pPr>
              <w:pStyle w:val="ListParagraph"/>
              <w:ind w:left="240" w:hanging="180"/>
            </w:pPr>
            <w:r>
              <w:t xml:space="preserve">        </w:t>
            </w:r>
            <w:r w:rsidR="000A40B0" w:rsidRPr="000A40B0">
              <w:t>Solution:</w:t>
            </w:r>
          </w:p>
          <w:p w14:paraId="4B9C45C8" w14:textId="43D91496" w:rsidR="000A40B0" w:rsidRPr="000A40B0" w:rsidRDefault="00565FA3" w:rsidP="00565FA3">
            <w:pPr>
              <w:pStyle w:val="ListParagraph"/>
              <w:ind w:left="240" w:hanging="180"/>
            </w:pPr>
            <w:r>
              <w:t xml:space="preserve">                 </w:t>
            </w:r>
            <w:r w:rsidR="000A40B0" w:rsidRPr="000A40B0">
              <w:t>525 ml</w:t>
            </w:r>
          </w:p>
          <w:p w14:paraId="0CF04BA4" w14:textId="20ADDD9F" w:rsidR="000A40B0" w:rsidRPr="00565FA3" w:rsidRDefault="00565FA3" w:rsidP="00565FA3">
            <w:pPr>
              <w:pStyle w:val="ListParagraph"/>
              <w:ind w:left="240" w:hanging="180"/>
              <w:rPr>
                <w:u w:val="single"/>
              </w:rPr>
            </w:pPr>
            <w:r>
              <w:t xml:space="preserve">           </w:t>
            </w:r>
            <w:r w:rsidRPr="00565FA3">
              <w:rPr>
                <w:u w:val="single"/>
              </w:rPr>
              <w:t xml:space="preserve"> +  </w:t>
            </w:r>
            <w:r w:rsidR="000A40B0" w:rsidRPr="00565FA3">
              <w:rPr>
                <w:u w:val="single"/>
              </w:rPr>
              <w:t xml:space="preserve"> 275 ml</w:t>
            </w:r>
          </w:p>
          <w:p w14:paraId="4CE44FA1" w14:textId="229BAE03" w:rsidR="000529DC" w:rsidRPr="000A40B0" w:rsidRDefault="00565FA3" w:rsidP="00565FA3">
            <w:pPr>
              <w:pStyle w:val="ListParagraph"/>
              <w:ind w:left="240" w:hanging="180"/>
            </w:pPr>
            <w:r>
              <w:t xml:space="preserve">                 </w:t>
            </w:r>
            <w:r w:rsidR="000A40B0" w:rsidRPr="000A40B0">
              <w:t>800 ml</w:t>
            </w:r>
          </w:p>
          <w:p w14:paraId="137BB8A9" w14:textId="56A9022E" w:rsidR="000A40B0" w:rsidRDefault="000A40B0" w:rsidP="00565FA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>
              <w:t>A can holds 15 l and 500 ml of milk. Out of it 8 l and 350 ml milk is consumed. How much milk is left in the can now?</w:t>
            </w:r>
          </w:p>
          <w:p w14:paraId="07F21026" w14:textId="5A18D4C4" w:rsidR="000A40B0" w:rsidRDefault="00565FA3" w:rsidP="00565FA3">
            <w:pPr>
              <w:ind w:left="240" w:hanging="180"/>
            </w:pPr>
            <w:r>
              <w:t xml:space="preserve">       </w:t>
            </w:r>
            <w:r w:rsidR="000A40B0">
              <w:t>Solution:</w:t>
            </w:r>
          </w:p>
          <w:p w14:paraId="1073CFEA" w14:textId="4502ADD1" w:rsidR="000A40B0" w:rsidRDefault="00565FA3" w:rsidP="00565FA3">
            <w:pPr>
              <w:ind w:left="240" w:hanging="180"/>
            </w:pPr>
            <w:r>
              <w:t xml:space="preserve">      </w:t>
            </w:r>
            <w:r w:rsidR="000A40B0">
              <w:t xml:space="preserve">Quantity of milk in the can = 15l 500ml </w:t>
            </w:r>
          </w:p>
          <w:p w14:paraId="6D88EAC5" w14:textId="578BA143" w:rsidR="000A40B0" w:rsidRDefault="00565FA3" w:rsidP="00565FA3">
            <w:pPr>
              <w:ind w:left="240" w:hanging="180"/>
            </w:pPr>
            <w:r>
              <w:t xml:space="preserve">        </w:t>
            </w:r>
            <w:r w:rsidR="000A40B0">
              <w:t>Quantity of milk consumed = 8l 350</w:t>
            </w:r>
            <w:r>
              <w:t xml:space="preserve">ml                             </w:t>
            </w:r>
          </w:p>
          <w:p w14:paraId="71C802E7" w14:textId="47AF5B20" w:rsidR="000A40B0" w:rsidRDefault="00565FA3" w:rsidP="00565FA3">
            <w:pPr>
              <w:ind w:left="240" w:hanging="180"/>
            </w:pPr>
            <w:r>
              <w:t xml:space="preserve">        </w:t>
            </w:r>
            <w:r w:rsidR="000A40B0">
              <w:t>Quantity of milk left  = 15l 500ml - 8l 350ml</w:t>
            </w:r>
          </w:p>
          <w:p w14:paraId="4FDF211C" w14:textId="148452DD" w:rsidR="000A40B0" w:rsidRDefault="000A40B0" w:rsidP="00565FA3">
            <w:pPr>
              <w:ind w:left="240" w:hanging="180"/>
            </w:pPr>
            <w:r>
              <w:t xml:space="preserve">Thus,     15L 500 ml     500ml – 350ml = 150m          </w:t>
            </w:r>
            <w:r w:rsidR="00565FA3">
              <w:t xml:space="preserve">-   </w:t>
            </w:r>
            <w:r>
              <w:t xml:space="preserve">     </w:t>
            </w:r>
            <w:r w:rsidRPr="000A40B0">
              <w:rPr>
                <w:u w:val="single"/>
              </w:rPr>
              <w:t xml:space="preserve">-  8L 350 ml </w:t>
            </w:r>
            <w:r w:rsidRPr="000A40B0">
              <w:t xml:space="preserve">     </w:t>
            </w:r>
            <w:r>
              <w:t>15L – 8L = 7L</w:t>
            </w:r>
          </w:p>
          <w:p w14:paraId="0AAB31B6" w14:textId="4F951CEE" w:rsidR="000A40B0" w:rsidRDefault="000A40B0" w:rsidP="00565FA3">
            <w:pPr>
              <w:ind w:left="240" w:hanging="180"/>
            </w:pPr>
            <w:r>
              <w:t xml:space="preserve">                7L 150 ml                </w:t>
            </w:r>
          </w:p>
          <w:p w14:paraId="7B405209" w14:textId="67FDDF47" w:rsidR="000529DC" w:rsidRPr="000A40B0" w:rsidRDefault="000A40B0" w:rsidP="00565FA3">
            <w:pPr>
              <w:ind w:left="240" w:hanging="180"/>
            </w:pPr>
            <w:r>
              <w:t>Therefore, quantity of milk left = 7L 150 ml</w:t>
            </w:r>
          </w:p>
          <w:p w14:paraId="6CC78EF4" w14:textId="08C76434" w:rsidR="00A37E88" w:rsidRPr="00994216" w:rsidRDefault="00A37E88" w:rsidP="00834C8B"/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gridSpan w:val="2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E40A734" w14:textId="77777777" w:rsidR="002E431D" w:rsidRDefault="00C34CFE" w:rsidP="002E431D">
            <w:pPr>
              <w:pStyle w:val="ListParagraph"/>
              <w:numPr>
                <w:ilvl w:val="0"/>
                <w:numId w:val="17"/>
              </w:numPr>
              <w:ind w:left="210" w:hanging="210"/>
            </w:pPr>
            <w:r>
              <w:t>This is a practica</w:t>
            </w:r>
            <w:r w:rsidR="002E431D">
              <w:t xml:space="preserve">l lesson to teach pupils how to </w:t>
            </w:r>
            <w:r>
              <w:t>measure capacity ac</w:t>
            </w:r>
            <w:r w:rsidR="002E431D">
              <w:t xml:space="preserve">curately. Demonstrate the steps </w:t>
            </w:r>
            <w:r>
              <w:t xml:space="preserve">below to the class. </w:t>
            </w:r>
          </w:p>
          <w:p w14:paraId="394A8626" w14:textId="7A01C054" w:rsidR="00C34CFE" w:rsidRDefault="002E431D" w:rsidP="002E431D">
            <w:pPr>
              <w:pStyle w:val="ListParagraph"/>
              <w:numPr>
                <w:ilvl w:val="0"/>
                <w:numId w:val="17"/>
              </w:numPr>
              <w:ind w:left="210" w:hanging="210"/>
            </w:pPr>
            <w:r>
              <w:t xml:space="preserve">Then allow pupils to work in </w:t>
            </w:r>
            <w:r w:rsidR="00C34CFE">
              <w:t>pairs to practice measuring.</w:t>
            </w:r>
          </w:p>
          <w:p w14:paraId="2AD5CD8C" w14:textId="7DBD0B14" w:rsidR="00C34CFE" w:rsidRDefault="00C34CFE" w:rsidP="002E431D">
            <w:pPr>
              <w:pStyle w:val="ListParagraph"/>
              <w:numPr>
                <w:ilvl w:val="0"/>
                <w:numId w:val="17"/>
              </w:numPr>
              <w:ind w:left="210" w:hanging="210"/>
            </w:pPr>
            <w:r>
              <w:t>Place the contain</w:t>
            </w:r>
            <w:r w:rsidR="002E431D">
              <w:t xml:space="preserve">er of liquid on a flat, </w:t>
            </w:r>
            <w:r>
              <w:t>horizontal surface (such as a table).</w:t>
            </w:r>
          </w:p>
          <w:p w14:paraId="6799AF49" w14:textId="74F51700" w:rsidR="00C34CFE" w:rsidRDefault="00C34CFE" w:rsidP="002E431D">
            <w:pPr>
              <w:pStyle w:val="ListParagraph"/>
              <w:numPr>
                <w:ilvl w:val="0"/>
                <w:numId w:val="17"/>
              </w:numPr>
              <w:ind w:left="210" w:hanging="210"/>
            </w:pPr>
            <w:r>
              <w:t>Wait a few second</w:t>
            </w:r>
            <w:r w:rsidR="002E431D">
              <w:t xml:space="preserve">s for the surface of the liquid </w:t>
            </w:r>
            <w:r>
              <w:t>to stop moving.</w:t>
            </w:r>
          </w:p>
          <w:p w14:paraId="166F58A7" w14:textId="1F30CCB2" w:rsidR="00C34CFE" w:rsidRDefault="00C34CFE" w:rsidP="002E431D">
            <w:pPr>
              <w:pStyle w:val="ListParagraph"/>
              <w:numPr>
                <w:ilvl w:val="0"/>
                <w:numId w:val="17"/>
              </w:numPr>
              <w:ind w:left="210" w:hanging="210"/>
            </w:pPr>
            <w:r>
              <w:t>Move your hea</w:t>
            </w:r>
            <w:r w:rsidR="002E431D">
              <w:t xml:space="preserve">d so that you can see the scale </w:t>
            </w:r>
            <w:r>
              <w:t>clearly and your</w:t>
            </w:r>
            <w:r w:rsidR="002E431D">
              <w:t xml:space="preserve"> eyes are level with the top of </w:t>
            </w:r>
            <w:r>
              <w:t>the liquid.</w:t>
            </w:r>
          </w:p>
          <w:p w14:paraId="0EB7F9B9" w14:textId="2E8FECCD" w:rsidR="00C34CFE" w:rsidRDefault="00C34CFE" w:rsidP="002E431D">
            <w:pPr>
              <w:pStyle w:val="ListParagraph"/>
              <w:numPr>
                <w:ilvl w:val="0"/>
                <w:numId w:val="17"/>
              </w:numPr>
              <w:ind w:left="210" w:hanging="210"/>
            </w:pPr>
            <w:r>
              <w:t>Calculate how many milli</w:t>
            </w:r>
            <w:r w:rsidR="00837B48">
              <w:t>meter</w:t>
            </w:r>
            <w:r w:rsidR="002E431D">
              <w:t xml:space="preserve">s each </w:t>
            </w:r>
            <w:r>
              <w:t>unmarked division on the scale represents.</w:t>
            </w:r>
          </w:p>
          <w:p w14:paraId="42F3EC8C" w14:textId="75302062" w:rsidR="00C34CFE" w:rsidRDefault="00C34CFE" w:rsidP="002E431D">
            <w:pPr>
              <w:pStyle w:val="ListParagraph"/>
              <w:numPr>
                <w:ilvl w:val="0"/>
                <w:numId w:val="17"/>
              </w:numPr>
              <w:ind w:left="210" w:hanging="210"/>
            </w:pPr>
            <w:r>
              <w:t>Read the scale.</w:t>
            </w:r>
          </w:p>
          <w:p w14:paraId="22C6957F" w14:textId="08919BFA" w:rsidR="00C34CFE" w:rsidRDefault="00C34CFE" w:rsidP="002E431D">
            <w:pPr>
              <w:pStyle w:val="ListParagraph"/>
              <w:numPr>
                <w:ilvl w:val="0"/>
                <w:numId w:val="17"/>
              </w:numPr>
              <w:ind w:left="210" w:hanging="210"/>
            </w:pPr>
            <w:r>
              <w:t>Write down your reading straight away.</w:t>
            </w:r>
          </w:p>
          <w:p w14:paraId="189FA8B0" w14:textId="4A9A088B" w:rsidR="00971415" w:rsidRPr="00C34CFE" w:rsidRDefault="00C34CFE" w:rsidP="002E431D">
            <w:pPr>
              <w:pStyle w:val="ListParagraph"/>
              <w:numPr>
                <w:ilvl w:val="0"/>
                <w:numId w:val="17"/>
              </w:numPr>
              <w:ind w:left="210" w:hanging="210"/>
            </w:pPr>
            <w:r>
              <w:t>Ask someon</w:t>
            </w:r>
            <w:r w:rsidR="002E431D">
              <w:t xml:space="preserve">e else to check your reading or </w:t>
            </w:r>
            <w:r>
              <w:t>check it yourself</w:t>
            </w:r>
          </w:p>
          <w:p w14:paraId="5135F22C" w14:textId="6155F759" w:rsidR="00971415" w:rsidRDefault="00971415" w:rsidP="00971415"/>
          <w:p w14:paraId="39FEEE65" w14:textId="77777777" w:rsidR="002E431D" w:rsidRPr="000529DC" w:rsidRDefault="002E431D" w:rsidP="00971415"/>
          <w:p w14:paraId="3D79F5FE" w14:textId="77777777" w:rsidR="00F75BBC" w:rsidRPr="00FB30A1" w:rsidRDefault="00F75BBC" w:rsidP="00F75BBC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0ADEEF9D" w14:textId="247DFB24" w:rsidR="00F75BBC" w:rsidRPr="00031953" w:rsidRDefault="00B73B2C" w:rsidP="00F75BBC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="00F75BBC" w:rsidRPr="00031953">
              <w:rPr>
                <w:b/>
              </w:rPr>
              <w:t>: 15 Mins</w:t>
            </w:r>
          </w:p>
          <w:p w14:paraId="016A5940" w14:textId="18730054" w:rsidR="00971415" w:rsidRDefault="00F75BBC" w:rsidP="00B73B2C">
            <w:pPr>
              <w:pStyle w:val="ListParagraph"/>
              <w:numPr>
                <w:ilvl w:val="0"/>
                <w:numId w:val="20"/>
              </w:numPr>
              <w:ind w:left="210" w:hanging="210"/>
            </w:pPr>
            <w:r>
              <w:t xml:space="preserve">We will discuss about </w:t>
            </w:r>
            <w:r w:rsidR="00565FA3">
              <w:t>multiplication and division</w:t>
            </w:r>
            <w:r>
              <w:t xml:space="preserve"> of measuring capacity</w:t>
            </w:r>
          </w:p>
          <w:p w14:paraId="39AA753C" w14:textId="77777777" w:rsidR="00F75BBC" w:rsidRDefault="00F75BBC" w:rsidP="00B73B2C">
            <w:pPr>
              <w:pStyle w:val="ListParagraph"/>
              <w:numPr>
                <w:ilvl w:val="0"/>
                <w:numId w:val="20"/>
              </w:numPr>
              <w:ind w:left="210" w:hanging="210"/>
            </w:pPr>
            <w:r>
              <w:t>A</w:t>
            </w:r>
            <w:r w:rsidRPr="00F75BBC">
              <w:t xml:space="preserve"> bucket holds 10 litres of water. </w:t>
            </w:r>
          </w:p>
          <w:p w14:paraId="07B84D1E" w14:textId="77777777" w:rsidR="00F75BBC" w:rsidRDefault="00F75BBC" w:rsidP="00B73B2C">
            <w:pPr>
              <w:pStyle w:val="ListParagraph"/>
              <w:numPr>
                <w:ilvl w:val="0"/>
                <w:numId w:val="20"/>
              </w:numPr>
              <w:ind w:left="210" w:hanging="210"/>
            </w:pPr>
            <w:r w:rsidRPr="00F75BBC">
              <w:t>Example 1</w:t>
            </w:r>
            <w:r>
              <w:t xml:space="preserve">: </w:t>
            </w:r>
            <w:r w:rsidRPr="00F75BBC">
              <w:t xml:space="preserve">How many buckets are needed to hold 50 litres of water? </w:t>
            </w:r>
          </w:p>
          <w:p w14:paraId="44BA0B8A" w14:textId="77777777" w:rsidR="00F75BBC" w:rsidRDefault="00F75BBC" w:rsidP="00B73B2C">
            <w:pPr>
              <w:pStyle w:val="ListParagraph"/>
              <w:numPr>
                <w:ilvl w:val="0"/>
                <w:numId w:val="20"/>
              </w:numPr>
              <w:ind w:left="210" w:hanging="210"/>
            </w:pPr>
            <w:r w:rsidRPr="00F75BBC">
              <w:t xml:space="preserve">Answer 50 ÷ 10 = 5 buckets  </w:t>
            </w:r>
          </w:p>
          <w:p w14:paraId="5250077D" w14:textId="77777777" w:rsidR="00F75BBC" w:rsidRDefault="00F75BBC" w:rsidP="00B73B2C">
            <w:pPr>
              <w:pStyle w:val="ListParagraph"/>
              <w:numPr>
                <w:ilvl w:val="0"/>
                <w:numId w:val="20"/>
              </w:numPr>
              <w:ind w:left="210" w:hanging="210"/>
            </w:pPr>
            <w:r w:rsidRPr="00F75BBC">
              <w:t>Example 2How many litres of water can be held by 3 buckets? Answer3 × 10 = 30 litres</w:t>
            </w:r>
          </w:p>
          <w:p w14:paraId="012DB69B" w14:textId="552046FC" w:rsidR="00F75BBC" w:rsidRPr="00F75BBC" w:rsidRDefault="00F75BBC" w:rsidP="00F75BBC"/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D35A55B" w14:textId="77777777" w:rsidR="00834C8B" w:rsidRPr="00D914D8" w:rsidRDefault="00834C8B" w:rsidP="00834C8B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42B08F4E" w14:textId="6888D961" w:rsidR="00110F25" w:rsidRPr="00485065" w:rsidRDefault="00110F25" w:rsidP="00834C8B"/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E577353" w14:textId="77777777" w:rsidR="00834C8B" w:rsidRDefault="00834C8B" w:rsidP="00834C8B">
            <w:pPr>
              <w:pStyle w:val="Heading2"/>
            </w:pPr>
            <w:r w:rsidRPr="00287F69">
              <w:t>Assessment Activity</w:t>
            </w:r>
          </w:p>
          <w:p w14:paraId="7C54EFA6" w14:textId="15030154" w:rsidR="00834C8B" w:rsidRDefault="00834C8B" w:rsidP="00834C8B">
            <w:r>
              <w:t>1. A container contains 15 glasses of oil. If the capacity of a glass is one liter, find the capacity of the container.</w:t>
            </w:r>
          </w:p>
          <w:p w14:paraId="3B22D587" w14:textId="1EEC0D18" w:rsidR="00834C8B" w:rsidRDefault="00834C8B" w:rsidP="00834C8B">
            <w:r>
              <w:t>2. Add the following:</w:t>
            </w:r>
          </w:p>
          <w:p w14:paraId="6CA8F498" w14:textId="709ABDD1" w:rsidR="00834C8B" w:rsidRDefault="00834C8B" w:rsidP="00834C8B">
            <w:r>
              <w:lastRenderedPageBreak/>
              <w:t>(i) 15 l + 10 l = ____ l</w:t>
            </w:r>
          </w:p>
          <w:p w14:paraId="5DF950D9" w14:textId="3F163471" w:rsidR="00834C8B" w:rsidRDefault="00834C8B" w:rsidP="00834C8B">
            <w:r>
              <w:t>(ii) 25 l + 125 l = ____ l</w:t>
            </w:r>
          </w:p>
          <w:p w14:paraId="3FBEAA26" w14:textId="5B8E0066" w:rsidR="00834C8B" w:rsidRDefault="00834C8B" w:rsidP="00834C8B">
            <w:r>
              <w:t>(iii) 37 ml + 322 ml = ____ ml</w:t>
            </w:r>
          </w:p>
          <w:p w14:paraId="55C27B3F" w14:textId="1BE15D67" w:rsidR="00834C8B" w:rsidRDefault="00834C8B" w:rsidP="00834C8B">
            <w:r>
              <w:t>(iv) 145 ml + 354 ml = ____ ml</w:t>
            </w:r>
          </w:p>
          <w:p w14:paraId="20FEF190" w14:textId="77777777" w:rsidR="00834C8B" w:rsidRDefault="00834C8B" w:rsidP="00834C8B">
            <w:r>
              <w:t>(v) 9 l + 200 ml + 4 l 500 ml = ____ l ____ ml</w:t>
            </w:r>
          </w:p>
          <w:p w14:paraId="00E5A721" w14:textId="333D19FA" w:rsidR="00D914D8" w:rsidRPr="00834C8B" w:rsidRDefault="00D914D8" w:rsidP="00D914D8"/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069802A" w14:textId="77777777" w:rsidR="00CB574B" w:rsidRDefault="00CB574B" w:rsidP="00EB2FF3"/>
          <w:p w14:paraId="229BEA5E" w14:textId="77777777" w:rsidR="00834C8B" w:rsidRDefault="00834C8B" w:rsidP="00B73B2C">
            <w:pPr>
              <w:pStyle w:val="ListParagraph"/>
              <w:numPr>
                <w:ilvl w:val="0"/>
                <w:numId w:val="21"/>
              </w:numPr>
              <w:ind w:left="210" w:hanging="180"/>
            </w:pPr>
            <w:r>
              <w:t>A tank holds 585 liters of water. 255 liters of water is pumped out from it. How much quantity of water is now left in the tank?</w:t>
            </w:r>
          </w:p>
          <w:p w14:paraId="255855A9" w14:textId="72B19B33" w:rsidR="00834C8B" w:rsidRDefault="00834C8B" w:rsidP="00B73B2C">
            <w:pPr>
              <w:pStyle w:val="ListParagraph"/>
              <w:numPr>
                <w:ilvl w:val="0"/>
                <w:numId w:val="21"/>
              </w:numPr>
              <w:ind w:left="210" w:hanging="180"/>
            </w:pPr>
            <w:r>
              <w:lastRenderedPageBreak/>
              <w:t>The petrol tank of a car has a capacity of 30 liters of petrol. 12 liters of it is consumed. How much petrol is in the tank of the car now?</w:t>
            </w:r>
          </w:p>
          <w:p w14:paraId="150EB8DF" w14:textId="6F30B87F" w:rsidR="00834C8B" w:rsidRDefault="00834C8B" w:rsidP="00B73B2C">
            <w:pPr>
              <w:pStyle w:val="ListParagraph"/>
              <w:numPr>
                <w:ilvl w:val="0"/>
                <w:numId w:val="21"/>
              </w:numPr>
              <w:ind w:left="210" w:hanging="180"/>
            </w:pPr>
            <w:r>
              <w:t>A shopkeeper has a stock of 315 liters of kerosene oil. He sold 205 liters kerosene oil. How much oil is now in stock?</w:t>
            </w:r>
          </w:p>
          <w:p w14:paraId="290231E8" w14:textId="1F3493A1" w:rsidR="00834C8B" w:rsidRDefault="00834C8B" w:rsidP="00B73B2C">
            <w:pPr>
              <w:pStyle w:val="ListParagraph"/>
              <w:numPr>
                <w:ilvl w:val="0"/>
                <w:numId w:val="21"/>
              </w:numPr>
              <w:ind w:left="210" w:hanging="180"/>
            </w:pPr>
            <w:r>
              <w:t>There is 450 liters water in a tank. In another tank there is 340 liters water. Which water-tank has more water and by how much?</w:t>
            </w:r>
          </w:p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lastRenderedPageBreak/>
              <w:t>Summary</w:t>
            </w:r>
          </w:p>
          <w:p w14:paraId="1D9B050B" w14:textId="530787BD" w:rsidR="00EA5BCA" w:rsidRPr="00EA5BCA" w:rsidRDefault="00EA5BCA" w:rsidP="00B73B2C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8BF60D4" w14:textId="77777777" w:rsidR="00B73B2C" w:rsidRDefault="00B73B2C" w:rsidP="00B73B2C">
            <w:pPr>
              <w:pStyle w:val="Heading2"/>
            </w:pPr>
            <w:r>
              <w:t>Summary</w:t>
            </w:r>
          </w:p>
          <w:p w14:paraId="46AD9657" w14:textId="76147E11" w:rsidR="00B73B2C" w:rsidRDefault="00B73B2C" w:rsidP="00B73B2C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t>Pupils should be able to add and subtract using capacity.</w:t>
            </w:r>
          </w:p>
          <w:p w14:paraId="428A19EF" w14:textId="60D2B499" w:rsidR="00B73B2C" w:rsidRDefault="00B73B2C" w:rsidP="00B73B2C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t>They should also be able to find combinations of capacities that will make up a given total capacity.</w:t>
            </w:r>
          </w:p>
          <w:p w14:paraId="0E5D3528" w14:textId="05349F31" w:rsidR="00B73B2C" w:rsidRDefault="00B73B2C" w:rsidP="00B73B2C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t>They should be able to solve word problems involving capacity.</w:t>
            </w:r>
          </w:p>
          <w:p w14:paraId="7DAB2D59" w14:textId="25F54C42" w:rsidR="00C17E2A" w:rsidRDefault="00B73B2C" w:rsidP="00B73B2C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t>Observe pupils’ responses during lesson and look at their answers to the exercises.</w:t>
            </w:r>
          </w:p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gridSpan w:val="2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759A2" w14:textId="77777777" w:rsidR="00A10ACD" w:rsidRDefault="00A10ACD">
      <w:pPr>
        <w:spacing w:before="0" w:after="0" w:line="240" w:lineRule="auto"/>
      </w:pPr>
      <w:r>
        <w:separator/>
      </w:r>
    </w:p>
  </w:endnote>
  <w:endnote w:type="continuationSeparator" w:id="0">
    <w:p w14:paraId="3898598C" w14:textId="77777777" w:rsidR="00A10ACD" w:rsidRDefault="00A10A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3EBECB6B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D704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68BAE" w14:textId="77777777" w:rsidR="00A10ACD" w:rsidRDefault="00A10ACD">
      <w:pPr>
        <w:spacing w:before="0" w:after="0" w:line="240" w:lineRule="auto"/>
      </w:pPr>
      <w:r>
        <w:separator/>
      </w:r>
    </w:p>
  </w:footnote>
  <w:footnote w:type="continuationSeparator" w:id="0">
    <w:p w14:paraId="0D3F8D85" w14:textId="77777777" w:rsidR="00A10ACD" w:rsidRDefault="00A10A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B179E5"/>
    <w:multiLevelType w:val="hybridMultilevel"/>
    <w:tmpl w:val="4C329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543D"/>
    <w:multiLevelType w:val="hybridMultilevel"/>
    <w:tmpl w:val="CC0EA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72FE3"/>
    <w:multiLevelType w:val="hybridMultilevel"/>
    <w:tmpl w:val="A776C34C"/>
    <w:lvl w:ilvl="0" w:tplc="85F698B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A0BCC"/>
    <w:multiLevelType w:val="hybridMultilevel"/>
    <w:tmpl w:val="7AF47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7412E"/>
    <w:multiLevelType w:val="hybridMultilevel"/>
    <w:tmpl w:val="A13A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C0A88"/>
    <w:multiLevelType w:val="hybridMultilevel"/>
    <w:tmpl w:val="65BEA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B6BCA0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247EC"/>
    <w:multiLevelType w:val="hybridMultilevel"/>
    <w:tmpl w:val="F9F2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10295"/>
    <w:multiLevelType w:val="hybridMultilevel"/>
    <w:tmpl w:val="7D964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A1141"/>
    <w:multiLevelType w:val="hybridMultilevel"/>
    <w:tmpl w:val="21425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3"/>
  </w:num>
  <w:num w:numId="4">
    <w:abstractNumId w:val="18"/>
  </w:num>
  <w:num w:numId="5">
    <w:abstractNumId w:val="1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17"/>
  </w:num>
  <w:num w:numId="14">
    <w:abstractNumId w:val="6"/>
  </w:num>
  <w:num w:numId="15">
    <w:abstractNumId w:val="20"/>
  </w:num>
  <w:num w:numId="16">
    <w:abstractNumId w:val="21"/>
  </w:num>
  <w:num w:numId="17">
    <w:abstractNumId w:val="19"/>
  </w:num>
  <w:num w:numId="18">
    <w:abstractNumId w:val="2"/>
  </w:num>
  <w:num w:numId="19">
    <w:abstractNumId w:val="15"/>
  </w:num>
  <w:num w:numId="20">
    <w:abstractNumId w:val="9"/>
  </w:num>
  <w:num w:numId="21">
    <w:abstractNumId w:val="14"/>
  </w:num>
  <w:num w:numId="22">
    <w:abstractNumId w:val="1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40B0"/>
    <w:rsid w:val="000A5950"/>
    <w:rsid w:val="000B2A8B"/>
    <w:rsid w:val="000B601E"/>
    <w:rsid w:val="000B72D9"/>
    <w:rsid w:val="000B7585"/>
    <w:rsid w:val="000C562D"/>
    <w:rsid w:val="000D44B1"/>
    <w:rsid w:val="000D5DFD"/>
    <w:rsid w:val="000D704E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3002"/>
    <w:rsid w:val="002B44A9"/>
    <w:rsid w:val="002B4EEC"/>
    <w:rsid w:val="002B733A"/>
    <w:rsid w:val="002C0925"/>
    <w:rsid w:val="002D3295"/>
    <w:rsid w:val="002D41D0"/>
    <w:rsid w:val="002E431D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2DB3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5FA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6BC5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662E0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4C8B"/>
    <w:rsid w:val="0083703B"/>
    <w:rsid w:val="00837B48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393C"/>
    <w:rsid w:val="008F5294"/>
    <w:rsid w:val="008F599C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1859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1C23"/>
    <w:rsid w:val="009F7209"/>
    <w:rsid w:val="009F7C60"/>
    <w:rsid w:val="00A0116B"/>
    <w:rsid w:val="00A05EEC"/>
    <w:rsid w:val="00A10ACD"/>
    <w:rsid w:val="00A14D25"/>
    <w:rsid w:val="00A1735C"/>
    <w:rsid w:val="00A25094"/>
    <w:rsid w:val="00A2597C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73B2C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34CFE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13F5"/>
    <w:rsid w:val="00E84F61"/>
    <w:rsid w:val="00E85536"/>
    <w:rsid w:val="00E86F8A"/>
    <w:rsid w:val="00EA3A1A"/>
    <w:rsid w:val="00EA5BCA"/>
    <w:rsid w:val="00EA78ED"/>
    <w:rsid w:val="00EB2FF3"/>
    <w:rsid w:val="00EB5924"/>
    <w:rsid w:val="00EC17A4"/>
    <w:rsid w:val="00EC2D9F"/>
    <w:rsid w:val="00ED219F"/>
    <w:rsid w:val="00ED7AE5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75BBC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2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75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8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03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4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3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49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4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6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5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7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cc-fifth-grade-math/cc-5th-measurement-topic/cc-5th-unit-conversion/a/metric-units-of-volume-review" TargetMode="External"/><Relationship Id="rId13" Type="http://schemas.openxmlformats.org/officeDocument/2006/relationships/hyperlink" Target="https://za.pearson.com/content/dam/region-growth/south-africa/pearson-south-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hanacademy.org/math/cc-fifth-grade-math/cc-5th-measurement-topic/cc-5th-unit-conversion/a/metric-units-of-volume-review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-only-math.com/addition-and-subtraction-of-measuring-capacit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-only-math.com/addition-and-subtraction-of-measuring-capacity.html" TargetMode="External"/><Relationship Id="rId10" Type="http://schemas.openxmlformats.org/officeDocument/2006/relationships/hyperlink" Target="https://www.education.com/lesson-plan/a-liter-please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za.pearson.com/content/dam/region-growth/south-africa/pearson-south-" TargetMode="External"/><Relationship Id="rId14" Type="http://schemas.openxmlformats.org/officeDocument/2006/relationships/hyperlink" Target="https://www.education.com/lesson-plan/a-liter-pleas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4401B"/>
    <w:rsid w:val="00253619"/>
    <w:rsid w:val="00280CE5"/>
    <w:rsid w:val="003E1A3C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47A43"/>
    <w:rsid w:val="00954D86"/>
    <w:rsid w:val="009D2491"/>
    <w:rsid w:val="00A20224"/>
    <w:rsid w:val="00AB2F7D"/>
    <w:rsid w:val="00AB37F5"/>
    <w:rsid w:val="00B67D1F"/>
    <w:rsid w:val="00C87D32"/>
    <w:rsid w:val="00C93DC1"/>
    <w:rsid w:val="00D22ED1"/>
    <w:rsid w:val="00D92979"/>
    <w:rsid w:val="00E17671"/>
    <w:rsid w:val="00E365A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  <w:style w:type="character" w:styleId="PlaceholderText">
    <w:name w:val="Placeholder Text"/>
    <w:basedOn w:val="DefaultParagraphFont"/>
    <w:uiPriority w:val="99"/>
    <w:semiHidden/>
    <w:rsid w:val="00947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394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10</cp:revision>
  <dcterms:created xsi:type="dcterms:W3CDTF">2019-07-02T14:20:00Z</dcterms:created>
  <dcterms:modified xsi:type="dcterms:W3CDTF">2019-07-12T00:28:00Z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