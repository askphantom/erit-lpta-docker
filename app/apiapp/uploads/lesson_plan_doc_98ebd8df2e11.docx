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5CC83C37" w:rsidR="00C17E2A" w:rsidRPr="009260D0" w:rsidRDefault="00796401">
            <w:pPr>
              <w:pStyle w:val="Title"/>
              <w:rPr>
                <w:sz w:val="40"/>
                <w:szCs w:val="40"/>
              </w:rPr>
            </w:pPr>
            <w:r>
              <w:rPr>
                <w:sz w:val="40"/>
                <w:szCs w:val="40"/>
              </w:rPr>
              <w:t>Addition and subtraction of proper, improper and mixed fractions.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4FAE22E8" w:rsidR="00C17E2A" w:rsidRDefault="0091621D">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2FFE5F00" w14:textId="77777777" w:rsidR="00530C24" w:rsidRDefault="000A37E8" w:rsidP="00530C24">
            <w:pPr>
              <w:pStyle w:val="ListParagraph"/>
              <w:numPr>
                <w:ilvl w:val="0"/>
                <w:numId w:val="2"/>
              </w:numPr>
              <w:ind w:left="467" w:hanging="142"/>
            </w:pPr>
            <w:r>
              <w:t xml:space="preserve"> </w:t>
            </w:r>
            <w:r w:rsidR="001611AE">
              <w:t xml:space="preserve"> </w:t>
            </w:r>
            <w:r w:rsidR="00530C24">
              <w:t xml:space="preserve">Adding and subtracting proper fractions. </w:t>
            </w:r>
          </w:p>
          <w:p w14:paraId="589A0307" w14:textId="777E8D12" w:rsidR="00530C24" w:rsidRDefault="00530C24" w:rsidP="00530C24">
            <w:pPr>
              <w:pStyle w:val="ListParagraph"/>
              <w:numPr>
                <w:ilvl w:val="0"/>
                <w:numId w:val="2"/>
              </w:numPr>
              <w:ind w:left="467" w:hanging="142"/>
            </w:pPr>
            <w:r>
              <w:t xml:space="preserve">  Adding and subtracting improper fractions and mixed fractions</w:t>
            </w:r>
          </w:p>
          <w:p w14:paraId="5C7C0541" w14:textId="77777777" w:rsidR="00530C24" w:rsidRDefault="00530C24" w:rsidP="00B67C04">
            <w:pPr>
              <w:pStyle w:val="ListParagraph"/>
              <w:numPr>
                <w:ilvl w:val="0"/>
                <w:numId w:val="2"/>
              </w:numPr>
              <w:ind w:left="467" w:hanging="142"/>
            </w:pPr>
            <w:r>
              <w:t xml:space="preserve"> Adding and subtracting Mixed fractions </w:t>
            </w:r>
          </w:p>
          <w:p w14:paraId="458BD9FD" w14:textId="0DF1F421" w:rsidR="00530C24" w:rsidRDefault="00530C24" w:rsidP="00B67C04">
            <w:pPr>
              <w:pStyle w:val="ListParagraph"/>
              <w:numPr>
                <w:ilvl w:val="0"/>
                <w:numId w:val="2"/>
              </w:numPr>
              <w:ind w:left="467" w:hanging="142"/>
            </w:pPr>
            <w:r>
              <w:t>Solving word problems.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97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57BFE309" w:rsidR="00AC178C" w:rsidRDefault="00AC178C" w:rsidP="00AC178C">
                                  <w:pPr>
                                    <w:pStyle w:val="ListParagraph"/>
                                    <w:numPr>
                                      <w:ilvl w:val="0"/>
                                      <w:numId w:val="15"/>
                                    </w:numPr>
                                    <w:ind w:left="284" w:hanging="142"/>
                                  </w:pPr>
                                  <w:r>
                                    <w:t>Blank sheets</w:t>
                                  </w:r>
                                </w:p>
                                <w:p w14:paraId="7775AD7A" w14:textId="5A1BBBE6" w:rsidR="00AC178C" w:rsidRDefault="00AC178C" w:rsidP="00AC178C">
                                  <w:pPr>
                                    <w:pStyle w:val="ListParagraph"/>
                                    <w:numPr>
                                      <w:ilvl w:val="0"/>
                                      <w:numId w:val="15"/>
                                    </w:numPr>
                                    <w:ind w:left="284" w:hanging="142"/>
                                  </w:pPr>
                                  <w:r>
                                    <w:t>Pencils</w:t>
                                  </w:r>
                                </w:p>
                                <w:p w14:paraId="7504585E" w14:textId="08F409FA" w:rsidR="00577655" w:rsidRDefault="00577655" w:rsidP="00AC178C">
                                  <w:pPr>
                                    <w:pStyle w:val="ListParagraph"/>
                                    <w:numPr>
                                      <w:ilvl w:val="0"/>
                                      <w:numId w:val="15"/>
                                    </w:numPr>
                                    <w:ind w:left="284" w:hanging="142"/>
                                  </w:pPr>
                                  <w:r>
                                    <w:t>A4 papers</w:t>
                                  </w:r>
                                </w:p>
                                <w:p w14:paraId="152F79F0" w14:textId="3A9C549C" w:rsidR="00577655" w:rsidRPr="00BF3180" w:rsidRDefault="00577655" w:rsidP="00AC178C">
                                  <w:pPr>
                                    <w:pStyle w:val="ListParagraph"/>
                                    <w:numPr>
                                      <w:ilvl w:val="0"/>
                                      <w:numId w:val="15"/>
                                    </w:numPr>
                                    <w:ind w:left="284" w:hanging="142"/>
                                  </w:pPr>
                                  <w:r>
                                    <w:t>Pin/sticker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78B5278" w14:textId="77777777" w:rsidR="008815C6" w:rsidRDefault="005A1B4A" w:rsidP="00CA33CD">
                                  <w:pPr>
                                    <w:pStyle w:val="ListBullet"/>
                                  </w:pPr>
                                  <w:hyperlink r:id="rId8" w:history="1">
                                    <w:r w:rsidR="00CA33CD" w:rsidRPr="0093389D">
                                      <w:rPr>
                                        <w:rStyle w:val="Hyperlink"/>
                                      </w:rPr>
                                      <w:t>https://za.pearson.com/content/dam/region-growth/south-africa/pearson-south-</w:t>
                                    </w:r>
                                  </w:hyperlink>
                                  <w:r w:rsidR="00CA33CD">
                                    <w:t xml:space="preserve"> </w:t>
                                  </w:r>
                                  <w:r w:rsidR="00984F59">
                                    <w:t xml:space="preserve"> </w:t>
                                  </w:r>
                                </w:p>
                                <w:p w14:paraId="27C8C579" w14:textId="77777777" w:rsidR="00984F59" w:rsidRDefault="005A1B4A" w:rsidP="00CA33CD">
                                  <w:pPr>
                                    <w:pStyle w:val="ListBullet"/>
                                  </w:pPr>
                                  <w:hyperlink r:id="rId9" w:history="1">
                                    <w:r w:rsidR="00984F59">
                                      <w:rPr>
                                        <w:rStyle w:val="Hyperlink"/>
                                      </w:rPr>
                                      <w:t>https://www.education.com/lesson-plans/addition/addition+with+place+value/?page=2</w:t>
                                    </w:r>
                                  </w:hyperlink>
                                  <w:r w:rsidR="00984F59">
                                    <w:t xml:space="preserve">  </w:t>
                                  </w:r>
                                </w:p>
                                <w:p w14:paraId="266D3DBF" w14:textId="409B7AF4" w:rsidR="00984F59" w:rsidRDefault="00984F59" w:rsidP="00CA33CD">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97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57BFE309" w:rsidR="00AC178C" w:rsidRDefault="00AC178C" w:rsidP="00AC178C">
                            <w:pPr>
                              <w:pStyle w:val="ListParagraph"/>
                              <w:numPr>
                                <w:ilvl w:val="0"/>
                                <w:numId w:val="15"/>
                              </w:numPr>
                              <w:ind w:left="284" w:hanging="142"/>
                            </w:pPr>
                            <w:r>
                              <w:t>Blank sheets</w:t>
                            </w:r>
                          </w:p>
                          <w:p w14:paraId="7775AD7A" w14:textId="5A1BBBE6" w:rsidR="00AC178C" w:rsidRDefault="00AC178C" w:rsidP="00AC178C">
                            <w:pPr>
                              <w:pStyle w:val="ListParagraph"/>
                              <w:numPr>
                                <w:ilvl w:val="0"/>
                                <w:numId w:val="15"/>
                              </w:numPr>
                              <w:ind w:left="284" w:hanging="142"/>
                            </w:pPr>
                            <w:r>
                              <w:t>Pencils</w:t>
                            </w:r>
                          </w:p>
                          <w:p w14:paraId="7504585E" w14:textId="08F409FA" w:rsidR="00577655" w:rsidRDefault="00577655" w:rsidP="00AC178C">
                            <w:pPr>
                              <w:pStyle w:val="ListParagraph"/>
                              <w:numPr>
                                <w:ilvl w:val="0"/>
                                <w:numId w:val="15"/>
                              </w:numPr>
                              <w:ind w:left="284" w:hanging="142"/>
                            </w:pPr>
                            <w:r>
                              <w:t>A4 papers</w:t>
                            </w:r>
                          </w:p>
                          <w:p w14:paraId="152F79F0" w14:textId="3A9C549C" w:rsidR="00577655" w:rsidRPr="00BF3180" w:rsidRDefault="00577655" w:rsidP="00AC178C">
                            <w:pPr>
                              <w:pStyle w:val="ListParagraph"/>
                              <w:numPr>
                                <w:ilvl w:val="0"/>
                                <w:numId w:val="15"/>
                              </w:numPr>
                              <w:ind w:left="284" w:hanging="142"/>
                            </w:pPr>
                            <w:r>
                              <w:t>Pin/sticker</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78B5278" w14:textId="77777777" w:rsidR="008815C6" w:rsidRDefault="005A1B4A" w:rsidP="00CA33CD">
                            <w:pPr>
                              <w:pStyle w:val="ListBullet"/>
                            </w:pPr>
                            <w:hyperlink r:id="rId10" w:history="1">
                              <w:r w:rsidR="00CA33CD" w:rsidRPr="0093389D">
                                <w:rPr>
                                  <w:rStyle w:val="Hyperlink"/>
                                </w:rPr>
                                <w:t>https://za.pearson.com/content/dam/region-growth/south-africa/pearson-south-</w:t>
                              </w:r>
                            </w:hyperlink>
                            <w:r w:rsidR="00CA33CD">
                              <w:t xml:space="preserve"> </w:t>
                            </w:r>
                            <w:r w:rsidR="00984F59">
                              <w:t xml:space="preserve"> </w:t>
                            </w:r>
                          </w:p>
                          <w:p w14:paraId="27C8C579" w14:textId="77777777" w:rsidR="00984F59" w:rsidRDefault="005A1B4A" w:rsidP="00CA33CD">
                            <w:pPr>
                              <w:pStyle w:val="ListBullet"/>
                            </w:pPr>
                            <w:hyperlink r:id="rId11" w:history="1">
                              <w:r w:rsidR="00984F59">
                                <w:rPr>
                                  <w:rStyle w:val="Hyperlink"/>
                                </w:rPr>
                                <w:t>https://www.education.com/lesson-plans/addition/addition+with+place+value/?page=2</w:t>
                              </w:r>
                            </w:hyperlink>
                            <w:r w:rsidR="00984F59">
                              <w:t xml:space="preserve">  </w:t>
                            </w:r>
                          </w:p>
                          <w:p w14:paraId="266D3DBF" w14:textId="409B7AF4" w:rsidR="00984F59" w:rsidRDefault="00984F59" w:rsidP="00CA33CD">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7F453D8D" w14:textId="77777777" w:rsidR="00A33AF4" w:rsidRDefault="00A33AF4" w:rsidP="000E21D5">
            <w:pPr>
              <w:pStyle w:val="ListParagraph"/>
              <w:numPr>
                <w:ilvl w:val="0"/>
                <w:numId w:val="16"/>
              </w:numPr>
              <w:ind w:left="142" w:hanging="142"/>
            </w:pPr>
            <w:r>
              <w:t xml:space="preserve">Add and subtract two proper fractions </w:t>
            </w:r>
          </w:p>
          <w:p w14:paraId="02844DFB" w14:textId="530EF120" w:rsidR="00A33AF4" w:rsidRDefault="00A33AF4" w:rsidP="000E21D5">
            <w:pPr>
              <w:pStyle w:val="ListParagraph"/>
              <w:numPr>
                <w:ilvl w:val="0"/>
                <w:numId w:val="16"/>
              </w:numPr>
              <w:ind w:left="142" w:hanging="142"/>
            </w:pPr>
            <w:r>
              <w:t>Add and subtract improper fractions and mixed fractions</w:t>
            </w:r>
          </w:p>
          <w:p w14:paraId="39B53DE3" w14:textId="2964C54B" w:rsidR="001D4D95" w:rsidRDefault="00A33AF4" w:rsidP="000E21D5">
            <w:pPr>
              <w:pStyle w:val="ListParagraph"/>
              <w:numPr>
                <w:ilvl w:val="0"/>
                <w:numId w:val="16"/>
              </w:numPr>
              <w:ind w:left="142" w:hanging="142"/>
            </w:pPr>
            <w:r>
              <w:t>Correctly add and subtract proper and improper fractions in everyday life activities</w:t>
            </w:r>
            <w:r w:rsidR="00530C24">
              <w:t>.</w:t>
            </w:r>
          </w:p>
          <w:p w14:paraId="19F19A27" w14:textId="7117834B" w:rsidR="00530C24" w:rsidRDefault="00530C24" w:rsidP="000E21D5">
            <w:pPr>
              <w:pStyle w:val="ListParagraph"/>
              <w:numPr>
                <w:ilvl w:val="0"/>
                <w:numId w:val="16"/>
              </w:numPr>
              <w:ind w:left="142" w:hanging="142"/>
            </w:pPr>
            <w:r>
              <w:t>Convert Mixed fractions to improper fractions and add them up.</w:t>
            </w:r>
          </w:p>
          <w:p w14:paraId="2E14D340" w14:textId="340C6CC3" w:rsidR="00530C24" w:rsidRDefault="00530C24" w:rsidP="000E21D5">
            <w:pPr>
              <w:pStyle w:val="ListParagraph"/>
              <w:numPr>
                <w:ilvl w:val="0"/>
                <w:numId w:val="16"/>
              </w:numPr>
              <w:ind w:left="142" w:hanging="142"/>
            </w:pPr>
            <w:r>
              <w:t>Solve Word problems.</w:t>
            </w:r>
          </w:p>
          <w:p w14:paraId="637909CE" w14:textId="77BC7570" w:rsidR="00A33AF4" w:rsidRDefault="00A33AF4" w:rsidP="000E21D5">
            <w:pPr>
              <w:pStyle w:val="ListParagraph"/>
              <w:numPr>
                <w:ilvl w:val="0"/>
                <w:numId w:val="16"/>
              </w:numPr>
              <w:ind w:left="142" w:hanging="142"/>
            </w:pPr>
            <w:r>
              <w:t>Solve quantitative aptitude problems involving addition and subtraction of fractions.</w:t>
            </w:r>
          </w:p>
          <w:p w14:paraId="10D64819" w14:textId="44CCC2FA" w:rsidR="001D4D95" w:rsidRDefault="001D4D95" w:rsidP="001D4D95"/>
          <w:p w14:paraId="7E60D3CC" w14:textId="620619A3" w:rsidR="003B5B99" w:rsidRDefault="003B5B99" w:rsidP="001D4D95"/>
          <w:p w14:paraId="2E75EEA9" w14:textId="503A5CFF" w:rsidR="001D4D95" w:rsidRDefault="001D4D95" w:rsidP="001D4D95"/>
          <w:p w14:paraId="06B42368" w14:textId="77777777" w:rsidR="00577655" w:rsidRPr="00FB30A1" w:rsidRDefault="00577655" w:rsidP="00577655">
            <w:pPr>
              <w:pStyle w:val="ListParagraph"/>
              <w:ind w:left="0"/>
            </w:pPr>
            <w:r w:rsidRPr="00FB30A1">
              <w:rPr>
                <w:rFonts w:asciiTheme="majorHAnsi" w:eastAsiaTheme="majorEastAsia" w:hAnsiTheme="majorHAnsi" w:cstheme="majorBidi"/>
                <w:b/>
                <w:color w:val="F16522" w:themeColor="accent1"/>
              </w:rPr>
              <w:lastRenderedPageBreak/>
              <w:t>Guided Practice</w:t>
            </w:r>
          </w:p>
          <w:p w14:paraId="47BF0C05" w14:textId="77777777" w:rsidR="00577655" w:rsidRDefault="00577655" w:rsidP="00577655">
            <w:pPr>
              <w:rPr>
                <w:b/>
              </w:rPr>
            </w:pPr>
            <w:r>
              <w:rPr>
                <w:b/>
              </w:rPr>
              <w:t>Day 2/ Lesson 2</w:t>
            </w:r>
            <w:r w:rsidRPr="00031953">
              <w:rPr>
                <w:b/>
              </w:rPr>
              <w:t>: 15 Mins</w:t>
            </w:r>
          </w:p>
          <w:p w14:paraId="073D0159" w14:textId="77777777" w:rsidR="00577655" w:rsidRDefault="00577655" w:rsidP="00F4409A">
            <w:pPr>
              <w:pStyle w:val="ListParagraph"/>
              <w:numPr>
                <w:ilvl w:val="0"/>
                <w:numId w:val="22"/>
              </w:numPr>
              <w:ind w:left="142" w:hanging="142"/>
            </w:pPr>
            <w:r>
              <w:t xml:space="preserve">Write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 xml:space="preserve"> 2</m:t>
                  </m:r>
                </m:den>
              </m:f>
            </m:oMath>
            <w:r w:rsidRPr="00F4409A">
              <w:rPr>
                <w:sz w:val="24"/>
              </w:rPr>
              <w:t xml:space="preserve"> and </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oMath>
            <w:r w:rsidRPr="00F4409A">
              <w:rPr>
                <w:sz w:val="24"/>
              </w:rPr>
              <w:t xml:space="preserve"> </w:t>
            </w:r>
            <w:r>
              <w:t xml:space="preserve"> on the board. Ask the pupils what they notice about the two denominators of the two fractions. </w:t>
            </w:r>
          </w:p>
          <w:p w14:paraId="4A696B87" w14:textId="77777777" w:rsidR="00577655" w:rsidRDefault="00577655" w:rsidP="00F4409A">
            <w:pPr>
              <w:pStyle w:val="ListParagraph"/>
              <w:numPr>
                <w:ilvl w:val="0"/>
                <w:numId w:val="22"/>
              </w:numPr>
              <w:ind w:left="142" w:hanging="142"/>
            </w:pPr>
            <w:r>
              <w:t xml:space="preserve">They should be able to point out that the denominators are different. </w:t>
            </w:r>
          </w:p>
          <w:p w14:paraId="494EFCB9" w14:textId="77777777" w:rsidR="00577655" w:rsidRDefault="00577655" w:rsidP="00F4409A">
            <w:pPr>
              <w:pStyle w:val="ListParagraph"/>
              <w:numPr>
                <w:ilvl w:val="0"/>
                <w:numId w:val="22"/>
              </w:numPr>
              <w:ind w:left="142" w:hanging="142"/>
            </w:pPr>
            <w:r>
              <w:t>Ask them how they think the fractions could be added.</w:t>
            </w:r>
          </w:p>
          <w:p w14:paraId="76422783" w14:textId="77777777" w:rsidR="00577655" w:rsidRDefault="00577655" w:rsidP="00F4409A">
            <w:pPr>
              <w:pStyle w:val="ListParagraph"/>
              <w:numPr>
                <w:ilvl w:val="0"/>
                <w:numId w:val="22"/>
              </w:numPr>
              <w:ind w:left="142" w:hanging="142"/>
            </w:pPr>
            <w:r>
              <w:t xml:space="preserve">Explain to the pupils that in order to add fractions with different denominators we have to change one of the fractions so that it has the same denominator as the other fraction. </w:t>
            </w:r>
          </w:p>
          <w:p w14:paraId="62F2B26A" w14:textId="77777777" w:rsidR="00577655" w:rsidRDefault="00577655" w:rsidP="00F4409A">
            <w:pPr>
              <w:pStyle w:val="ListParagraph"/>
              <w:numPr>
                <w:ilvl w:val="0"/>
                <w:numId w:val="22"/>
              </w:numPr>
              <w:ind w:left="142" w:hanging="142"/>
            </w:pPr>
            <w:r>
              <w:t>In other words, the fractions must be changed to equivalent fractions. The fractions to be added must all have the same denominator.</w:t>
            </w:r>
          </w:p>
          <w:p w14:paraId="13B38705" w14:textId="77777777" w:rsidR="00577655" w:rsidRDefault="00577655" w:rsidP="00F4409A">
            <w:pPr>
              <w:pStyle w:val="ListParagraph"/>
              <w:numPr>
                <w:ilvl w:val="0"/>
                <w:numId w:val="22"/>
              </w:numPr>
              <w:ind w:left="142" w:hanging="142"/>
            </w:pPr>
            <w:r>
              <w:t>Show pupils that the same principle applies if we subtract fractions.</w:t>
            </w:r>
          </w:p>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22A31125" w14:textId="316D9AB3" w:rsidR="00A71E70" w:rsidRPr="000A37E8" w:rsidRDefault="00A71E70" w:rsidP="008815C6"/>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423623F6" w14:textId="2F56D299" w:rsidR="00A33AF4" w:rsidRDefault="00D56806" w:rsidP="000E21D5">
            <w:pPr>
              <w:pStyle w:val="ListParagraph"/>
              <w:numPr>
                <w:ilvl w:val="0"/>
                <w:numId w:val="17"/>
              </w:numPr>
              <w:ind w:left="182" w:hanging="182"/>
            </w:pPr>
            <w:r>
              <w:t>Get Blank sheets and write</w:t>
            </w:r>
            <w:r w:rsidR="00A33AF4">
              <w:t xml:space="preserve"> t</w:t>
            </w:r>
            <w:r>
              <w:t>he following fractions</w:t>
            </w:r>
            <w:r w:rsidR="00A33AF4">
              <w:t xml:space="preserve"> on them:  </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oMath>
            <w:r w:rsidR="00A33AF4" w:rsidRPr="000E21D5">
              <w:rPr>
                <w:sz w:val="24"/>
              </w:rPr>
              <w:t xml:space="preserv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oMath>
            <w:r w:rsidR="00A33AF4" w:rsidRPr="000E21D5">
              <w:rPr>
                <w:sz w:val="24"/>
              </w:rPr>
              <w:t xml:space="preserve"> </w:t>
            </w:r>
            <m:oMath>
              <m:f>
                <m:fPr>
                  <m:ctrlPr>
                    <w:rPr>
                      <w:rFonts w:ascii="Cambria Math" w:hAnsi="Cambria Math"/>
                      <w:i/>
                      <w:sz w:val="24"/>
                    </w:rPr>
                  </m:ctrlPr>
                </m:fPr>
                <m:num>
                  <m:r>
                    <w:rPr>
                      <w:rFonts w:ascii="Cambria Math" w:hAnsi="Cambria Math"/>
                      <w:sz w:val="24"/>
                    </w:rPr>
                    <m:t>3</m:t>
                  </m:r>
                </m:num>
                <m:den>
                  <m:r>
                    <w:rPr>
                      <w:rFonts w:ascii="Cambria Math" w:hAnsi="Cambria Math"/>
                      <w:sz w:val="24"/>
                    </w:rPr>
                    <m:t>4</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5</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2</m:t>
                  </m:r>
                </m:num>
                <m:den>
                  <m:r>
                    <w:rPr>
                      <w:rFonts w:ascii="Cambria Math" w:hAnsi="Cambria Math"/>
                      <w:sz w:val="24"/>
                    </w:rPr>
                    <m:t>5</m:t>
                  </m:r>
                </m:den>
              </m:f>
            </m:oMath>
            <w:r w:rsidR="00A33AF4" w:rsidRPr="000E21D5">
              <w:rPr>
                <w:sz w:val="24"/>
              </w:rPr>
              <w:t xml:space="preserve"> </w:t>
            </w:r>
            <m:oMath>
              <m:f>
                <m:fPr>
                  <m:ctrlPr>
                    <w:rPr>
                      <w:rFonts w:ascii="Cambria Math" w:hAnsi="Cambria Math"/>
                      <w:i/>
                      <w:sz w:val="24"/>
                    </w:rPr>
                  </m:ctrlPr>
                </m:fPr>
                <m:num>
                  <m:r>
                    <w:rPr>
                      <w:rFonts w:ascii="Cambria Math" w:hAnsi="Cambria Math"/>
                      <w:sz w:val="24"/>
                    </w:rPr>
                    <m:t>3</m:t>
                  </m:r>
                </m:num>
                <m:den>
                  <m:r>
                    <w:rPr>
                      <w:rFonts w:ascii="Cambria Math" w:hAnsi="Cambria Math"/>
                      <w:sz w:val="24"/>
                    </w:rPr>
                    <m:t>5</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4</m:t>
                  </m:r>
                </m:num>
                <m:den>
                  <m:r>
                    <w:rPr>
                      <w:rFonts w:ascii="Cambria Math" w:hAnsi="Cambria Math"/>
                      <w:sz w:val="24"/>
                    </w:rPr>
                    <m:t>5</m:t>
                  </m:r>
                </m:den>
              </m:f>
            </m:oMath>
            <w:r w:rsidR="00A33AF4" w:rsidRPr="000E21D5">
              <w:rPr>
                <w:sz w:val="24"/>
              </w:rPr>
              <w:t xml:space="preserve"> </w:t>
            </w:r>
            <m:oMath>
              <m:f>
                <m:fPr>
                  <m:ctrlPr>
                    <w:rPr>
                      <w:rFonts w:ascii="Cambria Math" w:hAnsi="Cambria Math"/>
                      <w:i/>
                      <w:sz w:val="24"/>
                    </w:rPr>
                  </m:ctrlPr>
                </m:fPr>
                <m:num>
                  <m:r>
                    <w:rPr>
                      <w:rFonts w:ascii="Cambria Math" w:hAnsi="Cambria Math"/>
                      <w:sz w:val="24"/>
                    </w:rPr>
                    <m:t>1</m:t>
                  </m:r>
                </m:num>
                <m:den>
                  <m:r>
                    <w:rPr>
                      <w:rFonts w:ascii="Cambria Math" w:hAnsi="Cambria Math"/>
                      <w:sz w:val="24"/>
                    </w:rPr>
                    <m:t>8</m:t>
                  </m:r>
                </m:den>
              </m:f>
            </m:oMath>
            <w:r w:rsidR="00A33AF4" w:rsidRPr="000E21D5">
              <w:rPr>
                <w:sz w:val="24"/>
              </w:rPr>
              <w:t xml:space="preserve">  </w:t>
            </w:r>
            <m:oMath>
              <m:f>
                <m:fPr>
                  <m:ctrlPr>
                    <w:rPr>
                      <w:rFonts w:ascii="Cambria Math" w:hAnsi="Cambria Math"/>
                      <w:i/>
                      <w:sz w:val="24"/>
                    </w:rPr>
                  </m:ctrlPr>
                </m:fPr>
                <m:num>
                  <m:r>
                    <w:rPr>
                      <w:rFonts w:ascii="Cambria Math" w:hAnsi="Cambria Math"/>
                      <w:sz w:val="24"/>
                    </w:rPr>
                    <m:t>3</m:t>
                  </m:r>
                </m:num>
                <m:den>
                  <m:r>
                    <w:rPr>
                      <w:rFonts w:ascii="Cambria Math" w:hAnsi="Cambria Math"/>
                      <w:sz w:val="24"/>
                    </w:rPr>
                    <m:t>5</m:t>
                  </m:r>
                </m:den>
              </m:f>
            </m:oMath>
            <w:r w:rsidR="00A33AF4" w:rsidRPr="000E21D5">
              <w:rPr>
                <w:sz w:val="24"/>
              </w:rPr>
              <w:t xml:space="preserve">   </w:t>
            </w:r>
            <m:oMath>
              <m:f>
                <m:fPr>
                  <m:ctrlPr>
                    <w:rPr>
                      <w:rFonts w:ascii="Cambria Math" w:hAnsi="Cambria Math"/>
                      <w:i/>
                      <w:sz w:val="24"/>
                    </w:rPr>
                  </m:ctrlPr>
                </m:fPr>
                <m:num>
                  <m:r>
                    <w:rPr>
                      <w:rFonts w:ascii="Cambria Math" w:hAnsi="Cambria Math"/>
                      <w:sz w:val="24"/>
                    </w:rPr>
                    <m:t>5</m:t>
                  </m:r>
                </m:num>
                <m:den>
                  <m:r>
                    <w:rPr>
                      <w:rFonts w:ascii="Cambria Math" w:hAnsi="Cambria Math"/>
                      <w:sz w:val="24"/>
                    </w:rPr>
                    <m:t>8</m:t>
                  </m:r>
                </m:den>
              </m:f>
            </m:oMath>
            <w:r w:rsidR="00A33AF4" w:rsidRPr="000E21D5">
              <w:rPr>
                <w:sz w:val="24"/>
              </w:rPr>
              <w:t xml:space="preserve"> </w:t>
            </w:r>
            <m:oMath>
              <m:f>
                <m:fPr>
                  <m:ctrlPr>
                    <w:rPr>
                      <w:rFonts w:ascii="Cambria Math" w:hAnsi="Cambria Math"/>
                      <w:i/>
                      <w:sz w:val="24"/>
                    </w:rPr>
                  </m:ctrlPr>
                </m:fPr>
                <m:num>
                  <m:r>
                    <w:rPr>
                      <w:rFonts w:ascii="Cambria Math" w:hAnsi="Cambria Math"/>
                      <w:sz w:val="24"/>
                    </w:rPr>
                    <m:t>7</m:t>
                  </m:r>
                </m:num>
                <m:den>
                  <m:r>
                    <w:rPr>
                      <w:rFonts w:ascii="Cambria Math" w:hAnsi="Cambria Math"/>
                      <w:sz w:val="24"/>
                    </w:rPr>
                    <m:t>8</m:t>
                  </m:r>
                </m:den>
              </m:f>
            </m:oMath>
          </w:p>
          <w:p w14:paraId="55231FB1" w14:textId="591D6E82" w:rsidR="00A33AF4" w:rsidRDefault="00A33AF4" w:rsidP="000E21D5">
            <w:pPr>
              <w:pStyle w:val="ListParagraph"/>
              <w:numPr>
                <w:ilvl w:val="0"/>
                <w:numId w:val="17"/>
              </w:numPr>
              <w:ind w:left="182" w:hanging="182"/>
            </w:pPr>
            <w:r>
              <w:t>Prepare same size</w:t>
            </w:r>
            <w:r w:rsidR="00D56806">
              <w:t xml:space="preserve"> paper sheets (for example A4) </w:t>
            </w:r>
            <w:r>
              <w:t>div</w:t>
            </w:r>
            <w:r w:rsidR="00D56806">
              <w:t>ided into quarters and eighths.</w:t>
            </w:r>
          </w:p>
          <w:p w14:paraId="0A8DFD00" w14:textId="77777777" w:rsidR="00D56806" w:rsidRDefault="00A33AF4" w:rsidP="000E21D5">
            <w:pPr>
              <w:pStyle w:val="ListParagraph"/>
              <w:numPr>
                <w:ilvl w:val="0"/>
                <w:numId w:val="17"/>
              </w:numPr>
              <w:ind w:left="182" w:hanging="182"/>
            </w:pPr>
            <w:r>
              <w:t xml:space="preserve">Place the </w:t>
            </w:r>
            <w:r w:rsidR="00D56806">
              <w:t xml:space="preserve">Blank sheets in random order on the board. </w:t>
            </w:r>
          </w:p>
          <w:p w14:paraId="2F2837A8" w14:textId="77777777" w:rsidR="00D56806" w:rsidRDefault="00A33AF4" w:rsidP="000E21D5">
            <w:pPr>
              <w:pStyle w:val="ListParagraph"/>
              <w:numPr>
                <w:ilvl w:val="0"/>
                <w:numId w:val="17"/>
              </w:numPr>
              <w:ind w:left="182" w:hanging="182"/>
            </w:pPr>
            <w:r>
              <w:t>Ask pupils to selec</w:t>
            </w:r>
            <w:r w:rsidR="00D56806">
              <w:t xml:space="preserve">t the fractions which have the </w:t>
            </w:r>
            <w:r>
              <w:t xml:space="preserve">same denominators. </w:t>
            </w:r>
          </w:p>
          <w:p w14:paraId="2A773708" w14:textId="3AD2B78B" w:rsidR="008815C6" w:rsidRDefault="00A33AF4" w:rsidP="000E21D5">
            <w:pPr>
              <w:pStyle w:val="ListParagraph"/>
              <w:numPr>
                <w:ilvl w:val="0"/>
                <w:numId w:val="17"/>
              </w:numPr>
              <w:ind w:left="182" w:hanging="182"/>
            </w:pPr>
            <w:r>
              <w:t>Ask them to place t</w:t>
            </w:r>
            <w:r w:rsidR="00D56806">
              <w:t xml:space="preserve">hem in </w:t>
            </w:r>
            <w:r>
              <w:t>groups on the boa</w:t>
            </w:r>
            <w:r w:rsidR="00D56806">
              <w:t xml:space="preserve">rd. Revise the terms numerator </w:t>
            </w:r>
            <w:r>
              <w:t>and denominator with the pupils.</w:t>
            </w:r>
          </w:p>
          <w:p w14:paraId="40D82597" w14:textId="0C771981" w:rsidR="00D56806" w:rsidRDefault="00984F59" w:rsidP="000E21D5">
            <w:pPr>
              <w:pStyle w:val="ListParagraph"/>
              <w:numPr>
                <w:ilvl w:val="0"/>
                <w:numId w:val="17"/>
              </w:numPr>
              <w:ind w:left="182" w:hanging="182"/>
            </w:pPr>
            <w:r>
              <w:t>R</w:t>
            </w:r>
            <w:r w:rsidR="00D56806">
              <w:t>evise comparison and ordering of fractions with the kids.</w:t>
            </w:r>
          </w:p>
          <w:p w14:paraId="5B901C3B" w14:textId="4F9A6E84" w:rsidR="00984F59" w:rsidRDefault="00984F59" w:rsidP="00A33AF4"/>
          <w:p w14:paraId="728E910C" w14:textId="06AF6615" w:rsidR="00796401" w:rsidRDefault="00796401" w:rsidP="00A33AF4"/>
          <w:p w14:paraId="11EBDE44" w14:textId="3DA4B481" w:rsidR="00796401" w:rsidRDefault="00796401" w:rsidP="00A33AF4"/>
          <w:p w14:paraId="0D8C764C" w14:textId="5632FD52" w:rsidR="008815C6" w:rsidRDefault="008815C6" w:rsidP="008815C6"/>
          <w:p w14:paraId="5A4A81D1" w14:textId="77777777" w:rsidR="00577655" w:rsidRPr="00FB30A1" w:rsidRDefault="00577655" w:rsidP="00577655">
            <w:pPr>
              <w:pStyle w:val="ListParagraph"/>
              <w:ind w:left="0"/>
            </w:pPr>
            <w:r w:rsidRPr="00FB30A1">
              <w:rPr>
                <w:rFonts w:asciiTheme="majorHAnsi" w:eastAsiaTheme="majorEastAsia" w:hAnsiTheme="majorHAnsi" w:cstheme="majorBidi"/>
                <w:b/>
                <w:color w:val="F16522" w:themeColor="accent1"/>
              </w:rPr>
              <w:lastRenderedPageBreak/>
              <w:t>Guided Practice</w:t>
            </w:r>
          </w:p>
          <w:p w14:paraId="77631D98" w14:textId="77777777" w:rsidR="00577655" w:rsidRDefault="00577655" w:rsidP="00577655">
            <w:pPr>
              <w:rPr>
                <w:b/>
              </w:rPr>
            </w:pPr>
            <w:r>
              <w:rPr>
                <w:b/>
              </w:rPr>
              <w:t>Day 3/ Lesson 3</w:t>
            </w:r>
            <w:r w:rsidRPr="00031953">
              <w:rPr>
                <w:b/>
              </w:rPr>
              <w:t>: 15 Mins</w:t>
            </w:r>
          </w:p>
          <w:p w14:paraId="307334EC" w14:textId="34E26FC3" w:rsidR="00577655" w:rsidRDefault="00577655" w:rsidP="00BD7014">
            <w:pPr>
              <w:pStyle w:val="ListParagraph"/>
              <w:numPr>
                <w:ilvl w:val="0"/>
                <w:numId w:val="24"/>
              </w:numPr>
              <w:ind w:left="169" w:hanging="169"/>
            </w:pPr>
            <w:r>
              <w:t>Revise the concept of mixed fractions and it conversion to improper fractions with the students.</w:t>
            </w:r>
          </w:p>
          <w:p w14:paraId="6135C811" w14:textId="79CD8F36" w:rsidR="00BD7014" w:rsidRDefault="00BD7014" w:rsidP="00BD7014">
            <w:pPr>
              <w:pStyle w:val="ListParagraph"/>
              <w:numPr>
                <w:ilvl w:val="0"/>
                <w:numId w:val="24"/>
              </w:numPr>
              <w:ind w:left="169" w:hanging="169"/>
            </w:pPr>
            <w:r>
              <w:t>Show the class the following expression: 1 ⅖ + 3 ⅘.</w:t>
            </w:r>
          </w:p>
          <w:p w14:paraId="7B4F02BB" w14:textId="44C6360A" w:rsidR="00BD7014" w:rsidRDefault="00BD7014" w:rsidP="00BD7014">
            <w:pPr>
              <w:pStyle w:val="ListParagraph"/>
              <w:numPr>
                <w:ilvl w:val="0"/>
                <w:numId w:val="24"/>
              </w:numPr>
              <w:ind w:left="169" w:hanging="169"/>
            </w:pPr>
            <w:r>
              <w:t>Explain that there is a three-step sequence that will always work when adding or subtracting mixed numbers:</w:t>
            </w:r>
          </w:p>
          <w:p w14:paraId="2128B653" w14:textId="77777777" w:rsidR="00BD7014" w:rsidRDefault="00BD7014" w:rsidP="00BD7014">
            <w:pPr>
              <w:pStyle w:val="ListParagraph"/>
              <w:numPr>
                <w:ilvl w:val="0"/>
                <w:numId w:val="24"/>
              </w:numPr>
              <w:ind w:left="169" w:hanging="169"/>
            </w:pPr>
            <w:r>
              <w:t>Step one: convert the mixed number to an improper fraction.</w:t>
            </w:r>
          </w:p>
          <w:p w14:paraId="31E74154" w14:textId="4442E664" w:rsidR="00BD7014" w:rsidRDefault="00BD7014" w:rsidP="00BD7014">
            <w:pPr>
              <w:pStyle w:val="ListParagraph"/>
              <w:numPr>
                <w:ilvl w:val="0"/>
                <w:numId w:val="24"/>
              </w:numPr>
              <w:ind w:left="169" w:hanging="169"/>
            </w:pPr>
            <w:r>
              <w:t>Step two: perform the operation (addition or subtraction).</w:t>
            </w:r>
          </w:p>
          <w:p w14:paraId="0FC20FAE" w14:textId="7C2FCDFF" w:rsidR="00BD7014" w:rsidRDefault="00BD7014" w:rsidP="00BD7014">
            <w:pPr>
              <w:pStyle w:val="ListParagraph"/>
              <w:numPr>
                <w:ilvl w:val="0"/>
                <w:numId w:val="24"/>
              </w:numPr>
              <w:ind w:left="169" w:hanging="169"/>
            </w:pPr>
            <w:r>
              <w:t>Step three: convert the improper fraction back to a mixed number.</w:t>
            </w:r>
          </w:p>
          <w:p w14:paraId="3F7AE76E" w14:textId="53D4791C" w:rsidR="00BD7014" w:rsidRDefault="00BD7014" w:rsidP="00BD7014">
            <w:pPr>
              <w:pStyle w:val="ListParagraph"/>
              <w:numPr>
                <w:ilvl w:val="0"/>
                <w:numId w:val="24"/>
              </w:numPr>
              <w:ind w:left="169" w:hanging="169"/>
            </w:pPr>
            <w:r>
              <w:t>Take your class through the three-step sequence for adding and subtracting mixed numbers for thefollowing: 1 ⅖ + 3 ⅘.</w:t>
            </w:r>
          </w:p>
          <w:p w14:paraId="690D4080" w14:textId="77777777" w:rsidR="00BD7014" w:rsidRDefault="00BD7014" w:rsidP="00BD7014">
            <w:pPr>
              <w:pStyle w:val="ListParagraph"/>
              <w:numPr>
                <w:ilvl w:val="0"/>
                <w:numId w:val="24"/>
              </w:numPr>
              <w:ind w:left="169" w:hanging="169"/>
            </w:pPr>
            <w:r>
              <w:t>Step one: convert the mixed numbers to improper fractions: 7/5 + 19/5.</w:t>
            </w:r>
          </w:p>
          <w:p w14:paraId="3C704AAA" w14:textId="77777777" w:rsidR="00BD7014" w:rsidRDefault="00BD7014" w:rsidP="00BD7014">
            <w:pPr>
              <w:pStyle w:val="ListParagraph"/>
              <w:numPr>
                <w:ilvl w:val="0"/>
                <w:numId w:val="24"/>
              </w:numPr>
              <w:ind w:left="169" w:hanging="169"/>
            </w:pPr>
            <w:r>
              <w:t>Step two: perform the addition. The sum is 26/5.</w:t>
            </w:r>
          </w:p>
          <w:p w14:paraId="5BD004C5" w14:textId="77777777" w:rsidR="00BD7014" w:rsidRDefault="00BD7014" w:rsidP="00BD7014">
            <w:pPr>
              <w:pStyle w:val="ListParagraph"/>
              <w:numPr>
                <w:ilvl w:val="0"/>
                <w:numId w:val="24"/>
              </w:numPr>
              <w:ind w:left="311" w:hanging="311"/>
            </w:pPr>
            <w:r>
              <w:t xml:space="preserve">Step three: convert the improper fraction: 26/5 becomes 5 ⅕. </w:t>
            </w:r>
          </w:p>
          <w:p w14:paraId="55202FBD" w14:textId="35821E45" w:rsidR="00BD7014" w:rsidRDefault="00BD7014" w:rsidP="00BD7014">
            <w:pPr>
              <w:pStyle w:val="ListParagraph"/>
              <w:numPr>
                <w:ilvl w:val="0"/>
                <w:numId w:val="24"/>
              </w:numPr>
              <w:ind w:left="311" w:hanging="311"/>
            </w:pPr>
            <w:r>
              <w:t>Repeat the three-step sequence for 3 ⅘ – 1 ⅖, calling on various students for each step. Answer clarifying questions students may have.</w:t>
            </w:r>
          </w:p>
          <w:p w14:paraId="0F8E1840" w14:textId="77777777" w:rsidR="00BD7014" w:rsidRPr="00984F59" w:rsidRDefault="00BD7014" w:rsidP="00BD7014"/>
          <w:p w14:paraId="6EAA3591" w14:textId="0544F6D2" w:rsidR="008815C6" w:rsidRDefault="008815C6" w:rsidP="008815C6"/>
          <w:p w14:paraId="6CC78EF4" w14:textId="6B50F11C" w:rsidR="00CA33CD" w:rsidRPr="00CA33CD" w:rsidRDefault="00CA33CD" w:rsidP="00577655"/>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79E7D5AC" w14:textId="77777777" w:rsidR="00D56806" w:rsidRDefault="00D56806" w:rsidP="000E21D5">
            <w:pPr>
              <w:pStyle w:val="ListParagraph"/>
              <w:numPr>
                <w:ilvl w:val="0"/>
                <w:numId w:val="18"/>
              </w:numPr>
              <w:ind w:left="289" w:hanging="283"/>
            </w:pPr>
            <w:r>
              <w:t>Pupils learn to add fractions with the same denominators.</w:t>
            </w:r>
          </w:p>
          <w:p w14:paraId="7E0057EB" w14:textId="77777777" w:rsidR="00D56806" w:rsidRDefault="00D56806" w:rsidP="000E21D5">
            <w:pPr>
              <w:pStyle w:val="ListParagraph"/>
              <w:numPr>
                <w:ilvl w:val="0"/>
                <w:numId w:val="18"/>
              </w:numPr>
              <w:ind w:left="289" w:hanging="283"/>
            </w:pPr>
            <w:r>
              <w:t>Hold up the paper sheet that has been divided into quarters. Tear the paper into quarters.</w:t>
            </w:r>
          </w:p>
          <w:p w14:paraId="2FBACE9A" w14:textId="77777777" w:rsidR="00D56806" w:rsidRDefault="00D56806" w:rsidP="000E21D5">
            <w:pPr>
              <w:pStyle w:val="ListParagraph"/>
              <w:numPr>
                <w:ilvl w:val="0"/>
                <w:numId w:val="18"/>
              </w:numPr>
              <w:ind w:left="289" w:hanging="283"/>
            </w:pPr>
            <w:r>
              <w:t xml:space="preserve">Hold up one quarter and then hold up another quarter. </w:t>
            </w:r>
          </w:p>
          <w:p w14:paraId="2230C5F6" w14:textId="099B8968" w:rsidR="00D56806" w:rsidRDefault="00D56806" w:rsidP="000E21D5">
            <w:pPr>
              <w:pStyle w:val="ListParagraph"/>
              <w:numPr>
                <w:ilvl w:val="0"/>
                <w:numId w:val="18"/>
              </w:numPr>
              <w:ind w:left="289" w:hanging="283"/>
            </w:pPr>
            <w:r>
              <w:t>Stick the first quarter to the board with a + sign and then place another quarter behind the addition sign.</w:t>
            </w:r>
          </w:p>
          <w:p w14:paraId="3B4FFC23" w14:textId="7E887A5A" w:rsidR="00D56806" w:rsidRPr="000E21D5" w:rsidRDefault="000E7796" w:rsidP="000E7796">
            <w:pPr>
              <w:pStyle w:val="ListParagraph"/>
              <w:ind w:left="289"/>
              <w:rPr>
                <w:sz w:val="24"/>
              </w:rPr>
            </w:pPr>
            <m:oMath>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 xml:space="preserve"> 4</m:t>
                  </m:r>
                </m:den>
              </m:f>
            </m:oMath>
            <w:r w:rsidR="00D56806" w:rsidRPr="000E21D5">
              <w:rPr>
                <w:sz w:val="24"/>
              </w:rPr>
              <w:t xml:space="preserve">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oMath>
          </w:p>
          <w:p w14:paraId="353508AE" w14:textId="4FF8097C" w:rsidR="000529DC" w:rsidRPr="000E21D5" w:rsidRDefault="00D56806" w:rsidP="000E21D5">
            <w:pPr>
              <w:pStyle w:val="ListParagraph"/>
              <w:numPr>
                <w:ilvl w:val="0"/>
                <w:numId w:val="18"/>
              </w:numPr>
              <w:ind w:left="289" w:hanging="283"/>
              <w:rPr>
                <w:sz w:val="24"/>
              </w:rPr>
            </w:pPr>
            <w:r>
              <w:t xml:space="preserve">Write on the board:   </w:t>
            </w:r>
            <m:oMath>
              <m:f>
                <m:fPr>
                  <m:ctrlPr>
                    <w:rPr>
                      <w:rFonts w:ascii="Cambria Math" w:hAnsi="Cambria Math"/>
                      <w:i/>
                      <w:sz w:val="24"/>
                    </w:rPr>
                  </m:ctrlPr>
                </m:fPr>
                <m:num>
                  <m:r>
                    <w:rPr>
                      <w:rFonts w:ascii="Cambria Math" w:hAnsi="Cambria Math"/>
                      <w:sz w:val="24"/>
                    </w:rPr>
                    <m:t>1</m:t>
                  </m:r>
                </m:num>
                <m:den>
                  <m:r>
                    <w:rPr>
                      <w:rFonts w:ascii="Cambria Math" w:hAnsi="Cambria Math"/>
                      <w:sz w:val="24"/>
                    </w:rPr>
                    <m:t xml:space="preserve"> 4</m:t>
                  </m:r>
                </m:den>
              </m:f>
            </m:oMath>
            <w:r w:rsidRPr="000E21D5">
              <w:rPr>
                <w:sz w:val="24"/>
              </w:rPr>
              <w:t xml:space="preserve"> + </w:t>
            </w:r>
            <m:oMath>
              <m:f>
                <m:fPr>
                  <m:ctrlPr>
                    <w:rPr>
                      <w:rFonts w:ascii="Cambria Math" w:hAnsi="Cambria Math"/>
                      <w:i/>
                      <w:sz w:val="24"/>
                    </w:rPr>
                  </m:ctrlPr>
                </m:fPr>
                <m:num>
                  <m:r>
                    <w:rPr>
                      <w:rFonts w:ascii="Cambria Math" w:hAnsi="Cambria Math"/>
                      <w:sz w:val="24"/>
                    </w:rPr>
                    <m:t>1</m:t>
                  </m:r>
                </m:num>
                <m:den>
                  <m:r>
                    <w:rPr>
                      <w:rFonts w:ascii="Cambria Math" w:hAnsi="Cambria Math"/>
                      <w:sz w:val="24"/>
                    </w:rPr>
                    <m:t>4</m:t>
                  </m:r>
                </m:den>
              </m:f>
            </m:oMath>
            <w:r w:rsidRPr="000E21D5">
              <w:rPr>
                <w:sz w:val="24"/>
              </w:rPr>
              <w:t xml:space="preserve"> = </w:t>
            </w:r>
            <m:oMath>
              <m:f>
                <m:fPr>
                  <m:ctrlPr>
                    <w:rPr>
                      <w:rFonts w:ascii="Cambria Math" w:hAnsi="Cambria Math"/>
                      <w:i/>
                      <w:sz w:val="24"/>
                    </w:rPr>
                  </m:ctrlPr>
                </m:fPr>
                <m:num>
                  <m:r>
                    <w:rPr>
                      <w:rFonts w:ascii="Cambria Math" w:hAnsi="Cambria Math"/>
                      <w:sz w:val="24"/>
                    </w:rPr>
                    <m:t>2</m:t>
                  </m:r>
                </m:num>
                <m:den>
                  <m:r>
                    <w:rPr>
                      <w:rFonts w:ascii="Cambria Math" w:hAnsi="Cambria Math"/>
                      <w:sz w:val="24"/>
                    </w:rPr>
                    <m:t xml:space="preserve"> 4</m:t>
                  </m:r>
                </m:den>
              </m:f>
            </m:oMath>
          </w:p>
          <w:p w14:paraId="364D280C" w14:textId="36B02187" w:rsidR="00A63A6B" w:rsidRDefault="00A63A6B" w:rsidP="000E21D5">
            <w:pPr>
              <w:pStyle w:val="ListParagraph"/>
              <w:numPr>
                <w:ilvl w:val="0"/>
                <w:numId w:val="18"/>
              </w:numPr>
              <w:ind w:left="289" w:hanging="283"/>
            </w:pPr>
            <w:r>
              <w:t>Point out to t</w:t>
            </w:r>
            <w:r w:rsidR="00577655">
              <w:t xml:space="preserve">he pupils that the denominator </w:t>
            </w:r>
            <w:r>
              <w:t xml:space="preserve">stays the same but that the numerators are added. </w:t>
            </w:r>
          </w:p>
          <w:p w14:paraId="6537B854" w14:textId="77777777" w:rsidR="00FC45A2" w:rsidRDefault="00A63A6B" w:rsidP="000E21D5">
            <w:pPr>
              <w:pStyle w:val="ListParagraph"/>
              <w:numPr>
                <w:ilvl w:val="0"/>
                <w:numId w:val="18"/>
              </w:numPr>
              <w:ind w:left="289" w:hanging="283"/>
            </w:pPr>
            <w:r>
              <w:t xml:space="preserve">Ask them to try </w:t>
            </w:r>
            <w:r w:rsidR="00FC45A2">
              <w:t xml:space="preserve">and explain why the numerators </w:t>
            </w:r>
            <w:r>
              <w:t xml:space="preserve">are added but </w:t>
            </w:r>
            <w:r w:rsidR="00FC45A2">
              <w:t xml:space="preserve">that the denominator stays the </w:t>
            </w:r>
            <w:r>
              <w:t xml:space="preserve">same. </w:t>
            </w:r>
          </w:p>
          <w:p w14:paraId="09CF3CA5" w14:textId="35C6844F" w:rsidR="00FC45A2" w:rsidRDefault="00A63A6B" w:rsidP="000E7796">
            <w:pPr>
              <w:pStyle w:val="ListParagraph"/>
              <w:numPr>
                <w:ilvl w:val="0"/>
                <w:numId w:val="18"/>
              </w:numPr>
              <w:ind w:left="289" w:hanging="283"/>
            </w:pPr>
            <w:r>
              <w:lastRenderedPageBreak/>
              <w:t>They shou</w:t>
            </w:r>
            <w:r w:rsidR="000E7796">
              <w:t xml:space="preserve">ld be able to identify that the </w:t>
            </w:r>
            <w:r>
              <w:t>denominator desc</w:t>
            </w:r>
            <w:r w:rsidR="00FC45A2">
              <w:t xml:space="preserve">ribes the number of parts into </w:t>
            </w:r>
            <w:r>
              <w:t xml:space="preserve">which a whole has </w:t>
            </w:r>
            <w:r w:rsidR="00FC45A2">
              <w:t xml:space="preserve">been divided but the numerator </w:t>
            </w:r>
            <w:r>
              <w:t xml:space="preserve">describes how many parts were taken. </w:t>
            </w:r>
          </w:p>
          <w:p w14:paraId="61E14E4B" w14:textId="13266CB3" w:rsidR="00A63A6B" w:rsidRDefault="00FC45A2" w:rsidP="000E7796">
            <w:pPr>
              <w:pStyle w:val="ListParagraph"/>
              <w:numPr>
                <w:ilvl w:val="0"/>
                <w:numId w:val="18"/>
              </w:numPr>
              <w:ind w:left="289" w:hanging="283"/>
            </w:pPr>
            <w:r>
              <w:t xml:space="preserve">Repeat the </w:t>
            </w:r>
            <w:r w:rsidR="00A63A6B">
              <w:t xml:space="preserve">exercise using </w:t>
            </w:r>
            <m:oMath>
              <m:f>
                <m:fPr>
                  <m:ctrlPr>
                    <w:rPr>
                      <w:rFonts w:ascii="Cambria Math" w:hAnsi="Cambria Math"/>
                      <w:i/>
                      <w:sz w:val="24"/>
                    </w:rPr>
                  </m:ctrlPr>
                </m:fPr>
                <m:num>
                  <m:r>
                    <w:rPr>
                      <w:rFonts w:ascii="Cambria Math" w:hAnsi="Cambria Math"/>
                      <w:sz w:val="24"/>
                    </w:rPr>
                    <m:t>1</m:t>
                  </m:r>
                </m:num>
                <m:den>
                  <m:r>
                    <w:rPr>
                      <w:rFonts w:ascii="Cambria Math" w:hAnsi="Cambria Math"/>
                      <w:sz w:val="24"/>
                    </w:rPr>
                    <m:t xml:space="preserve"> 4</m:t>
                  </m:r>
                </m:den>
              </m:f>
            </m:oMath>
            <w:r w:rsidR="00A63A6B" w:rsidRPr="000E21D5">
              <w:rPr>
                <w:sz w:val="24"/>
              </w:rPr>
              <w:t xml:space="preserve"> + </w:t>
            </w:r>
            <m:oMath>
              <m:f>
                <m:fPr>
                  <m:ctrlPr>
                    <w:rPr>
                      <w:rFonts w:ascii="Cambria Math" w:hAnsi="Cambria Math"/>
                      <w:i/>
                      <w:sz w:val="24"/>
                    </w:rPr>
                  </m:ctrlPr>
                </m:fPr>
                <m:num>
                  <m:r>
                    <w:rPr>
                      <w:rFonts w:ascii="Cambria Math" w:hAnsi="Cambria Math"/>
                      <w:sz w:val="24"/>
                    </w:rPr>
                    <m:t>2</m:t>
                  </m:r>
                </m:num>
                <m:den>
                  <m:r>
                    <w:rPr>
                      <w:rFonts w:ascii="Cambria Math" w:hAnsi="Cambria Math"/>
                      <w:sz w:val="24"/>
                    </w:rPr>
                    <m:t>4</m:t>
                  </m:r>
                </m:den>
              </m:f>
            </m:oMath>
            <w:r w:rsidRPr="000E21D5">
              <w:rPr>
                <w:sz w:val="24"/>
              </w:rPr>
              <w:t xml:space="preserve">. </w:t>
            </w:r>
            <w:r w:rsidR="000E7796">
              <w:t>T</w:t>
            </w:r>
            <w:r w:rsidR="00A63A6B">
              <w:t>hen repeat with eighths</w:t>
            </w:r>
            <w:r w:rsidR="000E7796">
              <w:t xml:space="preserve"> fractions</w:t>
            </w:r>
            <w:r>
              <w:t xml:space="preserve"> previously arranged on the board</w:t>
            </w:r>
            <w:r w:rsidR="00A63A6B">
              <w:t xml:space="preserve">. </w:t>
            </w:r>
          </w:p>
          <w:p w14:paraId="7990BCB9" w14:textId="14985161" w:rsidR="00A63A6B" w:rsidRPr="00D56806" w:rsidRDefault="00A63A6B" w:rsidP="000E21D5">
            <w:pPr>
              <w:pStyle w:val="ListParagraph"/>
              <w:numPr>
                <w:ilvl w:val="0"/>
                <w:numId w:val="18"/>
              </w:numPr>
              <w:ind w:left="289" w:hanging="283"/>
            </w:pPr>
            <w:r>
              <w:t>Show as many calcula</w:t>
            </w:r>
            <w:r w:rsidR="00FC45A2">
              <w:t xml:space="preserve">tions using the paper quarters </w:t>
            </w:r>
            <w:r>
              <w:t>and paper eighths as possible.</w:t>
            </w:r>
          </w:p>
          <w:p w14:paraId="384918AA" w14:textId="36CB117E" w:rsidR="000529DC" w:rsidRDefault="000529DC" w:rsidP="00CD4D2B">
            <w:pPr>
              <w:rPr>
                <w:b/>
              </w:rPr>
            </w:pPr>
          </w:p>
          <w:p w14:paraId="1FE2B614" w14:textId="77777777" w:rsidR="00577655" w:rsidRPr="00FB30A1" w:rsidRDefault="00577655" w:rsidP="00577655">
            <w:pPr>
              <w:pStyle w:val="ListParagraph"/>
              <w:ind w:left="0"/>
            </w:pPr>
            <w:r w:rsidRPr="00FB30A1">
              <w:rPr>
                <w:rFonts w:asciiTheme="majorHAnsi" w:eastAsiaTheme="majorEastAsia" w:hAnsiTheme="majorHAnsi" w:cstheme="majorBidi"/>
                <w:b/>
                <w:color w:val="F16522" w:themeColor="accent1"/>
              </w:rPr>
              <w:t>Guided Practice</w:t>
            </w:r>
          </w:p>
          <w:p w14:paraId="576FEC3D" w14:textId="11C97667" w:rsidR="00577655" w:rsidRDefault="00577655" w:rsidP="00577655">
            <w:pPr>
              <w:rPr>
                <w:b/>
              </w:rPr>
            </w:pPr>
            <w:r>
              <w:rPr>
                <w:b/>
              </w:rPr>
              <w:t>Day 4/ Lesson 4</w:t>
            </w:r>
            <w:r w:rsidRPr="00031953">
              <w:rPr>
                <w:b/>
              </w:rPr>
              <w:t>: 15 Mins</w:t>
            </w:r>
          </w:p>
          <w:p w14:paraId="44D4BE1A" w14:textId="77777777" w:rsidR="00577655" w:rsidRDefault="00577655" w:rsidP="000E7796">
            <w:pPr>
              <w:pStyle w:val="ListParagraph"/>
              <w:numPr>
                <w:ilvl w:val="0"/>
                <w:numId w:val="19"/>
              </w:numPr>
              <w:ind w:left="147" w:hanging="147"/>
            </w:pPr>
            <w:r>
              <w:t>Ask pupils to identify instances where they would come across fractions in everyday life.</w:t>
            </w:r>
          </w:p>
          <w:p w14:paraId="6DFDE358" w14:textId="77777777" w:rsidR="00577655" w:rsidRDefault="00577655" w:rsidP="000E7796">
            <w:pPr>
              <w:pStyle w:val="ListParagraph"/>
              <w:numPr>
                <w:ilvl w:val="0"/>
                <w:numId w:val="19"/>
              </w:numPr>
              <w:ind w:left="147" w:hanging="147"/>
            </w:pPr>
            <w:r>
              <w:t xml:space="preserve">Now we focus on teaching the pupils to calculate addition and subtraction of mixed numbers </w:t>
            </w:r>
            <w:r w:rsidRPr="000E7796">
              <w:rPr>
                <w:b/>
              </w:rPr>
              <w:t>within the context of word problems</w:t>
            </w:r>
            <w:r>
              <w:t>.</w:t>
            </w:r>
          </w:p>
          <w:p w14:paraId="475A9A26" w14:textId="38664E3A" w:rsidR="00577655" w:rsidRDefault="00577655" w:rsidP="000E7796">
            <w:pPr>
              <w:pStyle w:val="ListParagraph"/>
              <w:numPr>
                <w:ilvl w:val="0"/>
                <w:numId w:val="19"/>
              </w:numPr>
              <w:ind w:left="147" w:hanging="147"/>
            </w:pPr>
            <w:r>
              <w:t>This implies that pupils must be able to read and interpret the meaning of the contextualized problems.</w:t>
            </w:r>
          </w:p>
          <w:p w14:paraId="47D3C928" w14:textId="0A0E98D7" w:rsidR="00577655" w:rsidRDefault="00577655" w:rsidP="000E7796">
            <w:pPr>
              <w:pStyle w:val="ListParagraph"/>
              <w:numPr>
                <w:ilvl w:val="0"/>
                <w:numId w:val="19"/>
              </w:numPr>
              <w:ind w:left="147" w:hanging="147"/>
            </w:pPr>
            <w:r>
              <w:t xml:space="preserve">For example: Linda  has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metres of material. She buys another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metres. How many metres does she have altogether?</w:t>
            </w:r>
          </w:p>
          <w:p w14:paraId="33A5FCE4" w14:textId="77777777" w:rsidR="00577655" w:rsidRDefault="00577655" w:rsidP="000E7796">
            <w:pPr>
              <w:pStyle w:val="ListParagraph"/>
              <w:ind w:left="147"/>
            </w:pPr>
            <w:r>
              <w:t>Steps:</w:t>
            </w:r>
          </w:p>
          <w:p w14:paraId="01E395EB" w14:textId="0C180ED5" w:rsidR="00577655" w:rsidRDefault="00577655" w:rsidP="00F4409A">
            <w:pPr>
              <w:pStyle w:val="ListParagraph"/>
              <w:numPr>
                <w:ilvl w:val="0"/>
                <w:numId w:val="21"/>
              </w:numPr>
              <w:ind w:left="431" w:hanging="142"/>
            </w:pPr>
            <w:r>
              <w:t>Amount of material</w:t>
            </w:r>
          </w:p>
          <w:p w14:paraId="12FAF8BE" w14:textId="11FDC079" w:rsidR="00577655" w:rsidRDefault="00577655" w:rsidP="00F4409A">
            <w:pPr>
              <w:pStyle w:val="ListParagraph"/>
              <w:numPr>
                <w:ilvl w:val="0"/>
                <w:numId w:val="21"/>
              </w:numPr>
              <w:ind w:left="431" w:hanging="142"/>
            </w:pPr>
            <w:r>
              <w:t>Add the whole numbers</w:t>
            </w:r>
            <w:r w:rsidR="000E7796">
              <w:t xml:space="preserve"> </w:t>
            </w:r>
          </w:p>
          <w:p w14:paraId="4125567C" w14:textId="4ECD932F" w:rsidR="00577655" w:rsidRDefault="00577655" w:rsidP="00F4409A">
            <w:pPr>
              <w:pStyle w:val="ListParagraph"/>
              <w:numPr>
                <w:ilvl w:val="0"/>
                <w:numId w:val="21"/>
              </w:numPr>
              <w:ind w:left="431" w:hanging="142"/>
            </w:pPr>
            <w:r>
              <w:t>Make the fractions equivalent</w:t>
            </w:r>
          </w:p>
          <w:p w14:paraId="6D0A2A53" w14:textId="3F9458E0" w:rsidR="00577655" w:rsidRDefault="00577655" w:rsidP="00F4409A">
            <w:pPr>
              <w:pStyle w:val="ListParagraph"/>
              <w:numPr>
                <w:ilvl w:val="0"/>
                <w:numId w:val="21"/>
              </w:numPr>
              <w:ind w:left="431" w:hanging="142"/>
            </w:pPr>
            <w:r>
              <w:t>Add the fractions</w:t>
            </w:r>
          </w:p>
          <w:p w14:paraId="428019C7" w14:textId="34B18B78" w:rsidR="00530C24" w:rsidRDefault="00530C24" w:rsidP="00F4409A">
            <w:pPr>
              <w:pStyle w:val="ListParagraph"/>
              <w:numPr>
                <w:ilvl w:val="0"/>
                <w:numId w:val="19"/>
              </w:numPr>
              <w:ind w:left="147" w:hanging="147"/>
            </w:pPr>
            <w:r>
              <w:t xml:space="preserve">Emphasize the importance of writing a number </w:t>
            </w:r>
            <w:r w:rsidR="00F4409A">
              <w:t>s</w:t>
            </w:r>
            <w:r>
              <w:t xml:space="preserve">entence, like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metres.</w:t>
            </w:r>
          </w:p>
          <w:p w14:paraId="6602EBC9" w14:textId="2913514E" w:rsidR="00530C24" w:rsidRDefault="00530C24" w:rsidP="000E7796">
            <w:pPr>
              <w:pStyle w:val="ListParagraph"/>
              <w:numPr>
                <w:ilvl w:val="0"/>
                <w:numId w:val="19"/>
              </w:numPr>
              <w:ind w:left="147" w:hanging="147"/>
            </w:pPr>
            <w:r>
              <w:lastRenderedPageBreak/>
              <w:t>By adding the whole numbers, we have 1+2=3.</w:t>
            </w:r>
          </w:p>
          <w:p w14:paraId="6522D408" w14:textId="3E96A540" w:rsidR="00530C24" w:rsidRDefault="00530C24" w:rsidP="00F4409A">
            <w:pPr>
              <w:pStyle w:val="ListParagraph"/>
              <w:numPr>
                <w:ilvl w:val="0"/>
                <w:numId w:val="19"/>
              </w:numPr>
              <w:ind w:left="147" w:hanging="147"/>
            </w:pPr>
            <w:r>
              <w:t xml:space="preserve">The equivalent fractions for both numbers are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and </w:t>
            </w:r>
            <m:oMath>
              <m:f>
                <m:fPr>
                  <m:ctrlPr>
                    <w:rPr>
                      <w:rFonts w:ascii="Cambria Math" w:hAnsi="Cambria Math"/>
                      <w:i/>
                    </w:rPr>
                  </m:ctrlPr>
                </m:fPr>
                <m:num>
                  <m:r>
                    <w:rPr>
                      <w:rFonts w:ascii="Cambria Math" w:hAnsi="Cambria Math"/>
                    </w:rPr>
                    <m:t>2</m:t>
                  </m:r>
                </m:num>
                <m:den>
                  <m:r>
                    <w:rPr>
                      <w:rFonts w:ascii="Cambria Math" w:hAnsi="Cambria Math"/>
                    </w:rPr>
                    <m:t>4</m:t>
                  </m:r>
                </m:den>
              </m:f>
            </m:oMath>
            <w:r>
              <w:t>.</w:t>
            </w:r>
            <w:r w:rsidR="00F4409A">
              <w:t xml:space="preserve"> </w:t>
            </w:r>
            <w:r>
              <w:t xml:space="preserve">The sum of the two equivalent fractions give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w:t>
            </w:r>
          </w:p>
          <w:p w14:paraId="24D375F6" w14:textId="33E12611" w:rsidR="00796401" w:rsidRDefault="00796401" w:rsidP="000E7796">
            <w:pPr>
              <w:pStyle w:val="ListParagraph"/>
              <w:numPr>
                <w:ilvl w:val="0"/>
                <w:numId w:val="19"/>
              </w:numPr>
              <w:ind w:left="147" w:hanging="147"/>
            </w:pPr>
            <w:r>
              <w:t>So,</w:t>
            </w:r>
            <w:r w:rsidR="00530C24">
              <w:t xml:space="preserve"> the sum of the mixed fractions is </w:t>
            </w:r>
            <m:oMath>
              <m:r>
                <w:rPr>
                  <w:rFonts w:ascii="Cambria Math" w:hAnsi="Cambria Math"/>
                  <w:sz w:val="22"/>
                </w:rPr>
                <m:t>3</m:t>
              </m:r>
              <m:f>
                <m:fPr>
                  <m:ctrlPr>
                    <w:rPr>
                      <w:rFonts w:ascii="Cambria Math" w:hAnsi="Cambria Math"/>
                      <w:i/>
                      <w:sz w:val="22"/>
                    </w:rPr>
                  </m:ctrlPr>
                </m:fPr>
                <m:num>
                  <m:r>
                    <w:rPr>
                      <w:rFonts w:ascii="Cambria Math" w:hAnsi="Cambria Math"/>
                      <w:sz w:val="22"/>
                    </w:rPr>
                    <m:t>3</m:t>
                  </m:r>
                </m:num>
                <m:den>
                  <m:r>
                    <w:rPr>
                      <w:rFonts w:ascii="Cambria Math" w:hAnsi="Cambria Math"/>
                      <w:sz w:val="22"/>
                    </w:rPr>
                    <m:t>4</m:t>
                  </m:r>
                </m:den>
              </m:f>
              <m:r>
                <w:rPr>
                  <w:rFonts w:ascii="Cambria Math" w:hAnsi="Cambria Math"/>
                  <w:sz w:val="22"/>
                </w:rPr>
                <m:t>.</m:t>
              </m:r>
            </m:oMath>
            <w:r w:rsidRPr="000E7796">
              <w:rPr>
                <w:sz w:val="22"/>
              </w:rPr>
              <w:t xml:space="preserve"> </w:t>
            </w:r>
          </w:p>
          <w:p w14:paraId="012DB69B" w14:textId="70D8449B" w:rsidR="00971415" w:rsidRPr="00BD7014" w:rsidRDefault="00796401" w:rsidP="00971415">
            <w:pPr>
              <w:pStyle w:val="ListParagraph"/>
              <w:numPr>
                <w:ilvl w:val="0"/>
                <w:numId w:val="19"/>
              </w:numPr>
              <w:ind w:left="147" w:hanging="147"/>
            </w:pPr>
            <w:r>
              <w:t xml:space="preserve">Remind students that this same method applies to subtraction of mixed fractions. </w:t>
            </w: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00E9B8D8" w14:textId="03D63879" w:rsidR="00BD7014" w:rsidRDefault="00BD7014" w:rsidP="0007569C">
            <w:pPr>
              <w:pStyle w:val="ListParagraph"/>
              <w:numPr>
                <w:ilvl w:val="0"/>
                <w:numId w:val="25"/>
              </w:numPr>
              <w:ind w:left="169" w:hanging="169"/>
            </w:pPr>
            <w:r>
              <w:t>Tell your students to take out their math journals and list the three-step sequence for adding and subtracting mixed numbers.</w:t>
            </w:r>
          </w:p>
          <w:p w14:paraId="2164D677" w14:textId="77777777" w:rsidR="00BD7014" w:rsidRDefault="00BD7014" w:rsidP="0007569C">
            <w:pPr>
              <w:pStyle w:val="ListParagraph"/>
              <w:numPr>
                <w:ilvl w:val="0"/>
                <w:numId w:val="25"/>
              </w:numPr>
              <w:ind w:left="169" w:hanging="169"/>
            </w:pPr>
            <w:r>
              <w:t>Post the following expression and perform the three-step sequence with the expression 1 6/8 + 8 2/8.</w:t>
            </w:r>
          </w:p>
          <w:p w14:paraId="34845C36" w14:textId="77777777" w:rsidR="00BD7014" w:rsidRDefault="00BD7014" w:rsidP="0007569C">
            <w:pPr>
              <w:pStyle w:val="ListParagraph"/>
              <w:numPr>
                <w:ilvl w:val="0"/>
                <w:numId w:val="25"/>
              </w:numPr>
              <w:ind w:left="169" w:hanging="169"/>
            </w:pPr>
            <w:r>
              <w:t>Ensure students label the three steps in their solutions.</w:t>
            </w:r>
          </w:p>
          <w:p w14:paraId="54D265CF" w14:textId="77777777" w:rsidR="00BD7014" w:rsidRDefault="00BD7014" w:rsidP="0007569C">
            <w:pPr>
              <w:pStyle w:val="ListParagraph"/>
              <w:numPr>
                <w:ilvl w:val="0"/>
                <w:numId w:val="25"/>
              </w:numPr>
              <w:ind w:left="169" w:hanging="169"/>
            </w:pPr>
            <w:r>
              <w:t>Answer any clarifying questions and post the following exercise problems:</w:t>
            </w:r>
          </w:p>
          <w:p w14:paraId="2698A4C2" w14:textId="77777777" w:rsidR="00BD7014" w:rsidRDefault="00BD7014" w:rsidP="0007569C">
            <w:pPr>
              <w:pStyle w:val="ListParagraph"/>
              <w:ind w:left="169"/>
            </w:pPr>
            <w:r>
              <w:t>3 ⅝ + 1 ⅜</w:t>
            </w:r>
          </w:p>
          <w:p w14:paraId="48F56D82" w14:textId="06329C10" w:rsidR="00BD7014" w:rsidRDefault="00BD7014" w:rsidP="0007569C">
            <w:pPr>
              <w:pStyle w:val="ListParagraph"/>
              <w:ind w:left="169"/>
            </w:pPr>
            <w:r>
              <w:t>4 ¼ – 1 ¾</w:t>
            </w:r>
          </w:p>
          <w:p w14:paraId="0A76F590" w14:textId="77777777" w:rsidR="00BD7014" w:rsidRDefault="00BD7014" w:rsidP="0007569C">
            <w:pPr>
              <w:pStyle w:val="ListParagraph"/>
              <w:ind w:left="169"/>
            </w:pPr>
            <w:r>
              <w:t>6 ⅚ + 3 ⅙</w:t>
            </w:r>
          </w:p>
          <w:p w14:paraId="10B746EB" w14:textId="77777777" w:rsidR="00BD7014" w:rsidRDefault="00BD7014" w:rsidP="0007569C">
            <w:pPr>
              <w:pStyle w:val="ListParagraph"/>
              <w:ind w:left="169"/>
            </w:pPr>
            <w:r>
              <w:t>5 ⅕ – 3 ⅘</w:t>
            </w:r>
          </w:p>
          <w:p w14:paraId="7E793B58" w14:textId="62286249" w:rsidR="006B19E5" w:rsidRPr="00BD7014" w:rsidRDefault="00BD7014" w:rsidP="0007569C">
            <w:pPr>
              <w:pStyle w:val="ListParagraph"/>
              <w:ind w:left="169"/>
            </w:pPr>
            <w:r>
              <w:t>7 ⅓ – 2 ⅔</w:t>
            </w: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90231E8" w14:textId="1CE72536" w:rsidR="00CB574B" w:rsidRDefault="00CB574B" w:rsidP="00EB2FF3"/>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6E719E0A" w14:textId="6CECC178" w:rsidR="00796401" w:rsidRDefault="00796401" w:rsidP="00F4409A">
            <w:pPr>
              <w:pStyle w:val="ListParagraph"/>
              <w:numPr>
                <w:ilvl w:val="0"/>
                <w:numId w:val="23"/>
              </w:numPr>
              <w:ind w:left="182" w:hanging="182"/>
            </w:pPr>
            <w:r>
              <w:t>Review the steps on how to add and subtract fractions with the same denominator.</w:t>
            </w:r>
          </w:p>
          <w:p w14:paraId="533D3A3A" w14:textId="74EFC2F3" w:rsidR="00BD7014" w:rsidRDefault="00796401" w:rsidP="00BD7014">
            <w:pPr>
              <w:pStyle w:val="ListParagraph"/>
              <w:numPr>
                <w:ilvl w:val="0"/>
                <w:numId w:val="23"/>
              </w:numPr>
              <w:ind w:left="182" w:hanging="182"/>
            </w:pPr>
            <w:r>
              <w:t xml:space="preserve">Review the steps on </w:t>
            </w:r>
            <w:r w:rsidR="00F4409A">
              <w:t xml:space="preserve">how to add and subtract </w:t>
            </w:r>
            <w:r>
              <w:t xml:space="preserve">fractions with different denominators. </w:t>
            </w:r>
          </w:p>
          <w:p w14:paraId="3C7880E3" w14:textId="168257F8" w:rsidR="008815C6" w:rsidRDefault="00796401" w:rsidP="00F4409A">
            <w:pPr>
              <w:pStyle w:val="ListParagraph"/>
              <w:numPr>
                <w:ilvl w:val="0"/>
                <w:numId w:val="23"/>
              </w:numPr>
              <w:ind w:left="182" w:hanging="182"/>
            </w:pPr>
            <w:r>
              <w:t>Check for proper understanding by asking examples questions.</w:t>
            </w:r>
          </w:p>
          <w:p w14:paraId="0E55ADDB" w14:textId="77777777" w:rsidR="00796401" w:rsidRDefault="00796401" w:rsidP="00F4409A">
            <w:pPr>
              <w:pStyle w:val="ListParagraph"/>
              <w:numPr>
                <w:ilvl w:val="0"/>
                <w:numId w:val="23"/>
              </w:numPr>
              <w:ind w:left="182" w:hanging="182"/>
            </w:pPr>
            <w:r>
              <w:lastRenderedPageBreak/>
              <w:t>Ensure p</w:t>
            </w:r>
            <w:r w:rsidRPr="00796401">
              <w:t>upils can add and subtract mixed numbers</w:t>
            </w:r>
            <w:r>
              <w:t>.</w:t>
            </w:r>
          </w:p>
          <w:p w14:paraId="4ED64C7C" w14:textId="77777777" w:rsidR="00F4409A" w:rsidRDefault="00796401" w:rsidP="00F4409A">
            <w:pPr>
              <w:pStyle w:val="ListParagraph"/>
              <w:numPr>
                <w:ilvl w:val="0"/>
                <w:numId w:val="23"/>
              </w:numPr>
              <w:ind w:left="182" w:hanging="182"/>
            </w:pPr>
            <w:r>
              <w:t xml:space="preserve">Pupils make their own word problems involving adding and subtracting of mixed numbers. </w:t>
            </w:r>
          </w:p>
          <w:p w14:paraId="7DAB2D59" w14:textId="5F90BE02" w:rsidR="00796401" w:rsidRDefault="00796401" w:rsidP="00F4409A">
            <w:pPr>
              <w:pStyle w:val="ListParagraph"/>
              <w:numPr>
                <w:ilvl w:val="0"/>
                <w:numId w:val="23"/>
              </w:numPr>
              <w:ind w:left="182" w:hanging="182"/>
            </w:pPr>
            <w:r>
              <w:t xml:space="preserve">They </w:t>
            </w:r>
            <w:r w:rsidR="00F4409A">
              <w:t>swa</w:t>
            </w:r>
            <w:r>
              <w:t>p with a partner and solve the problems.</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02884" w14:textId="77777777" w:rsidR="005A1B4A" w:rsidRDefault="005A1B4A">
      <w:pPr>
        <w:spacing w:before="0" w:after="0" w:line="240" w:lineRule="auto"/>
      </w:pPr>
      <w:r>
        <w:separator/>
      </w:r>
    </w:p>
  </w:endnote>
  <w:endnote w:type="continuationSeparator" w:id="0">
    <w:p w14:paraId="3D5D5E6D" w14:textId="77777777" w:rsidR="005A1B4A" w:rsidRDefault="005A1B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410F420D" w:rsidR="00C17E2A" w:rsidRDefault="00D27DC3">
    <w:pPr>
      <w:pStyle w:val="Footer"/>
    </w:pPr>
    <w:r>
      <w:fldChar w:fldCharType="begin"/>
    </w:r>
    <w:r>
      <w:instrText xml:space="preserve"> PAGE   \* MERGEFORMAT </w:instrText>
    </w:r>
    <w:r>
      <w:fldChar w:fldCharType="separate"/>
    </w:r>
    <w:r w:rsidR="0091621D">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D1F5CD" w14:textId="77777777" w:rsidR="005A1B4A" w:rsidRDefault="005A1B4A">
      <w:pPr>
        <w:spacing w:before="0" w:after="0" w:line="240" w:lineRule="auto"/>
      </w:pPr>
      <w:r>
        <w:separator/>
      </w:r>
    </w:p>
  </w:footnote>
  <w:footnote w:type="continuationSeparator" w:id="0">
    <w:p w14:paraId="4B9600CD" w14:textId="77777777" w:rsidR="005A1B4A" w:rsidRDefault="005A1B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70BA8"/>
    <w:multiLevelType w:val="hybridMultilevel"/>
    <w:tmpl w:val="B69E5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375C62"/>
    <w:multiLevelType w:val="hybridMultilevel"/>
    <w:tmpl w:val="CED8D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512A8B"/>
    <w:multiLevelType w:val="hybridMultilevel"/>
    <w:tmpl w:val="9214722A"/>
    <w:lvl w:ilvl="0" w:tplc="08090005">
      <w:start w:val="1"/>
      <w:numFmt w:val="bullet"/>
      <w:lvlText w:val=""/>
      <w:lvlJc w:val="left"/>
      <w:pPr>
        <w:ind w:left="867" w:hanging="360"/>
      </w:pPr>
      <w:rPr>
        <w:rFonts w:ascii="Wingdings" w:hAnsi="Wingdings" w:hint="default"/>
      </w:rPr>
    </w:lvl>
    <w:lvl w:ilvl="1" w:tplc="08090003" w:tentative="1">
      <w:start w:val="1"/>
      <w:numFmt w:val="bullet"/>
      <w:lvlText w:val="o"/>
      <w:lvlJc w:val="left"/>
      <w:pPr>
        <w:ind w:left="1587" w:hanging="360"/>
      </w:pPr>
      <w:rPr>
        <w:rFonts w:ascii="Courier New" w:hAnsi="Courier New" w:cs="Courier New" w:hint="default"/>
      </w:rPr>
    </w:lvl>
    <w:lvl w:ilvl="2" w:tplc="08090005" w:tentative="1">
      <w:start w:val="1"/>
      <w:numFmt w:val="bullet"/>
      <w:lvlText w:val=""/>
      <w:lvlJc w:val="left"/>
      <w:pPr>
        <w:ind w:left="2307" w:hanging="360"/>
      </w:pPr>
      <w:rPr>
        <w:rFonts w:ascii="Wingdings" w:hAnsi="Wingdings" w:hint="default"/>
      </w:rPr>
    </w:lvl>
    <w:lvl w:ilvl="3" w:tplc="08090001" w:tentative="1">
      <w:start w:val="1"/>
      <w:numFmt w:val="bullet"/>
      <w:lvlText w:val=""/>
      <w:lvlJc w:val="left"/>
      <w:pPr>
        <w:ind w:left="3027" w:hanging="360"/>
      </w:pPr>
      <w:rPr>
        <w:rFonts w:ascii="Symbol" w:hAnsi="Symbol" w:hint="default"/>
      </w:rPr>
    </w:lvl>
    <w:lvl w:ilvl="4" w:tplc="08090003" w:tentative="1">
      <w:start w:val="1"/>
      <w:numFmt w:val="bullet"/>
      <w:lvlText w:val="o"/>
      <w:lvlJc w:val="left"/>
      <w:pPr>
        <w:ind w:left="3747" w:hanging="360"/>
      </w:pPr>
      <w:rPr>
        <w:rFonts w:ascii="Courier New" w:hAnsi="Courier New" w:cs="Courier New" w:hint="default"/>
      </w:rPr>
    </w:lvl>
    <w:lvl w:ilvl="5" w:tplc="08090005" w:tentative="1">
      <w:start w:val="1"/>
      <w:numFmt w:val="bullet"/>
      <w:lvlText w:val=""/>
      <w:lvlJc w:val="left"/>
      <w:pPr>
        <w:ind w:left="4467" w:hanging="360"/>
      </w:pPr>
      <w:rPr>
        <w:rFonts w:ascii="Wingdings" w:hAnsi="Wingdings" w:hint="default"/>
      </w:rPr>
    </w:lvl>
    <w:lvl w:ilvl="6" w:tplc="08090001" w:tentative="1">
      <w:start w:val="1"/>
      <w:numFmt w:val="bullet"/>
      <w:lvlText w:val=""/>
      <w:lvlJc w:val="left"/>
      <w:pPr>
        <w:ind w:left="5187" w:hanging="360"/>
      </w:pPr>
      <w:rPr>
        <w:rFonts w:ascii="Symbol" w:hAnsi="Symbol" w:hint="default"/>
      </w:rPr>
    </w:lvl>
    <w:lvl w:ilvl="7" w:tplc="08090003" w:tentative="1">
      <w:start w:val="1"/>
      <w:numFmt w:val="bullet"/>
      <w:lvlText w:val="o"/>
      <w:lvlJc w:val="left"/>
      <w:pPr>
        <w:ind w:left="5907" w:hanging="360"/>
      </w:pPr>
      <w:rPr>
        <w:rFonts w:ascii="Courier New" w:hAnsi="Courier New" w:cs="Courier New" w:hint="default"/>
      </w:rPr>
    </w:lvl>
    <w:lvl w:ilvl="8" w:tplc="08090005" w:tentative="1">
      <w:start w:val="1"/>
      <w:numFmt w:val="bullet"/>
      <w:lvlText w:val=""/>
      <w:lvlJc w:val="left"/>
      <w:pPr>
        <w:ind w:left="6627" w:hanging="360"/>
      </w:pPr>
      <w:rPr>
        <w:rFonts w:ascii="Wingdings" w:hAnsi="Wingdings" w:hint="default"/>
      </w:rPr>
    </w:lvl>
  </w:abstractNum>
  <w:abstractNum w:abstractNumId="6" w15:restartNumberingAfterBreak="0">
    <w:nsid w:val="12D82160"/>
    <w:multiLevelType w:val="hybridMultilevel"/>
    <w:tmpl w:val="3ADC8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BA3ABB"/>
    <w:multiLevelType w:val="hybridMultilevel"/>
    <w:tmpl w:val="AC5E0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2653DA"/>
    <w:multiLevelType w:val="hybridMultilevel"/>
    <w:tmpl w:val="1A687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70127D"/>
    <w:multiLevelType w:val="hybridMultilevel"/>
    <w:tmpl w:val="D4DC9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E51737"/>
    <w:multiLevelType w:val="hybridMultilevel"/>
    <w:tmpl w:val="BA003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D645CE"/>
    <w:multiLevelType w:val="hybridMultilevel"/>
    <w:tmpl w:val="5784D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C727AC"/>
    <w:multiLevelType w:val="hybridMultilevel"/>
    <w:tmpl w:val="50064C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22"/>
  </w:num>
  <w:num w:numId="5">
    <w:abstractNumId w:val="19"/>
  </w:num>
  <w:num w:numId="6">
    <w:abstractNumId w:val="3"/>
  </w:num>
  <w:num w:numId="7">
    <w:abstractNumId w:val="10"/>
  </w:num>
  <w:num w:numId="8">
    <w:abstractNumId w:val="7"/>
  </w:num>
  <w:num w:numId="9">
    <w:abstractNumId w:val="12"/>
  </w:num>
  <w:num w:numId="10">
    <w:abstractNumId w:val="14"/>
  </w:num>
  <w:num w:numId="11">
    <w:abstractNumId w:val="13"/>
  </w:num>
  <w:num w:numId="12">
    <w:abstractNumId w:val="15"/>
  </w:num>
  <w:num w:numId="13">
    <w:abstractNumId w:val="21"/>
  </w:num>
  <w:num w:numId="14">
    <w:abstractNumId w:val="8"/>
  </w:num>
  <w:num w:numId="15">
    <w:abstractNumId w:val="1"/>
  </w:num>
  <w:num w:numId="16">
    <w:abstractNumId w:val="18"/>
  </w:num>
  <w:num w:numId="17">
    <w:abstractNumId w:val="2"/>
  </w:num>
  <w:num w:numId="18">
    <w:abstractNumId w:val="16"/>
  </w:num>
  <w:num w:numId="19">
    <w:abstractNumId w:val="23"/>
  </w:num>
  <w:num w:numId="20">
    <w:abstractNumId w:val="20"/>
  </w:num>
  <w:num w:numId="21">
    <w:abstractNumId w:val="5"/>
  </w:num>
  <w:num w:numId="22">
    <w:abstractNumId w:val="11"/>
  </w:num>
  <w:num w:numId="23">
    <w:abstractNumId w:val="4"/>
  </w:num>
  <w:num w:numId="24">
    <w:abstractNumId w:val="9"/>
  </w:num>
  <w:num w:numId="2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69C"/>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1D5"/>
    <w:rsid w:val="000E2930"/>
    <w:rsid w:val="000E7796"/>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0B4E"/>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5B99"/>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1A7"/>
    <w:rsid w:val="004827E6"/>
    <w:rsid w:val="00483322"/>
    <w:rsid w:val="00483AE5"/>
    <w:rsid w:val="00485065"/>
    <w:rsid w:val="00486F5A"/>
    <w:rsid w:val="00496287"/>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0C24"/>
    <w:rsid w:val="00532DD1"/>
    <w:rsid w:val="00541391"/>
    <w:rsid w:val="00545106"/>
    <w:rsid w:val="00546ACD"/>
    <w:rsid w:val="00564684"/>
    <w:rsid w:val="00565CE3"/>
    <w:rsid w:val="0056788D"/>
    <w:rsid w:val="00571290"/>
    <w:rsid w:val="00571886"/>
    <w:rsid w:val="00577655"/>
    <w:rsid w:val="00577C40"/>
    <w:rsid w:val="00581275"/>
    <w:rsid w:val="00583DA1"/>
    <w:rsid w:val="005A0B9A"/>
    <w:rsid w:val="005A1B4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96401"/>
    <w:rsid w:val="007C31C8"/>
    <w:rsid w:val="007E5E02"/>
    <w:rsid w:val="007F09DA"/>
    <w:rsid w:val="007F163A"/>
    <w:rsid w:val="007F4FCC"/>
    <w:rsid w:val="007F65A3"/>
    <w:rsid w:val="00807AE6"/>
    <w:rsid w:val="00811AB9"/>
    <w:rsid w:val="0081328F"/>
    <w:rsid w:val="0083703B"/>
    <w:rsid w:val="008452D9"/>
    <w:rsid w:val="0085030E"/>
    <w:rsid w:val="00853340"/>
    <w:rsid w:val="008776E5"/>
    <w:rsid w:val="008815C6"/>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1621D"/>
    <w:rsid w:val="00920AD3"/>
    <w:rsid w:val="009232C2"/>
    <w:rsid w:val="009260D0"/>
    <w:rsid w:val="009378FA"/>
    <w:rsid w:val="009532B1"/>
    <w:rsid w:val="009563B9"/>
    <w:rsid w:val="00956A48"/>
    <w:rsid w:val="00956B0B"/>
    <w:rsid w:val="00956DE4"/>
    <w:rsid w:val="00966C71"/>
    <w:rsid w:val="00967165"/>
    <w:rsid w:val="0097003E"/>
    <w:rsid w:val="00971415"/>
    <w:rsid w:val="00974538"/>
    <w:rsid w:val="00975A8B"/>
    <w:rsid w:val="00982A20"/>
    <w:rsid w:val="0098460F"/>
    <w:rsid w:val="00984F59"/>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3AF4"/>
    <w:rsid w:val="00A367FF"/>
    <w:rsid w:val="00A37B93"/>
    <w:rsid w:val="00A37E88"/>
    <w:rsid w:val="00A50553"/>
    <w:rsid w:val="00A63A6B"/>
    <w:rsid w:val="00A71E70"/>
    <w:rsid w:val="00A74FCC"/>
    <w:rsid w:val="00A82696"/>
    <w:rsid w:val="00A85D55"/>
    <w:rsid w:val="00AB0656"/>
    <w:rsid w:val="00AB565D"/>
    <w:rsid w:val="00AC178C"/>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D7014"/>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3CD"/>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6806"/>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313EE"/>
    <w:rsid w:val="00F4409A"/>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5A2"/>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earson.com/content/dam/region-growth/south-africa/pearson-sout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tion.com/lesson-plans/addition/addition+with+place+value/?page=2"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za.pearson.com/content/dam/region-growth/south-africa/pearson-south-" TargetMode="External"/><Relationship Id="rId4" Type="http://schemas.openxmlformats.org/officeDocument/2006/relationships/settings" Target="settings.xml"/><Relationship Id="rId9" Type="http://schemas.openxmlformats.org/officeDocument/2006/relationships/hyperlink" Target="https://www.education.com/lesson-plans/addition/addition+with+place+value/?page=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342A4"/>
    <w:rsid w:val="001E5C54"/>
    <w:rsid w:val="00253619"/>
    <w:rsid w:val="00280CE5"/>
    <w:rsid w:val="004A008E"/>
    <w:rsid w:val="004E1DB9"/>
    <w:rsid w:val="00571A20"/>
    <w:rsid w:val="005E6E71"/>
    <w:rsid w:val="006814AC"/>
    <w:rsid w:val="006F52EF"/>
    <w:rsid w:val="00713551"/>
    <w:rsid w:val="00805105"/>
    <w:rsid w:val="00816166"/>
    <w:rsid w:val="00836926"/>
    <w:rsid w:val="009D2491"/>
    <w:rsid w:val="00A20224"/>
    <w:rsid w:val="00AB2F7D"/>
    <w:rsid w:val="00AB37F5"/>
    <w:rsid w:val="00B67D1F"/>
    <w:rsid w:val="00C87D32"/>
    <w:rsid w:val="00C93DC1"/>
    <w:rsid w:val="00C96EB1"/>
    <w:rsid w:val="00D22ED1"/>
    <w:rsid w:val="00D92979"/>
    <w:rsid w:val="00E17671"/>
    <w:rsid w:val="00E265AE"/>
    <w:rsid w:val="00EB30E9"/>
    <w:rsid w:val="00F94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 w:type="character" w:styleId="PlaceholderText">
    <w:name w:val="Placeholder Text"/>
    <w:basedOn w:val="DefaultParagraphFont"/>
    <w:uiPriority w:val="99"/>
    <w:semiHidden/>
    <w:rsid w:val="00C96E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87</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9</cp:revision>
  <dcterms:created xsi:type="dcterms:W3CDTF">2019-05-03T17:30:00Z</dcterms:created>
  <dcterms:modified xsi:type="dcterms:W3CDTF">2019-07-09T10:40:00Z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