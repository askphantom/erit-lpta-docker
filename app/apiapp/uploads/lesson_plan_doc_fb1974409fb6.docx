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67E7880" w:rsidR="00C17E2A" w:rsidRPr="009260D0" w:rsidRDefault="004243AC">
            <w:pPr>
              <w:pStyle w:val="Title"/>
              <w:rPr>
                <w:sz w:val="40"/>
                <w:szCs w:val="40"/>
              </w:rPr>
            </w:pPr>
            <w:r>
              <w:rPr>
                <w:sz w:val="40"/>
                <w:szCs w:val="40"/>
              </w:rPr>
              <w:t>weights</w:t>
            </w:r>
            <w:bookmarkStart w:id="0" w:name="_GoBack"/>
            <w:bookmarkEnd w:id="0"/>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5CE192C7" w:rsidR="002F7EF2" w:rsidRDefault="00806371" w:rsidP="001542ED">
            <w:pPr>
              <w:pStyle w:val="ListParagraph"/>
              <w:numPr>
                <w:ilvl w:val="0"/>
                <w:numId w:val="2"/>
              </w:numPr>
              <w:ind w:left="161" w:hanging="180"/>
            </w:pPr>
            <w:r>
              <w:t>Word problems on weight</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40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7627C60E" w:rsidR="00983CA0" w:rsidRDefault="00BF3180" w:rsidP="00603EC0">
                                  <w:r>
                                    <w:t>-</w:t>
                                  </w:r>
                                  <w:r w:rsidR="004A4B53">
                                    <w:t xml:space="preserve"> </w:t>
                                  </w:r>
                                  <w:r w:rsidR="00AB0F10">
                                    <w:t>White Board</w:t>
                                  </w:r>
                                </w:p>
                                <w:p w14:paraId="4DB184F2" w14:textId="5303F530" w:rsidR="00AB0F10" w:rsidRPr="00BF3180" w:rsidRDefault="00AB0F10" w:rsidP="00603EC0">
                                  <w:r>
                                    <w:t>- Marker</w:t>
                                  </w:r>
                                </w:p>
                                <w:p w14:paraId="09793A98" w14:textId="57D8C36E" w:rsidR="002A355C" w:rsidRPr="00BF3180" w:rsidRDefault="00AB0F10" w:rsidP="0094015B">
                                  <w:r>
                                    <w:t xml:space="preserve">-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5366C83" w14:textId="77777777" w:rsidR="00E61AB9" w:rsidRDefault="00997AFC" w:rsidP="0094015B">
                                  <w:pPr>
                                    <w:pStyle w:val="ListBullet"/>
                                  </w:pPr>
                                  <w:hyperlink r:id="rId8" w:history="1">
                                    <w:r>
                                      <w:rPr>
                                        <w:rStyle w:val="Hyperlink"/>
                                      </w:rPr>
                                      <w:t>https://www.math-only-math.com/worksheet-on-word-problem-on-measuring-mass.html</w:t>
                                    </w:r>
                                  </w:hyperlink>
                                </w:p>
                                <w:p w14:paraId="4BFC741B" w14:textId="77777777" w:rsidR="00A377AD" w:rsidRDefault="008070AC" w:rsidP="0094015B">
                                  <w:pPr>
                                    <w:pStyle w:val="ListBullet"/>
                                  </w:pPr>
                                  <w:hyperlink r:id="rId9" w:history="1">
                                    <w:r>
                                      <w:rPr>
                                        <w:rStyle w:val="Hyperlink"/>
                                      </w:rPr>
                                      <w:t>https://healthfully.com/562318-teaching-children-about-weights-measurements.html</w:t>
                                    </w:r>
                                  </w:hyperlink>
                                </w:p>
                                <w:p w14:paraId="2912B51C" w14:textId="77777777" w:rsidR="008070AC" w:rsidRDefault="00806371" w:rsidP="0094015B">
                                  <w:pPr>
                                    <w:pStyle w:val="ListBullet"/>
                                  </w:pPr>
                                  <w:hyperlink r:id="rId10" w:history="1">
                                    <w:r>
                                      <w:rPr>
                                        <w:rStyle w:val="Hyperlink"/>
                                      </w:rPr>
                                      <w:t>https://www.theschoolrun.com/what-are-standard-and-non-standard-units</w:t>
                                    </w:r>
                                  </w:hyperlink>
                                </w:p>
                                <w:p w14:paraId="266D3DBF" w14:textId="2BA984C9" w:rsidR="00806371" w:rsidRDefault="00806371"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40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7627C60E" w:rsidR="00983CA0" w:rsidRDefault="00BF3180" w:rsidP="00603EC0">
                            <w:r>
                              <w:t>-</w:t>
                            </w:r>
                            <w:r w:rsidR="004A4B53">
                              <w:t xml:space="preserve"> </w:t>
                            </w:r>
                            <w:r w:rsidR="00AB0F10">
                              <w:t>White Board</w:t>
                            </w:r>
                          </w:p>
                          <w:p w14:paraId="4DB184F2" w14:textId="5303F530" w:rsidR="00AB0F10" w:rsidRPr="00BF3180" w:rsidRDefault="00AB0F10" w:rsidP="00603EC0">
                            <w:r>
                              <w:t>- Marker</w:t>
                            </w:r>
                          </w:p>
                          <w:p w14:paraId="09793A98" w14:textId="57D8C36E" w:rsidR="002A355C" w:rsidRPr="00BF3180" w:rsidRDefault="00AB0F10" w:rsidP="0094015B">
                            <w:r>
                              <w:t xml:space="preserve">-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5366C83" w14:textId="77777777" w:rsidR="00E61AB9" w:rsidRDefault="00997AFC" w:rsidP="0094015B">
                            <w:pPr>
                              <w:pStyle w:val="ListBullet"/>
                            </w:pPr>
                            <w:hyperlink r:id="rId11" w:history="1">
                              <w:r>
                                <w:rPr>
                                  <w:rStyle w:val="Hyperlink"/>
                                </w:rPr>
                                <w:t>https://www.math-only-math.com/worksheet-on-word-problem-on-measuring-mass.html</w:t>
                              </w:r>
                            </w:hyperlink>
                          </w:p>
                          <w:p w14:paraId="4BFC741B" w14:textId="77777777" w:rsidR="00A377AD" w:rsidRDefault="008070AC" w:rsidP="0094015B">
                            <w:pPr>
                              <w:pStyle w:val="ListBullet"/>
                            </w:pPr>
                            <w:hyperlink r:id="rId12" w:history="1">
                              <w:r>
                                <w:rPr>
                                  <w:rStyle w:val="Hyperlink"/>
                                </w:rPr>
                                <w:t>https://healthfully.com/562318-teaching-children-about-weights-measurements.html</w:t>
                              </w:r>
                            </w:hyperlink>
                          </w:p>
                          <w:p w14:paraId="2912B51C" w14:textId="77777777" w:rsidR="008070AC" w:rsidRDefault="00806371" w:rsidP="0094015B">
                            <w:pPr>
                              <w:pStyle w:val="ListBullet"/>
                            </w:pPr>
                            <w:hyperlink r:id="rId13" w:history="1">
                              <w:r>
                                <w:rPr>
                                  <w:rStyle w:val="Hyperlink"/>
                                </w:rPr>
                                <w:t>https://www.theschoolrun.com/what-are-standard-and-non-standard-units</w:t>
                              </w:r>
                            </w:hyperlink>
                          </w:p>
                          <w:p w14:paraId="266D3DBF" w14:textId="2BA984C9" w:rsidR="00806371" w:rsidRDefault="00806371"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8" w:type="pct"/>
        <w:tblCellMar>
          <w:left w:w="0" w:type="dxa"/>
          <w:right w:w="0" w:type="dxa"/>
        </w:tblCellMar>
        <w:tblLook w:val="04A0" w:firstRow="1" w:lastRow="0" w:firstColumn="1" w:lastColumn="0" w:noHBand="0" w:noVBand="1"/>
        <w:tblDescription w:val="Lesson plan detail"/>
      </w:tblPr>
      <w:tblGrid>
        <w:gridCol w:w="2033"/>
        <w:gridCol w:w="19"/>
        <w:gridCol w:w="20"/>
        <w:gridCol w:w="20"/>
        <w:gridCol w:w="20"/>
        <w:gridCol w:w="20"/>
        <w:gridCol w:w="20"/>
        <w:gridCol w:w="3175"/>
        <w:gridCol w:w="20"/>
        <w:gridCol w:w="20"/>
        <w:gridCol w:w="20"/>
        <w:gridCol w:w="20"/>
        <w:gridCol w:w="20"/>
        <w:gridCol w:w="20"/>
        <w:gridCol w:w="153"/>
        <w:gridCol w:w="4218"/>
      </w:tblGrid>
      <w:tr w:rsidR="00D67015" w14:paraId="7DA79F9C" w14:textId="77777777" w:rsidTr="00D67015">
        <w:trPr>
          <w:tblHeader/>
        </w:trPr>
        <w:tc>
          <w:tcPr>
            <w:tcW w:w="1036" w:type="pct"/>
            <w:tcBorders>
              <w:bottom w:val="single" w:sz="18" w:space="0" w:color="000000" w:themeColor="text1"/>
            </w:tcBorders>
          </w:tcPr>
          <w:p w14:paraId="27485672" w14:textId="77777777" w:rsidR="00D67015" w:rsidRDefault="00D67015">
            <w:pPr>
              <w:pStyle w:val="Heading1"/>
            </w:pPr>
          </w:p>
        </w:tc>
        <w:tc>
          <w:tcPr>
            <w:tcW w:w="10" w:type="pct"/>
          </w:tcPr>
          <w:p w14:paraId="7E18375E" w14:textId="77777777" w:rsidR="00D67015" w:rsidRDefault="00D67015">
            <w:pPr>
              <w:pStyle w:val="Heading1"/>
            </w:pPr>
          </w:p>
        </w:tc>
        <w:tc>
          <w:tcPr>
            <w:tcW w:w="10" w:type="pct"/>
          </w:tcPr>
          <w:p w14:paraId="51A19361" w14:textId="5EEB25DB" w:rsidR="00D67015" w:rsidRDefault="00D67015">
            <w:pPr>
              <w:pStyle w:val="Heading1"/>
            </w:pPr>
          </w:p>
        </w:tc>
        <w:tc>
          <w:tcPr>
            <w:tcW w:w="10" w:type="pct"/>
          </w:tcPr>
          <w:p w14:paraId="602085CF" w14:textId="274D0ABC" w:rsidR="00D67015" w:rsidRDefault="00D67015">
            <w:pPr>
              <w:pStyle w:val="Heading1"/>
            </w:pPr>
          </w:p>
        </w:tc>
        <w:tc>
          <w:tcPr>
            <w:tcW w:w="10" w:type="pct"/>
          </w:tcPr>
          <w:p w14:paraId="7DD0ECEA" w14:textId="0EA4B781" w:rsidR="00D67015" w:rsidRDefault="00D67015">
            <w:pPr>
              <w:pStyle w:val="Heading1"/>
            </w:pPr>
          </w:p>
        </w:tc>
        <w:tc>
          <w:tcPr>
            <w:tcW w:w="10" w:type="pct"/>
          </w:tcPr>
          <w:p w14:paraId="36ADC6AD" w14:textId="054687B5" w:rsidR="00D67015" w:rsidRDefault="00D67015">
            <w:pPr>
              <w:pStyle w:val="Heading1"/>
            </w:pPr>
          </w:p>
        </w:tc>
        <w:tc>
          <w:tcPr>
            <w:tcW w:w="10" w:type="pct"/>
          </w:tcPr>
          <w:p w14:paraId="1D291953" w14:textId="095C5822" w:rsidR="00D67015" w:rsidRDefault="00D67015">
            <w:pPr>
              <w:pStyle w:val="Heading1"/>
            </w:pPr>
          </w:p>
        </w:tc>
        <w:tc>
          <w:tcPr>
            <w:tcW w:w="1617" w:type="pct"/>
            <w:tcBorders>
              <w:bottom w:val="single" w:sz="18" w:space="0" w:color="000000" w:themeColor="text1"/>
            </w:tcBorders>
          </w:tcPr>
          <w:p w14:paraId="4CBD4AAF" w14:textId="56040C1C" w:rsidR="00D67015" w:rsidRPr="00120253" w:rsidRDefault="00D67015" w:rsidP="00120253">
            <w:pPr>
              <w:pStyle w:val="Heading2"/>
              <w:rPr>
                <w:b/>
              </w:rPr>
            </w:pPr>
          </w:p>
        </w:tc>
        <w:tc>
          <w:tcPr>
            <w:tcW w:w="10" w:type="pct"/>
          </w:tcPr>
          <w:p w14:paraId="01A7D41B" w14:textId="77777777" w:rsidR="00D67015" w:rsidRDefault="00D67015">
            <w:pPr>
              <w:pStyle w:val="Heading1"/>
            </w:pPr>
          </w:p>
        </w:tc>
        <w:tc>
          <w:tcPr>
            <w:tcW w:w="10" w:type="pct"/>
          </w:tcPr>
          <w:p w14:paraId="1954E004" w14:textId="77777777" w:rsidR="00D67015" w:rsidRDefault="00D67015">
            <w:pPr>
              <w:pStyle w:val="Heading1"/>
            </w:pPr>
          </w:p>
        </w:tc>
        <w:tc>
          <w:tcPr>
            <w:tcW w:w="10" w:type="pct"/>
          </w:tcPr>
          <w:p w14:paraId="1AC2A5FA" w14:textId="467BE033" w:rsidR="00D67015" w:rsidRDefault="00D67015">
            <w:pPr>
              <w:pStyle w:val="Heading1"/>
            </w:pPr>
          </w:p>
        </w:tc>
        <w:tc>
          <w:tcPr>
            <w:tcW w:w="10" w:type="pct"/>
          </w:tcPr>
          <w:p w14:paraId="2DE7D459" w14:textId="77777777" w:rsidR="00D67015" w:rsidRDefault="00D67015">
            <w:pPr>
              <w:pStyle w:val="Heading1"/>
            </w:pPr>
          </w:p>
        </w:tc>
        <w:tc>
          <w:tcPr>
            <w:tcW w:w="10" w:type="pct"/>
          </w:tcPr>
          <w:p w14:paraId="3A7DE99B" w14:textId="77777777" w:rsidR="00D67015" w:rsidRDefault="00D67015">
            <w:pPr>
              <w:pStyle w:val="Heading1"/>
            </w:pPr>
          </w:p>
        </w:tc>
        <w:tc>
          <w:tcPr>
            <w:tcW w:w="10" w:type="pct"/>
          </w:tcPr>
          <w:p w14:paraId="4DC7CEA5" w14:textId="77777777" w:rsidR="00D67015" w:rsidRDefault="00D67015">
            <w:pPr>
              <w:pStyle w:val="Heading1"/>
            </w:pPr>
          </w:p>
        </w:tc>
        <w:tc>
          <w:tcPr>
            <w:tcW w:w="78" w:type="pct"/>
          </w:tcPr>
          <w:p w14:paraId="14E70AFF" w14:textId="3DE6794A" w:rsidR="00D67015" w:rsidRDefault="00D67015">
            <w:pPr>
              <w:pStyle w:val="Heading1"/>
            </w:pPr>
          </w:p>
        </w:tc>
        <w:tc>
          <w:tcPr>
            <w:tcW w:w="2148" w:type="pct"/>
            <w:tcBorders>
              <w:bottom w:val="single" w:sz="18" w:space="0" w:color="000000" w:themeColor="text1"/>
            </w:tcBorders>
          </w:tcPr>
          <w:p w14:paraId="7E9D8FEE" w14:textId="11F48083" w:rsidR="00D67015" w:rsidRDefault="00D67015">
            <w:pPr>
              <w:pStyle w:val="Heading1"/>
            </w:pPr>
          </w:p>
        </w:tc>
      </w:tr>
      <w:tr w:rsidR="00D67015" w14:paraId="51C30C02" w14:textId="77777777" w:rsidTr="00D67015">
        <w:trPr>
          <w:trHeight w:val="893"/>
        </w:trPr>
        <w:tc>
          <w:tcPr>
            <w:tcW w:w="1036" w:type="pct"/>
            <w:tcBorders>
              <w:top w:val="single" w:sz="18" w:space="0" w:color="000000" w:themeColor="text1"/>
              <w:bottom w:val="single" w:sz="8" w:space="0" w:color="000000" w:themeColor="text1"/>
            </w:tcBorders>
          </w:tcPr>
          <w:p w14:paraId="159D1AF2" w14:textId="7DF43219" w:rsidR="00D67015" w:rsidRPr="00F616CA" w:rsidRDefault="00D67015">
            <w:pPr>
              <w:pStyle w:val="Heading2"/>
              <w:rPr>
                <w:b/>
              </w:rPr>
            </w:pPr>
            <w:r w:rsidRPr="00F616CA">
              <w:rPr>
                <w:b/>
              </w:rPr>
              <w:t>Objectives</w:t>
            </w:r>
          </w:p>
          <w:p w14:paraId="03E437D5" w14:textId="2DA1027F" w:rsidR="00D67015" w:rsidRDefault="00614B60" w:rsidP="001D4D95">
            <w:r>
              <w:t>Students should be able to;</w:t>
            </w:r>
          </w:p>
          <w:p w14:paraId="615B12FC" w14:textId="06384E44" w:rsidR="00614B60" w:rsidRPr="00541F5F" w:rsidRDefault="00541F5F" w:rsidP="00AB0F10">
            <w:pPr>
              <w:pStyle w:val="ListParagraph"/>
              <w:numPr>
                <w:ilvl w:val="0"/>
                <w:numId w:val="36"/>
              </w:numPr>
              <w:ind w:left="180" w:hanging="180"/>
            </w:pPr>
            <w:r>
              <w:rPr>
                <w:color w:val="595959" w:themeColor="text1" w:themeTint="A6"/>
              </w:rPr>
              <w:t>Identify</w:t>
            </w:r>
            <w:r w:rsidRPr="00806371">
              <w:rPr>
                <w:color w:val="595959" w:themeColor="text1" w:themeTint="A6"/>
              </w:rPr>
              <w:t xml:space="preserve"> the appropriate unit of weight to use to measure certain items</w:t>
            </w:r>
          </w:p>
          <w:p w14:paraId="5D855E6E" w14:textId="6794F89F" w:rsidR="00541F5F" w:rsidRDefault="00541F5F" w:rsidP="00AB0F10">
            <w:pPr>
              <w:pStyle w:val="ListParagraph"/>
              <w:numPr>
                <w:ilvl w:val="0"/>
                <w:numId w:val="36"/>
              </w:numPr>
              <w:ind w:left="180" w:hanging="180"/>
            </w:pPr>
            <w:r>
              <w:rPr>
                <w:color w:val="595959" w:themeColor="text1" w:themeTint="A6"/>
              </w:rPr>
              <w:t>Solve word problems on weight.</w:t>
            </w:r>
          </w:p>
          <w:p w14:paraId="2E75EEA9" w14:textId="77777777" w:rsidR="00D67015" w:rsidRDefault="00D67015" w:rsidP="001D4D95"/>
          <w:p w14:paraId="402983E2" w14:textId="77777777" w:rsidR="00D67015" w:rsidRDefault="00D67015" w:rsidP="001D4D95"/>
          <w:p w14:paraId="2CBC4F92" w14:textId="77777777" w:rsidR="00D67015" w:rsidRDefault="00D67015" w:rsidP="001D4D95"/>
          <w:p w14:paraId="332DFE16" w14:textId="77777777" w:rsidR="00D67015" w:rsidRDefault="00D67015" w:rsidP="001D4D95"/>
          <w:p w14:paraId="2EE19619" w14:textId="3E652D05" w:rsidR="00D67015" w:rsidRDefault="00D67015" w:rsidP="00D914D8">
            <w:pPr>
              <w:spacing w:line="240" w:lineRule="auto"/>
              <w:outlineLvl w:val="1"/>
              <w:rPr>
                <w:rFonts w:asciiTheme="majorHAnsi" w:eastAsiaTheme="majorEastAsia" w:hAnsiTheme="majorHAnsi" w:cstheme="majorBidi"/>
                <w:color w:val="F16522" w:themeColor="accent1"/>
              </w:rPr>
            </w:pPr>
          </w:p>
          <w:p w14:paraId="703687B5" w14:textId="77777777" w:rsidR="00D67015" w:rsidRDefault="00D67015" w:rsidP="001D4D95"/>
          <w:p w14:paraId="02CB6B7A" w14:textId="77777777" w:rsidR="00D67015" w:rsidRDefault="00D67015" w:rsidP="001D4D95"/>
          <w:p w14:paraId="42C39D07" w14:textId="77777777" w:rsidR="00D67015" w:rsidRDefault="00D67015" w:rsidP="001D4D95"/>
          <w:p w14:paraId="7683CE86" w14:textId="2664C50D" w:rsidR="00D67015" w:rsidRDefault="00D67015" w:rsidP="009A0384">
            <w:pPr>
              <w:pStyle w:val="Heading1"/>
            </w:pPr>
          </w:p>
          <w:p w14:paraId="22A31125" w14:textId="44A7CD41" w:rsidR="00D67015" w:rsidRDefault="00D67015" w:rsidP="0025476D">
            <w:pPr>
              <w:pStyle w:val="ListParagraph"/>
              <w:ind w:left="360" w:hanging="232"/>
            </w:pPr>
          </w:p>
          <w:p w14:paraId="747A0955" w14:textId="3FB74A79" w:rsidR="00D67015" w:rsidRDefault="00D67015" w:rsidP="004D2F47"/>
          <w:p w14:paraId="16ADB579"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23FDEEF3"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186FCAB8"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655E9169"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4C63D3AC"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4EAA0595"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33AE0394"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6FD3939A" w14:textId="77777777" w:rsidR="00D67015" w:rsidRDefault="00D67015" w:rsidP="004D2F47">
            <w:pPr>
              <w:spacing w:after="40" w:line="240" w:lineRule="auto"/>
              <w:outlineLvl w:val="0"/>
              <w:rPr>
                <w:rFonts w:ascii="Cambria" w:eastAsia="Times New Roman" w:hAnsi="Cambria" w:cs="Times New Roman"/>
                <w:b/>
                <w:bCs/>
                <w:color w:val="F16522"/>
                <w:sz w:val="20"/>
                <w:szCs w:val="20"/>
              </w:rPr>
            </w:pPr>
          </w:p>
          <w:p w14:paraId="75B0E73C" w14:textId="77777777" w:rsidR="00D67015" w:rsidRPr="004D2F47" w:rsidRDefault="00D67015" w:rsidP="00614B60">
            <w:pPr>
              <w:spacing w:after="40" w:line="240" w:lineRule="auto"/>
              <w:outlineLvl w:val="0"/>
            </w:pPr>
          </w:p>
        </w:tc>
        <w:tc>
          <w:tcPr>
            <w:tcW w:w="10" w:type="pct"/>
          </w:tcPr>
          <w:p w14:paraId="64D90FBF" w14:textId="77777777" w:rsidR="00D67015" w:rsidRDefault="00D67015"/>
        </w:tc>
        <w:tc>
          <w:tcPr>
            <w:tcW w:w="10" w:type="pct"/>
          </w:tcPr>
          <w:p w14:paraId="15CFD3A5" w14:textId="0211182C" w:rsidR="00D67015" w:rsidRDefault="00D67015"/>
        </w:tc>
        <w:tc>
          <w:tcPr>
            <w:tcW w:w="10" w:type="pct"/>
          </w:tcPr>
          <w:p w14:paraId="384F8D93" w14:textId="3E9FDC36" w:rsidR="00D67015" w:rsidRDefault="00D67015"/>
        </w:tc>
        <w:tc>
          <w:tcPr>
            <w:tcW w:w="10" w:type="pct"/>
          </w:tcPr>
          <w:p w14:paraId="35D2AAEB" w14:textId="5ABA4E02" w:rsidR="00D67015" w:rsidRDefault="00D67015"/>
        </w:tc>
        <w:tc>
          <w:tcPr>
            <w:tcW w:w="10" w:type="pct"/>
          </w:tcPr>
          <w:p w14:paraId="2B768A2C" w14:textId="531DB5C2" w:rsidR="00D67015" w:rsidRDefault="00D67015"/>
        </w:tc>
        <w:tc>
          <w:tcPr>
            <w:tcW w:w="10" w:type="pct"/>
          </w:tcPr>
          <w:p w14:paraId="64D57A74" w14:textId="43ABA8C6" w:rsidR="00D67015" w:rsidRDefault="00D67015"/>
        </w:tc>
        <w:tc>
          <w:tcPr>
            <w:tcW w:w="1617" w:type="pct"/>
            <w:tcBorders>
              <w:top w:val="single" w:sz="18" w:space="0" w:color="000000" w:themeColor="text1"/>
              <w:bottom w:val="single" w:sz="8" w:space="0" w:color="000000" w:themeColor="text1"/>
            </w:tcBorders>
            <w:shd w:val="clear" w:color="auto" w:fill="auto"/>
          </w:tcPr>
          <w:p w14:paraId="5C382728" w14:textId="53C106C0" w:rsidR="00D67015" w:rsidRDefault="00D67015" w:rsidP="006513FB">
            <w:pPr>
              <w:pStyle w:val="Heading2"/>
              <w:rPr>
                <w:b/>
              </w:rPr>
            </w:pPr>
            <w:r>
              <w:rPr>
                <w:b/>
              </w:rPr>
              <w:t>Activity Starter</w:t>
            </w:r>
            <w:r w:rsidRPr="001D4D95">
              <w:rPr>
                <w:b/>
              </w:rPr>
              <w:t>/Instruction</w:t>
            </w:r>
          </w:p>
          <w:p w14:paraId="20504D6E" w14:textId="77777777" w:rsidR="00F0154C"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Mass is used to m</w:t>
            </w:r>
            <w:r>
              <w:rPr>
                <w:rFonts w:eastAsiaTheme="majorEastAsia" w:cstheme="majorBidi"/>
                <w:color w:val="595959" w:themeColor="text1" w:themeTint="A6"/>
              </w:rPr>
              <w:t xml:space="preserve">easure the weight of an object. </w:t>
            </w:r>
            <w:r w:rsidRPr="00F0154C">
              <w:rPr>
                <w:rFonts w:eastAsiaTheme="majorEastAsia" w:cstheme="majorBidi"/>
                <w:color w:val="595959" w:themeColor="text1" w:themeTint="A6"/>
              </w:rPr>
              <w:t>For example, you are measuring the mass of your body when you step on to a scale.</w:t>
            </w:r>
          </w:p>
          <w:p w14:paraId="70FA68B4" w14:textId="43B7297C" w:rsidR="000D2B97"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In the metric system of measurement, the most common units of mass are the gram and kilogram.</w:t>
            </w:r>
          </w:p>
          <w:p w14:paraId="19F2B175" w14:textId="77777777" w:rsidR="00F0154C" w:rsidRPr="00F0154C"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How much is a gram?</w:t>
            </w:r>
          </w:p>
          <w:p w14:paraId="0E8E8875" w14:textId="3997A834" w:rsidR="00F0154C" w:rsidRPr="00F0154C"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A small p</w:t>
            </w:r>
            <w:r>
              <w:rPr>
                <w:rFonts w:eastAsiaTheme="majorEastAsia" w:cstheme="majorBidi"/>
                <w:color w:val="595959" w:themeColor="text1" w:themeTint="A6"/>
              </w:rPr>
              <w:t>aperclip has a mass of about 1 gram.</w:t>
            </w:r>
          </w:p>
          <w:p w14:paraId="153783B7" w14:textId="77777777" w:rsidR="00F0154C" w:rsidRPr="00F0154C"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How much is a kilogram?</w:t>
            </w:r>
          </w:p>
          <w:p w14:paraId="64BF608C" w14:textId="6520E076" w:rsidR="00F0154C" w:rsidRDefault="00F0154C" w:rsidP="00486351">
            <w:pPr>
              <w:pStyle w:val="ListParagraph"/>
              <w:numPr>
                <w:ilvl w:val="0"/>
                <w:numId w:val="34"/>
              </w:numPr>
              <w:ind w:left="278" w:hanging="278"/>
              <w:rPr>
                <w:rFonts w:eastAsiaTheme="majorEastAsia" w:cstheme="majorBidi"/>
                <w:color w:val="595959" w:themeColor="text1" w:themeTint="A6"/>
              </w:rPr>
            </w:pPr>
            <w:r w:rsidRPr="00F0154C">
              <w:rPr>
                <w:rFonts w:eastAsiaTheme="majorEastAsia" w:cstheme="majorBidi"/>
                <w:color w:val="595959" w:themeColor="text1" w:themeTint="A6"/>
              </w:rPr>
              <w:t>A wooden bas</w:t>
            </w:r>
            <w:r>
              <w:rPr>
                <w:rFonts w:eastAsiaTheme="majorEastAsia" w:cstheme="majorBidi"/>
                <w:color w:val="595959" w:themeColor="text1" w:themeTint="A6"/>
              </w:rPr>
              <w:t xml:space="preserve">eball bat has a mass of about </w:t>
            </w:r>
            <w:r w:rsidR="00F804DB">
              <w:rPr>
                <w:rFonts w:eastAsiaTheme="majorEastAsia" w:cstheme="majorBidi"/>
                <w:color w:val="595959" w:themeColor="text1" w:themeTint="A6"/>
              </w:rPr>
              <w:t>1 kilogram.</w:t>
            </w:r>
          </w:p>
          <w:p w14:paraId="10B01FB4" w14:textId="77777777" w:rsidR="00F804DB" w:rsidRPr="00F804DB" w:rsidRDefault="00F804DB" w:rsidP="00486351">
            <w:pPr>
              <w:pStyle w:val="ListParagraph"/>
              <w:numPr>
                <w:ilvl w:val="0"/>
                <w:numId w:val="34"/>
              </w:numPr>
              <w:ind w:left="278" w:hanging="278"/>
              <w:rPr>
                <w:rFonts w:eastAsiaTheme="majorEastAsia" w:cstheme="majorBidi"/>
                <w:color w:val="595959" w:themeColor="text1" w:themeTint="A6"/>
              </w:rPr>
            </w:pPr>
            <w:r w:rsidRPr="00F804DB">
              <w:rPr>
                <w:rFonts w:eastAsiaTheme="majorEastAsia" w:cstheme="majorBidi"/>
                <w:color w:val="595959" w:themeColor="text1" w:themeTint="A6"/>
              </w:rPr>
              <w:t>Converting kilograms to grams</w:t>
            </w:r>
          </w:p>
          <w:p w14:paraId="4FBCEBBF" w14:textId="19142173" w:rsidR="00F804DB" w:rsidRPr="00F804DB" w:rsidRDefault="00F804DB" w:rsidP="00486351">
            <w:pPr>
              <w:pStyle w:val="ListParagraph"/>
              <w:numPr>
                <w:ilvl w:val="0"/>
                <w:numId w:val="34"/>
              </w:numPr>
              <w:ind w:left="278" w:hanging="278"/>
              <w:rPr>
                <w:rFonts w:eastAsiaTheme="majorEastAsia" w:cstheme="majorBidi"/>
                <w:color w:val="595959" w:themeColor="text1" w:themeTint="A6"/>
              </w:rPr>
            </w:pPr>
            <w:r>
              <w:rPr>
                <w:rFonts w:eastAsiaTheme="majorEastAsia" w:cstheme="majorBidi"/>
                <w:color w:val="595959" w:themeColor="text1" w:themeTint="A6"/>
              </w:rPr>
              <w:t>1 kilogram = 1000</w:t>
            </w:r>
            <w:r w:rsidRPr="00F804DB">
              <w:rPr>
                <w:rFonts w:eastAsiaTheme="majorEastAsia" w:cstheme="majorBidi"/>
                <w:color w:val="595959" w:themeColor="text1" w:themeTint="A6"/>
              </w:rPr>
              <w:t xml:space="preserve"> gram</w:t>
            </w:r>
            <w:r>
              <w:rPr>
                <w:rFonts w:eastAsiaTheme="majorEastAsia" w:cstheme="majorBidi"/>
                <w:color w:val="595959" w:themeColor="text1" w:themeTint="A6"/>
              </w:rPr>
              <w:t>s</w:t>
            </w:r>
          </w:p>
          <w:p w14:paraId="58211D60" w14:textId="5566A506" w:rsidR="00F804DB" w:rsidRDefault="00F804DB" w:rsidP="00486351">
            <w:pPr>
              <w:pStyle w:val="ListParagraph"/>
              <w:numPr>
                <w:ilvl w:val="0"/>
                <w:numId w:val="34"/>
              </w:numPr>
              <w:ind w:left="278" w:hanging="278"/>
              <w:rPr>
                <w:rFonts w:eastAsiaTheme="majorEastAsia" w:cstheme="majorBidi"/>
                <w:color w:val="595959" w:themeColor="text1" w:themeTint="A6"/>
              </w:rPr>
            </w:pPr>
            <w:r w:rsidRPr="00F804DB">
              <w:rPr>
                <w:rFonts w:eastAsiaTheme="majorEastAsia" w:cstheme="majorBidi"/>
                <w:color w:val="595959" w:themeColor="text1" w:themeTint="A6"/>
              </w:rPr>
              <w:t>To convert kilograms to grams we multiply the</w:t>
            </w:r>
            <w:r>
              <w:rPr>
                <w:rFonts w:eastAsiaTheme="majorEastAsia" w:cstheme="majorBidi"/>
                <w:color w:val="595959" w:themeColor="text1" w:themeTint="A6"/>
              </w:rPr>
              <w:t xml:space="preserve"> number of kilograms by 1,000.</w:t>
            </w:r>
          </w:p>
          <w:p w14:paraId="5DD5B284" w14:textId="77777777" w:rsidR="00F804DB" w:rsidRDefault="00020D43" w:rsidP="00486351">
            <w:pPr>
              <w:pStyle w:val="ListParagraph"/>
              <w:numPr>
                <w:ilvl w:val="0"/>
                <w:numId w:val="34"/>
              </w:numPr>
              <w:ind w:left="278" w:hanging="278"/>
              <w:rPr>
                <w:rFonts w:eastAsiaTheme="majorEastAsia" w:cstheme="majorBidi"/>
                <w:color w:val="595959" w:themeColor="text1" w:themeTint="A6"/>
              </w:rPr>
            </w:pPr>
            <w:r>
              <w:rPr>
                <w:rFonts w:eastAsiaTheme="majorEastAsia" w:cstheme="majorBidi"/>
                <w:color w:val="595959" w:themeColor="text1" w:themeTint="A6"/>
              </w:rPr>
              <w:t>Converting grams to kilograms</w:t>
            </w:r>
          </w:p>
          <w:p w14:paraId="665853AE" w14:textId="419013E3" w:rsidR="00020D43" w:rsidRDefault="00020D43" w:rsidP="00486351">
            <w:pPr>
              <w:pStyle w:val="ListParagraph"/>
              <w:numPr>
                <w:ilvl w:val="0"/>
                <w:numId w:val="34"/>
              </w:numPr>
              <w:ind w:left="278" w:hanging="278"/>
              <w:rPr>
                <w:rFonts w:eastAsiaTheme="majorEastAsia" w:cstheme="majorBidi"/>
                <w:color w:val="595959" w:themeColor="text1" w:themeTint="A6"/>
              </w:rPr>
            </w:pPr>
            <w:r>
              <w:rPr>
                <w:rFonts w:eastAsiaTheme="majorEastAsia" w:cstheme="majorBidi"/>
                <w:color w:val="595959" w:themeColor="text1" w:themeTint="A6"/>
              </w:rPr>
              <w:t>1 gram = 1 / 1000 kilogram</w:t>
            </w:r>
          </w:p>
          <w:p w14:paraId="01430436" w14:textId="7CF5FA82" w:rsidR="00020D43" w:rsidRPr="00F0154C" w:rsidRDefault="00020D43" w:rsidP="00486351">
            <w:pPr>
              <w:pStyle w:val="ListParagraph"/>
              <w:numPr>
                <w:ilvl w:val="0"/>
                <w:numId w:val="34"/>
              </w:numPr>
              <w:ind w:left="278" w:hanging="278"/>
              <w:rPr>
                <w:rFonts w:eastAsiaTheme="majorEastAsia" w:cstheme="majorBidi"/>
                <w:color w:val="595959" w:themeColor="text1" w:themeTint="A6"/>
              </w:rPr>
            </w:pPr>
            <w:r>
              <w:rPr>
                <w:rFonts w:eastAsiaTheme="majorEastAsia" w:cstheme="majorBidi"/>
                <w:color w:val="595959" w:themeColor="text1" w:themeTint="A6"/>
              </w:rPr>
              <w:t>To convert grams to kilograms, we divide the number of grams by 1000.</w:t>
            </w:r>
          </w:p>
          <w:p w14:paraId="518FB228" w14:textId="77777777" w:rsidR="000D2B97" w:rsidRDefault="000D2B97" w:rsidP="00FB30A1">
            <w:pPr>
              <w:pStyle w:val="ListParagraph"/>
              <w:ind w:left="0"/>
              <w:rPr>
                <w:rFonts w:asciiTheme="majorHAnsi" w:eastAsiaTheme="majorEastAsia" w:hAnsiTheme="majorHAnsi" w:cstheme="majorBidi"/>
                <w:b/>
                <w:color w:val="F16522" w:themeColor="accent1"/>
              </w:rPr>
            </w:pPr>
          </w:p>
          <w:p w14:paraId="6CAEED81" w14:textId="77777777" w:rsidR="00486351" w:rsidRDefault="00486351" w:rsidP="00FB30A1">
            <w:pPr>
              <w:pStyle w:val="ListParagraph"/>
              <w:ind w:left="0"/>
              <w:rPr>
                <w:rFonts w:asciiTheme="majorHAnsi" w:eastAsiaTheme="majorEastAsia" w:hAnsiTheme="majorHAnsi" w:cstheme="majorBidi"/>
                <w:b/>
                <w:color w:val="F16522" w:themeColor="accent1"/>
              </w:rPr>
            </w:pPr>
          </w:p>
          <w:p w14:paraId="6E1F013E" w14:textId="2375F23F" w:rsidR="00D67015" w:rsidRPr="00FB30A1" w:rsidRDefault="00D67015"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D67015" w:rsidRPr="00031953" w:rsidRDefault="00D67015" w:rsidP="00FB30A1">
            <w:pPr>
              <w:rPr>
                <w:b/>
              </w:rPr>
            </w:pPr>
            <w:r>
              <w:rPr>
                <w:b/>
              </w:rPr>
              <w:t>Day 2/ Lesson 2</w:t>
            </w:r>
            <w:r w:rsidRPr="00031953">
              <w:rPr>
                <w:b/>
              </w:rPr>
              <w:t xml:space="preserve">: 15 </w:t>
            </w:r>
            <w:proofErr w:type="spellStart"/>
            <w:r w:rsidRPr="00031953">
              <w:rPr>
                <w:b/>
              </w:rPr>
              <w:t>Mins</w:t>
            </w:r>
            <w:proofErr w:type="spellEnd"/>
          </w:p>
          <w:p w14:paraId="53B12F89" w14:textId="77777777" w:rsidR="00F0154C" w:rsidRDefault="00F0154C" w:rsidP="00F0154C">
            <w:pPr>
              <w:pStyle w:val="ListParagraph"/>
              <w:numPr>
                <w:ilvl w:val="0"/>
                <w:numId w:val="33"/>
              </w:numPr>
              <w:ind w:left="278" w:hanging="278"/>
            </w:pPr>
            <w:r w:rsidRPr="000D2B97">
              <w:t>We will discuss here how to solve the word problems on measuring mass (</w:t>
            </w:r>
            <w:r>
              <w:t>i.e. addition and subtraction).</w:t>
            </w:r>
          </w:p>
          <w:p w14:paraId="4F7981CC" w14:textId="77777777" w:rsidR="00F0154C" w:rsidRDefault="00F0154C" w:rsidP="00F0154C">
            <w:pPr>
              <w:pStyle w:val="ListParagraph"/>
              <w:numPr>
                <w:ilvl w:val="0"/>
                <w:numId w:val="33"/>
              </w:numPr>
              <w:ind w:left="278" w:hanging="278"/>
            </w:pPr>
            <w:r w:rsidRPr="000D2B97">
              <w:t>Addition and subtraction in grams (g) and kilograms (kg) is done in the similar way as in the case of ordinary numbers.</w:t>
            </w:r>
          </w:p>
          <w:p w14:paraId="03753F96" w14:textId="77777777" w:rsidR="00F0154C" w:rsidRDefault="00F0154C" w:rsidP="00F0154C">
            <w:pPr>
              <w:pStyle w:val="ListParagraph"/>
              <w:numPr>
                <w:ilvl w:val="0"/>
                <w:numId w:val="33"/>
              </w:numPr>
              <w:ind w:left="278" w:hanging="278"/>
            </w:pPr>
            <w:r w:rsidRPr="000D2B97">
              <w:t xml:space="preserve">Alex purchased 4 kg 350 g of rice. Davis </w:t>
            </w:r>
            <w:r>
              <w:t>purchased 3 kg 209 g more rice</w:t>
            </w:r>
            <w:r w:rsidRPr="000D2B97">
              <w:t xml:space="preserve"> than Alex. Find the quantity of rice purchased by Davis.</w:t>
            </w:r>
          </w:p>
          <w:p w14:paraId="4415141D" w14:textId="77777777" w:rsidR="00F0154C" w:rsidRDefault="00F0154C" w:rsidP="00F0154C">
            <w:pPr>
              <w:pStyle w:val="ListParagraph"/>
              <w:numPr>
                <w:ilvl w:val="0"/>
                <w:numId w:val="33"/>
              </w:numPr>
              <w:ind w:left="278" w:hanging="278"/>
            </w:pPr>
            <w:r>
              <w:t>Quantity of rice Alex purchased is 4 kg 350 g</w:t>
            </w:r>
          </w:p>
          <w:p w14:paraId="77B18655" w14:textId="77777777" w:rsidR="00F0154C" w:rsidRDefault="00F0154C" w:rsidP="00F0154C">
            <w:pPr>
              <w:pStyle w:val="ListParagraph"/>
              <w:numPr>
                <w:ilvl w:val="0"/>
                <w:numId w:val="33"/>
              </w:numPr>
              <w:ind w:left="278" w:hanging="278"/>
            </w:pPr>
            <w:r>
              <w:t>Quantity of rice Davis purchased more than Alex is 3 kg 209 g</w:t>
            </w:r>
          </w:p>
          <w:p w14:paraId="707B56FF" w14:textId="77777777" w:rsidR="00F0154C" w:rsidRDefault="00F0154C" w:rsidP="00F0154C">
            <w:pPr>
              <w:pStyle w:val="ListParagraph"/>
              <w:numPr>
                <w:ilvl w:val="0"/>
                <w:numId w:val="33"/>
              </w:numPr>
              <w:ind w:left="278" w:hanging="278"/>
            </w:pPr>
            <w:r>
              <w:t>Therefore, total quantity of rice Davis purchased = 4 kg 350 g + 3 kg 209 g = 7 kg 559 g</w:t>
            </w:r>
          </w:p>
          <w:p w14:paraId="46C57909" w14:textId="77777777" w:rsidR="00F0154C" w:rsidRDefault="00F0154C" w:rsidP="00F0154C">
            <w:pPr>
              <w:pStyle w:val="ListParagraph"/>
              <w:numPr>
                <w:ilvl w:val="0"/>
                <w:numId w:val="33"/>
              </w:numPr>
              <w:ind w:left="278" w:hanging="278"/>
            </w:pPr>
            <w:r w:rsidRPr="000D2B97">
              <w:t>Adrian purchased 7 kg 350 g of apples. Mike purchased 2 kg 562 g less apples than Adrian. Find the quantity of apples purchased by Mike.</w:t>
            </w:r>
          </w:p>
          <w:p w14:paraId="20C1269D" w14:textId="77777777" w:rsidR="00F0154C" w:rsidRDefault="00F0154C" w:rsidP="00F0154C">
            <w:pPr>
              <w:pStyle w:val="ListParagraph"/>
              <w:numPr>
                <w:ilvl w:val="0"/>
                <w:numId w:val="33"/>
              </w:numPr>
              <w:ind w:left="278" w:hanging="278"/>
            </w:pPr>
            <w:r>
              <w:t>Quantity of apples purchased by Adrian is 7 kg 350 g</w:t>
            </w:r>
          </w:p>
          <w:p w14:paraId="2CF30E6F" w14:textId="77777777" w:rsidR="00F0154C" w:rsidRDefault="00F0154C" w:rsidP="00F0154C">
            <w:pPr>
              <w:pStyle w:val="ListParagraph"/>
              <w:numPr>
                <w:ilvl w:val="0"/>
                <w:numId w:val="33"/>
              </w:numPr>
              <w:ind w:left="278" w:hanging="278"/>
            </w:pPr>
            <w:r>
              <w:t>Quantity of apples Mike purchased less than Adrian is 2 kg 562 g</w:t>
            </w:r>
          </w:p>
          <w:p w14:paraId="037D710D" w14:textId="77777777" w:rsidR="00F0154C" w:rsidRDefault="00F0154C" w:rsidP="00F0154C">
            <w:pPr>
              <w:pStyle w:val="ListParagraph"/>
              <w:numPr>
                <w:ilvl w:val="0"/>
                <w:numId w:val="33"/>
              </w:numPr>
              <w:ind w:left="278" w:hanging="278"/>
            </w:pPr>
            <w:r>
              <w:t>Therefore, quantity of apples Mike purchased = 7 kg 350 g - 2 kg 562 g = 4 kg 788 g</w:t>
            </w:r>
          </w:p>
          <w:p w14:paraId="40011441" w14:textId="77777777" w:rsidR="00D67015" w:rsidRPr="00031DCC" w:rsidRDefault="00D67015" w:rsidP="00031DCC">
            <w:pPr>
              <w:rPr>
                <w:color w:val="595959" w:themeColor="text1" w:themeTint="A6"/>
              </w:rPr>
            </w:pPr>
          </w:p>
          <w:p w14:paraId="7B754001" w14:textId="5EFF3E2D" w:rsidR="00D67015" w:rsidRDefault="00D67015" w:rsidP="001542ED">
            <w:pPr>
              <w:pStyle w:val="Heading2"/>
              <w:tabs>
                <w:tab w:val="left" w:pos="1026"/>
              </w:tabs>
              <w:rPr>
                <w:b/>
              </w:rPr>
            </w:pPr>
            <w:r>
              <w:rPr>
                <w:b/>
              </w:rPr>
              <w:tab/>
            </w:r>
          </w:p>
          <w:p w14:paraId="20304DC5" w14:textId="77777777" w:rsidR="00D67015" w:rsidRDefault="00D67015" w:rsidP="004D2F47">
            <w:pPr>
              <w:pStyle w:val="Heading2"/>
              <w:rPr>
                <w:b/>
              </w:rPr>
            </w:pPr>
          </w:p>
          <w:p w14:paraId="21AEAA01" w14:textId="77777777" w:rsidR="00D67015" w:rsidRDefault="00D67015" w:rsidP="004D2F47">
            <w:pPr>
              <w:pStyle w:val="Heading2"/>
              <w:rPr>
                <w:b/>
              </w:rPr>
            </w:pPr>
          </w:p>
          <w:p w14:paraId="6CC78EF4" w14:textId="4BB29118" w:rsidR="00D67015" w:rsidRPr="00994216" w:rsidRDefault="00D67015" w:rsidP="00EE73C8"/>
        </w:tc>
        <w:tc>
          <w:tcPr>
            <w:tcW w:w="10" w:type="pct"/>
          </w:tcPr>
          <w:p w14:paraId="49B73CE3" w14:textId="77777777" w:rsidR="00D67015" w:rsidRDefault="00D67015" w:rsidP="00752C4E">
            <w:pPr>
              <w:ind w:left="804"/>
            </w:pPr>
          </w:p>
        </w:tc>
        <w:tc>
          <w:tcPr>
            <w:tcW w:w="10" w:type="pct"/>
          </w:tcPr>
          <w:p w14:paraId="19D1A447" w14:textId="77777777" w:rsidR="00D67015" w:rsidRDefault="00D67015" w:rsidP="00752C4E">
            <w:pPr>
              <w:ind w:left="804"/>
            </w:pPr>
          </w:p>
        </w:tc>
        <w:tc>
          <w:tcPr>
            <w:tcW w:w="10" w:type="pct"/>
          </w:tcPr>
          <w:p w14:paraId="414E5DF9" w14:textId="6822CAF9" w:rsidR="00D67015" w:rsidRDefault="00D67015" w:rsidP="00752C4E">
            <w:pPr>
              <w:ind w:left="804"/>
            </w:pPr>
          </w:p>
        </w:tc>
        <w:tc>
          <w:tcPr>
            <w:tcW w:w="10" w:type="pct"/>
          </w:tcPr>
          <w:p w14:paraId="34ECF168" w14:textId="77777777" w:rsidR="00D67015" w:rsidRDefault="00D67015" w:rsidP="00752C4E">
            <w:pPr>
              <w:ind w:left="804"/>
            </w:pPr>
          </w:p>
        </w:tc>
        <w:tc>
          <w:tcPr>
            <w:tcW w:w="10" w:type="pct"/>
          </w:tcPr>
          <w:p w14:paraId="0C570959" w14:textId="77777777" w:rsidR="00D67015" w:rsidRDefault="00D67015" w:rsidP="00752C4E">
            <w:pPr>
              <w:ind w:left="804"/>
            </w:pPr>
          </w:p>
        </w:tc>
        <w:tc>
          <w:tcPr>
            <w:tcW w:w="10" w:type="pct"/>
          </w:tcPr>
          <w:p w14:paraId="51B119CD" w14:textId="77777777" w:rsidR="00D67015" w:rsidRDefault="00D67015" w:rsidP="00752C4E">
            <w:pPr>
              <w:ind w:left="804"/>
            </w:pPr>
          </w:p>
        </w:tc>
        <w:tc>
          <w:tcPr>
            <w:tcW w:w="78" w:type="pct"/>
          </w:tcPr>
          <w:p w14:paraId="3EC4062D" w14:textId="054F63B7" w:rsidR="00D67015" w:rsidRDefault="00D67015" w:rsidP="00752C4E">
            <w:pPr>
              <w:ind w:left="804"/>
            </w:pPr>
          </w:p>
        </w:tc>
        <w:tc>
          <w:tcPr>
            <w:tcW w:w="2148" w:type="pct"/>
            <w:tcBorders>
              <w:top w:val="single" w:sz="18" w:space="0" w:color="000000" w:themeColor="text1"/>
              <w:bottom w:val="single" w:sz="8" w:space="0" w:color="000000" w:themeColor="text1"/>
            </w:tcBorders>
          </w:tcPr>
          <w:p w14:paraId="1343E34C" w14:textId="4B6EB0CD" w:rsidR="00D67015" w:rsidRDefault="00D67015" w:rsidP="006513FB">
            <w:pPr>
              <w:pStyle w:val="Heading2"/>
              <w:rPr>
                <w:b/>
              </w:rPr>
            </w:pPr>
            <w:r>
              <w:rPr>
                <w:b/>
              </w:rPr>
              <w:t>Teacher Guide</w:t>
            </w:r>
          </w:p>
          <w:p w14:paraId="0EDC211D" w14:textId="11F7AB09" w:rsidR="00D67015" w:rsidRPr="00983CA0" w:rsidRDefault="00D67015"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47DA5C2F" w14:textId="795E4FB6" w:rsidR="00D67015" w:rsidRDefault="00D67015" w:rsidP="002824C5">
            <w:pPr>
              <w:pStyle w:val="Heading1"/>
              <w:numPr>
                <w:ilvl w:val="0"/>
                <w:numId w:val="32"/>
              </w:numPr>
              <w:ind w:left="250" w:hanging="25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Mary is boxing up bread at the bakery. She wants to see how many loaves of the same type of bread she can fit in one box. If the boxes have a weight limit of 15 kilograms. How many loaves of each type of bread can she fit in one box?</w:t>
            </w:r>
          </w:p>
          <w:tbl>
            <w:tblPr>
              <w:tblStyle w:val="TableGrid"/>
              <w:tblW w:w="0" w:type="auto"/>
              <w:tblInd w:w="623" w:type="dxa"/>
              <w:tblLook w:val="04A0" w:firstRow="1" w:lastRow="0" w:firstColumn="1" w:lastColumn="0" w:noHBand="0" w:noVBand="1"/>
            </w:tblPr>
            <w:tblGrid>
              <w:gridCol w:w="2104"/>
              <w:gridCol w:w="841"/>
            </w:tblGrid>
            <w:tr w:rsidR="00D67015" w14:paraId="76334A1C" w14:textId="77777777" w:rsidTr="00570CD7">
              <w:tc>
                <w:tcPr>
                  <w:tcW w:w="2104" w:type="dxa"/>
                </w:tcPr>
                <w:p w14:paraId="3033FB75" w14:textId="2726FFA4" w:rsidR="00D67015" w:rsidRDefault="00570CD7" w:rsidP="002824C5">
                  <w:pPr>
                    <w:ind w:left="250" w:hanging="250"/>
                  </w:pPr>
                  <w:r>
                    <w:t>Loaf of Bread</w:t>
                  </w:r>
                </w:p>
              </w:tc>
              <w:tc>
                <w:tcPr>
                  <w:tcW w:w="841" w:type="dxa"/>
                </w:tcPr>
                <w:p w14:paraId="554293F7" w14:textId="6ADE53A6" w:rsidR="00D67015" w:rsidRDefault="00570CD7" w:rsidP="002824C5">
                  <w:pPr>
                    <w:ind w:left="250" w:hanging="250"/>
                  </w:pPr>
                  <w:r>
                    <w:t>Mass</w:t>
                  </w:r>
                </w:p>
              </w:tc>
            </w:tr>
            <w:tr w:rsidR="00D67015" w14:paraId="0324D176" w14:textId="77777777" w:rsidTr="00570CD7">
              <w:tc>
                <w:tcPr>
                  <w:tcW w:w="2104" w:type="dxa"/>
                </w:tcPr>
                <w:p w14:paraId="28AF1D24" w14:textId="3A87E208" w:rsidR="00D67015" w:rsidRDefault="00570CD7" w:rsidP="002824C5">
                  <w:pPr>
                    <w:ind w:left="250" w:hanging="250"/>
                  </w:pPr>
                  <w:r>
                    <w:t>Cinnamon Swirl</w:t>
                  </w:r>
                </w:p>
              </w:tc>
              <w:tc>
                <w:tcPr>
                  <w:tcW w:w="841" w:type="dxa"/>
                </w:tcPr>
                <w:p w14:paraId="60FDC96A" w14:textId="6A6FF918" w:rsidR="00D67015" w:rsidRDefault="00570CD7" w:rsidP="002824C5">
                  <w:pPr>
                    <w:ind w:left="250" w:hanging="250"/>
                  </w:pPr>
                  <w:r>
                    <w:t>752g</w:t>
                  </w:r>
                </w:p>
              </w:tc>
            </w:tr>
            <w:tr w:rsidR="00D67015" w14:paraId="6A64FCEF" w14:textId="77777777" w:rsidTr="00570CD7">
              <w:tc>
                <w:tcPr>
                  <w:tcW w:w="2104" w:type="dxa"/>
                </w:tcPr>
                <w:p w14:paraId="36844933" w14:textId="1FE1B14F" w:rsidR="00D67015" w:rsidRDefault="00570CD7" w:rsidP="002824C5">
                  <w:pPr>
                    <w:ind w:left="250" w:hanging="250"/>
                  </w:pPr>
                  <w:r>
                    <w:t>Cranberry Orange</w:t>
                  </w:r>
                </w:p>
              </w:tc>
              <w:tc>
                <w:tcPr>
                  <w:tcW w:w="841" w:type="dxa"/>
                </w:tcPr>
                <w:p w14:paraId="0BF8FF40" w14:textId="3CEBE0EE" w:rsidR="00D67015" w:rsidRDefault="00570CD7" w:rsidP="002824C5">
                  <w:pPr>
                    <w:ind w:left="250" w:hanging="250"/>
                  </w:pPr>
                  <w:r>
                    <w:t>2.5kg</w:t>
                  </w:r>
                </w:p>
              </w:tc>
            </w:tr>
            <w:tr w:rsidR="00D67015" w14:paraId="09B0C966" w14:textId="77777777" w:rsidTr="00570CD7">
              <w:tc>
                <w:tcPr>
                  <w:tcW w:w="2104" w:type="dxa"/>
                </w:tcPr>
                <w:p w14:paraId="3F484FFD" w14:textId="09AEB54F" w:rsidR="00D67015" w:rsidRDefault="00570CD7" w:rsidP="002824C5">
                  <w:pPr>
                    <w:ind w:left="250" w:hanging="250"/>
                  </w:pPr>
                  <w:r>
                    <w:t>Banana Bread</w:t>
                  </w:r>
                </w:p>
              </w:tc>
              <w:tc>
                <w:tcPr>
                  <w:tcW w:w="841" w:type="dxa"/>
                </w:tcPr>
                <w:p w14:paraId="54317DB7" w14:textId="351DF2C1" w:rsidR="00D67015" w:rsidRDefault="00570CD7" w:rsidP="002824C5">
                  <w:pPr>
                    <w:ind w:left="250" w:hanging="250"/>
                  </w:pPr>
                  <w:r>
                    <w:t>1 1/2 kg</w:t>
                  </w:r>
                </w:p>
              </w:tc>
            </w:tr>
            <w:tr w:rsidR="00D67015" w14:paraId="63EBBEC3" w14:textId="77777777" w:rsidTr="00570CD7">
              <w:tc>
                <w:tcPr>
                  <w:tcW w:w="2104" w:type="dxa"/>
                </w:tcPr>
                <w:p w14:paraId="5E2B0174" w14:textId="2F496202" w:rsidR="00D67015" w:rsidRDefault="00570CD7" w:rsidP="002824C5">
                  <w:pPr>
                    <w:ind w:left="250" w:hanging="250"/>
                  </w:pPr>
                  <w:r>
                    <w:t>Honey Wheat</w:t>
                  </w:r>
                </w:p>
              </w:tc>
              <w:tc>
                <w:tcPr>
                  <w:tcW w:w="841" w:type="dxa"/>
                </w:tcPr>
                <w:p w14:paraId="32E3B035" w14:textId="07FC842E" w:rsidR="00D67015" w:rsidRDefault="00570CD7" w:rsidP="002824C5">
                  <w:pPr>
                    <w:ind w:left="250" w:hanging="250"/>
                  </w:pPr>
                  <w:r>
                    <w:t>869g</w:t>
                  </w:r>
                </w:p>
              </w:tc>
            </w:tr>
          </w:tbl>
          <w:p w14:paraId="5BA732D6" w14:textId="714A4CD9" w:rsidR="00D67015" w:rsidRDefault="004D26A8" w:rsidP="002824C5">
            <w:pPr>
              <w:pStyle w:val="ListParagraph"/>
              <w:numPr>
                <w:ilvl w:val="0"/>
                <w:numId w:val="32"/>
              </w:numPr>
              <w:ind w:left="250" w:hanging="250"/>
            </w:pPr>
            <w:r>
              <w:t>How many loaves of Cinnamon Swirl B</w:t>
            </w:r>
            <w:r w:rsidR="00570CD7">
              <w:t>read can Mary fit in one box?</w:t>
            </w:r>
          </w:p>
          <w:p w14:paraId="2C4FEBF6" w14:textId="2F7CB5DA" w:rsidR="00570CD7" w:rsidRDefault="00570CD7" w:rsidP="004D26A8">
            <w:pPr>
              <w:pStyle w:val="ListParagraph"/>
              <w:ind w:left="250"/>
            </w:pPr>
            <w:r>
              <w:t xml:space="preserve">Box limit: 15kg </w:t>
            </w:r>
          </w:p>
          <w:p w14:paraId="42D82228" w14:textId="511994F8" w:rsidR="00570CD7" w:rsidRDefault="00570CD7" w:rsidP="004D26A8">
            <w:pPr>
              <w:pStyle w:val="ListParagraph"/>
              <w:ind w:left="250"/>
            </w:pPr>
            <w:r>
              <w:t>15kg × 1,000g = 15,000g</w:t>
            </w:r>
          </w:p>
          <w:p w14:paraId="5D74C203" w14:textId="76051636" w:rsidR="00570CD7" w:rsidRDefault="00570CD7" w:rsidP="004D26A8">
            <w:pPr>
              <w:pStyle w:val="ListParagraph"/>
              <w:ind w:left="250"/>
            </w:pPr>
            <w:r>
              <w:t>Cinnamon swirl bread: 752g</w:t>
            </w:r>
          </w:p>
          <w:p w14:paraId="6CA72EF0" w14:textId="67633CB9" w:rsidR="00570CD7" w:rsidRDefault="00570CD7" w:rsidP="004D26A8">
            <w:pPr>
              <w:pStyle w:val="ListParagraph"/>
              <w:ind w:left="250"/>
            </w:pPr>
            <w:r>
              <w:t>752g × 19 loaves = 14,288g</w:t>
            </w:r>
          </w:p>
          <w:p w14:paraId="0CAFC22B" w14:textId="77777777" w:rsidR="00570CD7" w:rsidRDefault="00570CD7" w:rsidP="004D26A8">
            <w:pPr>
              <w:pStyle w:val="ListParagraph"/>
              <w:ind w:left="250"/>
            </w:pPr>
            <w:r>
              <w:t>14,288g &lt; 15,000g, so Mary is within the weight limit.</w:t>
            </w:r>
          </w:p>
          <w:p w14:paraId="41F54EA3" w14:textId="77777777" w:rsidR="00570CD7" w:rsidRDefault="00570CD7" w:rsidP="002824C5">
            <w:pPr>
              <w:pStyle w:val="ListParagraph"/>
              <w:numPr>
                <w:ilvl w:val="0"/>
                <w:numId w:val="32"/>
              </w:numPr>
              <w:ind w:left="250" w:hanging="250"/>
            </w:pPr>
            <w:r>
              <w:t>How many loaves of Cranberry Orange Bread can Mary fit in one box?</w:t>
            </w:r>
          </w:p>
          <w:p w14:paraId="13886D8B" w14:textId="77777777" w:rsidR="00570CD7" w:rsidRDefault="00570CD7" w:rsidP="004D26A8">
            <w:pPr>
              <w:pStyle w:val="ListParagraph"/>
              <w:ind w:left="250"/>
            </w:pPr>
            <w:r>
              <w:t>(weight already given in kg)</w:t>
            </w:r>
          </w:p>
          <w:p w14:paraId="5DF32C10" w14:textId="13B645E2" w:rsidR="00570CD7" w:rsidRDefault="00570CD7" w:rsidP="004D26A8">
            <w:pPr>
              <w:pStyle w:val="ListParagraph"/>
              <w:ind w:left="250"/>
            </w:pPr>
            <w:r>
              <w:t>2.5kg + 2.5kg + 2.5kg + 2.5kg + 2.5kg + 2.5kg = 15kg</w:t>
            </w:r>
          </w:p>
          <w:p w14:paraId="27B0AD9E" w14:textId="77777777" w:rsidR="00570CD7" w:rsidRDefault="00570CD7" w:rsidP="004D26A8">
            <w:pPr>
              <w:pStyle w:val="ListParagraph"/>
              <w:ind w:left="250"/>
            </w:pPr>
            <w:r>
              <w:t>Mary will hit the weight limit exactly!</w:t>
            </w:r>
          </w:p>
          <w:p w14:paraId="0F4BDC0B" w14:textId="7FDE42EF" w:rsidR="00570CD7" w:rsidRDefault="004D26A8" w:rsidP="002824C5">
            <w:pPr>
              <w:pStyle w:val="ListParagraph"/>
              <w:numPr>
                <w:ilvl w:val="0"/>
                <w:numId w:val="32"/>
              </w:numPr>
              <w:ind w:left="250" w:hanging="250"/>
            </w:pPr>
            <w:r>
              <w:lastRenderedPageBreak/>
              <w:t>How many loaves of B</w:t>
            </w:r>
            <w:r w:rsidR="00570CD7">
              <w:t>anana Bread can Mary fit in one box?</w:t>
            </w:r>
          </w:p>
          <w:p w14:paraId="734B903B" w14:textId="1BB413B5" w:rsidR="00570CD7" w:rsidRDefault="00570CD7" w:rsidP="004D26A8">
            <w:pPr>
              <w:pStyle w:val="ListParagraph"/>
              <w:ind w:left="250"/>
            </w:pPr>
            <w:r>
              <w:t xml:space="preserve">15kg × 1000g </w:t>
            </w:r>
            <w:r w:rsidR="003C080E">
              <w:t>= 15,000g</w:t>
            </w:r>
          </w:p>
          <w:p w14:paraId="6635C42B" w14:textId="7E6F4CB8" w:rsidR="003C080E" w:rsidRDefault="003C080E" w:rsidP="004D26A8">
            <w:pPr>
              <w:pStyle w:val="ListParagraph"/>
              <w:ind w:left="250"/>
            </w:pPr>
            <w:r>
              <w:t>Banana Bread: 1 ½ kg</w:t>
            </w:r>
          </w:p>
          <w:p w14:paraId="00D6AFA0" w14:textId="558BF68E" w:rsidR="003C080E" w:rsidRDefault="003C080E" w:rsidP="004D26A8">
            <w:pPr>
              <w:pStyle w:val="ListParagraph"/>
              <w:ind w:left="250"/>
            </w:pPr>
            <w:r>
              <w:t>1 ½ × 1,000 = 1,500g</w:t>
            </w:r>
          </w:p>
          <w:p w14:paraId="757E929B" w14:textId="0E6E532C" w:rsidR="003C080E" w:rsidRDefault="003C080E" w:rsidP="004D26A8">
            <w:pPr>
              <w:pStyle w:val="ListParagraph"/>
              <w:ind w:left="250"/>
            </w:pPr>
            <w:r>
              <w:t>1,500g × 10 loaves = 15,000g</w:t>
            </w:r>
          </w:p>
          <w:p w14:paraId="49C75FA7" w14:textId="77777777" w:rsidR="003C080E" w:rsidRDefault="003C080E" w:rsidP="002824C5">
            <w:pPr>
              <w:pStyle w:val="ListParagraph"/>
              <w:numPr>
                <w:ilvl w:val="0"/>
                <w:numId w:val="32"/>
              </w:numPr>
              <w:ind w:left="250" w:hanging="250"/>
            </w:pPr>
            <w:r>
              <w:t>Mary will hit the weight exactly.</w:t>
            </w:r>
          </w:p>
          <w:p w14:paraId="1459C039" w14:textId="05D56E88" w:rsidR="003C080E" w:rsidRDefault="003C080E" w:rsidP="002824C5">
            <w:pPr>
              <w:pStyle w:val="ListParagraph"/>
              <w:numPr>
                <w:ilvl w:val="0"/>
                <w:numId w:val="32"/>
              </w:numPr>
              <w:ind w:left="250" w:hanging="250"/>
            </w:pPr>
            <w:r>
              <w:t>How many loaves o</w:t>
            </w:r>
            <w:r w:rsidR="004D26A8">
              <w:t>f</w:t>
            </w:r>
            <w:r>
              <w:t xml:space="preserve"> Honey Wheat Bread can Mary fit in one box?</w:t>
            </w:r>
          </w:p>
          <w:p w14:paraId="290A6C56" w14:textId="01B02389" w:rsidR="003C080E" w:rsidRDefault="003C080E" w:rsidP="004D26A8">
            <w:pPr>
              <w:pStyle w:val="ListParagraph"/>
              <w:ind w:left="250"/>
            </w:pPr>
            <w:r>
              <w:t>15kg × 1,000 = 15,000g</w:t>
            </w:r>
          </w:p>
          <w:p w14:paraId="3231CE53" w14:textId="569A9C2A" w:rsidR="003C080E" w:rsidRDefault="003C080E" w:rsidP="004D26A8">
            <w:pPr>
              <w:pStyle w:val="ListParagraph"/>
              <w:ind w:left="250"/>
            </w:pPr>
            <w:r>
              <w:t>Honey Wheat Bread: 869g</w:t>
            </w:r>
          </w:p>
          <w:p w14:paraId="1277DB52" w14:textId="6C0909DF" w:rsidR="003C080E" w:rsidRDefault="003C080E" w:rsidP="004D26A8">
            <w:pPr>
              <w:pStyle w:val="ListParagraph"/>
              <w:ind w:left="250"/>
            </w:pPr>
            <w:r>
              <w:t>869g × 17 loaves = 14, 773g</w:t>
            </w:r>
          </w:p>
          <w:p w14:paraId="54FC197C" w14:textId="4680B60E" w:rsidR="003C080E" w:rsidRPr="00D67015" w:rsidRDefault="003C080E" w:rsidP="002824C5">
            <w:pPr>
              <w:pStyle w:val="ListParagraph"/>
              <w:numPr>
                <w:ilvl w:val="0"/>
                <w:numId w:val="32"/>
              </w:numPr>
              <w:ind w:left="250" w:hanging="250"/>
            </w:pPr>
            <w:r>
              <w:t>14,773g &lt; 15,000g, so Mary is within the weight limit.</w:t>
            </w:r>
          </w:p>
          <w:p w14:paraId="6CA6D161" w14:textId="77777777" w:rsidR="00D67015" w:rsidRDefault="00D67015" w:rsidP="001D0D3A">
            <w:pPr>
              <w:pStyle w:val="Heading1"/>
            </w:pPr>
          </w:p>
          <w:p w14:paraId="384918AA" w14:textId="56BB69C7" w:rsidR="00D67015" w:rsidRDefault="00D67015" w:rsidP="001D0D3A">
            <w:pPr>
              <w:pStyle w:val="Heading1"/>
            </w:pPr>
            <w:r>
              <w:t>Guided Practice</w:t>
            </w:r>
          </w:p>
          <w:p w14:paraId="74244BF1" w14:textId="0AB18C43" w:rsidR="00D67015" w:rsidRPr="004D2F47" w:rsidRDefault="002D0663" w:rsidP="001D0D3A">
            <w:pPr>
              <w:rPr>
                <w:b/>
              </w:rPr>
            </w:pPr>
            <w:r>
              <w:rPr>
                <w:b/>
              </w:rPr>
              <w:t>Day 3/ Lesson 3</w:t>
            </w:r>
            <w:r w:rsidR="00D67015" w:rsidRPr="004D2F47">
              <w:rPr>
                <w:b/>
              </w:rPr>
              <w:t>: 20mins</w:t>
            </w:r>
          </w:p>
          <w:p w14:paraId="5446DA03" w14:textId="77777777"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Sarah and Tony are twins. When they were born, Sarah weighed 600 grams more than Tony. A few days later their weights were equal due to Tony eating a lot. If Tony weighed 2.25 kilos at birth, then how much did Sarah weigh at birth?</w:t>
            </w:r>
          </w:p>
          <w:p w14:paraId="0B922319" w14:textId="77777777"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In order to respond to the question, we must add both masses, but remember: we cannot add them just yet because they are expressed in different units.</w:t>
            </w:r>
          </w:p>
          <w:p w14:paraId="6D603ADB" w14:textId="77777777"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In order to be able to add we are going to chang</w:t>
            </w:r>
            <w:r w:rsidRPr="00B06F31">
              <w:rPr>
                <w:color w:val="595959" w:themeColor="text1" w:themeTint="A6"/>
              </w:rPr>
              <w:t>e the first part to kilograms.</w:t>
            </w:r>
          </w:p>
          <w:p w14:paraId="78CCD6E9" w14:textId="7FCE0111"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Therefore, we have to divide by 1,000:</w:t>
            </w:r>
          </w:p>
          <w:p w14:paraId="3BFDCCA6" w14:textId="77777777" w:rsidR="00971347" w:rsidRPr="00B06F31" w:rsidRDefault="00971347" w:rsidP="00B06F31">
            <w:pPr>
              <w:pStyle w:val="ListParagraph"/>
              <w:ind w:left="250"/>
              <w:rPr>
                <w:color w:val="595959" w:themeColor="text1" w:themeTint="A6"/>
              </w:rPr>
            </w:pPr>
            <w:r w:rsidRPr="00B06F31">
              <w:rPr>
                <w:color w:val="595959" w:themeColor="text1" w:themeTint="A6"/>
              </w:rPr>
              <w:t>1 kg = 1,000 g</w:t>
            </w:r>
          </w:p>
          <w:p w14:paraId="460A0444" w14:textId="77777777"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Then 600 g = 600 / 1000 kg</w:t>
            </w:r>
          </w:p>
          <w:p w14:paraId="52D90759" w14:textId="180F9A9B" w:rsidR="00971347" w:rsidRPr="00B06F31" w:rsidRDefault="00971347" w:rsidP="00B06F31">
            <w:pPr>
              <w:pStyle w:val="ListParagraph"/>
              <w:ind w:left="250"/>
              <w:rPr>
                <w:color w:val="595959" w:themeColor="text1" w:themeTint="A6"/>
              </w:rPr>
            </w:pPr>
            <w:r w:rsidRPr="00B06F31">
              <w:rPr>
                <w:color w:val="595959" w:themeColor="text1" w:themeTint="A6"/>
              </w:rPr>
              <w:t>= 0.6 kg</w:t>
            </w:r>
          </w:p>
          <w:p w14:paraId="560BFB5F" w14:textId="77777777"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Now we add:</w:t>
            </w:r>
          </w:p>
          <w:p w14:paraId="5DEFAFCF" w14:textId="77777777" w:rsidR="00971347" w:rsidRPr="00B06F31" w:rsidRDefault="00971347" w:rsidP="00B06F31">
            <w:pPr>
              <w:pStyle w:val="ListParagraph"/>
              <w:ind w:left="250"/>
              <w:rPr>
                <w:color w:val="595959" w:themeColor="text1" w:themeTint="A6"/>
              </w:rPr>
            </w:pPr>
            <w:r w:rsidRPr="00B06F31">
              <w:rPr>
                <w:color w:val="595959" w:themeColor="text1" w:themeTint="A6"/>
              </w:rPr>
              <w:t>2.25 kg + 0.6 kg = 2.85 kg</w:t>
            </w:r>
          </w:p>
          <w:p w14:paraId="3CAD5FE8" w14:textId="4F388DC3" w:rsidR="00971347"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Thus, the answer to this problem is:</w:t>
            </w:r>
          </w:p>
          <w:p w14:paraId="7F840C8E" w14:textId="7E0A817E" w:rsidR="00D67015" w:rsidRPr="00B06F31" w:rsidRDefault="00971347" w:rsidP="00B06F31">
            <w:pPr>
              <w:pStyle w:val="ListParagraph"/>
              <w:numPr>
                <w:ilvl w:val="0"/>
                <w:numId w:val="37"/>
              </w:numPr>
              <w:ind w:left="250" w:hanging="250"/>
              <w:rPr>
                <w:color w:val="595959" w:themeColor="text1" w:themeTint="A6"/>
              </w:rPr>
            </w:pPr>
            <w:r w:rsidRPr="00B06F31">
              <w:rPr>
                <w:color w:val="595959" w:themeColor="text1" w:themeTint="A6"/>
              </w:rPr>
              <w:t>At birth, Sara weighed 2.85 kg.</w:t>
            </w:r>
            <w:r w:rsidRPr="00B06F31">
              <w:rPr>
                <w:b/>
                <w:color w:val="595959" w:themeColor="text1" w:themeTint="A6"/>
              </w:rPr>
              <w:t xml:space="preserve"> </w:t>
            </w:r>
          </w:p>
          <w:p w14:paraId="6A226B23" w14:textId="77777777" w:rsidR="00D67015" w:rsidRDefault="00D67015" w:rsidP="00CD4D2B">
            <w:pPr>
              <w:rPr>
                <w:b/>
              </w:rPr>
            </w:pPr>
          </w:p>
          <w:p w14:paraId="5930AB1C" w14:textId="2E79F312" w:rsidR="00D67015" w:rsidRDefault="00D67015" w:rsidP="00CD4D2B">
            <w:pPr>
              <w:rPr>
                <w:b/>
              </w:rPr>
            </w:pPr>
          </w:p>
          <w:p w14:paraId="176EC58E" w14:textId="77777777" w:rsidR="00D67015" w:rsidRDefault="00D67015" w:rsidP="00CD4D2B">
            <w:pPr>
              <w:rPr>
                <w:b/>
              </w:rPr>
            </w:pPr>
          </w:p>
          <w:p w14:paraId="172C762A" w14:textId="77777777" w:rsidR="00D67015" w:rsidRDefault="00D67015" w:rsidP="00CD4D2B">
            <w:pPr>
              <w:rPr>
                <w:b/>
              </w:rPr>
            </w:pPr>
          </w:p>
          <w:p w14:paraId="012DB69B" w14:textId="40171964" w:rsidR="00D67015" w:rsidRPr="00971415" w:rsidRDefault="00D67015" w:rsidP="00971415">
            <w:pPr>
              <w:rPr>
                <w:b/>
              </w:rPr>
            </w:pPr>
          </w:p>
        </w:tc>
      </w:tr>
      <w:tr w:rsidR="00D67015" w14:paraId="544156AA" w14:textId="77777777" w:rsidTr="00D67015">
        <w:trPr>
          <w:trHeight w:val="893"/>
        </w:trPr>
        <w:tc>
          <w:tcPr>
            <w:tcW w:w="1036" w:type="pct"/>
            <w:tcBorders>
              <w:top w:val="single" w:sz="8" w:space="0" w:color="000000" w:themeColor="text1"/>
              <w:bottom w:val="single" w:sz="8" w:space="0" w:color="000000" w:themeColor="text1"/>
            </w:tcBorders>
          </w:tcPr>
          <w:p w14:paraId="737BAFE3" w14:textId="09526C6A" w:rsidR="00614B60" w:rsidRPr="004D2F47" w:rsidRDefault="00614B60" w:rsidP="00614B60">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42B08F4E" w14:textId="32558CF7" w:rsidR="00D67015" w:rsidRPr="00485065" w:rsidRDefault="000314F8" w:rsidP="00EE73C8">
            <w:pPr>
              <w:pStyle w:val="ListParagraph"/>
              <w:numPr>
                <w:ilvl w:val="0"/>
                <w:numId w:val="38"/>
              </w:numPr>
              <w:ind w:left="180" w:hanging="180"/>
            </w:pPr>
            <w:r>
              <w:t>L</w:t>
            </w:r>
            <w:r w:rsidRPr="000314F8">
              <w:t>et the students share t</w:t>
            </w:r>
            <w:r>
              <w:t xml:space="preserve">heir answers as a whole class. </w:t>
            </w:r>
            <w:r w:rsidRPr="000314F8">
              <w:t xml:space="preserve">This gives those students who still do not understand another opportunity to learn it. </w:t>
            </w:r>
          </w:p>
        </w:tc>
        <w:tc>
          <w:tcPr>
            <w:tcW w:w="10" w:type="pct"/>
          </w:tcPr>
          <w:p w14:paraId="43EC4F98" w14:textId="77777777" w:rsidR="00D67015" w:rsidRDefault="00D67015"/>
        </w:tc>
        <w:tc>
          <w:tcPr>
            <w:tcW w:w="10" w:type="pct"/>
          </w:tcPr>
          <w:p w14:paraId="01CB9F10" w14:textId="763E0254" w:rsidR="00D67015" w:rsidRDefault="00D67015"/>
        </w:tc>
        <w:tc>
          <w:tcPr>
            <w:tcW w:w="10" w:type="pct"/>
          </w:tcPr>
          <w:p w14:paraId="48D34CE7" w14:textId="60F7141E" w:rsidR="00D67015" w:rsidRDefault="00D67015"/>
        </w:tc>
        <w:tc>
          <w:tcPr>
            <w:tcW w:w="10" w:type="pct"/>
          </w:tcPr>
          <w:p w14:paraId="3DD531F9" w14:textId="5EF71AFD" w:rsidR="00D67015" w:rsidRDefault="00D67015"/>
        </w:tc>
        <w:tc>
          <w:tcPr>
            <w:tcW w:w="10" w:type="pct"/>
          </w:tcPr>
          <w:p w14:paraId="6E5B72CC" w14:textId="6DF3D23C" w:rsidR="00D67015" w:rsidRDefault="00D67015"/>
        </w:tc>
        <w:tc>
          <w:tcPr>
            <w:tcW w:w="10" w:type="pct"/>
          </w:tcPr>
          <w:p w14:paraId="0A767BD4" w14:textId="7D9F9671" w:rsidR="00D67015" w:rsidRDefault="00D67015"/>
        </w:tc>
        <w:tc>
          <w:tcPr>
            <w:tcW w:w="1617" w:type="pct"/>
            <w:tcBorders>
              <w:top w:val="single" w:sz="8" w:space="0" w:color="000000" w:themeColor="text1"/>
              <w:bottom w:val="single" w:sz="8" w:space="0" w:color="000000" w:themeColor="text1"/>
            </w:tcBorders>
          </w:tcPr>
          <w:p w14:paraId="00E5A721" w14:textId="34113E25" w:rsidR="00D67015" w:rsidRPr="006B19E5" w:rsidRDefault="00614B60" w:rsidP="00D914D8">
            <w:pPr>
              <w:rPr>
                <w:b/>
              </w:rPr>
            </w:pPr>
            <w:r w:rsidRPr="00614B60">
              <w:rPr>
                <w:b/>
                <w:color w:val="F16522" w:themeColor="accent1"/>
              </w:rPr>
              <w:t>Assessment Activity</w:t>
            </w:r>
          </w:p>
          <w:p w14:paraId="7E793B58" w14:textId="792B812B" w:rsidR="00D67015" w:rsidRPr="009E72F0" w:rsidRDefault="009E72F0" w:rsidP="007F24EC">
            <w:pPr>
              <w:pStyle w:val="ListParagraph"/>
              <w:numPr>
                <w:ilvl w:val="0"/>
                <w:numId w:val="39"/>
              </w:numPr>
              <w:ind w:left="188" w:hanging="188"/>
              <w:rPr>
                <w:color w:val="595959" w:themeColor="text1" w:themeTint="A6"/>
              </w:rPr>
            </w:pPr>
            <w:r>
              <w:rPr>
                <w:color w:val="595959" w:themeColor="text1" w:themeTint="A6"/>
              </w:rPr>
              <w:t>Students should be familiar with the units of weight and ways to measure.</w:t>
            </w:r>
          </w:p>
        </w:tc>
        <w:tc>
          <w:tcPr>
            <w:tcW w:w="10" w:type="pct"/>
          </w:tcPr>
          <w:p w14:paraId="5BDFD83F" w14:textId="77777777" w:rsidR="00D67015" w:rsidRDefault="00D67015"/>
        </w:tc>
        <w:tc>
          <w:tcPr>
            <w:tcW w:w="10" w:type="pct"/>
          </w:tcPr>
          <w:p w14:paraId="50A82D8F" w14:textId="77777777" w:rsidR="00D67015" w:rsidRDefault="00D67015"/>
        </w:tc>
        <w:tc>
          <w:tcPr>
            <w:tcW w:w="10" w:type="pct"/>
          </w:tcPr>
          <w:p w14:paraId="6F8A4123" w14:textId="1A97E7E6" w:rsidR="00D67015" w:rsidRDefault="00D67015"/>
        </w:tc>
        <w:tc>
          <w:tcPr>
            <w:tcW w:w="10" w:type="pct"/>
          </w:tcPr>
          <w:p w14:paraId="78818A93" w14:textId="77777777" w:rsidR="00D67015" w:rsidRDefault="00D67015"/>
        </w:tc>
        <w:tc>
          <w:tcPr>
            <w:tcW w:w="10" w:type="pct"/>
          </w:tcPr>
          <w:p w14:paraId="7C5C3110" w14:textId="77777777" w:rsidR="00D67015" w:rsidRDefault="00D67015"/>
        </w:tc>
        <w:tc>
          <w:tcPr>
            <w:tcW w:w="10" w:type="pct"/>
          </w:tcPr>
          <w:p w14:paraId="00112C16" w14:textId="77777777" w:rsidR="00D67015" w:rsidRDefault="00D67015"/>
        </w:tc>
        <w:tc>
          <w:tcPr>
            <w:tcW w:w="78" w:type="pct"/>
          </w:tcPr>
          <w:p w14:paraId="0BE69C2D" w14:textId="1237C1C4" w:rsidR="00D67015" w:rsidRDefault="00D67015"/>
        </w:tc>
        <w:tc>
          <w:tcPr>
            <w:tcW w:w="2148" w:type="pct"/>
            <w:tcBorders>
              <w:top w:val="single" w:sz="8" w:space="0" w:color="000000" w:themeColor="text1"/>
              <w:bottom w:val="single" w:sz="8" w:space="0" w:color="000000" w:themeColor="text1"/>
            </w:tcBorders>
          </w:tcPr>
          <w:p w14:paraId="0048E1EB" w14:textId="77777777" w:rsidR="00D67015" w:rsidRDefault="00614B60" w:rsidP="00EB2FF3">
            <w:pPr>
              <w:rPr>
                <w:b/>
                <w:color w:val="F16522" w:themeColor="accent1"/>
              </w:rPr>
            </w:pPr>
            <w:r w:rsidRPr="00614B60">
              <w:rPr>
                <w:b/>
                <w:color w:val="F16522" w:themeColor="accent1"/>
              </w:rPr>
              <w:t>Assessment Activity</w:t>
            </w:r>
          </w:p>
          <w:p w14:paraId="47C80550" w14:textId="77777777" w:rsidR="00806371" w:rsidRDefault="00806371" w:rsidP="00EB2FF3">
            <w:pPr>
              <w:rPr>
                <w:color w:val="595959" w:themeColor="text1" w:themeTint="A6"/>
              </w:rPr>
            </w:pPr>
            <w:r>
              <w:rPr>
                <w:color w:val="595959" w:themeColor="text1" w:themeTint="A6"/>
              </w:rPr>
              <w:t>Assess if students can;</w:t>
            </w:r>
          </w:p>
          <w:p w14:paraId="10225790" w14:textId="77777777" w:rsidR="00806371" w:rsidRDefault="00806371" w:rsidP="00541F5F">
            <w:pPr>
              <w:pStyle w:val="ListParagraph"/>
              <w:numPr>
                <w:ilvl w:val="0"/>
                <w:numId w:val="35"/>
              </w:numPr>
              <w:ind w:left="160" w:hanging="160"/>
              <w:rPr>
                <w:color w:val="595959" w:themeColor="text1" w:themeTint="A6"/>
              </w:rPr>
            </w:pPr>
            <w:r>
              <w:rPr>
                <w:color w:val="595959" w:themeColor="text1" w:themeTint="A6"/>
              </w:rPr>
              <w:t>Identify</w:t>
            </w:r>
            <w:r w:rsidRPr="00806371">
              <w:rPr>
                <w:color w:val="595959" w:themeColor="text1" w:themeTint="A6"/>
              </w:rPr>
              <w:t xml:space="preserve"> the appropriate unit of weight to use to measure certain items.</w:t>
            </w:r>
          </w:p>
          <w:p w14:paraId="290231E8" w14:textId="2C960687" w:rsidR="00806371" w:rsidRPr="00806371" w:rsidRDefault="00806371" w:rsidP="00541F5F">
            <w:pPr>
              <w:pStyle w:val="ListParagraph"/>
              <w:numPr>
                <w:ilvl w:val="0"/>
                <w:numId w:val="35"/>
              </w:numPr>
              <w:ind w:left="160" w:hanging="160"/>
              <w:rPr>
                <w:color w:val="595959" w:themeColor="text1" w:themeTint="A6"/>
              </w:rPr>
            </w:pPr>
            <w:r>
              <w:rPr>
                <w:color w:val="595959" w:themeColor="text1" w:themeTint="A6"/>
              </w:rPr>
              <w:t>Solve word problems on weight correctly.</w:t>
            </w:r>
          </w:p>
        </w:tc>
      </w:tr>
      <w:tr w:rsidR="00D67015" w14:paraId="2739C41C" w14:textId="77777777" w:rsidTr="00D67015">
        <w:trPr>
          <w:trHeight w:val="893"/>
        </w:trPr>
        <w:tc>
          <w:tcPr>
            <w:tcW w:w="1036" w:type="pct"/>
            <w:tcBorders>
              <w:top w:val="single" w:sz="8" w:space="0" w:color="000000" w:themeColor="text1"/>
              <w:bottom w:val="single" w:sz="8" w:space="0" w:color="000000" w:themeColor="text1"/>
            </w:tcBorders>
          </w:tcPr>
          <w:p w14:paraId="69A6993D" w14:textId="5F80A162" w:rsidR="00D67015" w:rsidRPr="001F4D29" w:rsidRDefault="00D67015" w:rsidP="00BB5607">
            <w:pPr>
              <w:pStyle w:val="ListParagraph"/>
              <w:ind w:left="142"/>
            </w:pPr>
          </w:p>
        </w:tc>
        <w:tc>
          <w:tcPr>
            <w:tcW w:w="10" w:type="pct"/>
          </w:tcPr>
          <w:p w14:paraId="7D1F90FB" w14:textId="77777777" w:rsidR="00D67015" w:rsidRDefault="00D67015"/>
        </w:tc>
        <w:tc>
          <w:tcPr>
            <w:tcW w:w="10" w:type="pct"/>
          </w:tcPr>
          <w:p w14:paraId="0DF3F8E2" w14:textId="5BB65674" w:rsidR="00D67015" w:rsidRDefault="00D67015"/>
        </w:tc>
        <w:tc>
          <w:tcPr>
            <w:tcW w:w="10" w:type="pct"/>
          </w:tcPr>
          <w:p w14:paraId="679650D6" w14:textId="7BA1EC52" w:rsidR="00D67015" w:rsidRDefault="00D67015"/>
        </w:tc>
        <w:tc>
          <w:tcPr>
            <w:tcW w:w="10" w:type="pct"/>
          </w:tcPr>
          <w:p w14:paraId="6B9758E3" w14:textId="6D3A1075" w:rsidR="00D67015" w:rsidRDefault="00D67015"/>
        </w:tc>
        <w:tc>
          <w:tcPr>
            <w:tcW w:w="10" w:type="pct"/>
          </w:tcPr>
          <w:p w14:paraId="2422CDC4" w14:textId="36EADFC5" w:rsidR="00D67015" w:rsidRDefault="00D67015"/>
        </w:tc>
        <w:tc>
          <w:tcPr>
            <w:tcW w:w="10" w:type="pct"/>
          </w:tcPr>
          <w:p w14:paraId="37519F10" w14:textId="454FDECA" w:rsidR="00D67015" w:rsidRDefault="00D67015"/>
        </w:tc>
        <w:tc>
          <w:tcPr>
            <w:tcW w:w="1617" w:type="pct"/>
            <w:tcBorders>
              <w:top w:val="single" w:sz="8" w:space="0" w:color="000000" w:themeColor="text1"/>
              <w:bottom w:val="single" w:sz="8" w:space="0" w:color="000000" w:themeColor="text1"/>
            </w:tcBorders>
          </w:tcPr>
          <w:p w14:paraId="515003DA" w14:textId="279B0E09" w:rsidR="00D67015" w:rsidRPr="002F4915" w:rsidRDefault="00D67015" w:rsidP="002F4915">
            <w:pPr>
              <w:rPr>
                <w:b/>
              </w:rPr>
            </w:pPr>
          </w:p>
        </w:tc>
        <w:tc>
          <w:tcPr>
            <w:tcW w:w="10" w:type="pct"/>
          </w:tcPr>
          <w:p w14:paraId="51BD857A" w14:textId="77777777" w:rsidR="00D67015" w:rsidRDefault="00D67015"/>
        </w:tc>
        <w:tc>
          <w:tcPr>
            <w:tcW w:w="10" w:type="pct"/>
          </w:tcPr>
          <w:p w14:paraId="1C67A2D3" w14:textId="77777777" w:rsidR="00D67015" w:rsidRDefault="00D67015"/>
        </w:tc>
        <w:tc>
          <w:tcPr>
            <w:tcW w:w="10" w:type="pct"/>
          </w:tcPr>
          <w:p w14:paraId="4849F23E" w14:textId="5EE899F8" w:rsidR="00D67015" w:rsidRDefault="00D67015"/>
        </w:tc>
        <w:tc>
          <w:tcPr>
            <w:tcW w:w="10" w:type="pct"/>
          </w:tcPr>
          <w:p w14:paraId="623108FD" w14:textId="77777777" w:rsidR="00D67015" w:rsidRDefault="00D67015"/>
        </w:tc>
        <w:tc>
          <w:tcPr>
            <w:tcW w:w="10" w:type="pct"/>
          </w:tcPr>
          <w:p w14:paraId="7BBAF050" w14:textId="77777777" w:rsidR="00D67015" w:rsidRDefault="00D67015"/>
        </w:tc>
        <w:tc>
          <w:tcPr>
            <w:tcW w:w="10" w:type="pct"/>
          </w:tcPr>
          <w:p w14:paraId="5F2497BD" w14:textId="77777777" w:rsidR="00D67015" w:rsidRDefault="00D67015"/>
        </w:tc>
        <w:tc>
          <w:tcPr>
            <w:tcW w:w="78" w:type="pct"/>
          </w:tcPr>
          <w:p w14:paraId="05B09046" w14:textId="2DD4FE18" w:rsidR="00D67015" w:rsidRDefault="00D67015"/>
        </w:tc>
        <w:tc>
          <w:tcPr>
            <w:tcW w:w="2148" w:type="pct"/>
            <w:tcBorders>
              <w:top w:val="single" w:sz="8" w:space="0" w:color="000000" w:themeColor="text1"/>
              <w:bottom w:val="single" w:sz="8" w:space="0" w:color="000000" w:themeColor="text1"/>
            </w:tcBorders>
          </w:tcPr>
          <w:p w14:paraId="619B8B3E" w14:textId="77777777" w:rsidR="00D67015" w:rsidRDefault="00D67015"/>
        </w:tc>
      </w:tr>
      <w:tr w:rsidR="00D67015" w14:paraId="7185304E" w14:textId="77777777" w:rsidTr="00D67015">
        <w:trPr>
          <w:trHeight w:val="893"/>
        </w:trPr>
        <w:tc>
          <w:tcPr>
            <w:tcW w:w="1036" w:type="pct"/>
            <w:tcBorders>
              <w:top w:val="single" w:sz="8" w:space="0" w:color="000000" w:themeColor="text1"/>
              <w:bottom w:val="single" w:sz="8" w:space="0" w:color="000000" w:themeColor="text1"/>
            </w:tcBorders>
          </w:tcPr>
          <w:p w14:paraId="6E0950CF" w14:textId="75FAA9C4" w:rsidR="00D67015" w:rsidRPr="00F208E3" w:rsidRDefault="00D67015" w:rsidP="00BB5607">
            <w:pPr>
              <w:pStyle w:val="ListParagraph"/>
              <w:ind w:left="142"/>
            </w:pPr>
          </w:p>
        </w:tc>
        <w:tc>
          <w:tcPr>
            <w:tcW w:w="10" w:type="pct"/>
          </w:tcPr>
          <w:p w14:paraId="784F9E74" w14:textId="77777777" w:rsidR="00D67015" w:rsidRDefault="00D67015" w:rsidP="00287F69">
            <w:pPr>
              <w:pStyle w:val="Heading2"/>
            </w:pPr>
          </w:p>
        </w:tc>
        <w:tc>
          <w:tcPr>
            <w:tcW w:w="10" w:type="pct"/>
          </w:tcPr>
          <w:p w14:paraId="02AEBC9C" w14:textId="3F09DC27" w:rsidR="00D67015" w:rsidRDefault="00D67015" w:rsidP="00287F69">
            <w:pPr>
              <w:pStyle w:val="Heading2"/>
            </w:pPr>
          </w:p>
        </w:tc>
        <w:tc>
          <w:tcPr>
            <w:tcW w:w="10" w:type="pct"/>
          </w:tcPr>
          <w:p w14:paraId="278D2536" w14:textId="639FC0A7" w:rsidR="00D67015" w:rsidRDefault="00D67015" w:rsidP="00287F69">
            <w:pPr>
              <w:pStyle w:val="Heading2"/>
            </w:pPr>
          </w:p>
        </w:tc>
        <w:tc>
          <w:tcPr>
            <w:tcW w:w="10" w:type="pct"/>
          </w:tcPr>
          <w:p w14:paraId="5201107D" w14:textId="0CA81729" w:rsidR="00D67015" w:rsidRDefault="00D67015" w:rsidP="00287F69">
            <w:pPr>
              <w:pStyle w:val="Heading2"/>
            </w:pPr>
          </w:p>
        </w:tc>
        <w:tc>
          <w:tcPr>
            <w:tcW w:w="10" w:type="pct"/>
          </w:tcPr>
          <w:p w14:paraId="3E9EA32A" w14:textId="2839F1E1" w:rsidR="00D67015" w:rsidRDefault="00D67015" w:rsidP="00287F69">
            <w:pPr>
              <w:pStyle w:val="Heading2"/>
            </w:pPr>
          </w:p>
        </w:tc>
        <w:tc>
          <w:tcPr>
            <w:tcW w:w="10" w:type="pct"/>
          </w:tcPr>
          <w:p w14:paraId="21473C1E" w14:textId="663C9EA2" w:rsidR="00D67015" w:rsidRDefault="00D67015" w:rsidP="00287F69">
            <w:pPr>
              <w:pStyle w:val="Heading2"/>
            </w:pPr>
          </w:p>
        </w:tc>
        <w:tc>
          <w:tcPr>
            <w:tcW w:w="1617" w:type="pct"/>
            <w:tcBorders>
              <w:top w:val="single" w:sz="8" w:space="0" w:color="000000" w:themeColor="text1"/>
              <w:bottom w:val="single" w:sz="8" w:space="0" w:color="000000" w:themeColor="text1"/>
            </w:tcBorders>
          </w:tcPr>
          <w:p w14:paraId="44D9FD2D" w14:textId="6331DC6F" w:rsidR="00D67015" w:rsidRPr="00287F69" w:rsidRDefault="00D67015" w:rsidP="00BB5607">
            <w:pPr>
              <w:pStyle w:val="ListParagraph"/>
              <w:ind w:left="160"/>
            </w:pPr>
          </w:p>
        </w:tc>
        <w:tc>
          <w:tcPr>
            <w:tcW w:w="10" w:type="pct"/>
          </w:tcPr>
          <w:p w14:paraId="6BFED470" w14:textId="77777777" w:rsidR="00D67015" w:rsidRDefault="00D67015"/>
        </w:tc>
        <w:tc>
          <w:tcPr>
            <w:tcW w:w="10" w:type="pct"/>
          </w:tcPr>
          <w:p w14:paraId="40B3AD18" w14:textId="77777777" w:rsidR="00D67015" w:rsidRDefault="00D67015"/>
        </w:tc>
        <w:tc>
          <w:tcPr>
            <w:tcW w:w="10" w:type="pct"/>
          </w:tcPr>
          <w:p w14:paraId="22764020" w14:textId="4EDE496D" w:rsidR="00D67015" w:rsidRDefault="00D67015"/>
        </w:tc>
        <w:tc>
          <w:tcPr>
            <w:tcW w:w="10" w:type="pct"/>
          </w:tcPr>
          <w:p w14:paraId="4D352568" w14:textId="77777777" w:rsidR="00D67015" w:rsidRDefault="00D67015"/>
        </w:tc>
        <w:tc>
          <w:tcPr>
            <w:tcW w:w="10" w:type="pct"/>
          </w:tcPr>
          <w:p w14:paraId="60C965CB" w14:textId="77777777" w:rsidR="00D67015" w:rsidRDefault="00D67015"/>
        </w:tc>
        <w:tc>
          <w:tcPr>
            <w:tcW w:w="10" w:type="pct"/>
          </w:tcPr>
          <w:p w14:paraId="792E0480" w14:textId="77777777" w:rsidR="00D67015" w:rsidRDefault="00D67015"/>
        </w:tc>
        <w:tc>
          <w:tcPr>
            <w:tcW w:w="78" w:type="pct"/>
          </w:tcPr>
          <w:p w14:paraId="79D27C9D" w14:textId="19DE1DE8" w:rsidR="00D67015" w:rsidRDefault="00D67015"/>
        </w:tc>
        <w:tc>
          <w:tcPr>
            <w:tcW w:w="2148" w:type="pct"/>
            <w:tcBorders>
              <w:top w:val="single" w:sz="8" w:space="0" w:color="000000" w:themeColor="text1"/>
              <w:bottom w:val="single" w:sz="8" w:space="0" w:color="000000" w:themeColor="text1"/>
            </w:tcBorders>
          </w:tcPr>
          <w:p w14:paraId="1B038800" w14:textId="77777777" w:rsidR="00D67015" w:rsidRDefault="00D67015"/>
        </w:tc>
      </w:tr>
      <w:tr w:rsidR="00D67015" w14:paraId="0F1361F9" w14:textId="77777777" w:rsidTr="00D67015">
        <w:trPr>
          <w:trHeight w:val="893"/>
        </w:trPr>
        <w:tc>
          <w:tcPr>
            <w:tcW w:w="1036" w:type="pct"/>
            <w:tcBorders>
              <w:top w:val="single" w:sz="8" w:space="0" w:color="000000" w:themeColor="text1"/>
              <w:bottom w:val="single" w:sz="18" w:space="0" w:color="000000" w:themeColor="text1"/>
            </w:tcBorders>
          </w:tcPr>
          <w:p w14:paraId="1D9B050B" w14:textId="2D7EBE86" w:rsidR="00D67015" w:rsidRPr="00EA5BCA" w:rsidRDefault="00D67015" w:rsidP="00C23F1C">
            <w:pPr>
              <w:pStyle w:val="Heading2"/>
            </w:pPr>
          </w:p>
        </w:tc>
        <w:tc>
          <w:tcPr>
            <w:tcW w:w="10" w:type="pct"/>
          </w:tcPr>
          <w:p w14:paraId="172391CA" w14:textId="77777777" w:rsidR="00D67015" w:rsidRDefault="00D67015"/>
        </w:tc>
        <w:tc>
          <w:tcPr>
            <w:tcW w:w="10" w:type="pct"/>
          </w:tcPr>
          <w:p w14:paraId="3193A9F2" w14:textId="217EC3A0" w:rsidR="00D67015" w:rsidRDefault="00D67015"/>
        </w:tc>
        <w:tc>
          <w:tcPr>
            <w:tcW w:w="10" w:type="pct"/>
          </w:tcPr>
          <w:p w14:paraId="6783D820" w14:textId="04865C68" w:rsidR="00D67015" w:rsidRDefault="00D67015"/>
        </w:tc>
        <w:tc>
          <w:tcPr>
            <w:tcW w:w="10" w:type="pct"/>
          </w:tcPr>
          <w:p w14:paraId="44FF0FA2" w14:textId="6CD94DA0" w:rsidR="00D67015" w:rsidRDefault="00D67015"/>
        </w:tc>
        <w:tc>
          <w:tcPr>
            <w:tcW w:w="10" w:type="pct"/>
          </w:tcPr>
          <w:p w14:paraId="2D51294D" w14:textId="0DE27DC1" w:rsidR="00D67015" w:rsidRDefault="00D67015"/>
        </w:tc>
        <w:tc>
          <w:tcPr>
            <w:tcW w:w="10" w:type="pct"/>
          </w:tcPr>
          <w:p w14:paraId="5F1D2F44" w14:textId="66E654D4" w:rsidR="00D67015" w:rsidRDefault="00D67015"/>
        </w:tc>
        <w:tc>
          <w:tcPr>
            <w:tcW w:w="1617" w:type="pct"/>
            <w:tcBorders>
              <w:top w:val="single" w:sz="8" w:space="0" w:color="000000" w:themeColor="text1"/>
              <w:bottom w:val="single" w:sz="18" w:space="0" w:color="000000" w:themeColor="text1"/>
            </w:tcBorders>
          </w:tcPr>
          <w:p w14:paraId="7DAB2D59" w14:textId="77777777" w:rsidR="00D67015" w:rsidRDefault="00D67015"/>
        </w:tc>
        <w:tc>
          <w:tcPr>
            <w:tcW w:w="10" w:type="pct"/>
          </w:tcPr>
          <w:p w14:paraId="794C23F4" w14:textId="77777777" w:rsidR="00D67015" w:rsidRDefault="00D67015"/>
        </w:tc>
        <w:tc>
          <w:tcPr>
            <w:tcW w:w="10" w:type="pct"/>
          </w:tcPr>
          <w:p w14:paraId="67BF5F86" w14:textId="77777777" w:rsidR="00D67015" w:rsidRDefault="00D67015"/>
        </w:tc>
        <w:tc>
          <w:tcPr>
            <w:tcW w:w="10" w:type="pct"/>
          </w:tcPr>
          <w:p w14:paraId="266F2DD5" w14:textId="48044B08" w:rsidR="00D67015" w:rsidRDefault="00D67015"/>
        </w:tc>
        <w:tc>
          <w:tcPr>
            <w:tcW w:w="10" w:type="pct"/>
          </w:tcPr>
          <w:p w14:paraId="24935333" w14:textId="77777777" w:rsidR="00D67015" w:rsidRDefault="00D67015"/>
        </w:tc>
        <w:tc>
          <w:tcPr>
            <w:tcW w:w="10" w:type="pct"/>
          </w:tcPr>
          <w:p w14:paraId="732E9798" w14:textId="77777777" w:rsidR="00D67015" w:rsidRDefault="00D67015"/>
        </w:tc>
        <w:tc>
          <w:tcPr>
            <w:tcW w:w="10" w:type="pct"/>
          </w:tcPr>
          <w:p w14:paraId="56010DBA" w14:textId="77777777" w:rsidR="00D67015" w:rsidRDefault="00D67015"/>
        </w:tc>
        <w:tc>
          <w:tcPr>
            <w:tcW w:w="78" w:type="pct"/>
          </w:tcPr>
          <w:p w14:paraId="2AF7B3E2" w14:textId="756F9DAE" w:rsidR="00D67015" w:rsidRDefault="00D67015"/>
        </w:tc>
        <w:tc>
          <w:tcPr>
            <w:tcW w:w="2148" w:type="pct"/>
            <w:tcBorders>
              <w:top w:val="single" w:sz="8" w:space="0" w:color="000000" w:themeColor="text1"/>
              <w:bottom w:val="single" w:sz="18" w:space="0" w:color="000000" w:themeColor="text1"/>
            </w:tcBorders>
          </w:tcPr>
          <w:p w14:paraId="7BBCA503" w14:textId="77777777" w:rsidR="00D67015" w:rsidRDefault="00D67015"/>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6E12F" w14:textId="77777777" w:rsidR="00F171A9" w:rsidRDefault="00F171A9">
      <w:pPr>
        <w:spacing w:before="0" w:after="0" w:line="240" w:lineRule="auto"/>
      </w:pPr>
      <w:r>
        <w:separator/>
      </w:r>
    </w:p>
  </w:endnote>
  <w:endnote w:type="continuationSeparator" w:id="0">
    <w:p w14:paraId="0F63A868" w14:textId="77777777" w:rsidR="00F171A9" w:rsidRDefault="00F171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F0725B">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1BE71" w14:textId="77777777" w:rsidR="00F171A9" w:rsidRDefault="00F171A9">
      <w:pPr>
        <w:spacing w:before="0" w:after="0" w:line="240" w:lineRule="auto"/>
      </w:pPr>
      <w:r>
        <w:separator/>
      </w:r>
    </w:p>
  </w:footnote>
  <w:footnote w:type="continuationSeparator" w:id="0">
    <w:p w14:paraId="3F0FD59B" w14:textId="77777777" w:rsidR="00F171A9" w:rsidRDefault="00F171A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C37B49"/>
    <w:multiLevelType w:val="hybridMultilevel"/>
    <w:tmpl w:val="3398A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C5624E"/>
    <w:multiLevelType w:val="hybridMultilevel"/>
    <w:tmpl w:val="5C80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C794C9F"/>
    <w:multiLevelType w:val="hybridMultilevel"/>
    <w:tmpl w:val="E59E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171357"/>
    <w:multiLevelType w:val="hybridMultilevel"/>
    <w:tmpl w:val="BB7E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5233A1"/>
    <w:multiLevelType w:val="hybridMultilevel"/>
    <w:tmpl w:val="A6F2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317D40"/>
    <w:multiLevelType w:val="hybridMultilevel"/>
    <w:tmpl w:val="C178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6A2B86"/>
    <w:multiLevelType w:val="hybridMultilevel"/>
    <w:tmpl w:val="59489770"/>
    <w:lvl w:ilvl="0" w:tplc="EA4C0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4018DC"/>
    <w:multiLevelType w:val="hybridMultilevel"/>
    <w:tmpl w:val="65C8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77D04A2"/>
    <w:multiLevelType w:val="hybridMultilevel"/>
    <w:tmpl w:val="B154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8"/>
  </w:num>
  <w:num w:numId="3">
    <w:abstractNumId w:val="20"/>
  </w:num>
  <w:num w:numId="4">
    <w:abstractNumId w:val="33"/>
  </w:num>
  <w:num w:numId="5">
    <w:abstractNumId w:val="26"/>
  </w:num>
  <w:num w:numId="6">
    <w:abstractNumId w:val="2"/>
  </w:num>
  <w:num w:numId="7">
    <w:abstractNumId w:val="10"/>
  </w:num>
  <w:num w:numId="8">
    <w:abstractNumId w:val="6"/>
  </w:num>
  <w:num w:numId="9">
    <w:abstractNumId w:val="12"/>
  </w:num>
  <w:num w:numId="10">
    <w:abstractNumId w:val="17"/>
  </w:num>
  <w:num w:numId="11">
    <w:abstractNumId w:val="16"/>
  </w:num>
  <w:num w:numId="12">
    <w:abstractNumId w:val="18"/>
  </w:num>
  <w:num w:numId="13">
    <w:abstractNumId w:val="32"/>
  </w:num>
  <w:num w:numId="14">
    <w:abstractNumId w:val="9"/>
  </w:num>
  <w:num w:numId="15">
    <w:abstractNumId w:val="36"/>
  </w:num>
  <w:num w:numId="16">
    <w:abstractNumId w:val="19"/>
  </w:num>
  <w:num w:numId="17">
    <w:abstractNumId w:val="28"/>
  </w:num>
  <w:num w:numId="18">
    <w:abstractNumId w:val="5"/>
  </w:num>
  <w:num w:numId="19">
    <w:abstractNumId w:val="1"/>
  </w:num>
  <w:num w:numId="20">
    <w:abstractNumId w:val="3"/>
  </w:num>
  <w:num w:numId="21">
    <w:abstractNumId w:val="8"/>
  </w:num>
  <w:num w:numId="22">
    <w:abstractNumId w:val="21"/>
  </w:num>
  <w:num w:numId="23">
    <w:abstractNumId w:val="34"/>
  </w:num>
  <w:num w:numId="24">
    <w:abstractNumId w:val="37"/>
  </w:num>
  <w:num w:numId="25">
    <w:abstractNumId w:val="14"/>
  </w:num>
  <w:num w:numId="26">
    <w:abstractNumId w:val="25"/>
  </w:num>
  <w:num w:numId="27">
    <w:abstractNumId w:val="4"/>
  </w:num>
  <w:num w:numId="28">
    <w:abstractNumId w:val="22"/>
  </w:num>
  <w:num w:numId="29">
    <w:abstractNumId w:val="7"/>
  </w:num>
  <w:num w:numId="30">
    <w:abstractNumId w:val="27"/>
  </w:num>
  <w:num w:numId="31">
    <w:abstractNumId w:val="23"/>
  </w:num>
  <w:num w:numId="32">
    <w:abstractNumId w:val="35"/>
  </w:num>
  <w:num w:numId="33">
    <w:abstractNumId w:val="11"/>
  </w:num>
  <w:num w:numId="34">
    <w:abstractNumId w:val="30"/>
  </w:num>
  <w:num w:numId="35">
    <w:abstractNumId w:val="24"/>
  </w:num>
  <w:num w:numId="36">
    <w:abstractNumId w:val="13"/>
  </w:num>
  <w:num w:numId="37">
    <w:abstractNumId w:val="31"/>
  </w:num>
  <w:num w:numId="38">
    <w:abstractNumId w:val="15"/>
  </w:num>
  <w:num w:numId="39">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0D43"/>
    <w:rsid w:val="00025F28"/>
    <w:rsid w:val="000314F8"/>
    <w:rsid w:val="00031953"/>
    <w:rsid w:val="00031DCC"/>
    <w:rsid w:val="0004040F"/>
    <w:rsid w:val="0004502C"/>
    <w:rsid w:val="00050F06"/>
    <w:rsid w:val="000529DC"/>
    <w:rsid w:val="00065A51"/>
    <w:rsid w:val="00067658"/>
    <w:rsid w:val="0007578F"/>
    <w:rsid w:val="000816FF"/>
    <w:rsid w:val="000904AA"/>
    <w:rsid w:val="00094462"/>
    <w:rsid w:val="00094895"/>
    <w:rsid w:val="000A37E8"/>
    <w:rsid w:val="000A5950"/>
    <w:rsid w:val="000B2A8B"/>
    <w:rsid w:val="000B601E"/>
    <w:rsid w:val="000B72D9"/>
    <w:rsid w:val="000B7585"/>
    <w:rsid w:val="000C562D"/>
    <w:rsid w:val="000D2B97"/>
    <w:rsid w:val="000D44B1"/>
    <w:rsid w:val="000D5DFD"/>
    <w:rsid w:val="000E2930"/>
    <w:rsid w:val="000F3C73"/>
    <w:rsid w:val="00100ADB"/>
    <w:rsid w:val="00110F25"/>
    <w:rsid w:val="00120253"/>
    <w:rsid w:val="001205AF"/>
    <w:rsid w:val="001240F2"/>
    <w:rsid w:val="00124E87"/>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4BE2"/>
    <w:rsid w:val="00227208"/>
    <w:rsid w:val="00234570"/>
    <w:rsid w:val="0024426F"/>
    <w:rsid w:val="002473D0"/>
    <w:rsid w:val="002528F8"/>
    <w:rsid w:val="002541D0"/>
    <w:rsid w:val="0025476D"/>
    <w:rsid w:val="00255260"/>
    <w:rsid w:val="002622D7"/>
    <w:rsid w:val="0026795F"/>
    <w:rsid w:val="0028057F"/>
    <w:rsid w:val="002824C5"/>
    <w:rsid w:val="0028776C"/>
    <w:rsid w:val="00287F69"/>
    <w:rsid w:val="002A355C"/>
    <w:rsid w:val="002A72AE"/>
    <w:rsid w:val="002B44A9"/>
    <w:rsid w:val="002B4EEC"/>
    <w:rsid w:val="002B733A"/>
    <w:rsid w:val="002C0925"/>
    <w:rsid w:val="002C77A2"/>
    <w:rsid w:val="002D0663"/>
    <w:rsid w:val="002D3295"/>
    <w:rsid w:val="002D41D0"/>
    <w:rsid w:val="002E4739"/>
    <w:rsid w:val="002F4915"/>
    <w:rsid w:val="002F7EF2"/>
    <w:rsid w:val="00304069"/>
    <w:rsid w:val="00304B4A"/>
    <w:rsid w:val="00310BAC"/>
    <w:rsid w:val="00312F69"/>
    <w:rsid w:val="003242CF"/>
    <w:rsid w:val="003254A0"/>
    <w:rsid w:val="00327850"/>
    <w:rsid w:val="00331C10"/>
    <w:rsid w:val="00332B35"/>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080E"/>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351"/>
    <w:rsid w:val="00486F5A"/>
    <w:rsid w:val="004A3441"/>
    <w:rsid w:val="004A4B53"/>
    <w:rsid w:val="004B20E0"/>
    <w:rsid w:val="004B46D3"/>
    <w:rsid w:val="004C6C13"/>
    <w:rsid w:val="004D089D"/>
    <w:rsid w:val="004D26A8"/>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1F5F"/>
    <w:rsid w:val="00545106"/>
    <w:rsid w:val="00546ACD"/>
    <w:rsid w:val="00564684"/>
    <w:rsid w:val="00565CE3"/>
    <w:rsid w:val="0056788D"/>
    <w:rsid w:val="00570CD7"/>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5F59C9"/>
    <w:rsid w:val="00601257"/>
    <w:rsid w:val="00603309"/>
    <w:rsid w:val="00603EC0"/>
    <w:rsid w:val="00606C52"/>
    <w:rsid w:val="0060771A"/>
    <w:rsid w:val="00614B60"/>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24EC"/>
    <w:rsid w:val="007F4FCC"/>
    <w:rsid w:val="007F65A3"/>
    <w:rsid w:val="00806371"/>
    <w:rsid w:val="008070AC"/>
    <w:rsid w:val="00807AE6"/>
    <w:rsid w:val="00811AB9"/>
    <w:rsid w:val="0083703B"/>
    <w:rsid w:val="008452D9"/>
    <w:rsid w:val="0085030E"/>
    <w:rsid w:val="00853340"/>
    <w:rsid w:val="008776E5"/>
    <w:rsid w:val="00885068"/>
    <w:rsid w:val="008A326A"/>
    <w:rsid w:val="008B2B0B"/>
    <w:rsid w:val="008B2CBF"/>
    <w:rsid w:val="008C0E7E"/>
    <w:rsid w:val="008D2AC8"/>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347"/>
    <w:rsid w:val="00971415"/>
    <w:rsid w:val="00974538"/>
    <w:rsid w:val="00975A8B"/>
    <w:rsid w:val="00982A20"/>
    <w:rsid w:val="00983CA0"/>
    <w:rsid w:val="0098460F"/>
    <w:rsid w:val="00991B66"/>
    <w:rsid w:val="00994216"/>
    <w:rsid w:val="0099718C"/>
    <w:rsid w:val="00997AFC"/>
    <w:rsid w:val="009A0384"/>
    <w:rsid w:val="009A04CA"/>
    <w:rsid w:val="009A4BA1"/>
    <w:rsid w:val="009A7773"/>
    <w:rsid w:val="009D155F"/>
    <w:rsid w:val="009D30C4"/>
    <w:rsid w:val="009D5198"/>
    <w:rsid w:val="009D72E5"/>
    <w:rsid w:val="009E08FF"/>
    <w:rsid w:val="009E61B2"/>
    <w:rsid w:val="009E72F0"/>
    <w:rsid w:val="009F7C60"/>
    <w:rsid w:val="00A0116B"/>
    <w:rsid w:val="00A1735C"/>
    <w:rsid w:val="00A25094"/>
    <w:rsid w:val="00A345C1"/>
    <w:rsid w:val="00A367FF"/>
    <w:rsid w:val="00A377AD"/>
    <w:rsid w:val="00A37E88"/>
    <w:rsid w:val="00A42AEA"/>
    <w:rsid w:val="00A50553"/>
    <w:rsid w:val="00A71E70"/>
    <w:rsid w:val="00A74FCC"/>
    <w:rsid w:val="00A82696"/>
    <w:rsid w:val="00A85D55"/>
    <w:rsid w:val="00AB0656"/>
    <w:rsid w:val="00AB0F10"/>
    <w:rsid w:val="00AB565D"/>
    <w:rsid w:val="00AC63A2"/>
    <w:rsid w:val="00AD171D"/>
    <w:rsid w:val="00AD5265"/>
    <w:rsid w:val="00AD6AD0"/>
    <w:rsid w:val="00AE2FC3"/>
    <w:rsid w:val="00AF47E1"/>
    <w:rsid w:val="00B02EA6"/>
    <w:rsid w:val="00B046C1"/>
    <w:rsid w:val="00B06F3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3F1C"/>
    <w:rsid w:val="00C24A10"/>
    <w:rsid w:val="00C403C3"/>
    <w:rsid w:val="00C61E15"/>
    <w:rsid w:val="00C73D7E"/>
    <w:rsid w:val="00C771B8"/>
    <w:rsid w:val="00C82CFC"/>
    <w:rsid w:val="00C83F94"/>
    <w:rsid w:val="00C84DB2"/>
    <w:rsid w:val="00C87A97"/>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91A"/>
    <w:rsid w:val="00D63A36"/>
    <w:rsid w:val="00D67015"/>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E73C8"/>
    <w:rsid w:val="00EF0198"/>
    <w:rsid w:val="00EF7436"/>
    <w:rsid w:val="00F0154C"/>
    <w:rsid w:val="00F0351B"/>
    <w:rsid w:val="00F0725B"/>
    <w:rsid w:val="00F1179F"/>
    <w:rsid w:val="00F12F9F"/>
    <w:rsid w:val="00F171A9"/>
    <w:rsid w:val="00F17FDF"/>
    <w:rsid w:val="00F208E3"/>
    <w:rsid w:val="00F23572"/>
    <w:rsid w:val="00F235D6"/>
    <w:rsid w:val="00F27FA3"/>
    <w:rsid w:val="00F5037A"/>
    <w:rsid w:val="00F508FD"/>
    <w:rsid w:val="00F51303"/>
    <w:rsid w:val="00F542D4"/>
    <w:rsid w:val="00F60399"/>
    <w:rsid w:val="00F616CA"/>
    <w:rsid w:val="00F62599"/>
    <w:rsid w:val="00F66CE1"/>
    <w:rsid w:val="00F804DB"/>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worksheet-on-word-problem-on-measuring-mass.html" TargetMode="External"/><Relationship Id="rId13" Type="http://schemas.openxmlformats.org/officeDocument/2006/relationships/hyperlink" Target="https://www.theschoolrun.com/what-are-standard-and-non-standard-un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althfully.com/562318-teaching-children-about-weights-measurements.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only-math.com/worksheet-on-word-problem-on-measuring-m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eschoolrun.com/what-are-standard-and-non-standard-units" TargetMode="External"/><Relationship Id="rId4" Type="http://schemas.openxmlformats.org/officeDocument/2006/relationships/settings" Target="settings.xml"/><Relationship Id="rId9" Type="http://schemas.openxmlformats.org/officeDocument/2006/relationships/hyperlink" Target="https://healthfully.com/562318-teaching-children-about-weights-measurement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1E2D3D"/>
    <w:rsid w:val="00253619"/>
    <w:rsid w:val="00280CE5"/>
    <w:rsid w:val="002947E2"/>
    <w:rsid w:val="003A22D6"/>
    <w:rsid w:val="004A008E"/>
    <w:rsid w:val="004E1DB9"/>
    <w:rsid w:val="00571A20"/>
    <w:rsid w:val="005E6E71"/>
    <w:rsid w:val="006814AC"/>
    <w:rsid w:val="00713551"/>
    <w:rsid w:val="00805105"/>
    <w:rsid w:val="00816166"/>
    <w:rsid w:val="00836926"/>
    <w:rsid w:val="009638CA"/>
    <w:rsid w:val="009D2491"/>
    <w:rsid w:val="00A20224"/>
    <w:rsid w:val="00A745ED"/>
    <w:rsid w:val="00AB2F7D"/>
    <w:rsid w:val="00AB37F5"/>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887</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27</cp:revision>
  <dcterms:created xsi:type="dcterms:W3CDTF">2019-06-25T06:30:00Z</dcterms:created>
  <dcterms:modified xsi:type="dcterms:W3CDTF">2019-07-03T11:44:00Z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