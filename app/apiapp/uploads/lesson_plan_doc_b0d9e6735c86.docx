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5DB7A252" w14:textId="77777777">
        <w:tc>
          <w:tcPr>
            <w:tcW w:w="2500" w:type="pct"/>
            <w:vAlign w:val="bottom"/>
          </w:tcPr>
          <w:p w14:paraId="032DE1EC" w14:textId="77777777" w:rsidR="00C17E2A" w:rsidRDefault="004530DF">
            <w:pPr>
              <w:pStyle w:val="Title"/>
            </w:pPr>
            <w:r>
              <w:t>CLAY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1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240DEFF" w14:textId="77777777" w:rsidR="00C17E2A" w:rsidRDefault="008B5287">
                <w:pPr>
                  <w:pStyle w:val="Date"/>
                </w:pPr>
                <w:r>
                  <w:t>10.10.2018</w:t>
                </w:r>
              </w:p>
            </w:tc>
          </w:sdtContent>
        </w:sdt>
      </w:tr>
    </w:tbl>
    <w:p w14:paraId="68DB11C8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6ACB7466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3746185F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1721D1E0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077D3E4B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25D48E41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3CBB8698" w14:textId="77777777">
              <w:tc>
                <w:tcPr>
                  <w:tcW w:w="5000" w:type="pct"/>
                </w:tcPr>
                <w:p w14:paraId="1A3D4CE4" w14:textId="77777777" w:rsidR="00C17E2A" w:rsidRDefault="001209F0">
                  <w:r>
                    <w:t>Basic Science</w:t>
                  </w:r>
                </w:p>
              </w:tc>
            </w:tr>
            <w:tr w:rsidR="00C17E2A" w14:paraId="59A1002F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01273ECD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3628E5C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1090F062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6167BC77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16FC2016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57E66DC7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63B5FE37" w14:textId="77777777" w:rsidR="00C17E2A" w:rsidRDefault="000A37E8">
                  <w:r>
                    <w:t>1</w:t>
                  </w:r>
                </w:p>
              </w:tc>
            </w:tr>
          </w:tbl>
          <w:p w14:paraId="3E0E576A" w14:textId="77777777" w:rsidR="00C17E2A" w:rsidRDefault="00C17E2A"/>
        </w:tc>
        <w:tc>
          <w:tcPr>
            <w:tcW w:w="152" w:type="pct"/>
          </w:tcPr>
          <w:p w14:paraId="473C5B78" w14:textId="77777777" w:rsidR="00C17E2A" w:rsidRDefault="00C17E2A"/>
        </w:tc>
        <w:tc>
          <w:tcPr>
            <w:tcW w:w="3895" w:type="pct"/>
          </w:tcPr>
          <w:p w14:paraId="718DDBE3" w14:textId="77777777" w:rsidR="000A37E8" w:rsidRDefault="000A37E8">
            <w:r>
              <w:t>This lesson plan covers teaching content for;</w:t>
            </w:r>
          </w:p>
          <w:p w14:paraId="6A3996BD" w14:textId="77777777" w:rsidR="00B66511" w:rsidRDefault="001209F0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A </w:t>
            </w:r>
            <w:proofErr w:type="spellStart"/>
            <w:r>
              <w:t>Mould</w:t>
            </w:r>
            <w:proofErr w:type="spellEnd"/>
          </w:p>
          <w:p w14:paraId="3E58B37E" w14:textId="77777777" w:rsidR="00453D92" w:rsidRDefault="00B65732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Molding</w:t>
            </w:r>
            <w:r w:rsidR="001209F0">
              <w:t xml:space="preserve"> with clay</w:t>
            </w:r>
          </w:p>
          <w:p w14:paraId="6BEAB2A6" w14:textId="77777777" w:rsidR="004530DF" w:rsidRDefault="004530DF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Preparation for </w:t>
            </w:r>
            <w:r w:rsidR="00B65732">
              <w:t>molding</w:t>
            </w:r>
          </w:p>
        </w:tc>
      </w:tr>
    </w:tbl>
    <w:p w14:paraId="66622881" w14:textId="77777777" w:rsidR="00C17E2A" w:rsidRDefault="00E9598E">
      <w:pPr>
        <w:pStyle w:val="NoSpacing"/>
      </w:pPr>
      <w:r>
        <w:rPr>
          <w:noProof/>
          <w:lang w:eastAsia="en-US"/>
        </w:rPr>
        <w:pict w14:anchorId="0900736A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Description: 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98"/>
                  </w:tblGrid>
                  <w:tr w:rsidR="00C17E2A" w14:paraId="12BB1F3C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376D3F0D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7518B495" w14:textId="77777777" w:rsidR="00B046C1" w:rsidRDefault="003A0BB3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-Clay</w:t>
                        </w:r>
                      </w:p>
                      <w:p w14:paraId="4FD4A752" w14:textId="77777777" w:rsidR="003A0BB3" w:rsidRDefault="003A0BB3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-Shelf</w:t>
                        </w:r>
                      </w:p>
                      <w:p w14:paraId="2C23E3E9" w14:textId="77777777" w:rsidR="003A0BB3" w:rsidRDefault="003A0BB3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-water</w:t>
                        </w:r>
                      </w:p>
                      <w:p w14:paraId="77EB236E" w14:textId="77777777" w:rsidR="00D032A8" w:rsidRDefault="00D032A8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Pr="00426D3C">
                          <w:t xml:space="preserve"> example images</w:t>
                        </w:r>
                      </w:p>
                    </w:tc>
                  </w:tr>
                  <w:tr w:rsidR="00C17E2A" w14:paraId="73E06875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2FAA0668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28C493CE" w14:textId="77777777" w:rsidR="004F6D32" w:rsidRDefault="00E9598E" w:rsidP="00C82CFC">
                        <w:pPr>
                          <w:pStyle w:val="ListBullet"/>
                        </w:pPr>
                        <w:hyperlink r:id="rId8" w:history="1">
                          <w:r w:rsidR="006140D1" w:rsidRPr="00EC2662">
                            <w:rPr>
                              <w:rStyle w:val="Hyperlink"/>
                            </w:rPr>
                            <w:t>https://artsandactivities.com/creativity-exercises-and-games-with-clay/</w:t>
                          </w:r>
                        </w:hyperlink>
                      </w:p>
                      <w:p w14:paraId="18671F61" w14:textId="77777777" w:rsidR="006140D1" w:rsidRDefault="00E9598E" w:rsidP="00C82CFC">
                        <w:pPr>
                          <w:pStyle w:val="ListBullet"/>
                        </w:pPr>
                        <w:hyperlink r:id="rId9" w:history="1">
                          <w:r w:rsidR="00426D3C" w:rsidRPr="00EC2662">
                            <w:rPr>
                              <w:rStyle w:val="Hyperlink"/>
                            </w:rPr>
                            <w:t>https://www.deepspacesparkle.com/pinch-pot-animals-for-kinder-and-first-grade/</w:t>
                          </w:r>
                        </w:hyperlink>
                      </w:p>
                      <w:p w14:paraId="472B8209" w14:textId="77777777" w:rsidR="00426D3C" w:rsidRDefault="00E9598E" w:rsidP="00C82CFC">
                        <w:pPr>
                          <w:pStyle w:val="ListBullet"/>
                        </w:pPr>
                        <w:hyperlink r:id="rId10" w:history="1">
                          <w:r w:rsidR="001225F1" w:rsidRPr="00EC2662">
                            <w:rPr>
                              <w:rStyle w:val="Hyperlink"/>
                            </w:rPr>
                            <w:t>http://www.kindergarten-lessons.com/kids_modeling_clay/</w:t>
                          </w:r>
                        </w:hyperlink>
                      </w:p>
                      <w:p w14:paraId="6B287D24" w14:textId="77777777" w:rsidR="001225F1" w:rsidRDefault="001225F1" w:rsidP="00C82CFC">
                        <w:pPr>
                          <w:pStyle w:val="ListBullet"/>
                        </w:pPr>
                      </w:p>
                      <w:p w14:paraId="0B55C12C" w14:textId="77777777" w:rsidR="00C82CFC" w:rsidRDefault="00C82CFC" w:rsidP="00C82CFC">
                        <w:pPr>
                          <w:pStyle w:val="ListBullet"/>
                        </w:pPr>
                      </w:p>
                    </w:tc>
                  </w:tr>
                  <w:tr w:rsidR="00C17E2A" w14:paraId="0C7335A7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0314488B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3C2FAFAC" w14:textId="77777777" w:rsidR="00C17E2A" w:rsidRDefault="00C17E2A"/>
                    </w:tc>
                  </w:tr>
                </w:tbl>
                <w:p w14:paraId="3ADDFBD2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 w14:paraId="1ECF022A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5EB8D559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73DD942A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168A117C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49CD9032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6E21B94F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2C054A1F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0692BF7B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46C88A54" w14:textId="77777777" w:rsidR="004530DF" w:rsidRDefault="004530DF" w:rsidP="004530DF">
            <w:proofErr w:type="gramStart"/>
            <w:r>
              <w:t>Students  should</w:t>
            </w:r>
            <w:proofErr w:type="gramEnd"/>
            <w:r>
              <w:t xml:space="preserve"> be able to;</w:t>
            </w:r>
          </w:p>
          <w:p w14:paraId="166F9EA5" w14:textId="77777777" w:rsidR="00453D92" w:rsidRDefault="004530DF" w:rsidP="004530DF">
            <w:pPr>
              <w:pStyle w:val="ListParagraph"/>
              <w:numPr>
                <w:ilvl w:val="0"/>
                <w:numId w:val="32"/>
              </w:numPr>
              <w:ind w:left="180" w:hanging="180"/>
            </w:pPr>
            <w:r>
              <w:t xml:space="preserve">Describe clay for </w:t>
            </w:r>
            <w:proofErr w:type="spellStart"/>
            <w:r>
              <w:t>moulding</w:t>
            </w:r>
            <w:proofErr w:type="spellEnd"/>
            <w:r>
              <w:t>.</w:t>
            </w:r>
          </w:p>
          <w:p w14:paraId="5325E985" w14:textId="77777777" w:rsidR="003A0BB3" w:rsidRDefault="00CC2C14" w:rsidP="003A0BB3">
            <w:pPr>
              <w:pStyle w:val="ListParagraph"/>
              <w:numPr>
                <w:ilvl w:val="0"/>
                <w:numId w:val="32"/>
              </w:numPr>
              <w:ind w:left="180" w:hanging="180"/>
            </w:pPr>
            <w:r>
              <w:t xml:space="preserve">Prepare clay for </w:t>
            </w:r>
            <w:proofErr w:type="spellStart"/>
            <w:r>
              <w:t>moulding</w:t>
            </w:r>
            <w:proofErr w:type="spellEnd"/>
            <w:r>
              <w:t xml:space="preserve">. </w:t>
            </w:r>
          </w:p>
          <w:p w14:paraId="707C7B64" w14:textId="00CA7387" w:rsidR="003A0BB3" w:rsidRDefault="003A0BB3" w:rsidP="003A0BB3">
            <w:pPr>
              <w:pStyle w:val="ListParagraph"/>
              <w:numPr>
                <w:ilvl w:val="0"/>
                <w:numId w:val="32"/>
              </w:numPr>
              <w:ind w:left="180" w:hanging="180"/>
            </w:pPr>
            <w:r>
              <w:t xml:space="preserve">Know </w:t>
            </w:r>
            <w:r w:rsidRPr="003A0BB3">
              <w:t>the difference between shape and form and create a figure made of clay that can stand or exist on its on without added support.</w:t>
            </w:r>
          </w:p>
          <w:p w14:paraId="71BEA9AD" w14:textId="51F0A20F" w:rsidR="0097181A" w:rsidRDefault="0097181A" w:rsidP="0097181A"/>
          <w:p w14:paraId="1785E8CD" w14:textId="0740C1AA" w:rsidR="0097181A" w:rsidRDefault="0097181A" w:rsidP="0097181A"/>
          <w:p w14:paraId="5A524B48" w14:textId="221EEFA9" w:rsidR="0097181A" w:rsidRDefault="0097181A" w:rsidP="0097181A"/>
          <w:p w14:paraId="7C743D3F" w14:textId="77777777" w:rsidR="0097181A" w:rsidRPr="00AF47E1" w:rsidRDefault="0097181A" w:rsidP="0097181A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125EA57B" w14:textId="576FA709" w:rsidR="0097181A" w:rsidRDefault="0097181A" w:rsidP="0097181A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Gather the students together, say to them “We will look </w:t>
            </w:r>
            <w:r>
              <w:t>at clay</w:t>
            </w:r>
            <w:r>
              <w:t xml:space="preserve"> and pictures of public </w:t>
            </w:r>
          </w:p>
          <w:p w14:paraId="53FF2272" w14:textId="7167EA52" w:rsidR="0097181A" w:rsidRDefault="0097181A" w:rsidP="0097181A">
            <w:pPr>
              <w:pStyle w:val="ListParagraph"/>
              <w:ind w:left="142"/>
            </w:pPr>
            <w:r>
              <w:t>sculpture</w:t>
            </w:r>
            <w:r>
              <w:t>s</w:t>
            </w:r>
            <w:r>
              <w:t>”</w:t>
            </w:r>
          </w:p>
          <w:p w14:paraId="7DD9432E" w14:textId="15808C37" w:rsidR="0097181A" w:rsidRDefault="0097181A" w:rsidP="0097181A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lastRenderedPageBreak/>
              <w:t xml:space="preserve">Say, </w:t>
            </w:r>
            <w:r>
              <w:t>“</w:t>
            </w:r>
            <w:r>
              <w:t xml:space="preserve">Can anyone tell me something about clay? Where does it come from? How may it be used? </w:t>
            </w:r>
          </w:p>
          <w:p w14:paraId="12F33EC3" w14:textId="77777777" w:rsidR="0097181A" w:rsidRDefault="0097181A" w:rsidP="0097181A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Can anyone name something that is made out of clay? How do you think it was made? How do you think this clay can become hard?</w:t>
            </w:r>
          </w:p>
          <w:p w14:paraId="18BB8CD8" w14:textId="77777777" w:rsidR="0097181A" w:rsidRDefault="0097181A" w:rsidP="0097181A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Talk about the properties of clay. Go over pinch, coil, push and pull.</w:t>
            </w:r>
          </w:p>
          <w:p w14:paraId="6E16F150" w14:textId="77777777" w:rsidR="0097181A" w:rsidRPr="00AF47E1" w:rsidRDefault="0097181A" w:rsidP="0097181A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 Ask students to come up with some ideas of things to make with the clay.</w:t>
            </w:r>
          </w:p>
        </w:tc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7DCEC75" w14:textId="77777777" w:rsidR="0097181A" w:rsidRPr="003A0BB3" w:rsidRDefault="0097181A" w:rsidP="0097181A"/>
          <w:p w14:paraId="729690A1" w14:textId="77777777" w:rsidR="003A0BB3" w:rsidRPr="003A0BB3" w:rsidRDefault="003A0BB3" w:rsidP="003A0BB3">
            <w:pPr>
              <w:pStyle w:val="NormalWeb"/>
              <w:ind w:left="20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</w:p>
          <w:p w14:paraId="15376082" w14:textId="77777777" w:rsidR="004530DF" w:rsidRPr="000A37E8" w:rsidRDefault="004530DF" w:rsidP="004530DF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087E23FC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6A373C55" w14:textId="77777777" w:rsidR="00426D3C" w:rsidRDefault="00F616CA" w:rsidP="00426D3C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64127526" w14:textId="77777777" w:rsidR="00D032A8" w:rsidRPr="00565DAC" w:rsidRDefault="00565DAC" w:rsidP="00CC2C14">
            <w:pPr>
              <w:pStyle w:val="ListParagraph"/>
              <w:numPr>
                <w:ilvl w:val="0"/>
                <w:numId w:val="37"/>
              </w:numPr>
              <w:ind w:left="130" w:hanging="141"/>
            </w:pPr>
            <w:r>
              <w:t>Display</w:t>
            </w:r>
            <w:r w:rsidRPr="00565DAC">
              <w:t xml:space="preserve"> examples of ancient pottery in the art books or </w:t>
            </w:r>
            <w:r w:rsidR="00EA0527">
              <w:t>from the Internet with your students</w:t>
            </w:r>
          </w:p>
          <w:p w14:paraId="33251EB4" w14:textId="77777777" w:rsidR="00426D3C" w:rsidRPr="00426D3C" w:rsidRDefault="00426D3C" w:rsidP="00CC2C14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b/>
              </w:rPr>
            </w:pPr>
            <w:r w:rsidRPr="00426D3C">
              <w:t>Cover a table wit</w:t>
            </w:r>
            <w:r>
              <w:t xml:space="preserve">h nylon and have your students </w:t>
            </w:r>
            <w:r w:rsidRPr="00426D3C">
              <w:t>put on</w:t>
            </w:r>
            <w:r>
              <w:t xml:space="preserve"> t</w:t>
            </w:r>
            <w:r w:rsidRPr="00426D3C">
              <w:t>he</w:t>
            </w:r>
            <w:r>
              <w:t>i</w:t>
            </w:r>
            <w:r w:rsidRPr="00426D3C">
              <w:t xml:space="preserve">r play </w:t>
            </w:r>
            <w:r w:rsidR="00D032A8" w:rsidRPr="00426D3C">
              <w:t>clothes</w:t>
            </w:r>
            <w:r w:rsidR="00D032A8">
              <w:t>.</w:t>
            </w:r>
          </w:p>
          <w:p w14:paraId="3217A872" w14:textId="77777777" w:rsidR="00426D3C" w:rsidRPr="00426D3C" w:rsidRDefault="00426D3C" w:rsidP="00CC2C14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b/>
              </w:rPr>
            </w:pPr>
            <w:r w:rsidRPr="00426D3C">
              <w:t xml:space="preserve">Give </w:t>
            </w:r>
            <w:r>
              <w:t>them the ball of clay and invite them</w:t>
            </w:r>
            <w:r w:rsidRPr="00426D3C">
              <w:t xml:space="preserve"> to pound it to soften it further and get out any air b</w:t>
            </w:r>
            <w:r>
              <w:t xml:space="preserve">ubbles. </w:t>
            </w:r>
          </w:p>
          <w:p w14:paraId="50A5FB13" w14:textId="77777777" w:rsidR="00D032A8" w:rsidRPr="00D032A8" w:rsidRDefault="00426D3C" w:rsidP="00CC2C14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b/>
              </w:rPr>
            </w:pPr>
            <w:r w:rsidRPr="00426D3C">
              <w:t xml:space="preserve">Ask </w:t>
            </w:r>
            <w:r>
              <w:t>them</w:t>
            </w:r>
            <w:r w:rsidRPr="00426D3C">
              <w:t xml:space="preserve"> to roll </w:t>
            </w:r>
            <w:r>
              <w:t>the clay into a ball between their</w:t>
            </w:r>
            <w:r w:rsidRPr="00426D3C">
              <w:t xml:space="preserve"> palms, or between one of</w:t>
            </w:r>
            <w:r w:rsidR="00D032A8">
              <w:t xml:space="preserve"> t</w:t>
            </w:r>
            <w:r w:rsidRPr="00426D3C">
              <w:t>he</w:t>
            </w:r>
            <w:r w:rsidR="00D032A8">
              <w:t>i</w:t>
            </w:r>
            <w:r w:rsidRPr="00426D3C">
              <w:t>r hands and the table. The resulting clay ball should be smooth without cracks.</w:t>
            </w:r>
          </w:p>
          <w:p w14:paraId="0A9DE3B1" w14:textId="77777777" w:rsidR="00D032A8" w:rsidRPr="00D032A8" w:rsidRDefault="00426D3C" w:rsidP="00CC2C14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b/>
              </w:rPr>
            </w:pPr>
            <w:r w:rsidRPr="00426D3C">
              <w:t xml:space="preserve">To begin forming the pot, help </w:t>
            </w:r>
            <w:r w:rsidR="00D032A8">
              <w:t>them</w:t>
            </w:r>
            <w:r w:rsidRPr="00426D3C">
              <w:t xml:space="preserve"> push </w:t>
            </w:r>
            <w:r w:rsidR="00D032A8">
              <w:t>t</w:t>
            </w:r>
            <w:r w:rsidRPr="00426D3C">
              <w:t>he</w:t>
            </w:r>
            <w:r w:rsidR="00D032A8">
              <w:t>i</w:t>
            </w:r>
            <w:r w:rsidRPr="00426D3C">
              <w:t>r thumb into the middle of the clay ball, but not all the way through.</w:t>
            </w:r>
          </w:p>
          <w:p w14:paraId="6634C455" w14:textId="77777777" w:rsidR="00D032A8" w:rsidRPr="00D032A8" w:rsidRDefault="00426D3C" w:rsidP="00CC2C14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b/>
              </w:rPr>
            </w:pPr>
            <w:r w:rsidRPr="00426D3C">
              <w:t xml:space="preserve">Help </w:t>
            </w:r>
            <w:r w:rsidR="00D032A8">
              <w:t>them</w:t>
            </w:r>
            <w:r w:rsidRPr="00426D3C">
              <w:t xml:space="preserve"> pull the walls of the pot out to the side with </w:t>
            </w:r>
            <w:r w:rsidR="00D032A8">
              <w:t>t</w:t>
            </w:r>
            <w:r w:rsidRPr="00426D3C">
              <w:t>he</w:t>
            </w:r>
            <w:r w:rsidR="00D032A8">
              <w:t>i</w:t>
            </w:r>
            <w:r w:rsidRPr="00426D3C">
              <w:t>r thumbs, while keeping the walls and base of the bowl at least 1/2" thick on all sides.</w:t>
            </w:r>
          </w:p>
          <w:p w14:paraId="115CD237" w14:textId="77777777" w:rsidR="00D032A8" w:rsidRPr="00D032A8" w:rsidRDefault="00426D3C" w:rsidP="00CC2C14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b/>
              </w:rPr>
            </w:pPr>
            <w:r w:rsidRPr="00426D3C">
              <w:t xml:space="preserve">Show </w:t>
            </w:r>
            <w:r w:rsidR="00D032A8">
              <w:t>them</w:t>
            </w:r>
            <w:r w:rsidRPr="00426D3C">
              <w:t xml:space="preserve"> how to dip </w:t>
            </w:r>
            <w:r w:rsidR="00D032A8">
              <w:t>t</w:t>
            </w:r>
            <w:r w:rsidRPr="00426D3C">
              <w:t>he</w:t>
            </w:r>
            <w:r w:rsidR="00D032A8">
              <w:t>i</w:t>
            </w:r>
            <w:r w:rsidRPr="00426D3C">
              <w:t>r finger</w:t>
            </w:r>
            <w:r w:rsidR="00D032A8">
              <w:t>s</w:t>
            </w:r>
            <w:r w:rsidRPr="00426D3C">
              <w:t xml:space="preserve"> in water to help smooth out any cracks or rough spots on </w:t>
            </w:r>
            <w:r w:rsidR="00D032A8">
              <w:t>t</w:t>
            </w:r>
            <w:r w:rsidRPr="00426D3C">
              <w:t>he</w:t>
            </w:r>
            <w:r w:rsidR="00D032A8">
              <w:t>i</w:t>
            </w:r>
            <w:r w:rsidRPr="00426D3C">
              <w:t>r pot.</w:t>
            </w:r>
          </w:p>
          <w:p w14:paraId="30F93996" w14:textId="77777777" w:rsidR="00D032A8" w:rsidRPr="00D032A8" w:rsidRDefault="00426D3C" w:rsidP="00CC2C14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b/>
              </w:rPr>
            </w:pPr>
            <w:r w:rsidRPr="00426D3C">
              <w:t>Make sure to not use too much water, or it will turn the pottery muddy.</w:t>
            </w:r>
          </w:p>
          <w:p w14:paraId="6422EC68" w14:textId="77777777" w:rsidR="00153641" w:rsidRPr="00153641" w:rsidRDefault="00426D3C" w:rsidP="00153641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b/>
              </w:rPr>
            </w:pPr>
            <w:r w:rsidRPr="00426D3C">
              <w:lastRenderedPageBreak/>
              <w:t xml:space="preserve">Encourage </w:t>
            </w:r>
            <w:r w:rsidR="00D032A8">
              <w:t>them</w:t>
            </w:r>
            <w:r w:rsidRPr="00426D3C">
              <w:t xml:space="preserve"> to use tools such as toothpicks, spoons, and </w:t>
            </w:r>
            <w:r w:rsidR="00CC2C14" w:rsidRPr="00426D3C">
              <w:t>Popsicle</w:t>
            </w:r>
            <w:r w:rsidRPr="00426D3C">
              <w:t xml:space="preserve"> sticks to create designs on </w:t>
            </w:r>
            <w:r w:rsidR="00D032A8">
              <w:t>t</w:t>
            </w:r>
            <w:r w:rsidRPr="00426D3C">
              <w:t>he</w:t>
            </w:r>
            <w:r w:rsidR="00D032A8">
              <w:t>i</w:t>
            </w:r>
            <w:r w:rsidRPr="00426D3C">
              <w:t>r pinch pot.</w:t>
            </w:r>
          </w:p>
          <w:p w14:paraId="2AD44579" w14:textId="77777777" w:rsidR="00D032A8" w:rsidRPr="00153641" w:rsidRDefault="00153641" w:rsidP="00153641">
            <w:pPr>
              <w:pStyle w:val="ListParagraph"/>
              <w:numPr>
                <w:ilvl w:val="0"/>
                <w:numId w:val="37"/>
              </w:numPr>
              <w:ind w:left="130"/>
              <w:rPr>
                <w:b/>
              </w:rPr>
            </w:pPr>
            <w:r>
              <w:t xml:space="preserve">10. </w:t>
            </w:r>
            <w:r w:rsidR="00426D3C" w:rsidRPr="00426D3C">
              <w:t xml:space="preserve">Remind </w:t>
            </w:r>
            <w:r w:rsidR="00D032A8">
              <w:t>them to think of the designs they</w:t>
            </w:r>
            <w:r w:rsidR="00426D3C" w:rsidRPr="00426D3C">
              <w:t xml:space="preserve"> saw in the example images, such as geometric shapes</w:t>
            </w:r>
            <w:r w:rsidR="00D032A8">
              <w:t>, patterns, animals and symbol.</w:t>
            </w:r>
          </w:p>
          <w:p w14:paraId="2C79F7D1" w14:textId="77777777" w:rsidR="00426D3C" w:rsidRPr="00D032A8" w:rsidRDefault="00D032A8" w:rsidP="00153641">
            <w:pPr>
              <w:pStyle w:val="ListParagraph"/>
              <w:numPr>
                <w:ilvl w:val="0"/>
                <w:numId w:val="37"/>
              </w:numPr>
              <w:ind w:left="272" w:hanging="142"/>
              <w:rPr>
                <w:b/>
              </w:rPr>
            </w:pPr>
            <w:r>
              <w:t>Tell them to a</w:t>
            </w:r>
            <w:r w:rsidR="00426D3C" w:rsidRPr="00426D3C">
              <w:t>llow the po</w:t>
            </w:r>
            <w:r>
              <w:t>t to dry.</w:t>
            </w:r>
          </w:p>
          <w:p w14:paraId="5E24E3FE" w14:textId="77777777" w:rsidR="00426D3C" w:rsidRPr="00426D3C" w:rsidRDefault="00426D3C" w:rsidP="00CC2C14">
            <w:pPr>
              <w:ind w:left="130" w:hanging="141"/>
            </w:pPr>
          </w:p>
          <w:p w14:paraId="484B63A9" w14:textId="77777777" w:rsidR="00490789" w:rsidRDefault="00490789" w:rsidP="00490789">
            <w:pPr>
              <w:rPr>
                <w:b/>
              </w:rPr>
            </w:pPr>
          </w:p>
          <w:p w14:paraId="0F3B22D0" w14:textId="77777777" w:rsidR="00910100" w:rsidRDefault="00490789" w:rsidP="00F87048">
            <w:pPr>
              <w:rPr>
                <w:b/>
              </w:rPr>
            </w:pPr>
            <w:r>
              <w:rPr>
                <w:b/>
              </w:rPr>
              <w:t>Day 3 Lesson 3</w:t>
            </w:r>
            <w:r w:rsidRPr="00490789">
              <w:rPr>
                <w:b/>
              </w:rPr>
              <w:t>- 15 mins</w:t>
            </w:r>
          </w:p>
          <w:p w14:paraId="6AB345EC" w14:textId="77777777" w:rsidR="00426D3C" w:rsidRPr="003A0BB3" w:rsidRDefault="00426D3C" w:rsidP="00426D3C">
            <w:pPr>
              <w:pStyle w:val="ListParagraph"/>
              <w:numPr>
                <w:ilvl w:val="0"/>
                <w:numId w:val="34"/>
              </w:numPr>
              <w:ind w:left="164" w:hanging="164"/>
              <w:rPr>
                <w:b/>
              </w:rPr>
            </w:pPr>
            <w:r>
              <w:t>Have students build their pieces in class while you walk around and monitor their</w:t>
            </w:r>
            <w:r w:rsidRPr="003A0BB3">
              <w:t xml:space="preserve"> progress. </w:t>
            </w:r>
          </w:p>
          <w:p w14:paraId="7A8E700F" w14:textId="77777777" w:rsidR="00426D3C" w:rsidRPr="003A0BB3" w:rsidRDefault="00426D3C" w:rsidP="00426D3C">
            <w:pPr>
              <w:pStyle w:val="ListParagraph"/>
              <w:numPr>
                <w:ilvl w:val="0"/>
                <w:numId w:val="34"/>
              </w:numPr>
              <w:ind w:left="164" w:hanging="164"/>
              <w:rPr>
                <w:b/>
              </w:rPr>
            </w:pPr>
            <w:r w:rsidRPr="003A0BB3">
              <w:t xml:space="preserve"> Be sure to have a good place to store the clay scu</w:t>
            </w:r>
            <w:r>
              <w:t xml:space="preserve">lptures, e.g. </w:t>
            </w:r>
            <w:r w:rsidRPr="003A0BB3">
              <w:t>a shelf. </w:t>
            </w:r>
          </w:p>
          <w:p w14:paraId="456DDCEB" w14:textId="77777777" w:rsidR="00426D3C" w:rsidRPr="003A0BB3" w:rsidRDefault="00426D3C" w:rsidP="00426D3C">
            <w:pPr>
              <w:pStyle w:val="ListParagraph"/>
              <w:numPr>
                <w:ilvl w:val="0"/>
                <w:numId w:val="34"/>
              </w:numPr>
              <w:ind w:left="164" w:hanging="164"/>
              <w:rPr>
                <w:b/>
              </w:rPr>
            </w:pPr>
            <w:r w:rsidRPr="003A0BB3">
              <w:t xml:space="preserve">To keep the pieces moist so that they don't dry out too quickly, </w:t>
            </w:r>
            <w:r>
              <w:t>Ask the students to wrap them in plastic bags. </w:t>
            </w:r>
          </w:p>
          <w:p w14:paraId="22C10BC0" w14:textId="77777777" w:rsidR="00426D3C" w:rsidRPr="003A0BB3" w:rsidRDefault="00426D3C" w:rsidP="00426D3C">
            <w:pPr>
              <w:pStyle w:val="ListParagraph"/>
              <w:numPr>
                <w:ilvl w:val="0"/>
                <w:numId w:val="34"/>
              </w:numPr>
              <w:ind w:left="164" w:hanging="164"/>
              <w:rPr>
                <w:b/>
              </w:rPr>
            </w:pPr>
            <w:r>
              <w:t>Tell the</w:t>
            </w:r>
            <w:r w:rsidRPr="003A0BB3">
              <w:t xml:space="preserve"> students </w:t>
            </w:r>
            <w:r>
              <w:t xml:space="preserve">to </w:t>
            </w:r>
            <w:r w:rsidRPr="003A0BB3">
              <w:t>create a base for the clay figures to stand on. </w:t>
            </w:r>
          </w:p>
          <w:p w14:paraId="62EC7933" w14:textId="77777777" w:rsidR="00426D3C" w:rsidRPr="003A0BB3" w:rsidRDefault="00426D3C" w:rsidP="00426D3C">
            <w:pPr>
              <w:pStyle w:val="ListParagraph"/>
              <w:numPr>
                <w:ilvl w:val="0"/>
                <w:numId w:val="34"/>
              </w:numPr>
              <w:ind w:left="164" w:hanging="164"/>
              <w:rPr>
                <w:b/>
              </w:rPr>
            </w:pPr>
            <w:r w:rsidRPr="003A0BB3">
              <w:t xml:space="preserve"> Encourage students to be creative with their clay base. </w:t>
            </w:r>
          </w:p>
          <w:p w14:paraId="24F27910" w14:textId="77777777" w:rsidR="00426D3C" w:rsidRPr="003A0BB3" w:rsidRDefault="00426D3C" w:rsidP="00426D3C">
            <w:pPr>
              <w:pStyle w:val="ListParagraph"/>
              <w:numPr>
                <w:ilvl w:val="0"/>
                <w:numId w:val="34"/>
              </w:numPr>
              <w:ind w:left="164" w:hanging="164"/>
              <w:rPr>
                <w:b/>
              </w:rPr>
            </w:pPr>
            <w:r w:rsidRPr="003A0BB3">
              <w:t xml:space="preserve"> It's also a good idea to have them build the base first, and then proceed to creating the clay figure itself. </w:t>
            </w:r>
          </w:p>
          <w:p w14:paraId="051B24FF" w14:textId="77777777" w:rsidR="00426D3C" w:rsidRDefault="00426D3C" w:rsidP="00426D3C">
            <w:pPr>
              <w:pStyle w:val="ListParagraph"/>
              <w:ind w:left="166"/>
            </w:pPr>
          </w:p>
          <w:p w14:paraId="7D66F75E" w14:textId="77777777" w:rsidR="00426D3C" w:rsidRDefault="00426D3C" w:rsidP="00F87048">
            <w:pPr>
              <w:rPr>
                <w:b/>
              </w:rPr>
            </w:pPr>
          </w:p>
          <w:p w14:paraId="722CBBD8" w14:textId="77777777" w:rsidR="006140D1" w:rsidRPr="00F87048" w:rsidRDefault="006140D1" w:rsidP="00426D3C">
            <w:pPr>
              <w:pStyle w:val="NormalWeb"/>
              <w:rPr>
                <w:b/>
              </w:rPr>
            </w:pPr>
          </w:p>
        </w:tc>
        <w:tc>
          <w:tcPr>
            <w:tcW w:w="150" w:type="pct"/>
          </w:tcPr>
          <w:p w14:paraId="392F407C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4C9A7FE" w14:textId="77777777" w:rsidR="003A0BB3" w:rsidRDefault="00627362" w:rsidP="003A0BB3">
            <w:pPr>
              <w:rPr>
                <w:b/>
              </w:rPr>
            </w:pPr>
            <w:r>
              <w:rPr>
                <w:b/>
              </w:rPr>
              <w:t>Day 2</w:t>
            </w:r>
            <w:r w:rsidR="001209F0" w:rsidRPr="00490789">
              <w:rPr>
                <w:b/>
              </w:rPr>
              <w:t xml:space="preserve"> Lesson 2</w:t>
            </w:r>
            <w:r w:rsidR="00E07205" w:rsidRPr="00490789">
              <w:rPr>
                <w:b/>
              </w:rPr>
              <w:t>- 15 mins</w:t>
            </w:r>
          </w:p>
          <w:p w14:paraId="273E9809" w14:textId="77777777" w:rsidR="00426D3C" w:rsidRDefault="00426D3C" w:rsidP="00426D3C">
            <w:pPr>
              <w:pStyle w:val="NormalWeb"/>
              <w:numPr>
                <w:ilvl w:val="0"/>
                <w:numId w:val="33"/>
              </w:numPr>
              <w:ind w:left="202" w:hanging="20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Give the students</w:t>
            </w:r>
            <w:r w:rsidRPr="008B528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a </w:t>
            </w:r>
            <w:proofErr w:type="gramStart"/>
            <w:r w:rsidRPr="008B528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three inch</w:t>
            </w:r>
            <w:proofErr w:type="gramEnd"/>
            <w:r w:rsidRPr="008B528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ball of </w:t>
            </w: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clay, including you.</w:t>
            </w:r>
          </w:p>
          <w:p w14:paraId="275B662A" w14:textId="77777777" w:rsidR="00426D3C" w:rsidRDefault="00426D3C" w:rsidP="00426D3C">
            <w:pPr>
              <w:pStyle w:val="NormalWeb"/>
              <w:numPr>
                <w:ilvl w:val="0"/>
                <w:numId w:val="33"/>
              </w:numPr>
              <w:ind w:left="202" w:hanging="20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S</w:t>
            </w:r>
            <w:r w:rsidRPr="008B528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tart out making a pinch pot as you lecture. </w:t>
            </w:r>
          </w:p>
          <w:p w14:paraId="786B2B60" w14:textId="77777777" w:rsidR="00426D3C" w:rsidRDefault="00426D3C" w:rsidP="00426D3C">
            <w:pPr>
              <w:pStyle w:val="NormalWeb"/>
              <w:numPr>
                <w:ilvl w:val="0"/>
                <w:numId w:val="33"/>
              </w:numPr>
              <w:ind w:left="202" w:hanging="20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Ask the students</w:t>
            </w:r>
            <w:r w:rsidRPr="008B528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to listen to what yo</w:t>
            </w: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u say and</w:t>
            </w:r>
            <w:r w:rsidRPr="008B528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also to copy wh</w:t>
            </w: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at you are doing with the clay.</w:t>
            </w:r>
          </w:p>
          <w:p w14:paraId="426C0513" w14:textId="77777777" w:rsidR="00426D3C" w:rsidRDefault="00426D3C" w:rsidP="00426D3C">
            <w:pPr>
              <w:pStyle w:val="NormalWeb"/>
              <w:numPr>
                <w:ilvl w:val="0"/>
                <w:numId w:val="33"/>
              </w:numPr>
              <w:ind w:left="202" w:hanging="20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8B528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Every once and a while interrupt your talk to give a brief hint on the pinch pot like, “try to keep the sides of the pot an even thickness" or "Don't pinch too hard or you will </w:t>
            </w: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punch through the pot". </w:t>
            </w:r>
          </w:p>
          <w:p w14:paraId="450B85D7" w14:textId="77777777" w:rsidR="00426D3C" w:rsidRDefault="00426D3C" w:rsidP="00426D3C">
            <w:pPr>
              <w:pStyle w:val="NormalWeb"/>
              <w:numPr>
                <w:ilvl w:val="0"/>
                <w:numId w:val="33"/>
              </w:numPr>
              <w:ind w:left="202" w:hanging="20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8B528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If you can</w:t>
            </w: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,</w:t>
            </w:r>
            <w:r w:rsidRPr="008B528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walk around and </w:t>
            </w: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give help to individuals. </w:t>
            </w:r>
          </w:p>
          <w:p w14:paraId="661A5E12" w14:textId="77777777" w:rsidR="00426D3C" w:rsidRDefault="00426D3C" w:rsidP="00426D3C">
            <w:pPr>
              <w:pStyle w:val="NormalWeb"/>
              <w:numPr>
                <w:ilvl w:val="0"/>
                <w:numId w:val="33"/>
              </w:numPr>
              <w:ind w:left="202" w:hanging="20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A</w:t>
            </w:r>
            <w:r w:rsidRPr="008B528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fter about half an hour. Stop everyone and have them sign the bottoms of their pots and set them to dry. </w:t>
            </w:r>
          </w:p>
          <w:p w14:paraId="1C97D7FF" w14:textId="77777777" w:rsidR="00426D3C" w:rsidRPr="008B5287" w:rsidRDefault="00426D3C" w:rsidP="00426D3C">
            <w:pPr>
              <w:pStyle w:val="NormalWeb"/>
              <w:numPr>
                <w:ilvl w:val="0"/>
                <w:numId w:val="33"/>
              </w:numPr>
              <w:ind w:left="202" w:hanging="20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8B528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Tell them they have made their first piece of pottery and open a discussion of how it went.</w:t>
            </w:r>
          </w:p>
          <w:p w14:paraId="084603FE" w14:textId="77777777" w:rsidR="00426D3C" w:rsidRPr="008B5287" w:rsidRDefault="00426D3C" w:rsidP="00426D3C">
            <w:pPr>
              <w:pStyle w:val="NormalWeb"/>
              <w:ind w:left="202" w:hanging="20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8B528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 </w:t>
            </w:r>
          </w:p>
          <w:p w14:paraId="0113DD27" w14:textId="77777777" w:rsidR="00426D3C" w:rsidRDefault="00426D3C" w:rsidP="00426D3C">
            <w:pPr>
              <w:rPr>
                <w:b/>
              </w:rPr>
            </w:pPr>
          </w:p>
          <w:p w14:paraId="7217C548" w14:textId="77777777" w:rsidR="00426D3C" w:rsidRDefault="00426D3C" w:rsidP="00426D3C">
            <w:pPr>
              <w:rPr>
                <w:b/>
              </w:rPr>
            </w:pPr>
          </w:p>
          <w:p w14:paraId="14F84A21" w14:textId="77777777" w:rsidR="00426D3C" w:rsidRDefault="00426D3C" w:rsidP="003A0BB3">
            <w:pPr>
              <w:rPr>
                <w:b/>
              </w:rPr>
            </w:pPr>
          </w:p>
          <w:p w14:paraId="14409375" w14:textId="77777777" w:rsidR="00490789" w:rsidRDefault="00490789" w:rsidP="00490789"/>
          <w:p w14:paraId="0C659D37" w14:textId="77777777" w:rsidR="00490789" w:rsidRDefault="00490789" w:rsidP="00490789">
            <w:pPr>
              <w:rPr>
                <w:b/>
              </w:rPr>
            </w:pPr>
            <w:r>
              <w:rPr>
                <w:b/>
              </w:rPr>
              <w:t>Day 4 Lesson 4</w:t>
            </w:r>
            <w:r w:rsidRPr="00490789">
              <w:rPr>
                <w:b/>
              </w:rPr>
              <w:t>- 15 mins</w:t>
            </w:r>
          </w:p>
          <w:p w14:paraId="314CF2D1" w14:textId="77777777" w:rsidR="00EA0527" w:rsidRDefault="00426D3C" w:rsidP="001225F1">
            <w:pPr>
              <w:pStyle w:val="NormalWeb"/>
              <w:numPr>
                <w:ilvl w:val="0"/>
                <w:numId w:val="38"/>
              </w:numPr>
              <w:ind w:left="164" w:hanging="164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Begin the activity with an excursion outside</w:t>
            </w:r>
            <w:r w:rsidR="00EA052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.</w:t>
            </w:r>
          </w:p>
          <w:p w14:paraId="700BF95D" w14:textId="77777777" w:rsidR="00EA0527" w:rsidRDefault="00EA0527" w:rsidP="001225F1">
            <w:pPr>
              <w:pStyle w:val="NormalWeb"/>
              <w:numPr>
                <w:ilvl w:val="0"/>
                <w:numId w:val="38"/>
              </w:numPr>
              <w:ind w:left="164" w:hanging="164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Encourage your students to look around them</w:t>
            </w:r>
            <w:r w:rsidR="00B65732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and </w:t>
            </w:r>
            <w:proofErr w:type="spellStart"/>
            <w:r w:rsidR="00B65732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mould</w:t>
            </w:r>
            <w:proofErr w:type="spellEnd"/>
            <w:r w:rsidR="00B65732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any image they see.</w:t>
            </w:r>
          </w:p>
          <w:p w14:paraId="166A62E4" w14:textId="77777777" w:rsidR="00EA0527" w:rsidRDefault="00EA0527" w:rsidP="001225F1">
            <w:pPr>
              <w:pStyle w:val="NormalWeb"/>
              <w:numPr>
                <w:ilvl w:val="0"/>
                <w:numId w:val="38"/>
              </w:numPr>
              <w:ind w:left="164" w:hanging="164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EA052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Have your students </w:t>
            </w:r>
            <w:r w:rsidR="00426D3C"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take out the modeling clay and start pulling and kneading it.</w:t>
            </w:r>
          </w:p>
          <w:p w14:paraId="0A609348" w14:textId="77777777" w:rsidR="00EA0527" w:rsidRDefault="00426D3C" w:rsidP="001225F1">
            <w:pPr>
              <w:pStyle w:val="NormalWeb"/>
              <w:numPr>
                <w:ilvl w:val="0"/>
                <w:numId w:val="38"/>
              </w:numPr>
              <w:ind w:left="164" w:hanging="164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Once it has softened a little, </w:t>
            </w:r>
            <w:r w:rsidR="00EA052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have them </w:t>
            </w:r>
            <w:r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add some glitter and continue kneading.</w:t>
            </w:r>
          </w:p>
          <w:p w14:paraId="35FEEB74" w14:textId="77777777" w:rsidR="00EA0527" w:rsidRDefault="00426D3C" w:rsidP="001225F1">
            <w:pPr>
              <w:pStyle w:val="NormalWeb"/>
              <w:numPr>
                <w:ilvl w:val="0"/>
                <w:numId w:val="38"/>
              </w:numPr>
              <w:ind w:left="164" w:hanging="164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Once the glitter has been integrated into the clay, </w:t>
            </w:r>
            <w:r w:rsidR="00EA052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t</w:t>
            </w:r>
            <w:r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he</w:t>
            </w:r>
            <w:r w:rsidR="00EA052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y</w:t>
            </w:r>
            <w:r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can </w:t>
            </w:r>
            <w:r w:rsidR="00EA052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begin to mold it into anything they see around them</w:t>
            </w:r>
            <w:r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.</w:t>
            </w:r>
          </w:p>
          <w:p w14:paraId="0F9B80C2" w14:textId="77777777" w:rsidR="00EA0527" w:rsidRDefault="00EA0527" w:rsidP="001225F1">
            <w:pPr>
              <w:pStyle w:val="NormalWeb"/>
              <w:numPr>
                <w:ilvl w:val="0"/>
                <w:numId w:val="38"/>
              </w:numPr>
              <w:ind w:left="164" w:hanging="164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Encourage the</w:t>
            </w:r>
            <w:r w:rsidR="00426D3C"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m to be creative </w:t>
            </w: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and design a variety of images</w:t>
            </w:r>
            <w:r w:rsidR="00426D3C"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. Use the modeling tools to add texture and patterns.</w:t>
            </w:r>
          </w:p>
          <w:p w14:paraId="5BA74E1E" w14:textId="77777777" w:rsidR="00EA0527" w:rsidRDefault="00EA0527" w:rsidP="001225F1">
            <w:pPr>
              <w:pStyle w:val="NormalWeb"/>
              <w:numPr>
                <w:ilvl w:val="0"/>
                <w:numId w:val="38"/>
              </w:numPr>
              <w:ind w:left="164" w:hanging="164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Once they have</w:t>
            </w:r>
            <w:r w:rsidR="00426D3C"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finished molding the clay, </w:t>
            </w: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t</w:t>
            </w:r>
            <w:r w:rsidR="00426D3C"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he</w:t>
            </w: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y</w:t>
            </w:r>
            <w:r w:rsidR="00C476C4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can add some color to the </w:t>
            </w:r>
            <w:r w:rsidR="00426D3C"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sculptures by painting them with the tempera paint.</w:t>
            </w:r>
          </w:p>
          <w:p w14:paraId="3C6CC537" w14:textId="77777777" w:rsidR="00426D3C" w:rsidRPr="006140D1" w:rsidRDefault="00426D3C" w:rsidP="001225F1">
            <w:pPr>
              <w:pStyle w:val="NormalWeb"/>
              <w:numPr>
                <w:ilvl w:val="0"/>
                <w:numId w:val="38"/>
              </w:numPr>
              <w:ind w:left="164" w:hanging="164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6140D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Let the paint dry, then display!</w:t>
            </w:r>
          </w:p>
          <w:p w14:paraId="33D6B389" w14:textId="77777777" w:rsidR="00426D3C" w:rsidRPr="00490789" w:rsidRDefault="00426D3C" w:rsidP="001225F1">
            <w:pPr>
              <w:ind w:left="164" w:hanging="164"/>
              <w:rPr>
                <w:b/>
              </w:rPr>
            </w:pPr>
          </w:p>
          <w:p w14:paraId="4EB25F77" w14:textId="77777777" w:rsidR="00B262A1" w:rsidRPr="00171443" w:rsidRDefault="00B262A1" w:rsidP="00B262A1"/>
        </w:tc>
      </w:tr>
      <w:tr w:rsidR="005A4652" w14:paraId="63DBA126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F964B2" w14:textId="77777777" w:rsidR="00BD5017" w:rsidRDefault="00BD5017">
            <w:pPr>
              <w:pStyle w:val="Heading2"/>
            </w:pPr>
          </w:p>
          <w:p w14:paraId="1C363728" w14:textId="7DBE18CD" w:rsidR="00C454B2" w:rsidRPr="00AF47E1" w:rsidRDefault="00C454B2" w:rsidP="0097181A"/>
        </w:tc>
        <w:tc>
          <w:tcPr>
            <w:tcW w:w="150" w:type="pct"/>
          </w:tcPr>
          <w:p w14:paraId="66EEB3E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786B7F" w14:textId="77777777" w:rsidR="00417B53" w:rsidRDefault="00417B53" w:rsidP="0097181A">
            <w:bookmarkStart w:id="0" w:name="_GoBack"/>
            <w:bookmarkEnd w:id="0"/>
          </w:p>
        </w:tc>
        <w:tc>
          <w:tcPr>
            <w:tcW w:w="150" w:type="pct"/>
          </w:tcPr>
          <w:p w14:paraId="1CC0EB63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12FF5F" w14:textId="77777777" w:rsidR="00B262A1" w:rsidRDefault="00B262A1" w:rsidP="00D8019B">
            <w:pPr>
              <w:pStyle w:val="ListParagraph"/>
              <w:ind w:left="183"/>
            </w:pPr>
          </w:p>
        </w:tc>
      </w:tr>
      <w:tr w:rsidR="005A4652" w14:paraId="320D70A0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BC20D23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5E7EEBDA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62AF904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799FDABA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4970E54" w14:textId="77777777" w:rsidR="00C17E2A" w:rsidRDefault="00C17E2A"/>
        </w:tc>
      </w:tr>
      <w:tr w:rsidR="005A4652" w14:paraId="734FBA6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8A6883C" w14:textId="77777777" w:rsidR="00F208E3" w:rsidRDefault="003B1470">
            <w:pPr>
              <w:pStyle w:val="Heading2"/>
            </w:pPr>
            <w:r>
              <w:lastRenderedPageBreak/>
              <w:t xml:space="preserve">Assessment </w:t>
            </w:r>
            <w:r w:rsidR="00D27DC3">
              <w:t>Activity</w:t>
            </w:r>
          </w:p>
          <w:p w14:paraId="37C54508" w14:textId="77777777" w:rsidR="00C17E2A" w:rsidRPr="00F208E3" w:rsidRDefault="00C454B2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Strive to understand how well the students understood how to manipulate the clay</w:t>
            </w:r>
          </w:p>
        </w:tc>
        <w:tc>
          <w:tcPr>
            <w:tcW w:w="150" w:type="pct"/>
          </w:tcPr>
          <w:p w14:paraId="25F61894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D19A2FB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0B8E6063" w14:textId="77777777" w:rsidR="00CB08CC" w:rsidRPr="00287F69" w:rsidRDefault="00CB08CC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</w:p>
        </w:tc>
        <w:tc>
          <w:tcPr>
            <w:tcW w:w="150" w:type="pct"/>
          </w:tcPr>
          <w:p w14:paraId="70146A5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40642B" w14:textId="77777777" w:rsidR="00C17E2A" w:rsidRDefault="00C17E2A"/>
        </w:tc>
      </w:tr>
      <w:tr w:rsidR="005A4652" w14:paraId="2659D96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54B014F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0221C751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4E811A4" w14:textId="77777777" w:rsidR="00C17E2A" w:rsidRDefault="00C17E2A"/>
        </w:tc>
        <w:tc>
          <w:tcPr>
            <w:tcW w:w="150" w:type="pct"/>
          </w:tcPr>
          <w:p w14:paraId="35F9A8A8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45C80AF9" w14:textId="77777777" w:rsidR="00C17E2A" w:rsidRDefault="00C17E2A"/>
        </w:tc>
      </w:tr>
    </w:tbl>
    <w:p w14:paraId="5FF65AA6" w14:textId="77777777" w:rsidR="00C17E2A" w:rsidRDefault="00C17E2A"/>
    <w:sectPr w:rsidR="00C17E2A" w:rsidSect="009B04A9">
      <w:footerReference w:type="default" r:id="rId11"/>
      <w:headerReference w:type="first" r:id="rId12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73E4E" w14:textId="77777777" w:rsidR="00E9598E" w:rsidRDefault="00E9598E">
      <w:pPr>
        <w:spacing w:before="0" w:after="0" w:line="240" w:lineRule="auto"/>
      </w:pPr>
      <w:r>
        <w:separator/>
      </w:r>
    </w:p>
  </w:endnote>
  <w:endnote w:type="continuationSeparator" w:id="0">
    <w:p w14:paraId="0289A048" w14:textId="77777777" w:rsidR="00E9598E" w:rsidRDefault="00E959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3C3E7" w14:textId="77777777" w:rsidR="00C17E2A" w:rsidRDefault="009B04A9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15364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D1587" w14:textId="77777777" w:rsidR="00E9598E" w:rsidRDefault="00E9598E">
      <w:pPr>
        <w:spacing w:before="0" w:after="0" w:line="240" w:lineRule="auto"/>
      </w:pPr>
      <w:r>
        <w:separator/>
      </w:r>
    </w:p>
  </w:footnote>
  <w:footnote w:type="continuationSeparator" w:id="0">
    <w:p w14:paraId="186F4332" w14:textId="77777777" w:rsidR="00E9598E" w:rsidRDefault="00E959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03F88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7C2A6EDD" wp14:editId="02EC1EFB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5922D19"/>
    <w:multiLevelType w:val="hybridMultilevel"/>
    <w:tmpl w:val="97A07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6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02196"/>
    <w:multiLevelType w:val="hybridMultilevel"/>
    <w:tmpl w:val="5C5EEFA8"/>
    <w:lvl w:ilvl="0" w:tplc="83140426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76F7C"/>
    <w:multiLevelType w:val="multilevel"/>
    <w:tmpl w:val="777C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E3D22"/>
    <w:multiLevelType w:val="hybridMultilevel"/>
    <w:tmpl w:val="3E42CCB2"/>
    <w:lvl w:ilvl="0" w:tplc="83140426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4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5" w15:restartNumberingAfterBreak="0">
    <w:nsid w:val="4E351801"/>
    <w:multiLevelType w:val="hybridMultilevel"/>
    <w:tmpl w:val="3208D106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C2F9F"/>
    <w:multiLevelType w:val="multilevel"/>
    <w:tmpl w:val="67A6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96BD3"/>
    <w:multiLevelType w:val="hybridMultilevel"/>
    <w:tmpl w:val="AA18FD5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0306D"/>
    <w:multiLevelType w:val="hybridMultilevel"/>
    <w:tmpl w:val="0D34EC02"/>
    <w:lvl w:ilvl="0" w:tplc="83140426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1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9"/>
  </w:num>
  <w:num w:numId="7">
    <w:abstractNumId w:val="22"/>
  </w:num>
  <w:num w:numId="8">
    <w:abstractNumId w:val="1"/>
  </w:num>
  <w:num w:numId="9">
    <w:abstractNumId w:val="10"/>
  </w:num>
  <w:num w:numId="10">
    <w:abstractNumId w:val="16"/>
  </w:num>
  <w:num w:numId="11">
    <w:abstractNumId w:val="21"/>
  </w:num>
  <w:num w:numId="12">
    <w:abstractNumId w:val="31"/>
  </w:num>
  <w:num w:numId="13">
    <w:abstractNumId w:val="4"/>
  </w:num>
  <w:num w:numId="14">
    <w:abstractNumId w:val="26"/>
  </w:num>
  <w:num w:numId="15">
    <w:abstractNumId w:val="2"/>
  </w:num>
  <w:num w:numId="16">
    <w:abstractNumId w:val="0"/>
  </w:num>
  <w:num w:numId="17">
    <w:abstractNumId w:val="13"/>
  </w:num>
  <w:num w:numId="18">
    <w:abstractNumId w:val="27"/>
  </w:num>
  <w:num w:numId="19">
    <w:abstractNumId w:val="24"/>
  </w:num>
  <w:num w:numId="20">
    <w:abstractNumId w:val="19"/>
  </w:num>
  <w:num w:numId="21">
    <w:abstractNumId w:val="30"/>
  </w:num>
  <w:num w:numId="22">
    <w:abstractNumId w:val="14"/>
  </w:num>
  <w:num w:numId="23">
    <w:abstractNumId w:val="5"/>
  </w:num>
  <w:num w:numId="24">
    <w:abstractNumId w:val="25"/>
  </w:num>
  <w:num w:numId="25">
    <w:abstractNumId w:val="20"/>
  </w:num>
  <w:num w:numId="26">
    <w:abstractNumId w:val="12"/>
  </w:num>
  <w:num w:numId="27">
    <w:abstractNumId w:val="6"/>
  </w:num>
  <w:num w:numId="28">
    <w:abstractNumId w:val="18"/>
  </w:num>
  <w:num w:numId="29">
    <w:abstractNumId w:val="32"/>
  </w:num>
  <w:num w:numId="30">
    <w:abstractNumId w:val="11"/>
  </w:num>
  <w:num w:numId="31">
    <w:abstractNumId w:val="23"/>
  </w:num>
  <w:num w:numId="32">
    <w:abstractNumId w:val="15"/>
  </w:num>
  <w:num w:numId="33">
    <w:abstractNumId w:val="3"/>
  </w:num>
  <w:num w:numId="34">
    <w:abstractNumId w:val="9"/>
  </w:num>
  <w:num w:numId="35">
    <w:abstractNumId w:val="17"/>
  </w:num>
  <w:num w:numId="36">
    <w:abstractNumId w:val="8"/>
  </w:num>
  <w:num w:numId="37">
    <w:abstractNumId w:val="28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4502C"/>
    <w:rsid w:val="000904AA"/>
    <w:rsid w:val="000A37E8"/>
    <w:rsid w:val="000B72D9"/>
    <w:rsid w:val="000C562D"/>
    <w:rsid w:val="001209F0"/>
    <w:rsid w:val="001225F1"/>
    <w:rsid w:val="001432FD"/>
    <w:rsid w:val="00153641"/>
    <w:rsid w:val="00163CA6"/>
    <w:rsid w:val="00171443"/>
    <w:rsid w:val="0017273B"/>
    <w:rsid w:val="0017631E"/>
    <w:rsid w:val="00196867"/>
    <w:rsid w:val="001B5D91"/>
    <w:rsid w:val="001D3BC8"/>
    <w:rsid w:val="001E6B90"/>
    <w:rsid w:val="001F4D29"/>
    <w:rsid w:val="001F7EB7"/>
    <w:rsid w:val="00227208"/>
    <w:rsid w:val="0026795F"/>
    <w:rsid w:val="002863C6"/>
    <w:rsid w:val="00287F69"/>
    <w:rsid w:val="002A72AE"/>
    <w:rsid w:val="002B733A"/>
    <w:rsid w:val="002F4915"/>
    <w:rsid w:val="00304069"/>
    <w:rsid w:val="003468F5"/>
    <w:rsid w:val="00396443"/>
    <w:rsid w:val="003A0BB3"/>
    <w:rsid w:val="003B1470"/>
    <w:rsid w:val="003D30E4"/>
    <w:rsid w:val="0040481C"/>
    <w:rsid w:val="00417B53"/>
    <w:rsid w:val="00426D3C"/>
    <w:rsid w:val="004343E9"/>
    <w:rsid w:val="004530DF"/>
    <w:rsid w:val="00453D92"/>
    <w:rsid w:val="00490789"/>
    <w:rsid w:val="004B20E0"/>
    <w:rsid w:val="004D089D"/>
    <w:rsid w:val="004D3CA6"/>
    <w:rsid w:val="004E29C7"/>
    <w:rsid w:val="004F6D32"/>
    <w:rsid w:val="00520DAF"/>
    <w:rsid w:val="00545106"/>
    <w:rsid w:val="00555C27"/>
    <w:rsid w:val="00565DAC"/>
    <w:rsid w:val="0056788D"/>
    <w:rsid w:val="005A4652"/>
    <w:rsid w:val="005B22DA"/>
    <w:rsid w:val="005B7D58"/>
    <w:rsid w:val="005C2512"/>
    <w:rsid w:val="00603309"/>
    <w:rsid w:val="006140D1"/>
    <w:rsid w:val="00627362"/>
    <w:rsid w:val="006326A0"/>
    <w:rsid w:val="006A319F"/>
    <w:rsid w:val="006A5952"/>
    <w:rsid w:val="006F0813"/>
    <w:rsid w:val="006F7E46"/>
    <w:rsid w:val="00740B85"/>
    <w:rsid w:val="0076583E"/>
    <w:rsid w:val="00773C70"/>
    <w:rsid w:val="0078309D"/>
    <w:rsid w:val="007A010A"/>
    <w:rsid w:val="007F65A3"/>
    <w:rsid w:val="00807AE6"/>
    <w:rsid w:val="00811AB9"/>
    <w:rsid w:val="00847934"/>
    <w:rsid w:val="008B5287"/>
    <w:rsid w:val="008F771F"/>
    <w:rsid w:val="00910100"/>
    <w:rsid w:val="009227FD"/>
    <w:rsid w:val="009378FA"/>
    <w:rsid w:val="00956DE4"/>
    <w:rsid w:val="00966C71"/>
    <w:rsid w:val="0097181A"/>
    <w:rsid w:val="0098460F"/>
    <w:rsid w:val="009B04A9"/>
    <w:rsid w:val="009D155F"/>
    <w:rsid w:val="009E08FF"/>
    <w:rsid w:val="009E60F3"/>
    <w:rsid w:val="00A0116B"/>
    <w:rsid w:val="00A1735C"/>
    <w:rsid w:val="00A25094"/>
    <w:rsid w:val="00A77EEB"/>
    <w:rsid w:val="00AD171D"/>
    <w:rsid w:val="00AD6AD0"/>
    <w:rsid w:val="00AF47E1"/>
    <w:rsid w:val="00B046C1"/>
    <w:rsid w:val="00B262A1"/>
    <w:rsid w:val="00B65732"/>
    <w:rsid w:val="00B66511"/>
    <w:rsid w:val="00B82970"/>
    <w:rsid w:val="00B87608"/>
    <w:rsid w:val="00BB359B"/>
    <w:rsid w:val="00BB47BB"/>
    <w:rsid w:val="00BC356C"/>
    <w:rsid w:val="00BD430C"/>
    <w:rsid w:val="00BD5017"/>
    <w:rsid w:val="00BF1D3C"/>
    <w:rsid w:val="00C00224"/>
    <w:rsid w:val="00C17E2A"/>
    <w:rsid w:val="00C454B2"/>
    <w:rsid w:val="00C476C4"/>
    <w:rsid w:val="00C646F1"/>
    <w:rsid w:val="00C82CFC"/>
    <w:rsid w:val="00CB08CC"/>
    <w:rsid w:val="00CB2D0F"/>
    <w:rsid w:val="00CC2C14"/>
    <w:rsid w:val="00CC4CF8"/>
    <w:rsid w:val="00D032A8"/>
    <w:rsid w:val="00D27DC3"/>
    <w:rsid w:val="00D3577C"/>
    <w:rsid w:val="00D4297E"/>
    <w:rsid w:val="00D43AC0"/>
    <w:rsid w:val="00D8019B"/>
    <w:rsid w:val="00DC17D5"/>
    <w:rsid w:val="00DD3412"/>
    <w:rsid w:val="00E05C0D"/>
    <w:rsid w:val="00E07205"/>
    <w:rsid w:val="00E14343"/>
    <w:rsid w:val="00E2212B"/>
    <w:rsid w:val="00E601B6"/>
    <w:rsid w:val="00E9598E"/>
    <w:rsid w:val="00EA0527"/>
    <w:rsid w:val="00ED219F"/>
    <w:rsid w:val="00ED646F"/>
    <w:rsid w:val="00F1179F"/>
    <w:rsid w:val="00F208E3"/>
    <w:rsid w:val="00F235D6"/>
    <w:rsid w:val="00F616CA"/>
    <w:rsid w:val="00F66CE1"/>
    <w:rsid w:val="00F87048"/>
    <w:rsid w:val="00FB61C0"/>
    <w:rsid w:val="00FC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78CF8"/>
  <w15:docId w15:val="{700A12C7-EC00-4105-BAD3-5038D510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4A9"/>
  </w:style>
  <w:style w:type="paragraph" w:styleId="Heading1">
    <w:name w:val="heading 1"/>
    <w:basedOn w:val="Normal"/>
    <w:next w:val="Normal"/>
    <w:link w:val="Heading1Char"/>
    <w:uiPriority w:val="9"/>
    <w:qFormat/>
    <w:rsid w:val="009B04A9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A9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9B04A9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9B04A9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9B04A9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9B04A9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B04A9"/>
    <w:rPr>
      <w:color w:val="808080"/>
    </w:rPr>
  </w:style>
  <w:style w:type="table" w:customStyle="1" w:styleId="LessonPlan">
    <w:name w:val="Lesson Plan"/>
    <w:basedOn w:val="TableNormal"/>
    <w:uiPriority w:val="99"/>
    <w:rsid w:val="009B04A9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9B04A9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04A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9B04A9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04A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4A9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9B04A9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B04A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9F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9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0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sandactivities.com/creativity-exercises-and-games-with-cla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kindergarten-lessons.com/kids_modeling_cl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epspacesparkle.com/pinch-pot-animals-for-kinder-and-first-grade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191F93"/>
    <w:rsid w:val="004A008E"/>
    <w:rsid w:val="00655AFC"/>
    <w:rsid w:val="00713551"/>
    <w:rsid w:val="00805105"/>
    <w:rsid w:val="00816166"/>
    <w:rsid w:val="00836926"/>
    <w:rsid w:val="0094172F"/>
    <w:rsid w:val="00AB2F7D"/>
    <w:rsid w:val="00AB37F5"/>
    <w:rsid w:val="00C93DC1"/>
    <w:rsid w:val="00E96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E960F0"/>
  </w:style>
  <w:style w:type="paragraph" w:customStyle="1" w:styleId="57D0253E54FA4684857C7E53F49E1A5B">
    <w:name w:val="57D0253E54FA4684857C7E53F49E1A5B"/>
    <w:rsid w:val="00E960F0"/>
  </w:style>
  <w:style w:type="paragraph" w:customStyle="1" w:styleId="7AE7DFE8D63F4AC0A9D67267C3699CCC">
    <w:name w:val="7AE7DFE8D63F4AC0A9D67267C3699CCC"/>
    <w:rsid w:val="00E960F0"/>
  </w:style>
  <w:style w:type="paragraph" w:customStyle="1" w:styleId="1C876A8B6575410E8AA7530875A6B7F4">
    <w:name w:val="1C876A8B6575410E8AA7530875A6B7F4"/>
    <w:rsid w:val="00E960F0"/>
  </w:style>
  <w:style w:type="paragraph" w:customStyle="1" w:styleId="A392ED6794CC47DFA557364CD4043756">
    <w:name w:val="A392ED6794CC47DFA557364CD4043756"/>
    <w:rsid w:val="00E960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2064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18</cp:revision>
  <dcterms:created xsi:type="dcterms:W3CDTF">2018-09-24T13:04:00Z</dcterms:created>
  <dcterms:modified xsi:type="dcterms:W3CDTF">2018-11-08T11:01:00Z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