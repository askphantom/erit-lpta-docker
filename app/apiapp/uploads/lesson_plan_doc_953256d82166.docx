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9B6BC72" w:rsidR="00C17E2A" w:rsidRPr="009260D0" w:rsidRDefault="007755CE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identification and use of </w:t>
            </w:r>
            <w:r w:rsidR="00595F18">
              <w:rPr>
                <w:sz w:val="40"/>
                <w:szCs w:val="40"/>
              </w:rPr>
              <w:t>adverb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7249CE9" w14:textId="4721BE2A" w:rsidR="00FF4047" w:rsidRDefault="00C60C24" w:rsidP="00415962">
            <w:pPr>
              <w:pStyle w:val="ListParagraph"/>
              <w:numPr>
                <w:ilvl w:val="0"/>
                <w:numId w:val="2"/>
              </w:numPr>
            </w:pPr>
            <w:r>
              <w:t>Learning t</w:t>
            </w:r>
            <w:r w:rsidRPr="00C60C24">
              <w:t xml:space="preserve">o </w:t>
            </w:r>
            <w:r w:rsidR="00A90CA5">
              <w:t>the definition of adverbs</w:t>
            </w:r>
          </w:p>
          <w:p w14:paraId="458BD9FD" w14:textId="7B69C144" w:rsidR="00A90CA5" w:rsidRPr="00A82C1E" w:rsidRDefault="00A90CA5" w:rsidP="00415962">
            <w:pPr>
              <w:pStyle w:val="ListParagraph"/>
              <w:numPr>
                <w:ilvl w:val="0"/>
                <w:numId w:val="2"/>
              </w:numPr>
            </w:pPr>
            <w:r>
              <w:t>Learn to identify and use adverbs in a sentence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03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E94D822" w14:textId="5425915F" w:rsidR="002B04D7" w:rsidRDefault="00343481" w:rsidP="002B04D7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 xml:space="preserve">Interactive </w:t>
                                  </w:r>
                                  <w:r w:rsidR="002B04D7">
                                    <w:t xml:space="preserve">White board </w:t>
                                  </w:r>
                                </w:p>
                                <w:p w14:paraId="26001089" w14:textId="77777777" w:rsidR="00EA3A1A" w:rsidRDefault="00A34DF9" w:rsidP="005D58C6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>Students notebooks</w:t>
                                  </w:r>
                                </w:p>
                                <w:p w14:paraId="4911FE19" w14:textId="77777777" w:rsidR="005D58C6" w:rsidRDefault="005D58C6" w:rsidP="005D58C6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>Pens or pencils</w:t>
                                  </w:r>
                                </w:p>
                                <w:p w14:paraId="4BE61749" w14:textId="097F50CC" w:rsidR="005D58C6" w:rsidRDefault="005D58C6" w:rsidP="005D58C6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6406DD3" w14:textId="1B92B94F" w:rsidR="004C0C54" w:rsidRDefault="00400322" w:rsidP="004C0C54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C0C54" w:rsidRPr="00F1315C">
                                      <w:rPr>
                                        <w:rStyle w:val="Hyperlink"/>
                                      </w:rPr>
                                      <w:t>https://www.education.com/lesson-plan/carefully-find-the-adverbs/</w:t>
                                    </w:r>
                                  </w:hyperlink>
                                </w:p>
                                <w:p w14:paraId="5BB11640" w14:textId="2BA3DD1A" w:rsidR="004C0C54" w:rsidRDefault="00400322" w:rsidP="004C0C54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4C0C54" w:rsidRPr="00F1315C">
                                      <w:rPr>
                                        <w:rStyle w:val="Hyperlink"/>
                                      </w:rPr>
                                      <w:t>https://grammar.yourdictionary.com/for-teachers/fourth-grade-adverb-lessons.html</w:t>
                                    </w:r>
                                  </w:hyperlink>
                                </w:p>
                                <w:p w14:paraId="18314648" w14:textId="5302C706" w:rsidR="004C0C54" w:rsidRDefault="00400322" w:rsidP="004C0C54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4C0C54" w:rsidRPr="00F1315C">
                                      <w:rPr>
                                        <w:rStyle w:val="Hyperlink"/>
                                      </w:rPr>
                                      <w:t>https://betterlesson.com/lesson/526242/adverbs</w:t>
                                    </w:r>
                                  </w:hyperlink>
                                </w:p>
                                <w:p w14:paraId="0FD26E34" w14:textId="1B75E019" w:rsidR="004C0C54" w:rsidRDefault="00400322" w:rsidP="004C0C54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4C0C54" w:rsidRPr="00F1315C">
                                      <w:rPr>
                                        <w:rStyle w:val="Hyperlink"/>
                                      </w:rPr>
                                      <w:t>https://www.brighthubeducation.com/lesson-plans-grades-3-5/50125-teaching-adverbs/</w:t>
                                    </w:r>
                                  </w:hyperlink>
                                </w:p>
                                <w:p w14:paraId="031D8F14" w14:textId="275F3BAC" w:rsidR="004C0C54" w:rsidRDefault="00400322" w:rsidP="004C0C54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24364E" w:rsidRPr="00F1315C">
                                      <w:rPr>
                                        <w:rStyle w:val="Hyperlink"/>
                                      </w:rPr>
                                      <w:t>https://www.instructorweb.com/lesson/adverbs.asp</w:t>
                                    </w:r>
                                  </w:hyperlink>
                                </w:p>
                                <w:p w14:paraId="266D3DBF" w14:textId="2A0B0077" w:rsidR="0024364E" w:rsidRDefault="0024364E" w:rsidP="0024364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03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E94D822" w14:textId="5425915F" w:rsidR="002B04D7" w:rsidRDefault="00343481" w:rsidP="002B04D7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 xml:space="preserve">Interactive </w:t>
                            </w:r>
                            <w:r w:rsidR="002B04D7">
                              <w:t xml:space="preserve">White board </w:t>
                            </w:r>
                          </w:p>
                          <w:p w14:paraId="26001089" w14:textId="77777777" w:rsidR="00EA3A1A" w:rsidRDefault="00A34DF9" w:rsidP="005D58C6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>Students notebooks</w:t>
                            </w:r>
                          </w:p>
                          <w:p w14:paraId="4911FE19" w14:textId="77777777" w:rsidR="005D58C6" w:rsidRDefault="005D58C6" w:rsidP="005D58C6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>Pens or pencils</w:t>
                            </w:r>
                          </w:p>
                          <w:p w14:paraId="4BE61749" w14:textId="097F50CC" w:rsidR="005D58C6" w:rsidRDefault="005D58C6" w:rsidP="005D58C6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6406DD3" w14:textId="1B92B94F" w:rsidR="004C0C54" w:rsidRDefault="00400322" w:rsidP="004C0C54">
                            <w:pPr>
                              <w:pStyle w:val="ListBullet"/>
                            </w:pPr>
                            <w:hyperlink r:id="rId13" w:history="1">
                              <w:r w:rsidR="004C0C54" w:rsidRPr="00F1315C">
                                <w:rPr>
                                  <w:rStyle w:val="Hyperlink"/>
                                </w:rPr>
                                <w:t>https://www.education.com/lesson-plan/carefully-find-the-adverbs/</w:t>
                              </w:r>
                            </w:hyperlink>
                          </w:p>
                          <w:p w14:paraId="5BB11640" w14:textId="2BA3DD1A" w:rsidR="004C0C54" w:rsidRDefault="00400322" w:rsidP="004C0C54">
                            <w:pPr>
                              <w:pStyle w:val="ListBullet"/>
                            </w:pPr>
                            <w:hyperlink r:id="rId14" w:history="1">
                              <w:r w:rsidR="004C0C54" w:rsidRPr="00F1315C">
                                <w:rPr>
                                  <w:rStyle w:val="Hyperlink"/>
                                </w:rPr>
                                <w:t>https://grammar.yourdictionary.com/for-teachers/fourth-grade-adverb-lessons.html</w:t>
                              </w:r>
                            </w:hyperlink>
                          </w:p>
                          <w:p w14:paraId="18314648" w14:textId="5302C706" w:rsidR="004C0C54" w:rsidRDefault="00400322" w:rsidP="004C0C54">
                            <w:pPr>
                              <w:pStyle w:val="ListBullet"/>
                            </w:pPr>
                            <w:hyperlink r:id="rId15" w:history="1">
                              <w:r w:rsidR="004C0C54" w:rsidRPr="00F1315C">
                                <w:rPr>
                                  <w:rStyle w:val="Hyperlink"/>
                                </w:rPr>
                                <w:t>https://betterlesson.com/lesson/526242/adverbs</w:t>
                              </w:r>
                            </w:hyperlink>
                          </w:p>
                          <w:p w14:paraId="0FD26E34" w14:textId="1B75E019" w:rsidR="004C0C54" w:rsidRDefault="00400322" w:rsidP="004C0C54">
                            <w:pPr>
                              <w:pStyle w:val="ListBullet"/>
                            </w:pPr>
                            <w:hyperlink r:id="rId16" w:history="1">
                              <w:r w:rsidR="004C0C54" w:rsidRPr="00F1315C">
                                <w:rPr>
                                  <w:rStyle w:val="Hyperlink"/>
                                </w:rPr>
                                <w:t>https://www.brighthubeducation.com/lesson-plans-grades-3-5/50125-teaching-adverbs/</w:t>
                              </w:r>
                            </w:hyperlink>
                          </w:p>
                          <w:p w14:paraId="031D8F14" w14:textId="275F3BAC" w:rsidR="004C0C54" w:rsidRDefault="00400322" w:rsidP="004C0C54">
                            <w:pPr>
                              <w:pStyle w:val="ListBullet"/>
                            </w:pPr>
                            <w:hyperlink r:id="rId17" w:history="1">
                              <w:r w:rsidR="0024364E" w:rsidRPr="00F1315C">
                                <w:rPr>
                                  <w:rStyle w:val="Hyperlink"/>
                                </w:rPr>
                                <w:t>https://www.instructorweb.com/lesson/adverbs.asp</w:t>
                              </w:r>
                            </w:hyperlink>
                          </w:p>
                          <w:p w14:paraId="266D3DBF" w14:textId="2A0B0077" w:rsidR="0024364E" w:rsidRDefault="0024364E" w:rsidP="0024364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04"/>
        <w:gridCol w:w="79"/>
        <w:gridCol w:w="3681"/>
        <w:gridCol w:w="178"/>
        <w:gridCol w:w="3443"/>
      </w:tblGrid>
      <w:tr w:rsidR="005A4652" w:rsidRPr="00A82C1E" w14:paraId="7DA79F9C" w14:textId="77777777" w:rsidTr="00083082">
        <w:trPr>
          <w:tblHeader/>
        </w:trPr>
        <w:tc>
          <w:tcPr>
            <w:tcW w:w="1150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41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920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93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796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083082">
        <w:trPr>
          <w:trHeight w:val="893"/>
        </w:trPr>
        <w:tc>
          <w:tcPr>
            <w:tcW w:w="115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4297B4CC" w14:textId="12F97834" w:rsidR="009D457E" w:rsidRDefault="009D457E" w:rsidP="009D457E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D457E">
              <w:t xml:space="preserve">identify </w:t>
            </w:r>
            <w:r w:rsidR="00A90CA5">
              <w:t>adverbs</w:t>
            </w:r>
            <w:r w:rsidRPr="009D457E">
              <w:t xml:space="preserve"> and their role in the </w:t>
            </w:r>
            <w:r>
              <w:t>sentence</w:t>
            </w:r>
          </w:p>
          <w:p w14:paraId="3834EB2F" w14:textId="27FFD01C" w:rsidR="009D457E" w:rsidRDefault="00A90CA5" w:rsidP="009D457E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categorize the different type of adverbs</w:t>
            </w:r>
          </w:p>
          <w:p w14:paraId="2D129BD7" w14:textId="2CF785FB" w:rsidR="009D457E" w:rsidRPr="009D457E" w:rsidRDefault="009D457E" w:rsidP="009D457E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D457E">
              <w:t xml:space="preserve">form sentences using </w:t>
            </w:r>
            <w:r w:rsidR="00A90CA5">
              <w:t>adverbs</w:t>
            </w:r>
          </w:p>
          <w:p w14:paraId="6BD4AA9E" w14:textId="77777777" w:rsidR="009D457E" w:rsidRDefault="009D457E" w:rsidP="009D457E">
            <w:pPr>
              <w:pStyle w:val="Heading1"/>
            </w:pPr>
          </w:p>
          <w:p w14:paraId="54E766FC" w14:textId="612F3A19" w:rsidR="00D914D8" w:rsidRPr="00F32A4B" w:rsidRDefault="00D914D8" w:rsidP="009D457E">
            <w:pPr>
              <w:pStyle w:val="Heading1"/>
            </w:pPr>
            <w:r w:rsidRPr="00F32A4B">
              <w:t>Assessment Activity</w:t>
            </w:r>
          </w:p>
          <w:p w14:paraId="3034D78B" w14:textId="77777777" w:rsidR="00D371AC" w:rsidRPr="00D371AC" w:rsidRDefault="00D371AC" w:rsidP="00D371AC">
            <w:pPr>
              <w:pStyle w:val="ListBullet"/>
              <w:rPr>
                <w:b/>
                <w:bCs/>
              </w:rPr>
            </w:pPr>
            <w:r w:rsidRPr="00D371AC">
              <w:rPr>
                <w:rFonts w:eastAsiaTheme="majorEastAsia"/>
              </w:rPr>
              <w:t xml:space="preserve">Have the students create their own sentences using adverbs from the lists created. </w:t>
            </w:r>
          </w:p>
          <w:p w14:paraId="3ACC40A4" w14:textId="77777777" w:rsidR="00D371AC" w:rsidRPr="00D371AC" w:rsidRDefault="00D371AC" w:rsidP="00D371AC">
            <w:pPr>
              <w:pStyle w:val="ListBullet"/>
              <w:rPr>
                <w:b/>
                <w:bCs/>
              </w:rPr>
            </w:pPr>
            <w:r w:rsidRPr="00D371AC">
              <w:rPr>
                <w:rFonts w:eastAsiaTheme="majorEastAsia"/>
              </w:rPr>
              <w:t xml:space="preserve">Have them write: 2 sentences that tell how </w:t>
            </w:r>
          </w:p>
          <w:p w14:paraId="590FB1D1" w14:textId="77777777" w:rsidR="00D371AC" w:rsidRPr="00D371AC" w:rsidRDefault="00D371AC" w:rsidP="00D371AC">
            <w:pPr>
              <w:pStyle w:val="ListBullet"/>
              <w:rPr>
                <w:b/>
                <w:bCs/>
              </w:rPr>
            </w:pPr>
            <w:r>
              <w:rPr>
                <w:rFonts w:eastAsiaTheme="majorEastAsia"/>
              </w:rPr>
              <w:t xml:space="preserve">Have them write </w:t>
            </w:r>
            <w:r w:rsidRPr="00D371AC">
              <w:rPr>
                <w:rFonts w:eastAsiaTheme="majorEastAsia"/>
              </w:rPr>
              <w:t xml:space="preserve">2 sentences that tell when </w:t>
            </w:r>
          </w:p>
          <w:p w14:paraId="4A04D7B4" w14:textId="77777777" w:rsidR="00D371AC" w:rsidRPr="00D371AC" w:rsidRDefault="00D371AC" w:rsidP="00D371AC">
            <w:pPr>
              <w:pStyle w:val="ListBullet"/>
              <w:rPr>
                <w:b/>
                <w:bCs/>
              </w:rPr>
            </w:pPr>
            <w:r w:rsidRPr="00D371AC">
              <w:rPr>
                <w:rFonts w:eastAsiaTheme="majorEastAsia"/>
              </w:rPr>
              <w:t xml:space="preserve">Have them write 2 sentences that tell where </w:t>
            </w:r>
          </w:p>
          <w:p w14:paraId="60ABA0F2" w14:textId="7D232606" w:rsidR="00A84738" w:rsidRPr="00BD5C41" w:rsidRDefault="00D371AC" w:rsidP="00D371AC">
            <w:pPr>
              <w:pStyle w:val="ListBullet"/>
              <w:rPr>
                <w:b/>
                <w:bCs/>
              </w:rPr>
            </w:pPr>
            <w:r w:rsidRPr="00D371AC">
              <w:rPr>
                <w:rFonts w:eastAsiaTheme="majorEastAsia"/>
              </w:rPr>
              <w:t>Have them write 2 sentences that tell to what extent</w:t>
            </w:r>
          </w:p>
          <w:p w14:paraId="4876A46C" w14:textId="0A8EA0F9" w:rsidR="00BD5C41" w:rsidRDefault="00BD5C41" w:rsidP="00BD5C41">
            <w:pPr>
              <w:pStyle w:val="ListBullet"/>
              <w:numPr>
                <w:ilvl w:val="0"/>
                <w:numId w:val="0"/>
              </w:numPr>
              <w:ind w:left="167" w:hanging="101"/>
              <w:rPr>
                <w:rFonts w:eastAsiaTheme="majorEastAsia"/>
                <w:b/>
                <w:bCs/>
              </w:rPr>
            </w:pPr>
          </w:p>
          <w:p w14:paraId="1CC22CDA" w14:textId="77777777" w:rsidR="00BD5C41" w:rsidRDefault="00BD5C41" w:rsidP="00BD5C41">
            <w:pPr>
              <w:pStyle w:val="ListBullet"/>
              <w:numPr>
                <w:ilvl w:val="0"/>
                <w:numId w:val="0"/>
              </w:numPr>
              <w:ind w:left="167" w:hanging="101"/>
              <w:rPr>
                <w:b/>
                <w:bCs/>
              </w:rPr>
            </w:pPr>
          </w:p>
          <w:p w14:paraId="50E0D0C1" w14:textId="6F7E706B" w:rsidR="00D12602" w:rsidRPr="00A84738" w:rsidRDefault="00D12602" w:rsidP="00A84738">
            <w:pPr>
              <w:pStyle w:val="Heading1"/>
            </w:pPr>
            <w:r w:rsidRPr="00A84738">
              <w:lastRenderedPageBreak/>
              <w:t>Summary</w:t>
            </w:r>
          </w:p>
          <w:p w14:paraId="68D4DB2C" w14:textId="5EA34BA8" w:rsidR="002E7793" w:rsidRPr="00A82C1E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Review what </w:t>
            </w:r>
            <w:r w:rsidR="00BD5C41">
              <w:t>adverbs are</w:t>
            </w:r>
          </w:p>
          <w:p w14:paraId="532CDCE1" w14:textId="0E1E961B" w:rsidR="00D45DD2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Write a list of </w:t>
            </w:r>
            <w:r w:rsidR="00BD5C41">
              <w:t xml:space="preserve">adverbial </w:t>
            </w:r>
            <w:r>
              <w:t>words on the board</w:t>
            </w:r>
          </w:p>
          <w:p w14:paraId="70BACF16" w14:textId="4D40A6EB" w:rsidR="002E7793" w:rsidRPr="00A82C1E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Ask a volunteer to </w:t>
            </w:r>
            <w:r w:rsidR="00BD5C41">
              <w:t>categorize them in their type</w:t>
            </w:r>
          </w:p>
          <w:p w14:paraId="02CB6B7A" w14:textId="0DB9E563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When doing the review make sure you erase the lesson on the board.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41" w:type="pct"/>
          </w:tcPr>
          <w:p w14:paraId="64D57A74" w14:textId="77777777" w:rsidR="00C17E2A" w:rsidRPr="00A82C1E" w:rsidRDefault="00C17E2A"/>
        </w:tc>
        <w:tc>
          <w:tcPr>
            <w:tcW w:w="19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4A8FF595" w14:textId="77777777" w:rsid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 xml:space="preserve">To open lesson, read adverbs randomly from an Adverb </w:t>
            </w:r>
          </w:p>
          <w:p w14:paraId="4E252B0A" w14:textId="77777777" w:rsid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 xml:space="preserve">List from one of the resources above. </w:t>
            </w:r>
          </w:p>
          <w:p w14:paraId="73C930FC" w14:textId="77777777" w:rsid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 xml:space="preserve">As you are reading the words, ask students what each of the words have in common. </w:t>
            </w:r>
          </w:p>
          <w:p w14:paraId="4F5E90CB" w14:textId="77777777" w:rsid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>Be sure to mix up the -ly words and other words.</w:t>
            </w:r>
          </w:p>
          <w:p w14:paraId="2EA3E41B" w14:textId="77777777" w:rsid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>Allow for responses and discussion as you are reading the words.</w:t>
            </w:r>
          </w:p>
          <w:p w14:paraId="21D7F355" w14:textId="77777777" w:rsid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>If no one guesses, give a hint to the students telling them they are somewhat like ads, telling people about something.</w:t>
            </w:r>
          </w:p>
          <w:p w14:paraId="2DF235EA" w14:textId="58070F04" w:rsidR="00796B0F" w:rsidRPr="00E8011D" w:rsidRDefault="00E8011D" w:rsidP="00E801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>A second hint could include they are one of the parts of speech.</w:t>
            </w:r>
          </w:p>
          <w:p w14:paraId="03954887" w14:textId="110C1433" w:rsidR="0013471D" w:rsidRDefault="0013471D" w:rsidP="00796B0F">
            <w:pPr>
              <w:pStyle w:val="Heading1"/>
            </w:pPr>
          </w:p>
          <w:p w14:paraId="6FE31D72" w14:textId="77777777" w:rsidR="0013471D" w:rsidRPr="00A82C1E" w:rsidRDefault="0013471D" w:rsidP="0013471D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6ED98FE" w14:textId="41FBF00A" w:rsidR="0013471D" w:rsidRPr="00A82C1E" w:rsidRDefault="0013471D" w:rsidP="0013471D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8501D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58501D">
              <w:rPr>
                <w:b/>
              </w:rPr>
              <w:t>2</w:t>
            </w:r>
            <w:r w:rsidRPr="00A82C1E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14134EC6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DD103E">
              <w:t>Ask students what they think is the function of adverbs</w:t>
            </w:r>
          </w:p>
          <w:p w14:paraId="43C1B734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DD103E">
              <w:t>Tell them that adverbs have different kinds but we will discuss</w:t>
            </w:r>
            <w:r>
              <w:t xml:space="preserve"> Manner, Time, Place and Frequency</w:t>
            </w:r>
            <w:r w:rsidRPr="00DD103E">
              <w:t>.</w:t>
            </w:r>
          </w:p>
          <w:p w14:paraId="799E2559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Draw four columns on the board and ask the students to copy them in their notebooks</w:t>
            </w:r>
            <w:r>
              <w:t>.</w:t>
            </w:r>
          </w:p>
          <w:tbl>
            <w:tblPr>
              <w:tblStyle w:val="TableGrid"/>
              <w:tblW w:w="0" w:type="auto"/>
              <w:tblInd w:w="300" w:type="dxa"/>
              <w:tblLook w:val="04A0" w:firstRow="1" w:lastRow="0" w:firstColumn="1" w:lastColumn="0" w:noHBand="0" w:noVBand="1"/>
            </w:tblPr>
            <w:tblGrid>
              <w:gridCol w:w="798"/>
              <w:gridCol w:w="939"/>
              <w:gridCol w:w="652"/>
              <w:gridCol w:w="982"/>
            </w:tblGrid>
            <w:tr w:rsidR="0013471D" w14:paraId="5968934F" w14:textId="77777777" w:rsidTr="000857B1">
              <w:tc>
                <w:tcPr>
                  <w:tcW w:w="794" w:type="dxa"/>
                </w:tcPr>
                <w:p w14:paraId="430BB0E8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lastRenderedPageBreak/>
                    <w:t>Manner</w:t>
                  </w:r>
                </w:p>
              </w:tc>
              <w:tc>
                <w:tcPr>
                  <w:tcW w:w="795" w:type="dxa"/>
                </w:tcPr>
                <w:p w14:paraId="328E8B93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Time</w:t>
                  </w:r>
                </w:p>
              </w:tc>
              <w:tc>
                <w:tcPr>
                  <w:tcW w:w="795" w:type="dxa"/>
                </w:tcPr>
                <w:p w14:paraId="218D5155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Place</w:t>
                  </w:r>
                </w:p>
              </w:tc>
              <w:tc>
                <w:tcPr>
                  <w:tcW w:w="795" w:type="dxa"/>
                </w:tcPr>
                <w:p w14:paraId="4575F5EE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Frequency</w:t>
                  </w:r>
                </w:p>
              </w:tc>
            </w:tr>
            <w:tr w:rsidR="0013471D" w14:paraId="1C884537" w14:textId="77777777" w:rsidTr="000857B1">
              <w:tc>
                <w:tcPr>
                  <w:tcW w:w="794" w:type="dxa"/>
                </w:tcPr>
                <w:p w14:paraId="1BE83477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Slowly</w:t>
                  </w:r>
                </w:p>
                <w:p w14:paraId="363168E3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Sadly</w:t>
                  </w:r>
                </w:p>
                <w:p w14:paraId="20919406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Happily</w:t>
                  </w:r>
                </w:p>
              </w:tc>
              <w:tc>
                <w:tcPr>
                  <w:tcW w:w="795" w:type="dxa"/>
                </w:tcPr>
                <w:p w14:paraId="0BE86F91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Now</w:t>
                  </w:r>
                </w:p>
                <w:p w14:paraId="6F0CC8CB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Yesterday</w:t>
                  </w:r>
                </w:p>
                <w:p w14:paraId="587FF9A6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Today</w:t>
                  </w:r>
                </w:p>
                <w:p w14:paraId="40993058" w14:textId="77777777" w:rsidR="0013471D" w:rsidRDefault="0013471D" w:rsidP="0013471D">
                  <w:pPr>
                    <w:pStyle w:val="ListParagraph"/>
                    <w:ind w:left="0"/>
                  </w:pPr>
                </w:p>
              </w:tc>
              <w:tc>
                <w:tcPr>
                  <w:tcW w:w="795" w:type="dxa"/>
                </w:tcPr>
                <w:p w14:paraId="4FE06E0B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Here</w:t>
                  </w:r>
                </w:p>
                <w:p w14:paraId="6FEA802C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There</w:t>
                  </w:r>
                </w:p>
                <w:p w14:paraId="12441292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Inside</w:t>
                  </w:r>
                </w:p>
              </w:tc>
              <w:tc>
                <w:tcPr>
                  <w:tcW w:w="795" w:type="dxa"/>
                </w:tcPr>
                <w:p w14:paraId="588924CF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Always</w:t>
                  </w:r>
                </w:p>
                <w:p w14:paraId="2055F4C4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Often</w:t>
                  </w:r>
                </w:p>
                <w:p w14:paraId="1C9BB555" w14:textId="77777777" w:rsidR="0013471D" w:rsidRDefault="0013471D" w:rsidP="0013471D">
                  <w:pPr>
                    <w:pStyle w:val="ListParagraph"/>
                    <w:ind w:left="0"/>
                  </w:pPr>
                  <w:r>
                    <w:t>Again</w:t>
                  </w:r>
                </w:p>
              </w:tc>
            </w:tr>
          </w:tbl>
          <w:p w14:paraId="32D3FF76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Explain that adverbs of manner usually end in “ly”.</w:t>
            </w:r>
          </w:p>
          <w:p w14:paraId="09FC195A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Through examples clarify their concept of different types of adverbs.</w:t>
            </w:r>
          </w:p>
          <w:p w14:paraId="2765501D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Adverbs of manner answers the question ‘how the action is done’</w:t>
            </w:r>
          </w:p>
          <w:p w14:paraId="74BF27C6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Adverb of time answers the question when the action takes place.</w:t>
            </w:r>
          </w:p>
          <w:p w14:paraId="6465BC75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Adverb of place answers the question where the action takes place.</w:t>
            </w:r>
          </w:p>
          <w:p w14:paraId="2DFBB324" w14:textId="77777777" w:rsidR="0013471D" w:rsidRDefault="0013471D" w:rsidP="0013471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24535">
              <w:t>Adverb of frequency answers the question how often somebody does something</w:t>
            </w:r>
          </w:p>
          <w:p w14:paraId="176FA200" w14:textId="77777777" w:rsidR="0013471D" w:rsidRPr="0013471D" w:rsidRDefault="0013471D" w:rsidP="0013471D"/>
          <w:p w14:paraId="04A157E9" w14:textId="0DB5694C" w:rsidR="00796B0F" w:rsidRDefault="00FB3E28" w:rsidP="00796B0F">
            <w:pPr>
              <w:pStyle w:val="Heading1"/>
            </w:pPr>
            <w:r>
              <w:t>Guide Practice</w:t>
            </w:r>
          </w:p>
          <w:p w14:paraId="6A39C1C4" w14:textId="469529CE" w:rsidR="00796B0F" w:rsidRPr="00796B0F" w:rsidRDefault="00796B0F" w:rsidP="00796B0F">
            <w:pPr>
              <w:rPr>
                <w:b/>
              </w:rPr>
            </w:pPr>
            <w:r w:rsidRPr="00796B0F">
              <w:rPr>
                <w:b/>
              </w:rPr>
              <w:t xml:space="preserve">Day </w:t>
            </w:r>
            <w:r w:rsidR="0058501D">
              <w:rPr>
                <w:b/>
              </w:rPr>
              <w:t>3</w:t>
            </w:r>
            <w:r w:rsidRPr="00796B0F">
              <w:rPr>
                <w:b/>
              </w:rPr>
              <w:t xml:space="preserve">/ Lesson </w:t>
            </w:r>
            <w:r w:rsidR="0058501D">
              <w:rPr>
                <w:b/>
              </w:rPr>
              <w:t>3</w:t>
            </w:r>
            <w:r w:rsidRPr="00796B0F">
              <w:rPr>
                <w:b/>
              </w:rPr>
              <w:t xml:space="preserve"> 2</w:t>
            </w:r>
            <w:r>
              <w:rPr>
                <w:b/>
              </w:rPr>
              <w:t>0</w:t>
            </w:r>
            <w:r w:rsidRPr="00796B0F">
              <w:rPr>
                <w:b/>
              </w:rPr>
              <w:t xml:space="preserve"> Mins</w:t>
            </w:r>
          </w:p>
          <w:p w14:paraId="54440D15" w14:textId="6D8ECC0A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 xml:space="preserve">The teacher will </w:t>
            </w:r>
            <w:r w:rsidR="004F44CE">
              <w:t>write a list of adverbial words on the board</w:t>
            </w:r>
            <w:r w:rsidRPr="00042260">
              <w:t xml:space="preserve">. </w:t>
            </w:r>
          </w:p>
          <w:p w14:paraId="6C78E69D" w14:textId="21301A1B" w:rsidR="00042260" w:rsidRDefault="004F44CE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t>Instruct students to create four columns on their books</w:t>
            </w:r>
          </w:p>
          <w:p w14:paraId="79F97ADD" w14:textId="3B2FF0E8" w:rsidR="00042260" w:rsidRDefault="004F44CE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t xml:space="preserve">Ask students to name each column according to the four types of </w:t>
            </w:r>
            <w:r w:rsidR="004F7FB4">
              <w:t>adverbs</w:t>
            </w:r>
            <w:r>
              <w:t>.</w:t>
            </w:r>
          </w:p>
          <w:p w14:paraId="4CC3031B" w14:textId="4BFF413D" w:rsidR="00042260" w:rsidRDefault="004F44CE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t>Teacher will ask students to categorize the adverbial words on the board into their respective types</w:t>
            </w:r>
          </w:p>
          <w:p w14:paraId="676A3504" w14:textId="0DA205B8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 xml:space="preserve">For </w:t>
            </w:r>
            <w:r w:rsidR="004F44CE" w:rsidRPr="00042260">
              <w:t xml:space="preserve">example, </w:t>
            </w:r>
            <w:r w:rsidR="004F44CE">
              <w:t>now will be categorized under time, friendly will be under manner, etc.</w:t>
            </w:r>
          </w:p>
          <w:p w14:paraId="220DAE6D" w14:textId="46B0344B" w:rsidR="00042260" w:rsidRDefault="004F44CE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t>Teacher will walk round the class to help students that may have difficulties doing the practice.</w:t>
            </w:r>
          </w:p>
          <w:p w14:paraId="471A4DC6" w14:textId="098BED78" w:rsidR="00042260" w:rsidRDefault="00C52246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lastRenderedPageBreak/>
              <w:t>Teacher will end the practice at a specified time.</w:t>
            </w:r>
          </w:p>
          <w:p w14:paraId="7B0DDAE8" w14:textId="0414790E" w:rsidR="00042260" w:rsidRDefault="00C52246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t>Teacher will correct mistakes made my students.</w:t>
            </w:r>
          </w:p>
          <w:p w14:paraId="12E88B7B" w14:textId="34C87557" w:rsidR="00042260" w:rsidRDefault="00C52246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>
              <w:t>Teacher will then instruct students to try the practice at home and submit in the next class.</w:t>
            </w:r>
          </w:p>
          <w:p w14:paraId="6CC78EF4" w14:textId="644472EE" w:rsidR="00836381" w:rsidRPr="00137D49" w:rsidRDefault="00836381" w:rsidP="0013471D"/>
        </w:tc>
        <w:tc>
          <w:tcPr>
            <w:tcW w:w="93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79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EA8011" w14:textId="77777777" w:rsidR="0013471D" w:rsidRPr="00A82C1E" w:rsidRDefault="0013471D" w:rsidP="0013471D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33FE8DD" w14:textId="05CCCBF5" w:rsidR="0013471D" w:rsidRPr="00FB3E28" w:rsidRDefault="0013471D" w:rsidP="0013471D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4F7FB4">
              <w:rPr>
                <w:b/>
              </w:rPr>
              <w:t>1</w:t>
            </w:r>
            <w:r w:rsidRPr="00A82C1E">
              <w:rPr>
                <w:b/>
              </w:rPr>
              <w:t xml:space="preserve">/ Lesson </w:t>
            </w:r>
            <w:r w:rsidR="004F7FB4">
              <w:rPr>
                <w:b/>
              </w:rPr>
              <w:t>1</w:t>
            </w:r>
            <w:r w:rsidRPr="00A82C1E">
              <w:rPr>
                <w:b/>
              </w:rPr>
              <w:t xml:space="preserve">: </w:t>
            </w:r>
            <w:r w:rsidR="004F7FB4">
              <w:rPr>
                <w:b/>
              </w:rPr>
              <w:t>20</w:t>
            </w:r>
            <w:r w:rsidRPr="00A82C1E">
              <w:rPr>
                <w:b/>
              </w:rPr>
              <w:t>mins</w:t>
            </w:r>
          </w:p>
          <w:p w14:paraId="65D53435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Give the students several minutes to put the words into their selected categories. </w:t>
            </w:r>
          </w:p>
          <w:p w14:paraId="3F40D1DC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Then begin allowing the students to share their lists with the rest of the class. </w:t>
            </w:r>
          </w:p>
          <w:p w14:paraId="34BFC162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Write the lists, including the categories on the whiteboard as the students share. </w:t>
            </w:r>
          </w:p>
          <w:p w14:paraId="3B6AABFC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Fairly quickly, duplicate categories will begin to appear. </w:t>
            </w:r>
          </w:p>
          <w:p w14:paraId="0654C528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Feel free to consolidate the lists as much as possible. </w:t>
            </w:r>
          </w:p>
          <w:p w14:paraId="7D1C4481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Once every possible conﬁguration has been shared and listed, ask the student to take time and look at the many different ways they chose to categorize the words. </w:t>
            </w:r>
          </w:p>
          <w:p w14:paraId="407CF2D0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Ask them, "Do you see a pattern to these lists?" </w:t>
            </w:r>
          </w:p>
          <w:p w14:paraId="147BE969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>Immediately, they will recognize that the lists fall into ﬁve categories: action words, where, when, "ly" words, and "extras."</w:t>
            </w:r>
            <w:r>
              <w:t xml:space="preserve"> </w:t>
            </w:r>
          </w:p>
          <w:p w14:paraId="70B61E6F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 w:rsidRPr="007C5782">
              <w:t xml:space="preserve">Then explain to them that they have deﬁned the role of an adverb: </w:t>
            </w:r>
          </w:p>
          <w:p w14:paraId="4456618F" w14:textId="77777777" w:rsid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t xml:space="preserve">Tell them an adverb is </w:t>
            </w:r>
            <w:r w:rsidRPr="007C5782">
              <w:t xml:space="preserve">a word that modiﬁes a verb, adjective or another adverb </w:t>
            </w:r>
          </w:p>
          <w:p w14:paraId="62AAF854" w14:textId="3F83F4E2" w:rsidR="0013471D" w:rsidRPr="0013471D" w:rsidRDefault="0013471D" w:rsidP="0013471D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lastRenderedPageBreak/>
              <w:t xml:space="preserve">it is done </w:t>
            </w:r>
            <w:r w:rsidRPr="007C5782">
              <w:t>by telling how something is done, (the "ly" words) when something is done, where something is done, and the "extras", to what extent something is done</w:t>
            </w:r>
          </w:p>
          <w:p w14:paraId="2153BC5A" w14:textId="64E2EAF6" w:rsidR="00796B0F" w:rsidRPr="00A82C1E" w:rsidRDefault="004A5F00" w:rsidP="00796B0F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46D8BAF" w14:textId="78AF7651" w:rsidR="00796B0F" w:rsidRPr="003F7F50" w:rsidRDefault="00796B0F" w:rsidP="00796B0F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8501D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58501D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FB3E28">
              <w:rPr>
                <w:b/>
              </w:rPr>
              <w:t>20</w:t>
            </w:r>
            <w:r w:rsidRPr="00A82C1E">
              <w:rPr>
                <w:b/>
              </w:rPr>
              <w:t>mins</w:t>
            </w:r>
          </w:p>
          <w:p w14:paraId="6E51E4A3" w14:textId="50911774" w:rsidR="004A5F00" w:rsidRDefault="004A5F00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>
              <w:rPr>
                <w:bCs/>
              </w:rPr>
              <w:t xml:space="preserve">Teacher will tell student that they will learn </w:t>
            </w:r>
            <w:r w:rsidR="00E62345">
              <w:rPr>
                <w:bCs/>
              </w:rPr>
              <w:t>t</w:t>
            </w:r>
            <w:r>
              <w:rPr>
                <w:bCs/>
              </w:rPr>
              <w:t>o make sentences using adverbs.</w:t>
            </w:r>
          </w:p>
          <w:p w14:paraId="3491EB99" w14:textId="5037234B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 xml:space="preserve">With the class, brainstorm a list of adverbs they know. </w:t>
            </w:r>
          </w:p>
          <w:p w14:paraId="18D43BA8" w14:textId="77777777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>For example: late,</w:t>
            </w:r>
            <w:r>
              <w:rPr>
                <w:bCs/>
              </w:rPr>
              <w:t xml:space="preserve"> </w:t>
            </w:r>
            <w:r w:rsidRPr="00AD760C">
              <w:rPr>
                <w:bCs/>
              </w:rPr>
              <w:t>early, fast</w:t>
            </w:r>
            <w:r>
              <w:rPr>
                <w:bCs/>
              </w:rPr>
              <w:t>, quickly, sadly, lovely, happily, noisily, etc</w:t>
            </w:r>
            <w:r w:rsidRPr="00AD760C">
              <w:rPr>
                <w:bCs/>
              </w:rPr>
              <w:t xml:space="preserve">. </w:t>
            </w:r>
          </w:p>
          <w:p w14:paraId="5293784C" w14:textId="77777777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>Now have students select one of the adverbs from the list</w:t>
            </w:r>
          </w:p>
          <w:p w14:paraId="16F1E44F" w14:textId="77777777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>
              <w:rPr>
                <w:bCs/>
              </w:rPr>
              <w:t>Students should t</w:t>
            </w:r>
            <w:r w:rsidRPr="00AD760C">
              <w:rPr>
                <w:bCs/>
              </w:rPr>
              <w:t xml:space="preserve">ake turns constructing a sentence that ends with that adverb in a </w:t>
            </w:r>
            <w:r>
              <w:rPr>
                <w:bCs/>
              </w:rPr>
              <w:t>notebook</w:t>
            </w:r>
            <w:r w:rsidRPr="00AD760C">
              <w:rPr>
                <w:bCs/>
              </w:rPr>
              <w:t xml:space="preserve">. </w:t>
            </w:r>
          </w:p>
          <w:p w14:paraId="67C16E2D" w14:textId="77777777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 xml:space="preserve">You can model the ﬁrst sentence as an example, such </w:t>
            </w:r>
            <w:r>
              <w:rPr>
                <w:bCs/>
              </w:rPr>
              <w:t>I eat breakfast quickly</w:t>
            </w:r>
            <w:r w:rsidRPr="00AD760C">
              <w:rPr>
                <w:bCs/>
              </w:rPr>
              <w:t xml:space="preserve">. </w:t>
            </w:r>
          </w:p>
          <w:p w14:paraId="5345C582" w14:textId="77777777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>The students continue giving sentences with the same adverb</w:t>
            </w:r>
          </w:p>
          <w:p w14:paraId="2845F5D6" w14:textId="1EF4E6D0" w:rsidR="00AD760C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 xml:space="preserve">For </w:t>
            </w:r>
            <w:r>
              <w:rPr>
                <w:bCs/>
              </w:rPr>
              <w:t>example: run quickly</w:t>
            </w:r>
            <w:r w:rsidRPr="00AD760C">
              <w:rPr>
                <w:bCs/>
              </w:rPr>
              <w:t xml:space="preserve">, </w:t>
            </w:r>
            <w:r>
              <w:rPr>
                <w:bCs/>
              </w:rPr>
              <w:t>I get dressed quickly</w:t>
            </w:r>
            <w:r w:rsidRPr="00AD760C">
              <w:rPr>
                <w:bCs/>
              </w:rPr>
              <w:t xml:space="preserve">, </w:t>
            </w:r>
            <w:r>
              <w:rPr>
                <w:bCs/>
              </w:rPr>
              <w:t>I finish my homework quickly</w:t>
            </w:r>
            <w:r w:rsidRPr="00AD760C">
              <w:rPr>
                <w:bCs/>
              </w:rPr>
              <w:t>,</w:t>
            </w:r>
            <w:r>
              <w:rPr>
                <w:bCs/>
              </w:rPr>
              <w:t xml:space="preserve"> etc</w:t>
            </w:r>
            <w:r w:rsidRPr="00AD760C">
              <w:rPr>
                <w:bCs/>
              </w:rPr>
              <w:t xml:space="preserve">. </w:t>
            </w:r>
          </w:p>
          <w:p w14:paraId="012DB69B" w14:textId="22300BEB" w:rsidR="00064E14" w:rsidRPr="00064E14" w:rsidRDefault="00AD760C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AD760C">
              <w:rPr>
                <w:bCs/>
              </w:rPr>
              <w:t>When students run out of sentence ideas with the chosen adverb, have them select a new adverb from the list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6FA30" w14:textId="77777777" w:rsidR="00400322" w:rsidRDefault="00400322">
      <w:pPr>
        <w:spacing w:before="0" w:after="0" w:line="240" w:lineRule="auto"/>
      </w:pPr>
      <w:r>
        <w:separator/>
      </w:r>
    </w:p>
  </w:endnote>
  <w:endnote w:type="continuationSeparator" w:id="0">
    <w:p w14:paraId="19ED22E1" w14:textId="77777777" w:rsidR="00400322" w:rsidRDefault="004003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45DA" w14:textId="77777777" w:rsidR="00400322" w:rsidRDefault="00400322">
      <w:pPr>
        <w:spacing w:before="0" w:after="0" w:line="240" w:lineRule="auto"/>
      </w:pPr>
      <w:r>
        <w:separator/>
      </w:r>
    </w:p>
  </w:footnote>
  <w:footnote w:type="continuationSeparator" w:id="0">
    <w:p w14:paraId="711AC013" w14:textId="77777777" w:rsidR="00400322" w:rsidRDefault="004003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AAC9BE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B4A"/>
    <w:multiLevelType w:val="hybridMultilevel"/>
    <w:tmpl w:val="AAEE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E0A57"/>
    <w:multiLevelType w:val="hybridMultilevel"/>
    <w:tmpl w:val="89EA6BE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50753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A2F88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4665F"/>
    <w:multiLevelType w:val="hybridMultilevel"/>
    <w:tmpl w:val="455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658E0"/>
    <w:multiLevelType w:val="hybridMultilevel"/>
    <w:tmpl w:val="B7CCC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8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D26B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4" w15:restartNumberingAfterBreak="0">
    <w:nsid w:val="78EF4E7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5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6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B6836"/>
    <w:multiLevelType w:val="hybridMultilevel"/>
    <w:tmpl w:val="7A1C19EE"/>
    <w:lvl w:ilvl="0" w:tplc="E6E8E30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9" w15:restartNumberingAfterBreak="0">
    <w:nsid w:val="7FE53E7E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num w:numId="1">
    <w:abstractNumId w:val="0"/>
  </w:num>
  <w:num w:numId="2">
    <w:abstractNumId w:val="46"/>
  </w:num>
  <w:num w:numId="3">
    <w:abstractNumId w:val="24"/>
  </w:num>
  <w:num w:numId="4">
    <w:abstractNumId w:val="37"/>
  </w:num>
  <w:num w:numId="5">
    <w:abstractNumId w:val="30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9"/>
  </w:num>
  <w:num w:numId="11">
    <w:abstractNumId w:val="18"/>
  </w:num>
  <w:num w:numId="12">
    <w:abstractNumId w:val="21"/>
  </w:num>
  <w:num w:numId="13">
    <w:abstractNumId w:val="36"/>
  </w:num>
  <w:num w:numId="14">
    <w:abstractNumId w:val="10"/>
  </w:num>
  <w:num w:numId="15">
    <w:abstractNumId w:val="42"/>
  </w:num>
  <w:num w:numId="16">
    <w:abstractNumId w:val="14"/>
  </w:num>
  <w:num w:numId="17">
    <w:abstractNumId w:val="7"/>
  </w:num>
  <w:num w:numId="18">
    <w:abstractNumId w:val="17"/>
  </w:num>
  <w:num w:numId="19">
    <w:abstractNumId w:val="34"/>
  </w:num>
  <w:num w:numId="20">
    <w:abstractNumId w:val="47"/>
  </w:num>
  <w:num w:numId="21">
    <w:abstractNumId w:val="13"/>
  </w:num>
  <w:num w:numId="22">
    <w:abstractNumId w:val="15"/>
  </w:num>
  <w:num w:numId="23">
    <w:abstractNumId w:val="45"/>
  </w:num>
  <w:num w:numId="24">
    <w:abstractNumId w:val="23"/>
  </w:num>
  <w:num w:numId="25">
    <w:abstractNumId w:val="33"/>
  </w:num>
  <w:num w:numId="26">
    <w:abstractNumId w:val="22"/>
  </w:num>
  <w:num w:numId="27">
    <w:abstractNumId w:val="41"/>
  </w:num>
  <w:num w:numId="28">
    <w:abstractNumId w:val="6"/>
  </w:num>
  <w:num w:numId="29">
    <w:abstractNumId w:val="1"/>
  </w:num>
  <w:num w:numId="30">
    <w:abstractNumId w:val="3"/>
  </w:num>
  <w:num w:numId="31">
    <w:abstractNumId w:val="38"/>
  </w:num>
  <w:num w:numId="32">
    <w:abstractNumId w:val="20"/>
  </w:num>
  <w:num w:numId="33">
    <w:abstractNumId w:val="40"/>
  </w:num>
  <w:num w:numId="34">
    <w:abstractNumId w:val="28"/>
  </w:num>
  <w:num w:numId="35">
    <w:abstractNumId w:val="2"/>
  </w:num>
  <w:num w:numId="36">
    <w:abstractNumId w:val="43"/>
  </w:num>
  <w:num w:numId="37">
    <w:abstractNumId w:val="32"/>
  </w:num>
  <w:num w:numId="38">
    <w:abstractNumId w:val="27"/>
  </w:num>
  <w:num w:numId="39">
    <w:abstractNumId w:val="4"/>
  </w:num>
  <w:num w:numId="40">
    <w:abstractNumId w:val="31"/>
  </w:num>
  <w:num w:numId="41">
    <w:abstractNumId w:val="35"/>
  </w:num>
  <w:num w:numId="42">
    <w:abstractNumId w:val="16"/>
  </w:num>
  <w:num w:numId="43">
    <w:abstractNumId w:val="48"/>
  </w:num>
  <w:num w:numId="44">
    <w:abstractNumId w:val="9"/>
  </w:num>
  <w:num w:numId="45">
    <w:abstractNumId w:val="39"/>
  </w:num>
  <w:num w:numId="46">
    <w:abstractNumId w:val="25"/>
  </w:num>
  <w:num w:numId="47">
    <w:abstractNumId w:val="49"/>
  </w:num>
  <w:num w:numId="48">
    <w:abstractNumId w:val="44"/>
  </w:num>
  <w:num w:numId="49">
    <w:abstractNumId w:val="26"/>
  </w:num>
  <w:num w:numId="50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35E32"/>
    <w:rsid w:val="0004040F"/>
    <w:rsid w:val="00042260"/>
    <w:rsid w:val="0004240A"/>
    <w:rsid w:val="0004502C"/>
    <w:rsid w:val="00047F0F"/>
    <w:rsid w:val="00050F06"/>
    <w:rsid w:val="000529DC"/>
    <w:rsid w:val="00064E14"/>
    <w:rsid w:val="00065A51"/>
    <w:rsid w:val="0007578F"/>
    <w:rsid w:val="000816FF"/>
    <w:rsid w:val="00083082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43CD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471D"/>
    <w:rsid w:val="00137D49"/>
    <w:rsid w:val="001432FD"/>
    <w:rsid w:val="00151B6D"/>
    <w:rsid w:val="001569DF"/>
    <w:rsid w:val="001611AE"/>
    <w:rsid w:val="00163CA6"/>
    <w:rsid w:val="0016548C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21F6"/>
    <w:rsid w:val="001C0A0E"/>
    <w:rsid w:val="001C4621"/>
    <w:rsid w:val="001C4F03"/>
    <w:rsid w:val="001D1806"/>
    <w:rsid w:val="001D3BC8"/>
    <w:rsid w:val="001D4D95"/>
    <w:rsid w:val="001D6B1C"/>
    <w:rsid w:val="001D6FFE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1032"/>
    <w:rsid w:val="00234570"/>
    <w:rsid w:val="0024364E"/>
    <w:rsid w:val="0024426F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19C"/>
    <w:rsid w:val="002A0CC6"/>
    <w:rsid w:val="002A72AE"/>
    <w:rsid w:val="002A7661"/>
    <w:rsid w:val="002B04D7"/>
    <w:rsid w:val="002B44A9"/>
    <w:rsid w:val="002B4EEC"/>
    <w:rsid w:val="002B733A"/>
    <w:rsid w:val="002C0925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3481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0322"/>
    <w:rsid w:val="0040481C"/>
    <w:rsid w:val="004061AF"/>
    <w:rsid w:val="004138FF"/>
    <w:rsid w:val="00415962"/>
    <w:rsid w:val="004164BA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18F1"/>
    <w:rsid w:val="00472AE2"/>
    <w:rsid w:val="004735CF"/>
    <w:rsid w:val="004827E6"/>
    <w:rsid w:val="00483322"/>
    <w:rsid w:val="00483AE5"/>
    <w:rsid w:val="00485065"/>
    <w:rsid w:val="0048658A"/>
    <w:rsid w:val="00486F5A"/>
    <w:rsid w:val="004A3441"/>
    <w:rsid w:val="004A5F00"/>
    <w:rsid w:val="004B20E0"/>
    <w:rsid w:val="004B46D3"/>
    <w:rsid w:val="004C0C54"/>
    <w:rsid w:val="004C6C13"/>
    <w:rsid w:val="004D089D"/>
    <w:rsid w:val="004E29C7"/>
    <w:rsid w:val="004E3F5C"/>
    <w:rsid w:val="004E56E8"/>
    <w:rsid w:val="004F06F3"/>
    <w:rsid w:val="004F0D7A"/>
    <w:rsid w:val="004F1557"/>
    <w:rsid w:val="004F44CE"/>
    <w:rsid w:val="004F60C4"/>
    <w:rsid w:val="004F6D32"/>
    <w:rsid w:val="004F7FB4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501D"/>
    <w:rsid w:val="00595F18"/>
    <w:rsid w:val="005A0B9A"/>
    <w:rsid w:val="005A4652"/>
    <w:rsid w:val="005A5D9C"/>
    <w:rsid w:val="005A70D5"/>
    <w:rsid w:val="005B6E3B"/>
    <w:rsid w:val="005B7D58"/>
    <w:rsid w:val="005B7E63"/>
    <w:rsid w:val="005C2512"/>
    <w:rsid w:val="005D0C5B"/>
    <w:rsid w:val="005D27CF"/>
    <w:rsid w:val="005D58C6"/>
    <w:rsid w:val="005D78FD"/>
    <w:rsid w:val="005F37E5"/>
    <w:rsid w:val="005F690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98C"/>
    <w:rsid w:val="00641D69"/>
    <w:rsid w:val="006475CC"/>
    <w:rsid w:val="006513FB"/>
    <w:rsid w:val="006550C8"/>
    <w:rsid w:val="0066553B"/>
    <w:rsid w:val="0066587C"/>
    <w:rsid w:val="00667D6F"/>
    <w:rsid w:val="0067560C"/>
    <w:rsid w:val="00675B73"/>
    <w:rsid w:val="00677486"/>
    <w:rsid w:val="006826F3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6EE0"/>
    <w:rsid w:val="00713D5E"/>
    <w:rsid w:val="007144CC"/>
    <w:rsid w:val="00714A8D"/>
    <w:rsid w:val="007166BF"/>
    <w:rsid w:val="00717787"/>
    <w:rsid w:val="007177D7"/>
    <w:rsid w:val="00717CA1"/>
    <w:rsid w:val="00724535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55CE"/>
    <w:rsid w:val="00777637"/>
    <w:rsid w:val="00780730"/>
    <w:rsid w:val="0078211E"/>
    <w:rsid w:val="0078309D"/>
    <w:rsid w:val="00786B8E"/>
    <w:rsid w:val="00791E09"/>
    <w:rsid w:val="00796B0F"/>
    <w:rsid w:val="007A5B16"/>
    <w:rsid w:val="007C31C8"/>
    <w:rsid w:val="007C5782"/>
    <w:rsid w:val="007E5E02"/>
    <w:rsid w:val="007F09DA"/>
    <w:rsid w:val="007F10BA"/>
    <w:rsid w:val="007F163A"/>
    <w:rsid w:val="007F178D"/>
    <w:rsid w:val="007F30FD"/>
    <w:rsid w:val="007F4FCC"/>
    <w:rsid w:val="007F65A3"/>
    <w:rsid w:val="00802258"/>
    <w:rsid w:val="00807AE6"/>
    <w:rsid w:val="008112BE"/>
    <w:rsid w:val="00811AB9"/>
    <w:rsid w:val="00835E70"/>
    <w:rsid w:val="00836381"/>
    <w:rsid w:val="0083703B"/>
    <w:rsid w:val="00840CC2"/>
    <w:rsid w:val="00840D2B"/>
    <w:rsid w:val="008452D9"/>
    <w:rsid w:val="0085030E"/>
    <w:rsid w:val="00853340"/>
    <w:rsid w:val="008549B7"/>
    <w:rsid w:val="008776E5"/>
    <w:rsid w:val="00885068"/>
    <w:rsid w:val="0089622A"/>
    <w:rsid w:val="008A326A"/>
    <w:rsid w:val="008B2B0B"/>
    <w:rsid w:val="008B2CBF"/>
    <w:rsid w:val="008C09AB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86E86"/>
    <w:rsid w:val="00991B66"/>
    <w:rsid w:val="00994216"/>
    <w:rsid w:val="0099718C"/>
    <w:rsid w:val="009A04CA"/>
    <w:rsid w:val="009A4BA1"/>
    <w:rsid w:val="009D155F"/>
    <w:rsid w:val="009D30C4"/>
    <w:rsid w:val="009D457E"/>
    <w:rsid w:val="009D5198"/>
    <w:rsid w:val="009D72E5"/>
    <w:rsid w:val="009E08FF"/>
    <w:rsid w:val="009E61B2"/>
    <w:rsid w:val="009F76D5"/>
    <w:rsid w:val="009F7C60"/>
    <w:rsid w:val="00A0116B"/>
    <w:rsid w:val="00A1735C"/>
    <w:rsid w:val="00A25094"/>
    <w:rsid w:val="00A34DF9"/>
    <w:rsid w:val="00A367FF"/>
    <w:rsid w:val="00A37E88"/>
    <w:rsid w:val="00A435BC"/>
    <w:rsid w:val="00A50553"/>
    <w:rsid w:val="00A631EC"/>
    <w:rsid w:val="00A71E70"/>
    <w:rsid w:val="00A74FCC"/>
    <w:rsid w:val="00A75496"/>
    <w:rsid w:val="00A82696"/>
    <w:rsid w:val="00A82C1E"/>
    <w:rsid w:val="00A832CB"/>
    <w:rsid w:val="00A84738"/>
    <w:rsid w:val="00A85D55"/>
    <w:rsid w:val="00A90CA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60C"/>
    <w:rsid w:val="00AD7E49"/>
    <w:rsid w:val="00AE2FC3"/>
    <w:rsid w:val="00AF0400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4A10"/>
    <w:rsid w:val="00B36C8F"/>
    <w:rsid w:val="00B474C2"/>
    <w:rsid w:val="00B4776C"/>
    <w:rsid w:val="00B50357"/>
    <w:rsid w:val="00B51BF7"/>
    <w:rsid w:val="00B542DD"/>
    <w:rsid w:val="00B55350"/>
    <w:rsid w:val="00B57396"/>
    <w:rsid w:val="00B67C04"/>
    <w:rsid w:val="00B75483"/>
    <w:rsid w:val="00B76E78"/>
    <w:rsid w:val="00B8408B"/>
    <w:rsid w:val="00B8438A"/>
    <w:rsid w:val="00B8706B"/>
    <w:rsid w:val="00B87608"/>
    <w:rsid w:val="00B91FAF"/>
    <w:rsid w:val="00B93FEC"/>
    <w:rsid w:val="00BA223B"/>
    <w:rsid w:val="00BA2713"/>
    <w:rsid w:val="00BA7BE8"/>
    <w:rsid w:val="00BA7EB0"/>
    <w:rsid w:val="00BB0849"/>
    <w:rsid w:val="00BB359B"/>
    <w:rsid w:val="00BB5607"/>
    <w:rsid w:val="00BC3471"/>
    <w:rsid w:val="00BC356C"/>
    <w:rsid w:val="00BC5BC2"/>
    <w:rsid w:val="00BD430C"/>
    <w:rsid w:val="00BD5017"/>
    <w:rsid w:val="00BD5C41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52246"/>
    <w:rsid w:val="00C60C24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862D4"/>
    <w:rsid w:val="00C92835"/>
    <w:rsid w:val="00CA3F8C"/>
    <w:rsid w:val="00CA5716"/>
    <w:rsid w:val="00CB08CC"/>
    <w:rsid w:val="00CB2D0F"/>
    <w:rsid w:val="00CB574B"/>
    <w:rsid w:val="00CB7870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1AC"/>
    <w:rsid w:val="00D375F4"/>
    <w:rsid w:val="00D41C29"/>
    <w:rsid w:val="00D43AC0"/>
    <w:rsid w:val="00D45DD2"/>
    <w:rsid w:val="00D47097"/>
    <w:rsid w:val="00D47C20"/>
    <w:rsid w:val="00D553C5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C17D5"/>
    <w:rsid w:val="00DC5CE6"/>
    <w:rsid w:val="00DC76FD"/>
    <w:rsid w:val="00DD103E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62345"/>
    <w:rsid w:val="00E8011D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0DF6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4730D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3E28"/>
    <w:rsid w:val="00FB5202"/>
    <w:rsid w:val="00FB61C0"/>
    <w:rsid w:val="00FB7459"/>
    <w:rsid w:val="00FC2AF9"/>
    <w:rsid w:val="00FC4700"/>
    <w:rsid w:val="00FC63DE"/>
    <w:rsid w:val="00FC7E02"/>
    <w:rsid w:val="00FD6EF3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carefully-find-the-adverbs/" TargetMode="External"/><Relationship Id="rId13" Type="http://schemas.openxmlformats.org/officeDocument/2006/relationships/hyperlink" Target="https://www.education.com/lesson-plan/carefully-find-the-adverb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instructorweb.com/lesson/adverbs.asp" TargetMode="External"/><Relationship Id="rId17" Type="http://schemas.openxmlformats.org/officeDocument/2006/relationships/hyperlink" Target="https://www.instructorweb.com/lesson/adverb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ghthubeducation.com/lesson-plans-grades-3-5/50125-teaching-adverb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lesson-plans-grades-3-5/50125-teaching-adverb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tterlesson.com/lesson/526242/adverbs" TargetMode="External"/><Relationship Id="rId10" Type="http://schemas.openxmlformats.org/officeDocument/2006/relationships/hyperlink" Target="https://betterlesson.com/lesson/526242/adverb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rammar.yourdictionary.com/for-teachers/fourth-grade-adverb-lessons.html" TargetMode="External"/><Relationship Id="rId14" Type="http://schemas.openxmlformats.org/officeDocument/2006/relationships/hyperlink" Target="https://grammar.yourdictionary.com/for-teachers/fourth-grade-adverb-lesson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80EF1"/>
    <w:rsid w:val="00191011"/>
    <w:rsid w:val="00253619"/>
    <w:rsid w:val="00262022"/>
    <w:rsid w:val="0026558F"/>
    <w:rsid w:val="00280CE5"/>
    <w:rsid w:val="002924AA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713551"/>
    <w:rsid w:val="00802AA0"/>
    <w:rsid w:val="00805105"/>
    <w:rsid w:val="00816166"/>
    <w:rsid w:val="00836926"/>
    <w:rsid w:val="008926EB"/>
    <w:rsid w:val="008D088D"/>
    <w:rsid w:val="00957041"/>
    <w:rsid w:val="009D2491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B6E5A"/>
    <w:rsid w:val="00D339AD"/>
    <w:rsid w:val="00D417B5"/>
    <w:rsid w:val="00D92979"/>
    <w:rsid w:val="00DE19D7"/>
    <w:rsid w:val="00E17671"/>
    <w:rsid w:val="00EB30E9"/>
    <w:rsid w:val="00F07EE3"/>
    <w:rsid w:val="00F419FB"/>
    <w:rsid w:val="00F567F1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83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24</cp:revision>
  <dcterms:created xsi:type="dcterms:W3CDTF">2019-06-17T08:42:00Z</dcterms:created>
  <dcterms:modified xsi:type="dcterms:W3CDTF">2019-07-01T08:02:00Z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