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5A72EF6C" w:rsidR="00C17E2A" w:rsidRPr="00A7092B" w:rsidRDefault="00A00D7A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DRUGS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1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78A3FF71" w:rsidR="00C17E2A" w:rsidRDefault="00E00399" w:rsidP="00130F19">
                <w:pPr>
                  <w:pStyle w:val="Date"/>
                </w:pPr>
                <w:r>
                  <w:t>3.15.2019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B72A25C" w:rsidR="00C17E2A" w:rsidRDefault="00754D9C">
                  <w:r>
                    <w:t>Social Studies</w:t>
                  </w:r>
                  <w:r w:rsidR="000A37E8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605D7CA" w:rsidR="00C17E2A" w:rsidRDefault="00015ACF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3E11CDF" w14:textId="61191B8E" w:rsidR="00130413" w:rsidRDefault="00E956A6" w:rsidP="0028707F">
            <w:pPr>
              <w:pStyle w:val="ListParagraph"/>
              <w:numPr>
                <w:ilvl w:val="0"/>
                <w:numId w:val="2"/>
              </w:numPr>
            </w:pPr>
            <w:r>
              <w:t>The m</w:t>
            </w:r>
            <w:r w:rsidR="00A00D7A">
              <w:t xml:space="preserve">eaning of Drugs </w:t>
            </w:r>
          </w:p>
          <w:p w14:paraId="458BD9FD" w14:textId="4A409E03" w:rsidR="00A00D7A" w:rsidRDefault="00A00D7A" w:rsidP="0028707F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E956A6">
              <w:t>c</w:t>
            </w:r>
            <w:r>
              <w:t>ategories of Drugs.</w:t>
            </w:r>
          </w:p>
        </w:tc>
      </w:tr>
    </w:tbl>
    <w:p w14:paraId="44024CC7" w14:textId="2E1D5EB8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52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4B3C4CE" w14:textId="4B2EA09B" w:rsidR="00051147" w:rsidRDefault="006E336A" w:rsidP="0028707F">
                                  <w:pPr>
                                    <w:pStyle w:val="ListBullet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t>R</w:t>
                                  </w:r>
                                  <w:r w:rsidR="00051147">
                                    <w:t>eal drug</w:t>
                                  </w:r>
                                  <w:r>
                                    <w:t>s</w:t>
                                  </w:r>
                                </w:p>
                                <w:p w14:paraId="073F6346" w14:textId="313C8A07" w:rsidR="00051147" w:rsidRDefault="00051147" w:rsidP="0028707F">
                                  <w:pPr>
                                    <w:pStyle w:val="ListBullet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t xml:space="preserve">pictures </w:t>
                                  </w:r>
                                  <w:r w:rsidR="006E336A">
                                    <w:t>of drugs</w:t>
                                  </w:r>
                                </w:p>
                                <w:p w14:paraId="3C52EF91" w14:textId="03542A69" w:rsidR="00051147" w:rsidRDefault="00051147" w:rsidP="0028707F">
                                  <w:pPr>
                                    <w:pStyle w:val="ListBullet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t xml:space="preserve">resource person </w:t>
                                  </w:r>
                                </w:p>
                                <w:p w14:paraId="4BE61749" w14:textId="54BD6C62" w:rsidR="00B046C1" w:rsidRDefault="00051147" w:rsidP="0028707F">
                                  <w:pPr>
                                    <w:pStyle w:val="ListBullet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t>video clip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AE8307A" w14:textId="4AD34DCD" w:rsidR="00E00399" w:rsidRDefault="00D27DC3" w:rsidP="00E00399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  <w:r w:rsidR="00EF48C3">
                                    <w:t xml:space="preserve"> </w:t>
                                  </w:r>
                                </w:p>
                                <w:p w14:paraId="6663F372" w14:textId="01AF279A" w:rsidR="00CE0EFE" w:rsidRDefault="00605307" w:rsidP="00CE0EFE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9" w:history="1">
                                    <w:r w:rsidR="00CE0EFE" w:rsidRPr="007F67F6">
                                      <w:rPr>
                                        <w:rStyle w:val="Hyperlink"/>
                                      </w:rPr>
                                      <w:t>https://www.addictionisreal.org/blog/talking-about-drugs-with-kids-in-elementary-school-ages-6-10</w:t>
                                    </w:r>
                                  </w:hyperlink>
                                </w:p>
                                <w:p w14:paraId="459FAD6F" w14:textId="0FD0D5BA" w:rsidR="005B54D8" w:rsidRDefault="00605307" w:rsidP="005B54D8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10" w:history="1">
                                    <w:r w:rsidR="005B54D8" w:rsidRPr="004B583D">
                                      <w:rPr>
                                        <w:rStyle w:val="Hyperlink"/>
                                      </w:rPr>
                                      <w:t>http://headsup.scholastic.com/teachers/teaching-guide</w:t>
                                    </w:r>
                                  </w:hyperlink>
                                </w:p>
                                <w:p w14:paraId="71C08D01" w14:textId="5A83DEB9" w:rsidR="0066549D" w:rsidRDefault="00605307" w:rsidP="0066549D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11" w:history="1">
                                    <w:r w:rsidR="0066549D" w:rsidRPr="004B583D">
                                      <w:rPr>
                                        <w:rStyle w:val="Hyperlink"/>
                                      </w:rPr>
                                      <w:t>http://www.strongbonds.jss.org.au/problem/about.html</w:t>
                                    </w:r>
                                  </w:hyperlink>
                                </w:p>
                                <w:p w14:paraId="4789FADE" w14:textId="02EE4A71" w:rsidR="005B54D8" w:rsidRDefault="00605307" w:rsidP="0066549D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12" w:history="1">
                                    <w:r w:rsidR="005B54D8" w:rsidRPr="004B583D">
                                      <w:rPr>
                                        <w:rStyle w:val="Hyperlink"/>
                                      </w:rPr>
                                      <w:t>https://www.bestdrugrehabilitation.com/additional-resources/lessons-activities-teaching-kids-about-drug-abuse/</w:t>
                                    </w:r>
                                  </w:hyperlink>
                                </w:p>
                                <w:p w14:paraId="766F08BE" w14:textId="4C375666" w:rsidR="005B54D8" w:rsidRDefault="00605307" w:rsidP="005B54D8">
                                  <w:pPr>
                                    <w:pStyle w:val="ListBullet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hyperlink r:id="rId13" w:history="1">
                                    <w:r w:rsidR="005B54D8" w:rsidRPr="004B583D">
                                      <w:rPr>
                                        <w:rStyle w:val="Hyperlink"/>
                                      </w:rPr>
                                      <w:t>http://headsup.scholastic.com/teachers/14-drug-education-activities</w:t>
                                    </w:r>
                                  </w:hyperlink>
                                </w:p>
                                <w:p w14:paraId="266D3DBF" w14:textId="078E3AB6" w:rsidR="005B54D8" w:rsidRDefault="005B54D8" w:rsidP="005B54D8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 w:hanging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41CBC191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52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4B3C4CE" w14:textId="4B2EA09B" w:rsidR="00051147" w:rsidRDefault="006E336A" w:rsidP="0028707F">
                            <w:pPr>
                              <w:pStyle w:val="ListBulle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R</w:t>
                            </w:r>
                            <w:r w:rsidR="00051147">
                              <w:t>eal drug</w:t>
                            </w:r>
                            <w:r>
                              <w:t>s</w:t>
                            </w:r>
                          </w:p>
                          <w:p w14:paraId="073F6346" w14:textId="313C8A07" w:rsidR="00051147" w:rsidRDefault="00051147" w:rsidP="0028707F">
                            <w:pPr>
                              <w:pStyle w:val="ListBulle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pictures </w:t>
                            </w:r>
                            <w:r w:rsidR="006E336A">
                              <w:t>of drugs</w:t>
                            </w:r>
                          </w:p>
                          <w:p w14:paraId="3C52EF91" w14:textId="03542A69" w:rsidR="00051147" w:rsidRDefault="00051147" w:rsidP="0028707F">
                            <w:pPr>
                              <w:pStyle w:val="ListBulle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resource person </w:t>
                            </w:r>
                          </w:p>
                          <w:p w14:paraId="4BE61749" w14:textId="54BD6C62" w:rsidR="00B046C1" w:rsidRDefault="00051147" w:rsidP="0028707F">
                            <w:pPr>
                              <w:pStyle w:val="ListBulle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video clip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AE8307A" w14:textId="4AD34DCD" w:rsidR="00E00399" w:rsidRDefault="00D27DC3" w:rsidP="00E00399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  <w:r w:rsidR="00EF48C3">
                              <w:t xml:space="preserve"> </w:t>
                            </w:r>
                          </w:p>
                          <w:p w14:paraId="6663F372" w14:textId="01AF279A" w:rsidR="00CE0EFE" w:rsidRDefault="00605307" w:rsidP="00CE0EFE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</w:pPr>
                            <w:hyperlink r:id="rId14" w:history="1">
                              <w:r w:rsidR="00CE0EFE" w:rsidRPr="007F67F6">
                                <w:rPr>
                                  <w:rStyle w:val="Hyperlink"/>
                                </w:rPr>
                                <w:t>https://www.addictionisreal.org/blog/talking-about-drugs-with-kids-in-elementary-school-ages-6-10</w:t>
                              </w:r>
                            </w:hyperlink>
                          </w:p>
                          <w:p w14:paraId="459FAD6F" w14:textId="0FD0D5BA" w:rsidR="005B54D8" w:rsidRDefault="00605307" w:rsidP="005B54D8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</w:pPr>
                            <w:hyperlink r:id="rId15" w:history="1">
                              <w:r w:rsidR="005B54D8" w:rsidRPr="004B583D">
                                <w:rPr>
                                  <w:rStyle w:val="Hyperlink"/>
                                </w:rPr>
                                <w:t>http://headsup.scholastic.com/teachers/teaching-guide</w:t>
                              </w:r>
                            </w:hyperlink>
                          </w:p>
                          <w:p w14:paraId="71C08D01" w14:textId="5A83DEB9" w:rsidR="0066549D" w:rsidRDefault="00605307" w:rsidP="0066549D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</w:pPr>
                            <w:hyperlink r:id="rId16" w:history="1">
                              <w:r w:rsidR="0066549D" w:rsidRPr="004B583D">
                                <w:rPr>
                                  <w:rStyle w:val="Hyperlink"/>
                                </w:rPr>
                                <w:t>http://www.strongbonds.jss.org.au/problem/about.html</w:t>
                              </w:r>
                            </w:hyperlink>
                          </w:p>
                          <w:p w14:paraId="4789FADE" w14:textId="02EE4A71" w:rsidR="005B54D8" w:rsidRDefault="00605307" w:rsidP="0066549D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</w:pPr>
                            <w:hyperlink r:id="rId17" w:history="1">
                              <w:r w:rsidR="005B54D8" w:rsidRPr="004B583D">
                                <w:rPr>
                                  <w:rStyle w:val="Hyperlink"/>
                                </w:rPr>
                                <w:t>https://www.bestdrugrehabilitation.com/additional-resources/lessons-activities-teaching-kids-about-drug-abuse/</w:t>
                              </w:r>
                            </w:hyperlink>
                          </w:p>
                          <w:p w14:paraId="766F08BE" w14:textId="4C375666" w:rsidR="005B54D8" w:rsidRDefault="00605307" w:rsidP="005B54D8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</w:pPr>
                            <w:hyperlink r:id="rId18" w:history="1">
                              <w:r w:rsidR="005B54D8" w:rsidRPr="004B583D">
                                <w:rPr>
                                  <w:rStyle w:val="Hyperlink"/>
                                </w:rPr>
                                <w:t>http://headsup.scholastic.com/teachers/14-drug-education-activities</w:t>
                              </w:r>
                            </w:hyperlink>
                          </w:p>
                          <w:p w14:paraId="266D3DBF" w14:textId="078E3AB6" w:rsidR="005B54D8" w:rsidRDefault="005B54D8" w:rsidP="005B54D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 w:hanging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41CBC191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1"/>
        <w:gridCol w:w="265"/>
        <w:gridCol w:w="3527"/>
      </w:tblGrid>
      <w:tr w:rsidR="00C17E2A" w14:paraId="7DA79F9C" w14:textId="77777777" w:rsidTr="000F0EF6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  <w:bookmarkStart w:id="0" w:name="_GoBack"/>
            <w:bookmarkEnd w:id="0"/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 w:rsidTr="000F0EF6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8E27001" w14:textId="77777777" w:rsidR="00B3151B" w:rsidRDefault="00B3151B" w:rsidP="00BA6DE6">
            <w:pPr>
              <w:pStyle w:val="ListParagraph"/>
              <w:ind w:left="0"/>
            </w:pPr>
            <w:r>
              <w:t>Students will be able to:</w:t>
            </w:r>
          </w:p>
          <w:p w14:paraId="4FF9FFB5" w14:textId="05FBBFB7" w:rsidR="00A00D7A" w:rsidRDefault="00A00D7A" w:rsidP="00015ACF">
            <w:pPr>
              <w:pStyle w:val="ListParagraph"/>
              <w:numPr>
                <w:ilvl w:val="0"/>
                <w:numId w:val="5"/>
              </w:numPr>
              <w:ind w:left="232" w:hanging="232"/>
            </w:pPr>
            <w:r>
              <w:t>Define</w:t>
            </w:r>
            <w:r w:rsidR="00015ACF">
              <w:t xml:space="preserve"> a</w:t>
            </w:r>
            <w:r>
              <w:t xml:space="preserve"> drug.</w:t>
            </w:r>
          </w:p>
          <w:p w14:paraId="324D0668" w14:textId="77777777" w:rsidR="003B0D59" w:rsidRDefault="00A00D7A" w:rsidP="00015ACF">
            <w:pPr>
              <w:pStyle w:val="ListParagraph"/>
              <w:numPr>
                <w:ilvl w:val="0"/>
                <w:numId w:val="5"/>
              </w:numPr>
              <w:ind w:left="232" w:hanging="232"/>
            </w:pPr>
            <w:r>
              <w:t>Mention at least three (3) categories of drugs.</w:t>
            </w:r>
          </w:p>
          <w:p w14:paraId="72BB279C" w14:textId="0D84C2DB" w:rsidR="00C83583" w:rsidRDefault="00C83583" w:rsidP="00C83583">
            <w:pPr>
              <w:pStyle w:val="ListParagraph"/>
              <w:numPr>
                <w:ilvl w:val="0"/>
                <w:numId w:val="5"/>
              </w:numPr>
              <w:ind w:left="232" w:hanging="232"/>
            </w:pPr>
            <w:r>
              <w:t>Identify safe ways to deal with situations in which medicines are involved.</w:t>
            </w:r>
          </w:p>
          <w:p w14:paraId="22A31125" w14:textId="1DEEC36B" w:rsidR="00C83583" w:rsidRPr="000A37E8" w:rsidRDefault="00C83583" w:rsidP="00DD7B49">
            <w:pPr>
              <w:pStyle w:val="ListParagraph"/>
              <w:numPr>
                <w:ilvl w:val="0"/>
                <w:numId w:val="5"/>
              </w:numPr>
              <w:ind w:left="232" w:hanging="232"/>
            </w:pPr>
            <w:r>
              <w:t>Role-play and discuss situations in which they would need to make a decision about medicines</w:t>
            </w:r>
            <w:r w:rsidR="00DD7B49">
              <w:t>.</w:t>
            </w:r>
          </w:p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131BFC42" w:rsidR="00F616CA" w:rsidRPr="00F616CA" w:rsidRDefault="00D171C4" w:rsidP="00F616C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="006E336A">
              <w:rPr>
                <w:b/>
              </w:rPr>
              <w:t xml:space="preserve"> – 15</w:t>
            </w:r>
            <w:r w:rsidR="00617CD8">
              <w:rPr>
                <w:b/>
              </w:rPr>
              <w:t>Mins</w:t>
            </w:r>
          </w:p>
          <w:p w14:paraId="4F35D2BA" w14:textId="5F8DF8DD" w:rsidR="00A00D7A" w:rsidRDefault="00A00D7A" w:rsidP="00BA6DE6">
            <w:pPr>
              <w:pStyle w:val="ListParagraph"/>
              <w:numPr>
                <w:ilvl w:val="0"/>
                <w:numId w:val="14"/>
              </w:numPr>
              <w:ind w:left="202" w:hanging="218"/>
            </w:pPr>
            <w:r>
              <w:t xml:space="preserve">Start the class by giving a brief explanation on what </w:t>
            </w:r>
            <w:r w:rsidR="006E336A">
              <w:t>a d</w:t>
            </w:r>
            <w:r>
              <w:t>rug is.</w:t>
            </w:r>
          </w:p>
          <w:p w14:paraId="057DFD24" w14:textId="315D8B24" w:rsidR="00A00D7A" w:rsidRDefault="00A00D7A" w:rsidP="00BA6DE6">
            <w:pPr>
              <w:pStyle w:val="ListParagraph"/>
              <w:numPr>
                <w:ilvl w:val="0"/>
                <w:numId w:val="14"/>
              </w:numPr>
              <w:ind w:left="202" w:hanging="218"/>
            </w:pPr>
            <w:r>
              <w:t>Drug is any substance other than food which when taken can change the body function.</w:t>
            </w:r>
          </w:p>
          <w:p w14:paraId="6CAF9FDE" w14:textId="6FB5AC1C" w:rsidR="00A00D7A" w:rsidRDefault="00A00D7A" w:rsidP="00BA6DE6">
            <w:pPr>
              <w:pStyle w:val="ListParagraph"/>
              <w:numPr>
                <w:ilvl w:val="0"/>
                <w:numId w:val="14"/>
              </w:numPr>
              <w:ind w:left="202" w:hanging="218"/>
            </w:pPr>
            <w:r>
              <w:t>Explain that the ability to get the right description of drugs to use during sickness or illness is a prerequisite of proper healing</w:t>
            </w:r>
            <w:r w:rsidR="004131A8">
              <w:t>.</w:t>
            </w:r>
          </w:p>
          <w:p w14:paraId="27989AD2" w14:textId="77777777" w:rsidR="004131A8" w:rsidRDefault="004131A8" w:rsidP="004131A8">
            <w:pPr>
              <w:pStyle w:val="ListParagraph"/>
              <w:ind w:left="360"/>
            </w:pPr>
          </w:p>
          <w:p w14:paraId="6CC78EF4" w14:textId="4FA2AE60" w:rsidR="0017631E" w:rsidRPr="00F616CA" w:rsidRDefault="0017631E" w:rsidP="002E15E8"/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7559DA63" w:rsidR="00AF47E1" w:rsidRPr="00BA6DE6" w:rsidRDefault="00BA6DE6" w:rsidP="00BA6DE6">
            <w:pPr>
              <w:rPr>
                <w:b/>
              </w:rPr>
            </w:pPr>
            <w:r w:rsidRPr="00BA6DE6">
              <w:rPr>
                <w:b/>
              </w:rPr>
              <w:t>Day 2/</w:t>
            </w:r>
            <w:r w:rsidR="006E336A" w:rsidRPr="00BA6DE6">
              <w:rPr>
                <w:b/>
              </w:rPr>
              <w:t>Lesson 2</w:t>
            </w:r>
            <w:r>
              <w:rPr>
                <w:b/>
              </w:rPr>
              <w:t>- 15M</w:t>
            </w:r>
            <w:r w:rsidR="00E07205" w:rsidRPr="00BA6DE6">
              <w:rPr>
                <w:b/>
              </w:rPr>
              <w:t xml:space="preserve">ins </w:t>
            </w:r>
          </w:p>
          <w:p w14:paraId="38DFCEC2" w14:textId="4EECD5C7" w:rsidR="00001E3D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 xml:space="preserve">Ask the class some questions </w:t>
            </w:r>
            <w:r w:rsidR="00321864">
              <w:t>about drugs and have a class discussion</w:t>
            </w:r>
            <w:r w:rsidR="00BA6DE6">
              <w:t>.</w:t>
            </w:r>
          </w:p>
          <w:p w14:paraId="31277029" w14:textId="1B75130A" w:rsidR="00001E3D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 xml:space="preserve">What are the drugs that are good for your body and help you when you are sick? </w:t>
            </w:r>
          </w:p>
          <w:p w14:paraId="7047A497" w14:textId="7B1164A4" w:rsidR="00001E3D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>What are the drugs that are bad for your body and can make you very sick?</w:t>
            </w:r>
          </w:p>
          <w:p w14:paraId="078226AD" w14:textId="5AD963A5" w:rsidR="00001E3D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>Why do people take drugs? What do drugs do to your body?</w:t>
            </w:r>
          </w:p>
          <w:p w14:paraId="27126B07" w14:textId="5E9815A4" w:rsidR="00001E3D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>How do you use medicines safely?</w:t>
            </w:r>
          </w:p>
          <w:p w14:paraId="6998F329" w14:textId="48084CEE" w:rsidR="00321864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 xml:space="preserve">What would you do if someone asked you if you wanted to </w:t>
            </w:r>
            <w:r w:rsidR="00321864">
              <w:t>try,</w:t>
            </w:r>
            <w:r>
              <w:t xml:space="preserve"> a drug that you</w:t>
            </w:r>
            <w:r w:rsidR="00321864">
              <w:t xml:space="preserve"> </w:t>
            </w:r>
            <w:r>
              <w:t xml:space="preserve">knew was bad for you? </w:t>
            </w:r>
          </w:p>
          <w:p w14:paraId="469E718C" w14:textId="217A3D93" w:rsidR="00EC10A5" w:rsidRDefault="00001E3D" w:rsidP="00BA6DE6">
            <w:pPr>
              <w:pStyle w:val="ListParagraph"/>
              <w:numPr>
                <w:ilvl w:val="0"/>
                <w:numId w:val="18"/>
              </w:numPr>
              <w:ind w:left="186" w:hanging="180"/>
            </w:pPr>
            <w:r>
              <w:t>Who can you ask for help in this situation?</w:t>
            </w:r>
          </w:p>
          <w:p w14:paraId="012DB69B" w14:textId="46E09D89" w:rsidR="00EC10A5" w:rsidRPr="00171443" w:rsidRDefault="00EC10A5" w:rsidP="00B262A1"/>
        </w:tc>
      </w:tr>
      <w:tr w:rsidR="00C17E2A" w14:paraId="544156AA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5EE20EF2" w:rsidR="00BD5017" w:rsidRDefault="00BD5017">
            <w:pPr>
              <w:pStyle w:val="Heading2"/>
            </w:pPr>
          </w:p>
          <w:p w14:paraId="728D53E5" w14:textId="39678CD2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5A7881B1" w14:textId="27F99460" w:rsidR="005943B9" w:rsidRDefault="005943B9" w:rsidP="005943B9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 xml:space="preserve">A drug is a chemical </w:t>
            </w:r>
            <w:r w:rsidR="009B7C7E">
              <w:t>that is</w:t>
            </w:r>
            <w:r>
              <w:t xml:space="preserve"> used to treat, cure, or prevent a disease or sickness.</w:t>
            </w:r>
          </w:p>
          <w:p w14:paraId="72F47D77" w14:textId="77777777" w:rsidR="00986A9B" w:rsidRDefault="005943B9" w:rsidP="009B7C7E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 xml:space="preserve">Many drugs, or medicines, are good for you when you </w:t>
            </w:r>
            <w:r>
              <w:lastRenderedPageBreak/>
              <w:t xml:space="preserve">need them. </w:t>
            </w:r>
          </w:p>
          <w:p w14:paraId="55952E99" w14:textId="1059771D" w:rsidR="00465EA4" w:rsidRDefault="00986A9B" w:rsidP="009B7C7E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T</w:t>
            </w:r>
            <w:r w:rsidR="005943B9">
              <w:t>here are</w:t>
            </w:r>
            <w:r w:rsidR="009B7C7E">
              <w:t xml:space="preserve"> </w:t>
            </w:r>
            <w:r w:rsidR="005943B9">
              <w:t>many other drugs that are illegal or can make you sick if you don’t take them</w:t>
            </w:r>
            <w:r w:rsidR="009B7C7E">
              <w:t xml:space="preserve"> </w:t>
            </w:r>
            <w:r w:rsidR="005943B9">
              <w:t>properly</w:t>
            </w:r>
            <w:r w:rsidR="009B7C7E">
              <w:t>.</w:t>
            </w:r>
          </w:p>
          <w:p w14:paraId="33FE0090" w14:textId="0D6778E2" w:rsidR="00A00D7A" w:rsidRDefault="00A00D7A" w:rsidP="00B6009B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There are varieties of drugs for the cure of different sicknesses or illness.</w:t>
            </w:r>
          </w:p>
          <w:p w14:paraId="42B08F4E" w14:textId="5B52CF3C" w:rsidR="00AF47E1" w:rsidRPr="00AF47E1" w:rsidRDefault="00986A9B" w:rsidP="006E336A">
            <w:pPr>
              <w:pStyle w:val="ListParagraph"/>
              <w:numPr>
                <w:ilvl w:val="0"/>
                <w:numId w:val="4"/>
              </w:numPr>
              <w:ind w:left="232" w:hanging="232"/>
            </w:pPr>
            <w:r>
              <w:t>G</w:t>
            </w:r>
            <w:r w:rsidR="00A00D7A">
              <w:t>etting the best benefits for each drug and its ability to tackle illness requires knowledge of what each drug does.</w:t>
            </w:r>
          </w:p>
        </w:tc>
        <w:tc>
          <w:tcPr>
            <w:tcW w:w="140" w:type="pct"/>
          </w:tcPr>
          <w:p w14:paraId="0A767BD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F3DBFDF" w14:textId="153DD78A" w:rsidR="00417B53" w:rsidRDefault="006E336A" w:rsidP="00F47E22">
            <w:pPr>
              <w:rPr>
                <w:b/>
              </w:rPr>
            </w:pPr>
            <w:r>
              <w:rPr>
                <w:b/>
              </w:rPr>
              <w:t>Day 3</w:t>
            </w:r>
            <w:r w:rsidR="006F0813">
              <w:rPr>
                <w:b/>
              </w:rPr>
              <w:t xml:space="preserve"> /</w:t>
            </w:r>
            <w:r w:rsidR="003468F5" w:rsidRPr="003468F5">
              <w:rPr>
                <w:b/>
              </w:rPr>
              <w:t xml:space="preserve">Lesson </w:t>
            </w:r>
            <w:r>
              <w:rPr>
                <w:b/>
              </w:rPr>
              <w:t>3</w:t>
            </w:r>
            <w:r w:rsidR="003468F5" w:rsidRPr="003468F5">
              <w:rPr>
                <w:b/>
              </w:rPr>
              <w:t xml:space="preserve"> – </w:t>
            </w:r>
            <w:r w:rsidR="00DD7B49">
              <w:rPr>
                <w:b/>
              </w:rPr>
              <w:t>2</w:t>
            </w:r>
            <w:r w:rsidR="0026795F">
              <w:rPr>
                <w:b/>
              </w:rPr>
              <w:t>0</w:t>
            </w:r>
            <w:r w:rsidR="00F47E22">
              <w:rPr>
                <w:b/>
              </w:rPr>
              <w:t>Mins</w:t>
            </w:r>
          </w:p>
          <w:p w14:paraId="7FCF7EE0" w14:textId="28566D58" w:rsidR="00051147" w:rsidRDefault="00051147" w:rsidP="00D94BD7">
            <w:pPr>
              <w:pStyle w:val="ListParagraph"/>
              <w:numPr>
                <w:ilvl w:val="0"/>
                <w:numId w:val="16"/>
              </w:numPr>
              <w:ind w:left="218" w:hanging="218"/>
            </w:pPr>
            <w:r>
              <w:t>Explain to the class th</w:t>
            </w:r>
            <w:r w:rsidR="00D94BD7">
              <w:t>e different categories of drugs.</w:t>
            </w:r>
          </w:p>
          <w:p w14:paraId="1B74AF9B" w14:textId="2DE03411" w:rsidR="00910BF9" w:rsidRDefault="0066549D" w:rsidP="00910BF9">
            <w:pPr>
              <w:pStyle w:val="ListParagraph"/>
              <w:numPr>
                <w:ilvl w:val="0"/>
                <w:numId w:val="16"/>
              </w:numPr>
              <w:ind w:left="218" w:hanging="218"/>
            </w:pPr>
            <w:r>
              <w:t xml:space="preserve">Lead the pupils by stating the classes and their examples. </w:t>
            </w:r>
          </w:p>
          <w:p w14:paraId="5B32B761" w14:textId="0EE87914" w:rsidR="0066549D" w:rsidRDefault="0066549D" w:rsidP="002C483C">
            <w:pPr>
              <w:pStyle w:val="ListParagraph"/>
              <w:numPr>
                <w:ilvl w:val="0"/>
                <w:numId w:val="16"/>
              </w:numPr>
              <w:ind w:left="218" w:hanging="218"/>
            </w:pPr>
            <w:r>
              <w:t xml:space="preserve">Lead as </w:t>
            </w:r>
            <w:r w:rsidR="00A85084">
              <w:t>follow; there are 3 categories of drugs namely;</w:t>
            </w:r>
          </w:p>
          <w:p w14:paraId="09787315" w14:textId="52EDD361" w:rsidR="0066549D" w:rsidRPr="00385BC0" w:rsidRDefault="0066549D" w:rsidP="003875AC">
            <w:pPr>
              <w:pStyle w:val="ListParagraph"/>
              <w:numPr>
                <w:ilvl w:val="0"/>
                <w:numId w:val="19"/>
              </w:numPr>
              <w:ind w:left="472" w:hanging="180"/>
              <w:rPr>
                <w:b/>
              </w:rPr>
            </w:pPr>
            <w:r w:rsidRPr="00385BC0">
              <w:rPr>
                <w:b/>
              </w:rPr>
              <w:t>Legal Drugs</w:t>
            </w:r>
          </w:p>
          <w:p w14:paraId="08D30EF4" w14:textId="77777777" w:rsidR="0066549D" w:rsidRPr="00385BC0" w:rsidRDefault="0066549D" w:rsidP="003875AC">
            <w:pPr>
              <w:pStyle w:val="ListParagraph"/>
              <w:numPr>
                <w:ilvl w:val="0"/>
                <w:numId w:val="19"/>
              </w:numPr>
              <w:ind w:left="472" w:hanging="180"/>
              <w:rPr>
                <w:b/>
              </w:rPr>
            </w:pPr>
            <w:r w:rsidRPr="00385BC0">
              <w:rPr>
                <w:b/>
              </w:rPr>
              <w:t>Socially acceptable drugs</w:t>
            </w:r>
          </w:p>
          <w:p w14:paraId="7AC51D77" w14:textId="19044417" w:rsidR="0066549D" w:rsidRPr="00385BC0" w:rsidRDefault="0066549D" w:rsidP="003875AC">
            <w:pPr>
              <w:pStyle w:val="ListParagraph"/>
              <w:numPr>
                <w:ilvl w:val="0"/>
                <w:numId w:val="19"/>
              </w:numPr>
              <w:ind w:left="472" w:hanging="180"/>
              <w:rPr>
                <w:b/>
              </w:rPr>
            </w:pPr>
            <w:r w:rsidRPr="00385BC0">
              <w:rPr>
                <w:b/>
              </w:rPr>
              <w:lastRenderedPageBreak/>
              <w:t>Illegal drugs</w:t>
            </w:r>
          </w:p>
          <w:p w14:paraId="13AED124" w14:textId="319E5773" w:rsidR="009D3B6E" w:rsidRDefault="002C483C" w:rsidP="002C483C">
            <w:pPr>
              <w:pStyle w:val="ListParagraph"/>
              <w:numPr>
                <w:ilvl w:val="0"/>
                <w:numId w:val="16"/>
              </w:numPr>
              <w:ind w:left="218" w:hanging="218"/>
            </w:pPr>
            <w:r>
              <w:t xml:space="preserve">Have a resource person e.g. pharmacist </w:t>
            </w:r>
            <w:r w:rsidR="00051147">
              <w:t>give a lecture on the categories of drugs and how it is important to know when to use a particular type of drug.</w:t>
            </w:r>
          </w:p>
          <w:p w14:paraId="7E793B58" w14:textId="7A290B98" w:rsidR="00051147" w:rsidRPr="007E7022" w:rsidRDefault="00051147" w:rsidP="0066549D">
            <w:pPr>
              <w:pStyle w:val="ListParagraph"/>
              <w:ind w:left="360"/>
            </w:pPr>
          </w:p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A075F1" w14:textId="7E5E4697" w:rsidR="00B262A1" w:rsidRDefault="008B33C5" w:rsidP="0026795F">
            <w:pPr>
              <w:rPr>
                <w:b/>
              </w:rPr>
            </w:pPr>
            <w:r>
              <w:rPr>
                <w:b/>
              </w:rPr>
              <w:t>Day 4/</w:t>
            </w:r>
            <w:r w:rsidR="00BA6DE6">
              <w:rPr>
                <w:b/>
              </w:rPr>
              <w:t>Lesson 4 -1</w:t>
            </w:r>
            <w:r w:rsidR="006E336A">
              <w:rPr>
                <w:b/>
              </w:rPr>
              <w:t>0</w:t>
            </w:r>
            <w:r w:rsidR="0026795F" w:rsidRPr="0026795F">
              <w:rPr>
                <w:b/>
              </w:rPr>
              <w:t xml:space="preserve"> Mins</w:t>
            </w:r>
          </w:p>
          <w:p w14:paraId="0BB89F15" w14:textId="65C15524" w:rsidR="00051147" w:rsidRDefault="0066549D" w:rsidP="00BA6DE6">
            <w:pPr>
              <w:pStyle w:val="ListParagraph"/>
              <w:numPr>
                <w:ilvl w:val="0"/>
                <w:numId w:val="11"/>
              </w:numPr>
              <w:ind w:left="186" w:hanging="180"/>
            </w:pPr>
            <w:r>
              <w:t>Have p</w:t>
            </w:r>
            <w:r w:rsidR="006E336A">
              <w:t xml:space="preserve">upils look at </w:t>
            </w:r>
            <w:r w:rsidR="00051147">
              <w:t>pictures of different categori</w:t>
            </w:r>
            <w:r w:rsidR="006E336A">
              <w:t xml:space="preserve">es of drugs, </w:t>
            </w:r>
            <w:r w:rsidR="00051147">
              <w:t>identify them and differentiate between legal and illegal drug</w:t>
            </w:r>
            <w:r w:rsidR="006E336A">
              <w:t>s</w:t>
            </w:r>
            <w:r w:rsidR="00051147">
              <w:t xml:space="preserve">.  </w:t>
            </w:r>
          </w:p>
          <w:p w14:paraId="1A9BBE2F" w14:textId="5034C687" w:rsidR="006E336A" w:rsidRDefault="00051147" w:rsidP="00BA6DE6">
            <w:pPr>
              <w:pStyle w:val="ListParagraph"/>
              <w:numPr>
                <w:ilvl w:val="0"/>
                <w:numId w:val="11"/>
              </w:numPr>
              <w:ind w:left="186" w:hanging="180"/>
            </w:pPr>
            <w:r>
              <w:t>P</w:t>
            </w:r>
            <w:r w:rsidR="006E336A">
              <w:t>upils watch a video clip of a particular drug as it heals</w:t>
            </w:r>
            <w:r>
              <w:t xml:space="preserve"> particular sickness. </w:t>
            </w:r>
          </w:p>
          <w:p w14:paraId="290231E8" w14:textId="4D4A2C97" w:rsidR="00D56E2A" w:rsidRDefault="006E336A" w:rsidP="00BA6DE6">
            <w:pPr>
              <w:pStyle w:val="ListParagraph"/>
              <w:numPr>
                <w:ilvl w:val="0"/>
                <w:numId w:val="11"/>
              </w:numPr>
              <w:ind w:left="186" w:hanging="180"/>
            </w:pPr>
            <w:r>
              <w:t>Ask them</w:t>
            </w:r>
            <w:r w:rsidR="00DD7B49">
              <w:t xml:space="preserve"> to mention the benefit of drug </w:t>
            </w:r>
            <w:r>
              <w:t>based on what they saw in the video.</w:t>
            </w:r>
          </w:p>
        </w:tc>
      </w:tr>
      <w:tr w:rsidR="00C17E2A" w14:paraId="2739C41C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7086B2B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7112F37" w14:textId="76C96625" w:rsidR="00CE0EFE" w:rsidRDefault="00CE0EFE" w:rsidP="00CE0EFE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Explain the meaning of drug.</w:t>
            </w:r>
          </w:p>
          <w:p w14:paraId="6E0950CF" w14:textId="4CA61923" w:rsidR="00C17E2A" w:rsidRPr="00F208E3" w:rsidRDefault="00CE0EFE" w:rsidP="00CE0EFE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Mention categories of drugs.</w:t>
            </w:r>
          </w:p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5381DDA0" w14:textId="77777777" w:rsidR="004C6E57" w:rsidRDefault="00CE0EFE" w:rsidP="00CE0EFE">
            <w:pPr>
              <w:pStyle w:val="ListParagraph"/>
              <w:numPr>
                <w:ilvl w:val="0"/>
                <w:numId w:val="6"/>
              </w:numPr>
              <w:ind w:left="202" w:hanging="180"/>
            </w:pPr>
            <w:r>
              <w:t>What is the prerequisite for proper healing?</w:t>
            </w:r>
          </w:p>
          <w:p w14:paraId="44D9FD2D" w14:textId="46B2D6FC" w:rsidR="00EB4B58" w:rsidRPr="00287F69" w:rsidRDefault="004C6E57" w:rsidP="00CE0EFE">
            <w:pPr>
              <w:pStyle w:val="ListParagraph"/>
              <w:numPr>
                <w:ilvl w:val="0"/>
                <w:numId w:val="6"/>
              </w:numPr>
              <w:ind w:left="202" w:hanging="180"/>
            </w:pPr>
            <w:r>
              <w:t>How should you use drugs?</w:t>
            </w:r>
            <w:r w:rsidR="00CE0EFE">
              <w:t xml:space="preserve"> </w:t>
            </w: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0F0EF6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9"/>
      <w:headerReference w:type="first" r:id="rId20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7FB08" w14:textId="77777777" w:rsidR="00605307" w:rsidRDefault="00605307">
      <w:pPr>
        <w:spacing w:before="0" w:after="0" w:line="240" w:lineRule="auto"/>
      </w:pPr>
      <w:r>
        <w:separator/>
      </w:r>
    </w:p>
  </w:endnote>
  <w:endnote w:type="continuationSeparator" w:id="0">
    <w:p w14:paraId="5DC5A2F5" w14:textId="77777777" w:rsidR="00605307" w:rsidRDefault="006053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2C2710D1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85BC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98948" w14:textId="77777777" w:rsidR="00605307" w:rsidRDefault="00605307">
      <w:pPr>
        <w:spacing w:before="0" w:after="0" w:line="240" w:lineRule="auto"/>
      </w:pPr>
      <w:r>
        <w:separator/>
      </w:r>
    </w:p>
  </w:footnote>
  <w:footnote w:type="continuationSeparator" w:id="0">
    <w:p w14:paraId="5C51EC69" w14:textId="77777777" w:rsidR="00605307" w:rsidRDefault="006053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05873931">
          <wp:simplePos x="0" y="0"/>
          <wp:positionH relativeFrom="margin">
            <wp:align>right</wp:align>
          </wp:positionH>
          <wp:positionV relativeFrom="paragraph">
            <wp:posOffset>-266700</wp:posOffset>
          </wp:positionV>
          <wp:extent cx="457200" cy="39370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E4B5EA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189544CD"/>
    <w:multiLevelType w:val="hybridMultilevel"/>
    <w:tmpl w:val="6E8E9EB0"/>
    <w:lvl w:ilvl="0" w:tplc="51C2FD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A3E96"/>
    <w:multiLevelType w:val="hybridMultilevel"/>
    <w:tmpl w:val="6952E3AC"/>
    <w:lvl w:ilvl="0" w:tplc="8D3CD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80201"/>
    <w:multiLevelType w:val="hybridMultilevel"/>
    <w:tmpl w:val="09AC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A150F"/>
    <w:multiLevelType w:val="hybridMultilevel"/>
    <w:tmpl w:val="CF0EF936"/>
    <w:lvl w:ilvl="0" w:tplc="0409000F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5" w15:restartNumberingAfterBreak="0">
    <w:nsid w:val="399962BF"/>
    <w:multiLevelType w:val="hybridMultilevel"/>
    <w:tmpl w:val="F0940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71E4D"/>
    <w:multiLevelType w:val="hybridMultilevel"/>
    <w:tmpl w:val="C4FEB604"/>
    <w:lvl w:ilvl="0" w:tplc="8ACC1B2C">
      <w:start w:val="1"/>
      <w:numFmt w:val="bullet"/>
      <w:lvlText w:val="-"/>
      <w:lvlJc w:val="left"/>
      <w:pPr>
        <w:ind w:left="46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7" w15:restartNumberingAfterBreak="0">
    <w:nsid w:val="3ADA003B"/>
    <w:multiLevelType w:val="hybridMultilevel"/>
    <w:tmpl w:val="A76449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C73E0F"/>
    <w:multiLevelType w:val="hybridMultilevel"/>
    <w:tmpl w:val="62E42AF4"/>
    <w:lvl w:ilvl="0" w:tplc="BFACA408">
      <w:start w:val="1"/>
      <w:numFmt w:val="bullet"/>
      <w:lvlText w:val="-"/>
      <w:lvlJc w:val="left"/>
      <w:pPr>
        <w:ind w:left="46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9" w15:restartNumberingAfterBreak="0">
    <w:nsid w:val="43A849FD"/>
    <w:multiLevelType w:val="hybridMultilevel"/>
    <w:tmpl w:val="9AE86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29601A"/>
    <w:multiLevelType w:val="hybridMultilevel"/>
    <w:tmpl w:val="8ED279AA"/>
    <w:lvl w:ilvl="0" w:tplc="222EB5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05136"/>
    <w:multiLevelType w:val="hybridMultilevel"/>
    <w:tmpl w:val="AE6A83D8"/>
    <w:lvl w:ilvl="0" w:tplc="222EB51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A20C07"/>
    <w:multiLevelType w:val="hybridMultilevel"/>
    <w:tmpl w:val="1CE28C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01E0D"/>
    <w:multiLevelType w:val="hybridMultilevel"/>
    <w:tmpl w:val="343E8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86416"/>
    <w:multiLevelType w:val="hybridMultilevel"/>
    <w:tmpl w:val="9B5A66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874BAC"/>
    <w:multiLevelType w:val="hybridMultilevel"/>
    <w:tmpl w:val="5E1CE8A8"/>
    <w:lvl w:ilvl="0" w:tplc="0409000F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7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2099F"/>
    <w:multiLevelType w:val="hybridMultilevel"/>
    <w:tmpl w:val="63E6FE7C"/>
    <w:lvl w:ilvl="0" w:tplc="552E5B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6"/>
  </w:num>
  <w:num w:numId="9">
    <w:abstractNumId w:val="11"/>
  </w:num>
  <w:num w:numId="10">
    <w:abstractNumId w:val="18"/>
  </w:num>
  <w:num w:numId="11">
    <w:abstractNumId w:val="15"/>
  </w:num>
  <w:num w:numId="12">
    <w:abstractNumId w:val="8"/>
  </w:num>
  <w:num w:numId="13">
    <w:abstractNumId w:val="6"/>
  </w:num>
  <w:num w:numId="14">
    <w:abstractNumId w:val="9"/>
  </w:num>
  <w:num w:numId="15">
    <w:abstractNumId w:val="4"/>
  </w:num>
  <w:num w:numId="16">
    <w:abstractNumId w:val="5"/>
  </w:num>
  <w:num w:numId="17">
    <w:abstractNumId w:val="10"/>
  </w:num>
  <w:num w:numId="18">
    <w:abstractNumId w:val="3"/>
  </w:num>
  <w:num w:numId="19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01E3D"/>
    <w:rsid w:val="00013A68"/>
    <w:rsid w:val="00015ACF"/>
    <w:rsid w:val="00035247"/>
    <w:rsid w:val="0004502C"/>
    <w:rsid w:val="00051147"/>
    <w:rsid w:val="000526AC"/>
    <w:rsid w:val="000740B1"/>
    <w:rsid w:val="0007781E"/>
    <w:rsid w:val="00077B4F"/>
    <w:rsid w:val="000904AA"/>
    <w:rsid w:val="000A312A"/>
    <w:rsid w:val="000A37E8"/>
    <w:rsid w:val="000B72D9"/>
    <w:rsid w:val="000C562D"/>
    <w:rsid w:val="000F0EF6"/>
    <w:rsid w:val="00130413"/>
    <w:rsid w:val="00130F19"/>
    <w:rsid w:val="001432FD"/>
    <w:rsid w:val="001638D7"/>
    <w:rsid w:val="00163CA6"/>
    <w:rsid w:val="00171443"/>
    <w:rsid w:val="0017273B"/>
    <w:rsid w:val="0017631E"/>
    <w:rsid w:val="00196867"/>
    <w:rsid w:val="001D105D"/>
    <w:rsid w:val="001D3BC8"/>
    <w:rsid w:val="001E6B90"/>
    <w:rsid w:val="001F4D29"/>
    <w:rsid w:val="00227208"/>
    <w:rsid w:val="00231F8E"/>
    <w:rsid w:val="002401D0"/>
    <w:rsid w:val="0026795F"/>
    <w:rsid w:val="0028707F"/>
    <w:rsid w:val="00287F69"/>
    <w:rsid w:val="002A5D5A"/>
    <w:rsid w:val="002A72AE"/>
    <w:rsid w:val="002B69B7"/>
    <w:rsid w:val="002B733A"/>
    <w:rsid w:val="002C483C"/>
    <w:rsid w:val="002E15E8"/>
    <w:rsid w:val="002E48C2"/>
    <w:rsid w:val="002E76A8"/>
    <w:rsid w:val="002F4915"/>
    <w:rsid w:val="00304069"/>
    <w:rsid w:val="00321864"/>
    <w:rsid w:val="003468F5"/>
    <w:rsid w:val="00361699"/>
    <w:rsid w:val="00372A49"/>
    <w:rsid w:val="00385BC0"/>
    <w:rsid w:val="003875AC"/>
    <w:rsid w:val="00396443"/>
    <w:rsid w:val="003B0D59"/>
    <w:rsid w:val="003B1470"/>
    <w:rsid w:val="003D30E4"/>
    <w:rsid w:val="0040481C"/>
    <w:rsid w:val="00411998"/>
    <w:rsid w:val="004131A8"/>
    <w:rsid w:val="00417B53"/>
    <w:rsid w:val="00465EA4"/>
    <w:rsid w:val="00473EE3"/>
    <w:rsid w:val="004A1E11"/>
    <w:rsid w:val="004B20E0"/>
    <w:rsid w:val="004C6E57"/>
    <w:rsid w:val="004D089D"/>
    <w:rsid w:val="004E29C7"/>
    <w:rsid w:val="004F2600"/>
    <w:rsid w:val="00520DAF"/>
    <w:rsid w:val="00545106"/>
    <w:rsid w:val="0056788D"/>
    <w:rsid w:val="005867F2"/>
    <w:rsid w:val="005943B9"/>
    <w:rsid w:val="005B54D8"/>
    <w:rsid w:val="005B7D58"/>
    <w:rsid w:val="005C2512"/>
    <w:rsid w:val="005D7AFF"/>
    <w:rsid w:val="005E2C8B"/>
    <w:rsid w:val="00603309"/>
    <w:rsid w:val="00605307"/>
    <w:rsid w:val="00613309"/>
    <w:rsid w:val="00617CD8"/>
    <w:rsid w:val="006326A0"/>
    <w:rsid w:val="006472E4"/>
    <w:rsid w:val="0066549D"/>
    <w:rsid w:val="006A19E7"/>
    <w:rsid w:val="006A5952"/>
    <w:rsid w:val="006C189A"/>
    <w:rsid w:val="006E336A"/>
    <w:rsid w:val="006F0813"/>
    <w:rsid w:val="006F7E46"/>
    <w:rsid w:val="00754D9C"/>
    <w:rsid w:val="0076583E"/>
    <w:rsid w:val="00773C70"/>
    <w:rsid w:val="007826D1"/>
    <w:rsid w:val="0078309D"/>
    <w:rsid w:val="007B6146"/>
    <w:rsid w:val="007D2CD8"/>
    <w:rsid w:val="007E7022"/>
    <w:rsid w:val="007F65A3"/>
    <w:rsid w:val="00807AE6"/>
    <w:rsid w:val="00811AB9"/>
    <w:rsid w:val="00856133"/>
    <w:rsid w:val="0087008F"/>
    <w:rsid w:val="00893A9E"/>
    <w:rsid w:val="008B33C5"/>
    <w:rsid w:val="008E28A6"/>
    <w:rsid w:val="008F771F"/>
    <w:rsid w:val="00910BF9"/>
    <w:rsid w:val="009378FA"/>
    <w:rsid w:val="00956DE4"/>
    <w:rsid w:val="00966C71"/>
    <w:rsid w:val="0098460F"/>
    <w:rsid w:val="00986A9B"/>
    <w:rsid w:val="009B7C7E"/>
    <w:rsid w:val="009D155F"/>
    <w:rsid w:val="009D3B6E"/>
    <w:rsid w:val="009E08FF"/>
    <w:rsid w:val="00A00D7A"/>
    <w:rsid w:val="00A0116B"/>
    <w:rsid w:val="00A0252D"/>
    <w:rsid w:val="00A02B2A"/>
    <w:rsid w:val="00A06CB2"/>
    <w:rsid w:val="00A13BC7"/>
    <w:rsid w:val="00A1735C"/>
    <w:rsid w:val="00A25094"/>
    <w:rsid w:val="00A7092B"/>
    <w:rsid w:val="00A75CF3"/>
    <w:rsid w:val="00A83271"/>
    <w:rsid w:val="00A85084"/>
    <w:rsid w:val="00AD171D"/>
    <w:rsid w:val="00AD2CC9"/>
    <w:rsid w:val="00AD6AD0"/>
    <w:rsid w:val="00AF47E1"/>
    <w:rsid w:val="00B03239"/>
    <w:rsid w:val="00B046C1"/>
    <w:rsid w:val="00B262A1"/>
    <w:rsid w:val="00B3151B"/>
    <w:rsid w:val="00B501AB"/>
    <w:rsid w:val="00B54EBD"/>
    <w:rsid w:val="00B6009B"/>
    <w:rsid w:val="00B87608"/>
    <w:rsid w:val="00BA4408"/>
    <w:rsid w:val="00BA6DE6"/>
    <w:rsid w:val="00BC356C"/>
    <w:rsid w:val="00BD430C"/>
    <w:rsid w:val="00BD5017"/>
    <w:rsid w:val="00BF1D3C"/>
    <w:rsid w:val="00C16A28"/>
    <w:rsid w:val="00C17E2A"/>
    <w:rsid w:val="00C82CFC"/>
    <w:rsid w:val="00C83583"/>
    <w:rsid w:val="00C91483"/>
    <w:rsid w:val="00CB08CC"/>
    <w:rsid w:val="00CB2D0F"/>
    <w:rsid w:val="00CD35C0"/>
    <w:rsid w:val="00CE0EFE"/>
    <w:rsid w:val="00D00D66"/>
    <w:rsid w:val="00D056E1"/>
    <w:rsid w:val="00D07E1D"/>
    <w:rsid w:val="00D171C4"/>
    <w:rsid w:val="00D27DC3"/>
    <w:rsid w:val="00D3577C"/>
    <w:rsid w:val="00D43AC0"/>
    <w:rsid w:val="00D56E2A"/>
    <w:rsid w:val="00D67C76"/>
    <w:rsid w:val="00D72FBB"/>
    <w:rsid w:val="00D8019B"/>
    <w:rsid w:val="00D94BD7"/>
    <w:rsid w:val="00D960B5"/>
    <w:rsid w:val="00DC17D5"/>
    <w:rsid w:val="00DD7B49"/>
    <w:rsid w:val="00E00399"/>
    <w:rsid w:val="00E00B74"/>
    <w:rsid w:val="00E05C0D"/>
    <w:rsid w:val="00E07205"/>
    <w:rsid w:val="00E2212B"/>
    <w:rsid w:val="00E601B6"/>
    <w:rsid w:val="00E80BBB"/>
    <w:rsid w:val="00E956A6"/>
    <w:rsid w:val="00EB4B58"/>
    <w:rsid w:val="00EC10A5"/>
    <w:rsid w:val="00ED219F"/>
    <w:rsid w:val="00EF48C3"/>
    <w:rsid w:val="00F1179F"/>
    <w:rsid w:val="00F2055A"/>
    <w:rsid w:val="00F208E3"/>
    <w:rsid w:val="00F235D6"/>
    <w:rsid w:val="00F47E22"/>
    <w:rsid w:val="00F616CA"/>
    <w:rsid w:val="00F66CE1"/>
    <w:rsid w:val="00F67356"/>
    <w:rsid w:val="00FB61C0"/>
    <w:rsid w:val="00FC2311"/>
    <w:rsid w:val="00FC4700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26880C9B-8FBD-4024-8B7C-7B95D6C1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D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eadsup.scholastic.com/teachers/14-drug-education-activities" TargetMode="External"/><Relationship Id="rId18" Type="http://schemas.openxmlformats.org/officeDocument/2006/relationships/hyperlink" Target="http://headsup.scholastic.com/teachers/14-drug-education-activities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bestdrugrehabilitation.com/additional-resources/lessons-activities-teaching-kids-about-drug-abuse/" TargetMode="External"/><Relationship Id="rId17" Type="http://schemas.openxmlformats.org/officeDocument/2006/relationships/hyperlink" Target="https://www.bestdrugrehabilitation.com/additional-resources/lessons-activities-teaching-kids-about-drug-abus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trongbonds.jss.org.au/problem/about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rongbonds.jss.org.au/problem/abou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eadsup.scholastic.com/teachers/teaching-gui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eadsup.scholastic.com/teachers/teaching-guide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addictionisreal.org/blog/talking-about-drugs-with-kids-in-elementary-school-ages-6-10" TargetMode="External"/><Relationship Id="rId14" Type="http://schemas.openxmlformats.org/officeDocument/2006/relationships/hyperlink" Target="https://www.addictionisreal.org/blog/talking-about-drugs-with-kids-in-elementary-school-ages-6-10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84F81"/>
    <w:rsid w:val="000E3902"/>
    <w:rsid w:val="00134C12"/>
    <w:rsid w:val="00195278"/>
    <w:rsid w:val="001B54F7"/>
    <w:rsid w:val="00307481"/>
    <w:rsid w:val="004540FC"/>
    <w:rsid w:val="004A008E"/>
    <w:rsid w:val="00562811"/>
    <w:rsid w:val="005C2B2F"/>
    <w:rsid w:val="00713551"/>
    <w:rsid w:val="00805105"/>
    <w:rsid w:val="00816166"/>
    <w:rsid w:val="00836926"/>
    <w:rsid w:val="00934866"/>
    <w:rsid w:val="00A6259E"/>
    <w:rsid w:val="00AB2F7D"/>
    <w:rsid w:val="00C93DC1"/>
    <w:rsid w:val="00D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2B34B-8B55-4DCA-9D34-05183C9C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2288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52</cp:revision>
  <dcterms:created xsi:type="dcterms:W3CDTF">2019-03-16T05:18:00Z</dcterms:created>
  <dcterms:modified xsi:type="dcterms:W3CDTF">2019-04-02T23:23:00Z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