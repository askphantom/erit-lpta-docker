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9AE781A" w:rsidR="00C17E2A" w:rsidRPr="009260D0" w:rsidRDefault="00FD1023" w:rsidP="00FD1023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creative/informative writing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68B7E8CF" w:rsidR="00C17E2A" w:rsidRDefault="005470EF">
                <w:pPr>
                  <w:pStyle w:val="Date"/>
                </w:pPr>
                <w:r>
                  <w:t>7.27.2019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5659607B" w14:textId="77777777" w:rsidR="00FF4047" w:rsidRDefault="00EA2D67" w:rsidP="00EA2D67">
            <w:pPr>
              <w:pStyle w:val="ListParagraph"/>
              <w:numPr>
                <w:ilvl w:val="0"/>
                <w:numId w:val="2"/>
              </w:numPr>
            </w:pPr>
            <w:r>
              <w:t xml:space="preserve">This writing lesson allows young authors to take random objects on exciting </w:t>
            </w:r>
            <w:r w:rsidRPr="00EA2D67">
              <w:t>adventures</w:t>
            </w:r>
          </w:p>
          <w:p w14:paraId="458BD9FD" w14:textId="481B30AE" w:rsidR="00EA2D67" w:rsidRPr="007E1C48" w:rsidRDefault="00EA2D67" w:rsidP="00EA2D67">
            <w:pPr>
              <w:pStyle w:val="ListParagraph"/>
              <w:numPr>
                <w:ilvl w:val="0"/>
                <w:numId w:val="2"/>
              </w:numPr>
            </w:pPr>
            <w:r>
              <w:t xml:space="preserve">Students will enjoy </w:t>
            </w:r>
            <w:r w:rsidRPr="00EA2D67">
              <w:t>tellin</w:t>
            </w:r>
            <w:r>
              <w:t>g stories from</w:t>
            </w:r>
            <w:r>
              <w:tab/>
              <w:t>their objects points</w:t>
            </w:r>
            <w:r>
              <w:tab/>
              <w:t xml:space="preserve">of views from exposition to </w:t>
            </w:r>
            <w:r w:rsidRPr="00EA2D67">
              <w:t>resolution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0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0AA94E0" w14:textId="77777777" w:rsidR="00A711D2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A711D2">
                                    <w:rPr>
                                      <w:rFonts w:eastAsiaTheme="majorEastAsia"/>
                                    </w:rPr>
                                    <w:t xml:space="preserve">Class set of Informative Essay: Anchor Paper </w:t>
                                  </w:r>
                                </w:p>
                                <w:p w14:paraId="3294E6E0" w14:textId="77777777" w:rsidR="00A711D2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A711D2">
                                    <w:rPr>
                                      <w:rFonts w:eastAsiaTheme="majorEastAsia"/>
                                    </w:rPr>
                                    <w:t xml:space="preserve">Class set of Informative Essay: Mixed Up Essay </w:t>
                                  </w:r>
                                </w:p>
                                <w:p w14:paraId="1A6BBB8A" w14:textId="77777777" w:rsidR="00A711D2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A711D2">
                                    <w:rPr>
                                      <w:rFonts w:eastAsiaTheme="majorEastAsia"/>
                                    </w:rPr>
                                    <w:t xml:space="preserve">Whiteboard or chalkboard </w:t>
                                  </w:r>
                                </w:p>
                                <w:p w14:paraId="13084611" w14:textId="77777777" w:rsidR="00A711D2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A711D2">
                                    <w:rPr>
                                      <w:rFonts w:eastAsiaTheme="majorEastAsia"/>
                                    </w:rPr>
                                    <w:t xml:space="preserve">Scissors </w:t>
                                  </w:r>
                                </w:p>
                                <w:p w14:paraId="2357EC2B" w14:textId="71A749ED" w:rsidR="00A711D2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A711D2">
                                    <w:rPr>
                                      <w:rFonts w:eastAsiaTheme="majorEastAsia"/>
                                    </w:rPr>
                                    <w:t xml:space="preserve">Glue </w:t>
                                  </w:r>
                                </w:p>
                                <w:p w14:paraId="5F1989E3" w14:textId="77777777" w:rsidR="00A711D2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>
                                    <w:rPr>
                                      <w:rFonts w:eastAsiaTheme="majorEastAsia"/>
                                    </w:rPr>
                                    <w:t>Various</w:t>
                                  </w:r>
                                  <w:r>
                                    <w:rPr>
                                      <w:rFonts w:eastAsiaTheme="majorEastAsia"/>
                                    </w:rPr>
                                    <w:tab/>
                                    <w:t xml:space="preserve">small, </w:t>
                                  </w:r>
                                  <w:r w:rsidRPr="00A711D2">
                                    <w:rPr>
                                      <w:rFonts w:eastAsiaTheme="majorEastAsia"/>
                                    </w:rPr>
                                    <w:t>child-friendly</w:t>
                                  </w:r>
                                  <w:r w:rsidRPr="00A711D2">
                                    <w:rPr>
                                      <w:rFonts w:eastAsiaTheme="majorEastAsia"/>
                                    </w:rPr>
                                    <w:tab/>
                                  </w:r>
                                  <w:r>
                                    <w:rPr>
                                      <w:rFonts w:eastAsiaTheme="majorEastAsia"/>
                                    </w:rPr>
                                    <w:t>objects</w:t>
                                  </w:r>
                                </w:p>
                                <w:p w14:paraId="2AD1EE2D" w14:textId="77777777" w:rsidR="00A711D2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>
                                    <w:rPr>
                                      <w:rFonts w:eastAsiaTheme="majorEastAsia"/>
                                    </w:rPr>
                                    <w:t>Plot Diagram</w:t>
                                  </w:r>
                                </w:p>
                                <w:p w14:paraId="39CC01CF" w14:textId="26B2A5D5" w:rsidR="00A711D2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>
                                    <w:rPr>
                                      <w:rFonts w:eastAsiaTheme="majorEastAsia"/>
                                    </w:rPr>
                                    <w:t xml:space="preserve">Worksheet Document </w:t>
                                  </w:r>
                                  <w:r w:rsidRPr="00A711D2">
                                    <w:rPr>
                                      <w:rFonts w:eastAsiaTheme="majorEastAsia"/>
                                    </w:rPr>
                                    <w:t>camera</w:t>
                                  </w:r>
                                </w:p>
                                <w:p w14:paraId="4BE61749" w14:textId="4677A450" w:rsidR="00A27CC7" w:rsidRPr="00A97E68" w:rsidRDefault="00A711D2" w:rsidP="00A711D2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A711D2">
                                    <w:rPr>
                                      <w:rFonts w:eastAsiaTheme="majorEastAsia"/>
                                    </w:rPr>
                                    <w:t>11x14 or other large-sized construction paper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C210040" w14:textId="77777777" w:rsidR="003A1BC6" w:rsidRDefault="00166734" w:rsidP="003A1BC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3A1BC6" w:rsidRPr="007C09A8">
                                      <w:rPr>
                                        <w:rStyle w:val="Hyperlink"/>
                                      </w:rPr>
                                      <w:t>https://study.com/academy/lesson/informational-writing-lesson-plan.html</w:t>
                                    </w:r>
                                  </w:hyperlink>
                                </w:p>
                                <w:p w14:paraId="49138578" w14:textId="77777777" w:rsidR="003A1BC6" w:rsidRDefault="00166734" w:rsidP="003A1BC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3A1BC6" w:rsidRPr="007C09A8">
                                      <w:rPr>
                                        <w:rStyle w:val="Hyperlink"/>
                                      </w:rPr>
                                      <w:t>https://learnzillion.com/lesson_plans/15916-lesson-4-writing-an-informative-essay/?card=146772</w:t>
                                    </w:r>
                                  </w:hyperlink>
                                </w:p>
                                <w:p w14:paraId="0CF42DEE" w14:textId="77777777" w:rsidR="003A1BC6" w:rsidRDefault="00166734" w:rsidP="003A1BC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3A1BC6" w:rsidRPr="007C09A8">
                                      <w:rPr>
                                        <w:rStyle w:val="Hyperlink"/>
                                      </w:rPr>
                                      <w:t>https://www.commonsense.org/education/lesson-plans/informative-essay</w:t>
                                    </w:r>
                                  </w:hyperlink>
                                </w:p>
                                <w:p w14:paraId="0E92B511" w14:textId="77777777" w:rsidR="003A1BC6" w:rsidRDefault="00166734" w:rsidP="003A1BC6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3A1BC6" w:rsidRPr="007C09A8">
                                      <w:rPr>
                                        <w:rStyle w:val="Hyperlink"/>
                                      </w:rPr>
                                      <w:t>https://www.education.com/lesson-plan/informational-writing-conclusions/</w:t>
                                    </w:r>
                                  </w:hyperlink>
                                </w:p>
                                <w:p w14:paraId="266D3DBF" w14:textId="35733107" w:rsidR="00EA41D6" w:rsidRDefault="00EA41D6" w:rsidP="00EA41D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0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0AA94E0" w14:textId="77777777" w:rsidR="00A711D2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A711D2">
                              <w:rPr>
                                <w:rFonts w:eastAsiaTheme="majorEastAsia"/>
                              </w:rPr>
                              <w:t xml:space="preserve">Class set of Informative Essay: Anchor Paper </w:t>
                            </w:r>
                          </w:p>
                          <w:p w14:paraId="3294E6E0" w14:textId="77777777" w:rsidR="00A711D2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A711D2">
                              <w:rPr>
                                <w:rFonts w:eastAsiaTheme="majorEastAsia"/>
                              </w:rPr>
                              <w:t xml:space="preserve">Class set of Informative Essay: Mixed Up Essay </w:t>
                            </w:r>
                          </w:p>
                          <w:p w14:paraId="1A6BBB8A" w14:textId="77777777" w:rsidR="00A711D2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A711D2">
                              <w:rPr>
                                <w:rFonts w:eastAsiaTheme="majorEastAsia"/>
                              </w:rPr>
                              <w:t xml:space="preserve">Whiteboard or chalkboard </w:t>
                            </w:r>
                          </w:p>
                          <w:p w14:paraId="13084611" w14:textId="77777777" w:rsidR="00A711D2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A711D2">
                              <w:rPr>
                                <w:rFonts w:eastAsiaTheme="majorEastAsia"/>
                              </w:rPr>
                              <w:t xml:space="preserve">Scissors </w:t>
                            </w:r>
                          </w:p>
                          <w:p w14:paraId="2357EC2B" w14:textId="71A749ED" w:rsidR="00A711D2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A711D2">
                              <w:rPr>
                                <w:rFonts w:eastAsiaTheme="majorEastAsia"/>
                              </w:rPr>
                              <w:t xml:space="preserve">Glue </w:t>
                            </w:r>
                          </w:p>
                          <w:p w14:paraId="5F1989E3" w14:textId="77777777" w:rsidR="00A711D2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>
                              <w:rPr>
                                <w:rFonts w:eastAsiaTheme="majorEastAsia"/>
                              </w:rPr>
                              <w:t>Various</w:t>
                            </w:r>
                            <w:r>
                              <w:rPr>
                                <w:rFonts w:eastAsiaTheme="majorEastAsia"/>
                              </w:rPr>
                              <w:tab/>
                              <w:t xml:space="preserve">small, </w:t>
                            </w:r>
                            <w:r w:rsidRPr="00A711D2">
                              <w:rPr>
                                <w:rFonts w:eastAsiaTheme="majorEastAsia"/>
                              </w:rPr>
                              <w:t>child-friendly</w:t>
                            </w:r>
                            <w:r w:rsidRPr="00A711D2">
                              <w:rPr>
                                <w:rFonts w:eastAsiaTheme="majorEastAsia"/>
                              </w:rPr>
                              <w:tab/>
                            </w:r>
                            <w:r>
                              <w:rPr>
                                <w:rFonts w:eastAsiaTheme="majorEastAsia"/>
                              </w:rPr>
                              <w:t>objects</w:t>
                            </w:r>
                          </w:p>
                          <w:p w14:paraId="2AD1EE2D" w14:textId="77777777" w:rsidR="00A711D2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>
                              <w:rPr>
                                <w:rFonts w:eastAsiaTheme="majorEastAsia"/>
                              </w:rPr>
                              <w:t>Plot Diagram</w:t>
                            </w:r>
                          </w:p>
                          <w:p w14:paraId="39CC01CF" w14:textId="26B2A5D5" w:rsidR="00A711D2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>
                              <w:rPr>
                                <w:rFonts w:eastAsiaTheme="majorEastAsia"/>
                              </w:rPr>
                              <w:t xml:space="preserve">Worksheet Document </w:t>
                            </w:r>
                            <w:r w:rsidRPr="00A711D2">
                              <w:rPr>
                                <w:rFonts w:eastAsiaTheme="majorEastAsia"/>
                              </w:rPr>
                              <w:t>camera</w:t>
                            </w:r>
                          </w:p>
                          <w:p w14:paraId="4BE61749" w14:textId="4677A450" w:rsidR="00A27CC7" w:rsidRPr="00A97E68" w:rsidRDefault="00A711D2" w:rsidP="00A711D2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A711D2">
                              <w:rPr>
                                <w:rFonts w:eastAsiaTheme="majorEastAsia"/>
                              </w:rPr>
                              <w:t>11x14 or other large-sized construction paper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C210040" w14:textId="77777777" w:rsidR="003A1BC6" w:rsidRDefault="00166734" w:rsidP="003A1BC6">
                            <w:pPr>
                              <w:pStyle w:val="ListBullet"/>
                            </w:pPr>
                            <w:hyperlink r:id="rId12" w:history="1">
                              <w:r w:rsidR="003A1BC6" w:rsidRPr="007C09A8">
                                <w:rPr>
                                  <w:rStyle w:val="Hyperlink"/>
                                </w:rPr>
                                <w:t>https://study.com/academy/lesson/informational-writing-lesson-plan.html</w:t>
                              </w:r>
                            </w:hyperlink>
                          </w:p>
                          <w:p w14:paraId="49138578" w14:textId="77777777" w:rsidR="003A1BC6" w:rsidRDefault="00166734" w:rsidP="003A1BC6">
                            <w:pPr>
                              <w:pStyle w:val="ListBullet"/>
                            </w:pPr>
                            <w:hyperlink r:id="rId13" w:history="1">
                              <w:r w:rsidR="003A1BC6" w:rsidRPr="007C09A8">
                                <w:rPr>
                                  <w:rStyle w:val="Hyperlink"/>
                                </w:rPr>
                                <w:t>https://learnzillion.com/lesson_plans/15916-lesson-4-writing-an-informative-essay/?card=146772</w:t>
                              </w:r>
                            </w:hyperlink>
                          </w:p>
                          <w:p w14:paraId="0CF42DEE" w14:textId="77777777" w:rsidR="003A1BC6" w:rsidRDefault="00166734" w:rsidP="003A1BC6">
                            <w:pPr>
                              <w:pStyle w:val="ListBullet"/>
                            </w:pPr>
                            <w:hyperlink r:id="rId14" w:history="1">
                              <w:r w:rsidR="003A1BC6" w:rsidRPr="007C09A8">
                                <w:rPr>
                                  <w:rStyle w:val="Hyperlink"/>
                                </w:rPr>
                                <w:t>https://www.commonsense.org/education/lesson-plans/informative-essay</w:t>
                              </w:r>
                            </w:hyperlink>
                          </w:p>
                          <w:p w14:paraId="0E92B511" w14:textId="77777777" w:rsidR="003A1BC6" w:rsidRDefault="00166734" w:rsidP="003A1BC6">
                            <w:pPr>
                              <w:pStyle w:val="ListBullet"/>
                            </w:pPr>
                            <w:hyperlink r:id="rId15" w:history="1">
                              <w:r w:rsidR="003A1BC6" w:rsidRPr="007C09A8">
                                <w:rPr>
                                  <w:rStyle w:val="Hyperlink"/>
                                </w:rPr>
                                <w:t>https://www.education.com/lesson-plan/informational-writing-conclusions/</w:t>
                              </w:r>
                            </w:hyperlink>
                          </w:p>
                          <w:p w14:paraId="266D3DBF" w14:textId="35733107" w:rsidR="00EA41D6" w:rsidRDefault="00EA41D6" w:rsidP="00EA41D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137DC414" w14:textId="6B0E74F4" w:rsidR="00A112BF" w:rsidRDefault="0030360F" w:rsidP="0030360F">
            <w:pPr>
              <w:pStyle w:val="ListBullet"/>
              <w:numPr>
                <w:ilvl w:val="0"/>
                <w:numId w:val="10"/>
              </w:numPr>
              <w:ind w:left="180" w:hanging="180"/>
            </w:pPr>
            <w:r w:rsidRPr="0030360F">
              <w:t>identify the parts of an essay and generate ideas in their own graphic organizer.</w:t>
            </w:r>
          </w:p>
          <w:p w14:paraId="54E766FC" w14:textId="4610F46D" w:rsidR="00D914D8" w:rsidRPr="00843110" w:rsidRDefault="00D914D8" w:rsidP="00A112BF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843110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Assessment Activity</w:t>
            </w:r>
          </w:p>
          <w:p w14:paraId="036F1CE0" w14:textId="52CA2712" w:rsidR="0005184D" w:rsidRPr="0005184D" w:rsidRDefault="0005184D" w:rsidP="0005184D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05184D">
              <w:t>Inspect students' work over the course of the lesson</w:t>
            </w:r>
          </w:p>
          <w:p w14:paraId="0680CA45" w14:textId="3463A4EE" w:rsidR="0005184D" w:rsidRDefault="0005184D" w:rsidP="00F25A16">
            <w:pPr>
              <w:pStyle w:val="ListParagraph"/>
              <w:numPr>
                <w:ilvl w:val="0"/>
                <w:numId w:val="5"/>
              </w:numPr>
              <w:ind w:left="180" w:hanging="180"/>
              <w:rPr>
                <w:lang w:val="en-GB"/>
              </w:rPr>
            </w:pPr>
            <w:r>
              <w:rPr>
                <w:lang w:val="en-GB"/>
              </w:rPr>
              <w:t xml:space="preserve">Assess each </w:t>
            </w:r>
            <w:r w:rsidRPr="0005184D">
              <w:rPr>
                <w:lang w:val="en-GB"/>
              </w:rPr>
              <w:t>student'</w:t>
            </w:r>
            <w:r>
              <w:rPr>
                <w:lang w:val="en-GB"/>
              </w:rPr>
              <w:t xml:space="preserve">s comprehension of the lesson based on the quality of his </w:t>
            </w:r>
            <w:r w:rsidRPr="0005184D">
              <w:rPr>
                <w:lang w:val="en-GB"/>
              </w:rPr>
              <w:t>sample</w:t>
            </w:r>
            <w:r>
              <w:rPr>
                <w:lang w:val="en-GB"/>
              </w:rPr>
              <w:t>.</w:t>
            </w:r>
          </w:p>
          <w:p w14:paraId="6DBB1334" w14:textId="4106FCE2" w:rsidR="00F25A16" w:rsidRPr="00F25A16" w:rsidRDefault="00F25A16" w:rsidP="00F25A16">
            <w:pPr>
              <w:pStyle w:val="ListParagraph"/>
              <w:numPr>
                <w:ilvl w:val="0"/>
                <w:numId w:val="5"/>
              </w:numPr>
              <w:ind w:left="180" w:hanging="180"/>
              <w:rPr>
                <w:lang w:val="en-GB"/>
              </w:rPr>
            </w:pPr>
            <w:r w:rsidRPr="00F25A16">
              <w:t>Provide three details and have students write a reasonable topic that they would fall under in a paragraph</w:t>
            </w:r>
          </w:p>
          <w:p w14:paraId="5749C9E8" w14:textId="77777777" w:rsidR="00160EDD" w:rsidRDefault="00160EDD" w:rsidP="00160EDD">
            <w:pPr>
              <w:pStyle w:val="Heading2"/>
              <w:rPr>
                <w:b/>
                <w:bCs/>
              </w:rPr>
            </w:pPr>
          </w:p>
          <w:p w14:paraId="50E0D0C1" w14:textId="2E142E87" w:rsidR="00D12602" w:rsidRPr="00160EDD" w:rsidRDefault="00D12602" w:rsidP="00160EDD">
            <w:pPr>
              <w:pStyle w:val="Heading2"/>
              <w:rPr>
                <w:b/>
                <w:bCs/>
              </w:rPr>
            </w:pPr>
            <w:r w:rsidRPr="00160EDD">
              <w:rPr>
                <w:b/>
                <w:bCs/>
              </w:rPr>
              <w:t>Summary</w:t>
            </w:r>
          </w:p>
          <w:p w14:paraId="7CE95E81" w14:textId="6BE433C8" w:rsidR="008F717D" w:rsidRDefault="00C00C0D" w:rsidP="008F717D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8F717D" w:rsidRPr="008F717D">
              <w:t>Discuss: How is the structure of an informational essay diﬀerent from the structure of a narrative or a story?</w:t>
            </w:r>
          </w:p>
          <w:p w14:paraId="461A2FB7" w14:textId="6C605258" w:rsidR="009A7864" w:rsidRPr="007E1C48" w:rsidRDefault="009A7864" w:rsidP="001D4D95">
            <w:pPr>
              <w:numPr>
                <w:ilvl w:val="0"/>
                <w:numId w:val="3"/>
              </w:numPr>
              <w:ind w:left="180" w:hanging="180"/>
            </w:pPr>
            <w:r>
              <w:lastRenderedPageBreak/>
              <w:t>Erase the board while doing this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7BBDC53D" w14:textId="77777777" w:rsidR="00A07BD1" w:rsidRPr="00A07BD1" w:rsidRDefault="00A07BD1" w:rsidP="00A07BD1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>
              <w:t xml:space="preserve">Tell students that this lesson will involve writing an adventure story about a random object. </w:t>
            </w:r>
          </w:p>
          <w:p w14:paraId="1D9C11D7" w14:textId="3309931A" w:rsidR="00805990" w:rsidRDefault="00A07BD1" w:rsidP="00A07BD1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>
              <w:t xml:space="preserve">Write </w:t>
            </w:r>
            <w:r w:rsidRPr="00A07BD1">
              <w:t>on</w:t>
            </w:r>
            <w:r>
              <w:t xml:space="preserve"> the board: The adventure story must be told from the point of view of the object or from the point of view of the object's </w:t>
            </w:r>
            <w:r w:rsidRPr="00A07BD1">
              <w:t xml:space="preserve">owner. </w:t>
            </w:r>
          </w:p>
          <w:p w14:paraId="54289A7D" w14:textId="28A002E7" w:rsidR="005E524C" w:rsidRPr="00805990" w:rsidRDefault="005E524C" w:rsidP="00805990">
            <w:pPr>
              <w:pStyle w:val="Heading1"/>
            </w:pPr>
            <w:r w:rsidRPr="00805990">
              <w:t>Guide</w:t>
            </w:r>
            <w:r w:rsidR="007A159D" w:rsidRPr="00805990">
              <w:t>d Practice</w:t>
            </w:r>
          </w:p>
          <w:p w14:paraId="34BB8A52" w14:textId="13C849A0" w:rsidR="005E524C" w:rsidRDefault="005E524C" w:rsidP="005E524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7E1C48">
              <w:rPr>
                <w:b/>
              </w:rPr>
              <w:t>: 15 Mins</w:t>
            </w:r>
          </w:p>
          <w:p w14:paraId="657DCD00" w14:textId="77777777" w:rsidR="007C46F0" w:rsidRPr="007C46F0" w:rsidRDefault="007C46F0" w:rsidP="007C46F0">
            <w:pPr>
              <w:pStyle w:val="ListParagraph"/>
              <w:numPr>
                <w:ilvl w:val="0"/>
                <w:numId w:val="13"/>
              </w:numPr>
              <w:ind w:left="24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Hand out copies of the Plot </w:t>
            </w:r>
            <w:r w:rsidRPr="007C46F0">
              <w:t>Diag</w:t>
            </w:r>
            <w:r>
              <w:t>ram worksheet.</w:t>
            </w:r>
          </w:p>
          <w:p w14:paraId="5C673BA3" w14:textId="77777777" w:rsidR="007C46F0" w:rsidRPr="007C46F0" w:rsidRDefault="007C46F0" w:rsidP="007C46F0">
            <w:pPr>
              <w:pStyle w:val="ListParagraph"/>
              <w:numPr>
                <w:ilvl w:val="0"/>
                <w:numId w:val="13"/>
              </w:numPr>
              <w:ind w:left="24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Review how each story component is supposed to function.</w:t>
            </w:r>
          </w:p>
          <w:p w14:paraId="3E9F8D90" w14:textId="77777777" w:rsidR="007C46F0" w:rsidRPr="007C46F0" w:rsidRDefault="007C46F0" w:rsidP="007C46F0">
            <w:pPr>
              <w:pStyle w:val="ListParagraph"/>
              <w:numPr>
                <w:ilvl w:val="0"/>
                <w:numId w:val="13"/>
              </w:numPr>
              <w:ind w:left="24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Have each student choose a small object.</w:t>
            </w:r>
          </w:p>
          <w:p w14:paraId="44A59308" w14:textId="77777777" w:rsidR="007C46F0" w:rsidRPr="007C46F0" w:rsidRDefault="007C46F0" w:rsidP="007C46F0">
            <w:pPr>
              <w:pStyle w:val="ListParagraph"/>
              <w:numPr>
                <w:ilvl w:val="0"/>
                <w:numId w:val="13"/>
              </w:numPr>
              <w:ind w:left="24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Ask each student to fill in his worksheet with an outline for a story about his object.</w:t>
            </w:r>
          </w:p>
          <w:p w14:paraId="537A565D" w14:textId="77777777" w:rsidR="007C46F0" w:rsidRPr="007C46F0" w:rsidRDefault="007C46F0" w:rsidP="007C46F0">
            <w:pPr>
              <w:pStyle w:val="ListParagraph"/>
              <w:numPr>
                <w:ilvl w:val="0"/>
                <w:numId w:val="13"/>
              </w:numPr>
              <w:ind w:left="24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As students work, use a document camera to display a </w:t>
            </w:r>
            <w:r w:rsidRPr="007C46F0">
              <w:t>sa</w:t>
            </w:r>
            <w:r>
              <w:t>mple worksheet.</w:t>
            </w:r>
          </w:p>
          <w:p w14:paraId="455CE6A9" w14:textId="77777777" w:rsidR="007C46F0" w:rsidRPr="007C46F0" w:rsidRDefault="007C46F0" w:rsidP="007C46F0">
            <w:pPr>
              <w:pStyle w:val="ListParagraph"/>
              <w:numPr>
                <w:ilvl w:val="0"/>
                <w:numId w:val="13"/>
              </w:numPr>
              <w:ind w:left="24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Fill it in, and allow students to watch you if they find themselves struggling. </w:t>
            </w:r>
          </w:p>
          <w:p w14:paraId="2B281F64" w14:textId="1BE90F73" w:rsidR="006D212D" w:rsidRPr="007C46F0" w:rsidRDefault="007C46F0" w:rsidP="007C46F0">
            <w:pPr>
              <w:pStyle w:val="ListParagraph"/>
              <w:numPr>
                <w:ilvl w:val="0"/>
                <w:numId w:val="13"/>
              </w:numPr>
              <w:ind w:left="24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Once you complete your sheet, check in with struggling students and provide assistance if </w:t>
            </w:r>
            <w:r w:rsidRPr="007C46F0">
              <w:t xml:space="preserve">needed. </w:t>
            </w:r>
          </w:p>
          <w:p w14:paraId="19E7A86B" w14:textId="77777777" w:rsidR="007C46F0" w:rsidRDefault="007C46F0" w:rsidP="006D212D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166751F7" w:rsidR="00FB30A1" w:rsidRPr="007E1C48" w:rsidRDefault="00EE3352" w:rsidP="006D212D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00478370" w:rsidR="00FB30A1" w:rsidRPr="007E1C48" w:rsidRDefault="00C85194" w:rsidP="00FB30A1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FB30A1" w:rsidRPr="007E1C48">
              <w:rPr>
                <w:b/>
              </w:rPr>
              <w:t>: 15 Mins</w:t>
            </w:r>
          </w:p>
          <w:p w14:paraId="28B5F068" w14:textId="77777777" w:rsidR="00EE3352" w:rsidRPr="00EE3352" w:rsidRDefault="00EE3352" w:rsidP="00EE3352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EE3352">
              <w:rPr>
                <w:lang w:val="en-GB"/>
              </w:rPr>
              <w:t xml:space="preserve">Distribute scissors, construction paper, and glue. </w:t>
            </w:r>
          </w:p>
          <w:p w14:paraId="0B9E6EEF" w14:textId="77777777" w:rsidR="00EE3352" w:rsidRPr="00EE3352" w:rsidRDefault="00EE3352" w:rsidP="00EE3352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EE3352">
              <w:rPr>
                <w:lang w:val="en-GB"/>
              </w:rPr>
              <w:t xml:space="preserve">Distribute the worksheet Informative Essay: Mixed Up Essay. </w:t>
            </w:r>
          </w:p>
          <w:p w14:paraId="0BAC8C7D" w14:textId="77777777" w:rsidR="00EE3352" w:rsidRPr="00EE3352" w:rsidRDefault="00EE3352" w:rsidP="00EE3352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EE3352">
              <w:rPr>
                <w:lang w:val="en-GB"/>
              </w:rPr>
              <w:t xml:space="preserve">Go over the instructions together and then support students as they assemble the essay outline. </w:t>
            </w:r>
          </w:p>
          <w:p w14:paraId="3FCFB132" w14:textId="77777777" w:rsidR="00EE3352" w:rsidRPr="00EE3352" w:rsidRDefault="00EE3352" w:rsidP="00EE3352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EE3352">
              <w:rPr>
                <w:lang w:val="en-GB"/>
              </w:rPr>
              <w:t xml:space="preserve">Students will arrange the strips in a variety of ways. </w:t>
            </w:r>
          </w:p>
          <w:p w14:paraId="16D0D17E" w14:textId="77777777" w:rsidR="00EE3352" w:rsidRPr="00EE3352" w:rsidRDefault="00EE3352" w:rsidP="00EE3352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EE3352">
              <w:rPr>
                <w:lang w:val="en-GB"/>
              </w:rPr>
              <w:t xml:space="preserve">Having the freedom to do this will help them think about how the ideas are related and organized. </w:t>
            </w:r>
          </w:p>
          <w:p w14:paraId="6CC78EF4" w14:textId="306110DE" w:rsidR="007C46F0" w:rsidRPr="00DB3B98" w:rsidRDefault="00EE3352" w:rsidP="00EE3352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EE3352">
              <w:rPr>
                <w:lang w:val="en-GB"/>
              </w:rPr>
              <w:t>Review the correct arrangement using the answer key, discussing discrepancies if needed.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56DF43E0" w:rsidR="00031953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7C46F0">
              <w:rPr>
                <w:b/>
              </w:rPr>
              <w:t>/ Lesson 1: 10</w:t>
            </w:r>
            <w:r w:rsidR="00031953" w:rsidRPr="007E1C48">
              <w:rPr>
                <w:b/>
              </w:rPr>
              <w:t xml:space="preserve"> Mins</w:t>
            </w:r>
          </w:p>
          <w:p w14:paraId="4DB26B68" w14:textId="77777777" w:rsidR="000B12BB" w:rsidRPr="000B12BB" w:rsidRDefault="000B12BB" w:rsidP="000B12BB">
            <w:pPr>
              <w:pStyle w:val="ListParagraph"/>
              <w:numPr>
                <w:ilvl w:val="0"/>
                <w:numId w:val="11"/>
              </w:numPr>
              <w:ind w:left="210" w:hanging="21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>Choose one of the small objects, and create a writing sample for it on the board.</w:t>
            </w:r>
          </w:p>
          <w:p w14:paraId="709FA2C3" w14:textId="77777777" w:rsidR="000B12BB" w:rsidRPr="000B12BB" w:rsidRDefault="000B12BB" w:rsidP="000B12BB">
            <w:pPr>
              <w:pStyle w:val="ListParagraph"/>
              <w:numPr>
                <w:ilvl w:val="0"/>
                <w:numId w:val="11"/>
              </w:numPr>
              <w:ind w:left="210" w:hanging="21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Write five sentences: </w:t>
            </w:r>
          </w:p>
          <w:p w14:paraId="4D664927" w14:textId="77777777" w:rsidR="000B12BB" w:rsidRPr="000B12BB" w:rsidRDefault="000B12BB" w:rsidP="000B12BB">
            <w:pPr>
              <w:pStyle w:val="ListParagraph"/>
              <w:numPr>
                <w:ilvl w:val="0"/>
                <w:numId w:val="16"/>
              </w:numPr>
              <w:ind w:left="30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the exposition </w:t>
            </w:r>
            <w:r w:rsidRPr="000B12BB">
              <w:rPr>
                <w:rFonts w:eastAsiaTheme="majorEastAsia"/>
              </w:rPr>
              <w:t>(intro</w:t>
            </w:r>
            <w:r>
              <w:rPr>
                <w:rFonts w:eastAsiaTheme="majorEastAsia"/>
              </w:rPr>
              <w:t>duction explaining the story's background)</w:t>
            </w:r>
          </w:p>
          <w:p w14:paraId="5FE7CFCF" w14:textId="77777777" w:rsidR="000B12BB" w:rsidRPr="000B12BB" w:rsidRDefault="000B12BB" w:rsidP="000B12BB">
            <w:pPr>
              <w:pStyle w:val="ListParagraph"/>
              <w:numPr>
                <w:ilvl w:val="0"/>
                <w:numId w:val="16"/>
              </w:numPr>
              <w:ind w:left="30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>rising action</w:t>
            </w:r>
          </w:p>
          <w:p w14:paraId="190724FD" w14:textId="77777777" w:rsidR="000B12BB" w:rsidRPr="000B12BB" w:rsidRDefault="000B12BB" w:rsidP="000B12BB">
            <w:pPr>
              <w:pStyle w:val="ListParagraph"/>
              <w:numPr>
                <w:ilvl w:val="0"/>
                <w:numId w:val="16"/>
              </w:numPr>
              <w:ind w:left="30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>climax (main problem)</w:t>
            </w:r>
          </w:p>
          <w:p w14:paraId="12EAEBBE" w14:textId="4C97DA1D" w:rsidR="000B12BB" w:rsidRPr="000B12BB" w:rsidRDefault="000B12BB" w:rsidP="000B12BB">
            <w:pPr>
              <w:pStyle w:val="ListParagraph"/>
              <w:numPr>
                <w:ilvl w:val="0"/>
                <w:numId w:val="16"/>
              </w:numPr>
              <w:ind w:left="30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>falling action</w:t>
            </w:r>
          </w:p>
          <w:p w14:paraId="30F2B599" w14:textId="00BD4875" w:rsidR="000B12BB" w:rsidRPr="000B12BB" w:rsidRDefault="000B12BB" w:rsidP="000B12BB">
            <w:pPr>
              <w:pStyle w:val="ListParagraph"/>
              <w:numPr>
                <w:ilvl w:val="0"/>
                <w:numId w:val="16"/>
              </w:numPr>
              <w:ind w:left="30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resolution (ending that includes a solution to the main problem). </w:t>
            </w:r>
          </w:p>
          <w:p w14:paraId="59D90E85" w14:textId="77777777" w:rsidR="00D53A39" w:rsidRPr="007C46F0" w:rsidRDefault="000B12BB" w:rsidP="000B12BB">
            <w:pPr>
              <w:pStyle w:val="ListParagraph"/>
              <w:numPr>
                <w:ilvl w:val="0"/>
                <w:numId w:val="11"/>
              </w:numPr>
              <w:ind w:left="210" w:hanging="21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Ask students for suggestions of what will happen </w:t>
            </w:r>
            <w:r w:rsidRPr="000B12BB">
              <w:rPr>
                <w:rFonts w:eastAsiaTheme="majorEastAsia"/>
              </w:rPr>
              <w:t>next.</w:t>
            </w:r>
          </w:p>
          <w:p w14:paraId="3A9E28A2" w14:textId="77777777" w:rsidR="007C46F0" w:rsidRDefault="007C46F0" w:rsidP="007C46F0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0CA4E66" w14:textId="0932CEA4" w:rsidR="007C46F0" w:rsidRPr="007E1C48" w:rsidRDefault="00E8199D" w:rsidP="007C46F0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4C2E9B5C" w14:textId="550241C0" w:rsidR="007C46F0" w:rsidRPr="007E1C48" w:rsidRDefault="00396C6F" w:rsidP="007C46F0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6E48C2">
              <w:rPr>
                <w:b/>
              </w:rPr>
              <w:t>: 20</w:t>
            </w:r>
            <w:r w:rsidR="007C46F0" w:rsidRPr="007E1C48">
              <w:rPr>
                <w:b/>
              </w:rPr>
              <w:t xml:space="preserve"> Mins</w:t>
            </w:r>
          </w:p>
          <w:p w14:paraId="330AFF60" w14:textId="77777777" w:rsidR="007C46F0" w:rsidRP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 w:rsidRPr="007C46F0">
              <w:rPr>
                <w:lang w:val="en-GB"/>
              </w:rPr>
              <w:t xml:space="preserve">Ask students to work with a partner or table group and think of the three most important things to do in order to be successful in school. </w:t>
            </w:r>
          </w:p>
          <w:p w14:paraId="47F3CF61" w14:textId="77777777" w:rsidR="007C46F0" w:rsidRP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rPr>
                <w:lang w:val="en-GB"/>
              </w:rPr>
              <w:t xml:space="preserve">Share answers and decide on three as a class. </w:t>
            </w:r>
          </w:p>
          <w:p w14:paraId="416EFCF6" w14:textId="77777777" w:rsidR="00E8199D" w:rsidRPr="00E8199D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rPr>
                <w:lang w:val="en-GB"/>
              </w:rPr>
              <w:t xml:space="preserve">Write them on the board. </w:t>
            </w:r>
          </w:p>
          <w:p w14:paraId="6F679D58" w14:textId="41ED2346" w:rsidR="007C46F0" w:rsidRP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rPr>
                <w:lang w:val="en-GB"/>
              </w:rPr>
              <w:lastRenderedPageBreak/>
              <w:t xml:space="preserve">Have students work together again and think of three details for each of the three ideas on the board. </w:t>
            </w:r>
          </w:p>
          <w:p w14:paraId="750C2264" w14:textId="77777777" w:rsidR="007C46F0" w:rsidRP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rPr>
                <w:lang w:val="en-GB"/>
              </w:rPr>
              <w:t xml:space="preserve">Share and write three details under each idea. </w:t>
            </w:r>
          </w:p>
          <w:p w14:paraId="6D90460B" w14:textId="77777777" w:rsidR="007C46F0" w:rsidRP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rPr>
                <w:lang w:val="en-GB"/>
              </w:rPr>
              <w:t xml:space="preserve">Tell students that they just created an outline for an informative essay. </w:t>
            </w:r>
          </w:p>
          <w:p w14:paraId="52DC0D9B" w14:textId="77777777" w:rsidR="007C46F0" w:rsidRP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rPr>
                <w:lang w:val="en-GB"/>
              </w:rPr>
              <w:t>Discuss possible topics for the essay. Examples might include: How to Succeed at School, Three Keys to Academic Success, and How to Rock Your Report Card.</w:t>
            </w:r>
          </w:p>
          <w:p w14:paraId="5F02C5A7" w14:textId="77777777" w:rsid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t xml:space="preserve">Distribute the worksheet Informative Essay: Anchor Paper. </w:t>
            </w:r>
          </w:p>
          <w:p w14:paraId="0865896A" w14:textId="77777777" w:rsid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t xml:space="preserve">Go over the instructions and read the essay together. </w:t>
            </w:r>
          </w:p>
          <w:p w14:paraId="3A5550A5" w14:textId="77777777" w:rsidR="007C46F0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t xml:space="preserve">As a class, follow the steps on the bottom. </w:t>
            </w:r>
          </w:p>
          <w:p w14:paraId="241C1F74" w14:textId="77777777" w:rsidR="006E48C2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t xml:space="preserve">Students will mark up the essay, identifying each of the parts. </w:t>
            </w:r>
          </w:p>
          <w:p w14:paraId="012DB69B" w14:textId="2D2CA0A8" w:rsidR="007C46F0" w:rsidRPr="006E48C2" w:rsidRDefault="007C46F0" w:rsidP="007C46F0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7C46F0">
              <w:t>Add additional explanation about each of the parts as needed.</w:t>
            </w:r>
          </w:p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42492" w14:textId="77777777" w:rsidR="00166734" w:rsidRDefault="00166734">
      <w:pPr>
        <w:spacing w:before="0" w:after="0" w:line="240" w:lineRule="auto"/>
      </w:pPr>
      <w:r>
        <w:separator/>
      </w:r>
    </w:p>
  </w:endnote>
  <w:endnote w:type="continuationSeparator" w:id="0">
    <w:p w14:paraId="349E1B04" w14:textId="77777777" w:rsidR="00166734" w:rsidRDefault="001667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FE0D15D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8199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F69EA" w14:textId="77777777" w:rsidR="00166734" w:rsidRDefault="00166734">
      <w:pPr>
        <w:spacing w:before="0" w:after="0" w:line="240" w:lineRule="auto"/>
      </w:pPr>
      <w:r>
        <w:separator/>
      </w:r>
    </w:p>
  </w:footnote>
  <w:footnote w:type="continuationSeparator" w:id="0">
    <w:p w14:paraId="3FEA3B6D" w14:textId="77777777" w:rsidR="00166734" w:rsidRDefault="001667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7297A4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  <w:color w:val="404040" w:themeColor="text1" w:themeTint="BF"/>
      </w:rPr>
    </w:lvl>
  </w:abstractNum>
  <w:abstractNum w:abstractNumId="1" w15:restartNumberingAfterBreak="0">
    <w:nsid w:val="04875E02"/>
    <w:multiLevelType w:val="hybridMultilevel"/>
    <w:tmpl w:val="EEB64238"/>
    <w:lvl w:ilvl="0" w:tplc="ADE81E12">
      <w:start w:val="1"/>
      <w:numFmt w:val="decimal"/>
      <w:lvlText w:val="%1."/>
      <w:lvlJc w:val="left"/>
      <w:pPr>
        <w:ind w:left="720" w:hanging="360"/>
      </w:pPr>
      <w:rPr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20366B9F"/>
    <w:multiLevelType w:val="multilevel"/>
    <w:tmpl w:val="2730D7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theme="minorBidi" w:hint="default"/>
        <w:color w:val="595959" w:themeColor="text1" w:themeTint="A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4AE8"/>
    <w:multiLevelType w:val="hybridMultilevel"/>
    <w:tmpl w:val="F7C29970"/>
    <w:lvl w:ilvl="0" w:tplc="B3928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9087C"/>
    <w:multiLevelType w:val="hybridMultilevel"/>
    <w:tmpl w:val="A61E67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C70748"/>
    <w:multiLevelType w:val="hybridMultilevel"/>
    <w:tmpl w:val="FA5E89EE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35442242"/>
    <w:multiLevelType w:val="hybridMultilevel"/>
    <w:tmpl w:val="EC2E500C"/>
    <w:lvl w:ilvl="0" w:tplc="0DBC4756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9407FAF"/>
    <w:multiLevelType w:val="hybridMultilevel"/>
    <w:tmpl w:val="D18EB2D0"/>
    <w:lvl w:ilvl="0" w:tplc="75CC7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E0E34"/>
    <w:multiLevelType w:val="hybridMultilevel"/>
    <w:tmpl w:val="403ED70E"/>
    <w:lvl w:ilvl="0" w:tplc="C03C6636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D34D0"/>
    <w:multiLevelType w:val="hybridMultilevel"/>
    <w:tmpl w:val="8562882A"/>
    <w:lvl w:ilvl="0" w:tplc="4DD8D28C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57AF1426"/>
    <w:multiLevelType w:val="hybridMultilevel"/>
    <w:tmpl w:val="766C7EDE"/>
    <w:lvl w:ilvl="0" w:tplc="61AA2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57BD"/>
    <w:multiLevelType w:val="hybridMultilevel"/>
    <w:tmpl w:val="25766A32"/>
    <w:lvl w:ilvl="0" w:tplc="793C62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83160"/>
    <w:multiLevelType w:val="hybridMultilevel"/>
    <w:tmpl w:val="5940894E"/>
    <w:lvl w:ilvl="0" w:tplc="DA801DD6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F0286"/>
    <w:multiLevelType w:val="hybridMultilevel"/>
    <w:tmpl w:val="FC668A96"/>
    <w:lvl w:ilvl="0" w:tplc="DCB47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93AB8"/>
    <w:multiLevelType w:val="hybridMultilevel"/>
    <w:tmpl w:val="143816B4"/>
    <w:lvl w:ilvl="0" w:tplc="6AEA2FD0">
      <w:start w:val="1"/>
      <w:numFmt w:val="decimal"/>
      <w:lvlText w:val="%1."/>
      <w:lvlJc w:val="left"/>
      <w:pPr>
        <w:ind w:left="720" w:hanging="360"/>
      </w:pPr>
      <w:rPr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"/>
  </w:num>
  <w:num w:numId="5">
    <w:abstractNumId w:val="5"/>
  </w:num>
  <w:num w:numId="6">
    <w:abstractNumId w:val="13"/>
  </w:num>
  <w:num w:numId="7">
    <w:abstractNumId w:val="3"/>
  </w:num>
  <w:num w:numId="8">
    <w:abstractNumId w:val="14"/>
  </w:num>
  <w:num w:numId="9">
    <w:abstractNumId w:val="11"/>
  </w:num>
  <w:num w:numId="10">
    <w:abstractNumId w:val="7"/>
  </w:num>
  <w:num w:numId="11">
    <w:abstractNumId w:val="4"/>
  </w:num>
  <w:num w:numId="12">
    <w:abstractNumId w:val="16"/>
  </w:num>
  <w:num w:numId="13">
    <w:abstractNumId w:val="1"/>
  </w:num>
  <w:num w:numId="14">
    <w:abstractNumId w:val="12"/>
  </w:num>
  <w:num w:numId="15">
    <w:abstractNumId w:val="6"/>
  </w:num>
  <w:num w:numId="16">
    <w:abstractNumId w:val="10"/>
  </w:num>
  <w:num w:numId="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184D"/>
    <w:rsid w:val="000529DC"/>
    <w:rsid w:val="00054F58"/>
    <w:rsid w:val="00065A51"/>
    <w:rsid w:val="000711D3"/>
    <w:rsid w:val="0007578F"/>
    <w:rsid w:val="000816FF"/>
    <w:rsid w:val="000904AA"/>
    <w:rsid w:val="00094462"/>
    <w:rsid w:val="00094895"/>
    <w:rsid w:val="000A37E8"/>
    <w:rsid w:val="000A5950"/>
    <w:rsid w:val="000B12BB"/>
    <w:rsid w:val="000B2A8B"/>
    <w:rsid w:val="000B52C8"/>
    <w:rsid w:val="000B601E"/>
    <w:rsid w:val="000B72D9"/>
    <w:rsid w:val="000B7585"/>
    <w:rsid w:val="000C562D"/>
    <w:rsid w:val="000D44B1"/>
    <w:rsid w:val="000D5C7D"/>
    <w:rsid w:val="000D5DFD"/>
    <w:rsid w:val="000E2930"/>
    <w:rsid w:val="000F103F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C1B"/>
    <w:rsid w:val="00147F3A"/>
    <w:rsid w:val="00151B6D"/>
    <w:rsid w:val="001522B0"/>
    <w:rsid w:val="00160EDD"/>
    <w:rsid w:val="001611AE"/>
    <w:rsid w:val="00163CA6"/>
    <w:rsid w:val="00166734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97CC4"/>
    <w:rsid w:val="001A6D78"/>
    <w:rsid w:val="001C0A0E"/>
    <w:rsid w:val="001C4621"/>
    <w:rsid w:val="001D05C3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84A"/>
    <w:rsid w:val="001F5B63"/>
    <w:rsid w:val="00205412"/>
    <w:rsid w:val="0020622F"/>
    <w:rsid w:val="0021088A"/>
    <w:rsid w:val="00210F3F"/>
    <w:rsid w:val="00211450"/>
    <w:rsid w:val="00211CFF"/>
    <w:rsid w:val="002203F8"/>
    <w:rsid w:val="00227208"/>
    <w:rsid w:val="00234570"/>
    <w:rsid w:val="0024129D"/>
    <w:rsid w:val="0024426F"/>
    <w:rsid w:val="002473D0"/>
    <w:rsid w:val="002528F8"/>
    <w:rsid w:val="002541D0"/>
    <w:rsid w:val="00255260"/>
    <w:rsid w:val="002622D7"/>
    <w:rsid w:val="0026457A"/>
    <w:rsid w:val="00266CA8"/>
    <w:rsid w:val="0026795F"/>
    <w:rsid w:val="0028057F"/>
    <w:rsid w:val="00285AD0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360F"/>
    <w:rsid w:val="00304069"/>
    <w:rsid w:val="00304B4A"/>
    <w:rsid w:val="00310BAC"/>
    <w:rsid w:val="00312F69"/>
    <w:rsid w:val="00313B4E"/>
    <w:rsid w:val="003237E6"/>
    <w:rsid w:val="003242CF"/>
    <w:rsid w:val="003254A0"/>
    <w:rsid w:val="00331C10"/>
    <w:rsid w:val="003407C7"/>
    <w:rsid w:val="00346000"/>
    <w:rsid w:val="003468F5"/>
    <w:rsid w:val="00350D6F"/>
    <w:rsid w:val="00364EE2"/>
    <w:rsid w:val="00367DF9"/>
    <w:rsid w:val="00372D54"/>
    <w:rsid w:val="00373522"/>
    <w:rsid w:val="00373682"/>
    <w:rsid w:val="00376097"/>
    <w:rsid w:val="00377690"/>
    <w:rsid w:val="003815BC"/>
    <w:rsid w:val="00384895"/>
    <w:rsid w:val="00396443"/>
    <w:rsid w:val="00396C6F"/>
    <w:rsid w:val="003A037B"/>
    <w:rsid w:val="003A1BC6"/>
    <w:rsid w:val="003A31B0"/>
    <w:rsid w:val="003A72AC"/>
    <w:rsid w:val="003B1470"/>
    <w:rsid w:val="003B777D"/>
    <w:rsid w:val="003C215D"/>
    <w:rsid w:val="003C4CA4"/>
    <w:rsid w:val="003C7DAD"/>
    <w:rsid w:val="003D159E"/>
    <w:rsid w:val="003D30E4"/>
    <w:rsid w:val="003E4AD7"/>
    <w:rsid w:val="004015C3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1817"/>
    <w:rsid w:val="004343E9"/>
    <w:rsid w:val="004433CB"/>
    <w:rsid w:val="0044472C"/>
    <w:rsid w:val="00452D1F"/>
    <w:rsid w:val="00453D92"/>
    <w:rsid w:val="0045402B"/>
    <w:rsid w:val="00462DF1"/>
    <w:rsid w:val="004827E6"/>
    <w:rsid w:val="00483322"/>
    <w:rsid w:val="00483AE5"/>
    <w:rsid w:val="00485065"/>
    <w:rsid w:val="00486F5A"/>
    <w:rsid w:val="004A3441"/>
    <w:rsid w:val="004A5ACC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340"/>
    <w:rsid w:val="00546ACD"/>
    <w:rsid w:val="005470EF"/>
    <w:rsid w:val="00560ED3"/>
    <w:rsid w:val="0056269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4C"/>
    <w:rsid w:val="005F37E5"/>
    <w:rsid w:val="00601257"/>
    <w:rsid w:val="00603309"/>
    <w:rsid w:val="00606C52"/>
    <w:rsid w:val="0060771A"/>
    <w:rsid w:val="00612A96"/>
    <w:rsid w:val="00614D56"/>
    <w:rsid w:val="00620391"/>
    <w:rsid w:val="006213B3"/>
    <w:rsid w:val="0063032B"/>
    <w:rsid w:val="00631E0E"/>
    <w:rsid w:val="006326A0"/>
    <w:rsid w:val="00634E36"/>
    <w:rsid w:val="006404AA"/>
    <w:rsid w:val="00641D69"/>
    <w:rsid w:val="00646AB9"/>
    <w:rsid w:val="006475CC"/>
    <w:rsid w:val="006513FB"/>
    <w:rsid w:val="00653E8F"/>
    <w:rsid w:val="00657223"/>
    <w:rsid w:val="00667D6F"/>
    <w:rsid w:val="00672AE9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0F1A"/>
    <w:rsid w:val="006D212D"/>
    <w:rsid w:val="006D337A"/>
    <w:rsid w:val="006E48C2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4BF7"/>
    <w:rsid w:val="00735CBB"/>
    <w:rsid w:val="0073700F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5D28"/>
    <w:rsid w:val="00786B8E"/>
    <w:rsid w:val="00791E09"/>
    <w:rsid w:val="007A159D"/>
    <w:rsid w:val="007A5B16"/>
    <w:rsid w:val="007C31C8"/>
    <w:rsid w:val="007C38AB"/>
    <w:rsid w:val="007C46F0"/>
    <w:rsid w:val="007E1C48"/>
    <w:rsid w:val="007E5E02"/>
    <w:rsid w:val="007F09DA"/>
    <w:rsid w:val="007F0EB3"/>
    <w:rsid w:val="007F163A"/>
    <w:rsid w:val="007F4FCC"/>
    <w:rsid w:val="007F54CC"/>
    <w:rsid w:val="007F65A3"/>
    <w:rsid w:val="00805990"/>
    <w:rsid w:val="00807AE6"/>
    <w:rsid w:val="00811AB9"/>
    <w:rsid w:val="0083703B"/>
    <w:rsid w:val="0083712D"/>
    <w:rsid w:val="00843110"/>
    <w:rsid w:val="008452D9"/>
    <w:rsid w:val="0085030E"/>
    <w:rsid w:val="00850A7B"/>
    <w:rsid w:val="00853340"/>
    <w:rsid w:val="008549B7"/>
    <w:rsid w:val="00855648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6ADE"/>
    <w:rsid w:val="008F717D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57642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1005"/>
    <w:rsid w:val="009A4BA1"/>
    <w:rsid w:val="009A4DC9"/>
    <w:rsid w:val="009A7864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366A"/>
    <w:rsid w:val="009F7C60"/>
    <w:rsid w:val="00A0116B"/>
    <w:rsid w:val="00A07BD1"/>
    <w:rsid w:val="00A112BF"/>
    <w:rsid w:val="00A117B3"/>
    <w:rsid w:val="00A1735C"/>
    <w:rsid w:val="00A25094"/>
    <w:rsid w:val="00A272CB"/>
    <w:rsid w:val="00A27CC7"/>
    <w:rsid w:val="00A367FF"/>
    <w:rsid w:val="00A37E88"/>
    <w:rsid w:val="00A430E3"/>
    <w:rsid w:val="00A50553"/>
    <w:rsid w:val="00A711D2"/>
    <w:rsid w:val="00A71E70"/>
    <w:rsid w:val="00A74FCC"/>
    <w:rsid w:val="00A82696"/>
    <w:rsid w:val="00A832CB"/>
    <w:rsid w:val="00A85D55"/>
    <w:rsid w:val="00A953B4"/>
    <w:rsid w:val="00A97E68"/>
    <w:rsid w:val="00AB0656"/>
    <w:rsid w:val="00AB565D"/>
    <w:rsid w:val="00AC63A2"/>
    <w:rsid w:val="00AD15BB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37C0"/>
    <w:rsid w:val="00B4776C"/>
    <w:rsid w:val="00B50357"/>
    <w:rsid w:val="00B542DD"/>
    <w:rsid w:val="00B55350"/>
    <w:rsid w:val="00B57396"/>
    <w:rsid w:val="00B617C8"/>
    <w:rsid w:val="00B67C04"/>
    <w:rsid w:val="00B8438A"/>
    <w:rsid w:val="00B84962"/>
    <w:rsid w:val="00B87608"/>
    <w:rsid w:val="00B91FAF"/>
    <w:rsid w:val="00B93FEC"/>
    <w:rsid w:val="00B97C74"/>
    <w:rsid w:val="00BA223B"/>
    <w:rsid w:val="00BA7BE8"/>
    <w:rsid w:val="00BB359B"/>
    <w:rsid w:val="00BB5607"/>
    <w:rsid w:val="00BC3471"/>
    <w:rsid w:val="00BC356C"/>
    <w:rsid w:val="00BC5BC2"/>
    <w:rsid w:val="00BD2539"/>
    <w:rsid w:val="00BD430C"/>
    <w:rsid w:val="00BD5017"/>
    <w:rsid w:val="00BE0043"/>
    <w:rsid w:val="00BE1AA7"/>
    <w:rsid w:val="00BE7795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40476"/>
    <w:rsid w:val="00C61E15"/>
    <w:rsid w:val="00C6738C"/>
    <w:rsid w:val="00C73B2C"/>
    <w:rsid w:val="00C73D7E"/>
    <w:rsid w:val="00C771B8"/>
    <w:rsid w:val="00C81F4B"/>
    <w:rsid w:val="00C82CFC"/>
    <w:rsid w:val="00C83F94"/>
    <w:rsid w:val="00C84DB2"/>
    <w:rsid w:val="00C85194"/>
    <w:rsid w:val="00C92835"/>
    <w:rsid w:val="00C967C0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391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19D1"/>
    <w:rsid w:val="00D43AC0"/>
    <w:rsid w:val="00D47C20"/>
    <w:rsid w:val="00D50703"/>
    <w:rsid w:val="00D53A39"/>
    <w:rsid w:val="00D56441"/>
    <w:rsid w:val="00D63A36"/>
    <w:rsid w:val="00D63A6F"/>
    <w:rsid w:val="00D8019B"/>
    <w:rsid w:val="00D812F1"/>
    <w:rsid w:val="00D84B43"/>
    <w:rsid w:val="00D85628"/>
    <w:rsid w:val="00D914D8"/>
    <w:rsid w:val="00D91524"/>
    <w:rsid w:val="00DA0540"/>
    <w:rsid w:val="00DA1F66"/>
    <w:rsid w:val="00DB3B98"/>
    <w:rsid w:val="00DB5CE9"/>
    <w:rsid w:val="00DC17D5"/>
    <w:rsid w:val="00DC76FD"/>
    <w:rsid w:val="00DD063D"/>
    <w:rsid w:val="00DE0478"/>
    <w:rsid w:val="00DE3AC3"/>
    <w:rsid w:val="00DF02F9"/>
    <w:rsid w:val="00DF0577"/>
    <w:rsid w:val="00DF23B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830"/>
    <w:rsid w:val="00E41D90"/>
    <w:rsid w:val="00E42A76"/>
    <w:rsid w:val="00E601B6"/>
    <w:rsid w:val="00E601FC"/>
    <w:rsid w:val="00E76898"/>
    <w:rsid w:val="00E80C06"/>
    <w:rsid w:val="00E8199D"/>
    <w:rsid w:val="00E84F61"/>
    <w:rsid w:val="00E85536"/>
    <w:rsid w:val="00E86F8A"/>
    <w:rsid w:val="00E87D54"/>
    <w:rsid w:val="00EA2D67"/>
    <w:rsid w:val="00EA2DDA"/>
    <w:rsid w:val="00EA3A1A"/>
    <w:rsid w:val="00EA41D6"/>
    <w:rsid w:val="00EA475A"/>
    <w:rsid w:val="00EA5BCA"/>
    <w:rsid w:val="00EA78ED"/>
    <w:rsid w:val="00EB2FF3"/>
    <w:rsid w:val="00EB5924"/>
    <w:rsid w:val="00EB680D"/>
    <w:rsid w:val="00EB6A62"/>
    <w:rsid w:val="00EC2D9F"/>
    <w:rsid w:val="00ED219F"/>
    <w:rsid w:val="00ED2AA6"/>
    <w:rsid w:val="00EE3352"/>
    <w:rsid w:val="00EE497B"/>
    <w:rsid w:val="00EF0198"/>
    <w:rsid w:val="00EF7436"/>
    <w:rsid w:val="00F076C1"/>
    <w:rsid w:val="00F1179F"/>
    <w:rsid w:val="00F12F9F"/>
    <w:rsid w:val="00F17FDF"/>
    <w:rsid w:val="00F208E3"/>
    <w:rsid w:val="00F23572"/>
    <w:rsid w:val="00F235D6"/>
    <w:rsid w:val="00F25A1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1023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informational-writing-lesson-plan.html" TargetMode="External"/><Relationship Id="rId13" Type="http://schemas.openxmlformats.org/officeDocument/2006/relationships/hyperlink" Target="https://learnzillion.com/lesson_plans/15916-lesson-4-writing-an-informative-essay/?card=14677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y.com/academy/lesson/informational-writing-lesson-plan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informational-writing-conclus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.com/lesson-plan/informational-writing-conclusions/" TargetMode="External"/><Relationship Id="rId10" Type="http://schemas.openxmlformats.org/officeDocument/2006/relationships/hyperlink" Target="https://www.commonsense.org/education/lesson-plans/informative-essay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learnzillion.com/lesson_plans/15916-lesson-4-writing-an-informative-essay/?card=146772" TargetMode="External"/><Relationship Id="rId14" Type="http://schemas.openxmlformats.org/officeDocument/2006/relationships/hyperlink" Target="https://www.commonsense.org/education/lesson-plans/informative-essa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22C3"/>
    <w:rsid w:val="001E40F4"/>
    <w:rsid w:val="00221C7C"/>
    <w:rsid w:val="00253619"/>
    <w:rsid w:val="002728F4"/>
    <w:rsid w:val="00280CE5"/>
    <w:rsid w:val="002A1A43"/>
    <w:rsid w:val="002C2C78"/>
    <w:rsid w:val="00340B43"/>
    <w:rsid w:val="003A22D6"/>
    <w:rsid w:val="004A008E"/>
    <w:rsid w:val="004D5893"/>
    <w:rsid w:val="004E1DB9"/>
    <w:rsid w:val="004F70DF"/>
    <w:rsid w:val="0050187F"/>
    <w:rsid w:val="0050760F"/>
    <w:rsid w:val="00571A20"/>
    <w:rsid w:val="005E6E71"/>
    <w:rsid w:val="006814AC"/>
    <w:rsid w:val="00713551"/>
    <w:rsid w:val="00771D29"/>
    <w:rsid w:val="00797D75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25272"/>
    <w:rsid w:val="00C87D32"/>
    <w:rsid w:val="00C93DC1"/>
    <w:rsid w:val="00D92979"/>
    <w:rsid w:val="00DE19D7"/>
    <w:rsid w:val="00E1594B"/>
    <w:rsid w:val="00E17671"/>
    <w:rsid w:val="00EB30E9"/>
    <w:rsid w:val="00F07EE3"/>
    <w:rsid w:val="00F419FB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2019-08-07T13:57:00Z</dcterms:created>
  <dcterms:modified xsi:type="dcterms:W3CDTF">2019-08-07T13:57:00Z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