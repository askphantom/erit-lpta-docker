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CCB135E" w:rsidR="00C17E2A" w:rsidRPr="009260D0" w:rsidRDefault="00245D76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accepting and rejecting invitations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F80819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F80819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F80819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F80819">
              <w:rPr>
                <w:sz w:val="18"/>
                <w:szCs w:val="18"/>
              </w:rPr>
              <w:t>Overview</w:t>
            </w:r>
          </w:p>
        </w:tc>
      </w:tr>
      <w:tr w:rsidR="00C17E2A" w:rsidRPr="00F80819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F80819" w14:paraId="32BF30BB" w14:textId="77777777">
              <w:tc>
                <w:tcPr>
                  <w:tcW w:w="5000" w:type="pct"/>
                </w:tcPr>
                <w:p w14:paraId="0EB4376E" w14:textId="5FE98623" w:rsidR="00C17E2A" w:rsidRPr="00F80819" w:rsidRDefault="00B36C8F">
                  <w:r w:rsidRPr="00F80819">
                    <w:t xml:space="preserve">English </w:t>
                  </w:r>
                </w:p>
              </w:tc>
            </w:tr>
            <w:tr w:rsidR="00C17E2A" w:rsidRPr="00F80819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F80819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F80819" w:rsidRDefault="00D27DC3">
                      <w:r w:rsidRPr="00F80819">
                        <w:t>[Instructor Name]</w:t>
                      </w:r>
                    </w:p>
                  </w:tc>
                </w:sdtContent>
              </w:sdt>
            </w:tr>
            <w:tr w:rsidR="00C17E2A" w:rsidRPr="00F80819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F80819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F80819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F80819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3737102" w:rsidR="00C17E2A" w:rsidRPr="00F80819" w:rsidRDefault="00091934">
                  <w:r w:rsidRPr="00F80819">
                    <w:t>4</w:t>
                  </w:r>
                </w:p>
              </w:tc>
            </w:tr>
          </w:tbl>
          <w:p w14:paraId="4CAC6574" w14:textId="77777777" w:rsidR="00C17E2A" w:rsidRPr="00F80819" w:rsidRDefault="00C17E2A"/>
        </w:tc>
        <w:tc>
          <w:tcPr>
            <w:tcW w:w="152" w:type="pct"/>
          </w:tcPr>
          <w:p w14:paraId="0CBCE437" w14:textId="77777777" w:rsidR="00C17E2A" w:rsidRPr="00F80819" w:rsidRDefault="00C17E2A"/>
        </w:tc>
        <w:tc>
          <w:tcPr>
            <w:tcW w:w="3895" w:type="pct"/>
          </w:tcPr>
          <w:p w14:paraId="2971807D" w14:textId="77777777" w:rsidR="000A37E8" w:rsidRPr="00F80819" w:rsidRDefault="000A37E8">
            <w:r w:rsidRPr="00F80819">
              <w:t>This lesson plan covers teaching content for;</w:t>
            </w:r>
          </w:p>
          <w:p w14:paraId="127698CF" w14:textId="1C1A141E" w:rsidR="00FF4047" w:rsidRDefault="00C77171" w:rsidP="00C10CE4">
            <w:pPr>
              <w:pStyle w:val="ListParagraph"/>
              <w:numPr>
                <w:ilvl w:val="0"/>
                <w:numId w:val="2"/>
              </w:numPr>
            </w:pPr>
            <w:r w:rsidRPr="00F80819">
              <w:t>Learning to</w:t>
            </w:r>
            <w:r w:rsidR="002A7661" w:rsidRPr="00F80819">
              <w:t xml:space="preserve"> </w:t>
            </w:r>
            <w:r w:rsidR="009952C5">
              <w:t>accept and reject invitations</w:t>
            </w:r>
          </w:p>
          <w:p w14:paraId="458BD9FD" w14:textId="0E183371" w:rsidR="00DE405D" w:rsidRPr="00F80819" w:rsidRDefault="009952C5" w:rsidP="00C10CE4">
            <w:pPr>
              <w:pStyle w:val="ListParagraph"/>
              <w:numPr>
                <w:ilvl w:val="0"/>
                <w:numId w:val="2"/>
              </w:numPr>
            </w:pPr>
            <w:r>
              <w:t>Learning to differentiate between formal and informal way of accepting/rejecting invitations</w:t>
            </w:r>
          </w:p>
        </w:tc>
      </w:tr>
    </w:tbl>
    <w:p w14:paraId="44024CC7" w14:textId="16E57A5B" w:rsidR="00C17E2A" w:rsidRPr="00F80819" w:rsidRDefault="00196867">
      <w:pPr>
        <w:pStyle w:val="NoSpacing"/>
      </w:pPr>
      <w:r w:rsidRPr="00F80819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3B77D22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3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71BAEF33" w14:textId="4D607633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Notebook</w:t>
                                  </w:r>
                                </w:p>
                                <w:p w14:paraId="766C07A2" w14:textId="57E09F3D" w:rsidR="00C77171" w:rsidRDefault="00B423FE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>Pencils</w:t>
                                  </w:r>
                                </w:p>
                                <w:p w14:paraId="2ABEA2F0" w14:textId="5746CF79" w:rsidR="0018102A" w:rsidRDefault="0018102A" w:rsidP="00045A7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Chart containing phrases used in </w:t>
                                  </w:r>
                                  <w:r w:rsidR="00045A71">
                                    <w:t xml:space="preserve">accepting/rejecting </w:t>
                                  </w:r>
                                  <w:r>
                                    <w:t>invitations</w:t>
                                  </w:r>
                                </w:p>
                                <w:p w14:paraId="52923AA2" w14:textId="510D0554" w:rsidR="00045A71" w:rsidRDefault="00045A71" w:rsidP="00045A71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 w:rsidRPr="00045A71">
                                    <w:t>samples of formal/informal invitations</w:t>
                                  </w:r>
                                </w:p>
                                <w:p w14:paraId="384E4060" w14:textId="6A31BB02" w:rsidR="00006CB8" w:rsidRDefault="00C77171" w:rsidP="008009E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90" w:hanging="90"/>
                                  </w:pPr>
                                  <w:r>
                                    <w:t xml:space="preserve">whiteboards and whiteboard </w:t>
                                  </w:r>
                                </w:p>
                                <w:p w14:paraId="7871A695" w14:textId="77777777" w:rsidR="003F5C22" w:rsidRDefault="00C77171" w:rsidP="003F5C22">
                                  <w:pPr>
                                    <w:pStyle w:val="ListParagraph"/>
                                    <w:ind w:left="90"/>
                                  </w:pPr>
                                  <w:r>
                                    <w:t>markers</w:t>
                                  </w:r>
                                </w:p>
                                <w:p w14:paraId="4AF14C6E" w14:textId="45A57B22" w:rsidR="000B2A8B" w:rsidRDefault="00C77171" w:rsidP="003F5C22">
                                  <w:r>
                                    <w:t xml:space="preserve"> </w:t>
                                  </w: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314B82B" w14:textId="344F37D4" w:rsidR="00AB4FE1" w:rsidRDefault="00722E9A" w:rsidP="00722E9A">
                                  <w:pPr>
                                    <w:pStyle w:val="ListBullet"/>
                                  </w:pPr>
                                  <w:hyperlink r:id="rId8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https://englishpost.org/make-accept-decline-invitations/</w:t>
                                    </w:r>
                                  </w:hyperlink>
                                </w:p>
                                <w:p w14:paraId="02967852" w14:textId="4CEBAA50" w:rsidR="00722E9A" w:rsidRDefault="00722E9A" w:rsidP="00722E9A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https://www.brighthubeducation.com/esl-lesson-plans/76884-learn-about-inviting-people-to-events/</w:t>
                                    </w:r>
                                  </w:hyperlink>
                                </w:p>
                                <w:p w14:paraId="0A93E033" w14:textId="071DE886" w:rsidR="00722E9A" w:rsidRDefault="00722E9A" w:rsidP="00722E9A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https://spiral.ac/sharing/d7yc9sr/english-lesson-making-accepting-declining-an-invitation-in-english</w:t>
                                    </w:r>
                                  </w:hyperlink>
                                </w:p>
                                <w:p w14:paraId="12DADD3D" w14:textId="72FAF19E" w:rsidR="00722E9A" w:rsidRDefault="00722E9A" w:rsidP="00722E9A">
                                  <w:pPr>
                                    <w:pStyle w:val="ListBullet"/>
                                  </w:pPr>
                                  <w:hyperlink r:id="rId11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http://elta.org.rs/kio/nl/06-2014/serbia-elta-newsletter-2014-june_LessonPlan_Gavrilovic.pdf</w:t>
                                    </w:r>
                                  </w:hyperlink>
                                </w:p>
                                <w:p w14:paraId="6535EC6A" w14:textId="6B8B976A" w:rsidR="00722E9A" w:rsidRDefault="00722E9A" w:rsidP="00722E9A">
                                  <w:pPr>
                                    <w:pStyle w:val="ListBullet"/>
                                  </w:pPr>
                                  <w:hyperlink r:id="rId12" w:history="1">
                                    <w:r w:rsidRPr="001E2134">
                                      <w:rPr>
                                        <w:rStyle w:val="Hyperlink"/>
                                      </w:rPr>
                                      <w:t>https://prezi.com/vammiljraeaq/expression-of-offering-accepting-refusing-an-invitation/</w:t>
                                    </w:r>
                                  </w:hyperlink>
                                </w:p>
                                <w:p w14:paraId="266D3DBF" w14:textId="1B88ABDD" w:rsidR="00722E9A" w:rsidRDefault="00722E9A" w:rsidP="00722E9A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3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71BAEF33" w14:textId="4D607633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Notebook</w:t>
                            </w:r>
                          </w:p>
                          <w:p w14:paraId="766C07A2" w14:textId="57E09F3D" w:rsidR="00C77171" w:rsidRDefault="00B423FE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>Pencils</w:t>
                            </w:r>
                          </w:p>
                          <w:p w14:paraId="2ABEA2F0" w14:textId="5746CF79" w:rsidR="0018102A" w:rsidRDefault="0018102A" w:rsidP="00045A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Chart containing phrases used in </w:t>
                            </w:r>
                            <w:r w:rsidR="00045A71">
                              <w:t xml:space="preserve">accepting/rejecting </w:t>
                            </w:r>
                            <w:r>
                              <w:t>invitations</w:t>
                            </w:r>
                          </w:p>
                          <w:p w14:paraId="52923AA2" w14:textId="510D0554" w:rsidR="00045A71" w:rsidRDefault="00045A71" w:rsidP="00045A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 w:rsidRPr="00045A71">
                              <w:t>samples of formal/informal invitations</w:t>
                            </w:r>
                          </w:p>
                          <w:p w14:paraId="384E4060" w14:textId="6A31BB02" w:rsidR="00006CB8" w:rsidRDefault="00C77171" w:rsidP="008009E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90" w:hanging="90"/>
                            </w:pPr>
                            <w:r>
                              <w:t xml:space="preserve">whiteboards and whiteboard </w:t>
                            </w:r>
                          </w:p>
                          <w:p w14:paraId="7871A695" w14:textId="77777777" w:rsidR="003F5C22" w:rsidRDefault="00C77171" w:rsidP="003F5C22">
                            <w:pPr>
                              <w:pStyle w:val="ListParagraph"/>
                              <w:ind w:left="90"/>
                            </w:pPr>
                            <w:r>
                              <w:t>markers</w:t>
                            </w:r>
                          </w:p>
                          <w:p w14:paraId="4AF14C6E" w14:textId="45A57B22" w:rsidR="000B2A8B" w:rsidRDefault="00C77171" w:rsidP="003F5C22">
                            <w:r>
                              <w:t xml:space="preserve"> </w:t>
                            </w: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314B82B" w14:textId="344F37D4" w:rsidR="00AB4FE1" w:rsidRDefault="00722E9A" w:rsidP="00722E9A">
                            <w:pPr>
                              <w:pStyle w:val="ListBullet"/>
                            </w:pPr>
                            <w:hyperlink r:id="rId13" w:history="1">
                              <w:r w:rsidRPr="001E2134">
                                <w:rPr>
                                  <w:rStyle w:val="Hyperlink"/>
                                </w:rPr>
                                <w:t>https://englishpost.org/make-accept-decline-invitations/</w:t>
                              </w:r>
                            </w:hyperlink>
                          </w:p>
                          <w:p w14:paraId="02967852" w14:textId="4CEBAA50" w:rsidR="00722E9A" w:rsidRDefault="00722E9A" w:rsidP="00722E9A">
                            <w:pPr>
                              <w:pStyle w:val="ListBullet"/>
                            </w:pPr>
                            <w:hyperlink r:id="rId14" w:history="1">
                              <w:r w:rsidRPr="001E2134">
                                <w:rPr>
                                  <w:rStyle w:val="Hyperlink"/>
                                </w:rPr>
                                <w:t>https://www.brighthubeducation.com/esl-lesson-plans/76884-learn-about-inviting-people-to-events/</w:t>
                              </w:r>
                            </w:hyperlink>
                          </w:p>
                          <w:p w14:paraId="0A93E033" w14:textId="071DE886" w:rsidR="00722E9A" w:rsidRDefault="00722E9A" w:rsidP="00722E9A">
                            <w:pPr>
                              <w:pStyle w:val="ListBullet"/>
                            </w:pPr>
                            <w:hyperlink r:id="rId15" w:history="1">
                              <w:r w:rsidRPr="001E2134">
                                <w:rPr>
                                  <w:rStyle w:val="Hyperlink"/>
                                </w:rPr>
                                <w:t>https://spiral.ac/sharing/d7yc9sr/english-lesson-making-accepting-declining-an-invitation-in-english</w:t>
                              </w:r>
                            </w:hyperlink>
                          </w:p>
                          <w:p w14:paraId="12DADD3D" w14:textId="72FAF19E" w:rsidR="00722E9A" w:rsidRDefault="00722E9A" w:rsidP="00722E9A">
                            <w:pPr>
                              <w:pStyle w:val="ListBullet"/>
                            </w:pPr>
                            <w:hyperlink r:id="rId16" w:history="1">
                              <w:r w:rsidRPr="001E2134">
                                <w:rPr>
                                  <w:rStyle w:val="Hyperlink"/>
                                </w:rPr>
                                <w:t>http://elta.org.rs/kio/nl/06-2014/serbia-elta-newsletter-2014-june_LessonPlan_Gavrilovic.pdf</w:t>
                              </w:r>
                            </w:hyperlink>
                          </w:p>
                          <w:p w14:paraId="6535EC6A" w14:textId="6B8B976A" w:rsidR="00722E9A" w:rsidRDefault="00722E9A" w:rsidP="00722E9A">
                            <w:pPr>
                              <w:pStyle w:val="ListBullet"/>
                            </w:pPr>
                            <w:hyperlink r:id="rId17" w:history="1">
                              <w:r w:rsidRPr="001E2134">
                                <w:rPr>
                                  <w:rStyle w:val="Hyperlink"/>
                                </w:rPr>
                                <w:t>https://prezi.com/vammiljraeaq/expression-of-offering-accepting-refusing-an-invitation/</w:t>
                              </w:r>
                            </w:hyperlink>
                          </w:p>
                          <w:p w14:paraId="266D3DBF" w14:textId="1B88ABDD" w:rsidR="00722E9A" w:rsidRDefault="00722E9A" w:rsidP="00722E9A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F80819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F80819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F808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F80819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F80819" w:rsidRDefault="00D27DC3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Objectives</w:t>
            </w:r>
          </w:p>
          <w:p w14:paraId="0ABE148F" w14:textId="403E579E" w:rsidR="001D4D95" w:rsidRPr="00F80819" w:rsidRDefault="00AD5265" w:rsidP="00120253">
            <w:r w:rsidRPr="00F80819">
              <w:t>Students should be able to;</w:t>
            </w:r>
          </w:p>
          <w:p w14:paraId="2FEE98FB" w14:textId="35887E01" w:rsidR="003B67CE" w:rsidRDefault="00A83975" w:rsidP="008009E2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Differentiate between formal/informal invitations</w:t>
            </w:r>
          </w:p>
          <w:p w14:paraId="538EB378" w14:textId="498DE1DB" w:rsidR="00A83975" w:rsidRPr="00F80819" w:rsidRDefault="00A83975" w:rsidP="00A83975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Differentiate between formal and informal way of accepting/rejecting invitations</w:t>
            </w:r>
          </w:p>
          <w:p w14:paraId="3F4D03AC" w14:textId="77777777" w:rsidR="009A16D6" w:rsidRPr="00F80819" w:rsidRDefault="009A16D6" w:rsidP="009A16D6">
            <w:pPr>
              <w:pStyle w:val="ListParagraph"/>
              <w:ind w:left="180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4E766FC" w14:textId="3A4334CA" w:rsidR="00D914D8" w:rsidRPr="00F80819" w:rsidRDefault="00D914D8" w:rsidP="005557DA">
            <w:r w:rsidRPr="005557DA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65D8B29F" w14:textId="4F858F0A" w:rsidR="00617172" w:rsidRPr="00F80819" w:rsidRDefault="00855039" w:rsidP="00855039">
            <w:pPr>
              <w:pStyle w:val="ListParagraph"/>
              <w:numPr>
                <w:ilvl w:val="0"/>
                <w:numId w:val="27"/>
              </w:numPr>
              <w:ind w:left="180" w:hanging="180"/>
            </w:pPr>
            <w:r>
              <w:t>Teacher should assess students during the guided practice</w:t>
            </w:r>
          </w:p>
          <w:p w14:paraId="21EF01FB" w14:textId="77777777" w:rsidR="004500BB" w:rsidRPr="00F80819" w:rsidRDefault="004500BB" w:rsidP="004500BB">
            <w:pPr>
              <w:spacing w:line="240" w:lineRule="auto"/>
              <w:outlineLvl w:val="1"/>
            </w:pPr>
          </w:p>
          <w:p w14:paraId="50E0D0C1" w14:textId="4A09679C" w:rsidR="00D12602" w:rsidRPr="00F80819" w:rsidRDefault="00D12602" w:rsidP="00D12602">
            <w:pPr>
              <w:pStyle w:val="Heading2"/>
              <w:rPr>
                <w:b/>
                <w:bCs/>
              </w:rPr>
            </w:pPr>
            <w:r w:rsidRPr="00F80819">
              <w:rPr>
                <w:b/>
                <w:bCs/>
              </w:rPr>
              <w:t>Summary</w:t>
            </w:r>
          </w:p>
          <w:p w14:paraId="34DD13FB" w14:textId="77777777" w:rsidR="00855039" w:rsidRDefault="00C85E56" w:rsidP="00855039">
            <w:pPr>
              <w:numPr>
                <w:ilvl w:val="0"/>
                <w:numId w:val="3"/>
              </w:numPr>
              <w:ind w:left="180" w:hanging="180"/>
            </w:pPr>
            <w:r w:rsidRPr="00F80819">
              <w:t xml:space="preserve">Review </w:t>
            </w:r>
            <w:r w:rsidR="00855039">
              <w:t>formal and informal ways of accepting or rejecting invitations</w:t>
            </w:r>
          </w:p>
          <w:p w14:paraId="02CB6B7A" w14:textId="67F4C958" w:rsidR="001D4D95" w:rsidRPr="00F80819" w:rsidRDefault="002E7793" w:rsidP="00855039">
            <w:pPr>
              <w:numPr>
                <w:ilvl w:val="0"/>
                <w:numId w:val="3"/>
              </w:numPr>
              <w:ind w:left="180" w:hanging="180"/>
            </w:pPr>
            <w:r w:rsidRPr="00F80819">
              <w:t>When doing the review</w:t>
            </w:r>
            <w:r w:rsidR="00CB2068" w:rsidRPr="00F80819">
              <w:t xml:space="preserve">, retrieve the </w:t>
            </w:r>
            <w:r w:rsidR="002121AE">
              <w:t>charts and sample formal invitations</w:t>
            </w:r>
            <w:r w:rsidR="00CB2068" w:rsidRPr="00F80819">
              <w:t xml:space="preserve"> from students</w:t>
            </w:r>
            <w:r w:rsidRPr="00F80819">
              <w:t xml:space="preserve"> </w:t>
            </w:r>
          </w:p>
          <w:p w14:paraId="42C39D07" w14:textId="77777777" w:rsidR="001D4D95" w:rsidRPr="00F80819" w:rsidRDefault="001D4D95" w:rsidP="001D4D95"/>
          <w:p w14:paraId="7683CE86" w14:textId="77777777" w:rsidR="001D4D95" w:rsidRPr="00F80819" w:rsidRDefault="001D4D95" w:rsidP="001D4D95"/>
          <w:p w14:paraId="6C8FDF80" w14:textId="77777777" w:rsidR="001D4D95" w:rsidRPr="00F80819" w:rsidRDefault="001D4D95" w:rsidP="001D4D95"/>
          <w:p w14:paraId="09613FE1" w14:textId="77777777" w:rsidR="001D4D95" w:rsidRPr="00F80819" w:rsidRDefault="001D4D95" w:rsidP="001D4D95"/>
          <w:p w14:paraId="5E46CA3D" w14:textId="77777777" w:rsidR="00A71E70" w:rsidRPr="00F80819" w:rsidRDefault="00A71E70" w:rsidP="001D4D95"/>
          <w:p w14:paraId="36A25895" w14:textId="77777777" w:rsidR="00A71E70" w:rsidRPr="00F80819" w:rsidRDefault="00A71E70" w:rsidP="001D4D95"/>
          <w:p w14:paraId="18F0E2F1" w14:textId="77777777" w:rsidR="00A71E70" w:rsidRPr="00F80819" w:rsidRDefault="00A71E70" w:rsidP="001D4D95"/>
          <w:p w14:paraId="43C888DB" w14:textId="77777777" w:rsidR="00A71E70" w:rsidRPr="00F80819" w:rsidRDefault="00A71E70" w:rsidP="001D4D95"/>
          <w:p w14:paraId="22A31125" w14:textId="18309E14" w:rsidR="00A71E70" w:rsidRPr="00F80819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F80819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F80819" w:rsidRDefault="006513FB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Activity Starter/Instruction</w:t>
            </w:r>
          </w:p>
          <w:p w14:paraId="6B58BFCB" w14:textId="142A0C94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Encourage the students to discuss </w:t>
            </w:r>
            <w:r w:rsidR="001456E5">
              <w:t>about accepting/rejecting</w:t>
            </w:r>
            <w:r w:rsidR="005E74E7">
              <w:t xml:space="preserve"> </w:t>
            </w:r>
            <w:r w:rsidR="00C10CE4">
              <w:t>invitations</w:t>
            </w:r>
            <w:r w:rsidRPr="00F80819">
              <w:t>.</w:t>
            </w:r>
          </w:p>
          <w:p w14:paraId="3642E360" w14:textId="25B3D2AA" w:rsidR="009E525C" w:rsidRPr="00F80819" w:rsidRDefault="009E525C" w:rsidP="008009E2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 w:rsidRPr="00F80819">
              <w:t xml:space="preserve">Ask the children to put their hands up if </w:t>
            </w:r>
            <w:r w:rsidR="001456E5">
              <w:t>they have ever had to either accept or</w:t>
            </w:r>
            <w:r w:rsidR="005E74E7">
              <w:t xml:space="preserve"> reject invitations</w:t>
            </w:r>
            <w:r w:rsidRPr="00F80819">
              <w:t xml:space="preserve">. </w:t>
            </w:r>
          </w:p>
          <w:p w14:paraId="23EDB683" w14:textId="79951A3F" w:rsidR="00C10CE4" w:rsidRDefault="00C10CE4" w:rsidP="005E74E7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Review on </w:t>
            </w:r>
            <w:r w:rsidR="005E74E7">
              <w:t>differentiating formal/informal invitations</w:t>
            </w:r>
            <w:r w:rsidR="009E4B55">
              <w:t>.</w:t>
            </w:r>
          </w:p>
          <w:p w14:paraId="3F0D7CBD" w14:textId="1BDEF9BF" w:rsidR="009E4B55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Teacher should provide samples of formal</w:t>
            </w:r>
            <w:r w:rsidR="005E74E7">
              <w:t>/informal</w:t>
            </w:r>
            <w:r>
              <w:t xml:space="preserve"> invitations.</w:t>
            </w:r>
          </w:p>
          <w:p w14:paraId="185173D0" w14:textId="5351CF35" w:rsidR="009E4B55" w:rsidRPr="00F80819" w:rsidRDefault="009E4B55" w:rsidP="00C10CE4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Also, </w:t>
            </w:r>
            <w:r w:rsidR="00232F1F">
              <w:t>teacher</w:t>
            </w:r>
            <w:r>
              <w:t xml:space="preserve"> should provide charts containing common phrases used for </w:t>
            </w:r>
            <w:r w:rsidR="005E74E7">
              <w:t>accepting/rejecting</w:t>
            </w:r>
            <w:r>
              <w:t xml:space="preserve"> invitations.</w:t>
            </w:r>
          </w:p>
          <w:p w14:paraId="3E5D1384" w14:textId="13C2819A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7F2B1D6" w14:textId="77777777" w:rsidR="00F25E13" w:rsidRPr="00F80819" w:rsidRDefault="00F25E13" w:rsidP="009E525C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376E0668" w:rsidR="00FB30A1" w:rsidRPr="00F80819" w:rsidRDefault="00A93E00" w:rsidP="009E525C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16538A80" w:rsidR="00FB30A1" w:rsidRPr="00F80819" w:rsidRDefault="00C40201" w:rsidP="00FB30A1">
            <w:pPr>
              <w:rPr>
                <w:b/>
              </w:rPr>
            </w:pPr>
            <w:r w:rsidRPr="00F80819">
              <w:rPr>
                <w:b/>
              </w:rPr>
              <w:t>Day 2/ Lesson 2</w:t>
            </w:r>
            <w:r w:rsidR="00FB30A1" w:rsidRPr="00F80819">
              <w:rPr>
                <w:b/>
              </w:rPr>
              <w:t xml:space="preserve">: </w:t>
            </w:r>
            <w:r w:rsidR="007926F4" w:rsidRPr="00F80819">
              <w:rPr>
                <w:b/>
              </w:rPr>
              <w:t>25</w:t>
            </w:r>
            <w:r w:rsidR="00FB30A1" w:rsidRPr="00F80819">
              <w:rPr>
                <w:b/>
              </w:rPr>
              <w:t xml:space="preserve"> Mins</w:t>
            </w:r>
          </w:p>
          <w:p w14:paraId="357CDB66" w14:textId="3CAEE386" w:rsidR="00722EEF" w:rsidRDefault="00722EEF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 xml:space="preserve">Teacher </w:t>
            </w:r>
            <w:r w:rsidR="00DD50E8">
              <w:t>will</w:t>
            </w:r>
            <w:r>
              <w:t xml:space="preserve"> announce that students will </w:t>
            </w:r>
            <w:r w:rsidR="00DD50E8">
              <w:t>now</w:t>
            </w:r>
            <w:r>
              <w:t xml:space="preserve"> </w:t>
            </w:r>
            <w:r w:rsidR="00DD50E8">
              <w:t>practice</w:t>
            </w:r>
            <w:r>
              <w:t xml:space="preserve"> invitation.</w:t>
            </w:r>
          </w:p>
          <w:p w14:paraId="11E18E43" w14:textId="5DA5C161" w:rsidR="00D51162" w:rsidRDefault="00092A17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 xml:space="preserve">Teacher should divide students into </w:t>
            </w:r>
            <w:r w:rsidR="00DD50E8">
              <w:t>two</w:t>
            </w:r>
            <w:r w:rsidR="00722EEF">
              <w:t xml:space="preserve"> group</w:t>
            </w:r>
            <w:r w:rsidR="00DD50E8">
              <w:t>s</w:t>
            </w:r>
            <w:r w:rsidR="00722EEF">
              <w:t>.</w:t>
            </w:r>
          </w:p>
          <w:p w14:paraId="00DF173F" w14:textId="1E81D723" w:rsidR="00092A17" w:rsidRDefault="00DD50E8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Each member of Group 1 will invite a member in Group 2.</w:t>
            </w:r>
          </w:p>
          <w:p w14:paraId="76271102" w14:textId="603F3391" w:rsidR="00DD50E8" w:rsidRDefault="00DD50E8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lastRenderedPageBreak/>
              <w:t>The invited member in Group 2 will point out if invitation is formal or informal</w:t>
            </w:r>
          </w:p>
          <w:p w14:paraId="08DF8B69" w14:textId="456FEA40" w:rsidR="00092A17" w:rsidRDefault="00DD50E8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Teacher will inspect their expression, intonation and stress.</w:t>
            </w:r>
          </w:p>
          <w:p w14:paraId="38CFE884" w14:textId="6114A836" w:rsidR="00766990" w:rsidRPr="00F80819" w:rsidRDefault="00766990" w:rsidP="00092A17">
            <w:pPr>
              <w:pStyle w:val="ListParagraph"/>
              <w:numPr>
                <w:ilvl w:val="0"/>
                <w:numId w:val="20"/>
              </w:numPr>
              <w:ind w:left="330" w:hanging="270"/>
            </w:pPr>
            <w:r>
              <w:t>Teacher will correct students</w:t>
            </w:r>
            <w:r w:rsidR="000D5E95">
              <w:t xml:space="preserve"> in their expressions, intonation and stress.</w:t>
            </w:r>
            <w:r>
              <w:t xml:space="preserve"> </w:t>
            </w:r>
          </w:p>
          <w:p w14:paraId="7B295E50" w14:textId="77777777" w:rsidR="00D52296" w:rsidRPr="00F80819" w:rsidRDefault="00D52296" w:rsidP="00040317">
            <w:pPr>
              <w:pStyle w:val="Heading2"/>
              <w:rPr>
                <w:b/>
                <w:bCs/>
              </w:rPr>
            </w:pPr>
          </w:p>
          <w:p w14:paraId="55D61105" w14:textId="23E18103" w:rsidR="00040317" w:rsidRPr="00F80819" w:rsidRDefault="000D5E95" w:rsidP="00040317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Teacher Guide</w:t>
            </w:r>
          </w:p>
          <w:p w14:paraId="1057E2D5" w14:textId="79FC13C2" w:rsidR="00040317" w:rsidRPr="00F80819" w:rsidRDefault="00040317" w:rsidP="00040317">
            <w:pPr>
              <w:rPr>
                <w:b/>
              </w:rPr>
            </w:pPr>
            <w:r w:rsidRPr="00F80819">
              <w:rPr>
                <w:b/>
              </w:rPr>
              <w:t xml:space="preserve">Day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/ Lesson </w:t>
            </w:r>
            <w:r w:rsidR="006A1148" w:rsidRPr="00F80819">
              <w:rPr>
                <w:b/>
              </w:rPr>
              <w:t>3</w:t>
            </w:r>
            <w:r w:rsidRPr="00F80819">
              <w:rPr>
                <w:b/>
              </w:rPr>
              <w:t xml:space="preserve">: </w:t>
            </w:r>
            <w:r w:rsidR="000D5E95">
              <w:rPr>
                <w:b/>
              </w:rPr>
              <w:t>20</w:t>
            </w:r>
            <w:r w:rsidRPr="00F80819">
              <w:rPr>
                <w:b/>
              </w:rPr>
              <w:t xml:space="preserve">mins   </w:t>
            </w:r>
          </w:p>
          <w:p w14:paraId="2A308536" w14:textId="77777777" w:rsidR="00B179F8" w:rsidRDefault="00B179F8" w:rsidP="00B179F8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T will write on </w:t>
            </w:r>
            <w:r>
              <w:rPr>
                <w:lang w:val="en-GB"/>
              </w:rPr>
              <w:t>board</w:t>
            </w:r>
            <w:r w:rsidRPr="00B179F8">
              <w:rPr>
                <w:lang w:val="en-GB"/>
              </w:rPr>
              <w:t xml:space="preserve"> "I'd love to, thank you." </w:t>
            </w:r>
          </w:p>
          <w:p w14:paraId="3ACC340C" w14:textId="77777777" w:rsidR="00B179F8" w:rsidRDefault="00B179F8" w:rsidP="00B179F8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She will practice the pronunciation with Ss and the intonation / stress. </w:t>
            </w:r>
          </w:p>
          <w:p w14:paraId="54144016" w14:textId="77777777" w:rsidR="00B179F8" w:rsidRDefault="00B179F8" w:rsidP="00B179F8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She will write "formal" next to this expression. </w:t>
            </w:r>
          </w:p>
          <w:p w14:paraId="0FCAAA3B" w14:textId="77777777" w:rsidR="00B179F8" w:rsidRDefault="00B179F8" w:rsidP="00B179F8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Below it, she will write "Sure, what time?" </w:t>
            </w:r>
          </w:p>
          <w:p w14:paraId="017668EE" w14:textId="77777777" w:rsidR="00B179F8" w:rsidRDefault="00B179F8" w:rsidP="00B179F8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She will practice pronunciation with Ss and the intonation and stress. </w:t>
            </w:r>
          </w:p>
          <w:p w14:paraId="4F06ED1F" w14:textId="52F8A8F4" w:rsidR="009952C5" w:rsidRDefault="00B179F8" w:rsidP="009952C5">
            <w:pPr>
              <w:pStyle w:val="ListParagraph"/>
              <w:numPr>
                <w:ilvl w:val="0"/>
                <w:numId w:val="11"/>
              </w:numPr>
              <w:ind w:left="240" w:hanging="240"/>
              <w:rPr>
                <w:lang w:val="en-GB"/>
              </w:rPr>
            </w:pPr>
            <w:r w:rsidRPr="00B179F8">
              <w:rPr>
                <w:lang w:val="en-GB"/>
              </w:rPr>
              <w:t xml:space="preserve">She will write "informal" next to this expression. </w:t>
            </w:r>
          </w:p>
          <w:p w14:paraId="2876776D" w14:textId="15A8B074" w:rsidR="009952C5" w:rsidRDefault="009952C5" w:rsidP="009952C5">
            <w:pPr>
              <w:rPr>
                <w:lang w:val="en-GB"/>
              </w:rPr>
            </w:pPr>
          </w:p>
          <w:p w14:paraId="2D20FA1D" w14:textId="77777777" w:rsidR="009952C5" w:rsidRPr="009952C5" w:rsidRDefault="009952C5" w:rsidP="009952C5">
            <w:pPr>
              <w:rPr>
                <w:lang w:val="en-GB"/>
              </w:rPr>
            </w:pPr>
          </w:p>
          <w:p w14:paraId="57C396E7" w14:textId="77777777" w:rsidR="009952C5" w:rsidRPr="00F80819" w:rsidRDefault="009952C5" w:rsidP="009952C5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Teacher Guide</w:t>
            </w:r>
          </w:p>
          <w:p w14:paraId="0580F131" w14:textId="77777777" w:rsidR="009952C5" w:rsidRPr="00F80819" w:rsidRDefault="009952C5" w:rsidP="009952C5">
            <w:pPr>
              <w:rPr>
                <w:b/>
              </w:rPr>
            </w:pPr>
            <w:r w:rsidRPr="00F80819">
              <w:rPr>
                <w:b/>
              </w:rPr>
              <w:t xml:space="preserve">Day 3/ Lesson 3: </w:t>
            </w:r>
            <w:r>
              <w:rPr>
                <w:b/>
              </w:rPr>
              <w:t>20</w:t>
            </w:r>
            <w:r w:rsidRPr="00F80819">
              <w:rPr>
                <w:b/>
              </w:rPr>
              <w:t xml:space="preserve">mins   </w:t>
            </w:r>
          </w:p>
          <w:p w14:paraId="410653E4" w14:textId="77777777" w:rsid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t xml:space="preserve">T will write on WB "I'd love to, but I have to _____________." </w:t>
            </w:r>
          </w:p>
          <w:p w14:paraId="1DF11B33" w14:textId="77777777" w:rsid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t xml:space="preserve">She will practice the pronunciation with Ss and the intonation / stress. </w:t>
            </w:r>
          </w:p>
          <w:p w14:paraId="1F05FFCE" w14:textId="77777777" w:rsid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t xml:space="preserve">She will write "formal" next to this expression. </w:t>
            </w:r>
          </w:p>
          <w:p w14:paraId="7D4E9BAF" w14:textId="77777777" w:rsid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t xml:space="preserve">Below it, she will write "I can't I have to ___________" </w:t>
            </w:r>
          </w:p>
          <w:p w14:paraId="5CF85597" w14:textId="77777777" w:rsid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t xml:space="preserve">She will practice pronunciation with Ss and the intonation and stress. </w:t>
            </w:r>
          </w:p>
          <w:p w14:paraId="6CC78EF4" w14:textId="1E3B2DA4" w:rsidR="009952C5" w:rsidRPr="009952C5" w:rsidRDefault="009952C5" w:rsidP="009952C5">
            <w:pPr>
              <w:pStyle w:val="ListParagraph"/>
              <w:numPr>
                <w:ilvl w:val="0"/>
                <w:numId w:val="23"/>
              </w:numPr>
              <w:ind w:left="240" w:hanging="240"/>
            </w:pPr>
            <w:r>
              <w:lastRenderedPageBreak/>
              <w:t xml:space="preserve">She will write "informal" next to this expression. </w:t>
            </w:r>
          </w:p>
        </w:tc>
        <w:tc>
          <w:tcPr>
            <w:tcW w:w="118" w:type="pct"/>
          </w:tcPr>
          <w:p w14:paraId="3EC4062D" w14:textId="77777777" w:rsidR="00C17E2A" w:rsidRPr="00F80819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F80819" w:rsidRDefault="00031953" w:rsidP="006513FB">
            <w:pPr>
              <w:pStyle w:val="Heading2"/>
              <w:rPr>
                <w:b/>
              </w:rPr>
            </w:pPr>
            <w:r w:rsidRPr="00F80819">
              <w:rPr>
                <w:b/>
              </w:rPr>
              <w:t>Teacher Guide</w:t>
            </w:r>
          </w:p>
          <w:p w14:paraId="70819890" w14:textId="14B0B73B" w:rsidR="00031953" w:rsidRPr="00F80819" w:rsidRDefault="00C40201" w:rsidP="00031953">
            <w:pPr>
              <w:rPr>
                <w:b/>
              </w:rPr>
            </w:pPr>
            <w:r w:rsidRPr="00F80819">
              <w:rPr>
                <w:b/>
              </w:rPr>
              <w:t>Day 1</w:t>
            </w:r>
            <w:r w:rsidR="00031953" w:rsidRPr="00F80819">
              <w:rPr>
                <w:b/>
              </w:rPr>
              <w:t xml:space="preserve">/ Lesson 1: </w:t>
            </w:r>
            <w:r w:rsidR="007926F4" w:rsidRPr="00F80819">
              <w:rPr>
                <w:b/>
              </w:rPr>
              <w:t>25</w:t>
            </w:r>
            <w:r w:rsidR="00031953" w:rsidRPr="00F80819">
              <w:rPr>
                <w:b/>
              </w:rPr>
              <w:t xml:space="preserve"> Mins</w:t>
            </w:r>
          </w:p>
          <w:p w14:paraId="13335CDC" w14:textId="77777777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>T</w:t>
            </w:r>
            <w:r>
              <w:t>eacher</w:t>
            </w:r>
            <w:r w:rsidRPr="004A2DE0">
              <w:t xml:space="preserve"> will write "Do you want to ______________?" on the </w:t>
            </w:r>
            <w:r>
              <w:t>board</w:t>
            </w:r>
            <w:r w:rsidRPr="004A2DE0">
              <w:t xml:space="preserve"> </w:t>
            </w:r>
          </w:p>
          <w:p w14:paraId="649692C0" w14:textId="7E19FCD0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>
              <w:t>Teacher</w:t>
            </w:r>
            <w:r w:rsidRPr="004A2DE0">
              <w:t xml:space="preserve"> will have students practice the reduced form of '</w:t>
            </w:r>
            <w:proofErr w:type="spellStart"/>
            <w:r w:rsidRPr="004A2DE0">
              <w:t>wanna</w:t>
            </w:r>
            <w:proofErr w:type="spellEnd"/>
            <w:r w:rsidRPr="004A2DE0">
              <w:t xml:space="preserve">,' and the intonation or stress. </w:t>
            </w:r>
          </w:p>
          <w:p w14:paraId="3BD89542" w14:textId="3F41BEA8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have students practice asking verbally with different verbs and answering "Yes, I do." or "No, I don't" </w:t>
            </w:r>
          </w:p>
          <w:p w14:paraId="5DCD6927" w14:textId="2C2179BA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mark next to this sentence (anyone, so-so) </w:t>
            </w:r>
          </w:p>
          <w:p w14:paraId="5C3B2BF2" w14:textId="5E6A78BF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then write about it "Would you like to __________" </w:t>
            </w:r>
          </w:p>
          <w:p w14:paraId="793493B9" w14:textId="4DB22629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practice the pronunciation and reduced form with </w:t>
            </w:r>
            <w:r w:rsidR="008A43BC">
              <w:t>students</w:t>
            </w:r>
            <w:r w:rsidRPr="004A2DE0">
              <w:t xml:space="preserve"> and intonation. </w:t>
            </w:r>
          </w:p>
          <w:p w14:paraId="2CAAA834" w14:textId="63C1724F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mark "formal" next to this sentence and explain that it is for people you don't know or teachers/professors or the president of </w:t>
            </w:r>
            <w:r>
              <w:t>Nigeria</w:t>
            </w:r>
            <w:r w:rsidRPr="004A2DE0">
              <w:t xml:space="preserve"> for example. </w:t>
            </w:r>
          </w:p>
          <w:p w14:paraId="66D5F855" w14:textId="6D0DBA9D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then write "How about ________________? under "Do you want to ____?" </w:t>
            </w:r>
          </w:p>
          <w:p w14:paraId="00A9B9AC" w14:textId="6E7D7FB0" w:rsidR="004A2DE0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lastRenderedPageBreak/>
              <w:t xml:space="preserve">Teacher will practice pronunciation and intonation. </w:t>
            </w:r>
          </w:p>
          <w:p w14:paraId="11DCA98D" w14:textId="77777777" w:rsidR="00AB261A" w:rsidRDefault="004A2DE0" w:rsidP="004A2DE0">
            <w:pPr>
              <w:pStyle w:val="ListParagraph"/>
              <w:numPr>
                <w:ilvl w:val="0"/>
                <w:numId w:val="8"/>
              </w:numPr>
              <w:ind w:left="300" w:hanging="270"/>
            </w:pPr>
            <w:r w:rsidRPr="004A2DE0">
              <w:t xml:space="preserve">Teacher will write "informal" and explain this is for friends and family. </w:t>
            </w:r>
          </w:p>
          <w:p w14:paraId="2191B9EE" w14:textId="77777777" w:rsidR="00B179F8" w:rsidRDefault="00B179F8" w:rsidP="00B179F8"/>
          <w:p w14:paraId="6E96988E" w14:textId="77777777" w:rsidR="00B179F8" w:rsidRPr="00F80819" w:rsidRDefault="00B179F8" w:rsidP="00B179F8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2676929" w14:textId="77777777" w:rsidR="00B179F8" w:rsidRPr="00F80819" w:rsidRDefault="00B179F8" w:rsidP="00B179F8">
            <w:pPr>
              <w:rPr>
                <w:b/>
              </w:rPr>
            </w:pPr>
            <w:r w:rsidRPr="00F80819">
              <w:rPr>
                <w:b/>
              </w:rPr>
              <w:t>Day 2/ Lesson 2: 25 Mins</w:t>
            </w:r>
          </w:p>
          <w:p w14:paraId="743A212F" w14:textId="22E11C3D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00" w:hanging="270"/>
            </w:pPr>
            <w:r>
              <w:t>Teacher will announce that students will now practice accepting invitations.</w:t>
            </w:r>
          </w:p>
          <w:p w14:paraId="7517F95D" w14:textId="2BBA1316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Teacher should divide students into three groups.</w:t>
            </w:r>
          </w:p>
          <w:p w14:paraId="33C65734" w14:textId="77777777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Each member of Group 1 will invite a member in Group 2.</w:t>
            </w:r>
          </w:p>
          <w:p w14:paraId="5B0C2774" w14:textId="24B83917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The invited member in Group 2 will accept the invitation.</w:t>
            </w:r>
          </w:p>
          <w:p w14:paraId="5694B106" w14:textId="77777777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 xml:space="preserve">Teacher will ask a member in Group three to point out if invitation is formal/informal </w:t>
            </w:r>
          </w:p>
          <w:p w14:paraId="4A72F355" w14:textId="12E2228D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The member in group 3 will also point out if method of accepting is formal/informal</w:t>
            </w:r>
          </w:p>
          <w:p w14:paraId="7C526481" w14:textId="77777777" w:rsidR="00B179F8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Teacher will inspect their expression, intonation and stress.</w:t>
            </w:r>
          </w:p>
          <w:p w14:paraId="7FE6A11F" w14:textId="13226690" w:rsidR="00B179F8" w:rsidRPr="00F80819" w:rsidRDefault="00B179F8" w:rsidP="00B179F8">
            <w:pPr>
              <w:pStyle w:val="ListParagraph"/>
              <w:numPr>
                <w:ilvl w:val="0"/>
                <w:numId w:val="22"/>
              </w:numPr>
              <w:ind w:left="330" w:hanging="270"/>
            </w:pPr>
            <w:r>
              <w:t>Teacher will correct students in their expressions, intonation and stress</w:t>
            </w:r>
            <w:r w:rsidR="00297FAE">
              <w:t xml:space="preserve"> and method of accepting</w:t>
            </w:r>
            <w:r>
              <w:t xml:space="preserve">. </w:t>
            </w:r>
          </w:p>
          <w:p w14:paraId="4E371330" w14:textId="77777777" w:rsidR="00B179F8" w:rsidRDefault="00B179F8" w:rsidP="00B179F8"/>
          <w:p w14:paraId="4BBFB1DA" w14:textId="77777777" w:rsidR="009952C5" w:rsidRPr="00F80819" w:rsidRDefault="009952C5" w:rsidP="009952C5">
            <w:r w:rsidRPr="00F80819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1416C5C0" w14:textId="77777777" w:rsidR="009952C5" w:rsidRPr="00F80819" w:rsidRDefault="009952C5" w:rsidP="009952C5">
            <w:pPr>
              <w:rPr>
                <w:b/>
              </w:rPr>
            </w:pPr>
            <w:r w:rsidRPr="00F80819">
              <w:rPr>
                <w:b/>
              </w:rPr>
              <w:t>Day 2/ Lesson 2: 25 Mins</w:t>
            </w:r>
          </w:p>
          <w:p w14:paraId="48AD0A27" w14:textId="7B1B907E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00" w:hanging="270"/>
            </w:pPr>
            <w:r>
              <w:t>Teacher will announce that students will now practice rejecting invitations.</w:t>
            </w:r>
          </w:p>
          <w:p w14:paraId="316B44DF" w14:textId="77777777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>Teacher should divide students into three groups.</w:t>
            </w:r>
          </w:p>
          <w:p w14:paraId="7B3DFC85" w14:textId="77777777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>Each member of Group 1 will invite a member in Group 2.</w:t>
            </w:r>
          </w:p>
          <w:p w14:paraId="140D6E88" w14:textId="4A1194C5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lastRenderedPageBreak/>
              <w:t>The invited member in Group 2 will reject the invitation.</w:t>
            </w:r>
          </w:p>
          <w:p w14:paraId="625626C1" w14:textId="77777777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 xml:space="preserve">Teacher will ask a member in Group three to point out if invitation is formal/informal </w:t>
            </w:r>
          </w:p>
          <w:p w14:paraId="1E19A1AB" w14:textId="7CB493B7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>The member in group 3 will also point out if method of rejecting is formal/informal</w:t>
            </w:r>
          </w:p>
          <w:p w14:paraId="585BD1A5" w14:textId="77777777" w:rsidR="009952C5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>Teacher will inspect their expression, intonation and stress.</w:t>
            </w:r>
          </w:p>
          <w:p w14:paraId="55868D71" w14:textId="0896F832" w:rsidR="009952C5" w:rsidRPr="00F80819" w:rsidRDefault="009952C5" w:rsidP="009952C5">
            <w:pPr>
              <w:pStyle w:val="ListParagraph"/>
              <w:numPr>
                <w:ilvl w:val="0"/>
                <w:numId w:val="25"/>
              </w:numPr>
              <w:ind w:left="330" w:hanging="270"/>
            </w:pPr>
            <w:r>
              <w:t xml:space="preserve">Teacher will correct students in their expressions, intonation and stress and method of rejecting. </w:t>
            </w:r>
          </w:p>
          <w:p w14:paraId="012DB69B" w14:textId="613520C5" w:rsidR="009952C5" w:rsidRPr="007A33E9" w:rsidRDefault="009952C5" w:rsidP="00B179F8"/>
        </w:tc>
      </w:tr>
    </w:tbl>
    <w:p w14:paraId="75A246ED" w14:textId="77777777" w:rsidR="00C17E2A" w:rsidRPr="00F80819" w:rsidRDefault="00C17E2A"/>
    <w:sectPr w:rsidR="00C17E2A" w:rsidRPr="00F80819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ABFD2" w14:textId="77777777" w:rsidR="000E0CF3" w:rsidRDefault="000E0CF3">
      <w:pPr>
        <w:spacing w:before="0" w:after="0" w:line="240" w:lineRule="auto"/>
      </w:pPr>
      <w:r>
        <w:separator/>
      </w:r>
    </w:p>
  </w:endnote>
  <w:endnote w:type="continuationSeparator" w:id="0">
    <w:p w14:paraId="146EFF07" w14:textId="77777777" w:rsidR="000E0CF3" w:rsidRDefault="000E0C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48B6A" w14:textId="77777777" w:rsidR="000E0CF3" w:rsidRDefault="000E0CF3">
      <w:pPr>
        <w:spacing w:before="0" w:after="0" w:line="240" w:lineRule="auto"/>
      </w:pPr>
      <w:r>
        <w:separator/>
      </w:r>
    </w:p>
  </w:footnote>
  <w:footnote w:type="continuationSeparator" w:id="0">
    <w:p w14:paraId="0EF9A060" w14:textId="77777777" w:rsidR="000E0CF3" w:rsidRDefault="000E0C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F40881"/>
    <w:multiLevelType w:val="hybridMultilevel"/>
    <w:tmpl w:val="06880580"/>
    <w:lvl w:ilvl="0" w:tplc="3C90CC62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B77"/>
    <w:multiLevelType w:val="hybridMultilevel"/>
    <w:tmpl w:val="96ACD11A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25EC1337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3D8"/>
    <w:multiLevelType w:val="hybridMultilevel"/>
    <w:tmpl w:val="2E5C07A0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7446F"/>
    <w:multiLevelType w:val="hybridMultilevel"/>
    <w:tmpl w:val="21C27378"/>
    <w:lvl w:ilvl="0" w:tplc="A69E66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D2167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66E31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D410F"/>
    <w:multiLevelType w:val="hybridMultilevel"/>
    <w:tmpl w:val="3B00EAEA"/>
    <w:lvl w:ilvl="0" w:tplc="B5DC3F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E53E0"/>
    <w:multiLevelType w:val="hybridMultilevel"/>
    <w:tmpl w:val="F606D4F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2E21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F5C4A"/>
    <w:multiLevelType w:val="hybridMultilevel"/>
    <w:tmpl w:val="66624496"/>
    <w:lvl w:ilvl="0" w:tplc="0A441DB8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52FAA"/>
    <w:multiLevelType w:val="hybridMultilevel"/>
    <w:tmpl w:val="8DAC8432"/>
    <w:lvl w:ilvl="0" w:tplc="D74E4B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C3009"/>
    <w:multiLevelType w:val="hybridMultilevel"/>
    <w:tmpl w:val="F9D03CA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2EA647F"/>
    <w:multiLevelType w:val="hybridMultilevel"/>
    <w:tmpl w:val="6A92EE8E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A285BA6"/>
    <w:multiLevelType w:val="hybridMultilevel"/>
    <w:tmpl w:val="A8F0A1CC"/>
    <w:lvl w:ilvl="0" w:tplc="12D2837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B5383"/>
    <w:multiLevelType w:val="hybridMultilevel"/>
    <w:tmpl w:val="DD28E920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F5C79D2"/>
    <w:multiLevelType w:val="hybridMultilevel"/>
    <w:tmpl w:val="878ECE6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F6146"/>
    <w:multiLevelType w:val="hybridMultilevel"/>
    <w:tmpl w:val="12AA7A86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74287EB6"/>
    <w:multiLevelType w:val="hybridMultilevel"/>
    <w:tmpl w:val="D09456B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544739"/>
    <w:multiLevelType w:val="hybridMultilevel"/>
    <w:tmpl w:val="51849292"/>
    <w:lvl w:ilvl="0" w:tplc="327081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2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3"/>
  </w:num>
  <w:num w:numId="12">
    <w:abstractNumId w:val="10"/>
  </w:num>
  <w:num w:numId="13">
    <w:abstractNumId w:val="20"/>
  </w:num>
  <w:num w:numId="14">
    <w:abstractNumId w:val="17"/>
  </w:num>
  <w:num w:numId="15">
    <w:abstractNumId w:val="18"/>
  </w:num>
  <w:num w:numId="16">
    <w:abstractNumId w:val="2"/>
  </w:num>
  <w:num w:numId="17">
    <w:abstractNumId w:val="23"/>
  </w:num>
  <w:num w:numId="18">
    <w:abstractNumId w:val="8"/>
  </w:num>
  <w:num w:numId="19">
    <w:abstractNumId w:val="24"/>
  </w:num>
  <w:num w:numId="20">
    <w:abstractNumId w:val="9"/>
  </w:num>
  <w:num w:numId="21">
    <w:abstractNumId w:val="26"/>
  </w:num>
  <w:num w:numId="22">
    <w:abstractNumId w:val="15"/>
  </w:num>
  <w:num w:numId="23">
    <w:abstractNumId w:val="19"/>
  </w:num>
  <w:num w:numId="24">
    <w:abstractNumId w:val="5"/>
  </w:num>
  <w:num w:numId="25">
    <w:abstractNumId w:val="14"/>
  </w:num>
  <w:num w:numId="26">
    <w:abstractNumId w:val="6"/>
  </w:num>
  <w:num w:numId="27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317"/>
    <w:rsid w:val="0004040F"/>
    <w:rsid w:val="0004502C"/>
    <w:rsid w:val="00045A71"/>
    <w:rsid w:val="00050F06"/>
    <w:rsid w:val="000529DC"/>
    <w:rsid w:val="00065A51"/>
    <w:rsid w:val="00074046"/>
    <w:rsid w:val="0007578F"/>
    <w:rsid w:val="000816FF"/>
    <w:rsid w:val="000904AA"/>
    <w:rsid w:val="00091934"/>
    <w:rsid w:val="00092A17"/>
    <w:rsid w:val="00094462"/>
    <w:rsid w:val="00094895"/>
    <w:rsid w:val="000A37E8"/>
    <w:rsid w:val="000A41CF"/>
    <w:rsid w:val="000A5950"/>
    <w:rsid w:val="000B2A8B"/>
    <w:rsid w:val="000B601E"/>
    <w:rsid w:val="000B72D9"/>
    <w:rsid w:val="000B7585"/>
    <w:rsid w:val="000C562D"/>
    <w:rsid w:val="000D44B1"/>
    <w:rsid w:val="000D5DFD"/>
    <w:rsid w:val="000D5E95"/>
    <w:rsid w:val="000E0CF3"/>
    <w:rsid w:val="000E2930"/>
    <w:rsid w:val="000E3396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56E5"/>
    <w:rsid w:val="0014625F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8102A"/>
    <w:rsid w:val="0019171E"/>
    <w:rsid w:val="001954EF"/>
    <w:rsid w:val="00196867"/>
    <w:rsid w:val="001A6D78"/>
    <w:rsid w:val="001B0737"/>
    <w:rsid w:val="001B2EF5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10F3F"/>
    <w:rsid w:val="00211450"/>
    <w:rsid w:val="00211CFF"/>
    <w:rsid w:val="002121AE"/>
    <w:rsid w:val="00227208"/>
    <w:rsid w:val="00230D45"/>
    <w:rsid w:val="00232F1F"/>
    <w:rsid w:val="00234570"/>
    <w:rsid w:val="0024426F"/>
    <w:rsid w:val="00244393"/>
    <w:rsid w:val="00245D76"/>
    <w:rsid w:val="002473D0"/>
    <w:rsid w:val="002528F8"/>
    <w:rsid w:val="002541D0"/>
    <w:rsid w:val="00255260"/>
    <w:rsid w:val="00261938"/>
    <w:rsid w:val="002622D7"/>
    <w:rsid w:val="002654B5"/>
    <w:rsid w:val="0026795F"/>
    <w:rsid w:val="0028057F"/>
    <w:rsid w:val="0028776C"/>
    <w:rsid w:val="00287F69"/>
    <w:rsid w:val="00291495"/>
    <w:rsid w:val="00297FAE"/>
    <w:rsid w:val="002A72AE"/>
    <w:rsid w:val="002A7661"/>
    <w:rsid w:val="002B44A9"/>
    <w:rsid w:val="002B4EEC"/>
    <w:rsid w:val="002B733A"/>
    <w:rsid w:val="002C0925"/>
    <w:rsid w:val="002D3295"/>
    <w:rsid w:val="002D41D0"/>
    <w:rsid w:val="002E4739"/>
    <w:rsid w:val="002E7793"/>
    <w:rsid w:val="002F4915"/>
    <w:rsid w:val="0030105F"/>
    <w:rsid w:val="00304069"/>
    <w:rsid w:val="00304B4A"/>
    <w:rsid w:val="00310BAC"/>
    <w:rsid w:val="00312F69"/>
    <w:rsid w:val="00315214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67CE"/>
    <w:rsid w:val="003B777D"/>
    <w:rsid w:val="003C4CA4"/>
    <w:rsid w:val="003C7DAD"/>
    <w:rsid w:val="003D159E"/>
    <w:rsid w:val="003D30E4"/>
    <w:rsid w:val="003D587E"/>
    <w:rsid w:val="003E4AD7"/>
    <w:rsid w:val="003F4800"/>
    <w:rsid w:val="003F5C22"/>
    <w:rsid w:val="0040481C"/>
    <w:rsid w:val="004061AF"/>
    <w:rsid w:val="004138FF"/>
    <w:rsid w:val="00417B53"/>
    <w:rsid w:val="00420EFD"/>
    <w:rsid w:val="00421742"/>
    <w:rsid w:val="00423751"/>
    <w:rsid w:val="00425F4D"/>
    <w:rsid w:val="00425F80"/>
    <w:rsid w:val="00430D97"/>
    <w:rsid w:val="00430F59"/>
    <w:rsid w:val="004343E9"/>
    <w:rsid w:val="00435D0D"/>
    <w:rsid w:val="004433CB"/>
    <w:rsid w:val="0044472C"/>
    <w:rsid w:val="004500BB"/>
    <w:rsid w:val="00453D92"/>
    <w:rsid w:val="0045402B"/>
    <w:rsid w:val="00471F65"/>
    <w:rsid w:val="004827E6"/>
    <w:rsid w:val="00483322"/>
    <w:rsid w:val="00483AE5"/>
    <w:rsid w:val="00485065"/>
    <w:rsid w:val="00486F5A"/>
    <w:rsid w:val="004A2DE0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314A"/>
    <w:rsid w:val="00527CCB"/>
    <w:rsid w:val="00532DD1"/>
    <w:rsid w:val="00535393"/>
    <w:rsid w:val="00541391"/>
    <w:rsid w:val="00545106"/>
    <w:rsid w:val="00546ACD"/>
    <w:rsid w:val="005557DA"/>
    <w:rsid w:val="00564684"/>
    <w:rsid w:val="00565CE3"/>
    <w:rsid w:val="0056788D"/>
    <w:rsid w:val="00571290"/>
    <w:rsid w:val="00571886"/>
    <w:rsid w:val="00576B93"/>
    <w:rsid w:val="00577C40"/>
    <w:rsid w:val="00581275"/>
    <w:rsid w:val="00583DA1"/>
    <w:rsid w:val="005A0B9A"/>
    <w:rsid w:val="005A4652"/>
    <w:rsid w:val="005A5D9C"/>
    <w:rsid w:val="005A70D5"/>
    <w:rsid w:val="005B303E"/>
    <w:rsid w:val="005B7D58"/>
    <w:rsid w:val="005B7E63"/>
    <w:rsid w:val="005C2512"/>
    <w:rsid w:val="005D27CF"/>
    <w:rsid w:val="005D78FD"/>
    <w:rsid w:val="005E74E7"/>
    <w:rsid w:val="005F37E5"/>
    <w:rsid w:val="00601257"/>
    <w:rsid w:val="00603309"/>
    <w:rsid w:val="00606C52"/>
    <w:rsid w:val="0060771A"/>
    <w:rsid w:val="00607D2E"/>
    <w:rsid w:val="006106F7"/>
    <w:rsid w:val="00612A96"/>
    <w:rsid w:val="00614D56"/>
    <w:rsid w:val="00617172"/>
    <w:rsid w:val="00620391"/>
    <w:rsid w:val="0063032B"/>
    <w:rsid w:val="00631E0E"/>
    <w:rsid w:val="006326A0"/>
    <w:rsid w:val="00635FD5"/>
    <w:rsid w:val="006404AA"/>
    <w:rsid w:val="00641D69"/>
    <w:rsid w:val="006475CC"/>
    <w:rsid w:val="006513FB"/>
    <w:rsid w:val="00667D6F"/>
    <w:rsid w:val="00673569"/>
    <w:rsid w:val="00675B73"/>
    <w:rsid w:val="00677486"/>
    <w:rsid w:val="00686B1E"/>
    <w:rsid w:val="00697CD8"/>
    <w:rsid w:val="006A114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DC7"/>
    <w:rsid w:val="006F757B"/>
    <w:rsid w:val="006F7C39"/>
    <w:rsid w:val="006F7E46"/>
    <w:rsid w:val="0070141C"/>
    <w:rsid w:val="00706EE0"/>
    <w:rsid w:val="00713D5E"/>
    <w:rsid w:val="00714A8D"/>
    <w:rsid w:val="00714C2B"/>
    <w:rsid w:val="007166BF"/>
    <w:rsid w:val="007177D7"/>
    <w:rsid w:val="00722E9A"/>
    <w:rsid w:val="00722EEF"/>
    <w:rsid w:val="00735611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44C3"/>
    <w:rsid w:val="0076583E"/>
    <w:rsid w:val="00766990"/>
    <w:rsid w:val="00772827"/>
    <w:rsid w:val="00773C70"/>
    <w:rsid w:val="00777637"/>
    <w:rsid w:val="00780730"/>
    <w:rsid w:val="0078211E"/>
    <w:rsid w:val="0078309D"/>
    <w:rsid w:val="00786B8E"/>
    <w:rsid w:val="00791E09"/>
    <w:rsid w:val="007926F4"/>
    <w:rsid w:val="007A33E9"/>
    <w:rsid w:val="007A5B16"/>
    <w:rsid w:val="007C31C8"/>
    <w:rsid w:val="007D1B2A"/>
    <w:rsid w:val="007E5E02"/>
    <w:rsid w:val="007F09DA"/>
    <w:rsid w:val="007F163A"/>
    <w:rsid w:val="007F178D"/>
    <w:rsid w:val="007F30FD"/>
    <w:rsid w:val="007F4FCC"/>
    <w:rsid w:val="007F65A3"/>
    <w:rsid w:val="008009E2"/>
    <w:rsid w:val="00807AE6"/>
    <w:rsid w:val="00811AB9"/>
    <w:rsid w:val="0083703B"/>
    <w:rsid w:val="008452D9"/>
    <w:rsid w:val="0085030E"/>
    <w:rsid w:val="00853340"/>
    <w:rsid w:val="008549B7"/>
    <w:rsid w:val="00855039"/>
    <w:rsid w:val="008776E5"/>
    <w:rsid w:val="00885068"/>
    <w:rsid w:val="008A326A"/>
    <w:rsid w:val="008A43BC"/>
    <w:rsid w:val="008B2B0B"/>
    <w:rsid w:val="008B2CBF"/>
    <w:rsid w:val="008B4755"/>
    <w:rsid w:val="008C38DA"/>
    <w:rsid w:val="008D02F2"/>
    <w:rsid w:val="008D0CBA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1A2B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52C5"/>
    <w:rsid w:val="0099718C"/>
    <w:rsid w:val="009A04CA"/>
    <w:rsid w:val="009A0D72"/>
    <w:rsid w:val="009A16D6"/>
    <w:rsid w:val="009A4BA1"/>
    <w:rsid w:val="009C4160"/>
    <w:rsid w:val="009D155F"/>
    <w:rsid w:val="009D30C4"/>
    <w:rsid w:val="009D5198"/>
    <w:rsid w:val="009D72E5"/>
    <w:rsid w:val="009E08FF"/>
    <w:rsid w:val="009E4B55"/>
    <w:rsid w:val="009E525C"/>
    <w:rsid w:val="009E61B2"/>
    <w:rsid w:val="009F7C60"/>
    <w:rsid w:val="00A0116B"/>
    <w:rsid w:val="00A1735C"/>
    <w:rsid w:val="00A25094"/>
    <w:rsid w:val="00A367FF"/>
    <w:rsid w:val="00A37E88"/>
    <w:rsid w:val="00A410B8"/>
    <w:rsid w:val="00A4185F"/>
    <w:rsid w:val="00A50553"/>
    <w:rsid w:val="00A71E70"/>
    <w:rsid w:val="00A74FCC"/>
    <w:rsid w:val="00A75A49"/>
    <w:rsid w:val="00A82696"/>
    <w:rsid w:val="00A832CB"/>
    <w:rsid w:val="00A83975"/>
    <w:rsid w:val="00A85D55"/>
    <w:rsid w:val="00A8736B"/>
    <w:rsid w:val="00A93E00"/>
    <w:rsid w:val="00A953B4"/>
    <w:rsid w:val="00AA2441"/>
    <w:rsid w:val="00AB0656"/>
    <w:rsid w:val="00AB261A"/>
    <w:rsid w:val="00AB4FE1"/>
    <w:rsid w:val="00AB565D"/>
    <w:rsid w:val="00AC63A2"/>
    <w:rsid w:val="00AD171D"/>
    <w:rsid w:val="00AD5265"/>
    <w:rsid w:val="00AD6A9A"/>
    <w:rsid w:val="00AD6AD0"/>
    <w:rsid w:val="00AE2FC3"/>
    <w:rsid w:val="00AE3A6F"/>
    <w:rsid w:val="00AF3137"/>
    <w:rsid w:val="00AF47E1"/>
    <w:rsid w:val="00AF69C0"/>
    <w:rsid w:val="00B00447"/>
    <w:rsid w:val="00B02EA6"/>
    <w:rsid w:val="00B046C1"/>
    <w:rsid w:val="00B07834"/>
    <w:rsid w:val="00B179F8"/>
    <w:rsid w:val="00B25C12"/>
    <w:rsid w:val="00B25DC5"/>
    <w:rsid w:val="00B262A1"/>
    <w:rsid w:val="00B27BDC"/>
    <w:rsid w:val="00B30F64"/>
    <w:rsid w:val="00B36C8F"/>
    <w:rsid w:val="00B423FE"/>
    <w:rsid w:val="00B4776C"/>
    <w:rsid w:val="00B50357"/>
    <w:rsid w:val="00B51BF7"/>
    <w:rsid w:val="00B542DD"/>
    <w:rsid w:val="00B55350"/>
    <w:rsid w:val="00B57396"/>
    <w:rsid w:val="00B67C04"/>
    <w:rsid w:val="00B8438A"/>
    <w:rsid w:val="00B87608"/>
    <w:rsid w:val="00B91FAF"/>
    <w:rsid w:val="00B93FEC"/>
    <w:rsid w:val="00B948FA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143B"/>
    <w:rsid w:val="00C02188"/>
    <w:rsid w:val="00C03799"/>
    <w:rsid w:val="00C10CE4"/>
    <w:rsid w:val="00C12DD5"/>
    <w:rsid w:val="00C136D0"/>
    <w:rsid w:val="00C17E2A"/>
    <w:rsid w:val="00C20C1E"/>
    <w:rsid w:val="00C24A10"/>
    <w:rsid w:val="00C40201"/>
    <w:rsid w:val="00C403C3"/>
    <w:rsid w:val="00C61E15"/>
    <w:rsid w:val="00C73B2C"/>
    <w:rsid w:val="00C73D7E"/>
    <w:rsid w:val="00C77171"/>
    <w:rsid w:val="00C771B8"/>
    <w:rsid w:val="00C82CFC"/>
    <w:rsid w:val="00C83F94"/>
    <w:rsid w:val="00C84DB2"/>
    <w:rsid w:val="00C85E56"/>
    <w:rsid w:val="00C92835"/>
    <w:rsid w:val="00C930E2"/>
    <w:rsid w:val="00CA3F8C"/>
    <w:rsid w:val="00CB08CC"/>
    <w:rsid w:val="00CB2068"/>
    <w:rsid w:val="00CB2D0F"/>
    <w:rsid w:val="00CB4803"/>
    <w:rsid w:val="00CB574B"/>
    <w:rsid w:val="00CB7870"/>
    <w:rsid w:val="00CC3B13"/>
    <w:rsid w:val="00CC605B"/>
    <w:rsid w:val="00CD4D2B"/>
    <w:rsid w:val="00CE56FD"/>
    <w:rsid w:val="00CE5B35"/>
    <w:rsid w:val="00CF331A"/>
    <w:rsid w:val="00CF4D19"/>
    <w:rsid w:val="00D12602"/>
    <w:rsid w:val="00D15CAA"/>
    <w:rsid w:val="00D17E02"/>
    <w:rsid w:val="00D2109C"/>
    <w:rsid w:val="00D2627D"/>
    <w:rsid w:val="00D27DC3"/>
    <w:rsid w:val="00D329A0"/>
    <w:rsid w:val="00D3577C"/>
    <w:rsid w:val="00D375F4"/>
    <w:rsid w:val="00D43AC0"/>
    <w:rsid w:val="00D47C20"/>
    <w:rsid w:val="00D51162"/>
    <w:rsid w:val="00D52296"/>
    <w:rsid w:val="00D56441"/>
    <w:rsid w:val="00D63A36"/>
    <w:rsid w:val="00D8019B"/>
    <w:rsid w:val="00D809DB"/>
    <w:rsid w:val="00D812F1"/>
    <w:rsid w:val="00D83FF0"/>
    <w:rsid w:val="00D85628"/>
    <w:rsid w:val="00D914D8"/>
    <w:rsid w:val="00DA1F66"/>
    <w:rsid w:val="00DC17D5"/>
    <w:rsid w:val="00DC76FD"/>
    <w:rsid w:val="00DD50E8"/>
    <w:rsid w:val="00DE0478"/>
    <w:rsid w:val="00DE3AC3"/>
    <w:rsid w:val="00DE405D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158FB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C4330"/>
    <w:rsid w:val="00ED219F"/>
    <w:rsid w:val="00ED2AA6"/>
    <w:rsid w:val="00EE497B"/>
    <w:rsid w:val="00EF0198"/>
    <w:rsid w:val="00EF7436"/>
    <w:rsid w:val="00F03276"/>
    <w:rsid w:val="00F1179F"/>
    <w:rsid w:val="00F12F9F"/>
    <w:rsid w:val="00F17FDF"/>
    <w:rsid w:val="00F208E3"/>
    <w:rsid w:val="00F23572"/>
    <w:rsid w:val="00F235D6"/>
    <w:rsid w:val="00F25E13"/>
    <w:rsid w:val="00F27FA3"/>
    <w:rsid w:val="00F40B7B"/>
    <w:rsid w:val="00F5037A"/>
    <w:rsid w:val="00F508FD"/>
    <w:rsid w:val="00F51303"/>
    <w:rsid w:val="00F542D4"/>
    <w:rsid w:val="00F60399"/>
    <w:rsid w:val="00F616CA"/>
    <w:rsid w:val="00F62599"/>
    <w:rsid w:val="00F66CE1"/>
    <w:rsid w:val="00F80819"/>
    <w:rsid w:val="00F814F7"/>
    <w:rsid w:val="00F83020"/>
    <w:rsid w:val="00F93562"/>
    <w:rsid w:val="00FA2243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4C60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2C5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post.org/make-accept-decline-invitations/" TargetMode="External"/><Relationship Id="rId13" Type="http://schemas.openxmlformats.org/officeDocument/2006/relationships/hyperlink" Target="https://englishpost.org/make-accept-decline-invitation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prezi.com/vammiljraeaq/expression-of-offering-accepting-refusing-an-invitation/" TargetMode="External"/><Relationship Id="rId17" Type="http://schemas.openxmlformats.org/officeDocument/2006/relationships/hyperlink" Target="https://prezi.com/vammiljraeaq/expression-of-offering-accepting-refusing-an-invit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ta.org.rs/kio/nl/06-2014/serbia-elta-newsletter-2014-june_LessonPlan_Gavrilovic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ta.org.rs/kio/nl/06-2014/serbia-elta-newsletter-2014-june_LessonPlan_Gavrilovic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iral.ac/sharing/d7yc9sr/english-lesson-making-accepting-declining-an-invitation-in-english" TargetMode="External"/><Relationship Id="rId10" Type="http://schemas.openxmlformats.org/officeDocument/2006/relationships/hyperlink" Target="https://spiral.ac/sharing/d7yc9sr/english-lesson-making-accepting-declining-an-invitation-in-english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righthubeducation.com/esl-lesson-plans/76884-learn-about-inviting-people-to-events/" TargetMode="External"/><Relationship Id="rId14" Type="http://schemas.openxmlformats.org/officeDocument/2006/relationships/hyperlink" Target="https://www.brighthubeducation.com/esl-lesson-plans/76884-learn-about-inviting-people-to-event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174B0"/>
    <w:rsid w:val="00250E1A"/>
    <w:rsid w:val="00253619"/>
    <w:rsid w:val="00280CE5"/>
    <w:rsid w:val="003A22D6"/>
    <w:rsid w:val="004920D8"/>
    <w:rsid w:val="004A008E"/>
    <w:rsid w:val="004E1DB9"/>
    <w:rsid w:val="0050187F"/>
    <w:rsid w:val="0050760F"/>
    <w:rsid w:val="00553490"/>
    <w:rsid w:val="00571A20"/>
    <w:rsid w:val="005D1C96"/>
    <w:rsid w:val="005E6E71"/>
    <w:rsid w:val="006814AC"/>
    <w:rsid w:val="00713551"/>
    <w:rsid w:val="00727550"/>
    <w:rsid w:val="007B36BB"/>
    <w:rsid w:val="007C682F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D041AD"/>
    <w:rsid w:val="00D417B5"/>
    <w:rsid w:val="00D92979"/>
    <w:rsid w:val="00DE19D7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39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16</cp:revision>
  <dcterms:created xsi:type="dcterms:W3CDTF">2019-06-21T14:08:00Z</dcterms:created>
  <dcterms:modified xsi:type="dcterms:W3CDTF">2019-06-23T02:22:00Z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