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0350503" w:rsidR="00C17E2A" w:rsidRPr="009260D0" w:rsidRDefault="00037886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reading ti</w:t>
            </w:r>
            <w:r w:rsidR="004F22DC">
              <w:rPr>
                <w:sz w:val="40"/>
                <w:szCs w:val="40"/>
              </w:rPr>
              <w:t>m</w:t>
            </w:r>
            <w:r>
              <w:rPr>
                <w:sz w:val="40"/>
                <w:szCs w:val="40"/>
              </w:rPr>
              <w:t>e-table of journeys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F2F2397" w:rsidR="00C17E2A" w:rsidRDefault="008C0E7E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58BD9FD" w14:textId="3466A4D3" w:rsidR="004F22DC" w:rsidRDefault="004F22DC" w:rsidP="006973C7">
            <w:pPr>
              <w:pStyle w:val="ListParagraph"/>
              <w:numPr>
                <w:ilvl w:val="0"/>
                <w:numId w:val="2"/>
              </w:numPr>
              <w:ind w:left="161" w:hanging="161"/>
            </w:pPr>
            <w:r>
              <w:t>H</w:t>
            </w:r>
            <w:r w:rsidRPr="004F22DC">
              <w:t>ow to read and interpret timetable information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1064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1226A48" w14:textId="17BAF489" w:rsidR="00983CA0" w:rsidRDefault="00BF3180" w:rsidP="00603EC0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485F66">
                                    <w:t>White board</w:t>
                                  </w:r>
                                </w:p>
                                <w:p w14:paraId="06C64328" w14:textId="77777777" w:rsidR="00EA3A1A" w:rsidRDefault="00485F66" w:rsidP="00485F66">
                                  <w:r>
                                    <w:t>- Marker</w:t>
                                  </w:r>
                                </w:p>
                                <w:p w14:paraId="4BE61749" w14:textId="5DC924AB" w:rsidR="00485F66" w:rsidRDefault="00485F66" w:rsidP="00485F66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AED6798" w14:textId="77777777" w:rsidR="00E61AB9" w:rsidRDefault="007102F1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http://getonboard.transperth.wa.gov.au/Teachers/Lesson-plans/mathematics/Timetable-Challenge</w:t>
                                    </w:r>
                                  </w:hyperlink>
                                </w:p>
                                <w:p w14:paraId="4FD4BE17" w14:textId="77777777" w:rsidR="007102F1" w:rsidRDefault="00AC77AB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http://www.mrbartonmaths.com/resources/GCSE%20Revision/GCSE%20Maths%20Takeaway/1.%20Grades%20G,%20F%20and%20E/12_time-tables-and-distance-tables.pdf</w:t>
                                    </w:r>
                                  </w:hyperlink>
                                </w:p>
                                <w:p w14:paraId="63C180BE" w14:textId="77777777" w:rsidR="00AC77AB" w:rsidRDefault="006973C7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https://nrich.maths.org/958</w:t>
                                    </w:r>
                                  </w:hyperlink>
                                </w:p>
                                <w:p w14:paraId="7E7D8AFE" w14:textId="77777777" w:rsidR="006973C7" w:rsidRDefault="006973C7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</w:rPr>
                                      <w:t>https://www.tes.com/teaching-resource/timetables-ks2-6408758</w:t>
                                    </w:r>
                                  </w:hyperlink>
                                </w:p>
                                <w:p w14:paraId="266D3DBF" w14:textId="75CA0E43" w:rsidR="006973C7" w:rsidRDefault="006973C7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1064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1226A48" w14:textId="17BAF489" w:rsidR="00983CA0" w:rsidRDefault="00BF3180" w:rsidP="00603EC0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485F66">
                              <w:t>White board</w:t>
                            </w:r>
                          </w:p>
                          <w:p w14:paraId="06C64328" w14:textId="77777777" w:rsidR="00EA3A1A" w:rsidRDefault="00485F66" w:rsidP="00485F66">
                            <w:r>
                              <w:t>- Marker</w:t>
                            </w:r>
                          </w:p>
                          <w:p w14:paraId="4BE61749" w14:textId="5DC924AB" w:rsidR="00485F66" w:rsidRDefault="00485F66" w:rsidP="00485F66">
                            <w:r>
                              <w:t>-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AED6798" w14:textId="77777777" w:rsidR="00E61AB9" w:rsidRDefault="007102F1" w:rsidP="0094015B">
                            <w:pPr>
                              <w:pStyle w:val="ListBullet"/>
                            </w:pP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http://getonboard.transperth.wa.gov.au/Teachers/Lesson-plans/mathematics/Timetable-Challenge</w:t>
                              </w:r>
                            </w:hyperlink>
                          </w:p>
                          <w:p w14:paraId="4FD4BE17" w14:textId="77777777" w:rsidR="007102F1" w:rsidRDefault="00AC77AB" w:rsidP="0094015B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http://www.mrbartonmaths.com/resources/GCSE%20Revision/GCSE%20Maths%20Takeaway/1.%20Grades%20G,%20F%20and%20E/12_time-tables-and-distance-tables.pdf</w:t>
                              </w:r>
                            </w:hyperlink>
                          </w:p>
                          <w:p w14:paraId="63C180BE" w14:textId="77777777" w:rsidR="00AC77AB" w:rsidRDefault="006973C7" w:rsidP="0094015B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https://nrich.maths.org/958</w:t>
                              </w:r>
                            </w:hyperlink>
                          </w:p>
                          <w:p w14:paraId="7E7D8AFE" w14:textId="77777777" w:rsidR="006973C7" w:rsidRDefault="006973C7" w:rsidP="0094015B">
                            <w:pPr>
                              <w:pStyle w:val="ListBullet"/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https://www.tes.com/teaching-resource/timetables-ks2-6408758</w:t>
                              </w:r>
                            </w:hyperlink>
                          </w:p>
                          <w:p w14:paraId="266D3DBF" w14:textId="75CA0E43" w:rsidR="006973C7" w:rsidRDefault="006973C7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37"/>
        <w:gridCol w:w="19"/>
        <w:gridCol w:w="19"/>
        <w:gridCol w:w="19"/>
        <w:gridCol w:w="19"/>
        <w:gridCol w:w="20"/>
        <w:gridCol w:w="3175"/>
        <w:gridCol w:w="20"/>
        <w:gridCol w:w="20"/>
        <w:gridCol w:w="20"/>
        <w:gridCol w:w="20"/>
        <w:gridCol w:w="20"/>
        <w:gridCol w:w="20"/>
        <w:gridCol w:w="10"/>
        <w:gridCol w:w="4360"/>
      </w:tblGrid>
      <w:tr w:rsidR="008D2AC8" w14:paraId="7DA79F9C" w14:textId="77777777" w:rsidTr="008D2AC8">
        <w:trPr>
          <w:tblHeader/>
        </w:trPr>
        <w:tc>
          <w:tcPr>
            <w:tcW w:w="1040" w:type="pct"/>
            <w:tcBorders>
              <w:bottom w:val="single" w:sz="18" w:space="0" w:color="000000" w:themeColor="text1"/>
            </w:tcBorders>
          </w:tcPr>
          <w:p w14:paraId="27485672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51A19361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602085CF" w14:textId="274D0ABC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7DD0ECEA" w14:textId="0EA4B781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6ADC6AD" w14:textId="054687B5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D291953" w14:textId="095C5822" w:rsidR="008D2AC8" w:rsidRDefault="008D2AC8">
            <w:pPr>
              <w:pStyle w:val="Heading1"/>
            </w:pPr>
          </w:p>
        </w:tc>
        <w:tc>
          <w:tcPr>
            <w:tcW w:w="1620" w:type="pct"/>
            <w:tcBorders>
              <w:bottom w:val="single" w:sz="18" w:space="0" w:color="000000" w:themeColor="text1"/>
            </w:tcBorders>
          </w:tcPr>
          <w:p w14:paraId="4CBD4AAF" w14:textId="56040C1C" w:rsidR="008D2AC8" w:rsidRPr="00120253" w:rsidRDefault="008D2AC8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01A7D41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954E004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AC2A5FA" w14:textId="467BE033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2DE7D459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A7DE99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4DC7CEA5" w14:textId="77777777" w:rsidR="008D2AC8" w:rsidRDefault="008D2AC8">
            <w:pPr>
              <w:pStyle w:val="Heading1"/>
            </w:pPr>
          </w:p>
        </w:tc>
        <w:tc>
          <w:tcPr>
            <w:tcW w:w="5" w:type="pct"/>
          </w:tcPr>
          <w:p w14:paraId="14E70AFF" w14:textId="3DE6794A" w:rsidR="008D2AC8" w:rsidRDefault="008D2AC8">
            <w:pPr>
              <w:pStyle w:val="Heading1"/>
            </w:pPr>
          </w:p>
        </w:tc>
        <w:tc>
          <w:tcPr>
            <w:tcW w:w="2225" w:type="pct"/>
            <w:tcBorders>
              <w:bottom w:val="single" w:sz="18" w:space="0" w:color="000000" w:themeColor="text1"/>
            </w:tcBorders>
          </w:tcPr>
          <w:p w14:paraId="7E9D8FEE" w14:textId="11F48083" w:rsidR="008D2AC8" w:rsidRDefault="008D2AC8">
            <w:pPr>
              <w:pStyle w:val="Heading1"/>
            </w:pPr>
          </w:p>
        </w:tc>
      </w:tr>
      <w:tr w:rsidR="008D2AC8" w14:paraId="51C30C02" w14:textId="77777777" w:rsidTr="008D2AC8">
        <w:trPr>
          <w:trHeight w:val="893"/>
        </w:trPr>
        <w:tc>
          <w:tcPr>
            <w:tcW w:w="104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4C2154E0" w:rsidR="008D2AC8" w:rsidRPr="00F616CA" w:rsidRDefault="008D2AC8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3E437D5" w14:textId="7E361085" w:rsidR="008D2AC8" w:rsidRDefault="004F22DC" w:rsidP="001D4D95">
            <w:r>
              <w:t>Students should be able to;</w:t>
            </w:r>
          </w:p>
          <w:p w14:paraId="254EDADF" w14:textId="4AA00AB8" w:rsidR="004F22DC" w:rsidRDefault="004F22DC" w:rsidP="004F22DC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Explore the concept of timetables across a range of transport services</w:t>
            </w:r>
            <w:r w:rsidR="00C4765F">
              <w:t>.</w:t>
            </w:r>
          </w:p>
          <w:p w14:paraId="5D2F5A87" w14:textId="15620399" w:rsidR="004F22DC" w:rsidRDefault="004F22DC" w:rsidP="004F22DC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Develop appropriate skills in order to inte</w:t>
            </w:r>
            <w:r w:rsidR="00C4765F">
              <w:t>rpret and understand timetables.</w:t>
            </w:r>
          </w:p>
          <w:p w14:paraId="7CB0CBC0" w14:textId="6F82F13E" w:rsidR="004F22DC" w:rsidRDefault="004F22DC" w:rsidP="004F22DC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Compare 12- and 24-hour time systems</w:t>
            </w:r>
            <w:r w:rsidR="00C4765F">
              <w:t>.</w:t>
            </w:r>
          </w:p>
          <w:p w14:paraId="0BF4714A" w14:textId="14716B1C" w:rsidR="004F22DC" w:rsidRDefault="004F22DC" w:rsidP="00C4765F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Identify how to</w:t>
            </w:r>
            <w:r w:rsidR="00C4765F">
              <w:t xml:space="preserve"> plan a journey using timetables.</w:t>
            </w:r>
          </w:p>
          <w:p w14:paraId="34717E39" w14:textId="19A971B9" w:rsidR="004F22DC" w:rsidRDefault="004F22DC" w:rsidP="004F22DC">
            <w:pPr>
              <w:pStyle w:val="ListParagraph"/>
              <w:numPr>
                <w:ilvl w:val="0"/>
                <w:numId w:val="31"/>
              </w:numPr>
              <w:ind w:left="180" w:hanging="180"/>
            </w:pPr>
            <w:r>
              <w:t>Develop the skills to plan a real journey.</w:t>
            </w:r>
          </w:p>
          <w:p w14:paraId="2E75EEA9" w14:textId="77777777" w:rsidR="008D2AC8" w:rsidRDefault="008D2AC8" w:rsidP="001D4D95"/>
          <w:p w14:paraId="402983E2" w14:textId="77777777" w:rsidR="008D2AC8" w:rsidRDefault="008D2AC8" w:rsidP="001D4D95"/>
          <w:p w14:paraId="2CBC4F92" w14:textId="77777777" w:rsidR="008D2AC8" w:rsidRDefault="008D2AC8" w:rsidP="001D4D95"/>
          <w:p w14:paraId="332DFE16" w14:textId="77777777" w:rsidR="008D2AC8" w:rsidRDefault="008D2AC8" w:rsidP="001D4D95"/>
          <w:p w14:paraId="2EE19619" w14:textId="3E652D05" w:rsidR="008D2AC8" w:rsidRDefault="008D2AC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2CB6B7A" w14:textId="77777777" w:rsidR="008D2AC8" w:rsidRDefault="008D2AC8" w:rsidP="001D4D95"/>
          <w:p w14:paraId="42C39D07" w14:textId="77777777" w:rsidR="008D2AC8" w:rsidRDefault="008D2AC8" w:rsidP="001D4D95"/>
          <w:p w14:paraId="7683CE86" w14:textId="0E11DFAC" w:rsidR="008D2AC8" w:rsidRDefault="008D2AC8" w:rsidP="009A0384">
            <w:pPr>
              <w:pStyle w:val="Heading1"/>
            </w:pPr>
            <w:r>
              <w:lastRenderedPageBreak/>
              <w:t>Teacher Guide</w:t>
            </w:r>
          </w:p>
          <w:p w14:paraId="1AEA4896" w14:textId="33ECB397" w:rsidR="00DB7B59" w:rsidRPr="00DB7B59" w:rsidRDefault="00DB7B59" w:rsidP="00DB7B59">
            <w:r>
              <w:rPr>
                <w:b/>
              </w:rPr>
              <w:t>Day 2</w:t>
            </w:r>
            <w:r w:rsidRPr="004D2F47">
              <w:rPr>
                <w:b/>
              </w:rPr>
              <w:t xml:space="preserve">/ </w:t>
            </w:r>
            <w:r>
              <w:rPr>
                <w:b/>
              </w:rPr>
              <w:t>Lesson 2: 15</w:t>
            </w:r>
            <w:r w:rsidRPr="004D2F47">
              <w:rPr>
                <w:b/>
              </w:rPr>
              <w:t>mins</w:t>
            </w:r>
          </w:p>
          <w:p w14:paraId="747A0955" w14:textId="3F04C6A1" w:rsidR="008D2AC8" w:rsidRPr="00AE00C5" w:rsidRDefault="00406ECC" w:rsidP="00056A3E">
            <w:pPr>
              <w:pStyle w:val="ListParagraph"/>
              <w:numPr>
                <w:ilvl w:val="0"/>
                <w:numId w:val="39"/>
              </w:numPr>
              <w:ind w:left="180" w:hanging="180"/>
              <w:rPr>
                <w:color w:val="595959" w:themeColor="text1" w:themeTint="A6"/>
              </w:rPr>
            </w:pPr>
            <w:r w:rsidRPr="00AE00C5">
              <w:rPr>
                <w:color w:val="595959" w:themeColor="text1" w:themeTint="A6"/>
              </w:rPr>
              <w:t>T</w:t>
            </w:r>
            <w:r w:rsidR="00AC77AB" w:rsidRPr="00AE00C5">
              <w:rPr>
                <w:color w:val="595959" w:themeColor="text1" w:themeTint="A6"/>
              </w:rPr>
              <w:t>o find out how long a journey lasts, you need to know the start time and the end time of the journey.</w:t>
            </w:r>
          </w:p>
          <w:p w14:paraId="3544F6D4" w14:textId="001F88D3" w:rsidR="00406ECC" w:rsidRPr="00AE00C5" w:rsidRDefault="00406ECC" w:rsidP="00056A3E">
            <w:pPr>
              <w:pStyle w:val="ListParagraph"/>
              <w:numPr>
                <w:ilvl w:val="0"/>
                <w:numId w:val="39"/>
              </w:numPr>
              <w:ind w:left="180" w:hanging="180"/>
              <w:rPr>
                <w:color w:val="595959" w:themeColor="text1" w:themeTint="A6"/>
              </w:rPr>
            </w:pPr>
            <w:r w:rsidRPr="00AE00C5">
              <w:rPr>
                <w:color w:val="595959" w:themeColor="text1" w:themeTint="A6"/>
              </w:rPr>
              <w:t>Fred sets off on a journey. He leaves Epsom station on the train at 7:10 a.m.    His journey starts at 7:10 a.m. The train arrives at Waterloo station at 7:52 a.m.  His journey ends at 7:52 a.m.</w:t>
            </w:r>
          </w:p>
          <w:p w14:paraId="774114FC" w14:textId="412F6398" w:rsidR="00406ECC" w:rsidRPr="00AE00C5" w:rsidRDefault="00406ECC" w:rsidP="00056A3E">
            <w:pPr>
              <w:pStyle w:val="ListParagraph"/>
              <w:numPr>
                <w:ilvl w:val="0"/>
                <w:numId w:val="39"/>
              </w:numPr>
              <w:ind w:left="180" w:hanging="180"/>
              <w:rPr>
                <w:color w:val="595959" w:themeColor="text1" w:themeTint="A6"/>
              </w:rPr>
            </w:pPr>
            <w:r w:rsidRPr="00AE00C5">
              <w:rPr>
                <w:color w:val="595959" w:themeColor="text1" w:themeTint="A6"/>
                <w:lang w:val="en-GB"/>
              </w:rPr>
              <w:t xml:space="preserve">To find out how long Fred’s journey was, we need to work out </w:t>
            </w:r>
            <w:r w:rsidRPr="00AE00C5">
              <w:rPr>
                <w:b/>
                <w:bCs/>
                <w:color w:val="595959" w:themeColor="text1" w:themeTint="A6"/>
                <w:lang w:val="en-GB"/>
              </w:rPr>
              <w:t>how many minutes have passed</w:t>
            </w:r>
            <w:r w:rsidRPr="00AE00C5">
              <w:rPr>
                <w:color w:val="595959" w:themeColor="text1" w:themeTint="A6"/>
                <w:lang w:val="en-GB"/>
              </w:rPr>
              <w:t xml:space="preserve"> from the start of the journey to the end of the journey.</w:t>
            </w:r>
          </w:p>
          <w:p w14:paraId="66E80EA0" w14:textId="288164AB" w:rsidR="00406ECC" w:rsidRPr="00AE00C5" w:rsidRDefault="00406ECC" w:rsidP="00056A3E">
            <w:pPr>
              <w:pStyle w:val="ListParagraph"/>
              <w:numPr>
                <w:ilvl w:val="0"/>
                <w:numId w:val="39"/>
              </w:numPr>
              <w:ind w:left="180" w:hanging="180"/>
              <w:rPr>
                <w:color w:val="595959" w:themeColor="text1" w:themeTint="A6"/>
              </w:rPr>
            </w:pPr>
            <w:r w:rsidRPr="00AE00C5">
              <w:rPr>
                <w:color w:val="595959" w:themeColor="text1" w:themeTint="A6"/>
                <w:lang w:val="en-GB"/>
              </w:rPr>
              <w:t xml:space="preserve">We can calculate Fred’s journey time, by taking the start time, </w:t>
            </w:r>
            <w:r w:rsidRPr="00AE00C5">
              <w:rPr>
                <w:b/>
                <w:bCs/>
                <w:color w:val="595959" w:themeColor="text1" w:themeTint="A6"/>
                <w:lang w:val="en-GB"/>
              </w:rPr>
              <w:t>10</w:t>
            </w:r>
            <w:r w:rsidRPr="00AE00C5">
              <w:rPr>
                <w:color w:val="595959" w:themeColor="text1" w:themeTint="A6"/>
                <w:lang w:val="en-GB"/>
              </w:rPr>
              <w:t>,</w:t>
            </w:r>
            <w:r w:rsidRPr="00AE00C5">
              <w:rPr>
                <w:color w:val="595959" w:themeColor="text1" w:themeTint="A6"/>
              </w:rPr>
              <w:t xml:space="preserve"> </w:t>
            </w:r>
            <w:r w:rsidRPr="00AE00C5">
              <w:rPr>
                <w:color w:val="595959" w:themeColor="text1" w:themeTint="A6"/>
                <w:lang w:val="en-GB"/>
              </w:rPr>
              <w:t xml:space="preserve">from the end time, </w:t>
            </w:r>
            <w:r w:rsidRPr="00AE00C5">
              <w:rPr>
                <w:b/>
                <w:color w:val="595959" w:themeColor="text1" w:themeTint="A6"/>
                <w:lang w:val="en-GB"/>
              </w:rPr>
              <w:t>52.</w:t>
            </w:r>
          </w:p>
          <w:p w14:paraId="5AF5429D" w14:textId="34569C99" w:rsidR="00406ECC" w:rsidRPr="00AE00C5" w:rsidRDefault="00406ECC" w:rsidP="00056A3E">
            <w:pPr>
              <w:pStyle w:val="ListParagraph"/>
              <w:numPr>
                <w:ilvl w:val="0"/>
                <w:numId w:val="39"/>
              </w:numPr>
              <w:ind w:left="180" w:hanging="180"/>
              <w:rPr>
                <w:color w:val="595959" w:themeColor="text1" w:themeTint="A6"/>
              </w:rPr>
            </w:pPr>
            <w:r w:rsidRPr="00AE00C5">
              <w:rPr>
                <w:bCs/>
                <w:color w:val="595959" w:themeColor="text1" w:themeTint="A6"/>
                <w:lang w:val="en-GB"/>
              </w:rPr>
              <w:t>7</w:t>
            </w:r>
            <w:r w:rsidRPr="00AE00C5">
              <w:rPr>
                <w:b/>
                <w:bCs/>
                <w:color w:val="595959" w:themeColor="text1" w:themeTint="A6"/>
                <w:lang w:val="en-GB"/>
              </w:rPr>
              <w:t xml:space="preserve">:52 – </w:t>
            </w:r>
            <w:r w:rsidRPr="00AE00C5">
              <w:rPr>
                <w:bCs/>
                <w:color w:val="595959" w:themeColor="text1" w:themeTint="A6"/>
                <w:lang w:val="en-GB"/>
              </w:rPr>
              <w:t>7</w:t>
            </w:r>
            <w:r w:rsidRPr="00AE00C5">
              <w:rPr>
                <w:b/>
                <w:bCs/>
                <w:color w:val="595959" w:themeColor="text1" w:themeTint="A6"/>
                <w:lang w:val="en-GB"/>
              </w:rPr>
              <w:t xml:space="preserve">:10 = 42 </w:t>
            </w:r>
            <w:r w:rsidRPr="00AE00C5">
              <w:rPr>
                <w:bCs/>
                <w:color w:val="595959" w:themeColor="text1" w:themeTint="A6"/>
                <w:lang w:val="en-GB"/>
              </w:rPr>
              <w:t>minutes</w:t>
            </w:r>
          </w:p>
          <w:p w14:paraId="79C259DE" w14:textId="1E112EA6" w:rsidR="00406ECC" w:rsidRPr="00AE00C5" w:rsidRDefault="00406ECC" w:rsidP="00056A3E">
            <w:pPr>
              <w:pStyle w:val="ListParagraph"/>
              <w:numPr>
                <w:ilvl w:val="0"/>
                <w:numId w:val="39"/>
              </w:numPr>
              <w:ind w:left="180" w:hanging="180"/>
              <w:rPr>
                <w:color w:val="595959" w:themeColor="text1" w:themeTint="A6"/>
              </w:rPr>
            </w:pPr>
            <w:r w:rsidRPr="00AE00C5">
              <w:rPr>
                <w:bCs/>
                <w:color w:val="595959" w:themeColor="text1" w:themeTint="A6"/>
                <w:lang w:val="en-GB"/>
              </w:rPr>
              <w:t>If the hours are different for example; 9:50 start time to 10:30 end time.</w:t>
            </w:r>
          </w:p>
          <w:p w14:paraId="3F91817C" w14:textId="1D927622" w:rsidR="00406ECC" w:rsidRPr="00AE00C5" w:rsidRDefault="00406ECC" w:rsidP="00056A3E">
            <w:pPr>
              <w:pStyle w:val="ListParagraph"/>
              <w:numPr>
                <w:ilvl w:val="0"/>
                <w:numId w:val="39"/>
              </w:numPr>
              <w:ind w:left="180" w:hanging="180"/>
              <w:rPr>
                <w:color w:val="595959" w:themeColor="text1" w:themeTint="A6"/>
              </w:rPr>
            </w:pPr>
            <w:r w:rsidRPr="00AE00C5">
              <w:rPr>
                <w:color w:val="595959" w:themeColor="text1" w:themeTint="A6"/>
                <w:lang w:val="en-GB"/>
              </w:rPr>
              <w:t xml:space="preserve">Simply count on the number of minutes from </w:t>
            </w:r>
            <w:r w:rsidRPr="00AE00C5">
              <w:rPr>
                <w:b/>
                <w:bCs/>
                <w:color w:val="595959" w:themeColor="text1" w:themeTint="A6"/>
                <w:lang w:val="en-GB"/>
              </w:rPr>
              <w:t>9:50am to 10:00am</w:t>
            </w:r>
            <w:r w:rsidR="00AE00C5" w:rsidRPr="00AE00C5">
              <w:rPr>
                <w:b/>
                <w:bCs/>
                <w:color w:val="595959" w:themeColor="text1" w:themeTint="A6"/>
                <w:lang w:val="en-GB"/>
              </w:rPr>
              <w:t xml:space="preserve"> </w:t>
            </w:r>
            <w:r w:rsidR="00AE00C5" w:rsidRPr="00AE00C5">
              <w:rPr>
                <w:bCs/>
                <w:color w:val="595959" w:themeColor="text1" w:themeTint="A6"/>
                <w:lang w:val="en-GB"/>
              </w:rPr>
              <w:t>which is 10minutes.</w:t>
            </w:r>
          </w:p>
          <w:p w14:paraId="5CA9FCAF" w14:textId="1A11D2ED" w:rsidR="00406ECC" w:rsidRPr="00AE00C5" w:rsidRDefault="00AE00C5" w:rsidP="00056A3E">
            <w:pPr>
              <w:pStyle w:val="ListParagraph"/>
              <w:numPr>
                <w:ilvl w:val="0"/>
                <w:numId w:val="39"/>
              </w:numPr>
              <w:ind w:left="180" w:hanging="180"/>
              <w:rPr>
                <w:color w:val="595959" w:themeColor="text1" w:themeTint="A6"/>
              </w:rPr>
            </w:pPr>
            <w:r w:rsidRPr="00AE00C5">
              <w:rPr>
                <w:color w:val="595959" w:themeColor="text1" w:themeTint="A6"/>
                <w:lang w:val="en-GB"/>
              </w:rPr>
              <w:lastRenderedPageBreak/>
              <w:t xml:space="preserve">Then count on from </w:t>
            </w:r>
            <w:r w:rsidRPr="00AE00C5">
              <w:rPr>
                <w:b/>
                <w:bCs/>
                <w:color w:val="595959" w:themeColor="text1" w:themeTint="A6"/>
                <w:lang w:val="en-GB"/>
              </w:rPr>
              <w:t>10:00am to 10:30am</w:t>
            </w:r>
            <w:r w:rsidRPr="00AE00C5">
              <w:rPr>
                <w:color w:val="595959" w:themeColor="text1" w:themeTint="A6"/>
                <w:lang w:val="en-GB"/>
              </w:rPr>
              <w:t xml:space="preserve"> which is 30minutes.</w:t>
            </w:r>
          </w:p>
          <w:p w14:paraId="16CACB66" w14:textId="401BECAA" w:rsidR="00AE00C5" w:rsidRPr="00AE00C5" w:rsidRDefault="00AE00C5" w:rsidP="00056A3E">
            <w:pPr>
              <w:pStyle w:val="ListParagraph"/>
              <w:numPr>
                <w:ilvl w:val="0"/>
                <w:numId w:val="39"/>
              </w:numPr>
              <w:ind w:left="180" w:hanging="180"/>
              <w:rPr>
                <w:color w:val="595959" w:themeColor="text1" w:themeTint="A6"/>
              </w:rPr>
            </w:pPr>
            <w:r w:rsidRPr="00AE00C5">
              <w:rPr>
                <w:color w:val="595959" w:themeColor="text1" w:themeTint="A6"/>
                <w:lang w:val="en-GB"/>
              </w:rPr>
              <w:t>Add it up; 10 minutes + 30 minutes = 40 minutes.</w:t>
            </w:r>
          </w:p>
          <w:p w14:paraId="16ADB579" w14:textId="77777777" w:rsidR="008D2AC8" w:rsidRPr="00406ECC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Cs/>
                <w:color w:val="F16522"/>
                <w:sz w:val="20"/>
                <w:szCs w:val="20"/>
              </w:rPr>
            </w:pPr>
          </w:p>
          <w:p w14:paraId="23FDEEF3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8D2AC8" w:rsidRPr="004D2F47" w:rsidRDefault="008D2AC8" w:rsidP="00AE154C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15CFD3A5" w14:textId="77777777" w:rsidR="008D2AC8" w:rsidRDefault="008D2AC8"/>
        </w:tc>
        <w:tc>
          <w:tcPr>
            <w:tcW w:w="10" w:type="pct"/>
          </w:tcPr>
          <w:p w14:paraId="384F8D93" w14:textId="3E9FDC36" w:rsidR="008D2AC8" w:rsidRDefault="008D2AC8"/>
        </w:tc>
        <w:tc>
          <w:tcPr>
            <w:tcW w:w="10" w:type="pct"/>
          </w:tcPr>
          <w:p w14:paraId="35D2AAEB" w14:textId="5ABA4E02" w:rsidR="008D2AC8" w:rsidRDefault="008D2AC8"/>
        </w:tc>
        <w:tc>
          <w:tcPr>
            <w:tcW w:w="10" w:type="pct"/>
          </w:tcPr>
          <w:p w14:paraId="2B768A2C" w14:textId="531DB5C2" w:rsidR="008D2AC8" w:rsidRDefault="008D2AC8"/>
        </w:tc>
        <w:tc>
          <w:tcPr>
            <w:tcW w:w="10" w:type="pct"/>
          </w:tcPr>
          <w:p w14:paraId="64D57A74" w14:textId="43ABA8C6" w:rsidR="008D2AC8" w:rsidRDefault="008D2AC8"/>
        </w:tc>
        <w:tc>
          <w:tcPr>
            <w:tcW w:w="16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5316C83" w14:textId="65E133BE" w:rsidR="008A252C" w:rsidRPr="00DE17DF" w:rsidRDefault="008A252C" w:rsidP="00DE17DF">
            <w:pPr>
              <w:pStyle w:val="ListParagraph"/>
              <w:numPr>
                <w:ilvl w:val="0"/>
                <w:numId w:val="37"/>
              </w:numPr>
              <w:ind w:left="207" w:hanging="207"/>
              <w:rPr>
                <w:color w:val="595959" w:themeColor="text1" w:themeTint="A6"/>
              </w:rPr>
            </w:pPr>
            <w:r>
              <w:t>Explain to students</w:t>
            </w:r>
            <w:r>
              <w:t xml:space="preserve"> the concepts </w:t>
            </w:r>
            <w:r w:rsidRPr="00DE17DF">
              <w:rPr>
                <w:color w:val="595959" w:themeColor="text1" w:themeTint="A6"/>
              </w:rPr>
              <w:t>of time (hours, minutes, days)</w:t>
            </w:r>
          </w:p>
          <w:p w14:paraId="341CBE06" w14:textId="2141D44E" w:rsidR="008A252C" w:rsidRPr="00DE17DF" w:rsidRDefault="008A252C" w:rsidP="00DE17DF">
            <w:pPr>
              <w:pStyle w:val="ListParagraph"/>
              <w:numPr>
                <w:ilvl w:val="0"/>
                <w:numId w:val="37"/>
              </w:numPr>
              <w:ind w:left="207" w:hanging="207"/>
              <w:rPr>
                <w:color w:val="595959" w:themeColor="text1" w:themeTint="A6"/>
              </w:rPr>
            </w:pPr>
            <w:r w:rsidRPr="00DE17DF">
              <w:rPr>
                <w:color w:val="595959" w:themeColor="text1" w:themeTint="A6"/>
              </w:rPr>
              <w:t xml:space="preserve">Tell them </w:t>
            </w:r>
            <w:r w:rsidRPr="00DE17DF">
              <w:rPr>
                <w:color w:val="595959" w:themeColor="text1" w:themeTint="A6"/>
              </w:rPr>
              <w:t>how to read a clock using the clock hands (small hand = hour, large hand = minute)</w:t>
            </w:r>
          </w:p>
          <w:p w14:paraId="4DB2BD40" w14:textId="077AF436" w:rsidR="008A252C" w:rsidRPr="00DE17DF" w:rsidRDefault="008A252C" w:rsidP="00DE17DF">
            <w:pPr>
              <w:pStyle w:val="ListParagraph"/>
              <w:numPr>
                <w:ilvl w:val="0"/>
                <w:numId w:val="37"/>
              </w:numPr>
              <w:ind w:left="207" w:hanging="207"/>
              <w:rPr>
                <w:color w:val="595959" w:themeColor="text1" w:themeTint="A6"/>
              </w:rPr>
            </w:pPr>
            <w:r w:rsidRPr="00DE17DF">
              <w:rPr>
                <w:color w:val="595959" w:themeColor="text1" w:themeTint="A6"/>
              </w:rPr>
              <w:t>A</w:t>
            </w:r>
            <w:r w:rsidRPr="00DE17DF">
              <w:rPr>
                <w:color w:val="595959" w:themeColor="text1" w:themeTint="A6"/>
              </w:rPr>
              <w:t>nte meridiem = am = before midday</w:t>
            </w:r>
          </w:p>
          <w:p w14:paraId="5D132E9E" w14:textId="04242A38" w:rsidR="008A252C" w:rsidRPr="00DE17DF" w:rsidRDefault="008A252C" w:rsidP="00DE17DF">
            <w:pPr>
              <w:pStyle w:val="ListParagraph"/>
              <w:numPr>
                <w:ilvl w:val="0"/>
                <w:numId w:val="37"/>
              </w:numPr>
              <w:ind w:left="207" w:hanging="207"/>
              <w:rPr>
                <w:color w:val="595959" w:themeColor="text1" w:themeTint="A6"/>
              </w:rPr>
            </w:pPr>
            <w:r w:rsidRPr="00DE17DF">
              <w:rPr>
                <w:color w:val="595959" w:themeColor="text1" w:themeTint="A6"/>
              </w:rPr>
              <w:t>P</w:t>
            </w:r>
            <w:r w:rsidRPr="00DE17DF">
              <w:rPr>
                <w:color w:val="595959" w:themeColor="text1" w:themeTint="A6"/>
              </w:rPr>
              <w:t>ost meridiem = pm = after midday</w:t>
            </w:r>
          </w:p>
          <w:p w14:paraId="43F05298" w14:textId="77777777" w:rsidR="008A252C" w:rsidRPr="00DE17DF" w:rsidRDefault="008A252C" w:rsidP="00DE17DF">
            <w:pPr>
              <w:pStyle w:val="ListParagraph"/>
              <w:numPr>
                <w:ilvl w:val="0"/>
                <w:numId w:val="37"/>
              </w:numPr>
              <w:ind w:left="207" w:hanging="207"/>
              <w:rPr>
                <w:color w:val="595959" w:themeColor="text1" w:themeTint="A6"/>
              </w:rPr>
            </w:pPr>
            <w:r w:rsidRPr="00DE17DF">
              <w:rPr>
                <w:color w:val="595959" w:themeColor="text1" w:themeTint="A6"/>
              </w:rPr>
              <w:t>1:00 pm = 1 hour after midday (13th hour of the day) = 1300</w:t>
            </w:r>
          </w:p>
          <w:p w14:paraId="759D59F9" w14:textId="23716A81" w:rsidR="008A252C" w:rsidRPr="00DE17DF" w:rsidRDefault="008A252C" w:rsidP="00DE17DF">
            <w:pPr>
              <w:pStyle w:val="ListParagraph"/>
              <w:numPr>
                <w:ilvl w:val="0"/>
                <w:numId w:val="37"/>
              </w:numPr>
              <w:ind w:left="207" w:hanging="207"/>
              <w:rPr>
                <w:color w:val="595959" w:themeColor="text1" w:themeTint="A6"/>
              </w:rPr>
            </w:pPr>
            <w:r w:rsidRPr="00DE17DF">
              <w:rPr>
                <w:color w:val="595959" w:themeColor="text1" w:themeTint="A6"/>
              </w:rPr>
              <w:t>Get them familiar with c</w:t>
            </w:r>
            <w:r w:rsidRPr="00DE17DF">
              <w:rPr>
                <w:color w:val="595959" w:themeColor="text1" w:themeTint="A6"/>
              </w:rPr>
              <w:t>ommon language such as ‘quarter to’, ‘quarter past’ and ‘half past’ to describe time.</w:t>
            </w:r>
          </w:p>
          <w:p w14:paraId="60601EFF" w14:textId="0B1A143A" w:rsidR="008D2AC8" w:rsidRPr="00DE17DF" w:rsidRDefault="008A252C" w:rsidP="00DE17DF">
            <w:pPr>
              <w:pStyle w:val="ListParagraph"/>
              <w:numPr>
                <w:ilvl w:val="0"/>
                <w:numId w:val="37"/>
              </w:numPr>
              <w:ind w:left="207" w:hanging="207"/>
              <w:rPr>
                <w:color w:val="595959" w:themeColor="text1" w:themeTint="A6"/>
              </w:rPr>
            </w:pPr>
            <w:r w:rsidRPr="00DE17DF">
              <w:rPr>
                <w:color w:val="595959" w:themeColor="text1" w:themeTint="A6"/>
              </w:rPr>
              <w:t xml:space="preserve">Make them understand that timetables help us to organize </w:t>
            </w:r>
            <w:r w:rsidR="00AB5627" w:rsidRPr="00DE17DF">
              <w:rPr>
                <w:color w:val="595959" w:themeColor="text1" w:themeTint="A6"/>
              </w:rPr>
              <w:t>ourse</w:t>
            </w:r>
            <w:r w:rsidRPr="00DE17DF">
              <w:rPr>
                <w:color w:val="595959" w:themeColor="text1" w:themeTint="A6"/>
              </w:rPr>
              <w:t>lves.</w:t>
            </w:r>
          </w:p>
          <w:p w14:paraId="5546356B" w14:textId="61B4830D" w:rsidR="00BB0E57" w:rsidRPr="00DE17DF" w:rsidRDefault="00BB0E57" w:rsidP="00DE17DF">
            <w:pPr>
              <w:pStyle w:val="ListParagraph"/>
              <w:numPr>
                <w:ilvl w:val="0"/>
                <w:numId w:val="37"/>
              </w:numPr>
              <w:ind w:left="207" w:hanging="207"/>
              <w:rPr>
                <w:color w:val="595959" w:themeColor="text1" w:themeTint="A6"/>
              </w:rPr>
            </w:pPr>
            <w:r w:rsidRPr="00DE17DF">
              <w:rPr>
                <w:color w:val="595959" w:themeColor="text1" w:themeTint="A6"/>
              </w:rPr>
              <w:t>Timetables help us organize schedules. There are many types of timetables in our everyday lives</w:t>
            </w:r>
            <w:r w:rsidR="00AB5627" w:rsidRPr="00DE17DF">
              <w:rPr>
                <w:color w:val="595959" w:themeColor="text1" w:themeTint="A6"/>
              </w:rPr>
              <w:t xml:space="preserve"> such as: bus, TV, movie and even class timetables.</w:t>
            </w:r>
          </w:p>
          <w:p w14:paraId="65147ACA" w14:textId="77777777" w:rsidR="00AB5627" w:rsidRDefault="00AB5627" w:rsidP="00DE17DF">
            <w:pPr>
              <w:pStyle w:val="ListParagraph"/>
              <w:jc w:val="right"/>
            </w:pPr>
          </w:p>
          <w:p w14:paraId="43137F62" w14:textId="77777777" w:rsidR="00DE17DF" w:rsidRDefault="00DE17DF" w:rsidP="00DE17DF">
            <w:pPr>
              <w:pStyle w:val="ListParagraph"/>
              <w:jc w:val="right"/>
            </w:pPr>
          </w:p>
          <w:p w14:paraId="6B8D35DF" w14:textId="77777777" w:rsidR="00DE17DF" w:rsidRDefault="00DE17DF" w:rsidP="00DE17DF">
            <w:pPr>
              <w:pStyle w:val="ListParagraph"/>
              <w:jc w:val="right"/>
            </w:pPr>
          </w:p>
          <w:p w14:paraId="235890A4" w14:textId="77777777" w:rsidR="00DE17DF" w:rsidRDefault="00DE17DF" w:rsidP="00DE17DF">
            <w:pPr>
              <w:pStyle w:val="ListParagraph"/>
              <w:jc w:val="right"/>
            </w:pPr>
          </w:p>
          <w:p w14:paraId="17B1BB52" w14:textId="77777777" w:rsidR="00DE17DF" w:rsidRDefault="00DE17DF" w:rsidP="00DE17DF">
            <w:pPr>
              <w:pStyle w:val="ListParagraph"/>
              <w:jc w:val="right"/>
            </w:pPr>
          </w:p>
          <w:p w14:paraId="186C072B" w14:textId="77777777" w:rsidR="00DE17DF" w:rsidRDefault="00DE17DF" w:rsidP="00DE17DF">
            <w:pPr>
              <w:pStyle w:val="ListParagraph"/>
              <w:jc w:val="right"/>
            </w:pPr>
          </w:p>
          <w:p w14:paraId="6E1F013E" w14:textId="2375F23F" w:rsidR="008D2AC8" w:rsidRPr="00FB30A1" w:rsidRDefault="008D2AC8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1A1BE185" w:rsidR="008D2AC8" w:rsidRPr="00031953" w:rsidRDefault="00DB7B59" w:rsidP="00FB30A1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8D2AC8" w:rsidRPr="00031953">
              <w:rPr>
                <w:b/>
              </w:rPr>
              <w:t xml:space="preserve">: 15 </w:t>
            </w:r>
            <w:proofErr w:type="spellStart"/>
            <w:r w:rsidR="008D2AC8" w:rsidRPr="00031953">
              <w:rPr>
                <w:b/>
              </w:rPr>
              <w:t>Mins</w:t>
            </w:r>
            <w:proofErr w:type="spellEnd"/>
          </w:p>
          <w:p w14:paraId="64E32B75" w14:textId="77777777" w:rsidR="00797D68" w:rsidRDefault="00797D68" w:rsidP="00797D68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To begin, </w:t>
            </w:r>
            <w:r w:rsidRPr="00797D68">
              <w:rPr>
                <w:color w:val="595959" w:themeColor="text1" w:themeTint="A6"/>
              </w:rPr>
              <w:t>some discussion can take place about time zones and GMT as a base from which we can measure time</w:t>
            </w:r>
            <w:r>
              <w:rPr>
                <w:color w:val="595959" w:themeColor="text1" w:themeTint="A6"/>
              </w:rPr>
              <w:t xml:space="preserve"> zones.</w:t>
            </w:r>
          </w:p>
          <w:p w14:paraId="7807D063" w14:textId="3ED4C7EA" w:rsidR="00797D68" w:rsidRPr="00797D68" w:rsidRDefault="00797D68" w:rsidP="00797D68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97D68">
              <w:rPr>
                <w:color w:val="595959" w:themeColor="text1" w:themeTint="A6"/>
              </w:rPr>
              <w:t>Students could be set a short homework or task to investigate and research time zones.</w:t>
            </w:r>
          </w:p>
          <w:p w14:paraId="4578D5E4" w14:textId="64B1993F" w:rsidR="00797D68" w:rsidRPr="00797D68" w:rsidRDefault="00797D68" w:rsidP="00797D68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97D68">
              <w:rPr>
                <w:color w:val="595959" w:themeColor="text1" w:themeTint="A6"/>
              </w:rPr>
              <w:t>Students should be given a list of countries and asked to find the time d</w:t>
            </w:r>
            <w:r>
              <w:rPr>
                <w:color w:val="595959" w:themeColor="text1" w:themeTint="A6"/>
              </w:rPr>
              <w:t xml:space="preserve">ifference when compared to GMT. </w:t>
            </w:r>
            <w:r w:rsidRPr="00797D68">
              <w:rPr>
                <w:color w:val="595959" w:themeColor="text1" w:themeTint="A6"/>
              </w:rPr>
              <w:t>Include a</w:t>
            </w:r>
            <w:r>
              <w:rPr>
                <w:color w:val="595959" w:themeColor="text1" w:themeTint="A6"/>
              </w:rPr>
              <w:t xml:space="preserve"> </w:t>
            </w:r>
            <w:r w:rsidRPr="00797D68">
              <w:rPr>
                <w:color w:val="595959" w:themeColor="text1" w:themeTint="A6"/>
              </w:rPr>
              <w:t>wide variety of countries from all different time zones.</w:t>
            </w:r>
          </w:p>
          <w:p w14:paraId="47B27494" w14:textId="51D8237D" w:rsidR="00797D68" w:rsidRPr="00797D68" w:rsidRDefault="00797D68" w:rsidP="00797D68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97D68">
              <w:rPr>
                <w:color w:val="595959" w:themeColor="text1" w:themeTint="A6"/>
              </w:rPr>
              <w:t>Students could then be presented with questions and/or challenges to investigate</w:t>
            </w:r>
            <w:r>
              <w:rPr>
                <w:color w:val="595959" w:themeColor="text1" w:themeTint="A6"/>
              </w:rPr>
              <w:t>,</w:t>
            </w:r>
            <w:r w:rsidRPr="00797D68">
              <w:rPr>
                <w:color w:val="595959" w:themeColor="text1" w:themeTint="A6"/>
              </w:rPr>
              <w:t xml:space="preserve"> involving flying around the world.</w:t>
            </w:r>
          </w:p>
          <w:p w14:paraId="7C5A284A" w14:textId="2DB8370B" w:rsidR="00797D68" w:rsidRPr="00797D68" w:rsidRDefault="00797D68" w:rsidP="00797D68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97D68">
              <w:rPr>
                <w:color w:val="595959" w:themeColor="text1" w:themeTint="A6"/>
              </w:rPr>
              <w:t>For example:</w:t>
            </w:r>
            <w:r>
              <w:rPr>
                <w:color w:val="595959" w:themeColor="text1" w:themeTint="A6"/>
              </w:rPr>
              <w:t xml:space="preserve"> </w:t>
            </w:r>
            <w:r w:rsidRPr="00797D68">
              <w:rPr>
                <w:color w:val="595959" w:themeColor="text1" w:themeTint="A6"/>
              </w:rPr>
              <w:t>I start my journey in London on January 1st heading to Greece. My flight leaves at 9.30am and last for four hours.</w:t>
            </w:r>
            <w:r>
              <w:rPr>
                <w:color w:val="595959" w:themeColor="text1" w:themeTint="A6"/>
              </w:rPr>
              <w:t xml:space="preserve"> </w:t>
            </w:r>
            <w:r w:rsidRPr="00797D68">
              <w:rPr>
                <w:color w:val="595959" w:themeColor="text1" w:themeTint="A6"/>
              </w:rPr>
              <w:t>What will be the local time when I land?</w:t>
            </w:r>
          </w:p>
          <w:p w14:paraId="0CE5AAD9" w14:textId="3B499214" w:rsidR="00797D68" w:rsidRPr="00797D68" w:rsidRDefault="00797D68" w:rsidP="00797D68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97D68">
              <w:rPr>
                <w:color w:val="595959" w:themeColor="text1" w:themeTint="A6"/>
              </w:rPr>
              <w:t>On January 6th, at 6pm (local time), I leave Greece and fly to India. The flight takes 8 hours. At what local time will I</w:t>
            </w:r>
            <w:r>
              <w:rPr>
                <w:color w:val="595959" w:themeColor="text1" w:themeTint="A6"/>
              </w:rPr>
              <w:t xml:space="preserve"> </w:t>
            </w:r>
            <w:r w:rsidRPr="00797D68">
              <w:rPr>
                <w:color w:val="595959" w:themeColor="text1" w:themeTint="A6"/>
              </w:rPr>
              <w:t>land in India?</w:t>
            </w:r>
          </w:p>
          <w:p w14:paraId="372E88EA" w14:textId="65C0ED3B" w:rsidR="00797D68" w:rsidRPr="00797D68" w:rsidRDefault="00797D68" w:rsidP="00797D68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97D68">
              <w:rPr>
                <w:color w:val="595959" w:themeColor="text1" w:themeTint="A6"/>
              </w:rPr>
              <w:t>On January 20th at 8am (local time), I fly from India to Brazil. The flight takes 20hours. What will the local time and</w:t>
            </w:r>
            <w:r>
              <w:rPr>
                <w:color w:val="595959" w:themeColor="text1" w:themeTint="A6"/>
              </w:rPr>
              <w:t xml:space="preserve"> </w:t>
            </w:r>
            <w:r w:rsidRPr="00797D68">
              <w:rPr>
                <w:color w:val="595959" w:themeColor="text1" w:themeTint="A6"/>
              </w:rPr>
              <w:t>date be when I arrive in Brazil?</w:t>
            </w:r>
          </w:p>
          <w:p w14:paraId="3313435A" w14:textId="5B2BE88C" w:rsidR="00797D68" w:rsidRPr="00797D68" w:rsidRDefault="00797D68" w:rsidP="00797D68">
            <w:pPr>
              <w:pStyle w:val="ListParagraph"/>
              <w:numPr>
                <w:ilvl w:val="0"/>
                <w:numId w:val="32"/>
              </w:numPr>
              <w:ind w:left="207" w:hanging="207"/>
              <w:rPr>
                <w:color w:val="595959" w:themeColor="text1" w:themeTint="A6"/>
              </w:rPr>
            </w:pPr>
            <w:r w:rsidRPr="00797D68">
              <w:rPr>
                <w:color w:val="595959" w:themeColor="text1" w:themeTint="A6"/>
              </w:rPr>
              <w:t>Or students could be asked to plan their own around the world journey! Access to the internet would be really</w:t>
            </w:r>
            <w:r>
              <w:rPr>
                <w:color w:val="595959" w:themeColor="text1" w:themeTint="A6"/>
              </w:rPr>
              <w:t xml:space="preserve"> </w:t>
            </w:r>
            <w:r w:rsidRPr="00797D68">
              <w:rPr>
                <w:color w:val="595959" w:themeColor="text1" w:themeTint="A6"/>
              </w:rPr>
              <w:t xml:space="preserve">useful </w:t>
            </w:r>
            <w:r w:rsidRPr="00797D68">
              <w:rPr>
                <w:color w:val="595959" w:themeColor="text1" w:themeTint="A6"/>
              </w:rPr>
              <w:lastRenderedPageBreak/>
              <w:t xml:space="preserve">for this investigation as students </w:t>
            </w:r>
            <w:r>
              <w:rPr>
                <w:color w:val="595959" w:themeColor="text1" w:themeTint="A6"/>
              </w:rPr>
              <w:t xml:space="preserve">could access flight times </w:t>
            </w:r>
            <w:r w:rsidRPr="00797D68">
              <w:rPr>
                <w:color w:val="595959" w:themeColor="text1" w:themeTint="A6"/>
              </w:rPr>
              <w:t>and also time</w:t>
            </w:r>
            <w:r>
              <w:rPr>
                <w:color w:val="595959" w:themeColor="text1" w:themeTint="A6"/>
              </w:rPr>
              <w:t xml:space="preserve"> zones.</w:t>
            </w:r>
          </w:p>
          <w:p w14:paraId="7B754001" w14:textId="5EFF3E2D" w:rsidR="008D2AC8" w:rsidRDefault="008D2AC8" w:rsidP="001542ED">
            <w:pPr>
              <w:pStyle w:val="Heading2"/>
              <w:tabs>
                <w:tab w:val="left" w:pos="1026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20304DC5" w14:textId="77777777" w:rsidR="008D2AC8" w:rsidRDefault="008D2AC8" w:rsidP="004D2F47">
            <w:pPr>
              <w:pStyle w:val="Heading2"/>
              <w:rPr>
                <w:b/>
              </w:rPr>
            </w:pPr>
            <w:bookmarkStart w:id="0" w:name="_GoBack"/>
            <w:bookmarkEnd w:id="0"/>
          </w:p>
          <w:p w14:paraId="21AEAA01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149C02CB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3E7E8145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6CC78EF4" w14:textId="4BB29118" w:rsidR="008D2AC8" w:rsidRPr="00994216" w:rsidRDefault="008D2AC8" w:rsidP="00485F66"/>
        </w:tc>
        <w:tc>
          <w:tcPr>
            <w:tcW w:w="10" w:type="pct"/>
          </w:tcPr>
          <w:p w14:paraId="49B73CE3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19D1A447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414E5DF9" w14:textId="6822CAF9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34ECF168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0C570959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51B119CD" w14:textId="77777777" w:rsidR="008D2AC8" w:rsidRDefault="008D2AC8" w:rsidP="00752C4E">
            <w:pPr>
              <w:ind w:left="804"/>
            </w:pPr>
          </w:p>
        </w:tc>
        <w:tc>
          <w:tcPr>
            <w:tcW w:w="5" w:type="pct"/>
          </w:tcPr>
          <w:p w14:paraId="3EC4062D" w14:textId="054F63B7" w:rsidR="008D2AC8" w:rsidRDefault="008D2AC8" w:rsidP="00752C4E">
            <w:pPr>
              <w:ind w:left="804"/>
            </w:pPr>
          </w:p>
        </w:tc>
        <w:tc>
          <w:tcPr>
            <w:tcW w:w="222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1F7AB09" w:rsidR="008D2AC8" w:rsidRPr="00983CA0" w:rsidRDefault="008D2AC8" w:rsidP="001D0D3A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Day 1/ Lesson 1</w:t>
            </w:r>
            <w:r w:rsidRPr="00983CA0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: 20mins</w:t>
            </w:r>
          </w:p>
          <w:p w14:paraId="297D743C" w14:textId="6B059075" w:rsidR="008D2AC8" w:rsidRDefault="00EF2E1D" w:rsidP="00E86846">
            <w:pPr>
              <w:pStyle w:val="Heading1"/>
              <w:numPr>
                <w:ilvl w:val="0"/>
                <w:numId w:val="36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Train and ferry time-table: London to Dublin</w:t>
            </w:r>
          </w:p>
          <w:p w14:paraId="1B7B8349" w14:textId="77777777" w:rsidR="00A86727" w:rsidRPr="00A86727" w:rsidRDefault="00A86727" w:rsidP="00A8672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"/>
              <w:gridCol w:w="855"/>
              <w:gridCol w:w="853"/>
              <w:gridCol w:w="856"/>
              <w:gridCol w:w="853"/>
            </w:tblGrid>
            <w:tr w:rsidR="00EF2E1D" w14:paraId="61BCB74B" w14:textId="77777777" w:rsidTr="00EF2E1D">
              <w:tc>
                <w:tcPr>
                  <w:tcW w:w="911" w:type="dxa"/>
                </w:tcPr>
                <w:p w14:paraId="702F275B" w14:textId="1443DD4E" w:rsidR="00EF2E1D" w:rsidRDefault="00EF2E1D" w:rsidP="00A86727">
                  <w:pPr>
                    <w:jc w:val="center"/>
                  </w:pPr>
                  <w:r>
                    <w:t>London Euston train depart:</w:t>
                  </w:r>
                </w:p>
              </w:tc>
              <w:tc>
                <w:tcPr>
                  <w:tcW w:w="860" w:type="dxa"/>
                </w:tcPr>
                <w:p w14:paraId="5C05C8B7" w14:textId="26122766" w:rsidR="00EF2E1D" w:rsidRDefault="00EF2E1D" w:rsidP="00A86727">
                  <w:pPr>
                    <w:jc w:val="center"/>
                  </w:pPr>
                  <w:r>
                    <w:t>06:46</w:t>
                  </w:r>
                </w:p>
              </w:tc>
              <w:tc>
                <w:tcPr>
                  <w:tcW w:w="859" w:type="dxa"/>
                </w:tcPr>
                <w:p w14:paraId="64F1FBA8" w14:textId="06FF7F25" w:rsidR="00EF2E1D" w:rsidRDefault="00EF2E1D" w:rsidP="00A86727">
                  <w:pPr>
                    <w:jc w:val="center"/>
                  </w:pPr>
                  <w:r>
                    <w:t>09:00</w:t>
                  </w:r>
                </w:p>
              </w:tc>
              <w:tc>
                <w:tcPr>
                  <w:tcW w:w="861" w:type="dxa"/>
                </w:tcPr>
                <w:p w14:paraId="32503A71" w14:textId="5A4A6020" w:rsidR="00EF2E1D" w:rsidRDefault="00EF2E1D" w:rsidP="00A86727">
                  <w:pPr>
                    <w:jc w:val="center"/>
                  </w:pPr>
                  <w:r>
                    <w:t>11:28</w:t>
                  </w:r>
                </w:p>
              </w:tc>
              <w:tc>
                <w:tcPr>
                  <w:tcW w:w="859" w:type="dxa"/>
                </w:tcPr>
                <w:p w14:paraId="4ADED5CB" w14:textId="3124E142" w:rsidR="00EF2E1D" w:rsidRDefault="00EF2E1D" w:rsidP="00A86727">
                  <w:pPr>
                    <w:jc w:val="center"/>
                  </w:pPr>
                  <w:r>
                    <w:t>19:38</w:t>
                  </w:r>
                </w:p>
              </w:tc>
            </w:tr>
            <w:tr w:rsidR="00EF2E1D" w14:paraId="499A8F56" w14:textId="77777777" w:rsidTr="00EF2E1D">
              <w:tc>
                <w:tcPr>
                  <w:tcW w:w="911" w:type="dxa"/>
                </w:tcPr>
                <w:p w14:paraId="1FD09D54" w14:textId="6958E762" w:rsidR="00EF2E1D" w:rsidRDefault="00EF2E1D" w:rsidP="00A86727">
                  <w:pPr>
                    <w:jc w:val="center"/>
                  </w:pPr>
                  <w:proofErr w:type="spellStart"/>
                  <w:r>
                    <w:t>Holyhead</w:t>
                  </w:r>
                  <w:proofErr w:type="spellEnd"/>
                  <w:r>
                    <w:t xml:space="preserve"> train arrive:</w:t>
                  </w:r>
                </w:p>
              </w:tc>
              <w:tc>
                <w:tcPr>
                  <w:tcW w:w="860" w:type="dxa"/>
                </w:tcPr>
                <w:p w14:paraId="21305444" w14:textId="249574F6" w:rsidR="00EF2E1D" w:rsidRDefault="00EF2E1D" w:rsidP="00A86727">
                  <w:pPr>
                    <w:jc w:val="center"/>
                  </w:pPr>
                  <w:r>
                    <w:t>11:30</w:t>
                  </w:r>
                </w:p>
              </w:tc>
              <w:tc>
                <w:tcPr>
                  <w:tcW w:w="859" w:type="dxa"/>
                </w:tcPr>
                <w:p w14:paraId="561D89BF" w14:textId="02D43118" w:rsidR="00EF2E1D" w:rsidRDefault="00EF2E1D" w:rsidP="00A86727">
                  <w:pPr>
                    <w:jc w:val="center"/>
                  </w:pPr>
                  <w:r>
                    <w:t>13:03</w:t>
                  </w:r>
                </w:p>
              </w:tc>
              <w:tc>
                <w:tcPr>
                  <w:tcW w:w="861" w:type="dxa"/>
                </w:tcPr>
                <w:p w14:paraId="463A4472" w14:textId="27ED2F31" w:rsidR="00EF2E1D" w:rsidRDefault="00EF2E1D" w:rsidP="00A86727">
                  <w:pPr>
                    <w:jc w:val="center"/>
                  </w:pPr>
                  <w:r>
                    <w:t>15:30</w:t>
                  </w:r>
                </w:p>
              </w:tc>
              <w:tc>
                <w:tcPr>
                  <w:tcW w:w="859" w:type="dxa"/>
                </w:tcPr>
                <w:p w14:paraId="44609E02" w14:textId="64AF0F3E" w:rsidR="00EF2E1D" w:rsidRDefault="00EF2E1D" w:rsidP="00A86727">
                  <w:pPr>
                    <w:jc w:val="center"/>
                  </w:pPr>
                  <w:r>
                    <w:t>23:29</w:t>
                  </w:r>
                </w:p>
              </w:tc>
            </w:tr>
            <w:tr w:rsidR="00EF2E1D" w14:paraId="4B75581F" w14:textId="77777777" w:rsidTr="00EF2E1D">
              <w:tc>
                <w:tcPr>
                  <w:tcW w:w="911" w:type="dxa"/>
                </w:tcPr>
                <w:p w14:paraId="4979C390" w14:textId="14634BAE" w:rsidR="00EF2E1D" w:rsidRDefault="00EF2E1D" w:rsidP="00A86727">
                  <w:pPr>
                    <w:jc w:val="center"/>
                  </w:pPr>
                  <w:r>
                    <w:t>Change trains at:</w:t>
                  </w:r>
                </w:p>
              </w:tc>
              <w:tc>
                <w:tcPr>
                  <w:tcW w:w="860" w:type="dxa"/>
                </w:tcPr>
                <w:p w14:paraId="5F5045AD" w14:textId="141B6E44" w:rsidR="00EF2E1D" w:rsidRDefault="00EF2E1D" w:rsidP="00A86727">
                  <w:pPr>
                    <w:jc w:val="center"/>
                  </w:pPr>
                  <w:r>
                    <w:t>Crewe</w:t>
                  </w:r>
                </w:p>
              </w:tc>
              <w:tc>
                <w:tcPr>
                  <w:tcW w:w="859" w:type="dxa"/>
                </w:tcPr>
                <w:p w14:paraId="258DD9F0" w14:textId="58BAF35D" w:rsidR="00EF2E1D" w:rsidRDefault="00EF2E1D" w:rsidP="00A86727">
                  <w:pPr>
                    <w:jc w:val="center"/>
                  </w:pPr>
                  <w:r>
                    <w:t>direct</w:t>
                  </w:r>
                </w:p>
              </w:tc>
              <w:tc>
                <w:tcPr>
                  <w:tcW w:w="861" w:type="dxa"/>
                </w:tcPr>
                <w:p w14:paraId="4DEE88BB" w14:textId="02980B8C" w:rsidR="00EF2E1D" w:rsidRDefault="00EF2E1D" w:rsidP="00A86727">
                  <w:pPr>
                    <w:jc w:val="center"/>
                  </w:pPr>
                  <w:r>
                    <w:t>Crewe</w:t>
                  </w:r>
                </w:p>
              </w:tc>
              <w:tc>
                <w:tcPr>
                  <w:tcW w:w="859" w:type="dxa"/>
                </w:tcPr>
                <w:p w14:paraId="53003EC8" w14:textId="6841477A" w:rsidR="00EF2E1D" w:rsidRDefault="00EF2E1D" w:rsidP="00A86727">
                  <w:pPr>
                    <w:jc w:val="center"/>
                  </w:pPr>
                  <w:r>
                    <w:t>direct</w:t>
                  </w:r>
                </w:p>
              </w:tc>
            </w:tr>
            <w:tr w:rsidR="00EF2E1D" w14:paraId="28C31BE1" w14:textId="77777777" w:rsidTr="00EF2E1D">
              <w:tc>
                <w:tcPr>
                  <w:tcW w:w="911" w:type="dxa"/>
                </w:tcPr>
                <w:p w14:paraId="6FC27274" w14:textId="7B101826" w:rsidR="00EF2E1D" w:rsidRDefault="00EF2E1D" w:rsidP="00A86727">
                  <w:pPr>
                    <w:jc w:val="center"/>
                  </w:pPr>
                  <w:proofErr w:type="spellStart"/>
                  <w:r>
                    <w:t>Holyhead</w:t>
                  </w:r>
                  <w:proofErr w:type="spellEnd"/>
                  <w:r>
                    <w:t xml:space="preserve"> ferry depart:</w:t>
                  </w:r>
                </w:p>
              </w:tc>
              <w:tc>
                <w:tcPr>
                  <w:tcW w:w="860" w:type="dxa"/>
                </w:tcPr>
                <w:p w14:paraId="11ADBA23" w14:textId="27733180" w:rsidR="00EF2E1D" w:rsidRDefault="00EF2E1D" w:rsidP="00A86727">
                  <w:pPr>
                    <w:jc w:val="center"/>
                  </w:pPr>
                  <w:r>
                    <w:t>12:00</w:t>
                  </w:r>
                </w:p>
              </w:tc>
              <w:tc>
                <w:tcPr>
                  <w:tcW w:w="859" w:type="dxa"/>
                </w:tcPr>
                <w:p w14:paraId="50CA9D11" w14:textId="3490832A" w:rsidR="00EF2E1D" w:rsidRDefault="00EF2E1D" w:rsidP="00A86727">
                  <w:pPr>
                    <w:jc w:val="center"/>
                  </w:pPr>
                  <w:r>
                    <w:t>14:10</w:t>
                  </w:r>
                </w:p>
              </w:tc>
              <w:tc>
                <w:tcPr>
                  <w:tcW w:w="861" w:type="dxa"/>
                </w:tcPr>
                <w:p w14:paraId="07F8728A" w14:textId="28478801" w:rsidR="00EF2E1D" w:rsidRDefault="00EF2E1D" w:rsidP="00A86727">
                  <w:pPr>
                    <w:jc w:val="center"/>
                  </w:pPr>
                  <w:r>
                    <w:t>17:15</w:t>
                  </w:r>
                </w:p>
              </w:tc>
              <w:tc>
                <w:tcPr>
                  <w:tcW w:w="859" w:type="dxa"/>
                </w:tcPr>
                <w:p w14:paraId="614ED80C" w14:textId="1AE80F0C" w:rsidR="00EF2E1D" w:rsidRDefault="00EF2E1D" w:rsidP="00A86727">
                  <w:pPr>
                    <w:jc w:val="center"/>
                  </w:pPr>
                  <w:r>
                    <w:t>02:40</w:t>
                  </w:r>
                </w:p>
              </w:tc>
            </w:tr>
            <w:tr w:rsidR="00EF2E1D" w14:paraId="1C662671" w14:textId="77777777" w:rsidTr="00EF2E1D">
              <w:tc>
                <w:tcPr>
                  <w:tcW w:w="911" w:type="dxa"/>
                </w:tcPr>
                <w:p w14:paraId="60114035" w14:textId="7719965B" w:rsidR="00EF2E1D" w:rsidRDefault="00EF2E1D" w:rsidP="00A86727">
                  <w:pPr>
                    <w:jc w:val="center"/>
                  </w:pPr>
                  <w:r>
                    <w:t>Dublin Ferryboat arrive:</w:t>
                  </w:r>
                </w:p>
              </w:tc>
              <w:tc>
                <w:tcPr>
                  <w:tcW w:w="860" w:type="dxa"/>
                </w:tcPr>
                <w:p w14:paraId="10D9174F" w14:textId="0A37FA89" w:rsidR="00EF2E1D" w:rsidRDefault="00EF2E1D" w:rsidP="00A86727">
                  <w:pPr>
                    <w:jc w:val="center"/>
                  </w:pPr>
                  <w:r>
                    <w:t>13:49</w:t>
                  </w:r>
                </w:p>
              </w:tc>
              <w:tc>
                <w:tcPr>
                  <w:tcW w:w="859" w:type="dxa"/>
                </w:tcPr>
                <w:p w14:paraId="735FF44F" w14:textId="184ABB05" w:rsidR="00EF2E1D" w:rsidRDefault="00EF2E1D" w:rsidP="00A86727">
                  <w:pPr>
                    <w:jc w:val="center"/>
                  </w:pPr>
                  <w:r>
                    <w:t>17:25</w:t>
                  </w:r>
                </w:p>
              </w:tc>
              <w:tc>
                <w:tcPr>
                  <w:tcW w:w="861" w:type="dxa"/>
                </w:tcPr>
                <w:p w14:paraId="432C66E5" w14:textId="6F3A7E46" w:rsidR="00EF2E1D" w:rsidRDefault="00EF2E1D" w:rsidP="00A86727">
                  <w:pPr>
                    <w:jc w:val="center"/>
                  </w:pPr>
                  <w:r>
                    <w:t>19:04</w:t>
                  </w:r>
                </w:p>
              </w:tc>
              <w:tc>
                <w:tcPr>
                  <w:tcW w:w="859" w:type="dxa"/>
                </w:tcPr>
                <w:p w14:paraId="1974441F" w14:textId="206B8F9A" w:rsidR="00EF2E1D" w:rsidRDefault="00EF2E1D" w:rsidP="00A86727">
                  <w:pPr>
                    <w:jc w:val="center"/>
                  </w:pPr>
                  <w:r>
                    <w:t>05:55</w:t>
                  </w:r>
                </w:p>
              </w:tc>
            </w:tr>
          </w:tbl>
          <w:p w14:paraId="70994A45" w14:textId="77777777" w:rsidR="00EF2E1D" w:rsidRDefault="00EF2E1D" w:rsidP="00EF2E1D"/>
          <w:p w14:paraId="63D35B8D" w14:textId="372A60B4" w:rsidR="00A86727" w:rsidRDefault="00A86727" w:rsidP="00EF52B0">
            <w:pPr>
              <w:pStyle w:val="ListParagraph"/>
              <w:numPr>
                <w:ilvl w:val="0"/>
                <w:numId w:val="36"/>
              </w:numPr>
              <w:ind w:left="232" w:hanging="232"/>
            </w:pPr>
            <w:r>
              <w:t>Look at the timetable with your students and ask questions such as:</w:t>
            </w:r>
          </w:p>
          <w:p w14:paraId="6FCCB267" w14:textId="52E3C42D" w:rsidR="00A86727" w:rsidRDefault="00A86727" w:rsidP="00EF52B0">
            <w:pPr>
              <w:pStyle w:val="ListParagraph"/>
              <w:numPr>
                <w:ilvl w:val="0"/>
                <w:numId w:val="36"/>
              </w:numPr>
              <w:ind w:left="232" w:hanging="232"/>
            </w:pPr>
            <w:r>
              <w:t xml:space="preserve">How long does the first train from London Euston take to travel to </w:t>
            </w:r>
            <w:proofErr w:type="spellStart"/>
            <w:r>
              <w:t>Holyhead</w:t>
            </w:r>
            <w:proofErr w:type="spellEnd"/>
            <w:r>
              <w:t>?</w:t>
            </w:r>
          </w:p>
          <w:p w14:paraId="4F4D61A9" w14:textId="67EEBB39" w:rsidR="00A86727" w:rsidRDefault="00A86727" w:rsidP="00EF52B0">
            <w:pPr>
              <w:pStyle w:val="ListParagraph"/>
              <w:numPr>
                <w:ilvl w:val="0"/>
                <w:numId w:val="36"/>
              </w:numPr>
              <w:ind w:left="232" w:hanging="232"/>
            </w:pPr>
            <w:r>
              <w:t xml:space="preserve">If you arrive </w:t>
            </w:r>
            <w:r w:rsidR="00801354">
              <w:t xml:space="preserve">at </w:t>
            </w:r>
            <w:proofErr w:type="spellStart"/>
            <w:r w:rsidR="00801354">
              <w:t>Holyhead</w:t>
            </w:r>
            <w:proofErr w:type="spellEnd"/>
            <w:r w:rsidR="00801354">
              <w:t xml:space="preserve"> at 13:03, how long do you have to wait for the ferry to depart?</w:t>
            </w:r>
          </w:p>
          <w:p w14:paraId="06C91D3E" w14:textId="77777777" w:rsidR="00801354" w:rsidRDefault="00801354" w:rsidP="00EF52B0">
            <w:pPr>
              <w:pStyle w:val="ListParagraph"/>
              <w:numPr>
                <w:ilvl w:val="0"/>
                <w:numId w:val="36"/>
              </w:numPr>
              <w:ind w:left="232" w:hanging="232"/>
            </w:pPr>
            <w:r>
              <w:lastRenderedPageBreak/>
              <w:t>If you left London Euston at 9:00am when should you arrive in Dublin?</w:t>
            </w:r>
          </w:p>
          <w:p w14:paraId="25B02C74" w14:textId="77777777" w:rsidR="00801354" w:rsidRDefault="00801354" w:rsidP="00EF52B0">
            <w:pPr>
              <w:pStyle w:val="ListParagraph"/>
              <w:numPr>
                <w:ilvl w:val="0"/>
                <w:numId w:val="36"/>
              </w:numPr>
              <w:ind w:left="232" w:hanging="232"/>
            </w:pPr>
            <w:r>
              <w:t xml:space="preserve">If you had to be </w:t>
            </w:r>
            <w:proofErr w:type="spellStart"/>
            <w:r>
              <w:t>n</w:t>
            </w:r>
            <w:proofErr w:type="spellEnd"/>
            <w:r>
              <w:t xml:space="preserve"> Dublin by 2:00pm, which train would you catch from London Euston?</w:t>
            </w:r>
          </w:p>
          <w:p w14:paraId="6888A5DC" w14:textId="5CBDCD29" w:rsidR="00801354" w:rsidRDefault="00801354" w:rsidP="00EF52B0">
            <w:pPr>
              <w:pStyle w:val="ListParagraph"/>
              <w:numPr>
                <w:ilvl w:val="0"/>
                <w:numId w:val="36"/>
              </w:numPr>
              <w:ind w:left="232" w:hanging="232"/>
            </w:pPr>
            <w:r>
              <w:t>Which of these journeys from London to Dublin is the quickest?</w:t>
            </w:r>
          </w:p>
          <w:p w14:paraId="6CA6D161" w14:textId="77777777" w:rsidR="008D2AC8" w:rsidRDefault="008D2AC8" w:rsidP="001D0D3A">
            <w:pPr>
              <w:pStyle w:val="Heading1"/>
            </w:pPr>
          </w:p>
          <w:p w14:paraId="384918AA" w14:textId="56BB69C7" w:rsidR="008D2AC8" w:rsidRDefault="008D2AC8" w:rsidP="001D0D3A">
            <w:pPr>
              <w:pStyle w:val="Heading1"/>
            </w:pPr>
            <w:r>
              <w:t>Guided Practice</w:t>
            </w:r>
          </w:p>
          <w:p w14:paraId="74244BF1" w14:textId="6B4E3E69" w:rsidR="008D2AC8" w:rsidRPr="004D2F47" w:rsidRDefault="006334DF" w:rsidP="001D0D3A">
            <w:pPr>
              <w:rPr>
                <w:b/>
              </w:rPr>
            </w:pPr>
            <w:r>
              <w:rPr>
                <w:b/>
              </w:rPr>
              <w:t>Day 4</w:t>
            </w:r>
            <w:r w:rsidR="008D2AC8" w:rsidRPr="004D2F47">
              <w:rPr>
                <w:b/>
              </w:rPr>
              <w:t xml:space="preserve">/ </w:t>
            </w:r>
            <w:r>
              <w:rPr>
                <w:b/>
              </w:rPr>
              <w:t>Lesson 4</w:t>
            </w:r>
            <w:r w:rsidR="008D2AC8" w:rsidRPr="004D2F47">
              <w:rPr>
                <w:b/>
              </w:rPr>
              <w:t>: 20mins</w:t>
            </w:r>
          </w:p>
          <w:p w14:paraId="4B2349E9" w14:textId="77777777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In this activity students are asked to create a school timetable given a set of restrictions.</w:t>
            </w:r>
          </w:p>
          <w:p w14:paraId="23D75D44" w14:textId="76D6AE09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 xml:space="preserve">The restrictions can be presented in a number of ways (ratios, percentages, fractions </w:t>
            </w:r>
            <w:r w:rsidRPr="00C57C88">
              <w:rPr>
                <w:color w:val="595959" w:themeColor="text1" w:themeTint="A6"/>
              </w:rPr>
              <w:t>etc.)</w:t>
            </w:r>
          </w:p>
          <w:p w14:paraId="01AD3954" w14:textId="0546630E" w:rsidR="00AB3E1A" w:rsidRDefault="00AB3E1A" w:rsidP="00CE1C6F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One such example is given below.</w:t>
            </w:r>
          </w:p>
          <w:p w14:paraId="1B386F2C" w14:textId="77777777" w:rsidR="00CE1C6F" w:rsidRPr="00CE1C6F" w:rsidRDefault="00CE1C6F" w:rsidP="00CE1C6F">
            <w:pPr>
              <w:pStyle w:val="ListParagraph"/>
              <w:ind w:left="232"/>
              <w:rPr>
                <w:color w:val="595959" w:themeColor="text1" w:themeTint="A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8"/>
              <w:gridCol w:w="354"/>
              <w:gridCol w:w="354"/>
              <w:gridCol w:w="392"/>
              <w:gridCol w:w="355"/>
              <w:gridCol w:w="355"/>
              <w:gridCol w:w="397"/>
              <w:gridCol w:w="355"/>
              <w:gridCol w:w="355"/>
              <w:gridCol w:w="355"/>
            </w:tblGrid>
            <w:tr w:rsidR="00AB3E1A" w:rsidRPr="00C57C88" w14:paraId="373F17AA" w14:textId="77777777" w:rsidTr="00AB3E1A">
              <w:tc>
                <w:tcPr>
                  <w:tcW w:w="435" w:type="dxa"/>
                </w:tcPr>
                <w:p w14:paraId="6F257CFC" w14:textId="1AF2A08B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Monday</w:t>
                  </w:r>
                </w:p>
              </w:tc>
              <w:tc>
                <w:tcPr>
                  <w:tcW w:w="435" w:type="dxa"/>
                </w:tcPr>
                <w:p w14:paraId="0C38B0E2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75E67FC7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bottom w:val="nil"/>
                  </w:tcBorders>
                  <w:shd w:val="clear" w:color="auto" w:fill="F2B89D" w:themeFill="text2" w:themeFillTint="40"/>
                </w:tcPr>
                <w:p w14:paraId="26C0DF8B" w14:textId="0AA864C0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B</w:t>
                  </w:r>
                </w:p>
              </w:tc>
              <w:tc>
                <w:tcPr>
                  <w:tcW w:w="435" w:type="dxa"/>
                </w:tcPr>
                <w:p w14:paraId="504CA0DA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26C39E5E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bottom w:val="nil"/>
                  </w:tcBorders>
                  <w:shd w:val="clear" w:color="auto" w:fill="F2B89D" w:themeFill="text2" w:themeFillTint="40"/>
                </w:tcPr>
                <w:p w14:paraId="399F4774" w14:textId="1EFEB185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L</w:t>
                  </w:r>
                </w:p>
              </w:tc>
              <w:tc>
                <w:tcPr>
                  <w:tcW w:w="435" w:type="dxa"/>
                </w:tcPr>
                <w:p w14:paraId="2E84F5AC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3DD19ABB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2D29CA35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</w:tr>
            <w:tr w:rsidR="00AB3E1A" w:rsidRPr="00C57C88" w14:paraId="6AE3E77C" w14:textId="77777777" w:rsidTr="00AB3E1A">
              <w:tc>
                <w:tcPr>
                  <w:tcW w:w="435" w:type="dxa"/>
                </w:tcPr>
                <w:p w14:paraId="0A7BA862" w14:textId="068295CB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Tuesday</w:t>
                  </w:r>
                </w:p>
              </w:tc>
              <w:tc>
                <w:tcPr>
                  <w:tcW w:w="435" w:type="dxa"/>
                </w:tcPr>
                <w:p w14:paraId="44F75FFD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612A4313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bottom w:val="nil"/>
                  </w:tcBorders>
                  <w:shd w:val="clear" w:color="auto" w:fill="F2B89D" w:themeFill="text2" w:themeFillTint="40"/>
                </w:tcPr>
                <w:p w14:paraId="2D5C2BC3" w14:textId="556526B1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R</w:t>
                  </w:r>
                </w:p>
              </w:tc>
              <w:tc>
                <w:tcPr>
                  <w:tcW w:w="435" w:type="dxa"/>
                </w:tcPr>
                <w:p w14:paraId="440794FB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71EB4369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bottom w:val="nil"/>
                  </w:tcBorders>
                  <w:shd w:val="clear" w:color="auto" w:fill="F2B89D" w:themeFill="text2" w:themeFillTint="40"/>
                </w:tcPr>
                <w:p w14:paraId="6986185D" w14:textId="080D0301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U</w:t>
                  </w:r>
                </w:p>
              </w:tc>
              <w:tc>
                <w:tcPr>
                  <w:tcW w:w="435" w:type="dxa"/>
                </w:tcPr>
                <w:p w14:paraId="5861A67D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353CE92B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7CC9F5B4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</w:tr>
            <w:tr w:rsidR="00AB3E1A" w:rsidRPr="00C57C88" w14:paraId="0F35DFE5" w14:textId="77777777" w:rsidTr="00AB3E1A">
              <w:tc>
                <w:tcPr>
                  <w:tcW w:w="435" w:type="dxa"/>
                </w:tcPr>
                <w:p w14:paraId="44346BDE" w14:textId="0B95B2D5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Wednesday</w:t>
                  </w:r>
                </w:p>
              </w:tc>
              <w:tc>
                <w:tcPr>
                  <w:tcW w:w="435" w:type="dxa"/>
                </w:tcPr>
                <w:p w14:paraId="2A1B0C2D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6AAEDCBB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bottom w:val="nil"/>
                  </w:tcBorders>
                  <w:shd w:val="clear" w:color="auto" w:fill="F2B89D" w:themeFill="text2" w:themeFillTint="40"/>
                </w:tcPr>
                <w:p w14:paraId="5156EF96" w14:textId="628758B9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E</w:t>
                  </w:r>
                </w:p>
              </w:tc>
              <w:tc>
                <w:tcPr>
                  <w:tcW w:w="435" w:type="dxa"/>
                </w:tcPr>
                <w:p w14:paraId="0F323EC9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159F7113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bottom w:val="nil"/>
                  </w:tcBorders>
                  <w:shd w:val="clear" w:color="auto" w:fill="F2B89D" w:themeFill="text2" w:themeFillTint="40"/>
                </w:tcPr>
                <w:p w14:paraId="20C1A764" w14:textId="4B2D8C6E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N</w:t>
                  </w:r>
                </w:p>
              </w:tc>
              <w:tc>
                <w:tcPr>
                  <w:tcW w:w="435" w:type="dxa"/>
                </w:tcPr>
                <w:p w14:paraId="403F77BA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5DE0F096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197A986A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</w:tr>
            <w:tr w:rsidR="00AB3E1A" w:rsidRPr="00C57C88" w14:paraId="56E92E62" w14:textId="77777777" w:rsidTr="00AB3E1A">
              <w:tc>
                <w:tcPr>
                  <w:tcW w:w="435" w:type="dxa"/>
                </w:tcPr>
                <w:p w14:paraId="19E4008D" w14:textId="2C5CB45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Thursday</w:t>
                  </w:r>
                </w:p>
              </w:tc>
              <w:tc>
                <w:tcPr>
                  <w:tcW w:w="435" w:type="dxa"/>
                </w:tcPr>
                <w:p w14:paraId="5AF5E747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26B688A1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bottom w:val="nil"/>
                  </w:tcBorders>
                  <w:shd w:val="clear" w:color="auto" w:fill="F2B89D" w:themeFill="text2" w:themeFillTint="40"/>
                </w:tcPr>
                <w:p w14:paraId="43A4494D" w14:textId="38D5733A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A</w:t>
                  </w:r>
                </w:p>
              </w:tc>
              <w:tc>
                <w:tcPr>
                  <w:tcW w:w="435" w:type="dxa"/>
                </w:tcPr>
                <w:p w14:paraId="109CED63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6F4B9D58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  <w:bottom w:val="nil"/>
                  </w:tcBorders>
                  <w:shd w:val="clear" w:color="auto" w:fill="F2B89D" w:themeFill="text2" w:themeFillTint="40"/>
                </w:tcPr>
                <w:p w14:paraId="42E02384" w14:textId="14A58E24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C</w:t>
                  </w:r>
                </w:p>
              </w:tc>
              <w:tc>
                <w:tcPr>
                  <w:tcW w:w="435" w:type="dxa"/>
                </w:tcPr>
                <w:p w14:paraId="2BBF642F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687321C2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23E302A5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</w:tr>
            <w:tr w:rsidR="00AB3E1A" w:rsidRPr="00C57C88" w14:paraId="27BE379A" w14:textId="77777777" w:rsidTr="00AB3E1A">
              <w:tc>
                <w:tcPr>
                  <w:tcW w:w="435" w:type="dxa"/>
                </w:tcPr>
                <w:p w14:paraId="20DB0F50" w14:textId="73343A04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Friday</w:t>
                  </w:r>
                </w:p>
              </w:tc>
              <w:tc>
                <w:tcPr>
                  <w:tcW w:w="435" w:type="dxa"/>
                </w:tcPr>
                <w:p w14:paraId="0EE72F9B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561A01FB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</w:tcBorders>
                  <w:shd w:val="clear" w:color="auto" w:fill="F2B89D" w:themeFill="text2" w:themeFillTint="40"/>
                </w:tcPr>
                <w:p w14:paraId="3ECAEE9F" w14:textId="0A9F5F8E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K</w:t>
                  </w:r>
                </w:p>
              </w:tc>
              <w:tc>
                <w:tcPr>
                  <w:tcW w:w="435" w:type="dxa"/>
                </w:tcPr>
                <w:p w14:paraId="0A312DF2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1BBC4AC6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  <w:tcBorders>
                    <w:top w:val="nil"/>
                  </w:tcBorders>
                  <w:shd w:val="clear" w:color="auto" w:fill="F2B89D" w:themeFill="text2" w:themeFillTint="40"/>
                </w:tcPr>
                <w:p w14:paraId="218D47B4" w14:textId="668DAEFE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  <w:r w:rsidRPr="00C57C88">
                    <w:rPr>
                      <w:color w:val="595959" w:themeColor="text1" w:themeTint="A6"/>
                    </w:rPr>
                    <w:t>H</w:t>
                  </w:r>
                </w:p>
              </w:tc>
              <w:tc>
                <w:tcPr>
                  <w:tcW w:w="435" w:type="dxa"/>
                </w:tcPr>
                <w:p w14:paraId="44047997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7AB96E58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  <w:tc>
                <w:tcPr>
                  <w:tcW w:w="435" w:type="dxa"/>
                </w:tcPr>
                <w:p w14:paraId="36CB13AA" w14:textId="77777777" w:rsidR="00AB3E1A" w:rsidRPr="00C57C88" w:rsidRDefault="00AB3E1A" w:rsidP="00C57C88">
                  <w:pPr>
                    <w:ind w:left="232" w:hanging="232"/>
                    <w:rPr>
                      <w:color w:val="595959" w:themeColor="text1" w:themeTint="A6"/>
                    </w:rPr>
                  </w:pPr>
                </w:p>
              </w:tc>
            </w:tr>
          </w:tbl>
          <w:p w14:paraId="37F4FCBC" w14:textId="77777777" w:rsidR="00AB3E1A" w:rsidRPr="00C57C88" w:rsidRDefault="00AB3E1A" w:rsidP="00C57C88">
            <w:pPr>
              <w:ind w:left="232" w:hanging="232"/>
              <w:jc w:val="right"/>
              <w:rPr>
                <w:color w:val="595959" w:themeColor="text1" w:themeTint="A6"/>
              </w:rPr>
            </w:pPr>
          </w:p>
          <w:p w14:paraId="361ED1A9" w14:textId="677EC58F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Prepare a time-table with the format below.</w:t>
            </w:r>
          </w:p>
          <w:p w14:paraId="24D6E77A" w14:textId="569CF5FE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20% of lessons should be Science</w:t>
            </w:r>
          </w:p>
          <w:p w14:paraId="637B0238" w14:textId="6F09B767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There should be twice as many Technology lessons as Art lessons</w:t>
            </w:r>
          </w:p>
          <w:p w14:paraId="01110274" w14:textId="603D35AF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1/7 of the lessons must be either History or Geography</w:t>
            </w:r>
          </w:p>
          <w:p w14:paraId="0497C308" w14:textId="4AC1B8AE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The ratio of Art lessons to RS lessons is 1:1</w:t>
            </w:r>
          </w:p>
          <w:p w14:paraId="4D21C7CC" w14:textId="2CC07EAF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There should be more History lessons than Geography lessons</w:t>
            </w:r>
          </w:p>
          <w:p w14:paraId="23FAC3CC" w14:textId="28C2C1FC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There should be two RS lessons</w:t>
            </w:r>
          </w:p>
          <w:p w14:paraId="46550842" w14:textId="5A16FB4D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Science lessons should be split into Physics, Chemistry and Biology. There should be more Chemistry lessons</w:t>
            </w:r>
            <w:r w:rsidR="00AE5835" w:rsidRPr="00C57C88">
              <w:rPr>
                <w:color w:val="595959" w:themeColor="text1" w:themeTint="A6"/>
              </w:rPr>
              <w:t xml:space="preserve"> </w:t>
            </w:r>
            <w:r w:rsidRPr="00C57C88">
              <w:rPr>
                <w:color w:val="595959" w:themeColor="text1" w:themeTint="A6"/>
              </w:rPr>
              <w:t>than Biology or Physics lessons</w:t>
            </w:r>
          </w:p>
          <w:p w14:paraId="472A9D33" w14:textId="678DCF69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 xml:space="preserve">There should be 5 </w:t>
            </w:r>
            <w:r w:rsidR="00AE5835" w:rsidRPr="00C57C88">
              <w:rPr>
                <w:color w:val="595959" w:themeColor="text1" w:themeTint="A6"/>
              </w:rPr>
              <w:t>Math</w:t>
            </w:r>
            <w:r w:rsidRPr="00C57C88">
              <w:rPr>
                <w:color w:val="595959" w:themeColor="text1" w:themeTint="A6"/>
              </w:rPr>
              <w:t xml:space="preserve"> lessons</w:t>
            </w:r>
          </w:p>
          <w:p w14:paraId="48DD8378" w14:textId="002BE063" w:rsidR="00AB3E1A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lastRenderedPageBreak/>
              <w:t xml:space="preserve">The number of </w:t>
            </w:r>
            <w:r w:rsidR="00AE5835" w:rsidRPr="00C57C88">
              <w:rPr>
                <w:color w:val="595959" w:themeColor="text1" w:themeTint="A6"/>
              </w:rPr>
              <w:t>Math</w:t>
            </w:r>
            <w:r w:rsidRPr="00C57C88">
              <w:rPr>
                <w:color w:val="595959" w:themeColor="text1" w:themeTint="A6"/>
              </w:rPr>
              <w:t xml:space="preserve"> and English lessons in the same</w:t>
            </w:r>
          </w:p>
          <w:p w14:paraId="7F840C8E" w14:textId="755EE603" w:rsidR="008D2AC8" w:rsidRPr="00C57C88" w:rsidRDefault="00AB3E1A" w:rsidP="00C57C88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C57C88">
              <w:rPr>
                <w:color w:val="595959" w:themeColor="text1" w:themeTint="A6"/>
              </w:rPr>
              <w:t>The rest of the lessons should be either French or German lessons</w:t>
            </w:r>
          </w:p>
          <w:p w14:paraId="6A226B23" w14:textId="77777777" w:rsidR="008D2AC8" w:rsidRDefault="008D2AC8" w:rsidP="00CD4D2B">
            <w:pPr>
              <w:rPr>
                <w:b/>
              </w:rPr>
            </w:pPr>
          </w:p>
          <w:p w14:paraId="189FA8B0" w14:textId="77777777" w:rsidR="008D2AC8" w:rsidRPr="000529DC" w:rsidRDefault="008D2AC8" w:rsidP="00971415"/>
          <w:p w14:paraId="5135F22C" w14:textId="77777777" w:rsidR="008D2AC8" w:rsidRPr="000529DC" w:rsidRDefault="008D2AC8" w:rsidP="00971415"/>
          <w:p w14:paraId="012DB69B" w14:textId="40171964" w:rsidR="008D2AC8" w:rsidRPr="00971415" w:rsidRDefault="008D2AC8" w:rsidP="00971415">
            <w:pPr>
              <w:rPr>
                <w:b/>
              </w:rPr>
            </w:pPr>
          </w:p>
        </w:tc>
      </w:tr>
      <w:tr w:rsidR="008D2AC8" w14:paraId="544156AA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D4FE2D4" w:rsidR="008D2AC8" w:rsidRPr="00485065" w:rsidRDefault="008D2AC8" w:rsidP="00D914D8">
            <w:pPr>
              <w:pStyle w:val="ListParagraph"/>
              <w:ind w:left="284"/>
            </w:pPr>
          </w:p>
        </w:tc>
        <w:tc>
          <w:tcPr>
            <w:tcW w:w="10" w:type="pct"/>
          </w:tcPr>
          <w:p w14:paraId="01CB9F10" w14:textId="77777777" w:rsidR="008D2AC8" w:rsidRDefault="008D2AC8"/>
        </w:tc>
        <w:tc>
          <w:tcPr>
            <w:tcW w:w="10" w:type="pct"/>
          </w:tcPr>
          <w:p w14:paraId="48D34CE7" w14:textId="60F7141E" w:rsidR="008D2AC8" w:rsidRDefault="008D2AC8"/>
        </w:tc>
        <w:tc>
          <w:tcPr>
            <w:tcW w:w="10" w:type="pct"/>
          </w:tcPr>
          <w:p w14:paraId="3DD531F9" w14:textId="5EF71AFD" w:rsidR="008D2AC8" w:rsidRDefault="008D2AC8"/>
        </w:tc>
        <w:tc>
          <w:tcPr>
            <w:tcW w:w="10" w:type="pct"/>
          </w:tcPr>
          <w:p w14:paraId="6E5B72CC" w14:textId="6DF3D23C" w:rsidR="008D2AC8" w:rsidRDefault="008D2AC8"/>
        </w:tc>
        <w:tc>
          <w:tcPr>
            <w:tcW w:w="10" w:type="pct"/>
          </w:tcPr>
          <w:p w14:paraId="0A767BD4" w14:textId="7D9F9671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8D2AC8" w:rsidRPr="006B19E5" w:rsidRDefault="008D2AC8" w:rsidP="00D914D8">
            <w:pPr>
              <w:rPr>
                <w:b/>
              </w:rPr>
            </w:pPr>
          </w:p>
          <w:p w14:paraId="7E793B58" w14:textId="5EBE2124" w:rsidR="008D2AC8" w:rsidRPr="006B19E5" w:rsidRDefault="008D2AC8" w:rsidP="006B19E5">
            <w:pPr>
              <w:rPr>
                <w:b/>
              </w:rPr>
            </w:pPr>
          </w:p>
        </w:tc>
        <w:tc>
          <w:tcPr>
            <w:tcW w:w="10" w:type="pct"/>
          </w:tcPr>
          <w:p w14:paraId="5BDFD83F" w14:textId="77777777" w:rsidR="008D2AC8" w:rsidRDefault="008D2AC8"/>
        </w:tc>
        <w:tc>
          <w:tcPr>
            <w:tcW w:w="10" w:type="pct"/>
          </w:tcPr>
          <w:p w14:paraId="50A82D8F" w14:textId="77777777" w:rsidR="008D2AC8" w:rsidRDefault="008D2AC8"/>
        </w:tc>
        <w:tc>
          <w:tcPr>
            <w:tcW w:w="10" w:type="pct"/>
          </w:tcPr>
          <w:p w14:paraId="6F8A4123" w14:textId="1A97E7E6" w:rsidR="008D2AC8" w:rsidRDefault="008D2AC8"/>
        </w:tc>
        <w:tc>
          <w:tcPr>
            <w:tcW w:w="10" w:type="pct"/>
          </w:tcPr>
          <w:p w14:paraId="78818A93" w14:textId="77777777" w:rsidR="008D2AC8" w:rsidRDefault="008D2AC8"/>
        </w:tc>
        <w:tc>
          <w:tcPr>
            <w:tcW w:w="10" w:type="pct"/>
          </w:tcPr>
          <w:p w14:paraId="7C5C3110" w14:textId="77777777" w:rsidR="008D2AC8" w:rsidRDefault="008D2AC8"/>
        </w:tc>
        <w:tc>
          <w:tcPr>
            <w:tcW w:w="10" w:type="pct"/>
          </w:tcPr>
          <w:p w14:paraId="00112C16" w14:textId="77777777" w:rsidR="008D2AC8" w:rsidRDefault="008D2AC8"/>
        </w:tc>
        <w:tc>
          <w:tcPr>
            <w:tcW w:w="5" w:type="pct"/>
          </w:tcPr>
          <w:p w14:paraId="0BE69C2D" w14:textId="1237C1C4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8D2AC8" w:rsidRDefault="008D2AC8" w:rsidP="00EB2FF3"/>
        </w:tc>
      </w:tr>
      <w:tr w:rsidR="008D2AC8" w14:paraId="2739C41C" w14:textId="77777777" w:rsidTr="006973C7">
        <w:trPr>
          <w:trHeight w:val="736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322E7D2" w14:textId="77777777" w:rsidR="00AE154C" w:rsidRPr="004D2F47" w:rsidRDefault="00AE154C" w:rsidP="00AE154C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t>Summary</w:t>
            </w:r>
          </w:p>
          <w:p w14:paraId="69A6993D" w14:textId="505E8DB0" w:rsidR="008D2AC8" w:rsidRPr="001F4D29" w:rsidRDefault="004326D7" w:rsidP="004326D7">
            <w:pPr>
              <w:pStyle w:val="ListParagraph"/>
              <w:numPr>
                <w:ilvl w:val="0"/>
                <w:numId w:val="42"/>
              </w:numPr>
              <w:ind w:left="180" w:hanging="180"/>
            </w:pPr>
            <w:r w:rsidRPr="004326D7">
              <w:rPr>
                <w:color w:val="595959" w:themeColor="text1" w:themeTint="A6"/>
              </w:rPr>
              <w:t>Go over the activities with students and pick students randomly to provide answers</w:t>
            </w:r>
            <w:r>
              <w:t>.</w:t>
            </w:r>
          </w:p>
        </w:tc>
        <w:tc>
          <w:tcPr>
            <w:tcW w:w="10" w:type="pct"/>
          </w:tcPr>
          <w:p w14:paraId="0DF3F8E2" w14:textId="77777777" w:rsidR="008D2AC8" w:rsidRDefault="008D2AC8"/>
        </w:tc>
        <w:tc>
          <w:tcPr>
            <w:tcW w:w="10" w:type="pct"/>
          </w:tcPr>
          <w:p w14:paraId="679650D6" w14:textId="7BA1EC52" w:rsidR="008D2AC8" w:rsidRDefault="008D2AC8"/>
        </w:tc>
        <w:tc>
          <w:tcPr>
            <w:tcW w:w="10" w:type="pct"/>
          </w:tcPr>
          <w:p w14:paraId="6B9758E3" w14:textId="6D3A1075" w:rsidR="008D2AC8" w:rsidRDefault="008D2AC8"/>
        </w:tc>
        <w:tc>
          <w:tcPr>
            <w:tcW w:w="10" w:type="pct"/>
          </w:tcPr>
          <w:p w14:paraId="2422CDC4" w14:textId="36EADFC5" w:rsidR="008D2AC8" w:rsidRDefault="008D2AC8"/>
        </w:tc>
        <w:tc>
          <w:tcPr>
            <w:tcW w:w="10" w:type="pct"/>
          </w:tcPr>
          <w:p w14:paraId="37519F10" w14:textId="454FDECA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202C964" w14:textId="77777777" w:rsidR="00AE154C" w:rsidRPr="004D2F47" w:rsidRDefault="00AE154C" w:rsidP="00AE154C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515003DA" w14:textId="6BEFB54C" w:rsidR="008D2AC8" w:rsidRPr="006973C7" w:rsidRDefault="006973C7" w:rsidP="006973C7">
            <w:pPr>
              <w:pStyle w:val="ListParagraph"/>
              <w:numPr>
                <w:ilvl w:val="0"/>
                <w:numId w:val="40"/>
              </w:numPr>
              <w:ind w:left="207" w:hanging="180"/>
              <w:rPr>
                <w:b/>
              </w:rPr>
            </w:pPr>
            <w:r w:rsidRPr="006973C7">
              <w:rPr>
                <w:color w:val="595959" w:themeColor="text1" w:themeTint="A6"/>
              </w:rPr>
              <w:t>Throughout the lesson and activity, the teacher will be questioning, prompting, monitoring, and observing students as they work on various examples</w:t>
            </w:r>
            <w:r>
              <w:rPr>
                <w:color w:val="595959" w:themeColor="text1" w:themeTint="A6"/>
              </w:rPr>
              <w:t>.</w:t>
            </w:r>
          </w:p>
        </w:tc>
        <w:tc>
          <w:tcPr>
            <w:tcW w:w="10" w:type="pct"/>
          </w:tcPr>
          <w:p w14:paraId="51BD857A" w14:textId="77777777" w:rsidR="008D2AC8" w:rsidRDefault="008D2AC8"/>
        </w:tc>
        <w:tc>
          <w:tcPr>
            <w:tcW w:w="10" w:type="pct"/>
          </w:tcPr>
          <w:p w14:paraId="1C67A2D3" w14:textId="77777777" w:rsidR="008D2AC8" w:rsidRDefault="008D2AC8"/>
        </w:tc>
        <w:tc>
          <w:tcPr>
            <w:tcW w:w="10" w:type="pct"/>
          </w:tcPr>
          <w:p w14:paraId="4849F23E" w14:textId="5EE899F8" w:rsidR="008D2AC8" w:rsidRDefault="008D2AC8"/>
        </w:tc>
        <w:tc>
          <w:tcPr>
            <w:tcW w:w="10" w:type="pct"/>
          </w:tcPr>
          <w:p w14:paraId="623108FD" w14:textId="77777777" w:rsidR="008D2AC8" w:rsidRDefault="008D2AC8"/>
        </w:tc>
        <w:tc>
          <w:tcPr>
            <w:tcW w:w="10" w:type="pct"/>
          </w:tcPr>
          <w:p w14:paraId="7BBAF050" w14:textId="77777777" w:rsidR="008D2AC8" w:rsidRDefault="008D2AC8"/>
        </w:tc>
        <w:tc>
          <w:tcPr>
            <w:tcW w:w="10" w:type="pct"/>
          </w:tcPr>
          <w:p w14:paraId="5F2497BD" w14:textId="77777777" w:rsidR="008D2AC8" w:rsidRDefault="008D2AC8"/>
        </w:tc>
        <w:tc>
          <w:tcPr>
            <w:tcW w:w="5" w:type="pct"/>
          </w:tcPr>
          <w:p w14:paraId="05B09046" w14:textId="2DD4FE1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5F4D957" w14:textId="77777777" w:rsidR="00AE154C" w:rsidRPr="004D2F47" w:rsidRDefault="00AE154C" w:rsidP="00AE154C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7572E83F" w14:textId="77777777" w:rsidR="008D2AC8" w:rsidRDefault="006973C7">
            <w:r>
              <w:t>Assess if students can;</w:t>
            </w:r>
          </w:p>
          <w:p w14:paraId="619B8B3E" w14:textId="07E668F9" w:rsidR="006973C7" w:rsidRDefault="006973C7" w:rsidP="004326D7">
            <w:pPr>
              <w:pStyle w:val="ListParagraph"/>
              <w:numPr>
                <w:ilvl w:val="0"/>
                <w:numId w:val="41"/>
              </w:numPr>
              <w:ind w:left="142" w:hanging="142"/>
            </w:pPr>
            <w:r w:rsidRPr="004326D7">
              <w:rPr>
                <w:color w:val="595959" w:themeColor="text1" w:themeTint="A6"/>
              </w:rPr>
              <w:t>R</w:t>
            </w:r>
            <w:r w:rsidRPr="004326D7">
              <w:rPr>
                <w:color w:val="595959" w:themeColor="text1" w:themeTint="A6"/>
              </w:rPr>
              <w:t>ead and interpret timetable information</w:t>
            </w:r>
            <w:r w:rsidRPr="004326D7">
              <w:rPr>
                <w:color w:val="595959" w:themeColor="text1" w:themeTint="A6"/>
              </w:rPr>
              <w:t xml:space="preserve"> correctly</w:t>
            </w:r>
          </w:p>
        </w:tc>
      </w:tr>
      <w:tr w:rsidR="008D2AC8" w14:paraId="7185304E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5444BC16" w:rsidR="008D2AC8" w:rsidRPr="00F208E3" w:rsidRDefault="008D2AC8" w:rsidP="00BB5607">
            <w:pPr>
              <w:pStyle w:val="ListParagraph"/>
              <w:ind w:left="142"/>
            </w:pPr>
          </w:p>
        </w:tc>
        <w:tc>
          <w:tcPr>
            <w:tcW w:w="10" w:type="pct"/>
          </w:tcPr>
          <w:p w14:paraId="02AEBC9C" w14:textId="7777777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78D2536" w14:textId="639FC0A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5201107D" w14:textId="0CA81729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3E9EA32A" w14:textId="2839F1E1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1473C1E" w14:textId="663C9EA2" w:rsidR="008D2AC8" w:rsidRDefault="008D2AC8" w:rsidP="00287F69">
            <w:pPr>
              <w:pStyle w:val="Heading2"/>
            </w:pPr>
          </w:p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8D2AC8" w:rsidRPr="00287F69" w:rsidRDefault="008D2AC8" w:rsidP="00BB5607">
            <w:pPr>
              <w:pStyle w:val="ListParagraph"/>
              <w:ind w:left="160"/>
            </w:pPr>
          </w:p>
        </w:tc>
        <w:tc>
          <w:tcPr>
            <w:tcW w:w="10" w:type="pct"/>
          </w:tcPr>
          <w:p w14:paraId="6BFED470" w14:textId="77777777" w:rsidR="008D2AC8" w:rsidRDefault="008D2AC8"/>
        </w:tc>
        <w:tc>
          <w:tcPr>
            <w:tcW w:w="10" w:type="pct"/>
          </w:tcPr>
          <w:p w14:paraId="40B3AD18" w14:textId="77777777" w:rsidR="008D2AC8" w:rsidRDefault="008D2AC8"/>
        </w:tc>
        <w:tc>
          <w:tcPr>
            <w:tcW w:w="10" w:type="pct"/>
          </w:tcPr>
          <w:p w14:paraId="22764020" w14:textId="4EDE496D" w:rsidR="008D2AC8" w:rsidRDefault="008D2AC8"/>
        </w:tc>
        <w:tc>
          <w:tcPr>
            <w:tcW w:w="10" w:type="pct"/>
          </w:tcPr>
          <w:p w14:paraId="4D352568" w14:textId="77777777" w:rsidR="008D2AC8" w:rsidRDefault="008D2AC8"/>
        </w:tc>
        <w:tc>
          <w:tcPr>
            <w:tcW w:w="10" w:type="pct"/>
          </w:tcPr>
          <w:p w14:paraId="60C965CB" w14:textId="77777777" w:rsidR="008D2AC8" w:rsidRDefault="008D2AC8"/>
        </w:tc>
        <w:tc>
          <w:tcPr>
            <w:tcW w:w="10" w:type="pct"/>
          </w:tcPr>
          <w:p w14:paraId="792E0480" w14:textId="77777777" w:rsidR="008D2AC8" w:rsidRDefault="008D2AC8"/>
        </w:tc>
        <w:tc>
          <w:tcPr>
            <w:tcW w:w="5" w:type="pct"/>
          </w:tcPr>
          <w:p w14:paraId="79D27C9D" w14:textId="19DE1DE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8D2AC8" w:rsidRDefault="008D2AC8"/>
        </w:tc>
      </w:tr>
      <w:tr w:rsidR="008D2AC8" w14:paraId="0F1361F9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8D2AC8" w:rsidRPr="00EA5BCA" w:rsidRDefault="008D2AC8" w:rsidP="00AE154C">
            <w:pPr>
              <w:pStyle w:val="Heading2"/>
            </w:pPr>
          </w:p>
        </w:tc>
        <w:tc>
          <w:tcPr>
            <w:tcW w:w="10" w:type="pct"/>
          </w:tcPr>
          <w:p w14:paraId="3193A9F2" w14:textId="77777777" w:rsidR="008D2AC8" w:rsidRDefault="008D2AC8"/>
        </w:tc>
        <w:tc>
          <w:tcPr>
            <w:tcW w:w="10" w:type="pct"/>
          </w:tcPr>
          <w:p w14:paraId="6783D820" w14:textId="04865C68" w:rsidR="008D2AC8" w:rsidRDefault="008D2AC8"/>
        </w:tc>
        <w:tc>
          <w:tcPr>
            <w:tcW w:w="10" w:type="pct"/>
          </w:tcPr>
          <w:p w14:paraId="44FF0FA2" w14:textId="6CD94DA0" w:rsidR="008D2AC8" w:rsidRDefault="008D2AC8"/>
        </w:tc>
        <w:tc>
          <w:tcPr>
            <w:tcW w:w="10" w:type="pct"/>
          </w:tcPr>
          <w:p w14:paraId="2D51294D" w14:textId="0DE27DC1" w:rsidR="008D2AC8" w:rsidRDefault="008D2AC8"/>
        </w:tc>
        <w:tc>
          <w:tcPr>
            <w:tcW w:w="10" w:type="pct"/>
          </w:tcPr>
          <w:p w14:paraId="5F1D2F44" w14:textId="66E654D4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8D2AC8" w:rsidRDefault="008D2AC8"/>
        </w:tc>
        <w:tc>
          <w:tcPr>
            <w:tcW w:w="10" w:type="pct"/>
          </w:tcPr>
          <w:p w14:paraId="794C23F4" w14:textId="77777777" w:rsidR="008D2AC8" w:rsidRDefault="008D2AC8"/>
        </w:tc>
        <w:tc>
          <w:tcPr>
            <w:tcW w:w="10" w:type="pct"/>
          </w:tcPr>
          <w:p w14:paraId="67BF5F86" w14:textId="77777777" w:rsidR="008D2AC8" w:rsidRDefault="008D2AC8"/>
        </w:tc>
        <w:tc>
          <w:tcPr>
            <w:tcW w:w="10" w:type="pct"/>
          </w:tcPr>
          <w:p w14:paraId="266F2DD5" w14:textId="48044B08" w:rsidR="008D2AC8" w:rsidRDefault="008D2AC8"/>
        </w:tc>
        <w:tc>
          <w:tcPr>
            <w:tcW w:w="10" w:type="pct"/>
          </w:tcPr>
          <w:p w14:paraId="24935333" w14:textId="77777777" w:rsidR="008D2AC8" w:rsidRDefault="008D2AC8"/>
        </w:tc>
        <w:tc>
          <w:tcPr>
            <w:tcW w:w="10" w:type="pct"/>
          </w:tcPr>
          <w:p w14:paraId="732E9798" w14:textId="77777777" w:rsidR="008D2AC8" w:rsidRDefault="008D2AC8"/>
        </w:tc>
        <w:tc>
          <w:tcPr>
            <w:tcW w:w="10" w:type="pct"/>
          </w:tcPr>
          <w:p w14:paraId="56010DBA" w14:textId="77777777" w:rsidR="008D2AC8" w:rsidRDefault="008D2AC8"/>
        </w:tc>
        <w:tc>
          <w:tcPr>
            <w:tcW w:w="5" w:type="pct"/>
          </w:tcPr>
          <w:p w14:paraId="2AF7B3E2" w14:textId="756F9DAE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8D2AC8" w:rsidRDefault="008D2AC8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2556F" w14:textId="77777777" w:rsidR="008D42CE" w:rsidRDefault="008D42CE">
      <w:pPr>
        <w:spacing w:before="0" w:after="0" w:line="240" w:lineRule="auto"/>
      </w:pPr>
      <w:r>
        <w:separator/>
      </w:r>
    </w:p>
  </w:endnote>
  <w:endnote w:type="continuationSeparator" w:id="0">
    <w:p w14:paraId="3ADB9C5C" w14:textId="77777777" w:rsidR="008D42CE" w:rsidRDefault="008D42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326D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7F38F" w14:textId="77777777" w:rsidR="008D42CE" w:rsidRDefault="008D42CE">
      <w:pPr>
        <w:spacing w:before="0" w:after="0" w:line="240" w:lineRule="auto"/>
      </w:pPr>
      <w:r>
        <w:separator/>
      </w:r>
    </w:p>
  </w:footnote>
  <w:footnote w:type="continuationSeparator" w:id="0">
    <w:p w14:paraId="585B2A5B" w14:textId="77777777" w:rsidR="008D42CE" w:rsidRDefault="008D42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50957"/>
    <w:multiLevelType w:val="hybridMultilevel"/>
    <w:tmpl w:val="D138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76470"/>
    <w:multiLevelType w:val="hybridMultilevel"/>
    <w:tmpl w:val="B2C0F470"/>
    <w:lvl w:ilvl="0" w:tplc="AEBC03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0D02A9D"/>
    <w:multiLevelType w:val="hybridMultilevel"/>
    <w:tmpl w:val="A08C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D7B4A"/>
    <w:multiLevelType w:val="hybridMultilevel"/>
    <w:tmpl w:val="BDE4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E499C"/>
    <w:multiLevelType w:val="hybridMultilevel"/>
    <w:tmpl w:val="4280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3F065C"/>
    <w:multiLevelType w:val="hybridMultilevel"/>
    <w:tmpl w:val="0636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2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9E681F"/>
    <w:multiLevelType w:val="hybridMultilevel"/>
    <w:tmpl w:val="F078B132"/>
    <w:lvl w:ilvl="0" w:tplc="34AE4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4675BA"/>
    <w:multiLevelType w:val="hybridMultilevel"/>
    <w:tmpl w:val="68D65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47B36"/>
    <w:multiLevelType w:val="hybridMultilevel"/>
    <w:tmpl w:val="FF1A1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CF146B"/>
    <w:multiLevelType w:val="hybridMultilevel"/>
    <w:tmpl w:val="0636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192239"/>
    <w:multiLevelType w:val="hybridMultilevel"/>
    <w:tmpl w:val="D44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>
    <w:nsid w:val="66510BD8"/>
    <w:multiLevelType w:val="hybridMultilevel"/>
    <w:tmpl w:val="29AA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3164C8"/>
    <w:multiLevelType w:val="hybridMultilevel"/>
    <w:tmpl w:val="754C4312"/>
    <w:lvl w:ilvl="0" w:tplc="0A92ED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3C4A6D"/>
    <w:multiLevelType w:val="hybridMultilevel"/>
    <w:tmpl w:val="A31E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22"/>
  </w:num>
  <w:num w:numId="4">
    <w:abstractNumId w:val="34"/>
  </w:num>
  <w:num w:numId="5">
    <w:abstractNumId w:val="28"/>
  </w:num>
  <w:num w:numId="6">
    <w:abstractNumId w:val="4"/>
  </w:num>
  <w:num w:numId="7">
    <w:abstractNumId w:val="15"/>
  </w:num>
  <w:num w:numId="8">
    <w:abstractNumId w:val="9"/>
  </w:num>
  <w:num w:numId="9">
    <w:abstractNumId w:val="16"/>
  </w:num>
  <w:num w:numId="10">
    <w:abstractNumId w:val="19"/>
  </w:num>
  <w:num w:numId="11">
    <w:abstractNumId w:val="18"/>
  </w:num>
  <w:num w:numId="12">
    <w:abstractNumId w:val="20"/>
  </w:num>
  <w:num w:numId="13">
    <w:abstractNumId w:val="33"/>
  </w:num>
  <w:num w:numId="14">
    <w:abstractNumId w:val="14"/>
  </w:num>
  <w:num w:numId="15">
    <w:abstractNumId w:val="37"/>
  </w:num>
  <w:num w:numId="16">
    <w:abstractNumId w:val="21"/>
  </w:num>
  <w:num w:numId="17">
    <w:abstractNumId w:val="32"/>
  </w:num>
  <w:num w:numId="18">
    <w:abstractNumId w:val="8"/>
  </w:num>
  <w:num w:numId="19">
    <w:abstractNumId w:val="1"/>
  </w:num>
  <w:num w:numId="20">
    <w:abstractNumId w:val="5"/>
  </w:num>
  <w:num w:numId="21">
    <w:abstractNumId w:val="12"/>
  </w:num>
  <w:num w:numId="22">
    <w:abstractNumId w:val="25"/>
  </w:num>
  <w:num w:numId="23">
    <w:abstractNumId w:val="35"/>
  </w:num>
  <w:num w:numId="24">
    <w:abstractNumId w:val="39"/>
  </w:num>
  <w:num w:numId="25">
    <w:abstractNumId w:val="17"/>
  </w:num>
  <w:num w:numId="26">
    <w:abstractNumId w:val="27"/>
  </w:num>
  <w:num w:numId="27">
    <w:abstractNumId w:val="6"/>
  </w:num>
  <w:num w:numId="28">
    <w:abstractNumId w:val="26"/>
  </w:num>
  <w:num w:numId="29">
    <w:abstractNumId w:val="10"/>
  </w:num>
  <w:num w:numId="30">
    <w:abstractNumId w:val="31"/>
  </w:num>
  <w:num w:numId="31">
    <w:abstractNumId w:val="2"/>
  </w:num>
  <w:num w:numId="32">
    <w:abstractNumId w:val="11"/>
  </w:num>
  <w:num w:numId="33">
    <w:abstractNumId w:val="30"/>
  </w:num>
  <w:num w:numId="34">
    <w:abstractNumId w:val="13"/>
  </w:num>
  <w:num w:numId="35">
    <w:abstractNumId w:val="38"/>
  </w:num>
  <w:num w:numId="36">
    <w:abstractNumId w:val="23"/>
  </w:num>
  <w:num w:numId="37">
    <w:abstractNumId w:val="29"/>
  </w:num>
  <w:num w:numId="38">
    <w:abstractNumId w:val="40"/>
  </w:num>
  <w:num w:numId="39">
    <w:abstractNumId w:val="7"/>
  </w:num>
  <w:num w:numId="40">
    <w:abstractNumId w:val="3"/>
  </w:num>
  <w:num w:numId="41">
    <w:abstractNumId w:val="24"/>
  </w:num>
  <w:num w:numId="42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37886"/>
    <w:rsid w:val="0004040F"/>
    <w:rsid w:val="0004502C"/>
    <w:rsid w:val="00050F06"/>
    <w:rsid w:val="000529DC"/>
    <w:rsid w:val="00056A3E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24E87"/>
    <w:rsid w:val="00133C38"/>
    <w:rsid w:val="00134383"/>
    <w:rsid w:val="001432FD"/>
    <w:rsid w:val="00151B6D"/>
    <w:rsid w:val="001542E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1BE5"/>
    <w:rsid w:val="001C0A0E"/>
    <w:rsid w:val="001C4621"/>
    <w:rsid w:val="001D0D3A"/>
    <w:rsid w:val="001D1806"/>
    <w:rsid w:val="001D28D5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8547E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4AD7"/>
    <w:rsid w:val="0040481C"/>
    <w:rsid w:val="004061AF"/>
    <w:rsid w:val="00406ECC"/>
    <w:rsid w:val="004138FF"/>
    <w:rsid w:val="00417B53"/>
    <w:rsid w:val="00420EFD"/>
    <w:rsid w:val="004243AC"/>
    <w:rsid w:val="00425F4D"/>
    <w:rsid w:val="00425F80"/>
    <w:rsid w:val="00430D97"/>
    <w:rsid w:val="004326D7"/>
    <w:rsid w:val="004343E9"/>
    <w:rsid w:val="004433CB"/>
    <w:rsid w:val="00453D92"/>
    <w:rsid w:val="0045402B"/>
    <w:rsid w:val="004827E6"/>
    <w:rsid w:val="00483322"/>
    <w:rsid w:val="00483AE5"/>
    <w:rsid w:val="00485065"/>
    <w:rsid w:val="00485F66"/>
    <w:rsid w:val="00486F5A"/>
    <w:rsid w:val="004A3441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22DC"/>
    <w:rsid w:val="004F60C4"/>
    <w:rsid w:val="004F6D32"/>
    <w:rsid w:val="005019E2"/>
    <w:rsid w:val="0050275A"/>
    <w:rsid w:val="005044F2"/>
    <w:rsid w:val="00505BE4"/>
    <w:rsid w:val="005109CC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5F757B"/>
    <w:rsid w:val="00601257"/>
    <w:rsid w:val="00603309"/>
    <w:rsid w:val="00603EC0"/>
    <w:rsid w:val="00606C52"/>
    <w:rsid w:val="0060771A"/>
    <w:rsid w:val="00614D56"/>
    <w:rsid w:val="00620391"/>
    <w:rsid w:val="0063032B"/>
    <w:rsid w:val="00631E0E"/>
    <w:rsid w:val="006326A0"/>
    <w:rsid w:val="006334DF"/>
    <w:rsid w:val="006404AA"/>
    <w:rsid w:val="00641D69"/>
    <w:rsid w:val="00644432"/>
    <w:rsid w:val="006475CC"/>
    <w:rsid w:val="006513FB"/>
    <w:rsid w:val="00667D6F"/>
    <w:rsid w:val="00675B73"/>
    <w:rsid w:val="00677486"/>
    <w:rsid w:val="00686B1E"/>
    <w:rsid w:val="006973C7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02F1"/>
    <w:rsid w:val="00713D5E"/>
    <w:rsid w:val="0071432B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97D68"/>
    <w:rsid w:val="007C31C8"/>
    <w:rsid w:val="007E5E02"/>
    <w:rsid w:val="007F09DA"/>
    <w:rsid w:val="007F163A"/>
    <w:rsid w:val="007F4FCC"/>
    <w:rsid w:val="007F65A3"/>
    <w:rsid w:val="00801354"/>
    <w:rsid w:val="00807AE6"/>
    <w:rsid w:val="00811AB9"/>
    <w:rsid w:val="0083703B"/>
    <w:rsid w:val="008452D9"/>
    <w:rsid w:val="0085030E"/>
    <w:rsid w:val="00853340"/>
    <w:rsid w:val="008776E5"/>
    <w:rsid w:val="00885068"/>
    <w:rsid w:val="008A252C"/>
    <w:rsid w:val="008A326A"/>
    <w:rsid w:val="008B2B0B"/>
    <w:rsid w:val="008B2CBF"/>
    <w:rsid w:val="008C0E7E"/>
    <w:rsid w:val="008D2AC8"/>
    <w:rsid w:val="008D42CE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4E4"/>
    <w:rsid w:val="00966C71"/>
    <w:rsid w:val="00967165"/>
    <w:rsid w:val="0097003E"/>
    <w:rsid w:val="00971415"/>
    <w:rsid w:val="00974538"/>
    <w:rsid w:val="00975A8B"/>
    <w:rsid w:val="00982A20"/>
    <w:rsid w:val="00983CA0"/>
    <w:rsid w:val="0098460F"/>
    <w:rsid w:val="00991B66"/>
    <w:rsid w:val="00994216"/>
    <w:rsid w:val="0099718C"/>
    <w:rsid w:val="009A0384"/>
    <w:rsid w:val="009A04CA"/>
    <w:rsid w:val="009A4BA1"/>
    <w:rsid w:val="009A7773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45C1"/>
    <w:rsid w:val="00A367FF"/>
    <w:rsid w:val="00A37E88"/>
    <w:rsid w:val="00A42AEA"/>
    <w:rsid w:val="00A50553"/>
    <w:rsid w:val="00A71E70"/>
    <w:rsid w:val="00A74FCC"/>
    <w:rsid w:val="00A82696"/>
    <w:rsid w:val="00A85D55"/>
    <w:rsid w:val="00A86727"/>
    <w:rsid w:val="00AB0656"/>
    <w:rsid w:val="00AB3E1A"/>
    <w:rsid w:val="00AB5627"/>
    <w:rsid w:val="00AB565D"/>
    <w:rsid w:val="00AC63A2"/>
    <w:rsid w:val="00AC77AB"/>
    <w:rsid w:val="00AD171D"/>
    <w:rsid w:val="00AD5265"/>
    <w:rsid w:val="00AD6AD0"/>
    <w:rsid w:val="00AE00C5"/>
    <w:rsid w:val="00AE154C"/>
    <w:rsid w:val="00AE2FC3"/>
    <w:rsid w:val="00AE5835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0E57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44E4"/>
    <w:rsid w:val="00C17E2A"/>
    <w:rsid w:val="00C20C1E"/>
    <w:rsid w:val="00C24A10"/>
    <w:rsid w:val="00C403C3"/>
    <w:rsid w:val="00C4765F"/>
    <w:rsid w:val="00C57C88"/>
    <w:rsid w:val="00C61E15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1C6F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5691A"/>
    <w:rsid w:val="00D63A36"/>
    <w:rsid w:val="00D8019B"/>
    <w:rsid w:val="00D80794"/>
    <w:rsid w:val="00D812F1"/>
    <w:rsid w:val="00D85628"/>
    <w:rsid w:val="00D914D8"/>
    <w:rsid w:val="00D92527"/>
    <w:rsid w:val="00DA1F66"/>
    <w:rsid w:val="00DB7B59"/>
    <w:rsid w:val="00DC17D5"/>
    <w:rsid w:val="00DE0478"/>
    <w:rsid w:val="00DE17DF"/>
    <w:rsid w:val="00DE3AC3"/>
    <w:rsid w:val="00DF02F9"/>
    <w:rsid w:val="00DF5FCD"/>
    <w:rsid w:val="00E058CD"/>
    <w:rsid w:val="00E05C0D"/>
    <w:rsid w:val="00E071B2"/>
    <w:rsid w:val="00E07205"/>
    <w:rsid w:val="00E11890"/>
    <w:rsid w:val="00E11EBD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80C06"/>
    <w:rsid w:val="00E84F61"/>
    <w:rsid w:val="00E85536"/>
    <w:rsid w:val="00E8684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2E1D"/>
    <w:rsid w:val="00EF52B0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onboard.transperth.wa.gov.au/Teachers/Lesson-plans/mathematics/Timetable-Challenge" TargetMode="External"/><Relationship Id="rId13" Type="http://schemas.openxmlformats.org/officeDocument/2006/relationships/hyperlink" Target="http://www.mrbartonmaths.com/resources/GCSE%20Revision/GCSE%20Maths%20Takeaway/1.%20Grades%20G,%20F%20and%20E/12_time-tables-and-distance-table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etonboard.transperth.wa.gov.au/Teachers/Lesson-plans/mathematics/Timetable-Challeng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s.com/teaching-resource/timetables-ks2-64087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s.com/teaching-resource/timetables-ks2-6408758" TargetMode="External"/><Relationship Id="rId10" Type="http://schemas.openxmlformats.org/officeDocument/2006/relationships/hyperlink" Target="https://nrich.maths.org/958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mrbartonmaths.com/resources/GCSE%20Revision/GCSE%20Maths%20Takeaway/1.%20Grades%20G,%20F%20and%20E/12_time-tables-and-distance-tables.pdf" TargetMode="External"/><Relationship Id="rId14" Type="http://schemas.openxmlformats.org/officeDocument/2006/relationships/hyperlink" Target="https://nrich.maths.org/95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2947E2"/>
    <w:rsid w:val="003A22D6"/>
    <w:rsid w:val="004A008E"/>
    <w:rsid w:val="004E1DB9"/>
    <w:rsid w:val="00565F67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745ED"/>
    <w:rsid w:val="00AB2F7D"/>
    <w:rsid w:val="00AB37F5"/>
    <w:rsid w:val="00B67D1F"/>
    <w:rsid w:val="00C84FED"/>
    <w:rsid w:val="00C87D32"/>
    <w:rsid w:val="00C93DC1"/>
    <w:rsid w:val="00D92979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191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26</cp:revision>
  <dcterms:created xsi:type="dcterms:W3CDTF">2019-06-25T06:37:00Z</dcterms:created>
  <dcterms:modified xsi:type="dcterms:W3CDTF">2019-06-26T11:43:00Z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