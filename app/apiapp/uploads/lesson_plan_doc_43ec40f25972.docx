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D61DA72" w:rsidR="0035395F" w:rsidRPr="009260D0" w:rsidRDefault="00DF1DB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HORIZONTAL LINES, VERTICAL LINES AND CARDINAL POINTS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A8795F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8046DC1" w:rsidR="00C17E2A" w:rsidRDefault="005A6BC5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B756867" w:rsidR="00C17E2A" w:rsidRDefault="00DE420B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9F75BB3" w14:textId="77777777" w:rsidR="001611AE" w:rsidRDefault="000A37E8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1611AE">
              <w:t xml:space="preserve"> </w:t>
            </w:r>
            <w:r w:rsidR="00DF1DBE">
              <w:t>Understanding Plane shapes</w:t>
            </w:r>
          </w:p>
          <w:p w14:paraId="4F99C52A" w14:textId="77777777" w:rsidR="00DF1DBE" w:rsidRDefault="00DF1DBE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Identifying vertical and Horizontal lines</w:t>
            </w:r>
          </w:p>
          <w:p w14:paraId="5F95EDA9" w14:textId="77777777" w:rsidR="00DF1DBE" w:rsidRDefault="00DF1DBE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Working with intersection of lines and shapes</w:t>
            </w:r>
          </w:p>
          <w:p w14:paraId="458BD9FD" w14:textId="4769B30D" w:rsidR="00DF1DBE" w:rsidRDefault="00DF1DBE" w:rsidP="00B67C04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Understanding the four cardinal points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02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2298DB65" w:rsidR="00D15CAA" w:rsidRDefault="00A8795F" w:rsidP="00A8795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70" w:hanging="180"/>
                                  </w:pPr>
                                  <w:r>
                                    <w:t>Blank Papers</w:t>
                                  </w:r>
                                </w:p>
                                <w:p w14:paraId="5D25738E" w14:textId="316B5365" w:rsidR="00A8795F" w:rsidRDefault="00A8795F" w:rsidP="00A8795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70" w:hanging="180"/>
                                  </w:pPr>
                                  <w:r>
                                    <w:t>Pencils</w:t>
                                  </w:r>
                                </w:p>
                                <w:p w14:paraId="7D6B0A5A" w14:textId="4DCAC497" w:rsidR="00A8795F" w:rsidRDefault="00A8795F" w:rsidP="00A8795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70" w:hanging="180"/>
                                  </w:pPr>
                                  <w:r>
                                    <w:t>Compass</w:t>
                                  </w:r>
                                </w:p>
                                <w:p w14:paraId="76E4A7A6" w14:textId="3AFFBDA8" w:rsidR="00A8795F" w:rsidRDefault="00A8795F" w:rsidP="00A8795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70" w:hanging="180"/>
                                  </w:pPr>
                                  <w:r>
                                    <w:t>Shapes (e.g. cubes, desk, cuboid)</w:t>
                                  </w:r>
                                </w:p>
                                <w:p w14:paraId="001BBA11" w14:textId="0641B6A3" w:rsidR="00A8795F" w:rsidRPr="00BF3180" w:rsidRDefault="008A38B6" w:rsidP="00A8795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70" w:hanging="180"/>
                                  </w:pPr>
                                  <w:r>
                                    <w:t>Whiteboard and marker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52E98338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4DF7CAE3" w:rsidR="00E42A76" w:rsidRDefault="00507966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8795F">
                                      <w:rPr>
                                        <w:rStyle w:val="Hyperlink"/>
                                      </w:rPr>
                                      <w:t>https://clicksamplenote.com.ng/2019/06/08/smase-asei-pdsi-method-on-plane-shapes/horizontal-and-vertical-lines/</w:t>
                                    </w:r>
                                  </w:hyperlink>
                                  <w:r w:rsidR="00A8795F">
                                    <w:t xml:space="preserve"> </w:t>
                                  </w:r>
                                </w:p>
                                <w:p w14:paraId="14F15690" w14:textId="77777777" w:rsidR="00714A8D" w:rsidRDefault="00507966" w:rsidP="00A8795F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A8795F" w:rsidRPr="00F55090">
                                      <w:rPr>
                                        <w:rStyle w:val="Hyperlink"/>
                                      </w:rPr>
                                      <w:t>https://www.brighthubeducation.com/lesson-plans-grades-3-5/105975-cardinal-points-mapping-and-reading-a-compass-lesson-plan/</w:t>
                                    </w:r>
                                  </w:hyperlink>
                                  <w:r w:rsidR="00A8795F">
                                    <w:t xml:space="preserve"> </w:t>
                                  </w:r>
                                </w:p>
                                <w:p w14:paraId="72040E8D" w14:textId="77777777" w:rsidR="00A8795F" w:rsidRDefault="00507966" w:rsidP="00A8795F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A8795F" w:rsidRPr="0093389D">
                                      <w:rPr>
                                        <w:rStyle w:val="Hyperlink"/>
                                      </w:rPr>
                                      <w:t>https://za.pearson.com/content/dam/region-growth/south-africa/pearson-south-</w:t>
                                    </w:r>
                                  </w:hyperlink>
                                  <w:r w:rsidR="00A8795F">
                                    <w:t xml:space="preserve">  </w:t>
                                  </w:r>
                                </w:p>
                                <w:p w14:paraId="266D3DBF" w14:textId="75E95F13" w:rsidR="00A8795F" w:rsidRDefault="00A8795F" w:rsidP="00A8795F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02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2298DB65" w:rsidR="00D15CAA" w:rsidRDefault="00A8795F" w:rsidP="00A879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70" w:hanging="180"/>
                            </w:pPr>
                            <w:r>
                              <w:t>Blank Papers</w:t>
                            </w:r>
                          </w:p>
                          <w:p w14:paraId="5D25738E" w14:textId="316B5365" w:rsidR="00A8795F" w:rsidRDefault="00A8795F" w:rsidP="00A879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70" w:hanging="180"/>
                            </w:pPr>
                            <w:r>
                              <w:t>Pencils</w:t>
                            </w:r>
                          </w:p>
                          <w:p w14:paraId="7D6B0A5A" w14:textId="4DCAC497" w:rsidR="00A8795F" w:rsidRDefault="00A8795F" w:rsidP="00A879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70" w:hanging="180"/>
                            </w:pPr>
                            <w:r>
                              <w:t>Compass</w:t>
                            </w:r>
                          </w:p>
                          <w:p w14:paraId="76E4A7A6" w14:textId="3AFFBDA8" w:rsidR="00A8795F" w:rsidRDefault="00A8795F" w:rsidP="00A879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70" w:hanging="180"/>
                            </w:pPr>
                            <w:r>
                              <w:t>Shapes (e.g. cubes, desk, cuboid)</w:t>
                            </w:r>
                          </w:p>
                          <w:p w14:paraId="001BBA11" w14:textId="0641B6A3" w:rsidR="00A8795F" w:rsidRPr="00BF3180" w:rsidRDefault="008A38B6" w:rsidP="00A879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70" w:hanging="180"/>
                            </w:pPr>
                            <w:r>
                              <w:t>Whiteboard and marker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52E98338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4DF7CAE3" w:rsidR="00E42A76" w:rsidRDefault="00507966" w:rsidP="00E42A76">
                            <w:pPr>
                              <w:pStyle w:val="ListBullet"/>
                            </w:pPr>
                            <w:hyperlink r:id="rId11" w:history="1">
                              <w:r w:rsidR="00A8795F">
                                <w:rPr>
                                  <w:rStyle w:val="Hyperlink"/>
                                </w:rPr>
                                <w:t>https://clicksamplenote.com.ng/2019/06/08/smase-asei-pdsi-method-on-plane-shapes/horizontal-and-vertical-lines/</w:t>
                              </w:r>
                            </w:hyperlink>
                            <w:r w:rsidR="00A8795F">
                              <w:t xml:space="preserve"> </w:t>
                            </w:r>
                          </w:p>
                          <w:p w14:paraId="14F15690" w14:textId="77777777" w:rsidR="00714A8D" w:rsidRDefault="00507966" w:rsidP="00A8795F">
                            <w:pPr>
                              <w:pStyle w:val="ListBullet"/>
                            </w:pPr>
                            <w:hyperlink r:id="rId12" w:history="1">
                              <w:r w:rsidR="00A8795F" w:rsidRPr="00F55090">
                                <w:rPr>
                                  <w:rStyle w:val="Hyperlink"/>
                                </w:rPr>
                                <w:t>https://www.brighthubeducation.com/lesson-plans-grades-3-5/105975-cardinal-points-mapping-and-reading-a-compass-lesson-plan/</w:t>
                              </w:r>
                            </w:hyperlink>
                            <w:r w:rsidR="00A8795F">
                              <w:t xml:space="preserve"> </w:t>
                            </w:r>
                          </w:p>
                          <w:p w14:paraId="72040E8D" w14:textId="77777777" w:rsidR="00A8795F" w:rsidRDefault="00507966" w:rsidP="00A8795F">
                            <w:pPr>
                              <w:pStyle w:val="ListBullet"/>
                            </w:pPr>
                            <w:hyperlink r:id="rId13" w:history="1">
                              <w:r w:rsidR="00A8795F" w:rsidRPr="0093389D">
                                <w:rPr>
                                  <w:rStyle w:val="Hyperlink"/>
                                </w:rPr>
                                <w:t>https://za.pearson.com/content/dam/region-growth/south-africa/pearson-south-</w:t>
                              </w:r>
                            </w:hyperlink>
                            <w:r w:rsidR="00A8795F">
                              <w:t xml:space="preserve">  </w:t>
                            </w:r>
                          </w:p>
                          <w:p w14:paraId="266D3DBF" w14:textId="75E95F13" w:rsidR="00A8795F" w:rsidRDefault="00A8795F" w:rsidP="00A8795F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0A218E74" w14:textId="77777777" w:rsidR="0035395F" w:rsidRDefault="0035395F" w:rsidP="00A8795F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>Review the properties of plane shapes</w:t>
            </w:r>
          </w:p>
          <w:p w14:paraId="39B53DE3" w14:textId="01170E0F" w:rsidR="001D4D95" w:rsidRDefault="0035395F" w:rsidP="00A8795F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>Identify the horizontal and vertical lines</w:t>
            </w:r>
          </w:p>
          <w:p w14:paraId="7C616217" w14:textId="6FE105D4" w:rsidR="0035395F" w:rsidRDefault="0035395F" w:rsidP="00A8795F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>Mention</w:t>
            </w:r>
            <w:r w:rsidR="00A8795F">
              <w:t xml:space="preserve"> five objects or materials that </w:t>
            </w:r>
            <w:r>
              <w:t>have horizon</w:t>
            </w:r>
            <w:r w:rsidR="00A8795F">
              <w:t xml:space="preserve">tal and vertical lines in their </w:t>
            </w:r>
            <w:r>
              <w:t>environment</w:t>
            </w:r>
          </w:p>
          <w:p w14:paraId="0C0F884B" w14:textId="446EED03" w:rsidR="0035395F" w:rsidRDefault="0035395F" w:rsidP="00A8795F">
            <w:pPr>
              <w:pStyle w:val="ListParagraph"/>
              <w:numPr>
                <w:ilvl w:val="0"/>
                <w:numId w:val="21"/>
              </w:numPr>
              <w:ind w:left="180" w:hanging="180"/>
            </w:pPr>
            <w:r>
              <w:t>Identify the</w:t>
            </w:r>
            <w:r w:rsidR="00A8795F">
              <w:t xml:space="preserve"> primary and secondary cardinal </w:t>
            </w:r>
            <w:r>
              <w:t>points.</w:t>
            </w:r>
          </w:p>
          <w:p w14:paraId="10D64819" w14:textId="5CEA0DE5" w:rsidR="001D4D95" w:rsidRDefault="001D4D95" w:rsidP="001D4D95"/>
          <w:p w14:paraId="1A240081" w14:textId="10BC9144" w:rsidR="00A8795F" w:rsidRDefault="00A8795F" w:rsidP="001D4D95"/>
          <w:p w14:paraId="2D1D9F44" w14:textId="6473CB11" w:rsidR="00A8795F" w:rsidRDefault="00A8795F" w:rsidP="001D4D95"/>
          <w:p w14:paraId="4942436F" w14:textId="66EC19A1" w:rsidR="00A8795F" w:rsidRDefault="00A8795F" w:rsidP="001D4D95"/>
          <w:p w14:paraId="402983E2" w14:textId="792C8FEE" w:rsidR="001D4D95" w:rsidRDefault="001D4D95" w:rsidP="001D4D95"/>
          <w:p w14:paraId="6CCAA83B" w14:textId="77777777" w:rsidR="00A8795F" w:rsidRPr="00FB30A1" w:rsidRDefault="00A8795F" w:rsidP="00A8795F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5A4DB84" w14:textId="314019AF" w:rsidR="00A8795F" w:rsidRPr="00031953" w:rsidRDefault="00A8795F" w:rsidP="00A8795F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>: 15 Mins</w:t>
            </w:r>
          </w:p>
          <w:p w14:paraId="1F7FEBBE" w14:textId="77777777" w:rsidR="00A8795F" w:rsidRDefault="00A8795F" w:rsidP="00A8795F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 xml:space="preserve">Explain that there is a word that describes all the lines </w:t>
            </w:r>
            <w:r>
              <w:lastRenderedPageBreak/>
              <w:t xml:space="preserve">that go across from left to right – it is horizontal. </w:t>
            </w:r>
          </w:p>
          <w:p w14:paraId="6EADB900" w14:textId="186BF5AA" w:rsidR="00A8795F" w:rsidRDefault="00A8795F" w:rsidP="00A8795F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Ask pupils to show you all the horizontal lines in the shape you have drawn.</w:t>
            </w:r>
          </w:p>
          <w:p w14:paraId="4A4B5331" w14:textId="77777777" w:rsidR="00A8795F" w:rsidRDefault="00A8795F" w:rsidP="00A8795F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 xml:space="preserve">Then repeat to define vertical. Ask them to draw a rectangle on a piece of paper, and compare it to the one on the board. </w:t>
            </w:r>
          </w:p>
          <w:p w14:paraId="29F538C0" w14:textId="316F382B" w:rsidR="00A8795F" w:rsidRDefault="00A8795F" w:rsidP="00A8795F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Explain that we still define the upright sides of the rectangle as being vertical, even though they are flat on the desk.</w:t>
            </w:r>
          </w:p>
          <w:p w14:paraId="5C3A8B8E" w14:textId="77777777" w:rsidR="00A8795F" w:rsidRDefault="00A8795F" w:rsidP="00A8795F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 xml:space="preserve">Ask pupils to identify two horizontal and two vertical lines in the classroom. </w:t>
            </w:r>
          </w:p>
          <w:p w14:paraId="2CBC4F92" w14:textId="0BED8181" w:rsidR="001D4D95" w:rsidRDefault="00A8795F" w:rsidP="00A8795F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The lines can be part of the room or objects in the room</w:t>
            </w:r>
          </w:p>
          <w:p w14:paraId="332DFE16" w14:textId="77777777" w:rsidR="001D4D95" w:rsidRDefault="001D4D95" w:rsidP="001D4D95"/>
          <w:p w14:paraId="2EE19619" w14:textId="3E652D05"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42C39D07" w14:textId="668EB7B9" w:rsidR="001D4D95" w:rsidRDefault="001D4D95" w:rsidP="001D4D95"/>
          <w:p w14:paraId="22A31125" w14:textId="70EF0C7A" w:rsidR="00A71E70" w:rsidRPr="000A37E8" w:rsidRDefault="00A71E70" w:rsidP="00A8795F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C1F0B43" w14:textId="77777777" w:rsidR="00A8795F" w:rsidRDefault="0035395F" w:rsidP="00A8795F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Pupils may be c</w:t>
            </w:r>
            <w:r w:rsidR="00A8795F">
              <w:t xml:space="preserve">onfused about the definition of </w:t>
            </w:r>
            <w:r>
              <w:t>vertical being straig</w:t>
            </w:r>
            <w:r w:rsidR="00A8795F">
              <w:t xml:space="preserve">ht up on the board and straight </w:t>
            </w:r>
            <w:r>
              <w:t xml:space="preserve">up on the page </w:t>
            </w:r>
            <w:r w:rsidR="00A8795F">
              <w:t>(even though the page itself is h</w:t>
            </w:r>
            <w:r>
              <w:t xml:space="preserve">orizontal.) </w:t>
            </w:r>
          </w:p>
          <w:p w14:paraId="2060494C" w14:textId="77777777" w:rsidR="00A8795F" w:rsidRDefault="0035395F" w:rsidP="00A8795F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Make</w:t>
            </w:r>
            <w:r w:rsidR="00A8795F">
              <w:t xml:space="preserve"> sure you refer to shapes drawn both on a </w:t>
            </w:r>
            <w:r>
              <w:t>vertic</w:t>
            </w:r>
            <w:r w:rsidR="00A8795F">
              <w:t>al board and on a flat sheet of paper.</w:t>
            </w:r>
          </w:p>
          <w:p w14:paraId="7EDB1DB8" w14:textId="03B6F0AA" w:rsidR="00FB30A1" w:rsidRDefault="0035395F" w:rsidP="00A8795F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 xml:space="preserve">Explain that it is </w:t>
            </w:r>
            <w:r w:rsidR="00A8795F">
              <w:t xml:space="preserve">easiest to think of vertical as </w:t>
            </w:r>
            <w:r>
              <w:t>straight up, whether this is in the air or on the table</w:t>
            </w:r>
          </w:p>
          <w:p w14:paraId="6B1FA2F0" w14:textId="77777777" w:rsidR="00A8795F" w:rsidRDefault="00720227" w:rsidP="00A8795F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Pupils may confuse</w:t>
            </w:r>
            <w:r w:rsidR="00A8795F">
              <w:t xml:space="preserve"> the relative positions of East </w:t>
            </w:r>
            <w:r>
              <w:t xml:space="preserve">and West. </w:t>
            </w:r>
          </w:p>
          <w:p w14:paraId="31A87684" w14:textId="2D85E9DE" w:rsidR="00720227" w:rsidRDefault="00720227" w:rsidP="00A8795F">
            <w:pPr>
              <w:pStyle w:val="ListParagraph"/>
              <w:numPr>
                <w:ilvl w:val="0"/>
                <w:numId w:val="22"/>
              </w:numPr>
              <w:ind w:left="150" w:hanging="150"/>
            </w:pPr>
            <w:r>
              <w:t>U</w:t>
            </w:r>
            <w:r w:rsidR="00A8795F">
              <w:t xml:space="preserve">se some form of memory exercise </w:t>
            </w:r>
            <w:r>
              <w:t>such as the bo</w:t>
            </w:r>
            <w:r w:rsidR="00A8795F">
              <w:t xml:space="preserve">dy shapes or a mnemonic such as </w:t>
            </w:r>
            <w:r>
              <w:t>that given in th</w:t>
            </w:r>
            <w:r w:rsidR="00A8795F">
              <w:t xml:space="preserve">e lesson focus, to help them to </w:t>
            </w:r>
            <w:r>
              <w:t>remember</w:t>
            </w:r>
          </w:p>
          <w:p w14:paraId="11D09516" w14:textId="51ABE75F" w:rsidR="00A8795F" w:rsidRDefault="00A8795F" w:rsidP="00720227"/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2DD9C79D" w14:textId="10EAB843" w:rsidR="00A8795F" w:rsidRPr="00A8795F" w:rsidRDefault="00A8795F" w:rsidP="00A8795F">
            <w:pPr>
              <w:rPr>
                <w:b/>
              </w:rPr>
            </w:pPr>
            <w:r>
              <w:rPr>
                <w:b/>
              </w:rPr>
              <w:t>Day 3/ Lesson 3: 15 Mins</w:t>
            </w:r>
          </w:p>
          <w:p w14:paraId="16CBACC7" w14:textId="64CE0982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 xml:space="preserve">Groups the learners into four groups – A, B, C, and D. </w:t>
            </w:r>
          </w:p>
          <w:p w14:paraId="1EB0007F" w14:textId="353C2C49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lastRenderedPageBreak/>
              <w:t xml:space="preserve">Guide the learners to choose a leader and secretary for your group. </w:t>
            </w:r>
          </w:p>
          <w:p w14:paraId="6A4CD900" w14:textId="616B3A6B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 xml:space="preserve">Gives each group learning materials – cube or cuboid cartoon. </w:t>
            </w:r>
          </w:p>
          <w:p w14:paraId="71B5D2F9" w14:textId="05B1D261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 xml:space="preserve">Let pupils identify the lines by names – horizontal and vertical lines. </w:t>
            </w:r>
          </w:p>
          <w:p w14:paraId="676B81DB" w14:textId="77777777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 xml:space="preserve">Guides them to differentiate between horizontal and vertical lines with practical illustrations – vertical (standing) and horizontal (lying down) </w:t>
            </w:r>
          </w:p>
          <w:p w14:paraId="4A111A88" w14:textId="46703030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 xml:space="preserve">When 3 or more lines joined together, they formed a shape. </w:t>
            </w:r>
          </w:p>
          <w:p w14:paraId="14F6FFA1" w14:textId="734A70FC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>How many line formed this shape?</w:t>
            </w:r>
          </w:p>
          <w:p w14:paraId="7ED981A0" w14:textId="28303080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>How many of these lines are vertical and horizontal lines.</w:t>
            </w:r>
          </w:p>
          <w:p w14:paraId="5F881032" w14:textId="2A17EA4C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 xml:space="preserve">The face of this shape looks like square or rectangular face? </w:t>
            </w:r>
          </w:p>
          <w:p w14:paraId="5BA705B9" w14:textId="3D2554B4" w:rsidR="00A8795F" w:rsidRDefault="00A8795F" w:rsidP="00A8795F">
            <w:pPr>
              <w:pStyle w:val="ListParagraph"/>
              <w:numPr>
                <w:ilvl w:val="0"/>
                <w:numId w:val="19"/>
              </w:numPr>
              <w:ind w:left="150" w:hanging="150"/>
            </w:pPr>
            <w:r>
              <w:t>Name five (5) shapes that the represent – for example, Maggi cube.</w:t>
            </w:r>
          </w:p>
          <w:p w14:paraId="404F413A" w14:textId="77777777" w:rsidR="000529DC" w:rsidRPr="00A8795F" w:rsidRDefault="000529DC" w:rsidP="00CD4D2B"/>
          <w:p w14:paraId="4CE44FA1" w14:textId="77777777" w:rsidR="000529DC" w:rsidRDefault="000529DC" w:rsidP="00CD4D2B">
            <w:pPr>
              <w:rPr>
                <w:b/>
              </w:rPr>
            </w:pP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6CC78EF4" w14:textId="5521FD0E" w:rsidR="00A37E88" w:rsidRPr="00994216" w:rsidRDefault="00A37E88" w:rsidP="00A8795F"/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792DA7B8" w14:textId="77777777" w:rsidR="00A8795F" w:rsidRDefault="00A8795F" w:rsidP="00A8795F">
            <w:pPr>
              <w:pStyle w:val="ListParagraph"/>
              <w:numPr>
                <w:ilvl w:val="0"/>
                <w:numId w:val="23"/>
              </w:numPr>
              <w:ind w:left="210" w:hanging="180"/>
            </w:pPr>
            <w:r w:rsidRPr="00A8795F">
              <w:t>Ask pupils to each d</w:t>
            </w:r>
            <w:r>
              <w:t xml:space="preserve">raw a rough sketch of a </w:t>
            </w:r>
            <w:r w:rsidRPr="00A8795F">
              <w:t xml:space="preserve">landscape (two minutes maximum time). </w:t>
            </w:r>
          </w:p>
          <w:p w14:paraId="669C5BF1" w14:textId="7B8E0ADA" w:rsidR="00A8795F" w:rsidRPr="00A8795F" w:rsidRDefault="00A8795F" w:rsidP="00A8795F">
            <w:pPr>
              <w:pStyle w:val="ListParagraph"/>
              <w:numPr>
                <w:ilvl w:val="0"/>
                <w:numId w:val="23"/>
              </w:numPr>
              <w:ind w:left="210" w:hanging="180"/>
            </w:pPr>
            <w:r>
              <w:t xml:space="preserve">Choose </w:t>
            </w:r>
            <w:r w:rsidRPr="00A8795F">
              <w:t>a few that sho</w:t>
            </w:r>
            <w:r>
              <w:t xml:space="preserve">w the horizon. Discuss the term </w:t>
            </w:r>
            <w:r w:rsidRPr="00A8795F">
              <w:t>‘horizon’ with the class.</w:t>
            </w:r>
          </w:p>
          <w:p w14:paraId="36B84B1D" w14:textId="77777777" w:rsidR="00A8795F" w:rsidRDefault="00A8795F" w:rsidP="00A8795F">
            <w:pPr>
              <w:pStyle w:val="ListParagraph"/>
              <w:numPr>
                <w:ilvl w:val="0"/>
                <w:numId w:val="23"/>
              </w:numPr>
              <w:ind w:left="210" w:hanging="180"/>
            </w:pPr>
            <w:r w:rsidRPr="00A8795F">
              <w:t>Ask pupils to</w:t>
            </w:r>
            <w:r>
              <w:t xml:space="preserve"> point to vertical lines in the </w:t>
            </w:r>
            <w:r w:rsidRPr="00A8795F">
              <w:t>classroom for exam</w:t>
            </w:r>
            <w:r>
              <w:t xml:space="preserve">ple, edges of doors and windows </w:t>
            </w:r>
            <w:r w:rsidRPr="00A8795F">
              <w:t>and the chalk board;</w:t>
            </w:r>
            <w:r>
              <w:t xml:space="preserve"> corners where walls join; </w:t>
            </w:r>
            <w:r w:rsidRPr="00A8795F">
              <w:t xml:space="preserve">chair and table legs. </w:t>
            </w:r>
          </w:p>
          <w:p w14:paraId="3B67EB7F" w14:textId="2E285F96" w:rsidR="000529DC" w:rsidRDefault="00A8795F" w:rsidP="00A8795F">
            <w:pPr>
              <w:pStyle w:val="ListParagraph"/>
              <w:numPr>
                <w:ilvl w:val="0"/>
                <w:numId w:val="23"/>
              </w:numPr>
              <w:ind w:left="210" w:hanging="180"/>
            </w:pPr>
            <w:r>
              <w:t xml:space="preserve">Next, ask them to point to </w:t>
            </w:r>
            <w:r w:rsidRPr="00A8795F">
              <w:t>horizontal lines fo</w:t>
            </w:r>
            <w:r>
              <w:t xml:space="preserve">r example, table and desk tops, </w:t>
            </w:r>
            <w:r w:rsidRPr="00A8795F">
              <w:t>tops of doors and windows and so on.</w:t>
            </w:r>
          </w:p>
          <w:p w14:paraId="5F8C57A2" w14:textId="3611B3E1" w:rsidR="00A8795F" w:rsidRDefault="00A8795F" w:rsidP="00A8795F"/>
          <w:p w14:paraId="4CF40EA5" w14:textId="77777777" w:rsidR="00A8795F" w:rsidRPr="00FB30A1" w:rsidRDefault="00A8795F" w:rsidP="00A8795F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02E9235" w14:textId="60BD0493" w:rsidR="00A8795F" w:rsidRPr="00A8795F" w:rsidRDefault="00A8795F" w:rsidP="00A8795F">
            <w:pPr>
              <w:rPr>
                <w:b/>
              </w:rPr>
            </w:pPr>
            <w:r>
              <w:rPr>
                <w:b/>
              </w:rPr>
              <w:t>Day 4/ Lesson 4: 15 Mins</w:t>
            </w:r>
          </w:p>
          <w:p w14:paraId="5BB8B126" w14:textId="77777777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 xml:space="preserve">Give students a blank piece of paper and ask them to draw a circle in the center of the paper. </w:t>
            </w:r>
          </w:p>
          <w:p w14:paraId="0E6AC16A" w14:textId="77777777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 xml:space="preserve">Instruct students to draw a horizontal and vertical line through the circle to create a compass rose. </w:t>
            </w:r>
          </w:p>
          <w:p w14:paraId="7CFD7BBB" w14:textId="36560199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lastRenderedPageBreak/>
              <w:t xml:space="preserve">Have students fill in the cardinal directions on the compass rose. </w:t>
            </w:r>
            <w:r>
              <w:t xml:space="preserve"> </w:t>
            </w:r>
            <w:r w:rsidRPr="00A8795F">
              <w:t xml:space="preserve">Have students stand up while they are holding the compass rose. </w:t>
            </w:r>
          </w:p>
          <w:p w14:paraId="35D6E68A" w14:textId="77777777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 xml:space="preserve">Ask the students to turn so the north on the compass rose actually points north. </w:t>
            </w:r>
          </w:p>
          <w:p w14:paraId="0F8248E4" w14:textId="77777777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 xml:space="preserve">Discuss with the students why they were not able to correctly turn towards north. </w:t>
            </w:r>
          </w:p>
          <w:p w14:paraId="16752953" w14:textId="5C524A74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>If some students are facing the correct direction</w:t>
            </w:r>
            <w:r>
              <w:t>,</w:t>
            </w:r>
            <w:r w:rsidRPr="00A8795F">
              <w:t xml:space="preserve"> ask them why they are facing that direction as some people have a natural sense of direction.</w:t>
            </w:r>
          </w:p>
          <w:p w14:paraId="509276CE" w14:textId="77777777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 xml:space="preserve">Give students a compass and a map with the cardinal points already labeled. Have students stand holding the compass in one hand and face North. </w:t>
            </w:r>
          </w:p>
          <w:p w14:paraId="11716F96" w14:textId="77777777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 xml:space="preserve">Have students turn slowly in a circle and observe what happens with the compass needle. </w:t>
            </w:r>
          </w:p>
          <w:p w14:paraId="644C7DE9" w14:textId="77777777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>Repeat t</w:t>
            </w:r>
            <w:r>
              <w:t>he process while holding a map.</w:t>
            </w:r>
          </w:p>
          <w:p w14:paraId="699E4EFA" w14:textId="77777777" w:rsid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 xml:space="preserve">Discuss the concept that no matter which way you are actually facing, up is always north on a map. </w:t>
            </w:r>
          </w:p>
          <w:p w14:paraId="0639E3EE" w14:textId="09F07AA9" w:rsidR="00A8795F" w:rsidRPr="00A8795F" w:rsidRDefault="00A8795F" w:rsidP="00A8795F">
            <w:pPr>
              <w:pStyle w:val="ListParagraph"/>
              <w:numPr>
                <w:ilvl w:val="0"/>
                <w:numId w:val="24"/>
              </w:numPr>
              <w:ind w:left="210" w:hanging="210"/>
            </w:pPr>
            <w:r w:rsidRPr="00A8795F">
              <w:t>Discuss how this concept may cause problems when trying to navigate using a map in an unfamiliar place.</w:t>
            </w:r>
          </w:p>
          <w:p w14:paraId="012DB69B" w14:textId="3DF5E163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D73B88A" w14:textId="77777777" w:rsidR="00A8795F" w:rsidRDefault="00A8795F" w:rsidP="00A8795F">
            <w:pPr>
              <w:pStyle w:val="Heading2"/>
            </w:pPr>
            <w:r w:rsidRPr="00287F69">
              <w:lastRenderedPageBreak/>
              <w:t>Assessment Activity</w:t>
            </w:r>
          </w:p>
          <w:p w14:paraId="42B08F4E" w14:textId="6888D961" w:rsidR="00110F25" w:rsidRPr="00485065" w:rsidRDefault="00110F25" w:rsidP="00A8795F"/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35EFA3" w14:textId="77777777" w:rsidR="00A8795F" w:rsidRDefault="00A8795F" w:rsidP="00A8795F">
            <w:pPr>
              <w:pStyle w:val="Heading2"/>
            </w:pPr>
            <w:r w:rsidRPr="00287F69">
              <w:t>Assessment Activity</w:t>
            </w:r>
          </w:p>
          <w:p w14:paraId="023A93A2" w14:textId="77777777" w:rsidR="00A8795F" w:rsidRDefault="00A8795F" w:rsidP="00A8795F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Evaluation of this unit gauges the extent to</w:t>
            </w:r>
          </w:p>
          <w:p w14:paraId="1C3E6AEC" w14:textId="77777777" w:rsidR="00A8795F" w:rsidRDefault="00A8795F" w:rsidP="00A8795F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which individual pupils have achieved the</w:t>
            </w:r>
          </w:p>
          <w:p w14:paraId="48E207DC" w14:textId="77777777" w:rsidR="00A8795F" w:rsidRDefault="00A8795F" w:rsidP="00A8795F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 xml:space="preserve">objectives stated at the beginning of this unit. </w:t>
            </w:r>
          </w:p>
          <w:p w14:paraId="7145547D" w14:textId="79B7E6FD" w:rsidR="00A8795F" w:rsidRDefault="00A8795F" w:rsidP="00A8795F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 xml:space="preserve">You should give pupils a set time in which to complete the assessment. </w:t>
            </w:r>
          </w:p>
          <w:p w14:paraId="0F8888A7" w14:textId="77777777" w:rsidR="00A8795F" w:rsidRDefault="00A8795F" w:rsidP="00A8795F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 xml:space="preserve">Pupils should work through the questions individually. </w:t>
            </w:r>
          </w:p>
          <w:p w14:paraId="3D8D0490" w14:textId="77777777" w:rsidR="00A8795F" w:rsidRDefault="00A8795F" w:rsidP="00A8795F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lastRenderedPageBreak/>
              <w:t xml:space="preserve">Encourage them not to spend too much time on any one question if they are stuck. </w:t>
            </w:r>
          </w:p>
          <w:p w14:paraId="00E5A721" w14:textId="3D22FABD" w:rsidR="00D914D8" w:rsidRPr="00A8795F" w:rsidRDefault="00A8795F" w:rsidP="00A8795F">
            <w:pPr>
              <w:pStyle w:val="ListParagraph"/>
              <w:numPr>
                <w:ilvl w:val="0"/>
                <w:numId w:val="17"/>
              </w:numPr>
              <w:ind w:left="150" w:hanging="150"/>
            </w:pPr>
            <w:r>
              <w:t>Instead, they should go on to the next question, and come back to the question they were struggling with if they have time at the end of the assessment.</w:t>
            </w: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03EE67A" w14:textId="77777777" w:rsidR="00A8795F" w:rsidRDefault="00A8795F" w:rsidP="00A8795F">
            <w:pPr>
              <w:pStyle w:val="Heading2"/>
            </w:pPr>
            <w:r w:rsidRPr="00287F69">
              <w:t>Assessment Activity</w:t>
            </w:r>
          </w:p>
          <w:p w14:paraId="3A996CFC" w14:textId="6B63076B" w:rsidR="00A8795F" w:rsidRDefault="00A8795F" w:rsidP="00A8795F">
            <w:pPr>
              <w:pStyle w:val="ListParagraph"/>
              <w:numPr>
                <w:ilvl w:val="0"/>
                <w:numId w:val="18"/>
              </w:numPr>
              <w:ind w:left="210" w:hanging="180"/>
            </w:pPr>
            <w:r>
              <w:t>Make a compass. You will need a pin or needle, a magnet, a piece of cork and a glass of water.</w:t>
            </w:r>
          </w:p>
          <w:p w14:paraId="33CC79CF" w14:textId="77777777" w:rsidR="00A8795F" w:rsidRDefault="00A8795F" w:rsidP="00A8795F">
            <w:pPr>
              <w:pStyle w:val="ListParagraph"/>
              <w:numPr>
                <w:ilvl w:val="0"/>
                <w:numId w:val="18"/>
              </w:numPr>
              <w:ind w:left="210" w:hanging="180"/>
            </w:pPr>
            <w:r>
              <w:t xml:space="preserve">Hold the pin or needle in one hand and run the magnet along it, always in the same direction, 80-100 times. </w:t>
            </w:r>
          </w:p>
          <w:p w14:paraId="6B9DF39B" w14:textId="77777777" w:rsidR="00A8795F" w:rsidRDefault="00A8795F" w:rsidP="00A8795F">
            <w:pPr>
              <w:pStyle w:val="ListParagraph"/>
              <w:numPr>
                <w:ilvl w:val="0"/>
                <w:numId w:val="18"/>
              </w:numPr>
              <w:ind w:left="210" w:hanging="180"/>
            </w:pPr>
            <w:r>
              <w:t xml:space="preserve">Stick the pin or needle through the piece of cork so that it is balanced. </w:t>
            </w:r>
          </w:p>
          <w:p w14:paraId="24DE9C8A" w14:textId="75137EDB" w:rsidR="00A8795F" w:rsidRDefault="00A8795F" w:rsidP="00A8795F">
            <w:pPr>
              <w:pStyle w:val="ListParagraph"/>
              <w:numPr>
                <w:ilvl w:val="0"/>
                <w:numId w:val="18"/>
              </w:numPr>
              <w:ind w:left="210" w:hanging="180"/>
            </w:pPr>
            <w:r>
              <w:lastRenderedPageBreak/>
              <w:t>Float the cork in the glass of water and allow it to settle.</w:t>
            </w:r>
          </w:p>
          <w:p w14:paraId="290231E8" w14:textId="514C604A" w:rsidR="00CB574B" w:rsidRDefault="00A8795F" w:rsidP="00A8795F">
            <w:pPr>
              <w:pStyle w:val="ListParagraph"/>
              <w:numPr>
                <w:ilvl w:val="0"/>
                <w:numId w:val="18"/>
              </w:numPr>
              <w:ind w:left="210" w:hanging="180"/>
            </w:pPr>
            <w:r>
              <w:t>Test the compass by moving the cork – observe how it returns to the original position</w:t>
            </w:r>
          </w:p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  <w:p w14:paraId="1D9B050B" w14:textId="530787BD" w:rsidR="00EA5BCA" w:rsidRPr="00EA5BCA" w:rsidRDefault="00EA5BCA" w:rsidP="00A8795F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B6C4200" w14:textId="05C3D0A7" w:rsidR="00A8795F" w:rsidRDefault="00A8795F" w:rsidP="00A8795F">
            <w:pPr>
              <w:pStyle w:val="Heading2"/>
            </w:pPr>
            <w:r>
              <w:t>Review and Closing</w:t>
            </w:r>
          </w:p>
          <w:p w14:paraId="4C4E64E0" w14:textId="77777777" w:rsidR="00C17E2A" w:rsidRDefault="00A8795F" w:rsidP="00A8795F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 w:rsidRPr="00A8795F">
              <w:t>Once students are comfortable with using north, south, east and west when giving directions, they are ready to create a treasure map</w:t>
            </w:r>
          </w:p>
          <w:p w14:paraId="5824F177" w14:textId="77777777" w:rsidR="00A8795F" w:rsidRDefault="00A8795F" w:rsidP="00A8795F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 w:rsidRPr="00A8795F">
              <w:t>Students can work independently or in pairs to write directions.</w:t>
            </w:r>
          </w:p>
          <w:p w14:paraId="57703AF0" w14:textId="77777777" w:rsidR="00A8795F" w:rsidRDefault="00A8795F" w:rsidP="00A8795F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 w:rsidRPr="00A8795F">
              <w:t xml:space="preserve">Distribute compasses to each student or group of students. </w:t>
            </w:r>
          </w:p>
          <w:p w14:paraId="79E9FF16" w14:textId="77777777" w:rsidR="00A8795F" w:rsidRDefault="00A8795F" w:rsidP="00A8795F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 w:rsidRPr="00A8795F">
              <w:t>Place students on each side of the open area so that they are attempting this activity from different starting points.</w:t>
            </w:r>
          </w:p>
          <w:p w14:paraId="7DAB2D59" w14:textId="7563ED06" w:rsidR="00A8795F" w:rsidRDefault="00A8795F" w:rsidP="00A8795F">
            <w:pPr>
              <w:pStyle w:val="ListParagraph"/>
              <w:numPr>
                <w:ilvl w:val="0"/>
                <w:numId w:val="16"/>
              </w:numPr>
              <w:ind w:left="150" w:hanging="150"/>
            </w:pPr>
            <w:r>
              <w:t>Let the students move around the open space and get the directions of different points in the open area.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F9302" w14:textId="77777777" w:rsidR="00507966" w:rsidRDefault="00507966">
      <w:pPr>
        <w:spacing w:before="0" w:after="0" w:line="240" w:lineRule="auto"/>
      </w:pPr>
      <w:r>
        <w:separator/>
      </w:r>
    </w:p>
  </w:endnote>
  <w:endnote w:type="continuationSeparator" w:id="0">
    <w:p w14:paraId="4D34E05C" w14:textId="77777777" w:rsidR="00507966" w:rsidRDefault="005079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2E8CAD2C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E420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09F50" w14:textId="77777777" w:rsidR="00507966" w:rsidRDefault="00507966">
      <w:pPr>
        <w:spacing w:before="0" w:after="0" w:line="240" w:lineRule="auto"/>
      </w:pPr>
      <w:r>
        <w:separator/>
      </w:r>
    </w:p>
  </w:footnote>
  <w:footnote w:type="continuationSeparator" w:id="0">
    <w:p w14:paraId="102FEEC1" w14:textId="77777777" w:rsidR="00507966" w:rsidRDefault="005079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8781E20"/>
    <w:multiLevelType w:val="hybridMultilevel"/>
    <w:tmpl w:val="F73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57C2"/>
    <w:multiLevelType w:val="hybridMultilevel"/>
    <w:tmpl w:val="DEC6F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967A4"/>
    <w:multiLevelType w:val="hybridMultilevel"/>
    <w:tmpl w:val="BB86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C5352"/>
    <w:multiLevelType w:val="hybridMultilevel"/>
    <w:tmpl w:val="9184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4509D4"/>
    <w:multiLevelType w:val="hybridMultilevel"/>
    <w:tmpl w:val="7B68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95DF4"/>
    <w:multiLevelType w:val="hybridMultilevel"/>
    <w:tmpl w:val="355E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85395"/>
    <w:multiLevelType w:val="hybridMultilevel"/>
    <w:tmpl w:val="A4D61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A0E2C"/>
    <w:multiLevelType w:val="hybridMultilevel"/>
    <w:tmpl w:val="9B0ED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844B4"/>
    <w:multiLevelType w:val="hybridMultilevel"/>
    <w:tmpl w:val="92D2F648"/>
    <w:lvl w:ilvl="0" w:tplc="C150C5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11869"/>
    <w:multiLevelType w:val="hybridMultilevel"/>
    <w:tmpl w:val="573C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18"/>
  </w:num>
  <w:num w:numId="5">
    <w:abstractNumId w:val="16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9"/>
  </w:num>
  <w:num w:numId="12">
    <w:abstractNumId w:val="13"/>
  </w:num>
  <w:num w:numId="13">
    <w:abstractNumId w:val="17"/>
  </w:num>
  <w:num w:numId="14">
    <w:abstractNumId w:val="5"/>
  </w:num>
  <w:num w:numId="15">
    <w:abstractNumId w:val="21"/>
  </w:num>
  <w:num w:numId="16">
    <w:abstractNumId w:val="3"/>
  </w:num>
  <w:num w:numId="17">
    <w:abstractNumId w:val="7"/>
  </w:num>
  <w:num w:numId="18">
    <w:abstractNumId w:val="10"/>
  </w:num>
  <w:num w:numId="19">
    <w:abstractNumId w:val="12"/>
  </w:num>
  <w:num w:numId="20">
    <w:abstractNumId w:val="23"/>
  </w:num>
  <w:num w:numId="21">
    <w:abstractNumId w:val="1"/>
  </w:num>
  <w:num w:numId="22">
    <w:abstractNumId w:val="19"/>
  </w:num>
  <w:num w:numId="23">
    <w:abstractNumId w:val="20"/>
  </w:num>
  <w:num w:numId="24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54AE5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3002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05632"/>
    <w:rsid w:val="00310BAC"/>
    <w:rsid w:val="00312F69"/>
    <w:rsid w:val="003242CF"/>
    <w:rsid w:val="003254A0"/>
    <w:rsid w:val="00331C10"/>
    <w:rsid w:val="00346000"/>
    <w:rsid w:val="003468F5"/>
    <w:rsid w:val="00350D6F"/>
    <w:rsid w:val="0035395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3DDB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07966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6BC5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5EF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2022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662E0"/>
    <w:rsid w:val="00773C70"/>
    <w:rsid w:val="00777637"/>
    <w:rsid w:val="00780730"/>
    <w:rsid w:val="0078211E"/>
    <w:rsid w:val="0078309D"/>
    <w:rsid w:val="00786B8E"/>
    <w:rsid w:val="007C31C8"/>
    <w:rsid w:val="007E5E02"/>
    <w:rsid w:val="007E6D4D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A38B6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2597C"/>
    <w:rsid w:val="00A367FF"/>
    <w:rsid w:val="00A37E88"/>
    <w:rsid w:val="00A50553"/>
    <w:rsid w:val="00A71E70"/>
    <w:rsid w:val="00A74FCC"/>
    <w:rsid w:val="00A82696"/>
    <w:rsid w:val="00A85D55"/>
    <w:rsid w:val="00A8795F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2374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63A36"/>
    <w:rsid w:val="00D77F7A"/>
    <w:rsid w:val="00D8019B"/>
    <w:rsid w:val="00D812F1"/>
    <w:rsid w:val="00D85628"/>
    <w:rsid w:val="00D914D8"/>
    <w:rsid w:val="00DA1F66"/>
    <w:rsid w:val="00DC17D5"/>
    <w:rsid w:val="00DE0478"/>
    <w:rsid w:val="00DE3AC3"/>
    <w:rsid w:val="00DE420B"/>
    <w:rsid w:val="00DF02F9"/>
    <w:rsid w:val="00DF1DBE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5F1BA31B-D0D8-45B3-B1A9-CC90FC40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samplenote.com.ng/2019/06/08/smase-asei-pdsi-method-on-plane-shapes/horizontal-and-vertical-lines/" TargetMode="External"/><Relationship Id="rId13" Type="http://schemas.openxmlformats.org/officeDocument/2006/relationships/hyperlink" Target="https://za.pearson.com/content/dam/region-growth/south-africa/pearson-south-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righthubeducation.com/lesson-plans-grades-3-5/105975-cardinal-points-mapping-and-reading-a-compass-lesson-plan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icksamplenote.com.ng/2019/06/08/smase-asei-pdsi-method-on-plane-shapes/horizontal-and-vertical-line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za.pearson.com/content/dam/region-growth/south-africa/pearson-south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righthubeducation.com/lesson-plans-grades-3-5/105975-cardinal-points-mapping-and-reading-a-compass-lesson-plan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E1A3C"/>
    <w:rsid w:val="004A008E"/>
    <w:rsid w:val="004E1DB9"/>
    <w:rsid w:val="00571A20"/>
    <w:rsid w:val="005E5AFA"/>
    <w:rsid w:val="005E6E71"/>
    <w:rsid w:val="00606CB3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  <w:rsid w:val="00F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2019-07-03T11:33:00Z</dcterms:created>
  <dcterms:modified xsi:type="dcterms:W3CDTF">2019-07-12T00:28:00Z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