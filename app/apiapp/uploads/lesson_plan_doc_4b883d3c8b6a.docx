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AFDD376" w:rsidR="00C17E2A" w:rsidRPr="009260D0" w:rsidRDefault="001A1B41" w:rsidP="00FD1023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aural discrimination of consonants, vowel and diphthongs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2C403EE" w:rsidR="00C17E2A" w:rsidRDefault="00B5009B">
                <w:pPr>
                  <w:pStyle w:val="Date"/>
                </w:pPr>
                <w:r>
                  <w:t>7.28.2019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195903EE" w14:textId="77777777" w:rsidR="00AF1704" w:rsidRDefault="00AF1704" w:rsidP="00AF1704">
            <w:pPr>
              <w:pStyle w:val="ListParagraph"/>
              <w:numPr>
                <w:ilvl w:val="0"/>
                <w:numId w:val="2"/>
              </w:numPr>
            </w:pPr>
            <w:r w:rsidRPr="00AF1704">
              <w:t xml:space="preserve">Students will learn to pronounce the correct consonant sound when seeing the letter associated with that sound. </w:t>
            </w:r>
          </w:p>
          <w:p w14:paraId="458BD9FD" w14:textId="1AF08CDF" w:rsidR="00EA2D67" w:rsidRPr="007E1C48" w:rsidRDefault="00AF1704" w:rsidP="00AF1704">
            <w:pPr>
              <w:pStyle w:val="ListParagraph"/>
              <w:numPr>
                <w:ilvl w:val="0"/>
                <w:numId w:val="2"/>
              </w:numPr>
            </w:pPr>
            <w:r w:rsidRPr="00AF1704">
              <w:t>Students will learn to identify the correct consonant letter when hearing the sound associated with that letter.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32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8EB36E3" w14:textId="77777777" w:rsidR="006B471B" w:rsidRDefault="006B471B" w:rsidP="006B471B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6B471B">
                                    <w:rPr>
                                      <w:rFonts w:eastAsiaTheme="majorEastAsia"/>
                                    </w:rPr>
                                    <w:t xml:space="preserve">Plastic letters, letter tiles, or alphabet cards (1 letter per card) </w:t>
                                  </w:r>
                                </w:p>
                                <w:p w14:paraId="7E420EC9" w14:textId="77777777" w:rsidR="00A27CC7" w:rsidRDefault="006B471B" w:rsidP="006B471B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6B471B">
                                    <w:rPr>
                                      <w:rFonts w:eastAsiaTheme="majorEastAsia"/>
                                    </w:rPr>
                                    <w:t>Optional: picture cards or objects beginning with b, d, f, g, h, j, l, m, n, p, q, r, s, t, v, w, y, and z...</w:t>
                                  </w:r>
                                </w:p>
                                <w:p w14:paraId="7A4466D2" w14:textId="77777777" w:rsidR="00D57100" w:rsidRDefault="00D57100" w:rsidP="00D57100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>charts</w:t>
                                  </w:r>
                                  <w:r w:rsidRPr="00D57100">
                                    <w:rPr>
                                      <w:rFonts w:eastAsiaTheme="majorEastAsia"/>
                                    </w:rPr>
                                    <w:t xml:space="preserve"> with the following printed words</w:t>
                                  </w:r>
                                  <w:r>
                                    <w:rPr>
                                      <w:rFonts w:eastAsiaTheme="majorEastAsia"/>
                                    </w:rPr>
                                    <w:t>,</w:t>
                                  </w:r>
                                  <w:r w:rsidRPr="00D57100">
                                    <w:rPr>
                                      <w:rFonts w:eastAsiaTheme="majorEastAsia"/>
                                    </w:rPr>
                                    <w:t xml:space="preserve"> out, shout, found, hound, cow, now, brown, crown, oil, boil, coin, join, toy, boy, joy, Roy </w:t>
                                  </w:r>
                                </w:p>
                                <w:p w14:paraId="66A3FCC3" w14:textId="77777777" w:rsidR="00D57100" w:rsidRDefault="00D57100" w:rsidP="00D57100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D57100">
                                    <w:rPr>
                                      <w:rFonts w:eastAsiaTheme="majorEastAsia"/>
                                    </w:rPr>
                                    <w:t xml:space="preserve">Blank index cards and colored markers or other writing utensils </w:t>
                                  </w:r>
                                </w:p>
                                <w:p w14:paraId="0B1508D8" w14:textId="77777777" w:rsidR="00D57100" w:rsidRDefault="00D57100" w:rsidP="00D57100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D57100">
                                    <w:rPr>
                                      <w:rFonts w:eastAsiaTheme="majorEastAsia"/>
                                    </w:rPr>
                                    <w:t>Several dictionaries or spelling dictionaries</w:t>
                                  </w:r>
                                </w:p>
                                <w:p w14:paraId="3B6CC251" w14:textId="77777777" w:rsidR="00D57100" w:rsidRDefault="00D57100" w:rsidP="00D57100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>Balloon with combination of vowels</w:t>
                                  </w:r>
                                </w:p>
                                <w:p w14:paraId="4BE61749" w14:textId="5225AEE7" w:rsidR="00D57100" w:rsidRPr="00A97E68" w:rsidRDefault="00D57100" w:rsidP="00D57100">
                                  <w:pPr>
                                    <w:pStyle w:val="ListBullet"/>
                                    <w:rPr>
                                      <w:rFonts w:eastAsiaTheme="majorEastAsia"/>
                                    </w:rPr>
                                  </w:pPr>
                                  <w:r w:rsidRPr="009C093F">
                                    <w:t>old scrabble tiles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13F045C" w14:textId="2A4BD7F8" w:rsidR="00EA41D6" w:rsidRDefault="00EE0315" w:rsidP="00E10D3F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10D3F" w:rsidRPr="0074290C">
                                      <w:rPr>
                                        <w:rStyle w:val="Hyperlink"/>
                                      </w:rPr>
                                      <w:t>https://www.education.com/lesson-plan/short-vowel-sounds/</w:t>
                                    </w:r>
                                  </w:hyperlink>
                                </w:p>
                                <w:p w14:paraId="2149407B" w14:textId="118F7A60" w:rsidR="00E10D3F" w:rsidRDefault="00EE0315" w:rsidP="00E10D3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10D3F" w:rsidRPr="0074290C">
                                      <w:rPr>
                                        <w:rStyle w:val="Hyperlink"/>
                                      </w:rPr>
                                      <w:t>https://www.readingrockets.org/teaching/reading101-course/modules/phonics/phonics-practice</w:t>
                                    </w:r>
                                  </w:hyperlink>
                                </w:p>
                                <w:p w14:paraId="27A9DE08" w14:textId="1407A751" w:rsidR="00E10D3F" w:rsidRDefault="00EE0315" w:rsidP="00E10D3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10D3F" w:rsidRPr="0074290C">
                                      <w:rPr>
                                        <w:rStyle w:val="Hyperlink"/>
                                      </w:rPr>
                                      <w:t>https://study.com/academy/lesson/vowel-digraphs-definition-examples.html</w:t>
                                    </w:r>
                                  </w:hyperlink>
                                </w:p>
                                <w:p w14:paraId="41541B8A" w14:textId="34DB3BBF" w:rsidR="00E10D3F" w:rsidRDefault="00EE0315" w:rsidP="00E10D3F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10D3F" w:rsidRPr="0074290C">
                                      <w:rPr>
                                        <w:rStyle w:val="Hyperlink"/>
                                      </w:rPr>
                                      <w:t>https://www.education.com/lesson-plan/differentiation-between-vowel-and-consonants/</w:t>
                                    </w:r>
                                  </w:hyperlink>
                                </w:p>
                                <w:p w14:paraId="0A037FA7" w14:textId="57F1876D" w:rsidR="00E10D3F" w:rsidRDefault="00EE0315" w:rsidP="00E10D3F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E10D3F" w:rsidRPr="0074290C">
                                      <w:rPr>
                                        <w:rStyle w:val="Hyperlink"/>
                                      </w:rPr>
                                      <w:t>https://www.teachingenglish.org.uk/article/sound-discrimination</w:t>
                                    </w:r>
                                  </w:hyperlink>
                                </w:p>
                                <w:p w14:paraId="7EC037A3" w14:textId="24B9C860" w:rsidR="00E10D3F" w:rsidRDefault="00EE0315" w:rsidP="00E10D3F">
                                  <w:pPr>
                                    <w:pStyle w:val="ListBullet"/>
                                  </w:pPr>
                                  <w:hyperlink r:id="rId13" w:history="1">
                                    <w:r w:rsidR="00E10D3F" w:rsidRPr="0074290C">
                                      <w:rPr>
                                        <w:rStyle w:val="Hyperlink"/>
                                      </w:rPr>
                                      <w:t>http://www.teach-nology.com/lessons/lsn_pln_view_lessons.php?action=view&amp;cat_id=3&amp;lsn_id=7237</w:t>
                                    </w:r>
                                  </w:hyperlink>
                                </w:p>
                                <w:p w14:paraId="34694F81" w14:textId="0DF688AE" w:rsidR="00E10D3F" w:rsidRDefault="00EE0315" w:rsidP="00E10D3F">
                                  <w:pPr>
                                    <w:pStyle w:val="ListBullet"/>
                                  </w:pPr>
                                  <w:hyperlink r:id="rId14" w:history="1">
                                    <w:r w:rsidR="00E10D3F" w:rsidRPr="0074290C">
                                      <w:rPr>
                                        <w:rStyle w:val="Hyperlink"/>
                                      </w:rPr>
                                      <w:t>https://study.com/academy/lesson/diphthongs-lesson-plan-for-elementary-school.html</w:t>
                                    </w:r>
                                  </w:hyperlink>
                                </w:p>
                                <w:p w14:paraId="266D3DBF" w14:textId="4542F2CC" w:rsidR="00E10D3F" w:rsidRDefault="00E10D3F" w:rsidP="00E10D3F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32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8EB36E3" w14:textId="77777777" w:rsidR="006B471B" w:rsidRDefault="006B471B" w:rsidP="006B471B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6B471B">
                              <w:rPr>
                                <w:rFonts w:eastAsiaTheme="majorEastAsia"/>
                              </w:rPr>
                              <w:t xml:space="preserve">Plastic letters, letter tiles, or alphabet cards (1 letter per card) </w:t>
                            </w:r>
                          </w:p>
                          <w:p w14:paraId="7E420EC9" w14:textId="77777777" w:rsidR="00A27CC7" w:rsidRDefault="006B471B" w:rsidP="006B471B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6B471B">
                              <w:rPr>
                                <w:rFonts w:eastAsiaTheme="majorEastAsia"/>
                              </w:rPr>
                              <w:t>Optional: picture cards or objects beginning with b, d, f, g, h, j, l, m, n, p, q, r, s, t, v, w, y, and z...</w:t>
                            </w:r>
                          </w:p>
                          <w:p w14:paraId="7A4466D2" w14:textId="77777777" w:rsidR="00D57100" w:rsidRDefault="00D57100" w:rsidP="00D57100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>
                              <w:rPr>
                                <w:rFonts w:eastAsiaTheme="majorEastAsia"/>
                              </w:rPr>
                              <w:t>charts</w:t>
                            </w:r>
                            <w:r w:rsidRPr="00D57100">
                              <w:rPr>
                                <w:rFonts w:eastAsiaTheme="majorEastAsia"/>
                              </w:rPr>
                              <w:t xml:space="preserve"> with the following printed words</w:t>
                            </w:r>
                            <w:r>
                              <w:rPr>
                                <w:rFonts w:eastAsiaTheme="majorEastAsia"/>
                              </w:rPr>
                              <w:t>,</w:t>
                            </w:r>
                            <w:r w:rsidRPr="00D57100">
                              <w:rPr>
                                <w:rFonts w:eastAsiaTheme="majorEastAsia"/>
                              </w:rPr>
                              <w:t xml:space="preserve"> out, shout, found, hound, cow, now, brown, crown, oil, boil, coin, join, toy, boy, joy, Roy </w:t>
                            </w:r>
                          </w:p>
                          <w:p w14:paraId="66A3FCC3" w14:textId="77777777" w:rsidR="00D57100" w:rsidRDefault="00D57100" w:rsidP="00D57100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D57100">
                              <w:rPr>
                                <w:rFonts w:eastAsiaTheme="majorEastAsia"/>
                              </w:rPr>
                              <w:t xml:space="preserve">Blank index cards and colored markers or other writing utensils </w:t>
                            </w:r>
                          </w:p>
                          <w:p w14:paraId="0B1508D8" w14:textId="77777777" w:rsidR="00D57100" w:rsidRDefault="00D57100" w:rsidP="00D57100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D57100">
                              <w:rPr>
                                <w:rFonts w:eastAsiaTheme="majorEastAsia"/>
                              </w:rPr>
                              <w:t>Several dictionaries or spelling dictionaries</w:t>
                            </w:r>
                          </w:p>
                          <w:p w14:paraId="3B6CC251" w14:textId="77777777" w:rsidR="00D57100" w:rsidRDefault="00D57100" w:rsidP="00D57100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>
                              <w:rPr>
                                <w:rFonts w:eastAsiaTheme="majorEastAsia"/>
                              </w:rPr>
                              <w:t>Balloon with combination of vowels</w:t>
                            </w:r>
                          </w:p>
                          <w:p w14:paraId="4BE61749" w14:textId="5225AEE7" w:rsidR="00D57100" w:rsidRPr="00A97E68" w:rsidRDefault="00D57100" w:rsidP="00D57100">
                            <w:pPr>
                              <w:pStyle w:val="ListBullet"/>
                              <w:rPr>
                                <w:rFonts w:eastAsiaTheme="majorEastAsia"/>
                              </w:rPr>
                            </w:pPr>
                            <w:r w:rsidRPr="009C093F">
                              <w:t>old scrabble tiles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13F045C" w14:textId="2A4BD7F8" w:rsidR="00EA41D6" w:rsidRDefault="00EE0315" w:rsidP="00E10D3F">
                            <w:pPr>
                              <w:pStyle w:val="ListBullet"/>
                            </w:pPr>
                            <w:hyperlink r:id="rId15" w:history="1">
                              <w:r w:rsidR="00E10D3F" w:rsidRPr="0074290C">
                                <w:rPr>
                                  <w:rStyle w:val="Hyperlink"/>
                                </w:rPr>
                                <w:t>https://www.education.com/lesson-plan/short-vowel-sounds/</w:t>
                              </w:r>
                            </w:hyperlink>
                          </w:p>
                          <w:p w14:paraId="2149407B" w14:textId="118F7A60" w:rsidR="00E10D3F" w:rsidRDefault="00EE0315" w:rsidP="00E10D3F">
                            <w:pPr>
                              <w:pStyle w:val="ListBullet"/>
                            </w:pPr>
                            <w:hyperlink r:id="rId16" w:history="1">
                              <w:r w:rsidR="00E10D3F" w:rsidRPr="0074290C">
                                <w:rPr>
                                  <w:rStyle w:val="Hyperlink"/>
                                </w:rPr>
                                <w:t>https://www.readingrockets.org/teaching/reading101-course/modules/phonics/phonics-practice</w:t>
                              </w:r>
                            </w:hyperlink>
                          </w:p>
                          <w:p w14:paraId="27A9DE08" w14:textId="1407A751" w:rsidR="00E10D3F" w:rsidRDefault="00EE0315" w:rsidP="00E10D3F">
                            <w:pPr>
                              <w:pStyle w:val="ListBullet"/>
                            </w:pPr>
                            <w:hyperlink r:id="rId17" w:history="1">
                              <w:r w:rsidR="00E10D3F" w:rsidRPr="0074290C">
                                <w:rPr>
                                  <w:rStyle w:val="Hyperlink"/>
                                </w:rPr>
                                <w:t>https://study.com/academy/lesson/vowel-digraphs-definition-examples.html</w:t>
                              </w:r>
                            </w:hyperlink>
                          </w:p>
                          <w:p w14:paraId="41541B8A" w14:textId="34DB3BBF" w:rsidR="00E10D3F" w:rsidRDefault="00EE0315" w:rsidP="00E10D3F">
                            <w:pPr>
                              <w:pStyle w:val="ListBullet"/>
                            </w:pPr>
                            <w:hyperlink r:id="rId18" w:history="1">
                              <w:r w:rsidR="00E10D3F" w:rsidRPr="0074290C">
                                <w:rPr>
                                  <w:rStyle w:val="Hyperlink"/>
                                </w:rPr>
                                <w:t>https://www.education.com/lesson-plan/differentiation-between-vowel-and-consonants/</w:t>
                              </w:r>
                            </w:hyperlink>
                          </w:p>
                          <w:p w14:paraId="0A037FA7" w14:textId="57F1876D" w:rsidR="00E10D3F" w:rsidRDefault="00EE0315" w:rsidP="00E10D3F">
                            <w:pPr>
                              <w:pStyle w:val="ListBullet"/>
                            </w:pPr>
                            <w:hyperlink r:id="rId19" w:history="1">
                              <w:r w:rsidR="00E10D3F" w:rsidRPr="0074290C">
                                <w:rPr>
                                  <w:rStyle w:val="Hyperlink"/>
                                </w:rPr>
                                <w:t>https://www.teachingenglish.org.uk/article/sound-discrimination</w:t>
                              </w:r>
                            </w:hyperlink>
                          </w:p>
                          <w:p w14:paraId="7EC037A3" w14:textId="24B9C860" w:rsidR="00E10D3F" w:rsidRDefault="00EE0315" w:rsidP="00E10D3F">
                            <w:pPr>
                              <w:pStyle w:val="ListBullet"/>
                            </w:pPr>
                            <w:hyperlink r:id="rId20" w:history="1">
                              <w:r w:rsidR="00E10D3F" w:rsidRPr="0074290C">
                                <w:rPr>
                                  <w:rStyle w:val="Hyperlink"/>
                                </w:rPr>
                                <w:t>http://www.teach-nology.com/lessons/lsn_pln_view_lessons.php?action=view&amp;cat_id=3&amp;lsn_id=7237</w:t>
                              </w:r>
                            </w:hyperlink>
                          </w:p>
                          <w:p w14:paraId="34694F81" w14:textId="0DF688AE" w:rsidR="00E10D3F" w:rsidRDefault="00EE0315" w:rsidP="00E10D3F">
                            <w:pPr>
                              <w:pStyle w:val="ListBullet"/>
                            </w:pPr>
                            <w:hyperlink r:id="rId21" w:history="1">
                              <w:r w:rsidR="00E10D3F" w:rsidRPr="0074290C">
                                <w:rPr>
                                  <w:rStyle w:val="Hyperlink"/>
                                </w:rPr>
                                <w:t>https://study.com/academy/lesson/diphthongs-lesson-plan-for-elementary-school.html</w:t>
                              </w:r>
                            </w:hyperlink>
                          </w:p>
                          <w:p w14:paraId="266D3DBF" w14:textId="4542F2CC" w:rsidR="00E10D3F" w:rsidRDefault="00E10D3F" w:rsidP="00E10D3F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118F9948" w14:textId="3024A07F" w:rsidR="00B61435" w:rsidRDefault="00B61435" w:rsidP="00B61435">
            <w:pPr>
              <w:pStyle w:val="ListBullet"/>
              <w:numPr>
                <w:ilvl w:val="0"/>
                <w:numId w:val="10"/>
              </w:numPr>
              <w:ind w:left="180" w:hanging="180"/>
            </w:pPr>
            <w:r w:rsidRPr="00B61435">
              <w:t>Students will learn to pronounce the correct consonant sound</w:t>
            </w:r>
            <w:r>
              <w:t>, vowel sound and diphthongs</w:t>
            </w:r>
            <w:r w:rsidRPr="00B61435">
              <w:t xml:space="preserve"> when seeing the letter associated with that sound. </w:t>
            </w:r>
          </w:p>
          <w:p w14:paraId="137DC414" w14:textId="6C66AF37" w:rsidR="00A112BF" w:rsidRDefault="00B61435" w:rsidP="00B61435">
            <w:pPr>
              <w:pStyle w:val="ListBullet"/>
              <w:numPr>
                <w:ilvl w:val="0"/>
                <w:numId w:val="10"/>
              </w:numPr>
              <w:ind w:left="180" w:hanging="180"/>
            </w:pPr>
            <w:r w:rsidRPr="00B61435">
              <w:t xml:space="preserve">Students will learn to identify the correct consonant </w:t>
            </w:r>
            <w:r>
              <w:t>letter</w:t>
            </w:r>
            <w:r w:rsidRPr="00B61435">
              <w:t xml:space="preserve">, vowel </w:t>
            </w:r>
            <w:r>
              <w:t>letter</w:t>
            </w:r>
            <w:r w:rsidRPr="00B61435">
              <w:t xml:space="preserve"> and diphthongs when hearing the sound associated with that </w:t>
            </w:r>
            <w:r w:rsidR="00B5009B" w:rsidRPr="00B61435">
              <w:t>letter.</w:t>
            </w:r>
          </w:p>
          <w:p w14:paraId="54E766FC" w14:textId="4610F46D" w:rsidR="00D914D8" w:rsidRPr="00843110" w:rsidRDefault="00D914D8" w:rsidP="00A112BF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843110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Assessment Activity</w:t>
            </w:r>
          </w:p>
          <w:p w14:paraId="5C3EABBD" w14:textId="0FD2E7AC" w:rsidR="00645FEE" w:rsidRDefault="00645FEE" w:rsidP="00645FEE">
            <w:pPr>
              <w:pStyle w:val="ListParagraph"/>
              <w:numPr>
                <w:ilvl w:val="0"/>
                <w:numId w:val="19"/>
              </w:numPr>
              <w:ind w:left="180" w:hanging="180"/>
            </w:pPr>
            <w:r>
              <w:t xml:space="preserve">Students read all the words on charts 1 and 2. </w:t>
            </w:r>
          </w:p>
          <w:p w14:paraId="3A5E486D" w14:textId="77777777" w:rsidR="00645FEE" w:rsidRDefault="00645FEE" w:rsidP="00645FEE">
            <w:pPr>
              <w:pStyle w:val="ListParagraph"/>
              <w:numPr>
                <w:ilvl w:val="0"/>
                <w:numId w:val="19"/>
              </w:numPr>
              <w:ind w:left="180" w:hanging="180"/>
            </w:pPr>
            <w:r>
              <w:t>Students pass a spelling test on all Chart words and class-generated examples.</w:t>
            </w:r>
          </w:p>
          <w:p w14:paraId="16AF9AE1" w14:textId="77777777" w:rsidR="00645FEE" w:rsidRDefault="00645FEE" w:rsidP="00645FEE">
            <w:pPr>
              <w:pStyle w:val="ListParagraph"/>
              <w:numPr>
                <w:ilvl w:val="0"/>
                <w:numId w:val="19"/>
              </w:numPr>
              <w:ind w:left="180" w:hanging="180"/>
            </w:pPr>
            <w:r>
              <w:t xml:space="preserve">Students spell diphthong words correctly in their </w:t>
            </w:r>
            <w:r>
              <w:lastRenderedPageBreak/>
              <w:t>journals and other writing assignments.</w:t>
            </w:r>
          </w:p>
          <w:p w14:paraId="5749C9E8" w14:textId="723FDA88" w:rsidR="00160EDD" w:rsidRPr="00645FEE" w:rsidRDefault="00645FEE" w:rsidP="00645FEE">
            <w:pPr>
              <w:pStyle w:val="ListParagraph"/>
              <w:numPr>
                <w:ilvl w:val="0"/>
                <w:numId w:val="19"/>
              </w:numPr>
              <w:ind w:left="180" w:hanging="180"/>
            </w:pPr>
            <w:r w:rsidRPr="00645FEE">
              <w:t>Students write or select correct consonant letters when hearing the sounds /b/, /d/, /f/, /g/, /h/, /k/, /l/, /m/, /n/, /p/, /q/, /r/, /s/, /t/, /v/, /w/, /y/, /z/.</w:t>
            </w:r>
            <w:r>
              <w:t xml:space="preserve"> </w:t>
            </w:r>
          </w:p>
          <w:p w14:paraId="50E0D0C1" w14:textId="2E142E87" w:rsidR="00D12602" w:rsidRPr="00160EDD" w:rsidRDefault="00D12602" w:rsidP="00160EDD">
            <w:pPr>
              <w:pStyle w:val="Heading2"/>
              <w:rPr>
                <w:b/>
                <w:bCs/>
              </w:rPr>
            </w:pPr>
            <w:r w:rsidRPr="00160EDD">
              <w:rPr>
                <w:b/>
                <w:bCs/>
              </w:rPr>
              <w:t>Summary</w:t>
            </w:r>
          </w:p>
          <w:p w14:paraId="7CE95E81" w14:textId="68C0AB92" w:rsidR="008F717D" w:rsidRDefault="00FC675E" w:rsidP="008F717D">
            <w:pPr>
              <w:numPr>
                <w:ilvl w:val="0"/>
                <w:numId w:val="3"/>
              </w:numPr>
              <w:ind w:left="180" w:hanging="180"/>
            </w:pPr>
            <w:r>
              <w:t>Review on some of the consonant sounds, vowel sounds and diphthongs.</w:t>
            </w:r>
          </w:p>
          <w:p w14:paraId="461A2FB7" w14:textId="6C605258" w:rsidR="009A7864" w:rsidRPr="007E1C48" w:rsidRDefault="009A7864" w:rsidP="001D4D95">
            <w:pPr>
              <w:numPr>
                <w:ilvl w:val="0"/>
                <w:numId w:val="3"/>
              </w:numPr>
              <w:ind w:left="180" w:hanging="180"/>
            </w:pPr>
            <w:r>
              <w:t>Erase the board while doing this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1D9C11D7" w14:textId="68DD6077" w:rsidR="00805990" w:rsidRPr="006B471B" w:rsidRDefault="00A07BD1" w:rsidP="006B471B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 xml:space="preserve">Tell students that this lesson will involve </w:t>
            </w:r>
            <w:r w:rsidR="006B471B">
              <w:t>learning consonant sound, vowel sounds and Diphthongs.</w:t>
            </w:r>
          </w:p>
          <w:p w14:paraId="1A6F5D15" w14:textId="77777777" w:rsidR="006B471B" w:rsidRPr="006B471B" w:rsidRDefault="006B471B" w:rsidP="006B471B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>Ask students to say out loud the consonants and vowel letters</w:t>
            </w:r>
          </w:p>
          <w:p w14:paraId="32BDF4B0" w14:textId="57493D4A" w:rsidR="006B471B" w:rsidRPr="006B471B" w:rsidRDefault="006B471B" w:rsidP="006B471B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>Create a chart 1 with letters</w:t>
            </w:r>
            <w:r w:rsidRPr="006B471B">
              <w:t xml:space="preserve"> b, d, f, g, h, j, l, m, n, p, q, r, s, t, v, w, y, and z...</w:t>
            </w:r>
          </w:p>
          <w:p w14:paraId="041708AD" w14:textId="23A8335A" w:rsidR="006B471B" w:rsidRPr="006B471B" w:rsidRDefault="006B471B" w:rsidP="006B471B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 xml:space="preserve">Create a </w:t>
            </w:r>
            <w:r w:rsidR="00ED482F">
              <w:t>balloon</w:t>
            </w:r>
            <w:r>
              <w:t xml:space="preserve"> with combination of vowels</w:t>
            </w:r>
          </w:p>
          <w:p w14:paraId="6D414DDD" w14:textId="546C24C2" w:rsidR="006B471B" w:rsidRPr="006B471B" w:rsidRDefault="006B471B" w:rsidP="006B471B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>Create chart</w:t>
            </w:r>
            <w:r w:rsidR="00ED482F">
              <w:t xml:space="preserve"> 2</w:t>
            </w:r>
            <w:r>
              <w:t xml:space="preserve"> with the following word </w:t>
            </w:r>
            <w:r w:rsidRPr="006B471B">
              <w:t>out, shout, found, hound, cow, now, brown, crown, oil, boil, coin, join, toy, boy, joy, Roy</w:t>
            </w:r>
          </w:p>
          <w:p w14:paraId="6240C0A5" w14:textId="77777777" w:rsidR="00FA3ACE" w:rsidRDefault="00FA3ACE" w:rsidP="00805990">
            <w:pPr>
              <w:pStyle w:val="Heading1"/>
            </w:pPr>
          </w:p>
          <w:p w14:paraId="54289A7D" w14:textId="3AC63DE1" w:rsidR="005E524C" w:rsidRPr="00805990" w:rsidRDefault="005E524C" w:rsidP="00805990">
            <w:pPr>
              <w:pStyle w:val="Heading1"/>
            </w:pPr>
            <w:r w:rsidRPr="00805990">
              <w:t>Guide</w:t>
            </w:r>
            <w:r w:rsidR="007A159D" w:rsidRPr="00805990">
              <w:t>d Practice</w:t>
            </w:r>
          </w:p>
          <w:p w14:paraId="34BB8A52" w14:textId="13C849A0" w:rsidR="005E524C" w:rsidRDefault="005E524C" w:rsidP="005E524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7E1C48">
              <w:rPr>
                <w:b/>
              </w:rPr>
              <w:t>: 15 Mins</w:t>
            </w:r>
          </w:p>
          <w:p w14:paraId="19AD1059" w14:textId="77777777" w:rsidR="00936D98" w:rsidRPr="00936D98" w:rsidRDefault="00936D98" w:rsidP="00936D9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36D98">
              <w:t xml:space="preserve">Display consonant letter sets on walls around the room. </w:t>
            </w:r>
          </w:p>
          <w:p w14:paraId="4A3E1EC6" w14:textId="77777777" w:rsidR="00936D98" w:rsidRPr="00936D98" w:rsidRDefault="00936D98" w:rsidP="00936D9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36D98">
              <w:t xml:space="preserve">Ask students to bring in pictures from newspapers, magazines, advertisements, or </w:t>
            </w:r>
            <w:r w:rsidRPr="00936D98">
              <w:lastRenderedPageBreak/>
              <w:t xml:space="preserve">other sources and place them under the appropriate letter set. </w:t>
            </w:r>
          </w:p>
          <w:p w14:paraId="0E19713D" w14:textId="77777777" w:rsidR="00936D98" w:rsidRPr="00936D98" w:rsidRDefault="00936D98" w:rsidP="00936D9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36D98">
              <w:t xml:space="preserve">You might use the following starter set, using computer clip art or pattern books for the graphics: </w:t>
            </w:r>
          </w:p>
          <w:p w14:paraId="2B281F64" w14:textId="31468E87" w:rsidR="006D212D" w:rsidRPr="00936D98" w:rsidRDefault="00936D98" w:rsidP="00936D9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936D98">
              <w:t xml:space="preserve">Bb-boys, Dd-dog, Ff-fish, </w:t>
            </w:r>
            <w:proofErr w:type="spellStart"/>
            <w:r w:rsidRPr="00936D98">
              <w:t>Gggirls</w:t>
            </w:r>
            <w:proofErr w:type="spellEnd"/>
            <w:r w:rsidRPr="00936D98">
              <w:t xml:space="preserve">, </w:t>
            </w:r>
            <w:proofErr w:type="spellStart"/>
            <w:r w:rsidRPr="00936D98">
              <w:t>Hh</w:t>
            </w:r>
            <w:proofErr w:type="spellEnd"/>
            <w:r w:rsidRPr="00936D98">
              <w:t xml:space="preserve">-house, </w:t>
            </w:r>
            <w:proofErr w:type="spellStart"/>
            <w:r w:rsidRPr="00936D98">
              <w:t>Jj</w:t>
            </w:r>
            <w:proofErr w:type="spellEnd"/>
            <w:r w:rsidRPr="00936D98">
              <w:t xml:space="preserve">-jam, Kk-kittens, </w:t>
            </w:r>
            <w:proofErr w:type="spellStart"/>
            <w:r w:rsidRPr="00936D98">
              <w:t>Ll</w:t>
            </w:r>
            <w:proofErr w:type="spellEnd"/>
            <w:r w:rsidRPr="00936D98">
              <w:t xml:space="preserve">-lawn, Mm-mouse, </w:t>
            </w:r>
            <w:proofErr w:type="spellStart"/>
            <w:r w:rsidRPr="00936D98">
              <w:t>Nn</w:t>
            </w:r>
            <w:proofErr w:type="spellEnd"/>
            <w:r w:rsidRPr="00936D98">
              <w:t xml:space="preserve">-newspaper, </w:t>
            </w:r>
            <w:proofErr w:type="spellStart"/>
            <w:r w:rsidRPr="00936D98">
              <w:t>Pppig</w:t>
            </w:r>
            <w:proofErr w:type="spellEnd"/>
            <w:r w:rsidRPr="00936D98">
              <w:t xml:space="preserve">, </w:t>
            </w:r>
            <w:proofErr w:type="spellStart"/>
            <w:r w:rsidRPr="00936D98">
              <w:t>Qq</w:t>
            </w:r>
            <w:proofErr w:type="spellEnd"/>
            <w:r w:rsidRPr="00936D98">
              <w:t xml:space="preserve">-queen, Rr-rabbit, Ss-sun, Tt-tiger, </w:t>
            </w:r>
            <w:proofErr w:type="spellStart"/>
            <w:r w:rsidRPr="00936D98">
              <w:t>Vv</w:t>
            </w:r>
            <w:proofErr w:type="spellEnd"/>
            <w:r w:rsidRPr="00936D98">
              <w:t xml:space="preserve">-vegetables, </w:t>
            </w:r>
            <w:proofErr w:type="spellStart"/>
            <w:r w:rsidRPr="00936D98">
              <w:t>Ww</w:t>
            </w:r>
            <w:proofErr w:type="spellEnd"/>
            <w:r w:rsidRPr="00936D98">
              <w:t xml:space="preserve">-walrus, </w:t>
            </w:r>
            <w:proofErr w:type="spellStart"/>
            <w:r w:rsidRPr="00936D98">
              <w:t>Zz</w:t>
            </w:r>
            <w:proofErr w:type="spellEnd"/>
            <w:r>
              <w:t>-</w:t>
            </w:r>
            <w:r w:rsidR="00B5009B" w:rsidRPr="00936D98">
              <w:t>zebra.</w:t>
            </w:r>
            <w:r w:rsidR="007C46F0" w:rsidRPr="007C46F0">
              <w:t xml:space="preserve"> </w:t>
            </w:r>
          </w:p>
          <w:p w14:paraId="429A29C7" w14:textId="0FEDBA20" w:rsidR="00936D98" w:rsidRPr="007C46F0" w:rsidRDefault="00936D98" w:rsidP="00936D98">
            <w:pPr>
              <w:pStyle w:val="ListParagraph"/>
              <w:numPr>
                <w:ilvl w:val="0"/>
                <w:numId w:val="1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t>Ask students to match the consonant letters to ach word</w:t>
            </w:r>
            <w:r w:rsidR="00AC7AFA">
              <w:t>.</w:t>
            </w:r>
          </w:p>
          <w:p w14:paraId="19E7A86B" w14:textId="77777777" w:rsidR="007C46F0" w:rsidRDefault="007C46F0" w:rsidP="006D212D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272B91C4" w:rsidR="00FB30A1" w:rsidRPr="007E1C48" w:rsidRDefault="00FA3ACE" w:rsidP="006D212D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4F694F37" w:rsidR="00FB30A1" w:rsidRPr="007E1C48" w:rsidRDefault="00C85194" w:rsidP="00FB30A1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B5009B">
              <w:rPr>
                <w:b/>
              </w:rPr>
              <w:t>: 2</w:t>
            </w:r>
            <w:r w:rsidR="00FB30A1" w:rsidRPr="007E1C48">
              <w:rPr>
                <w:b/>
              </w:rPr>
              <w:t>5 Mins</w:t>
            </w:r>
          </w:p>
          <w:p w14:paraId="3E4423DD" w14:textId="77777777" w:rsidR="009C093F" w:rsidRP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rPr>
                <w:lang w:val="en-GB"/>
              </w:rPr>
              <w:t xml:space="preserve">Place the vowel combinations on a balloon with a permanent marker, or have the students do it themselves.  </w:t>
            </w:r>
          </w:p>
          <w:p w14:paraId="679D6823" w14:textId="77777777" w:rsidR="009C093F" w:rsidRP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rPr>
                <w:lang w:val="en-GB"/>
              </w:rPr>
              <w:t xml:space="preserve">Pass the balloon from student to student.  </w:t>
            </w:r>
          </w:p>
          <w:p w14:paraId="25F6C9D9" w14:textId="77777777" w:rsidR="009C093F" w:rsidRP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rPr>
                <w:lang w:val="en-GB"/>
              </w:rPr>
              <w:t xml:space="preserve">They will then say the </w:t>
            </w:r>
            <w:r>
              <w:rPr>
                <w:lang w:val="en-GB"/>
              </w:rPr>
              <w:t>fi</w:t>
            </w:r>
            <w:r w:rsidRPr="009C093F">
              <w:rPr>
                <w:lang w:val="en-GB"/>
              </w:rPr>
              <w:t xml:space="preserve">rst vowel combination they see and then they share the sound that it makes.  </w:t>
            </w:r>
          </w:p>
          <w:p w14:paraId="077999B9" w14:textId="77777777" w:rsidR="009C093F" w:rsidRP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rPr>
                <w:lang w:val="en-GB"/>
              </w:rPr>
              <w:t xml:space="preserve">In a more advanced version, they can share a word that uses that vowel combination. </w:t>
            </w:r>
          </w:p>
          <w:p w14:paraId="6C8806CA" w14:textId="77777777" w:rsidR="009C093F" w:rsidRP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rPr>
                <w:lang w:val="en-GB"/>
              </w:rPr>
              <w:t>If you are looking for something more durable than a balloon, you can purchase playground balls and write the vowel combinations on them.</w:t>
            </w:r>
          </w:p>
          <w:p w14:paraId="06DD5975" w14:textId="77777777" w:rsid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 xml:space="preserve">Use old scrabble tiles.  </w:t>
            </w:r>
          </w:p>
          <w:p w14:paraId="78F2FFF9" w14:textId="77777777" w:rsid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>Place two tiles together to make a vowel combination and then let the students come up with as many words</w:t>
            </w:r>
            <w:r>
              <w:t xml:space="preserve"> </w:t>
            </w:r>
            <w:r w:rsidRPr="009C093F">
              <w:t xml:space="preserve">as they can by adding additional tiles.  </w:t>
            </w:r>
          </w:p>
          <w:p w14:paraId="0176D172" w14:textId="77777777" w:rsid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 xml:space="preserve">Write all the words down that are created into a list for all the students to see.  For </w:t>
            </w:r>
            <w:r w:rsidRPr="009C093F">
              <w:lastRenderedPageBreak/>
              <w:t>added fun, they can add up all the numbers on the tiles to gain points. </w:t>
            </w:r>
          </w:p>
          <w:p w14:paraId="6DC5FD30" w14:textId="77777777" w:rsid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 xml:space="preserve">If you don’t have scrabble tiles, you can purchase small kitchen or bathroom tiles and write the letters on them with permanent markers.  </w:t>
            </w:r>
          </w:p>
          <w:p w14:paraId="1680FCB7" w14:textId="77777777" w:rsid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>If you get the small, rectangular tiles, they can’t both vowel team letters on one tile.</w:t>
            </w:r>
          </w:p>
          <w:p w14:paraId="79163B3C" w14:textId="77777777" w:rsid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 xml:space="preserve">Give the students a newspaper or magazine article and a highlighter.  </w:t>
            </w:r>
          </w:p>
          <w:p w14:paraId="5A5C38AA" w14:textId="77777777" w:rsidR="009C093F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>Have</w:t>
            </w:r>
            <w:r>
              <w:t xml:space="preserve"> </w:t>
            </w:r>
            <w:r w:rsidRPr="009C093F">
              <w:t xml:space="preserve">them highlight all the vowel combinations they can </w:t>
            </w:r>
            <w:r>
              <w:t>fi</w:t>
            </w:r>
            <w:r w:rsidRPr="009C093F">
              <w:t xml:space="preserve">nd.  </w:t>
            </w:r>
          </w:p>
          <w:p w14:paraId="6CC78EF4" w14:textId="4F3FB6FF" w:rsidR="009C093F" w:rsidRPr="00DB3B98" w:rsidRDefault="009C093F" w:rsidP="009C093F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9C093F">
              <w:t>Then have them write all the words and as a group read the words aloud and discuss what sound the vowel combination makes in each word.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7667D8E2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B5009B">
              <w:rPr>
                <w:b/>
              </w:rPr>
              <w:t>/ Lesson 1: 2</w:t>
            </w:r>
            <w:r w:rsidR="007C46F0">
              <w:rPr>
                <w:b/>
              </w:rPr>
              <w:t>0</w:t>
            </w:r>
            <w:r w:rsidR="00031953" w:rsidRPr="007E1C48">
              <w:rPr>
                <w:b/>
              </w:rPr>
              <w:t xml:space="preserve"> Mins</w:t>
            </w:r>
          </w:p>
          <w:p w14:paraId="5E437B29" w14:textId="77777777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6B471B">
              <w:rPr>
                <w:rFonts w:eastAsiaTheme="majorEastAsia"/>
              </w:rPr>
              <w:t>Say, “Now that you know all your letters, today, we are going to practice matching letters and sounds</w:t>
            </w:r>
            <w:r>
              <w:rPr>
                <w:rFonts w:eastAsiaTheme="majorEastAsia"/>
              </w:rPr>
              <w:t>.</w:t>
            </w:r>
          </w:p>
          <w:p w14:paraId="695E271C" w14:textId="77777777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>Display Charts 1</w:t>
            </w:r>
          </w:p>
          <w:p w14:paraId="7721820C" w14:textId="77777777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6B471B">
              <w:rPr>
                <w:rFonts w:eastAsiaTheme="majorEastAsia"/>
              </w:rPr>
              <w:t>Pointing to letter B and say, “What letter is this?” (capital B) Point to letter b and say, “And what letter is this?” (small b or lower-case b</w:t>
            </w:r>
          </w:p>
          <w:p w14:paraId="559B43AD" w14:textId="77777777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6B471B">
              <w:rPr>
                <w:rFonts w:eastAsiaTheme="majorEastAsia"/>
              </w:rPr>
              <w:t>Say, “What sound do we say when we see a capital or lower-case b?” (/b/)</w:t>
            </w:r>
          </w:p>
          <w:p w14:paraId="440C4F62" w14:textId="77777777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6B471B">
              <w:rPr>
                <w:rFonts w:eastAsiaTheme="majorEastAsia"/>
              </w:rPr>
              <w:t xml:space="preserve">Say, “Now, I’m going to say a sound and you tell me what letter goes with that sound.” </w:t>
            </w:r>
          </w:p>
          <w:p w14:paraId="3426DBFC" w14:textId="0FB746F0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6B471B">
              <w:rPr>
                <w:rFonts w:eastAsiaTheme="majorEastAsia"/>
              </w:rPr>
              <w:t>Pronounce the sounds /d/, /f/, /g/, /h/, and /j/ while pointing to the Chart letter sets. (Students respond by naming the letters with D, F, G, H, and J.)</w:t>
            </w:r>
          </w:p>
          <w:p w14:paraId="5B5E3571" w14:textId="77F24A4C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6B471B">
              <w:rPr>
                <w:rFonts w:eastAsiaTheme="majorEastAsia"/>
              </w:rPr>
              <w:t xml:space="preserve">Repeat </w:t>
            </w:r>
            <w:r>
              <w:rPr>
                <w:rFonts w:eastAsiaTheme="majorEastAsia"/>
              </w:rPr>
              <w:t>this activity</w:t>
            </w:r>
            <w:r w:rsidRPr="006B471B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with othe</w:t>
            </w:r>
            <w:r w:rsidR="00B5401B">
              <w:rPr>
                <w:rFonts w:eastAsiaTheme="majorEastAsia"/>
              </w:rPr>
              <w:t>r</w:t>
            </w:r>
            <w:r>
              <w:rPr>
                <w:rFonts w:eastAsiaTheme="majorEastAsia"/>
              </w:rPr>
              <w:t xml:space="preserve"> letters in chart 1</w:t>
            </w:r>
          </w:p>
          <w:p w14:paraId="786587D7" w14:textId="77777777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6B471B">
              <w:rPr>
                <w:rFonts w:eastAsiaTheme="majorEastAsia"/>
              </w:rPr>
              <w:lastRenderedPageBreak/>
              <w:t xml:space="preserve">Say, “Now we are going to sing a song about letters and sounds. </w:t>
            </w:r>
          </w:p>
          <w:p w14:paraId="14CD4192" w14:textId="77777777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Say </w:t>
            </w:r>
            <w:r w:rsidRPr="006B471B">
              <w:rPr>
                <w:rFonts w:eastAsiaTheme="majorEastAsia"/>
              </w:rPr>
              <w:t xml:space="preserve">I will point to a letter set and say the sound three times like this /b-b-b/. </w:t>
            </w:r>
          </w:p>
          <w:p w14:paraId="2A4BDCCE" w14:textId="33E752BE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Say </w:t>
            </w:r>
            <w:r w:rsidRPr="006B471B">
              <w:rPr>
                <w:rFonts w:eastAsiaTheme="majorEastAsia"/>
              </w:rPr>
              <w:t xml:space="preserve">When I ask you ‘What’s that sound?’ you sing, ‘That’s the letter b.’ </w:t>
            </w:r>
          </w:p>
          <w:p w14:paraId="7D445566" w14:textId="1B526DC5" w:rsidR="006B471B" w:rsidRPr="006B471B" w:rsidRDefault="006B471B" w:rsidP="006B471B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Say </w:t>
            </w:r>
            <w:r w:rsidRPr="006B471B">
              <w:rPr>
                <w:rFonts w:eastAsiaTheme="majorEastAsia"/>
              </w:rPr>
              <w:t>We’ll do it the same way for all the letters and sounds.”</w:t>
            </w:r>
          </w:p>
          <w:p w14:paraId="20DDAA8C" w14:textId="77777777" w:rsidR="00D57100" w:rsidRDefault="00D57100" w:rsidP="007C46F0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0CA4E66" w14:textId="5B6A8784" w:rsidR="007C46F0" w:rsidRPr="007E1C48" w:rsidRDefault="007C46F0" w:rsidP="007C46F0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4C2E9B5C" w14:textId="267F920C" w:rsidR="007C46F0" w:rsidRPr="007E1C48" w:rsidRDefault="00D57100" w:rsidP="007C46F0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B5009B">
              <w:rPr>
                <w:b/>
              </w:rPr>
              <w:t>: 2</w:t>
            </w:r>
            <w:r w:rsidR="007C46F0" w:rsidRPr="007E1C48">
              <w:rPr>
                <w:b/>
              </w:rPr>
              <w:t>5 Mins</w:t>
            </w:r>
          </w:p>
          <w:p w14:paraId="49237B93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lang w:val="en-GB"/>
              </w:rPr>
              <w:t xml:space="preserve">Say, “Today, we are focusing on words with the /ow/ sound and the /oy/ sound. </w:t>
            </w:r>
          </w:p>
          <w:p w14:paraId="6BA0C9E2" w14:textId="0A292C6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lang w:val="en-GB"/>
              </w:rPr>
              <w:t>We call these sounds diphthongs.” (Note that the spelling is “diphthong,” not “</w:t>
            </w:r>
            <w:r w:rsidR="00B5009B" w:rsidRPr="00FA3ACE">
              <w:rPr>
                <w:lang w:val="en-GB"/>
              </w:rPr>
              <w:t>diphthong</w:t>
            </w:r>
            <w:r w:rsidRPr="00FA3ACE">
              <w:rPr>
                <w:lang w:val="en-GB"/>
              </w:rPr>
              <w:t>.”)</w:t>
            </w:r>
          </w:p>
          <w:p w14:paraId="1629E934" w14:textId="460B48A1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Point to the </w:t>
            </w:r>
            <w:r w:rsidRPr="00FA3ACE">
              <w:rPr>
                <w:rFonts w:eastAsiaTheme="majorEastAsia"/>
              </w:rPr>
              <w:t>Charts</w:t>
            </w:r>
            <w:r>
              <w:rPr>
                <w:rFonts w:eastAsiaTheme="majorEastAsia"/>
              </w:rPr>
              <w:t xml:space="preserve"> 2</w:t>
            </w:r>
            <w:r w:rsidRPr="00FA3ACE">
              <w:rPr>
                <w:rFonts w:eastAsiaTheme="majorEastAsia"/>
              </w:rPr>
              <w:t xml:space="preserve">. </w:t>
            </w:r>
          </w:p>
          <w:p w14:paraId="025A08B1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rFonts w:eastAsiaTheme="majorEastAsia"/>
              </w:rPr>
              <w:t>Say, “What is the vowel sound in each of these words?” (/ow/) “What are the two ways we can spell the /ow/ sound?” (o-u and o-w)</w:t>
            </w:r>
          </w:p>
          <w:p w14:paraId="6E56C589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rFonts w:eastAsiaTheme="majorEastAsia"/>
              </w:rPr>
              <w:t xml:space="preserve">Point to the </w:t>
            </w:r>
            <w:r>
              <w:rPr>
                <w:rFonts w:eastAsiaTheme="majorEastAsia"/>
              </w:rPr>
              <w:t>chart 2 again</w:t>
            </w:r>
            <w:r w:rsidRPr="00FA3ACE">
              <w:rPr>
                <w:rFonts w:eastAsiaTheme="majorEastAsia"/>
              </w:rPr>
              <w:t>, “What is the vowel sound in each of these words?” (/oy/) “What are the two ways we can spell the /ow/ sound?” (o-</w:t>
            </w:r>
            <w:proofErr w:type="spellStart"/>
            <w:r w:rsidRPr="00FA3ACE">
              <w:rPr>
                <w:rFonts w:eastAsiaTheme="majorEastAsia"/>
              </w:rPr>
              <w:t>i</w:t>
            </w:r>
            <w:proofErr w:type="spellEnd"/>
            <w:r w:rsidRPr="00FA3ACE">
              <w:rPr>
                <w:rFonts w:eastAsiaTheme="majorEastAsia"/>
              </w:rPr>
              <w:t xml:space="preserve"> and o-y)</w:t>
            </w:r>
          </w:p>
          <w:p w14:paraId="5E113F46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rFonts w:eastAsiaTheme="majorEastAsia"/>
              </w:rPr>
              <w:t xml:space="preserve">Say, “What do you notice about every set of two words?” (They rhyme; they have the same spelling patterns) </w:t>
            </w:r>
          </w:p>
          <w:p w14:paraId="787C5392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rFonts w:eastAsiaTheme="majorEastAsia"/>
              </w:rPr>
              <w:t xml:space="preserve">Say, “What is the common sound in the words </w:t>
            </w:r>
            <w:r w:rsidRPr="00FA3ACE">
              <w:rPr>
                <w:rFonts w:eastAsiaTheme="majorEastAsia"/>
                <w:b/>
              </w:rPr>
              <w:t>out</w:t>
            </w:r>
            <w:r w:rsidRPr="00FA3ACE">
              <w:rPr>
                <w:rFonts w:eastAsiaTheme="majorEastAsia"/>
              </w:rPr>
              <w:t xml:space="preserve"> and </w:t>
            </w:r>
            <w:r w:rsidRPr="00FA3ACE">
              <w:rPr>
                <w:rFonts w:eastAsiaTheme="majorEastAsia"/>
                <w:b/>
              </w:rPr>
              <w:t>shout</w:t>
            </w:r>
            <w:r w:rsidRPr="00FA3ACE">
              <w:rPr>
                <w:rFonts w:eastAsiaTheme="majorEastAsia"/>
              </w:rPr>
              <w:t xml:space="preserve">?” </w:t>
            </w:r>
          </w:p>
          <w:p w14:paraId="55BC0CB2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rFonts w:eastAsiaTheme="majorEastAsia"/>
              </w:rPr>
              <w:t xml:space="preserve">/out/ “How is it spelled?” (o-u-t) “Who knows a word that rhymes with out and shout?” (about, route, spout, stout, without, scout) </w:t>
            </w:r>
          </w:p>
          <w:p w14:paraId="25D35250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rFonts w:eastAsiaTheme="majorEastAsia"/>
              </w:rPr>
              <w:lastRenderedPageBreak/>
              <w:t>As each word is offered, ask “How is /out/ spelled in this word?” (o-u-t) Write students’ examples on the board and ask them to spell them aloud.</w:t>
            </w:r>
          </w:p>
          <w:p w14:paraId="516AE99F" w14:textId="77777777" w:rsidR="00FA3ACE" w:rsidRPr="00FA3ACE" w:rsidRDefault="00FA3ACE" w:rsidP="00FA3ACE">
            <w:pPr>
              <w:pStyle w:val="ListParagraph"/>
              <w:numPr>
                <w:ilvl w:val="0"/>
                <w:numId w:val="17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rPr>
                <w:rFonts w:eastAsiaTheme="majorEastAsia"/>
              </w:rPr>
              <w:t>Say, “So when we find a word that rhymes with one of the words in this song, chances are it is spelled with the same vowel pattern.”</w:t>
            </w:r>
          </w:p>
          <w:p w14:paraId="29B460E0" w14:textId="77777777" w:rsidR="00FA3ACE" w:rsidRDefault="00FA3ACE" w:rsidP="00FA3ACE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0A083AC" w14:textId="77777777" w:rsidR="00FA3ACE" w:rsidRPr="00805990" w:rsidRDefault="00FA3ACE" w:rsidP="00FA3ACE">
            <w:pPr>
              <w:pStyle w:val="Heading1"/>
            </w:pPr>
            <w:r w:rsidRPr="00805990">
              <w:t>Guided Practice</w:t>
            </w:r>
          </w:p>
          <w:p w14:paraId="68E843AF" w14:textId="72F7FF44" w:rsidR="00FA3ACE" w:rsidRDefault="00B5009B" w:rsidP="00FA3ACE">
            <w:pPr>
              <w:rPr>
                <w:b/>
              </w:rPr>
            </w:pPr>
            <w:r>
              <w:rPr>
                <w:b/>
              </w:rPr>
              <w:t>Day 5/ Lesson 5</w:t>
            </w:r>
            <w:r w:rsidR="00FA3ACE" w:rsidRPr="007E1C48">
              <w:rPr>
                <w:b/>
              </w:rPr>
              <w:t>: 15 Mins</w:t>
            </w:r>
          </w:p>
          <w:p w14:paraId="6BBFF50B" w14:textId="77777777" w:rsidR="00645FEE" w:rsidRPr="00645FEE" w:rsidRDefault="00FA3ACE" w:rsidP="00FA3ACE">
            <w:pPr>
              <w:pStyle w:val="ListParagraph"/>
              <w:numPr>
                <w:ilvl w:val="0"/>
                <w:numId w:val="18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t xml:space="preserve">Divide the class into small groups. </w:t>
            </w:r>
          </w:p>
          <w:p w14:paraId="50AFBE7E" w14:textId="756F467B" w:rsidR="00645FEE" w:rsidRPr="00645FEE" w:rsidRDefault="00FA3ACE" w:rsidP="00FA3ACE">
            <w:pPr>
              <w:pStyle w:val="ListParagraph"/>
              <w:numPr>
                <w:ilvl w:val="0"/>
                <w:numId w:val="18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t xml:space="preserve">Give each group a few blank index cards and an index card with one of the Chart </w:t>
            </w:r>
            <w:r w:rsidR="00645FEE">
              <w:t xml:space="preserve">2 </w:t>
            </w:r>
            <w:r w:rsidRPr="00FA3ACE">
              <w:t xml:space="preserve">words. </w:t>
            </w:r>
          </w:p>
          <w:p w14:paraId="34AC4FFE" w14:textId="77777777" w:rsidR="00645FEE" w:rsidRPr="00645FEE" w:rsidRDefault="00FA3ACE" w:rsidP="00FA3ACE">
            <w:pPr>
              <w:pStyle w:val="ListParagraph"/>
              <w:numPr>
                <w:ilvl w:val="0"/>
                <w:numId w:val="18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t xml:space="preserve">Ask the students to think of a word that rhymes with the word on their card and write it on the blank index card. </w:t>
            </w:r>
          </w:p>
          <w:p w14:paraId="0C33B768" w14:textId="77777777" w:rsidR="00645FEE" w:rsidRPr="00645FEE" w:rsidRDefault="00FA3ACE" w:rsidP="00FA3ACE">
            <w:pPr>
              <w:pStyle w:val="ListParagraph"/>
              <w:numPr>
                <w:ilvl w:val="0"/>
                <w:numId w:val="18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t xml:space="preserve">If they think of more than one rhyming word, they can use the additional blank cards. </w:t>
            </w:r>
          </w:p>
          <w:p w14:paraId="65E76150" w14:textId="77777777" w:rsidR="00645FEE" w:rsidRPr="00645FEE" w:rsidRDefault="00FA3ACE" w:rsidP="00FA3ACE">
            <w:pPr>
              <w:pStyle w:val="ListParagraph"/>
              <w:numPr>
                <w:ilvl w:val="0"/>
                <w:numId w:val="18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t xml:space="preserve">Remind them to keep the spelling pattern the same unless they think they have thought of an exception. </w:t>
            </w:r>
          </w:p>
          <w:p w14:paraId="012DB69B" w14:textId="26FA2843" w:rsidR="00FA3ACE" w:rsidRPr="00FA3ACE" w:rsidRDefault="00FA3ACE" w:rsidP="00FA3ACE">
            <w:pPr>
              <w:pStyle w:val="ListParagraph"/>
              <w:numPr>
                <w:ilvl w:val="0"/>
                <w:numId w:val="18"/>
              </w:numPr>
              <w:ind w:left="300" w:hanging="27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FA3ACE">
              <w:t xml:space="preserve">Allow 5 minutes for this activity. </w:t>
            </w:r>
          </w:p>
        </w:tc>
      </w:tr>
    </w:tbl>
    <w:p w14:paraId="75A246ED" w14:textId="77777777" w:rsidR="00C17E2A" w:rsidRDefault="00C17E2A"/>
    <w:sectPr w:rsidR="00C17E2A">
      <w:footerReference w:type="default" r:id="rId22"/>
      <w:headerReference w:type="first" r:id="rId2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E469C" w14:textId="77777777" w:rsidR="00EE0315" w:rsidRDefault="00EE0315">
      <w:pPr>
        <w:spacing w:before="0" w:after="0" w:line="240" w:lineRule="auto"/>
      </w:pPr>
      <w:r>
        <w:separator/>
      </w:r>
    </w:p>
  </w:endnote>
  <w:endnote w:type="continuationSeparator" w:id="0">
    <w:p w14:paraId="2BBEBBB6" w14:textId="77777777" w:rsidR="00EE0315" w:rsidRDefault="00EE03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4ACBD9CF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10D3F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F20DD" w14:textId="77777777" w:rsidR="00EE0315" w:rsidRDefault="00EE0315">
      <w:pPr>
        <w:spacing w:before="0" w:after="0" w:line="240" w:lineRule="auto"/>
      </w:pPr>
      <w:r>
        <w:separator/>
      </w:r>
    </w:p>
  </w:footnote>
  <w:footnote w:type="continuationSeparator" w:id="0">
    <w:p w14:paraId="25A49FAF" w14:textId="77777777" w:rsidR="00EE0315" w:rsidRDefault="00EE03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7297A4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  <w:color w:val="404040" w:themeColor="text1" w:themeTint="BF"/>
      </w:rPr>
    </w:lvl>
  </w:abstractNum>
  <w:abstractNum w:abstractNumId="1" w15:restartNumberingAfterBreak="0">
    <w:nsid w:val="04875E02"/>
    <w:multiLevelType w:val="hybridMultilevel"/>
    <w:tmpl w:val="EEB64238"/>
    <w:lvl w:ilvl="0" w:tplc="ADE81E12">
      <w:start w:val="1"/>
      <w:numFmt w:val="decimal"/>
      <w:lvlText w:val="%1."/>
      <w:lvlJc w:val="left"/>
      <w:pPr>
        <w:ind w:left="720" w:hanging="360"/>
      </w:pPr>
      <w:rPr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92B78"/>
    <w:multiLevelType w:val="hybridMultilevel"/>
    <w:tmpl w:val="CD4A1E36"/>
    <w:lvl w:ilvl="0" w:tplc="C03C6636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20366B9F"/>
    <w:multiLevelType w:val="multilevel"/>
    <w:tmpl w:val="2730D7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color w:val="595959" w:themeColor="text1" w:themeTint="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4AE8"/>
    <w:multiLevelType w:val="hybridMultilevel"/>
    <w:tmpl w:val="F7C29970"/>
    <w:lvl w:ilvl="0" w:tplc="B3928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9087C"/>
    <w:multiLevelType w:val="hybridMultilevel"/>
    <w:tmpl w:val="A61E67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70748"/>
    <w:multiLevelType w:val="hybridMultilevel"/>
    <w:tmpl w:val="FA5E89EE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35442242"/>
    <w:multiLevelType w:val="hybridMultilevel"/>
    <w:tmpl w:val="EC2E500C"/>
    <w:lvl w:ilvl="0" w:tplc="0DBC4756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9407FAF"/>
    <w:multiLevelType w:val="hybridMultilevel"/>
    <w:tmpl w:val="D18EB2D0"/>
    <w:lvl w:ilvl="0" w:tplc="75CC7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E0E34"/>
    <w:multiLevelType w:val="hybridMultilevel"/>
    <w:tmpl w:val="403ED70E"/>
    <w:lvl w:ilvl="0" w:tplc="C03C6636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D34D0"/>
    <w:multiLevelType w:val="hybridMultilevel"/>
    <w:tmpl w:val="8562882A"/>
    <w:lvl w:ilvl="0" w:tplc="4DD8D28C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57AF1426"/>
    <w:multiLevelType w:val="hybridMultilevel"/>
    <w:tmpl w:val="766C7EDE"/>
    <w:lvl w:ilvl="0" w:tplc="61AA2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657BD"/>
    <w:multiLevelType w:val="hybridMultilevel"/>
    <w:tmpl w:val="25766A32"/>
    <w:lvl w:ilvl="0" w:tplc="793C62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83160"/>
    <w:multiLevelType w:val="hybridMultilevel"/>
    <w:tmpl w:val="5940894E"/>
    <w:lvl w:ilvl="0" w:tplc="DA801DD6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23F84"/>
    <w:multiLevelType w:val="hybridMultilevel"/>
    <w:tmpl w:val="BF92EA4A"/>
    <w:lvl w:ilvl="0" w:tplc="C03C6636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F0286"/>
    <w:multiLevelType w:val="hybridMultilevel"/>
    <w:tmpl w:val="FC668A96"/>
    <w:lvl w:ilvl="0" w:tplc="DCB47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93AB8"/>
    <w:multiLevelType w:val="hybridMultilevel"/>
    <w:tmpl w:val="143816B4"/>
    <w:lvl w:ilvl="0" w:tplc="6AEA2FD0">
      <w:start w:val="1"/>
      <w:numFmt w:val="decimal"/>
      <w:lvlText w:val="%1."/>
      <w:lvlJc w:val="left"/>
      <w:pPr>
        <w:ind w:left="720" w:hanging="360"/>
      </w:pPr>
      <w:rPr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3"/>
  </w:num>
  <w:num w:numId="5">
    <w:abstractNumId w:val="6"/>
  </w:num>
  <w:num w:numId="6">
    <w:abstractNumId w:val="14"/>
  </w:num>
  <w:num w:numId="7">
    <w:abstractNumId w:val="4"/>
  </w:num>
  <w:num w:numId="8">
    <w:abstractNumId w:val="16"/>
  </w:num>
  <w:num w:numId="9">
    <w:abstractNumId w:val="12"/>
  </w:num>
  <w:num w:numId="10">
    <w:abstractNumId w:val="8"/>
  </w:num>
  <w:num w:numId="11">
    <w:abstractNumId w:val="5"/>
  </w:num>
  <w:num w:numId="12">
    <w:abstractNumId w:val="18"/>
  </w:num>
  <w:num w:numId="13">
    <w:abstractNumId w:val="1"/>
  </w:num>
  <w:num w:numId="14">
    <w:abstractNumId w:val="13"/>
  </w:num>
  <w:num w:numId="15">
    <w:abstractNumId w:val="7"/>
  </w:num>
  <w:num w:numId="16">
    <w:abstractNumId w:val="11"/>
  </w:num>
  <w:num w:numId="17">
    <w:abstractNumId w:val="10"/>
  </w:num>
  <w:num w:numId="18">
    <w:abstractNumId w:val="2"/>
  </w:num>
  <w:num w:numId="1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184D"/>
    <w:rsid w:val="000529DC"/>
    <w:rsid w:val="00054F58"/>
    <w:rsid w:val="00065A51"/>
    <w:rsid w:val="000711D3"/>
    <w:rsid w:val="0007578F"/>
    <w:rsid w:val="000816FF"/>
    <w:rsid w:val="000904AA"/>
    <w:rsid w:val="00094462"/>
    <w:rsid w:val="00094895"/>
    <w:rsid w:val="000A37E8"/>
    <w:rsid w:val="000A5950"/>
    <w:rsid w:val="000B12BB"/>
    <w:rsid w:val="000B2A8B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103F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C1B"/>
    <w:rsid w:val="00147F3A"/>
    <w:rsid w:val="00151B6D"/>
    <w:rsid w:val="001522B0"/>
    <w:rsid w:val="00160EDD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97CC4"/>
    <w:rsid w:val="001A1B41"/>
    <w:rsid w:val="001A6D78"/>
    <w:rsid w:val="001C0A0E"/>
    <w:rsid w:val="001C4621"/>
    <w:rsid w:val="001D05C3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84A"/>
    <w:rsid w:val="001F5B63"/>
    <w:rsid w:val="00205412"/>
    <w:rsid w:val="0020622F"/>
    <w:rsid w:val="0021088A"/>
    <w:rsid w:val="00210F3F"/>
    <w:rsid w:val="00211450"/>
    <w:rsid w:val="00211CFF"/>
    <w:rsid w:val="002203F8"/>
    <w:rsid w:val="00227208"/>
    <w:rsid w:val="00234570"/>
    <w:rsid w:val="0024129D"/>
    <w:rsid w:val="0024426F"/>
    <w:rsid w:val="002473D0"/>
    <w:rsid w:val="002528F8"/>
    <w:rsid w:val="002541D0"/>
    <w:rsid w:val="00255260"/>
    <w:rsid w:val="002622D7"/>
    <w:rsid w:val="0026795F"/>
    <w:rsid w:val="0028057F"/>
    <w:rsid w:val="00285AD0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360F"/>
    <w:rsid w:val="00304069"/>
    <w:rsid w:val="00304B4A"/>
    <w:rsid w:val="00310BAC"/>
    <w:rsid w:val="00312F69"/>
    <w:rsid w:val="003237E6"/>
    <w:rsid w:val="003242CF"/>
    <w:rsid w:val="003254A0"/>
    <w:rsid w:val="00331C10"/>
    <w:rsid w:val="003407C7"/>
    <w:rsid w:val="00346000"/>
    <w:rsid w:val="003468F5"/>
    <w:rsid w:val="00350D6F"/>
    <w:rsid w:val="00364EE2"/>
    <w:rsid w:val="00367DF9"/>
    <w:rsid w:val="00372D54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215D"/>
    <w:rsid w:val="003C4CA4"/>
    <w:rsid w:val="003C7DAD"/>
    <w:rsid w:val="003D159E"/>
    <w:rsid w:val="003D30E4"/>
    <w:rsid w:val="003E4AD7"/>
    <w:rsid w:val="004015C3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1817"/>
    <w:rsid w:val="004343E9"/>
    <w:rsid w:val="004433CB"/>
    <w:rsid w:val="0044472C"/>
    <w:rsid w:val="00452D1F"/>
    <w:rsid w:val="00453D92"/>
    <w:rsid w:val="0045402B"/>
    <w:rsid w:val="00462DF1"/>
    <w:rsid w:val="004827E6"/>
    <w:rsid w:val="00483322"/>
    <w:rsid w:val="00483AE5"/>
    <w:rsid w:val="00485065"/>
    <w:rsid w:val="00486F5A"/>
    <w:rsid w:val="004A0106"/>
    <w:rsid w:val="004A3441"/>
    <w:rsid w:val="004A5ACC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60ED3"/>
    <w:rsid w:val="0056269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4C"/>
    <w:rsid w:val="005F37E5"/>
    <w:rsid w:val="00601257"/>
    <w:rsid w:val="00603309"/>
    <w:rsid w:val="00606C52"/>
    <w:rsid w:val="0060771A"/>
    <w:rsid w:val="00612A96"/>
    <w:rsid w:val="00614D56"/>
    <w:rsid w:val="00620391"/>
    <w:rsid w:val="006213B3"/>
    <w:rsid w:val="0063032B"/>
    <w:rsid w:val="00631E0E"/>
    <w:rsid w:val="006326A0"/>
    <w:rsid w:val="00634E36"/>
    <w:rsid w:val="006404AA"/>
    <w:rsid w:val="00641D69"/>
    <w:rsid w:val="00645FEE"/>
    <w:rsid w:val="00646AB9"/>
    <w:rsid w:val="006475CC"/>
    <w:rsid w:val="006513FB"/>
    <w:rsid w:val="00653E8F"/>
    <w:rsid w:val="00657223"/>
    <w:rsid w:val="00667D6F"/>
    <w:rsid w:val="00672AE9"/>
    <w:rsid w:val="00675B73"/>
    <w:rsid w:val="00677486"/>
    <w:rsid w:val="00685387"/>
    <w:rsid w:val="00686B1E"/>
    <w:rsid w:val="00697CD8"/>
    <w:rsid w:val="006A5952"/>
    <w:rsid w:val="006B19E5"/>
    <w:rsid w:val="006B3200"/>
    <w:rsid w:val="006B471B"/>
    <w:rsid w:val="006B571A"/>
    <w:rsid w:val="006C15A4"/>
    <w:rsid w:val="006C2F42"/>
    <w:rsid w:val="006D0F1A"/>
    <w:rsid w:val="006D212D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4BF7"/>
    <w:rsid w:val="00735CBB"/>
    <w:rsid w:val="0073700F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159D"/>
    <w:rsid w:val="007A5B16"/>
    <w:rsid w:val="007C31C8"/>
    <w:rsid w:val="007C38AB"/>
    <w:rsid w:val="007C46F0"/>
    <w:rsid w:val="007E1C48"/>
    <w:rsid w:val="007E5E02"/>
    <w:rsid w:val="007F09DA"/>
    <w:rsid w:val="007F0EB3"/>
    <w:rsid w:val="007F163A"/>
    <w:rsid w:val="007F4FCC"/>
    <w:rsid w:val="007F54CC"/>
    <w:rsid w:val="007F65A3"/>
    <w:rsid w:val="00805990"/>
    <w:rsid w:val="00807AE6"/>
    <w:rsid w:val="00811AB9"/>
    <w:rsid w:val="0083703B"/>
    <w:rsid w:val="0083712D"/>
    <w:rsid w:val="00843110"/>
    <w:rsid w:val="008452D9"/>
    <w:rsid w:val="0085030E"/>
    <w:rsid w:val="00850A7B"/>
    <w:rsid w:val="00853340"/>
    <w:rsid w:val="008549B7"/>
    <w:rsid w:val="00855648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6ADE"/>
    <w:rsid w:val="008F717D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D98"/>
    <w:rsid w:val="009378FA"/>
    <w:rsid w:val="009563B9"/>
    <w:rsid w:val="00956A48"/>
    <w:rsid w:val="00956B0B"/>
    <w:rsid w:val="00956DE4"/>
    <w:rsid w:val="00956FB9"/>
    <w:rsid w:val="00957642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A4DC9"/>
    <w:rsid w:val="009A7864"/>
    <w:rsid w:val="009B384B"/>
    <w:rsid w:val="009C093F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366A"/>
    <w:rsid w:val="009F7C60"/>
    <w:rsid w:val="00A0116B"/>
    <w:rsid w:val="00A07BD1"/>
    <w:rsid w:val="00A112BF"/>
    <w:rsid w:val="00A117B3"/>
    <w:rsid w:val="00A1735C"/>
    <w:rsid w:val="00A25094"/>
    <w:rsid w:val="00A272CB"/>
    <w:rsid w:val="00A27CC7"/>
    <w:rsid w:val="00A367FF"/>
    <w:rsid w:val="00A37E88"/>
    <w:rsid w:val="00A430E3"/>
    <w:rsid w:val="00A50553"/>
    <w:rsid w:val="00A711D2"/>
    <w:rsid w:val="00A71E70"/>
    <w:rsid w:val="00A74FCC"/>
    <w:rsid w:val="00A82696"/>
    <w:rsid w:val="00A832CB"/>
    <w:rsid w:val="00A85D55"/>
    <w:rsid w:val="00A953B4"/>
    <w:rsid w:val="00A97E68"/>
    <w:rsid w:val="00AB0656"/>
    <w:rsid w:val="00AB565D"/>
    <w:rsid w:val="00AC63A2"/>
    <w:rsid w:val="00AC7AFA"/>
    <w:rsid w:val="00AD15BB"/>
    <w:rsid w:val="00AD171D"/>
    <w:rsid w:val="00AD5265"/>
    <w:rsid w:val="00AD6AD0"/>
    <w:rsid w:val="00AE2FC3"/>
    <w:rsid w:val="00AF1704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37C0"/>
    <w:rsid w:val="00B4776C"/>
    <w:rsid w:val="00B5009B"/>
    <w:rsid w:val="00B50357"/>
    <w:rsid w:val="00B5401B"/>
    <w:rsid w:val="00B542DD"/>
    <w:rsid w:val="00B55350"/>
    <w:rsid w:val="00B57396"/>
    <w:rsid w:val="00B61435"/>
    <w:rsid w:val="00B617C8"/>
    <w:rsid w:val="00B67C04"/>
    <w:rsid w:val="00B8438A"/>
    <w:rsid w:val="00B84962"/>
    <w:rsid w:val="00B87608"/>
    <w:rsid w:val="00B91FAF"/>
    <w:rsid w:val="00B93FEC"/>
    <w:rsid w:val="00B97C74"/>
    <w:rsid w:val="00BA223B"/>
    <w:rsid w:val="00BA7BE8"/>
    <w:rsid w:val="00BB359B"/>
    <w:rsid w:val="00BB5607"/>
    <w:rsid w:val="00BC3471"/>
    <w:rsid w:val="00BC356C"/>
    <w:rsid w:val="00BC5BC2"/>
    <w:rsid w:val="00BD2539"/>
    <w:rsid w:val="00BD430C"/>
    <w:rsid w:val="00BD5017"/>
    <w:rsid w:val="00BE0043"/>
    <w:rsid w:val="00BE1AA7"/>
    <w:rsid w:val="00BE7795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40476"/>
    <w:rsid w:val="00C61E15"/>
    <w:rsid w:val="00C6738C"/>
    <w:rsid w:val="00C73711"/>
    <w:rsid w:val="00C73B2C"/>
    <w:rsid w:val="00C73D7E"/>
    <w:rsid w:val="00C771B8"/>
    <w:rsid w:val="00C81F4B"/>
    <w:rsid w:val="00C82CFC"/>
    <w:rsid w:val="00C83F94"/>
    <w:rsid w:val="00C84DB2"/>
    <w:rsid w:val="00C85194"/>
    <w:rsid w:val="00C92835"/>
    <w:rsid w:val="00C967C0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391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19D1"/>
    <w:rsid w:val="00D43AC0"/>
    <w:rsid w:val="00D47C20"/>
    <w:rsid w:val="00D50703"/>
    <w:rsid w:val="00D53A39"/>
    <w:rsid w:val="00D56441"/>
    <w:rsid w:val="00D57100"/>
    <w:rsid w:val="00D63A36"/>
    <w:rsid w:val="00D63A6F"/>
    <w:rsid w:val="00D8019B"/>
    <w:rsid w:val="00D812F1"/>
    <w:rsid w:val="00D84B43"/>
    <w:rsid w:val="00D85628"/>
    <w:rsid w:val="00D914D8"/>
    <w:rsid w:val="00D91524"/>
    <w:rsid w:val="00DA0540"/>
    <w:rsid w:val="00DA1F66"/>
    <w:rsid w:val="00DB3B98"/>
    <w:rsid w:val="00DB5CE9"/>
    <w:rsid w:val="00DC17D5"/>
    <w:rsid w:val="00DC76FD"/>
    <w:rsid w:val="00DD063D"/>
    <w:rsid w:val="00DE0478"/>
    <w:rsid w:val="00DE3AC3"/>
    <w:rsid w:val="00DF02F9"/>
    <w:rsid w:val="00DF0577"/>
    <w:rsid w:val="00DF23B9"/>
    <w:rsid w:val="00DF591D"/>
    <w:rsid w:val="00DF5FCD"/>
    <w:rsid w:val="00E058CD"/>
    <w:rsid w:val="00E05C0D"/>
    <w:rsid w:val="00E071B2"/>
    <w:rsid w:val="00E07205"/>
    <w:rsid w:val="00E10D3F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830"/>
    <w:rsid w:val="00E360C6"/>
    <w:rsid w:val="00E41D90"/>
    <w:rsid w:val="00E42A76"/>
    <w:rsid w:val="00E601B6"/>
    <w:rsid w:val="00E601FC"/>
    <w:rsid w:val="00E76898"/>
    <w:rsid w:val="00E80C06"/>
    <w:rsid w:val="00E84F61"/>
    <w:rsid w:val="00E85536"/>
    <w:rsid w:val="00E86F8A"/>
    <w:rsid w:val="00E87D54"/>
    <w:rsid w:val="00EA2D67"/>
    <w:rsid w:val="00EA2DDA"/>
    <w:rsid w:val="00EA3A1A"/>
    <w:rsid w:val="00EA41D6"/>
    <w:rsid w:val="00EA475A"/>
    <w:rsid w:val="00EA5BCA"/>
    <w:rsid w:val="00EA78ED"/>
    <w:rsid w:val="00EB2FF3"/>
    <w:rsid w:val="00EB5924"/>
    <w:rsid w:val="00EB680D"/>
    <w:rsid w:val="00EB6A62"/>
    <w:rsid w:val="00EC2D9F"/>
    <w:rsid w:val="00ED219F"/>
    <w:rsid w:val="00ED2AA6"/>
    <w:rsid w:val="00ED482F"/>
    <w:rsid w:val="00EE0315"/>
    <w:rsid w:val="00EE3352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5A16"/>
    <w:rsid w:val="00F27FA3"/>
    <w:rsid w:val="00F35D72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3ACE"/>
    <w:rsid w:val="00FA4796"/>
    <w:rsid w:val="00FA570E"/>
    <w:rsid w:val="00FB17D4"/>
    <w:rsid w:val="00FB30A1"/>
    <w:rsid w:val="00FB5202"/>
    <w:rsid w:val="00FB61C0"/>
    <w:rsid w:val="00FB7459"/>
    <w:rsid w:val="00FC2AF9"/>
    <w:rsid w:val="00FC4700"/>
    <w:rsid w:val="00FC675E"/>
    <w:rsid w:val="00FC7E02"/>
    <w:rsid w:val="00FD1023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short-vowel-sounds/" TargetMode="External"/><Relationship Id="rId13" Type="http://schemas.openxmlformats.org/officeDocument/2006/relationships/hyperlink" Target="http://www.teach-nology.com/lessons/lsn_pln_view_lessons.php?action=view&amp;cat_id=3&amp;lsn_id=7237" TargetMode="External"/><Relationship Id="rId18" Type="http://schemas.openxmlformats.org/officeDocument/2006/relationships/hyperlink" Target="https://www.education.com/lesson-plan/differentiation-between-vowel-and-consonant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udy.com/academy/lesson/diphthongs-lesson-plan-for-elementary-schoo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eachingenglish.org.uk/article/sound-discrimination" TargetMode="External"/><Relationship Id="rId17" Type="http://schemas.openxmlformats.org/officeDocument/2006/relationships/hyperlink" Target="https://study.com/academy/lesson/vowel-digraphs-definition-examples.html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readingrockets.org/teaching/reading101-course/modules/phonics/phonics-practice" TargetMode="External"/><Relationship Id="rId20" Type="http://schemas.openxmlformats.org/officeDocument/2006/relationships/hyperlink" Target="http://www.teach-nology.com/lessons/lsn_pln_view_lessons.php?action=view&amp;cat_id=3&amp;lsn_id=72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differentiation-between-vowel-and-consonant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.com/lesson-plan/short-vowel-sounds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tudy.com/academy/lesson/vowel-digraphs-definition-examples.html" TargetMode="External"/><Relationship Id="rId19" Type="http://schemas.openxmlformats.org/officeDocument/2006/relationships/hyperlink" Target="https://www.teachingenglish.org.uk/article/sound-discrimi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adingrockets.org/teaching/reading101-course/modules/phonics/phonics-practice" TargetMode="External"/><Relationship Id="rId14" Type="http://schemas.openxmlformats.org/officeDocument/2006/relationships/hyperlink" Target="https://study.com/academy/lesson/diphthongs-lesson-plan-for-elementary-school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E40F4"/>
    <w:rsid w:val="00221C7C"/>
    <w:rsid w:val="00253619"/>
    <w:rsid w:val="002728F4"/>
    <w:rsid w:val="00280CE5"/>
    <w:rsid w:val="002A1A43"/>
    <w:rsid w:val="00340B43"/>
    <w:rsid w:val="003A22D6"/>
    <w:rsid w:val="0043108B"/>
    <w:rsid w:val="004A008E"/>
    <w:rsid w:val="004E1DB9"/>
    <w:rsid w:val="004F70DF"/>
    <w:rsid w:val="0050187F"/>
    <w:rsid w:val="0050760F"/>
    <w:rsid w:val="00571A20"/>
    <w:rsid w:val="005E6E71"/>
    <w:rsid w:val="006814AC"/>
    <w:rsid w:val="00713551"/>
    <w:rsid w:val="00797D75"/>
    <w:rsid w:val="00805105"/>
    <w:rsid w:val="00816166"/>
    <w:rsid w:val="00836926"/>
    <w:rsid w:val="00957041"/>
    <w:rsid w:val="00964E49"/>
    <w:rsid w:val="009D2491"/>
    <w:rsid w:val="00A20224"/>
    <w:rsid w:val="00A50CC6"/>
    <w:rsid w:val="00AB2F7D"/>
    <w:rsid w:val="00AB37F5"/>
    <w:rsid w:val="00AC6A43"/>
    <w:rsid w:val="00AF5EBA"/>
    <w:rsid w:val="00B67D1F"/>
    <w:rsid w:val="00BA670A"/>
    <w:rsid w:val="00C25272"/>
    <w:rsid w:val="00C87D32"/>
    <w:rsid w:val="00C93DC1"/>
    <w:rsid w:val="00D92979"/>
    <w:rsid w:val="00DA4720"/>
    <w:rsid w:val="00DE19D7"/>
    <w:rsid w:val="00E1594B"/>
    <w:rsid w:val="00E17671"/>
    <w:rsid w:val="00EB30E9"/>
    <w:rsid w:val="00F07EE3"/>
    <w:rsid w:val="00F419FB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2019-08-07T13:54:00Z</dcterms:created>
  <dcterms:modified xsi:type="dcterms:W3CDTF">2019-08-07T13:54:00Z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