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AF2EC0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plane shapes (lines and triangles)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3E297B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936B83">
                  <w:r>
                    <w:t>4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 xml:space="preserve">This </w:t>
            </w:r>
            <w:r w:rsidR="00C01C47">
              <w:t>lesson</w:t>
            </w:r>
            <w:r>
              <w:t xml:space="preserve"> plan covers teaching content for;</w:t>
            </w:r>
          </w:p>
          <w:p w:rsidR="00AF2EC0" w:rsidRDefault="00AF2EC0" w:rsidP="00AF2EC0">
            <w:pPr>
              <w:pStyle w:val="ListParagraph"/>
              <w:numPr>
                <w:ilvl w:val="0"/>
                <w:numId w:val="16"/>
              </w:numPr>
              <w:ind w:left="615" w:hanging="180"/>
            </w:pPr>
            <w:r>
              <w:t xml:space="preserve">Identifying parallel and perpendicular lines </w:t>
            </w:r>
          </w:p>
          <w:p w:rsidR="00AF2EC0" w:rsidRDefault="00AF2EC0" w:rsidP="00AF2EC0">
            <w:pPr>
              <w:pStyle w:val="ListParagraph"/>
              <w:numPr>
                <w:ilvl w:val="0"/>
                <w:numId w:val="16"/>
              </w:numPr>
              <w:ind w:left="615" w:hanging="180"/>
            </w:pPr>
            <w:r>
              <w:t>Identify the different types of triangles</w:t>
            </w:r>
          </w:p>
          <w:p w:rsidR="00AF2EC0" w:rsidRDefault="00AF2EC0" w:rsidP="00AF2EC0">
            <w:pPr>
              <w:pStyle w:val="ListParagraph"/>
              <w:numPr>
                <w:ilvl w:val="0"/>
                <w:numId w:val="16"/>
              </w:numPr>
              <w:ind w:left="615" w:hanging="180"/>
            </w:pPr>
            <w:r>
              <w:t xml:space="preserve">understanding the </w:t>
            </w:r>
            <w:r w:rsidRPr="009D4A26">
              <w:t xml:space="preserve">characteristics of </w:t>
            </w:r>
            <w:r>
              <w:t>different triangles</w:t>
            </w:r>
          </w:p>
          <w:p w:rsidR="00AE6EF4" w:rsidRDefault="00AF2EC0" w:rsidP="00AE6EF4">
            <w:pPr>
              <w:pStyle w:val="ListParagraph"/>
              <w:numPr>
                <w:ilvl w:val="0"/>
                <w:numId w:val="16"/>
              </w:numPr>
              <w:ind w:left="615" w:hanging="180"/>
            </w:pPr>
            <w:r>
              <w:t>Applying</w:t>
            </w:r>
            <w:r w:rsidRPr="009D4A26">
              <w:t xml:space="preserve"> knowledge of triangles to a real world application.</w:t>
            </w:r>
          </w:p>
          <w:p w:rsidR="00AE6EF4" w:rsidRDefault="00AE6EF4" w:rsidP="00AE6EF4">
            <w:pPr>
              <w:pStyle w:val="ListParagraph"/>
              <w:numPr>
                <w:ilvl w:val="0"/>
                <w:numId w:val="16"/>
              </w:numPr>
              <w:ind w:left="615" w:hanging="180"/>
            </w:pPr>
            <w:r>
              <w:t>Solve quantitative problems on lines and Triangles</w:t>
            </w:r>
          </w:p>
          <w:p w:rsidR="00AE6EF4" w:rsidRPr="009D4A26" w:rsidRDefault="00AE6EF4" w:rsidP="00AE6EF4">
            <w:pPr>
              <w:pStyle w:val="ListParagraph"/>
              <w:ind w:left="615"/>
            </w:pPr>
          </w:p>
          <w:p w:rsidR="001611AE" w:rsidRDefault="001611AE" w:rsidP="00AF2EC0"/>
        </w:tc>
      </w:tr>
    </w:tbl>
    <w:p w:rsidR="00C17E2A" w:rsidRDefault="00460BA3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0" b="0"/>
                <wp:wrapSquare wrapText="left"/>
                <wp:docPr id="1" name="Text Box 1" descr="Materials and resourc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885"/>
                            </w:tblGrid>
                            <w:tr w:rsidR="00D42DEB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:rsidR="00D42DEB" w:rsidRDefault="00C01C47" w:rsidP="00C01C4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Whiteboard</w:t>
                                  </w:r>
                                </w:p>
                                <w:p w:rsidR="00C01C47" w:rsidRDefault="00C01C47" w:rsidP="00C01C4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Pencil</w:t>
                                  </w:r>
                                </w:p>
                                <w:p w:rsidR="00C01C47" w:rsidRDefault="00C01C47" w:rsidP="00C01C4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Ruler</w:t>
                                  </w:r>
                                </w:p>
                                <w:p w:rsidR="00C01C47" w:rsidRDefault="00C01C47" w:rsidP="00C01C4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Compass</w:t>
                                  </w:r>
                                </w:p>
                                <w:p w:rsidR="00C01C47" w:rsidRDefault="00A25750" w:rsidP="00C01C4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Protractor</w:t>
                                  </w:r>
                                </w:p>
                                <w:p w:rsidR="00A25750" w:rsidRPr="00BF3180" w:rsidRDefault="00A25750" w:rsidP="00C01C47">
                                  <w:pPr>
                                    <w:pStyle w:val="ListParagraph"/>
                                    <w:numPr>
                                      <w:ilvl w:val="0"/>
                                      <w:numId w:val="24"/>
                                    </w:numPr>
                                    <w:ind w:left="540" w:hanging="180"/>
                                  </w:pPr>
                                  <w:r>
                                    <w:t>Blank sheet</w:t>
                                  </w:r>
                                </w:p>
                                <w:p w:rsidR="00D42DEB" w:rsidRDefault="00D42DEB" w:rsidP="00A2575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c>
                            </w:tr>
                            <w:tr w:rsidR="00D42DEB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:rsidR="00460BA3" w:rsidRDefault="001B4B1D" w:rsidP="00EF2E4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60BA3">
                                      <w:rPr>
                                        <w:rStyle w:val="Hyperlink"/>
                                      </w:rPr>
                                      <w:t>https://za.pearson.com/content/dam/region-growth/south-africa/pearson-south-africa/TeacherResourceMaterial/9781447978428_m03_ngm_mat_pr5_tg_eng_ng_web.pdf</w:t>
                                    </w:r>
                                  </w:hyperlink>
                                  <w:r w:rsidR="00460BA3">
                                    <w:t xml:space="preserve"> </w:t>
                                  </w:r>
                                </w:p>
                                <w:p w:rsidR="00EF2E4C" w:rsidRPr="00EF2E4C" w:rsidRDefault="001B4B1D" w:rsidP="00EF2E4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EF2E4C" w:rsidRPr="00C46501">
                                      <w:rPr>
                                        <w:rStyle w:val="Hyperlink"/>
                                      </w:rPr>
                                      <w:t>www.brighthubeducation.com/middle-school-math-lessons/39674-triangle-properties-and-angles/</w:t>
                                    </w:r>
                                  </w:hyperlink>
                                  <w:r w:rsidR="00EF2E4C">
                                    <w:t xml:space="preserve">  </w:t>
                                  </w:r>
                                </w:p>
                                <w:p w:rsidR="00D42DEB" w:rsidRDefault="001B4B1D" w:rsidP="00DA58E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DA58EB" w:rsidRPr="00C46501">
                                      <w:rPr>
                                        <w:rStyle w:val="Hyperlink"/>
                                      </w:rPr>
                                      <w:t>http://www.cpalms.org/Public/PreviewResourceLesson/Preview/46746</w:t>
                                    </w:r>
                                  </w:hyperlink>
                                  <w:r w:rsidR="00DA58EB">
                                    <w:t xml:space="preserve"> </w:t>
                                  </w:r>
                                </w:p>
                                <w:p w:rsidR="00DA58EB" w:rsidRDefault="00DA58EB" w:rsidP="00DA58E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D42DEB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:rsidR="00D42DEB" w:rsidRDefault="00D42DEB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:rsidR="00D42DEB" w:rsidRDefault="00D42DEB"/>
                              </w:tc>
                            </w:tr>
                          </w:tbl>
                          <w:p w:rsidR="00D42DEB" w:rsidRDefault="00D42DE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" o:allowoverlap="f" fillcolor="white [3201]" stroked="f" strokeweight=".5pt">
                <v:path arrowok="t"/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885"/>
                      </w:tblGrid>
                      <w:tr w:rsidR="00D42DEB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:rsidR="00D42DEB" w:rsidRDefault="00C01C47" w:rsidP="00C01C4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Whiteboard</w:t>
                            </w:r>
                          </w:p>
                          <w:p w:rsidR="00C01C47" w:rsidRDefault="00C01C47" w:rsidP="00C01C4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Pencil</w:t>
                            </w:r>
                          </w:p>
                          <w:p w:rsidR="00C01C47" w:rsidRDefault="00C01C47" w:rsidP="00C01C4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Ruler</w:t>
                            </w:r>
                          </w:p>
                          <w:p w:rsidR="00C01C47" w:rsidRDefault="00C01C47" w:rsidP="00C01C4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Compass</w:t>
                            </w:r>
                          </w:p>
                          <w:p w:rsidR="00C01C47" w:rsidRDefault="00A25750" w:rsidP="00C01C4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Protractor</w:t>
                            </w:r>
                          </w:p>
                          <w:p w:rsidR="00A25750" w:rsidRPr="00BF3180" w:rsidRDefault="00A25750" w:rsidP="00C01C47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ind w:left="540" w:hanging="180"/>
                            </w:pPr>
                            <w:r>
                              <w:t>Blank sheet</w:t>
                            </w:r>
                          </w:p>
                          <w:p w:rsidR="00D42DEB" w:rsidRDefault="00D42DEB" w:rsidP="00A2575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c>
                      </w:tr>
                      <w:tr w:rsidR="00D42DEB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:rsidR="00460BA3" w:rsidRDefault="001B4B1D" w:rsidP="00EF2E4C">
                            <w:pPr>
                              <w:pStyle w:val="ListBullet"/>
                            </w:pPr>
                            <w:hyperlink r:id="rId11" w:history="1">
                              <w:r w:rsidR="00460BA3">
                                <w:rPr>
                                  <w:rStyle w:val="Hyperlink"/>
                                </w:rPr>
                                <w:t>https://za.pearson.com/content/dam/region-growth/south-africa/pearson-south-africa/TeacherResourceMaterial/9781447978428_m03_ngm_mat_pr5_tg_eng_ng_web.pdf</w:t>
                              </w:r>
                            </w:hyperlink>
                            <w:r w:rsidR="00460BA3">
                              <w:t xml:space="preserve"> </w:t>
                            </w:r>
                          </w:p>
                          <w:p w:rsidR="00EF2E4C" w:rsidRPr="00EF2E4C" w:rsidRDefault="001B4B1D" w:rsidP="00EF2E4C">
                            <w:pPr>
                              <w:pStyle w:val="ListBullet"/>
                            </w:pPr>
                            <w:hyperlink r:id="rId12" w:history="1">
                              <w:r w:rsidR="00EF2E4C" w:rsidRPr="00C46501">
                                <w:rPr>
                                  <w:rStyle w:val="Hyperlink"/>
                                </w:rPr>
                                <w:t>www.brighthubeducation.com/middle-school-math-lessons/39674-triangle-properties-and-angles/</w:t>
                              </w:r>
                            </w:hyperlink>
                            <w:r w:rsidR="00EF2E4C">
                              <w:t xml:space="preserve">  </w:t>
                            </w:r>
                          </w:p>
                          <w:p w:rsidR="00D42DEB" w:rsidRDefault="001B4B1D" w:rsidP="00DA58EB">
                            <w:pPr>
                              <w:pStyle w:val="ListBullet"/>
                            </w:pPr>
                            <w:hyperlink r:id="rId13" w:history="1">
                              <w:r w:rsidR="00DA58EB" w:rsidRPr="00C46501">
                                <w:rPr>
                                  <w:rStyle w:val="Hyperlink"/>
                                </w:rPr>
                                <w:t>http://www.cpalms.org/Public/PreviewResourceLesson/Preview/46746</w:t>
                              </w:r>
                            </w:hyperlink>
                            <w:r w:rsidR="00DA58EB">
                              <w:t xml:space="preserve"> </w:t>
                            </w:r>
                          </w:p>
                          <w:p w:rsidR="00DA58EB" w:rsidRDefault="00DA58EB" w:rsidP="00DA58EB">
                            <w:pPr>
                              <w:pStyle w:val="ListBullet"/>
                            </w:pPr>
                          </w:p>
                        </w:tc>
                      </w:tr>
                      <w:tr w:rsidR="00D42DEB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:rsidR="00D42DEB" w:rsidRDefault="00D42DEB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:rsidR="00D42DEB" w:rsidRDefault="00D42DEB"/>
                        </w:tc>
                      </w:tr>
                    </w:tbl>
                    <w:p w:rsidR="00D42DEB" w:rsidRDefault="00D42DEB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9D4A26" w:rsidRDefault="009D4A26" w:rsidP="00C01C47">
            <w:pPr>
              <w:pStyle w:val="ListParagraph"/>
              <w:numPr>
                <w:ilvl w:val="0"/>
                <w:numId w:val="17"/>
              </w:numPr>
              <w:ind w:left="180" w:hanging="180"/>
            </w:pPr>
            <w:r>
              <w:t>Identify parallel and perpendicular lines</w:t>
            </w:r>
          </w:p>
          <w:p w:rsidR="001D4D95" w:rsidRDefault="009D4A26" w:rsidP="00C01C47">
            <w:pPr>
              <w:pStyle w:val="ListParagraph"/>
              <w:numPr>
                <w:ilvl w:val="0"/>
                <w:numId w:val="17"/>
              </w:numPr>
              <w:ind w:left="180" w:hanging="180"/>
            </w:pPr>
            <w:r>
              <w:t>Identify the different types of triangles</w:t>
            </w:r>
          </w:p>
          <w:p w:rsidR="00AF2EC0" w:rsidRDefault="009D4A26" w:rsidP="00C01C47">
            <w:pPr>
              <w:pStyle w:val="ListParagraph"/>
              <w:numPr>
                <w:ilvl w:val="0"/>
                <w:numId w:val="17"/>
              </w:numPr>
              <w:ind w:left="180" w:hanging="180"/>
            </w:pPr>
            <w:r>
              <w:t>Solve quantitative problems on lines and Triangles</w:t>
            </w:r>
          </w:p>
          <w:p w:rsidR="009D4A26" w:rsidRDefault="009D4A26" w:rsidP="00C01C47">
            <w:pPr>
              <w:pStyle w:val="ListParagraph"/>
              <w:numPr>
                <w:ilvl w:val="0"/>
                <w:numId w:val="17"/>
              </w:numPr>
              <w:ind w:left="180" w:hanging="180"/>
            </w:pPr>
            <w:r w:rsidRPr="009D4A26">
              <w:t>gain a</w:t>
            </w:r>
            <w:r>
              <w:t xml:space="preserve"> deeper understanding of the </w:t>
            </w:r>
            <w:r w:rsidRPr="009D4A26">
              <w:t xml:space="preserve">characteristics of the </w:t>
            </w:r>
            <w:r>
              <w:t xml:space="preserve">following triangles: isosceles, </w:t>
            </w:r>
            <w:r w:rsidRPr="009D4A26">
              <w:t>equilateral, r</w:t>
            </w:r>
            <w:r>
              <w:t xml:space="preserve">ight, scalene, obtuse triangle </w:t>
            </w:r>
            <w:r w:rsidRPr="009D4A26">
              <w:t>and an acute triangle</w:t>
            </w:r>
          </w:p>
          <w:p w:rsidR="009D4A26" w:rsidRPr="009D4A26" w:rsidRDefault="009D4A26" w:rsidP="00C01C47">
            <w:pPr>
              <w:pStyle w:val="ListParagraph"/>
              <w:numPr>
                <w:ilvl w:val="0"/>
                <w:numId w:val="17"/>
              </w:numPr>
              <w:ind w:left="180" w:hanging="180"/>
            </w:pPr>
            <w:r w:rsidRPr="009D4A26">
              <w:t>apply the facts they learned about triangles when creating a paper airplane.</w:t>
            </w:r>
          </w:p>
          <w:p w:rsidR="009D4A26" w:rsidRPr="009D4A26" w:rsidRDefault="009D4A26" w:rsidP="00C01C47">
            <w:pPr>
              <w:pStyle w:val="ListParagraph"/>
              <w:numPr>
                <w:ilvl w:val="0"/>
                <w:numId w:val="17"/>
              </w:numPr>
              <w:ind w:left="180" w:hanging="180"/>
            </w:pPr>
            <w:r w:rsidRPr="009D4A26">
              <w:t>apply their knowledge of triangles to a real world application.</w:t>
            </w:r>
          </w:p>
          <w:p w:rsidR="009D4A26" w:rsidRDefault="009D4A26" w:rsidP="009D4A26"/>
          <w:p w:rsidR="00C01C47" w:rsidRDefault="00C01C47" w:rsidP="009D4A26"/>
          <w:p w:rsidR="00B165EC" w:rsidRPr="00FB30A1" w:rsidRDefault="00B165EC" w:rsidP="00B165EC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:rsidR="00B165EC" w:rsidRPr="00031953" w:rsidRDefault="000F2292" w:rsidP="00B165EC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B165EC" w:rsidRPr="00031953">
              <w:rPr>
                <w:b/>
              </w:rPr>
              <w:t xml:space="preserve">: 15 </w:t>
            </w:r>
            <w:proofErr w:type="spellStart"/>
            <w:r w:rsidR="00B165EC" w:rsidRPr="00031953">
              <w:rPr>
                <w:b/>
              </w:rPr>
              <w:t>Mins</w:t>
            </w:r>
            <w:proofErr w:type="spellEnd"/>
          </w:p>
          <w:p w:rsidR="00B165EC" w:rsidRDefault="00B165EC" w:rsidP="00C01C47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Explain to the students that a triangle is a polygon with three sides and three angles</w:t>
            </w:r>
          </w:p>
          <w:p w:rsidR="00B165EC" w:rsidRDefault="00B165EC" w:rsidP="00C01C47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All 3 sides of the triangle are straight lines</w:t>
            </w:r>
          </w:p>
          <w:p w:rsidR="00B165EC" w:rsidRDefault="00B165EC" w:rsidP="00C01C47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Cut out lots of different types of triangles out of card, for use with the class.</w:t>
            </w:r>
          </w:p>
          <w:p w:rsidR="00B165EC" w:rsidRDefault="00B165EC" w:rsidP="00C01C47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Ask a pupil to use a protractor to measure the angles of a few triangles.</w:t>
            </w:r>
          </w:p>
          <w:p w:rsidR="00B165EC" w:rsidRDefault="00B165EC" w:rsidP="00C01C47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For each triangle they should add the three angles.</w:t>
            </w:r>
          </w:p>
          <w:p w:rsidR="00B165EC" w:rsidRPr="00B165EC" w:rsidRDefault="00B165EC" w:rsidP="00C01C47">
            <w:pPr>
              <w:pStyle w:val="ListParagraph"/>
              <w:numPr>
                <w:ilvl w:val="0"/>
                <w:numId w:val="20"/>
              </w:numPr>
              <w:ind w:left="180" w:hanging="180"/>
            </w:pPr>
            <w:r>
              <w:t>Discuss with the pupils what they have observed about the sum of the three angles of each triangle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A71E70" w:rsidRPr="000A37E8" w:rsidRDefault="00A71E70" w:rsidP="00DA58EB">
            <w:pPr>
              <w:pStyle w:val="Heading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9D4A26" w:rsidRDefault="009D4A26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Pupils cannot draw parallel lines accurately.</w:t>
            </w:r>
          </w:p>
          <w:p w:rsidR="00936B83" w:rsidRDefault="009D4A26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When constructing a pair of parallel lines pupil</w:t>
            </w:r>
            <w:r w:rsidR="00E159C2">
              <w:t xml:space="preserve">s </w:t>
            </w:r>
            <w:r>
              <w:t>should be care</w:t>
            </w:r>
            <w:r w:rsidR="00E159C2">
              <w:t xml:space="preserve">ful when measuring the distance </w:t>
            </w:r>
            <w:r>
              <w:t>perpendicular to the first line</w:t>
            </w:r>
          </w:p>
          <w:p w:rsidR="00E159C2" w:rsidRDefault="00E159C2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 xml:space="preserve">Explain to the students how to use set squares or other square corners (such as the edge of a sheet of paper or ruler) to make these measurements </w:t>
            </w:r>
          </w:p>
          <w:p w:rsidR="00E159C2" w:rsidRDefault="00E159C2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vertical: straight up</w:t>
            </w:r>
          </w:p>
          <w:p w:rsidR="00E159C2" w:rsidRDefault="00E159C2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square corner: the angle where a vertical line meets a horizontal line</w:t>
            </w:r>
          </w:p>
          <w:p w:rsidR="00E159C2" w:rsidRDefault="00E159C2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perpendicular lines: two lines which are at right angles to each other</w:t>
            </w:r>
          </w:p>
          <w:p w:rsidR="00E159C2" w:rsidRDefault="00E159C2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The students should know that a triangle is a figure with three sides and three vertices.</w:t>
            </w:r>
          </w:p>
          <w:p w:rsidR="00E159C2" w:rsidRDefault="00E159C2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The students should know how to identify an acute, obtuse, and right angle.</w:t>
            </w:r>
          </w:p>
          <w:p w:rsidR="00E159C2" w:rsidRDefault="00E159C2" w:rsidP="00C01C47">
            <w:pPr>
              <w:pStyle w:val="ListParagraph"/>
              <w:numPr>
                <w:ilvl w:val="0"/>
                <w:numId w:val="18"/>
              </w:numPr>
              <w:ind w:left="150" w:hanging="150"/>
            </w:pPr>
            <w:r>
              <w:t>The students should be able to follow multi-step directions.</w:t>
            </w:r>
          </w:p>
          <w:p w:rsidR="00B165EC" w:rsidRDefault="00B165EC" w:rsidP="00E159C2"/>
          <w:p w:rsidR="00B165EC" w:rsidRDefault="00B165EC" w:rsidP="00E159C2"/>
          <w:p w:rsidR="00B165EC" w:rsidRDefault="00B165EC" w:rsidP="00E159C2"/>
          <w:p w:rsidR="00B165EC" w:rsidRPr="00FB30A1" w:rsidRDefault="00B165EC" w:rsidP="00B165EC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:rsidR="00B165EC" w:rsidRPr="00031953" w:rsidRDefault="000F2292" w:rsidP="00B165EC">
            <w:pPr>
              <w:rPr>
                <w:b/>
              </w:rPr>
            </w:pPr>
            <w:r>
              <w:rPr>
                <w:b/>
              </w:rPr>
              <w:t>Day 3/ Lesson 3: 20</w:t>
            </w:r>
            <w:r w:rsidR="00B165EC" w:rsidRPr="00031953">
              <w:rPr>
                <w:b/>
              </w:rPr>
              <w:t xml:space="preserve"> </w:t>
            </w:r>
            <w:proofErr w:type="spellStart"/>
            <w:r w:rsidR="00B165EC" w:rsidRPr="00031953">
              <w:rPr>
                <w:b/>
              </w:rPr>
              <w:t>Mins</w:t>
            </w:r>
            <w:proofErr w:type="spellEnd"/>
          </w:p>
          <w:p w:rsidR="000529DC" w:rsidRDefault="00B165E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 xml:space="preserve">Important </w:t>
            </w:r>
            <w:r w:rsidR="00C01C47">
              <w:t>properties</w:t>
            </w:r>
            <w:r>
              <w:t xml:space="preserve"> of triangles</w:t>
            </w:r>
          </w:p>
          <w:p w:rsidR="00B165EC" w:rsidRDefault="00B165E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>The sum of all the angles in a triangle will always be 180 degrees</w:t>
            </w:r>
          </w:p>
          <w:p w:rsidR="00B165EC" w:rsidRDefault="00FD536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 xml:space="preserve">The sum of any two sides of a triangle will always be greater than the third side. </w:t>
            </w:r>
          </w:p>
          <w:p w:rsidR="00FD536C" w:rsidRDefault="00FD536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>Any external angle of a triangle will always be equal to the sum of the two internal angles, which are not adjacent to it.</w:t>
            </w:r>
          </w:p>
          <w:p w:rsidR="00FD536C" w:rsidRPr="00B165EC" w:rsidRDefault="00FD536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>A right-angled triangle follows the Pythagoras theorem</w:t>
            </w:r>
          </w:p>
          <w:p w:rsidR="000529DC" w:rsidRDefault="00FD536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>Also, use a whiteboard, a protractor and a ruler to draw a triangle.</w:t>
            </w:r>
          </w:p>
          <w:p w:rsidR="00FD536C" w:rsidRDefault="00FD536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>Explain the concept of triangles by drawing different types of triangles on the board</w:t>
            </w:r>
          </w:p>
          <w:p w:rsidR="00FD536C" w:rsidRDefault="00FD536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>Show students how the sum of all internal angles in a triangle is equal to 180degrees. Use a protractor to measure the angles</w:t>
            </w:r>
          </w:p>
          <w:p w:rsidR="000529DC" w:rsidRPr="00DA58EB" w:rsidRDefault="00FD536C" w:rsidP="00C01C47">
            <w:pPr>
              <w:pStyle w:val="ListParagraph"/>
              <w:numPr>
                <w:ilvl w:val="0"/>
                <w:numId w:val="21"/>
              </w:numPr>
              <w:ind w:left="150" w:hanging="150"/>
            </w:pPr>
            <w:r>
              <w:t>Explain the different properties of triangles and have students identify or draw examples on the board.</w:t>
            </w:r>
          </w:p>
          <w:p w:rsidR="00A37E88" w:rsidRPr="00994216" w:rsidRDefault="00A37E88" w:rsidP="00DA58EB"/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 xml:space="preserve">Day 1/ Lesson 1: 15 </w:t>
            </w:r>
            <w:proofErr w:type="spellStart"/>
            <w:r w:rsidRPr="00031953">
              <w:rPr>
                <w:b/>
              </w:rPr>
              <w:t>Mins</w:t>
            </w:r>
            <w:proofErr w:type="spellEnd"/>
          </w:p>
          <w:p w:rsid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This lesson focuses on the concept of parallel and perpendicular lines. </w:t>
            </w:r>
          </w:p>
          <w:p w:rsid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Ask pupils to draw two horizontal lines measuring 5 cm that are 3 cm apart along the whole length. </w:t>
            </w:r>
          </w:p>
          <w:p w:rsid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>Guide the pupils to draw a parallelogram with AB parallel to CD and of 5 cm length with AD parallel to BC and of 4 cm length.</w:t>
            </w:r>
          </w:p>
          <w:p w:rsid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Show how arrows are used to denote parallel lines and give pupils more practice work if necessary. </w:t>
            </w:r>
          </w:p>
          <w:p w:rsid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Ask pupils to draw a vertical line and a horizontal line to touch each other at a point. The point at which they meet forms a perpendicular angle. </w:t>
            </w:r>
          </w:p>
          <w:p w:rsid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The lines are therefore called perpendicular lines. </w:t>
            </w:r>
          </w:p>
          <w:p w:rsid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Ask the pupils to draw rectangles PQRS with PQ = 6 cm and QR = 4 cm. </w:t>
            </w:r>
          </w:p>
          <w:p w:rsidR="000529DC" w:rsidRPr="00C43FDB" w:rsidRDefault="00C43FDB" w:rsidP="00C01C47">
            <w:pPr>
              <w:pStyle w:val="ListParagraph"/>
              <w:numPr>
                <w:ilvl w:val="0"/>
                <w:numId w:val="19"/>
              </w:numPr>
              <w:ind w:left="210" w:hanging="180"/>
            </w:pPr>
            <w:r>
              <w:t xml:space="preserve">Guide the pupils to identify the </w:t>
            </w:r>
            <w:r w:rsidRPr="00C43FDB">
              <w:t>perpendicular lines.</w:t>
            </w:r>
          </w:p>
          <w:p w:rsidR="00FD536C" w:rsidRPr="00FB30A1" w:rsidRDefault="00FD536C" w:rsidP="00FD536C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Guided Practice</w:t>
            </w:r>
          </w:p>
          <w:p w:rsidR="00FD536C" w:rsidRPr="00031953" w:rsidRDefault="000F2292" w:rsidP="00FD536C">
            <w:pPr>
              <w:rPr>
                <w:b/>
              </w:rPr>
            </w:pPr>
            <w:r>
              <w:rPr>
                <w:b/>
              </w:rPr>
              <w:t>Day 4/ Lesson 4: 25</w:t>
            </w:r>
            <w:r w:rsidR="00FD536C" w:rsidRPr="00031953">
              <w:rPr>
                <w:b/>
              </w:rPr>
              <w:t xml:space="preserve"> </w:t>
            </w:r>
            <w:proofErr w:type="spellStart"/>
            <w:r w:rsidR="00FD536C" w:rsidRPr="00031953">
              <w:rPr>
                <w:b/>
              </w:rPr>
              <w:t>Mins</w:t>
            </w:r>
            <w:proofErr w:type="spellEnd"/>
          </w:p>
          <w:p w:rsidR="000529DC" w:rsidRDefault="00E87ED1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Triangles can be classified based on two different views: a. By side b. By Angle</w:t>
            </w:r>
          </w:p>
          <w:p w:rsidR="00E87ED1" w:rsidRDefault="00E87ED1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Triangles can be classified by side in the following 3 categories:</w:t>
            </w:r>
          </w:p>
          <w:p w:rsidR="000529DC" w:rsidRDefault="00E87ED1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Equilateral triable: if all the sides (and angles) of a triangle are equal, then it is called an equilateral triangle.</w:t>
            </w:r>
          </w:p>
          <w:p w:rsidR="00E87ED1" w:rsidRDefault="00E87ED1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Isosceles Triangle:  If any two sides of a triangle are equal to each other, then the triangle is an isosceles triangle. The two angles formed by the equal sides with the unequal side are also equal.</w:t>
            </w:r>
          </w:p>
          <w:p w:rsidR="00E87ED1" w:rsidRDefault="00E87ED1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Scalene Triangle: For this type, no sides as well as no angles are equal to each other.</w:t>
            </w:r>
          </w:p>
          <w:p w:rsidR="00E87ED1" w:rsidRDefault="00E87ED1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In the classification based on angles, there is the acute-angled triangle, the obtuse-angled triangle and the right-angled triangle</w:t>
            </w:r>
          </w:p>
          <w:p w:rsidR="00E87ED1" w:rsidRDefault="00C01C47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 xml:space="preserve">With these </w:t>
            </w:r>
            <w:r w:rsidR="00E87ED1">
              <w:t xml:space="preserve">ideas, basic </w:t>
            </w:r>
            <w:r>
              <w:t>calculations</w:t>
            </w:r>
            <w:r w:rsidR="00E87ED1">
              <w:t xml:space="preserve"> on triangles can be formed.</w:t>
            </w:r>
          </w:p>
          <w:p w:rsidR="00E87ED1" w:rsidRDefault="00E87ED1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For example,</w:t>
            </w:r>
            <w:r w:rsidR="00DA58EB">
              <w:t xml:space="preserve"> calculate the third angle of a triangle with 2angles of 120degree and 30 </w:t>
            </w:r>
            <w:r w:rsidR="00C01C47">
              <w:t>degrees</w:t>
            </w:r>
            <w:r w:rsidR="00DA58EB">
              <w:t>.</w:t>
            </w:r>
          </w:p>
          <w:p w:rsidR="00DA58EB" w:rsidRDefault="00DA58EB" w:rsidP="00C01C47">
            <w:pPr>
              <w:pStyle w:val="ListParagraph"/>
              <w:numPr>
                <w:ilvl w:val="0"/>
                <w:numId w:val="22"/>
              </w:numPr>
              <w:ind w:left="210" w:hanging="180"/>
            </w:pPr>
            <w:r>
              <w:t>Since total angles in a triangle =180deg</w:t>
            </w:r>
          </w:p>
          <w:p w:rsidR="00DA58EB" w:rsidRDefault="00DA58EB" w:rsidP="00C01C47">
            <w:pPr>
              <w:pStyle w:val="ListParagraph"/>
              <w:numPr>
                <w:ilvl w:val="0"/>
                <w:numId w:val="22"/>
              </w:numPr>
              <w:ind w:left="300" w:hanging="270"/>
            </w:pPr>
            <w:r>
              <w:t xml:space="preserve">We have, 120 + 30 </w:t>
            </w:r>
            <w:proofErr w:type="gramStart"/>
            <w:r>
              <w:t>+ ?</w:t>
            </w:r>
            <w:proofErr w:type="gramEnd"/>
            <w:r>
              <w:t xml:space="preserve"> == 180; 150 +? = 180</w:t>
            </w:r>
          </w:p>
          <w:p w:rsidR="00DA58EB" w:rsidRDefault="00DA58EB" w:rsidP="00C01C47">
            <w:pPr>
              <w:pStyle w:val="ListParagraph"/>
              <w:ind w:left="300"/>
            </w:pPr>
            <w:r>
              <w:t>Our unknown becomes 180-150 = 30 degree</w:t>
            </w: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DA58EB" w:rsidRPr="00D914D8" w:rsidRDefault="00DA58EB" w:rsidP="00DA58EB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110F25" w:rsidRPr="00485065" w:rsidRDefault="00110F25" w:rsidP="00DA58EB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DA58EB" w:rsidRPr="00D914D8" w:rsidRDefault="00DA58EB" w:rsidP="00DA58EB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:rsidR="00D914D8" w:rsidRDefault="00DA58EB" w:rsidP="00DA58EB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>Two sides of an equilateral triangle are 5mm long, find the length of the third side.</w:t>
            </w:r>
          </w:p>
          <w:p w:rsidR="00DA58EB" w:rsidRDefault="00DA58EB" w:rsidP="00DA58EB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t>One angle of a right-angled triangle is 35 degrees, what is the length of other two angles?</w:t>
            </w:r>
          </w:p>
          <w:p w:rsidR="00AF2EC0" w:rsidRPr="00DA58EB" w:rsidRDefault="00AF2EC0" w:rsidP="00DA58EB">
            <w:pPr>
              <w:pStyle w:val="ListParagraph"/>
              <w:numPr>
                <w:ilvl w:val="0"/>
                <w:numId w:val="15"/>
              </w:numPr>
              <w:ind w:left="150" w:hanging="150"/>
            </w:pPr>
            <w:r>
              <w:lastRenderedPageBreak/>
              <w:t>Ask the students to draw an equilateral-obtuse triangle, have them explain their result.</w:t>
            </w:r>
          </w:p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DA58EB" w:rsidRPr="00D914D8" w:rsidRDefault="00DA58EB" w:rsidP="00DA58EB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lastRenderedPageBreak/>
              <w:t>Summary</w:t>
            </w:r>
          </w:p>
          <w:p w:rsidR="00EA5BCA" w:rsidRPr="00EA5BCA" w:rsidRDefault="00EA5BCA" w:rsidP="00DA58EB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DA58EB" w:rsidRDefault="00DA58EB" w:rsidP="00DA58EB">
            <w:pPr>
              <w:pStyle w:val="Heading2"/>
            </w:pPr>
            <w:r>
              <w:t xml:space="preserve">Review and Closing </w:t>
            </w:r>
          </w:p>
          <w:p w:rsidR="00DA58EB" w:rsidRDefault="00DA58EB" w:rsidP="00C01C47">
            <w:pPr>
              <w:pStyle w:val="ListParagraph"/>
              <w:numPr>
                <w:ilvl w:val="0"/>
                <w:numId w:val="23"/>
              </w:numPr>
              <w:ind w:left="150" w:hanging="150"/>
            </w:pPr>
            <w:r w:rsidRPr="00DA58EB">
              <w:t xml:space="preserve">The students will discuss the types of triangles and description of each. </w:t>
            </w:r>
          </w:p>
          <w:p w:rsidR="00DA58EB" w:rsidRDefault="00DA58EB" w:rsidP="00C01C47">
            <w:pPr>
              <w:pStyle w:val="ListParagraph"/>
              <w:numPr>
                <w:ilvl w:val="0"/>
                <w:numId w:val="23"/>
              </w:numPr>
              <w:ind w:left="150" w:hanging="150"/>
            </w:pPr>
            <w:r w:rsidRPr="00DA58EB">
              <w:t xml:space="preserve">Stress that triangles can be classified based upon angle and side measures. </w:t>
            </w:r>
          </w:p>
          <w:p w:rsidR="00DA58EB" w:rsidRDefault="00DA58EB" w:rsidP="00C01C47">
            <w:pPr>
              <w:pStyle w:val="ListParagraph"/>
              <w:numPr>
                <w:ilvl w:val="0"/>
                <w:numId w:val="23"/>
              </w:numPr>
              <w:ind w:left="150" w:hanging="150"/>
            </w:pPr>
            <w:r w:rsidRPr="00DA58EB">
              <w:t xml:space="preserve">The teacher will ask students to elaborate and explain where we find these triangles in our real world. </w:t>
            </w:r>
          </w:p>
          <w:p w:rsidR="00DA58EB" w:rsidRDefault="00DA58EB" w:rsidP="00C01C47">
            <w:pPr>
              <w:pStyle w:val="ListParagraph"/>
              <w:numPr>
                <w:ilvl w:val="0"/>
                <w:numId w:val="23"/>
              </w:numPr>
              <w:ind w:left="150" w:hanging="150"/>
            </w:pPr>
            <w:r w:rsidRPr="00DA58EB">
              <w:t xml:space="preserve">If students do not already bring it up, discuss all the triangles that were found in their paper airplane. </w:t>
            </w:r>
          </w:p>
          <w:p w:rsidR="00C17E2A" w:rsidRDefault="00DA58EB" w:rsidP="00C01C47">
            <w:pPr>
              <w:pStyle w:val="ListParagraph"/>
              <w:numPr>
                <w:ilvl w:val="0"/>
                <w:numId w:val="23"/>
              </w:numPr>
              <w:ind w:left="150" w:hanging="150"/>
            </w:pPr>
            <w:r w:rsidRPr="00DA58EB">
              <w:t>Discuss how the triangles in the airplane not only added to the planes shape, but also to its strength.</w:t>
            </w: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DA58EB" w:rsidRDefault="00DA58EB" w:rsidP="00DA58EB">
            <w:pPr>
              <w:pStyle w:val="Heading2"/>
            </w:pPr>
            <w:r>
              <w:t xml:space="preserve">Review and Closing </w:t>
            </w:r>
          </w:p>
          <w:p w:rsidR="00C17E2A" w:rsidRDefault="00C17E2A"/>
        </w:tc>
      </w:tr>
    </w:tbl>
    <w:p w:rsidR="00C17E2A" w:rsidRDefault="00C17E2A">
      <w:bookmarkStart w:id="0" w:name="_GoBack"/>
      <w:bookmarkEnd w:id="0"/>
    </w:p>
    <w:sectPr w:rsidR="00C17E2A" w:rsidSect="00E62AFC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B1D" w:rsidRDefault="001B4B1D">
      <w:pPr>
        <w:spacing w:before="0" w:after="0" w:line="240" w:lineRule="auto"/>
      </w:pPr>
      <w:r>
        <w:separator/>
      </w:r>
    </w:p>
  </w:endnote>
  <w:endnote w:type="continuationSeparator" w:id="0">
    <w:p w:rsidR="001B4B1D" w:rsidRDefault="001B4B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EB" w:rsidRDefault="00EA458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F2292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B1D" w:rsidRDefault="001B4B1D">
      <w:pPr>
        <w:spacing w:before="0" w:after="0" w:line="240" w:lineRule="auto"/>
      </w:pPr>
      <w:r>
        <w:separator/>
      </w:r>
    </w:p>
  </w:footnote>
  <w:footnote w:type="continuationSeparator" w:id="0">
    <w:p w:rsidR="001B4B1D" w:rsidRDefault="001B4B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DEB" w:rsidRDefault="00D42DEB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CEC3DC8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7BD"/>
    <w:multiLevelType w:val="hybridMultilevel"/>
    <w:tmpl w:val="B922E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023B5"/>
    <w:multiLevelType w:val="hybridMultilevel"/>
    <w:tmpl w:val="88A8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E0160"/>
    <w:multiLevelType w:val="hybridMultilevel"/>
    <w:tmpl w:val="D0FE6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4F6A45"/>
    <w:multiLevelType w:val="hybridMultilevel"/>
    <w:tmpl w:val="5D6A1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503A6"/>
    <w:multiLevelType w:val="hybridMultilevel"/>
    <w:tmpl w:val="4EC0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C40831"/>
    <w:multiLevelType w:val="hybridMultilevel"/>
    <w:tmpl w:val="CD78E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2A022F"/>
    <w:multiLevelType w:val="hybridMultilevel"/>
    <w:tmpl w:val="D3B8F5B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664B"/>
    <w:multiLevelType w:val="hybridMultilevel"/>
    <w:tmpl w:val="5290C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524B9"/>
    <w:multiLevelType w:val="hybridMultilevel"/>
    <w:tmpl w:val="FC087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A273F5"/>
    <w:multiLevelType w:val="hybridMultilevel"/>
    <w:tmpl w:val="A670B85C"/>
    <w:lvl w:ilvl="0" w:tplc="CD9204D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19"/>
  </w:num>
  <w:num w:numId="5">
    <w:abstractNumId w:val="16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10"/>
  </w:num>
  <w:num w:numId="11">
    <w:abstractNumId w:val="9"/>
  </w:num>
  <w:num w:numId="12">
    <w:abstractNumId w:val="12"/>
  </w:num>
  <w:num w:numId="13">
    <w:abstractNumId w:val="18"/>
  </w:num>
  <w:num w:numId="14">
    <w:abstractNumId w:val="6"/>
  </w:num>
  <w:num w:numId="15">
    <w:abstractNumId w:val="3"/>
  </w:num>
  <w:num w:numId="16">
    <w:abstractNumId w:val="17"/>
  </w:num>
  <w:num w:numId="17">
    <w:abstractNumId w:val="5"/>
  </w:num>
  <w:num w:numId="18">
    <w:abstractNumId w:val="2"/>
  </w:num>
  <w:num w:numId="19">
    <w:abstractNumId w:val="21"/>
  </w:num>
  <w:num w:numId="20">
    <w:abstractNumId w:val="15"/>
  </w:num>
  <w:num w:numId="21">
    <w:abstractNumId w:val="14"/>
  </w:num>
  <w:num w:numId="22">
    <w:abstractNumId w:val="20"/>
  </w:num>
  <w:num w:numId="23">
    <w:abstractNumId w:val="11"/>
  </w:num>
  <w:num w:numId="24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2292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4B1D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0ECA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434F"/>
    <w:rsid w:val="00346000"/>
    <w:rsid w:val="003468F5"/>
    <w:rsid w:val="003500BE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297B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0BA3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6B83"/>
    <w:rsid w:val="009378FA"/>
    <w:rsid w:val="009563B9"/>
    <w:rsid w:val="00956A48"/>
    <w:rsid w:val="00956B0B"/>
    <w:rsid w:val="00956DE4"/>
    <w:rsid w:val="00960FBA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B3B16"/>
    <w:rsid w:val="009D155F"/>
    <w:rsid w:val="009D30C4"/>
    <w:rsid w:val="009D4A26"/>
    <w:rsid w:val="009D5198"/>
    <w:rsid w:val="009D72E5"/>
    <w:rsid w:val="009E08FF"/>
    <w:rsid w:val="009E61B2"/>
    <w:rsid w:val="009F7C60"/>
    <w:rsid w:val="00A0116B"/>
    <w:rsid w:val="00A1735C"/>
    <w:rsid w:val="00A25094"/>
    <w:rsid w:val="00A25750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E6EF4"/>
    <w:rsid w:val="00AF2EC0"/>
    <w:rsid w:val="00AF47E1"/>
    <w:rsid w:val="00B02EA6"/>
    <w:rsid w:val="00B046C1"/>
    <w:rsid w:val="00B07834"/>
    <w:rsid w:val="00B165EC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48A4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1C47"/>
    <w:rsid w:val="00C02188"/>
    <w:rsid w:val="00C03799"/>
    <w:rsid w:val="00C136D0"/>
    <w:rsid w:val="00C17E2A"/>
    <w:rsid w:val="00C20C1E"/>
    <w:rsid w:val="00C24A10"/>
    <w:rsid w:val="00C403C3"/>
    <w:rsid w:val="00C43FDB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2DEB"/>
    <w:rsid w:val="00D43AC0"/>
    <w:rsid w:val="00D46E65"/>
    <w:rsid w:val="00D63A36"/>
    <w:rsid w:val="00D8019B"/>
    <w:rsid w:val="00D812F1"/>
    <w:rsid w:val="00D85628"/>
    <w:rsid w:val="00D914D8"/>
    <w:rsid w:val="00DA1F66"/>
    <w:rsid w:val="00DA58EB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159C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2AFC"/>
    <w:rsid w:val="00E80C06"/>
    <w:rsid w:val="00E84F61"/>
    <w:rsid w:val="00E85536"/>
    <w:rsid w:val="00E86F8A"/>
    <w:rsid w:val="00E87ED1"/>
    <w:rsid w:val="00EA3A1A"/>
    <w:rsid w:val="00EA458D"/>
    <w:rsid w:val="00EA5BCA"/>
    <w:rsid w:val="00EA78ED"/>
    <w:rsid w:val="00EB2FF3"/>
    <w:rsid w:val="00EB5924"/>
    <w:rsid w:val="00EC2D9F"/>
    <w:rsid w:val="00ED219F"/>
    <w:rsid w:val="00EE497B"/>
    <w:rsid w:val="00EF0198"/>
    <w:rsid w:val="00EF2E4C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D536C"/>
    <w:rsid w:val="00FE4D5F"/>
    <w:rsid w:val="00FE67CC"/>
    <w:rsid w:val="00FE68F0"/>
    <w:rsid w:val="00FF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62CA7"/>
  <w15:docId w15:val="{550ACE94-C3AA-4463-B0AA-B3C2F79E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E62AFC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AFC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E62AFC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E62AFC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E62AFC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E62AFC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2AFC"/>
    <w:rPr>
      <w:color w:val="808080"/>
    </w:rPr>
  </w:style>
  <w:style w:type="table" w:customStyle="1" w:styleId="LessonPlan">
    <w:name w:val="Lesson Plan"/>
    <w:basedOn w:val="TableNormal"/>
    <w:uiPriority w:val="99"/>
    <w:rsid w:val="00E62AFC"/>
    <w:tblPr>
      <w:tblCellMar>
        <w:left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E62AF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62AFC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E62AFC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AFC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FC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E62AFC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E62AFC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9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4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.pearson.com/content/dam/region-growth/south-africa/pearson-south-africa/TeacherResourceMaterial/9781447978428_m03_ngm_mat_pr5_tg_eng_ng_web.pdf" TargetMode="External"/><Relationship Id="rId13" Type="http://schemas.openxmlformats.org/officeDocument/2006/relationships/hyperlink" Target="http://www.cpalms.org/Public/PreviewResourceLesson/Preview/4674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righthubeducation.com/middle-school-math-lessons/39674-triangle-properties-and-angles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a.pearson.com/content/dam/region-growth/south-africa/pearson-south-africa/TeacherResourceMaterial/9781447978428_m03_ngm_mat_pr5_tg_eng_ng_web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palms.org/Public/PreviewResourceLesson/Preview/467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ighthubeducation.com/middle-school-math-lessons/39674-triangle-properties-and-angles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71DA5"/>
    <w:rsid w:val="000E3902"/>
    <w:rsid w:val="00106507"/>
    <w:rsid w:val="001E69C4"/>
    <w:rsid w:val="00253619"/>
    <w:rsid w:val="00280CE5"/>
    <w:rsid w:val="0034093C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9E0096"/>
    <w:rsid w:val="00A20224"/>
    <w:rsid w:val="00AB2F7D"/>
    <w:rsid w:val="00AB37F5"/>
    <w:rsid w:val="00B67D1F"/>
    <w:rsid w:val="00B70BCD"/>
    <w:rsid w:val="00C87D32"/>
    <w:rsid w:val="00C93DC1"/>
    <w:rsid w:val="00D22ED1"/>
    <w:rsid w:val="00D92979"/>
    <w:rsid w:val="00DF233C"/>
    <w:rsid w:val="00E17671"/>
    <w:rsid w:val="00E85E48"/>
    <w:rsid w:val="00EB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DF233C"/>
  </w:style>
  <w:style w:type="paragraph" w:customStyle="1" w:styleId="57D0253E54FA4684857C7E53F49E1A5B">
    <w:name w:val="57D0253E54FA4684857C7E53F49E1A5B"/>
    <w:rsid w:val="00DF233C"/>
  </w:style>
  <w:style w:type="paragraph" w:customStyle="1" w:styleId="7AE7DFE8D63F4AC0A9D67267C3699CCC">
    <w:name w:val="7AE7DFE8D63F4AC0A9D67267C3699CCC"/>
    <w:rsid w:val="00DF233C"/>
  </w:style>
  <w:style w:type="paragraph" w:customStyle="1" w:styleId="1C876A8B6575410E8AA7530875A6B7F4">
    <w:name w:val="1C876A8B6575410E8AA7530875A6B7F4"/>
    <w:rsid w:val="00DF233C"/>
  </w:style>
  <w:style w:type="paragraph" w:customStyle="1" w:styleId="A392ED6794CC47DFA557364CD4043756">
    <w:name w:val="A392ED6794CC47DFA557364CD4043756"/>
    <w:rsid w:val="00DF23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152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5</cp:revision>
  <dcterms:created xsi:type="dcterms:W3CDTF">2019-07-24T16:06:00Z</dcterms:created>
  <dcterms:modified xsi:type="dcterms:W3CDTF">2019-08-09T23:56:00Z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