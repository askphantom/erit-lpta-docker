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002EA3B2" w14:textId="442B178D" w:rsidR="00C17E2A" w:rsidRPr="00CF3AEF" w:rsidRDefault="00BC24F0">
            <w:pPr>
              <w:pStyle w:val="Title"/>
              <w:rPr>
                <w:sz w:val="34"/>
                <w:szCs w:val="36"/>
              </w:rPr>
            </w:pPr>
            <w:r>
              <w:rPr>
                <w:sz w:val="34"/>
                <w:szCs w:val="36"/>
              </w:rPr>
              <w:t>PREVENTION OF DRUG ABUSE</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500" w:type="pct"/>
                <w:vAlign w:val="bottom"/>
              </w:tcPr>
              <w:p w14:paraId="184A80D0" w14:textId="3BAC4B44" w:rsidR="00C17E2A" w:rsidRDefault="002A5B76">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CDEFE52" w:rsidR="00C17E2A" w:rsidRDefault="003300D5">
                  <w:r>
                    <w:t>SOCIAL STUDIES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5D0E8B9" w:rsidR="00C17E2A" w:rsidRDefault="002A4C59">
                  <w:r>
                    <w:t>3</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4CFD3057" w:rsidR="000A37E8" w:rsidRDefault="000A37E8">
            <w:r>
              <w:t>This lesson plan covers teaching content for</w:t>
            </w:r>
            <w:r w:rsidR="00EB3FC4">
              <w:t xml:space="preserve">: </w:t>
            </w:r>
          </w:p>
          <w:p w14:paraId="286584AB" w14:textId="575E243F" w:rsidR="002A4C59" w:rsidRDefault="00DF16EC" w:rsidP="002A4C59">
            <w:pPr>
              <w:pStyle w:val="ListParagraph"/>
              <w:numPr>
                <w:ilvl w:val="0"/>
                <w:numId w:val="6"/>
              </w:numPr>
              <w:ind w:left="467" w:hanging="142"/>
            </w:pPr>
            <w:r>
              <w:t>Health promoting behaviors</w:t>
            </w:r>
          </w:p>
          <w:p w14:paraId="3B3F03D7" w14:textId="4D1C726A" w:rsidR="00B61232" w:rsidRDefault="00DF16EC" w:rsidP="00D171C4">
            <w:pPr>
              <w:pStyle w:val="ListParagraph"/>
              <w:numPr>
                <w:ilvl w:val="0"/>
                <w:numId w:val="6"/>
              </w:numPr>
              <w:ind w:left="467" w:hanging="142"/>
            </w:pPr>
            <w:r>
              <w:t>Life coping skills</w:t>
            </w:r>
          </w:p>
          <w:p w14:paraId="458BD9FD" w14:textId="3108D779" w:rsidR="002A4C59" w:rsidRDefault="002A4C59" w:rsidP="002A4C59">
            <w:pPr>
              <w:pStyle w:val="ListParagraph"/>
              <w:ind w:left="467"/>
            </w:pPr>
          </w:p>
        </w:tc>
      </w:tr>
    </w:tbl>
    <w:p w14:paraId="44024CC7" w14:textId="772D1905" w:rsidR="00C17E2A" w:rsidRDefault="00196867">
      <w:pPr>
        <w:pStyle w:val="NoSpacing"/>
      </w:pPr>
      <w:r>
        <w:rPr>
          <w:noProof/>
          <w:lang w:val="en-GB" w:eastAsia="en-GB"/>
        </w:rPr>
        <mc:AlternateContent>
          <mc:Choice Requires="wps">
            <w:drawing>
              <wp:anchor distT="0" distB="0" distL="228600" distR="228600" simplePos="0" relativeHeight="251659264" behindDoc="0" locked="0" layoutInCell="1" allowOverlap="0" wp14:anchorId="6D87D826" wp14:editId="1E68D5A6">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6611"/>
                            </w:tblGrid>
                            <w:tr w:rsidR="00BB43D6"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BB43D6" w:rsidRPr="00456C19" w:rsidRDefault="00BB43D6">
                                  <w:pPr>
                                    <w:pStyle w:val="Heading2"/>
                                    <w:rPr>
                                      <w:b/>
                                    </w:rPr>
                                  </w:pPr>
                                  <w:r w:rsidRPr="00456C19">
                                    <w:rPr>
                                      <w:b/>
                                    </w:rPr>
                                    <w:t>Materials Required</w:t>
                                  </w:r>
                                </w:p>
                                <w:p w14:paraId="732F69A8" w14:textId="138109CA" w:rsidR="009566ED" w:rsidRPr="009566ED" w:rsidRDefault="009566ED" w:rsidP="009566ED">
                                  <w:pPr>
                                    <w:pStyle w:val="ListBullet"/>
                                  </w:pPr>
                                  <w:r w:rsidRPr="009566ED">
                                    <w:t>Handouts with statements to be completed</w:t>
                                  </w:r>
                                </w:p>
                                <w:p w14:paraId="7CF5421F" w14:textId="77777777" w:rsidR="009566ED" w:rsidRPr="009566ED" w:rsidRDefault="009566ED" w:rsidP="009566ED">
                                  <w:pPr>
                                    <w:pStyle w:val="ListBullet"/>
                                  </w:pPr>
                                  <w:r w:rsidRPr="009566ED">
                                    <w:t>Writing instruments</w:t>
                                  </w:r>
                                </w:p>
                                <w:p w14:paraId="6A94D1A3" w14:textId="6FEC13D5" w:rsidR="00BB43D6" w:rsidRDefault="009566ED" w:rsidP="00216DE7">
                                  <w:pPr>
                                    <w:pStyle w:val="ListBullet"/>
                                  </w:pPr>
                                  <w:r w:rsidRPr="009566ED">
                                    <w:t>Word cards that say, “NO”</w:t>
                                  </w:r>
                                </w:p>
                                <w:p w14:paraId="4BE61749" w14:textId="24A05D54" w:rsidR="00BB43D6" w:rsidRDefault="00BB43D6" w:rsidP="002A4C59">
                                  <w:pPr>
                                    <w:pStyle w:val="ListBullet"/>
                                  </w:pPr>
                                </w:p>
                              </w:tc>
                            </w:tr>
                            <w:tr w:rsidR="00BB43D6"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B43D6" w:rsidRPr="00456C19" w:rsidRDefault="00BB43D6">
                                  <w:pPr>
                                    <w:pStyle w:val="Heading2"/>
                                    <w:rPr>
                                      <w:b/>
                                    </w:rPr>
                                  </w:pPr>
                                  <w:r w:rsidRPr="00456C19">
                                    <w:rPr>
                                      <w:b/>
                                    </w:rPr>
                                    <w:t>Additional Resources</w:t>
                                  </w:r>
                                </w:p>
                                <w:p w14:paraId="1DD3B1F4" w14:textId="299F74C2" w:rsidR="004D7B80" w:rsidRDefault="00373DE3" w:rsidP="00C82CFC">
                                  <w:pPr>
                                    <w:pStyle w:val="ListBullet"/>
                                  </w:pPr>
                                  <w:hyperlink r:id="rId7" w:history="1">
                                    <w:r w:rsidR="004D7B80" w:rsidRPr="004D7B80">
                                      <w:rPr>
                                        <w:rStyle w:val="Hyperlink"/>
                                      </w:rPr>
                                      <w:t>https://drugabuse.com/addiction/drug-prevention/</w:t>
                                    </w:r>
                                  </w:hyperlink>
                                </w:p>
                                <w:p w14:paraId="7EE82A99" w14:textId="5A8BB2BD" w:rsidR="004D7B80" w:rsidRDefault="00373DE3" w:rsidP="00C82CFC">
                                  <w:pPr>
                                    <w:pStyle w:val="ListBullet"/>
                                  </w:pPr>
                                  <w:hyperlink r:id="rId8" w:history="1">
                                    <w:r w:rsidR="004D7B80" w:rsidRPr="00657F19">
                                      <w:rPr>
                                        <w:rStyle w:val="Hyperlink"/>
                                      </w:rPr>
                                      <w:t>https://www.treatmentsolutions.com/blog/top-5-ways-to-prevent-substance-abuse/</w:t>
                                    </w:r>
                                  </w:hyperlink>
                                </w:p>
                                <w:p w14:paraId="1A745E7F" w14:textId="029E2508" w:rsidR="007D635C" w:rsidRDefault="00373DE3" w:rsidP="00C82CFC">
                                  <w:pPr>
                                    <w:pStyle w:val="ListBullet"/>
                                  </w:pPr>
                                  <w:hyperlink r:id="rId9" w:history="1">
                                    <w:r w:rsidR="004D7B80" w:rsidRPr="00657F19">
                                      <w:rPr>
                                        <w:rStyle w:val="Hyperlink"/>
                                      </w:rPr>
                                      <w:t>http://www.uvm.edu/~glkenned/Website/Professional/EDEL11/Toolkit/lessondrugs.htm</w:t>
                                    </w:r>
                                  </w:hyperlink>
                                </w:p>
                                <w:p w14:paraId="79684EFD" w14:textId="05B101F5" w:rsidR="00BB43D6" w:rsidRDefault="00373DE3" w:rsidP="00C82CFC">
                                  <w:pPr>
                                    <w:pStyle w:val="ListBullet"/>
                                  </w:pPr>
                                  <w:hyperlink r:id="rId10" w:history="1">
                                    <w:r w:rsidR="007D635C" w:rsidRPr="00657F19">
                                      <w:rPr>
                                        <w:rStyle w:val="Hyperlink"/>
                                      </w:rPr>
                                      <w:t>https://www.teachervision.com/smoking-lesson-grade-4-5</w:t>
                                    </w:r>
                                  </w:hyperlink>
                                </w:p>
                                <w:p w14:paraId="266D3DBF" w14:textId="6A890D0A" w:rsidR="009D6FC8" w:rsidRDefault="00373DE3" w:rsidP="00C82CFC">
                                  <w:pPr>
                                    <w:pStyle w:val="ListBullet"/>
                                  </w:pPr>
                                  <w:hyperlink r:id="rId11" w:history="1">
                                    <w:r w:rsidR="00660ADE" w:rsidRPr="00660ADE">
                                      <w:rPr>
                                        <w:rStyle w:val="Hyperlink"/>
                                      </w:rPr>
                                      <w:t>https://www.gov.gd/egov/pdf/ncodc/docs/manual_drug_prevention_grenada.pdf</w:t>
                                    </w:r>
                                  </w:hyperlink>
                                </w:p>
                              </w:tc>
                            </w:tr>
                            <w:tr w:rsidR="00BB43D6" w14:paraId="22539C1A" w14:textId="77777777">
                              <w:trPr>
                                <w:trHeight w:val="864"/>
                              </w:trPr>
                              <w:tc>
                                <w:tcPr>
                                  <w:tcW w:w="5000" w:type="pct"/>
                                  <w:tcBorders>
                                    <w:top w:val="single" w:sz="8" w:space="0" w:color="000000" w:themeColor="text1"/>
                                  </w:tcBorders>
                                </w:tcPr>
                                <w:p w14:paraId="738BD807" w14:textId="77777777" w:rsidR="00BB43D6" w:rsidRPr="00456C19" w:rsidRDefault="00BB43D6">
                                  <w:pPr>
                                    <w:pStyle w:val="Heading2"/>
                                    <w:rPr>
                                      <w:b/>
                                    </w:rPr>
                                  </w:pPr>
                                  <w:r w:rsidRPr="00456C19">
                                    <w:rPr>
                                      <w:b/>
                                    </w:rPr>
                                    <w:t>Additional Notes</w:t>
                                  </w:r>
                                </w:p>
                                <w:p w14:paraId="56EB777B" w14:textId="77777777" w:rsidR="00BB43D6" w:rsidRDefault="00BB43D6"/>
                              </w:tc>
                            </w:tr>
                          </w:tbl>
                          <w:p w14:paraId="7C9852EE" w14:textId="77777777" w:rsidR="00BB43D6" w:rsidRDefault="00BB43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6611"/>
                      </w:tblGrid>
                      <w:tr w:rsidR="00BB43D6"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BB43D6" w:rsidRPr="00456C19" w:rsidRDefault="00BB43D6">
                            <w:pPr>
                              <w:pStyle w:val="Heading2"/>
                              <w:rPr>
                                <w:b/>
                              </w:rPr>
                            </w:pPr>
                            <w:r w:rsidRPr="00456C19">
                              <w:rPr>
                                <w:b/>
                              </w:rPr>
                              <w:t>Materials Required</w:t>
                            </w:r>
                          </w:p>
                          <w:p w14:paraId="732F69A8" w14:textId="138109CA" w:rsidR="009566ED" w:rsidRPr="009566ED" w:rsidRDefault="009566ED" w:rsidP="009566ED">
                            <w:pPr>
                              <w:pStyle w:val="ListBullet"/>
                            </w:pPr>
                            <w:r w:rsidRPr="009566ED">
                              <w:t>Handouts with statements to be completed</w:t>
                            </w:r>
                          </w:p>
                          <w:p w14:paraId="7CF5421F" w14:textId="77777777" w:rsidR="009566ED" w:rsidRPr="009566ED" w:rsidRDefault="009566ED" w:rsidP="009566ED">
                            <w:pPr>
                              <w:pStyle w:val="ListBullet"/>
                            </w:pPr>
                            <w:r w:rsidRPr="009566ED">
                              <w:t>Writing instruments</w:t>
                            </w:r>
                          </w:p>
                          <w:p w14:paraId="6A94D1A3" w14:textId="6FEC13D5" w:rsidR="00BB43D6" w:rsidRDefault="009566ED" w:rsidP="00216DE7">
                            <w:pPr>
                              <w:pStyle w:val="ListBullet"/>
                            </w:pPr>
                            <w:r w:rsidRPr="009566ED">
                              <w:t>Word cards that say, “NO”</w:t>
                            </w:r>
                          </w:p>
                          <w:p w14:paraId="4BE61749" w14:textId="24A05D54" w:rsidR="00BB43D6" w:rsidRDefault="00BB43D6" w:rsidP="002A4C59">
                            <w:pPr>
                              <w:pStyle w:val="ListBullet"/>
                            </w:pPr>
                          </w:p>
                        </w:tc>
                      </w:tr>
                      <w:tr w:rsidR="00BB43D6"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B43D6" w:rsidRPr="00456C19" w:rsidRDefault="00BB43D6">
                            <w:pPr>
                              <w:pStyle w:val="Heading2"/>
                              <w:rPr>
                                <w:b/>
                              </w:rPr>
                            </w:pPr>
                            <w:r w:rsidRPr="00456C19">
                              <w:rPr>
                                <w:b/>
                              </w:rPr>
                              <w:t>Additional Resources</w:t>
                            </w:r>
                          </w:p>
                          <w:p w14:paraId="1DD3B1F4" w14:textId="299F74C2" w:rsidR="004D7B80" w:rsidRDefault="00373DE3" w:rsidP="00C82CFC">
                            <w:pPr>
                              <w:pStyle w:val="ListBullet"/>
                            </w:pPr>
                            <w:hyperlink r:id="rId12" w:history="1">
                              <w:r w:rsidR="004D7B80" w:rsidRPr="004D7B80">
                                <w:rPr>
                                  <w:rStyle w:val="Hyperlink"/>
                                </w:rPr>
                                <w:t>https://drugabuse.com/addiction/drug-prevention/</w:t>
                              </w:r>
                            </w:hyperlink>
                          </w:p>
                          <w:p w14:paraId="7EE82A99" w14:textId="5A8BB2BD" w:rsidR="004D7B80" w:rsidRDefault="00373DE3" w:rsidP="00C82CFC">
                            <w:pPr>
                              <w:pStyle w:val="ListBullet"/>
                            </w:pPr>
                            <w:hyperlink r:id="rId13" w:history="1">
                              <w:r w:rsidR="004D7B80" w:rsidRPr="00657F19">
                                <w:rPr>
                                  <w:rStyle w:val="Hyperlink"/>
                                </w:rPr>
                                <w:t>https://www.treatmentsolutions.com/blog/top-5-ways-to-prevent-substance-abuse/</w:t>
                              </w:r>
                            </w:hyperlink>
                          </w:p>
                          <w:p w14:paraId="1A745E7F" w14:textId="029E2508" w:rsidR="007D635C" w:rsidRDefault="00373DE3" w:rsidP="00C82CFC">
                            <w:pPr>
                              <w:pStyle w:val="ListBullet"/>
                            </w:pPr>
                            <w:hyperlink r:id="rId14" w:history="1">
                              <w:r w:rsidR="004D7B80" w:rsidRPr="00657F19">
                                <w:rPr>
                                  <w:rStyle w:val="Hyperlink"/>
                                </w:rPr>
                                <w:t>http://www.uvm.edu/~glkenned/Website/Professional/EDEL11/Toolkit/lessondrugs.htm</w:t>
                              </w:r>
                            </w:hyperlink>
                          </w:p>
                          <w:p w14:paraId="79684EFD" w14:textId="05B101F5" w:rsidR="00BB43D6" w:rsidRDefault="00373DE3" w:rsidP="00C82CFC">
                            <w:pPr>
                              <w:pStyle w:val="ListBullet"/>
                            </w:pPr>
                            <w:hyperlink r:id="rId15" w:history="1">
                              <w:r w:rsidR="007D635C" w:rsidRPr="00657F19">
                                <w:rPr>
                                  <w:rStyle w:val="Hyperlink"/>
                                </w:rPr>
                                <w:t>https://www.teachervision.com/smoking-lesson-grade-4-5</w:t>
                              </w:r>
                            </w:hyperlink>
                          </w:p>
                          <w:p w14:paraId="266D3DBF" w14:textId="6A890D0A" w:rsidR="009D6FC8" w:rsidRDefault="00373DE3" w:rsidP="00C82CFC">
                            <w:pPr>
                              <w:pStyle w:val="ListBullet"/>
                            </w:pPr>
                            <w:hyperlink r:id="rId16" w:history="1">
                              <w:r w:rsidR="00660ADE" w:rsidRPr="00660ADE">
                                <w:rPr>
                                  <w:rStyle w:val="Hyperlink"/>
                                </w:rPr>
                                <w:t>https://www.gov.gd/egov/pdf/ncodc/docs/manual_drug_prevention_grenada.pdf</w:t>
                              </w:r>
                            </w:hyperlink>
                          </w:p>
                        </w:tc>
                      </w:tr>
                      <w:tr w:rsidR="00BB43D6" w14:paraId="22539C1A" w14:textId="77777777">
                        <w:trPr>
                          <w:trHeight w:val="864"/>
                        </w:trPr>
                        <w:tc>
                          <w:tcPr>
                            <w:tcW w:w="5000" w:type="pct"/>
                            <w:tcBorders>
                              <w:top w:val="single" w:sz="8" w:space="0" w:color="000000" w:themeColor="text1"/>
                            </w:tcBorders>
                          </w:tcPr>
                          <w:p w14:paraId="738BD807" w14:textId="77777777" w:rsidR="00BB43D6" w:rsidRPr="00456C19" w:rsidRDefault="00BB43D6">
                            <w:pPr>
                              <w:pStyle w:val="Heading2"/>
                              <w:rPr>
                                <w:b/>
                              </w:rPr>
                            </w:pPr>
                            <w:r w:rsidRPr="00456C19">
                              <w:rPr>
                                <w:b/>
                              </w:rPr>
                              <w:t>Additional Notes</w:t>
                            </w:r>
                          </w:p>
                          <w:p w14:paraId="56EB777B" w14:textId="77777777" w:rsidR="00BB43D6" w:rsidRDefault="00BB43D6"/>
                        </w:tc>
                      </w:tr>
                    </w:tbl>
                    <w:p w14:paraId="7C9852EE" w14:textId="77777777" w:rsidR="00BB43D6" w:rsidRDefault="00BB43D6"/>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1795"/>
        <w:gridCol w:w="284"/>
        <w:gridCol w:w="3550"/>
        <w:gridCol w:w="284"/>
        <w:gridCol w:w="3548"/>
      </w:tblGrid>
      <w:tr w:rsidR="00C17E2A" w14:paraId="7DA79F9C" w14:textId="77777777">
        <w:trPr>
          <w:tblHeader/>
        </w:trPr>
        <w:tc>
          <w:tcPr>
            <w:tcW w:w="949" w:type="pct"/>
            <w:tcBorders>
              <w:bottom w:val="single" w:sz="18" w:space="0" w:color="000000" w:themeColor="text1"/>
            </w:tcBorders>
          </w:tcPr>
          <w:p w14:paraId="27485672" w14:textId="77777777" w:rsidR="00C17E2A" w:rsidRDefault="00C17E2A">
            <w:pPr>
              <w:pStyle w:val="Heading1"/>
            </w:pPr>
          </w:p>
        </w:tc>
        <w:tc>
          <w:tcPr>
            <w:tcW w:w="150" w:type="pct"/>
          </w:tcPr>
          <w:p w14:paraId="1D291953" w14:textId="77777777" w:rsidR="00C17E2A" w:rsidRDefault="00C17E2A">
            <w:pPr>
              <w:pStyle w:val="Heading1"/>
            </w:pPr>
          </w:p>
        </w:tc>
        <w:tc>
          <w:tcPr>
            <w:tcW w:w="1876" w:type="pct"/>
            <w:tcBorders>
              <w:bottom w:val="single" w:sz="18" w:space="0" w:color="000000" w:themeColor="text1"/>
            </w:tcBorders>
          </w:tcPr>
          <w:p w14:paraId="4CBD4AAF" w14:textId="402FE9C1" w:rsidR="00C17E2A" w:rsidRPr="00456C19" w:rsidRDefault="00C17E2A">
            <w:pPr>
              <w:pStyle w:val="Heading1"/>
              <w:rPr>
                <w:b w:val="0"/>
                <w:sz w:val="18"/>
                <w:szCs w:val="18"/>
              </w:rPr>
            </w:pPr>
          </w:p>
        </w:tc>
        <w:tc>
          <w:tcPr>
            <w:tcW w:w="150" w:type="pct"/>
          </w:tcPr>
          <w:p w14:paraId="14E70AFF" w14:textId="77777777" w:rsidR="00C17E2A" w:rsidRDefault="00C17E2A">
            <w:pPr>
              <w:pStyle w:val="Heading1"/>
            </w:pPr>
          </w:p>
        </w:tc>
        <w:tc>
          <w:tcPr>
            <w:tcW w:w="1876" w:type="pct"/>
            <w:tcBorders>
              <w:bottom w:val="single" w:sz="18" w:space="0" w:color="000000" w:themeColor="text1"/>
            </w:tcBorders>
          </w:tcPr>
          <w:p w14:paraId="7E9D8FEE" w14:textId="252F33A6" w:rsidR="00C17E2A" w:rsidRPr="00456C19" w:rsidRDefault="00C17E2A">
            <w:pPr>
              <w:pStyle w:val="Heading1"/>
              <w:rPr>
                <w:sz w:val="18"/>
                <w:szCs w:val="18"/>
              </w:rPr>
            </w:pPr>
          </w:p>
        </w:tc>
      </w:tr>
      <w:tr w:rsidR="00C17E2A" w14:paraId="51C30C02" w14:textId="77777777" w:rsidTr="00B87608">
        <w:trPr>
          <w:trHeight w:val="893"/>
        </w:trPr>
        <w:tc>
          <w:tcPr>
            <w:tcW w:w="949" w:type="pct"/>
            <w:tcBorders>
              <w:top w:val="single" w:sz="18" w:space="0" w:color="000000" w:themeColor="text1"/>
              <w:bottom w:val="single" w:sz="8" w:space="0" w:color="000000" w:themeColor="text1"/>
            </w:tcBorders>
          </w:tcPr>
          <w:p w14:paraId="159D1AF2" w14:textId="1A22535D" w:rsidR="00C17E2A" w:rsidRPr="00F616CA" w:rsidRDefault="00D27DC3">
            <w:pPr>
              <w:pStyle w:val="Heading2"/>
              <w:rPr>
                <w:b/>
              </w:rPr>
            </w:pPr>
            <w:r w:rsidRPr="00F616CA">
              <w:rPr>
                <w:b/>
              </w:rPr>
              <w:t>Objectives</w:t>
            </w:r>
          </w:p>
          <w:p w14:paraId="7121C0F9" w14:textId="65BB136F" w:rsidR="006F0813" w:rsidRDefault="003A0DF1" w:rsidP="003A0DF1">
            <w:r>
              <w:t>By the end of this unit, student</w:t>
            </w:r>
            <w:r w:rsidR="00826FC7">
              <w:t>s</w:t>
            </w:r>
            <w:r>
              <w:t xml:space="preserve"> should be able to:</w:t>
            </w:r>
          </w:p>
          <w:p w14:paraId="4FD85E0B" w14:textId="77777777" w:rsidR="00660ADE" w:rsidRDefault="00DF16EC" w:rsidP="00660ADE">
            <w:pPr>
              <w:pStyle w:val="ListParagraph"/>
              <w:numPr>
                <w:ilvl w:val="0"/>
                <w:numId w:val="34"/>
              </w:numPr>
              <w:ind w:left="180" w:hanging="180"/>
            </w:pPr>
            <w:r>
              <w:t>R</w:t>
            </w:r>
            <w:r w:rsidR="009D6FC8" w:rsidRPr="009D6FC8">
              <w:t>esearch and study factual information about the dangers of cigarette smoking.</w:t>
            </w:r>
            <w:r w:rsidR="00660ADE" w:rsidRPr="00660ADE">
              <w:t xml:space="preserve"> </w:t>
            </w:r>
          </w:p>
          <w:p w14:paraId="1BB3E8E4" w14:textId="411A6ED8" w:rsidR="009D6FC8" w:rsidRPr="009D6FC8" w:rsidRDefault="00660ADE" w:rsidP="00660ADE">
            <w:pPr>
              <w:pStyle w:val="ListParagraph"/>
              <w:numPr>
                <w:ilvl w:val="0"/>
                <w:numId w:val="34"/>
              </w:numPr>
              <w:ind w:left="180" w:hanging="180"/>
            </w:pPr>
            <w:r w:rsidRPr="00660ADE">
              <w:t>To provide students with information on how to recognize</w:t>
            </w:r>
            <w:r w:rsidRPr="00660ADE">
              <w:br/>
              <w:t>harmful situations and substances.</w:t>
            </w:r>
          </w:p>
          <w:p w14:paraId="5FFA3690" w14:textId="5D3E6AFD" w:rsidR="009D6FC8" w:rsidRPr="009D6FC8" w:rsidRDefault="00DF16EC" w:rsidP="009D6FC8">
            <w:pPr>
              <w:pStyle w:val="ListParagraph"/>
              <w:numPr>
                <w:ilvl w:val="0"/>
                <w:numId w:val="34"/>
              </w:numPr>
              <w:ind w:left="180" w:hanging="180"/>
            </w:pPr>
            <w:r>
              <w:t>I</w:t>
            </w:r>
            <w:r w:rsidR="009D6FC8" w:rsidRPr="009D6FC8">
              <w:t>mprove decision-making skills.</w:t>
            </w:r>
          </w:p>
          <w:p w14:paraId="2C9F84E9" w14:textId="77777777" w:rsidR="00DF16EC" w:rsidRPr="00DF16EC" w:rsidRDefault="00DF16EC" w:rsidP="00DF16EC">
            <w:pPr>
              <w:pStyle w:val="ListParagraph"/>
              <w:numPr>
                <w:ilvl w:val="0"/>
                <w:numId w:val="34"/>
              </w:numPr>
              <w:ind w:left="180" w:hanging="180"/>
            </w:pPr>
            <w:r w:rsidRPr="00DF16EC">
              <w:t>Demonstra</w:t>
            </w:r>
            <w:r>
              <w:t xml:space="preserve">te </w:t>
            </w:r>
            <w:r w:rsidRPr="00DF16EC">
              <w:t>refusal and negotiation skills to enhance health</w:t>
            </w:r>
            <w:r w:rsidRPr="00DF16EC">
              <w:rPr>
                <w:rFonts w:ascii="Arial" w:eastAsia="Times New Roman" w:hAnsi="Arial" w:cs="Arial"/>
                <w:color w:val="000000"/>
                <w:sz w:val="27"/>
                <w:szCs w:val="27"/>
                <w:lang w:eastAsia="en-US"/>
              </w:rPr>
              <w:t xml:space="preserve"> </w:t>
            </w:r>
          </w:p>
          <w:p w14:paraId="63D7482E" w14:textId="5BC004AB" w:rsidR="00DF16EC" w:rsidRPr="00DF16EC" w:rsidRDefault="00DF16EC" w:rsidP="00DF16EC">
            <w:pPr>
              <w:pStyle w:val="ListParagraph"/>
              <w:numPr>
                <w:ilvl w:val="0"/>
                <w:numId w:val="34"/>
              </w:numPr>
              <w:ind w:left="180" w:hanging="180"/>
            </w:pPr>
            <w:r>
              <w:t>C</w:t>
            </w:r>
            <w:r w:rsidRPr="00DF16EC">
              <w:t>omprehend concepts related to health promotion and</w:t>
            </w:r>
          </w:p>
          <w:p w14:paraId="23BFE593" w14:textId="62CF1DE8" w:rsidR="00DF16EC" w:rsidRPr="00DF16EC" w:rsidRDefault="00DF16EC" w:rsidP="00660ADE">
            <w:pPr>
              <w:pStyle w:val="ListParagraph"/>
              <w:ind w:left="180"/>
            </w:pPr>
            <w:r w:rsidRPr="00DF16EC">
              <w:t>disease prevention</w:t>
            </w:r>
            <w:r w:rsidR="00660ADE">
              <w:t>.</w:t>
            </w:r>
          </w:p>
          <w:p w14:paraId="54F8F66F" w14:textId="408672FF" w:rsidR="00DF16EC" w:rsidRPr="00DF16EC" w:rsidRDefault="00DF16EC" w:rsidP="00DF16EC">
            <w:pPr>
              <w:pStyle w:val="ListParagraph"/>
              <w:ind w:left="180"/>
            </w:pPr>
          </w:p>
          <w:p w14:paraId="22A31125" w14:textId="5F3090E1" w:rsidR="002A4C59" w:rsidRPr="000A37E8" w:rsidRDefault="002A4C59" w:rsidP="00DF16EC"/>
        </w:tc>
        <w:tc>
          <w:tcPr>
            <w:tcW w:w="150" w:type="pct"/>
          </w:tcPr>
          <w:p w14:paraId="64D57A74" w14:textId="77777777" w:rsidR="00C17E2A" w:rsidRPr="003A0DF1" w:rsidRDefault="00C17E2A">
            <w:pPr>
              <w:rPr>
                <w:b/>
              </w:rPr>
            </w:pPr>
          </w:p>
        </w:tc>
        <w:tc>
          <w:tcPr>
            <w:tcW w:w="1876" w:type="pct"/>
            <w:tcBorders>
              <w:top w:val="single" w:sz="18" w:space="0" w:color="000000" w:themeColor="text1"/>
              <w:bottom w:val="single" w:sz="8" w:space="0" w:color="000000" w:themeColor="text1"/>
            </w:tcBorders>
            <w:shd w:val="clear" w:color="auto" w:fill="auto"/>
          </w:tcPr>
          <w:p w14:paraId="447DCA41" w14:textId="2AC0E0D3" w:rsidR="0028205A" w:rsidRPr="0028205A" w:rsidRDefault="0028205A" w:rsidP="0028205A">
            <w:pPr>
              <w:pStyle w:val="Heading2"/>
              <w:rPr>
                <w:b/>
              </w:rPr>
            </w:pPr>
            <w:r w:rsidRPr="0028205A">
              <w:rPr>
                <w:b/>
              </w:rPr>
              <w:t>Activity Starter/Introduction</w:t>
            </w:r>
          </w:p>
          <w:p w14:paraId="7AB8BA1C" w14:textId="77777777" w:rsidR="009566ED" w:rsidRDefault="00D325BB" w:rsidP="002A4C59">
            <w:pPr>
              <w:pStyle w:val="ListParagraph"/>
              <w:numPr>
                <w:ilvl w:val="0"/>
                <w:numId w:val="35"/>
              </w:numPr>
              <w:ind w:left="261" w:hanging="270"/>
            </w:pPr>
            <w:r w:rsidRPr="00D325BB">
              <w:t>Children need to be educated about tobacco, alcohol, and other drugs in order to make safe decisions.</w:t>
            </w:r>
            <w:r w:rsidR="00B61232">
              <w:t xml:space="preserve"> </w:t>
            </w:r>
          </w:p>
          <w:p w14:paraId="7FEBCB00" w14:textId="77777777" w:rsidR="009566ED" w:rsidRDefault="009566ED" w:rsidP="002A4C59">
            <w:pPr>
              <w:pStyle w:val="ListParagraph"/>
              <w:numPr>
                <w:ilvl w:val="0"/>
                <w:numId w:val="35"/>
              </w:numPr>
              <w:ind w:left="261" w:hanging="270"/>
            </w:pPr>
            <w:r w:rsidRPr="009566ED">
              <w:t xml:space="preserve">Children who experiment with drugs put their health and safety at risk. </w:t>
            </w:r>
          </w:p>
          <w:p w14:paraId="077E3E55" w14:textId="1BC8C2F4" w:rsidR="0028205A" w:rsidRDefault="009566ED" w:rsidP="002A4C59">
            <w:pPr>
              <w:pStyle w:val="ListParagraph"/>
              <w:numPr>
                <w:ilvl w:val="0"/>
                <w:numId w:val="35"/>
              </w:numPr>
              <w:ind w:left="261" w:hanging="270"/>
            </w:pPr>
            <w:r w:rsidRPr="009566ED">
              <w:t xml:space="preserve">Help prevent Children drug abuse by talking to your </w:t>
            </w:r>
            <w:r>
              <w:t>students</w:t>
            </w:r>
            <w:r w:rsidRPr="009566ED">
              <w:t xml:space="preserve"> about the consequences of using drugs and the importance of making healthy choices.</w:t>
            </w:r>
          </w:p>
          <w:p w14:paraId="2AFE0E4B" w14:textId="77777777" w:rsidR="0028205A" w:rsidRPr="00456C19" w:rsidRDefault="0028205A" w:rsidP="0028205A">
            <w:pPr>
              <w:rPr>
                <w:rFonts w:asciiTheme="majorHAnsi" w:hAnsiTheme="majorHAnsi"/>
                <w:b/>
                <w:color w:val="F16522" w:themeColor="accent1"/>
              </w:rPr>
            </w:pPr>
            <w:r w:rsidRPr="00456C19">
              <w:rPr>
                <w:rFonts w:asciiTheme="majorHAnsi" w:hAnsiTheme="majorHAnsi"/>
                <w:b/>
                <w:color w:val="F16522" w:themeColor="accent1"/>
              </w:rPr>
              <w:t>Teacher Guide</w:t>
            </w:r>
          </w:p>
          <w:p w14:paraId="6F771B8D" w14:textId="77777777" w:rsidR="0028205A" w:rsidRDefault="0028205A" w:rsidP="0028205A">
            <w:pPr>
              <w:rPr>
                <w:b/>
              </w:rPr>
            </w:pPr>
            <w:r>
              <w:rPr>
                <w:b/>
              </w:rPr>
              <w:t>Day 1/Lesson 1</w:t>
            </w:r>
            <w:r w:rsidRPr="003468F5">
              <w:rPr>
                <w:b/>
              </w:rPr>
              <w:t>–</w:t>
            </w:r>
            <w:r>
              <w:rPr>
                <w:b/>
              </w:rPr>
              <w:t>10Mins</w:t>
            </w:r>
          </w:p>
          <w:p w14:paraId="6AF32BC2" w14:textId="14FC66C5" w:rsidR="00BC24F0" w:rsidRDefault="00BC24F0" w:rsidP="002A4C59">
            <w:pPr>
              <w:pStyle w:val="ListParagraph"/>
              <w:numPr>
                <w:ilvl w:val="0"/>
                <w:numId w:val="30"/>
              </w:numPr>
              <w:ind w:left="171" w:hanging="180"/>
            </w:pPr>
            <w:r w:rsidRPr="00BC24F0">
              <w:t>Identify the school and community resources involved in education, prevention, and treatment with respect to alcohol, tobacco, and other drugs</w:t>
            </w:r>
            <w:r w:rsidR="005D7AAD">
              <w:t>.</w:t>
            </w:r>
          </w:p>
          <w:p w14:paraId="7C5262FF" w14:textId="566C8CC2" w:rsidR="002A4C59" w:rsidRDefault="00BC24F0" w:rsidP="002A4C59">
            <w:pPr>
              <w:pStyle w:val="ListParagraph"/>
              <w:numPr>
                <w:ilvl w:val="0"/>
                <w:numId w:val="30"/>
              </w:numPr>
              <w:ind w:left="171" w:hanging="180"/>
            </w:pPr>
            <w:r w:rsidRPr="00BC24F0">
              <w:t>Demonstrate and use both decision-making and assertion skills with respect to media influences and peer pressure related to alcohol, tobacco, and other drugs</w:t>
            </w:r>
            <w:r w:rsidR="005D7AAD">
              <w:t>.</w:t>
            </w:r>
          </w:p>
          <w:p w14:paraId="00CFF69F" w14:textId="43D69BBB" w:rsidR="002A4C59" w:rsidRPr="003A0DF1" w:rsidRDefault="00BC24F0" w:rsidP="002A4C59">
            <w:pPr>
              <w:pStyle w:val="ListParagraph"/>
              <w:numPr>
                <w:ilvl w:val="0"/>
                <w:numId w:val="30"/>
              </w:numPr>
              <w:ind w:left="171" w:hanging="180"/>
            </w:pPr>
            <w:r w:rsidRPr="00BC24F0">
              <w:t>Demonstrate personal strategies to deal effectively with the social influences that contribute to the use and abuse of alcohol, tobacco, and other drugs.</w:t>
            </w:r>
          </w:p>
          <w:p w14:paraId="6CC78EF4" w14:textId="6B978159" w:rsidR="0028205A" w:rsidRPr="003A0DF1" w:rsidRDefault="0028205A" w:rsidP="002A4C59">
            <w:pPr>
              <w:pStyle w:val="ListParagraph"/>
              <w:ind w:left="261"/>
            </w:pPr>
          </w:p>
        </w:tc>
        <w:tc>
          <w:tcPr>
            <w:tcW w:w="150" w:type="pct"/>
          </w:tcPr>
          <w:p w14:paraId="3EC4062D" w14:textId="77777777" w:rsidR="00C17E2A" w:rsidRDefault="00C17E2A"/>
        </w:tc>
        <w:tc>
          <w:tcPr>
            <w:tcW w:w="1876" w:type="pct"/>
            <w:tcBorders>
              <w:top w:val="single" w:sz="18" w:space="0" w:color="000000" w:themeColor="text1"/>
              <w:bottom w:val="single" w:sz="8" w:space="0" w:color="000000" w:themeColor="text1"/>
            </w:tcBorders>
          </w:tcPr>
          <w:p w14:paraId="2DC49865" w14:textId="236B63E0" w:rsidR="00A9771B" w:rsidRPr="00456C19" w:rsidRDefault="00A9771B" w:rsidP="00A9771B">
            <w:pPr>
              <w:rPr>
                <w:rFonts w:asciiTheme="majorHAnsi" w:hAnsiTheme="majorHAnsi"/>
                <w:b/>
                <w:color w:val="F16522" w:themeColor="accent1"/>
              </w:rPr>
            </w:pPr>
            <w:r w:rsidRPr="00456C19">
              <w:rPr>
                <w:rFonts w:asciiTheme="majorHAnsi" w:hAnsiTheme="majorHAnsi"/>
                <w:b/>
                <w:color w:val="F16522" w:themeColor="accent1"/>
              </w:rPr>
              <w:t>Guided Practice</w:t>
            </w:r>
          </w:p>
          <w:p w14:paraId="6A172757" w14:textId="77777777" w:rsidR="00A9771B" w:rsidRDefault="00A9771B" w:rsidP="00A9771B">
            <w:r w:rsidRPr="003A0DF1">
              <w:rPr>
                <w:b/>
              </w:rPr>
              <w:t xml:space="preserve">Day </w:t>
            </w:r>
            <w:r>
              <w:rPr>
                <w:b/>
              </w:rPr>
              <w:t>2/</w:t>
            </w:r>
            <w:r w:rsidRPr="003A0DF1">
              <w:rPr>
                <w:b/>
              </w:rPr>
              <w:t xml:space="preserve">Lesson </w:t>
            </w:r>
            <w:r>
              <w:rPr>
                <w:b/>
              </w:rPr>
              <w:t>2–20M</w:t>
            </w:r>
            <w:r w:rsidRPr="003A0DF1">
              <w:rPr>
                <w:b/>
              </w:rPr>
              <w:t>ins</w:t>
            </w:r>
          </w:p>
          <w:p w14:paraId="2B61906A" w14:textId="77777777" w:rsidR="00BC24F0" w:rsidRDefault="00BC24F0" w:rsidP="002A4C59">
            <w:pPr>
              <w:pStyle w:val="ListParagraph"/>
              <w:numPr>
                <w:ilvl w:val="0"/>
                <w:numId w:val="31"/>
              </w:numPr>
              <w:ind w:left="207" w:hanging="180"/>
            </w:pPr>
            <w:r w:rsidRPr="00BC24F0">
              <w:t xml:space="preserve">Students will research community resources that deal with alcohol education, prevention and treatment with respect to alcohol. An excellent example that students may not be aware of is the presence of a police officer in their school. </w:t>
            </w:r>
          </w:p>
          <w:p w14:paraId="154D2DD8" w14:textId="2286E08F" w:rsidR="002A4C59" w:rsidRPr="00171443" w:rsidRDefault="00BC24F0" w:rsidP="002A4C59">
            <w:pPr>
              <w:pStyle w:val="ListParagraph"/>
              <w:numPr>
                <w:ilvl w:val="0"/>
                <w:numId w:val="31"/>
              </w:numPr>
              <w:ind w:left="207" w:hanging="180"/>
            </w:pPr>
            <w:r w:rsidRPr="00BC24F0">
              <w:t>Students will create their own scenarios of dealing with alcohol abuse</w:t>
            </w:r>
          </w:p>
          <w:p w14:paraId="197D554E" w14:textId="77777777" w:rsidR="00A9771B" w:rsidRDefault="009D6FC8" w:rsidP="00100C2C">
            <w:pPr>
              <w:pStyle w:val="ListParagraph"/>
              <w:numPr>
                <w:ilvl w:val="0"/>
                <w:numId w:val="31"/>
              </w:numPr>
              <w:ind w:left="207" w:hanging="180"/>
            </w:pPr>
            <w:r w:rsidRPr="009D6FC8">
              <w:t>Students will extend the scenarios to include a conflict and a resolution</w:t>
            </w:r>
          </w:p>
          <w:p w14:paraId="012DB69B" w14:textId="03D45A7F" w:rsidR="009D6FC8" w:rsidRPr="00171443" w:rsidRDefault="009D6FC8" w:rsidP="00100C2C">
            <w:pPr>
              <w:pStyle w:val="ListParagraph"/>
              <w:numPr>
                <w:ilvl w:val="0"/>
                <w:numId w:val="31"/>
              </w:numPr>
              <w:ind w:left="207" w:hanging="180"/>
            </w:pPr>
            <w:r w:rsidRPr="009D6FC8">
              <w:t>Once students present their scenarios, the class will decide which scenarios/resolutions were the most effective in dealing with various situations.</w:t>
            </w:r>
          </w:p>
        </w:tc>
      </w:tr>
      <w:tr w:rsidR="00C17E2A" w14:paraId="544156AA" w14:textId="77777777">
        <w:trPr>
          <w:trHeight w:val="893"/>
        </w:trPr>
        <w:tc>
          <w:tcPr>
            <w:tcW w:w="949" w:type="pct"/>
            <w:tcBorders>
              <w:top w:val="single" w:sz="8" w:space="0" w:color="000000" w:themeColor="text1"/>
              <w:bottom w:val="single" w:sz="8" w:space="0" w:color="000000" w:themeColor="text1"/>
            </w:tcBorders>
          </w:tcPr>
          <w:p w14:paraId="42B08F4E" w14:textId="5E4D614A" w:rsidR="00AF47E1" w:rsidRPr="00AF47E1" w:rsidRDefault="00AF47E1" w:rsidP="003A0DF1">
            <w:pPr>
              <w:pStyle w:val="Heading2"/>
            </w:pPr>
          </w:p>
        </w:tc>
        <w:tc>
          <w:tcPr>
            <w:tcW w:w="150" w:type="pct"/>
          </w:tcPr>
          <w:p w14:paraId="0A767BD4" w14:textId="77777777" w:rsidR="00C17E2A" w:rsidRDefault="00C17E2A"/>
        </w:tc>
        <w:tc>
          <w:tcPr>
            <w:tcW w:w="1876" w:type="pct"/>
            <w:tcBorders>
              <w:top w:val="single" w:sz="8" w:space="0" w:color="000000" w:themeColor="text1"/>
              <w:bottom w:val="single" w:sz="8" w:space="0" w:color="000000" w:themeColor="text1"/>
            </w:tcBorders>
          </w:tcPr>
          <w:p w14:paraId="0F8E1C3C" w14:textId="77777777" w:rsidR="00B0001A" w:rsidRPr="00B61232" w:rsidRDefault="00B0001A" w:rsidP="00B0001A">
            <w:pPr>
              <w:rPr>
                <w:b/>
              </w:rPr>
            </w:pPr>
            <w:r>
              <w:rPr>
                <w:b/>
              </w:rPr>
              <w:t>Day 3/Lesson 3</w:t>
            </w:r>
            <w:r w:rsidRPr="003468F5">
              <w:rPr>
                <w:b/>
              </w:rPr>
              <w:t>–</w:t>
            </w:r>
            <w:r>
              <w:rPr>
                <w:b/>
              </w:rPr>
              <w:t>20Mins</w:t>
            </w:r>
          </w:p>
          <w:p w14:paraId="2BDD104A" w14:textId="31FF5C9F" w:rsidR="00BC24F0" w:rsidRPr="00BC24F0" w:rsidRDefault="00BC24F0" w:rsidP="002A4C59">
            <w:pPr>
              <w:pStyle w:val="ListParagraph"/>
              <w:numPr>
                <w:ilvl w:val="0"/>
                <w:numId w:val="38"/>
              </w:numPr>
              <w:ind w:left="261" w:hanging="261"/>
              <w:rPr>
                <w:b/>
              </w:rPr>
            </w:pPr>
            <w:r w:rsidRPr="00BC24F0">
              <w:t>Describe the factors that lead to substance dependence</w:t>
            </w:r>
            <w:r w:rsidR="005D7AAD">
              <w:t>.</w:t>
            </w:r>
            <w:r w:rsidRPr="00BC24F0">
              <w:t xml:space="preserve"> </w:t>
            </w:r>
          </w:p>
          <w:p w14:paraId="7B84A056" w14:textId="2C911D6C" w:rsidR="00BC24F0" w:rsidRPr="00BC24F0" w:rsidRDefault="00BC24F0" w:rsidP="002A4C59">
            <w:pPr>
              <w:pStyle w:val="ListParagraph"/>
              <w:numPr>
                <w:ilvl w:val="0"/>
                <w:numId w:val="38"/>
              </w:numPr>
              <w:ind w:left="261" w:hanging="261"/>
              <w:rPr>
                <w:b/>
              </w:rPr>
            </w:pPr>
            <w:r w:rsidRPr="00BC24F0">
              <w:t>Describe the physiological and sociological effects of substance use</w:t>
            </w:r>
            <w:r w:rsidR="005D7AAD">
              <w:t>.</w:t>
            </w:r>
            <w:r w:rsidRPr="00BC24F0">
              <w:t xml:space="preserve"> </w:t>
            </w:r>
          </w:p>
          <w:p w14:paraId="50F8791F" w14:textId="77777777" w:rsidR="00BC24F0" w:rsidRPr="00BC24F0" w:rsidRDefault="00BC24F0" w:rsidP="002A4C59">
            <w:pPr>
              <w:pStyle w:val="ListParagraph"/>
              <w:numPr>
                <w:ilvl w:val="0"/>
                <w:numId w:val="38"/>
              </w:numPr>
              <w:ind w:left="261" w:hanging="261"/>
              <w:rPr>
                <w:b/>
              </w:rPr>
            </w:pPr>
            <w:r w:rsidRPr="00BC24F0">
              <w:t xml:space="preserve">Demonstrate knowledge of the legal aspects of substance use and abuse (e.g., regarding under-age drinking, impaired driving, the Tobacco Control Act). </w:t>
            </w:r>
          </w:p>
          <w:p w14:paraId="59DDD195" w14:textId="56229405" w:rsidR="002A4C59" w:rsidRPr="00B0001A" w:rsidRDefault="00BC24F0" w:rsidP="002A4C59">
            <w:pPr>
              <w:pStyle w:val="ListParagraph"/>
              <w:numPr>
                <w:ilvl w:val="0"/>
                <w:numId w:val="38"/>
              </w:numPr>
              <w:ind w:left="261" w:hanging="261"/>
              <w:rPr>
                <w:b/>
              </w:rPr>
            </w:pPr>
            <w:r w:rsidRPr="00BC24F0">
              <w:t>Analy</w:t>
            </w:r>
            <w:r w:rsidR="009D6FC8">
              <w:t>z</w:t>
            </w:r>
            <w:r w:rsidRPr="00BC24F0">
              <w:t>e the impact of media and culture on decision making</w:t>
            </w:r>
            <w:r w:rsidR="005D7AAD">
              <w:t>.</w:t>
            </w:r>
          </w:p>
          <w:p w14:paraId="7E793B58" w14:textId="58D39250" w:rsidR="00E22530" w:rsidRPr="00B0001A" w:rsidRDefault="00E22530" w:rsidP="00660ADE">
            <w:pPr>
              <w:pStyle w:val="ListParagraph"/>
              <w:ind w:left="351"/>
              <w:rPr>
                <w:b/>
              </w:rPr>
            </w:pPr>
          </w:p>
        </w:tc>
        <w:tc>
          <w:tcPr>
            <w:tcW w:w="150" w:type="pct"/>
          </w:tcPr>
          <w:p w14:paraId="0BE69C2D" w14:textId="77777777" w:rsidR="00C17E2A" w:rsidRDefault="00C17E2A"/>
        </w:tc>
        <w:tc>
          <w:tcPr>
            <w:tcW w:w="1876" w:type="pct"/>
            <w:tcBorders>
              <w:top w:val="single" w:sz="8" w:space="0" w:color="000000" w:themeColor="text1"/>
              <w:bottom w:val="single" w:sz="8" w:space="0" w:color="000000" w:themeColor="text1"/>
            </w:tcBorders>
          </w:tcPr>
          <w:p w14:paraId="7C9054D4" w14:textId="77777777" w:rsidR="00B0001A" w:rsidRDefault="00B0001A" w:rsidP="00B0001A">
            <w:pPr>
              <w:rPr>
                <w:b/>
              </w:rPr>
            </w:pPr>
            <w:r>
              <w:rPr>
                <w:b/>
              </w:rPr>
              <w:t>Day 4/Lesson 3</w:t>
            </w:r>
            <w:r w:rsidRPr="003468F5">
              <w:rPr>
                <w:b/>
              </w:rPr>
              <w:t>–</w:t>
            </w:r>
            <w:r>
              <w:rPr>
                <w:b/>
              </w:rPr>
              <w:t>20Mins</w:t>
            </w:r>
          </w:p>
          <w:p w14:paraId="38B2AA1E" w14:textId="77777777" w:rsidR="009D6FC8" w:rsidRPr="009D6FC8" w:rsidRDefault="009D6FC8" w:rsidP="009D6FC8">
            <w:pPr>
              <w:pStyle w:val="ListParagraph"/>
              <w:numPr>
                <w:ilvl w:val="0"/>
                <w:numId w:val="39"/>
              </w:numPr>
              <w:ind w:left="207" w:hanging="207"/>
            </w:pPr>
            <w:r w:rsidRPr="009D6FC8">
              <w:t>Study and discuss the </w:t>
            </w:r>
            <w:hyperlink r:id="rId17" w:history="1">
              <w:r w:rsidRPr="009D6FC8">
                <w:rPr>
                  <w:rStyle w:val="Hyperlink"/>
                  <w:color w:val="auto"/>
                  <w:u w:val="none"/>
                </w:rPr>
                <w:t>effects of tobacco use</w:t>
              </w:r>
            </w:hyperlink>
            <w:r w:rsidRPr="009D6FC8">
              <w:t>.</w:t>
            </w:r>
            <w:r w:rsidRPr="009D6FC8">
              <w:rPr>
                <w:rFonts w:ascii="museo-sans-rounded" w:eastAsia="Times New Roman" w:hAnsi="museo-sans-rounded" w:cs="Times New Roman"/>
                <w:color w:val="333F48"/>
                <w:sz w:val="24"/>
                <w:szCs w:val="24"/>
                <w:lang w:eastAsia="en-US"/>
              </w:rPr>
              <w:t xml:space="preserve"> </w:t>
            </w:r>
          </w:p>
          <w:p w14:paraId="7B49A8DE" w14:textId="60F5A08A" w:rsidR="00DF16EC" w:rsidRPr="00DF16EC" w:rsidRDefault="009D6FC8" w:rsidP="00DF16EC">
            <w:pPr>
              <w:pStyle w:val="ListParagraph"/>
              <w:numPr>
                <w:ilvl w:val="0"/>
                <w:numId w:val="39"/>
              </w:numPr>
              <w:ind w:left="207" w:hanging="207"/>
            </w:pPr>
            <w:r w:rsidRPr="009D6FC8">
              <w:t>Have the children discuss</w:t>
            </w:r>
            <w:r>
              <w:t xml:space="preserve"> </w:t>
            </w:r>
            <w:r w:rsidRPr="009D6FC8">
              <w:t>the </w:t>
            </w:r>
            <w:hyperlink r:id="rId18" w:history="1">
              <w:r w:rsidRPr="009D6FC8">
                <w:rPr>
                  <w:rStyle w:val="Hyperlink"/>
                  <w:color w:val="auto"/>
                  <w:u w:val="none"/>
                </w:rPr>
                <w:t>warnings</w:t>
              </w:r>
            </w:hyperlink>
            <w:r w:rsidRPr="009D6FC8">
              <w:t> placed on a packet of cigarettes.</w:t>
            </w:r>
            <w:r w:rsidR="00DF16EC" w:rsidRPr="00DF16EC">
              <w:rPr>
                <w:rFonts w:ascii="Times New Roman" w:eastAsia="Times New Roman" w:hAnsi="Times New Roman" w:cs="Times New Roman"/>
                <w:color w:val="000000"/>
                <w:sz w:val="22"/>
                <w:szCs w:val="22"/>
                <w:lang w:eastAsia="en-US"/>
              </w:rPr>
              <w:t xml:space="preserve"> </w:t>
            </w:r>
            <w:r w:rsidR="00DF16EC" w:rsidRPr="00DF16EC">
              <w:t>Ask students to complete statements about drugs and alcohol.</w:t>
            </w:r>
          </w:p>
          <w:p w14:paraId="53E0480E" w14:textId="7EE875F5" w:rsidR="00DF16EC" w:rsidRPr="00DF16EC" w:rsidRDefault="00DF16EC" w:rsidP="00DF16EC">
            <w:pPr>
              <w:pStyle w:val="ListParagraph"/>
              <w:numPr>
                <w:ilvl w:val="0"/>
                <w:numId w:val="39"/>
              </w:numPr>
              <w:ind w:left="207" w:hanging="207"/>
            </w:pPr>
            <w:r w:rsidRPr="00DF16EC">
              <w:t>Tell the students to answer the questions honestly because the teacher will not be collecting them. This will give the students more freedom to explore themselves because no one else will be seeing their answers.</w:t>
            </w:r>
          </w:p>
          <w:p w14:paraId="5E392138" w14:textId="377597F8" w:rsidR="00DF16EC" w:rsidRPr="00DF16EC" w:rsidRDefault="00DF16EC" w:rsidP="00DF16EC">
            <w:pPr>
              <w:pStyle w:val="ListParagraph"/>
              <w:numPr>
                <w:ilvl w:val="0"/>
                <w:numId w:val="39"/>
              </w:numPr>
              <w:ind w:left="207" w:hanging="207"/>
            </w:pPr>
            <w:r w:rsidRPr="00DF16EC">
              <w:t>Students should complete statements with personal, value related answers.</w:t>
            </w:r>
          </w:p>
          <w:p w14:paraId="06A8EFC2" w14:textId="77777777" w:rsidR="00660ADE" w:rsidRDefault="00DF16EC" w:rsidP="00DF16EC">
            <w:pPr>
              <w:pStyle w:val="ListParagraph"/>
              <w:numPr>
                <w:ilvl w:val="0"/>
                <w:numId w:val="39"/>
              </w:numPr>
              <w:ind w:left="207" w:hanging="207"/>
            </w:pPr>
            <w:r w:rsidRPr="00DF16EC">
              <w:t>S</w:t>
            </w:r>
            <w:r>
              <w:t>t</w:t>
            </w:r>
            <w:r w:rsidRPr="00DF16EC">
              <w:t>atements to be completed:</w:t>
            </w:r>
          </w:p>
          <w:p w14:paraId="607968C5" w14:textId="57CDA111" w:rsidR="00DF16EC" w:rsidRPr="00DF16EC" w:rsidRDefault="00DF16EC" w:rsidP="00660ADE">
            <w:pPr>
              <w:pStyle w:val="ListParagraph"/>
              <w:numPr>
                <w:ilvl w:val="0"/>
                <w:numId w:val="42"/>
              </w:numPr>
            </w:pPr>
            <w:r w:rsidRPr="00DF16EC">
              <w:t>For</w:t>
            </w:r>
            <w:r>
              <w:t xml:space="preserve"> </w:t>
            </w:r>
            <w:r w:rsidRPr="00DF16EC">
              <w:t>me, smoking is…</w:t>
            </w:r>
          </w:p>
          <w:p w14:paraId="2CB53B43" w14:textId="223BD707" w:rsidR="00DF16EC" w:rsidRPr="00DF16EC" w:rsidRDefault="00DF16EC" w:rsidP="00660ADE">
            <w:pPr>
              <w:pStyle w:val="ListParagraph"/>
              <w:numPr>
                <w:ilvl w:val="0"/>
                <w:numId w:val="42"/>
              </w:numPr>
            </w:pPr>
            <w:r w:rsidRPr="00DF16EC">
              <w:t>For me, drinking alcohol is…</w:t>
            </w:r>
          </w:p>
          <w:p w14:paraId="3FAF502F" w14:textId="670749F7" w:rsidR="00DF16EC" w:rsidRPr="00DF16EC" w:rsidRDefault="00DF16EC" w:rsidP="00660ADE">
            <w:pPr>
              <w:pStyle w:val="ListParagraph"/>
              <w:numPr>
                <w:ilvl w:val="0"/>
                <w:numId w:val="42"/>
              </w:numPr>
            </w:pPr>
            <w:r w:rsidRPr="00DF16EC">
              <w:t>If I saw another student using drugs, I would…</w:t>
            </w:r>
          </w:p>
          <w:p w14:paraId="43A3E28E" w14:textId="7D0E7F74" w:rsidR="00DF16EC" w:rsidRPr="00DF16EC" w:rsidRDefault="00DF16EC" w:rsidP="00660ADE">
            <w:pPr>
              <w:pStyle w:val="ListParagraph"/>
              <w:numPr>
                <w:ilvl w:val="0"/>
                <w:numId w:val="42"/>
              </w:numPr>
            </w:pPr>
            <w:r w:rsidRPr="00DF16EC">
              <w:t>If I saw my best friend using drugs, I would…</w:t>
            </w:r>
          </w:p>
          <w:p w14:paraId="0137465E" w14:textId="0374FEAE" w:rsidR="00DF16EC" w:rsidRPr="00DF16EC" w:rsidRDefault="00DF16EC" w:rsidP="00660ADE">
            <w:pPr>
              <w:pStyle w:val="ListParagraph"/>
              <w:numPr>
                <w:ilvl w:val="0"/>
                <w:numId w:val="42"/>
              </w:numPr>
            </w:pPr>
            <w:r w:rsidRPr="00DF16EC">
              <w:t>Some people start drinking alcohol because…</w:t>
            </w:r>
          </w:p>
          <w:p w14:paraId="40934363" w14:textId="0F6694F1" w:rsidR="00DF16EC" w:rsidRPr="00DF16EC" w:rsidRDefault="00DF16EC" w:rsidP="00660ADE">
            <w:pPr>
              <w:pStyle w:val="ListParagraph"/>
              <w:numPr>
                <w:ilvl w:val="0"/>
                <w:numId w:val="42"/>
              </w:numPr>
            </w:pPr>
            <w:r w:rsidRPr="00DF16EC">
              <w:t>Drugs are…</w:t>
            </w:r>
          </w:p>
          <w:p w14:paraId="6C8D127E" w14:textId="37475AE7" w:rsidR="00DF16EC" w:rsidRPr="00DF16EC" w:rsidRDefault="00DF16EC" w:rsidP="00660ADE">
            <w:pPr>
              <w:pStyle w:val="ListParagraph"/>
              <w:numPr>
                <w:ilvl w:val="0"/>
                <w:numId w:val="42"/>
              </w:numPr>
            </w:pPr>
            <w:r w:rsidRPr="00DF16EC">
              <w:t>The best reason for not taking drugs is…</w:t>
            </w:r>
          </w:p>
          <w:p w14:paraId="7B0B55CB" w14:textId="1A2520E5" w:rsidR="00DF16EC" w:rsidRPr="00DF16EC" w:rsidRDefault="00DF16EC" w:rsidP="00660ADE">
            <w:pPr>
              <w:pStyle w:val="ListParagraph"/>
              <w:numPr>
                <w:ilvl w:val="0"/>
                <w:numId w:val="42"/>
              </w:numPr>
            </w:pPr>
            <w:r w:rsidRPr="00DF16EC">
              <w:t>One thing I don’t believe about drugs is…</w:t>
            </w:r>
          </w:p>
          <w:p w14:paraId="7CE74DD8" w14:textId="149DC38E" w:rsidR="00DF16EC" w:rsidRPr="00DF16EC" w:rsidRDefault="00DF16EC" w:rsidP="00660ADE">
            <w:pPr>
              <w:pStyle w:val="ListParagraph"/>
              <w:numPr>
                <w:ilvl w:val="0"/>
                <w:numId w:val="42"/>
              </w:numPr>
            </w:pPr>
            <w:r w:rsidRPr="00DF16EC">
              <w:t>If I made the laws about drugs, I would…</w:t>
            </w:r>
          </w:p>
          <w:p w14:paraId="50A25679" w14:textId="07941034" w:rsidR="00DF16EC" w:rsidRPr="00DF16EC" w:rsidRDefault="00DF16EC" w:rsidP="00660ADE">
            <w:pPr>
              <w:pStyle w:val="ListParagraph"/>
              <w:numPr>
                <w:ilvl w:val="0"/>
                <w:numId w:val="42"/>
              </w:numPr>
            </w:pPr>
            <w:r w:rsidRPr="00DF16EC">
              <w:t>People who take drugs…</w:t>
            </w:r>
          </w:p>
          <w:p w14:paraId="290231E8" w14:textId="2FD2C844" w:rsidR="00B262A1" w:rsidRPr="00660ADE" w:rsidRDefault="00DF16EC" w:rsidP="00660ADE">
            <w:pPr>
              <w:pStyle w:val="ListParagraph"/>
              <w:numPr>
                <w:ilvl w:val="0"/>
                <w:numId w:val="42"/>
              </w:numPr>
            </w:pPr>
            <w:r w:rsidRPr="00DF16EC">
              <w:t>If I was offered drugs I would…</w:t>
            </w:r>
          </w:p>
        </w:tc>
      </w:tr>
      <w:tr w:rsidR="00C17E2A" w14:paraId="2739C41C" w14:textId="77777777">
        <w:trPr>
          <w:trHeight w:val="893"/>
        </w:trPr>
        <w:tc>
          <w:tcPr>
            <w:tcW w:w="949" w:type="pct"/>
            <w:tcBorders>
              <w:top w:val="single" w:sz="8" w:space="0" w:color="000000" w:themeColor="text1"/>
              <w:bottom w:val="single" w:sz="8" w:space="0" w:color="000000" w:themeColor="text1"/>
            </w:tcBorders>
          </w:tcPr>
          <w:p w14:paraId="69A6993D" w14:textId="4452D64F" w:rsidR="001F4D29" w:rsidRPr="001F4D29" w:rsidRDefault="001F4D29" w:rsidP="001F4D29">
            <w:pPr>
              <w:pStyle w:val="ListParagraph"/>
              <w:ind w:left="142"/>
            </w:pPr>
          </w:p>
        </w:tc>
        <w:tc>
          <w:tcPr>
            <w:tcW w:w="150" w:type="pct"/>
          </w:tcPr>
          <w:p w14:paraId="37519F10" w14:textId="77777777" w:rsidR="00C17E2A" w:rsidRDefault="00C17E2A"/>
        </w:tc>
        <w:tc>
          <w:tcPr>
            <w:tcW w:w="1876" w:type="pct"/>
            <w:tcBorders>
              <w:top w:val="single" w:sz="8" w:space="0" w:color="000000" w:themeColor="text1"/>
              <w:bottom w:val="single" w:sz="8" w:space="0" w:color="000000" w:themeColor="text1"/>
            </w:tcBorders>
          </w:tcPr>
          <w:p w14:paraId="515003DA" w14:textId="60161843" w:rsidR="002F4915" w:rsidRPr="00B61232" w:rsidRDefault="002F4915" w:rsidP="00B0001A">
            <w:pPr>
              <w:pStyle w:val="ListParagraph"/>
              <w:ind w:left="351"/>
              <w:rPr>
                <w:b/>
              </w:rPr>
            </w:pPr>
          </w:p>
        </w:tc>
        <w:tc>
          <w:tcPr>
            <w:tcW w:w="150" w:type="pct"/>
          </w:tcPr>
          <w:p w14:paraId="05B09046" w14:textId="77777777" w:rsidR="00C17E2A" w:rsidRDefault="00C17E2A"/>
        </w:tc>
        <w:tc>
          <w:tcPr>
            <w:tcW w:w="1876" w:type="pct"/>
            <w:tcBorders>
              <w:top w:val="single" w:sz="8" w:space="0" w:color="000000" w:themeColor="text1"/>
              <w:bottom w:val="single" w:sz="8" w:space="0" w:color="000000" w:themeColor="text1"/>
            </w:tcBorders>
          </w:tcPr>
          <w:p w14:paraId="619B8B3E" w14:textId="50FABAAA" w:rsidR="0007052D" w:rsidRDefault="0007052D" w:rsidP="00B0001A">
            <w:pPr>
              <w:pStyle w:val="ListParagraph"/>
              <w:ind w:left="387"/>
            </w:pPr>
          </w:p>
        </w:tc>
      </w:tr>
      <w:tr w:rsidR="00C17E2A" w14:paraId="7185304E" w14:textId="77777777">
        <w:trPr>
          <w:trHeight w:val="893"/>
        </w:trPr>
        <w:tc>
          <w:tcPr>
            <w:tcW w:w="949" w:type="pct"/>
            <w:tcBorders>
              <w:top w:val="single" w:sz="8" w:space="0" w:color="000000" w:themeColor="text1"/>
              <w:bottom w:val="single" w:sz="8" w:space="0" w:color="000000" w:themeColor="text1"/>
            </w:tcBorders>
          </w:tcPr>
          <w:p w14:paraId="6E251FF0" w14:textId="47293E4D" w:rsidR="00F208E3" w:rsidRPr="00456C19" w:rsidRDefault="003B1470">
            <w:pPr>
              <w:pStyle w:val="Heading2"/>
              <w:rPr>
                <w:b/>
              </w:rPr>
            </w:pPr>
            <w:r w:rsidRPr="00456C19">
              <w:rPr>
                <w:b/>
              </w:rPr>
              <w:lastRenderedPageBreak/>
              <w:t xml:space="preserve">Assessment </w:t>
            </w:r>
            <w:r w:rsidR="00D27DC3" w:rsidRPr="00456C19">
              <w:rPr>
                <w:b/>
              </w:rPr>
              <w:t>Activity</w:t>
            </w:r>
          </w:p>
          <w:p w14:paraId="691086CE" w14:textId="3BCAE187" w:rsidR="005D7AAD" w:rsidRPr="00DF16EC" w:rsidRDefault="00B61232" w:rsidP="005D7AAD">
            <w:pPr>
              <w:pStyle w:val="ListParagraph"/>
              <w:numPr>
                <w:ilvl w:val="0"/>
                <w:numId w:val="24"/>
              </w:numPr>
              <w:ind w:left="142" w:hanging="142"/>
            </w:pPr>
            <w:r>
              <w:t xml:space="preserve"> </w:t>
            </w:r>
            <w:r w:rsidR="005D7AAD" w:rsidRPr="005D7AAD">
              <w:t>What are the dangers of</w:t>
            </w:r>
            <w:r w:rsidR="005D7AAD">
              <w:t xml:space="preserve"> </w:t>
            </w:r>
            <w:proofErr w:type="gramStart"/>
            <w:r w:rsidR="005D7AAD" w:rsidRPr="005D7AAD">
              <w:t>smoking</w:t>
            </w:r>
            <w:r w:rsidR="00201C87">
              <w:t>.</w:t>
            </w:r>
            <w:proofErr w:type="gramEnd"/>
          </w:p>
          <w:p w14:paraId="506C8283" w14:textId="6F234A64" w:rsidR="00DF16EC" w:rsidRPr="00DF16EC" w:rsidRDefault="00DF16EC" w:rsidP="00DF16EC">
            <w:pPr>
              <w:pStyle w:val="ListParagraph"/>
              <w:numPr>
                <w:ilvl w:val="0"/>
                <w:numId w:val="24"/>
              </w:numPr>
              <w:ind w:left="142" w:hanging="142"/>
            </w:pPr>
            <w:r w:rsidRPr="00DF16EC">
              <w:t>Describe relationships betwee</w:t>
            </w:r>
            <w:bookmarkStart w:id="0" w:name="_GoBack"/>
            <w:bookmarkEnd w:id="0"/>
            <w:r w:rsidRPr="00DF16EC">
              <w:t>n personal health behaviors, alcohol,</w:t>
            </w:r>
          </w:p>
          <w:p w14:paraId="6E0950CF" w14:textId="570B3E74" w:rsidR="00C17E2A" w:rsidRPr="00F208E3" w:rsidRDefault="00DF16EC" w:rsidP="005D7AAD">
            <w:pPr>
              <w:pStyle w:val="ListParagraph"/>
              <w:ind w:left="142"/>
            </w:pPr>
            <w:r w:rsidRPr="00DF16EC">
              <w:t>tobacco, and other drug use, and individual well-being</w:t>
            </w:r>
            <w:r w:rsidR="005D7AAD">
              <w:t>.</w:t>
            </w:r>
            <w:r w:rsidR="005D7AAD" w:rsidRPr="005D7AAD">
              <w:t xml:space="preserve"> </w:t>
            </w:r>
          </w:p>
        </w:tc>
        <w:tc>
          <w:tcPr>
            <w:tcW w:w="150" w:type="pct"/>
          </w:tcPr>
          <w:p w14:paraId="21473C1E" w14:textId="77777777" w:rsidR="00C17E2A" w:rsidRDefault="00C17E2A" w:rsidP="00287F69">
            <w:pPr>
              <w:pStyle w:val="Heading2"/>
            </w:pPr>
          </w:p>
        </w:tc>
        <w:tc>
          <w:tcPr>
            <w:tcW w:w="1876" w:type="pct"/>
            <w:tcBorders>
              <w:top w:val="single" w:sz="8" w:space="0" w:color="000000" w:themeColor="text1"/>
              <w:bottom w:val="single" w:sz="8" w:space="0" w:color="000000" w:themeColor="text1"/>
            </w:tcBorders>
          </w:tcPr>
          <w:p w14:paraId="44D9FD2D" w14:textId="26D2B6FE" w:rsidR="00DB6754" w:rsidRPr="00287F69" w:rsidRDefault="00216DE7" w:rsidP="00DF16EC">
            <w:r>
              <w:t xml:space="preserve"> </w:t>
            </w:r>
          </w:p>
        </w:tc>
        <w:tc>
          <w:tcPr>
            <w:tcW w:w="150" w:type="pct"/>
          </w:tcPr>
          <w:p w14:paraId="79D27C9D" w14:textId="77777777" w:rsidR="00C17E2A" w:rsidRDefault="00C17E2A"/>
        </w:tc>
        <w:tc>
          <w:tcPr>
            <w:tcW w:w="1876" w:type="pct"/>
            <w:tcBorders>
              <w:top w:val="single" w:sz="8" w:space="0" w:color="000000" w:themeColor="text1"/>
              <w:bottom w:val="single" w:sz="8" w:space="0" w:color="000000" w:themeColor="text1"/>
            </w:tcBorders>
          </w:tcPr>
          <w:p w14:paraId="1B038800" w14:textId="77777777" w:rsidR="00C17E2A" w:rsidRDefault="00C17E2A"/>
        </w:tc>
      </w:tr>
      <w:tr w:rsidR="00C17E2A" w14:paraId="0F1361F9" w14:textId="77777777">
        <w:trPr>
          <w:trHeight w:val="893"/>
        </w:trPr>
        <w:tc>
          <w:tcPr>
            <w:tcW w:w="949" w:type="pct"/>
            <w:tcBorders>
              <w:top w:val="single" w:sz="8" w:space="0" w:color="000000" w:themeColor="text1"/>
              <w:bottom w:val="single" w:sz="18" w:space="0" w:color="000000" w:themeColor="text1"/>
            </w:tcBorders>
          </w:tcPr>
          <w:p w14:paraId="1D9B050B" w14:textId="0F89845F" w:rsidR="00C17E2A" w:rsidRPr="00456C19" w:rsidRDefault="00D27DC3">
            <w:pPr>
              <w:pStyle w:val="Heading2"/>
              <w:rPr>
                <w:b/>
              </w:rPr>
            </w:pPr>
            <w:r w:rsidRPr="00456C19">
              <w:rPr>
                <w:b/>
              </w:rPr>
              <w:t>Summary</w:t>
            </w:r>
          </w:p>
        </w:tc>
        <w:tc>
          <w:tcPr>
            <w:tcW w:w="150" w:type="pct"/>
          </w:tcPr>
          <w:p w14:paraId="5F1D2F44" w14:textId="77777777" w:rsidR="00C17E2A" w:rsidRDefault="00C17E2A"/>
        </w:tc>
        <w:tc>
          <w:tcPr>
            <w:tcW w:w="1876" w:type="pct"/>
            <w:tcBorders>
              <w:top w:val="single" w:sz="8" w:space="0" w:color="000000" w:themeColor="text1"/>
              <w:bottom w:val="single" w:sz="18" w:space="0" w:color="000000" w:themeColor="text1"/>
            </w:tcBorders>
          </w:tcPr>
          <w:p w14:paraId="7DAB2D59" w14:textId="77777777" w:rsidR="00C17E2A" w:rsidRDefault="00C17E2A"/>
        </w:tc>
        <w:tc>
          <w:tcPr>
            <w:tcW w:w="150" w:type="pct"/>
          </w:tcPr>
          <w:p w14:paraId="2AF7B3E2" w14:textId="77777777" w:rsidR="00C17E2A" w:rsidRDefault="00C17E2A"/>
        </w:tc>
        <w:tc>
          <w:tcPr>
            <w:tcW w:w="1876"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rsidSect="00BB43D6">
      <w:pgSz w:w="15840" w:h="12240" w:orient="landscape"/>
      <w:pgMar w:top="1080" w:right="1440" w:bottom="720" w:left="1440" w:header="73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C0EAE" w14:textId="77777777" w:rsidR="00373DE3" w:rsidRDefault="00373DE3">
      <w:pPr>
        <w:spacing w:before="0" w:after="0" w:line="240" w:lineRule="auto"/>
      </w:pPr>
      <w:r>
        <w:separator/>
      </w:r>
    </w:p>
  </w:endnote>
  <w:endnote w:type="continuationSeparator" w:id="0">
    <w:p w14:paraId="6C101DC7" w14:textId="77777777" w:rsidR="00373DE3" w:rsidRDefault="00373D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useo-sans-rounde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CD8B1" w14:textId="77777777" w:rsidR="00373DE3" w:rsidRDefault="00373DE3">
      <w:pPr>
        <w:spacing w:before="0" w:after="0" w:line="240" w:lineRule="auto"/>
      </w:pPr>
      <w:r>
        <w:separator/>
      </w:r>
    </w:p>
  </w:footnote>
  <w:footnote w:type="continuationSeparator" w:id="0">
    <w:p w14:paraId="2D7673B9" w14:textId="77777777" w:rsidR="00373DE3" w:rsidRDefault="00373DE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15:restartNumberingAfterBreak="0">
    <w:nsid w:val="006843D9"/>
    <w:multiLevelType w:val="hybridMultilevel"/>
    <w:tmpl w:val="30940C9E"/>
    <w:lvl w:ilvl="0" w:tplc="849CD1FA">
      <w:start w:val="1"/>
      <w:numFmt w:val="decimal"/>
      <w:lvlText w:val="%1."/>
      <w:lvlJc w:val="left"/>
      <w:pPr>
        <w:ind w:left="720" w:hanging="360"/>
      </w:pPr>
      <w:rPr>
        <w:rFonts w:asciiTheme="minorHAnsi" w:hAnsiTheme="minorHAnsi"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6E7769"/>
    <w:multiLevelType w:val="hybridMultilevel"/>
    <w:tmpl w:val="8CF8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7028D2"/>
    <w:multiLevelType w:val="hybridMultilevel"/>
    <w:tmpl w:val="573035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C6690"/>
    <w:multiLevelType w:val="hybridMultilevel"/>
    <w:tmpl w:val="8F3693B6"/>
    <w:lvl w:ilvl="0" w:tplc="2A18322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11C604AA"/>
    <w:multiLevelType w:val="hybridMultilevel"/>
    <w:tmpl w:val="CA82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E60D9"/>
    <w:multiLevelType w:val="hybridMultilevel"/>
    <w:tmpl w:val="4CD4D294"/>
    <w:lvl w:ilvl="0" w:tplc="B442EA48">
      <w:start w:val="1"/>
      <w:numFmt w:val="decimal"/>
      <w:lvlText w:val="%1."/>
      <w:lvlJc w:val="left"/>
      <w:pPr>
        <w:ind w:left="543" w:hanging="360"/>
      </w:pPr>
      <w:rPr>
        <w:rFonts w:hint="default"/>
      </w:rPr>
    </w:lvl>
    <w:lvl w:ilvl="1" w:tplc="04090019" w:tentative="1">
      <w:start w:val="1"/>
      <w:numFmt w:val="lowerLetter"/>
      <w:lvlText w:val="%2."/>
      <w:lvlJc w:val="left"/>
      <w:pPr>
        <w:ind w:left="1263" w:hanging="360"/>
      </w:pPr>
    </w:lvl>
    <w:lvl w:ilvl="2" w:tplc="0409001B" w:tentative="1">
      <w:start w:val="1"/>
      <w:numFmt w:val="lowerRoman"/>
      <w:lvlText w:val="%3."/>
      <w:lvlJc w:val="right"/>
      <w:pPr>
        <w:ind w:left="1983" w:hanging="180"/>
      </w:pPr>
    </w:lvl>
    <w:lvl w:ilvl="3" w:tplc="0409000F" w:tentative="1">
      <w:start w:val="1"/>
      <w:numFmt w:val="decimal"/>
      <w:lvlText w:val="%4."/>
      <w:lvlJc w:val="left"/>
      <w:pPr>
        <w:ind w:left="2703" w:hanging="360"/>
      </w:pPr>
    </w:lvl>
    <w:lvl w:ilvl="4" w:tplc="04090019" w:tentative="1">
      <w:start w:val="1"/>
      <w:numFmt w:val="lowerLetter"/>
      <w:lvlText w:val="%5."/>
      <w:lvlJc w:val="left"/>
      <w:pPr>
        <w:ind w:left="3423" w:hanging="360"/>
      </w:pPr>
    </w:lvl>
    <w:lvl w:ilvl="5" w:tplc="0409001B" w:tentative="1">
      <w:start w:val="1"/>
      <w:numFmt w:val="lowerRoman"/>
      <w:lvlText w:val="%6."/>
      <w:lvlJc w:val="right"/>
      <w:pPr>
        <w:ind w:left="4143" w:hanging="180"/>
      </w:pPr>
    </w:lvl>
    <w:lvl w:ilvl="6" w:tplc="0409000F" w:tentative="1">
      <w:start w:val="1"/>
      <w:numFmt w:val="decimal"/>
      <w:lvlText w:val="%7."/>
      <w:lvlJc w:val="left"/>
      <w:pPr>
        <w:ind w:left="4863" w:hanging="360"/>
      </w:pPr>
    </w:lvl>
    <w:lvl w:ilvl="7" w:tplc="04090019" w:tentative="1">
      <w:start w:val="1"/>
      <w:numFmt w:val="lowerLetter"/>
      <w:lvlText w:val="%8."/>
      <w:lvlJc w:val="left"/>
      <w:pPr>
        <w:ind w:left="5583" w:hanging="360"/>
      </w:pPr>
    </w:lvl>
    <w:lvl w:ilvl="8" w:tplc="0409001B" w:tentative="1">
      <w:start w:val="1"/>
      <w:numFmt w:val="lowerRoman"/>
      <w:lvlText w:val="%9."/>
      <w:lvlJc w:val="right"/>
      <w:pPr>
        <w:ind w:left="6303" w:hanging="180"/>
      </w:pPr>
    </w:lvl>
  </w:abstractNum>
  <w:abstractNum w:abstractNumId="7" w15:restartNumberingAfterBreak="0">
    <w:nsid w:val="168520E7"/>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530615"/>
    <w:multiLevelType w:val="hybridMultilevel"/>
    <w:tmpl w:val="F5F689E4"/>
    <w:lvl w:ilvl="0" w:tplc="CF66085C">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9" w15:restartNumberingAfterBreak="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1F6BF0"/>
    <w:multiLevelType w:val="hybridMultilevel"/>
    <w:tmpl w:val="726AB6F8"/>
    <w:lvl w:ilvl="0" w:tplc="D1761E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F0D4E"/>
    <w:multiLevelType w:val="hybridMultilevel"/>
    <w:tmpl w:val="D5EE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94F76"/>
    <w:multiLevelType w:val="multilevel"/>
    <w:tmpl w:val="300EF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016C29"/>
    <w:multiLevelType w:val="hybridMultilevel"/>
    <w:tmpl w:val="A4969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060F6D"/>
    <w:multiLevelType w:val="hybridMultilevel"/>
    <w:tmpl w:val="E1901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01C7D"/>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2A0F33"/>
    <w:multiLevelType w:val="hybridMultilevel"/>
    <w:tmpl w:val="6CA6B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E163A01"/>
    <w:multiLevelType w:val="multilevel"/>
    <w:tmpl w:val="DF3E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8A288D"/>
    <w:multiLevelType w:val="hybridMultilevel"/>
    <w:tmpl w:val="C888A9D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15:restartNumberingAfterBreak="0">
    <w:nsid w:val="3AEB0C8B"/>
    <w:multiLevelType w:val="hybridMultilevel"/>
    <w:tmpl w:val="37EE2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8D6D78"/>
    <w:multiLevelType w:val="hybridMultilevel"/>
    <w:tmpl w:val="C2389074"/>
    <w:lvl w:ilvl="0" w:tplc="0809000F">
      <w:start w:val="1"/>
      <w:numFmt w:val="decimal"/>
      <w:lvlText w:val="%1."/>
      <w:lvlJc w:val="left"/>
      <w:pPr>
        <w:ind w:left="903" w:hanging="360"/>
      </w:pPr>
    </w:lvl>
    <w:lvl w:ilvl="1" w:tplc="08090019">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21" w15:restartNumberingAfterBreak="0">
    <w:nsid w:val="487204D3"/>
    <w:multiLevelType w:val="hybridMultilevel"/>
    <w:tmpl w:val="A2ECE8AA"/>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22" w15:restartNumberingAfterBreak="0">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6470AB"/>
    <w:multiLevelType w:val="hybridMultilevel"/>
    <w:tmpl w:val="25F23516"/>
    <w:lvl w:ilvl="0" w:tplc="671E40CC">
      <w:start w:val="1"/>
      <w:numFmt w:val="decimal"/>
      <w:lvlText w:val="%1."/>
      <w:lvlJc w:val="left"/>
      <w:pPr>
        <w:ind w:left="526" w:hanging="360"/>
      </w:pPr>
      <w:rPr>
        <w:rFonts w:hint="default"/>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24" w15:restartNumberingAfterBreak="0">
    <w:nsid w:val="584F0BAE"/>
    <w:multiLevelType w:val="hybridMultilevel"/>
    <w:tmpl w:val="52922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A56BE9"/>
    <w:multiLevelType w:val="multilevel"/>
    <w:tmpl w:val="423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CE2F50"/>
    <w:multiLevelType w:val="hybridMultilevel"/>
    <w:tmpl w:val="9C68C8A6"/>
    <w:lvl w:ilvl="0" w:tplc="D7B48D0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7312FF"/>
    <w:multiLevelType w:val="hybridMultilevel"/>
    <w:tmpl w:val="08FE37A4"/>
    <w:lvl w:ilvl="0" w:tplc="0809000F">
      <w:start w:val="1"/>
      <w:numFmt w:val="decimal"/>
      <w:lvlText w:val="%1."/>
      <w:lvlJc w:val="left"/>
      <w:pPr>
        <w:ind w:left="452" w:hanging="360"/>
      </w:pPr>
    </w:lvl>
    <w:lvl w:ilvl="1" w:tplc="08090019" w:tentative="1">
      <w:start w:val="1"/>
      <w:numFmt w:val="lowerLetter"/>
      <w:lvlText w:val="%2."/>
      <w:lvlJc w:val="left"/>
      <w:pPr>
        <w:ind w:left="1172" w:hanging="360"/>
      </w:pPr>
    </w:lvl>
    <w:lvl w:ilvl="2" w:tplc="0809001B" w:tentative="1">
      <w:start w:val="1"/>
      <w:numFmt w:val="lowerRoman"/>
      <w:lvlText w:val="%3."/>
      <w:lvlJc w:val="right"/>
      <w:pPr>
        <w:ind w:left="1892" w:hanging="180"/>
      </w:pPr>
    </w:lvl>
    <w:lvl w:ilvl="3" w:tplc="0809000F" w:tentative="1">
      <w:start w:val="1"/>
      <w:numFmt w:val="decimal"/>
      <w:lvlText w:val="%4."/>
      <w:lvlJc w:val="left"/>
      <w:pPr>
        <w:ind w:left="2612" w:hanging="360"/>
      </w:pPr>
    </w:lvl>
    <w:lvl w:ilvl="4" w:tplc="08090019" w:tentative="1">
      <w:start w:val="1"/>
      <w:numFmt w:val="lowerLetter"/>
      <w:lvlText w:val="%5."/>
      <w:lvlJc w:val="left"/>
      <w:pPr>
        <w:ind w:left="3332" w:hanging="360"/>
      </w:pPr>
    </w:lvl>
    <w:lvl w:ilvl="5" w:tplc="0809001B" w:tentative="1">
      <w:start w:val="1"/>
      <w:numFmt w:val="lowerRoman"/>
      <w:lvlText w:val="%6."/>
      <w:lvlJc w:val="right"/>
      <w:pPr>
        <w:ind w:left="4052" w:hanging="180"/>
      </w:pPr>
    </w:lvl>
    <w:lvl w:ilvl="6" w:tplc="0809000F" w:tentative="1">
      <w:start w:val="1"/>
      <w:numFmt w:val="decimal"/>
      <w:lvlText w:val="%7."/>
      <w:lvlJc w:val="left"/>
      <w:pPr>
        <w:ind w:left="4772" w:hanging="360"/>
      </w:pPr>
    </w:lvl>
    <w:lvl w:ilvl="7" w:tplc="08090019" w:tentative="1">
      <w:start w:val="1"/>
      <w:numFmt w:val="lowerLetter"/>
      <w:lvlText w:val="%8."/>
      <w:lvlJc w:val="left"/>
      <w:pPr>
        <w:ind w:left="5492" w:hanging="360"/>
      </w:pPr>
    </w:lvl>
    <w:lvl w:ilvl="8" w:tplc="0809001B" w:tentative="1">
      <w:start w:val="1"/>
      <w:numFmt w:val="lowerRoman"/>
      <w:lvlText w:val="%9."/>
      <w:lvlJc w:val="right"/>
      <w:pPr>
        <w:ind w:left="6212" w:hanging="180"/>
      </w:pPr>
    </w:lvl>
  </w:abstractNum>
  <w:abstractNum w:abstractNumId="28" w15:restartNumberingAfterBreak="0">
    <w:nsid w:val="63626474"/>
    <w:multiLevelType w:val="hybridMultilevel"/>
    <w:tmpl w:val="48F41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1A4594"/>
    <w:multiLevelType w:val="hybridMultilevel"/>
    <w:tmpl w:val="ED84A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306FFD"/>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F91322"/>
    <w:multiLevelType w:val="hybridMultilevel"/>
    <w:tmpl w:val="6310CF2E"/>
    <w:lvl w:ilvl="0" w:tplc="04090001">
      <w:start w:val="1"/>
      <w:numFmt w:val="bullet"/>
      <w:lvlText w:val=""/>
      <w:lvlJc w:val="left"/>
      <w:pPr>
        <w:ind w:left="891" w:hanging="360"/>
      </w:pPr>
      <w:rPr>
        <w:rFonts w:ascii="Symbol" w:hAnsi="Symbol"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32" w15:restartNumberingAfterBreak="0">
    <w:nsid w:val="6CBB0D03"/>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77216F"/>
    <w:multiLevelType w:val="hybridMultilevel"/>
    <w:tmpl w:val="17521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035AF6"/>
    <w:multiLevelType w:val="hybridMultilevel"/>
    <w:tmpl w:val="CDACB584"/>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6" w15:restartNumberingAfterBreak="0">
    <w:nsid w:val="7A4F6AB7"/>
    <w:multiLevelType w:val="multilevel"/>
    <w:tmpl w:val="5F2A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EA737E"/>
    <w:multiLevelType w:val="hybridMultilevel"/>
    <w:tmpl w:val="64FA2556"/>
    <w:lvl w:ilvl="0" w:tplc="C9B6BFC4">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39" w15:restartNumberingAfterBreak="0">
    <w:nsid w:val="7D503D43"/>
    <w:multiLevelType w:val="hybridMultilevel"/>
    <w:tmpl w:val="F04E8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F152BC7"/>
    <w:multiLevelType w:val="hybridMultilevel"/>
    <w:tmpl w:val="58D2DDF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37"/>
  </w:num>
  <w:num w:numId="7">
    <w:abstractNumId w:val="30"/>
  </w:num>
  <w:num w:numId="8">
    <w:abstractNumId w:val="2"/>
  </w:num>
  <w:num w:numId="9">
    <w:abstractNumId w:val="15"/>
  </w:num>
  <w:num w:numId="10">
    <w:abstractNumId w:val="22"/>
  </w:num>
  <w:num w:numId="11">
    <w:abstractNumId w:val="29"/>
  </w:num>
  <w:num w:numId="12">
    <w:abstractNumId w:val="39"/>
  </w:num>
  <w:num w:numId="13">
    <w:abstractNumId w:val="7"/>
  </w:num>
  <w:num w:numId="14">
    <w:abstractNumId w:val="34"/>
  </w:num>
  <w:num w:numId="15">
    <w:abstractNumId w:val="4"/>
  </w:num>
  <w:num w:numId="16">
    <w:abstractNumId w:val="0"/>
  </w:num>
  <w:num w:numId="17">
    <w:abstractNumId w:val="20"/>
  </w:num>
  <w:num w:numId="18">
    <w:abstractNumId w:val="35"/>
  </w:num>
  <w:num w:numId="19">
    <w:abstractNumId w:val="32"/>
  </w:num>
  <w:num w:numId="20">
    <w:abstractNumId w:val="27"/>
  </w:num>
  <w:num w:numId="21">
    <w:abstractNumId w:val="38"/>
  </w:num>
  <w:num w:numId="22">
    <w:abstractNumId w:val="21"/>
  </w:num>
  <w:num w:numId="23">
    <w:abstractNumId w:val="8"/>
  </w:num>
  <w:num w:numId="24">
    <w:abstractNumId w:val="33"/>
  </w:num>
  <w:num w:numId="25">
    <w:abstractNumId w:val="28"/>
  </w:num>
  <w:num w:numId="26">
    <w:abstractNumId w:val="19"/>
  </w:num>
  <w:num w:numId="27">
    <w:abstractNumId w:val="9"/>
  </w:num>
  <w:num w:numId="28">
    <w:abstractNumId w:val="0"/>
  </w:num>
  <w:num w:numId="29">
    <w:abstractNumId w:val="1"/>
  </w:num>
  <w:num w:numId="30">
    <w:abstractNumId w:val="24"/>
  </w:num>
  <w:num w:numId="31">
    <w:abstractNumId w:val="6"/>
  </w:num>
  <w:num w:numId="32">
    <w:abstractNumId w:val="14"/>
  </w:num>
  <w:num w:numId="33">
    <w:abstractNumId w:val="5"/>
  </w:num>
  <w:num w:numId="34">
    <w:abstractNumId w:val="16"/>
  </w:num>
  <w:num w:numId="35">
    <w:abstractNumId w:val="10"/>
  </w:num>
  <w:num w:numId="36">
    <w:abstractNumId w:val="23"/>
  </w:num>
  <w:num w:numId="37">
    <w:abstractNumId w:val="26"/>
  </w:num>
  <w:num w:numId="38">
    <w:abstractNumId w:val="3"/>
  </w:num>
  <w:num w:numId="39">
    <w:abstractNumId w:val="11"/>
  </w:num>
  <w:num w:numId="40">
    <w:abstractNumId w:val="31"/>
  </w:num>
  <w:num w:numId="41">
    <w:abstractNumId w:val="40"/>
  </w:num>
  <w:num w:numId="42">
    <w:abstractNumId w:val="18"/>
  </w:num>
  <w:num w:numId="43">
    <w:abstractNumId w:val="13"/>
  </w:num>
  <w:num w:numId="44">
    <w:abstractNumId w:val="12"/>
  </w:num>
  <w:num w:numId="45">
    <w:abstractNumId w:val="17"/>
  </w:num>
  <w:num w:numId="46">
    <w:abstractNumId w:val="36"/>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C0"/>
    <w:rsid w:val="00024F01"/>
    <w:rsid w:val="00025777"/>
    <w:rsid w:val="0004502C"/>
    <w:rsid w:val="0007052D"/>
    <w:rsid w:val="000904AA"/>
    <w:rsid w:val="000A37E8"/>
    <w:rsid w:val="000B72D9"/>
    <w:rsid w:val="000C562D"/>
    <w:rsid w:val="000E12C0"/>
    <w:rsid w:val="00100C2C"/>
    <w:rsid w:val="00125F0A"/>
    <w:rsid w:val="001432FD"/>
    <w:rsid w:val="001638D7"/>
    <w:rsid w:val="00163CA6"/>
    <w:rsid w:val="00171443"/>
    <w:rsid w:val="0017273B"/>
    <w:rsid w:val="0017631E"/>
    <w:rsid w:val="00196867"/>
    <w:rsid w:val="001A1C88"/>
    <w:rsid w:val="001D3BC8"/>
    <w:rsid w:val="001E6B90"/>
    <w:rsid w:val="001F4D29"/>
    <w:rsid w:val="001F60A7"/>
    <w:rsid w:val="00201C87"/>
    <w:rsid w:val="00216DE7"/>
    <w:rsid w:val="00227208"/>
    <w:rsid w:val="0026795F"/>
    <w:rsid w:val="0028205A"/>
    <w:rsid w:val="00287F69"/>
    <w:rsid w:val="00293C01"/>
    <w:rsid w:val="002A4C59"/>
    <w:rsid w:val="002A5B76"/>
    <w:rsid w:val="002A72AE"/>
    <w:rsid w:val="002B733A"/>
    <w:rsid w:val="002F4915"/>
    <w:rsid w:val="002F6609"/>
    <w:rsid w:val="00304069"/>
    <w:rsid w:val="003300D5"/>
    <w:rsid w:val="0033386A"/>
    <w:rsid w:val="00344BB1"/>
    <w:rsid w:val="003468F5"/>
    <w:rsid w:val="00361699"/>
    <w:rsid w:val="00373DE3"/>
    <w:rsid w:val="00381427"/>
    <w:rsid w:val="00396443"/>
    <w:rsid w:val="003A0DF1"/>
    <w:rsid w:val="003B1470"/>
    <w:rsid w:val="003D30E4"/>
    <w:rsid w:val="003E7D0F"/>
    <w:rsid w:val="0040481C"/>
    <w:rsid w:val="00417B53"/>
    <w:rsid w:val="00456C19"/>
    <w:rsid w:val="004760DA"/>
    <w:rsid w:val="004A1E11"/>
    <w:rsid w:val="004B20E0"/>
    <w:rsid w:val="004D089D"/>
    <w:rsid w:val="004D7B80"/>
    <w:rsid w:val="004E1F71"/>
    <w:rsid w:val="004E29C7"/>
    <w:rsid w:val="004E6185"/>
    <w:rsid w:val="00501FB3"/>
    <w:rsid w:val="00510B34"/>
    <w:rsid w:val="00513670"/>
    <w:rsid w:val="00520DAF"/>
    <w:rsid w:val="00523788"/>
    <w:rsid w:val="00545106"/>
    <w:rsid w:val="0056788D"/>
    <w:rsid w:val="005A42BC"/>
    <w:rsid w:val="005B5585"/>
    <w:rsid w:val="005B664E"/>
    <w:rsid w:val="005B7D58"/>
    <w:rsid w:val="005C2512"/>
    <w:rsid w:val="005D7AAD"/>
    <w:rsid w:val="005D7AFF"/>
    <w:rsid w:val="005E088C"/>
    <w:rsid w:val="00603309"/>
    <w:rsid w:val="006326A0"/>
    <w:rsid w:val="00647ADD"/>
    <w:rsid w:val="00660ADE"/>
    <w:rsid w:val="006A5952"/>
    <w:rsid w:val="006F0813"/>
    <w:rsid w:val="006F7E46"/>
    <w:rsid w:val="00702A91"/>
    <w:rsid w:val="007076CB"/>
    <w:rsid w:val="00734BED"/>
    <w:rsid w:val="0076583E"/>
    <w:rsid w:val="00773C70"/>
    <w:rsid w:val="0078309D"/>
    <w:rsid w:val="007D0E86"/>
    <w:rsid w:val="007D635C"/>
    <w:rsid w:val="007E72B1"/>
    <w:rsid w:val="007F65A3"/>
    <w:rsid w:val="00807AE6"/>
    <w:rsid w:val="0081078E"/>
    <w:rsid w:val="00811AB9"/>
    <w:rsid w:val="00826FC7"/>
    <w:rsid w:val="008B02F5"/>
    <w:rsid w:val="008B2831"/>
    <w:rsid w:val="008B419F"/>
    <w:rsid w:val="008F771F"/>
    <w:rsid w:val="0090514F"/>
    <w:rsid w:val="009378FA"/>
    <w:rsid w:val="00955F59"/>
    <w:rsid w:val="009566ED"/>
    <w:rsid w:val="00956DE4"/>
    <w:rsid w:val="00966C71"/>
    <w:rsid w:val="0098460F"/>
    <w:rsid w:val="0098614D"/>
    <w:rsid w:val="009D155F"/>
    <w:rsid w:val="009D5307"/>
    <w:rsid w:val="009D6FC8"/>
    <w:rsid w:val="009E08FF"/>
    <w:rsid w:val="00A0116B"/>
    <w:rsid w:val="00A1735C"/>
    <w:rsid w:val="00A25094"/>
    <w:rsid w:val="00A7092B"/>
    <w:rsid w:val="00A83271"/>
    <w:rsid w:val="00A9771B"/>
    <w:rsid w:val="00AD171D"/>
    <w:rsid w:val="00AD6AD0"/>
    <w:rsid w:val="00AF47E1"/>
    <w:rsid w:val="00B0001A"/>
    <w:rsid w:val="00B046C1"/>
    <w:rsid w:val="00B262A1"/>
    <w:rsid w:val="00B61232"/>
    <w:rsid w:val="00B83B69"/>
    <w:rsid w:val="00B87608"/>
    <w:rsid w:val="00BA60B0"/>
    <w:rsid w:val="00BB43D6"/>
    <w:rsid w:val="00BC24F0"/>
    <w:rsid w:val="00BC356C"/>
    <w:rsid w:val="00BD430C"/>
    <w:rsid w:val="00BD5017"/>
    <w:rsid w:val="00BF1D3C"/>
    <w:rsid w:val="00C17E2A"/>
    <w:rsid w:val="00C26170"/>
    <w:rsid w:val="00C800B2"/>
    <w:rsid w:val="00C82CFC"/>
    <w:rsid w:val="00C86316"/>
    <w:rsid w:val="00C91483"/>
    <w:rsid w:val="00C9340B"/>
    <w:rsid w:val="00CB08CC"/>
    <w:rsid w:val="00CB2D0F"/>
    <w:rsid w:val="00CC20EE"/>
    <w:rsid w:val="00CC6D48"/>
    <w:rsid w:val="00CF3AEF"/>
    <w:rsid w:val="00D171C4"/>
    <w:rsid w:val="00D27DC3"/>
    <w:rsid w:val="00D325BB"/>
    <w:rsid w:val="00D3577C"/>
    <w:rsid w:val="00D43AC0"/>
    <w:rsid w:val="00D8019B"/>
    <w:rsid w:val="00DB6754"/>
    <w:rsid w:val="00DC17D5"/>
    <w:rsid w:val="00DF16EC"/>
    <w:rsid w:val="00E05C0D"/>
    <w:rsid w:val="00E07205"/>
    <w:rsid w:val="00E2212B"/>
    <w:rsid w:val="00E22530"/>
    <w:rsid w:val="00E601B6"/>
    <w:rsid w:val="00EA73B3"/>
    <w:rsid w:val="00EB3FC4"/>
    <w:rsid w:val="00EB69B6"/>
    <w:rsid w:val="00ED219F"/>
    <w:rsid w:val="00EF33DC"/>
    <w:rsid w:val="00F1179F"/>
    <w:rsid w:val="00F2055A"/>
    <w:rsid w:val="00F208E3"/>
    <w:rsid w:val="00F235D6"/>
    <w:rsid w:val="00F37D8C"/>
    <w:rsid w:val="00F616CA"/>
    <w:rsid w:val="00F66CE1"/>
    <w:rsid w:val="00F71399"/>
    <w:rsid w:val="00FB61C0"/>
    <w:rsid w:val="00FC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docId w15:val="{DCB4FDF5-0B48-4D6E-BA61-C71DF38C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3300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0D5"/>
    <w:rPr>
      <w:rFonts w:ascii="Tahoma" w:hAnsi="Tahoma" w:cs="Tahoma"/>
      <w:sz w:val="16"/>
      <w:szCs w:val="16"/>
    </w:rPr>
  </w:style>
  <w:style w:type="character" w:styleId="UnresolvedMention">
    <w:name w:val="Unresolved Mention"/>
    <w:basedOn w:val="DefaultParagraphFont"/>
    <w:uiPriority w:val="99"/>
    <w:semiHidden/>
    <w:unhideWhenUsed/>
    <w:rsid w:val="009D6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4293">
      <w:bodyDiv w:val="1"/>
      <w:marLeft w:val="0"/>
      <w:marRight w:val="0"/>
      <w:marTop w:val="0"/>
      <w:marBottom w:val="0"/>
      <w:divBdr>
        <w:top w:val="none" w:sz="0" w:space="0" w:color="auto"/>
        <w:left w:val="none" w:sz="0" w:space="0" w:color="auto"/>
        <w:bottom w:val="none" w:sz="0" w:space="0" w:color="auto"/>
        <w:right w:val="none" w:sz="0" w:space="0" w:color="auto"/>
      </w:divBdr>
    </w:div>
    <w:div w:id="224532027">
      <w:bodyDiv w:val="1"/>
      <w:marLeft w:val="0"/>
      <w:marRight w:val="0"/>
      <w:marTop w:val="0"/>
      <w:marBottom w:val="0"/>
      <w:divBdr>
        <w:top w:val="none" w:sz="0" w:space="0" w:color="auto"/>
        <w:left w:val="none" w:sz="0" w:space="0" w:color="auto"/>
        <w:bottom w:val="none" w:sz="0" w:space="0" w:color="auto"/>
        <w:right w:val="none" w:sz="0" w:space="0" w:color="auto"/>
      </w:divBdr>
    </w:div>
    <w:div w:id="322468203">
      <w:bodyDiv w:val="1"/>
      <w:marLeft w:val="0"/>
      <w:marRight w:val="0"/>
      <w:marTop w:val="0"/>
      <w:marBottom w:val="0"/>
      <w:divBdr>
        <w:top w:val="none" w:sz="0" w:space="0" w:color="auto"/>
        <w:left w:val="none" w:sz="0" w:space="0" w:color="auto"/>
        <w:bottom w:val="none" w:sz="0" w:space="0" w:color="auto"/>
        <w:right w:val="none" w:sz="0" w:space="0" w:color="auto"/>
      </w:divBdr>
    </w:div>
    <w:div w:id="788164826">
      <w:bodyDiv w:val="1"/>
      <w:marLeft w:val="0"/>
      <w:marRight w:val="0"/>
      <w:marTop w:val="0"/>
      <w:marBottom w:val="0"/>
      <w:divBdr>
        <w:top w:val="none" w:sz="0" w:space="0" w:color="auto"/>
        <w:left w:val="none" w:sz="0" w:space="0" w:color="auto"/>
        <w:bottom w:val="none" w:sz="0" w:space="0" w:color="auto"/>
        <w:right w:val="none" w:sz="0" w:space="0" w:color="auto"/>
      </w:divBdr>
    </w:div>
    <w:div w:id="884409020">
      <w:bodyDiv w:val="1"/>
      <w:marLeft w:val="0"/>
      <w:marRight w:val="0"/>
      <w:marTop w:val="0"/>
      <w:marBottom w:val="0"/>
      <w:divBdr>
        <w:top w:val="none" w:sz="0" w:space="0" w:color="auto"/>
        <w:left w:val="none" w:sz="0" w:space="0" w:color="auto"/>
        <w:bottom w:val="none" w:sz="0" w:space="0" w:color="auto"/>
        <w:right w:val="none" w:sz="0" w:space="0" w:color="auto"/>
      </w:divBdr>
    </w:div>
    <w:div w:id="1030766280">
      <w:bodyDiv w:val="1"/>
      <w:marLeft w:val="0"/>
      <w:marRight w:val="0"/>
      <w:marTop w:val="0"/>
      <w:marBottom w:val="0"/>
      <w:divBdr>
        <w:top w:val="none" w:sz="0" w:space="0" w:color="auto"/>
        <w:left w:val="none" w:sz="0" w:space="0" w:color="auto"/>
        <w:bottom w:val="none" w:sz="0" w:space="0" w:color="auto"/>
        <w:right w:val="none" w:sz="0" w:space="0" w:color="auto"/>
      </w:divBdr>
    </w:div>
    <w:div w:id="1488595193">
      <w:bodyDiv w:val="1"/>
      <w:marLeft w:val="0"/>
      <w:marRight w:val="0"/>
      <w:marTop w:val="0"/>
      <w:marBottom w:val="0"/>
      <w:divBdr>
        <w:top w:val="none" w:sz="0" w:space="0" w:color="auto"/>
        <w:left w:val="none" w:sz="0" w:space="0" w:color="auto"/>
        <w:bottom w:val="none" w:sz="0" w:space="0" w:color="auto"/>
        <w:right w:val="none" w:sz="0" w:space="0" w:color="auto"/>
      </w:divBdr>
    </w:div>
    <w:div w:id="193928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atmentsolutions.com/blog/top-5-ways-to-prevent-substance-abuse/" TargetMode="External"/><Relationship Id="rId13" Type="http://schemas.openxmlformats.org/officeDocument/2006/relationships/hyperlink" Target="https://www.treatmentsolutions.com/blog/top-5-ways-to-prevent-substance-abuse/" TargetMode="External"/><Relationship Id="rId18" Type="http://schemas.openxmlformats.org/officeDocument/2006/relationships/hyperlink" Target="https://www.cdc.gov/tobacco/data_statistics/sgr/2000/highlights/labels/index.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rugabuse.com/addiction/drug-prevention/" TargetMode="External"/><Relationship Id="rId12" Type="http://schemas.openxmlformats.org/officeDocument/2006/relationships/hyperlink" Target="https://drugabuse.com/addiction/drug-prevention/" TargetMode="External"/><Relationship Id="rId17" Type="http://schemas.openxmlformats.org/officeDocument/2006/relationships/hyperlink" Target="https://www.cdc.gov/tobacco/data_statistics/fact_sheets/health_effects/effects_cig_smoking/index.htm" TargetMode="External"/><Relationship Id="rId2" Type="http://schemas.openxmlformats.org/officeDocument/2006/relationships/styles" Target="styles.xml"/><Relationship Id="rId16" Type="http://schemas.openxmlformats.org/officeDocument/2006/relationships/hyperlink" Target="https://www.gov.gd/egov/pdf/ncodc/docs/manual_drug_prevention_grenada.pdf"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gd/egov/pdf/ncodc/docs/manual_drug_prevention_grenada.pdf" TargetMode="External"/><Relationship Id="rId5" Type="http://schemas.openxmlformats.org/officeDocument/2006/relationships/footnotes" Target="footnotes.xml"/><Relationship Id="rId15" Type="http://schemas.openxmlformats.org/officeDocument/2006/relationships/hyperlink" Target="https://www.teachervision.com/smoking-lesson-grade-4-5" TargetMode="External"/><Relationship Id="rId10" Type="http://schemas.openxmlformats.org/officeDocument/2006/relationships/hyperlink" Target="https://www.teachervision.com/smoking-lesson-grade-4-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vm.edu/~glkenned/Website/Professional/EDEL11/Toolkit/lessondrugs.htm" TargetMode="External"/><Relationship Id="rId14" Type="http://schemas.openxmlformats.org/officeDocument/2006/relationships/hyperlink" Target="http://www.uvm.edu/~glkenned/Website/Professional/EDEL11/Toolkit/lessondrug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useo-sans-rounde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DC1"/>
    <w:rsid w:val="00071DA5"/>
    <w:rsid w:val="000B1BBA"/>
    <w:rsid w:val="000C6A54"/>
    <w:rsid w:val="000D3039"/>
    <w:rsid w:val="000E3902"/>
    <w:rsid w:val="0013097B"/>
    <w:rsid w:val="001B54F7"/>
    <w:rsid w:val="00236307"/>
    <w:rsid w:val="004A008E"/>
    <w:rsid w:val="00600CB1"/>
    <w:rsid w:val="00651583"/>
    <w:rsid w:val="006A4DDD"/>
    <w:rsid w:val="00713551"/>
    <w:rsid w:val="00715666"/>
    <w:rsid w:val="007262E0"/>
    <w:rsid w:val="00730B01"/>
    <w:rsid w:val="00742C47"/>
    <w:rsid w:val="00761BC2"/>
    <w:rsid w:val="00805105"/>
    <w:rsid w:val="00816166"/>
    <w:rsid w:val="00836926"/>
    <w:rsid w:val="00953B6D"/>
    <w:rsid w:val="009A78A2"/>
    <w:rsid w:val="009D1187"/>
    <w:rsid w:val="00AB2F7D"/>
    <w:rsid w:val="00AE6BDF"/>
    <w:rsid w:val="00C93DC1"/>
    <w:rsid w:val="00D2480F"/>
    <w:rsid w:val="00DB4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Daily lesson planner (color, landscape).dotx</Template>
  <TotalTime>684</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TAIYE OSOKO</cp:lastModifiedBy>
  <cp:revision>9</cp:revision>
  <dcterms:created xsi:type="dcterms:W3CDTF">2019-08-08T15:09:00Z</dcterms:created>
  <dcterms:modified xsi:type="dcterms:W3CDTF">2019-08-14T19:13:00Z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