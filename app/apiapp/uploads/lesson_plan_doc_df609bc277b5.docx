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0AA0ED5B" w14:textId="77777777">
        <w:tc>
          <w:tcPr>
            <w:tcW w:w="2500" w:type="pct"/>
            <w:vAlign w:val="bottom"/>
          </w:tcPr>
          <w:p w14:paraId="5D1815CF" w14:textId="77777777" w:rsidR="00C17E2A" w:rsidRDefault="00944B39">
            <w:pPr>
              <w:pStyle w:val="Title"/>
            </w:pPr>
            <w:r>
              <w:t>wate</w:t>
            </w:r>
            <w:r w:rsidR="00503EE9">
              <w:t>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2-0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000994DF" w14:textId="77777777" w:rsidR="00C17E2A" w:rsidRDefault="00045C34">
                <w:pPr>
                  <w:pStyle w:val="Date"/>
                </w:pPr>
                <w:r>
                  <w:t>12.4.2018</w:t>
                </w:r>
              </w:p>
            </w:tc>
          </w:sdtContent>
        </w:sdt>
      </w:tr>
    </w:tbl>
    <w:p w14:paraId="5ABE7454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6805D2A4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5781B1D2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258F9DDB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11A7A8DD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72B46F71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2F8D325E" w14:textId="77777777">
              <w:tc>
                <w:tcPr>
                  <w:tcW w:w="5000" w:type="pct"/>
                </w:tcPr>
                <w:p w14:paraId="426ECBCC" w14:textId="77777777" w:rsidR="00C17E2A" w:rsidRDefault="00045C34">
                  <w:r>
                    <w:t>Basic science</w:t>
                  </w:r>
                </w:p>
              </w:tc>
            </w:tr>
            <w:tr w:rsidR="00C17E2A" w14:paraId="53E89FD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6D21125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6EEF6D9D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E48EE6C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10C6F958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24D0BB4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27C0F6FF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3C586FAC" w14:textId="77777777" w:rsidR="00C17E2A" w:rsidRDefault="00045C34">
                  <w:r>
                    <w:t>3</w:t>
                  </w:r>
                </w:p>
              </w:tc>
            </w:tr>
          </w:tbl>
          <w:p w14:paraId="30D0627D" w14:textId="77777777" w:rsidR="00C17E2A" w:rsidRDefault="00C17E2A"/>
        </w:tc>
        <w:tc>
          <w:tcPr>
            <w:tcW w:w="152" w:type="pct"/>
          </w:tcPr>
          <w:p w14:paraId="455F24AF" w14:textId="77777777" w:rsidR="00C17E2A" w:rsidRDefault="00C17E2A"/>
        </w:tc>
        <w:tc>
          <w:tcPr>
            <w:tcW w:w="3895" w:type="pct"/>
          </w:tcPr>
          <w:p w14:paraId="6E0F2E28" w14:textId="77777777" w:rsidR="000A37E8" w:rsidRDefault="000A37E8">
            <w:r>
              <w:t>This lesson plan covers teaching content for;</w:t>
            </w:r>
          </w:p>
          <w:p w14:paraId="576A938A" w14:textId="77777777" w:rsidR="00944B39" w:rsidRDefault="00503EE9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Differentiating water from other liquids</w:t>
            </w:r>
          </w:p>
          <w:p w14:paraId="2EAAFB43" w14:textId="77777777" w:rsidR="00453D92" w:rsidRDefault="00503EE9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Evaporation.</w:t>
            </w:r>
          </w:p>
          <w:p w14:paraId="707602EB" w14:textId="77777777" w:rsidR="00503EE9" w:rsidRDefault="00503EE9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Condensation. </w:t>
            </w:r>
          </w:p>
          <w:p w14:paraId="7A5AD971" w14:textId="77777777" w:rsidR="00503EE9" w:rsidRDefault="00503EE9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Freezing.</w:t>
            </w:r>
          </w:p>
          <w:p w14:paraId="0A54CFCC" w14:textId="77777777" w:rsidR="00503EE9" w:rsidRDefault="00503EE9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Uses of water.</w:t>
            </w:r>
          </w:p>
        </w:tc>
      </w:tr>
    </w:tbl>
    <w:p w14:paraId="0F2433F2" w14:textId="77777777" w:rsidR="00C17E2A" w:rsidRDefault="00DE4ACB">
      <w:pPr>
        <w:pStyle w:val="NoSpacing"/>
      </w:pPr>
      <w:r>
        <w:rPr>
          <w:noProof/>
        </w:rPr>
        <w:pict w14:anchorId="180AB395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57"/>
                  </w:tblGrid>
                  <w:tr w:rsidR="00C17E2A" w14:paraId="15AE6B79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2C7C6626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3B678B55" w14:textId="77777777" w:rsidR="00B046C1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-Hot plate</w:t>
                        </w:r>
                      </w:p>
                      <w:p w14:paraId="0E591951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-Water</w:t>
                        </w:r>
                      </w:p>
                      <w:p w14:paraId="0B2CFF50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-Pan/pot</w:t>
                        </w:r>
                      </w:p>
                      <w:p w14:paraId="584B4D18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-Notebook</w:t>
                        </w:r>
                      </w:p>
                      <w:p w14:paraId="5BD971ED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 xml:space="preserve">-Clear plastic container </w:t>
                        </w:r>
                      </w:p>
                      <w:p w14:paraId="3FF473A1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-Seed/seedling</w:t>
                        </w:r>
                      </w:p>
                      <w:p w14:paraId="2004BBDC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-Plastic wrap/ clear plastic lid</w:t>
                        </w:r>
                      </w:p>
                      <w:p w14:paraId="70A7AEA0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-Container</w:t>
                        </w:r>
                      </w:p>
                      <w:p w14:paraId="6BE329CE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9666C0">
                          <w:t xml:space="preserve">Cups </w:t>
                        </w:r>
                      </w:p>
                      <w:p w14:paraId="04C7C371" w14:textId="77777777" w:rsidR="009666C0" w:rsidRDefault="009666C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-Sponges</w:t>
                        </w:r>
                      </w:p>
                      <w:p w14:paraId="7EA18669" w14:textId="77777777" w:rsidR="001C0CFE" w:rsidRDefault="001C0C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7DF88F48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F5DC836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2BD6B5DB" w14:textId="77777777" w:rsidR="004F6D32" w:rsidRDefault="00DE4ACB" w:rsidP="00C82CFC">
                        <w:pPr>
                          <w:pStyle w:val="ListBullet"/>
                        </w:pPr>
                        <w:hyperlink r:id="rId8" w:history="1">
                          <w:r w:rsidR="003768D4" w:rsidRPr="004061D5">
                            <w:rPr>
                              <w:rStyle w:val="Hyperlink"/>
                            </w:rPr>
                            <w:t>https://blog.littlelives.com/mini-lesson-plan-the-water-cycle-b8fd8a264cc3</w:t>
                          </w:r>
                        </w:hyperlink>
                      </w:p>
                      <w:p w14:paraId="670B5E29" w14:textId="77777777" w:rsidR="009666C0" w:rsidRDefault="00DE4ACB" w:rsidP="009666C0">
                        <w:pPr>
                          <w:pStyle w:val="ListBullet"/>
                        </w:pPr>
                        <w:hyperlink r:id="rId9" w:history="1">
                          <w:r w:rsidR="009666C0" w:rsidRPr="004061D5">
                            <w:rPr>
                              <w:rStyle w:val="Hyperlink"/>
                            </w:rPr>
                            <w:t>https://greenschoolsireland.org/wp-content/uploads/2016/09/Water-Cycle-Lesson-Plan.pdf</w:t>
                          </w:r>
                        </w:hyperlink>
                      </w:p>
                      <w:p w14:paraId="3A282F4D" w14:textId="77777777" w:rsidR="00C82CFC" w:rsidRDefault="00DE4ACB" w:rsidP="00C82CFC">
                        <w:pPr>
                          <w:pStyle w:val="ListBullet"/>
                        </w:pPr>
                        <w:hyperlink r:id="rId10" w:history="1">
                          <w:r w:rsidR="007D09B8" w:rsidRPr="004061D5">
                            <w:rPr>
                              <w:rStyle w:val="Hyperlink"/>
                            </w:rPr>
                            <w:t>https://study.com/academy/popular/water-cycle-lesson-plan-games.html</w:t>
                          </w:r>
                        </w:hyperlink>
                      </w:p>
                      <w:p w14:paraId="32AB5FBC" w14:textId="77777777" w:rsidR="007D09B8" w:rsidRDefault="00DE4ACB" w:rsidP="00C82CFC">
                        <w:pPr>
                          <w:pStyle w:val="ListBullet"/>
                        </w:pPr>
                        <w:hyperlink r:id="rId11" w:history="1">
                          <w:r w:rsidR="009666C0" w:rsidRPr="004061D5">
                            <w:rPr>
                              <w:rStyle w:val="Hyperlink"/>
                            </w:rPr>
                            <w:t>https://www.scholastic.com/teachers/lesson-plans/teaching-content/studyjams-water-cycle-teachers-guide/</w:t>
                          </w:r>
                        </w:hyperlink>
                      </w:p>
                      <w:p w14:paraId="73848310" w14:textId="77777777" w:rsidR="009666C0" w:rsidRDefault="00DE4ACB" w:rsidP="00C82CFC">
                        <w:pPr>
                          <w:pStyle w:val="ListBullet"/>
                        </w:pPr>
                        <w:hyperlink r:id="rId12" w:history="1">
                          <w:r w:rsidR="009666C0" w:rsidRPr="004061D5">
                            <w:rPr>
                              <w:rStyle w:val="Hyperlink"/>
                            </w:rPr>
                            <w:t>http://sciencenetlinks.com/lessons/the-water-cycle/</w:t>
                          </w:r>
                        </w:hyperlink>
                      </w:p>
                      <w:p w14:paraId="3DA4FFDD" w14:textId="77777777" w:rsidR="009666C0" w:rsidRDefault="009666C0" w:rsidP="005665A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 w14:paraId="577FC330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439DC0BB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15F79E47" w14:textId="77777777" w:rsidR="00C17E2A" w:rsidRDefault="00C17E2A"/>
                    </w:tc>
                  </w:tr>
                </w:tbl>
                <w:p w14:paraId="5B6FE785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71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708"/>
      </w:tblGrid>
      <w:tr w:rsidR="005A4652" w14:paraId="745AFD63" w14:textId="77777777" w:rsidTr="00FD4136">
        <w:trPr>
          <w:tblHeader/>
        </w:trPr>
        <w:tc>
          <w:tcPr>
            <w:tcW w:w="972" w:type="pct"/>
            <w:tcBorders>
              <w:bottom w:val="single" w:sz="18" w:space="0" w:color="000000" w:themeColor="text1"/>
            </w:tcBorders>
          </w:tcPr>
          <w:p w14:paraId="7AE981FC" w14:textId="77777777" w:rsidR="00C17E2A" w:rsidRDefault="00C17E2A">
            <w:pPr>
              <w:pStyle w:val="Heading1"/>
            </w:pPr>
          </w:p>
        </w:tc>
        <w:tc>
          <w:tcPr>
            <w:tcW w:w="137" w:type="pct"/>
          </w:tcPr>
          <w:p w14:paraId="6B2C8DCA" w14:textId="77777777" w:rsidR="00C17E2A" w:rsidRDefault="00C17E2A">
            <w:pPr>
              <w:pStyle w:val="Heading1"/>
            </w:pPr>
          </w:p>
        </w:tc>
        <w:tc>
          <w:tcPr>
            <w:tcW w:w="1831" w:type="pct"/>
            <w:tcBorders>
              <w:bottom w:val="single" w:sz="18" w:space="0" w:color="000000" w:themeColor="text1"/>
            </w:tcBorders>
          </w:tcPr>
          <w:p w14:paraId="2748784B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37" w:type="pct"/>
          </w:tcPr>
          <w:p w14:paraId="223B9D1B" w14:textId="77777777" w:rsidR="00C17E2A" w:rsidRDefault="00C17E2A">
            <w:pPr>
              <w:pStyle w:val="Heading1"/>
            </w:pPr>
          </w:p>
        </w:tc>
        <w:tc>
          <w:tcPr>
            <w:tcW w:w="1923" w:type="pct"/>
            <w:tcBorders>
              <w:bottom w:val="single" w:sz="18" w:space="0" w:color="000000" w:themeColor="text1"/>
            </w:tcBorders>
          </w:tcPr>
          <w:p w14:paraId="6406CFB3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703406E6" w14:textId="77777777" w:rsidTr="00FD4136">
        <w:trPr>
          <w:trHeight w:val="893"/>
        </w:trPr>
        <w:tc>
          <w:tcPr>
            <w:tcW w:w="972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1B7A65D" w14:textId="77777777"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5D763119" w14:textId="77777777" w:rsidR="0002343D" w:rsidRPr="0002343D" w:rsidRDefault="0002343D" w:rsidP="0002343D">
            <w:r>
              <w:t>Student will be able to:</w:t>
            </w:r>
          </w:p>
          <w:p w14:paraId="1A467AD4" w14:textId="77777777" w:rsidR="00503EE9" w:rsidRDefault="00503EE9" w:rsidP="00045ABD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142" w:hanging="14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Observe that heated water can disappear as steam.</w:t>
            </w:r>
          </w:p>
          <w:p w14:paraId="1CE2DC54" w14:textId="77777777" w:rsidR="0002343D" w:rsidRPr="009F4F72" w:rsidRDefault="00503EE9" w:rsidP="009F4F72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142" w:hanging="14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Observe that steam can go back to water.</w:t>
            </w:r>
          </w:p>
          <w:p w14:paraId="462B36AA" w14:textId="77777777" w:rsidR="0002343D" w:rsidRPr="0002343D" w:rsidRDefault="0002343D" w:rsidP="00045ABD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142" w:hanging="14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 w:rsidRPr="0002343D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Recognize that water changes from one state to another through evaporation, condensation, and precipitation</w:t>
            </w:r>
            <w:r w:rsidR="001C0CFE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.</w:t>
            </w:r>
          </w:p>
          <w:p w14:paraId="02DD01C9" w14:textId="77777777" w:rsidR="00045ABD" w:rsidRDefault="00045ABD" w:rsidP="00045AB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</w:p>
          <w:p w14:paraId="739A3051" w14:textId="77777777" w:rsidR="00045ABD" w:rsidRPr="0002343D" w:rsidRDefault="00045ABD" w:rsidP="00045AB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</w:p>
          <w:p w14:paraId="7D3C8B63" w14:textId="77777777" w:rsidR="00045ABD" w:rsidRPr="00AF47E1" w:rsidRDefault="00045ABD" w:rsidP="00045ABD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28D67F8D" w14:textId="77777777" w:rsidR="00FD4136" w:rsidRDefault="00045ABD" w:rsidP="00045ABD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>S</w:t>
            </w:r>
            <w:r w:rsidRPr="007D09B8">
              <w:t>tart by giving examples of different types of evaporation and precipitation.</w:t>
            </w:r>
          </w:p>
          <w:p w14:paraId="16BC3E64" w14:textId="7F2AD266" w:rsidR="00045ABD" w:rsidRDefault="00045ABD" w:rsidP="00045ABD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 w:rsidRPr="007D09B8">
              <w:t>Puddles, rivers, oceans, and</w:t>
            </w:r>
            <w:r>
              <w:t xml:space="preserve"> ground surface water will be your</w:t>
            </w:r>
            <w:r w:rsidRPr="007D09B8">
              <w:t xml:space="preserve"> examples for the sources of evaporation. Rain, snow, and hail </w:t>
            </w:r>
            <w:r w:rsidRPr="007D09B8">
              <w:lastRenderedPageBreak/>
              <w:t>will be the examples of precipitation.</w:t>
            </w:r>
          </w:p>
          <w:p w14:paraId="4EB24BAF" w14:textId="77777777" w:rsidR="00045ABD" w:rsidRDefault="00045ABD" w:rsidP="00045ABD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 w:rsidRPr="00944B39">
              <w:t>T</w:t>
            </w:r>
            <w:r>
              <w:t>ell them t</w:t>
            </w:r>
            <w:r w:rsidRPr="00944B39">
              <w:t>he water cycle describes the movement of water on, above, and below the surface of the Earth. </w:t>
            </w:r>
          </w:p>
          <w:p w14:paraId="290E4BBF" w14:textId="77777777" w:rsidR="00045ABD" w:rsidRPr="00543F9F" w:rsidRDefault="00045ABD" w:rsidP="00045ABD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 w:rsidRPr="00944B39">
              <w:t>Explain how the water evaporates from the oceans and puddles into the sky and then when the clouds form and fill up, it precipitates.</w:t>
            </w:r>
          </w:p>
          <w:p w14:paraId="247CA9B1" w14:textId="77777777" w:rsidR="00453D92" w:rsidRPr="000A37E8" w:rsidRDefault="00453D92" w:rsidP="00045ABD"/>
        </w:tc>
        <w:tc>
          <w:tcPr>
            <w:tcW w:w="137" w:type="pct"/>
          </w:tcPr>
          <w:p w14:paraId="5D86B3D4" w14:textId="77777777" w:rsidR="00C17E2A" w:rsidRDefault="00C17E2A"/>
        </w:tc>
        <w:tc>
          <w:tcPr>
            <w:tcW w:w="1831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3ADC5A1" w14:textId="2765A112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FD4136">
              <w:rPr>
                <w:b/>
              </w:rPr>
              <w:t>20</w:t>
            </w:r>
            <w:r w:rsidR="004F6D32"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Mins </w:t>
            </w:r>
          </w:p>
          <w:p w14:paraId="0C835D66" w14:textId="77777777" w:rsidR="00B20000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S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et up a </w:t>
            </w:r>
            <w:hyperlink r:id="rId13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demonstration to show students</w:t>
              </w:r>
            </w:hyperlink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 how </w:t>
            </w:r>
            <w:hyperlink r:id="rId14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heat causes water to evaporate</w:t>
              </w:r>
            </w:hyperlink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 and c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hange from a liquid into a gas.</w:t>
            </w:r>
          </w:p>
          <w:p w14:paraId="26A2D677" w14:textId="77777777" w:rsidR="00B20000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Have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 students circle aroun</w:t>
            </w: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d a table with their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 notebook, </w:t>
            </w:r>
          </w:p>
          <w:p w14:paraId="500A66DA" w14:textId="77777777" w:rsidR="00B20000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U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se a </w:t>
            </w:r>
            <w:hyperlink r:id="rId15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hot plate</w:t>
              </w:r>
            </w:hyperlink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 and pan to boil water.</w:t>
            </w:r>
          </w:p>
          <w:p w14:paraId="3A1887F2" w14:textId="77777777" w:rsidR="00B20000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As the water boils, a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sk students to </w:t>
            </w:r>
            <w:hyperlink r:id="rId16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make observations</w:t>
              </w:r>
            </w:hyperlink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 and </w:t>
            </w:r>
            <w:hyperlink r:id="rId17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record these</w:t>
              </w:r>
            </w:hyperlink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 in their notebook. </w:t>
            </w:r>
          </w:p>
          <w:p w14:paraId="5A242515" w14:textId="77777777" w:rsidR="00B20000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T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alk about </w:t>
            </w:r>
            <w:hyperlink r:id="rId18" w:history="1">
              <w:r w:rsidRPr="00E42CD7">
                <w:rPr>
                  <w:rFonts w:asciiTheme="minorHAnsi" w:eastAsiaTheme="minorEastAsia" w:hAnsiTheme="minorHAnsi" w:cstheme="minorBidi"/>
                  <w:color w:val="404040" w:themeColor="text1" w:themeTint="BF"/>
                  <w:sz w:val="18"/>
                  <w:szCs w:val="18"/>
                  <w:lang w:val="en-US" w:eastAsia="ja-JP"/>
                </w:rPr>
                <w:t>what is happening</w:t>
              </w:r>
            </w:hyperlink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 to the water as it is heated. </w:t>
            </w:r>
          </w:p>
          <w:p w14:paraId="37AF6C1F" w14:textId="77777777" w:rsidR="00B20000" w:rsidRPr="00E42CD7" w:rsidRDefault="00B20000" w:rsidP="001C0CFE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/>
              <w:ind w:left="272" w:hanging="272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A</w:t>
            </w:r>
            <w:r w:rsidRPr="00E42CD7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sk them:</w:t>
            </w:r>
          </w:p>
          <w:p w14:paraId="5FD3C4C4" w14:textId="4895A2ED" w:rsidR="00B20000" w:rsidRPr="00FD4136" w:rsidRDefault="00B20000" w:rsidP="001C0CFE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556" w:hanging="196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 w:rsidRPr="00FD4136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what is happening to the water? (Students should observe water is bubbling more and faster as it is </w:t>
            </w:r>
            <w:r w:rsidR="00FD4136" w:rsidRPr="00FD4136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heated,</w:t>
            </w:r>
            <w:r w:rsidRPr="00FD4136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 xml:space="preserve"> and steam appears to be rising from the pan.)</w:t>
            </w:r>
          </w:p>
          <w:p w14:paraId="5A30756F" w14:textId="77777777" w:rsidR="00B20000" w:rsidRPr="00FD4136" w:rsidRDefault="00B20000" w:rsidP="001C0CFE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556" w:hanging="196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 w:rsidRPr="00FD4136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How is it changing? (The water is changing from a liquid to a gas)</w:t>
            </w:r>
          </w:p>
          <w:p w14:paraId="10160230" w14:textId="77777777" w:rsidR="0081029C" w:rsidRPr="00FD4136" w:rsidRDefault="00B20000" w:rsidP="001C0CFE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/>
              <w:ind w:left="556" w:hanging="196"/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</w:pPr>
            <w:r w:rsidRPr="00FD4136">
              <w:rPr>
                <w:rFonts w:asciiTheme="minorHAnsi" w:eastAsiaTheme="minorEastAsia" w:hAnsiTheme="minorHAnsi" w:cstheme="minorBidi"/>
                <w:color w:val="404040" w:themeColor="text1" w:themeTint="BF"/>
                <w:sz w:val="18"/>
                <w:szCs w:val="18"/>
                <w:lang w:val="en-US" w:eastAsia="ja-JP"/>
              </w:rPr>
              <w:t>Where is it going? (The water is in the air as vapor or gas)</w:t>
            </w:r>
          </w:p>
          <w:p w14:paraId="375E9D44" w14:textId="77777777" w:rsidR="001C0CFE" w:rsidRDefault="001C0CFE" w:rsidP="001C0CF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color w:val="404040" w:themeColor="text1" w:themeTint="BF"/>
                <w:sz w:val="18"/>
                <w:szCs w:val="18"/>
                <w:lang w:val="en-US" w:eastAsia="ja-JP"/>
              </w:rPr>
            </w:pPr>
          </w:p>
          <w:p w14:paraId="43C40B86" w14:textId="77777777" w:rsidR="001C0CFE" w:rsidRPr="001C0CFE" w:rsidRDefault="001C0CFE" w:rsidP="001C0CF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color w:val="404040" w:themeColor="text1" w:themeTint="BF"/>
                <w:sz w:val="18"/>
                <w:szCs w:val="18"/>
                <w:lang w:val="en-US" w:eastAsia="ja-JP"/>
              </w:rPr>
            </w:pPr>
          </w:p>
          <w:p w14:paraId="52FAFB01" w14:textId="77777777" w:rsidR="0082295B" w:rsidRPr="00717087" w:rsidRDefault="0082295B" w:rsidP="00717087">
            <w:pPr>
              <w:rPr>
                <w:b/>
              </w:rPr>
            </w:pPr>
            <w:r w:rsidRPr="00717087">
              <w:rPr>
                <w:b/>
              </w:rPr>
              <w:t xml:space="preserve">Day 3/Lesson 3- 15 mins </w:t>
            </w:r>
          </w:p>
          <w:p w14:paraId="017C41B7" w14:textId="77777777" w:rsidR="00B20000" w:rsidRDefault="00717087" w:rsidP="00717087">
            <w:pPr>
              <w:pStyle w:val="ListParagraph"/>
              <w:numPr>
                <w:ilvl w:val="0"/>
                <w:numId w:val="31"/>
              </w:numPr>
              <w:ind w:left="130" w:hanging="141"/>
            </w:pPr>
            <w:r>
              <w:t>Group the class into</w:t>
            </w:r>
            <w:r w:rsidR="00E05F58">
              <w:t xml:space="preserve"> 4</w:t>
            </w:r>
            <w:r>
              <w:t>.</w:t>
            </w:r>
          </w:p>
          <w:p w14:paraId="16F1AF9F" w14:textId="77777777" w:rsidR="00B20000" w:rsidRDefault="00B20000" w:rsidP="00717087">
            <w:pPr>
              <w:pStyle w:val="ListParagraph"/>
              <w:numPr>
                <w:ilvl w:val="0"/>
                <w:numId w:val="31"/>
              </w:numPr>
              <w:ind w:left="130" w:hanging="141"/>
            </w:pPr>
            <w:r>
              <w:t>Give each group a cup of water and a sponge.</w:t>
            </w:r>
          </w:p>
          <w:p w14:paraId="50EB2BB2" w14:textId="2EED1C73" w:rsidR="00B20000" w:rsidRDefault="00B20000" w:rsidP="00717087">
            <w:pPr>
              <w:pStyle w:val="ListParagraph"/>
              <w:numPr>
                <w:ilvl w:val="0"/>
                <w:numId w:val="31"/>
              </w:numPr>
              <w:ind w:left="130" w:hanging="141"/>
            </w:pPr>
            <w:r>
              <w:lastRenderedPageBreak/>
              <w:t xml:space="preserve">Have the students repeat the same demonstration that you </w:t>
            </w:r>
            <w:r w:rsidR="00FD4136">
              <w:t>do?</w:t>
            </w:r>
            <w:r>
              <w:t xml:space="preserve"> </w:t>
            </w:r>
          </w:p>
          <w:p w14:paraId="68F83533" w14:textId="77777777" w:rsidR="00B20000" w:rsidRDefault="00B20000" w:rsidP="00717087">
            <w:pPr>
              <w:pStyle w:val="ListParagraph"/>
              <w:numPr>
                <w:ilvl w:val="0"/>
                <w:numId w:val="31"/>
              </w:numPr>
              <w:ind w:left="130" w:hanging="141"/>
            </w:pPr>
            <w:r>
              <w:t>U</w:t>
            </w:r>
            <w:r w:rsidRPr="0015433E">
              <w:t>se a sponge to release the water onto the table</w:t>
            </w:r>
            <w:r>
              <w:t>.</w:t>
            </w:r>
          </w:p>
          <w:p w14:paraId="151DCC7B" w14:textId="77777777" w:rsidR="00B20000" w:rsidRPr="00543F9F" w:rsidRDefault="00B20000" w:rsidP="00717087">
            <w:pPr>
              <w:pStyle w:val="ListParagraph"/>
              <w:numPr>
                <w:ilvl w:val="0"/>
                <w:numId w:val="31"/>
              </w:numPr>
              <w:ind w:left="130" w:hanging="141"/>
            </w:pPr>
            <w:r>
              <w:t>S</w:t>
            </w:r>
            <w:r w:rsidRPr="0015433E">
              <w:t>pread the water out and watch it evaporate.</w:t>
            </w:r>
          </w:p>
          <w:p w14:paraId="333A5430" w14:textId="77777777" w:rsidR="00B20000" w:rsidRDefault="00B20000" w:rsidP="00717087">
            <w:pPr>
              <w:ind w:left="130" w:hanging="141"/>
            </w:pPr>
          </w:p>
          <w:p w14:paraId="5FBC968B" w14:textId="77777777" w:rsidR="0082295B" w:rsidRDefault="0082295B" w:rsidP="00411BD7">
            <w:pPr>
              <w:pStyle w:val="ListParagraph"/>
              <w:ind w:left="272" w:hanging="272"/>
            </w:pPr>
          </w:p>
          <w:p w14:paraId="60E83BEB" w14:textId="77777777" w:rsidR="0082295B" w:rsidRDefault="0082295B" w:rsidP="00411BD7">
            <w:pPr>
              <w:pStyle w:val="ListParagraph"/>
              <w:ind w:left="272" w:hanging="272"/>
            </w:pPr>
          </w:p>
          <w:p w14:paraId="484F9604" w14:textId="77777777" w:rsidR="0082295B" w:rsidRDefault="0082295B" w:rsidP="0082295B">
            <w:pPr>
              <w:pStyle w:val="ListParagraph"/>
              <w:ind w:left="270"/>
            </w:pPr>
          </w:p>
          <w:p w14:paraId="303AE3A8" w14:textId="77777777" w:rsidR="0082295B" w:rsidRPr="0082295B" w:rsidRDefault="0082295B" w:rsidP="009666C0">
            <w:pPr>
              <w:pStyle w:val="ListParagraph"/>
              <w:ind w:left="270"/>
            </w:pPr>
          </w:p>
          <w:p w14:paraId="5E3C7374" w14:textId="77777777" w:rsidR="0082295B" w:rsidRPr="0081029C" w:rsidRDefault="0082295B" w:rsidP="0082295B">
            <w:pPr>
              <w:pStyle w:val="ListParagraph"/>
              <w:ind w:left="270"/>
            </w:pPr>
          </w:p>
          <w:p w14:paraId="502617A9" w14:textId="77777777" w:rsidR="0081029C" w:rsidRPr="00F616CA" w:rsidRDefault="0081029C" w:rsidP="0081029C"/>
        </w:tc>
        <w:tc>
          <w:tcPr>
            <w:tcW w:w="137" w:type="pct"/>
          </w:tcPr>
          <w:p w14:paraId="60668529" w14:textId="77777777" w:rsidR="00C17E2A" w:rsidRDefault="00C17E2A"/>
        </w:tc>
        <w:tc>
          <w:tcPr>
            <w:tcW w:w="192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80F5CC5" w14:textId="77777777" w:rsidR="00AF47E1" w:rsidRPr="00B20000" w:rsidRDefault="00944B39" w:rsidP="00B20000">
            <w:pPr>
              <w:rPr>
                <w:b/>
              </w:rPr>
            </w:pPr>
            <w:r w:rsidRPr="00B20000">
              <w:rPr>
                <w:b/>
              </w:rPr>
              <w:t>Day 2/Lesson 2</w:t>
            </w:r>
            <w:r w:rsidR="00E07205" w:rsidRPr="00B20000">
              <w:rPr>
                <w:b/>
              </w:rPr>
              <w:t xml:space="preserve">- 15 mins </w:t>
            </w:r>
          </w:p>
          <w:p w14:paraId="6066DA77" w14:textId="77777777" w:rsidR="00E42CD7" w:rsidRDefault="003768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3768D4">
              <w:t xml:space="preserve">Create your own water cycle! </w:t>
            </w:r>
          </w:p>
          <w:p w14:paraId="64D7EC75" w14:textId="343363AA" w:rsidR="00E42CD7" w:rsidRDefault="003768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3768D4">
              <w:t>Have partners take a clear plastic container and fill it part</w:t>
            </w:r>
            <w:r w:rsidR="00FD4136">
              <w:t>ly</w:t>
            </w:r>
            <w:r w:rsidRPr="003768D4">
              <w:t xml:space="preserve"> with soil. </w:t>
            </w:r>
          </w:p>
          <w:p w14:paraId="4A972D8E" w14:textId="77777777" w:rsidR="00E42CD7" w:rsidRDefault="00E42CD7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 xml:space="preserve">Then they can plant a seed or </w:t>
            </w:r>
            <w:r w:rsidR="003768D4" w:rsidRPr="003768D4">
              <w:t>a small seedling or plant cutting.</w:t>
            </w:r>
          </w:p>
          <w:p w14:paraId="24BB6D64" w14:textId="77777777" w:rsidR="00E42CD7" w:rsidRDefault="003768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3768D4">
              <w:t xml:space="preserve"> Water the plant and then cover the top with plastic wrap or with a clear plastic lid. </w:t>
            </w:r>
          </w:p>
          <w:p w14:paraId="45604FC6" w14:textId="77777777" w:rsidR="00E42CD7" w:rsidRDefault="003768D4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 w:rsidRPr="003768D4">
              <w:t xml:space="preserve">Put the container in a sunny place and have students observe what happens. </w:t>
            </w:r>
          </w:p>
          <w:p w14:paraId="1AE12C7C" w14:textId="77777777" w:rsidR="00B262A1" w:rsidRDefault="00E42CD7" w:rsidP="00DD3412">
            <w:pPr>
              <w:pStyle w:val="ListParagraph"/>
              <w:numPr>
                <w:ilvl w:val="0"/>
                <w:numId w:val="30"/>
              </w:numPr>
              <w:ind w:left="166" w:hanging="166"/>
            </w:pPr>
            <w:r>
              <w:t>Ask them</w:t>
            </w:r>
            <w:r w:rsidR="003758E7">
              <w:t xml:space="preserve"> to record or draw </w:t>
            </w:r>
            <w:r w:rsidR="00E05F58">
              <w:t>their observations in their notes</w:t>
            </w:r>
            <w:r w:rsidR="003768D4" w:rsidRPr="003768D4">
              <w:t xml:space="preserve"> and measure their plants’ growth. Students should see condensation on the sides of the container.</w:t>
            </w:r>
          </w:p>
          <w:p w14:paraId="4B744473" w14:textId="77777777" w:rsidR="00B262A1" w:rsidRDefault="00B262A1" w:rsidP="00B262A1"/>
          <w:p w14:paraId="4672BA7B" w14:textId="77777777" w:rsidR="00326B05" w:rsidRPr="00045ABD" w:rsidRDefault="00326B05" w:rsidP="00326B05">
            <w:pPr>
              <w:rPr>
                <w:b/>
              </w:rPr>
            </w:pPr>
            <w:r w:rsidRPr="00045ABD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  <w:r w:rsidRPr="00045ABD">
              <w:rPr>
                <w:b/>
              </w:rPr>
              <w:t xml:space="preserve">/Lesson </w:t>
            </w:r>
            <w:r>
              <w:rPr>
                <w:b/>
              </w:rPr>
              <w:t>4</w:t>
            </w:r>
            <w:r w:rsidRPr="00045ABD">
              <w:rPr>
                <w:b/>
              </w:rPr>
              <w:t xml:space="preserve">- 15 mins </w:t>
            </w:r>
          </w:p>
          <w:p w14:paraId="3A68DE32" w14:textId="77777777" w:rsidR="00326B05" w:rsidRDefault="00326B05" w:rsidP="00326B05">
            <w:pPr>
              <w:pStyle w:val="ListParagraph"/>
              <w:numPr>
                <w:ilvl w:val="0"/>
                <w:numId w:val="41"/>
              </w:numPr>
              <w:ind w:left="272" w:hanging="272"/>
            </w:pPr>
            <w:r>
              <w:t>Pour a few inches of very hot water into a jar.</w:t>
            </w:r>
          </w:p>
          <w:p w14:paraId="6420F203" w14:textId="3152B864" w:rsidR="00326B05" w:rsidRDefault="00326B05" w:rsidP="00326B05">
            <w:pPr>
              <w:pStyle w:val="ListParagraph"/>
              <w:numPr>
                <w:ilvl w:val="0"/>
                <w:numId w:val="41"/>
              </w:numPr>
              <w:ind w:left="272" w:hanging="272"/>
            </w:pPr>
            <w:r>
              <w:t>Cover the jar with a plate and wait a few minutes.</w:t>
            </w:r>
          </w:p>
          <w:p w14:paraId="5EF152BA" w14:textId="77777777" w:rsidR="00326B05" w:rsidRDefault="00326B05" w:rsidP="00326B05">
            <w:pPr>
              <w:pStyle w:val="ListParagraph"/>
              <w:numPr>
                <w:ilvl w:val="0"/>
                <w:numId w:val="41"/>
              </w:numPr>
              <w:ind w:left="272" w:hanging="272"/>
            </w:pPr>
            <w:r>
              <w:t xml:space="preserve"> Then put the ice cubes on the plate.</w:t>
            </w:r>
          </w:p>
          <w:p w14:paraId="6AFF8A27" w14:textId="274EB55C" w:rsidR="00326B05" w:rsidRDefault="00326B05" w:rsidP="00326B05">
            <w:pPr>
              <w:pStyle w:val="ListParagraph"/>
              <w:numPr>
                <w:ilvl w:val="0"/>
                <w:numId w:val="41"/>
              </w:numPr>
              <w:ind w:left="272" w:hanging="272"/>
            </w:pPr>
            <w:r>
              <w:t xml:space="preserve">Ask your students, </w:t>
            </w:r>
            <w:r w:rsidR="00FD4136">
              <w:t>w</w:t>
            </w:r>
            <w:bookmarkStart w:id="0" w:name="_GoBack"/>
            <w:bookmarkEnd w:id="0"/>
            <w:r>
              <w:t xml:space="preserve">hat happens to the water? </w:t>
            </w:r>
          </w:p>
          <w:p w14:paraId="6863D92D" w14:textId="77777777" w:rsidR="00326B05" w:rsidRDefault="00326B05" w:rsidP="00326B05">
            <w:pPr>
              <w:pStyle w:val="ListParagraph"/>
              <w:numPr>
                <w:ilvl w:val="0"/>
                <w:numId w:val="41"/>
              </w:numPr>
              <w:ind w:left="272" w:hanging="272"/>
            </w:pPr>
            <w:r>
              <w:t xml:space="preserve">Explain to them that the cold plate causes the water vapor in the warm air, which is inside </w:t>
            </w:r>
            <w:r>
              <w:lastRenderedPageBreak/>
              <w:t>the jar to condense and form water droplets.</w:t>
            </w:r>
          </w:p>
          <w:p w14:paraId="598F7979" w14:textId="77777777" w:rsidR="0082295B" w:rsidRPr="00171443" w:rsidRDefault="0082295B" w:rsidP="00C915C6">
            <w:pPr>
              <w:pStyle w:val="ListParagraph"/>
              <w:ind w:left="183"/>
            </w:pPr>
          </w:p>
        </w:tc>
      </w:tr>
      <w:tr w:rsidR="005A4652" w14:paraId="4E3B3370" w14:textId="77777777" w:rsidTr="00FD4136">
        <w:trPr>
          <w:trHeight w:val="893"/>
        </w:trPr>
        <w:tc>
          <w:tcPr>
            <w:tcW w:w="97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6F98DA2" w14:textId="77777777" w:rsidR="00BD5017" w:rsidRDefault="00BD5017">
            <w:pPr>
              <w:pStyle w:val="Heading2"/>
            </w:pPr>
          </w:p>
          <w:p w14:paraId="7EBB3EDD" w14:textId="77777777" w:rsidR="00AF47E1" w:rsidRPr="00AF47E1" w:rsidRDefault="00AF47E1" w:rsidP="00E05F58">
            <w:pPr>
              <w:pStyle w:val="ListParagraph"/>
              <w:ind w:left="128"/>
            </w:pPr>
          </w:p>
        </w:tc>
        <w:tc>
          <w:tcPr>
            <w:tcW w:w="137" w:type="pct"/>
          </w:tcPr>
          <w:p w14:paraId="70679B45" w14:textId="77777777" w:rsidR="00C17E2A" w:rsidRDefault="00C17E2A"/>
        </w:tc>
        <w:tc>
          <w:tcPr>
            <w:tcW w:w="183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BC90FD" w14:textId="77777777" w:rsidR="00543F9F" w:rsidRPr="00543F9F" w:rsidRDefault="00543F9F" w:rsidP="00944B39">
            <w:pPr>
              <w:pStyle w:val="ListParagraph"/>
              <w:ind w:left="128"/>
            </w:pPr>
          </w:p>
          <w:p w14:paraId="4A131B8B" w14:textId="77777777" w:rsidR="00543F9F" w:rsidRDefault="00543F9F" w:rsidP="00B20000"/>
        </w:tc>
        <w:tc>
          <w:tcPr>
            <w:tcW w:w="137" w:type="pct"/>
          </w:tcPr>
          <w:p w14:paraId="5A1470F8" w14:textId="77777777" w:rsidR="00C17E2A" w:rsidRDefault="00C17E2A"/>
        </w:tc>
        <w:tc>
          <w:tcPr>
            <w:tcW w:w="192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D3ED340" w14:textId="77777777" w:rsidR="00E64F82" w:rsidRPr="00B20000" w:rsidRDefault="00E64F82" w:rsidP="00B20000">
            <w:pPr>
              <w:rPr>
                <w:b/>
              </w:rPr>
            </w:pPr>
          </w:p>
        </w:tc>
      </w:tr>
      <w:tr w:rsidR="005A4652" w14:paraId="27B40AF2" w14:textId="77777777" w:rsidTr="00FD4136">
        <w:trPr>
          <w:trHeight w:val="893"/>
        </w:trPr>
        <w:tc>
          <w:tcPr>
            <w:tcW w:w="97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0312CD3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37" w:type="pct"/>
          </w:tcPr>
          <w:p w14:paraId="09916C07" w14:textId="77777777" w:rsidR="00C17E2A" w:rsidRDefault="00C17E2A"/>
        </w:tc>
        <w:tc>
          <w:tcPr>
            <w:tcW w:w="183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AEA0610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37" w:type="pct"/>
          </w:tcPr>
          <w:p w14:paraId="6EF74C28" w14:textId="77777777" w:rsidR="00C17E2A" w:rsidRDefault="00C17E2A"/>
        </w:tc>
        <w:tc>
          <w:tcPr>
            <w:tcW w:w="192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0318B27" w14:textId="77777777" w:rsidR="00C17E2A" w:rsidRDefault="00C17E2A"/>
        </w:tc>
      </w:tr>
      <w:tr w:rsidR="005A4652" w14:paraId="5F114562" w14:textId="77777777" w:rsidTr="00FD4136">
        <w:trPr>
          <w:trHeight w:val="893"/>
        </w:trPr>
        <w:tc>
          <w:tcPr>
            <w:tcW w:w="97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114AD19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32B0D42A" w14:textId="77777777" w:rsidR="00FD4136" w:rsidRDefault="00033D2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Print o</w:t>
            </w:r>
            <w:r w:rsidR="00FD4136">
              <w:t xml:space="preserve">ut </w:t>
            </w:r>
            <w:r>
              <w:t>wa</w:t>
            </w:r>
            <w:r w:rsidR="00326B05">
              <w:t>ter quizzes for each student</w:t>
            </w:r>
            <w:r>
              <w:t xml:space="preserve"> to complete. </w:t>
            </w:r>
          </w:p>
          <w:p w14:paraId="4B20154F" w14:textId="77777777" w:rsidR="00FD4136" w:rsidRDefault="00033D2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Share the answers as a class and review each stage of the water cycle. </w:t>
            </w:r>
          </w:p>
          <w:p w14:paraId="514160FD" w14:textId="44C816D0" w:rsidR="00C17E2A" w:rsidRPr="00F208E3" w:rsidRDefault="00033D2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Use que</w:t>
            </w:r>
            <w:r w:rsidR="00326B05">
              <w:t>stions to ensure that the students understand why water</w:t>
            </w:r>
            <w:r>
              <w:t xml:space="preserve"> is vital to life on earth.</w:t>
            </w:r>
          </w:p>
        </w:tc>
        <w:tc>
          <w:tcPr>
            <w:tcW w:w="137" w:type="pct"/>
          </w:tcPr>
          <w:p w14:paraId="543299A2" w14:textId="77777777" w:rsidR="00C17E2A" w:rsidRDefault="00C17E2A" w:rsidP="00287F69">
            <w:pPr>
              <w:pStyle w:val="Heading2"/>
            </w:pPr>
          </w:p>
        </w:tc>
        <w:tc>
          <w:tcPr>
            <w:tcW w:w="183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3CBFE2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199A0763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37" w:type="pct"/>
          </w:tcPr>
          <w:p w14:paraId="451A22FA" w14:textId="77777777" w:rsidR="00C17E2A" w:rsidRDefault="00C17E2A"/>
        </w:tc>
        <w:tc>
          <w:tcPr>
            <w:tcW w:w="192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6BCABA3" w14:textId="77777777" w:rsidR="00C17E2A" w:rsidRDefault="00C17E2A"/>
        </w:tc>
      </w:tr>
      <w:tr w:rsidR="005A4652" w14:paraId="2562FC24" w14:textId="77777777" w:rsidTr="00FD4136">
        <w:trPr>
          <w:trHeight w:val="893"/>
        </w:trPr>
        <w:tc>
          <w:tcPr>
            <w:tcW w:w="97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49FB125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</w:tc>
        <w:tc>
          <w:tcPr>
            <w:tcW w:w="137" w:type="pct"/>
          </w:tcPr>
          <w:p w14:paraId="6D5BAB89" w14:textId="77777777" w:rsidR="00C17E2A" w:rsidRDefault="00C17E2A"/>
        </w:tc>
        <w:tc>
          <w:tcPr>
            <w:tcW w:w="183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0D09177" w14:textId="77777777" w:rsidR="00C17E2A" w:rsidRDefault="00C17E2A"/>
        </w:tc>
        <w:tc>
          <w:tcPr>
            <w:tcW w:w="137" w:type="pct"/>
          </w:tcPr>
          <w:p w14:paraId="0C697540" w14:textId="77777777" w:rsidR="00C17E2A" w:rsidRDefault="00C17E2A"/>
        </w:tc>
        <w:tc>
          <w:tcPr>
            <w:tcW w:w="192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44C3C4D5" w14:textId="77777777" w:rsidR="00C17E2A" w:rsidRDefault="00C17E2A"/>
        </w:tc>
      </w:tr>
    </w:tbl>
    <w:p w14:paraId="616FC5F8" w14:textId="77777777" w:rsidR="00C17E2A" w:rsidRDefault="00C17E2A"/>
    <w:sectPr w:rsidR="00C17E2A" w:rsidSect="007474C3">
      <w:footerReference w:type="default" r:id="rId19"/>
      <w:headerReference w:type="first" r:id="rId20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E321D" w14:textId="77777777" w:rsidR="00DE4ACB" w:rsidRDefault="00DE4ACB">
      <w:pPr>
        <w:spacing w:before="0" w:after="0" w:line="240" w:lineRule="auto"/>
      </w:pPr>
      <w:r>
        <w:separator/>
      </w:r>
    </w:p>
  </w:endnote>
  <w:endnote w:type="continuationSeparator" w:id="0">
    <w:p w14:paraId="11E673F3" w14:textId="77777777" w:rsidR="00DE4ACB" w:rsidRDefault="00DE4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56709" w14:textId="77777777" w:rsidR="00C17E2A" w:rsidRDefault="00B92BA0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E05F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CB57" w14:textId="77777777" w:rsidR="00DE4ACB" w:rsidRDefault="00DE4ACB">
      <w:pPr>
        <w:spacing w:before="0" w:after="0" w:line="240" w:lineRule="auto"/>
      </w:pPr>
      <w:r>
        <w:separator/>
      </w:r>
    </w:p>
  </w:footnote>
  <w:footnote w:type="continuationSeparator" w:id="0">
    <w:p w14:paraId="1C771925" w14:textId="77777777" w:rsidR="00DE4ACB" w:rsidRDefault="00DE4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5CA2D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EBE5575" wp14:editId="26E14E0F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76A7"/>
    <w:multiLevelType w:val="multilevel"/>
    <w:tmpl w:val="76C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E32AB7"/>
    <w:multiLevelType w:val="hybridMultilevel"/>
    <w:tmpl w:val="B93CC83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CD8741A"/>
    <w:multiLevelType w:val="hybridMultilevel"/>
    <w:tmpl w:val="AAC6F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21C75"/>
    <w:multiLevelType w:val="hybridMultilevel"/>
    <w:tmpl w:val="0F2E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23660"/>
    <w:multiLevelType w:val="hybridMultilevel"/>
    <w:tmpl w:val="B93CC83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36AF6"/>
    <w:multiLevelType w:val="hybridMultilevel"/>
    <w:tmpl w:val="A456E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471B"/>
    <w:multiLevelType w:val="hybridMultilevel"/>
    <w:tmpl w:val="65F84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701B0"/>
    <w:multiLevelType w:val="multilevel"/>
    <w:tmpl w:val="B2A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8" w15:restartNumberingAfterBreak="0">
    <w:nsid w:val="41B338EC"/>
    <w:multiLevelType w:val="hybridMultilevel"/>
    <w:tmpl w:val="DA3254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A682D9A"/>
    <w:multiLevelType w:val="hybridMultilevel"/>
    <w:tmpl w:val="760AE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B4A10"/>
    <w:multiLevelType w:val="hybridMultilevel"/>
    <w:tmpl w:val="0F2E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27312FF"/>
    <w:multiLevelType w:val="hybridMultilevel"/>
    <w:tmpl w:val="B93CC83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35AF6"/>
    <w:multiLevelType w:val="hybridMultilevel"/>
    <w:tmpl w:val="65F84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4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2"/>
  </w:num>
  <w:num w:numId="7">
    <w:abstractNumId w:val="27"/>
  </w:num>
  <w:num w:numId="8">
    <w:abstractNumId w:val="1"/>
  </w:num>
  <w:num w:numId="9">
    <w:abstractNumId w:val="11"/>
  </w:num>
  <w:num w:numId="10">
    <w:abstractNumId w:val="21"/>
  </w:num>
  <w:num w:numId="11">
    <w:abstractNumId w:val="26"/>
  </w:num>
  <w:num w:numId="12">
    <w:abstractNumId w:val="34"/>
  </w:num>
  <w:num w:numId="13">
    <w:abstractNumId w:val="7"/>
  </w:num>
  <w:num w:numId="14">
    <w:abstractNumId w:val="30"/>
  </w:num>
  <w:num w:numId="15">
    <w:abstractNumId w:val="3"/>
  </w:num>
  <w:num w:numId="16">
    <w:abstractNumId w:val="0"/>
  </w:num>
  <w:num w:numId="17">
    <w:abstractNumId w:val="17"/>
  </w:num>
  <w:num w:numId="18">
    <w:abstractNumId w:val="31"/>
  </w:num>
  <w:num w:numId="19">
    <w:abstractNumId w:val="28"/>
  </w:num>
  <w:num w:numId="20">
    <w:abstractNumId w:val="24"/>
  </w:num>
  <w:num w:numId="21">
    <w:abstractNumId w:val="33"/>
  </w:num>
  <w:num w:numId="22">
    <w:abstractNumId w:val="19"/>
  </w:num>
  <w:num w:numId="23">
    <w:abstractNumId w:val="8"/>
  </w:num>
  <w:num w:numId="24">
    <w:abstractNumId w:val="29"/>
  </w:num>
  <w:num w:numId="25">
    <w:abstractNumId w:val="25"/>
  </w:num>
  <w:num w:numId="26">
    <w:abstractNumId w:val="14"/>
  </w:num>
  <w:num w:numId="27">
    <w:abstractNumId w:val="9"/>
  </w:num>
  <w:num w:numId="28">
    <w:abstractNumId w:val="23"/>
  </w:num>
  <w:num w:numId="29">
    <w:abstractNumId w:val="35"/>
  </w:num>
  <w:num w:numId="30">
    <w:abstractNumId w:val="13"/>
  </w:num>
  <w:num w:numId="31">
    <w:abstractNumId w:val="15"/>
  </w:num>
  <w:num w:numId="32">
    <w:abstractNumId w:val="10"/>
  </w:num>
  <w:num w:numId="33">
    <w:abstractNumId w:val="16"/>
  </w:num>
  <w:num w:numId="34">
    <w:abstractNumId w:val="22"/>
  </w:num>
  <w:num w:numId="35">
    <w:abstractNumId w:val="4"/>
  </w:num>
  <w:num w:numId="36">
    <w:abstractNumId w:val="18"/>
  </w:num>
  <w:num w:numId="37">
    <w:abstractNumId w:val="12"/>
  </w:num>
  <w:num w:numId="38">
    <w:abstractNumId w:val="2"/>
  </w:num>
  <w:num w:numId="39">
    <w:abstractNumId w:val="6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16FCC"/>
    <w:rsid w:val="0002343D"/>
    <w:rsid w:val="00033D26"/>
    <w:rsid w:val="0004502C"/>
    <w:rsid w:val="00045ABD"/>
    <w:rsid w:val="00045C34"/>
    <w:rsid w:val="000904AA"/>
    <w:rsid w:val="000A37E8"/>
    <w:rsid w:val="000B72D9"/>
    <w:rsid w:val="000C562D"/>
    <w:rsid w:val="001432FD"/>
    <w:rsid w:val="00147236"/>
    <w:rsid w:val="0015433E"/>
    <w:rsid w:val="00163CA6"/>
    <w:rsid w:val="00171443"/>
    <w:rsid w:val="0017273B"/>
    <w:rsid w:val="00175FDD"/>
    <w:rsid w:val="0017631E"/>
    <w:rsid w:val="00196867"/>
    <w:rsid w:val="001B5D91"/>
    <w:rsid w:val="001C0CFE"/>
    <w:rsid w:val="001D3BC8"/>
    <w:rsid w:val="001E6B90"/>
    <w:rsid w:val="001F4D29"/>
    <w:rsid w:val="00227208"/>
    <w:rsid w:val="0026795F"/>
    <w:rsid w:val="00287F69"/>
    <w:rsid w:val="002A72AE"/>
    <w:rsid w:val="002A757E"/>
    <w:rsid w:val="002B733A"/>
    <w:rsid w:val="002F4915"/>
    <w:rsid w:val="00304069"/>
    <w:rsid w:val="00326B05"/>
    <w:rsid w:val="003468F5"/>
    <w:rsid w:val="003758E7"/>
    <w:rsid w:val="003768D4"/>
    <w:rsid w:val="00396443"/>
    <w:rsid w:val="003B1470"/>
    <w:rsid w:val="003D30E4"/>
    <w:rsid w:val="0040481C"/>
    <w:rsid w:val="00411BD7"/>
    <w:rsid w:val="00417B53"/>
    <w:rsid w:val="004343E9"/>
    <w:rsid w:val="00453D92"/>
    <w:rsid w:val="004B20E0"/>
    <w:rsid w:val="004D089D"/>
    <w:rsid w:val="004E29C7"/>
    <w:rsid w:val="004F6D32"/>
    <w:rsid w:val="00503EE9"/>
    <w:rsid w:val="00520DAF"/>
    <w:rsid w:val="00543F9F"/>
    <w:rsid w:val="00545106"/>
    <w:rsid w:val="005665A9"/>
    <w:rsid w:val="0056788D"/>
    <w:rsid w:val="005A4652"/>
    <w:rsid w:val="005B22DA"/>
    <w:rsid w:val="005B7D58"/>
    <w:rsid w:val="005C2512"/>
    <w:rsid w:val="00603309"/>
    <w:rsid w:val="006326A0"/>
    <w:rsid w:val="006A5952"/>
    <w:rsid w:val="006F0813"/>
    <w:rsid w:val="006F7E46"/>
    <w:rsid w:val="00717087"/>
    <w:rsid w:val="007474C3"/>
    <w:rsid w:val="0076583E"/>
    <w:rsid w:val="00773C70"/>
    <w:rsid w:val="0078309D"/>
    <w:rsid w:val="007D09B8"/>
    <w:rsid w:val="007F65A3"/>
    <w:rsid w:val="00807AE6"/>
    <w:rsid w:val="0081029C"/>
    <w:rsid w:val="00811AB9"/>
    <w:rsid w:val="0082295B"/>
    <w:rsid w:val="00847934"/>
    <w:rsid w:val="008D654D"/>
    <w:rsid w:val="008F771F"/>
    <w:rsid w:val="00910100"/>
    <w:rsid w:val="009227FD"/>
    <w:rsid w:val="009378FA"/>
    <w:rsid w:val="00944B39"/>
    <w:rsid w:val="00956DE4"/>
    <w:rsid w:val="009666C0"/>
    <w:rsid w:val="00966C71"/>
    <w:rsid w:val="0098460F"/>
    <w:rsid w:val="009D155F"/>
    <w:rsid w:val="009E08FF"/>
    <w:rsid w:val="009F4F72"/>
    <w:rsid w:val="00A0116B"/>
    <w:rsid w:val="00A1735C"/>
    <w:rsid w:val="00A25094"/>
    <w:rsid w:val="00A77EEB"/>
    <w:rsid w:val="00AD171D"/>
    <w:rsid w:val="00AD6AD0"/>
    <w:rsid w:val="00AF47E1"/>
    <w:rsid w:val="00B046C1"/>
    <w:rsid w:val="00B20000"/>
    <w:rsid w:val="00B262A1"/>
    <w:rsid w:val="00B66511"/>
    <w:rsid w:val="00B87608"/>
    <w:rsid w:val="00B92BA0"/>
    <w:rsid w:val="00BA71B9"/>
    <w:rsid w:val="00BB359B"/>
    <w:rsid w:val="00BC356C"/>
    <w:rsid w:val="00BD430C"/>
    <w:rsid w:val="00BD5017"/>
    <w:rsid w:val="00BE4C8B"/>
    <w:rsid w:val="00BF1D3C"/>
    <w:rsid w:val="00C17E2A"/>
    <w:rsid w:val="00C82CFC"/>
    <w:rsid w:val="00C915C6"/>
    <w:rsid w:val="00CB08CC"/>
    <w:rsid w:val="00CB2D0F"/>
    <w:rsid w:val="00CF7C97"/>
    <w:rsid w:val="00D27DC3"/>
    <w:rsid w:val="00D3577C"/>
    <w:rsid w:val="00D4297E"/>
    <w:rsid w:val="00D43AC0"/>
    <w:rsid w:val="00D8019B"/>
    <w:rsid w:val="00DA7FA8"/>
    <w:rsid w:val="00DC17D5"/>
    <w:rsid w:val="00DD3412"/>
    <w:rsid w:val="00DE4ACB"/>
    <w:rsid w:val="00E05C0D"/>
    <w:rsid w:val="00E05F58"/>
    <w:rsid w:val="00E07205"/>
    <w:rsid w:val="00E2212B"/>
    <w:rsid w:val="00E42CD7"/>
    <w:rsid w:val="00E601B6"/>
    <w:rsid w:val="00E64F82"/>
    <w:rsid w:val="00EC6718"/>
    <w:rsid w:val="00ED219F"/>
    <w:rsid w:val="00F1179F"/>
    <w:rsid w:val="00F208E3"/>
    <w:rsid w:val="00F235D6"/>
    <w:rsid w:val="00F400B8"/>
    <w:rsid w:val="00F616CA"/>
    <w:rsid w:val="00F66CE1"/>
    <w:rsid w:val="00FB61C0"/>
    <w:rsid w:val="00FC4700"/>
    <w:rsid w:val="00FD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45F5D"/>
  <w15:docId w15:val="{73BBB1B7-B233-4105-ACC2-9A20B1B3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4C3"/>
  </w:style>
  <w:style w:type="paragraph" w:styleId="Heading1">
    <w:name w:val="heading 1"/>
    <w:basedOn w:val="Normal"/>
    <w:next w:val="Normal"/>
    <w:link w:val="Heading1Char"/>
    <w:uiPriority w:val="9"/>
    <w:qFormat/>
    <w:rsid w:val="007474C3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4C3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7474C3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474C3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7474C3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7474C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74C3"/>
    <w:rPr>
      <w:color w:val="808080"/>
    </w:rPr>
  </w:style>
  <w:style w:type="table" w:customStyle="1" w:styleId="LessonPlan">
    <w:name w:val="Lesson Plan"/>
    <w:basedOn w:val="TableNormal"/>
    <w:uiPriority w:val="99"/>
    <w:rsid w:val="007474C3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7474C3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74C3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7474C3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4C3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4C3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7474C3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7474C3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C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ittlelives.com/mini-lesson-plan-the-water-cycle-b8fd8a264cc3" TargetMode="External"/><Relationship Id="rId13" Type="http://schemas.openxmlformats.org/officeDocument/2006/relationships/hyperlink" Target="https://betterlesson.com/lesson/resource/3306506/demonstration-to-show-students" TargetMode="External"/><Relationship Id="rId18" Type="http://schemas.openxmlformats.org/officeDocument/2006/relationships/hyperlink" Target="https://betterlesson.com/lesson/resource/3306535/what-is-happen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ciencenetlinks.com/lessons/the-water-cycle/" TargetMode="External"/><Relationship Id="rId17" Type="http://schemas.openxmlformats.org/officeDocument/2006/relationships/hyperlink" Target="https://betterlesson.com/lesson/resource/3306534/record-the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tterlesson.com/lesson/resource/3306507/make-observation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olastic.com/teachers/lesson-plans/teaching-content/studyjams-water-cycle-teachers-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tterlesson.com/lesson/resource/3306512/hot-pl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udy.com/academy/popular/water-cycle-lesson-plan-game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reenschoolsireland.org/wp-content/uploads/2016/09/Water-Cycle-Lesson-Plan.pdf" TargetMode="External"/><Relationship Id="rId14" Type="http://schemas.openxmlformats.org/officeDocument/2006/relationships/hyperlink" Target="https://betterlesson.com/lesson/resource/3306509/heat-causes-water-to-evaporate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1D7C39"/>
    <w:rsid w:val="004A008E"/>
    <w:rsid w:val="00713551"/>
    <w:rsid w:val="00805105"/>
    <w:rsid w:val="00816166"/>
    <w:rsid w:val="00836926"/>
    <w:rsid w:val="00AB2F7D"/>
    <w:rsid w:val="00AB37F5"/>
    <w:rsid w:val="00BB7D00"/>
    <w:rsid w:val="00C737A9"/>
    <w:rsid w:val="00C8144B"/>
    <w:rsid w:val="00C93DC1"/>
    <w:rsid w:val="00FA0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A0872"/>
  </w:style>
  <w:style w:type="paragraph" w:customStyle="1" w:styleId="57D0253E54FA4684857C7E53F49E1A5B">
    <w:name w:val="57D0253E54FA4684857C7E53F49E1A5B"/>
    <w:rsid w:val="00FA0872"/>
  </w:style>
  <w:style w:type="paragraph" w:customStyle="1" w:styleId="7AE7DFE8D63F4AC0A9D67267C3699CCC">
    <w:name w:val="7AE7DFE8D63F4AC0A9D67267C3699CCC"/>
    <w:rsid w:val="00FA0872"/>
  </w:style>
  <w:style w:type="paragraph" w:customStyle="1" w:styleId="1C876A8B6575410E8AA7530875A6B7F4">
    <w:name w:val="1C876A8B6575410E8AA7530875A6B7F4"/>
    <w:rsid w:val="00FA0872"/>
  </w:style>
  <w:style w:type="paragraph" w:customStyle="1" w:styleId="A392ED6794CC47DFA557364CD4043756">
    <w:name w:val="A392ED6794CC47DFA557364CD4043756"/>
    <w:rsid w:val="00FA0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671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17</cp:revision>
  <dcterms:created xsi:type="dcterms:W3CDTF">2018-09-24T13:04:00Z</dcterms:created>
  <dcterms:modified xsi:type="dcterms:W3CDTF">2019-01-08T12:02:00Z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