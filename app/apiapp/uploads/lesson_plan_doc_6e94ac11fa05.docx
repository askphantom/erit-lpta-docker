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3437CAC0" w:rsidR="00C17E2A" w:rsidRPr="009260D0" w:rsidRDefault="00F832C0" w:rsidP="008F2C91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active</w:t>
            </w:r>
            <w:r w:rsidR="00AB7626">
              <w:rPr>
                <w:sz w:val="40"/>
                <w:szCs w:val="40"/>
              </w:rPr>
              <w:t xml:space="preserve"> and </w:t>
            </w:r>
            <w:r>
              <w:rPr>
                <w:sz w:val="40"/>
                <w:szCs w:val="40"/>
              </w:rPr>
              <w:t>passive</w:t>
            </w:r>
            <w:r w:rsidR="00AB7626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sentence</w:t>
            </w:r>
            <w:r w:rsidR="008D02F2">
              <w:rPr>
                <w:sz w:val="40"/>
                <w:szCs w:val="40"/>
              </w:rPr>
              <w:t xml:space="preserve"> 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5-28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2F9F665F" w:rsidR="00C17E2A" w:rsidRDefault="00E550F7">
                <w:pPr>
                  <w:pStyle w:val="Date"/>
                </w:pPr>
                <w:r>
                  <w:t>5</w:t>
                </w:r>
                <w:r w:rsidR="00120253">
                  <w:t>.2</w:t>
                </w:r>
                <w:r>
                  <w:t>8</w:t>
                </w:r>
                <w:r w:rsidR="00120253">
                  <w:t>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:rsidRPr="00A82C1E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Pr="00A82C1E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A82C1E">
              <w:rPr>
                <w:sz w:val="18"/>
                <w:szCs w:val="18"/>
              </w:rP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Pr="00A82C1E" w:rsidRDefault="00C17E2A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</w:p>
        </w:tc>
        <w:tc>
          <w:tcPr>
            <w:tcW w:w="3895" w:type="pct"/>
          </w:tcPr>
          <w:p w14:paraId="2CD11C91" w14:textId="77777777" w:rsidR="00C17E2A" w:rsidRPr="00A82C1E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A82C1E">
              <w:rPr>
                <w:sz w:val="18"/>
                <w:szCs w:val="18"/>
              </w:rPr>
              <w:t>Overview</w:t>
            </w:r>
          </w:p>
        </w:tc>
      </w:tr>
      <w:tr w:rsidR="00C17E2A" w:rsidRPr="00A82C1E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:rsidRPr="00A82C1E" w14:paraId="32BF30BB" w14:textId="77777777">
              <w:tc>
                <w:tcPr>
                  <w:tcW w:w="5000" w:type="pct"/>
                </w:tcPr>
                <w:p w14:paraId="0EB4376E" w14:textId="5FE98623" w:rsidR="00C17E2A" w:rsidRPr="00A82C1E" w:rsidRDefault="00B36C8F">
                  <w:r w:rsidRPr="00A82C1E">
                    <w:t xml:space="preserve">English </w:t>
                  </w:r>
                </w:p>
              </w:tc>
            </w:tr>
            <w:tr w:rsidR="00C17E2A" w:rsidRPr="00A82C1E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Pr="00A82C1E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A82C1E">
                    <w:rPr>
                      <w:sz w:val="18"/>
                      <w:szCs w:val="18"/>
                    </w:rPr>
                    <w:t>Prepared By</w:t>
                  </w:r>
                </w:p>
              </w:tc>
            </w:tr>
            <w:tr w:rsidR="00C17E2A" w:rsidRPr="00A82C1E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Pr="00A82C1E" w:rsidRDefault="00D27DC3">
                      <w:r w:rsidRPr="00A82C1E">
                        <w:t>[Instructor Name]</w:t>
                      </w:r>
                    </w:p>
                  </w:tc>
                </w:sdtContent>
              </w:sdt>
            </w:tr>
            <w:tr w:rsidR="00C17E2A" w:rsidRPr="00A82C1E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Pr="00A82C1E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A82C1E">
                    <w:rPr>
                      <w:sz w:val="18"/>
                      <w:szCs w:val="18"/>
                    </w:rPr>
                    <w:t>Grade Level</w:t>
                  </w:r>
                </w:p>
              </w:tc>
            </w:tr>
            <w:tr w:rsidR="00C17E2A" w:rsidRPr="00A82C1E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2C963323" w:rsidR="00C17E2A" w:rsidRPr="00A82C1E" w:rsidRDefault="006C06D2">
                  <w:r w:rsidRPr="00A82C1E">
                    <w:t>4</w:t>
                  </w:r>
                </w:p>
              </w:tc>
            </w:tr>
          </w:tbl>
          <w:p w14:paraId="4CAC6574" w14:textId="77777777" w:rsidR="00C17E2A" w:rsidRPr="00A82C1E" w:rsidRDefault="00C17E2A"/>
        </w:tc>
        <w:tc>
          <w:tcPr>
            <w:tcW w:w="152" w:type="pct"/>
          </w:tcPr>
          <w:p w14:paraId="0CBCE437" w14:textId="77777777" w:rsidR="00C17E2A" w:rsidRPr="00A82C1E" w:rsidRDefault="00C17E2A"/>
        </w:tc>
        <w:tc>
          <w:tcPr>
            <w:tcW w:w="3895" w:type="pct"/>
          </w:tcPr>
          <w:p w14:paraId="2971807D" w14:textId="77777777" w:rsidR="000A37E8" w:rsidRPr="00A82C1E" w:rsidRDefault="000A37E8">
            <w:r w:rsidRPr="00A82C1E">
              <w:t>This lesson plan covers teaching content for;</w:t>
            </w:r>
          </w:p>
          <w:p w14:paraId="02D9E3C0" w14:textId="08CE2073" w:rsidR="00FF4047" w:rsidRDefault="00244403" w:rsidP="00415962">
            <w:pPr>
              <w:pStyle w:val="ListParagraph"/>
              <w:numPr>
                <w:ilvl w:val="0"/>
                <w:numId w:val="2"/>
              </w:numPr>
            </w:pPr>
            <w:r>
              <w:t xml:space="preserve">Learning the definition of </w:t>
            </w:r>
            <w:r w:rsidR="00DA55E8">
              <w:t>active</w:t>
            </w:r>
            <w:r>
              <w:t xml:space="preserve"> and </w:t>
            </w:r>
            <w:r w:rsidR="00D60F06">
              <w:t>passive</w:t>
            </w:r>
            <w:r>
              <w:t xml:space="preserve"> </w:t>
            </w:r>
            <w:r w:rsidR="00D60F06">
              <w:t>sentence</w:t>
            </w:r>
          </w:p>
          <w:p w14:paraId="7C39E52C" w14:textId="69CBCD0B" w:rsidR="00244403" w:rsidRDefault="00244403" w:rsidP="00D60F06">
            <w:pPr>
              <w:pStyle w:val="ListParagraph"/>
              <w:numPr>
                <w:ilvl w:val="0"/>
                <w:numId w:val="2"/>
              </w:numPr>
            </w:pPr>
            <w:r>
              <w:t xml:space="preserve">Learn to form </w:t>
            </w:r>
            <w:r w:rsidR="00D60F06">
              <w:t>active</w:t>
            </w:r>
            <w:r>
              <w:t xml:space="preserve"> and </w:t>
            </w:r>
            <w:r w:rsidR="00D60F06">
              <w:t>passive</w:t>
            </w:r>
            <w:r>
              <w:t xml:space="preserve"> </w:t>
            </w:r>
            <w:r w:rsidR="00D60F06">
              <w:t>sentence</w:t>
            </w:r>
          </w:p>
          <w:p w14:paraId="458BD9FD" w14:textId="141C96D8" w:rsidR="00244403" w:rsidRPr="00A82C1E" w:rsidRDefault="00244403" w:rsidP="00415962">
            <w:pPr>
              <w:pStyle w:val="ListParagraph"/>
              <w:numPr>
                <w:ilvl w:val="0"/>
                <w:numId w:val="2"/>
              </w:numPr>
            </w:pPr>
            <w:r>
              <w:t xml:space="preserve">Learn to change </w:t>
            </w:r>
            <w:r w:rsidR="00D60F06">
              <w:t>active</w:t>
            </w:r>
            <w:r>
              <w:t xml:space="preserve"> t</w:t>
            </w:r>
            <w:r w:rsidR="00D60F06">
              <w:t>o passive</w:t>
            </w:r>
            <w:r>
              <w:t xml:space="preserve"> </w:t>
            </w:r>
            <w:r w:rsidR="00D60F06">
              <w:t>sentences</w:t>
            </w:r>
            <w:r>
              <w:t xml:space="preserve"> and vice versa</w:t>
            </w:r>
          </w:p>
        </w:tc>
      </w:tr>
    </w:tbl>
    <w:p w14:paraId="44024CC7" w14:textId="16E57A5B" w:rsidR="00C17E2A" w:rsidRPr="00A82C1E" w:rsidRDefault="00196867">
      <w:pPr>
        <w:pStyle w:val="NoSpacing"/>
      </w:pPr>
      <w:r w:rsidRPr="00A82C1E"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15C2BFEF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6417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1E965D2C" w14:textId="77777777" w:rsidR="00EA3A1A" w:rsidRDefault="002426C4" w:rsidP="00A50084">
                                  <w:pPr>
                                    <w:pStyle w:val="ListBullet"/>
                                    <w:numPr>
                                      <w:ilvl w:val="0"/>
                                      <w:numId w:val="8"/>
                                    </w:numPr>
                                    <w:ind w:left="180" w:hanging="180"/>
                                  </w:pPr>
                                  <w:r>
                                    <w:t>Interactive white board and a marker</w:t>
                                  </w:r>
                                </w:p>
                                <w:p w14:paraId="7A17E406" w14:textId="497637C7" w:rsidR="002426C4" w:rsidRDefault="00E54475" w:rsidP="00A50084">
                                  <w:pPr>
                                    <w:pStyle w:val="ListBullet"/>
                                    <w:numPr>
                                      <w:ilvl w:val="0"/>
                                      <w:numId w:val="8"/>
                                    </w:numPr>
                                    <w:ind w:left="180" w:hanging="180"/>
                                  </w:pPr>
                                  <w:r>
                                    <w:t>A ball</w:t>
                                  </w:r>
                                </w:p>
                                <w:p w14:paraId="5746A256" w14:textId="4BCE9D4D" w:rsidR="00356548" w:rsidRDefault="00356548" w:rsidP="00A50084">
                                  <w:pPr>
                                    <w:pStyle w:val="ListBullet"/>
                                    <w:numPr>
                                      <w:ilvl w:val="0"/>
                                      <w:numId w:val="8"/>
                                    </w:numPr>
                                    <w:ind w:left="180" w:hanging="180"/>
                                  </w:pPr>
                                  <w:r>
                                    <w:rPr>
                                      <w:rFonts w:eastAsiaTheme="majorEastAsia"/>
                                    </w:rPr>
                                    <w:t>chart containing active and passive sentences</w:t>
                                  </w:r>
                                </w:p>
                                <w:p w14:paraId="4BE61749" w14:textId="20364361" w:rsidR="00E54475" w:rsidRDefault="00E54475" w:rsidP="00A50084">
                                  <w:pPr>
                                    <w:pStyle w:val="ListBullet"/>
                                    <w:numPr>
                                      <w:ilvl w:val="0"/>
                                      <w:numId w:val="8"/>
                                    </w:numPr>
                                    <w:ind w:left="180" w:hanging="180"/>
                                  </w:pPr>
                                  <w:r w:rsidRPr="00E54475">
                                    <w:t>a sentence strip made of colored cardstock</w:t>
                                  </w: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14A310EC" w14:textId="1F8CB737" w:rsidR="00CB7D65" w:rsidRDefault="00BC2DAF" w:rsidP="00A86D69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A86D69" w:rsidRPr="009F78A9">
                                      <w:rPr>
                                        <w:rStyle w:val="Hyperlink"/>
                                      </w:rPr>
                                      <w:t>https://study.com/academy/lesson/active-passive-voice-lesson-plan.html</w:t>
                                    </w:r>
                                  </w:hyperlink>
                                </w:p>
                                <w:p w14:paraId="109D1502" w14:textId="1D54C9CF" w:rsidR="00A86D69" w:rsidRDefault="00BC2DAF" w:rsidP="00A86D69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A86D69" w:rsidRPr="009F78A9">
                                      <w:rPr>
                                        <w:rStyle w:val="Hyperlink"/>
                                      </w:rPr>
                                      <w:t>http://www.teach-nology.com/lessons/lsn_pln_view_lessons.php?action=view&amp;cat_id=3&amp;lsn_id=26281</w:t>
                                    </w:r>
                                  </w:hyperlink>
                                </w:p>
                                <w:p w14:paraId="5F78564B" w14:textId="50C51496" w:rsidR="00A86D69" w:rsidRDefault="00BC2DAF" w:rsidP="00A86D69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B160F1" w:rsidRPr="009F78A9">
                                      <w:rPr>
                                        <w:rStyle w:val="Hyperlink"/>
                                      </w:rPr>
                                      <w:t>https://www.educationworld.com/lesson-articles-active-voice-and-passive-voice</w:t>
                                    </w:r>
                                  </w:hyperlink>
                                </w:p>
                                <w:p w14:paraId="52F33932" w14:textId="7EF49785" w:rsidR="00B160F1" w:rsidRDefault="00BC2DAF" w:rsidP="00A86D69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B160F1" w:rsidRPr="009F78A9">
                                      <w:rPr>
                                        <w:rStyle w:val="Hyperlink"/>
                                      </w:rPr>
                                      <w:t>https://betterlesson.com/lesson/592743/active-passive-voice</w:t>
                                    </w:r>
                                  </w:hyperlink>
                                </w:p>
                                <w:p w14:paraId="5C5CE6C2" w14:textId="1F3B0401" w:rsidR="00B160F1" w:rsidRDefault="00BC2DAF" w:rsidP="00A86D69">
                                  <w:pPr>
                                    <w:pStyle w:val="ListBullet"/>
                                  </w:pPr>
                                  <w:hyperlink r:id="rId12" w:history="1">
                                    <w:r w:rsidR="00B160F1" w:rsidRPr="009F78A9">
                                      <w:rPr>
                                        <w:rStyle w:val="Hyperlink"/>
                                      </w:rPr>
                                      <w:t>https://www.thoughtco.com/lesson-plan-integrating-target-structure-1212173</w:t>
                                    </w:r>
                                  </w:hyperlink>
                                </w:p>
                                <w:p w14:paraId="54DD2239" w14:textId="072365CB" w:rsidR="00B160F1" w:rsidRDefault="00BC2DAF" w:rsidP="00A86D69">
                                  <w:pPr>
                                    <w:pStyle w:val="ListBullet"/>
                                  </w:pPr>
                                  <w:hyperlink r:id="rId13" w:history="1">
                                    <w:r w:rsidR="00B160F1" w:rsidRPr="009F78A9">
                                      <w:rPr>
                                        <w:rStyle w:val="Hyperlink"/>
                                      </w:rPr>
                                      <w:t>https://www.teflcourse.net/blog/7-activities-for-teaching-passive-voice-in-the-esl-classroom/</w:t>
                                    </w:r>
                                  </w:hyperlink>
                                </w:p>
                                <w:p w14:paraId="266D3DBF" w14:textId="3C1A37D8" w:rsidR="00B160F1" w:rsidRDefault="00B160F1" w:rsidP="00A86D69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32F21030" w14:textId="77777777" w:rsidR="00EA21BA" w:rsidRDefault="00EA21BA"/>
                                <w:p w14:paraId="56EB777B" w14:textId="4003195E" w:rsidR="00B93FEC" w:rsidRDefault="00B93FEC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6417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1E965D2C" w14:textId="77777777" w:rsidR="00EA3A1A" w:rsidRDefault="002426C4" w:rsidP="00A50084">
                            <w:pPr>
                              <w:pStyle w:val="ListBullet"/>
                              <w:numPr>
                                <w:ilvl w:val="0"/>
                                <w:numId w:val="8"/>
                              </w:numPr>
                              <w:ind w:left="180" w:hanging="180"/>
                            </w:pPr>
                            <w:r>
                              <w:t>Interactive white board and a marker</w:t>
                            </w:r>
                          </w:p>
                          <w:p w14:paraId="7A17E406" w14:textId="497637C7" w:rsidR="002426C4" w:rsidRDefault="00E54475" w:rsidP="00A50084">
                            <w:pPr>
                              <w:pStyle w:val="ListBullet"/>
                              <w:numPr>
                                <w:ilvl w:val="0"/>
                                <w:numId w:val="8"/>
                              </w:numPr>
                              <w:ind w:left="180" w:hanging="180"/>
                            </w:pPr>
                            <w:r>
                              <w:t>A ball</w:t>
                            </w:r>
                          </w:p>
                          <w:p w14:paraId="5746A256" w14:textId="4BCE9D4D" w:rsidR="00356548" w:rsidRDefault="00356548" w:rsidP="00A50084">
                            <w:pPr>
                              <w:pStyle w:val="ListBullet"/>
                              <w:numPr>
                                <w:ilvl w:val="0"/>
                                <w:numId w:val="8"/>
                              </w:numPr>
                              <w:ind w:left="180" w:hanging="180"/>
                            </w:pPr>
                            <w:r>
                              <w:rPr>
                                <w:rFonts w:eastAsiaTheme="majorEastAsia"/>
                              </w:rPr>
                              <w:t>chart containing active and passive sentences</w:t>
                            </w:r>
                          </w:p>
                          <w:p w14:paraId="4BE61749" w14:textId="20364361" w:rsidR="00E54475" w:rsidRDefault="00E54475" w:rsidP="00A50084">
                            <w:pPr>
                              <w:pStyle w:val="ListBullet"/>
                              <w:numPr>
                                <w:ilvl w:val="0"/>
                                <w:numId w:val="8"/>
                              </w:numPr>
                              <w:ind w:left="180" w:hanging="180"/>
                            </w:pPr>
                            <w:r w:rsidRPr="00E54475">
                              <w:t>a sentence strip made of colored cardstock</w:t>
                            </w: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14A310EC" w14:textId="1F8CB737" w:rsidR="00CB7D65" w:rsidRDefault="00BC2DAF" w:rsidP="00A86D69">
                            <w:pPr>
                              <w:pStyle w:val="ListBullet"/>
                            </w:pPr>
                            <w:hyperlink r:id="rId14" w:history="1">
                              <w:r w:rsidR="00A86D69" w:rsidRPr="009F78A9">
                                <w:rPr>
                                  <w:rStyle w:val="Hyperlink"/>
                                </w:rPr>
                                <w:t>https://study.com/academy/lesson/active-passive-voice-lesson-plan.html</w:t>
                              </w:r>
                            </w:hyperlink>
                          </w:p>
                          <w:p w14:paraId="109D1502" w14:textId="1D54C9CF" w:rsidR="00A86D69" w:rsidRDefault="00BC2DAF" w:rsidP="00A86D69">
                            <w:pPr>
                              <w:pStyle w:val="ListBullet"/>
                            </w:pPr>
                            <w:hyperlink r:id="rId15" w:history="1">
                              <w:r w:rsidR="00A86D69" w:rsidRPr="009F78A9">
                                <w:rPr>
                                  <w:rStyle w:val="Hyperlink"/>
                                </w:rPr>
                                <w:t>http://www.teach-nology.com/lessons/lsn_pln_view_lessons.php?action=view&amp;cat_id=3&amp;lsn_id=26281</w:t>
                              </w:r>
                            </w:hyperlink>
                          </w:p>
                          <w:p w14:paraId="5F78564B" w14:textId="50C51496" w:rsidR="00A86D69" w:rsidRDefault="00BC2DAF" w:rsidP="00A86D69">
                            <w:pPr>
                              <w:pStyle w:val="ListBullet"/>
                            </w:pPr>
                            <w:hyperlink r:id="rId16" w:history="1">
                              <w:r w:rsidR="00B160F1" w:rsidRPr="009F78A9">
                                <w:rPr>
                                  <w:rStyle w:val="Hyperlink"/>
                                </w:rPr>
                                <w:t>https://www.educationworld.com/lesson-articles-active-voice-and-passive-voice</w:t>
                              </w:r>
                            </w:hyperlink>
                          </w:p>
                          <w:p w14:paraId="52F33932" w14:textId="7EF49785" w:rsidR="00B160F1" w:rsidRDefault="00BC2DAF" w:rsidP="00A86D69">
                            <w:pPr>
                              <w:pStyle w:val="ListBullet"/>
                            </w:pPr>
                            <w:hyperlink r:id="rId17" w:history="1">
                              <w:r w:rsidR="00B160F1" w:rsidRPr="009F78A9">
                                <w:rPr>
                                  <w:rStyle w:val="Hyperlink"/>
                                </w:rPr>
                                <w:t>https://betterlesson.com/lesson/592743/active-passive-voice</w:t>
                              </w:r>
                            </w:hyperlink>
                          </w:p>
                          <w:p w14:paraId="5C5CE6C2" w14:textId="1F3B0401" w:rsidR="00B160F1" w:rsidRDefault="00BC2DAF" w:rsidP="00A86D69">
                            <w:pPr>
                              <w:pStyle w:val="ListBullet"/>
                            </w:pPr>
                            <w:hyperlink r:id="rId18" w:history="1">
                              <w:r w:rsidR="00B160F1" w:rsidRPr="009F78A9">
                                <w:rPr>
                                  <w:rStyle w:val="Hyperlink"/>
                                </w:rPr>
                                <w:t>https://www.thoughtco.com/lesson-plan-integrating-target-structure-1212173</w:t>
                              </w:r>
                            </w:hyperlink>
                          </w:p>
                          <w:p w14:paraId="54DD2239" w14:textId="072365CB" w:rsidR="00B160F1" w:rsidRDefault="00BC2DAF" w:rsidP="00A86D69">
                            <w:pPr>
                              <w:pStyle w:val="ListBullet"/>
                            </w:pPr>
                            <w:hyperlink r:id="rId19" w:history="1">
                              <w:r w:rsidR="00B160F1" w:rsidRPr="009F78A9">
                                <w:rPr>
                                  <w:rStyle w:val="Hyperlink"/>
                                </w:rPr>
                                <w:t>https://www.teflcourse.net/blog/7-activities-for-teaching-passive-voice-in-the-esl-classroom/</w:t>
                              </w:r>
                            </w:hyperlink>
                          </w:p>
                          <w:p w14:paraId="266D3DBF" w14:textId="3C1A37D8" w:rsidR="00B160F1" w:rsidRDefault="00B160F1" w:rsidP="00A86D69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32F21030" w14:textId="77777777" w:rsidR="00EA21BA" w:rsidRDefault="00EA21BA"/>
                          <w:p w14:paraId="56EB777B" w14:textId="4003195E" w:rsidR="00B93FEC" w:rsidRDefault="00B93FEC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:rsidRPr="00A82C1E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65" w:type="pct"/>
          </w:tcPr>
          <w:p w14:paraId="1D291953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A82C1E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5A4652" w:rsidRPr="00A82C1E" w14:paraId="51C30C02" w14:textId="77777777" w:rsidTr="00AD7E49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59D1AF2" w14:textId="6D08E219" w:rsidR="00C17E2A" w:rsidRPr="00A82C1E" w:rsidRDefault="00D27DC3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Objectives</w:t>
            </w:r>
          </w:p>
          <w:p w14:paraId="0ABE148F" w14:textId="403E579E" w:rsidR="001D4D95" w:rsidRPr="00A82C1E" w:rsidRDefault="00AD5265" w:rsidP="00120253">
            <w:r w:rsidRPr="00A82C1E">
              <w:t>Students should be able to;</w:t>
            </w:r>
          </w:p>
          <w:p w14:paraId="3966B35A" w14:textId="2D8E876B" w:rsidR="00F32A4B" w:rsidRDefault="00460A83" w:rsidP="00D60F06">
            <w:pPr>
              <w:pStyle w:val="ListParagraph"/>
              <w:numPr>
                <w:ilvl w:val="0"/>
                <w:numId w:val="4"/>
              </w:numPr>
              <w:ind w:left="180" w:hanging="180"/>
            </w:pPr>
            <w:r>
              <w:t xml:space="preserve">Define </w:t>
            </w:r>
            <w:r w:rsidR="00D60F06" w:rsidRPr="00D60F06">
              <w:t>active and passive sentence</w:t>
            </w:r>
          </w:p>
          <w:p w14:paraId="6B708DF9" w14:textId="7BFBBC39" w:rsidR="00460A83" w:rsidRDefault="00460A83" w:rsidP="00D60F06">
            <w:pPr>
              <w:pStyle w:val="ListParagraph"/>
              <w:numPr>
                <w:ilvl w:val="0"/>
                <w:numId w:val="4"/>
              </w:numPr>
              <w:ind w:left="180" w:hanging="180"/>
            </w:pPr>
            <w:r>
              <w:t xml:space="preserve">Differentiate between </w:t>
            </w:r>
            <w:r w:rsidR="00D60F06" w:rsidRPr="00D60F06">
              <w:t>active and passive sentence</w:t>
            </w:r>
          </w:p>
          <w:p w14:paraId="16E36BBE" w14:textId="41580B1C" w:rsidR="00460A83" w:rsidRDefault="00460A83" w:rsidP="00D60F06">
            <w:pPr>
              <w:pStyle w:val="ListParagraph"/>
              <w:numPr>
                <w:ilvl w:val="0"/>
                <w:numId w:val="4"/>
              </w:numPr>
              <w:ind w:left="180" w:hanging="180"/>
            </w:pPr>
            <w:r>
              <w:t xml:space="preserve">Form </w:t>
            </w:r>
            <w:r w:rsidR="00D60F06" w:rsidRPr="00D60F06">
              <w:t>active and passive sentence</w:t>
            </w:r>
          </w:p>
          <w:p w14:paraId="4065D9A5" w14:textId="32407155" w:rsidR="00460A83" w:rsidRDefault="00460A83" w:rsidP="00A50084">
            <w:pPr>
              <w:pStyle w:val="ListParagraph"/>
              <w:numPr>
                <w:ilvl w:val="0"/>
                <w:numId w:val="4"/>
              </w:numPr>
              <w:ind w:left="180" w:hanging="180"/>
            </w:pPr>
            <w:r>
              <w:t xml:space="preserve">Change </w:t>
            </w:r>
            <w:r w:rsidR="00D60F06" w:rsidRPr="00D60F06">
              <w:t>active to passive sentences and vice versa</w:t>
            </w:r>
          </w:p>
          <w:p w14:paraId="54E766FC" w14:textId="7E4F0C70" w:rsidR="00D914D8" w:rsidRPr="00F32A4B" w:rsidRDefault="00D914D8" w:rsidP="00F32A4B">
            <w:pPr>
              <w:pStyle w:val="Heading1"/>
            </w:pPr>
            <w:r w:rsidRPr="00F32A4B">
              <w:t>Assessment Activity</w:t>
            </w:r>
          </w:p>
          <w:p w14:paraId="38E926B8" w14:textId="5562A715" w:rsidR="00B962D0" w:rsidRDefault="00D759D4" w:rsidP="00361AC7">
            <w:pPr>
              <w:pStyle w:val="ListBullet"/>
              <w:rPr>
                <w:rFonts w:eastAsiaTheme="majorEastAsia"/>
              </w:rPr>
            </w:pPr>
            <w:r>
              <w:rPr>
                <w:rFonts w:eastAsiaTheme="majorEastAsia"/>
              </w:rPr>
              <w:t>Provide a chart containing active and passive sentences</w:t>
            </w:r>
          </w:p>
          <w:p w14:paraId="3381B4E8" w14:textId="1E9C782D" w:rsidR="00B962D0" w:rsidRDefault="00B962D0" w:rsidP="00361AC7">
            <w:pPr>
              <w:pStyle w:val="ListBullet"/>
              <w:rPr>
                <w:rFonts w:eastAsiaTheme="majorEastAsia"/>
              </w:rPr>
            </w:pPr>
            <w:r w:rsidRPr="00B962D0">
              <w:rPr>
                <w:rFonts w:eastAsiaTheme="majorEastAsia"/>
              </w:rPr>
              <w:t>Have students</w:t>
            </w:r>
            <w:r>
              <w:rPr>
                <w:rFonts w:eastAsiaTheme="majorEastAsia"/>
              </w:rPr>
              <w:t xml:space="preserve"> </w:t>
            </w:r>
            <w:r w:rsidR="00D759D4">
              <w:rPr>
                <w:rFonts w:eastAsiaTheme="majorEastAsia"/>
              </w:rPr>
              <w:t>differentiate the active and passive sentences to two columns</w:t>
            </w:r>
          </w:p>
          <w:p w14:paraId="1275A2B4" w14:textId="7870EB68" w:rsidR="000B37BC" w:rsidRPr="00A82C1E" w:rsidRDefault="00D759D4" w:rsidP="0065493E">
            <w:pPr>
              <w:pStyle w:val="ListBullet"/>
              <w:rPr>
                <w:rFonts w:eastAsiaTheme="majorEastAsia"/>
              </w:rPr>
            </w:pPr>
            <w:r>
              <w:rPr>
                <w:rFonts w:eastAsiaTheme="majorEastAsia"/>
              </w:rPr>
              <w:t>Also, have them change the active to passive and vice versa</w:t>
            </w:r>
          </w:p>
          <w:p w14:paraId="14BEDA2A" w14:textId="77777777" w:rsidR="000B37BC" w:rsidRPr="00A82C1E" w:rsidRDefault="000B37BC" w:rsidP="000B37BC">
            <w:pPr>
              <w:pStyle w:val="ListBullet"/>
              <w:numPr>
                <w:ilvl w:val="0"/>
                <w:numId w:val="0"/>
              </w:numPr>
              <w:ind w:left="167"/>
              <w:rPr>
                <w:rFonts w:eastAsiaTheme="majorEastAsia"/>
              </w:rPr>
            </w:pPr>
          </w:p>
          <w:p w14:paraId="50E0D0C1" w14:textId="77777777" w:rsidR="00D12602" w:rsidRPr="00A82C1E" w:rsidRDefault="00D12602" w:rsidP="00D12602">
            <w:pPr>
              <w:pStyle w:val="Heading2"/>
              <w:rPr>
                <w:b/>
                <w:bCs/>
              </w:rPr>
            </w:pPr>
            <w:r w:rsidRPr="00A82C1E">
              <w:rPr>
                <w:b/>
                <w:bCs/>
              </w:rPr>
              <w:t>Summary</w:t>
            </w:r>
          </w:p>
          <w:p w14:paraId="68D4DB2C" w14:textId="42B98D36" w:rsidR="002E7793" w:rsidRPr="00A82C1E" w:rsidRDefault="000B37BC" w:rsidP="002E7793">
            <w:pPr>
              <w:numPr>
                <w:ilvl w:val="0"/>
                <w:numId w:val="3"/>
              </w:numPr>
              <w:ind w:left="180" w:hanging="180"/>
            </w:pPr>
            <w:r w:rsidRPr="00A82C1E">
              <w:lastRenderedPageBreak/>
              <w:t xml:space="preserve">Review </w:t>
            </w:r>
            <w:r w:rsidR="00D577AE">
              <w:t xml:space="preserve">the </w:t>
            </w:r>
            <w:r w:rsidR="002E755A">
              <w:t xml:space="preserve">definition of </w:t>
            </w:r>
            <w:r w:rsidR="00D759D4" w:rsidRPr="00D759D4">
              <w:t>active and passive sentences</w:t>
            </w:r>
            <w:r w:rsidR="00D759D4">
              <w:t>.</w:t>
            </w:r>
          </w:p>
          <w:p w14:paraId="70BACF16" w14:textId="472A8BB9" w:rsidR="002E7793" w:rsidRPr="00A82C1E" w:rsidRDefault="002E755A" w:rsidP="002E7793">
            <w:pPr>
              <w:numPr>
                <w:ilvl w:val="0"/>
                <w:numId w:val="3"/>
              </w:numPr>
              <w:ind w:left="180" w:hanging="180"/>
            </w:pPr>
            <w:r>
              <w:t xml:space="preserve">Ask a student </w:t>
            </w:r>
            <w:r w:rsidR="00D759D4">
              <w:t>write an active sentence while</w:t>
            </w:r>
            <w:r>
              <w:t xml:space="preserve"> another student </w:t>
            </w:r>
            <w:r w:rsidR="00D759D4">
              <w:t>change it to passive</w:t>
            </w:r>
            <w:r>
              <w:t>.</w:t>
            </w:r>
          </w:p>
          <w:p w14:paraId="02CB6B7A" w14:textId="6DA72A8C" w:rsidR="001D4D95" w:rsidRPr="00A82C1E" w:rsidRDefault="002E7793" w:rsidP="002E7793">
            <w:pPr>
              <w:numPr>
                <w:ilvl w:val="0"/>
                <w:numId w:val="3"/>
              </w:numPr>
              <w:ind w:left="180" w:hanging="180"/>
            </w:pPr>
            <w:r w:rsidRPr="00A82C1E">
              <w:t>When doing the review make sure you erase the lesson on the board</w:t>
            </w:r>
            <w:r w:rsidR="00D577AE">
              <w:t xml:space="preserve"> and retrieve worksheets</w:t>
            </w:r>
            <w:r w:rsidRPr="00A82C1E">
              <w:t xml:space="preserve">. </w:t>
            </w:r>
          </w:p>
          <w:p w14:paraId="42C39D07" w14:textId="77777777" w:rsidR="001D4D95" w:rsidRPr="00A82C1E" w:rsidRDefault="001D4D95" w:rsidP="001D4D95"/>
          <w:p w14:paraId="7683CE86" w14:textId="77777777" w:rsidR="001D4D95" w:rsidRPr="00A82C1E" w:rsidRDefault="001D4D95" w:rsidP="001D4D95"/>
          <w:p w14:paraId="6C8FDF80" w14:textId="77777777" w:rsidR="001D4D95" w:rsidRPr="00A82C1E" w:rsidRDefault="001D4D95" w:rsidP="001D4D95"/>
          <w:p w14:paraId="09613FE1" w14:textId="77777777" w:rsidR="001D4D95" w:rsidRPr="00A82C1E" w:rsidRDefault="001D4D95" w:rsidP="001D4D95"/>
          <w:p w14:paraId="5E46CA3D" w14:textId="77777777" w:rsidR="00A71E70" w:rsidRPr="00A82C1E" w:rsidRDefault="00A71E70" w:rsidP="001D4D95"/>
          <w:p w14:paraId="36A25895" w14:textId="77777777" w:rsidR="00A71E70" w:rsidRPr="00A82C1E" w:rsidRDefault="00A71E70" w:rsidP="001D4D95"/>
          <w:p w14:paraId="18F0E2F1" w14:textId="77777777" w:rsidR="00A71E70" w:rsidRPr="00A82C1E" w:rsidRDefault="00A71E70" w:rsidP="001D4D95"/>
          <w:p w14:paraId="43C888DB" w14:textId="77777777" w:rsidR="00A71E70" w:rsidRPr="00A82C1E" w:rsidRDefault="00A71E70" w:rsidP="001D4D95"/>
          <w:p w14:paraId="22A31125" w14:textId="18309E14" w:rsidR="00A71E70" w:rsidRPr="00A82C1E" w:rsidRDefault="00A71E70" w:rsidP="00D47C20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Pr="00A82C1E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auto"/>
          </w:tcPr>
          <w:p w14:paraId="5C382728" w14:textId="329D0940" w:rsidR="000529DC" w:rsidRPr="00A82C1E" w:rsidRDefault="006513FB" w:rsidP="006513FB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Activity Starter/Instruction</w:t>
            </w:r>
          </w:p>
          <w:p w14:paraId="0DD1042A" w14:textId="77777777" w:rsidR="00364928" w:rsidRDefault="001B50C7" w:rsidP="00364928">
            <w:pPr>
              <w:pStyle w:val="ListParagraph"/>
              <w:numPr>
                <w:ilvl w:val="0"/>
                <w:numId w:val="5"/>
              </w:numPr>
              <w:ind w:left="240" w:hanging="240"/>
            </w:pPr>
            <w:r>
              <w:t>Explain the purpose of the lesson</w:t>
            </w:r>
          </w:p>
          <w:p w14:paraId="30253841" w14:textId="045C1528" w:rsidR="00364928" w:rsidRDefault="001B50C7" w:rsidP="00364928">
            <w:pPr>
              <w:pStyle w:val="ListParagraph"/>
              <w:numPr>
                <w:ilvl w:val="0"/>
                <w:numId w:val="5"/>
              </w:numPr>
              <w:ind w:left="240" w:hanging="240"/>
            </w:pPr>
            <w:r>
              <w:t>Explain what passive and active sentence are and elicit their differences</w:t>
            </w:r>
          </w:p>
          <w:p w14:paraId="5BA45C86" w14:textId="7A3B7618" w:rsidR="00B3210C" w:rsidRDefault="00B3210C" w:rsidP="00B3210C">
            <w:pPr>
              <w:pStyle w:val="ListParagraph"/>
              <w:numPr>
                <w:ilvl w:val="0"/>
                <w:numId w:val="5"/>
              </w:numPr>
              <w:ind w:left="240" w:hanging="240"/>
            </w:pPr>
            <w:r>
              <w:t>For example, write the following sentence on the board. “Pests destroy crops.”</w:t>
            </w:r>
          </w:p>
          <w:p w14:paraId="645E609A" w14:textId="5D0B70D5" w:rsidR="00364928" w:rsidRDefault="005E02EE" w:rsidP="00364928">
            <w:pPr>
              <w:pStyle w:val="ListParagraph"/>
              <w:numPr>
                <w:ilvl w:val="0"/>
                <w:numId w:val="5"/>
              </w:numPr>
              <w:ind w:left="240" w:hanging="240"/>
            </w:pPr>
            <w:r>
              <w:t>Explain that to e</w:t>
            </w:r>
            <w:r w:rsidR="001B50C7">
              <w:t xml:space="preserve">licit what the action in the sentence is, just focus on how the verb explains the content in the sentence. </w:t>
            </w:r>
          </w:p>
          <w:p w14:paraId="5A5B7407" w14:textId="77777777" w:rsidR="00364928" w:rsidRDefault="001B50C7" w:rsidP="00364928">
            <w:pPr>
              <w:pStyle w:val="ListParagraph"/>
              <w:numPr>
                <w:ilvl w:val="0"/>
                <w:numId w:val="5"/>
              </w:numPr>
              <w:ind w:left="240" w:hanging="240"/>
            </w:pPr>
            <w:r>
              <w:t>Ask students to Look for the verb first</w:t>
            </w:r>
          </w:p>
          <w:p w14:paraId="59F4154E" w14:textId="77777777" w:rsidR="00364928" w:rsidRDefault="001B50C7" w:rsidP="00364928">
            <w:pPr>
              <w:pStyle w:val="ListParagraph"/>
              <w:numPr>
                <w:ilvl w:val="0"/>
                <w:numId w:val="5"/>
              </w:numPr>
              <w:ind w:left="240" w:hanging="240"/>
            </w:pPr>
            <w:r>
              <w:t xml:space="preserve">Then Find the subject and object by considering whether the action in the verb is being actively or passively performed. </w:t>
            </w:r>
          </w:p>
          <w:p w14:paraId="519A3D5D" w14:textId="77777777" w:rsidR="00364928" w:rsidRDefault="001B50C7" w:rsidP="00364928">
            <w:pPr>
              <w:pStyle w:val="ListParagraph"/>
              <w:numPr>
                <w:ilvl w:val="0"/>
                <w:numId w:val="5"/>
              </w:numPr>
              <w:ind w:left="240" w:hanging="240"/>
            </w:pPr>
            <w:r>
              <w:t>In the above example, the action of the verb (from ‘to destroy’) is being actively performed</w:t>
            </w:r>
            <w:r w:rsidR="005E2672">
              <w:t>.</w:t>
            </w:r>
            <w:r>
              <w:t xml:space="preserve"> </w:t>
            </w:r>
          </w:p>
          <w:p w14:paraId="7B84FD2F" w14:textId="77777777" w:rsidR="00364928" w:rsidRDefault="001B50C7" w:rsidP="00364928">
            <w:pPr>
              <w:pStyle w:val="ListParagraph"/>
              <w:numPr>
                <w:ilvl w:val="0"/>
                <w:numId w:val="5"/>
              </w:numPr>
              <w:ind w:left="240" w:hanging="240"/>
            </w:pPr>
            <w:r>
              <w:t xml:space="preserve">(these pests are doing the destroying in this sentence). This is therefore an active voice sentence. </w:t>
            </w:r>
          </w:p>
          <w:p w14:paraId="76F24412" w14:textId="77777777" w:rsidR="00364928" w:rsidRDefault="005250E0" w:rsidP="00364928">
            <w:pPr>
              <w:pStyle w:val="ListParagraph"/>
              <w:numPr>
                <w:ilvl w:val="0"/>
                <w:numId w:val="5"/>
              </w:numPr>
              <w:ind w:left="240" w:hanging="240"/>
            </w:pPr>
            <w:r>
              <w:t>Explain that f</w:t>
            </w:r>
            <w:r w:rsidR="001B50C7">
              <w:t xml:space="preserve">or it to be passive, the action of the verb would have to be performed on the subject </w:t>
            </w:r>
          </w:p>
          <w:p w14:paraId="278B08A8" w14:textId="783DD3C6" w:rsidR="00802258" w:rsidRDefault="001B50C7" w:rsidP="00364928">
            <w:pPr>
              <w:pStyle w:val="ListParagraph"/>
              <w:numPr>
                <w:ilvl w:val="0"/>
                <w:numId w:val="5"/>
              </w:numPr>
              <w:ind w:left="240" w:hanging="240"/>
            </w:pPr>
            <w:r>
              <w:t>(the pests would not directly be doing the destroying). For example: “My crops were destroyed by pests.”</w:t>
            </w:r>
          </w:p>
          <w:p w14:paraId="6026BE9A" w14:textId="77777777" w:rsidR="007144CC" w:rsidRPr="00A82C1E" w:rsidRDefault="007144CC" w:rsidP="007144CC">
            <w:pPr>
              <w:pStyle w:val="Heading1"/>
              <w:rPr>
                <w:sz w:val="18"/>
                <w:szCs w:val="18"/>
              </w:rPr>
            </w:pPr>
          </w:p>
          <w:p w14:paraId="2DF5F3F7" w14:textId="3E5E004D" w:rsidR="000529DC" w:rsidRPr="00A82C1E" w:rsidRDefault="00246837" w:rsidP="007144CC">
            <w:pPr>
              <w:pStyle w:val="Heading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Guided Practice</w:t>
            </w:r>
          </w:p>
          <w:p w14:paraId="2F9A2C29" w14:textId="143E69E0" w:rsidR="003F7F50" w:rsidRPr="003F7F50" w:rsidRDefault="00B30F64" w:rsidP="003F7F50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 w:rsidR="00246837">
              <w:rPr>
                <w:b/>
              </w:rPr>
              <w:t>2</w:t>
            </w:r>
            <w:r w:rsidRPr="00A82C1E">
              <w:rPr>
                <w:b/>
              </w:rPr>
              <w:t xml:space="preserve">/ Lesson </w:t>
            </w:r>
            <w:r w:rsidR="00246837">
              <w:rPr>
                <w:b/>
              </w:rPr>
              <w:t>2</w:t>
            </w:r>
            <w:r w:rsidRPr="00A82C1E">
              <w:rPr>
                <w:b/>
              </w:rPr>
              <w:t xml:space="preserve">: </w:t>
            </w:r>
            <w:r w:rsidR="00246837">
              <w:rPr>
                <w:b/>
              </w:rPr>
              <w:t>15</w:t>
            </w:r>
            <w:r w:rsidRPr="00A82C1E">
              <w:rPr>
                <w:b/>
              </w:rPr>
              <w:t>mins</w:t>
            </w:r>
          </w:p>
          <w:p w14:paraId="4062A376" w14:textId="77777777" w:rsidR="00364928" w:rsidRDefault="00364928" w:rsidP="00364928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Cs/>
              </w:rPr>
            </w:pPr>
            <w:r w:rsidRPr="00364928">
              <w:rPr>
                <w:bCs/>
              </w:rPr>
              <w:t xml:space="preserve">A quick refresher on identifying active voice is an ideal activity to start with and will aid your learners with the other activities that follow. </w:t>
            </w:r>
          </w:p>
          <w:p w14:paraId="5F54C38D" w14:textId="77777777" w:rsidR="00364928" w:rsidRDefault="00364928" w:rsidP="00364928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Cs/>
              </w:rPr>
            </w:pPr>
            <w:r w:rsidRPr="00364928">
              <w:rPr>
                <w:bCs/>
              </w:rPr>
              <w:t>To begin, write the following sentences on the board:</w:t>
            </w:r>
          </w:p>
          <w:p w14:paraId="27A8105E" w14:textId="77777777" w:rsidR="00364928" w:rsidRDefault="00364928" w:rsidP="00364928">
            <w:pPr>
              <w:pStyle w:val="ListParagraph"/>
              <w:numPr>
                <w:ilvl w:val="0"/>
                <w:numId w:val="17"/>
              </w:numPr>
              <w:ind w:left="420" w:hanging="180"/>
              <w:rPr>
                <w:bCs/>
              </w:rPr>
            </w:pPr>
            <w:r w:rsidRPr="00364928">
              <w:rPr>
                <w:bCs/>
              </w:rPr>
              <w:t>Sam hit the ball.</w:t>
            </w:r>
          </w:p>
          <w:p w14:paraId="62783F96" w14:textId="77777777" w:rsidR="00364928" w:rsidRDefault="00364928" w:rsidP="00364928">
            <w:pPr>
              <w:pStyle w:val="ListParagraph"/>
              <w:numPr>
                <w:ilvl w:val="0"/>
                <w:numId w:val="17"/>
              </w:numPr>
              <w:ind w:left="420" w:hanging="180"/>
              <w:rPr>
                <w:bCs/>
              </w:rPr>
            </w:pPr>
            <w:r w:rsidRPr="00364928">
              <w:rPr>
                <w:bCs/>
              </w:rPr>
              <w:t>The ball was hit by Sam.</w:t>
            </w:r>
          </w:p>
          <w:p w14:paraId="38CE200B" w14:textId="77777777" w:rsidR="00364928" w:rsidRDefault="00364928" w:rsidP="00364928">
            <w:pPr>
              <w:pStyle w:val="ListParagraph"/>
              <w:numPr>
                <w:ilvl w:val="0"/>
                <w:numId w:val="17"/>
              </w:numPr>
              <w:ind w:left="420" w:hanging="180"/>
              <w:rPr>
                <w:bCs/>
              </w:rPr>
            </w:pPr>
            <w:r w:rsidRPr="00364928">
              <w:rPr>
                <w:bCs/>
              </w:rPr>
              <w:t>The ball hit Jackie.</w:t>
            </w:r>
          </w:p>
          <w:p w14:paraId="19BDD2B7" w14:textId="11A66DC7" w:rsidR="00364928" w:rsidRDefault="00364928" w:rsidP="00364928">
            <w:pPr>
              <w:pStyle w:val="ListParagraph"/>
              <w:numPr>
                <w:ilvl w:val="0"/>
                <w:numId w:val="17"/>
              </w:numPr>
              <w:ind w:left="420" w:hanging="180"/>
              <w:rPr>
                <w:bCs/>
              </w:rPr>
            </w:pPr>
            <w:r w:rsidRPr="00364928">
              <w:rPr>
                <w:bCs/>
              </w:rPr>
              <w:t>Jackie was hit by the ball.</w:t>
            </w:r>
          </w:p>
          <w:p w14:paraId="1ABA2E76" w14:textId="77777777" w:rsidR="009401DA" w:rsidRDefault="00364928" w:rsidP="00364928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Cs/>
              </w:rPr>
            </w:pPr>
            <w:r w:rsidRPr="00364928">
              <w:rPr>
                <w:bCs/>
              </w:rPr>
              <w:t xml:space="preserve">Next, ask students which sentences are active. </w:t>
            </w:r>
          </w:p>
          <w:p w14:paraId="38E24481" w14:textId="77777777" w:rsidR="009401DA" w:rsidRDefault="00364928" w:rsidP="00364928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Cs/>
              </w:rPr>
            </w:pPr>
            <w:r w:rsidRPr="00364928">
              <w:rPr>
                <w:bCs/>
              </w:rPr>
              <w:t xml:space="preserve">Hopefully they will answer sentences 1 and 3. </w:t>
            </w:r>
          </w:p>
          <w:p w14:paraId="07C5E651" w14:textId="77777777" w:rsidR="009401DA" w:rsidRDefault="00364928" w:rsidP="009401DA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Cs/>
              </w:rPr>
            </w:pPr>
            <w:r w:rsidRPr="00364928">
              <w:rPr>
                <w:bCs/>
              </w:rPr>
              <w:t>Once they have identi</w:t>
            </w:r>
            <w:r w:rsidR="009401DA">
              <w:rPr>
                <w:bCs/>
              </w:rPr>
              <w:t>fi</w:t>
            </w:r>
            <w:r w:rsidRPr="00364928">
              <w:rPr>
                <w:bCs/>
              </w:rPr>
              <w:t>ed the active sentences, ask for an explanation as to why these sentences are active and bolster any student explanations with these de</w:t>
            </w:r>
            <w:r w:rsidR="009401DA">
              <w:rPr>
                <w:bCs/>
              </w:rPr>
              <w:t>fi</w:t>
            </w:r>
            <w:r w:rsidRPr="00364928">
              <w:rPr>
                <w:bCs/>
              </w:rPr>
              <w:t>nitions:</w:t>
            </w:r>
          </w:p>
          <w:p w14:paraId="02E7BE49" w14:textId="77777777" w:rsidR="009401DA" w:rsidRDefault="009401DA" w:rsidP="009401DA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Cs/>
              </w:rPr>
            </w:pPr>
            <w:r>
              <w:rPr>
                <w:bCs/>
              </w:rPr>
              <w:t xml:space="preserve">Explain that </w:t>
            </w:r>
            <w:r w:rsidR="00364928" w:rsidRPr="009401DA">
              <w:rPr>
                <w:bCs/>
              </w:rPr>
              <w:t xml:space="preserve">Active voice means that the subject performs the action of the verb, as in sentences 1 and 3. </w:t>
            </w:r>
          </w:p>
          <w:p w14:paraId="41DFD5D7" w14:textId="77777777" w:rsidR="00922FB8" w:rsidRDefault="00364928" w:rsidP="00922FB8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Cs/>
              </w:rPr>
            </w:pPr>
            <w:r w:rsidRPr="009401DA">
              <w:rPr>
                <w:bCs/>
              </w:rPr>
              <w:t>Passive voice means that the verb acts upon the subject, as in sentences 2 and 4.</w:t>
            </w:r>
          </w:p>
          <w:p w14:paraId="0FFB753E" w14:textId="77777777" w:rsidR="00922FB8" w:rsidRDefault="00364928" w:rsidP="00922FB8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Cs/>
              </w:rPr>
            </w:pPr>
            <w:r w:rsidRPr="00922FB8">
              <w:rPr>
                <w:bCs/>
              </w:rPr>
              <w:t xml:space="preserve">To conclude, ask students for a few more examples of active voice sentences. </w:t>
            </w:r>
          </w:p>
          <w:p w14:paraId="5E0BA73E" w14:textId="431B78F0" w:rsidR="00246837" w:rsidRPr="00922FB8" w:rsidRDefault="00364928" w:rsidP="00922FB8">
            <w:pPr>
              <w:pStyle w:val="ListParagraph"/>
              <w:numPr>
                <w:ilvl w:val="0"/>
                <w:numId w:val="9"/>
              </w:numPr>
              <w:ind w:left="240" w:hanging="240"/>
              <w:rPr>
                <w:bCs/>
              </w:rPr>
            </w:pPr>
            <w:r w:rsidRPr="00922FB8">
              <w:rPr>
                <w:bCs/>
              </w:rPr>
              <w:t>You can also write a series of passive voice sentences on the board and have volunteers come up and rewrite them as active voice sentences.</w:t>
            </w:r>
          </w:p>
          <w:p w14:paraId="5CD8C4E3" w14:textId="77777777" w:rsidR="0040362A" w:rsidRDefault="0040362A" w:rsidP="00246837">
            <w:pP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1BF320C2" w14:textId="77777777" w:rsidR="0040362A" w:rsidRDefault="0040362A" w:rsidP="00246837">
            <w:pP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00D1DFC5" w14:textId="77777777" w:rsidR="0040362A" w:rsidRDefault="0040362A" w:rsidP="00246837">
            <w:pP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7E7A2BE9" w14:textId="593C7E9B" w:rsidR="00246837" w:rsidRPr="00A82C1E" w:rsidRDefault="00246837" w:rsidP="00246837"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lastRenderedPageBreak/>
              <w:t>Teacher Guide</w:t>
            </w:r>
          </w:p>
          <w:p w14:paraId="2FF3940A" w14:textId="6910D5FF" w:rsidR="00246837" w:rsidRPr="00A82C1E" w:rsidRDefault="00246837" w:rsidP="00246837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 w:rsidR="00B3210C">
              <w:rPr>
                <w:b/>
              </w:rPr>
              <w:t>4</w:t>
            </w:r>
            <w:r w:rsidRPr="00A82C1E">
              <w:rPr>
                <w:b/>
              </w:rPr>
              <w:t xml:space="preserve">/ Lesson </w:t>
            </w:r>
            <w:r w:rsidR="00D41C29">
              <w:rPr>
                <w:b/>
              </w:rPr>
              <w:t>4</w:t>
            </w:r>
            <w:r w:rsidRPr="00A82C1E">
              <w:rPr>
                <w:b/>
              </w:rPr>
              <w:t xml:space="preserve">: </w:t>
            </w:r>
            <w:r w:rsidR="00137D49">
              <w:rPr>
                <w:b/>
              </w:rPr>
              <w:t>2</w:t>
            </w:r>
            <w:r w:rsidRPr="00A82C1E">
              <w:rPr>
                <w:b/>
              </w:rPr>
              <w:t>5 Mins</w:t>
            </w:r>
          </w:p>
          <w:p w14:paraId="79FEDAC8" w14:textId="77777777" w:rsidR="0040362A" w:rsidRPr="0040362A" w:rsidRDefault="0040362A" w:rsidP="0040362A">
            <w:pPr>
              <w:pStyle w:val="ListParagraph"/>
              <w:numPr>
                <w:ilvl w:val="0"/>
                <w:numId w:val="7"/>
              </w:numPr>
              <w:ind w:left="300" w:hanging="270"/>
            </w:pPr>
            <w:r w:rsidRPr="0040362A">
              <w:t xml:space="preserve">Students in upper elementary or middle school will enjoy changing active sentences to passive ones in this game. </w:t>
            </w:r>
          </w:p>
          <w:p w14:paraId="411C2C48" w14:textId="77777777" w:rsidR="0040362A" w:rsidRPr="0040362A" w:rsidRDefault="0040362A" w:rsidP="0040362A">
            <w:pPr>
              <w:pStyle w:val="ListParagraph"/>
              <w:numPr>
                <w:ilvl w:val="0"/>
                <w:numId w:val="7"/>
              </w:numPr>
              <w:ind w:left="300" w:hanging="270"/>
            </w:pPr>
            <w:r w:rsidRPr="0040362A">
              <w:t xml:space="preserve">Begin by dividing the class into teams of three students that will work together to change an active voice sentence to passive. </w:t>
            </w:r>
          </w:p>
          <w:p w14:paraId="70DBA949" w14:textId="5F82EDD2" w:rsidR="0040362A" w:rsidRPr="0040362A" w:rsidRDefault="0040362A" w:rsidP="0040362A">
            <w:pPr>
              <w:pStyle w:val="ListParagraph"/>
              <w:numPr>
                <w:ilvl w:val="0"/>
                <w:numId w:val="7"/>
              </w:numPr>
              <w:ind w:left="300" w:hanging="270"/>
            </w:pPr>
            <w:r w:rsidRPr="0040362A">
              <w:t xml:space="preserve">Give each group of students a sentence strip made of colored cardstock on which you've written a sentence in </w:t>
            </w:r>
            <w:r>
              <w:t>passive</w:t>
            </w:r>
            <w:r w:rsidRPr="0040362A">
              <w:t xml:space="preserve"> voice. </w:t>
            </w:r>
          </w:p>
          <w:p w14:paraId="35FA3B46" w14:textId="680223A0" w:rsidR="0040362A" w:rsidRPr="0040362A" w:rsidRDefault="0040362A" w:rsidP="0040362A">
            <w:pPr>
              <w:pStyle w:val="ListParagraph"/>
              <w:numPr>
                <w:ilvl w:val="0"/>
                <w:numId w:val="7"/>
              </w:numPr>
              <w:ind w:left="300" w:hanging="270"/>
            </w:pPr>
            <w:r w:rsidRPr="0040362A">
              <w:t xml:space="preserve">The students must work together to change it to </w:t>
            </w:r>
            <w:r>
              <w:t>active</w:t>
            </w:r>
            <w:r w:rsidRPr="0040362A">
              <w:t xml:space="preserve">. </w:t>
            </w:r>
          </w:p>
          <w:p w14:paraId="5BC0B9AE" w14:textId="77777777" w:rsidR="0040362A" w:rsidRPr="0040362A" w:rsidRDefault="0040362A" w:rsidP="0040362A">
            <w:pPr>
              <w:pStyle w:val="ListParagraph"/>
              <w:numPr>
                <w:ilvl w:val="0"/>
                <w:numId w:val="7"/>
              </w:numPr>
              <w:ind w:left="300" w:hanging="270"/>
            </w:pPr>
            <w:r w:rsidRPr="0040362A">
              <w:t xml:space="preserve">For example: first, they must race to the board </w:t>
            </w:r>
          </w:p>
          <w:p w14:paraId="0BA02C78" w14:textId="6C83DC00" w:rsidR="0040362A" w:rsidRPr="0040362A" w:rsidRDefault="0040362A" w:rsidP="0040362A">
            <w:pPr>
              <w:pStyle w:val="ListParagraph"/>
              <w:numPr>
                <w:ilvl w:val="0"/>
                <w:numId w:val="7"/>
              </w:numPr>
              <w:ind w:left="300" w:hanging="270"/>
            </w:pPr>
            <w:r w:rsidRPr="0040362A">
              <w:t>Then they will change the sentence "</w:t>
            </w:r>
            <w:r>
              <w:t>the tigers were observed by the scientists</w:t>
            </w:r>
            <w:r w:rsidRPr="0040362A">
              <w:t>," to a sentence written in a</w:t>
            </w:r>
            <w:r w:rsidR="00D25BBF">
              <w:t>n</w:t>
            </w:r>
            <w:r w:rsidRPr="0040362A">
              <w:t xml:space="preserve"> </w:t>
            </w:r>
            <w:r>
              <w:t>active</w:t>
            </w:r>
            <w:r w:rsidRPr="0040362A">
              <w:t xml:space="preserve"> voice. </w:t>
            </w:r>
          </w:p>
          <w:p w14:paraId="1AD6AC6C" w14:textId="77777777" w:rsidR="0040362A" w:rsidRPr="0040362A" w:rsidRDefault="0040362A" w:rsidP="0040362A">
            <w:pPr>
              <w:pStyle w:val="ListParagraph"/>
              <w:numPr>
                <w:ilvl w:val="0"/>
                <w:numId w:val="7"/>
              </w:numPr>
              <w:ind w:left="300" w:hanging="270"/>
            </w:pPr>
            <w:r w:rsidRPr="0040362A">
              <w:t xml:space="preserve">Play the game in rounds and keep score for each group. </w:t>
            </w:r>
          </w:p>
          <w:p w14:paraId="38A160E2" w14:textId="77777777" w:rsidR="0040362A" w:rsidRPr="0040362A" w:rsidRDefault="0040362A" w:rsidP="0040362A">
            <w:pPr>
              <w:pStyle w:val="ListParagraph"/>
              <w:numPr>
                <w:ilvl w:val="0"/>
                <w:numId w:val="7"/>
              </w:numPr>
              <w:ind w:left="300" w:hanging="270"/>
            </w:pPr>
            <w:r w:rsidRPr="0040362A">
              <w:t>Correct sentences are worth five points, while incorrect ones get zero</w:t>
            </w:r>
          </w:p>
          <w:p w14:paraId="6CC78EF4" w14:textId="79F4C0F7" w:rsidR="003E0C9A" w:rsidRPr="00137D49" w:rsidRDefault="0040362A" w:rsidP="00F2361D">
            <w:pPr>
              <w:pStyle w:val="ListParagraph"/>
              <w:numPr>
                <w:ilvl w:val="0"/>
                <w:numId w:val="7"/>
              </w:numPr>
              <w:ind w:left="300" w:hanging="270"/>
            </w:pPr>
            <w:r w:rsidRPr="0040362A">
              <w:t>The group to reach the designated total points first wins the game</w:t>
            </w:r>
            <w:r w:rsidR="00F2361D">
              <w:t>.</w:t>
            </w:r>
          </w:p>
        </w:tc>
        <w:tc>
          <w:tcPr>
            <w:tcW w:w="118" w:type="pct"/>
          </w:tcPr>
          <w:p w14:paraId="3EC4062D" w14:textId="77777777" w:rsidR="00C17E2A" w:rsidRPr="00A82C1E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343E34C" w14:textId="4B6EB0CD" w:rsidR="000529DC" w:rsidRPr="00A82C1E" w:rsidRDefault="00031953" w:rsidP="006513FB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Teacher Guide</w:t>
            </w:r>
          </w:p>
          <w:p w14:paraId="70819890" w14:textId="05CAAFD9" w:rsidR="00031953" w:rsidRPr="00A82C1E" w:rsidRDefault="00C40201" w:rsidP="00031953">
            <w:pPr>
              <w:rPr>
                <w:b/>
              </w:rPr>
            </w:pPr>
            <w:r w:rsidRPr="00A82C1E">
              <w:rPr>
                <w:b/>
              </w:rPr>
              <w:t>Day 1</w:t>
            </w:r>
            <w:r w:rsidR="00031953" w:rsidRPr="00A82C1E">
              <w:rPr>
                <w:b/>
              </w:rPr>
              <w:t xml:space="preserve">/ Lesson 1: </w:t>
            </w:r>
            <w:r w:rsidR="003E6844" w:rsidRPr="00A82C1E">
              <w:rPr>
                <w:b/>
              </w:rPr>
              <w:t>2</w:t>
            </w:r>
            <w:r w:rsidR="00717CA1">
              <w:rPr>
                <w:b/>
              </w:rPr>
              <w:t>0</w:t>
            </w:r>
            <w:r w:rsidR="00031953" w:rsidRPr="00A82C1E">
              <w:rPr>
                <w:b/>
              </w:rPr>
              <w:t xml:space="preserve"> Mins</w:t>
            </w:r>
          </w:p>
          <w:p w14:paraId="6B47225B" w14:textId="77777777" w:rsidR="009A55A0" w:rsidRDefault="009A55A0" w:rsidP="009A55A0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>
              <w:t xml:space="preserve">Bounce a ball on the ﬂoor. </w:t>
            </w:r>
          </w:p>
          <w:p w14:paraId="041ACE67" w14:textId="77777777" w:rsidR="009A55A0" w:rsidRDefault="009A55A0" w:rsidP="009A55A0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>
              <w:t xml:space="preserve">Then ask students to describe what happened. </w:t>
            </w:r>
          </w:p>
          <w:p w14:paraId="56086133" w14:textId="77777777" w:rsidR="009A55A0" w:rsidRDefault="009A55A0" w:rsidP="009A55A0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>
              <w:t xml:space="preserve">Tell them to start the sentence with your name (e.g., “Ms. Jones bounced a ball.”). </w:t>
            </w:r>
          </w:p>
          <w:p w14:paraId="18E4A624" w14:textId="77777777" w:rsidR="009A55A0" w:rsidRDefault="009A55A0" w:rsidP="009A55A0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>
              <w:t xml:space="preserve">Write the sentence on the board. </w:t>
            </w:r>
          </w:p>
          <w:p w14:paraId="5519BE98" w14:textId="77777777" w:rsidR="009A55A0" w:rsidRDefault="009A55A0" w:rsidP="009A55A0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>
              <w:t xml:space="preserve">Then have students identify the subject (Ms. Jones) and the verb (bounced). </w:t>
            </w:r>
          </w:p>
          <w:p w14:paraId="542F29F5" w14:textId="77777777" w:rsidR="009A55A0" w:rsidRDefault="009A55A0" w:rsidP="009A55A0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>
              <w:t xml:space="preserve">Now, bounce the ball again, but this time, ask students to describe what happened starting with “The ball…”. </w:t>
            </w:r>
          </w:p>
          <w:p w14:paraId="5BA0B132" w14:textId="77777777" w:rsidR="009A55A0" w:rsidRDefault="009A55A0" w:rsidP="009A55A0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>
              <w:t xml:space="preserve">Students should say, “The ball was bounced by Ms. Jones.” </w:t>
            </w:r>
          </w:p>
          <w:p w14:paraId="604ABC8E" w14:textId="77777777" w:rsidR="009A55A0" w:rsidRDefault="009A55A0" w:rsidP="009A55A0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>
              <w:t>Write this sentence on the board and ask them to identify the subject in this sentence (the ball) and the verb (was bounced).</w:t>
            </w:r>
          </w:p>
          <w:p w14:paraId="16C55387" w14:textId="77777777" w:rsidR="009A55A0" w:rsidRDefault="009A55A0" w:rsidP="009A55A0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>
              <w:t xml:space="preserve">Guide students to compare and contrast the two sentences. </w:t>
            </w:r>
          </w:p>
          <w:p w14:paraId="5497ECE3" w14:textId="77777777" w:rsidR="009A55A0" w:rsidRDefault="009A55A0" w:rsidP="009A55A0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>
              <w:t xml:space="preserve">Ask them which the think is active and which is passive. </w:t>
            </w:r>
          </w:p>
          <w:p w14:paraId="17D9BC8C" w14:textId="77777777" w:rsidR="009A55A0" w:rsidRDefault="009A55A0" w:rsidP="009A55A0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>
              <w:t xml:space="preserve">Conﬁrm that they understand that the ﬁrst sentence is in the active voice </w:t>
            </w:r>
          </w:p>
          <w:p w14:paraId="77F2C126" w14:textId="77777777" w:rsidR="009A55A0" w:rsidRDefault="009A55A0" w:rsidP="009A55A0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>
              <w:lastRenderedPageBreak/>
              <w:t xml:space="preserve">This is because the subject, the teacher, actively bounced the ball. </w:t>
            </w:r>
          </w:p>
          <w:p w14:paraId="1CA7EE0F" w14:textId="77777777" w:rsidR="009A55A0" w:rsidRDefault="009A55A0" w:rsidP="009A55A0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>
              <w:t xml:space="preserve">Contrast this with the second sentence, which is in the passive voice </w:t>
            </w:r>
          </w:p>
          <w:p w14:paraId="62CCB15E" w14:textId="77777777" w:rsidR="009A55A0" w:rsidRDefault="009A55A0" w:rsidP="009A55A0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>
              <w:t xml:space="preserve">This is because the subject (the ball) is NOT actively doing anything. </w:t>
            </w:r>
          </w:p>
          <w:p w14:paraId="367FE910" w14:textId="77777777" w:rsidR="009A55A0" w:rsidRDefault="009A55A0" w:rsidP="009A55A0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>
              <w:t>Instead something is happening to it by someone else.</w:t>
            </w:r>
          </w:p>
          <w:p w14:paraId="618EE81F" w14:textId="77777777" w:rsidR="009A55A0" w:rsidRDefault="009A55A0" w:rsidP="009A55A0">
            <w:pPr>
              <w:ind w:left="3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79653355" w14:textId="7A3BC203" w:rsidR="005044E0" w:rsidRPr="00A82C1E" w:rsidRDefault="00472AE2" w:rsidP="009A55A0">
            <w:pPr>
              <w:ind w:left="30"/>
            </w:pPr>
            <w:r w:rsidRPr="009A55A0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Guide</w:t>
            </w:r>
          </w:p>
          <w:p w14:paraId="3A6F2FA0" w14:textId="45FA980E" w:rsidR="005044E0" w:rsidRPr="00A82C1E" w:rsidRDefault="005044E0" w:rsidP="005044E0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 w:rsidR="005B1163">
              <w:rPr>
                <w:b/>
              </w:rPr>
              <w:t>3</w:t>
            </w:r>
            <w:r w:rsidRPr="00A82C1E">
              <w:rPr>
                <w:b/>
              </w:rPr>
              <w:t xml:space="preserve">/ Lesson </w:t>
            </w:r>
            <w:r w:rsidR="005B1163">
              <w:rPr>
                <w:b/>
              </w:rPr>
              <w:t>3</w:t>
            </w:r>
            <w:r w:rsidRPr="00A82C1E">
              <w:rPr>
                <w:b/>
              </w:rPr>
              <w:t xml:space="preserve">: </w:t>
            </w:r>
            <w:r w:rsidR="00137D49">
              <w:rPr>
                <w:b/>
              </w:rPr>
              <w:t>20</w:t>
            </w:r>
            <w:r w:rsidRPr="00A82C1E">
              <w:rPr>
                <w:b/>
              </w:rPr>
              <w:t xml:space="preserve"> Mins</w:t>
            </w:r>
          </w:p>
          <w:p w14:paraId="3DF2B4D4" w14:textId="77777777" w:rsidR="00C25004" w:rsidRDefault="00C25004" w:rsidP="00C25004">
            <w:pPr>
              <w:pStyle w:val="ListParagraph"/>
              <w:numPr>
                <w:ilvl w:val="0"/>
                <w:numId w:val="6"/>
              </w:numPr>
              <w:ind w:left="300" w:hanging="270"/>
            </w:pPr>
            <w:r>
              <w:t xml:space="preserve">Students in upper elementary or middle school will enjoy changing active sentences to passive ones in this game. </w:t>
            </w:r>
          </w:p>
          <w:p w14:paraId="06D1F90C" w14:textId="77777777" w:rsidR="00C25004" w:rsidRDefault="00C25004" w:rsidP="00C25004">
            <w:pPr>
              <w:pStyle w:val="ListParagraph"/>
              <w:numPr>
                <w:ilvl w:val="0"/>
                <w:numId w:val="6"/>
              </w:numPr>
              <w:ind w:left="300" w:hanging="270"/>
            </w:pPr>
            <w:r>
              <w:t xml:space="preserve">Begin by dividing the class into teams of three students that will work together to change an active voice sentence to passive. </w:t>
            </w:r>
          </w:p>
          <w:p w14:paraId="3F160F3B" w14:textId="77777777" w:rsidR="00C25004" w:rsidRDefault="00C25004" w:rsidP="00C25004">
            <w:pPr>
              <w:pStyle w:val="ListParagraph"/>
              <w:numPr>
                <w:ilvl w:val="0"/>
                <w:numId w:val="6"/>
              </w:numPr>
              <w:ind w:left="300" w:hanging="270"/>
            </w:pPr>
            <w:r>
              <w:t xml:space="preserve">Give each group of students a sentence strip made of colored cardstock on which you've written a sentence in active voice. </w:t>
            </w:r>
          </w:p>
          <w:p w14:paraId="2C10C9B3" w14:textId="77777777" w:rsidR="00C25004" w:rsidRDefault="00C25004" w:rsidP="00C25004">
            <w:pPr>
              <w:pStyle w:val="ListParagraph"/>
              <w:numPr>
                <w:ilvl w:val="0"/>
                <w:numId w:val="6"/>
              </w:numPr>
              <w:ind w:left="300" w:hanging="270"/>
            </w:pPr>
            <w:r>
              <w:t xml:space="preserve">The students must work together to change it to passive. </w:t>
            </w:r>
          </w:p>
          <w:p w14:paraId="71B42ED4" w14:textId="77777777" w:rsidR="00C25004" w:rsidRDefault="00C25004" w:rsidP="00C25004">
            <w:pPr>
              <w:pStyle w:val="ListParagraph"/>
              <w:numPr>
                <w:ilvl w:val="0"/>
                <w:numId w:val="6"/>
              </w:numPr>
              <w:ind w:left="300" w:hanging="270"/>
            </w:pPr>
            <w:r>
              <w:t xml:space="preserve">For example: first, they must race to the board </w:t>
            </w:r>
          </w:p>
          <w:p w14:paraId="1D970AAC" w14:textId="77777777" w:rsidR="00C25004" w:rsidRDefault="00C25004" w:rsidP="00C25004">
            <w:pPr>
              <w:pStyle w:val="ListParagraph"/>
              <w:numPr>
                <w:ilvl w:val="0"/>
                <w:numId w:val="6"/>
              </w:numPr>
              <w:ind w:left="300" w:hanging="270"/>
            </w:pPr>
            <w:r>
              <w:t xml:space="preserve">Then they will change the sentence "Scientists observed the tigers in their natural habitat," to a sentence written in a passive voice. </w:t>
            </w:r>
          </w:p>
          <w:p w14:paraId="65FD114A" w14:textId="77777777" w:rsidR="00C25004" w:rsidRDefault="00C25004" w:rsidP="00C25004">
            <w:pPr>
              <w:pStyle w:val="ListParagraph"/>
              <w:numPr>
                <w:ilvl w:val="0"/>
                <w:numId w:val="6"/>
              </w:numPr>
              <w:ind w:left="300" w:hanging="270"/>
            </w:pPr>
            <w:r>
              <w:t xml:space="preserve">Play the game in rounds and keep score for each group. </w:t>
            </w:r>
          </w:p>
          <w:p w14:paraId="24E98030" w14:textId="77777777" w:rsidR="00C25004" w:rsidRDefault="00C25004" w:rsidP="00C25004">
            <w:pPr>
              <w:pStyle w:val="ListParagraph"/>
              <w:numPr>
                <w:ilvl w:val="0"/>
                <w:numId w:val="6"/>
              </w:numPr>
              <w:ind w:left="300" w:hanging="270"/>
            </w:pPr>
            <w:r>
              <w:t>Correct sentences are worth five points, while incorrect ones get zero</w:t>
            </w:r>
          </w:p>
          <w:p w14:paraId="3ADC234A" w14:textId="18B5FC6E" w:rsidR="00D066A6" w:rsidRDefault="00C25004" w:rsidP="00C25004">
            <w:pPr>
              <w:pStyle w:val="ListParagraph"/>
              <w:numPr>
                <w:ilvl w:val="0"/>
                <w:numId w:val="6"/>
              </w:numPr>
              <w:ind w:left="300" w:hanging="270"/>
            </w:pPr>
            <w:r>
              <w:t>The group to reach the designated total points first wins the game.</w:t>
            </w:r>
          </w:p>
          <w:p w14:paraId="012DB69B" w14:textId="45EE7B84" w:rsidR="00867378" w:rsidRPr="00A82C1E" w:rsidRDefault="00867378" w:rsidP="00B3210C"/>
        </w:tc>
      </w:tr>
    </w:tbl>
    <w:p w14:paraId="75A246ED" w14:textId="77777777" w:rsidR="00C17E2A" w:rsidRDefault="00C17E2A">
      <w:bookmarkStart w:id="0" w:name="_GoBack"/>
      <w:bookmarkEnd w:id="0"/>
    </w:p>
    <w:sectPr w:rsidR="00C17E2A">
      <w:footerReference w:type="default" r:id="rId20"/>
      <w:headerReference w:type="first" r:id="rId21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EA302" w14:textId="77777777" w:rsidR="00BC2DAF" w:rsidRDefault="00BC2DAF">
      <w:pPr>
        <w:spacing w:before="0" w:after="0" w:line="240" w:lineRule="auto"/>
      </w:pPr>
      <w:r>
        <w:separator/>
      </w:r>
    </w:p>
  </w:endnote>
  <w:endnote w:type="continuationSeparator" w:id="0">
    <w:p w14:paraId="4B08E87D" w14:textId="77777777" w:rsidR="00BC2DAF" w:rsidRDefault="00BC2DA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2CF3FA4A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953B4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35206" w14:textId="77777777" w:rsidR="00BC2DAF" w:rsidRDefault="00BC2DAF">
      <w:pPr>
        <w:spacing w:before="0" w:after="0" w:line="240" w:lineRule="auto"/>
      </w:pPr>
      <w:r>
        <w:separator/>
      </w:r>
    </w:p>
  </w:footnote>
  <w:footnote w:type="continuationSeparator" w:id="0">
    <w:p w14:paraId="3C58AC4E" w14:textId="77777777" w:rsidR="00BC2DAF" w:rsidRDefault="00BC2DA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17F14B0"/>
    <w:multiLevelType w:val="hybridMultilevel"/>
    <w:tmpl w:val="B3DEC508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142B5FD7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3" w15:restartNumberingAfterBreak="0">
    <w:nsid w:val="19E51CDC"/>
    <w:multiLevelType w:val="hybridMultilevel"/>
    <w:tmpl w:val="A3F69E86"/>
    <w:lvl w:ilvl="0" w:tplc="13A27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97623"/>
    <w:multiLevelType w:val="hybridMultilevel"/>
    <w:tmpl w:val="0116F39A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B7BEF"/>
    <w:multiLevelType w:val="hybridMultilevel"/>
    <w:tmpl w:val="B614948A"/>
    <w:lvl w:ilvl="0" w:tplc="6D8403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92936"/>
    <w:multiLevelType w:val="hybridMultilevel"/>
    <w:tmpl w:val="4FE43B90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8" w15:restartNumberingAfterBreak="0">
    <w:nsid w:val="48801657"/>
    <w:multiLevelType w:val="hybridMultilevel"/>
    <w:tmpl w:val="906AB548"/>
    <w:lvl w:ilvl="0" w:tplc="E230EF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172A09"/>
    <w:multiLevelType w:val="hybridMultilevel"/>
    <w:tmpl w:val="180AB3E0"/>
    <w:lvl w:ilvl="0" w:tplc="97868E2E">
      <w:numFmt w:val="bullet"/>
      <w:lvlText w:val="-"/>
      <w:lvlJc w:val="left"/>
      <w:pPr>
        <w:ind w:left="786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62825BF8"/>
    <w:multiLevelType w:val="hybridMultilevel"/>
    <w:tmpl w:val="51FCB166"/>
    <w:lvl w:ilvl="0" w:tplc="13A2780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1761F"/>
    <w:multiLevelType w:val="hybridMultilevel"/>
    <w:tmpl w:val="8CD65D02"/>
    <w:lvl w:ilvl="0" w:tplc="13A27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3B238B"/>
    <w:multiLevelType w:val="hybridMultilevel"/>
    <w:tmpl w:val="EC08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C259C"/>
    <w:multiLevelType w:val="hybridMultilevel"/>
    <w:tmpl w:val="191A4306"/>
    <w:lvl w:ilvl="0" w:tplc="65E09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792E19"/>
    <w:multiLevelType w:val="hybridMultilevel"/>
    <w:tmpl w:val="6010AF28"/>
    <w:lvl w:ilvl="0" w:tplc="53A432A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103E9A"/>
    <w:multiLevelType w:val="hybridMultilevel"/>
    <w:tmpl w:val="1A1E3202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EB428D"/>
    <w:multiLevelType w:val="hybridMultilevel"/>
    <w:tmpl w:val="DF2C17B0"/>
    <w:lvl w:ilvl="0" w:tplc="297A8B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5"/>
  </w:num>
  <w:num w:numId="4">
    <w:abstractNumId w:val="15"/>
  </w:num>
  <w:num w:numId="5">
    <w:abstractNumId w:val="2"/>
  </w:num>
  <w:num w:numId="6">
    <w:abstractNumId w:val="12"/>
  </w:num>
  <w:num w:numId="7">
    <w:abstractNumId w:val="10"/>
  </w:num>
  <w:num w:numId="8">
    <w:abstractNumId w:val="9"/>
  </w:num>
  <w:num w:numId="9">
    <w:abstractNumId w:val="3"/>
  </w:num>
  <w:num w:numId="10">
    <w:abstractNumId w:val="11"/>
  </w:num>
  <w:num w:numId="11">
    <w:abstractNumId w:val="1"/>
  </w:num>
  <w:num w:numId="12">
    <w:abstractNumId w:val="14"/>
  </w:num>
  <w:num w:numId="13">
    <w:abstractNumId w:val="7"/>
  </w:num>
  <w:num w:numId="14">
    <w:abstractNumId w:val="13"/>
  </w:num>
  <w:num w:numId="15">
    <w:abstractNumId w:val="8"/>
  </w:num>
  <w:num w:numId="16">
    <w:abstractNumId w:val="6"/>
  </w:num>
  <w:num w:numId="17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1C0"/>
    <w:rsid w:val="00003186"/>
    <w:rsid w:val="00004D77"/>
    <w:rsid w:val="00006CB8"/>
    <w:rsid w:val="00012774"/>
    <w:rsid w:val="000153A3"/>
    <w:rsid w:val="00017AB7"/>
    <w:rsid w:val="00025F28"/>
    <w:rsid w:val="00031953"/>
    <w:rsid w:val="0004040F"/>
    <w:rsid w:val="0004240A"/>
    <w:rsid w:val="0004502C"/>
    <w:rsid w:val="00047F0F"/>
    <w:rsid w:val="00050F06"/>
    <w:rsid w:val="000529DC"/>
    <w:rsid w:val="00065A51"/>
    <w:rsid w:val="0007578F"/>
    <w:rsid w:val="000816FF"/>
    <w:rsid w:val="000904AA"/>
    <w:rsid w:val="00094462"/>
    <w:rsid w:val="00094895"/>
    <w:rsid w:val="00094A78"/>
    <w:rsid w:val="000A37E8"/>
    <w:rsid w:val="000A5950"/>
    <w:rsid w:val="000B2A8B"/>
    <w:rsid w:val="000B37BC"/>
    <w:rsid w:val="000B601E"/>
    <w:rsid w:val="000B72D9"/>
    <w:rsid w:val="000B7585"/>
    <w:rsid w:val="000C562D"/>
    <w:rsid w:val="000C567E"/>
    <w:rsid w:val="000D44B1"/>
    <w:rsid w:val="000D5DFD"/>
    <w:rsid w:val="000E2930"/>
    <w:rsid w:val="000F3C73"/>
    <w:rsid w:val="00100ADB"/>
    <w:rsid w:val="00110F25"/>
    <w:rsid w:val="00111531"/>
    <w:rsid w:val="00120253"/>
    <w:rsid w:val="001205AF"/>
    <w:rsid w:val="001240F2"/>
    <w:rsid w:val="00134383"/>
    <w:rsid w:val="00137D49"/>
    <w:rsid w:val="001432FD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B0737"/>
    <w:rsid w:val="001B50C7"/>
    <w:rsid w:val="001C0A0E"/>
    <w:rsid w:val="001C4621"/>
    <w:rsid w:val="001D1806"/>
    <w:rsid w:val="001D3BC8"/>
    <w:rsid w:val="001D4D95"/>
    <w:rsid w:val="001D6B1C"/>
    <w:rsid w:val="001D78C1"/>
    <w:rsid w:val="001E6B90"/>
    <w:rsid w:val="001F4D29"/>
    <w:rsid w:val="001F5B63"/>
    <w:rsid w:val="00205412"/>
    <w:rsid w:val="0020622F"/>
    <w:rsid w:val="00207BCC"/>
    <w:rsid w:val="00210F3F"/>
    <w:rsid w:val="00211450"/>
    <w:rsid w:val="00211CFF"/>
    <w:rsid w:val="00227208"/>
    <w:rsid w:val="00234570"/>
    <w:rsid w:val="002426C4"/>
    <w:rsid w:val="0024426F"/>
    <w:rsid w:val="00244403"/>
    <w:rsid w:val="00246837"/>
    <w:rsid w:val="002473D0"/>
    <w:rsid w:val="002528F8"/>
    <w:rsid w:val="002541D0"/>
    <w:rsid w:val="00255260"/>
    <w:rsid w:val="002622D7"/>
    <w:rsid w:val="0026795F"/>
    <w:rsid w:val="00274D56"/>
    <w:rsid w:val="0028057F"/>
    <w:rsid w:val="00286302"/>
    <w:rsid w:val="0028776C"/>
    <w:rsid w:val="00287F69"/>
    <w:rsid w:val="002A0CC6"/>
    <w:rsid w:val="002A72AE"/>
    <w:rsid w:val="002A7661"/>
    <w:rsid w:val="002B44A9"/>
    <w:rsid w:val="002B4EEC"/>
    <w:rsid w:val="002B733A"/>
    <w:rsid w:val="002C0925"/>
    <w:rsid w:val="002C5422"/>
    <w:rsid w:val="002D3295"/>
    <w:rsid w:val="002D41D0"/>
    <w:rsid w:val="002E4739"/>
    <w:rsid w:val="002E755A"/>
    <w:rsid w:val="002E7793"/>
    <w:rsid w:val="002F4915"/>
    <w:rsid w:val="002F65DE"/>
    <w:rsid w:val="0030105F"/>
    <w:rsid w:val="00304069"/>
    <w:rsid w:val="00304B4A"/>
    <w:rsid w:val="00310BAC"/>
    <w:rsid w:val="00312F69"/>
    <w:rsid w:val="003242CF"/>
    <w:rsid w:val="003254A0"/>
    <w:rsid w:val="00331C10"/>
    <w:rsid w:val="00341B1B"/>
    <w:rsid w:val="00346000"/>
    <w:rsid w:val="003468F5"/>
    <w:rsid w:val="00350D6F"/>
    <w:rsid w:val="00351B14"/>
    <w:rsid w:val="00356548"/>
    <w:rsid w:val="00361AC7"/>
    <w:rsid w:val="00363CA5"/>
    <w:rsid w:val="00364928"/>
    <w:rsid w:val="00364EE2"/>
    <w:rsid w:val="00366329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33CA"/>
    <w:rsid w:val="003B777D"/>
    <w:rsid w:val="003C4CA4"/>
    <w:rsid w:val="003C7DAD"/>
    <w:rsid w:val="003D159E"/>
    <w:rsid w:val="003D30E4"/>
    <w:rsid w:val="003E0C9A"/>
    <w:rsid w:val="003E4AD7"/>
    <w:rsid w:val="003E6844"/>
    <w:rsid w:val="003F4800"/>
    <w:rsid w:val="003F7F50"/>
    <w:rsid w:val="0040362A"/>
    <w:rsid w:val="0040481C"/>
    <w:rsid w:val="004061AF"/>
    <w:rsid w:val="004138FF"/>
    <w:rsid w:val="00415962"/>
    <w:rsid w:val="00417B53"/>
    <w:rsid w:val="00420EFD"/>
    <w:rsid w:val="00421742"/>
    <w:rsid w:val="00425F4D"/>
    <w:rsid w:val="00425F80"/>
    <w:rsid w:val="00430D97"/>
    <w:rsid w:val="00430F59"/>
    <w:rsid w:val="004343E9"/>
    <w:rsid w:val="004433CB"/>
    <w:rsid w:val="0044472C"/>
    <w:rsid w:val="00453D92"/>
    <w:rsid w:val="0045402B"/>
    <w:rsid w:val="00460A83"/>
    <w:rsid w:val="004649BB"/>
    <w:rsid w:val="00472AE2"/>
    <w:rsid w:val="0047772F"/>
    <w:rsid w:val="004827E6"/>
    <w:rsid w:val="00483322"/>
    <w:rsid w:val="00483AE5"/>
    <w:rsid w:val="00485065"/>
    <w:rsid w:val="00486F5A"/>
    <w:rsid w:val="004A3441"/>
    <w:rsid w:val="004B20E0"/>
    <w:rsid w:val="004B46D3"/>
    <w:rsid w:val="004C6C13"/>
    <w:rsid w:val="004C74A3"/>
    <w:rsid w:val="004D089D"/>
    <w:rsid w:val="004E29C7"/>
    <w:rsid w:val="004E56E8"/>
    <w:rsid w:val="004F06F3"/>
    <w:rsid w:val="004F1557"/>
    <w:rsid w:val="004F60C4"/>
    <w:rsid w:val="004F6D32"/>
    <w:rsid w:val="005019E2"/>
    <w:rsid w:val="0050275A"/>
    <w:rsid w:val="0050427F"/>
    <w:rsid w:val="005044E0"/>
    <w:rsid w:val="005044F2"/>
    <w:rsid w:val="00511FF3"/>
    <w:rsid w:val="005121C4"/>
    <w:rsid w:val="00517CB1"/>
    <w:rsid w:val="00520977"/>
    <w:rsid w:val="00520DAF"/>
    <w:rsid w:val="005250E0"/>
    <w:rsid w:val="00527CCB"/>
    <w:rsid w:val="00532DD1"/>
    <w:rsid w:val="00536219"/>
    <w:rsid w:val="00537027"/>
    <w:rsid w:val="00541391"/>
    <w:rsid w:val="00545106"/>
    <w:rsid w:val="00546ACD"/>
    <w:rsid w:val="00550B1C"/>
    <w:rsid w:val="00564684"/>
    <w:rsid w:val="00565CE3"/>
    <w:rsid w:val="0056788D"/>
    <w:rsid w:val="00571290"/>
    <w:rsid w:val="00571886"/>
    <w:rsid w:val="00577C40"/>
    <w:rsid w:val="00581275"/>
    <w:rsid w:val="00583DA1"/>
    <w:rsid w:val="005877C9"/>
    <w:rsid w:val="005A0B9A"/>
    <w:rsid w:val="005A4652"/>
    <w:rsid w:val="005A5D9C"/>
    <w:rsid w:val="005A70D5"/>
    <w:rsid w:val="005B1163"/>
    <w:rsid w:val="005B7D58"/>
    <w:rsid w:val="005B7E63"/>
    <w:rsid w:val="005C2512"/>
    <w:rsid w:val="005D0C5B"/>
    <w:rsid w:val="005D27CF"/>
    <w:rsid w:val="005D78FD"/>
    <w:rsid w:val="005E02EE"/>
    <w:rsid w:val="005E2672"/>
    <w:rsid w:val="005F0120"/>
    <w:rsid w:val="005F37E5"/>
    <w:rsid w:val="00601257"/>
    <w:rsid w:val="00603309"/>
    <w:rsid w:val="00606C52"/>
    <w:rsid w:val="0060771A"/>
    <w:rsid w:val="00612A96"/>
    <w:rsid w:val="00614D56"/>
    <w:rsid w:val="00620391"/>
    <w:rsid w:val="0063032B"/>
    <w:rsid w:val="00631E0E"/>
    <w:rsid w:val="006326A0"/>
    <w:rsid w:val="006404AA"/>
    <w:rsid w:val="00641476"/>
    <w:rsid w:val="00641D69"/>
    <w:rsid w:val="006432E9"/>
    <w:rsid w:val="006475CC"/>
    <w:rsid w:val="006513FB"/>
    <w:rsid w:val="0065493E"/>
    <w:rsid w:val="006550C8"/>
    <w:rsid w:val="0066553B"/>
    <w:rsid w:val="00667D6F"/>
    <w:rsid w:val="00675B73"/>
    <w:rsid w:val="00677486"/>
    <w:rsid w:val="006826F3"/>
    <w:rsid w:val="00683DFC"/>
    <w:rsid w:val="00686B1E"/>
    <w:rsid w:val="00697CD8"/>
    <w:rsid w:val="006A5952"/>
    <w:rsid w:val="006B19E5"/>
    <w:rsid w:val="006B3200"/>
    <w:rsid w:val="006B571A"/>
    <w:rsid w:val="006C06D2"/>
    <w:rsid w:val="006C15A4"/>
    <w:rsid w:val="006C2F42"/>
    <w:rsid w:val="006D337A"/>
    <w:rsid w:val="006E7F4B"/>
    <w:rsid w:val="006F0615"/>
    <w:rsid w:val="006F0813"/>
    <w:rsid w:val="006F1C9F"/>
    <w:rsid w:val="006F5DC7"/>
    <w:rsid w:val="006F7C39"/>
    <w:rsid w:val="006F7E46"/>
    <w:rsid w:val="0070141C"/>
    <w:rsid w:val="007017C2"/>
    <w:rsid w:val="00706EE0"/>
    <w:rsid w:val="00713D5E"/>
    <w:rsid w:val="007144CC"/>
    <w:rsid w:val="00714A8D"/>
    <w:rsid w:val="007166BF"/>
    <w:rsid w:val="007177D7"/>
    <w:rsid w:val="00717CA1"/>
    <w:rsid w:val="00735CBB"/>
    <w:rsid w:val="00740E81"/>
    <w:rsid w:val="00742B82"/>
    <w:rsid w:val="00742BDE"/>
    <w:rsid w:val="00743B1E"/>
    <w:rsid w:val="00747C96"/>
    <w:rsid w:val="00750743"/>
    <w:rsid w:val="00752C4E"/>
    <w:rsid w:val="00756214"/>
    <w:rsid w:val="00761C97"/>
    <w:rsid w:val="00761F09"/>
    <w:rsid w:val="007644C3"/>
    <w:rsid w:val="0076583E"/>
    <w:rsid w:val="00773C70"/>
    <w:rsid w:val="00774767"/>
    <w:rsid w:val="00777637"/>
    <w:rsid w:val="00780730"/>
    <w:rsid w:val="0078211E"/>
    <w:rsid w:val="0078309D"/>
    <w:rsid w:val="00786B8E"/>
    <w:rsid w:val="00791E09"/>
    <w:rsid w:val="007A5B16"/>
    <w:rsid w:val="007C31C8"/>
    <w:rsid w:val="007C4BF2"/>
    <w:rsid w:val="007E5E02"/>
    <w:rsid w:val="007F09DA"/>
    <w:rsid w:val="007F163A"/>
    <w:rsid w:val="007F178D"/>
    <w:rsid w:val="007F30FD"/>
    <w:rsid w:val="007F4FCC"/>
    <w:rsid w:val="007F65A3"/>
    <w:rsid w:val="00802258"/>
    <w:rsid w:val="00807AE6"/>
    <w:rsid w:val="00811AB9"/>
    <w:rsid w:val="0083070C"/>
    <w:rsid w:val="00835E70"/>
    <w:rsid w:val="0083703B"/>
    <w:rsid w:val="00840D2B"/>
    <w:rsid w:val="008452D9"/>
    <w:rsid w:val="0085030E"/>
    <w:rsid w:val="00853340"/>
    <w:rsid w:val="008549B7"/>
    <w:rsid w:val="00867378"/>
    <w:rsid w:val="008776E5"/>
    <w:rsid w:val="00885068"/>
    <w:rsid w:val="008A326A"/>
    <w:rsid w:val="008B2B0B"/>
    <w:rsid w:val="008B2CBF"/>
    <w:rsid w:val="008C2399"/>
    <w:rsid w:val="008C29B4"/>
    <w:rsid w:val="008D02F2"/>
    <w:rsid w:val="008D7395"/>
    <w:rsid w:val="008D7836"/>
    <w:rsid w:val="008E2AFC"/>
    <w:rsid w:val="008F27DC"/>
    <w:rsid w:val="008F2C91"/>
    <w:rsid w:val="008F5294"/>
    <w:rsid w:val="008F771F"/>
    <w:rsid w:val="009002D5"/>
    <w:rsid w:val="00900472"/>
    <w:rsid w:val="00901ADF"/>
    <w:rsid w:val="0090488E"/>
    <w:rsid w:val="00910100"/>
    <w:rsid w:val="009114DD"/>
    <w:rsid w:val="009149FB"/>
    <w:rsid w:val="009155D5"/>
    <w:rsid w:val="00920AD3"/>
    <w:rsid w:val="00922FB8"/>
    <w:rsid w:val="009232C2"/>
    <w:rsid w:val="009260D0"/>
    <w:rsid w:val="00936730"/>
    <w:rsid w:val="009378FA"/>
    <w:rsid w:val="009401DA"/>
    <w:rsid w:val="009563B9"/>
    <w:rsid w:val="00956A48"/>
    <w:rsid w:val="00956B0B"/>
    <w:rsid w:val="00956DE4"/>
    <w:rsid w:val="00956FB9"/>
    <w:rsid w:val="00966C71"/>
    <w:rsid w:val="00967165"/>
    <w:rsid w:val="00967253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4BA1"/>
    <w:rsid w:val="009A55A0"/>
    <w:rsid w:val="009C58CE"/>
    <w:rsid w:val="009D155F"/>
    <w:rsid w:val="009D30C4"/>
    <w:rsid w:val="009D32F8"/>
    <w:rsid w:val="009D5198"/>
    <w:rsid w:val="009D72E5"/>
    <w:rsid w:val="009E08FF"/>
    <w:rsid w:val="009E61B2"/>
    <w:rsid w:val="009F7C60"/>
    <w:rsid w:val="00A0116B"/>
    <w:rsid w:val="00A1735C"/>
    <w:rsid w:val="00A25094"/>
    <w:rsid w:val="00A367FF"/>
    <w:rsid w:val="00A37E88"/>
    <w:rsid w:val="00A435BC"/>
    <w:rsid w:val="00A50084"/>
    <w:rsid w:val="00A50553"/>
    <w:rsid w:val="00A71E70"/>
    <w:rsid w:val="00A72FDD"/>
    <w:rsid w:val="00A74FCC"/>
    <w:rsid w:val="00A75496"/>
    <w:rsid w:val="00A82696"/>
    <w:rsid w:val="00A82C1E"/>
    <w:rsid w:val="00A832CB"/>
    <w:rsid w:val="00A85D55"/>
    <w:rsid w:val="00A86D69"/>
    <w:rsid w:val="00A953B4"/>
    <w:rsid w:val="00AA2441"/>
    <w:rsid w:val="00AA3D9C"/>
    <w:rsid w:val="00AB0656"/>
    <w:rsid w:val="00AB565D"/>
    <w:rsid w:val="00AB7626"/>
    <w:rsid w:val="00AC63A2"/>
    <w:rsid w:val="00AD171D"/>
    <w:rsid w:val="00AD5265"/>
    <w:rsid w:val="00AD6AD0"/>
    <w:rsid w:val="00AD7E49"/>
    <w:rsid w:val="00AE2FC3"/>
    <w:rsid w:val="00AF3137"/>
    <w:rsid w:val="00AF47E1"/>
    <w:rsid w:val="00AF69C0"/>
    <w:rsid w:val="00B02EA6"/>
    <w:rsid w:val="00B046C1"/>
    <w:rsid w:val="00B07834"/>
    <w:rsid w:val="00B160F1"/>
    <w:rsid w:val="00B16916"/>
    <w:rsid w:val="00B25DC5"/>
    <w:rsid w:val="00B262A1"/>
    <w:rsid w:val="00B27BDC"/>
    <w:rsid w:val="00B30F64"/>
    <w:rsid w:val="00B3210C"/>
    <w:rsid w:val="00B36C8F"/>
    <w:rsid w:val="00B4776C"/>
    <w:rsid w:val="00B50357"/>
    <w:rsid w:val="00B51BF7"/>
    <w:rsid w:val="00B542DD"/>
    <w:rsid w:val="00B55350"/>
    <w:rsid w:val="00B57396"/>
    <w:rsid w:val="00B67C04"/>
    <w:rsid w:val="00B75483"/>
    <w:rsid w:val="00B8438A"/>
    <w:rsid w:val="00B8706B"/>
    <w:rsid w:val="00B87608"/>
    <w:rsid w:val="00B91FAF"/>
    <w:rsid w:val="00B93FEC"/>
    <w:rsid w:val="00B962D0"/>
    <w:rsid w:val="00BA223B"/>
    <w:rsid w:val="00BA2713"/>
    <w:rsid w:val="00BA7BE8"/>
    <w:rsid w:val="00BB359B"/>
    <w:rsid w:val="00BB5607"/>
    <w:rsid w:val="00BC2DAF"/>
    <w:rsid w:val="00BC3471"/>
    <w:rsid w:val="00BC356C"/>
    <w:rsid w:val="00BC5BC2"/>
    <w:rsid w:val="00BD430C"/>
    <w:rsid w:val="00BD5017"/>
    <w:rsid w:val="00BE0043"/>
    <w:rsid w:val="00BE0D37"/>
    <w:rsid w:val="00BF0E60"/>
    <w:rsid w:val="00BF1083"/>
    <w:rsid w:val="00BF1D3C"/>
    <w:rsid w:val="00BF3180"/>
    <w:rsid w:val="00BF59F3"/>
    <w:rsid w:val="00C00A0B"/>
    <w:rsid w:val="00C02188"/>
    <w:rsid w:val="00C03799"/>
    <w:rsid w:val="00C12DD5"/>
    <w:rsid w:val="00C136D0"/>
    <w:rsid w:val="00C17E2A"/>
    <w:rsid w:val="00C20C1E"/>
    <w:rsid w:val="00C24A10"/>
    <w:rsid w:val="00C25004"/>
    <w:rsid w:val="00C362B3"/>
    <w:rsid w:val="00C40201"/>
    <w:rsid w:val="00C403C3"/>
    <w:rsid w:val="00C61E15"/>
    <w:rsid w:val="00C66F88"/>
    <w:rsid w:val="00C73B2C"/>
    <w:rsid w:val="00C73D7E"/>
    <w:rsid w:val="00C77171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B7D65"/>
    <w:rsid w:val="00CC3B13"/>
    <w:rsid w:val="00CC605B"/>
    <w:rsid w:val="00CD4D2B"/>
    <w:rsid w:val="00CE172B"/>
    <w:rsid w:val="00CE56FD"/>
    <w:rsid w:val="00CE5B35"/>
    <w:rsid w:val="00CF331A"/>
    <w:rsid w:val="00CF4D19"/>
    <w:rsid w:val="00D066A6"/>
    <w:rsid w:val="00D12602"/>
    <w:rsid w:val="00D15CAA"/>
    <w:rsid w:val="00D17E02"/>
    <w:rsid w:val="00D2109C"/>
    <w:rsid w:val="00D25BBF"/>
    <w:rsid w:val="00D27DC3"/>
    <w:rsid w:val="00D329A0"/>
    <w:rsid w:val="00D3577C"/>
    <w:rsid w:val="00D375F4"/>
    <w:rsid w:val="00D41B86"/>
    <w:rsid w:val="00D41C29"/>
    <w:rsid w:val="00D43AC0"/>
    <w:rsid w:val="00D47C20"/>
    <w:rsid w:val="00D56441"/>
    <w:rsid w:val="00D577AE"/>
    <w:rsid w:val="00D60F06"/>
    <w:rsid w:val="00D63A36"/>
    <w:rsid w:val="00D759D4"/>
    <w:rsid w:val="00D77491"/>
    <w:rsid w:val="00D8019B"/>
    <w:rsid w:val="00D812F1"/>
    <w:rsid w:val="00D85628"/>
    <w:rsid w:val="00D914D8"/>
    <w:rsid w:val="00DA1F66"/>
    <w:rsid w:val="00DA55E8"/>
    <w:rsid w:val="00DB31D9"/>
    <w:rsid w:val="00DC17D5"/>
    <w:rsid w:val="00DC76FD"/>
    <w:rsid w:val="00DE0478"/>
    <w:rsid w:val="00DE3AC3"/>
    <w:rsid w:val="00DF02F9"/>
    <w:rsid w:val="00DF591D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27E4F"/>
    <w:rsid w:val="00E40079"/>
    <w:rsid w:val="00E41D90"/>
    <w:rsid w:val="00E42A76"/>
    <w:rsid w:val="00E54475"/>
    <w:rsid w:val="00E550F7"/>
    <w:rsid w:val="00E601B6"/>
    <w:rsid w:val="00E601FC"/>
    <w:rsid w:val="00E80C06"/>
    <w:rsid w:val="00E84F61"/>
    <w:rsid w:val="00E85536"/>
    <w:rsid w:val="00E86F8A"/>
    <w:rsid w:val="00EA21BA"/>
    <w:rsid w:val="00EA3A1A"/>
    <w:rsid w:val="00EA5BCA"/>
    <w:rsid w:val="00EA78ED"/>
    <w:rsid w:val="00EB2FF3"/>
    <w:rsid w:val="00EB5924"/>
    <w:rsid w:val="00EC2D9F"/>
    <w:rsid w:val="00ED219F"/>
    <w:rsid w:val="00ED2AA6"/>
    <w:rsid w:val="00EE497B"/>
    <w:rsid w:val="00EF0198"/>
    <w:rsid w:val="00EF7436"/>
    <w:rsid w:val="00F1179F"/>
    <w:rsid w:val="00F12F9F"/>
    <w:rsid w:val="00F17FDF"/>
    <w:rsid w:val="00F208E3"/>
    <w:rsid w:val="00F2190A"/>
    <w:rsid w:val="00F23572"/>
    <w:rsid w:val="00F235D6"/>
    <w:rsid w:val="00F2361D"/>
    <w:rsid w:val="00F27FA3"/>
    <w:rsid w:val="00F32A4B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832C0"/>
    <w:rsid w:val="00FA570E"/>
    <w:rsid w:val="00FB17D4"/>
    <w:rsid w:val="00FB30A1"/>
    <w:rsid w:val="00FB5202"/>
    <w:rsid w:val="00FB61C0"/>
    <w:rsid w:val="00FB7459"/>
    <w:rsid w:val="00FC2AF9"/>
    <w:rsid w:val="00FC4700"/>
    <w:rsid w:val="00FC63DE"/>
    <w:rsid w:val="00FC7E02"/>
    <w:rsid w:val="00FE0F64"/>
    <w:rsid w:val="00FE4D5F"/>
    <w:rsid w:val="00FE67CC"/>
    <w:rsid w:val="00FE68F0"/>
    <w:rsid w:val="00FF1001"/>
    <w:rsid w:val="00F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y.com/academy/lesson/active-passive-voice-lesson-plan.html" TargetMode="External"/><Relationship Id="rId13" Type="http://schemas.openxmlformats.org/officeDocument/2006/relationships/hyperlink" Target="https://www.teflcourse.net/blog/7-activities-for-teaching-passive-voice-in-the-esl-classroom/" TargetMode="External"/><Relationship Id="rId18" Type="http://schemas.openxmlformats.org/officeDocument/2006/relationships/hyperlink" Target="https://www.thoughtco.com/lesson-plan-integrating-target-structure-1212173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thoughtco.com/lesson-plan-integrating-target-structure-1212173" TargetMode="External"/><Relationship Id="rId17" Type="http://schemas.openxmlformats.org/officeDocument/2006/relationships/hyperlink" Target="https://betterlesson.com/lesson/592743/active-passive-voi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ducationworld.com/lesson-articles-active-voice-and-passive-voice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etterlesson.com/lesson/592743/active-passive-voic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teach-nology.com/lessons/lsn_pln_view_lessons.php?action=view&amp;cat_id=3&amp;lsn_id=26281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www.educationworld.com/lesson-articles-active-voice-and-passive-voice" TargetMode="External"/><Relationship Id="rId19" Type="http://schemas.openxmlformats.org/officeDocument/2006/relationships/hyperlink" Target="https://www.teflcourse.net/blog/7-activities-for-teaching-passive-voice-in-the-esl-classro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each-nology.com/lessons/lsn_pln_view_lessons.php?action=view&amp;cat_id=3&amp;lsn_id=26281" TargetMode="External"/><Relationship Id="rId14" Type="http://schemas.openxmlformats.org/officeDocument/2006/relationships/hyperlink" Target="https://study.com/academy/lesson/active-passive-voice-lesson-plan.html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E3902"/>
    <w:rsid w:val="00106507"/>
    <w:rsid w:val="00253619"/>
    <w:rsid w:val="00262022"/>
    <w:rsid w:val="0026558F"/>
    <w:rsid w:val="00280CE5"/>
    <w:rsid w:val="003A22D6"/>
    <w:rsid w:val="003C213A"/>
    <w:rsid w:val="003F42A4"/>
    <w:rsid w:val="004A008E"/>
    <w:rsid w:val="004C3609"/>
    <w:rsid w:val="004E1DB9"/>
    <w:rsid w:val="0050187F"/>
    <w:rsid w:val="0050760F"/>
    <w:rsid w:val="00530D6F"/>
    <w:rsid w:val="00571A20"/>
    <w:rsid w:val="005D1C96"/>
    <w:rsid w:val="005E6E71"/>
    <w:rsid w:val="006814AC"/>
    <w:rsid w:val="006D6E20"/>
    <w:rsid w:val="00713551"/>
    <w:rsid w:val="00805105"/>
    <w:rsid w:val="00816166"/>
    <w:rsid w:val="00836926"/>
    <w:rsid w:val="00957041"/>
    <w:rsid w:val="009D2491"/>
    <w:rsid w:val="009F03E4"/>
    <w:rsid w:val="00A20224"/>
    <w:rsid w:val="00A50CC6"/>
    <w:rsid w:val="00AB2F7D"/>
    <w:rsid w:val="00AB37F5"/>
    <w:rsid w:val="00AC6A43"/>
    <w:rsid w:val="00B67D1F"/>
    <w:rsid w:val="00BF4CE3"/>
    <w:rsid w:val="00C21632"/>
    <w:rsid w:val="00C87D32"/>
    <w:rsid w:val="00C93DC1"/>
    <w:rsid w:val="00C9404C"/>
    <w:rsid w:val="00CA2000"/>
    <w:rsid w:val="00D339AD"/>
    <w:rsid w:val="00D417B5"/>
    <w:rsid w:val="00D92979"/>
    <w:rsid w:val="00DE19D7"/>
    <w:rsid w:val="00E17671"/>
    <w:rsid w:val="00EB30E9"/>
    <w:rsid w:val="00F07EE3"/>
    <w:rsid w:val="00F419FB"/>
    <w:rsid w:val="00FC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36</TotalTime>
  <Pages>3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GENESIS</cp:lastModifiedBy>
  <cp:revision>24</cp:revision>
  <dcterms:created xsi:type="dcterms:W3CDTF">2019-06-26T10:16:00Z</dcterms:created>
  <dcterms:modified xsi:type="dcterms:W3CDTF">2019-07-01T08:03:00Z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