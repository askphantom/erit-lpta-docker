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79703D4B" w:rsidR="00C17E2A" w:rsidRPr="009260D0" w:rsidRDefault="00507EBD">
            <w:pPr>
              <w:pStyle w:val="Title"/>
              <w:rPr>
                <w:sz w:val="40"/>
                <w:szCs w:val="40"/>
              </w:rPr>
            </w:pPr>
            <w:r>
              <w:rPr>
                <w:sz w:val="40"/>
                <w:szCs w:val="40"/>
              </w:rPr>
              <w:t>SUBTRACTION of whole numbers involving 3 or more digits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6AD3543C" w:rsidR="00C17E2A" w:rsidRDefault="00507EBD">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03733A84" w:rsidR="00C17E2A" w:rsidRDefault="00D276A5">
                  <w:r>
                    <w:t>4</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22352BF9" w14:textId="77777777" w:rsidR="001611AE" w:rsidRDefault="000A37E8" w:rsidP="007F72A6">
            <w:pPr>
              <w:pStyle w:val="ListParagraph"/>
              <w:numPr>
                <w:ilvl w:val="0"/>
                <w:numId w:val="2"/>
              </w:numPr>
              <w:ind w:left="183" w:hanging="142"/>
            </w:pPr>
            <w:r>
              <w:t xml:space="preserve"> </w:t>
            </w:r>
            <w:r w:rsidR="001611AE">
              <w:t xml:space="preserve"> </w:t>
            </w:r>
            <w:r w:rsidR="007F72A6">
              <w:t>Subtraction of whole numbers involving 3 or more digits</w:t>
            </w:r>
            <w:r w:rsidR="008E1187">
              <w:t>.</w:t>
            </w:r>
          </w:p>
          <w:p w14:paraId="458BD9FD" w14:textId="1A90F950" w:rsidR="008E1187" w:rsidRDefault="008E1187" w:rsidP="007F72A6">
            <w:pPr>
              <w:pStyle w:val="ListParagraph"/>
              <w:numPr>
                <w:ilvl w:val="0"/>
                <w:numId w:val="2"/>
              </w:numPr>
              <w:ind w:left="183" w:hanging="142"/>
            </w:pPr>
            <w:r>
              <w:t xml:space="preserve"> Word problems relating to addition of whole numbers involving 3 or more digits.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23736"/>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05FB3319" w14:textId="77777777" w:rsidR="007F72A6" w:rsidRDefault="00BF3180" w:rsidP="00B67C04">
                                  <w:r>
                                    <w:t>-</w:t>
                                  </w:r>
                                  <w:r w:rsidR="007F72A6">
                                    <w:t xml:space="preserve"> Workbook </w:t>
                                  </w:r>
                                </w:p>
                                <w:p w14:paraId="54F469E6" w14:textId="3087FBD8" w:rsidR="007F72A6" w:rsidRDefault="007F72A6" w:rsidP="00B67C04">
                                  <w:r>
                                    <w:t xml:space="preserve">- Counters or number lines </w:t>
                                  </w:r>
                                </w:p>
                                <w:p w14:paraId="1159BA44" w14:textId="20BD7838" w:rsidR="00D15CAA" w:rsidRPr="00BF3180" w:rsidRDefault="007F72A6" w:rsidP="00B67C04">
                                  <w:r>
                                    <w:t>-  Abacus</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678D9874" w:rsidR="00E42A76" w:rsidRDefault="00971502" w:rsidP="00E42A76">
                                  <w:pPr>
                                    <w:pStyle w:val="ListBullet"/>
                                  </w:pPr>
                                  <w:hyperlink r:id="rId8" w:history="1">
                                    <w:r w:rsidR="00B42028">
                                      <w:rPr>
                                        <w:rStyle w:val="Hyperlink"/>
                                      </w:rPr>
                                      <w:t>https://www.khanacademy.org/math/arithmetic/arith-review-add-subtract/arith-review-regrouping-3-dig/v/regrouping-from-0-when-subtracting-three-digit-numbers</w:t>
                                    </w:r>
                                  </w:hyperlink>
                                </w:p>
                                <w:p w14:paraId="3E1E98D8" w14:textId="5789B12D" w:rsidR="00B42028" w:rsidRDefault="00971502" w:rsidP="00E42A76">
                                  <w:pPr>
                                    <w:pStyle w:val="ListBullet"/>
                                  </w:pPr>
                                  <w:hyperlink r:id="rId9" w:history="1">
                                    <w:r w:rsidR="00B42028">
                                      <w:rPr>
                                        <w:rStyle w:val="Hyperlink"/>
                                      </w:rPr>
                                      <w:t>https://www.youtube.com/watch?v=yCGgmnMT21Q</w:t>
                                    </w:r>
                                  </w:hyperlink>
                                </w:p>
                                <w:p w14:paraId="585EE4D0" w14:textId="3CE77770" w:rsidR="00B42028" w:rsidRDefault="00971502" w:rsidP="00E42A76">
                                  <w:pPr>
                                    <w:pStyle w:val="ListBullet"/>
                                  </w:pPr>
                                  <w:hyperlink r:id="rId10" w:history="1">
                                    <w:r w:rsidR="00B42028">
                                      <w:rPr>
                                        <w:rStyle w:val="Hyperlink"/>
                                      </w:rPr>
                                      <w:t>https://www.google.com/imgres?imgurl=http%3A%2F%2Ffinleybegum.club%2Fwp-content%2Fuploads%2F%2F2018%2F09%2Fsubtracting-3-digit-numbers-adding-and-subtracting-3-digit-numbers-worksheets-best-of-math-worksheets-for-grade-2-subtraction-with-subtracting-3-digit-numbers-with-regrouping-games.jpg&amp;imgrefurl=http%3A%2F%2Ffinleybegum.club%2Fsubtracting-3-digit-numbers%2F&amp;docid=olVRxnDxG7KZ0M&amp;tbnid=4zbbhbtOD46NcM%3A&amp;vet=10ahUKEwicztbTl5HiAhWUuHEKHUYyBRIQMwh8KDEwMQ..i&amp;w=600&amp;h=891&amp;bih=730&amp;biw=1517&amp;q=3%20digit%20subtraction%20with%20regrouping%20games&amp;ved=0ahUKEwicztbTl5HiAhWUuHEKHUYyBRIQMwh8KDEwMQ&amp;iact=mrc&amp;uact=8</w:t>
                                    </w:r>
                                  </w:hyperlink>
                                </w:p>
                                <w:p w14:paraId="266D3DBF" w14:textId="14860BA1" w:rsidR="00714A8D" w:rsidRDefault="00971502" w:rsidP="0083703B">
                                  <w:pPr>
                                    <w:pStyle w:val="ListBullet"/>
                                  </w:pPr>
                                  <w:hyperlink r:id="rId11" w:history="1">
                                    <w:r w:rsidR="00D552D1">
                                      <w:rPr>
                                        <w:rStyle w:val="Hyperlink"/>
                                      </w:rPr>
                                      <w:t>https://www.google.com/search?q=how+to+subtract+3+digit+numbers+with+regrouping&amp;sa=X&amp;ved=2ahUKEwjiiYyklZHiAhXxAWMBHcxjBtYQ1QIoAHoECAkQAQ</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23736"/>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05FB3319" w14:textId="77777777" w:rsidR="007F72A6" w:rsidRDefault="00BF3180" w:rsidP="00B67C04">
                            <w:r>
                              <w:t>-</w:t>
                            </w:r>
                            <w:r w:rsidR="007F72A6">
                              <w:t xml:space="preserve"> Workbook </w:t>
                            </w:r>
                          </w:p>
                          <w:p w14:paraId="54F469E6" w14:textId="3087FBD8" w:rsidR="007F72A6" w:rsidRDefault="007F72A6" w:rsidP="00B67C04">
                            <w:r>
                              <w:t xml:space="preserve">- Counters or number lines </w:t>
                            </w:r>
                          </w:p>
                          <w:p w14:paraId="1159BA44" w14:textId="20BD7838" w:rsidR="00D15CAA" w:rsidRPr="00BF3180" w:rsidRDefault="007F72A6" w:rsidP="00B67C04">
                            <w:r>
                              <w:t>-  Abacus</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678D9874" w:rsidR="00E42A76" w:rsidRDefault="00971502" w:rsidP="00E42A76">
                            <w:pPr>
                              <w:pStyle w:val="ListBullet"/>
                            </w:pPr>
                            <w:hyperlink r:id="rId12" w:history="1">
                              <w:r w:rsidR="00B42028">
                                <w:rPr>
                                  <w:rStyle w:val="Hyperlink"/>
                                </w:rPr>
                                <w:t>https://www.khanacademy.org/math/arithmetic/arith-review-add-subtract/arith-review-regrouping-3-dig/v/regrouping-from-0-when-subtracting-three-digit-numbers</w:t>
                              </w:r>
                            </w:hyperlink>
                          </w:p>
                          <w:p w14:paraId="3E1E98D8" w14:textId="5789B12D" w:rsidR="00B42028" w:rsidRDefault="00971502" w:rsidP="00E42A76">
                            <w:pPr>
                              <w:pStyle w:val="ListBullet"/>
                            </w:pPr>
                            <w:hyperlink r:id="rId13" w:history="1">
                              <w:r w:rsidR="00B42028">
                                <w:rPr>
                                  <w:rStyle w:val="Hyperlink"/>
                                </w:rPr>
                                <w:t>https://www.youtube.com/watch?v=yCGgmnMT21Q</w:t>
                              </w:r>
                            </w:hyperlink>
                          </w:p>
                          <w:p w14:paraId="585EE4D0" w14:textId="3CE77770" w:rsidR="00B42028" w:rsidRDefault="00971502" w:rsidP="00E42A76">
                            <w:pPr>
                              <w:pStyle w:val="ListBullet"/>
                            </w:pPr>
                            <w:hyperlink r:id="rId14" w:history="1">
                              <w:r w:rsidR="00B42028">
                                <w:rPr>
                                  <w:rStyle w:val="Hyperlink"/>
                                </w:rPr>
                                <w:t>https://www.google.com/imgres?imgurl=http%3A%2F%2Ffinleybegum.club%2Fwp-content%2Fuploads%2F%2F2018%2F09%2Fsubtracting-3-digit-numbers-adding-and-subtracting-3-digit-numbers-worksheets-best-of-math-worksheets-for-grade-2-subtraction-with-subtracting-3-digit-numbers-with-regrouping-games.jpg&amp;imgrefurl=http%3A%2F%2Ffinleybegum.club%2Fsubtracting-3-digit-numbers%2F&amp;docid=olVRxnDxG7KZ0M&amp;tbnid=4zbbhbtOD46NcM%3A&amp;vet=10ahUKEwicztbTl5HiAhWUuHEKHUYyBRIQMwh8KDEwMQ..i&amp;w=600&amp;h=891&amp;bih=730&amp;biw=1517&amp;q=3%20digit%20subtraction%20with%20regrouping%20games&amp;ved=0ahUKEwicztbTl5HiAhWUuHEKHUYyBRIQMwh8KDEwMQ&amp;iact=mrc&amp;uact=8</w:t>
                              </w:r>
                            </w:hyperlink>
                          </w:p>
                          <w:p w14:paraId="266D3DBF" w14:textId="14860BA1" w:rsidR="00714A8D" w:rsidRDefault="00971502" w:rsidP="0083703B">
                            <w:pPr>
                              <w:pStyle w:val="ListBullet"/>
                            </w:pPr>
                            <w:hyperlink r:id="rId15" w:history="1">
                              <w:r w:rsidR="00D552D1">
                                <w:rPr>
                                  <w:rStyle w:val="Hyperlink"/>
                                </w:rPr>
                                <w:t>https://www.google.com/search?q=how+to+subtract+3+digit+numbers+with+regrouping&amp;sa=X&amp;ved=2ahUKEwjiiYyklZHiAhXxAWMBHcxjBtYQ1QIoAHoECAkQAQ</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403E579E" w:rsidR="001D4D95" w:rsidRDefault="00AD5265" w:rsidP="00120253">
            <w:r>
              <w:t>Students should be able to;</w:t>
            </w:r>
          </w:p>
          <w:p w14:paraId="39B53DE3" w14:textId="74C86F2A" w:rsidR="001D4D95" w:rsidRDefault="007F72A6" w:rsidP="00AC3200">
            <w:pPr>
              <w:pStyle w:val="ListParagraph"/>
              <w:numPr>
                <w:ilvl w:val="0"/>
                <w:numId w:val="18"/>
              </w:numPr>
              <w:ind w:left="142" w:hanging="142"/>
            </w:pPr>
            <w:r>
              <w:t>Subtract whole numbers involving 3 or more digits.</w:t>
            </w:r>
          </w:p>
          <w:p w14:paraId="485DA6ED" w14:textId="2451FDB4" w:rsidR="008E1187" w:rsidRDefault="008E1187" w:rsidP="00AC3200">
            <w:pPr>
              <w:pStyle w:val="ListParagraph"/>
              <w:numPr>
                <w:ilvl w:val="0"/>
                <w:numId w:val="18"/>
              </w:numPr>
              <w:ind w:left="142" w:hanging="142"/>
            </w:pPr>
            <w:r>
              <w:t xml:space="preserve"> Solve word problems relating to addition of whole numbers involving 3 or more digits.</w:t>
            </w:r>
          </w:p>
          <w:p w14:paraId="52E1D99A" w14:textId="77777777" w:rsidR="00310968" w:rsidRDefault="00310968" w:rsidP="00D914D8">
            <w:pPr>
              <w:spacing w:line="240" w:lineRule="auto"/>
              <w:outlineLvl w:val="1"/>
              <w:rPr>
                <w:rFonts w:asciiTheme="majorHAnsi" w:eastAsiaTheme="majorEastAsia" w:hAnsiTheme="majorHAnsi" w:cstheme="majorBidi"/>
                <w:color w:val="F16522" w:themeColor="accent1"/>
              </w:rPr>
            </w:pPr>
          </w:p>
          <w:p w14:paraId="7E5D3FC7" w14:textId="77777777" w:rsidR="00310968" w:rsidRDefault="00310968" w:rsidP="00D914D8">
            <w:pPr>
              <w:spacing w:line="240" w:lineRule="auto"/>
              <w:outlineLvl w:val="1"/>
              <w:rPr>
                <w:rFonts w:asciiTheme="majorHAnsi" w:eastAsiaTheme="majorEastAsia" w:hAnsiTheme="majorHAnsi" w:cstheme="majorBidi"/>
                <w:color w:val="F16522" w:themeColor="accent1"/>
              </w:rPr>
            </w:pPr>
          </w:p>
          <w:p w14:paraId="64ABB53B" w14:textId="77777777" w:rsidR="00310968" w:rsidRDefault="00310968" w:rsidP="00D914D8">
            <w:pPr>
              <w:spacing w:line="240" w:lineRule="auto"/>
              <w:outlineLvl w:val="1"/>
              <w:rPr>
                <w:rFonts w:asciiTheme="majorHAnsi" w:eastAsiaTheme="majorEastAsia" w:hAnsiTheme="majorHAnsi" w:cstheme="majorBidi"/>
                <w:color w:val="F16522" w:themeColor="accent1"/>
              </w:rPr>
            </w:pPr>
          </w:p>
          <w:p w14:paraId="11BD6A41" w14:textId="77777777" w:rsidR="00310968" w:rsidRDefault="00310968" w:rsidP="00D914D8">
            <w:pPr>
              <w:spacing w:line="240" w:lineRule="auto"/>
              <w:outlineLvl w:val="1"/>
              <w:rPr>
                <w:rFonts w:asciiTheme="majorHAnsi" w:eastAsiaTheme="majorEastAsia" w:hAnsiTheme="majorHAnsi" w:cstheme="majorBidi"/>
                <w:color w:val="F16522" w:themeColor="accent1"/>
              </w:rPr>
            </w:pPr>
          </w:p>
          <w:p w14:paraId="28E3A2C7" w14:textId="77777777" w:rsidR="00310968" w:rsidRDefault="00310968" w:rsidP="00D914D8">
            <w:pPr>
              <w:spacing w:line="240" w:lineRule="auto"/>
              <w:outlineLvl w:val="1"/>
              <w:rPr>
                <w:rFonts w:asciiTheme="majorHAnsi" w:eastAsiaTheme="majorEastAsia" w:hAnsiTheme="majorHAnsi" w:cstheme="majorBidi"/>
                <w:color w:val="F16522" w:themeColor="accent1"/>
              </w:rPr>
            </w:pPr>
          </w:p>
          <w:p w14:paraId="6BDC35BF" w14:textId="77777777" w:rsidR="00310968" w:rsidRDefault="00310968" w:rsidP="00D914D8">
            <w:pPr>
              <w:spacing w:line="240" w:lineRule="auto"/>
              <w:outlineLvl w:val="1"/>
              <w:rPr>
                <w:rFonts w:asciiTheme="majorHAnsi" w:eastAsiaTheme="majorEastAsia" w:hAnsiTheme="majorHAnsi" w:cstheme="majorBidi"/>
                <w:color w:val="F16522" w:themeColor="accent1"/>
              </w:rPr>
            </w:pPr>
          </w:p>
          <w:p w14:paraId="58E22B98" w14:textId="77777777" w:rsidR="00310968" w:rsidRDefault="00310968" w:rsidP="00D914D8">
            <w:pPr>
              <w:spacing w:line="240" w:lineRule="auto"/>
              <w:outlineLvl w:val="1"/>
              <w:rPr>
                <w:rFonts w:asciiTheme="majorHAnsi" w:eastAsiaTheme="majorEastAsia" w:hAnsiTheme="majorHAnsi" w:cstheme="majorBidi"/>
                <w:color w:val="F16522" w:themeColor="accent1"/>
              </w:rPr>
            </w:pPr>
          </w:p>
          <w:p w14:paraId="18D24DCB" w14:textId="77777777" w:rsidR="00310968" w:rsidRDefault="00310968" w:rsidP="00D914D8">
            <w:pPr>
              <w:spacing w:line="240" w:lineRule="auto"/>
              <w:outlineLvl w:val="1"/>
              <w:rPr>
                <w:rFonts w:asciiTheme="majorHAnsi" w:eastAsiaTheme="majorEastAsia" w:hAnsiTheme="majorHAnsi" w:cstheme="majorBidi"/>
                <w:color w:val="F16522" w:themeColor="accent1"/>
              </w:rPr>
            </w:pPr>
          </w:p>
          <w:p w14:paraId="1744E6DC" w14:textId="77777777" w:rsidR="00310968" w:rsidRDefault="00310968" w:rsidP="00D914D8">
            <w:pPr>
              <w:spacing w:line="240" w:lineRule="auto"/>
              <w:outlineLvl w:val="1"/>
              <w:rPr>
                <w:rFonts w:asciiTheme="majorHAnsi" w:eastAsiaTheme="majorEastAsia" w:hAnsiTheme="majorHAnsi" w:cstheme="majorBidi"/>
                <w:color w:val="F16522" w:themeColor="accent1"/>
              </w:rPr>
            </w:pPr>
          </w:p>
          <w:p w14:paraId="16AAEFE8" w14:textId="77777777" w:rsidR="00310968" w:rsidRDefault="00310968" w:rsidP="00D914D8">
            <w:pPr>
              <w:spacing w:line="240" w:lineRule="auto"/>
              <w:outlineLvl w:val="1"/>
              <w:rPr>
                <w:rFonts w:asciiTheme="majorHAnsi" w:eastAsiaTheme="majorEastAsia" w:hAnsiTheme="majorHAnsi" w:cstheme="majorBidi"/>
                <w:color w:val="F16522" w:themeColor="accent1"/>
              </w:rPr>
            </w:pPr>
          </w:p>
          <w:p w14:paraId="703D2D50" w14:textId="77777777" w:rsidR="00310968" w:rsidRDefault="00310968" w:rsidP="00D914D8">
            <w:pPr>
              <w:spacing w:line="240" w:lineRule="auto"/>
              <w:outlineLvl w:val="1"/>
              <w:rPr>
                <w:rFonts w:asciiTheme="majorHAnsi" w:eastAsiaTheme="majorEastAsia" w:hAnsiTheme="majorHAnsi" w:cstheme="majorBidi"/>
                <w:color w:val="F16522" w:themeColor="accent1"/>
              </w:rPr>
            </w:pPr>
          </w:p>
          <w:p w14:paraId="04ACCF75" w14:textId="77777777" w:rsidR="00310968" w:rsidRDefault="00310968" w:rsidP="00D914D8">
            <w:pPr>
              <w:spacing w:line="240" w:lineRule="auto"/>
              <w:outlineLvl w:val="1"/>
              <w:rPr>
                <w:rFonts w:asciiTheme="majorHAnsi" w:eastAsiaTheme="majorEastAsia" w:hAnsiTheme="majorHAnsi" w:cstheme="majorBidi"/>
                <w:color w:val="F16522" w:themeColor="accent1"/>
              </w:rPr>
            </w:pPr>
          </w:p>
          <w:p w14:paraId="0B29F7D8" w14:textId="77777777" w:rsidR="00310968" w:rsidRDefault="00310968" w:rsidP="00D914D8">
            <w:pPr>
              <w:spacing w:line="240" w:lineRule="auto"/>
              <w:outlineLvl w:val="1"/>
              <w:rPr>
                <w:rFonts w:asciiTheme="majorHAnsi" w:eastAsiaTheme="majorEastAsia" w:hAnsiTheme="majorHAnsi" w:cstheme="majorBidi"/>
                <w:color w:val="F16522" w:themeColor="accent1"/>
              </w:rPr>
            </w:pPr>
          </w:p>
          <w:p w14:paraId="27D3BB41" w14:textId="77777777" w:rsidR="00310968" w:rsidRDefault="00310968" w:rsidP="00D914D8">
            <w:pPr>
              <w:spacing w:line="240" w:lineRule="auto"/>
              <w:outlineLvl w:val="1"/>
              <w:rPr>
                <w:rFonts w:asciiTheme="majorHAnsi" w:eastAsiaTheme="majorEastAsia" w:hAnsiTheme="majorHAnsi" w:cstheme="majorBidi"/>
                <w:color w:val="F16522" w:themeColor="accent1"/>
              </w:rPr>
            </w:pPr>
          </w:p>
          <w:p w14:paraId="09590DBC" w14:textId="77777777" w:rsidR="002E3AFC" w:rsidRDefault="002E3AFC" w:rsidP="00D914D8">
            <w:pPr>
              <w:spacing w:line="240" w:lineRule="auto"/>
              <w:outlineLvl w:val="1"/>
              <w:rPr>
                <w:rFonts w:asciiTheme="majorHAnsi" w:eastAsiaTheme="majorEastAsia" w:hAnsiTheme="majorHAnsi" w:cstheme="majorBidi"/>
                <w:color w:val="F16522" w:themeColor="accent1"/>
              </w:rPr>
            </w:pPr>
          </w:p>
          <w:p w14:paraId="689199CA" w14:textId="77777777" w:rsidR="002E3AFC" w:rsidRDefault="002E3AFC" w:rsidP="00D914D8">
            <w:pPr>
              <w:spacing w:line="240" w:lineRule="auto"/>
              <w:outlineLvl w:val="1"/>
              <w:rPr>
                <w:rFonts w:asciiTheme="majorHAnsi" w:eastAsiaTheme="majorEastAsia" w:hAnsiTheme="majorHAnsi" w:cstheme="majorBidi"/>
                <w:color w:val="F16522" w:themeColor="accent1"/>
              </w:rPr>
            </w:pPr>
          </w:p>
          <w:p w14:paraId="26503B3E" w14:textId="77777777" w:rsidR="002E3AFC" w:rsidRDefault="002E3AFC" w:rsidP="00D914D8">
            <w:pPr>
              <w:spacing w:line="240" w:lineRule="auto"/>
              <w:outlineLvl w:val="1"/>
              <w:rPr>
                <w:rFonts w:asciiTheme="majorHAnsi" w:eastAsiaTheme="majorEastAsia" w:hAnsiTheme="majorHAnsi" w:cstheme="majorBidi"/>
                <w:color w:val="F16522" w:themeColor="accent1"/>
              </w:rPr>
            </w:pPr>
          </w:p>
          <w:p w14:paraId="761B3CAE" w14:textId="77777777" w:rsidR="002E3AFC" w:rsidRDefault="002E3AFC" w:rsidP="00D914D8">
            <w:pPr>
              <w:spacing w:line="240" w:lineRule="auto"/>
              <w:outlineLvl w:val="1"/>
              <w:rPr>
                <w:rFonts w:asciiTheme="majorHAnsi" w:eastAsiaTheme="majorEastAsia" w:hAnsiTheme="majorHAnsi" w:cstheme="majorBidi"/>
                <w:color w:val="F16522" w:themeColor="accent1"/>
              </w:rPr>
            </w:pPr>
          </w:p>
          <w:p w14:paraId="530A1193" w14:textId="77777777" w:rsidR="002E3AFC" w:rsidRDefault="002E3AFC" w:rsidP="00D914D8">
            <w:pPr>
              <w:spacing w:line="240" w:lineRule="auto"/>
              <w:outlineLvl w:val="1"/>
              <w:rPr>
                <w:rFonts w:asciiTheme="majorHAnsi" w:eastAsiaTheme="majorEastAsia" w:hAnsiTheme="majorHAnsi" w:cstheme="majorBidi"/>
                <w:color w:val="F16522" w:themeColor="accent1"/>
              </w:rPr>
            </w:pPr>
          </w:p>
          <w:p w14:paraId="7D46164A" w14:textId="77777777" w:rsidR="002E3AFC" w:rsidRDefault="002E3AFC" w:rsidP="00D914D8">
            <w:pPr>
              <w:spacing w:line="240" w:lineRule="auto"/>
              <w:outlineLvl w:val="1"/>
              <w:rPr>
                <w:rFonts w:asciiTheme="majorHAnsi" w:eastAsiaTheme="majorEastAsia" w:hAnsiTheme="majorHAnsi" w:cstheme="majorBidi"/>
                <w:color w:val="F16522" w:themeColor="accent1"/>
              </w:rPr>
            </w:pPr>
          </w:p>
          <w:p w14:paraId="131730DA" w14:textId="77777777" w:rsidR="002E3AFC" w:rsidRDefault="002E3AFC" w:rsidP="00D914D8">
            <w:pPr>
              <w:spacing w:line="240" w:lineRule="auto"/>
              <w:outlineLvl w:val="1"/>
              <w:rPr>
                <w:rFonts w:asciiTheme="majorHAnsi" w:eastAsiaTheme="majorEastAsia" w:hAnsiTheme="majorHAnsi" w:cstheme="majorBidi"/>
                <w:color w:val="F16522" w:themeColor="accent1"/>
              </w:rPr>
            </w:pPr>
          </w:p>
          <w:p w14:paraId="1C77E957" w14:textId="77777777" w:rsidR="002E3AFC" w:rsidRDefault="002E3AFC" w:rsidP="00D914D8">
            <w:pPr>
              <w:spacing w:line="240" w:lineRule="auto"/>
              <w:outlineLvl w:val="1"/>
              <w:rPr>
                <w:rFonts w:asciiTheme="majorHAnsi" w:eastAsiaTheme="majorEastAsia" w:hAnsiTheme="majorHAnsi" w:cstheme="majorBidi"/>
                <w:color w:val="F16522" w:themeColor="accent1"/>
              </w:rPr>
            </w:pPr>
          </w:p>
          <w:p w14:paraId="685C6942" w14:textId="77777777" w:rsidR="002E3AFC" w:rsidRDefault="002E3AFC" w:rsidP="00D914D8">
            <w:pPr>
              <w:spacing w:line="240" w:lineRule="auto"/>
              <w:outlineLvl w:val="1"/>
              <w:rPr>
                <w:rFonts w:asciiTheme="majorHAnsi" w:eastAsiaTheme="majorEastAsia" w:hAnsiTheme="majorHAnsi" w:cstheme="majorBidi"/>
                <w:color w:val="F16522" w:themeColor="accent1"/>
              </w:rPr>
            </w:pPr>
          </w:p>
          <w:p w14:paraId="77EE9D9C" w14:textId="77777777" w:rsidR="002E3AFC" w:rsidRDefault="002E3AFC" w:rsidP="00D914D8">
            <w:pPr>
              <w:spacing w:line="240" w:lineRule="auto"/>
              <w:outlineLvl w:val="1"/>
              <w:rPr>
                <w:rFonts w:asciiTheme="majorHAnsi" w:eastAsiaTheme="majorEastAsia" w:hAnsiTheme="majorHAnsi" w:cstheme="majorBidi"/>
                <w:color w:val="F16522" w:themeColor="accent1"/>
              </w:rPr>
            </w:pPr>
          </w:p>
          <w:p w14:paraId="7E7725D9" w14:textId="77777777" w:rsidR="002E3AFC" w:rsidRDefault="002E3AFC" w:rsidP="00D914D8">
            <w:pPr>
              <w:spacing w:line="240" w:lineRule="auto"/>
              <w:outlineLvl w:val="1"/>
              <w:rPr>
                <w:rFonts w:asciiTheme="majorHAnsi" w:eastAsiaTheme="majorEastAsia" w:hAnsiTheme="majorHAnsi" w:cstheme="majorBidi"/>
                <w:color w:val="F16522" w:themeColor="accent1"/>
              </w:rPr>
            </w:pPr>
          </w:p>
          <w:p w14:paraId="06ECA087" w14:textId="77777777" w:rsidR="002E3AFC" w:rsidRDefault="002E3AFC" w:rsidP="00D914D8">
            <w:pPr>
              <w:spacing w:line="240" w:lineRule="auto"/>
              <w:outlineLvl w:val="1"/>
              <w:rPr>
                <w:rFonts w:asciiTheme="majorHAnsi" w:eastAsiaTheme="majorEastAsia" w:hAnsiTheme="majorHAnsi" w:cstheme="majorBidi"/>
                <w:color w:val="F16522" w:themeColor="accent1"/>
              </w:rPr>
            </w:pPr>
          </w:p>
          <w:p w14:paraId="58DDDAC5" w14:textId="77777777" w:rsidR="002E3AFC" w:rsidRDefault="002E3AFC" w:rsidP="00D914D8">
            <w:pPr>
              <w:spacing w:line="240" w:lineRule="auto"/>
              <w:outlineLvl w:val="1"/>
              <w:rPr>
                <w:rFonts w:asciiTheme="majorHAnsi" w:eastAsiaTheme="majorEastAsia" w:hAnsiTheme="majorHAnsi" w:cstheme="majorBidi"/>
                <w:color w:val="F16522" w:themeColor="accent1"/>
              </w:rPr>
            </w:pP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09613FE1" w14:textId="77777777" w:rsidR="001D4D95" w:rsidRDefault="001D4D95" w:rsidP="001D4D95"/>
          <w:p w14:paraId="5E46CA3D" w14:textId="77777777" w:rsidR="00A71E70" w:rsidRDefault="00A71E70" w:rsidP="001D4D95"/>
          <w:p w14:paraId="36A25895" w14:textId="77777777" w:rsidR="00A71E70" w:rsidRDefault="00A71E70" w:rsidP="001D4D95"/>
          <w:p w14:paraId="18F0E2F1" w14:textId="77777777" w:rsidR="00A71E70" w:rsidRDefault="00A71E70" w:rsidP="001D4D95"/>
          <w:p w14:paraId="43C888DB" w14:textId="77777777" w:rsidR="00A71E70" w:rsidRDefault="00A71E70" w:rsidP="001D4D95"/>
          <w:p w14:paraId="22A31125" w14:textId="18309E14" w:rsidR="00A71E70" w:rsidRPr="000A37E8" w:rsidRDefault="00A71E70" w:rsidP="003F7264">
            <w:pPr>
              <w:pStyle w:val="Heading2"/>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0AC6C9E4" w14:textId="77777777" w:rsidR="007F72A6" w:rsidRDefault="007F72A6" w:rsidP="007F72A6">
            <w:pPr>
              <w:pStyle w:val="ListParagraph"/>
              <w:numPr>
                <w:ilvl w:val="0"/>
                <w:numId w:val="16"/>
              </w:numPr>
              <w:ind w:left="182" w:hanging="182"/>
            </w:pPr>
            <w:r>
              <w:t xml:space="preserve">Revise subtraction of 2 digit numbers that do not involve “borrowing” e.g. 85 – 20, etc. </w:t>
            </w:r>
          </w:p>
          <w:p w14:paraId="2E6A4EDC" w14:textId="77777777" w:rsidR="007F72A6" w:rsidRDefault="007F72A6" w:rsidP="007F72A6">
            <w:pPr>
              <w:pStyle w:val="ListParagraph"/>
              <w:numPr>
                <w:ilvl w:val="0"/>
                <w:numId w:val="16"/>
              </w:numPr>
              <w:ind w:left="182" w:hanging="182"/>
            </w:pPr>
            <w:r>
              <w:t xml:space="preserve">Present these problems as a mental activity i.e. pupils should not be using any resources to solve these problems. </w:t>
            </w:r>
          </w:p>
          <w:p w14:paraId="447808D5" w14:textId="77777777" w:rsidR="007F72A6" w:rsidRDefault="007F72A6" w:rsidP="007F72A6">
            <w:pPr>
              <w:pStyle w:val="ListParagraph"/>
              <w:numPr>
                <w:ilvl w:val="0"/>
                <w:numId w:val="16"/>
              </w:numPr>
              <w:ind w:left="182" w:hanging="182"/>
            </w:pPr>
            <w:r>
              <w:t>Now present a few problems that involve borrowing e.g. 85 – 29, etc. This time allow pupils to use pen and paper to solve the problems.</w:t>
            </w:r>
          </w:p>
          <w:p w14:paraId="7EDB1DB8" w14:textId="58F0A836" w:rsidR="00FB30A1" w:rsidRDefault="007F72A6" w:rsidP="007F72A6">
            <w:pPr>
              <w:pStyle w:val="ListParagraph"/>
              <w:numPr>
                <w:ilvl w:val="0"/>
                <w:numId w:val="16"/>
              </w:numPr>
              <w:ind w:left="182" w:hanging="182"/>
            </w:pPr>
            <w:r>
              <w:t xml:space="preserve"> Do only a few of these so that you do not use too much of the lesson time. Recommended: 10 minutes’ maximum.</w:t>
            </w:r>
          </w:p>
          <w:p w14:paraId="404F413A" w14:textId="0C6285F5" w:rsidR="000529DC" w:rsidRDefault="000529DC" w:rsidP="00CD4D2B">
            <w:pPr>
              <w:rPr>
                <w:b/>
              </w:rPr>
            </w:pPr>
          </w:p>
          <w:p w14:paraId="0B7EF03A" w14:textId="45A74937" w:rsidR="00D276A5" w:rsidRDefault="00D276A5" w:rsidP="00CD4D2B">
            <w:pPr>
              <w:rPr>
                <w:b/>
              </w:rPr>
            </w:pPr>
          </w:p>
          <w:p w14:paraId="0AB744DB" w14:textId="4401C220" w:rsidR="00310968" w:rsidRDefault="00310968" w:rsidP="00310968">
            <w:pPr>
              <w:pStyle w:val="Heading2"/>
              <w:rPr>
                <w:b/>
              </w:rPr>
            </w:pPr>
            <w:r>
              <w:rPr>
                <w:b/>
              </w:rPr>
              <w:t>Guided Practice</w:t>
            </w:r>
          </w:p>
          <w:p w14:paraId="33D94E3D" w14:textId="7ECDC0A6" w:rsidR="00310968" w:rsidRDefault="00310968" w:rsidP="00310968">
            <w:pPr>
              <w:rPr>
                <w:b/>
              </w:rPr>
            </w:pPr>
            <w:r>
              <w:rPr>
                <w:b/>
              </w:rPr>
              <w:t>Day 2/ Lesson 2</w:t>
            </w:r>
            <w:r w:rsidRPr="00031953">
              <w:rPr>
                <w:b/>
              </w:rPr>
              <w:t xml:space="preserve">: 15 </w:t>
            </w:r>
            <w:proofErr w:type="spellStart"/>
            <w:r w:rsidRPr="00031953">
              <w:rPr>
                <w:b/>
              </w:rPr>
              <w:t>Mins</w:t>
            </w:r>
            <w:proofErr w:type="spellEnd"/>
          </w:p>
          <w:p w14:paraId="05597918" w14:textId="77777777" w:rsidR="00310968" w:rsidRDefault="00310968" w:rsidP="00310968">
            <w:pPr>
              <w:pStyle w:val="ListParagraph"/>
              <w:numPr>
                <w:ilvl w:val="0"/>
                <w:numId w:val="21"/>
              </w:numPr>
              <w:ind w:left="182" w:hanging="182"/>
            </w:pPr>
            <w:r>
              <w:t>W</w:t>
            </w:r>
            <w:r w:rsidRPr="00DE4F27">
              <w:t>ork through examples with the class by asking them to identify the digits in a particular place values for nu</w:t>
            </w:r>
            <w:r>
              <w:t>merical examples.</w:t>
            </w:r>
          </w:p>
          <w:p w14:paraId="54875008" w14:textId="77777777" w:rsidR="00310968" w:rsidRDefault="00310968" w:rsidP="00310968">
            <w:pPr>
              <w:pStyle w:val="ListParagraph"/>
              <w:numPr>
                <w:ilvl w:val="0"/>
                <w:numId w:val="21"/>
              </w:numPr>
              <w:ind w:left="182" w:hanging="182"/>
            </w:pPr>
            <w:r w:rsidRPr="00DE4F27">
              <w:t xml:space="preserve">Using </w:t>
            </w:r>
            <w:r>
              <w:t xml:space="preserve">prepared examples, </w:t>
            </w:r>
            <w:r w:rsidRPr="00DE4F27">
              <w:t xml:space="preserve">show students how to line up place values. </w:t>
            </w:r>
          </w:p>
          <w:p w14:paraId="6616133A" w14:textId="06BD361A" w:rsidR="00310968" w:rsidRDefault="00310968" w:rsidP="00310968">
            <w:pPr>
              <w:pStyle w:val="ListParagraph"/>
              <w:numPr>
                <w:ilvl w:val="0"/>
                <w:numId w:val="21"/>
              </w:numPr>
              <w:ind w:left="182" w:hanging="182"/>
            </w:pPr>
            <w:r>
              <w:lastRenderedPageBreak/>
              <w:t>D</w:t>
            </w:r>
            <w:r w:rsidRPr="00DE4F27">
              <w:t xml:space="preserve">iscuss the </w:t>
            </w:r>
            <w:r>
              <w:t>concept of borrowing</w:t>
            </w:r>
            <w:r w:rsidRPr="00DE4F27">
              <w:t xml:space="preserve"> and using prepared examples, teacher will show students how to </w:t>
            </w:r>
            <w:r>
              <w:t>borrow</w:t>
            </w:r>
            <w:r w:rsidRPr="00DE4F27">
              <w:t xml:space="preserve">. </w:t>
            </w:r>
          </w:p>
          <w:p w14:paraId="77EC8D7B" w14:textId="2513318F" w:rsidR="00310968" w:rsidRDefault="00310968" w:rsidP="00310968">
            <w:pPr>
              <w:pStyle w:val="ListParagraph"/>
              <w:numPr>
                <w:ilvl w:val="0"/>
                <w:numId w:val="21"/>
              </w:numPr>
              <w:ind w:left="182" w:hanging="182"/>
            </w:pPr>
            <w:r>
              <w:t>Introduce students</w:t>
            </w:r>
            <w:r w:rsidRPr="00DE4F27">
              <w:t xml:space="preserve"> to </w:t>
            </w:r>
            <w:r>
              <w:t>subtraction and the term, difference</w:t>
            </w:r>
            <w:r w:rsidRPr="00DE4F27">
              <w:t>. The class will work though basic exa</w:t>
            </w:r>
            <w:r>
              <w:t xml:space="preserve">mples that contain the borrowing </w:t>
            </w:r>
            <w:r w:rsidRPr="00DE4F27">
              <w:t xml:space="preserve">of numbers. </w:t>
            </w:r>
          </w:p>
          <w:p w14:paraId="0C2915E8" w14:textId="77777777" w:rsidR="00D276A5" w:rsidRDefault="00D276A5" w:rsidP="00310968">
            <w:pPr>
              <w:pStyle w:val="Heading2"/>
              <w:rPr>
                <w:b/>
              </w:rPr>
            </w:pPr>
          </w:p>
          <w:p w14:paraId="74E09D20" w14:textId="77777777" w:rsidR="00D276A5" w:rsidRDefault="00D276A5" w:rsidP="00310968">
            <w:pPr>
              <w:pStyle w:val="Heading2"/>
              <w:rPr>
                <w:b/>
              </w:rPr>
            </w:pPr>
          </w:p>
          <w:p w14:paraId="4BC01F7F" w14:textId="626C6EB9" w:rsidR="00310968" w:rsidRDefault="00310968" w:rsidP="00310968">
            <w:pPr>
              <w:pStyle w:val="Heading2"/>
              <w:rPr>
                <w:b/>
              </w:rPr>
            </w:pPr>
            <w:r>
              <w:rPr>
                <w:b/>
              </w:rPr>
              <w:t>Guided Practice</w:t>
            </w:r>
          </w:p>
          <w:p w14:paraId="24852DBF" w14:textId="3E749359" w:rsidR="00310968" w:rsidRDefault="00310968" w:rsidP="00310968">
            <w:pPr>
              <w:rPr>
                <w:b/>
              </w:rPr>
            </w:pPr>
            <w:r>
              <w:rPr>
                <w:b/>
              </w:rPr>
              <w:t>Day 4/ Lesson 4</w:t>
            </w:r>
            <w:r w:rsidRPr="00031953">
              <w:rPr>
                <w:b/>
              </w:rPr>
              <w:t xml:space="preserve">: 15 </w:t>
            </w:r>
            <w:proofErr w:type="spellStart"/>
            <w:r w:rsidRPr="00031953">
              <w:rPr>
                <w:b/>
              </w:rPr>
              <w:t>Mins</w:t>
            </w:r>
            <w:proofErr w:type="spellEnd"/>
          </w:p>
          <w:p w14:paraId="0B7DF670" w14:textId="77777777" w:rsidR="00310968" w:rsidRDefault="00310968" w:rsidP="002E3AFC">
            <w:pPr>
              <w:pStyle w:val="ListParagraph"/>
              <w:numPr>
                <w:ilvl w:val="0"/>
                <w:numId w:val="24"/>
              </w:numPr>
              <w:ind w:left="182" w:hanging="182"/>
            </w:pPr>
            <w:r>
              <w:t xml:space="preserve">Revise subtraction of 2 digit numbers that do not involve “borrowing” e.g. 85 – 20, etc. </w:t>
            </w:r>
          </w:p>
          <w:p w14:paraId="2E155673" w14:textId="77777777" w:rsidR="002E3AFC" w:rsidRDefault="00310968" w:rsidP="002E3AFC">
            <w:pPr>
              <w:pStyle w:val="ListParagraph"/>
              <w:numPr>
                <w:ilvl w:val="0"/>
                <w:numId w:val="24"/>
              </w:numPr>
              <w:ind w:left="182" w:hanging="182"/>
            </w:pPr>
            <w:r>
              <w:t xml:space="preserve">Present these problems as a mental activity i.e. pupils should not be using any resources to solve these problems. </w:t>
            </w:r>
          </w:p>
          <w:p w14:paraId="36649246" w14:textId="19F383D6" w:rsidR="00310968" w:rsidRDefault="00310968" w:rsidP="002E3AFC">
            <w:pPr>
              <w:pStyle w:val="ListParagraph"/>
              <w:numPr>
                <w:ilvl w:val="0"/>
                <w:numId w:val="24"/>
              </w:numPr>
              <w:ind w:left="182" w:hanging="182"/>
            </w:pPr>
            <w:r>
              <w:t>Now present a few problems that involve borrowing e.g. 85 – 29, etc. This time allow pupils to use pen and paper to solve the problems. Do only a few of these so that you do not use too much of the lesson time. Recommended: 10 minutes maximum.</w:t>
            </w:r>
          </w:p>
          <w:p w14:paraId="2EA54604" w14:textId="1CE984A7" w:rsidR="00310968" w:rsidRPr="002E3AFC" w:rsidRDefault="00310968" w:rsidP="002E3AFC">
            <w:pPr>
              <w:pStyle w:val="ListParagraph"/>
              <w:numPr>
                <w:ilvl w:val="0"/>
                <w:numId w:val="24"/>
              </w:numPr>
              <w:ind w:left="182" w:hanging="182"/>
            </w:pPr>
            <w:r>
              <w:t xml:space="preserve">Make sure that they understand how to subtract a larger number from a smaller one. You can use apparatus, like an abacus, to assist understanding. </w:t>
            </w:r>
          </w:p>
          <w:p w14:paraId="779CBF74" w14:textId="77777777" w:rsidR="00310968" w:rsidRDefault="00310968" w:rsidP="00CD4D2B">
            <w:pPr>
              <w:rPr>
                <w:b/>
              </w:rPr>
            </w:pPr>
          </w:p>
          <w:p w14:paraId="28006A06" w14:textId="77777777" w:rsidR="002E3AFC" w:rsidRDefault="002E3AFC" w:rsidP="00D914D8">
            <w:pPr>
              <w:pStyle w:val="Heading2"/>
            </w:pPr>
          </w:p>
          <w:p w14:paraId="7900B73B" w14:textId="54EAA452" w:rsidR="002E3AFC" w:rsidRDefault="002E3AFC" w:rsidP="00D914D8">
            <w:pPr>
              <w:pStyle w:val="Heading2"/>
            </w:pPr>
          </w:p>
          <w:p w14:paraId="48AEC5DD" w14:textId="77777777" w:rsidR="002E3AFC" w:rsidRPr="002E3AFC" w:rsidRDefault="002E3AFC" w:rsidP="002E3AFC"/>
          <w:p w14:paraId="5FB2B7BD" w14:textId="77777777" w:rsidR="002E3AFC" w:rsidRDefault="002E3AFC" w:rsidP="00D914D8">
            <w:pPr>
              <w:pStyle w:val="Heading2"/>
            </w:pPr>
          </w:p>
          <w:p w14:paraId="76931289" w14:textId="77777777" w:rsidR="002E3AFC" w:rsidRDefault="002E3AFC" w:rsidP="00D914D8">
            <w:pPr>
              <w:pStyle w:val="Heading2"/>
            </w:pPr>
          </w:p>
          <w:p w14:paraId="2A2A4498" w14:textId="77777777" w:rsidR="002E3AFC" w:rsidRDefault="002E3AFC" w:rsidP="00D914D8">
            <w:pPr>
              <w:pStyle w:val="Heading2"/>
            </w:pPr>
          </w:p>
          <w:p w14:paraId="54E2BD2D" w14:textId="25D62865" w:rsidR="002E3AFC" w:rsidRDefault="002E3AFC" w:rsidP="00D914D8">
            <w:pPr>
              <w:pStyle w:val="Heading2"/>
            </w:pPr>
          </w:p>
          <w:p w14:paraId="16528CCD" w14:textId="3906CC92" w:rsidR="00D914D8" w:rsidRDefault="00D914D8" w:rsidP="00D914D8">
            <w:pPr>
              <w:pStyle w:val="Heading2"/>
            </w:pPr>
            <w:r w:rsidRPr="00287F69">
              <w:lastRenderedPageBreak/>
              <w:t>Assessment Activity</w:t>
            </w:r>
          </w:p>
          <w:p w14:paraId="1C67B4C0" w14:textId="25E56CE3" w:rsidR="00780730" w:rsidRPr="009234AE" w:rsidRDefault="009234AE" w:rsidP="009234AE">
            <w:pPr>
              <w:pStyle w:val="ListParagraph"/>
              <w:numPr>
                <w:ilvl w:val="0"/>
                <w:numId w:val="19"/>
              </w:numPr>
              <w:ind w:left="182" w:hanging="182"/>
              <w:rPr>
                <w:b/>
              </w:rPr>
            </w:pPr>
            <w:r>
              <w:t>Check to make sure that pupils understand how to complete 3-digit subtraction with exchanging.</w:t>
            </w:r>
          </w:p>
          <w:p w14:paraId="17EDA925" w14:textId="496A3F40" w:rsidR="00780730" w:rsidRDefault="00780730" w:rsidP="00CD4D2B">
            <w:pPr>
              <w:rPr>
                <w:b/>
              </w:rPr>
            </w:pPr>
          </w:p>
          <w:p w14:paraId="6CC78EF4" w14:textId="07CB7C32" w:rsidR="00A37E88" w:rsidRPr="00994216" w:rsidRDefault="00A37E88" w:rsidP="007402F5"/>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6E329983" w14:textId="77777777" w:rsidR="007F72A6" w:rsidRPr="007F72A6" w:rsidRDefault="007F72A6" w:rsidP="008F6ADF">
            <w:pPr>
              <w:pStyle w:val="ListParagraph"/>
              <w:numPr>
                <w:ilvl w:val="0"/>
                <w:numId w:val="17"/>
              </w:numPr>
              <w:ind w:left="147" w:hanging="147"/>
              <w:rPr>
                <w:b/>
              </w:rPr>
            </w:pPr>
            <w:r>
              <w:t xml:space="preserve">Make sure that they understand how to subtract a larger number from a smaller one. You can use apparatus, like an abacus, to assist understanding. </w:t>
            </w:r>
          </w:p>
          <w:p w14:paraId="1AED73DA" w14:textId="77777777" w:rsidR="007F72A6" w:rsidRPr="008F6ADF" w:rsidRDefault="007F72A6" w:rsidP="008F6ADF">
            <w:pPr>
              <w:pStyle w:val="ListParagraph"/>
              <w:numPr>
                <w:ilvl w:val="0"/>
                <w:numId w:val="17"/>
              </w:numPr>
              <w:ind w:left="147" w:hanging="147"/>
            </w:pPr>
            <w:r>
              <w:t xml:space="preserve">Pay particular attention to what should be done if there are zeros on the top line when they need to exchange. </w:t>
            </w:r>
          </w:p>
          <w:p w14:paraId="269DD40D" w14:textId="77777777" w:rsidR="007F72A6" w:rsidRPr="008F6ADF" w:rsidRDefault="007F72A6" w:rsidP="008F6ADF">
            <w:pPr>
              <w:pStyle w:val="ListParagraph"/>
              <w:numPr>
                <w:ilvl w:val="0"/>
                <w:numId w:val="17"/>
              </w:numPr>
              <w:ind w:left="147" w:hanging="147"/>
            </w:pPr>
            <w:r>
              <w:t xml:space="preserve">You may need to show the class how to do this, establishing that 1 000 = 900 + 90 + 10, and that 10 000 = 9 000 + 900 + 90 + 10. </w:t>
            </w:r>
          </w:p>
          <w:p w14:paraId="6BA685AE" w14:textId="77777777" w:rsidR="007F72A6" w:rsidRPr="008F6ADF" w:rsidRDefault="007F72A6" w:rsidP="008F6ADF">
            <w:pPr>
              <w:pStyle w:val="ListParagraph"/>
              <w:numPr>
                <w:ilvl w:val="0"/>
                <w:numId w:val="17"/>
              </w:numPr>
              <w:ind w:left="147" w:hanging="147"/>
            </w:pPr>
            <w:r>
              <w:t xml:space="preserve">Make sure that the pupils understand that, in these cases, exchanging means that zeros become 10, and then 9 as they are exchanged again to the next column. </w:t>
            </w:r>
          </w:p>
          <w:p w14:paraId="3B67EB7F" w14:textId="31F6FF22" w:rsidR="000529DC" w:rsidRPr="008F6ADF" w:rsidRDefault="007F72A6" w:rsidP="008F6ADF">
            <w:pPr>
              <w:pStyle w:val="ListParagraph"/>
              <w:numPr>
                <w:ilvl w:val="0"/>
                <w:numId w:val="17"/>
              </w:numPr>
              <w:ind w:left="147" w:hanging="147"/>
            </w:pPr>
            <w:r>
              <w:t>Remind them again about lining up the digits correctly, especially when dealing with numbers of different lengths.</w:t>
            </w:r>
          </w:p>
          <w:p w14:paraId="5425ED1E" w14:textId="77777777" w:rsidR="00310968" w:rsidRDefault="00310968" w:rsidP="00310968">
            <w:pPr>
              <w:pStyle w:val="Heading2"/>
              <w:rPr>
                <w:b/>
              </w:rPr>
            </w:pPr>
          </w:p>
          <w:p w14:paraId="2A049973" w14:textId="77777777" w:rsidR="00310968" w:rsidRDefault="00310968" w:rsidP="00310968">
            <w:pPr>
              <w:pStyle w:val="Heading2"/>
              <w:rPr>
                <w:b/>
              </w:rPr>
            </w:pPr>
          </w:p>
          <w:p w14:paraId="31E58170" w14:textId="77777777" w:rsidR="00310968" w:rsidRDefault="00310968" w:rsidP="00310968">
            <w:pPr>
              <w:pStyle w:val="Heading2"/>
              <w:rPr>
                <w:b/>
              </w:rPr>
            </w:pPr>
          </w:p>
          <w:p w14:paraId="4B09B841" w14:textId="77777777" w:rsidR="00310968" w:rsidRDefault="00310968" w:rsidP="00310968">
            <w:pPr>
              <w:pStyle w:val="Heading2"/>
              <w:rPr>
                <w:b/>
              </w:rPr>
            </w:pPr>
          </w:p>
          <w:p w14:paraId="4CD2EEFA" w14:textId="13700202" w:rsidR="00310968" w:rsidRDefault="00310968" w:rsidP="00310968">
            <w:pPr>
              <w:pStyle w:val="Heading2"/>
              <w:rPr>
                <w:b/>
              </w:rPr>
            </w:pPr>
            <w:r>
              <w:rPr>
                <w:b/>
              </w:rPr>
              <w:lastRenderedPageBreak/>
              <w:t>Guided Practice</w:t>
            </w:r>
          </w:p>
          <w:p w14:paraId="5326BF51" w14:textId="5B126564" w:rsidR="00310968" w:rsidRDefault="00310968" w:rsidP="00310968">
            <w:pPr>
              <w:rPr>
                <w:b/>
              </w:rPr>
            </w:pPr>
            <w:r>
              <w:rPr>
                <w:b/>
              </w:rPr>
              <w:t>Day 3/ Lesson 3</w:t>
            </w:r>
            <w:r w:rsidRPr="00031953">
              <w:rPr>
                <w:b/>
              </w:rPr>
              <w:t xml:space="preserve">: 15 </w:t>
            </w:r>
            <w:proofErr w:type="spellStart"/>
            <w:r w:rsidRPr="00031953">
              <w:rPr>
                <w:b/>
              </w:rPr>
              <w:t>Mins</w:t>
            </w:r>
            <w:proofErr w:type="spellEnd"/>
          </w:p>
          <w:p w14:paraId="0983C15C" w14:textId="77777777" w:rsidR="00310968" w:rsidRDefault="00310968" w:rsidP="00310968">
            <w:pPr>
              <w:pStyle w:val="ListParagraph"/>
              <w:numPr>
                <w:ilvl w:val="0"/>
                <w:numId w:val="22"/>
              </w:numPr>
              <w:spacing w:after="150" w:line="240" w:lineRule="auto"/>
              <w:ind w:left="147" w:hanging="147"/>
            </w:pPr>
            <w:r>
              <w:t xml:space="preserve">Explain that, to find the answers to word problems, pupils need to work out whether they need to add or subtract, or both. </w:t>
            </w:r>
          </w:p>
          <w:p w14:paraId="1E9D8AB1" w14:textId="77777777" w:rsidR="00310968" w:rsidRDefault="00310968" w:rsidP="00310968">
            <w:pPr>
              <w:pStyle w:val="ListParagraph"/>
              <w:numPr>
                <w:ilvl w:val="0"/>
                <w:numId w:val="22"/>
              </w:numPr>
              <w:spacing w:after="150" w:line="240" w:lineRule="auto"/>
              <w:ind w:left="147" w:hanging="147"/>
            </w:pPr>
            <w:r>
              <w:t>They need to look for clues that are in the question, for example, ‘find the total’ and ‘altogether’ mean addition, while ‘how many more’, ‘less’ and ‘change from’ all mean subtraction.</w:t>
            </w:r>
          </w:p>
          <w:p w14:paraId="1CDE587B" w14:textId="77777777" w:rsidR="00310968" w:rsidRDefault="00310968" w:rsidP="00310968">
            <w:pPr>
              <w:pStyle w:val="ListParagraph"/>
              <w:numPr>
                <w:ilvl w:val="0"/>
                <w:numId w:val="22"/>
              </w:numPr>
              <w:spacing w:after="150" w:line="240" w:lineRule="auto"/>
              <w:ind w:left="147" w:hanging="147"/>
            </w:pPr>
            <w:r>
              <w:t xml:space="preserve">Give the pupils some word problems of your own and ask them to decide which operation they would need to use to solve them. </w:t>
            </w:r>
          </w:p>
          <w:p w14:paraId="6BC892B4" w14:textId="77777777" w:rsidR="00310968" w:rsidRDefault="00310968" w:rsidP="00310968">
            <w:pPr>
              <w:rPr>
                <w:b/>
              </w:rPr>
            </w:pPr>
          </w:p>
          <w:p w14:paraId="7C343375" w14:textId="77777777" w:rsidR="002E3AFC" w:rsidRDefault="002E3AFC" w:rsidP="002E3AFC">
            <w:pPr>
              <w:pStyle w:val="Heading2"/>
            </w:pPr>
          </w:p>
          <w:p w14:paraId="7FFE61E9" w14:textId="77777777" w:rsidR="002E3AFC" w:rsidRDefault="002E3AFC" w:rsidP="002E3AFC">
            <w:pPr>
              <w:pStyle w:val="Heading2"/>
            </w:pPr>
          </w:p>
          <w:p w14:paraId="0FC0A5DC" w14:textId="77777777" w:rsidR="002E3AFC" w:rsidRDefault="002E3AFC" w:rsidP="002E3AFC">
            <w:pPr>
              <w:pStyle w:val="Heading2"/>
            </w:pPr>
          </w:p>
          <w:p w14:paraId="06228E91" w14:textId="77777777" w:rsidR="002E3AFC" w:rsidRDefault="002E3AFC" w:rsidP="002E3AFC">
            <w:pPr>
              <w:pStyle w:val="Heading2"/>
            </w:pPr>
          </w:p>
          <w:p w14:paraId="054B9F6E" w14:textId="77777777" w:rsidR="002E3AFC" w:rsidRDefault="002E3AFC" w:rsidP="002E3AFC">
            <w:pPr>
              <w:pStyle w:val="Heading2"/>
            </w:pPr>
          </w:p>
          <w:p w14:paraId="2EBE95FF" w14:textId="77777777" w:rsidR="002E3AFC" w:rsidRDefault="002E3AFC" w:rsidP="002E3AFC">
            <w:pPr>
              <w:pStyle w:val="Heading2"/>
            </w:pPr>
          </w:p>
          <w:p w14:paraId="73316607" w14:textId="77777777" w:rsidR="002E3AFC" w:rsidRDefault="002E3AFC" w:rsidP="002E3AFC">
            <w:pPr>
              <w:pStyle w:val="Heading2"/>
            </w:pPr>
          </w:p>
          <w:p w14:paraId="61A7741C" w14:textId="77777777" w:rsidR="002E3AFC" w:rsidRDefault="002E3AFC" w:rsidP="002E3AFC">
            <w:pPr>
              <w:pStyle w:val="Heading2"/>
            </w:pPr>
          </w:p>
          <w:p w14:paraId="1986EE9F" w14:textId="77777777" w:rsidR="002E3AFC" w:rsidRDefault="002E3AFC" w:rsidP="002E3AFC">
            <w:pPr>
              <w:pStyle w:val="Heading2"/>
            </w:pPr>
          </w:p>
          <w:p w14:paraId="1A69873E" w14:textId="77777777" w:rsidR="002E3AFC" w:rsidRDefault="002E3AFC" w:rsidP="002E3AFC">
            <w:pPr>
              <w:pStyle w:val="Heading2"/>
            </w:pPr>
          </w:p>
          <w:p w14:paraId="0CAD9AC0" w14:textId="77777777" w:rsidR="002E3AFC" w:rsidRDefault="002E3AFC" w:rsidP="002E3AFC">
            <w:pPr>
              <w:pStyle w:val="Heading2"/>
            </w:pPr>
          </w:p>
          <w:p w14:paraId="5EB4D004" w14:textId="77777777" w:rsidR="002E3AFC" w:rsidRDefault="002E3AFC" w:rsidP="002E3AFC">
            <w:pPr>
              <w:pStyle w:val="Heading2"/>
            </w:pPr>
          </w:p>
          <w:p w14:paraId="7DBDFD8E" w14:textId="77777777" w:rsidR="002E3AFC" w:rsidRDefault="002E3AFC" w:rsidP="002E3AFC">
            <w:pPr>
              <w:pStyle w:val="Heading2"/>
            </w:pPr>
          </w:p>
          <w:p w14:paraId="7772DD52" w14:textId="77777777" w:rsidR="002E3AFC" w:rsidRDefault="002E3AFC" w:rsidP="002E3AFC">
            <w:pPr>
              <w:pStyle w:val="Heading2"/>
            </w:pPr>
          </w:p>
          <w:p w14:paraId="6F526B27" w14:textId="77777777" w:rsidR="002E3AFC" w:rsidRDefault="002E3AFC" w:rsidP="002E3AFC">
            <w:pPr>
              <w:pStyle w:val="Heading2"/>
            </w:pPr>
          </w:p>
          <w:p w14:paraId="2550AD21" w14:textId="77777777" w:rsidR="002E3AFC" w:rsidRDefault="002E3AFC" w:rsidP="002E3AFC">
            <w:pPr>
              <w:pStyle w:val="Heading2"/>
            </w:pPr>
          </w:p>
          <w:p w14:paraId="4F4DD97B" w14:textId="77777777" w:rsidR="002E3AFC" w:rsidRDefault="002E3AFC" w:rsidP="002E3AFC">
            <w:pPr>
              <w:pStyle w:val="Heading2"/>
            </w:pPr>
          </w:p>
          <w:p w14:paraId="06EA445A" w14:textId="77777777" w:rsidR="002E3AFC" w:rsidRDefault="002E3AFC" w:rsidP="002E3AFC">
            <w:pPr>
              <w:pStyle w:val="Heading2"/>
            </w:pPr>
          </w:p>
          <w:p w14:paraId="188C072A" w14:textId="77777777" w:rsidR="002E3AFC" w:rsidRDefault="002E3AFC" w:rsidP="002E3AFC">
            <w:pPr>
              <w:pStyle w:val="Heading2"/>
            </w:pPr>
          </w:p>
          <w:p w14:paraId="19E3C0B3" w14:textId="77777777" w:rsidR="002E3AFC" w:rsidRDefault="002E3AFC" w:rsidP="002E3AFC">
            <w:pPr>
              <w:pStyle w:val="Heading2"/>
            </w:pPr>
          </w:p>
          <w:p w14:paraId="7BCDA293" w14:textId="77777777" w:rsidR="002E3AFC" w:rsidRDefault="002E3AFC" w:rsidP="002E3AFC">
            <w:pPr>
              <w:pStyle w:val="Heading2"/>
            </w:pPr>
          </w:p>
          <w:p w14:paraId="597AB12F" w14:textId="77777777" w:rsidR="002E3AFC" w:rsidRDefault="002E3AFC" w:rsidP="002E3AFC">
            <w:pPr>
              <w:pStyle w:val="Heading2"/>
            </w:pPr>
          </w:p>
          <w:p w14:paraId="5259B598" w14:textId="55989436" w:rsidR="002E3AFC" w:rsidRDefault="002E3AFC" w:rsidP="002E3AFC">
            <w:pPr>
              <w:pStyle w:val="Heading2"/>
            </w:pPr>
            <w:r w:rsidRPr="00287F69">
              <w:lastRenderedPageBreak/>
              <w:t>Assessment Activity</w:t>
            </w:r>
          </w:p>
          <w:p w14:paraId="384918AA" w14:textId="12D3E3FF" w:rsidR="000529DC" w:rsidRDefault="002E3AFC" w:rsidP="00CD4D2B">
            <w:pPr>
              <w:rPr>
                <w:b/>
              </w:rPr>
            </w:pPr>
            <w:r>
              <w:t>Check that pupils understand how to correctly interpret and order word problems.</w:t>
            </w:r>
          </w:p>
          <w:p w14:paraId="68DAF965" w14:textId="77777777" w:rsidR="000529DC" w:rsidRDefault="000529DC" w:rsidP="00CD4D2B">
            <w:pPr>
              <w:rPr>
                <w:b/>
              </w:rPr>
            </w:pPr>
          </w:p>
          <w:p w14:paraId="5135F22C" w14:textId="34F24952" w:rsidR="00971415" w:rsidRPr="000529DC" w:rsidRDefault="00971415"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6888D961"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790C735D" w14:textId="77777777" w:rsidR="002E3AFC" w:rsidRPr="00D914D8" w:rsidRDefault="002E3AFC" w:rsidP="002E3AFC">
            <w:pPr>
              <w:spacing w:line="240" w:lineRule="auto"/>
              <w:outlineLvl w:val="1"/>
              <w:rPr>
                <w:rFonts w:asciiTheme="majorHAnsi" w:eastAsiaTheme="majorEastAsia" w:hAnsiTheme="majorHAnsi" w:cstheme="majorBidi"/>
                <w:color w:val="F16522" w:themeColor="accent1"/>
              </w:rPr>
            </w:pPr>
            <w:r>
              <w:rPr>
                <w:rFonts w:asciiTheme="majorHAnsi" w:eastAsiaTheme="majorEastAsia" w:hAnsiTheme="majorHAnsi" w:cstheme="majorBidi"/>
                <w:color w:val="F16522" w:themeColor="accent1"/>
              </w:rPr>
              <w:t>Summary</w:t>
            </w:r>
          </w:p>
          <w:p w14:paraId="6DB2A9DF" w14:textId="77777777" w:rsidR="002E3AFC" w:rsidRDefault="002E3AFC" w:rsidP="002E3AFC">
            <w:pPr>
              <w:pStyle w:val="ListParagraph"/>
              <w:numPr>
                <w:ilvl w:val="0"/>
                <w:numId w:val="20"/>
              </w:numPr>
              <w:ind w:left="178" w:hanging="178"/>
            </w:pPr>
            <w:r>
              <w:t>Ask for volunteers to share their answers to the problems assigned.</w:t>
            </w:r>
          </w:p>
          <w:p w14:paraId="7A2BD036" w14:textId="77777777" w:rsidR="002E3AFC" w:rsidRDefault="002E3AFC" w:rsidP="002E3AFC">
            <w:pPr>
              <w:pStyle w:val="ListParagraph"/>
              <w:numPr>
                <w:ilvl w:val="0"/>
                <w:numId w:val="20"/>
              </w:numPr>
              <w:ind w:left="178" w:hanging="178"/>
            </w:pPr>
            <w:r>
              <w:t xml:space="preserve">As the problems are reviewed in front of the class, have the students check their answers for accuracy. </w:t>
            </w:r>
          </w:p>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1D9B050B" w14:textId="530787BD" w:rsidR="00EA5BCA" w:rsidRPr="00EA5BCA" w:rsidRDefault="00EA5BCA" w:rsidP="00B42028">
            <w:pPr>
              <w:pStyle w:val="Heading2"/>
            </w:pPr>
            <w:bookmarkStart w:id="0" w:name="_GoBack"/>
            <w:bookmarkEnd w:id="0"/>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47898" w14:textId="77777777" w:rsidR="00971502" w:rsidRDefault="00971502">
      <w:pPr>
        <w:spacing w:before="0" w:after="0" w:line="240" w:lineRule="auto"/>
      </w:pPr>
      <w:r>
        <w:separator/>
      </w:r>
    </w:p>
  </w:endnote>
  <w:endnote w:type="continuationSeparator" w:id="0">
    <w:p w14:paraId="205EA2F2" w14:textId="77777777" w:rsidR="00971502" w:rsidRDefault="009715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76D5DF39" w:rsidR="00C17E2A" w:rsidRDefault="00D27DC3">
    <w:pPr>
      <w:pStyle w:val="Footer"/>
    </w:pPr>
    <w:r>
      <w:fldChar w:fldCharType="begin"/>
    </w:r>
    <w:r>
      <w:instrText xml:space="preserve"> PAGE   \* MERGEFORMAT </w:instrText>
    </w:r>
    <w:r>
      <w:fldChar w:fldCharType="separate"/>
    </w:r>
    <w:r w:rsidR="00D276A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DFEFCE" w14:textId="77777777" w:rsidR="00971502" w:rsidRDefault="00971502">
      <w:pPr>
        <w:spacing w:before="0" w:after="0" w:line="240" w:lineRule="auto"/>
      </w:pPr>
      <w:r>
        <w:separator/>
      </w:r>
    </w:p>
  </w:footnote>
  <w:footnote w:type="continuationSeparator" w:id="0">
    <w:p w14:paraId="6800FE2E" w14:textId="77777777" w:rsidR="00971502" w:rsidRDefault="009715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793880"/>
    <w:multiLevelType w:val="hybridMultilevel"/>
    <w:tmpl w:val="AAA2A3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D96BA4"/>
    <w:multiLevelType w:val="hybridMultilevel"/>
    <w:tmpl w:val="73421432"/>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6"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856E95"/>
    <w:multiLevelType w:val="hybridMultilevel"/>
    <w:tmpl w:val="3EAE1E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AE7F2A"/>
    <w:multiLevelType w:val="hybridMultilevel"/>
    <w:tmpl w:val="A99E821A"/>
    <w:lvl w:ilvl="0" w:tplc="E00E036A">
      <w:start w:val="1"/>
      <w:numFmt w:val="decimal"/>
      <w:lvlText w:val="%1"/>
      <w:lvlJc w:val="left"/>
      <w:pPr>
        <w:ind w:left="53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48B7B9A"/>
    <w:multiLevelType w:val="hybridMultilevel"/>
    <w:tmpl w:val="C2DAB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A01A02"/>
    <w:multiLevelType w:val="hybridMultilevel"/>
    <w:tmpl w:val="C6C06412"/>
    <w:lvl w:ilvl="0" w:tplc="0419000F">
      <w:start w:val="1"/>
      <w:numFmt w:val="decimal"/>
      <w:lvlText w:val="%1."/>
      <w:lvlJc w:val="left"/>
      <w:pPr>
        <w:ind w:left="892" w:hanging="360"/>
      </w:pPr>
    </w:lvl>
    <w:lvl w:ilvl="1" w:tplc="04190019" w:tentative="1">
      <w:start w:val="1"/>
      <w:numFmt w:val="lowerLetter"/>
      <w:lvlText w:val="%2."/>
      <w:lvlJc w:val="left"/>
      <w:pPr>
        <w:ind w:left="1612" w:hanging="360"/>
      </w:pPr>
    </w:lvl>
    <w:lvl w:ilvl="2" w:tplc="0419001B" w:tentative="1">
      <w:start w:val="1"/>
      <w:numFmt w:val="lowerRoman"/>
      <w:lvlText w:val="%3."/>
      <w:lvlJc w:val="right"/>
      <w:pPr>
        <w:ind w:left="2332" w:hanging="180"/>
      </w:pPr>
    </w:lvl>
    <w:lvl w:ilvl="3" w:tplc="0419000F" w:tentative="1">
      <w:start w:val="1"/>
      <w:numFmt w:val="decimal"/>
      <w:lvlText w:val="%4."/>
      <w:lvlJc w:val="left"/>
      <w:pPr>
        <w:ind w:left="3052" w:hanging="360"/>
      </w:pPr>
    </w:lvl>
    <w:lvl w:ilvl="4" w:tplc="04190019" w:tentative="1">
      <w:start w:val="1"/>
      <w:numFmt w:val="lowerLetter"/>
      <w:lvlText w:val="%5."/>
      <w:lvlJc w:val="left"/>
      <w:pPr>
        <w:ind w:left="3772" w:hanging="360"/>
      </w:pPr>
    </w:lvl>
    <w:lvl w:ilvl="5" w:tplc="0419001B" w:tentative="1">
      <w:start w:val="1"/>
      <w:numFmt w:val="lowerRoman"/>
      <w:lvlText w:val="%6."/>
      <w:lvlJc w:val="right"/>
      <w:pPr>
        <w:ind w:left="4492" w:hanging="180"/>
      </w:pPr>
    </w:lvl>
    <w:lvl w:ilvl="6" w:tplc="0419000F" w:tentative="1">
      <w:start w:val="1"/>
      <w:numFmt w:val="decimal"/>
      <w:lvlText w:val="%7."/>
      <w:lvlJc w:val="left"/>
      <w:pPr>
        <w:ind w:left="5212" w:hanging="360"/>
      </w:pPr>
    </w:lvl>
    <w:lvl w:ilvl="7" w:tplc="04190019" w:tentative="1">
      <w:start w:val="1"/>
      <w:numFmt w:val="lowerLetter"/>
      <w:lvlText w:val="%8."/>
      <w:lvlJc w:val="left"/>
      <w:pPr>
        <w:ind w:left="5932" w:hanging="360"/>
      </w:pPr>
    </w:lvl>
    <w:lvl w:ilvl="8" w:tplc="0419001B" w:tentative="1">
      <w:start w:val="1"/>
      <w:numFmt w:val="lowerRoman"/>
      <w:lvlText w:val="%9."/>
      <w:lvlJc w:val="right"/>
      <w:pPr>
        <w:ind w:left="6652" w:hanging="180"/>
      </w:pPr>
    </w:lvl>
  </w:abstractNum>
  <w:abstractNum w:abstractNumId="16" w15:restartNumberingAfterBreak="0">
    <w:nsid w:val="415C20DE"/>
    <w:multiLevelType w:val="hybridMultilevel"/>
    <w:tmpl w:val="868043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63127B"/>
    <w:multiLevelType w:val="hybridMultilevel"/>
    <w:tmpl w:val="F9783B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432F96"/>
    <w:multiLevelType w:val="hybridMultilevel"/>
    <w:tmpl w:val="BA18CD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3"/>
  </w:num>
  <w:num w:numId="3">
    <w:abstractNumId w:val="14"/>
  </w:num>
  <w:num w:numId="4">
    <w:abstractNumId w:val="21"/>
  </w:num>
  <w:num w:numId="5">
    <w:abstractNumId w:val="17"/>
  </w:num>
  <w:num w:numId="6">
    <w:abstractNumId w:val="1"/>
  </w:num>
  <w:num w:numId="7">
    <w:abstractNumId w:val="6"/>
  </w:num>
  <w:num w:numId="8">
    <w:abstractNumId w:val="3"/>
  </w:num>
  <w:num w:numId="9">
    <w:abstractNumId w:val="8"/>
  </w:num>
  <w:num w:numId="10">
    <w:abstractNumId w:val="11"/>
  </w:num>
  <w:num w:numId="11">
    <w:abstractNumId w:val="10"/>
  </w:num>
  <w:num w:numId="12">
    <w:abstractNumId w:val="13"/>
  </w:num>
  <w:num w:numId="13">
    <w:abstractNumId w:val="20"/>
  </w:num>
  <w:num w:numId="14">
    <w:abstractNumId w:val="4"/>
  </w:num>
  <w:num w:numId="15">
    <w:abstractNumId w:val="15"/>
  </w:num>
  <w:num w:numId="16">
    <w:abstractNumId w:val="7"/>
  </w:num>
  <w:num w:numId="17">
    <w:abstractNumId w:val="2"/>
  </w:num>
  <w:num w:numId="18">
    <w:abstractNumId w:val="19"/>
  </w:num>
  <w:num w:numId="19">
    <w:abstractNumId w:val="16"/>
  </w:num>
  <w:num w:numId="20">
    <w:abstractNumId w:val="18"/>
  </w:num>
  <w:num w:numId="21">
    <w:abstractNumId w:val="5"/>
  </w:num>
  <w:num w:numId="22">
    <w:abstractNumId w:val="12"/>
  </w:num>
  <w:num w:numId="23">
    <w:abstractNumId w:val="9"/>
  </w:num>
  <w:num w:numId="2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3AFC"/>
    <w:rsid w:val="002E4739"/>
    <w:rsid w:val="002F4915"/>
    <w:rsid w:val="00304069"/>
    <w:rsid w:val="00304B4A"/>
    <w:rsid w:val="00310968"/>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30E4"/>
    <w:rsid w:val="003E4AD7"/>
    <w:rsid w:val="003F7264"/>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07EBD"/>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2F5"/>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C31C8"/>
    <w:rsid w:val="007E5E02"/>
    <w:rsid w:val="007F09DA"/>
    <w:rsid w:val="007F163A"/>
    <w:rsid w:val="007F4FCC"/>
    <w:rsid w:val="007F65A3"/>
    <w:rsid w:val="007F72A6"/>
    <w:rsid w:val="00807AE6"/>
    <w:rsid w:val="00811AB9"/>
    <w:rsid w:val="0083703B"/>
    <w:rsid w:val="008452D9"/>
    <w:rsid w:val="0085030E"/>
    <w:rsid w:val="00853340"/>
    <w:rsid w:val="008776E5"/>
    <w:rsid w:val="00885068"/>
    <w:rsid w:val="008A326A"/>
    <w:rsid w:val="008B2B0B"/>
    <w:rsid w:val="008B2CBF"/>
    <w:rsid w:val="008D1E13"/>
    <w:rsid w:val="008D7836"/>
    <w:rsid w:val="008E1187"/>
    <w:rsid w:val="008E2AFC"/>
    <w:rsid w:val="008F27DC"/>
    <w:rsid w:val="008F5294"/>
    <w:rsid w:val="008F6ADF"/>
    <w:rsid w:val="008F771F"/>
    <w:rsid w:val="009002D5"/>
    <w:rsid w:val="00900472"/>
    <w:rsid w:val="00901ADF"/>
    <w:rsid w:val="00910100"/>
    <w:rsid w:val="009149FB"/>
    <w:rsid w:val="00920AD3"/>
    <w:rsid w:val="009232C2"/>
    <w:rsid w:val="009234AE"/>
    <w:rsid w:val="009260D0"/>
    <w:rsid w:val="009378FA"/>
    <w:rsid w:val="009563B9"/>
    <w:rsid w:val="00956A48"/>
    <w:rsid w:val="00956B0B"/>
    <w:rsid w:val="00956DE4"/>
    <w:rsid w:val="00966C71"/>
    <w:rsid w:val="00967165"/>
    <w:rsid w:val="0097003E"/>
    <w:rsid w:val="00971415"/>
    <w:rsid w:val="00971502"/>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B0656"/>
    <w:rsid w:val="00AB565D"/>
    <w:rsid w:val="00AC3200"/>
    <w:rsid w:val="00AC63A2"/>
    <w:rsid w:val="00AD171D"/>
    <w:rsid w:val="00AD5265"/>
    <w:rsid w:val="00AD627C"/>
    <w:rsid w:val="00AD6AD0"/>
    <w:rsid w:val="00AE2FC3"/>
    <w:rsid w:val="00AF47E1"/>
    <w:rsid w:val="00B02EA6"/>
    <w:rsid w:val="00B046C1"/>
    <w:rsid w:val="00B07834"/>
    <w:rsid w:val="00B25DC5"/>
    <w:rsid w:val="00B262A1"/>
    <w:rsid w:val="00B27BDC"/>
    <w:rsid w:val="00B36C8F"/>
    <w:rsid w:val="00B42028"/>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1269"/>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E02"/>
    <w:rsid w:val="00D2109C"/>
    <w:rsid w:val="00D276A5"/>
    <w:rsid w:val="00D27DC3"/>
    <w:rsid w:val="00D329A0"/>
    <w:rsid w:val="00D3577C"/>
    <w:rsid w:val="00D43AC0"/>
    <w:rsid w:val="00D552D1"/>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07C6"/>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math/arithmetic/arith-review-add-subtract/arith-review-regrouping-3-dig/v/regrouping-from-0-when-subtracting-three-digit-numbers" TargetMode="External"/><Relationship Id="rId13" Type="http://schemas.openxmlformats.org/officeDocument/2006/relationships/hyperlink" Target="https://www.youtube.com/watch?v=yCGgmnMT21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hanacademy.org/math/arithmetic/arith-review-add-subtract/arith-review-regrouping-3-dig/v/regrouping-from-0-when-subtracting-three-digit-number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how+to+subtract+3+digit+numbers+with+regrouping&amp;sa=X&amp;ved=2ahUKEwjiiYyklZHiAhXxAWMBHcxjBtYQ1QIoAHoECAkQAQ" TargetMode="External"/><Relationship Id="rId5" Type="http://schemas.openxmlformats.org/officeDocument/2006/relationships/webSettings" Target="webSettings.xml"/><Relationship Id="rId15" Type="http://schemas.openxmlformats.org/officeDocument/2006/relationships/hyperlink" Target="https://www.google.com/search?q=how+to+subtract+3+digit+numbers+with+regrouping&amp;sa=X&amp;ved=2ahUKEwjiiYyklZHiAhXxAWMBHcxjBtYQ1QIoAHoECAkQAQ" TargetMode="External"/><Relationship Id="rId10" Type="http://schemas.openxmlformats.org/officeDocument/2006/relationships/hyperlink" Target="https://www.google.com/imgres?imgurl=http%3A%2F%2Ffinleybegum.club%2Fwp-content%2Fuploads%2F%2F2018%2F09%2Fsubtracting-3-digit-numbers-adding-and-subtracting-3-digit-numbers-worksheets-best-of-math-worksheets-for-grade-2-subtraction-with-subtracting-3-digit-numbers-with-regrouping-games.jpg&amp;imgrefurl=http%3A%2F%2Ffinleybegum.club%2Fsubtracting-3-digit-numbers%2F&amp;docid=olVRxnDxG7KZ0M&amp;tbnid=4zbbhbtOD46NcM%3A&amp;vet=10ahUKEwicztbTl5HiAhWUuHEKHUYyBRIQMwh8KDEwMQ..i&amp;w=600&amp;h=891&amp;bih=730&amp;biw=1517&amp;q=3%20digit%20subtraction%20with%20regrouping%20games&amp;ved=0ahUKEwicztbTl5HiAhWUuHEKHUYyBRIQMwh8KDEwMQ&amp;iact=mrc&amp;uact=8"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youtube.com/watch?v=yCGgmnMT21Q" TargetMode="External"/><Relationship Id="rId14" Type="http://schemas.openxmlformats.org/officeDocument/2006/relationships/hyperlink" Target="https://www.google.com/imgres?imgurl=http%3A%2F%2Ffinleybegum.club%2Fwp-content%2Fuploads%2F%2F2018%2F09%2Fsubtracting-3-digit-numbers-adding-and-subtracting-3-digit-numbers-worksheets-best-of-math-worksheets-for-grade-2-subtraction-with-subtracting-3-digit-numbers-with-regrouping-games.jpg&amp;imgrefurl=http%3A%2F%2Ffinleybegum.club%2Fsubtracting-3-digit-numbers%2F&amp;docid=olVRxnDxG7KZ0M&amp;tbnid=4zbbhbtOD46NcM%3A&amp;vet=10ahUKEwicztbTl5HiAhWUuHEKHUYyBRIQMwh8KDEwMQ..i&amp;w=600&amp;h=891&amp;bih=730&amp;biw=1517&amp;q=3%20digit%20subtraction%20with%20regrouping%20games&amp;ved=0ahUKEwicztbTl5HiAhWUuHEKHUYyBRIQMwh8KDEwMQ&amp;iact=mrc&amp;uact=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4A008E"/>
    <w:rsid w:val="004E1DB9"/>
    <w:rsid w:val="00571A20"/>
    <w:rsid w:val="005E1AD0"/>
    <w:rsid w:val="005E6E71"/>
    <w:rsid w:val="006814AC"/>
    <w:rsid w:val="00713551"/>
    <w:rsid w:val="007A585A"/>
    <w:rsid w:val="00805105"/>
    <w:rsid w:val="00816166"/>
    <w:rsid w:val="00836926"/>
    <w:rsid w:val="009D2491"/>
    <w:rsid w:val="00A20224"/>
    <w:rsid w:val="00AB2F7D"/>
    <w:rsid w:val="00AB37F5"/>
    <w:rsid w:val="00B67D1F"/>
    <w:rsid w:val="00C87D32"/>
    <w:rsid w:val="00C93DC1"/>
    <w:rsid w:val="00D22ED1"/>
    <w:rsid w:val="00D92979"/>
    <w:rsid w:val="00E17671"/>
    <w:rsid w:val="00E808DC"/>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6</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cp:revision>
  <dcterms:created xsi:type="dcterms:W3CDTF">2019-05-16T16:50:00Z</dcterms:created>
  <dcterms:modified xsi:type="dcterms:W3CDTF">2019-08-14T14:50:00Z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