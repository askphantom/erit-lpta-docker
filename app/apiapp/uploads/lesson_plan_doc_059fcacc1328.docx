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0F825C7E" w:rsidR="00C17E2A" w:rsidRPr="00CB663C" w:rsidRDefault="00CB663C">
            <w:pPr>
              <w:pStyle w:val="Title"/>
              <w:rPr>
                <w:sz w:val="44"/>
                <w:szCs w:val="44"/>
              </w:rPr>
            </w:pPr>
            <w:r w:rsidRPr="00CB663C">
              <w:rPr>
                <w:sz w:val="44"/>
                <w:szCs w:val="44"/>
              </w:rPr>
              <w:t xml:space="preserve">three dimensional shapes </w:t>
            </w:r>
          </w:p>
        </w:tc>
        <w:sdt>
          <w:sdtPr>
            <w:id w:val="1545870053"/>
            <w:placeholder>
              <w:docPart w:val="57D0253E54FA4684857C7E53F49E1A5B"/>
            </w:placeholder>
            <w:date w:fullDate="2018-08-28T00:00:00Z">
              <w:dateFormat w:val="M.d.yyyy"/>
              <w:lid w:val="en-US"/>
              <w:storeMappedDataAs w:val="dateTime"/>
              <w:calendar w:val="gregorian"/>
            </w:date>
          </w:sdtPr>
          <w:sdtEndPr/>
          <w:sdtContent>
            <w:tc>
              <w:tcPr>
                <w:tcW w:w="2500" w:type="pct"/>
                <w:vAlign w:val="bottom"/>
              </w:tcPr>
              <w:p w14:paraId="184A80D0" w14:textId="5DDFCD04" w:rsidR="00C17E2A" w:rsidRDefault="00BE4187">
                <w:pPr>
                  <w:pStyle w:val="Date"/>
                </w:pPr>
                <w:r>
                  <w:t>8.28.2018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E36BEA7" w:rsidR="00C17E2A" w:rsidRDefault="000A37E8">
                  <w:r>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4667F95" w14:textId="6EE29046" w:rsidR="009B7664" w:rsidRDefault="003763D4" w:rsidP="00C46F7B">
            <w:pPr>
              <w:pStyle w:val="ListParagraph"/>
              <w:numPr>
                <w:ilvl w:val="0"/>
                <w:numId w:val="4"/>
              </w:numPr>
              <w:ind w:left="320" w:hanging="142"/>
            </w:pPr>
            <w:r>
              <w:t>Identifying a cube, sphere, cylinders and cuboids</w:t>
            </w:r>
            <w:r w:rsidR="0050753B">
              <w:t>.</w:t>
            </w:r>
          </w:p>
          <w:p w14:paraId="2E5C60C4" w14:textId="3F1DA227" w:rsidR="003763D4" w:rsidRDefault="003763D4" w:rsidP="00C46F7B">
            <w:pPr>
              <w:pStyle w:val="ListParagraph"/>
              <w:numPr>
                <w:ilvl w:val="0"/>
                <w:numId w:val="4"/>
              </w:numPr>
              <w:ind w:left="320" w:hanging="142"/>
            </w:pPr>
            <w:r>
              <w:t>Identifying and counting the flat surfaces of 3 dimensional shapes</w:t>
            </w:r>
            <w:r w:rsidR="0050753B">
              <w:t>.</w:t>
            </w:r>
          </w:p>
          <w:p w14:paraId="017CC467" w14:textId="77777777" w:rsidR="006D68BE" w:rsidRDefault="0050753B" w:rsidP="00C46F7B">
            <w:pPr>
              <w:pStyle w:val="ListParagraph"/>
              <w:numPr>
                <w:ilvl w:val="0"/>
                <w:numId w:val="4"/>
              </w:numPr>
              <w:ind w:left="320" w:hanging="142"/>
            </w:pPr>
            <w:r>
              <w:t>Identifying and counting the edges and corners of 3 dimensional shapes.</w:t>
            </w:r>
          </w:p>
          <w:p w14:paraId="458BD9FD" w14:textId="4D04F041" w:rsidR="0050753B" w:rsidRDefault="0050753B" w:rsidP="00C46F7B">
            <w:pPr>
              <w:pStyle w:val="ListParagraph"/>
              <w:numPr>
                <w:ilvl w:val="0"/>
                <w:numId w:val="4"/>
              </w:numPr>
              <w:ind w:left="320" w:hanging="142"/>
            </w:pPr>
            <w:r>
              <w:t>Properties of a cylinder and a sphere.</w:t>
            </w: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0B3721EC">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83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5E3E95A" w14:textId="0583A686" w:rsidR="00432E3A" w:rsidRDefault="00F70B60" w:rsidP="00921CE4">
                                  <w:pPr>
                                    <w:pStyle w:val="ListBullet"/>
                                  </w:pPr>
                                  <w:r>
                                    <w:t>Card board</w:t>
                                  </w:r>
                                </w:p>
                                <w:p w14:paraId="33CBDDDF" w14:textId="77777777" w:rsidR="00236E5C" w:rsidRDefault="00432E3A" w:rsidP="00921CE4">
                                  <w:pPr>
                                    <w:pStyle w:val="ListBullet"/>
                                  </w:pPr>
                                  <w:r>
                                    <w:t xml:space="preserve"> </w:t>
                                  </w:r>
                                  <w:r w:rsidR="00F70B60">
                                    <w:t>Boxes, balls, objects</w:t>
                                  </w:r>
                                </w:p>
                                <w:p w14:paraId="4C050F10" w14:textId="77777777" w:rsidR="00FE2367" w:rsidRDefault="00FE2367" w:rsidP="00FE2367">
                                  <w:pPr>
                                    <w:pStyle w:val="ListBullet"/>
                                  </w:pPr>
                                  <w:r>
                                    <w:t>3D shape blocks</w:t>
                                  </w:r>
                                </w:p>
                                <w:p w14:paraId="791FC66E" w14:textId="77777777" w:rsidR="00FE2367" w:rsidRDefault="00FE2367" w:rsidP="00FE2367">
                                  <w:pPr>
                                    <w:pStyle w:val="ListBullet"/>
                                  </w:pPr>
                                  <w:r>
                                    <w:t>Toothpicks</w:t>
                                  </w:r>
                                </w:p>
                                <w:p w14:paraId="4BE61749" w14:textId="530C6032" w:rsidR="00F70B60" w:rsidRDefault="00FE2367" w:rsidP="00FE2367">
                                  <w:pPr>
                                    <w:pStyle w:val="ListBullet"/>
                                  </w:pPr>
                                  <w:r>
                                    <w:t>Modeling clay</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D954734" w:rsidR="00C17E2A" w:rsidRDefault="00D27DC3">
                                  <w:pPr>
                                    <w:pStyle w:val="Heading2"/>
                                  </w:pPr>
                                  <w:r>
                                    <w:t>Additional Resources</w:t>
                                  </w:r>
                                </w:p>
                                <w:p w14:paraId="37180AC7" w14:textId="44CD0E7D" w:rsidR="00FA385B" w:rsidRDefault="00456E1E" w:rsidP="001911F7">
                                  <w:hyperlink r:id="rId9" w:history="1">
                                    <w:r w:rsidR="006D15E5" w:rsidRPr="00CB59FD">
                                      <w:rPr>
                                        <w:rStyle w:val="Hyperlink"/>
                                      </w:rPr>
                                      <w:t>http://www.cpalms.org/Public/PreviewResourceLesson/Preview/34864</w:t>
                                    </w:r>
                                  </w:hyperlink>
                                </w:p>
                                <w:p w14:paraId="0F32AFC5" w14:textId="70ED3740" w:rsidR="006D15E5" w:rsidRDefault="00456E1E" w:rsidP="001911F7">
                                  <w:hyperlink r:id="rId10" w:history="1">
                                    <w:r w:rsidR="00D6708D" w:rsidRPr="00CB59FD">
                                      <w:rPr>
                                        <w:rStyle w:val="Hyperlink"/>
                                      </w:rPr>
                                      <w:t>https://betterlesson.com/lesson/608894/looking-at-three-dimensional-shapes</w:t>
                                    </w:r>
                                  </w:hyperlink>
                                </w:p>
                                <w:p w14:paraId="12993EAA" w14:textId="35D1E63F" w:rsidR="00D6708D" w:rsidRDefault="00456E1E" w:rsidP="001911F7">
                                  <w:hyperlink r:id="rId11" w:history="1">
                                    <w:r w:rsidR="001009BE" w:rsidRPr="00CB59FD">
                                      <w:rPr>
                                        <w:rStyle w:val="Hyperlink"/>
                                      </w:rPr>
                                      <w:t>https://betterlesson.com/lesson/598047/sorting-3d-shapes</w:t>
                                    </w:r>
                                  </w:hyperlink>
                                </w:p>
                                <w:p w14:paraId="7ECDC8EB" w14:textId="1CA608E6" w:rsidR="001009BE" w:rsidRDefault="00456E1E" w:rsidP="001911F7">
                                  <w:hyperlink r:id="rId12" w:history="1">
                                    <w:r w:rsidR="00582298" w:rsidRPr="00CB59FD">
                                      <w:rPr>
                                        <w:rStyle w:val="Hyperlink"/>
                                      </w:rPr>
                                      <w:t>https://www.pdesas.org/ContentWeb/Content/Content/13235/Lesson%20Plan</w:t>
                                    </w:r>
                                  </w:hyperlink>
                                </w:p>
                                <w:p w14:paraId="532524F3" w14:textId="77777777" w:rsidR="00582298" w:rsidRDefault="00582298" w:rsidP="001911F7"/>
                                <w:p w14:paraId="59061807" w14:textId="77777777" w:rsidR="00E523CD" w:rsidRDefault="00E523CD" w:rsidP="001911F7"/>
                                <w:p w14:paraId="68E14A15" w14:textId="77777777" w:rsidR="0075719D" w:rsidRDefault="0075719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83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5E3E95A" w14:textId="0583A686" w:rsidR="00432E3A" w:rsidRDefault="00F70B60" w:rsidP="00921CE4">
                            <w:pPr>
                              <w:pStyle w:val="ListBullet"/>
                            </w:pPr>
                            <w:r>
                              <w:t>Card board</w:t>
                            </w:r>
                          </w:p>
                          <w:p w14:paraId="33CBDDDF" w14:textId="77777777" w:rsidR="00236E5C" w:rsidRDefault="00432E3A" w:rsidP="00921CE4">
                            <w:pPr>
                              <w:pStyle w:val="ListBullet"/>
                            </w:pPr>
                            <w:r>
                              <w:t xml:space="preserve"> </w:t>
                            </w:r>
                            <w:r w:rsidR="00F70B60">
                              <w:t>Boxes, balls, objects</w:t>
                            </w:r>
                          </w:p>
                          <w:p w14:paraId="4C050F10" w14:textId="77777777" w:rsidR="00FE2367" w:rsidRDefault="00FE2367" w:rsidP="00FE2367">
                            <w:pPr>
                              <w:pStyle w:val="ListBullet"/>
                            </w:pPr>
                            <w:r>
                              <w:t>3D shape blocks</w:t>
                            </w:r>
                          </w:p>
                          <w:p w14:paraId="791FC66E" w14:textId="77777777" w:rsidR="00FE2367" w:rsidRDefault="00FE2367" w:rsidP="00FE2367">
                            <w:pPr>
                              <w:pStyle w:val="ListBullet"/>
                            </w:pPr>
                            <w:r>
                              <w:t>Toothpicks</w:t>
                            </w:r>
                          </w:p>
                          <w:p w14:paraId="4BE61749" w14:textId="530C6032" w:rsidR="00F70B60" w:rsidRDefault="00FE2367" w:rsidP="00FE2367">
                            <w:pPr>
                              <w:pStyle w:val="ListBullet"/>
                            </w:pPr>
                            <w:r>
                              <w:t>Modeling clay</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D954734" w:rsidR="00C17E2A" w:rsidRDefault="00D27DC3">
                            <w:pPr>
                              <w:pStyle w:val="Heading2"/>
                            </w:pPr>
                            <w:r>
                              <w:t>Additional Resources</w:t>
                            </w:r>
                          </w:p>
                          <w:p w14:paraId="37180AC7" w14:textId="44CD0E7D" w:rsidR="00FA385B" w:rsidRDefault="00456E1E" w:rsidP="001911F7">
                            <w:hyperlink r:id="rId13" w:history="1">
                              <w:r w:rsidR="006D15E5" w:rsidRPr="00CB59FD">
                                <w:rPr>
                                  <w:rStyle w:val="Hyperlink"/>
                                </w:rPr>
                                <w:t>http://www.cpalms.org/Public/PreviewResourceLesson/Preview/34864</w:t>
                              </w:r>
                            </w:hyperlink>
                          </w:p>
                          <w:p w14:paraId="0F32AFC5" w14:textId="70ED3740" w:rsidR="006D15E5" w:rsidRDefault="00456E1E" w:rsidP="001911F7">
                            <w:hyperlink r:id="rId14" w:history="1">
                              <w:r w:rsidR="00D6708D" w:rsidRPr="00CB59FD">
                                <w:rPr>
                                  <w:rStyle w:val="Hyperlink"/>
                                </w:rPr>
                                <w:t>https://betterlesson.com/lesson/608894/looking-at-three-dimensional-shapes</w:t>
                              </w:r>
                            </w:hyperlink>
                          </w:p>
                          <w:p w14:paraId="12993EAA" w14:textId="35D1E63F" w:rsidR="00D6708D" w:rsidRDefault="00456E1E" w:rsidP="001911F7">
                            <w:hyperlink r:id="rId15" w:history="1">
                              <w:r w:rsidR="001009BE" w:rsidRPr="00CB59FD">
                                <w:rPr>
                                  <w:rStyle w:val="Hyperlink"/>
                                </w:rPr>
                                <w:t>https://betterlesson.com/lesson/598047/sorting-3d-shapes</w:t>
                              </w:r>
                            </w:hyperlink>
                          </w:p>
                          <w:p w14:paraId="7ECDC8EB" w14:textId="1CA608E6" w:rsidR="001009BE" w:rsidRDefault="00456E1E" w:rsidP="001911F7">
                            <w:hyperlink r:id="rId16" w:history="1">
                              <w:r w:rsidR="00582298" w:rsidRPr="00CB59FD">
                                <w:rPr>
                                  <w:rStyle w:val="Hyperlink"/>
                                </w:rPr>
                                <w:t>https://www.pdesas.org/ContentWeb/Content/Content/13235/Lesson%20Plan</w:t>
                              </w:r>
                            </w:hyperlink>
                          </w:p>
                          <w:p w14:paraId="532524F3" w14:textId="77777777" w:rsidR="00582298" w:rsidRDefault="00582298" w:rsidP="001911F7"/>
                          <w:p w14:paraId="59061807" w14:textId="77777777" w:rsidR="00E523CD" w:rsidRDefault="00E523CD" w:rsidP="001911F7"/>
                          <w:p w14:paraId="68E14A15" w14:textId="77777777" w:rsidR="0075719D" w:rsidRDefault="0075719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75"/>
        <w:gridCol w:w="214"/>
        <w:gridCol w:w="3480"/>
        <w:gridCol w:w="214"/>
        <w:gridCol w:w="3478"/>
      </w:tblGrid>
      <w:tr w:rsidR="00C17E2A" w14:paraId="7DA79F9C" w14:textId="77777777" w:rsidTr="00E86387">
        <w:trPr>
          <w:tblHeader/>
        </w:trPr>
        <w:tc>
          <w:tcPr>
            <w:tcW w:w="1097" w:type="pct"/>
            <w:tcBorders>
              <w:bottom w:val="single" w:sz="18" w:space="0" w:color="000000" w:themeColor="text1"/>
            </w:tcBorders>
          </w:tcPr>
          <w:p w14:paraId="27485672" w14:textId="02BC705D" w:rsidR="00C17E2A" w:rsidRDefault="00755F15">
            <w:pPr>
              <w:pStyle w:val="Heading1"/>
            </w:pPr>
            <w:r w:rsidRPr="00755F15">
              <w:t>Objectives</w:t>
            </w:r>
          </w:p>
        </w:tc>
        <w:tc>
          <w:tcPr>
            <w:tcW w:w="113" w:type="pct"/>
          </w:tcPr>
          <w:p w14:paraId="1D291953" w14:textId="77777777" w:rsidR="00C17E2A" w:rsidRDefault="00C17E2A">
            <w:pPr>
              <w:pStyle w:val="Heading1"/>
            </w:pPr>
          </w:p>
        </w:tc>
        <w:tc>
          <w:tcPr>
            <w:tcW w:w="1839" w:type="pct"/>
            <w:tcBorders>
              <w:bottom w:val="single" w:sz="18" w:space="0" w:color="000000" w:themeColor="text1"/>
            </w:tcBorders>
          </w:tcPr>
          <w:p w14:paraId="4CBD4AAF" w14:textId="77777777" w:rsidR="00C17E2A" w:rsidRDefault="00D27DC3">
            <w:pPr>
              <w:pStyle w:val="Heading1"/>
            </w:pPr>
            <w:r>
              <w:t>Teacher Guide</w:t>
            </w:r>
          </w:p>
        </w:tc>
        <w:tc>
          <w:tcPr>
            <w:tcW w:w="113" w:type="pct"/>
          </w:tcPr>
          <w:p w14:paraId="14E70AFF" w14:textId="77777777" w:rsidR="00C17E2A" w:rsidRDefault="00C17E2A">
            <w:pPr>
              <w:pStyle w:val="Heading1"/>
            </w:pPr>
          </w:p>
        </w:tc>
        <w:tc>
          <w:tcPr>
            <w:tcW w:w="1838" w:type="pct"/>
            <w:tcBorders>
              <w:bottom w:val="single" w:sz="18" w:space="0" w:color="000000" w:themeColor="text1"/>
            </w:tcBorders>
          </w:tcPr>
          <w:p w14:paraId="7E9D8FEE" w14:textId="06D3BBC3" w:rsidR="00C17E2A" w:rsidRDefault="00A82DF9">
            <w:pPr>
              <w:pStyle w:val="Heading1"/>
            </w:pPr>
            <w:r>
              <w:t xml:space="preserve">Teacher </w:t>
            </w:r>
            <w:r w:rsidR="00F208E3">
              <w:t>Guide</w:t>
            </w:r>
            <w:r>
              <w:t xml:space="preserve">d Practice </w:t>
            </w:r>
          </w:p>
        </w:tc>
      </w:tr>
      <w:tr w:rsidR="00C17E2A" w14:paraId="51C30C02" w14:textId="77777777" w:rsidTr="00E86387">
        <w:trPr>
          <w:trHeight w:val="893"/>
        </w:trPr>
        <w:tc>
          <w:tcPr>
            <w:tcW w:w="1097" w:type="pct"/>
            <w:tcBorders>
              <w:top w:val="single" w:sz="18" w:space="0" w:color="000000" w:themeColor="text1"/>
              <w:bottom w:val="single" w:sz="8" w:space="0" w:color="000000" w:themeColor="text1"/>
            </w:tcBorders>
          </w:tcPr>
          <w:p w14:paraId="1413461E" w14:textId="4B625CCF" w:rsidR="00CE39D0" w:rsidRDefault="008A20A8" w:rsidP="007A055E">
            <w:pPr>
              <w:pStyle w:val="ListParagraph"/>
              <w:ind w:left="142"/>
            </w:pPr>
            <w:r>
              <w:t>S</w:t>
            </w:r>
            <w:r w:rsidR="009475C8">
              <w:t>tudents should be able to;</w:t>
            </w:r>
          </w:p>
          <w:p w14:paraId="66F3C841" w14:textId="77777777" w:rsidR="00664CF5" w:rsidRDefault="000F26F4" w:rsidP="000532AA">
            <w:pPr>
              <w:pStyle w:val="ListParagraph"/>
              <w:numPr>
                <w:ilvl w:val="0"/>
                <w:numId w:val="6"/>
              </w:numPr>
              <w:ind w:left="284" w:hanging="142"/>
            </w:pPr>
            <w:r>
              <w:t xml:space="preserve">Recognize and name common 3-D shapes, including:3-D shapes [for example, cuboids (including cubes), </w:t>
            </w:r>
            <w:r w:rsidR="000532AA">
              <w:t>(</w:t>
            </w:r>
            <w:r>
              <w:t>pyramids and spheres</w:t>
            </w:r>
            <w:r w:rsidR="000532AA">
              <w:t>)</w:t>
            </w:r>
            <w:r>
              <w:t>.</w:t>
            </w:r>
          </w:p>
          <w:p w14:paraId="22A31125" w14:textId="5D4D9D83" w:rsidR="0050753B" w:rsidRPr="000A37E8" w:rsidRDefault="0050753B" w:rsidP="000532AA">
            <w:pPr>
              <w:pStyle w:val="ListParagraph"/>
              <w:numPr>
                <w:ilvl w:val="0"/>
                <w:numId w:val="6"/>
              </w:numPr>
              <w:ind w:left="284" w:hanging="142"/>
            </w:pPr>
            <w:r w:rsidRPr="0050753B">
              <w:t xml:space="preserve">They </w:t>
            </w:r>
            <w:r w:rsidR="00125C7E" w:rsidRPr="0050753B">
              <w:t>recognize</w:t>
            </w:r>
            <w:r w:rsidRPr="0050753B">
              <w:t xml:space="preserve"> these shapes in different orientations and sizes, and know that rectangles, triangles, cuboids and pyramids are not always similar to each other.</w:t>
            </w:r>
          </w:p>
        </w:tc>
        <w:tc>
          <w:tcPr>
            <w:tcW w:w="113" w:type="pct"/>
          </w:tcPr>
          <w:p w14:paraId="64D57A74" w14:textId="77777777" w:rsidR="00C17E2A" w:rsidRDefault="00C17E2A" w:rsidP="009E3608">
            <w:pPr>
              <w:ind w:left="360"/>
            </w:pPr>
          </w:p>
        </w:tc>
        <w:tc>
          <w:tcPr>
            <w:tcW w:w="1839" w:type="pct"/>
            <w:tcBorders>
              <w:top w:val="single" w:sz="18" w:space="0" w:color="000000" w:themeColor="text1"/>
              <w:bottom w:val="single" w:sz="8" w:space="0" w:color="000000" w:themeColor="text1"/>
            </w:tcBorders>
          </w:tcPr>
          <w:p w14:paraId="29C6745D" w14:textId="34A176E7" w:rsidR="00523968" w:rsidRPr="005368BA" w:rsidRDefault="00F616CA" w:rsidP="00270A8B">
            <w:pPr>
              <w:pStyle w:val="ListParagraph"/>
              <w:ind w:left="262"/>
              <w:jc w:val="both"/>
              <w:rPr>
                <w:b/>
              </w:rPr>
            </w:pPr>
            <w:r w:rsidRPr="005368BA">
              <w:rPr>
                <w:b/>
              </w:rPr>
              <w:t>Day 1</w:t>
            </w:r>
            <w:r w:rsidR="000F10BB" w:rsidRPr="005368BA">
              <w:rPr>
                <w:b/>
              </w:rPr>
              <w:t xml:space="preserve">, </w:t>
            </w:r>
            <w:r w:rsidRPr="005368BA">
              <w:rPr>
                <w:b/>
              </w:rPr>
              <w:t>Lesson 1</w:t>
            </w:r>
            <w:r w:rsidR="00CA6231" w:rsidRPr="005368BA">
              <w:rPr>
                <w:b/>
              </w:rPr>
              <w:t xml:space="preserve">- </w:t>
            </w:r>
            <w:r w:rsidR="00DF3C75" w:rsidRPr="005368BA">
              <w:rPr>
                <w:b/>
              </w:rPr>
              <w:t>1</w:t>
            </w:r>
            <w:r w:rsidR="003F369F">
              <w:rPr>
                <w:b/>
              </w:rPr>
              <w:t>5</w:t>
            </w:r>
            <w:r w:rsidR="00B66AF1" w:rsidRPr="005368BA">
              <w:rPr>
                <w:b/>
              </w:rPr>
              <w:t xml:space="preserve"> </w:t>
            </w:r>
            <w:r w:rsidRPr="005368BA">
              <w:rPr>
                <w:b/>
              </w:rPr>
              <w:t xml:space="preserve">Mins </w:t>
            </w:r>
          </w:p>
          <w:p w14:paraId="638F4E73" w14:textId="77777777" w:rsidR="00C16CCB" w:rsidRDefault="00C16CCB" w:rsidP="00C16CCB">
            <w:pPr>
              <w:pStyle w:val="ListParagraph"/>
              <w:numPr>
                <w:ilvl w:val="0"/>
                <w:numId w:val="11"/>
              </w:numPr>
              <w:ind w:left="262" w:hanging="142"/>
              <w:jc w:val="both"/>
            </w:pPr>
            <w:r>
              <w:t xml:space="preserve">Hold up each of the 3D shape blocks and review the attributes of each shape including the number of faces (or flat surfaces), corners, and vertices (or points) of each shape. </w:t>
            </w:r>
          </w:p>
          <w:p w14:paraId="3E2F16F4" w14:textId="1F498C12" w:rsidR="00C16CCB" w:rsidRDefault="00C16CCB" w:rsidP="00C16CCB">
            <w:pPr>
              <w:pStyle w:val="ListParagraph"/>
              <w:numPr>
                <w:ilvl w:val="0"/>
                <w:numId w:val="11"/>
              </w:numPr>
              <w:ind w:left="262" w:hanging="142"/>
              <w:jc w:val="both"/>
            </w:pPr>
            <w:r>
              <w:t>Record this information on the whiteboard or chart paper next to each shape name.</w:t>
            </w:r>
          </w:p>
          <w:p w14:paraId="2F905107" w14:textId="77777777" w:rsidR="00C16CCB" w:rsidRDefault="00C16CCB" w:rsidP="00C16CCB">
            <w:pPr>
              <w:pStyle w:val="ListParagraph"/>
              <w:numPr>
                <w:ilvl w:val="0"/>
                <w:numId w:val="11"/>
              </w:numPr>
              <w:ind w:left="262" w:hanging="142"/>
              <w:jc w:val="both"/>
            </w:pPr>
            <w:r>
              <w:t>Tell the class that they will get to practice building models of 3D shapes that will include all of these attributes.</w:t>
            </w:r>
          </w:p>
          <w:p w14:paraId="4E8150D5" w14:textId="221DAC2B" w:rsidR="00C16CCB" w:rsidRDefault="00C16CCB" w:rsidP="00C16CCB">
            <w:pPr>
              <w:pStyle w:val="ListParagraph"/>
              <w:numPr>
                <w:ilvl w:val="0"/>
                <w:numId w:val="11"/>
              </w:numPr>
              <w:ind w:left="262" w:hanging="142"/>
              <w:jc w:val="both"/>
            </w:pPr>
            <w:r>
              <w:t xml:space="preserve">Demonstrate how to use the art </w:t>
            </w:r>
            <w:r w:rsidR="0095599A">
              <w:t>materials (Cardboards, glue, etc.)</w:t>
            </w:r>
            <w:r>
              <w:t xml:space="preserve"> to create a 3D shape (such as a cube).</w:t>
            </w:r>
          </w:p>
          <w:p w14:paraId="2DB84172" w14:textId="77777777" w:rsidR="0095599A" w:rsidRDefault="00C16CCB" w:rsidP="00C16CCB">
            <w:pPr>
              <w:pStyle w:val="ListParagraph"/>
              <w:numPr>
                <w:ilvl w:val="0"/>
                <w:numId w:val="11"/>
              </w:numPr>
              <w:ind w:left="262" w:hanging="142"/>
              <w:jc w:val="both"/>
            </w:pPr>
            <w:r>
              <w:t xml:space="preserve">Model thinking aloud as you make sure to include all of the shape attributes. </w:t>
            </w:r>
          </w:p>
          <w:p w14:paraId="013B840D" w14:textId="77777777" w:rsidR="00065961" w:rsidRDefault="00C16CCB" w:rsidP="00C16CCB">
            <w:pPr>
              <w:pStyle w:val="ListParagraph"/>
              <w:numPr>
                <w:ilvl w:val="0"/>
                <w:numId w:val="11"/>
              </w:numPr>
              <w:ind w:left="262" w:hanging="142"/>
              <w:jc w:val="both"/>
            </w:pPr>
            <w:r>
              <w:t>Show the class how to draw an image of your 3D shape, labeling each of the attributes.</w:t>
            </w:r>
          </w:p>
          <w:p w14:paraId="4FC7760B" w14:textId="77777777" w:rsidR="001C6FF1" w:rsidRDefault="001C6FF1" w:rsidP="00C16CCB">
            <w:pPr>
              <w:pStyle w:val="ListParagraph"/>
              <w:numPr>
                <w:ilvl w:val="0"/>
                <w:numId w:val="11"/>
              </w:numPr>
              <w:ind w:left="262" w:hanging="142"/>
              <w:jc w:val="both"/>
            </w:pPr>
            <w:r w:rsidRPr="001C6FF1">
              <w:t xml:space="preserve">Pause students and ask them to record each 3D shape they built on their paper. </w:t>
            </w:r>
          </w:p>
          <w:p w14:paraId="6CC78EF4" w14:textId="76F27D8D" w:rsidR="001C6FF1" w:rsidRPr="00065961" w:rsidRDefault="001C6FF1" w:rsidP="00C16CCB">
            <w:pPr>
              <w:pStyle w:val="ListParagraph"/>
              <w:numPr>
                <w:ilvl w:val="0"/>
                <w:numId w:val="11"/>
              </w:numPr>
              <w:ind w:left="262" w:hanging="142"/>
              <w:jc w:val="both"/>
            </w:pPr>
            <w:r w:rsidRPr="001C6FF1">
              <w:t>Ask students to label each 3D shape drawing with the shape attributes.</w:t>
            </w:r>
          </w:p>
        </w:tc>
        <w:tc>
          <w:tcPr>
            <w:tcW w:w="113" w:type="pct"/>
          </w:tcPr>
          <w:p w14:paraId="3EC4062D" w14:textId="77777777" w:rsidR="00C17E2A" w:rsidRDefault="00C17E2A" w:rsidP="009E3608">
            <w:pPr>
              <w:jc w:val="both"/>
            </w:pPr>
          </w:p>
        </w:tc>
        <w:tc>
          <w:tcPr>
            <w:tcW w:w="1838" w:type="pct"/>
            <w:tcBorders>
              <w:top w:val="single" w:sz="18" w:space="0" w:color="000000" w:themeColor="text1"/>
              <w:bottom w:val="single" w:sz="8" w:space="0" w:color="000000" w:themeColor="text1"/>
            </w:tcBorders>
          </w:tcPr>
          <w:p w14:paraId="27AEBF08" w14:textId="1A3C7DFB" w:rsidR="00633FC2" w:rsidRPr="00633FC2" w:rsidRDefault="00633FC2" w:rsidP="00633FC2">
            <w:pPr>
              <w:pStyle w:val="ListParagraph"/>
              <w:ind w:left="257"/>
              <w:rPr>
                <w:b/>
              </w:rPr>
            </w:pPr>
            <w:r w:rsidRPr="00633FC2">
              <w:rPr>
                <w:b/>
              </w:rPr>
              <w:t>Day 2, Lesson 2- 15 Mins</w:t>
            </w:r>
          </w:p>
          <w:p w14:paraId="51EB5104" w14:textId="2A8825FF" w:rsidR="00E72F11" w:rsidRDefault="00E72F11" w:rsidP="00E72F11">
            <w:pPr>
              <w:pStyle w:val="ListParagraph"/>
              <w:numPr>
                <w:ilvl w:val="0"/>
                <w:numId w:val="20"/>
              </w:numPr>
              <w:ind w:left="257" w:hanging="141"/>
              <w:jc w:val="both"/>
            </w:pPr>
            <w:r>
              <w:t>Show your students a cube, a cuboid and a cylinder</w:t>
            </w:r>
          </w:p>
          <w:p w14:paraId="1EBE0A23" w14:textId="77777777" w:rsidR="00E72F11" w:rsidRDefault="00E72F11" w:rsidP="00E72F11">
            <w:pPr>
              <w:pStyle w:val="ListParagraph"/>
              <w:numPr>
                <w:ilvl w:val="0"/>
                <w:numId w:val="20"/>
              </w:numPr>
              <w:ind w:left="257" w:hanging="141"/>
              <w:jc w:val="both"/>
            </w:pPr>
            <w:r>
              <w:t xml:space="preserve">As you show them each shape, ask them to tell me different shapes they see within the cuboid.  </w:t>
            </w:r>
          </w:p>
          <w:p w14:paraId="00F1CF6B" w14:textId="77777777" w:rsidR="00E72F11" w:rsidRDefault="00E72F11" w:rsidP="00E72F11">
            <w:pPr>
              <w:pStyle w:val="ListParagraph"/>
              <w:numPr>
                <w:ilvl w:val="0"/>
                <w:numId w:val="20"/>
              </w:numPr>
              <w:ind w:left="257" w:hanging="141"/>
              <w:jc w:val="both"/>
            </w:pPr>
            <w:r>
              <w:t xml:space="preserve">The idea is that they will talk about the rectangle that make up each side.  </w:t>
            </w:r>
          </w:p>
          <w:p w14:paraId="694ED268" w14:textId="6B04C75D" w:rsidR="00E72F11" w:rsidRDefault="00E72F11" w:rsidP="00E72F11">
            <w:pPr>
              <w:pStyle w:val="ListParagraph"/>
              <w:numPr>
                <w:ilvl w:val="0"/>
                <w:numId w:val="20"/>
              </w:numPr>
              <w:ind w:left="257" w:hanging="141"/>
              <w:jc w:val="both"/>
            </w:pPr>
            <w:r>
              <w:t xml:space="preserve">Use this to introduce the terms faces and sides.  </w:t>
            </w:r>
          </w:p>
          <w:p w14:paraId="5310DA52" w14:textId="77777777" w:rsidR="009B3098" w:rsidRDefault="009B3098" w:rsidP="00E72F11">
            <w:pPr>
              <w:pStyle w:val="ListParagraph"/>
              <w:numPr>
                <w:ilvl w:val="0"/>
                <w:numId w:val="20"/>
              </w:numPr>
              <w:ind w:left="257" w:hanging="141"/>
              <w:jc w:val="both"/>
            </w:pPr>
            <w:r>
              <w:t xml:space="preserve">Ask your students to </w:t>
            </w:r>
            <w:r w:rsidR="00E72F11">
              <w:t xml:space="preserve">write down things that </w:t>
            </w:r>
            <w:r>
              <w:t xml:space="preserve">they </w:t>
            </w:r>
            <w:r w:rsidR="00E72F11">
              <w:t xml:space="preserve">notice about each shape.  </w:t>
            </w:r>
          </w:p>
          <w:p w14:paraId="4B90549E" w14:textId="27B2F699" w:rsidR="009B3098" w:rsidRDefault="009B3098" w:rsidP="00E72F11">
            <w:pPr>
              <w:pStyle w:val="ListParagraph"/>
              <w:numPr>
                <w:ilvl w:val="0"/>
                <w:numId w:val="20"/>
              </w:numPr>
              <w:ind w:left="257" w:hanging="141"/>
              <w:jc w:val="both"/>
            </w:pPr>
            <w:r>
              <w:t>Give them one</w:t>
            </w:r>
            <w:r w:rsidR="00E72F11">
              <w:t xml:space="preserve"> of each </w:t>
            </w:r>
            <w:r>
              <w:t xml:space="preserve">3d </w:t>
            </w:r>
            <w:r w:rsidR="00E72F11">
              <w:t xml:space="preserve">block </w:t>
            </w:r>
            <w:r>
              <w:t>and ask them</w:t>
            </w:r>
            <w:r w:rsidR="00E72F11">
              <w:t xml:space="preserve"> to focus on the shapes that make up the block, and the number of sides, faces, and corners. </w:t>
            </w:r>
          </w:p>
          <w:p w14:paraId="4D98278F" w14:textId="77777777" w:rsidR="009B3098" w:rsidRDefault="009B3098" w:rsidP="00E72F11">
            <w:pPr>
              <w:pStyle w:val="ListParagraph"/>
              <w:numPr>
                <w:ilvl w:val="0"/>
                <w:numId w:val="20"/>
              </w:numPr>
              <w:ind w:left="257" w:hanging="141"/>
              <w:jc w:val="both"/>
            </w:pPr>
            <w:r>
              <w:t xml:space="preserve">They </w:t>
            </w:r>
            <w:r w:rsidR="00E72F11">
              <w:t>should record</w:t>
            </w:r>
            <w:r>
              <w:t xml:space="preserve"> their </w:t>
            </w:r>
            <w:r w:rsidR="00E72F11">
              <w:t>observations</w:t>
            </w:r>
            <w:r>
              <w:t xml:space="preserve"> in a sheet</w:t>
            </w:r>
          </w:p>
          <w:p w14:paraId="012DB69B" w14:textId="5057EFAB" w:rsidR="00D6061B" w:rsidRPr="00D6061B" w:rsidRDefault="00E72F11" w:rsidP="00E72F11">
            <w:pPr>
              <w:pStyle w:val="ListParagraph"/>
              <w:numPr>
                <w:ilvl w:val="0"/>
                <w:numId w:val="20"/>
              </w:numPr>
              <w:ind w:left="257" w:hanging="141"/>
              <w:jc w:val="both"/>
            </w:pPr>
            <w:r>
              <w:t xml:space="preserve">  </w:t>
            </w:r>
            <w:r w:rsidR="009B3098">
              <w:t>G</w:t>
            </w:r>
            <w:r>
              <w:t xml:space="preserve">ather back </w:t>
            </w:r>
            <w:r w:rsidR="009B3098">
              <w:t>and discuss their works with them.</w:t>
            </w:r>
          </w:p>
        </w:tc>
      </w:tr>
      <w:tr w:rsidR="00C17E2A" w14:paraId="544156AA" w14:textId="77777777" w:rsidTr="00E86387">
        <w:trPr>
          <w:trHeight w:val="893"/>
        </w:trPr>
        <w:tc>
          <w:tcPr>
            <w:tcW w:w="1097" w:type="pct"/>
            <w:tcBorders>
              <w:top w:val="single" w:sz="8" w:space="0" w:color="000000" w:themeColor="text1"/>
              <w:bottom w:val="single" w:sz="8" w:space="0" w:color="000000" w:themeColor="text1"/>
            </w:tcBorders>
          </w:tcPr>
          <w:p w14:paraId="728D53E5" w14:textId="0410D1D4" w:rsidR="00C17E2A" w:rsidRPr="007155E6" w:rsidRDefault="00D27DC3">
            <w:pPr>
              <w:pStyle w:val="Heading2"/>
              <w:rPr>
                <w:b/>
              </w:rPr>
            </w:pPr>
            <w:r w:rsidRPr="007155E6">
              <w:rPr>
                <w:b/>
              </w:rPr>
              <w:lastRenderedPageBreak/>
              <w:t>In</w:t>
            </w:r>
            <w:r w:rsidR="00A53C11" w:rsidRPr="007155E6">
              <w:rPr>
                <w:b/>
              </w:rPr>
              <w:t>troduction</w:t>
            </w:r>
            <w:r w:rsidR="006326A0" w:rsidRPr="007155E6">
              <w:rPr>
                <w:b/>
              </w:rPr>
              <w:t>/Instruction</w:t>
            </w:r>
          </w:p>
          <w:p w14:paraId="026DBCCD" w14:textId="77777777" w:rsidR="00500A68" w:rsidRDefault="007A55BE" w:rsidP="004E1D3F">
            <w:pPr>
              <w:pStyle w:val="ListParagraph"/>
              <w:numPr>
                <w:ilvl w:val="0"/>
                <w:numId w:val="7"/>
              </w:numPr>
              <w:ind w:left="142" w:hanging="142"/>
            </w:pPr>
            <w:r w:rsidRPr="007A55BE">
              <w:t xml:space="preserve">Display examples of 3D shapes using blocks </w:t>
            </w:r>
            <w:r>
              <w:t>and cylinders</w:t>
            </w:r>
          </w:p>
          <w:p w14:paraId="601EB50D" w14:textId="77777777" w:rsidR="002B4C52" w:rsidRDefault="002B4C52" w:rsidP="004E1D3F">
            <w:pPr>
              <w:pStyle w:val="ListParagraph"/>
              <w:numPr>
                <w:ilvl w:val="0"/>
                <w:numId w:val="7"/>
              </w:numPr>
              <w:ind w:left="142" w:hanging="142"/>
            </w:pPr>
            <w:r w:rsidRPr="002B4C52">
              <w:t xml:space="preserve">Show an example of 3D shapes like a cube, pyramid, triangular prism, and rectangular prism one at a time. </w:t>
            </w:r>
          </w:p>
          <w:p w14:paraId="509E9DF3" w14:textId="77777777" w:rsidR="002B4C52" w:rsidRDefault="002B4C52" w:rsidP="004E1D3F">
            <w:pPr>
              <w:pStyle w:val="ListParagraph"/>
              <w:numPr>
                <w:ilvl w:val="0"/>
                <w:numId w:val="7"/>
              </w:numPr>
              <w:ind w:left="142" w:hanging="142"/>
            </w:pPr>
            <w:r w:rsidRPr="002B4C52">
              <w:t xml:space="preserve">Before showing a shape, pair up your students and have one partner cover their eyes. </w:t>
            </w:r>
          </w:p>
          <w:p w14:paraId="42B08F4E" w14:textId="15148E2A" w:rsidR="007A55BE" w:rsidRPr="006E12EC" w:rsidRDefault="002B4C52" w:rsidP="004E1D3F">
            <w:pPr>
              <w:pStyle w:val="ListParagraph"/>
              <w:numPr>
                <w:ilvl w:val="0"/>
                <w:numId w:val="7"/>
              </w:numPr>
              <w:ind w:left="142" w:hanging="142"/>
            </w:pPr>
            <w:r w:rsidRPr="002B4C52">
              <w:t>Have the other partner describe the shape to them. See if they can guess the shape based on the description.</w:t>
            </w:r>
          </w:p>
        </w:tc>
        <w:tc>
          <w:tcPr>
            <w:tcW w:w="113" w:type="pct"/>
          </w:tcPr>
          <w:p w14:paraId="0A767BD4" w14:textId="724613EC" w:rsidR="00641B20" w:rsidRDefault="00641B20"/>
        </w:tc>
        <w:tc>
          <w:tcPr>
            <w:tcW w:w="1839" w:type="pct"/>
            <w:tcBorders>
              <w:top w:val="single" w:sz="8" w:space="0" w:color="000000" w:themeColor="text1"/>
              <w:bottom w:val="single" w:sz="8" w:space="0" w:color="000000" w:themeColor="text1"/>
            </w:tcBorders>
          </w:tcPr>
          <w:p w14:paraId="107CC6C5" w14:textId="77777777" w:rsidR="00BE296D" w:rsidRDefault="008E428D" w:rsidP="00AE0301">
            <w:pPr>
              <w:jc w:val="both"/>
              <w:rPr>
                <w:b/>
              </w:rPr>
            </w:pPr>
            <w:r w:rsidRPr="008E428D">
              <w:rPr>
                <w:b/>
              </w:rPr>
              <w:t>Day 3, Lesson 3- 15 Mins</w:t>
            </w:r>
          </w:p>
          <w:p w14:paraId="71DBE8FD" w14:textId="77777777" w:rsidR="00D46C20" w:rsidRDefault="00D46C20" w:rsidP="00170AD6">
            <w:pPr>
              <w:pStyle w:val="ListParagraph"/>
              <w:numPr>
                <w:ilvl w:val="0"/>
                <w:numId w:val="21"/>
              </w:numPr>
              <w:ind w:left="262" w:hanging="142"/>
              <w:jc w:val="both"/>
            </w:pPr>
            <w:r>
              <w:t xml:space="preserve">Show </w:t>
            </w:r>
            <w:r w:rsidRPr="00D46C20">
              <w:t xml:space="preserve">three-dimensional shapes to students, allowing them to look at and manipulate each of the shapes- the cylinder, cone, sphere, and cube. </w:t>
            </w:r>
          </w:p>
          <w:p w14:paraId="085641DC" w14:textId="77777777" w:rsidR="00D46C20" w:rsidRDefault="00D46C20" w:rsidP="00170AD6">
            <w:pPr>
              <w:pStyle w:val="ListParagraph"/>
              <w:numPr>
                <w:ilvl w:val="0"/>
                <w:numId w:val="21"/>
              </w:numPr>
              <w:ind w:left="262" w:hanging="142"/>
              <w:jc w:val="both"/>
            </w:pPr>
            <w:r w:rsidRPr="00D46C20">
              <w:t xml:space="preserve">Discuss and describe each shape. You may say: </w:t>
            </w:r>
            <w:r>
              <w:t>“</w:t>
            </w:r>
            <w:r w:rsidRPr="00D46C20">
              <w:t>Let's look at the sphere. It's round like a circle and can roll. Let's look at it, feel it and see if it really does roll</w:t>
            </w:r>
            <w:r>
              <w:t>”</w:t>
            </w:r>
            <w:r w:rsidRPr="00D46C20">
              <w:t xml:space="preserve">. </w:t>
            </w:r>
          </w:p>
          <w:p w14:paraId="173F5702" w14:textId="77777777" w:rsidR="00D46C20" w:rsidRDefault="00D46C20" w:rsidP="00170AD6">
            <w:pPr>
              <w:pStyle w:val="ListParagraph"/>
              <w:numPr>
                <w:ilvl w:val="0"/>
                <w:numId w:val="21"/>
              </w:numPr>
              <w:ind w:left="262" w:hanging="142"/>
              <w:jc w:val="both"/>
            </w:pPr>
            <w:r w:rsidRPr="00D46C20">
              <w:t>Continue this procedure with each of the three-dimensional shapes making comments about their geometrical shape and attributes.</w:t>
            </w:r>
          </w:p>
          <w:p w14:paraId="11D0E69E" w14:textId="2E65ECEF" w:rsidR="00D46C20" w:rsidRPr="00D46C20" w:rsidRDefault="00D46C20" w:rsidP="00170AD6">
            <w:pPr>
              <w:pStyle w:val="ListParagraph"/>
              <w:numPr>
                <w:ilvl w:val="0"/>
                <w:numId w:val="21"/>
              </w:numPr>
              <w:ind w:left="262" w:hanging="142"/>
              <w:jc w:val="both"/>
            </w:pPr>
            <w:r w:rsidRPr="00D46C20">
              <w:t>Other questions may include:</w:t>
            </w:r>
          </w:p>
          <w:p w14:paraId="162BE98F" w14:textId="0E1C1A5C" w:rsidR="00D46C20" w:rsidRPr="00D46C20" w:rsidRDefault="00D46C20" w:rsidP="00D46C20">
            <w:pPr>
              <w:pStyle w:val="ListParagraph"/>
              <w:numPr>
                <w:ilvl w:val="0"/>
                <w:numId w:val="22"/>
              </w:numPr>
              <w:ind w:left="404" w:hanging="142"/>
              <w:jc w:val="both"/>
            </w:pPr>
            <w:r w:rsidRPr="00D46C20">
              <w:t>Can you think of a real-world item that is shaped like a sphere?</w:t>
            </w:r>
          </w:p>
          <w:p w14:paraId="2DABC23B" w14:textId="46CF4E91" w:rsidR="00D46C20" w:rsidRPr="00D46C20" w:rsidRDefault="00D46C20" w:rsidP="00D46C20">
            <w:pPr>
              <w:pStyle w:val="ListParagraph"/>
              <w:numPr>
                <w:ilvl w:val="0"/>
                <w:numId w:val="22"/>
              </w:numPr>
              <w:ind w:left="404" w:hanging="142"/>
              <w:jc w:val="both"/>
            </w:pPr>
            <w:r w:rsidRPr="00D46C20">
              <w:t>Will the sphere stack on top of other shapes?</w:t>
            </w:r>
          </w:p>
          <w:p w14:paraId="31471C83" w14:textId="1A05E26D" w:rsidR="00D46C20" w:rsidRPr="00D46C20" w:rsidRDefault="00D46C20" w:rsidP="00D46C20">
            <w:pPr>
              <w:pStyle w:val="ListParagraph"/>
              <w:numPr>
                <w:ilvl w:val="0"/>
                <w:numId w:val="22"/>
              </w:numPr>
              <w:ind w:left="404" w:hanging="142"/>
              <w:jc w:val="both"/>
            </w:pPr>
            <w:r w:rsidRPr="00D46C20">
              <w:t xml:space="preserve">Can the sphere slide? </w:t>
            </w:r>
          </w:p>
          <w:p w14:paraId="01AA59FC" w14:textId="55F0657B" w:rsidR="00D46C20" w:rsidRPr="00D46C20" w:rsidRDefault="00D46C20" w:rsidP="00720E28">
            <w:pPr>
              <w:pStyle w:val="ListParagraph"/>
              <w:numPr>
                <w:ilvl w:val="0"/>
                <w:numId w:val="22"/>
              </w:numPr>
              <w:ind w:left="404" w:hanging="142"/>
              <w:jc w:val="both"/>
            </w:pPr>
            <w:r w:rsidRPr="00D46C20">
              <w:t>Can you demonstrate your answer for me</w:t>
            </w:r>
            <w:r>
              <w:t>?</w:t>
            </w:r>
          </w:p>
          <w:p w14:paraId="328C41F3" w14:textId="77777777" w:rsidR="00395BBD" w:rsidRPr="00395BBD" w:rsidRDefault="00D46C20" w:rsidP="00720E28">
            <w:pPr>
              <w:pStyle w:val="ListParagraph"/>
              <w:numPr>
                <w:ilvl w:val="0"/>
                <w:numId w:val="21"/>
              </w:numPr>
              <w:ind w:left="262" w:hanging="142"/>
              <w:jc w:val="both"/>
              <w:rPr>
                <w:b/>
              </w:rPr>
            </w:pPr>
            <w:r w:rsidRPr="00D46C20">
              <w:t xml:space="preserve">Allow time for students to explore and manipulate while </w:t>
            </w:r>
            <w:r w:rsidR="00720E28">
              <w:t>you</w:t>
            </w:r>
            <w:r w:rsidRPr="00D46C20">
              <w:t xml:space="preserve"> lead the discussion about these shapes. </w:t>
            </w:r>
          </w:p>
          <w:p w14:paraId="7E793B58" w14:textId="4D13A05B" w:rsidR="008E428D" w:rsidRPr="00D46C20" w:rsidRDefault="00D46C20" w:rsidP="00720E28">
            <w:pPr>
              <w:pStyle w:val="ListParagraph"/>
              <w:numPr>
                <w:ilvl w:val="0"/>
                <w:numId w:val="21"/>
              </w:numPr>
              <w:ind w:left="262" w:hanging="142"/>
              <w:jc w:val="both"/>
              <w:rPr>
                <w:b/>
              </w:rPr>
            </w:pPr>
            <w:r w:rsidRPr="00D46C20">
              <w:t xml:space="preserve">Ask specific questions like: </w:t>
            </w:r>
            <w:r w:rsidR="00395BBD">
              <w:t>Emeka</w:t>
            </w:r>
            <w:r w:rsidRPr="00D46C20">
              <w:t xml:space="preserve">, what does a cone look like and can you show me whether it slides, stacks or rolls? </w:t>
            </w:r>
          </w:p>
        </w:tc>
        <w:tc>
          <w:tcPr>
            <w:tcW w:w="113" w:type="pct"/>
          </w:tcPr>
          <w:p w14:paraId="0BE69C2D" w14:textId="77777777" w:rsidR="00C17E2A" w:rsidRPr="00C40A22" w:rsidRDefault="00C17E2A" w:rsidP="00820782">
            <w:pPr>
              <w:ind w:left="851"/>
              <w:jc w:val="both"/>
            </w:pPr>
          </w:p>
        </w:tc>
        <w:tc>
          <w:tcPr>
            <w:tcW w:w="1838" w:type="pct"/>
            <w:tcBorders>
              <w:top w:val="single" w:sz="8" w:space="0" w:color="000000" w:themeColor="text1"/>
              <w:bottom w:val="single" w:sz="8" w:space="0" w:color="000000" w:themeColor="text1"/>
            </w:tcBorders>
          </w:tcPr>
          <w:p w14:paraId="7871C38B" w14:textId="775026F0" w:rsidR="00B34F32" w:rsidRDefault="00B34F32" w:rsidP="00B34F32">
            <w:pPr>
              <w:rPr>
                <w:b/>
              </w:rPr>
            </w:pPr>
            <w:r>
              <w:rPr>
                <w:b/>
              </w:rPr>
              <w:t>Day 4, Lesson 4- 20 Mins</w:t>
            </w:r>
          </w:p>
          <w:p w14:paraId="58F2CC35" w14:textId="2F1EBE5D" w:rsidR="00FA43D7" w:rsidRDefault="00FA43D7" w:rsidP="00B34F32">
            <w:pPr>
              <w:rPr>
                <w:b/>
              </w:rPr>
            </w:pPr>
            <w:r>
              <w:rPr>
                <w:b/>
              </w:rPr>
              <w:t>(3d Shapes in the Environment)</w:t>
            </w:r>
          </w:p>
          <w:p w14:paraId="0130BE78" w14:textId="77777777" w:rsidR="007159AE" w:rsidRDefault="00FA43D7" w:rsidP="00FA43D7">
            <w:pPr>
              <w:pStyle w:val="ListParagraph"/>
              <w:numPr>
                <w:ilvl w:val="0"/>
                <w:numId w:val="23"/>
              </w:numPr>
              <w:ind w:left="257" w:hanging="142"/>
            </w:pPr>
            <w:r>
              <w:t xml:space="preserve">You can </w:t>
            </w:r>
            <w:r w:rsidR="00A03F7F">
              <w:t xml:space="preserve">start </w:t>
            </w:r>
            <w:r>
              <w:t xml:space="preserve">by </w:t>
            </w:r>
            <w:r w:rsidR="00A03F7F">
              <w:t>telling them</w:t>
            </w:r>
            <w:r>
              <w:t xml:space="preserve"> that a sharpened pencil is made up of a cone and a cylinder. “When we put the cone and cylinder together, it is similar to the shape of a sharpened pencil.</w:t>
            </w:r>
          </w:p>
          <w:p w14:paraId="63B38D18" w14:textId="34B067B1" w:rsidR="007159AE" w:rsidRDefault="00FA43D7" w:rsidP="00FA43D7">
            <w:pPr>
              <w:pStyle w:val="ListParagraph"/>
              <w:numPr>
                <w:ilvl w:val="0"/>
                <w:numId w:val="23"/>
              </w:numPr>
              <w:ind w:left="257" w:hanging="142"/>
            </w:pPr>
            <w:r>
              <w:t xml:space="preserve"> </w:t>
            </w:r>
            <w:r w:rsidR="007159AE">
              <w:t>Tell your students that in</w:t>
            </w:r>
            <w:r>
              <w:t xml:space="preserve"> our environment, or the places where we live, work, and play, things are made up of three-dimensional shapes. </w:t>
            </w:r>
          </w:p>
          <w:p w14:paraId="40BC5D53" w14:textId="117EEEE9" w:rsidR="007159AE" w:rsidRDefault="007159AE" w:rsidP="00FA43D7">
            <w:pPr>
              <w:pStyle w:val="ListParagraph"/>
              <w:numPr>
                <w:ilvl w:val="0"/>
                <w:numId w:val="23"/>
              </w:numPr>
              <w:ind w:left="257" w:hanging="142"/>
            </w:pPr>
            <w:r>
              <w:t>let them know that s</w:t>
            </w:r>
            <w:r w:rsidR="00FA43D7">
              <w:t>ome objects are only made of one three-dimensional shape, like a box.” Show a box and how it is a rectangular prism</w:t>
            </w:r>
            <w:r>
              <w:t xml:space="preserve"> or cuboid</w:t>
            </w:r>
            <w:r w:rsidR="00FA43D7">
              <w:t xml:space="preserve">. </w:t>
            </w:r>
          </w:p>
          <w:p w14:paraId="68995358" w14:textId="77777777" w:rsidR="007159AE" w:rsidRDefault="00FA43D7" w:rsidP="00FA43D7">
            <w:pPr>
              <w:pStyle w:val="ListParagraph"/>
              <w:numPr>
                <w:ilvl w:val="0"/>
                <w:numId w:val="23"/>
              </w:numPr>
              <w:ind w:left="257" w:hanging="142"/>
            </w:pPr>
            <w:r>
              <w:t>“Other objects are made up of two or more three-dimensional shapes, like my pencil.</w:t>
            </w:r>
          </w:p>
          <w:p w14:paraId="2AAF8284" w14:textId="77777777" w:rsidR="007159AE" w:rsidRDefault="007159AE" w:rsidP="007159AE">
            <w:pPr>
              <w:pStyle w:val="ListParagraph"/>
              <w:numPr>
                <w:ilvl w:val="0"/>
                <w:numId w:val="23"/>
              </w:numPr>
              <w:ind w:left="257" w:hanging="142"/>
            </w:pPr>
            <w:r>
              <w:t xml:space="preserve">Tell them that for the </w:t>
            </w:r>
            <w:r w:rsidR="00FA43D7">
              <w:t xml:space="preserve">next few minutes </w:t>
            </w:r>
            <w:r>
              <w:t>they</w:t>
            </w:r>
            <w:r w:rsidR="00FA43D7">
              <w:t xml:space="preserve"> are going to look around the room and find as many objects as </w:t>
            </w:r>
            <w:r>
              <w:t>they</w:t>
            </w:r>
            <w:r w:rsidR="00FA43D7">
              <w:t xml:space="preserve"> can that are made of three-dimensional shapes. </w:t>
            </w:r>
          </w:p>
          <w:p w14:paraId="290231E8" w14:textId="5442E6BE" w:rsidR="00FA43D7" w:rsidRPr="00FA43D7" w:rsidRDefault="007159AE" w:rsidP="007159AE">
            <w:pPr>
              <w:pStyle w:val="ListParagraph"/>
              <w:numPr>
                <w:ilvl w:val="0"/>
                <w:numId w:val="23"/>
              </w:numPr>
              <w:ind w:left="257" w:hanging="142"/>
            </w:pPr>
            <w:r>
              <w:t>They should r</w:t>
            </w:r>
            <w:r w:rsidR="00FA43D7">
              <w:t xml:space="preserve">ecord what </w:t>
            </w:r>
            <w:r w:rsidR="009E139D">
              <w:t>they find</w:t>
            </w:r>
            <w:r w:rsidR="00FA43D7">
              <w:t xml:space="preserve"> on </w:t>
            </w:r>
            <w:r>
              <w:t>a</w:t>
            </w:r>
            <w:r w:rsidR="00FA43D7">
              <w:t xml:space="preserve"> recording sheet</w:t>
            </w:r>
            <w:r>
              <w:t>.</w:t>
            </w:r>
            <w:bookmarkStart w:id="0" w:name="_GoBack"/>
            <w:bookmarkEnd w:id="0"/>
          </w:p>
        </w:tc>
      </w:tr>
      <w:tr w:rsidR="00C17E2A" w14:paraId="2739C41C" w14:textId="77777777" w:rsidTr="00E86387">
        <w:trPr>
          <w:trHeight w:val="893"/>
        </w:trPr>
        <w:tc>
          <w:tcPr>
            <w:tcW w:w="1097"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13" w:type="pct"/>
          </w:tcPr>
          <w:p w14:paraId="37519F10" w14:textId="77777777" w:rsidR="00C17E2A" w:rsidRDefault="00C17E2A"/>
        </w:tc>
        <w:tc>
          <w:tcPr>
            <w:tcW w:w="1839" w:type="pct"/>
            <w:tcBorders>
              <w:top w:val="single" w:sz="8" w:space="0" w:color="000000" w:themeColor="text1"/>
              <w:bottom w:val="single" w:sz="8" w:space="0" w:color="000000" w:themeColor="text1"/>
            </w:tcBorders>
          </w:tcPr>
          <w:p w14:paraId="515003DA" w14:textId="77777777" w:rsidR="00C17E2A" w:rsidRDefault="00C17E2A" w:rsidP="00E86387">
            <w:pPr>
              <w:jc w:val="both"/>
            </w:pPr>
          </w:p>
        </w:tc>
        <w:tc>
          <w:tcPr>
            <w:tcW w:w="113" w:type="pct"/>
          </w:tcPr>
          <w:p w14:paraId="05B09046" w14:textId="77777777" w:rsidR="00C17E2A" w:rsidRDefault="00C17E2A"/>
        </w:tc>
        <w:tc>
          <w:tcPr>
            <w:tcW w:w="1838"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rsidTr="00E86387">
        <w:trPr>
          <w:trHeight w:val="893"/>
        </w:trPr>
        <w:tc>
          <w:tcPr>
            <w:tcW w:w="1097"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4885BAAD" w:rsidR="00C17E2A" w:rsidRPr="00F208E3" w:rsidRDefault="00C325C5" w:rsidP="00636980">
            <w:pPr>
              <w:pStyle w:val="ListParagraph"/>
              <w:numPr>
                <w:ilvl w:val="0"/>
                <w:numId w:val="18"/>
              </w:numPr>
              <w:ind w:left="284" w:hanging="142"/>
            </w:pPr>
            <w:r w:rsidRPr="00C325C5">
              <w:t xml:space="preserve">Having students stay in their groups, have them examine the 3D shapes together to identify the </w:t>
            </w:r>
            <w:r w:rsidRPr="00C325C5">
              <w:lastRenderedPageBreak/>
              <w:t>number of faces, edges, and vertices each has.</w:t>
            </w:r>
          </w:p>
        </w:tc>
        <w:tc>
          <w:tcPr>
            <w:tcW w:w="113" w:type="pct"/>
          </w:tcPr>
          <w:p w14:paraId="21473C1E" w14:textId="77777777" w:rsidR="00C17E2A" w:rsidRDefault="00C17E2A" w:rsidP="00287F69">
            <w:pPr>
              <w:pStyle w:val="Heading2"/>
            </w:pPr>
          </w:p>
        </w:tc>
        <w:tc>
          <w:tcPr>
            <w:tcW w:w="1839"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44D9FD2D" w14:textId="2D93C440" w:rsidR="00CB08CC" w:rsidRPr="00287F69" w:rsidRDefault="00CB08CC" w:rsidP="00C46F7B">
            <w:pPr>
              <w:pStyle w:val="ListParagraph"/>
              <w:numPr>
                <w:ilvl w:val="0"/>
                <w:numId w:val="10"/>
              </w:numPr>
              <w:ind w:left="120" w:hanging="142"/>
            </w:pPr>
          </w:p>
        </w:tc>
        <w:tc>
          <w:tcPr>
            <w:tcW w:w="113" w:type="pct"/>
          </w:tcPr>
          <w:p w14:paraId="79D27C9D" w14:textId="77777777" w:rsidR="00C17E2A" w:rsidRDefault="00C17E2A"/>
        </w:tc>
        <w:tc>
          <w:tcPr>
            <w:tcW w:w="1838" w:type="pct"/>
            <w:tcBorders>
              <w:top w:val="single" w:sz="8" w:space="0" w:color="000000" w:themeColor="text1"/>
              <w:bottom w:val="single" w:sz="8" w:space="0" w:color="000000" w:themeColor="text1"/>
            </w:tcBorders>
          </w:tcPr>
          <w:p w14:paraId="17AAB4EC" w14:textId="77777777" w:rsidR="00A31580" w:rsidRPr="00A31580" w:rsidRDefault="00A31580" w:rsidP="00A31580">
            <w:pPr>
              <w:spacing w:line="240" w:lineRule="auto"/>
              <w:outlineLvl w:val="1"/>
              <w:rPr>
                <w:rFonts w:asciiTheme="majorHAnsi" w:eastAsiaTheme="majorEastAsia" w:hAnsiTheme="majorHAnsi" w:cstheme="majorBidi"/>
                <w:color w:val="F16522" w:themeColor="accent1"/>
              </w:rPr>
            </w:pPr>
            <w:r w:rsidRPr="00A31580">
              <w:rPr>
                <w:rFonts w:asciiTheme="majorHAnsi" w:eastAsiaTheme="majorEastAsia" w:hAnsiTheme="majorHAnsi" w:cstheme="majorBidi"/>
                <w:color w:val="F16522" w:themeColor="accent1"/>
              </w:rPr>
              <w:t>Assessment Activity</w:t>
            </w:r>
          </w:p>
          <w:p w14:paraId="1B038800" w14:textId="5E4D5D29" w:rsidR="00C17E2A" w:rsidRDefault="00C17E2A" w:rsidP="00C46F7B">
            <w:pPr>
              <w:pStyle w:val="ListParagraph"/>
              <w:numPr>
                <w:ilvl w:val="0"/>
                <w:numId w:val="2"/>
              </w:numPr>
              <w:ind w:left="255" w:hanging="142"/>
            </w:pPr>
          </w:p>
        </w:tc>
      </w:tr>
      <w:tr w:rsidR="00C17E2A" w14:paraId="0F1361F9" w14:textId="77777777" w:rsidTr="00E86387">
        <w:trPr>
          <w:trHeight w:val="893"/>
        </w:trPr>
        <w:tc>
          <w:tcPr>
            <w:tcW w:w="1097"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13" w:type="pct"/>
          </w:tcPr>
          <w:p w14:paraId="5F1D2F44" w14:textId="77777777" w:rsidR="00C17E2A" w:rsidRDefault="00C17E2A"/>
        </w:tc>
        <w:tc>
          <w:tcPr>
            <w:tcW w:w="1839" w:type="pct"/>
            <w:tcBorders>
              <w:top w:val="single" w:sz="8" w:space="0" w:color="000000" w:themeColor="text1"/>
              <w:bottom w:val="single" w:sz="18" w:space="0" w:color="000000" w:themeColor="text1"/>
            </w:tcBorders>
          </w:tcPr>
          <w:p w14:paraId="7DAB2D59" w14:textId="58FBD7D8" w:rsidR="00C17E2A" w:rsidRDefault="00C17E2A" w:rsidP="00AE0301">
            <w:pPr>
              <w:pStyle w:val="ListParagraph"/>
              <w:ind w:left="262"/>
            </w:pPr>
          </w:p>
        </w:tc>
        <w:tc>
          <w:tcPr>
            <w:tcW w:w="113" w:type="pct"/>
          </w:tcPr>
          <w:p w14:paraId="2AF7B3E2" w14:textId="77777777" w:rsidR="00C17E2A" w:rsidRDefault="00C17E2A"/>
        </w:tc>
        <w:tc>
          <w:tcPr>
            <w:tcW w:w="1838"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headerReference w:type="default" r:id="rId17"/>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E41EF" w14:textId="77777777" w:rsidR="00456E1E" w:rsidRDefault="00456E1E">
      <w:pPr>
        <w:spacing w:before="0" w:after="0" w:line="240" w:lineRule="auto"/>
      </w:pPr>
      <w:r>
        <w:separator/>
      </w:r>
    </w:p>
  </w:endnote>
  <w:endnote w:type="continuationSeparator" w:id="0">
    <w:p w14:paraId="2D06F05B" w14:textId="77777777" w:rsidR="00456E1E" w:rsidRDefault="00456E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4210B" w14:textId="77777777" w:rsidR="00456E1E" w:rsidRDefault="00456E1E">
      <w:pPr>
        <w:spacing w:before="0" w:after="0" w:line="240" w:lineRule="auto"/>
      </w:pPr>
      <w:r>
        <w:separator/>
      </w:r>
    </w:p>
  </w:footnote>
  <w:footnote w:type="continuationSeparator" w:id="0">
    <w:p w14:paraId="73AC2B88" w14:textId="77777777" w:rsidR="00456E1E" w:rsidRDefault="00456E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BD47" w14:textId="62BB4406" w:rsidR="006F51AC" w:rsidRDefault="006F51AC">
    <w:pPr>
      <w:pStyle w:val="Header"/>
    </w:pPr>
  </w:p>
  <w:p w14:paraId="452D882D" w14:textId="77777777" w:rsidR="006F51AC" w:rsidRDefault="006F5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22FF8D15" w:rsidR="00A25094" w:rsidRDefault="00BE4187">
    <w:pPr>
      <w:pStyle w:val="Header"/>
    </w:pPr>
    <w:r>
      <w:rPr>
        <w:noProof/>
      </w:rPr>
      <w:drawing>
        <wp:anchor distT="0" distB="0" distL="114300" distR="114300" simplePos="0" relativeHeight="251658240" behindDoc="0" locked="0" layoutInCell="1" allowOverlap="1" wp14:anchorId="40D4285C" wp14:editId="671C90C4">
          <wp:simplePos x="0" y="0"/>
          <wp:positionH relativeFrom="column">
            <wp:posOffset>7993380</wp:posOffset>
          </wp:positionH>
          <wp:positionV relativeFrom="paragraph">
            <wp:posOffset>-323850</wp:posOffset>
          </wp:positionV>
          <wp:extent cx="795020" cy="685800"/>
          <wp:effectExtent l="0" t="0" r="5080" b="0"/>
          <wp:wrapSquare wrapText="bothSides"/>
          <wp:docPr id="7" name="Picture 7"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79502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C41FBE"/>
    <w:multiLevelType w:val="hybridMultilevel"/>
    <w:tmpl w:val="E8328D92"/>
    <w:lvl w:ilvl="0" w:tplc="9918986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D1233"/>
    <w:multiLevelType w:val="hybridMultilevel"/>
    <w:tmpl w:val="EAC4F98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0CD462CD"/>
    <w:multiLevelType w:val="hybridMultilevel"/>
    <w:tmpl w:val="5414D9A2"/>
    <w:lvl w:ilvl="0" w:tplc="0809000F">
      <w:start w:val="1"/>
      <w:numFmt w:val="decimal"/>
      <w:lvlText w:val="%1."/>
      <w:lvlJc w:val="left"/>
      <w:pPr>
        <w:ind w:left="977" w:hanging="360"/>
      </w:pPr>
      <w:rPr>
        <w:b w:val="0"/>
      </w:r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4" w15:restartNumberingAfterBreak="0">
    <w:nsid w:val="12A74341"/>
    <w:multiLevelType w:val="hybridMultilevel"/>
    <w:tmpl w:val="8BD855E6"/>
    <w:lvl w:ilvl="0" w:tplc="08090001">
      <w:start w:val="1"/>
      <w:numFmt w:val="bullet"/>
      <w:lvlText w:val=""/>
      <w:lvlJc w:val="left"/>
      <w:pPr>
        <w:ind w:left="977" w:hanging="360"/>
      </w:pPr>
      <w:rPr>
        <w:rFonts w:ascii="Symbol" w:hAnsi="Symbol" w:hint="default"/>
      </w:rPr>
    </w:lvl>
    <w:lvl w:ilvl="1" w:tplc="08090003" w:tentative="1">
      <w:start w:val="1"/>
      <w:numFmt w:val="bullet"/>
      <w:lvlText w:val="o"/>
      <w:lvlJc w:val="left"/>
      <w:pPr>
        <w:ind w:left="1697" w:hanging="360"/>
      </w:pPr>
      <w:rPr>
        <w:rFonts w:ascii="Courier New" w:hAnsi="Courier New" w:cs="Courier New" w:hint="default"/>
      </w:rPr>
    </w:lvl>
    <w:lvl w:ilvl="2" w:tplc="08090005" w:tentative="1">
      <w:start w:val="1"/>
      <w:numFmt w:val="bullet"/>
      <w:lvlText w:val=""/>
      <w:lvlJc w:val="left"/>
      <w:pPr>
        <w:ind w:left="2417" w:hanging="360"/>
      </w:pPr>
      <w:rPr>
        <w:rFonts w:ascii="Wingdings" w:hAnsi="Wingdings" w:hint="default"/>
      </w:rPr>
    </w:lvl>
    <w:lvl w:ilvl="3" w:tplc="08090001" w:tentative="1">
      <w:start w:val="1"/>
      <w:numFmt w:val="bullet"/>
      <w:lvlText w:val=""/>
      <w:lvlJc w:val="left"/>
      <w:pPr>
        <w:ind w:left="3137" w:hanging="360"/>
      </w:pPr>
      <w:rPr>
        <w:rFonts w:ascii="Symbol" w:hAnsi="Symbol" w:hint="default"/>
      </w:rPr>
    </w:lvl>
    <w:lvl w:ilvl="4" w:tplc="08090003" w:tentative="1">
      <w:start w:val="1"/>
      <w:numFmt w:val="bullet"/>
      <w:lvlText w:val="o"/>
      <w:lvlJc w:val="left"/>
      <w:pPr>
        <w:ind w:left="3857" w:hanging="360"/>
      </w:pPr>
      <w:rPr>
        <w:rFonts w:ascii="Courier New" w:hAnsi="Courier New" w:cs="Courier New" w:hint="default"/>
      </w:rPr>
    </w:lvl>
    <w:lvl w:ilvl="5" w:tplc="08090005" w:tentative="1">
      <w:start w:val="1"/>
      <w:numFmt w:val="bullet"/>
      <w:lvlText w:val=""/>
      <w:lvlJc w:val="left"/>
      <w:pPr>
        <w:ind w:left="4577" w:hanging="360"/>
      </w:pPr>
      <w:rPr>
        <w:rFonts w:ascii="Wingdings" w:hAnsi="Wingdings" w:hint="default"/>
      </w:rPr>
    </w:lvl>
    <w:lvl w:ilvl="6" w:tplc="08090001" w:tentative="1">
      <w:start w:val="1"/>
      <w:numFmt w:val="bullet"/>
      <w:lvlText w:val=""/>
      <w:lvlJc w:val="left"/>
      <w:pPr>
        <w:ind w:left="5297" w:hanging="360"/>
      </w:pPr>
      <w:rPr>
        <w:rFonts w:ascii="Symbol" w:hAnsi="Symbol" w:hint="default"/>
      </w:rPr>
    </w:lvl>
    <w:lvl w:ilvl="7" w:tplc="08090003" w:tentative="1">
      <w:start w:val="1"/>
      <w:numFmt w:val="bullet"/>
      <w:lvlText w:val="o"/>
      <w:lvlJc w:val="left"/>
      <w:pPr>
        <w:ind w:left="6017" w:hanging="360"/>
      </w:pPr>
      <w:rPr>
        <w:rFonts w:ascii="Courier New" w:hAnsi="Courier New" w:cs="Courier New" w:hint="default"/>
      </w:rPr>
    </w:lvl>
    <w:lvl w:ilvl="8" w:tplc="08090005" w:tentative="1">
      <w:start w:val="1"/>
      <w:numFmt w:val="bullet"/>
      <w:lvlText w:val=""/>
      <w:lvlJc w:val="left"/>
      <w:pPr>
        <w:ind w:left="6737" w:hanging="360"/>
      </w:pPr>
      <w:rPr>
        <w:rFonts w:ascii="Wingdings" w:hAnsi="Wingdings" w:hint="default"/>
      </w:rPr>
    </w:lvl>
  </w:abstractNum>
  <w:abstractNum w:abstractNumId="5" w15:restartNumberingAfterBreak="0">
    <w:nsid w:val="2448186C"/>
    <w:multiLevelType w:val="hybridMultilevel"/>
    <w:tmpl w:val="3CB0B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05680B"/>
    <w:multiLevelType w:val="hybridMultilevel"/>
    <w:tmpl w:val="52CA78EE"/>
    <w:lvl w:ilvl="0" w:tplc="08090001">
      <w:start w:val="1"/>
      <w:numFmt w:val="bullet"/>
      <w:lvlText w:val=""/>
      <w:lvlJc w:val="left"/>
      <w:pPr>
        <w:ind w:left="977" w:hanging="360"/>
      </w:pPr>
      <w:rPr>
        <w:rFonts w:ascii="Symbol" w:hAnsi="Symbol" w:hint="default"/>
      </w:rPr>
    </w:lvl>
    <w:lvl w:ilvl="1" w:tplc="08090003" w:tentative="1">
      <w:start w:val="1"/>
      <w:numFmt w:val="bullet"/>
      <w:lvlText w:val="o"/>
      <w:lvlJc w:val="left"/>
      <w:pPr>
        <w:ind w:left="1697" w:hanging="360"/>
      </w:pPr>
      <w:rPr>
        <w:rFonts w:ascii="Courier New" w:hAnsi="Courier New" w:cs="Courier New" w:hint="default"/>
      </w:rPr>
    </w:lvl>
    <w:lvl w:ilvl="2" w:tplc="08090005" w:tentative="1">
      <w:start w:val="1"/>
      <w:numFmt w:val="bullet"/>
      <w:lvlText w:val=""/>
      <w:lvlJc w:val="left"/>
      <w:pPr>
        <w:ind w:left="2417" w:hanging="360"/>
      </w:pPr>
      <w:rPr>
        <w:rFonts w:ascii="Wingdings" w:hAnsi="Wingdings" w:hint="default"/>
      </w:rPr>
    </w:lvl>
    <w:lvl w:ilvl="3" w:tplc="08090001" w:tentative="1">
      <w:start w:val="1"/>
      <w:numFmt w:val="bullet"/>
      <w:lvlText w:val=""/>
      <w:lvlJc w:val="left"/>
      <w:pPr>
        <w:ind w:left="3137" w:hanging="360"/>
      </w:pPr>
      <w:rPr>
        <w:rFonts w:ascii="Symbol" w:hAnsi="Symbol" w:hint="default"/>
      </w:rPr>
    </w:lvl>
    <w:lvl w:ilvl="4" w:tplc="08090003" w:tentative="1">
      <w:start w:val="1"/>
      <w:numFmt w:val="bullet"/>
      <w:lvlText w:val="o"/>
      <w:lvlJc w:val="left"/>
      <w:pPr>
        <w:ind w:left="3857" w:hanging="360"/>
      </w:pPr>
      <w:rPr>
        <w:rFonts w:ascii="Courier New" w:hAnsi="Courier New" w:cs="Courier New" w:hint="default"/>
      </w:rPr>
    </w:lvl>
    <w:lvl w:ilvl="5" w:tplc="08090005" w:tentative="1">
      <w:start w:val="1"/>
      <w:numFmt w:val="bullet"/>
      <w:lvlText w:val=""/>
      <w:lvlJc w:val="left"/>
      <w:pPr>
        <w:ind w:left="4577" w:hanging="360"/>
      </w:pPr>
      <w:rPr>
        <w:rFonts w:ascii="Wingdings" w:hAnsi="Wingdings" w:hint="default"/>
      </w:rPr>
    </w:lvl>
    <w:lvl w:ilvl="6" w:tplc="08090001" w:tentative="1">
      <w:start w:val="1"/>
      <w:numFmt w:val="bullet"/>
      <w:lvlText w:val=""/>
      <w:lvlJc w:val="left"/>
      <w:pPr>
        <w:ind w:left="5297" w:hanging="360"/>
      </w:pPr>
      <w:rPr>
        <w:rFonts w:ascii="Symbol" w:hAnsi="Symbol" w:hint="default"/>
      </w:rPr>
    </w:lvl>
    <w:lvl w:ilvl="7" w:tplc="08090003" w:tentative="1">
      <w:start w:val="1"/>
      <w:numFmt w:val="bullet"/>
      <w:lvlText w:val="o"/>
      <w:lvlJc w:val="left"/>
      <w:pPr>
        <w:ind w:left="6017" w:hanging="360"/>
      </w:pPr>
      <w:rPr>
        <w:rFonts w:ascii="Courier New" w:hAnsi="Courier New" w:cs="Courier New" w:hint="default"/>
      </w:rPr>
    </w:lvl>
    <w:lvl w:ilvl="8" w:tplc="08090005" w:tentative="1">
      <w:start w:val="1"/>
      <w:numFmt w:val="bullet"/>
      <w:lvlText w:val=""/>
      <w:lvlJc w:val="left"/>
      <w:pPr>
        <w:ind w:left="6737" w:hanging="360"/>
      </w:pPr>
      <w:rPr>
        <w:rFonts w:ascii="Wingdings" w:hAnsi="Wingdings" w:hint="default"/>
      </w:rPr>
    </w:lvl>
  </w:abstractNum>
  <w:abstractNum w:abstractNumId="7" w15:restartNumberingAfterBreak="0">
    <w:nsid w:val="2A0244D8"/>
    <w:multiLevelType w:val="hybridMultilevel"/>
    <w:tmpl w:val="A7002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386AEA"/>
    <w:multiLevelType w:val="hybridMultilevel"/>
    <w:tmpl w:val="49D273B8"/>
    <w:lvl w:ilvl="0" w:tplc="0809000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9B5A4C"/>
    <w:multiLevelType w:val="hybridMultilevel"/>
    <w:tmpl w:val="A6EE8C86"/>
    <w:lvl w:ilvl="0" w:tplc="E8664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5C50D7F"/>
    <w:multiLevelType w:val="hybridMultilevel"/>
    <w:tmpl w:val="EB745F72"/>
    <w:lvl w:ilvl="0" w:tplc="0809000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4E5736"/>
    <w:multiLevelType w:val="hybridMultilevel"/>
    <w:tmpl w:val="00AE6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A22BC5"/>
    <w:multiLevelType w:val="hybridMultilevel"/>
    <w:tmpl w:val="B1FC84BC"/>
    <w:lvl w:ilvl="0" w:tplc="0809000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24108E"/>
    <w:multiLevelType w:val="hybridMultilevel"/>
    <w:tmpl w:val="A6546B28"/>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4" w15:restartNumberingAfterBreak="0">
    <w:nsid w:val="44DD06C6"/>
    <w:multiLevelType w:val="hybridMultilevel"/>
    <w:tmpl w:val="2BDA992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5" w15:restartNumberingAfterBreak="0">
    <w:nsid w:val="4DD51C69"/>
    <w:multiLevelType w:val="hybridMultilevel"/>
    <w:tmpl w:val="1D9AEA8C"/>
    <w:lvl w:ilvl="0" w:tplc="0809000F">
      <w:start w:val="1"/>
      <w:numFmt w:val="decimal"/>
      <w:lvlText w:val="%1."/>
      <w:lvlJc w:val="left"/>
      <w:pPr>
        <w:ind w:left="977" w:hanging="360"/>
      </w:pPr>
    </w:lvl>
    <w:lvl w:ilvl="1" w:tplc="08090019" w:tentative="1">
      <w:start w:val="1"/>
      <w:numFmt w:val="lowerLetter"/>
      <w:lvlText w:val="%2."/>
      <w:lvlJc w:val="left"/>
      <w:pPr>
        <w:ind w:left="1697" w:hanging="360"/>
      </w:pPr>
    </w:lvl>
    <w:lvl w:ilvl="2" w:tplc="0809001B" w:tentative="1">
      <w:start w:val="1"/>
      <w:numFmt w:val="lowerRoman"/>
      <w:lvlText w:val="%3."/>
      <w:lvlJc w:val="right"/>
      <w:pPr>
        <w:ind w:left="2417" w:hanging="180"/>
      </w:pPr>
    </w:lvl>
    <w:lvl w:ilvl="3" w:tplc="0809000F" w:tentative="1">
      <w:start w:val="1"/>
      <w:numFmt w:val="decimal"/>
      <w:lvlText w:val="%4."/>
      <w:lvlJc w:val="left"/>
      <w:pPr>
        <w:ind w:left="3137" w:hanging="360"/>
      </w:pPr>
    </w:lvl>
    <w:lvl w:ilvl="4" w:tplc="08090019" w:tentative="1">
      <w:start w:val="1"/>
      <w:numFmt w:val="lowerLetter"/>
      <w:lvlText w:val="%5."/>
      <w:lvlJc w:val="left"/>
      <w:pPr>
        <w:ind w:left="3857" w:hanging="360"/>
      </w:pPr>
    </w:lvl>
    <w:lvl w:ilvl="5" w:tplc="0809001B" w:tentative="1">
      <w:start w:val="1"/>
      <w:numFmt w:val="lowerRoman"/>
      <w:lvlText w:val="%6."/>
      <w:lvlJc w:val="right"/>
      <w:pPr>
        <w:ind w:left="4577" w:hanging="180"/>
      </w:pPr>
    </w:lvl>
    <w:lvl w:ilvl="6" w:tplc="0809000F" w:tentative="1">
      <w:start w:val="1"/>
      <w:numFmt w:val="decimal"/>
      <w:lvlText w:val="%7."/>
      <w:lvlJc w:val="left"/>
      <w:pPr>
        <w:ind w:left="5297" w:hanging="360"/>
      </w:pPr>
    </w:lvl>
    <w:lvl w:ilvl="7" w:tplc="08090019" w:tentative="1">
      <w:start w:val="1"/>
      <w:numFmt w:val="lowerLetter"/>
      <w:lvlText w:val="%8."/>
      <w:lvlJc w:val="left"/>
      <w:pPr>
        <w:ind w:left="6017" w:hanging="360"/>
      </w:pPr>
    </w:lvl>
    <w:lvl w:ilvl="8" w:tplc="0809001B" w:tentative="1">
      <w:start w:val="1"/>
      <w:numFmt w:val="lowerRoman"/>
      <w:lvlText w:val="%9."/>
      <w:lvlJc w:val="right"/>
      <w:pPr>
        <w:ind w:left="6737" w:hanging="180"/>
      </w:pPr>
    </w:lvl>
  </w:abstractNum>
  <w:abstractNum w:abstractNumId="16" w15:restartNumberingAfterBreak="0">
    <w:nsid w:val="506A3672"/>
    <w:multiLevelType w:val="hybridMultilevel"/>
    <w:tmpl w:val="E7CAB7DC"/>
    <w:lvl w:ilvl="0" w:tplc="08090001">
      <w:start w:val="1"/>
      <w:numFmt w:val="bullet"/>
      <w:lvlText w:val=""/>
      <w:lvlJc w:val="left"/>
      <w:pPr>
        <w:ind w:left="1119" w:hanging="360"/>
      </w:pPr>
      <w:rPr>
        <w:rFonts w:ascii="Symbol" w:hAnsi="Symbol" w:hint="default"/>
      </w:rPr>
    </w:lvl>
    <w:lvl w:ilvl="1" w:tplc="08090003" w:tentative="1">
      <w:start w:val="1"/>
      <w:numFmt w:val="bullet"/>
      <w:lvlText w:val="o"/>
      <w:lvlJc w:val="left"/>
      <w:pPr>
        <w:ind w:left="1839" w:hanging="360"/>
      </w:pPr>
      <w:rPr>
        <w:rFonts w:ascii="Courier New" w:hAnsi="Courier New" w:cs="Courier New" w:hint="default"/>
      </w:rPr>
    </w:lvl>
    <w:lvl w:ilvl="2" w:tplc="08090005" w:tentative="1">
      <w:start w:val="1"/>
      <w:numFmt w:val="bullet"/>
      <w:lvlText w:val=""/>
      <w:lvlJc w:val="left"/>
      <w:pPr>
        <w:ind w:left="2559" w:hanging="360"/>
      </w:pPr>
      <w:rPr>
        <w:rFonts w:ascii="Wingdings" w:hAnsi="Wingdings" w:hint="default"/>
      </w:rPr>
    </w:lvl>
    <w:lvl w:ilvl="3" w:tplc="08090001" w:tentative="1">
      <w:start w:val="1"/>
      <w:numFmt w:val="bullet"/>
      <w:lvlText w:val=""/>
      <w:lvlJc w:val="left"/>
      <w:pPr>
        <w:ind w:left="3279" w:hanging="360"/>
      </w:pPr>
      <w:rPr>
        <w:rFonts w:ascii="Symbol" w:hAnsi="Symbol" w:hint="default"/>
      </w:rPr>
    </w:lvl>
    <w:lvl w:ilvl="4" w:tplc="08090003" w:tentative="1">
      <w:start w:val="1"/>
      <w:numFmt w:val="bullet"/>
      <w:lvlText w:val="o"/>
      <w:lvlJc w:val="left"/>
      <w:pPr>
        <w:ind w:left="3999" w:hanging="360"/>
      </w:pPr>
      <w:rPr>
        <w:rFonts w:ascii="Courier New" w:hAnsi="Courier New" w:cs="Courier New" w:hint="default"/>
      </w:rPr>
    </w:lvl>
    <w:lvl w:ilvl="5" w:tplc="08090005" w:tentative="1">
      <w:start w:val="1"/>
      <w:numFmt w:val="bullet"/>
      <w:lvlText w:val=""/>
      <w:lvlJc w:val="left"/>
      <w:pPr>
        <w:ind w:left="4719" w:hanging="360"/>
      </w:pPr>
      <w:rPr>
        <w:rFonts w:ascii="Wingdings" w:hAnsi="Wingdings" w:hint="default"/>
      </w:rPr>
    </w:lvl>
    <w:lvl w:ilvl="6" w:tplc="08090001" w:tentative="1">
      <w:start w:val="1"/>
      <w:numFmt w:val="bullet"/>
      <w:lvlText w:val=""/>
      <w:lvlJc w:val="left"/>
      <w:pPr>
        <w:ind w:left="5439" w:hanging="360"/>
      </w:pPr>
      <w:rPr>
        <w:rFonts w:ascii="Symbol" w:hAnsi="Symbol" w:hint="default"/>
      </w:rPr>
    </w:lvl>
    <w:lvl w:ilvl="7" w:tplc="08090003" w:tentative="1">
      <w:start w:val="1"/>
      <w:numFmt w:val="bullet"/>
      <w:lvlText w:val="o"/>
      <w:lvlJc w:val="left"/>
      <w:pPr>
        <w:ind w:left="6159" w:hanging="360"/>
      </w:pPr>
      <w:rPr>
        <w:rFonts w:ascii="Courier New" w:hAnsi="Courier New" w:cs="Courier New" w:hint="default"/>
      </w:rPr>
    </w:lvl>
    <w:lvl w:ilvl="8" w:tplc="08090005" w:tentative="1">
      <w:start w:val="1"/>
      <w:numFmt w:val="bullet"/>
      <w:lvlText w:val=""/>
      <w:lvlJc w:val="left"/>
      <w:pPr>
        <w:ind w:left="6879" w:hanging="360"/>
      </w:pPr>
      <w:rPr>
        <w:rFonts w:ascii="Wingdings" w:hAnsi="Wingdings" w:hint="default"/>
      </w:rPr>
    </w:lvl>
  </w:abstractNum>
  <w:abstractNum w:abstractNumId="17" w15:restartNumberingAfterBreak="0">
    <w:nsid w:val="514A4D7E"/>
    <w:multiLevelType w:val="hybridMultilevel"/>
    <w:tmpl w:val="22F67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354D8"/>
    <w:multiLevelType w:val="hybridMultilevel"/>
    <w:tmpl w:val="B094B6D0"/>
    <w:lvl w:ilvl="0" w:tplc="FF089B98">
      <w:start w:val="1"/>
      <w:numFmt w:val="decimal"/>
      <w:lvlText w:val="%1."/>
      <w:lvlJc w:val="left"/>
      <w:pPr>
        <w:ind w:left="622" w:hanging="360"/>
      </w:pPr>
      <w:rPr>
        <w:rFonts w:hint="default"/>
      </w:rPr>
    </w:lvl>
    <w:lvl w:ilvl="1" w:tplc="08090019" w:tentative="1">
      <w:start w:val="1"/>
      <w:numFmt w:val="lowerLetter"/>
      <w:lvlText w:val="%2."/>
      <w:lvlJc w:val="left"/>
      <w:pPr>
        <w:ind w:left="1342" w:hanging="360"/>
      </w:pPr>
    </w:lvl>
    <w:lvl w:ilvl="2" w:tplc="0809001B" w:tentative="1">
      <w:start w:val="1"/>
      <w:numFmt w:val="lowerRoman"/>
      <w:lvlText w:val="%3."/>
      <w:lvlJc w:val="right"/>
      <w:pPr>
        <w:ind w:left="2062" w:hanging="180"/>
      </w:pPr>
    </w:lvl>
    <w:lvl w:ilvl="3" w:tplc="0809000F" w:tentative="1">
      <w:start w:val="1"/>
      <w:numFmt w:val="decimal"/>
      <w:lvlText w:val="%4."/>
      <w:lvlJc w:val="left"/>
      <w:pPr>
        <w:ind w:left="2782" w:hanging="360"/>
      </w:pPr>
    </w:lvl>
    <w:lvl w:ilvl="4" w:tplc="08090019" w:tentative="1">
      <w:start w:val="1"/>
      <w:numFmt w:val="lowerLetter"/>
      <w:lvlText w:val="%5."/>
      <w:lvlJc w:val="left"/>
      <w:pPr>
        <w:ind w:left="3502" w:hanging="360"/>
      </w:pPr>
    </w:lvl>
    <w:lvl w:ilvl="5" w:tplc="0809001B" w:tentative="1">
      <w:start w:val="1"/>
      <w:numFmt w:val="lowerRoman"/>
      <w:lvlText w:val="%6."/>
      <w:lvlJc w:val="right"/>
      <w:pPr>
        <w:ind w:left="4222" w:hanging="180"/>
      </w:pPr>
    </w:lvl>
    <w:lvl w:ilvl="6" w:tplc="0809000F" w:tentative="1">
      <w:start w:val="1"/>
      <w:numFmt w:val="decimal"/>
      <w:lvlText w:val="%7."/>
      <w:lvlJc w:val="left"/>
      <w:pPr>
        <w:ind w:left="4942" w:hanging="360"/>
      </w:pPr>
    </w:lvl>
    <w:lvl w:ilvl="7" w:tplc="08090019" w:tentative="1">
      <w:start w:val="1"/>
      <w:numFmt w:val="lowerLetter"/>
      <w:lvlText w:val="%8."/>
      <w:lvlJc w:val="left"/>
      <w:pPr>
        <w:ind w:left="5662" w:hanging="360"/>
      </w:pPr>
    </w:lvl>
    <w:lvl w:ilvl="8" w:tplc="0809001B" w:tentative="1">
      <w:start w:val="1"/>
      <w:numFmt w:val="lowerRoman"/>
      <w:lvlText w:val="%9."/>
      <w:lvlJc w:val="right"/>
      <w:pPr>
        <w:ind w:left="6382" w:hanging="180"/>
      </w:pPr>
    </w:lvl>
  </w:abstractNum>
  <w:abstractNum w:abstractNumId="19" w15:restartNumberingAfterBreak="0">
    <w:nsid w:val="6FFF6AA0"/>
    <w:multiLevelType w:val="hybridMultilevel"/>
    <w:tmpl w:val="BBF66A5A"/>
    <w:lvl w:ilvl="0" w:tplc="FFB2F640">
      <w:start w:val="1"/>
      <w:numFmt w:val="decimal"/>
      <w:lvlText w:val="%1."/>
      <w:lvlJc w:val="left"/>
      <w:pPr>
        <w:ind w:left="617" w:hanging="360"/>
      </w:pPr>
      <w:rPr>
        <w:rFonts w:hint="default"/>
      </w:rPr>
    </w:lvl>
    <w:lvl w:ilvl="1" w:tplc="08090019" w:tentative="1">
      <w:start w:val="1"/>
      <w:numFmt w:val="lowerLetter"/>
      <w:lvlText w:val="%2."/>
      <w:lvlJc w:val="left"/>
      <w:pPr>
        <w:ind w:left="1337" w:hanging="360"/>
      </w:pPr>
    </w:lvl>
    <w:lvl w:ilvl="2" w:tplc="0809001B" w:tentative="1">
      <w:start w:val="1"/>
      <w:numFmt w:val="lowerRoman"/>
      <w:lvlText w:val="%3."/>
      <w:lvlJc w:val="right"/>
      <w:pPr>
        <w:ind w:left="2057" w:hanging="180"/>
      </w:pPr>
    </w:lvl>
    <w:lvl w:ilvl="3" w:tplc="0809000F" w:tentative="1">
      <w:start w:val="1"/>
      <w:numFmt w:val="decimal"/>
      <w:lvlText w:val="%4."/>
      <w:lvlJc w:val="left"/>
      <w:pPr>
        <w:ind w:left="2777" w:hanging="360"/>
      </w:pPr>
    </w:lvl>
    <w:lvl w:ilvl="4" w:tplc="08090019" w:tentative="1">
      <w:start w:val="1"/>
      <w:numFmt w:val="lowerLetter"/>
      <w:lvlText w:val="%5."/>
      <w:lvlJc w:val="left"/>
      <w:pPr>
        <w:ind w:left="3497" w:hanging="360"/>
      </w:pPr>
    </w:lvl>
    <w:lvl w:ilvl="5" w:tplc="0809001B" w:tentative="1">
      <w:start w:val="1"/>
      <w:numFmt w:val="lowerRoman"/>
      <w:lvlText w:val="%6."/>
      <w:lvlJc w:val="right"/>
      <w:pPr>
        <w:ind w:left="4217" w:hanging="180"/>
      </w:pPr>
    </w:lvl>
    <w:lvl w:ilvl="6" w:tplc="0809000F" w:tentative="1">
      <w:start w:val="1"/>
      <w:numFmt w:val="decimal"/>
      <w:lvlText w:val="%7."/>
      <w:lvlJc w:val="left"/>
      <w:pPr>
        <w:ind w:left="4937" w:hanging="360"/>
      </w:pPr>
    </w:lvl>
    <w:lvl w:ilvl="7" w:tplc="08090019" w:tentative="1">
      <w:start w:val="1"/>
      <w:numFmt w:val="lowerLetter"/>
      <w:lvlText w:val="%8."/>
      <w:lvlJc w:val="left"/>
      <w:pPr>
        <w:ind w:left="5657" w:hanging="360"/>
      </w:pPr>
    </w:lvl>
    <w:lvl w:ilvl="8" w:tplc="0809001B" w:tentative="1">
      <w:start w:val="1"/>
      <w:numFmt w:val="lowerRoman"/>
      <w:lvlText w:val="%9."/>
      <w:lvlJc w:val="right"/>
      <w:pPr>
        <w:ind w:left="6377" w:hanging="180"/>
      </w:pPr>
    </w:lvl>
  </w:abstractNum>
  <w:abstractNum w:abstractNumId="20" w15:restartNumberingAfterBreak="0">
    <w:nsid w:val="73F848C0"/>
    <w:multiLevelType w:val="hybridMultilevel"/>
    <w:tmpl w:val="6EDE9CAA"/>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F33666"/>
    <w:multiLevelType w:val="hybridMultilevel"/>
    <w:tmpl w:val="630E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D138E8"/>
    <w:multiLevelType w:val="hybridMultilevel"/>
    <w:tmpl w:val="8B3ADB06"/>
    <w:lvl w:ilvl="0" w:tplc="0809000F">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21"/>
  </w:num>
  <w:num w:numId="4">
    <w:abstractNumId w:val="9"/>
  </w:num>
  <w:num w:numId="5">
    <w:abstractNumId w:val="14"/>
  </w:num>
  <w:num w:numId="6">
    <w:abstractNumId w:val="5"/>
  </w:num>
  <w:num w:numId="7">
    <w:abstractNumId w:val="8"/>
  </w:num>
  <w:num w:numId="8">
    <w:abstractNumId w:val="11"/>
  </w:num>
  <w:num w:numId="9">
    <w:abstractNumId w:val="1"/>
  </w:num>
  <w:num w:numId="10">
    <w:abstractNumId w:val="18"/>
  </w:num>
  <w:num w:numId="11">
    <w:abstractNumId w:val="13"/>
  </w:num>
  <w:num w:numId="12">
    <w:abstractNumId w:val="17"/>
  </w:num>
  <w:num w:numId="13">
    <w:abstractNumId w:val="15"/>
  </w:num>
  <w:num w:numId="14">
    <w:abstractNumId w:val="6"/>
  </w:num>
  <w:num w:numId="15">
    <w:abstractNumId w:val="19"/>
  </w:num>
  <w:num w:numId="16">
    <w:abstractNumId w:val="4"/>
  </w:num>
  <w:num w:numId="17">
    <w:abstractNumId w:val="16"/>
  </w:num>
  <w:num w:numId="18">
    <w:abstractNumId w:val="2"/>
  </w:num>
  <w:num w:numId="19">
    <w:abstractNumId w:val="12"/>
  </w:num>
  <w:num w:numId="20">
    <w:abstractNumId w:val="3"/>
  </w:num>
  <w:num w:numId="21">
    <w:abstractNumId w:val="22"/>
  </w:num>
  <w:num w:numId="22">
    <w:abstractNumId w:val="20"/>
  </w:num>
  <w:num w:numId="23">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6586"/>
    <w:rsid w:val="000076D2"/>
    <w:rsid w:val="00010527"/>
    <w:rsid w:val="00022D76"/>
    <w:rsid w:val="00023109"/>
    <w:rsid w:val="000321DA"/>
    <w:rsid w:val="0003341F"/>
    <w:rsid w:val="00037820"/>
    <w:rsid w:val="00044188"/>
    <w:rsid w:val="0004502C"/>
    <w:rsid w:val="00045B83"/>
    <w:rsid w:val="0005291F"/>
    <w:rsid w:val="000532AA"/>
    <w:rsid w:val="00053AAD"/>
    <w:rsid w:val="00061B06"/>
    <w:rsid w:val="00065961"/>
    <w:rsid w:val="00066809"/>
    <w:rsid w:val="0007261F"/>
    <w:rsid w:val="00074099"/>
    <w:rsid w:val="00075D2F"/>
    <w:rsid w:val="00081C2C"/>
    <w:rsid w:val="00083AE4"/>
    <w:rsid w:val="000904AA"/>
    <w:rsid w:val="000917C2"/>
    <w:rsid w:val="00093A69"/>
    <w:rsid w:val="00094316"/>
    <w:rsid w:val="000A1838"/>
    <w:rsid w:val="000A37E8"/>
    <w:rsid w:val="000A4843"/>
    <w:rsid w:val="000B3539"/>
    <w:rsid w:val="000B3601"/>
    <w:rsid w:val="000B706C"/>
    <w:rsid w:val="000B72D9"/>
    <w:rsid w:val="000C1762"/>
    <w:rsid w:val="000C3B68"/>
    <w:rsid w:val="000C562D"/>
    <w:rsid w:val="000D0272"/>
    <w:rsid w:val="000E2543"/>
    <w:rsid w:val="000E3055"/>
    <w:rsid w:val="000E4065"/>
    <w:rsid w:val="000E770E"/>
    <w:rsid w:val="000F10BB"/>
    <w:rsid w:val="000F10C0"/>
    <w:rsid w:val="000F26F4"/>
    <w:rsid w:val="000F7E71"/>
    <w:rsid w:val="001009BE"/>
    <w:rsid w:val="00104338"/>
    <w:rsid w:val="0011078E"/>
    <w:rsid w:val="00125C7E"/>
    <w:rsid w:val="00126DB5"/>
    <w:rsid w:val="001300FB"/>
    <w:rsid w:val="00130C55"/>
    <w:rsid w:val="0013214D"/>
    <w:rsid w:val="001325A6"/>
    <w:rsid w:val="001365BD"/>
    <w:rsid w:val="00141B3D"/>
    <w:rsid w:val="00142C04"/>
    <w:rsid w:val="001432FD"/>
    <w:rsid w:val="00143368"/>
    <w:rsid w:val="00143C7C"/>
    <w:rsid w:val="00150857"/>
    <w:rsid w:val="00151334"/>
    <w:rsid w:val="00163CA6"/>
    <w:rsid w:val="00170AD6"/>
    <w:rsid w:val="00171443"/>
    <w:rsid w:val="0017273B"/>
    <w:rsid w:val="0017631E"/>
    <w:rsid w:val="001768B8"/>
    <w:rsid w:val="00177835"/>
    <w:rsid w:val="00181602"/>
    <w:rsid w:val="001911F7"/>
    <w:rsid w:val="00193172"/>
    <w:rsid w:val="00193563"/>
    <w:rsid w:val="00196867"/>
    <w:rsid w:val="001A0152"/>
    <w:rsid w:val="001A333C"/>
    <w:rsid w:val="001A35E3"/>
    <w:rsid w:val="001A7686"/>
    <w:rsid w:val="001A7874"/>
    <w:rsid w:val="001B3990"/>
    <w:rsid w:val="001B526C"/>
    <w:rsid w:val="001B6400"/>
    <w:rsid w:val="001C0CDF"/>
    <w:rsid w:val="001C6DEE"/>
    <w:rsid w:val="001C6FF1"/>
    <w:rsid w:val="001D0928"/>
    <w:rsid w:val="001D27CD"/>
    <w:rsid w:val="001D3BC8"/>
    <w:rsid w:val="001E5DE6"/>
    <w:rsid w:val="001E6B90"/>
    <w:rsid w:val="001F4D29"/>
    <w:rsid w:val="001F76D3"/>
    <w:rsid w:val="002008D3"/>
    <w:rsid w:val="00200FDD"/>
    <w:rsid w:val="00204E7C"/>
    <w:rsid w:val="002161D8"/>
    <w:rsid w:val="00222FFC"/>
    <w:rsid w:val="00223E18"/>
    <w:rsid w:val="00227208"/>
    <w:rsid w:val="00231764"/>
    <w:rsid w:val="002346BC"/>
    <w:rsid w:val="00236E5C"/>
    <w:rsid w:val="002456EB"/>
    <w:rsid w:val="00256F96"/>
    <w:rsid w:val="00260E12"/>
    <w:rsid w:val="00262F4D"/>
    <w:rsid w:val="00263C7E"/>
    <w:rsid w:val="0026795F"/>
    <w:rsid w:val="00267E08"/>
    <w:rsid w:val="00270422"/>
    <w:rsid w:val="00270A8B"/>
    <w:rsid w:val="00274514"/>
    <w:rsid w:val="0028105A"/>
    <w:rsid w:val="00285DF5"/>
    <w:rsid w:val="00286431"/>
    <w:rsid w:val="00287F69"/>
    <w:rsid w:val="00293B06"/>
    <w:rsid w:val="002976E4"/>
    <w:rsid w:val="002A5AB1"/>
    <w:rsid w:val="002A72AE"/>
    <w:rsid w:val="002B4C52"/>
    <w:rsid w:val="002B733A"/>
    <w:rsid w:val="002C06EB"/>
    <w:rsid w:val="002C7350"/>
    <w:rsid w:val="002D0F0A"/>
    <w:rsid w:val="002D14DE"/>
    <w:rsid w:val="002D4C61"/>
    <w:rsid w:val="002D5638"/>
    <w:rsid w:val="002E0BB7"/>
    <w:rsid w:val="002E0DCF"/>
    <w:rsid w:val="002E3140"/>
    <w:rsid w:val="00301DF0"/>
    <w:rsid w:val="00304069"/>
    <w:rsid w:val="003116BA"/>
    <w:rsid w:val="00313183"/>
    <w:rsid w:val="00314728"/>
    <w:rsid w:val="003209E1"/>
    <w:rsid w:val="0032525A"/>
    <w:rsid w:val="00327BFD"/>
    <w:rsid w:val="0033041D"/>
    <w:rsid w:val="00335B5E"/>
    <w:rsid w:val="00337E38"/>
    <w:rsid w:val="00343F7A"/>
    <w:rsid w:val="00345602"/>
    <w:rsid w:val="003468F5"/>
    <w:rsid w:val="00351D47"/>
    <w:rsid w:val="003728E4"/>
    <w:rsid w:val="0037298B"/>
    <w:rsid w:val="003755C7"/>
    <w:rsid w:val="003763D4"/>
    <w:rsid w:val="0038109E"/>
    <w:rsid w:val="00382687"/>
    <w:rsid w:val="00384A5C"/>
    <w:rsid w:val="00386228"/>
    <w:rsid w:val="00390635"/>
    <w:rsid w:val="00395BBD"/>
    <w:rsid w:val="00396443"/>
    <w:rsid w:val="003A4B87"/>
    <w:rsid w:val="003B1470"/>
    <w:rsid w:val="003B183D"/>
    <w:rsid w:val="003B69DA"/>
    <w:rsid w:val="003C0CAF"/>
    <w:rsid w:val="003D0023"/>
    <w:rsid w:val="003D30E4"/>
    <w:rsid w:val="003D4D69"/>
    <w:rsid w:val="003D643E"/>
    <w:rsid w:val="003E3D9F"/>
    <w:rsid w:val="003F2A30"/>
    <w:rsid w:val="003F369F"/>
    <w:rsid w:val="00400104"/>
    <w:rsid w:val="00401DD9"/>
    <w:rsid w:val="004023B8"/>
    <w:rsid w:val="0040481C"/>
    <w:rsid w:val="00416C54"/>
    <w:rsid w:val="00417B53"/>
    <w:rsid w:val="00421A47"/>
    <w:rsid w:val="00421CF1"/>
    <w:rsid w:val="004220A6"/>
    <w:rsid w:val="004231CB"/>
    <w:rsid w:val="00431119"/>
    <w:rsid w:val="00432E3A"/>
    <w:rsid w:val="00435F62"/>
    <w:rsid w:val="00443287"/>
    <w:rsid w:val="00446FC4"/>
    <w:rsid w:val="0045613F"/>
    <w:rsid w:val="00456E1E"/>
    <w:rsid w:val="004643E0"/>
    <w:rsid w:val="00466D77"/>
    <w:rsid w:val="00467FFA"/>
    <w:rsid w:val="00470C67"/>
    <w:rsid w:val="0047266E"/>
    <w:rsid w:val="00475EF7"/>
    <w:rsid w:val="0048147A"/>
    <w:rsid w:val="004815DF"/>
    <w:rsid w:val="004910AA"/>
    <w:rsid w:val="004937F5"/>
    <w:rsid w:val="004955F1"/>
    <w:rsid w:val="004A0611"/>
    <w:rsid w:val="004A2D5B"/>
    <w:rsid w:val="004B20E0"/>
    <w:rsid w:val="004B2407"/>
    <w:rsid w:val="004B4A18"/>
    <w:rsid w:val="004B65A1"/>
    <w:rsid w:val="004C0C51"/>
    <w:rsid w:val="004C0ECB"/>
    <w:rsid w:val="004C37CD"/>
    <w:rsid w:val="004C5957"/>
    <w:rsid w:val="004C6F3F"/>
    <w:rsid w:val="004D089D"/>
    <w:rsid w:val="004D121C"/>
    <w:rsid w:val="004D5E34"/>
    <w:rsid w:val="004D7750"/>
    <w:rsid w:val="004E1414"/>
    <w:rsid w:val="004E1D3F"/>
    <w:rsid w:val="004E29C7"/>
    <w:rsid w:val="004E5283"/>
    <w:rsid w:val="004F3625"/>
    <w:rsid w:val="004F46EA"/>
    <w:rsid w:val="004F54E0"/>
    <w:rsid w:val="00500A68"/>
    <w:rsid w:val="005033C2"/>
    <w:rsid w:val="00505566"/>
    <w:rsid w:val="0050740F"/>
    <w:rsid w:val="0050753B"/>
    <w:rsid w:val="005120AA"/>
    <w:rsid w:val="00514C17"/>
    <w:rsid w:val="00514E35"/>
    <w:rsid w:val="0051627F"/>
    <w:rsid w:val="00520350"/>
    <w:rsid w:val="0052119E"/>
    <w:rsid w:val="00523968"/>
    <w:rsid w:val="00532B7D"/>
    <w:rsid w:val="00532F85"/>
    <w:rsid w:val="005368BA"/>
    <w:rsid w:val="00541B4C"/>
    <w:rsid w:val="005433B6"/>
    <w:rsid w:val="00545106"/>
    <w:rsid w:val="005456D9"/>
    <w:rsid w:val="00554BF2"/>
    <w:rsid w:val="00555D18"/>
    <w:rsid w:val="00556BC1"/>
    <w:rsid w:val="00556FAB"/>
    <w:rsid w:val="0056198D"/>
    <w:rsid w:val="00565CF7"/>
    <w:rsid w:val="00565D42"/>
    <w:rsid w:val="0056660D"/>
    <w:rsid w:val="005810B2"/>
    <w:rsid w:val="00582298"/>
    <w:rsid w:val="0058409F"/>
    <w:rsid w:val="00585687"/>
    <w:rsid w:val="00593A30"/>
    <w:rsid w:val="00596532"/>
    <w:rsid w:val="005A2D6C"/>
    <w:rsid w:val="005A47F4"/>
    <w:rsid w:val="005A635E"/>
    <w:rsid w:val="005A69E1"/>
    <w:rsid w:val="005A7F34"/>
    <w:rsid w:val="005B180F"/>
    <w:rsid w:val="005B49B9"/>
    <w:rsid w:val="005B7D58"/>
    <w:rsid w:val="005C19AA"/>
    <w:rsid w:val="005C2512"/>
    <w:rsid w:val="005D2AA3"/>
    <w:rsid w:val="005D5545"/>
    <w:rsid w:val="005E692C"/>
    <w:rsid w:val="005E702D"/>
    <w:rsid w:val="005F6EFB"/>
    <w:rsid w:val="005F77AD"/>
    <w:rsid w:val="006001DB"/>
    <w:rsid w:val="0060301C"/>
    <w:rsid w:val="00603309"/>
    <w:rsid w:val="006100C9"/>
    <w:rsid w:val="006142DA"/>
    <w:rsid w:val="00616142"/>
    <w:rsid w:val="00617C77"/>
    <w:rsid w:val="006201F0"/>
    <w:rsid w:val="0062026C"/>
    <w:rsid w:val="00626E39"/>
    <w:rsid w:val="006326A0"/>
    <w:rsid w:val="00633FC2"/>
    <w:rsid w:val="00636449"/>
    <w:rsid w:val="00636980"/>
    <w:rsid w:val="00640CBD"/>
    <w:rsid w:val="00641B20"/>
    <w:rsid w:val="00642EAF"/>
    <w:rsid w:val="0065019E"/>
    <w:rsid w:val="00653EF3"/>
    <w:rsid w:val="00655D68"/>
    <w:rsid w:val="0066413F"/>
    <w:rsid w:val="00664477"/>
    <w:rsid w:val="00664CF5"/>
    <w:rsid w:val="00665B67"/>
    <w:rsid w:val="00667F93"/>
    <w:rsid w:val="00674A37"/>
    <w:rsid w:val="00681450"/>
    <w:rsid w:val="00684AC6"/>
    <w:rsid w:val="0069388E"/>
    <w:rsid w:val="00697AED"/>
    <w:rsid w:val="006A2CB8"/>
    <w:rsid w:val="006A3229"/>
    <w:rsid w:val="006A5952"/>
    <w:rsid w:val="006A723C"/>
    <w:rsid w:val="006B2B47"/>
    <w:rsid w:val="006B395D"/>
    <w:rsid w:val="006C119E"/>
    <w:rsid w:val="006C11FF"/>
    <w:rsid w:val="006C35A9"/>
    <w:rsid w:val="006C596D"/>
    <w:rsid w:val="006D0DFA"/>
    <w:rsid w:val="006D15E5"/>
    <w:rsid w:val="006D1CE3"/>
    <w:rsid w:val="006D68BE"/>
    <w:rsid w:val="006E12EC"/>
    <w:rsid w:val="006E4752"/>
    <w:rsid w:val="006E69CB"/>
    <w:rsid w:val="006E7546"/>
    <w:rsid w:val="006F0813"/>
    <w:rsid w:val="006F2CD2"/>
    <w:rsid w:val="006F51AC"/>
    <w:rsid w:val="006F7E46"/>
    <w:rsid w:val="0070108C"/>
    <w:rsid w:val="00701E99"/>
    <w:rsid w:val="00702FBB"/>
    <w:rsid w:val="0071104B"/>
    <w:rsid w:val="007155E6"/>
    <w:rsid w:val="007159AE"/>
    <w:rsid w:val="00720E28"/>
    <w:rsid w:val="0072554F"/>
    <w:rsid w:val="007309D2"/>
    <w:rsid w:val="00732297"/>
    <w:rsid w:val="007369AD"/>
    <w:rsid w:val="00736E2E"/>
    <w:rsid w:val="00737084"/>
    <w:rsid w:val="007375B9"/>
    <w:rsid w:val="00742835"/>
    <w:rsid w:val="00744781"/>
    <w:rsid w:val="007464A5"/>
    <w:rsid w:val="00746E84"/>
    <w:rsid w:val="00747133"/>
    <w:rsid w:val="00750FE3"/>
    <w:rsid w:val="00753DEE"/>
    <w:rsid w:val="00755F15"/>
    <w:rsid w:val="0075719D"/>
    <w:rsid w:val="00761E2F"/>
    <w:rsid w:val="00763437"/>
    <w:rsid w:val="0076583E"/>
    <w:rsid w:val="007670E1"/>
    <w:rsid w:val="007714E5"/>
    <w:rsid w:val="00776607"/>
    <w:rsid w:val="00777D08"/>
    <w:rsid w:val="0078309D"/>
    <w:rsid w:val="0078321D"/>
    <w:rsid w:val="00786612"/>
    <w:rsid w:val="00791691"/>
    <w:rsid w:val="007927EF"/>
    <w:rsid w:val="007A055E"/>
    <w:rsid w:val="007A1835"/>
    <w:rsid w:val="007A2AE4"/>
    <w:rsid w:val="007A2BE6"/>
    <w:rsid w:val="007A3736"/>
    <w:rsid w:val="007A493D"/>
    <w:rsid w:val="007A55BE"/>
    <w:rsid w:val="007C1C81"/>
    <w:rsid w:val="007C47F6"/>
    <w:rsid w:val="007C6737"/>
    <w:rsid w:val="007D0EEE"/>
    <w:rsid w:val="007D2656"/>
    <w:rsid w:val="007D714C"/>
    <w:rsid w:val="007E161C"/>
    <w:rsid w:val="007E26A9"/>
    <w:rsid w:val="007F65A3"/>
    <w:rsid w:val="00800C5F"/>
    <w:rsid w:val="00803FE5"/>
    <w:rsid w:val="00807AE6"/>
    <w:rsid w:val="00811AB9"/>
    <w:rsid w:val="00811D12"/>
    <w:rsid w:val="00814972"/>
    <w:rsid w:val="008149FB"/>
    <w:rsid w:val="00820782"/>
    <w:rsid w:val="0082291C"/>
    <w:rsid w:val="00826005"/>
    <w:rsid w:val="0085293A"/>
    <w:rsid w:val="00856996"/>
    <w:rsid w:val="00867A92"/>
    <w:rsid w:val="00872100"/>
    <w:rsid w:val="0088553D"/>
    <w:rsid w:val="00890A20"/>
    <w:rsid w:val="0089221C"/>
    <w:rsid w:val="0089353C"/>
    <w:rsid w:val="008A085B"/>
    <w:rsid w:val="008A20A8"/>
    <w:rsid w:val="008A3436"/>
    <w:rsid w:val="008A5820"/>
    <w:rsid w:val="008B1751"/>
    <w:rsid w:val="008B2209"/>
    <w:rsid w:val="008B3631"/>
    <w:rsid w:val="008C20E1"/>
    <w:rsid w:val="008C4634"/>
    <w:rsid w:val="008D0679"/>
    <w:rsid w:val="008D2E71"/>
    <w:rsid w:val="008E428D"/>
    <w:rsid w:val="008F1566"/>
    <w:rsid w:val="008F1A70"/>
    <w:rsid w:val="008F56C4"/>
    <w:rsid w:val="008F771F"/>
    <w:rsid w:val="00903232"/>
    <w:rsid w:val="00911EA7"/>
    <w:rsid w:val="00912389"/>
    <w:rsid w:val="00913C81"/>
    <w:rsid w:val="00921CE4"/>
    <w:rsid w:val="0092709A"/>
    <w:rsid w:val="00934804"/>
    <w:rsid w:val="0093573F"/>
    <w:rsid w:val="009378FA"/>
    <w:rsid w:val="00941967"/>
    <w:rsid w:val="009475C8"/>
    <w:rsid w:val="00950DCA"/>
    <w:rsid w:val="00952EE5"/>
    <w:rsid w:val="00954585"/>
    <w:rsid w:val="0095599A"/>
    <w:rsid w:val="00955ACF"/>
    <w:rsid w:val="00961AA3"/>
    <w:rsid w:val="00966C71"/>
    <w:rsid w:val="009743AD"/>
    <w:rsid w:val="0098234E"/>
    <w:rsid w:val="00982555"/>
    <w:rsid w:val="0098460F"/>
    <w:rsid w:val="0098674B"/>
    <w:rsid w:val="0098706E"/>
    <w:rsid w:val="00990CBC"/>
    <w:rsid w:val="00994F7E"/>
    <w:rsid w:val="009A294B"/>
    <w:rsid w:val="009A432F"/>
    <w:rsid w:val="009A6C49"/>
    <w:rsid w:val="009A6C9E"/>
    <w:rsid w:val="009B2D9F"/>
    <w:rsid w:val="009B3098"/>
    <w:rsid w:val="009B6B8C"/>
    <w:rsid w:val="009B7664"/>
    <w:rsid w:val="009C4360"/>
    <w:rsid w:val="009C47E0"/>
    <w:rsid w:val="009C5AD6"/>
    <w:rsid w:val="009D155F"/>
    <w:rsid w:val="009D41F0"/>
    <w:rsid w:val="009E08FF"/>
    <w:rsid w:val="009E139D"/>
    <w:rsid w:val="009E2405"/>
    <w:rsid w:val="009E3608"/>
    <w:rsid w:val="009E6F81"/>
    <w:rsid w:val="009E768A"/>
    <w:rsid w:val="009E77BA"/>
    <w:rsid w:val="009F142C"/>
    <w:rsid w:val="009F1535"/>
    <w:rsid w:val="009F2F94"/>
    <w:rsid w:val="009F48DB"/>
    <w:rsid w:val="00A0116B"/>
    <w:rsid w:val="00A02910"/>
    <w:rsid w:val="00A03F7F"/>
    <w:rsid w:val="00A073DE"/>
    <w:rsid w:val="00A1735C"/>
    <w:rsid w:val="00A22A05"/>
    <w:rsid w:val="00A25094"/>
    <w:rsid w:val="00A31580"/>
    <w:rsid w:val="00A3214A"/>
    <w:rsid w:val="00A352DE"/>
    <w:rsid w:val="00A36000"/>
    <w:rsid w:val="00A424E6"/>
    <w:rsid w:val="00A44BFA"/>
    <w:rsid w:val="00A44F73"/>
    <w:rsid w:val="00A452A4"/>
    <w:rsid w:val="00A52C37"/>
    <w:rsid w:val="00A53C11"/>
    <w:rsid w:val="00A700CA"/>
    <w:rsid w:val="00A70B10"/>
    <w:rsid w:val="00A7313E"/>
    <w:rsid w:val="00A75EB2"/>
    <w:rsid w:val="00A76751"/>
    <w:rsid w:val="00A80EC7"/>
    <w:rsid w:val="00A82DF9"/>
    <w:rsid w:val="00A94C1B"/>
    <w:rsid w:val="00AA0DFC"/>
    <w:rsid w:val="00AA16AA"/>
    <w:rsid w:val="00AA4908"/>
    <w:rsid w:val="00AA6769"/>
    <w:rsid w:val="00AB25E7"/>
    <w:rsid w:val="00AB3996"/>
    <w:rsid w:val="00AD0ABC"/>
    <w:rsid w:val="00AD171D"/>
    <w:rsid w:val="00AD6539"/>
    <w:rsid w:val="00AE0301"/>
    <w:rsid w:val="00AE0F48"/>
    <w:rsid w:val="00AE27AC"/>
    <w:rsid w:val="00AF325B"/>
    <w:rsid w:val="00AF47E1"/>
    <w:rsid w:val="00B0110E"/>
    <w:rsid w:val="00B03A5D"/>
    <w:rsid w:val="00B03A96"/>
    <w:rsid w:val="00B046C1"/>
    <w:rsid w:val="00B052AD"/>
    <w:rsid w:val="00B06CF5"/>
    <w:rsid w:val="00B21618"/>
    <w:rsid w:val="00B262A1"/>
    <w:rsid w:val="00B278B6"/>
    <w:rsid w:val="00B31674"/>
    <w:rsid w:val="00B34F32"/>
    <w:rsid w:val="00B40C78"/>
    <w:rsid w:val="00B44E64"/>
    <w:rsid w:val="00B5019A"/>
    <w:rsid w:val="00B66AF1"/>
    <w:rsid w:val="00B70715"/>
    <w:rsid w:val="00B730E4"/>
    <w:rsid w:val="00B76287"/>
    <w:rsid w:val="00B81879"/>
    <w:rsid w:val="00B8301F"/>
    <w:rsid w:val="00B832B8"/>
    <w:rsid w:val="00B84529"/>
    <w:rsid w:val="00B90D77"/>
    <w:rsid w:val="00B92E2C"/>
    <w:rsid w:val="00B93C70"/>
    <w:rsid w:val="00B94501"/>
    <w:rsid w:val="00B9656A"/>
    <w:rsid w:val="00BA5812"/>
    <w:rsid w:val="00BA658A"/>
    <w:rsid w:val="00BB0BAA"/>
    <w:rsid w:val="00BB2E07"/>
    <w:rsid w:val="00BB4B99"/>
    <w:rsid w:val="00BB6641"/>
    <w:rsid w:val="00BC356C"/>
    <w:rsid w:val="00BD430C"/>
    <w:rsid w:val="00BD5017"/>
    <w:rsid w:val="00BE0450"/>
    <w:rsid w:val="00BE296D"/>
    <w:rsid w:val="00BE4187"/>
    <w:rsid w:val="00BF15FB"/>
    <w:rsid w:val="00BF1D3C"/>
    <w:rsid w:val="00C01004"/>
    <w:rsid w:val="00C0128A"/>
    <w:rsid w:val="00C06872"/>
    <w:rsid w:val="00C11FD7"/>
    <w:rsid w:val="00C126BF"/>
    <w:rsid w:val="00C129C3"/>
    <w:rsid w:val="00C16CCB"/>
    <w:rsid w:val="00C17E2A"/>
    <w:rsid w:val="00C2406D"/>
    <w:rsid w:val="00C25E9D"/>
    <w:rsid w:val="00C26C1E"/>
    <w:rsid w:val="00C30B60"/>
    <w:rsid w:val="00C3107D"/>
    <w:rsid w:val="00C325C5"/>
    <w:rsid w:val="00C40A22"/>
    <w:rsid w:val="00C46275"/>
    <w:rsid w:val="00C46F7B"/>
    <w:rsid w:val="00C57B76"/>
    <w:rsid w:val="00C62640"/>
    <w:rsid w:val="00C62F4D"/>
    <w:rsid w:val="00C6526B"/>
    <w:rsid w:val="00C717EC"/>
    <w:rsid w:val="00C77FDE"/>
    <w:rsid w:val="00C80819"/>
    <w:rsid w:val="00C82CFC"/>
    <w:rsid w:val="00C877AD"/>
    <w:rsid w:val="00C90E2B"/>
    <w:rsid w:val="00C9507A"/>
    <w:rsid w:val="00C95129"/>
    <w:rsid w:val="00C95A49"/>
    <w:rsid w:val="00C9795B"/>
    <w:rsid w:val="00CA275A"/>
    <w:rsid w:val="00CA2B5D"/>
    <w:rsid w:val="00CA516E"/>
    <w:rsid w:val="00CA6231"/>
    <w:rsid w:val="00CB0148"/>
    <w:rsid w:val="00CB08CC"/>
    <w:rsid w:val="00CB2D0F"/>
    <w:rsid w:val="00CB48C7"/>
    <w:rsid w:val="00CB663C"/>
    <w:rsid w:val="00CB7137"/>
    <w:rsid w:val="00CB74E1"/>
    <w:rsid w:val="00CC512C"/>
    <w:rsid w:val="00CC628F"/>
    <w:rsid w:val="00CC6640"/>
    <w:rsid w:val="00CD04F6"/>
    <w:rsid w:val="00CD4A2A"/>
    <w:rsid w:val="00CD550F"/>
    <w:rsid w:val="00CE2704"/>
    <w:rsid w:val="00CE39D0"/>
    <w:rsid w:val="00CE5C5B"/>
    <w:rsid w:val="00CE5FD3"/>
    <w:rsid w:val="00CE6774"/>
    <w:rsid w:val="00CF1C10"/>
    <w:rsid w:val="00CF79EC"/>
    <w:rsid w:val="00D013CD"/>
    <w:rsid w:val="00D120AD"/>
    <w:rsid w:val="00D1404F"/>
    <w:rsid w:val="00D155FF"/>
    <w:rsid w:val="00D27DC3"/>
    <w:rsid w:val="00D31FE2"/>
    <w:rsid w:val="00D3514E"/>
    <w:rsid w:val="00D3577C"/>
    <w:rsid w:val="00D41765"/>
    <w:rsid w:val="00D43AC0"/>
    <w:rsid w:val="00D453F3"/>
    <w:rsid w:val="00D46C20"/>
    <w:rsid w:val="00D47E56"/>
    <w:rsid w:val="00D51B44"/>
    <w:rsid w:val="00D520A4"/>
    <w:rsid w:val="00D6061B"/>
    <w:rsid w:val="00D62AF0"/>
    <w:rsid w:val="00D64447"/>
    <w:rsid w:val="00D65414"/>
    <w:rsid w:val="00D66098"/>
    <w:rsid w:val="00D6708D"/>
    <w:rsid w:val="00D67E71"/>
    <w:rsid w:val="00D8019B"/>
    <w:rsid w:val="00D8698E"/>
    <w:rsid w:val="00D96F63"/>
    <w:rsid w:val="00DA05D8"/>
    <w:rsid w:val="00DA244D"/>
    <w:rsid w:val="00DA26C8"/>
    <w:rsid w:val="00DB52CC"/>
    <w:rsid w:val="00DB5326"/>
    <w:rsid w:val="00DB6AE9"/>
    <w:rsid w:val="00DC17D5"/>
    <w:rsid w:val="00DD3128"/>
    <w:rsid w:val="00DD7116"/>
    <w:rsid w:val="00DE39A1"/>
    <w:rsid w:val="00DE7105"/>
    <w:rsid w:val="00DF247D"/>
    <w:rsid w:val="00DF3C75"/>
    <w:rsid w:val="00DF42AA"/>
    <w:rsid w:val="00E0244C"/>
    <w:rsid w:val="00E03299"/>
    <w:rsid w:val="00E07205"/>
    <w:rsid w:val="00E14294"/>
    <w:rsid w:val="00E16406"/>
    <w:rsid w:val="00E2009E"/>
    <w:rsid w:val="00E2212B"/>
    <w:rsid w:val="00E22B4E"/>
    <w:rsid w:val="00E22C5A"/>
    <w:rsid w:val="00E232D4"/>
    <w:rsid w:val="00E270F1"/>
    <w:rsid w:val="00E27FCF"/>
    <w:rsid w:val="00E32DF6"/>
    <w:rsid w:val="00E331D9"/>
    <w:rsid w:val="00E43826"/>
    <w:rsid w:val="00E46769"/>
    <w:rsid w:val="00E468D8"/>
    <w:rsid w:val="00E523CD"/>
    <w:rsid w:val="00E544BD"/>
    <w:rsid w:val="00E601B6"/>
    <w:rsid w:val="00E716D6"/>
    <w:rsid w:val="00E72F11"/>
    <w:rsid w:val="00E76176"/>
    <w:rsid w:val="00E86387"/>
    <w:rsid w:val="00E87096"/>
    <w:rsid w:val="00E91244"/>
    <w:rsid w:val="00E97F82"/>
    <w:rsid w:val="00EA3DD4"/>
    <w:rsid w:val="00EA62E2"/>
    <w:rsid w:val="00EA7993"/>
    <w:rsid w:val="00EB021E"/>
    <w:rsid w:val="00EB1519"/>
    <w:rsid w:val="00EB170A"/>
    <w:rsid w:val="00EB3F19"/>
    <w:rsid w:val="00ED0A77"/>
    <w:rsid w:val="00ED219F"/>
    <w:rsid w:val="00ED7AB9"/>
    <w:rsid w:val="00EE0DCB"/>
    <w:rsid w:val="00EF05FE"/>
    <w:rsid w:val="00EF1E8B"/>
    <w:rsid w:val="00EF28DB"/>
    <w:rsid w:val="00EF447E"/>
    <w:rsid w:val="00F00629"/>
    <w:rsid w:val="00F01988"/>
    <w:rsid w:val="00F05F1A"/>
    <w:rsid w:val="00F06ABF"/>
    <w:rsid w:val="00F06E5D"/>
    <w:rsid w:val="00F1179F"/>
    <w:rsid w:val="00F20135"/>
    <w:rsid w:val="00F208E3"/>
    <w:rsid w:val="00F22A46"/>
    <w:rsid w:val="00F235D6"/>
    <w:rsid w:val="00F2705D"/>
    <w:rsid w:val="00F32580"/>
    <w:rsid w:val="00F342F4"/>
    <w:rsid w:val="00F36B54"/>
    <w:rsid w:val="00F44953"/>
    <w:rsid w:val="00F45730"/>
    <w:rsid w:val="00F50C0C"/>
    <w:rsid w:val="00F519C6"/>
    <w:rsid w:val="00F616CA"/>
    <w:rsid w:val="00F61C04"/>
    <w:rsid w:val="00F66CE1"/>
    <w:rsid w:val="00F70844"/>
    <w:rsid w:val="00F709DE"/>
    <w:rsid w:val="00F70B60"/>
    <w:rsid w:val="00F72866"/>
    <w:rsid w:val="00F73C2E"/>
    <w:rsid w:val="00F74A67"/>
    <w:rsid w:val="00F87A2C"/>
    <w:rsid w:val="00F91F2D"/>
    <w:rsid w:val="00F955D9"/>
    <w:rsid w:val="00FA0DEA"/>
    <w:rsid w:val="00FA385B"/>
    <w:rsid w:val="00FA43D7"/>
    <w:rsid w:val="00FA6857"/>
    <w:rsid w:val="00FB01A0"/>
    <w:rsid w:val="00FB3BCB"/>
    <w:rsid w:val="00FB61C0"/>
    <w:rsid w:val="00FC3EAC"/>
    <w:rsid w:val="00FC4700"/>
    <w:rsid w:val="00FC7D63"/>
    <w:rsid w:val="00FD60CF"/>
    <w:rsid w:val="00FE2367"/>
    <w:rsid w:val="00FE3139"/>
    <w:rsid w:val="00FE4506"/>
    <w:rsid w:val="00FE4AFC"/>
    <w:rsid w:val="00FF0C7C"/>
    <w:rsid w:val="00FF288F"/>
    <w:rsid w:val="00FF6B06"/>
    <w:rsid w:val="00FF70A5"/>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80"/>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4452">
      <w:bodyDiv w:val="1"/>
      <w:marLeft w:val="0"/>
      <w:marRight w:val="0"/>
      <w:marTop w:val="0"/>
      <w:marBottom w:val="0"/>
      <w:divBdr>
        <w:top w:val="none" w:sz="0" w:space="0" w:color="auto"/>
        <w:left w:val="none" w:sz="0" w:space="0" w:color="auto"/>
        <w:bottom w:val="none" w:sz="0" w:space="0" w:color="auto"/>
        <w:right w:val="none" w:sz="0" w:space="0" w:color="auto"/>
      </w:divBdr>
    </w:div>
    <w:div w:id="1032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palms.org/Public/PreviewResourceLesson/Preview/34864"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pdesas.org/ContentWeb/Content/Content/13235/Lesson%20Pla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desas.org/ContentWeb/Content/Content/13235/Lesson%20Pla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lesson.com/lesson/598047/sorting-3d-shapes" TargetMode="External"/><Relationship Id="rId5" Type="http://schemas.openxmlformats.org/officeDocument/2006/relationships/settings" Target="settings.xml"/><Relationship Id="rId15" Type="http://schemas.openxmlformats.org/officeDocument/2006/relationships/hyperlink" Target="https://betterlesson.com/lesson/598047/sorting-3d-shapes" TargetMode="External"/><Relationship Id="rId10" Type="http://schemas.openxmlformats.org/officeDocument/2006/relationships/hyperlink" Target="https://betterlesson.com/lesson/608894/looking-at-three-dimensional-shapes"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palms.org/Public/PreviewResourceLesson/Preview/34864" TargetMode="External"/><Relationship Id="rId14" Type="http://schemas.openxmlformats.org/officeDocument/2006/relationships/hyperlink" Target="https://betterlesson.com/lesson/608894/looking-at-three-dimensional-shape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35B84"/>
    <w:rsid w:val="000E3902"/>
    <w:rsid w:val="002726AC"/>
    <w:rsid w:val="003411FC"/>
    <w:rsid w:val="00416C7C"/>
    <w:rsid w:val="00420093"/>
    <w:rsid w:val="004A008E"/>
    <w:rsid w:val="004A1DF8"/>
    <w:rsid w:val="006F00F9"/>
    <w:rsid w:val="007563DC"/>
    <w:rsid w:val="00805105"/>
    <w:rsid w:val="008067C3"/>
    <w:rsid w:val="00816166"/>
    <w:rsid w:val="008B349E"/>
    <w:rsid w:val="009E3F0E"/>
    <w:rsid w:val="00AB2F7D"/>
    <w:rsid w:val="00C93DC1"/>
    <w:rsid w:val="00D71CAB"/>
    <w:rsid w:val="00D76D2F"/>
    <w:rsid w:val="00F530B4"/>
    <w:rsid w:val="00F7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EA8CDF63-47A6-4C49-9256-8C676E8A4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112</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41</cp:revision>
  <cp:lastPrinted>2018-07-13T09:19:00Z</cp:lastPrinted>
  <dcterms:created xsi:type="dcterms:W3CDTF">2018-08-28T10:44:00Z</dcterms:created>
  <dcterms:modified xsi:type="dcterms:W3CDTF">2018-09-03T20:29:00Z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