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5"/>
        <w:gridCol w:w="6479"/>
      </w:tblGrid>
      <w:tr w:rsidR="00C17E2A" w:rsidTr="00B57396">
        <w:tc>
          <w:tcPr>
            <w:tcW w:w="2685" w:type="pct"/>
            <w:vAlign w:val="bottom"/>
          </w:tcPr>
          <w:p w:rsidR="00C17E2A" w:rsidRPr="00A71CD0" w:rsidRDefault="0050065F" w:rsidP="00A71CD0">
            <w:pPr>
              <w:rPr>
                <w:rFonts w:ascii="Cambria" w:eastAsia="Times New Roman" w:hAnsi="Cambria" w:cs="Times New Roman"/>
                <w:b/>
                <w:bCs/>
                <w:caps/>
                <w:kern w:val="28"/>
                <w:sz w:val="40"/>
                <w:szCs w:val="40"/>
              </w:rPr>
            </w:pPr>
            <w:r w:rsidRPr="00267019">
              <w:rPr>
                <w:rFonts w:ascii="Cambria" w:eastAsia="Times New Roman" w:hAnsi="Cambria" w:cs="Times New Roman"/>
                <w:b/>
                <w:bCs/>
                <w:caps/>
                <w:kern w:val="28"/>
                <w:sz w:val="40"/>
                <w:szCs w:val="40"/>
              </w:rPr>
              <w:t xml:space="preserve">PICTOGRAM: MODE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17E2A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17E2A">
              <w:tc>
                <w:tcPr>
                  <w:tcW w:w="5000" w:type="pct"/>
                </w:tcPr>
                <w:p w:rsidR="00C17E2A" w:rsidRDefault="0010748E">
                  <w:r>
                    <w:t>Mathematics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C17E2A" w:rsidRDefault="00440AC4">
                  <w:r>
                    <w:t>2</w:t>
                  </w:r>
                </w:p>
              </w:tc>
            </w:tr>
          </w:tbl>
          <w:p w:rsidR="00C17E2A" w:rsidRDefault="00C17E2A"/>
        </w:tc>
        <w:tc>
          <w:tcPr>
            <w:tcW w:w="152" w:type="pct"/>
          </w:tcPr>
          <w:p w:rsidR="00C17E2A" w:rsidRDefault="00C17E2A"/>
        </w:tc>
        <w:tc>
          <w:tcPr>
            <w:tcW w:w="3895" w:type="pct"/>
          </w:tcPr>
          <w:p w:rsidR="000A37E8" w:rsidRDefault="000A37E8">
            <w:r>
              <w:t>This lesson plan covers teaching content for;</w:t>
            </w:r>
          </w:p>
          <w:p w:rsidR="00831FD9" w:rsidRPr="00E140B8" w:rsidRDefault="0050065F" w:rsidP="007618BB">
            <w:pPr>
              <w:pStyle w:val="ListParagraph"/>
              <w:numPr>
                <w:ilvl w:val="0"/>
                <w:numId w:val="13"/>
              </w:numPr>
            </w:pPr>
            <w:r>
              <w:t>Pictogram</w:t>
            </w:r>
          </w:p>
        </w:tc>
      </w:tr>
    </w:tbl>
    <w:p w:rsidR="00C17E2A" w:rsidRDefault="00780928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267"/>
                            </w:tblGrid>
                            <w:tr w:rsidR="00C17E2A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:rsidR="0050065F" w:rsidRDefault="0050065F" w:rsidP="0050065F">
                                  <w:r>
                                    <w:t xml:space="preserve">-Diagram of Pictogram </w:t>
                                  </w:r>
                                </w:p>
                                <w:p w:rsidR="0050065F" w:rsidRDefault="0050065F" w:rsidP="0050065F">
                                  <w:r>
                                    <w:t xml:space="preserve">-Class set of Pictogram worksheets </w:t>
                                  </w:r>
                                </w:p>
                                <w:p w:rsidR="0050065F" w:rsidRDefault="0050065F" w:rsidP="0050065F">
                                  <w:r>
                                    <w:t>-Pen</w:t>
                                  </w:r>
                                </w:p>
                                <w:p w:rsidR="0050065F" w:rsidRDefault="0050065F" w:rsidP="0050065F">
                                  <w:r>
                                    <w:t>-Ruler</w:t>
                                  </w:r>
                                </w:p>
                                <w:p w:rsidR="00A71CD0" w:rsidRDefault="00A71CD0" w:rsidP="00A71CD0"/>
                              </w:tc>
                            </w:tr>
                            <w:tr w:rsidR="00C17E2A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:rsidR="008A7136" w:rsidRDefault="008A7136" w:rsidP="008A7136">
                                  <w:hyperlink r:id="rId8" w:history="1">
                                    <w:r w:rsidRPr="009E4B39">
                                      <w:rPr>
                                        <w:rStyle w:val="Hyperlink"/>
                                      </w:rPr>
                                      <w:t>https://www.teacherspayteachers.com/Product/Creating-Pictographs-and-Bar-Graphs-Freebie-1669522</w:t>
                                    </w:r>
                                  </w:hyperlink>
                                </w:p>
                                <w:p w:rsidR="008A7136" w:rsidRDefault="008A7136" w:rsidP="008A7136">
                                  <w:hyperlink r:id="rId9" w:tgtFrame="_blank" w:history="1">
                                    <w:r>
                                      <w:rPr>
                                        <w:rStyle w:val="Hyperlink"/>
                                      </w:rPr>
                                      <w:t>-https://nzmaths.co.nz/resource/greedy-cat</w:t>
                                    </w:r>
                                  </w:hyperlink>
                                </w:p>
                                <w:p w:rsidR="008A7136" w:rsidRDefault="008A7136" w:rsidP="008A7136">
                                  <w:hyperlink r:id="rId10" w:tgtFrame="_blank" w:history="1">
                                    <w:r>
                                      <w:rPr>
                                        <w:rStyle w:val="Hyperlink"/>
                                      </w:rPr>
                                      <w:t>-https://www.education.com/lesson-plan/subtraction-pictograph</w:t>
                                    </w:r>
                                  </w:hyperlink>
                                </w:p>
                                <w:p w:rsidR="00714A8D" w:rsidRDefault="00714A8D" w:rsidP="002C1F96"/>
                              </w:tc>
                            </w:tr>
                            <w:tr w:rsidR="00C17E2A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:rsidR="00C17E2A" w:rsidRDefault="00C17E2A"/>
                              </w:tc>
                            </w:tr>
                          </w:tbl>
                          <w:p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" o:allowoverlap="f" fillcolor="white [3201]" stroked="f" strokeweight=".5pt">
                <v:path arrowok="t"/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267"/>
                      </w:tblGrid>
                      <w:tr w:rsidR="00C17E2A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:rsidR="0050065F" w:rsidRDefault="0050065F" w:rsidP="0050065F">
                            <w:r>
                              <w:t xml:space="preserve">-Diagram of Pictogram </w:t>
                            </w:r>
                          </w:p>
                          <w:p w:rsidR="0050065F" w:rsidRDefault="0050065F" w:rsidP="0050065F">
                            <w:r>
                              <w:t xml:space="preserve">-Class set of Pictogram worksheets </w:t>
                            </w:r>
                          </w:p>
                          <w:p w:rsidR="0050065F" w:rsidRDefault="0050065F" w:rsidP="0050065F">
                            <w:r>
                              <w:t>-Pen</w:t>
                            </w:r>
                          </w:p>
                          <w:p w:rsidR="0050065F" w:rsidRDefault="0050065F" w:rsidP="0050065F">
                            <w:r>
                              <w:t>-Ruler</w:t>
                            </w:r>
                          </w:p>
                          <w:p w:rsidR="00A71CD0" w:rsidRDefault="00A71CD0" w:rsidP="00A71CD0"/>
                        </w:tc>
                      </w:tr>
                      <w:tr w:rsidR="00C17E2A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:rsidR="008A7136" w:rsidRDefault="008A7136" w:rsidP="008A7136">
                            <w:hyperlink r:id="rId11" w:history="1">
                              <w:r w:rsidRPr="009E4B39">
                                <w:rPr>
                                  <w:rStyle w:val="Hyperlink"/>
                                </w:rPr>
                                <w:t>https://www.teacherspayteachers.com/Product/Creating-Pictographs-and-Bar-Graphs-Freebie-1669522</w:t>
                              </w:r>
                            </w:hyperlink>
                          </w:p>
                          <w:p w:rsidR="008A7136" w:rsidRDefault="008A7136" w:rsidP="008A7136">
                            <w:hyperlink r:id="rId12" w:tgtFrame="_blank" w:history="1">
                              <w:r>
                                <w:rPr>
                                  <w:rStyle w:val="Hyperlink"/>
                                </w:rPr>
                                <w:t>-https://nzmaths.co.nz/resource/greedy-cat</w:t>
                              </w:r>
                            </w:hyperlink>
                          </w:p>
                          <w:p w:rsidR="008A7136" w:rsidRDefault="008A7136" w:rsidP="008A7136">
                            <w:hyperlink r:id="rId13" w:tgtFrame="_blank" w:history="1">
                              <w:r>
                                <w:rPr>
                                  <w:rStyle w:val="Hyperlink"/>
                                </w:rPr>
                                <w:t>-https://www.education.com/lesson-plan/subtraction-pictograph</w:t>
                              </w:r>
                            </w:hyperlink>
                          </w:p>
                          <w:p w:rsidR="00714A8D" w:rsidRDefault="00714A8D" w:rsidP="002C1F96"/>
                        </w:tc>
                      </w:tr>
                      <w:tr w:rsidR="00C17E2A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:rsidR="00C17E2A" w:rsidRDefault="00C17E2A"/>
                        </w:tc>
                      </w:tr>
                    </w:tbl>
                    <w:p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125"/>
        <w:gridCol w:w="3493"/>
        <w:gridCol w:w="226"/>
        <w:gridCol w:w="3489"/>
      </w:tblGrid>
      <w:tr w:rsidR="005A4652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  <w:tc>
          <w:tcPr>
            <w:tcW w:w="65" w:type="pct"/>
          </w:tcPr>
          <w:p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</w:tr>
      <w:tr w:rsidR="005A4652" w:rsidTr="002253EE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1D4D95" w:rsidRDefault="00AD5265" w:rsidP="00120253">
            <w:r>
              <w:t>Students should be able to;</w:t>
            </w:r>
          </w:p>
          <w:p w:rsidR="0050065F" w:rsidRDefault="0050065F" w:rsidP="0050065F">
            <w:pPr>
              <w:ind w:left="233" w:hanging="180"/>
            </w:pPr>
            <w:r>
              <w:t>1. Read and represent information on Pictogram.</w:t>
            </w:r>
          </w:p>
          <w:p w:rsidR="0050065F" w:rsidRDefault="0050065F" w:rsidP="0050065F">
            <w:pPr>
              <w:ind w:left="233" w:hanging="180"/>
            </w:pPr>
            <w:r>
              <w:t>2. Draw both a Pictogram and bar chat</w:t>
            </w:r>
          </w:p>
          <w:p w:rsidR="001D4D95" w:rsidRDefault="001D4D95" w:rsidP="005C1FC8">
            <w:pPr>
              <w:pStyle w:val="ListParagraph"/>
              <w:ind w:left="0"/>
            </w:pPr>
          </w:p>
          <w:p w:rsidR="001D4D95" w:rsidRDefault="001D4D95" w:rsidP="001D4D95"/>
          <w:p w:rsidR="001D4D95" w:rsidRDefault="001D4D95" w:rsidP="001D4D95"/>
          <w:p w:rsidR="001D4D95" w:rsidRDefault="001D4D95" w:rsidP="001D4D95"/>
          <w:p w:rsidR="00120253" w:rsidRDefault="00120253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8E2CBE" w:rsidRDefault="008E2CB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8E2CBE" w:rsidRDefault="008E2CB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8E2CBE" w:rsidRDefault="008E2CB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50065F" w:rsidRDefault="0050065F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D914D8" w:rsidRPr="00D914D8" w:rsidRDefault="00D914D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lastRenderedPageBreak/>
              <w:t>Assessment Activity</w:t>
            </w:r>
          </w:p>
          <w:p w:rsidR="0050065F" w:rsidRDefault="0050065F" w:rsidP="0050065F">
            <w:pPr>
              <w:ind w:left="233" w:hanging="180"/>
            </w:pPr>
            <w:r>
              <w:t>1. Ask students to turn and talk to a partner about the question, "How would you organize data that was collected about students' favorite hobbies? Using pictures"</w:t>
            </w:r>
          </w:p>
          <w:p w:rsidR="0050065F" w:rsidRDefault="0050065F" w:rsidP="0050065F">
            <w:pPr>
              <w:ind w:left="233" w:hanging="180"/>
            </w:pPr>
            <w:r>
              <w:t xml:space="preserve">2.  Group the class into four groups and create a survey about favorite sports, such as swimming, soccer, basketball, or baseball. </w:t>
            </w:r>
          </w:p>
          <w:p w:rsidR="0050065F" w:rsidRDefault="0050065F" w:rsidP="0050065F">
            <w:pPr>
              <w:ind w:left="233" w:hanging="180"/>
            </w:pPr>
            <w:r>
              <w:t xml:space="preserve">    -Then have students survey their partners about their favorite sport. </w:t>
            </w:r>
          </w:p>
          <w:p w:rsidR="0050065F" w:rsidRDefault="0050065F" w:rsidP="0050065F">
            <w:pPr>
              <w:ind w:left="233" w:hanging="180"/>
            </w:pPr>
            <w:r>
              <w:t xml:space="preserve">    -You may want to review how to record votes using a tally chart. </w:t>
            </w:r>
          </w:p>
          <w:p w:rsidR="0050065F" w:rsidRDefault="0050065F" w:rsidP="0050065F">
            <w:pPr>
              <w:ind w:left="233" w:hanging="180"/>
            </w:pPr>
            <w:r>
              <w:t xml:space="preserve">    -Ask them to create a pictograph to display the information. Afterward, gather students together to play the sport that has most likes (Mode).</w:t>
            </w:r>
          </w:p>
          <w:p w:rsidR="001D4D95" w:rsidRPr="000A37E8" w:rsidRDefault="001D4D95" w:rsidP="008E2CBE">
            <w:pPr>
              <w:ind w:left="233" w:hanging="180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:rsidR="0050065F" w:rsidRDefault="0050065F" w:rsidP="0050065F">
            <w:pPr>
              <w:ind w:left="233" w:hanging="180"/>
            </w:pPr>
            <w:r>
              <w:t xml:space="preserve">1. Ask the class, who can tell what a Pictogram is? </w:t>
            </w:r>
          </w:p>
          <w:p w:rsidR="0050065F" w:rsidRDefault="0050065F" w:rsidP="0050065F">
            <w:pPr>
              <w:ind w:left="233" w:hanging="180"/>
            </w:pPr>
            <w:r>
              <w:t>2. Review with students that a pictograph is a graph that organizes and shows information using pictures.</w:t>
            </w:r>
          </w:p>
          <w:p w:rsidR="0050065F" w:rsidRDefault="0050065F" w:rsidP="0050065F">
            <w:pPr>
              <w:ind w:left="233" w:hanging="180"/>
            </w:pPr>
            <w:r>
              <w:t xml:space="preserve">3. Display a pictograph and discuss the title and labels. </w:t>
            </w:r>
          </w:p>
          <w:p w:rsidR="0050065F" w:rsidRDefault="0050065F" w:rsidP="0050065F">
            <w:pPr>
              <w:ind w:left="233" w:hanging="180"/>
            </w:pPr>
            <w:r>
              <w:t xml:space="preserve">4. Explain that the key is a chart that explains what symbols or abbreviations mean. </w:t>
            </w:r>
          </w:p>
          <w:p w:rsidR="008E2CBE" w:rsidRDefault="008E2CBE" w:rsidP="00E430D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:rsidR="008E2CBE" w:rsidRDefault="008E2CBE" w:rsidP="00E430D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:rsidR="008E2CBE" w:rsidRDefault="008E2CBE" w:rsidP="00E430D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:rsidR="00E430D6" w:rsidRPr="00C403C3" w:rsidRDefault="00E430D6" w:rsidP="00E430D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Practice</w:t>
            </w:r>
          </w:p>
          <w:p w:rsidR="00E430D6" w:rsidRDefault="00E430D6" w:rsidP="00E430D6">
            <w:pPr>
              <w:rPr>
                <w:b/>
              </w:rPr>
            </w:pPr>
            <w:r w:rsidRPr="00E07205">
              <w:rPr>
                <w:b/>
              </w:rPr>
              <w:t>Lesson 1-</w:t>
            </w:r>
            <w:r>
              <w:rPr>
                <w:b/>
              </w:rPr>
              <w:t>20</w:t>
            </w:r>
            <w:r w:rsidRPr="00E0720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</w:t>
            </w:r>
            <w:r w:rsidRPr="00E07205">
              <w:rPr>
                <w:b/>
              </w:rPr>
              <w:t>ins</w:t>
            </w:r>
            <w:proofErr w:type="spellEnd"/>
          </w:p>
          <w:p w:rsidR="0050065F" w:rsidRDefault="0050065F" w:rsidP="0050065F">
            <w:pPr>
              <w:ind w:left="233" w:hanging="180"/>
            </w:pPr>
            <w:r>
              <w:t>1. Take data from your students by asking them to say what they brought for lunch or are planning to have for lunch.</w:t>
            </w:r>
          </w:p>
          <w:p w:rsidR="0050065F" w:rsidRDefault="0050065F" w:rsidP="0050065F">
            <w:pPr>
              <w:ind w:left="233" w:hanging="180"/>
            </w:pPr>
            <w:r>
              <w:t>2. Write this on the board in categories. For example, the categories could be salad, sandwich, pizza, and other.</w:t>
            </w:r>
          </w:p>
          <w:p w:rsidR="0050065F" w:rsidRDefault="0050065F" w:rsidP="0050065F">
            <w:pPr>
              <w:ind w:left="233" w:hanging="180"/>
            </w:pPr>
            <w:r>
              <w:t>3. Display the lunch count data on the board.</w:t>
            </w:r>
          </w:p>
          <w:p w:rsidR="0050065F" w:rsidRDefault="0050065F" w:rsidP="0050065F">
            <w:pPr>
              <w:ind w:left="233" w:hanging="180"/>
            </w:pPr>
            <w:r>
              <w:lastRenderedPageBreak/>
              <w:t>4. Ask a volunteer to set up a picture graph, or a visual representation of data with pictures, and a bar graph, or a visual representation of data with rectangles that represent numbers, on the board.</w:t>
            </w:r>
          </w:p>
          <w:p w:rsidR="0050065F" w:rsidRDefault="0050065F" w:rsidP="0050065F">
            <w:pPr>
              <w:ind w:left="233" w:hanging="180"/>
            </w:pPr>
            <w:r>
              <w:t>5. Explain that numbers are usually on the vertical side (y- axis), and what is being measuring is usually on the horizontal side (x-axis). For example, in the lunch data graph, food would be on the x-axis, and number of people that brought that food would be on the y-axis.</w:t>
            </w:r>
          </w:p>
          <w:p w:rsidR="0050065F" w:rsidRDefault="0050065F" w:rsidP="0050065F">
            <w:pPr>
              <w:ind w:left="233" w:hanging="180"/>
            </w:pPr>
            <w:r>
              <w:t>6. Invite someone to illustrate the lunch data on a bar graph. Have her use a different colored marker for each item, such as green for salad and yellow for pizza.</w:t>
            </w:r>
          </w:p>
          <w:p w:rsidR="0050065F" w:rsidRDefault="0050065F" w:rsidP="0050065F">
            <w:pPr>
              <w:ind w:left="233" w:hanging="180"/>
            </w:pPr>
            <w:r>
              <w:t>7. Ask your students questions about the graph. Potential guiding questions include:</w:t>
            </w:r>
          </w:p>
          <w:p w:rsidR="0050065F" w:rsidRDefault="0050065F" w:rsidP="0050065F">
            <w:pPr>
              <w:ind w:left="233" w:hanging="180"/>
            </w:pPr>
            <w:r>
              <w:t xml:space="preserve">          What do you think is a favorite food among our class?</w:t>
            </w:r>
          </w:p>
          <w:p w:rsidR="0050065F" w:rsidRDefault="0050065F" w:rsidP="0050065F">
            <w:pPr>
              <w:ind w:left="233" w:hanging="180"/>
            </w:pPr>
            <w:r>
              <w:t xml:space="preserve">          Least favorite?</w:t>
            </w:r>
          </w:p>
          <w:p w:rsidR="0050065F" w:rsidRDefault="0050065F" w:rsidP="0050065F">
            <w:pPr>
              <w:ind w:left="233" w:hanging="180"/>
            </w:pPr>
            <w:r>
              <w:t xml:space="preserve">          How many more people want salad compared to pizza?</w:t>
            </w:r>
          </w:p>
          <w:p w:rsidR="0050065F" w:rsidRDefault="0050065F" w:rsidP="0050065F">
            <w:pPr>
              <w:ind w:left="233" w:hanging="180"/>
            </w:pPr>
            <w:r>
              <w:t xml:space="preserve">          How many fewer people want sandwiches compared to pizza?</w:t>
            </w:r>
          </w:p>
          <w:p w:rsidR="0050065F" w:rsidRDefault="0050065F" w:rsidP="0050065F">
            <w:pPr>
              <w:ind w:left="233" w:hanging="180"/>
            </w:pPr>
            <w:r>
              <w:t>8. Then, invite another volunteer to represent the data on a pictogram. Explain that for this picture graph, each picture will represent two food items.</w:t>
            </w:r>
          </w:p>
          <w:p w:rsidR="0050065F" w:rsidRDefault="0050065F" w:rsidP="0050065F">
            <w:pPr>
              <w:ind w:left="233" w:hanging="180"/>
            </w:pPr>
            <w:r>
              <w:t>9. Remind your students how to count by twos, and explain that two pictures with two pizzas represent four pizzas.</w:t>
            </w:r>
          </w:p>
          <w:p w:rsidR="0050065F" w:rsidRDefault="0050065F" w:rsidP="0050065F">
            <w:pPr>
              <w:ind w:left="233" w:hanging="180"/>
            </w:pPr>
            <w:r>
              <w:lastRenderedPageBreak/>
              <w:t>10. Explain to your students that a half picture represents one item.</w:t>
            </w:r>
          </w:p>
          <w:p w:rsidR="0050065F" w:rsidRDefault="0050065F" w:rsidP="0050065F">
            <w:pPr>
              <w:ind w:left="233" w:hanging="180"/>
            </w:pPr>
            <w:r>
              <w:t xml:space="preserve">11. Tell students that Mode represent the picture with the highest occurrence. </w:t>
            </w:r>
          </w:p>
          <w:p w:rsidR="00A37E88" w:rsidRPr="00994216" w:rsidRDefault="00A37E88" w:rsidP="000B601E">
            <w:pPr>
              <w:pStyle w:val="ListParagraph"/>
              <w:ind w:left="662"/>
            </w:pPr>
          </w:p>
        </w:tc>
        <w:tc>
          <w:tcPr>
            <w:tcW w:w="118" w:type="pct"/>
          </w:tcPr>
          <w:p w:rsidR="00C17E2A" w:rsidRDefault="00C17E2A" w:rsidP="00752C4E">
            <w:pPr>
              <w:ind w:left="804"/>
            </w:pPr>
            <w:bookmarkStart w:id="0" w:name="_GoBack"/>
            <w:bookmarkEnd w:id="0"/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0529DC" w:rsidRDefault="000529DC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A71CD0" w:rsidRDefault="00A71CD0" w:rsidP="00CD4D2B">
            <w:pPr>
              <w:rPr>
                <w:b/>
              </w:rPr>
            </w:pPr>
          </w:p>
          <w:p w:rsidR="00A71CD0" w:rsidRDefault="00A71CD0" w:rsidP="00CD4D2B">
            <w:pPr>
              <w:rPr>
                <w:b/>
              </w:rPr>
            </w:pPr>
          </w:p>
          <w:p w:rsidR="00A71CD0" w:rsidRDefault="00A71CD0" w:rsidP="00CD4D2B">
            <w:pPr>
              <w:rPr>
                <w:b/>
              </w:rPr>
            </w:pPr>
          </w:p>
          <w:p w:rsidR="00A71CD0" w:rsidRDefault="00A71CD0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E430D6" w:rsidRDefault="00E430D6" w:rsidP="00E430D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:rsidR="00E430D6" w:rsidRPr="005C1FC8" w:rsidRDefault="00E430D6" w:rsidP="00E430D6">
            <w:pPr>
              <w:rPr>
                <w:b/>
              </w:rPr>
            </w:pPr>
            <w:r w:rsidRPr="00E07205">
              <w:rPr>
                <w:b/>
              </w:rPr>
              <w:t>Lesson 1-</w:t>
            </w:r>
            <w:r>
              <w:rPr>
                <w:b/>
              </w:rPr>
              <w:t>15</w:t>
            </w:r>
            <w:r w:rsidRPr="00E0720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</w:t>
            </w:r>
            <w:r w:rsidRPr="00E07205">
              <w:rPr>
                <w:b/>
              </w:rPr>
              <w:t>ins</w:t>
            </w:r>
            <w:proofErr w:type="spellEnd"/>
          </w:p>
          <w:p w:rsidR="0050065F" w:rsidRDefault="0050065F" w:rsidP="0050065F">
            <w:pPr>
              <w:ind w:left="233" w:hanging="180"/>
            </w:pPr>
            <w:r>
              <w:t>1. Explain to your students that they are going to collect data for their favorite types of candy.</w:t>
            </w:r>
          </w:p>
          <w:p w:rsidR="0050065F" w:rsidRDefault="0050065F" w:rsidP="0050065F">
            <w:pPr>
              <w:ind w:left="233" w:hanging="180"/>
            </w:pPr>
            <w:r>
              <w:t>2. Go around the class and ask each student to name their favorite type of candy.</w:t>
            </w:r>
          </w:p>
          <w:p w:rsidR="0050065F" w:rsidRDefault="0050065F" w:rsidP="0050065F">
            <w:pPr>
              <w:ind w:left="233" w:hanging="180"/>
            </w:pPr>
            <w:r>
              <w:t>3. Record the responses on the board.</w:t>
            </w:r>
          </w:p>
          <w:p w:rsidR="0050065F" w:rsidRDefault="0050065F" w:rsidP="0050065F">
            <w:pPr>
              <w:ind w:left="233" w:hanging="180"/>
            </w:pPr>
            <w:r>
              <w:t>4. Direct your students to partner up and draw a bar graph for this data. Have them label the x and y axes.</w:t>
            </w:r>
          </w:p>
          <w:p w:rsidR="0050065F" w:rsidRDefault="0050065F" w:rsidP="0050065F">
            <w:pPr>
              <w:ind w:left="233" w:hanging="180"/>
            </w:pPr>
            <w:r>
              <w:t xml:space="preserve">Animal representation </w:t>
            </w:r>
          </w:p>
          <w:p w:rsidR="0050065F" w:rsidRDefault="0050065F" w:rsidP="0050065F">
            <w:pPr>
              <w:ind w:left="233" w:hanging="180"/>
            </w:pPr>
            <w:r>
              <w:t>5. Next, go around the class and have each student say their favorite animal.</w:t>
            </w:r>
          </w:p>
          <w:p w:rsidR="0050065F" w:rsidRDefault="0050065F" w:rsidP="0050065F">
            <w:pPr>
              <w:ind w:left="233" w:hanging="180"/>
            </w:pPr>
            <w:r>
              <w:lastRenderedPageBreak/>
              <w:t>6. Record this data on the board.</w:t>
            </w:r>
          </w:p>
          <w:p w:rsidR="0050065F" w:rsidRDefault="0050065F" w:rsidP="0050065F">
            <w:pPr>
              <w:ind w:left="233" w:hanging="180"/>
            </w:pPr>
            <w:r>
              <w:t>7. Instruct your students to partner up and draw a pictograph for this data, reminding them that one whole picture represents two animals.</w:t>
            </w:r>
          </w:p>
          <w:p w:rsidR="0050065F" w:rsidRDefault="0050065F" w:rsidP="0050065F">
            <w:pPr>
              <w:ind w:left="233" w:hanging="180"/>
            </w:pPr>
            <w:r>
              <w:t>8. Ask your students questions about the graph. For example:</w:t>
            </w:r>
          </w:p>
          <w:p w:rsidR="0050065F" w:rsidRDefault="0050065F" w:rsidP="0050065F">
            <w:pPr>
              <w:ind w:left="233" w:hanging="180"/>
            </w:pPr>
            <w:r>
              <w:t xml:space="preserve">          What is the least favorite candy among our class?</w:t>
            </w:r>
          </w:p>
          <w:p w:rsidR="0050065F" w:rsidRDefault="0050065F" w:rsidP="0050065F">
            <w:pPr>
              <w:ind w:left="233" w:hanging="180"/>
            </w:pPr>
            <w:r>
              <w:t xml:space="preserve">          How many fewer friends like birds compared to dogs?</w:t>
            </w: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971415" w:rsidRPr="00971415" w:rsidRDefault="00971415" w:rsidP="00971415">
            <w:pPr>
              <w:rPr>
                <w:b/>
              </w:rPr>
            </w:pPr>
          </w:p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B574B" w:rsidRDefault="00CB574B" w:rsidP="00EB2FF3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C17E2A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C17E2A" w:rsidRDefault="00C17E2A" w:rsidP="00287F69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C17E2A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D27DC3">
            <w:pPr>
              <w:pStyle w:val="Heading2"/>
            </w:pPr>
            <w:r>
              <w:t>Summary</w:t>
            </w:r>
          </w:p>
          <w:p w:rsidR="00EA5BCA" w:rsidRPr="00EA5BCA" w:rsidRDefault="0050065F" w:rsidP="0050065F">
            <w:pPr>
              <w:ind w:left="233" w:hanging="180"/>
            </w:pPr>
            <w:r>
              <w:t>1. Remind students that collecting data and organizing it helps us have a clear understanding of a situation. Using picture graphs and bar graphs gives us visuals, and we can answer many different questions just by looking at the organized data.</w:t>
            </w: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 w:rsidP="008E2CBE">
            <w:pPr>
              <w:ind w:left="233" w:hanging="180"/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</w:tr>
    </w:tbl>
    <w:p w:rsidR="00C17E2A" w:rsidRDefault="00C17E2A"/>
    <w:sectPr w:rsidR="00C17E2A" w:rsidSect="00A44970">
      <w:footerReference w:type="default" r:id="rId14"/>
      <w:headerReference w:type="first" r:id="rId15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9CC" w:rsidRDefault="009A29CC">
      <w:pPr>
        <w:spacing w:before="0" w:after="0" w:line="240" w:lineRule="auto"/>
      </w:pPr>
      <w:r>
        <w:separator/>
      </w:r>
    </w:p>
  </w:endnote>
  <w:endnote w:type="continuationSeparator" w:id="0">
    <w:p w:rsidR="009A29CC" w:rsidRDefault="009A29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E2A" w:rsidRDefault="00D15489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8A7136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9CC" w:rsidRDefault="009A29CC">
      <w:pPr>
        <w:spacing w:before="0" w:after="0" w:line="240" w:lineRule="auto"/>
      </w:pPr>
      <w:r>
        <w:separator/>
      </w:r>
    </w:p>
  </w:footnote>
  <w:footnote w:type="continuationSeparator" w:id="0">
    <w:p w:rsidR="009A29CC" w:rsidRDefault="009A29C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C2294F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A65DD6"/>
    <w:multiLevelType w:val="hybridMultilevel"/>
    <w:tmpl w:val="7A16427C"/>
    <w:lvl w:ilvl="0" w:tplc="569031F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7DB0C4A"/>
    <w:multiLevelType w:val="hybridMultilevel"/>
    <w:tmpl w:val="F1EC7B62"/>
    <w:lvl w:ilvl="0" w:tplc="2C7270E8">
      <w:start w:val="1"/>
      <w:numFmt w:val="decimal"/>
      <w:lvlText w:val="%1."/>
      <w:lvlJc w:val="left"/>
      <w:pPr>
        <w:ind w:left="39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110" w:hanging="360"/>
      </w:pPr>
    </w:lvl>
    <w:lvl w:ilvl="2" w:tplc="0809001B" w:tentative="1">
      <w:start w:val="1"/>
      <w:numFmt w:val="lowerRoman"/>
      <w:lvlText w:val="%3."/>
      <w:lvlJc w:val="right"/>
      <w:pPr>
        <w:ind w:left="1830" w:hanging="180"/>
      </w:pPr>
    </w:lvl>
    <w:lvl w:ilvl="3" w:tplc="0809000F" w:tentative="1">
      <w:start w:val="1"/>
      <w:numFmt w:val="decimal"/>
      <w:lvlText w:val="%4."/>
      <w:lvlJc w:val="left"/>
      <w:pPr>
        <w:ind w:left="2550" w:hanging="360"/>
      </w:pPr>
    </w:lvl>
    <w:lvl w:ilvl="4" w:tplc="08090019" w:tentative="1">
      <w:start w:val="1"/>
      <w:numFmt w:val="lowerLetter"/>
      <w:lvlText w:val="%5."/>
      <w:lvlJc w:val="left"/>
      <w:pPr>
        <w:ind w:left="3270" w:hanging="360"/>
      </w:pPr>
    </w:lvl>
    <w:lvl w:ilvl="5" w:tplc="0809001B" w:tentative="1">
      <w:start w:val="1"/>
      <w:numFmt w:val="lowerRoman"/>
      <w:lvlText w:val="%6."/>
      <w:lvlJc w:val="right"/>
      <w:pPr>
        <w:ind w:left="3990" w:hanging="180"/>
      </w:pPr>
    </w:lvl>
    <w:lvl w:ilvl="6" w:tplc="0809000F" w:tentative="1">
      <w:start w:val="1"/>
      <w:numFmt w:val="decimal"/>
      <w:lvlText w:val="%7."/>
      <w:lvlJc w:val="left"/>
      <w:pPr>
        <w:ind w:left="4710" w:hanging="360"/>
      </w:pPr>
    </w:lvl>
    <w:lvl w:ilvl="7" w:tplc="08090019" w:tentative="1">
      <w:start w:val="1"/>
      <w:numFmt w:val="lowerLetter"/>
      <w:lvlText w:val="%8."/>
      <w:lvlJc w:val="left"/>
      <w:pPr>
        <w:ind w:left="5430" w:hanging="360"/>
      </w:pPr>
    </w:lvl>
    <w:lvl w:ilvl="8" w:tplc="0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8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5053AD"/>
    <w:multiLevelType w:val="hybridMultilevel"/>
    <w:tmpl w:val="5058CE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11"/>
  </w:num>
  <w:num w:numId="5">
    <w:abstractNumId w:val="10"/>
  </w:num>
  <w:num w:numId="6">
    <w:abstractNumId w:val="1"/>
  </w:num>
  <w:num w:numId="7">
    <w:abstractNumId w:val="3"/>
  </w:num>
  <w:num w:numId="8">
    <w:abstractNumId w:val="2"/>
  </w:num>
  <w:num w:numId="9">
    <w:abstractNumId w:val="4"/>
  </w:num>
  <w:num w:numId="10">
    <w:abstractNumId w:val="6"/>
  </w:num>
  <w:num w:numId="11">
    <w:abstractNumId w:val="9"/>
  </w:num>
  <w:num w:numId="12">
    <w:abstractNumId w:val="7"/>
  </w:num>
  <w:num w:numId="1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3BCC"/>
    <w:rsid w:val="00025F28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2E3D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0748E"/>
    <w:rsid w:val="00110F25"/>
    <w:rsid w:val="00120253"/>
    <w:rsid w:val="001205AF"/>
    <w:rsid w:val="001240F2"/>
    <w:rsid w:val="00134383"/>
    <w:rsid w:val="001432FD"/>
    <w:rsid w:val="00151B6D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53EE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0D89"/>
    <w:rsid w:val="002B44A9"/>
    <w:rsid w:val="002B4EEC"/>
    <w:rsid w:val="002B733A"/>
    <w:rsid w:val="002C0925"/>
    <w:rsid w:val="002C1F96"/>
    <w:rsid w:val="002D3295"/>
    <w:rsid w:val="002D337F"/>
    <w:rsid w:val="002E4739"/>
    <w:rsid w:val="002F4915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336D"/>
    <w:rsid w:val="00384895"/>
    <w:rsid w:val="00391893"/>
    <w:rsid w:val="00396443"/>
    <w:rsid w:val="003A037B"/>
    <w:rsid w:val="003A31B0"/>
    <w:rsid w:val="003A72AC"/>
    <w:rsid w:val="003B1470"/>
    <w:rsid w:val="003B6F46"/>
    <w:rsid w:val="003B777D"/>
    <w:rsid w:val="003C7DAD"/>
    <w:rsid w:val="003D30E4"/>
    <w:rsid w:val="003D5DCE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350B8"/>
    <w:rsid w:val="00440AC4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B20E0"/>
    <w:rsid w:val="004B46D3"/>
    <w:rsid w:val="004C6C13"/>
    <w:rsid w:val="004D089D"/>
    <w:rsid w:val="004E29C7"/>
    <w:rsid w:val="004E5832"/>
    <w:rsid w:val="004F06F3"/>
    <w:rsid w:val="004F1557"/>
    <w:rsid w:val="004F60C4"/>
    <w:rsid w:val="004F6D32"/>
    <w:rsid w:val="0050065F"/>
    <w:rsid w:val="005019E2"/>
    <w:rsid w:val="0050275A"/>
    <w:rsid w:val="005044F2"/>
    <w:rsid w:val="005059D3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5297C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1FC8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35E95"/>
    <w:rsid w:val="006404AA"/>
    <w:rsid w:val="00641D69"/>
    <w:rsid w:val="006475CC"/>
    <w:rsid w:val="006513FB"/>
    <w:rsid w:val="00664E46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0594"/>
    <w:rsid w:val="00713D5E"/>
    <w:rsid w:val="00714A8D"/>
    <w:rsid w:val="007177D7"/>
    <w:rsid w:val="00735CBB"/>
    <w:rsid w:val="00740E81"/>
    <w:rsid w:val="00742B82"/>
    <w:rsid w:val="00743B1E"/>
    <w:rsid w:val="00744BA8"/>
    <w:rsid w:val="00747C96"/>
    <w:rsid w:val="00752C4E"/>
    <w:rsid w:val="00756214"/>
    <w:rsid w:val="007618BB"/>
    <w:rsid w:val="00761C97"/>
    <w:rsid w:val="0076583E"/>
    <w:rsid w:val="00773C70"/>
    <w:rsid w:val="00777637"/>
    <w:rsid w:val="00780730"/>
    <w:rsid w:val="00780928"/>
    <w:rsid w:val="0078211E"/>
    <w:rsid w:val="0078309D"/>
    <w:rsid w:val="00786B8E"/>
    <w:rsid w:val="007A4D21"/>
    <w:rsid w:val="007C31C8"/>
    <w:rsid w:val="007E3922"/>
    <w:rsid w:val="007E5E02"/>
    <w:rsid w:val="007F09DA"/>
    <w:rsid w:val="007F163A"/>
    <w:rsid w:val="007F4FCC"/>
    <w:rsid w:val="007F65A3"/>
    <w:rsid w:val="0080343A"/>
    <w:rsid w:val="00807AE6"/>
    <w:rsid w:val="00811AB9"/>
    <w:rsid w:val="00831FD9"/>
    <w:rsid w:val="0083703B"/>
    <w:rsid w:val="0085030E"/>
    <w:rsid w:val="00853340"/>
    <w:rsid w:val="008776E5"/>
    <w:rsid w:val="00885068"/>
    <w:rsid w:val="008A326A"/>
    <w:rsid w:val="008A7136"/>
    <w:rsid w:val="008B2B0B"/>
    <w:rsid w:val="008B2CBF"/>
    <w:rsid w:val="008D7836"/>
    <w:rsid w:val="008E2AFC"/>
    <w:rsid w:val="008E2CBE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29CC"/>
    <w:rsid w:val="009A4BA1"/>
    <w:rsid w:val="009C7275"/>
    <w:rsid w:val="009D155F"/>
    <w:rsid w:val="009D30C4"/>
    <w:rsid w:val="009D5198"/>
    <w:rsid w:val="009D72E5"/>
    <w:rsid w:val="009E08FF"/>
    <w:rsid w:val="009E61B2"/>
    <w:rsid w:val="009F655E"/>
    <w:rsid w:val="009F7C60"/>
    <w:rsid w:val="00A0116B"/>
    <w:rsid w:val="00A1735C"/>
    <w:rsid w:val="00A25094"/>
    <w:rsid w:val="00A367FF"/>
    <w:rsid w:val="00A37E88"/>
    <w:rsid w:val="00A44970"/>
    <w:rsid w:val="00A50553"/>
    <w:rsid w:val="00A71CD0"/>
    <w:rsid w:val="00A74FCC"/>
    <w:rsid w:val="00A82696"/>
    <w:rsid w:val="00A85D55"/>
    <w:rsid w:val="00AB0656"/>
    <w:rsid w:val="00AB565D"/>
    <w:rsid w:val="00AC3948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4776C"/>
    <w:rsid w:val="00B542DD"/>
    <w:rsid w:val="00B55350"/>
    <w:rsid w:val="00B57396"/>
    <w:rsid w:val="00B8438A"/>
    <w:rsid w:val="00B87608"/>
    <w:rsid w:val="00B91FAF"/>
    <w:rsid w:val="00BA223B"/>
    <w:rsid w:val="00BA5417"/>
    <w:rsid w:val="00BA7BE8"/>
    <w:rsid w:val="00BB359B"/>
    <w:rsid w:val="00BB5607"/>
    <w:rsid w:val="00BC3471"/>
    <w:rsid w:val="00BC356C"/>
    <w:rsid w:val="00BC5BC2"/>
    <w:rsid w:val="00BD120F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4A10"/>
    <w:rsid w:val="00C379A1"/>
    <w:rsid w:val="00C403C3"/>
    <w:rsid w:val="00C61E1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D4D2B"/>
    <w:rsid w:val="00CE56FD"/>
    <w:rsid w:val="00CE5B35"/>
    <w:rsid w:val="00D06B87"/>
    <w:rsid w:val="00D15489"/>
    <w:rsid w:val="00D17E02"/>
    <w:rsid w:val="00D2109C"/>
    <w:rsid w:val="00D21611"/>
    <w:rsid w:val="00D27DC3"/>
    <w:rsid w:val="00D329A0"/>
    <w:rsid w:val="00D3577C"/>
    <w:rsid w:val="00D43AC0"/>
    <w:rsid w:val="00D544E5"/>
    <w:rsid w:val="00D63A36"/>
    <w:rsid w:val="00D8019B"/>
    <w:rsid w:val="00D812F1"/>
    <w:rsid w:val="00D85628"/>
    <w:rsid w:val="00D914D8"/>
    <w:rsid w:val="00DA1F66"/>
    <w:rsid w:val="00DC17D5"/>
    <w:rsid w:val="00DE0478"/>
    <w:rsid w:val="00DE3AC3"/>
    <w:rsid w:val="00DE71D8"/>
    <w:rsid w:val="00DF02F9"/>
    <w:rsid w:val="00DF5FCD"/>
    <w:rsid w:val="00E058CD"/>
    <w:rsid w:val="00E05C0D"/>
    <w:rsid w:val="00E071B2"/>
    <w:rsid w:val="00E07205"/>
    <w:rsid w:val="00E11890"/>
    <w:rsid w:val="00E140B8"/>
    <w:rsid w:val="00E14212"/>
    <w:rsid w:val="00E205EF"/>
    <w:rsid w:val="00E20659"/>
    <w:rsid w:val="00E208A5"/>
    <w:rsid w:val="00E20B67"/>
    <w:rsid w:val="00E2212B"/>
    <w:rsid w:val="00E25E6A"/>
    <w:rsid w:val="00E271B7"/>
    <w:rsid w:val="00E27F78"/>
    <w:rsid w:val="00E41D90"/>
    <w:rsid w:val="00E430D6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E4228"/>
    <w:rsid w:val="00EE497B"/>
    <w:rsid w:val="00EF0198"/>
    <w:rsid w:val="00EF7436"/>
    <w:rsid w:val="00F04D8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55903"/>
    <w:rsid w:val="00F60399"/>
    <w:rsid w:val="00F616CA"/>
    <w:rsid w:val="00F62599"/>
    <w:rsid w:val="00F66CE1"/>
    <w:rsid w:val="00F814F7"/>
    <w:rsid w:val="00FA570E"/>
    <w:rsid w:val="00FB17D4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3DF2CC-2F87-4FE3-B9D6-D5731E6F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rsid w:val="00A44970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970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9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rsid w:val="00A44970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A44970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A44970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A44970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44970"/>
    <w:rPr>
      <w:color w:val="808080"/>
    </w:rPr>
  </w:style>
  <w:style w:type="table" w:customStyle="1" w:styleId="LessonPlan">
    <w:name w:val="Lesson Plan"/>
    <w:basedOn w:val="TableNormal"/>
    <w:uiPriority w:val="99"/>
    <w:rsid w:val="00A44970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A44970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4970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A44970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4970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970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A44970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A44970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AC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6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cherspayteachers.com/Product/Creating-Pictographs-and-Bar-Graphs-Freebie-1669522" TargetMode="External"/><Relationship Id="rId13" Type="http://schemas.openxmlformats.org/officeDocument/2006/relationships/hyperlink" Target="https://www.education.com/lesson-plan/subtraction-pictograph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zmaths.co.nz/resource/greedy-cat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acherspayteachers.com/Product/Creating-Pictographs-and-Bar-Graphs-Freebie-166952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education.com/lesson-plan/subtraction-pictograp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zmaths.co.nz/resource/greedy-cat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93DC1"/>
    <w:rsid w:val="00071DA5"/>
    <w:rsid w:val="000E3902"/>
    <w:rsid w:val="00106507"/>
    <w:rsid w:val="00157138"/>
    <w:rsid w:val="00253619"/>
    <w:rsid w:val="00280CE5"/>
    <w:rsid w:val="00310541"/>
    <w:rsid w:val="0042441D"/>
    <w:rsid w:val="00436A60"/>
    <w:rsid w:val="004A008E"/>
    <w:rsid w:val="004E1DB9"/>
    <w:rsid w:val="00571A20"/>
    <w:rsid w:val="005E6E71"/>
    <w:rsid w:val="006814AC"/>
    <w:rsid w:val="00713551"/>
    <w:rsid w:val="00756B75"/>
    <w:rsid w:val="00805105"/>
    <w:rsid w:val="00816166"/>
    <w:rsid w:val="00836926"/>
    <w:rsid w:val="00886AB3"/>
    <w:rsid w:val="00952713"/>
    <w:rsid w:val="009D2491"/>
    <w:rsid w:val="00A20224"/>
    <w:rsid w:val="00AB2F7D"/>
    <w:rsid w:val="00AB37F5"/>
    <w:rsid w:val="00B67D1F"/>
    <w:rsid w:val="00C87D32"/>
    <w:rsid w:val="00C93DC1"/>
    <w:rsid w:val="00CD3E5A"/>
    <w:rsid w:val="00CF19C9"/>
    <w:rsid w:val="00D84A72"/>
    <w:rsid w:val="00D92979"/>
    <w:rsid w:val="00E17671"/>
    <w:rsid w:val="00EB30E9"/>
    <w:rsid w:val="00EE62A8"/>
    <w:rsid w:val="00F6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F66D4A"/>
  </w:style>
  <w:style w:type="paragraph" w:customStyle="1" w:styleId="57D0253E54FA4684857C7E53F49E1A5B">
    <w:name w:val="57D0253E54FA4684857C7E53F49E1A5B"/>
    <w:rsid w:val="00F66D4A"/>
  </w:style>
  <w:style w:type="paragraph" w:customStyle="1" w:styleId="7AE7DFE8D63F4AC0A9D67267C3699CCC">
    <w:name w:val="7AE7DFE8D63F4AC0A9D67267C3699CCC"/>
    <w:rsid w:val="00F66D4A"/>
  </w:style>
  <w:style w:type="paragraph" w:customStyle="1" w:styleId="1C876A8B6575410E8AA7530875A6B7F4">
    <w:name w:val="1C876A8B6575410E8AA7530875A6B7F4"/>
    <w:rsid w:val="00F66D4A"/>
  </w:style>
  <w:style w:type="paragraph" w:customStyle="1" w:styleId="A392ED6794CC47DFA557364CD4043756">
    <w:name w:val="A392ED6794CC47DFA557364CD4043756"/>
    <w:rsid w:val="00F66D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0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</cp:revision>
  <cp:lastPrinted>2019-05-09T20:45:00Z</cp:lastPrinted>
  <dcterms:created xsi:type="dcterms:W3CDTF">2019-07-05T14:42:00Z</dcterms:created>
  <dcterms:modified xsi:type="dcterms:W3CDTF">2019-07-05T15:24:00Z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