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>
        <w:tc>
          <w:tcPr>
            <w:tcW w:w="2500" w:type="pct"/>
            <w:vAlign w:val="bottom"/>
          </w:tcPr>
          <w:p w:rsidR="00C17E2A" w:rsidRDefault="009C53B8">
            <w:pPr>
              <w:pStyle w:val="Title"/>
            </w:pPr>
            <w:r>
              <w:t xml:space="preserve">plants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:rsidR="00C17E2A" w:rsidRDefault="00137BB2">
                <w:pPr>
                  <w:pStyle w:val="Date"/>
                </w:pPr>
                <w:r>
                  <w:t>10.17.2018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9C53B8">
                  <w:r>
                    <w:t>Basic Science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9C53B8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B66511" w:rsidRDefault="00137BB2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Plants as living things</w:t>
            </w:r>
            <w:r w:rsidR="00340130">
              <w:t>.</w:t>
            </w:r>
          </w:p>
          <w:p w:rsidR="00340130" w:rsidRDefault="00DA32FB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Observing </w:t>
            </w:r>
            <w:r w:rsidR="00340130">
              <w:t>features of Plants.</w:t>
            </w:r>
          </w:p>
          <w:p w:rsidR="00453D92" w:rsidRDefault="00453D92" w:rsidP="00137BB2">
            <w:pPr>
              <w:pStyle w:val="ListParagraph"/>
              <w:ind w:left="467"/>
            </w:pPr>
          </w:p>
        </w:tc>
      </w:tr>
    </w:tbl>
    <w:p w:rsidR="00C17E2A" w:rsidRDefault="001F0B0B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29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B046C1" w:rsidRDefault="00A948BB" w:rsidP="00A948B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r>
                          <w:t>-Seeds</w:t>
                        </w:r>
                      </w:p>
                      <w:p w:rsidR="00A948BB" w:rsidRDefault="00A948BB" w:rsidP="00A948B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r>
                          <w:t>-Plants</w:t>
                        </w:r>
                      </w:p>
                      <w:p w:rsidR="00A948BB" w:rsidRDefault="00A948BB" w:rsidP="00A948B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r>
                          <w:t>-flowers</w:t>
                        </w:r>
                      </w:p>
                      <w:p w:rsidR="00A948BB" w:rsidRDefault="00A948BB" w:rsidP="00A948B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r>
                          <w:t>-Water</w:t>
                        </w:r>
                      </w:p>
                      <w:p w:rsidR="00A948BB" w:rsidRDefault="00A948BB" w:rsidP="00A948B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  <w:r>
                          <w:t>-Sponge</w:t>
                        </w:r>
                        <w:bookmarkStart w:id="0" w:name="_GoBack"/>
                        <w:bookmarkEnd w:id="0"/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340130" w:rsidRDefault="001F0B0B" w:rsidP="00340130">
                        <w:pPr>
                          <w:pStyle w:val="ListBullet"/>
                        </w:pPr>
                        <w:hyperlink r:id="rId8" w:history="1">
                          <w:r w:rsidR="00340130" w:rsidRPr="00B74698">
                            <w:rPr>
                              <w:rStyle w:val="Hyperlink"/>
                            </w:rPr>
                            <w:t>http://www.discoveryeducation.com/teachers/free-lesson-plans/all-about-plants.cfm</w:t>
                          </w:r>
                        </w:hyperlink>
                      </w:p>
                      <w:p w:rsidR="004F6D32" w:rsidRDefault="001F0B0B" w:rsidP="00C82CFC">
                        <w:pPr>
                          <w:pStyle w:val="ListBullet"/>
                        </w:pPr>
                        <w:hyperlink r:id="rId9" w:history="1">
                          <w:r w:rsidR="003E1BA1" w:rsidRPr="000865CB">
                            <w:rPr>
                              <w:rStyle w:val="Hyperlink"/>
                            </w:rPr>
                            <w:t>https://www.slideshare.net/KathyFiol/plants-3-23948631</w:t>
                          </w:r>
                        </w:hyperlink>
                      </w:p>
                      <w:p w:rsidR="003E1BA1" w:rsidRDefault="001F0B0B" w:rsidP="00C82CFC">
                        <w:pPr>
                          <w:pStyle w:val="ListBullet"/>
                        </w:pPr>
                        <w:hyperlink r:id="rId10" w:history="1">
                          <w:r w:rsidR="00205AA7" w:rsidRPr="000865CB">
                            <w:rPr>
                              <w:rStyle w:val="Hyperlink"/>
                            </w:rPr>
                            <w:t>https://www.teachengineering.org/activities/view/duk_sunflower_mary_act</w:t>
                          </w:r>
                        </w:hyperlink>
                      </w:p>
                      <w:p w:rsidR="00205AA7" w:rsidRDefault="001F0B0B" w:rsidP="00C82CFC">
                        <w:pPr>
                          <w:pStyle w:val="ListBullet"/>
                        </w:pPr>
                        <w:hyperlink r:id="rId11" w:history="1">
                          <w:r w:rsidR="000C23BE" w:rsidRPr="000865CB">
                            <w:rPr>
                              <w:rStyle w:val="Hyperlink"/>
                            </w:rPr>
                            <w:t>http://idahoptv.org/sciencetrek/topics/botany/teachers.cfm</w:t>
                          </w:r>
                        </w:hyperlink>
                      </w:p>
                      <w:p w:rsidR="000C23BE" w:rsidRDefault="001F0B0B" w:rsidP="00C82CFC">
                        <w:pPr>
                          <w:pStyle w:val="ListBullet"/>
                        </w:pPr>
                        <w:hyperlink r:id="rId12" w:history="1">
                          <w:r w:rsidR="005A0824" w:rsidRPr="000865CB">
                            <w:rPr>
                              <w:rStyle w:val="Hyperlink"/>
                            </w:rPr>
                            <w:t>https://www.pbslearningmedia.org/resource/tdc02.sci.life.colt.lp_plantcycle/plant-life-cycles/</w:t>
                          </w:r>
                        </w:hyperlink>
                      </w:p>
                      <w:p w:rsidR="005A0824" w:rsidRDefault="001F0B0B" w:rsidP="00C82CFC">
                        <w:pPr>
                          <w:pStyle w:val="ListBullet"/>
                        </w:pPr>
                        <w:hyperlink r:id="rId13" w:history="1">
                          <w:r w:rsidR="005A0824" w:rsidRPr="000865CB">
                            <w:rPr>
                              <w:rStyle w:val="Hyperlink"/>
                            </w:rPr>
                            <w:t>http://www.ascd.org/publications/books/102294/chapters/What-Plants-Need@-A-Science-Unit-on-the-Functions-of-Plant-Parts.aspx</w:t>
                          </w:r>
                        </w:hyperlink>
                      </w:p>
                      <w:p w:rsidR="005A0824" w:rsidRDefault="005A0824" w:rsidP="00C82CFC">
                        <w:pPr>
                          <w:pStyle w:val="ListBullet"/>
                        </w:pPr>
                      </w:p>
                      <w:p w:rsidR="00C82CFC" w:rsidRDefault="00C82CFC" w:rsidP="005A0824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150" w:type="pct"/>
          </w:tcPr>
          <w:p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571CDE" w:rsidRPr="00571CDE" w:rsidRDefault="00571CDE" w:rsidP="00571CDE">
            <w:pPr>
              <w:pStyle w:val="Default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</w:pPr>
            <w:r w:rsidRPr="00571CDE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  <w:t>Students will be able to</w:t>
            </w: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  <w:t>:</w:t>
            </w:r>
          </w:p>
          <w:p w:rsidR="001126C3" w:rsidRDefault="001126C3" w:rsidP="001126C3">
            <w:pPr>
              <w:pStyle w:val="Default"/>
              <w:rPr>
                <w:color w:val="404040" w:themeColor="text1" w:themeTint="BF"/>
              </w:rPr>
            </w:pPr>
          </w:p>
          <w:p w:rsidR="00340130" w:rsidRDefault="00340130" w:rsidP="00626FAC">
            <w:pPr>
              <w:pStyle w:val="Default"/>
              <w:numPr>
                <w:ilvl w:val="0"/>
                <w:numId w:val="31"/>
              </w:numPr>
              <w:ind w:left="142" w:hanging="142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  <w:t>Give reasons why plants are living things.</w:t>
            </w:r>
          </w:p>
          <w:p w:rsidR="00EB1844" w:rsidRDefault="00EB1844" w:rsidP="00626FAC">
            <w:pPr>
              <w:pStyle w:val="Default"/>
              <w:numPr>
                <w:ilvl w:val="0"/>
                <w:numId w:val="31"/>
              </w:numPr>
              <w:ind w:left="142" w:hanging="142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  <w:t xml:space="preserve"> R</w:t>
            </w:r>
            <w:r w:rsidRPr="00EB1844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  <w:t>eview parts of a</w:t>
            </w: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  <w:t xml:space="preserve"> plant.</w:t>
            </w:r>
          </w:p>
          <w:p w:rsidR="00626FAC" w:rsidRDefault="001126C3" w:rsidP="00626FAC">
            <w:pPr>
              <w:pStyle w:val="Default"/>
              <w:numPr>
                <w:ilvl w:val="0"/>
                <w:numId w:val="31"/>
              </w:numPr>
              <w:ind w:left="142" w:hanging="142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</w:pPr>
            <w:r w:rsidRPr="001126C3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  <w:t>Observe and describe how seeds and bulbs grow into mature plants</w:t>
            </w:r>
            <w:r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  <w:t>.</w:t>
            </w:r>
          </w:p>
          <w:p w:rsidR="001126C3" w:rsidRPr="00626FAC" w:rsidRDefault="001126C3" w:rsidP="00626FAC">
            <w:pPr>
              <w:pStyle w:val="Default"/>
              <w:numPr>
                <w:ilvl w:val="0"/>
                <w:numId w:val="31"/>
              </w:numPr>
              <w:ind w:left="142" w:hanging="142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</w:pPr>
            <w:r w:rsidRPr="00626FAC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  <w:t xml:space="preserve">Find out and describe how plants need water, light and a suitable temperature to grow and stay healthy. </w:t>
            </w:r>
          </w:p>
          <w:p w:rsidR="001126C3" w:rsidRDefault="001126C3" w:rsidP="00EB4634">
            <w:pPr>
              <w:pStyle w:val="Default"/>
              <w:ind w:left="142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</w:pPr>
          </w:p>
          <w:p w:rsidR="00EB4634" w:rsidRDefault="00EB4634" w:rsidP="00626FAC">
            <w:pPr>
              <w:pStyle w:val="Default"/>
              <w:ind w:left="142" w:hanging="142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</w:pPr>
          </w:p>
          <w:p w:rsidR="00EB4634" w:rsidRDefault="00EB4634" w:rsidP="00626FAC">
            <w:pPr>
              <w:pStyle w:val="Default"/>
              <w:ind w:left="142" w:hanging="142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</w:pPr>
          </w:p>
          <w:p w:rsidR="00EB4634" w:rsidRPr="001126C3" w:rsidRDefault="00EB4634" w:rsidP="00626FAC">
            <w:pPr>
              <w:pStyle w:val="Default"/>
              <w:ind w:left="142" w:hanging="142"/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</w:pPr>
          </w:p>
          <w:p w:rsidR="00EB4634" w:rsidRPr="00AF47E1" w:rsidRDefault="00EB4634" w:rsidP="00EB4634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:rsidR="00EB4634" w:rsidRPr="004652E3" w:rsidRDefault="00EB4634" w:rsidP="004652E3">
            <w:pPr>
              <w:pStyle w:val="ListParagraph"/>
              <w:numPr>
                <w:ilvl w:val="0"/>
                <w:numId w:val="20"/>
              </w:numPr>
              <w:ind w:left="142" w:hanging="142"/>
            </w:pPr>
            <w:r>
              <w:rPr>
                <w:rFonts w:ascii="Century Schoolbook" w:hAnsi="Century Schoolbook"/>
              </w:rPr>
              <w:t xml:space="preserve"> </w:t>
            </w:r>
            <w:r w:rsidRPr="004652E3">
              <w:t>Ask the students: “What body parts do you have?” (head, arm, etc.)</w:t>
            </w:r>
          </w:p>
          <w:p w:rsidR="00EB4634" w:rsidRPr="004652E3" w:rsidRDefault="00EB4634" w:rsidP="004652E3">
            <w:pPr>
              <w:pStyle w:val="ListParagraph"/>
              <w:numPr>
                <w:ilvl w:val="0"/>
                <w:numId w:val="20"/>
              </w:numPr>
              <w:ind w:left="142" w:hanging="142"/>
            </w:pPr>
            <w:r w:rsidRPr="004652E3">
              <w:t xml:space="preserve"> Say: “We are going to look at the many parts </w:t>
            </w:r>
            <w:r w:rsidRPr="004652E3">
              <w:lastRenderedPageBreak/>
              <w:t>that make up a plant. Plants have parts just as your body has parts.”</w:t>
            </w:r>
          </w:p>
          <w:p w:rsidR="00A948BB" w:rsidRDefault="00EB4634" w:rsidP="004652E3">
            <w:pPr>
              <w:pStyle w:val="ListParagraph"/>
              <w:numPr>
                <w:ilvl w:val="0"/>
                <w:numId w:val="20"/>
              </w:numPr>
              <w:ind w:left="142" w:hanging="142"/>
            </w:pPr>
            <w:r w:rsidRPr="004652E3">
              <w:t xml:space="preserve"> Place the plants on a desk or table in front of the students. </w:t>
            </w:r>
          </w:p>
          <w:p w:rsidR="00EB4634" w:rsidRPr="004652E3" w:rsidRDefault="00EB4634" w:rsidP="004652E3">
            <w:pPr>
              <w:pStyle w:val="ListParagraph"/>
              <w:numPr>
                <w:ilvl w:val="0"/>
                <w:numId w:val="20"/>
              </w:numPr>
              <w:ind w:left="142" w:hanging="142"/>
            </w:pPr>
            <w:r w:rsidRPr="004652E3">
              <w:t>Identify and discuss the basic parts of the plant (roots, stems, leaves, and flowers), and discuss the function of each.</w:t>
            </w:r>
          </w:p>
          <w:p w:rsidR="00453D92" w:rsidRPr="000A37E8" w:rsidRDefault="00453D92" w:rsidP="001126C3">
            <w:pPr>
              <w:pStyle w:val="ListParagraph"/>
              <w:ind w:left="142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:rsidR="00C72B12" w:rsidRDefault="00C72B12" w:rsidP="00C72B12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>Have them physically see a plant grow, fill a Styrofoam cup with potting soil 1/4 way full.</w:t>
            </w:r>
          </w:p>
          <w:p w:rsidR="00C72B12" w:rsidRDefault="00C72B12" w:rsidP="00C72B12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>Add grass seeds and cover with potting soil to halfway up the cup.</w:t>
            </w:r>
          </w:p>
          <w:p w:rsidR="00C72B12" w:rsidRDefault="00C72B12" w:rsidP="00C72B12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>Add enough water to get the soil damp.</w:t>
            </w:r>
          </w:p>
          <w:p w:rsidR="00C72B12" w:rsidRDefault="00C72B12" w:rsidP="00C72B12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>Have the students put their cups in a sunny spot inside the room.</w:t>
            </w:r>
          </w:p>
          <w:p w:rsidR="00910100" w:rsidRDefault="00C72B12" w:rsidP="00C72B12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>
              <w:t>Take care of these until the grass has grown and let students decorate the cups and take them home.</w:t>
            </w:r>
          </w:p>
          <w:p w:rsidR="00C72B12" w:rsidRDefault="00C72B12" w:rsidP="00C72B12"/>
          <w:p w:rsidR="00EB4634" w:rsidRDefault="00EB4634" w:rsidP="00C72B12"/>
          <w:p w:rsidR="00C72B12" w:rsidRPr="00EB4634" w:rsidRDefault="00C72B12" w:rsidP="00EB4634">
            <w:pPr>
              <w:rPr>
                <w:b/>
              </w:rPr>
            </w:pPr>
            <w:r w:rsidRPr="00EB4634">
              <w:rPr>
                <w:b/>
              </w:rPr>
              <w:t xml:space="preserve">Day 3/Lesson 3- 15 mins </w:t>
            </w:r>
          </w:p>
          <w:p w:rsidR="00C47024" w:rsidRDefault="0049378F" w:rsidP="005E72BE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 w:rsidRPr="0049378F">
              <w:t>Have a st</w:t>
            </w:r>
            <w:r>
              <w:t xml:space="preserve">udent come up to the board to </w:t>
            </w:r>
            <w:r w:rsidRPr="0049378F">
              <w:t>draw</w:t>
            </w:r>
            <w:r>
              <w:t xml:space="preserve"> and label one part of the plant he/she </w:t>
            </w:r>
            <w:r w:rsidR="00C47024">
              <w:t>remembers</w:t>
            </w:r>
            <w:r w:rsidR="00C47024" w:rsidRPr="0049378F">
              <w:t>.</w:t>
            </w:r>
          </w:p>
          <w:p w:rsidR="00C47024" w:rsidRDefault="0049378F" w:rsidP="005E72BE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 w:rsidRPr="0049378F">
              <w:t>Ask another student to come up and draw and label another part of t</w:t>
            </w:r>
            <w:r w:rsidR="00C47024">
              <w:t>he plant.</w:t>
            </w:r>
          </w:p>
          <w:p w:rsidR="00C47024" w:rsidRDefault="0049378F" w:rsidP="005E72BE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 w:rsidRPr="0049378F">
              <w:t xml:space="preserve"> Ask at least one more student to come up to draw and label another part of the plant.</w:t>
            </w:r>
          </w:p>
          <w:p w:rsidR="00C47024" w:rsidRDefault="0049378F" w:rsidP="005E72BE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 w:rsidRPr="0049378F">
              <w:t xml:space="preserve"> The complete picture should have the roots, stem and leaves of the plant. </w:t>
            </w:r>
          </w:p>
          <w:p w:rsidR="00C47024" w:rsidRDefault="00C47024" w:rsidP="005E72BE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>
              <w:lastRenderedPageBreak/>
              <w:t>A</w:t>
            </w:r>
            <w:r w:rsidR="0049378F" w:rsidRPr="0049378F">
              <w:t>sk if anyone else has another idea they could add that many plants have.</w:t>
            </w:r>
            <w:r>
              <w:t xml:space="preserve"> With guidance from you </w:t>
            </w:r>
            <w:r w:rsidR="0049378F" w:rsidRPr="0049378F">
              <w:t>they should come up with a flower. </w:t>
            </w:r>
          </w:p>
          <w:p w:rsidR="00A948BB" w:rsidRDefault="0049378F" w:rsidP="005E72BE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 w:rsidRPr="0049378F">
              <w:t>Leave this class picture up in the classroom for a resource during the children's writing.</w:t>
            </w:r>
          </w:p>
          <w:p w:rsidR="00C72B12" w:rsidRDefault="0049378F" w:rsidP="005E72BE">
            <w:pPr>
              <w:pStyle w:val="ListParagraph"/>
              <w:numPr>
                <w:ilvl w:val="0"/>
                <w:numId w:val="34"/>
              </w:numPr>
              <w:ind w:left="272" w:hanging="272"/>
            </w:pPr>
            <w:r w:rsidRPr="0049378F">
              <w:t>It can also be used in some upcoming lessons, adding the parts of the flower to it.</w:t>
            </w:r>
          </w:p>
          <w:p w:rsidR="00C72B12" w:rsidRPr="00F616CA" w:rsidRDefault="00C72B12" w:rsidP="00C72B12"/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F47E1" w:rsidRPr="00C72B12" w:rsidRDefault="00C47024" w:rsidP="00C72B12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E07205" w:rsidRPr="00C72B12">
              <w:rPr>
                <w:b/>
              </w:rPr>
              <w:t xml:space="preserve">- 15 mins </w:t>
            </w:r>
          </w:p>
          <w:p w:rsidR="005E72BE" w:rsidRDefault="00077C59" w:rsidP="005E72BE">
            <w:pPr>
              <w:pStyle w:val="ListParagraph"/>
              <w:numPr>
                <w:ilvl w:val="0"/>
                <w:numId w:val="33"/>
              </w:numPr>
              <w:ind w:left="305" w:hanging="283"/>
            </w:pPr>
            <w:r w:rsidRPr="00610B52">
              <w:t>Remind students of the stages of human developmen</w:t>
            </w:r>
            <w:r w:rsidR="00610B52" w:rsidRPr="00610B52">
              <w:t>t (N</w:t>
            </w:r>
            <w:r w:rsidRPr="00610B52">
              <w:t xml:space="preserve">ewborn, toddler, child, teenager, young adult, middle-aged adult, </w:t>
            </w:r>
            <w:r w:rsidR="00610B52" w:rsidRPr="00610B52">
              <w:t>and elderly</w:t>
            </w:r>
            <w:r w:rsidRPr="00610B52">
              <w:t xml:space="preserve"> adult</w:t>
            </w:r>
            <w:r w:rsidR="00610B52" w:rsidRPr="00610B52">
              <w:t>)</w:t>
            </w:r>
            <w:r w:rsidRPr="00610B52">
              <w:t>.</w:t>
            </w:r>
          </w:p>
          <w:p w:rsidR="005E72BE" w:rsidRDefault="00077C59" w:rsidP="005E72BE">
            <w:pPr>
              <w:pStyle w:val="ListParagraph"/>
              <w:numPr>
                <w:ilvl w:val="0"/>
                <w:numId w:val="33"/>
              </w:numPr>
              <w:ind w:left="305" w:hanging="283"/>
            </w:pPr>
            <w:r w:rsidRPr="00610B52">
              <w:t>Ask students if there are comparable stages in the life cycle of plants.</w:t>
            </w:r>
            <w:r w:rsidR="00A721D9" w:rsidRPr="00610B52">
              <w:t> </w:t>
            </w:r>
          </w:p>
          <w:p w:rsidR="004652E3" w:rsidRDefault="00A721D9" w:rsidP="005E72BE">
            <w:pPr>
              <w:pStyle w:val="ListParagraph"/>
              <w:numPr>
                <w:ilvl w:val="0"/>
                <w:numId w:val="33"/>
              </w:numPr>
              <w:ind w:left="305" w:hanging="283"/>
            </w:pPr>
            <w:r w:rsidRPr="00077C59">
              <w:t xml:space="preserve">Give each student a piece of paper and have them draw and color pictures of plants that they think correspond to each of the stages of human development. </w:t>
            </w:r>
          </w:p>
          <w:p w:rsidR="005E72BE" w:rsidRDefault="00A721D9" w:rsidP="005E72BE">
            <w:pPr>
              <w:pStyle w:val="ListParagraph"/>
              <w:numPr>
                <w:ilvl w:val="0"/>
                <w:numId w:val="33"/>
              </w:numPr>
              <w:ind w:left="305" w:hanging="283"/>
            </w:pPr>
            <w:r w:rsidRPr="00077C59">
              <w:t>(For example, a seed with newly sprouted roots would represent a newborn plant. A tall tree, with many branches, would illust</w:t>
            </w:r>
            <w:r w:rsidR="00610B52">
              <w:t>rate a middle-aged tree).</w:t>
            </w:r>
          </w:p>
          <w:p w:rsidR="00610B52" w:rsidRDefault="00A721D9" w:rsidP="005E72BE">
            <w:pPr>
              <w:pStyle w:val="ListParagraph"/>
              <w:numPr>
                <w:ilvl w:val="0"/>
                <w:numId w:val="33"/>
              </w:numPr>
              <w:ind w:left="305" w:hanging="283"/>
            </w:pPr>
            <w:r w:rsidRPr="00077C59">
              <w:t xml:space="preserve">If possible, take students on a </w:t>
            </w:r>
            <w:r w:rsidR="00610B52">
              <w:t>“</w:t>
            </w:r>
            <w:r w:rsidRPr="00077C59">
              <w:t>st</w:t>
            </w:r>
            <w:r w:rsidR="00610B52">
              <w:t>ages-in-the-life-of-a-tree hunt”</w:t>
            </w:r>
            <w:r w:rsidRPr="00077C59">
              <w:t xml:space="preserve"> Can they find a seedling, sapling, young adult tree, and very mature tree? How about a dead tree? </w:t>
            </w:r>
          </w:p>
          <w:p w:rsidR="00A721D9" w:rsidRPr="00077C59" w:rsidRDefault="00A721D9" w:rsidP="005E72BE">
            <w:pPr>
              <w:pStyle w:val="ListParagraph"/>
              <w:numPr>
                <w:ilvl w:val="0"/>
                <w:numId w:val="33"/>
              </w:numPr>
              <w:ind w:left="305" w:hanging="283"/>
            </w:pPr>
            <w:r w:rsidRPr="00077C59">
              <w:t>Have them carefully draw examples of the stages they are able to find.</w:t>
            </w:r>
          </w:p>
          <w:p w:rsidR="00B262A1" w:rsidRDefault="00B262A1" w:rsidP="000C23BE">
            <w:pPr>
              <w:pStyle w:val="ListParagraph"/>
              <w:ind w:left="166"/>
            </w:pPr>
          </w:p>
          <w:p w:rsidR="00C72B12" w:rsidRDefault="00C72B12" w:rsidP="00C72B12"/>
          <w:p w:rsidR="00C72B12" w:rsidRDefault="00C72B12" w:rsidP="00C72B12"/>
          <w:p w:rsidR="00C72B12" w:rsidRPr="00EC4644" w:rsidRDefault="00C72B12" w:rsidP="00EC4644">
            <w:pPr>
              <w:rPr>
                <w:b/>
              </w:rPr>
            </w:pPr>
            <w:r w:rsidRPr="00EC4644">
              <w:rPr>
                <w:b/>
              </w:rPr>
              <w:lastRenderedPageBreak/>
              <w:t xml:space="preserve">Day 4 /Lesson 4- 15 mins </w:t>
            </w:r>
          </w:p>
          <w:p w:rsidR="00F715F8" w:rsidRDefault="00F715F8" w:rsidP="00AD37A0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 w:rsidRPr="00F715F8">
              <w:t xml:space="preserve">Begin by asking </w:t>
            </w:r>
            <w:r>
              <w:t xml:space="preserve">the students </w:t>
            </w:r>
            <w:r w:rsidRPr="00F715F8">
              <w:t>what they think the roots of a plant do? Making sure the</w:t>
            </w:r>
            <w:r>
              <w:t>y</w:t>
            </w:r>
            <w:r w:rsidRPr="00F715F8">
              <w:t xml:space="preserve"> end up understanding that the roots soak up the water and keep</w:t>
            </w:r>
            <w:r>
              <w:t xml:space="preserve"> the plant stable.</w:t>
            </w:r>
          </w:p>
          <w:p w:rsidR="00F715F8" w:rsidRDefault="00F715F8" w:rsidP="00AD37A0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 w:rsidRPr="00F715F8">
              <w:t>Place the buckets (with water in them) on each table w</w:t>
            </w:r>
            <w:r>
              <w:t>ith the sponges left inside.</w:t>
            </w:r>
          </w:p>
          <w:p w:rsidR="00F715F8" w:rsidRDefault="00F715F8" w:rsidP="00AD37A0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 w:rsidRPr="00F715F8">
              <w:t>Let the students know the sponges will be representing the roots of a plant.</w:t>
            </w:r>
          </w:p>
          <w:p w:rsidR="00F715F8" w:rsidRDefault="00F715F8" w:rsidP="00AD37A0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 w:rsidRPr="00F715F8">
              <w:t xml:space="preserve"> Have a volunteer take one of the sponges out of the bucket and explain how it feels. Hopefully </w:t>
            </w:r>
            <w:r>
              <w:t>its holding and dripping water.</w:t>
            </w:r>
          </w:p>
          <w:p w:rsidR="00F715F8" w:rsidRDefault="00F715F8" w:rsidP="00AD37A0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 w:rsidRPr="00F715F8">
              <w:t xml:space="preserve">Explain it has soaked up all the water from its surrounding (ground around the plant) now it needs to disperse it to the rest of the plant. </w:t>
            </w:r>
          </w:p>
          <w:p w:rsidR="00F715F8" w:rsidRDefault="00F715F8" w:rsidP="00AD37A0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 w:rsidRPr="00F715F8">
              <w:t>Ask the students where they think the water goe</w:t>
            </w:r>
            <w:r>
              <w:t>s once the roots soak it up.</w:t>
            </w:r>
          </w:p>
          <w:p w:rsidR="00F715F8" w:rsidRDefault="00F715F8" w:rsidP="00AD37A0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 w:rsidRPr="00F715F8">
              <w:t xml:space="preserve">Have another student take the sponge and gently squeeze it on </w:t>
            </w:r>
            <w:r>
              <w:t>the representation of the stem.</w:t>
            </w:r>
          </w:p>
          <w:p w:rsidR="00F715F8" w:rsidRDefault="00F715F8" w:rsidP="00AD37A0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 w:rsidRPr="00F715F8">
              <w:t>Keep asking questions about what they notice that's happening. The water should start crawling up the pape</w:t>
            </w:r>
            <w:r>
              <w:t>r (stem) towards the leaves. </w:t>
            </w:r>
          </w:p>
          <w:p w:rsidR="00F715F8" w:rsidRPr="00F715F8" w:rsidRDefault="00F715F8" w:rsidP="00AD37A0">
            <w:pPr>
              <w:pStyle w:val="ListParagraph"/>
              <w:numPr>
                <w:ilvl w:val="0"/>
                <w:numId w:val="35"/>
              </w:numPr>
              <w:ind w:left="164" w:hanging="164"/>
            </w:pPr>
            <w:r w:rsidRPr="00F715F8">
              <w:t xml:space="preserve"> Have the students take turns being the "roots".</w:t>
            </w:r>
          </w:p>
          <w:p w:rsidR="00F715F8" w:rsidRPr="00F715F8" w:rsidRDefault="00F715F8" w:rsidP="00F715F8">
            <w:pPr>
              <w:pStyle w:val="ListParagraph"/>
              <w:ind w:left="990"/>
            </w:pPr>
          </w:p>
          <w:p w:rsidR="00C72B12" w:rsidRDefault="00C72B12" w:rsidP="00F715F8"/>
          <w:p w:rsidR="00C72B12" w:rsidRDefault="00C72B12" w:rsidP="00C72B12"/>
          <w:p w:rsidR="00B262A1" w:rsidRDefault="00B262A1" w:rsidP="00B262A1"/>
          <w:p w:rsidR="00C72B12" w:rsidRDefault="00C72B12" w:rsidP="00B262A1"/>
          <w:p w:rsidR="00C72B12" w:rsidRPr="00171443" w:rsidRDefault="00C72B12" w:rsidP="00B262A1"/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AF47E1" w:rsidRPr="00AF47E1" w:rsidRDefault="00AF47E1" w:rsidP="00EB4634">
            <w:pPr>
              <w:pStyle w:val="ListParagraph"/>
              <w:autoSpaceDE w:val="0"/>
              <w:autoSpaceDN w:val="0"/>
              <w:adjustRightInd w:val="0"/>
              <w:ind w:left="750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17B53" w:rsidRDefault="00417B53" w:rsidP="00EB4634">
            <w:pPr>
              <w:pStyle w:val="ListParagraph"/>
              <w:ind w:left="128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262A1" w:rsidRDefault="00B262A1" w:rsidP="00D8019B">
            <w:pPr>
              <w:pStyle w:val="ListParagraph"/>
              <w:ind w:left="183"/>
            </w:pPr>
          </w:p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:rsidR="00C17E2A" w:rsidRPr="00F208E3" w:rsidRDefault="00014D66" w:rsidP="00A948BB">
            <w:pPr>
              <w:pStyle w:val="Default"/>
              <w:numPr>
                <w:ilvl w:val="0"/>
                <w:numId w:val="37"/>
              </w:numPr>
              <w:ind w:left="142" w:hanging="142"/>
            </w:pPr>
            <w:r w:rsidRPr="00014D66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  <w:t>Copies of students' writing about plants and their diagram drawings should be saved for their assessment</w:t>
            </w:r>
            <w:r w:rsidR="00EC4644">
              <w:rPr>
                <w:rFonts w:asciiTheme="minorHAnsi" w:hAnsiTheme="minorHAnsi" w:cstheme="minorBidi"/>
                <w:color w:val="404040" w:themeColor="text1" w:themeTint="BF"/>
                <w:sz w:val="18"/>
                <w:szCs w:val="18"/>
                <w:lang w:val="en-US"/>
              </w:rPr>
              <w:t>.</w:t>
            </w:r>
          </w:p>
        </w:tc>
        <w:tc>
          <w:tcPr>
            <w:tcW w:w="150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:rsidR="00CB08CC" w:rsidRPr="00287F69" w:rsidRDefault="00CB08CC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111368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B0B" w:rsidRDefault="001F0B0B">
      <w:pPr>
        <w:spacing w:before="0" w:after="0" w:line="240" w:lineRule="auto"/>
      </w:pPr>
      <w:r>
        <w:separator/>
      </w:r>
    </w:p>
  </w:endnote>
  <w:endnote w:type="continuationSeparator" w:id="0">
    <w:p w:rsidR="001F0B0B" w:rsidRDefault="001F0B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E2A" w:rsidRDefault="004E6F48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5A082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B0B" w:rsidRDefault="001F0B0B">
      <w:pPr>
        <w:spacing w:before="0" w:after="0" w:line="240" w:lineRule="auto"/>
      </w:pPr>
      <w:r>
        <w:separator/>
      </w:r>
    </w:p>
  </w:footnote>
  <w:footnote w:type="continuationSeparator" w:id="0">
    <w:p w:rsidR="001F0B0B" w:rsidRDefault="001F0B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95F94"/>
    <w:multiLevelType w:val="hybridMultilevel"/>
    <w:tmpl w:val="F93898F0"/>
    <w:lvl w:ilvl="0" w:tplc="0809000F">
      <w:start w:val="1"/>
      <w:numFmt w:val="decimal"/>
      <w:lvlText w:val="%1."/>
      <w:lvlJc w:val="left"/>
      <w:pPr>
        <w:ind w:left="750" w:hanging="360"/>
      </w:p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96167"/>
    <w:multiLevelType w:val="hybridMultilevel"/>
    <w:tmpl w:val="BFB2A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2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3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77347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22909"/>
    <w:multiLevelType w:val="hybridMultilevel"/>
    <w:tmpl w:val="C81A2710"/>
    <w:lvl w:ilvl="0" w:tplc="33FA67C0">
      <w:start w:val="1"/>
      <w:numFmt w:val="bullet"/>
      <w:lvlText w:val="-"/>
      <w:lvlJc w:val="left"/>
      <w:pPr>
        <w:ind w:left="461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3" w15:restartNumberingAfterBreak="0">
    <w:nsid w:val="712865B6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02DFC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B7FA4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7BEB428D"/>
    <w:multiLevelType w:val="hybridMultilevel"/>
    <w:tmpl w:val="BFB2A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50C59"/>
    <w:multiLevelType w:val="hybridMultilevel"/>
    <w:tmpl w:val="1704624A"/>
    <w:lvl w:ilvl="0" w:tplc="B020465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404040" w:themeColor="text1" w:themeTint="BF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1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8"/>
  </w:num>
  <w:num w:numId="7">
    <w:abstractNumId w:val="19"/>
  </w:num>
  <w:num w:numId="8">
    <w:abstractNumId w:val="1"/>
  </w:num>
  <w:num w:numId="9">
    <w:abstractNumId w:val="8"/>
  </w:num>
  <w:num w:numId="10">
    <w:abstractNumId w:val="13"/>
  </w:num>
  <w:num w:numId="11">
    <w:abstractNumId w:val="18"/>
  </w:num>
  <w:num w:numId="12">
    <w:abstractNumId w:val="31"/>
  </w:num>
  <w:num w:numId="13">
    <w:abstractNumId w:val="4"/>
  </w:num>
  <w:num w:numId="14">
    <w:abstractNumId w:val="24"/>
  </w:num>
  <w:num w:numId="15">
    <w:abstractNumId w:val="3"/>
  </w:num>
  <w:num w:numId="16">
    <w:abstractNumId w:val="0"/>
  </w:num>
  <w:num w:numId="17">
    <w:abstractNumId w:val="11"/>
  </w:num>
  <w:num w:numId="18">
    <w:abstractNumId w:val="26"/>
  </w:num>
  <w:num w:numId="19">
    <w:abstractNumId w:val="20"/>
  </w:num>
  <w:num w:numId="20">
    <w:abstractNumId w:val="16"/>
  </w:num>
  <w:num w:numId="21">
    <w:abstractNumId w:val="30"/>
  </w:num>
  <w:num w:numId="22">
    <w:abstractNumId w:val="12"/>
  </w:num>
  <w:num w:numId="23">
    <w:abstractNumId w:val="6"/>
  </w:num>
  <w:num w:numId="24">
    <w:abstractNumId w:val="21"/>
  </w:num>
  <w:num w:numId="25">
    <w:abstractNumId w:val="17"/>
  </w:num>
  <w:num w:numId="26">
    <w:abstractNumId w:val="10"/>
  </w:num>
  <w:num w:numId="27">
    <w:abstractNumId w:val="7"/>
  </w:num>
  <w:num w:numId="28">
    <w:abstractNumId w:val="15"/>
  </w:num>
  <w:num w:numId="29">
    <w:abstractNumId w:val="32"/>
  </w:num>
  <w:num w:numId="30">
    <w:abstractNumId w:val="9"/>
  </w:num>
  <w:num w:numId="31">
    <w:abstractNumId w:val="5"/>
  </w:num>
  <w:num w:numId="32">
    <w:abstractNumId w:val="14"/>
  </w:num>
  <w:num w:numId="33">
    <w:abstractNumId w:val="27"/>
  </w:num>
  <w:num w:numId="34">
    <w:abstractNumId w:val="25"/>
  </w:num>
  <w:num w:numId="35">
    <w:abstractNumId w:val="23"/>
  </w:num>
  <w:num w:numId="36">
    <w:abstractNumId w:val="2"/>
  </w:num>
  <w:num w:numId="37">
    <w:abstractNumId w:val="29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14D66"/>
    <w:rsid w:val="0004502C"/>
    <w:rsid w:val="00077C59"/>
    <w:rsid w:val="000904AA"/>
    <w:rsid w:val="000A37E8"/>
    <w:rsid w:val="000B72D9"/>
    <w:rsid w:val="000C23BE"/>
    <w:rsid w:val="000C562D"/>
    <w:rsid w:val="00111368"/>
    <w:rsid w:val="001126C3"/>
    <w:rsid w:val="00137BB2"/>
    <w:rsid w:val="001432FD"/>
    <w:rsid w:val="00163CA6"/>
    <w:rsid w:val="00166286"/>
    <w:rsid w:val="00171443"/>
    <w:rsid w:val="0017273B"/>
    <w:rsid w:val="0017631E"/>
    <w:rsid w:val="00196867"/>
    <w:rsid w:val="001B5D91"/>
    <w:rsid w:val="001B6533"/>
    <w:rsid w:val="001D3BC8"/>
    <w:rsid w:val="001E6B90"/>
    <w:rsid w:val="001F0B0B"/>
    <w:rsid w:val="001F4D29"/>
    <w:rsid w:val="00205AA7"/>
    <w:rsid w:val="00214022"/>
    <w:rsid w:val="00227208"/>
    <w:rsid w:val="0026795F"/>
    <w:rsid w:val="00287F69"/>
    <w:rsid w:val="002A72AE"/>
    <w:rsid w:val="002B733A"/>
    <w:rsid w:val="002F4915"/>
    <w:rsid w:val="00304069"/>
    <w:rsid w:val="00340130"/>
    <w:rsid w:val="003468F5"/>
    <w:rsid w:val="00396443"/>
    <w:rsid w:val="003B1470"/>
    <w:rsid w:val="003D30E4"/>
    <w:rsid w:val="003E1BA1"/>
    <w:rsid w:val="0040481C"/>
    <w:rsid w:val="00417B53"/>
    <w:rsid w:val="004343E9"/>
    <w:rsid w:val="00453D92"/>
    <w:rsid w:val="004652E3"/>
    <w:rsid w:val="0049378F"/>
    <w:rsid w:val="004B20E0"/>
    <w:rsid w:val="004D089D"/>
    <w:rsid w:val="004E29C7"/>
    <w:rsid w:val="004E6F48"/>
    <w:rsid w:val="004F6D32"/>
    <w:rsid w:val="00520DAF"/>
    <w:rsid w:val="00545106"/>
    <w:rsid w:val="0056788D"/>
    <w:rsid w:val="00571CDE"/>
    <w:rsid w:val="005A0824"/>
    <w:rsid w:val="005A4652"/>
    <w:rsid w:val="005B22DA"/>
    <w:rsid w:val="005B7D58"/>
    <w:rsid w:val="005C2512"/>
    <w:rsid w:val="005E72BE"/>
    <w:rsid w:val="00603309"/>
    <w:rsid w:val="00610B52"/>
    <w:rsid w:val="00626FAC"/>
    <w:rsid w:val="006326A0"/>
    <w:rsid w:val="006A5952"/>
    <w:rsid w:val="006F0813"/>
    <w:rsid w:val="006F4B6C"/>
    <w:rsid w:val="006F7E46"/>
    <w:rsid w:val="0076583E"/>
    <w:rsid w:val="00773C70"/>
    <w:rsid w:val="0078309D"/>
    <w:rsid w:val="007F65A3"/>
    <w:rsid w:val="00807AE6"/>
    <w:rsid w:val="00811AB9"/>
    <w:rsid w:val="008344C0"/>
    <w:rsid w:val="00847934"/>
    <w:rsid w:val="008B1A88"/>
    <w:rsid w:val="008F771F"/>
    <w:rsid w:val="00910100"/>
    <w:rsid w:val="009227FD"/>
    <w:rsid w:val="009378FA"/>
    <w:rsid w:val="00956DE4"/>
    <w:rsid w:val="00966C71"/>
    <w:rsid w:val="0098460F"/>
    <w:rsid w:val="009C53B8"/>
    <w:rsid w:val="009D155F"/>
    <w:rsid w:val="009E08FF"/>
    <w:rsid w:val="00A0116B"/>
    <w:rsid w:val="00A1735C"/>
    <w:rsid w:val="00A25094"/>
    <w:rsid w:val="00A721D9"/>
    <w:rsid w:val="00A77EEB"/>
    <w:rsid w:val="00A948BB"/>
    <w:rsid w:val="00AD171D"/>
    <w:rsid w:val="00AD37A0"/>
    <w:rsid w:val="00AD6AD0"/>
    <w:rsid w:val="00AF47E1"/>
    <w:rsid w:val="00B046C1"/>
    <w:rsid w:val="00B262A1"/>
    <w:rsid w:val="00B66511"/>
    <w:rsid w:val="00B87608"/>
    <w:rsid w:val="00BB359B"/>
    <w:rsid w:val="00BC356C"/>
    <w:rsid w:val="00BD430C"/>
    <w:rsid w:val="00BD5017"/>
    <w:rsid w:val="00BF1D3C"/>
    <w:rsid w:val="00C17E2A"/>
    <w:rsid w:val="00C47024"/>
    <w:rsid w:val="00C54429"/>
    <w:rsid w:val="00C72B12"/>
    <w:rsid w:val="00C82CFC"/>
    <w:rsid w:val="00CB08CC"/>
    <w:rsid w:val="00CB2D0F"/>
    <w:rsid w:val="00D27DC3"/>
    <w:rsid w:val="00D3577C"/>
    <w:rsid w:val="00D4297E"/>
    <w:rsid w:val="00D43AC0"/>
    <w:rsid w:val="00D8019B"/>
    <w:rsid w:val="00DA32FB"/>
    <w:rsid w:val="00DC17D5"/>
    <w:rsid w:val="00DD3412"/>
    <w:rsid w:val="00E05C0D"/>
    <w:rsid w:val="00E07205"/>
    <w:rsid w:val="00E2212B"/>
    <w:rsid w:val="00E601B6"/>
    <w:rsid w:val="00EB1844"/>
    <w:rsid w:val="00EB4634"/>
    <w:rsid w:val="00EC4644"/>
    <w:rsid w:val="00ED219F"/>
    <w:rsid w:val="00F1179F"/>
    <w:rsid w:val="00F17647"/>
    <w:rsid w:val="00F208E3"/>
    <w:rsid w:val="00F235D6"/>
    <w:rsid w:val="00F616CA"/>
    <w:rsid w:val="00F66CE1"/>
    <w:rsid w:val="00F715F8"/>
    <w:rsid w:val="00FB61C0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10126"/>
  <w15:docId w15:val="{A8000EA4-2928-4B9A-85E1-3801EA9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368"/>
  </w:style>
  <w:style w:type="paragraph" w:styleId="Heading1">
    <w:name w:val="heading 1"/>
    <w:basedOn w:val="Normal"/>
    <w:next w:val="Normal"/>
    <w:link w:val="Heading1Char"/>
    <w:uiPriority w:val="9"/>
    <w:qFormat/>
    <w:rsid w:val="00111368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368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111368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111368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111368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111368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11368"/>
    <w:rPr>
      <w:color w:val="808080"/>
    </w:rPr>
  </w:style>
  <w:style w:type="table" w:customStyle="1" w:styleId="LessonPlan">
    <w:name w:val="Lesson Plan"/>
    <w:basedOn w:val="TableNormal"/>
    <w:uiPriority w:val="99"/>
    <w:rsid w:val="00111368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111368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1368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111368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1368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68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111368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111368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B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B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71CDE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A7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coveryeducation.com/teachers/free-lesson-plans/all-about-plants.cfm" TargetMode="External"/><Relationship Id="rId13" Type="http://schemas.openxmlformats.org/officeDocument/2006/relationships/hyperlink" Target="http://www.ascd.org/publications/books/102294/chapters/What-Plants-Need@-A-Science-Unit-on-the-Functions-of-Plant-Parts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bslearningmedia.org/resource/tdc02.sci.life.colt.lp_plantcycle/plant-life-cycles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hoptv.org/sciencetrek/topics/botany/teachers.cf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teachengineering.org/activities/view/duk_sunflower_mary_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lideshare.net/KathyFiol/plants-3-2394863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4A008E"/>
    <w:rsid w:val="004B7BCB"/>
    <w:rsid w:val="00713551"/>
    <w:rsid w:val="00805105"/>
    <w:rsid w:val="00816166"/>
    <w:rsid w:val="00836926"/>
    <w:rsid w:val="00AB2F7D"/>
    <w:rsid w:val="00AB37F5"/>
    <w:rsid w:val="00B74359"/>
    <w:rsid w:val="00BE1CB4"/>
    <w:rsid w:val="00C93DC1"/>
    <w:rsid w:val="00FA0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B74359"/>
  </w:style>
  <w:style w:type="paragraph" w:customStyle="1" w:styleId="57D0253E54FA4684857C7E53F49E1A5B">
    <w:name w:val="57D0253E54FA4684857C7E53F49E1A5B"/>
    <w:rsid w:val="00B74359"/>
  </w:style>
  <w:style w:type="paragraph" w:customStyle="1" w:styleId="7AE7DFE8D63F4AC0A9D67267C3699CCC">
    <w:name w:val="7AE7DFE8D63F4AC0A9D67267C3699CCC"/>
    <w:rsid w:val="00B74359"/>
  </w:style>
  <w:style w:type="paragraph" w:customStyle="1" w:styleId="1C876A8B6575410E8AA7530875A6B7F4">
    <w:name w:val="1C876A8B6575410E8AA7530875A6B7F4"/>
    <w:rsid w:val="00B74359"/>
  </w:style>
  <w:style w:type="paragraph" w:customStyle="1" w:styleId="A392ED6794CC47DFA557364CD4043756">
    <w:name w:val="A392ED6794CC47DFA557364CD4043756"/>
    <w:rsid w:val="00B743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2</cp:revision>
  <dcterms:created xsi:type="dcterms:W3CDTF">2018-11-20T09:06:00Z</dcterms:created>
  <dcterms:modified xsi:type="dcterms:W3CDTF">2018-11-20T09:06:00Z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