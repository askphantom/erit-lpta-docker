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2DA72A5E" w:rsidR="00C17E2A" w:rsidRPr="00CF3AEF" w:rsidRDefault="0076097B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CULTURE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5D0E8B9" w:rsidR="00C17E2A" w:rsidRDefault="002A4C59">
                  <w:r>
                    <w:t>3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03E2C283" w:rsidR="002A4C59" w:rsidRDefault="0076097B" w:rsidP="002A4C5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Meaning of culture</w:t>
            </w:r>
          </w:p>
          <w:p w14:paraId="3B3F03D7" w14:textId="563E89C2" w:rsidR="00B61232" w:rsidRDefault="0076097B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Elements of culture</w:t>
            </w:r>
          </w:p>
          <w:p w14:paraId="3837B789" w14:textId="08122584" w:rsidR="0076097B" w:rsidRDefault="0076097B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Why different people have different cultures</w:t>
            </w:r>
          </w:p>
          <w:p w14:paraId="458BD9FD" w14:textId="3108D779" w:rsidR="002A4C59" w:rsidRDefault="002A4C59" w:rsidP="002A4C59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235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5AEE2E48" w14:textId="77777777" w:rsidR="009042DC" w:rsidRDefault="009042DC" w:rsidP="00216DE7">
                                  <w:pPr>
                                    <w:pStyle w:val="ListBullet"/>
                                  </w:pPr>
                                  <w:r w:rsidRPr="009042DC">
                                    <w:t xml:space="preserve">Pens and pencils </w:t>
                                  </w:r>
                                </w:p>
                                <w:p w14:paraId="6D4DBF59" w14:textId="77777777" w:rsidR="009042DC" w:rsidRDefault="009042DC" w:rsidP="00216DE7">
                                  <w:pPr>
                                    <w:pStyle w:val="ListBullet"/>
                                  </w:pPr>
                                  <w:r w:rsidRPr="009042DC">
                                    <w:t xml:space="preserve">Paper </w:t>
                                  </w:r>
                                </w:p>
                                <w:p w14:paraId="2E7AD060" w14:textId="77777777" w:rsidR="009042DC" w:rsidRDefault="009042DC" w:rsidP="00216DE7">
                                  <w:pPr>
                                    <w:pStyle w:val="ListBullet"/>
                                  </w:pPr>
                                  <w:r w:rsidRPr="009042DC">
                                    <w:t xml:space="preserve">String </w:t>
                                  </w:r>
                                </w:p>
                                <w:p w14:paraId="0309D1ED" w14:textId="77777777" w:rsidR="009042DC" w:rsidRDefault="009042DC" w:rsidP="00216DE7">
                                  <w:pPr>
                                    <w:pStyle w:val="ListBullet"/>
                                  </w:pPr>
                                  <w:r w:rsidRPr="009042DC">
                                    <w:t xml:space="preserve">Hole punch </w:t>
                                  </w:r>
                                </w:p>
                                <w:p w14:paraId="3D8D2253" w14:textId="77777777" w:rsidR="009042DC" w:rsidRDefault="009042DC" w:rsidP="00216DE7">
                                  <w:pPr>
                                    <w:pStyle w:val="ListBullet"/>
                                  </w:pPr>
                                  <w:r w:rsidRPr="009042DC">
                                    <w:t>Index cards or small squares of paper</w:t>
                                  </w:r>
                                </w:p>
                                <w:p w14:paraId="6A94D1A3" w14:textId="5146382B" w:rsidR="00BB43D6" w:rsidRDefault="009042DC" w:rsidP="00216DE7">
                                  <w:pPr>
                                    <w:pStyle w:val="ListBullet"/>
                                  </w:pPr>
                                  <w:r w:rsidRPr="009042DC">
                                    <w:t>Crayons, markers, or colored pencils</w:t>
                                  </w:r>
                                </w:p>
                                <w:p w14:paraId="4BE61749" w14:textId="1A192251" w:rsidR="00BB43D6" w:rsidRDefault="00BB43D6" w:rsidP="002A4C59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2C460DC3" w14:textId="77777777" w:rsidR="00BB43D6" w:rsidRDefault="00DC4DAA" w:rsidP="00C82CFC">
                                  <w:pPr>
                                    <w:pStyle w:val="ListBullet"/>
                                  </w:pPr>
                                  <w:hyperlink r:id="rId7" w:anchor=".XU0AtuhKi00" w:history="1">
                                    <w:r w:rsidR="00BA1E95" w:rsidRPr="00BA1E95">
                                      <w:rPr>
                                        <w:rStyle w:val="Hyperlink"/>
                                      </w:rPr>
                                      <w:t>https://www.pbslearningmedia.org/resource/e0dddf26-fc83-4178-9db3-5f3a3eeee2f5/culture-what-you-see-and-what-you-dont/#.XU0AtuhKi00</w:t>
                                    </w:r>
                                  </w:hyperlink>
                                </w:p>
                                <w:p w14:paraId="45AD63CA" w14:textId="77777777" w:rsidR="00BA1E95" w:rsidRDefault="00DC4DAA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536F3" w:rsidRPr="004536F3">
                                      <w:rPr>
                                        <w:rStyle w:val="Hyperlink"/>
                                      </w:rPr>
                                      <w:t>https://www.education.com/lesson-plan/what-is-culture/</w:t>
                                    </w:r>
                                  </w:hyperlink>
                                </w:p>
                                <w:p w14:paraId="266D3DBF" w14:textId="597DAEF2" w:rsidR="004536F3" w:rsidRDefault="004536F3" w:rsidP="00C82CF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235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5AEE2E48" w14:textId="77777777" w:rsidR="009042DC" w:rsidRDefault="009042DC" w:rsidP="00216DE7">
                            <w:pPr>
                              <w:pStyle w:val="ListBullet"/>
                            </w:pPr>
                            <w:r w:rsidRPr="009042DC">
                              <w:t xml:space="preserve">Pens and pencils </w:t>
                            </w:r>
                          </w:p>
                          <w:p w14:paraId="6D4DBF59" w14:textId="77777777" w:rsidR="009042DC" w:rsidRDefault="009042DC" w:rsidP="00216DE7">
                            <w:pPr>
                              <w:pStyle w:val="ListBullet"/>
                            </w:pPr>
                            <w:r w:rsidRPr="009042DC">
                              <w:t xml:space="preserve">Paper </w:t>
                            </w:r>
                          </w:p>
                          <w:p w14:paraId="2E7AD060" w14:textId="77777777" w:rsidR="009042DC" w:rsidRDefault="009042DC" w:rsidP="00216DE7">
                            <w:pPr>
                              <w:pStyle w:val="ListBullet"/>
                            </w:pPr>
                            <w:r w:rsidRPr="009042DC">
                              <w:t xml:space="preserve">String </w:t>
                            </w:r>
                          </w:p>
                          <w:p w14:paraId="0309D1ED" w14:textId="77777777" w:rsidR="009042DC" w:rsidRDefault="009042DC" w:rsidP="00216DE7">
                            <w:pPr>
                              <w:pStyle w:val="ListBullet"/>
                            </w:pPr>
                            <w:r w:rsidRPr="009042DC">
                              <w:t xml:space="preserve">Hole punch </w:t>
                            </w:r>
                          </w:p>
                          <w:p w14:paraId="3D8D2253" w14:textId="77777777" w:rsidR="009042DC" w:rsidRDefault="009042DC" w:rsidP="00216DE7">
                            <w:pPr>
                              <w:pStyle w:val="ListBullet"/>
                            </w:pPr>
                            <w:r w:rsidRPr="009042DC">
                              <w:t>Index cards or small squares of paper</w:t>
                            </w:r>
                          </w:p>
                          <w:p w14:paraId="6A94D1A3" w14:textId="5146382B" w:rsidR="00BB43D6" w:rsidRDefault="009042DC" w:rsidP="00216DE7">
                            <w:pPr>
                              <w:pStyle w:val="ListBullet"/>
                            </w:pPr>
                            <w:r w:rsidRPr="009042DC">
                              <w:t>Crayons, markers, or colored pencils</w:t>
                            </w:r>
                          </w:p>
                          <w:p w14:paraId="4BE61749" w14:textId="1A192251" w:rsidR="00BB43D6" w:rsidRDefault="00BB43D6" w:rsidP="002A4C59">
                            <w:pPr>
                              <w:pStyle w:val="ListBullet"/>
                            </w:pP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2C460DC3" w14:textId="77777777" w:rsidR="00BB43D6" w:rsidRDefault="00DC4DAA" w:rsidP="00C82CFC">
                            <w:pPr>
                              <w:pStyle w:val="ListBullet"/>
                            </w:pPr>
                            <w:hyperlink r:id="rId9" w:anchor=".XU0AtuhKi00" w:history="1">
                              <w:r w:rsidR="00BA1E95" w:rsidRPr="00BA1E95">
                                <w:rPr>
                                  <w:rStyle w:val="Hyperlink"/>
                                </w:rPr>
                                <w:t>https://www.pbslearningmedia.org/resource/e0dddf26-fc83-4178-9db3-5f3a3eeee2f5/culture-what-you-see-and-what-you-dont/#.XU0AtuhKi00</w:t>
                              </w:r>
                            </w:hyperlink>
                          </w:p>
                          <w:p w14:paraId="45AD63CA" w14:textId="77777777" w:rsidR="00BA1E95" w:rsidRDefault="00DC4DAA" w:rsidP="00C82CFC">
                            <w:pPr>
                              <w:pStyle w:val="ListBullet"/>
                            </w:pPr>
                            <w:hyperlink r:id="rId10" w:history="1">
                              <w:r w:rsidR="004536F3" w:rsidRPr="004536F3">
                                <w:rPr>
                                  <w:rStyle w:val="Hyperlink"/>
                                </w:rPr>
                                <w:t>https://www.education.com/lesson-plan/what-is-culture/</w:t>
                              </w:r>
                            </w:hyperlink>
                          </w:p>
                          <w:p w14:paraId="266D3DBF" w14:textId="597DAEF2" w:rsidR="004536F3" w:rsidRDefault="004536F3" w:rsidP="00C82CFC">
                            <w:pPr>
                              <w:pStyle w:val="ListBullet"/>
                            </w:pPr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704D2888" w14:textId="77777777" w:rsidR="00F62DBA" w:rsidRDefault="00F62DBA" w:rsidP="002A4C59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</w:t>
            </w:r>
            <w:r w:rsidRPr="00F62DBA">
              <w:t>earn about culture and create their own culture profiles of their own choosing.</w:t>
            </w:r>
          </w:p>
          <w:p w14:paraId="55800A31" w14:textId="1CF384F6" w:rsidR="002A4C59" w:rsidRPr="000A37E8" w:rsidRDefault="00F62DBA" w:rsidP="002A4C59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</w:t>
            </w:r>
            <w:r w:rsidRPr="00F62DBA">
              <w:t xml:space="preserve">iscuss the role that cultural traditions and practices play in </w:t>
            </w:r>
            <w:r w:rsidR="002A4362">
              <w:t>their</w:t>
            </w:r>
            <w:r w:rsidRPr="00F62DBA">
              <w:t xml:space="preserve"> lives</w:t>
            </w:r>
            <w:r w:rsidR="00B61232">
              <w:t xml:space="preserve"> </w:t>
            </w:r>
          </w:p>
          <w:p w14:paraId="0FA8FB51" w14:textId="77777777" w:rsidR="00C72C93" w:rsidRDefault="002A4362" w:rsidP="00C72C93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</w:t>
            </w:r>
            <w:r w:rsidRPr="002A4362">
              <w:t>escribe how the concept of culture relates to their own experience</w:t>
            </w:r>
          </w:p>
          <w:p w14:paraId="4938303C" w14:textId="30BD5D20" w:rsidR="00C72C93" w:rsidRPr="00C72C93" w:rsidRDefault="00C72C93" w:rsidP="00C72C93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</w:t>
            </w:r>
            <w:r w:rsidRPr="00C72C93">
              <w:t>earn how one culture can influence or change another culture.</w:t>
            </w:r>
          </w:p>
          <w:p w14:paraId="0B9F46F8" w14:textId="01D4D687" w:rsidR="00C72C93" w:rsidRPr="00C72C93" w:rsidRDefault="00C72C93" w:rsidP="00C72C93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</w:t>
            </w:r>
            <w:r w:rsidRPr="00C72C93">
              <w:t>earn what cultural similarities they may have with each other.</w:t>
            </w:r>
          </w:p>
          <w:p w14:paraId="7872420D" w14:textId="54C87459" w:rsidR="00C72C93" w:rsidRPr="00C72C93" w:rsidRDefault="00C72C93" w:rsidP="00C72C93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</w:t>
            </w:r>
            <w:r w:rsidRPr="00C72C93">
              <w:t xml:space="preserve">earn why it’s important to learn </w:t>
            </w:r>
            <w:r w:rsidRPr="00C72C93">
              <w:lastRenderedPageBreak/>
              <w:t>about the cultures of others in the community.</w:t>
            </w:r>
          </w:p>
          <w:p w14:paraId="22A31125" w14:textId="295CDCF0" w:rsidR="002A4C59" w:rsidRPr="000A37E8" w:rsidRDefault="002A4C59" w:rsidP="00C72C93"/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51139132" w14:textId="5193F416" w:rsidR="00F62DBA" w:rsidRPr="00F62DBA" w:rsidRDefault="00F62DBA" w:rsidP="00F62DB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F62DBA">
              <w:t>Learning the different customs in different cultures is extremely rewarding and educational.</w:t>
            </w:r>
          </w:p>
          <w:p w14:paraId="1BA24294" w14:textId="77777777" w:rsidR="000A4B9C" w:rsidRDefault="00F62DBA" w:rsidP="00F62DB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F62DBA">
              <w:t>These culture lesson plans help foster and embrace culture exchange in the classroom</w:t>
            </w:r>
            <w:r w:rsidR="000A4B9C">
              <w:t>.</w:t>
            </w:r>
          </w:p>
          <w:p w14:paraId="3B5BAC2E" w14:textId="77777777" w:rsidR="009042DC" w:rsidRDefault="000A4B9C" w:rsidP="00F62DB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0A4B9C">
              <w:t xml:space="preserve"> Culture is a shared set of practices and traditions that characterize a society or group of people. </w:t>
            </w:r>
          </w:p>
          <w:p w14:paraId="76B6006E" w14:textId="377FC2A9" w:rsidR="00F62DBA" w:rsidRPr="00F62DBA" w:rsidRDefault="000A4B9C" w:rsidP="00F62DB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0A4B9C">
              <w:t>Culture can include clothing, food, traditions, ceremonies, spiritual practices and beliefs, language, family structure, and communication styles</w:t>
            </w:r>
            <w:r w:rsidR="00F62DBA" w:rsidRPr="00F62DBA">
              <w:t>.</w:t>
            </w:r>
          </w:p>
          <w:p w14:paraId="077E3E55" w14:textId="6532DEBA" w:rsidR="0028205A" w:rsidRDefault="0028205A" w:rsidP="009042DC">
            <w:pPr>
              <w:ind w:left="-9"/>
            </w:pPr>
          </w:p>
          <w:p w14:paraId="2AFE0E4B" w14:textId="241C76D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05443E92" w14:textId="77777777" w:rsidR="009B5E59" w:rsidRDefault="009042DC" w:rsidP="002A4C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42DC">
              <w:t xml:space="preserve">Begin by explaining culture is a shared set of practices and traditions that characterize a society or group of people. Culture can include clothing, food, traditions, rituals, ceremonies, spiritual practices and beliefs, language, family structure, and communication styles. </w:t>
            </w:r>
          </w:p>
          <w:p w14:paraId="7BA6C7FE" w14:textId="77777777" w:rsidR="009B5E59" w:rsidRDefault="009042DC" w:rsidP="002A4C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42DC">
              <w:t xml:space="preserve">Explain that culture influences who we are, just like our parents and personalities. </w:t>
            </w:r>
          </w:p>
          <w:p w14:paraId="3F2A085D" w14:textId="77777777" w:rsidR="000D6B27" w:rsidRDefault="009042DC" w:rsidP="002A4C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42DC">
              <w:lastRenderedPageBreak/>
              <w:t xml:space="preserve">Explain that they will be having a cultural scavenger hunt: they will find evidence of culture in their lives and all around. </w:t>
            </w:r>
          </w:p>
          <w:p w14:paraId="0364F268" w14:textId="77777777" w:rsidR="000D6B27" w:rsidRDefault="009042DC" w:rsidP="002A4C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42DC">
              <w:t xml:space="preserve">Explain that they will write their examples of culture on the index cards or small squares of paper and draw a picture of it. </w:t>
            </w:r>
          </w:p>
          <w:p w14:paraId="7C5262FF" w14:textId="4A8FA2CA" w:rsidR="002A4C59" w:rsidRDefault="009042DC" w:rsidP="002A4C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9042DC">
              <w:t>Assist as necessary.</w:t>
            </w:r>
          </w:p>
          <w:p w14:paraId="00CFF69F" w14:textId="77777777" w:rsidR="002A4C59" w:rsidRPr="003A0DF1" w:rsidRDefault="002A4C59" w:rsidP="004536F3">
            <w:pPr>
              <w:pStyle w:val="ListParagraph"/>
              <w:ind w:left="171"/>
            </w:pPr>
          </w:p>
          <w:p w14:paraId="6CC78EF4" w14:textId="6B978159" w:rsidR="0028205A" w:rsidRPr="003A0DF1" w:rsidRDefault="0028205A" w:rsidP="002A4C59">
            <w:pPr>
              <w:pStyle w:val="ListParagraph"/>
              <w:ind w:left="261"/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3437D739" w14:textId="77777777" w:rsidR="000D6B27" w:rsidRDefault="009B5E59" w:rsidP="002A4C59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5E59">
              <w:t>Have</w:t>
            </w:r>
            <w:r>
              <w:t xml:space="preserve"> </w:t>
            </w:r>
            <w:r w:rsidRPr="009B5E59">
              <w:t xml:space="preserve">participants brainstorm a few examples of culture (ex: speaking English, speaking </w:t>
            </w:r>
            <w:r w:rsidR="004536F3">
              <w:t xml:space="preserve">Yoruba, Igbo or Hausa </w:t>
            </w:r>
            <w:r w:rsidRPr="009B5E59">
              <w:t xml:space="preserve">, wearing a blue and white school uniform, saying “please” and “thank you,” giving your teacher a hug at the end of the day, wearing your hair in braids, using </w:t>
            </w:r>
            <w:r w:rsidR="004536F3">
              <w:t>Nigerian</w:t>
            </w:r>
            <w:r w:rsidRPr="009B5E59">
              <w:t xml:space="preserve"> money, wearing flip flop shoes). </w:t>
            </w:r>
          </w:p>
          <w:p w14:paraId="154D2DD8" w14:textId="7F171970" w:rsidR="002A4C59" w:rsidRPr="00171443" w:rsidRDefault="009B5E59" w:rsidP="002A4C59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5E59">
              <w:t>Record their ideas on a board or large paper</w:t>
            </w:r>
          </w:p>
          <w:p w14:paraId="012DB69B" w14:textId="29C30900" w:rsidR="00A9771B" w:rsidRPr="00171443" w:rsidRDefault="009B5E59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9B5E59">
              <w:t>Have participants share what they found on their scavenger hunts. Ask participants to discuss what each example of culture means and the role it plays in their lives.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E4D614A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679AAB93" w14:textId="77777777" w:rsidR="000D6B27" w:rsidRDefault="009B5E59" w:rsidP="002A4362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9B5E59">
              <w:t>Teach students to respect differences among people in their community and around the world</w:t>
            </w:r>
            <w:r w:rsidR="002A4362">
              <w:t>.</w:t>
            </w:r>
            <w:r w:rsidRPr="009B5E59">
              <w:t> </w:t>
            </w:r>
          </w:p>
          <w:p w14:paraId="04B15119" w14:textId="52B43D26" w:rsidR="002A4362" w:rsidRPr="002A4362" w:rsidRDefault="002A4362" w:rsidP="002A4362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2A4362">
              <w:t>Art, reading, and writing activities will help familiarize students with the history and traditions of different religions and ethnic groups.</w:t>
            </w:r>
            <w:r w:rsidRPr="002A4362">
              <w:rPr>
                <w:rFonts w:ascii="Helvetica" w:eastAsia="Times New Roman" w:hAnsi="Helvetica" w:cs="Times New Roman"/>
                <w:color w:val="444444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</w:p>
          <w:p w14:paraId="654462B1" w14:textId="77777777" w:rsidR="002A4362" w:rsidRDefault="002A4362" w:rsidP="002A4362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2A4362">
              <w:t xml:space="preserve">Ask students to take home the following questions and discuss them with their families. </w:t>
            </w:r>
          </w:p>
          <w:p w14:paraId="6211425F" w14:textId="75E026F7" w:rsidR="002A4362" w:rsidRPr="002A4362" w:rsidRDefault="002A4362" w:rsidP="002A4362">
            <w:pPr>
              <w:pStyle w:val="ListParagraph"/>
              <w:ind w:left="261"/>
            </w:pPr>
            <w:r w:rsidRPr="002A4362">
              <w:t>What explains</w:t>
            </w:r>
            <w:r>
              <w:t>:</w:t>
            </w:r>
          </w:p>
          <w:p w14:paraId="4B2C2388" w14:textId="77777777" w:rsidR="002A4362" w:rsidRPr="002A4362" w:rsidRDefault="002A4362" w:rsidP="002A4362">
            <w:pPr>
              <w:pStyle w:val="ListParagraph"/>
              <w:numPr>
                <w:ilvl w:val="0"/>
                <w:numId w:val="46"/>
              </w:numPr>
            </w:pPr>
            <w:r w:rsidRPr="002A4362">
              <w:t>How and why they dress the way they do?</w:t>
            </w:r>
          </w:p>
          <w:p w14:paraId="775BFD42" w14:textId="77777777" w:rsidR="002A4362" w:rsidRPr="002A4362" w:rsidRDefault="002A4362" w:rsidP="002A4362">
            <w:pPr>
              <w:pStyle w:val="ListParagraph"/>
              <w:numPr>
                <w:ilvl w:val="0"/>
                <w:numId w:val="46"/>
              </w:numPr>
            </w:pPr>
            <w:r w:rsidRPr="002A4362">
              <w:t>How and why they celebrate certain holidays?</w:t>
            </w:r>
          </w:p>
          <w:p w14:paraId="1F0FB98D" w14:textId="77777777" w:rsidR="002A4362" w:rsidRPr="002A4362" w:rsidRDefault="002A4362" w:rsidP="002A4362">
            <w:pPr>
              <w:pStyle w:val="ListParagraph"/>
              <w:numPr>
                <w:ilvl w:val="0"/>
                <w:numId w:val="46"/>
              </w:numPr>
            </w:pPr>
            <w:r w:rsidRPr="002A4362">
              <w:t>The foods they eat and the way they've been taught to eat them?</w:t>
            </w:r>
          </w:p>
          <w:p w14:paraId="394E1158" w14:textId="77777777" w:rsidR="002A4362" w:rsidRPr="002A4362" w:rsidRDefault="002A4362" w:rsidP="002A4362">
            <w:pPr>
              <w:pStyle w:val="ListParagraph"/>
              <w:numPr>
                <w:ilvl w:val="0"/>
                <w:numId w:val="46"/>
              </w:numPr>
            </w:pPr>
            <w:r w:rsidRPr="002A4362">
              <w:t>What is the polite thing to do?</w:t>
            </w:r>
          </w:p>
          <w:p w14:paraId="02FC1C83" w14:textId="77777777" w:rsidR="002A4362" w:rsidRPr="002A4362" w:rsidRDefault="002A4362" w:rsidP="00E50412">
            <w:pPr>
              <w:pStyle w:val="ListParagraph"/>
              <w:numPr>
                <w:ilvl w:val="0"/>
                <w:numId w:val="46"/>
              </w:numPr>
            </w:pPr>
            <w:r w:rsidRPr="002A4362">
              <w:t>The traditions in their family?</w:t>
            </w:r>
          </w:p>
          <w:p w14:paraId="1CDE8244" w14:textId="77777777" w:rsidR="002A4362" w:rsidRPr="002A4362" w:rsidRDefault="002A4362" w:rsidP="00E50412">
            <w:pPr>
              <w:pStyle w:val="ListParagraph"/>
              <w:numPr>
                <w:ilvl w:val="0"/>
                <w:numId w:val="46"/>
              </w:numPr>
            </w:pPr>
            <w:r w:rsidRPr="002A4362">
              <w:t>What is important to them?</w:t>
            </w:r>
          </w:p>
          <w:p w14:paraId="1F3838C8" w14:textId="77777777" w:rsidR="002A4362" w:rsidRPr="002A4362" w:rsidRDefault="002A4362" w:rsidP="00E50412">
            <w:pPr>
              <w:pStyle w:val="ListParagraph"/>
              <w:numPr>
                <w:ilvl w:val="0"/>
                <w:numId w:val="46"/>
              </w:numPr>
            </w:pPr>
            <w:r w:rsidRPr="002A4362">
              <w:t>What influences and shapes the way they think and act?</w:t>
            </w:r>
          </w:p>
          <w:p w14:paraId="6583B9F7" w14:textId="77777777" w:rsidR="002A4362" w:rsidRPr="00E50412" w:rsidRDefault="002A4362" w:rsidP="00E50412">
            <w:pPr>
              <w:pStyle w:val="ListParagraph"/>
              <w:ind w:left="261"/>
              <w:rPr>
                <w:b/>
              </w:rPr>
            </w:pPr>
          </w:p>
          <w:p w14:paraId="7E793B58" w14:textId="58D39250" w:rsidR="00E22530" w:rsidRPr="00B0001A" w:rsidRDefault="00E22530" w:rsidP="0076097B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777777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73A525A7" w14:textId="1A967FBB" w:rsidR="004536F3" w:rsidRPr="004536F3" w:rsidRDefault="004536F3" w:rsidP="002A4C59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Stude</w:t>
            </w:r>
            <w:r w:rsidR="009B5E59" w:rsidRPr="009B5E59">
              <w:t xml:space="preserve">nts bring food, dances, songs and music, clothing, ceremonies, games, and traditions from their own cultures or a culture of their choosing to share; </w:t>
            </w:r>
            <w:r w:rsidRPr="004536F3">
              <w:t xml:space="preserve">Students </w:t>
            </w:r>
            <w:r w:rsidR="009B5E59" w:rsidRPr="009B5E59">
              <w:t>gain exposure to cultural traditions different from their own.</w:t>
            </w:r>
            <w:r w:rsidRPr="004536F3">
              <w:t xml:space="preserve"> </w:t>
            </w:r>
          </w:p>
          <w:p w14:paraId="3510300A" w14:textId="77777777" w:rsidR="004536F3" w:rsidRPr="004536F3" w:rsidRDefault="004536F3" w:rsidP="002A4C59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 w:rsidRPr="004536F3">
              <w:t xml:space="preserve">They should find at least six examples of culture around them. Students can work alone, in pairs, or in groups. </w:t>
            </w:r>
          </w:p>
          <w:p w14:paraId="54945C32" w14:textId="77777777" w:rsidR="004536F3" w:rsidRPr="004536F3" w:rsidRDefault="004536F3" w:rsidP="002A4C59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Teacher should</w:t>
            </w:r>
            <w:r w:rsidRPr="004536F3">
              <w:t xml:space="preserve"> </w:t>
            </w:r>
            <w:r>
              <w:t>p</w:t>
            </w:r>
            <w:r w:rsidRPr="004536F3">
              <w:t xml:space="preserve">ass out index cards or squares of paper, pens and pencils, crayons, markers, or colored pencils. </w:t>
            </w:r>
          </w:p>
          <w:p w14:paraId="48133C08" w14:textId="7537CD76" w:rsidR="002A4C59" w:rsidRPr="00B0001A" w:rsidRDefault="004536F3" w:rsidP="002A4C59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 w:rsidRPr="004536F3">
              <w:t xml:space="preserve">Direct </w:t>
            </w:r>
            <w:r>
              <w:t>s</w:t>
            </w:r>
            <w:r w:rsidRPr="004536F3">
              <w:t>tudents to get up out of their seats to search for evidence of culture all around them</w:t>
            </w:r>
          </w:p>
          <w:p w14:paraId="290231E8" w14:textId="264471DD" w:rsidR="00B262A1" w:rsidRPr="00B0001A" w:rsidRDefault="00B262A1" w:rsidP="0076097B">
            <w:pPr>
              <w:pStyle w:val="ListParagraph"/>
              <w:ind w:left="387"/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11338E1D" w14:textId="718C84CF" w:rsidR="00F62DBA" w:rsidRDefault="00B61232" w:rsidP="00F62DBA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</w:t>
            </w:r>
            <w:r w:rsidR="00F62DBA" w:rsidRPr="00F62DBA">
              <w:t xml:space="preserve">Explain what culture is. </w:t>
            </w:r>
          </w:p>
          <w:p w14:paraId="7B937C0B" w14:textId="77777777" w:rsidR="00F62DBA" w:rsidRDefault="00F62DBA" w:rsidP="00F62DBA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F62DBA">
              <w:t xml:space="preserve">What does culture look like? </w:t>
            </w:r>
          </w:p>
          <w:p w14:paraId="6E0950CF" w14:textId="251197AA" w:rsidR="00C17E2A" w:rsidRPr="00F208E3" w:rsidRDefault="00F62DBA" w:rsidP="000D6B27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 w:rsidRPr="00F62DBA">
              <w:t>What is the purpose of culture?</w:t>
            </w:r>
            <w:bookmarkStart w:id="0" w:name="_GoBack"/>
            <w:bookmarkEnd w:id="0"/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01112AB9" w:rsidR="00DB6754" w:rsidRPr="00287F69" w:rsidRDefault="00DB6754" w:rsidP="0076097B"/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99CCF" w14:textId="77777777" w:rsidR="00DC4DAA" w:rsidRDefault="00DC4DAA">
      <w:pPr>
        <w:spacing w:before="0" w:after="0" w:line="240" w:lineRule="auto"/>
      </w:pPr>
      <w:r>
        <w:separator/>
      </w:r>
    </w:p>
  </w:endnote>
  <w:endnote w:type="continuationSeparator" w:id="0">
    <w:p w14:paraId="4894EE4F" w14:textId="77777777" w:rsidR="00DC4DAA" w:rsidRDefault="00DC4D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70168" w14:textId="77777777" w:rsidR="00DC4DAA" w:rsidRDefault="00DC4DAA">
      <w:pPr>
        <w:spacing w:before="0" w:after="0" w:line="240" w:lineRule="auto"/>
      </w:pPr>
      <w:r>
        <w:separator/>
      </w:r>
    </w:p>
  </w:footnote>
  <w:footnote w:type="continuationSeparator" w:id="0">
    <w:p w14:paraId="0B794F67" w14:textId="77777777" w:rsidR="00DC4DAA" w:rsidRDefault="00DC4D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D3F6DFD"/>
    <w:multiLevelType w:val="multilevel"/>
    <w:tmpl w:val="BF5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434997"/>
    <w:multiLevelType w:val="hybridMultilevel"/>
    <w:tmpl w:val="8EEC5E52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8" w15:restartNumberingAfterBreak="0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2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4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16021"/>
    <w:multiLevelType w:val="multilevel"/>
    <w:tmpl w:val="372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4C3E78"/>
    <w:multiLevelType w:val="multilevel"/>
    <w:tmpl w:val="709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9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3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9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7"/>
  </w:num>
  <w:num w:numId="7">
    <w:abstractNumId w:val="31"/>
  </w:num>
  <w:num w:numId="8">
    <w:abstractNumId w:val="2"/>
  </w:num>
  <w:num w:numId="9">
    <w:abstractNumId w:val="15"/>
  </w:num>
  <w:num w:numId="10">
    <w:abstractNumId w:val="22"/>
  </w:num>
  <w:num w:numId="11">
    <w:abstractNumId w:val="30"/>
  </w:num>
  <w:num w:numId="12">
    <w:abstractNumId w:val="39"/>
  </w:num>
  <w:num w:numId="13">
    <w:abstractNumId w:val="8"/>
  </w:num>
  <w:num w:numId="14">
    <w:abstractNumId w:val="35"/>
  </w:num>
  <w:num w:numId="15">
    <w:abstractNumId w:val="4"/>
  </w:num>
  <w:num w:numId="16">
    <w:abstractNumId w:val="0"/>
  </w:num>
  <w:num w:numId="17">
    <w:abstractNumId w:val="20"/>
  </w:num>
  <w:num w:numId="18">
    <w:abstractNumId w:val="36"/>
  </w:num>
  <w:num w:numId="19">
    <w:abstractNumId w:val="33"/>
  </w:num>
  <w:num w:numId="20">
    <w:abstractNumId w:val="28"/>
  </w:num>
  <w:num w:numId="21">
    <w:abstractNumId w:val="38"/>
  </w:num>
  <w:num w:numId="22">
    <w:abstractNumId w:val="21"/>
  </w:num>
  <w:num w:numId="23">
    <w:abstractNumId w:val="9"/>
  </w:num>
  <w:num w:numId="24">
    <w:abstractNumId w:val="34"/>
  </w:num>
  <w:num w:numId="25">
    <w:abstractNumId w:val="29"/>
  </w:num>
  <w:num w:numId="26">
    <w:abstractNumId w:val="19"/>
  </w:num>
  <w:num w:numId="27">
    <w:abstractNumId w:val="10"/>
  </w:num>
  <w:num w:numId="28">
    <w:abstractNumId w:val="0"/>
  </w:num>
  <w:num w:numId="29">
    <w:abstractNumId w:val="1"/>
  </w:num>
  <w:num w:numId="30">
    <w:abstractNumId w:val="24"/>
  </w:num>
  <w:num w:numId="31">
    <w:abstractNumId w:val="7"/>
  </w:num>
  <w:num w:numId="32">
    <w:abstractNumId w:val="14"/>
  </w:num>
  <w:num w:numId="33">
    <w:abstractNumId w:val="6"/>
  </w:num>
  <w:num w:numId="34">
    <w:abstractNumId w:val="16"/>
  </w:num>
  <w:num w:numId="35">
    <w:abstractNumId w:val="11"/>
  </w:num>
  <w:num w:numId="36">
    <w:abstractNumId w:val="23"/>
  </w:num>
  <w:num w:numId="37">
    <w:abstractNumId w:val="26"/>
  </w:num>
  <w:num w:numId="38">
    <w:abstractNumId w:val="3"/>
  </w:num>
  <w:num w:numId="39">
    <w:abstractNumId w:val="12"/>
  </w:num>
  <w:num w:numId="40">
    <w:abstractNumId w:val="32"/>
  </w:num>
  <w:num w:numId="41">
    <w:abstractNumId w:val="40"/>
  </w:num>
  <w:num w:numId="42">
    <w:abstractNumId w:val="18"/>
  </w:num>
  <w:num w:numId="43">
    <w:abstractNumId w:val="13"/>
  </w:num>
  <w:num w:numId="44">
    <w:abstractNumId w:val="27"/>
  </w:num>
  <w:num w:numId="45">
    <w:abstractNumId w:val="5"/>
  </w:num>
  <w:num w:numId="46">
    <w:abstractNumId w:val="1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24F01"/>
    <w:rsid w:val="00025777"/>
    <w:rsid w:val="0004502C"/>
    <w:rsid w:val="0007052D"/>
    <w:rsid w:val="000904AA"/>
    <w:rsid w:val="000A37E8"/>
    <w:rsid w:val="000A4B9C"/>
    <w:rsid w:val="000B72D9"/>
    <w:rsid w:val="000C562D"/>
    <w:rsid w:val="000D6B27"/>
    <w:rsid w:val="000E12C0"/>
    <w:rsid w:val="00100C2C"/>
    <w:rsid w:val="00125F0A"/>
    <w:rsid w:val="001432FD"/>
    <w:rsid w:val="001638D7"/>
    <w:rsid w:val="00163CA6"/>
    <w:rsid w:val="00171443"/>
    <w:rsid w:val="0017273B"/>
    <w:rsid w:val="0017631E"/>
    <w:rsid w:val="00196867"/>
    <w:rsid w:val="001A1C88"/>
    <w:rsid w:val="001D3BC8"/>
    <w:rsid w:val="001E6B90"/>
    <w:rsid w:val="001F4D29"/>
    <w:rsid w:val="00216DE7"/>
    <w:rsid w:val="00227208"/>
    <w:rsid w:val="0026795F"/>
    <w:rsid w:val="0028205A"/>
    <w:rsid w:val="00287F69"/>
    <w:rsid w:val="00293C01"/>
    <w:rsid w:val="002A4362"/>
    <w:rsid w:val="002A4C59"/>
    <w:rsid w:val="002A5B76"/>
    <w:rsid w:val="002A72AE"/>
    <w:rsid w:val="002B733A"/>
    <w:rsid w:val="002F4915"/>
    <w:rsid w:val="002F6609"/>
    <w:rsid w:val="00304069"/>
    <w:rsid w:val="003300D5"/>
    <w:rsid w:val="0033386A"/>
    <w:rsid w:val="00344BB1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243A"/>
    <w:rsid w:val="00417B53"/>
    <w:rsid w:val="004536F3"/>
    <w:rsid w:val="00456C19"/>
    <w:rsid w:val="004760DA"/>
    <w:rsid w:val="004A1E11"/>
    <w:rsid w:val="004B20E0"/>
    <w:rsid w:val="004D089D"/>
    <w:rsid w:val="004E1F71"/>
    <w:rsid w:val="004E29C7"/>
    <w:rsid w:val="004E6185"/>
    <w:rsid w:val="00510B34"/>
    <w:rsid w:val="00513670"/>
    <w:rsid w:val="00520DAF"/>
    <w:rsid w:val="00523788"/>
    <w:rsid w:val="00545106"/>
    <w:rsid w:val="0056788D"/>
    <w:rsid w:val="005A42BC"/>
    <w:rsid w:val="005B5585"/>
    <w:rsid w:val="005B664E"/>
    <w:rsid w:val="005B7D58"/>
    <w:rsid w:val="005C2512"/>
    <w:rsid w:val="005D7AFF"/>
    <w:rsid w:val="005E088C"/>
    <w:rsid w:val="00603309"/>
    <w:rsid w:val="006326A0"/>
    <w:rsid w:val="00647ADD"/>
    <w:rsid w:val="006A5952"/>
    <w:rsid w:val="006A6CF5"/>
    <w:rsid w:val="006F0813"/>
    <w:rsid w:val="006F7E46"/>
    <w:rsid w:val="00702A91"/>
    <w:rsid w:val="007076CB"/>
    <w:rsid w:val="00734BED"/>
    <w:rsid w:val="0076097B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B02F5"/>
    <w:rsid w:val="008B419F"/>
    <w:rsid w:val="008F771F"/>
    <w:rsid w:val="009042DC"/>
    <w:rsid w:val="009378FA"/>
    <w:rsid w:val="00955F59"/>
    <w:rsid w:val="00956DE4"/>
    <w:rsid w:val="00966C71"/>
    <w:rsid w:val="0098460F"/>
    <w:rsid w:val="0098614D"/>
    <w:rsid w:val="009B5E59"/>
    <w:rsid w:val="009D155F"/>
    <w:rsid w:val="009D5307"/>
    <w:rsid w:val="009E08FF"/>
    <w:rsid w:val="00A0116B"/>
    <w:rsid w:val="00A1735C"/>
    <w:rsid w:val="00A25094"/>
    <w:rsid w:val="00A7092B"/>
    <w:rsid w:val="00A83271"/>
    <w:rsid w:val="00A9771B"/>
    <w:rsid w:val="00AD171D"/>
    <w:rsid w:val="00AD6AD0"/>
    <w:rsid w:val="00AF47E1"/>
    <w:rsid w:val="00B0001A"/>
    <w:rsid w:val="00B046C1"/>
    <w:rsid w:val="00B262A1"/>
    <w:rsid w:val="00B61232"/>
    <w:rsid w:val="00B83B69"/>
    <w:rsid w:val="00B87608"/>
    <w:rsid w:val="00BA1E95"/>
    <w:rsid w:val="00BA60B0"/>
    <w:rsid w:val="00BB43D6"/>
    <w:rsid w:val="00BC356C"/>
    <w:rsid w:val="00BD430C"/>
    <w:rsid w:val="00BD5017"/>
    <w:rsid w:val="00BF1D3C"/>
    <w:rsid w:val="00C17E2A"/>
    <w:rsid w:val="00C26170"/>
    <w:rsid w:val="00C72C93"/>
    <w:rsid w:val="00C800B2"/>
    <w:rsid w:val="00C82CFC"/>
    <w:rsid w:val="00C86316"/>
    <w:rsid w:val="00C91483"/>
    <w:rsid w:val="00C9340B"/>
    <w:rsid w:val="00CB08CC"/>
    <w:rsid w:val="00CB2D0F"/>
    <w:rsid w:val="00CC20EE"/>
    <w:rsid w:val="00CC6D48"/>
    <w:rsid w:val="00CF3AEF"/>
    <w:rsid w:val="00D171C4"/>
    <w:rsid w:val="00D27DC3"/>
    <w:rsid w:val="00D3577C"/>
    <w:rsid w:val="00D43AC0"/>
    <w:rsid w:val="00D8019B"/>
    <w:rsid w:val="00DB6754"/>
    <w:rsid w:val="00DC17D5"/>
    <w:rsid w:val="00DC4DAA"/>
    <w:rsid w:val="00E05C0D"/>
    <w:rsid w:val="00E07205"/>
    <w:rsid w:val="00E2212B"/>
    <w:rsid w:val="00E22530"/>
    <w:rsid w:val="00E50412"/>
    <w:rsid w:val="00E601B6"/>
    <w:rsid w:val="00EA73B3"/>
    <w:rsid w:val="00EB3FC4"/>
    <w:rsid w:val="00EB69B6"/>
    <w:rsid w:val="00ED219F"/>
    <w:rsid w:val="00F1179F"/>
    <w:rsid w:val="00F2055A"/>
    <w:rsid w:val="00F208E3"/>
    <w:rsid w:val="00F235D6"/>
    <w:rsid w:val="00F37D8C"/>
    <w:rsid w:val="00F616CA"/>
    <w:rsid w:val="00F62DBA"/>
    <w:rsid w:val="00F66CE1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BA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what-is-cult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bslearningmedia.org/resource/e0dddf26-fc83-4178-9db3-5f3a3eeee2f5/culture-what-you-see-and-what-you-dont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ducation.com/lesson-plan/what-is-cul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bslearningmedia.org/resource/e0dddf26-fc83-4178-9db3-5f3a3eeee2f5/culture-what-you-see-and-what-you-don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B16EF"/>
    <w:rsid w:val="000B1BBA"/>
    <w:rsid w:val="000D3039"/>
    <w:rsid w:val="000E3902"/>
    <w:rsid w:val="0013097B"/>
    <w:rsid w:val="001B54F7"/>
    <w:rsid w:val="00236307"/>
    <w:rsid w:val="004A008E"/>
    <w:rsid w:val="00595DB3"/>
    <w:rsid w:val="00600CB1"/>
    <w:rsid w:val="006478CD"/>
    <w:rsid w:val="006A4DDD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86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TAIYE OSOKO</cp:lastModifiedBy>
  <cp:revision>8</cp:revision>
  <dcterms:created xsi:type="dcterms:W3CDTF">2019-08-08T15:08:00Z</dcterms:created>
  <dcterms:modified xsi:type="dcterms:W3CDTF">2019-08-14T19:10:00Z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