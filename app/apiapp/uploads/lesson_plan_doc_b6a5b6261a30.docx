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4A746272" w14:textId="261F084A" w:rsidR="0026795F" w:rsidRPr="00B9656A" w:rsidRDefault="00941967">
            <w:pPr>
              <w:pStyle w:val="Title"/>
              <w:rPr>
                <w:sz w:val="48"/>
                <w:szCs w:val="48"/>
              </w:rPr>
            </w:pPr>
            <w:r>
              <w:rPr>
                <w:sz w:val="48"/>
                <w:szCs w:val="48"/>
              </w:rPr>
              <w:t xml:space="preserve">writing </w:t>
            </w:r>
            <w:r w:rsidR="00AA6769">
              <w:rPr>
                <w:sz w:val="48"/>
                <w:szCs w:val="48"/>
              </w:rPr>
              <w:t xml:space="preserve">of numbers </w:t>
            </w:r>
          </w:p>
          <w:p w14:paraId="002EA3B2" w14:textId="6ED278A9" w:rsidR="00C17E2A" w:rsidRDefault="000A37E8">
            <w:pPr>
              <w:pStyle w:val="Title"/>
            </w:pPr>
            <w:r w:rsidRPr="00B9656A">
              <w:rPr>
                <w:sz w:val="48"/>
                <w:szCs w:val="48"/>
              </w:rPr>
              <w:t>1</w:t>
            </w:r>
            <w:r w:rsidR="00D8019B" w:rsidRPr="00B9656A">
              <w:rPr>
                <w:sz w:val="48"/>
                <w:szCs w:val="48"/>
              </w:rPr>
              <w:t>-</w:t>
            </w:r>
            <w:r w:rsidR="0078309D" w:rsidRPr="00B9656A">
              <w:rPr>
                <w:sz w:val="48"/>
                <w:szCs w:val="48"/>
              </w:rPr>
              <w:t>200</w:t>
            </w:r>
            <w:r w:rsidR="0026795F" w:rsidRPr="00B9656A">
              <w:rPr>
                <w:sz w:val="48"/>
                <w:szCs w:val="48"/>
              </w:rPr>
              <w:t>/1-500/1-</w:t>
            </w:r>
            <w:r w:rsidR="002B733A" w:rsidRPr="00B9656A">
              <w:rPr>
                <w:sz w:val="48"/>
                <w:szCs w:val="48"/>
              </w:rPr>
              <w:t>10</w:t>
            </w:r>
            <w:r w:rsidR="0026795F" w:rsidRPr="00B9656A">
              <w:rPr>
                <w:sz w:val="48"/>
                <w:szCs w:val="48"/>
              </w:rPr>
              <w:t>00</w:t>
            </w:r>
          </w:p>
        </w:tc>
        <w:sdt>
          <w:sdtPr>
            <w:id w:val="1545870053"/>
            <w:placeholder>
              <w:docPart w:val="57D0253E54FA4684857C7E53F49E1A5B"/>
            </w:placeholder>
            <w:date w:fullDate="2018-06-30T00:00:00Z">
              <w:dateFormat w:val="M.d.yyyy"/>
              <w:lid w:val="en-US"/>
              <w:storeMappedDataAs w:val="dateTime"/>
              <w:calendar w:val="gregorian"/>
            </w:date>
          </w:sdtPr>
          <w:sdtEndPr/>
          <w:sdtContent>
            <w:tc>
              <w:tcPr>
                <w:tcW w:w="2500" w:type="pct"/>
                <w:vAlign w:val="bottom"/>
              </w:tcPr>
              <w:p w14:paraId="184A80D0" w14:textId="56D029A2" w:rsidR="00C17E2A" w:rsidRDefault="00C717EC">
                <w:pPr>
                  <w:pStyle w:val="Date"/>
                </w:pPr>
                <w:r>
                  <w:t>6.30.2018</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6E36BEA7" w:rsidR="00C17E2A" w:rsidRDefault="000A37E8">
                  <w:r>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ABA7C6F" w:rsidR="00C17E2A" w:rsidRDefault="000A37E8">
                  <w:r>
                    <w:t>1</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12CA5E3C" w14:textId="3628ED3A" w:rsidR="00BD430C" w:rsidRDefault="000A37E8" w:rsidP="00BD430C">
            <w:pPr>
              <w:pStyle w:val="ListParagraph"/>
              <w:numPr>
                <w:ilvl w:val="0"/>
                <w:numId w:val="6"/>
              </w:numPr>
              <w:ind w:left="467" w:hanging="142"/>
              <w:rPr>
                <w:b/>
              </w:rPr>
            </w:pPr>
            <w:r>
              <w:t xml:space="preserve"> </w:t>
            </w:r>
            <w:r w:rsidR="00B9656A">
              <w:rPr>
                <w:b/>
              </w:rPr>
              <w:t xml:space="preserve"> </w:t>
            </w:r>
            <w:r w:rsidR="006C11FF">
              <w:rPr>
                <w:b/>
              </w:rPr>
              <w:t>Writing</w:t>
            </w:r>
            <w:r w:rsidR="0052119E">
              <w:rPr>
                <w:b/>
              </w:rPr>
              <w:t xml:space="preserve"> of numbers </w:t>
            </w:r>
            <w:r w:rsidR="00093A69">
              <w:rPr>
                <w:b/>
              </w:rPr>
              <w:t>1-200 /1-500/1-1000</w:t>
            </w:r>
          </w:p>
          <w:p w14:paraId="458BD9FD" w14:textId="28CA6D99" w:rsidR="000A37E8" w:rsidRDefault="000A37E8" w:rsidP="00AA6769">
            <w:pPr>
              <w:ind w:left="325"/>
            </w:pPr>
          </w:p>
        </w:tc>
      </w:tr>
    </w:tbl>
    <w:p w14:paraId="44024CC7" w14:textId="66BD5755" w:rsidR="00C17E2A" w:rsidRDefault="00196867">
      <w:pPr>
        <w:pStyle w:val="NoSpacing"/>
      </w:pPr>
      <w:r>
        <w:rPr>
          <w:noProof/>
        </w:rPr>
        <mc:AlternateContent>
          <mc:Choice Requires="wps">
            <w:drawing>
              <wp:anchor distT="0" distB="0" distL="228600" distR="228600" simplePos="0" relativeHeight="251659264" behindDoc="0" locked="0" layoutInCell="1" allowOverlap="0" wp14:anchorId="6D87D826" wp14:editId="3DC2C11E">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995"/>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4BCFD51F" w14:textId="77777777" w:rsidR="00F32580" w:rsidRDefault="00F32580" w:rsidP="00F32580">
                                  <w:pPr>
                                    <w:pStyle w:val="ListBullet"/>
                                  </w:pPr>
                                  <w:r>
                                    <w:t>Pupil’s Book</w:t>
                                  </w:r>
                                </w:p>
                                <w:p w14:paraId="7F2FDF0C" w14:textId="1DB04C13" w:rsidR="00F32580" w:rsidRDefault="00F32580" w:rsidP="00F32580">
                                  <w:pPr>
                                    <w:pStyle w:val="ListBullet"/>
                                  </w:pPr>
                                  <w:r>
                                    <w:t>Flashcards with numerals 0 to 99 written on them</w:t>
                                  </w:r>
                                </w:p>
                                <w:p w14:paraId="6A8CD8ED" w14:textId="6F12E93A" w:rsidR="00F32580" w:rsidRDefault="00F32580" w:rsidP="00F32580">
                                  <w:pPr>
                                    <w:pStyle w:val="ListBullet"/>
                                  </w:pPr>
                                  <w:r>
                                    <w:t>Number strips</w:t>
                                  </w:r>
                                </w:p>
                                <w:p w14:paraId="386AE8D2" w14:textId="2D8F8801" w:rsidR="00F32580" w:rsidRDefault="00F32580" w:rsidP="00F32580">
                                  <w:pPr>
                                    <w:pStyle w:val="ListBullet"/>
                                  </w:pPr>
                                  <w:r>
                                    <w:t>Cards with number words one to nine and the</w:t>
                                  </w:r>
                                </w:p>
                                <w:p w14:paraId="4BE61749" w14:textId="7528DEE1" w:rsidR="00B046C1" w:rsidRDefault="00F32580" w:rsidP="00F32580">
                                  <w:pPr>
                                    <w:pStyle w:val="ListBullet"/>
                                  </w:pPr>
                                  <w:r>
                                    <w:t>Wall chart showing 1000-square numbers</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4B9958C7" w14:textId="52D5E9E4" w:rsidR="00D96F63" w:rsidRDefault="00207C74" w:rsidP="00E76176">
                                  <w:pPr>
                                    <w:pStyle w:val="ListBullet"/>
                                  </w:pPr>
                                  <w:hyperlink r:id="rId8" w:history="1">
                                    <w:r w:rsidR="00E76176" w:rsidRPr="007C5E3E">
                                      <w:rPr>
                                        <w:rStyle w:val="Hyperlink"/>
                                      </w:rPr>
                                      <w:t>https://www.matific.com/api/v1/episodes/generate-lesson-plan-pdf/?id=da52b630-a186-4d5d-9196-0fec241c19a3&amp;locale=us-en-us</w:t>
                                    </w:r>
                                  </w:hyperlink>
                                </w:p>
                                <w:p w14:paraId="6C197EFF" w14:textId="7D9A7ECC" w:rsidR="00E76176" w:rsidRDefault="00207C74" w:rsidP="00596532">
                                  <w:pPr>
                                    <w:pStyle w:val="ListBullet"/>
                                  </w:pPr>
                                  <w:hyperlink r:id="rId9" w:history="1">
                                    <w:r w:rsidR="00596532" w:rsidRPr="007C5E3E">
                                      <w:rPr>
                                        <w:rStyle w:val="Hyperlink"/>
                                      </w:rPr>
                                      <w:t>https://matific.com/api/v1/episodes/generate-lesson-plan-pdf/?id=da52b630-a186-4d5d-9196-0fec241c19a3&amp;locale=us-en-us</w:t>
                                    </w:r>
                                  </w:hyperlink>
                                </w:p>
                                <w:p w14:paraId="266D3DBF" w14:textId="094D0DDD" w:rsidR="00596532" w:rsidRDefault="00596532" w:rsidP="00596532">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995"/>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4BCFD51F" w14:textId="77777777" w:rsidR="00F32580" w:rsidRDefault="00F32580" w:rsidP="00F32580">
                            <w:pPr>
                              <w:pStyle w:val="ListBullet"/>
                            </w:pPr>
                            <w:r>
                              <w:t>Pupil’s Book</w:t>
                            </w:r>
                          </w:p>
                          <w:p w14:paraId="7F2FDF0C" w14:textId="1DB04C13" w:rsidR="00F32580" w:rsidRDefault="00F32580" w:rsidP="00F32580">
                            <w:pPr>
                              <w:pStyle w:val="ListBullet"/>
                            </w:pPr>
                            <w:r>
                              <w:t>Flashcards with numerals 0 to 99 written on them</w:t>
                            </w:r>
                          </w:p>
                          <w:p w14:paraId="6A8CD8ED" w14:textId="6F12E93A" w:rsidR="00F32580" w:rsidRDefault="00F32580" w:rsidP="00F32580">
                            <w:pPr>
                              <w:pStyle w:val="ListBullet"/>
                            </w:pPr>
                            <w:r>
                              <w:t>Number strips</w:t>
                            </w:r>
                          </w:p>
                          <w:p w14:paraId="386AE8D2" w14:textId="2D8F8801" w:rsidR="00F32580" w:rsidRDefault="00F32580" w:rsidP="00F32580">
                            <w:pPr>
                              <w:pStyle w:val="ListBullet"/>
                            </w:pPr>
                            <w:r>
                              <w:t>Cards with number words one to nine and the</w:t>
                            </w:r>
                          </w:p>
                          <w:p w14:paraId="4BE61749" w14:textId="7528DEE1" w:rsidR="00B046C1" w:rsidRDefault="00F32580" w:rsidP="00F32580">
                            <w:pPr>
                              <w:pStyle w:val="ListBullet"/>
                            </w:pPr>
                            <w:r>
                              <w:t>Wall chart showing 1000-square numbers</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4B9958C7" w14:textId="52D5E9E4" w:rsidR="00D96F63" w:rsidRDefault="00207C74" w:rsidP="00E76176">
                            <w:pPr>
                              <w:pStyle w:val="ListBullet"/>
                            </w:pPr>
                            <w:hyperlink r:id="rId10" w:history="1">
                              <w:r w:rsidR="00E76176" w:rsidRPr="007C5E3E">
                                <w:rPr>
                                  <w:rStyle w:val="Hyperlink"/>
                                </w:rPr>
                                <w:t>https://www.matific.com/api/v1/episodes/generate-lesson-plan-pdf/?id=da52b630-a186-4d5d-9196-0fec241c19a3&amp;locale=us-en-us</w:t>
                              </w:r>
                            </w:hyperlink>
                          </w:p>
                          <w:p w14:paraId="6C197EFF" w14:textId="7D9A7ECC" w:rsidR="00E76176" w:rsidRDefault="00207C74" w:rsidP="00596532">
                            <w:pPr>
                              <w:pStyle w:val="ListBullet"/>
                            </w:pPr>
                            <w:hyperlink r:id="rId11" w:history="1">
                              <w:r w:rsidR="00596532" w:rsidRPr="007C5E3E">
                                <w:rPr>
                                  <w:rStyle w:val="Hyperlink"/>
                                </w:rPr>
                                <w:t>https://matific.com/api/v1/episodes/generate-lesson-plan-pdf/?id=da52b630-a186-4d5d-9196-0fec241c19a3&amp;locale=us-en-us</w:t>
                              </w:r>
                            </w:hyperlink>
                          </w:p>
                          <w:p w14:paraId="266D3DBF" w14:textId="094D0DDD" w:rsidR="00596532" w:rsidRDefault="00596532" w:rsidP="00596532">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2075"/>
        <w:gridCol w:w="214"/>
        <w:gridCol w:w="3480"/>
        <w:gridCol w:w="214"/>
        <w:gridCol w:w="3478"/>
      </w:tblGrid>
      <w:tr w:rsidR="00C17E2A" w14:paraId="7DA79F9C" w14:textId="77777777">
        <w:trPr>
          <w:tblHeader/>
        </w:trPr>
        <w:tc>
          <w:tcPr>
            <w:tcW w:w="949" w:type="pct"/>
            <w:tcBorders>
              <w:bottom w:val="single" w:sz="18" w:space="0" w:color="000000" w:themeColor="text1"/>
            </w:tcBorders>
          </w:tcPr>
          <w:p w14:paraId="27485672" w14:textId="02BC705D" w:rsidR="00C17E2A" w:rsidRDefault="00755F15">
            <w:pPr>
              <w:pStyle w:val="Heading1"/>
            </w:pPr>
            <w:r w:rsidRPr="00755F15">
              <w:t>Objectives</w:t>
            </w:r>
          </w:p>
        </w:tc>
        <w:tc>
          <w:tcPr>
            <w:tcW w:w="150" w:type="pct"/>
          </w:tcPr>
          <w:p w14:paraId="1D291953" w14:textId="77777777" w:rsidR="00C17E2A" w:rsidRDefault="00C17E2A">
            <w:pPr>
              <w:pStyle w:val="Heading1"/>
            </w:pPr>
          </w:p>
        </w:tc>
        <w:tc>
          <w:tcPr>
            <w:tcW w:w="1876" w:type="pct"/>
            <w:tcBorders>
              <w:bottom w:val="single" w:sz="18" w:space="0" w:color="000000" w:themeColor="text1"/>
            </w:tcBorders>
          </w:tcPr>
          <w:p w14:paraId="4CBD4AAF" w14:textId="77777777" w:rsidR="00C17E2A" w:rsidRDefault="00D27DC3">
            <w:pPr>
              <w:pStyle w:val="Heading1"/>
            </w:pPr>
            <w:r>
              <w:t>Teacher Guide</w:t>
            </w:r>
          </w:p>
        </w:tc>
        <w:tc>
          <w:tcPr>
            <w:tcW w:w="150" w:type="pct"/>
          </w:tcPr>
          <w:p w14:paraId="14E70AFF" w14:textId="77777777" w:rsidR="00C17E2A" w:rsidRDefault="00C17E2A">
            <w:pPr>
              <w:pStyle w:val="Heading1"/>
            </w:pPr>
          </w:p>
        </w:tc>
        <w:tc>
          <w:tcPr>
            <w:tcW w:w="1876" w:type="pct"/>
            <w:tcBorders>
              <w:bottom w:val="single" w:sz="18" w:space="0" w:color="000000" w:themeColor="text1"/>
            </w:tcBorders>
          </w:tcPr>
          <w:p w14:paraId="7E9D8FEE" w14:textId="06D3BBC3" w:rsidR="00C17E2A" w:rsidRDefault="00A82DF9">
            <w:pPr>
              <w:pStyle w:val="Heading1"/>
            </w:pPr>
            <w:r>
              <w:t xml:space="preserve">Teacher </w:t>
            </w:r>
            <w:r w:rsidR="00F208E3">
              <w:t>Guide</w:t>
            </w:r>
            <w:r>
              <w:t xml:space="preserve">d Practice </w:t>
            </w:r>
          </w:p>
        </w:tc>
      </w:tr>
      <w:tr w:rsidR="00C17E2A" w14:paraId="51C30C02" w14:textId="77777777">
        <w:trPr>
          <w:trHeight w:val="893"/>
        </w:trPr>
        <w:tc>
          <w:tcPr>
            <w:tcW w:w="949" w:type="pct"/>
            <w:tcBorders>
              <w:top w:val="single" w:sz="18" w:space="0" w:color="000000" w:themeColor="text1"/>
              <w:bottom w:val="single" w:sz="8" w:space="0" w:color="000000" w:themeColor="text1"/>
            </w:tcBorders>
          </w:tcPr>
          <w:p w14:paraId="310EA448" w14:textId="77777777" w:rsidR="00755F15" w:rsidRDefault="00755F15" w:rsidP="00D3514E">
            <w:pPr>
              <w:pStyle w:val="ListParagraph"/>
              <w:ind w:left="142"/>
            </w:pPr>
            <w:r>
              <w:t>By the end of this unit, pupils should be able to:</w:t>
            </w:r>
          </w:p>
          <w:p w14:paraId="571956FA" w14:textId="456CA5EA" w:rsidR="006C11FF" w:rsidRDefault="00D3514E" w:rsidP="00D3514E">
            <w:pPr>
              <w:pStyle w:val="ListParagraph"/>
              <w:numPr>
                <w:ilvl w:val="0"/>
                <w:numId w:val="28"/>
              </w:numPr>
              <w:ind w:left="142" w:hanging="142"/>
            </w:pPr>
            <w:r>
              <w:t>Correctly write</w:t>
            </w:r>
            <w:r w:rsidR="00755F15">
              <w:t xml:space="preserve"> the numbers 1to </w:t>
            </w:r>
            <w:r>
              <w:t>1000</w:t>
            </w:r>
            <w:r w:rsidR="00755F15">
              <w:t>.</w:t>
            </w:r>
          </w:p>
          <w:p w14:paraId="7425CBF6" w14:textId="6442E5A3" w:rsidR="00D120AD" w:rsidRDefault="00D120AD" w:rsidP="00D120AD">
            <w:pPr>
              <w:pStyle w:val="ListParagraph"/>
              <w:numPr>
                <w:ilvl w:val="0"/>
                <w:numId w:val="28"/>
              </w:numPr>
              <w:ind w:left="142" w:hanging="142"/>
            </w:pPr>
            <w:r w:rsidRPr="00D120AD">
              <w:t>To be able to write the names of numbers in words and figures</w:t>
            </w:r>
            <w:r>
              <w:t>.</w:t>
            </w:r>
          </w:p>
          <w:p w14:paraId="757099C5" w14:textId="77777777" w:rsidR="00D120AD" w:rsidRPr="000A37E8" w:rsidRDefault="00D120AD" w:rsidP="00D120AD">
            <w:pPr>
              <w:pStyle w:val="ListParagraph"/>
              <w:numPr>
                <w:ilvl w:val="0"/>
                <w:numId w:val="28"/>
              </w:numPr>
              <w:ind w:left="142" w:hanging="142"/>
            </w:pPr>
          </w:p>
          <w:p w14:paraId="22A31125" w14:textId="5B219FC9" w:rsidR="002456EB" w:rsidRPr="000A37E8" w:rsidRDefault="002456EB" w:rsidP="006C11FF">
            <w:pPr>
              <w:pStyle w:val="ListParagraph"/>
              <w:ind w:left="142"/>
            </w:pPr>
          </w:p>
        </w:tc>
        <w:tc>
          <w:tcPr>
            <w:tcW w:w="150" w:type="pct"/>
          </w:tcPr>
          <w:p w14:paraId="64D57A74" w14:textId="77777777" w:rsidR="00C17E2A" w:rsidRDefault="00C17E2A"/>
        </w:tc>
        <w:tc>
          <w:tcPr>
            <w:tcW w:w="1876" w:type="pct"/>
            <w:tcBorders>
              <w:top w:val="single" w:sz="18" w:space="0" w:color="000000" w:themeColor="text1"/>
              <w:bottom w:val="single" w:sz="8" w:space="0" w:color="000000" w:themeColor="text1"/>
            </w:tcBorders>
          </w:tcPr>
          <w:p w14:paraId="7CA6B0FB" w14:textId="32785A18" w:rsidR="00F616CA" w:rsidRPr="00E87096" w:rsidRDefault="00F616CA" w:rsidP="00E87096">
            <w:pPr>
              <w:pStyle w:val="ListParagraph"/>
              <w:ind w:left="0"/>
              <w:rPr>
                <w:b/>
              </w:rPr>
            </w:pPr>
            <w:r w:rsidRPr="00E87096">
              <w:rPr>
                <w:b/>
              </w:rPr>
              <w:t>Day 1/Lesson 1-</w:t>
            </w:r>
            <w:r w:rsidR="004B2407" w:rsidRPr="00E87096">
              <w:rPr>
                <w:b/>
              </w:rPr>
              <w:t xml:space="preserve"> </w:t>
            </w:r>
            <w:r w:rsidR="002008D3">
              <w:rPr>
                <w:b/>
              </w:rPr>
              <w:t xml:space="preserve">15 </w:t>
            </w:r>
            <w:r w:rsidRPr="00E87096">
              <w:rPr>
                <w:b/>
              </w:rPr>
              <w:t xml:space="preserve">Mins </w:t>
            </w:r>
          </w:p>
          <w:p w14:paraId="35F9B0CD" w14:textId="4E43D718" w:rsidR="00E87096" w:rsidRDefault="00826005" w:rsidP="005120AA">
            <w:pPr>
              <w:pStyle w:val="ListParagraph"/>
              <w:numPr>
                <w:ilvl w:val="0"/>
                <w:numId w:val="35"/>
              </w:numPr>
              <w:ind w:left="262" w:hanging="142"/>
            </w:pPr>
            <w:r>
              <w:t>Play the game Squeeze. The object</w:t>
            </w:r>
            <w:r w:rsidR="00E87096">
              <w:t>ive</w:t>
            </w:r>
            <w:r>
              <w:t xml:space="preserve"> of this game</w:t>
            </w:r>
            <w:r w:rsidR="00E87096">
              <w:t xml:space="preserve"> </w:t>
            </w:r>
            <w:r>
              <w:t>is for the pupils to identify the mystery number</w:t>
            </w:r>
            <w:r w:rsidR="00FC7D63">
              <w:t xml:space="preserve"> </w:t>
            </w:r>
            <w:r>
              <w:t xml:space="preserve">selected by the teacher by asking questions. </w:t>
            </w:r>
          </w:p>
          <w:p w14:paraId="0A6F4CC1" w14:textId="1B9F8B2A" w:rsidR="00E87096" w:rsidRDefault="00826005" w:rsidP="005120AA">
            <w:pPr>
              <w:pStyle w:val="ListParagraph"/>
              <w:numPr>
                <w:ilvl w:val="0"/>
                <w:numId w:val="35"/>
              </w:numPr>
              <w:ind w:left="262" w:hanging="142"/>
            </w:pPr>
            <w:r>
              <w:t>The</w:t>
            </w:r>
            <w:r w:rsidR="00E87096">
              <w:t xml:space="preserve"> </w:t>
            </w:r>
            <w:r>
              <w:t>teacher has two markers which initially are placed</w:t>
            </w:r>
            <w:r w:rsidR="00E87096">
              <w:t xml:space="preserve"> </w:t>
            </w:r>
            <w:r>
              <w:t>at either end of numbers 1 to 100</w:t>
            </w:r>
            <w:r w:rsidR="00FC7D63">
              <w:t>0</w:t>
            </w:r>
            <w:r>
              <w:t xml:space="preserve"> (in a 100</w:t>
            </w:r>
            <w:r w:rsidR="00E87096">
              <w:t xml:space="preserve">0 </w:t>
            </w:r>
            <w:r>
              <w:t>square</w:t>
            </w:r>
            <w:r w:rsidR="00E87096">
              <w:t xml:space="preserve"> </w:t>
            </w:r>
            <w:r>
              <w:t xml:space="preserve">chart.) </w:t>
            </w:r>
          </w:p>
          <w:p w14:paraId="7F70280E" w14:textId="77777777" w:rsidR="00E87096" w:rsidRDefault="00826005" w:rsidP="005120AA">
            <w:pPr>
              <w:pStyle w:val="ListParagraph"/>
              <w:numPr>
                <w:ilvl w:val="0"/>
                <w:numId w:val="35"/>
              </w:numPr>
              <w:ind w:left="262" w:hanging="142"/>
            </w:pPr>
            <w:r>
              <w:t>The pupils might ask “Is the number more</w:t>
            </w:r>
            <w:r w:rsidR="00E87096">
              <w:t xml:space="preserve"> </w:t>
            </w:r>
            <w:r>
              <w:t>than 30</w:t>
            </w:r>
            <w:r w:rsidR="00E87096">
              <w:t>0</w:t>
            </w:r>
            <w:r>
              <w:t>? If it is, the teacher moves the marker from</w:t>
            </w:r>
            <w:r w:rsidR="00E87096">
              <w:t xml:space="preserve"> </w:t>
            </w:r>
            <w:r>
              <w:t xml:space="preserve">1 to </w:t>
            </w:r>
            <w:r w:rsidR="00E87096">
              <w:t>300</w:t>
            </w:r>
            <w:r>
              <w:t xml:space="preserve"> so the mystery number is now between</w:t>
            </w:r>
            <w:r w:rsidR="00E87096">
              <w:t xml:space="preserve"> </w:t>
            </w:r>
            <w:r>
              <w:t>30</w:t>
            </w:r>
            <w:r w:rsidR="00E87096">
              <w:t xml:space="preserve">0 </w:t>
            </w:r>
            <w:r>
              <w:t>and 100</w:t>
            </w:r>
            <w:r w:rsidR="00E87096">
              <w:t>0</w:t>
            </w:r>
            <w:r>
              <w:t xml:space="preserve">. </w:t>
            </w:r>
          </w:p>
          <w:p w14:paraId="51D834FB" w14:textId="76F3BB95" w:rsidR="00826005" w:rsidRDefault="00826005" w:rsidP="005120AA">
            <w:pPr>
              <w:pStyle w:val="ListParagraph"/>
              <w:numPr>
                <w:ilvl w:val="0"/>
                <w:numId w:val="35"/>
              </w:numPr>
              <w:ind w:left="262" w:hanging="142"/>
            </w:pPr>
            <w:r>
              <w:t>The game continues until the mystery</w:t>
            </w:r>
          </w:p>
          <w:p w14:paraId="5D51A8C0" w14:textId="77777777" w:rsidR="005120AA" w:rsidRDefault="00826005" w:rsidP="001F76D3">
            <w:pPr>
              <w:pStyle w:val="ListParagraph"/>
              <w:ind w:left="262"/>
            </w:pPr>
            <w:r>
              <w:t>number is identified by being squeezed between</w:t>
            </w:r>
            <w:r w:rsidR="00E87096">
              <w:t xml:space="preserve"> </w:t>
            </w:r>
            <w:r>
              <w:t xml:space="preserve">the pegs. </w:t>
            </w:r>
          </w:p>
          <w:p w14:paraId="2928D039" w14:textId="5CAB15F4" w:rsidR="00826005" w:rsidRDefault="00826005" w:rsidP="005120AA">
            <w:pPr>
              <w:pStyle w:val="ListParagraph"/>
              <w:numPr>
                <w:ilvl w:val="0"/>
                <w:numId w:val="35"/>
              </w:numPr>
              <w:ind w:left="262" w:hanging="142"/>
            </w:pPr>
            <w:r>
              <w:t>Challenge the pupils to find the mystery</w:t>
            </w:r>
          </w:p>
          <w:p w14:paraId="24B5A623" w14:textId="77777777" w:rsidR="007C1C81" w:rsidRDefault="00826005" w:rsidP="001F76D3">
            <w:pPr>
              <w:pStyle w:val="ListParagraph"/>
              <w:ind w:left="262"/>
            </w:pPr>
            <w:r>
              <w:t>number in less than ten questions (quite easy) or</w:t>
            </w:r>
            <w:r w:rsidR="005120AA">
              <w:t xml:space="preserve"> </w:t>
            </w:r>
            <w:r>
              <w:t>less than 5 questions (not too easy).</w:t>
            </w:r>
          </w:p>
          <w:p w14:paraId="673035BD" w14:textId="77777777" w:rsidR="006C596D" w:rsidRDefault="006C596D" w:rsidP="001F76D3">
            <w:pPr>
              <w:pStyle w:val="ListParagraph"/>
              <w:ind w:left="262"/>
            </w:pPr>
          </w:p>
          <w:p w14:paraId="427415AA" w14:textId="77777777" w:rsidR="006C596D" w:rsidRDefault="006C596D" w:rsidP="001F76D3">
            <w:pPr>
              <w:pStyle w:val="ListParagraph"/>
              <w:ind w:left="262"/>
            </w:pPr>
          </w:p>
          <w:p w14:paraId="3388E8F2" w14:textId="77777777" w:rsidR="006C596D" w:rsidRDefault="006C596D" w:rsidP="001F76D3">
            <w:pPr>
              <w:pStyle w:val="ListParagraph"/>
              <w:ind w:left="262"/>
            </w:pPr>
          </w:p>
          <w:p w14:paraId="66778168" w14:textId="77777777" w:rsidR="006C596D" w:rsidRDefault="006C596D" w:rsidP="001F76D3">
            <w:pPr>
              <w:pStyle w:val="ListParagraph"/>
              <w:ind w:left="262"/>
            </w:pPr>
          </w:p>
          <w:p w14:paraId="3C096C84" w14:textId="77777777" w:rsidR="00CB74E1" w:rsidRDefault="00CB74E1" w:rsidP="00CB74E1">
            <w:pPr>
              <w:rPr>
                <w:b/>
              </w:rPr>
            </w:pPr>
          </w:p>
          <w:p w14:paraId="5C473A7A" w14:textId="68E51F8F" w:rsidR="00CB74E1" w:rsidRPr="003468F5" w:rsidRDefault="00CB74E1" w:rsidP="00CB74E1">
            <w:pPr>
              <w:rPr>
                <w:b/>
              </w:rPr>
            </w:pPr>
            <w:r>
              <w:rPr>
                <w:b/>
              </w:rPr>
              <w:t xml:space="preserve">Day </w:t>
            </w:r>
            <w:r w:rsidR="006924B8">
              <w:rPr>
                <w:b/>
              </w:rPr>
              <w:t xml:space="preserve">3 </w:t>
            </w:r>
            <w:r>
              <w:rPr>
                <w:b/>
              </w:rPr>
              <w:t>/</w:t>
            </w:r>
            <w:r w:rsidRPr="003468F5">
              <w:rPr>
                <w:b/>
              </w:rPr>
              <w:t xml:space="preserve">Lesson </w:t>
            </w:r>
            <w:r w:rsidR="006924B8">
              <w:rPr>
                <w:b/>
              </w:rPr>
              <w:t>3</w:t>
            </w:r>
            <w:r w:rsidRPr="003468F5">
              <w:rPr>
                <w:b/>
              </w:rPr>
              <w:t xml:space="preserve"> – </w:t>
            </w:r>
            <w:r>
              <w:rPr>
                <w:b/>
              </w:rPr>
              <w:t>10</w:t>
            </w:r>
            <w:r w:rsidRPr="003468F5">
              <w:rPr>
                <w:b/>
              </w:rPr>
              <w:t xml:space="preserve">Mins </w:t>
            </w:r>
          </w:p>
          <w:p w14:paraId="339B3150" w14:textId="77777777" w:rsidR="00CB74E1" w:rsidRDefault="00CB74E1" w:rsidP="00CB74E1">
            <w:pPr>
              <w:pStyle w:val="ListParagraph"/>
              <w:numPr>
                <w:ilvl w:val="0"/>
                <w:numId w:val="36"/>
              </w:numPr>
              <w:ind w:left="262" w:hanging="142"/>
            </w:pPr>
            <w:r>
              <w:t>Show the students numbers in words or units by writing the numbers on your board and ask them to write the word or unit equivalent in their notebooks.</w:t>
            </w:r>
          </w:p>
          <w:p w14:paraId="63BF9F7B" w14:textId="77777777" w:rsidR="00CB74E1" w:rsidRDefault="00CB74E1" w:rsidP="00CB74E1">
            <w:pPr>
              <w:pStyle w:val="ListParagraph"/>
              <w:numPr>
                <w:ilvl w:val="0"/>
                <w:numId w:val="36"/>
              </w:numPr>
              <w:ind w:left="262" w:hanging="142"/>
            </w:pPr>
            <w:r>
              <w:t>For example; (Write “four hundred sixty‐five.” And ask them to write the unit equivalent.</w:t>
            </w:r>
          </w:p>
          <w:p w14:paraId="49560E38" w14:textId="77777777" w:rsidR="00CB74E1" w:rsidRDefault="00CB74E1" w:rsidP="00CB74E1">
            <w:pPr>
              <w:pStyle w:val="ListParagraph"/>
              <w:numPr>
                <w:ilvl w:val="0"/>
                <w:numId w:val="36"/>
              </w:numPr>
              <w:ind w:left="262" w:hanging="142"/>
            </w:pPr>
            <w:r>
              <w:t>Write “965” and ask them to write the word equivalent.</w:t>
            </w:r>
          </w:p>
          <w:p w14:paraId="6CC78EF4" w14:textId="056C60B3" w:rsidR="006C596D" w:rsidRPr="00786612" w:rsidRDefault="00CB74E1" w:rsidP="00CB74E1">
            <w:pPr>
              <w:pStyle w:val="ListParagraph"/>
              <w:ind w:left="262"/>
            </w:pPr>
            <w:r w:rsidRPr="005A69E1">
              <w:t> Alternate between word form and unit form</w:t>
            </w:r>
          </w:p>
        </w:tc>
        <w:tc>
          <w:tcPr>
            <w:tcW w:w="150" w:type="pct"/>
          </w:tcPr>
          <w:p w14:paraId="3EC4062D" w14:textId="77777777" w:rsidR="00C17E2A" w:rsidRDefault="00C17E2A"/>
        </w:tc>
        <w:tc>
          <w:tcPr>
            <w:tcW w:w="1876" w:type="pct"/>
            <w:tcBorders>
              <w:top w:val="single" w:sz="18" w:space="0" w:color="000000" w:themeColor="text1"/>
              <w:bottom w:val="single" w:sz="8" w:space="0" w:color="000000" w:themeColor="text1"/>
            </w:tcBorders>
          </w:tcPr>
          <w:p w14:paraId="6E9CCC7C" w14:textId="602B8270" w:rsidR="00AF47E1" w:rsidRDefault="00E07205" w:rsidP="00D8019B">
            <w:pPr>
              <w:pStyle w:val="ListParagraph"/>
              <w:numPr>
                <w:ilvl w:val="0"/>
                <w:numId w:val="10"/>
              </w:numPr>
              <w:ind w:left="183" w:hanging="183"/>
              <w:rPr>
                <w:b/>
              </w:rPr>
            </w:pPr>
            <w:r w:rsidRPr="00E07205">
              <w:rPr>
                <w:b/>
              </w:rPr>
              <w:t xml:space="preserve">Day </w:t>
            </w:r>
            <w:r w:rsidR="006924B8">
              <w:rPr>
                <w:b/>
              </w:rPr>
              <w:t xml:space="preserve">2 </w:t>
            </w:r>
            <w:r w:rsidRPr="00E07205">
              <w:rPr>
                <w:b/>
              </w:rPr>
              <w:t xml:space="preserve">Lesson </w:t>
            </w:r>
            <w:r w:rsidR="006924B8">
              <w:rPr>
                <w:b/>
              </w:rPr>
              <w:t>2</w:t>
            </w:r>
            <w:r w:rsidRPr="00E07205">
              <w:rPr>
                <w:b/>
              </w:rPr>
              <w:t xml:space="preserve">- 15 mins </w:t>
            </w:r>
          </w:p>
          <w:p w14:paraId="2F8CC7AB" w14:textId="28A144E8" w:rsidR="000A1838" w:rsidRDefault="000A1838" w:rsidP="000A1838">
            <w:pPr>
              <w:pStyle w:val="ListParagraph"/>
              <w:numPr>
                <w:ilvl w:val="0"/>
                <w:numId w:val="38"/>
              </w:numPr>
              <w:ind w:left="257" w:hanging="141"/>
            </w:pPr>
            <w:r>
              <w:t>Ask pupils to write numbers 500 to 999 and circle all the even numbers in the range.</w:t>
            </w:r>
          </w:p>
          <w:p w14:paraId="61591A73" w14:textId="7E35B0E7" w:rsidR="000A1838" w:rsidRDefault="000A1838" w:rsidP="000A1838">
            <w:pPr>
              <w:pStyle w:val="ListParagraph"/>
              <w:numPr>
                <w:ilvl w:val="0"/>
                <w:numId w:val="38"/>
              </w:numPr>
              <w:ind w:left="257" w:hanging="141"/>
            </w:pPr>
            <w:r>
              <w:t xml:space="preserve">Ask pupils </w:t>
            </w:r>
            <w:r w:rsidR="00FC7D63">
              <w:t>“</w:t>
            </w:r>
            <w:r>
              <w:t xml:space="preserve">Do you know that other numbers not circled are odd numbers?” </w:t>
            </w:r>
          </w:p>
          <w:p w14:paraId="32C1CAB5" w14:textId="77777777" w:rsidR="00B262A1" w:rsidRDefault="000A1838" w:rsidP="000A1838">
            <w:pPr>
              <w:pStyle w:val="ListParagraph"/>
              <w:numPr>
                <w:ilvl w:val="0"/>
                <w:numId w:val="38"/>
              </w:numPr>
              <w:ind w:left="257" w:hanging="141"/>
            </w:pPr>
            <w:r>
              <w:t>Ask them to look at the right-hand digits of numbers not circled. What are they?</w:t>
            </w:r>
          </w:p>
          <w:p w14:paraId="58537F65" w14:textId="77777777" w:rsidR="00CB74E1" w:rsidRDefault="00CB74E1" w:rsidP="00CB74E1"/>
          <w:p w14:paraId="5B6B8186" w14:textId="77777777" w:rsidR="00CB74E1" w:rsidRDefault="00CB74E1" w:rsidP="00CB74E1"/>
          <w:p w14:paraId="3F976D66" w14:textId="77777777" w:rsidR="00CB74E1" w:rsidRDefault="00CB74E1" w:rsidP="00CB74E1"/>
          <w:p w14:paraId="2FFEB8C6" w14:textId="77777777" w:rsidR="00CB74E1" w:rsidRDefault="00CB74E1" w:rsidP="00CB74E1"/>
          <w:p w14:paraId="4F0B9669" w14:textId="77777777" w:rsidR="00CB74E1" w:rsidRDefault="00CB74E1" w:rsidP="00CB74E1"/>
          <w:p w14:paraId="3986C7DC" w14:textId="77777777" w:rsidR="00CB74E1" w:rsidRDefault="00CB74E1" w:rsidP="00CB74E1"/>
          <w:p w14:paraId="6A984D45" w14:textId="77777777" w:rsidR="00CB74E1" w:rsidRDefault="00CB74E1" w:rsidP="00CB74E1"/>
          <w:p w14:paraId="7E4E16B9" w14:textId="77777777" w:rsidR="00CB74E1" w:rsidRDefault="00CB74E1" w:rsidP="00CB74E1"/>
          <w:p w14:paraId="3D5BA661" w14:textId="77777777" w:rsidR="00CB74E1" w:rsidRDefault="00CB74E1" w:rsidP="00CB74E1"/>
          <w:p w14:paraId="3346D450" w14:textId="77777777" w:rsidR="00CB74E1" w:rsidRDefault="00CB74E1" w:rsidP="00CB74E1"/>
          <w:p w14:paraId="59A42B8C" w14:textId="77777777" w:rsidR="00CB74E1" w:rsidRDefault="00CB74E1" w:rsidP="00CB74E1"/>
          <w:p w14:paraId="29D8A5CF" w14:textId="77777777" w:rsidR="00CB74E1" w:rsidRDefault="00CB74E1" w:rsidP="00CB74E1"/>
          <w:p w14:paraId="62372181" w14:textId="77777777" w:rsidR="00CB74E1" w:rsidRDefault="00CB74E1" w:rsidP="00CB74E1"/>
          <w:p w14:paraId="3090F92E" w14:textId="77777777" w:rsidR="00CB74E1" w:rsidRDefault="00CB74E1" w:rsidP="00CB74E1"/>
          <w:p w14:paraId="44B41BDF" w14:textId="4843F574" w:rsidR="00CB74E1" w:rsidRPr="00F70844" w:rsidRDefault="00CB74E1" w:rsidP="00F70844">
            <w:pPr>
              <w:pStyle w:val="ListParagraph"/>
              <w:ind w:hanging="604"/>
              <w:rPr>
                <w:b/>
              </w:rPr>
            </w:pPr>
            <w:r w:rsidRPr="00F70844">
              <w:rPr>
                <w:b/>
              </w:rPr>
              <w:t xml:space="preserve">Day </w:t>
            </w:r>
            <w:r w:rsidR="006924B8">
              <w:rPr>
                <w:b/>
              </w:rPr>
              <w:t>4</w:t>
            </w:r>
            <w:r w:rsidRPr="00F70844">
              <w:rPr>
                <w:b/>
              </w:rPr>
              <w:t xml:space="preserve">, Lesson </w:t>
            </w:r>
            <w:r w:rsidR="006924B8">
              <w:rPr>
                <w:b/>
              </w:rPr>
              <w:t>4</w:t>
            </w:r>
            <w:r w:rsidRPr="00F70844">
              <w:rPr>
                <w:b/>
              </w:rPr>
              <w:t xml:space="preserve"> -10 Mins</w:t>
            </w:r>
            <w:bookmarkStart w:id="0" w:name="_GoBack"/>
            <w:bookmarkEnd w:id="0"/>
          </w:p>
          <w:p w14:paraId="0F1D0878" w14:textId="77777777" w:rsidR="00193172" w:rsidRDefault="00E76176" w:rsidP="00F70844">
            <w:pPr>
              <w:pStyle w:val="ListParagraph"/>
              <w:numPr>
                <w:ilvl w:val="0"/>
                <w:numId w:val="41"/>
              </w:numPr>
              <w:ind w:left="257" w:hanging="142"/>
            </w:pPr>
            <w:r>
              <w:t>Bring to class individual labels with numbers (numerals) 1 to 10</w:t>
            </w:r>
            <w:r w:rsidR="00F70844">
              <w:t>0</w:t>
            </w:r>
            <w:r>
              <w:t xml:space="preserve">0. </w:t>
            </w:r>
          </w:p>
          <w:p w14:paraId="0A58DD3B" w14:textId="51A93161" w:rsidR="00E76176" w:rsidRDefault="00E76176" w:rsidP="00193172">
            <w:pPr>
              <w:pStyle w:val="ListParagraph"/>
              <w:numPr>
                <w:ilvl w:val="0"/>
                <w:numId w:val="41"/>
              </w:numPr>
              <w:ind w:left="257" w:hanging="142"/>
            </w:pPr>
            <w:r>
              <w:t>Fold the</w:t>
            </w:r>
            <w:r w:rsidR="00193172">
              <w:t xml:space="preserve"> </w:t>
            </w:r>
            <w:r>
              <w:t>labels to hide the numbers. Put them in a bowl and keep it on the table.</w:t>
            </w:r>
          </w:p>
          <w:p w14:paraId="0E2BD4A9" w14:textId="77777777" w:rsidR="00E76176" w:rsidRDefault="00E76176" w:rsidP="00F70844">
            <w:pPr>
              <w:pStyle w:val="ListParagraph"/>
              <w:numPr>
                <w:ilvl w:val="0"/>
                <w:numId w:val="41"/>
              </w:numPr>
              <w:ind w:left="257" w:hanging="142"/>
            </w:pPr>
            <w:r>
              <w:t>Divide the class in two groups.</w:t>
            </w:r>
          </w:p>
          <w:p w14:paraId="428A2206" w14:textId="77777777" w:rsidR="00E76176" w:rsidRDefault="00E76176" w:rsidP="00F70844">
            <w:pPr>
              <w:pStyle w:val="ListParagraph"/>
              <w:numPr>
                <w:ilvl w:val="0"/>
                <w:numId w:val="41"/>
              </w:numPr>
              <w:ind w:left="257" w:hanging="142"/>
            </w:pPr>
            <w:r>
              <w:t>A student from group A will pick a label and spell out (or write on the board)</w:t>
            </w:r>
          </w:p>
          <w:p w14:paraId="1D5FA26B" w14:textId="77777777" w:rsidR="00193172" w:rsidRDefault="00E76176" w:rsidP="00F70844">
            <w:pPr>
              <w:pStyle w:val="ListParagraph"/>
              <w:numPr>
                <w:ilvl w:val="0"/>
                <w:numId w:val="41"/>
              </w:numPr>
              <w:ind w:left="257" w:hanging="142"/>
            </w:pPr>
            <w:r>
              <w:t xml:space="preserve">the number name for the number written on the selected label. </w:t>
            </w:r>
          </w:p>
          <w:p w14:paraId="530127DE" w14:textId="77777777" w:rsidR="00193172" w:rsidRDefault="00E76176" w:rsidP="00193172">
            <w:pPr>
              <w:pStyle w:val="ListParagraph"/>
              <w:numPr>
                <w:ilvl w:val="0"/>
                <w:numId w:val="41"/>
              </w:numPr>
              <w:ind w:left="257" w:hanging="142"/>
            </w:pPr>
            <w:r>
              <w:t>The spellings</w:t>
            </w:r>
            <w:r w:rsidR="00193172">
              <w:t xml:space="preserve"> </w:t>
            </w:r>
            <w:r>
              <w:t xml:space="preserve">would be judged by team B. Each correct spelling gets 2 points. </w:t>
            </w:r>
          </w:p>
          <w:p w14:paraId="30EADCC7" w14:textId="13D75073" w:rsidR="00E76176" w:rsidRDefault="00E76176" w:rsidP="00193172">
            <w:pPr>
              <w:pStyle w:val="ListParagraph"/>
              <w:numPr>
                <w:ilvl w:val="0"/>
                <w:numId w:val="41"/>
              </w:numPr>
              <w:ind w:left="257" w:hanging="142"/>
            </w:pPr>
            <w:r>
              <w:t>In the event</w:t>
            </w:r>
            <w:r w:rsidR="00193172">
              <w:t xml:space="preserve"> </w:t>
            </w:r>
            <w:r>
              <w:t>of an incorrect spelling, a second chance would be given. If the spelling is</w:t>
            </w:r>
            <w:r w:rsidR="00193172">
              <w:t xml:space="preserve"> </w:t>
            </w:r>
            <w:r>
              <w:t>right, the team would be allocated 1 point.</w:t>
            </w:r>
          </w:p>
          <w:p w14:paraId="50F8125C" w14:textId="77777777" w:rsidR="00193172" w:rsidRDefault="00E76176" w:rsidP="00193172">
            <w:pPr>
              <w:pStyle w:val="ListParagraph"/>
              <w:numPr>
                <w:ilvl w:val="0"/>
                <w:numId w:val="41"/>
              </w:numPr>
              <w:ind w:left="257" w:hanging="142"/>
            </w:pPr>
            <w:r>
              <w:t>Next, would be the Team B’s turn.</w:t>
            </w:r>
          </w:p>
          <w:p w14:paraId="012DB69B" w14:textId="418CC897" w:rsidR="00CB74E1" w:rsidRPr="00171443" w:rsidRDefault="00E76176" w:rsidP="00193172">
            <w:pPr>
              <w:pStyle w:val="ListParagraph"/>
              <w:ind w:left="257"/>
            </w:pPr>
            <w:r>
              <w:t>Continue as time permits.</w:t>
            </w:r>
          </w:p>
        </w:tc>
      </w:tr>
      <w:tr w:rsidR="00C17E2A" w14:paraId="544156AA" w14:textId="77777777">
        <w:trPr>
          <w:trHeight w:val="893"/>
        </w:trPr>
        <w:tc>
          <w:tcPr>
            <w:tcW w:w="949" w:type="pct"/>
            <w:tcBorders>
              <w:top w:val="single" w:sz="8" w:space="0" w:color="000000" w:themeColor="text1"/>
              <w:bottom w:val="single" w:sz="8" w:space="0" w:color="000000" w:themeColor="text1"/>
            </w:tcBorders>
          </w:tcPr>
          <w:p w14:paraId="54923266" w14:textId="77777777" w:rsidR="00BD5017" w:rsidRDefault="00BD5017">
            <w:pPr>
              <w:pStyle w:val="Heading2"/>
            </w:pPr>
          </w:p>
          <w:p w14:paraId="728D53E5" w14:textId="0410D1D4" w:rsidR="00C17E2A" w:rsidRPr="007155E6" w:rsidRDefault="00D27DC3">
            <w:pPr>
              <w:pStyle w:val="Heading2"/>
              <w:rPr>
                <w:b/>
              </w:rPr>
            </w:pPr>
            <w:r w:rsidRPr="007155E6">
              <w:rPr>
                <w:b/>
              </w:rPr>
              <w:t>In</w:t>
            </w:r>
            <w:r w:rsidR="00A53C11" w:rsidRPr="007155E6">
              <w:rPr>
                <w:b/>
              </w:rPr>
              <w:t>troduction</w:t>
            </w:r>
            <w:r w:rsidR="006326A0" w:rsidRPr="007155E6">
              <w:rPr>
                <w:b/>
              </w:rPr>
              <w:t>/Instruction</w:t>
            </w:r>
          </w:p>
          <w:p w14:paraId="42B08F4E" w14:textId="49E11194" w:rsidR="00AF47E1" w:rsidRPr="00AF47E1" w:rsidRDefault="00AF47E1" w:rsidP="001B526C">
            <w:pPr>
              <w:pStyle w:val="ListParagraph"/>
              <w:numPr>
                <w:ilvl w:val="0"/>
                <w:numId w:val="9"/>
              </w:numPr>
              <w:ind w:left="142" w:hanging="142"/>
            </w:pPr>
          </w:p>
        </w:tc>
        <w:tc>
          <w:tcPr>
            <w:tcW w:w="150" w:type="pct"/>
          </w:tcPr>
          <w:p w14:paraId="0A767BD4" w14:textId="77777777" w:rsidR="00C17E2A" w:rsidRDefault="00C17E2A"/>
        </w:tc>
        <w:tc>
          <w:tcPr>
            <w:tcW w:w="1876" w:type="pct"/>
            <w:tcBorders>
              <w:top w:val="single" w:sz="8" w:space="0" w:color="000000" w:themeColor="text1"/>
              <w:bottom w:val="single" w:sz="8" w:space="0" w:color="000000" w:themeColor="text1"/>
            </w:tcBorders>
          </w:tcPr>
          <w:p w14:paraId="6E20BA8E" w14:textId="77777777" w:rsidR="00811AB9" w:rsidRDefault="00811AB9" w:rsidP="003468F5">
            <w:pPr>
              <w:rPr>
                <w:b/>
              </w:rPr>
            </w:pPr>
          </w:p>
          <w:p w14:paraId="7E793B58" w14:textId="1A030AAF" w:rsidR="005A69E1" w:rsidRDefault="005A69E1" w:rsidP="00CB74E1">
            <w:pPr>
              <w:pStyle w:val="ListParagraph"/>
              <w:ind w:left="262"/>
            </w:pPr>
          </w:p>
        </w:tc>
        <w:tc>
          <w:tcPr>
            <w:tcW w:w="150" w:type="pct"/>
          </w:tcPr>
          <w:p w14:paraId="0BE69C2D" w14:textId="77777777" w:rsidR="00C17E2A" w:rsidRDefault="00C17E2A"/>
        </w:tc>
        <w:tc>
          <w:tcPr>
            <w:tcW w:w="1876" w:type="pct"/>
            <w:tcBorders>
              <w:top w:val="single" w:sz="8" w:space="0" w:color="000000" w:themeColor="text1"/>
              <w:bottom w:val="single" w:sz="8" w:space="0" w:color="000000" w:themeColor="text1"/>
            </w:tcBorders>
          </w:tcPr>
          <w:p w14:paraId="4619C27F" w14:textId="77777777" w:rsidR="0026795F" w:rsidRDefault="0026795F" w:rsidP="0026795F">
            <w:pPr>
              <w:rPr>
                <w:b/>
              </w:rPr>
            </w:pPr>
          </w:p>
          <w:p w14:paraId="290231E8" w14:textId="3EFA8164" w:rsidR="00B262A1" w:rsidRDefault="00B262A1" w:rsidP="00CB74E1"/>
        </w:tc>
      </w:tr>
      <w:tr w:rsidR="00C17E2A" w14:paraId="2739C41C" w14:textId="77777777">
        <w:trPr>
          <w:trHeight w:val="893"/>
        </w:trPr>
        <w:tc>
          <w:tcPr>
            <w:tcW w:w="949" w:type="pct"/>
            <w:tcBorders>
              <w:top w:val="single" w:sz="8" w:space="0" w:color="000000" w:themeColor="text1"/>
              <w:bottom w:val="single" w:sz="8" w:space="0" w:color="000000" w:themeColor="text1"/>
            </w:tcBorders>
          </w:tcPr>
          <w:p w14:paraId="69A6993D" w14:textId="5EFD084E" w:rsidR="001F4D29" w:rsidRPr="001F4D29" w:rsidRDefault="001F4D29" w:rsidP="001F4D29">
            <w:pPr>
              <w:pStyle w:val="ListParagraph"/>
              <w:ind w:left="142"/>
            </w:pPr>
          </w:p>
        </w:tc>
        <w:tc>
          <w:tcPr>
            <w:tcW w:w="150" w:type="pct"/>
          </w:tcPr>
          <w:p w14:paraId="37519F10" w14:textId="77777777" w:rsidR="00C17E2A" w:rsidRDefault="00C17E2A"/>
        </w:tc>
        <w:tc>
          <w:tcPr>
            <w:tcW w:w="1876" w:type="pct"/>
            <w:tcBorders>
              <w:top w:val="single" w:sz="8" w:space="0" w:color="000000" w:themeColor="text1"/>
              <w:bottom w:val="single" w:sz="8" w:space="0" w:color="000000" w:themeColor="text1"/>
            </w:tcBorders>
          </w:tcPr>
          <w:p w14:paraId="515003DA" w14:textId="77777777" w:rsidR="00C17E2A" w:rsidRDefault="00C17E2A"/>
        </w:tc>
        <w:tc>
          <w:tcPr>
            <w:tcW w:w="150" w:type="pct"/>
          </w:tcPr>
          <w:p w14:paraId="05B09046" w14:textId="77777777" w:rsidR="00C17E2A" w:rsidRDefault="00C17E2A"/>
        </w:tc>
        <w:tc>
          <w:tcPr>
            <w:tcW w:w="1876" w:type="pct"/>
            <w:tcBorders>
              <w:top w:val="single" w:sz="8" w:space="0" w:color="000000" w:themeColor="text1"/>
              <w:bottom w:val="single" w:sz="8" w:space="0" w:color="000000" w:themeColor="text1"/>
            </w:tcBorders>
          </w:tcPr>
          <w:p w14:paraId="619B8B3E" w14:textId="77777777" w:rsidR="00C17E2A" w:rsidRDefault="00C17E2A"/>
        </w:tc>
      </w:tr>
      <w:tr w:rsidR="00C17E2A" w14:paraId="7185304E" w14:textId="77777777">
        <w:trPr>
          <w:trHeight w:val="893"/>
        </w:trPr>
        <w:tc>
          <w:tcPr>
            <w:tcW w:w="949" w:type="pct"/>
            <w:tcBorders>
              <w:top w:val="single" w:sz="8" w:space="0" w:color="000000" w:themeColor="text1"/>
              <w:bottom w:val="single" w:sz="8" w:space="0" w:color="000000" w:themeColor="text1"/>
            </w:tcBorders>
          </w:tcPr>
          <w:p w14:paraId="6E251FF0" w14:textId="4533C495" w:rsidR="00F208E3" w:rsidRDefault="003B1470">
            <w:pPr>
              <w:pStyle w:val="Heading2"/>
            </w:pPr>
            <w:r>
              <w:t xml:space="preserve">Assessment </w:t>
            </w:r>
            <w:r w:rsidR="00D27DC3">
              <w:t>Activity</w:t>
            </w:r>
          </w:p>
          <w:p w14:paraId="6E0950CF" w14:textId="037B0A34" w:rsidR="00C17E2A" w:rsidRPr="00F208E3" w:rsidRDefault="00B624EB" w:rsidP="00B624EB">
            <w:pPr>
              <w:pStyle w:val="ListParagraph"/>
              <w:numPr>
                <w:ilvl w:val="0"/>
                <w:numId w:val="24"/>
              </w:numPr>
              <w:ind w:left="142" w:hanging="142"/>
            </w:pPr>
            <w:r>
              <w:t>A</w:t>
            </w:r>
            <w:r w:rsidRPr="00B624EB">
              <w:t>llow students to give each other numbers to read and write. It would be a good way to practice and check their responses.</w:t>
            </w:r>
          </w:p>
        </w:tc>
        <w:tc>
          <w:tcPr>
            <w:tcW w:w="150" w:type="pct"/>
          </w:tcPr>
          <w:p w14:paraId="21473C1E" w14:textId="77777777" w:rsidR="00C17E2A" w:rsidRDefault="00C17E2A" w:rsidP="00287F69">
            <w:pPr>
              <w:pStyle w:val="Heading2"/>
            </w:pPr>
          </w:p>
        </w:tc>
        <w:tc>
          <w:tcPr>
            <w:tcW w:w="1876" w:type="pct"/>
            <w:tcBorders>
              <w:top w:val="single" w:sz="8" w:space="0" w:color="000000" w:themeColor="text1"/>
              <w:bottom w:val="single" w:sz="8" w:space="0" w:color="000000" w:themeColor="text1"/>
            </w:tcBorders>
          </w:tcPr>
          <w:p w14:paraId="68ED25CE" w14:textId="77777777" w:rsidR="00C17E2A" w:rsidRDefault="00287F69" w:rsidP="00287F69">
            <w:pPr>
              <w:pStyle w:val="Heading2"/>
            </w:pPr>
            <w:r w:rsidRPr="00287F69">
              <w:t>Assessment Activity</w:t>
            </w:r>
          </w:p>
          <w:p w14:paraId="44D9FD2D" w14:textId="1D2C8F1C" w:rsidR="00CB08CC" w:rsidRPr="00287F69" w:rsidRDefault="009256B3" w:rsidP="009256B3">
            <w:pPr>
              <w:pStyle w:val="ListParagraph"/>
              <w:numPr>
                <w:ilvl w:val="0"/>
                <w:numId w:val="27"/>
              </w:numPr>
              <w:ind w:left="120" w:hanging="142"/>
            </w:pPr>
            <w:r>
              <w:t>S</w:t>
            </w:r>
            <w:r w:rsidRPr="009256B3">
              <w:t xml:space="preserve">tudents should be given a </w:t>
            </w:r>
            <w:r w:rsidR="00B624EB" w:rsidRPr="009256B3">
              <w:t>three-digit</w:t>
            </w:r>
            <w:r w:rsidRPr="009256B3">
              <w:t xml:space="preserve"> number and determine how many ways they can represent the number with base ten blocks, from the most efficient (least number of pieces used), to the least efficient (using only unit cubes)</w:t>
            </w:r>
          </w:p>
        </w:tc>
        <w:tc>
          <w:tcPr>
            <w:tcW w:w="150" w:type="pct"/>
          </w:tcPr>
          <w:p w14:paraId="79D27C9D" w14:textId="77777777" w:rsidR="00C17E2A" w:rsidRDefault="00C17E2A"/>
        </w:tc>
        <w:tc>
          <w:tcPr>
            <w:tcW w:w="1876" w:type="pct"/>
            <w:tcBorders>
              <w:top w:val="single" w:sz="8" w:space="0" w:color="000000" w:themeColor="text1"/>
              <w:bottom w:val="single" w:sz="8" w:space="0" w:color="000000" w:themeColor="text1"/>
            </w:tcBorders>
          </w:tcPr>
          <w:p w14:paraId="1B038800" w14:textId="77777777" w:rsidR="00C17E2A" w:rsidRDefault="00C17E2A"/>
        </w:tc>
      </w:tr>
      <w:tr w:rsidR="00C17E2A" w14:paraId="0F1361F9" w14:textId="77777777">
        <w:trPr>
          <w:trHeight w:val="893"/>
        </w:trPr>
        <w:tc>
          <w:tcPr>
            <w:tcW w:w="949" w:type="pct"/>
            <w:tcBorders>
              <w:top w:val="single" w:sz="8" w:space="0" w:color="000000" w:themeColor="text1"/>
              <w:bottom w:val="single" w:sz="18" w:space="0" w:color="000000" w:themeColor="text1"/>
            </w:tcBorders>
          </w:tcPr>
          <w:p w14:paraId="1D9B050B" w14:textId="77777777" w:rsidR="00C17E2A" w:rsidRDefault="00D27DC3">
            <w:pPr>
              <w:pStyle w:val="Heading2"/>
            </w:pPr>
            <w:r>
              <w:lastRenderedPageBreak/>
              <w:t>Summary</w:t>
            </w:r>
          </w:p>
        </w:tc>
        <w:tc>
          <w:tcPr>
            <w:tcW w:w="150" w:type="pct"/>
          </w:tcPr>
          <w:p w14:paraId="5F1D2F44" w14:textId="77777777" w:rsidR="00C17E2A" w:rsidRDefault="00C17E2A"/>
        </w:tc>
        <w:tc>
          <w:tcPr>
            <w:tcW w:w="1876" w:type="pct"/>
            <w:tcBorders>
              <w:top w:val="single" w:sz="8" w:space="0" w:color="000000" w:themeColor="text1"/>
              <w:bottom w:val="single" w:sz="18" w:space="0" w:color="000000" w:themeColor="text1"/>
            </w:tcBorders>
          </w:tcPr>
          <w:p w14:paraId="7DAB2D59" w14:textId="77777777" w:rsidR="00C17E2A" w:rsidRDefault="00C17E2A"/>
        </w:tc>
        <w:tc>
          <w:tcPr>
            <w:tcW w:w="150" w:type="pct"/>
          </w:tcPr>
          <w:p w14:paraId="2AF7B3E2" w14:textId="77777777" w:rsidR="00C17E2A" w:rsidRDefault="00C17E2A"/>
        </w:tc>
        <w:tc>
          <w:tcPr>
            <w:tcW w:w="1876"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2"/>
      <w:headerReference w:type="first" r:id="rId13"/>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C4F00" w14:textId="77777777" w:rsidR="00207C74" w:rsidRDefault="00207C74">
      <w:pPr>
        <w:spacing w:before="0" w:after="0" w:line="240" w:lineRule="auto"/>
      </w:pPr>
      <w:r>
        <w:separator/>
      </w:r>
    </w:p>
  </w:endnote>
  <w:endnote w:type="continuationSeparator" w:id="0">
    <w:p w14:paraId="17814756" w14:textId="77777777" w:rsidR="00207C74" w:rsidRDefault="00207C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EB06" w14:textId="77777777" w:rsidR="00C17E2A" w:rsidRDefault="00D27DC3">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CA600" w14:textId="77777777" w:rsidR="00207C74" w:rsidRDefault="00207C74">
      <w:pPr>
        <w:spacing w:before="0" w:after="0" w:line="240" w:lineRule="auto"/>
      </w:pPr>
      <w:r>
        <w:separator/>
      </w:r>
    </w:p>
  </w:footnote>
  <w:footnote w:type="continuationSeparator" w:id="0">
    <w:p w14:paraId="166D50B7" w14:textId="77777777" w:rsidR="00207C74" w:rsidRDefault="00207C7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7E07" w14:textId="5A270024" w:rsidR="00A25094" w:rsidRDefault="003D30E4">
    <w:pPr>
      <w:pStyle w:val="Header"/>
    </w:pPr>
    <w:r>
      <w:rPr>
        <w:noProof/>
      </w:rPr>
      <mc:AlternateContent>
        <mc:Choice Requires="wpg">
          <w:drawing>
            <wp:anchor distT="0" distB="0" distL="114300" distR="114300" simplePos="0" relativeHeight="251660288" behindDoc="0" locked="0" layoutInCell="1" allowOverlap="1" wp14:anchorId="253D488C" wp14:editId="29BE4F76">
              <wp:simplePos x="0" y="0"/>
              <wp:positionH relativeFrom="column">
                <wp:posOffset>7686675</wp:posOffset>
              </wp:positionH>
              <wp:positionV relativeFrom="paragraph">
                <wp:posOffset>-400050</wp:posOffset>
              </wp:positionV>
              <wp:extent cx="1362075" cy="64770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1362075" cy="647700"/>
                        <a:chOff x="0" y="0"/>
                        <a:chExt cx="1362075" cy="647700"/>
                      </a:xfrm>
                    </wpg:grpSpPr>
                    <pic:pic xmlns:pic="http://schemas.openxmlformats.org/drawingml/2006/picture">
                      <pic:nvPicPr>
                        <pic:cNvPr id="2" name="Picture 2" descr="A close up of a logo&#10;&#10;Description generated with high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81000" y="0"/>
                          <a:ext cx="485775" cy="485775"/>
                        </a:xfrm>
                        <a:prstGeom prst="rect">
                          <a:avLst/>
                        </a:prstGeom>
                      </pic:spPr>
                    </pic:pic>
                    <wps:wsp>
                      <wps:cNvPr id="217" name="Text Box 2"/>
                      <wps:cNvSpPr txBox="1">
                        <a:spLocks noChangeArrowheads="1"/>
                      </wps:cNvSpPr>
                      <wps:spPr bwMode="auto">
                        <a:xfrm>
                          <a:off x="0" y="381000"/>
                          <a:ext cx="1362075" cy="266700"/>
                        </a:xfrm>
                        <a:prstGeom prst="rect">
                          <a:avLst/>
                        </a:prstGeom>
                        <a:noFill/>
                        <a:ln w="9525">
                          <a:noFill/>
                          <a:miter lim="800000"/>
                          <a:headEnd/>
                          <a:tailEnd/>
                        </a:ln>
                      </wps:spPr>
                      <wps:txbx>
                        <w:txbxContent>
                          <w:p w14:paraId="3E59AB7F" w14:textId="4F1F8455" w:rsidR="003D30E4" w:rsidRPr="003D30E4" w:rsidRDefault="003D30E4">
                            <w:pPr>
                              <w:rPr>
                                <w:sz w:val="16"/>
                                <w:szCs w:val="16"/>
                                <w:lang w:val="en-GB"/>
                              </w:rPr>
                            </w:pPr>
                            <w:r w:rsidRPr="003D30E4">
                              <w:rPr>
                                <w:sz w:val="16"/>
                                <w:szCs w:val="16"/>
                                <w:lang w:val="en-GB"/>
                              </w:rPr>
                              <w:t xml:space="preserve">Innovative Digital Learning </w:t>
                            </w:r>
                          </w:p>
                        </w:txbxContent>
                      </wps:txbx>
                      <wps:bodyPr rot="0" vert="horz" wrap="square" lIns="91440" tIns="45720" rIns="91440" bIns="45720" anchor="t" anchorCtr="0">
                        <a:noAutofit/>
                      </wps:bodyPr>
                    </wps:wsp>
                  </wpg:wgp>
                </a:graphicData>
              </a:graphic>
            </wp:anchor>
          </w:drawing>
        </mc:Choice>
        <mc:Fallback>
          <w:pict>
            <v:group w14:anchorId="253D488C" id="Group 3" o:spid="_x0000_s1027" style="position:absolute;margin-left:605.25pt;margin-top:-31.5pt;width:107.25pt;height:51pt;z-index:251660288" coordsize="13620,647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A close up of a logo&#10;&#10;Description generated with high confidence" style="position:absolute;left:3810;width:485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">
                <v:imagedata r:id="rId2" o:title="A close up of a logo&#10;&#10;Description generated with high confidence"/>
              </v:shape>
              <v:shapetype id="_x0000_t202" coordsize="21600,21600" o:spt="202" path="m,l,21600r21600,l21600,xe">
                <v:stroke joinstyle="miter"/>
                <v:path gradientshapeok="t" o:connecttype="rect"/>
              </v:shapetype>
              <v:shape id="Text Box 2" o:spid="_x0000_s1029" type="#_x0000_t202" style="position:absolute;top:3810;width:13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E59AB7F" w14:textId="4F1F8455" w:rsidR="003D30E4" w:rsidRPr="003D30E4" w:rsidRDefault="003D30E4">
                      <w:pPr>
                        <w:rPr>
                          <w:sz w:val="16"/>
                          <w:szCs w:val="16"/>
                          <w:lang w:val="en-GB"/>
                        </w:rPr>
                      </w:pPr>
                      <w:r w:rsidRPr="003D30E4">
                        <w:rPr>
                          <w:sz w:val="16"/>
                          <w:szCs w:val="16"/>
                          <w:lang w:val="en-GB"/>
                        </w:rPr>
                        <w:t xml:space="preserve">Innovative Digital Learning </w:t>
                      </w:r>
                    </w:p>
                  </w:txbxContent>
                </v:textbox>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15:restartNumberingAfterBreak="0">
    <w:nsid w:val="016E7769"/>
    <w:multiLevelType w:val="hybridMultilevel"/>
    <w:tmpl w:val="8CF8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D02D96"/>
    <w:multiLevelType w:val="hybridMultilevel"/>
    <w:tmpl w:val="0C789860"/>
    <w:lvl w:ilvl="0" w:tplc="0809000F">
      <w:start w:val="1"/>
      <w:numFmt w:val="decimal"/>
      <w:lvlText w:val="%1."/>
      <w:lvlJc w:val="left"/>
      <w:pPr>
        <w:ind w:left="848" w:hanging="360"/>
      </w:pPr>
    </w:lvl>
    <w:lvl w:ilvl="1" w:tplc="08090019" w:tentative="1">
      <w:start w:val="1"/>
      <w:numFmt w:val="lowerLetter"/>
      <w:lvlText w:val="%2."/>
      <w:lvlJc w:val="left"/>
      <w:pPr>
        <w:ind w:left="1568" w:hanging="360"/>
      </w:pPr>
    </w:lvl>
    <w:lvl w:ilvl="2" w:tplc="0809001B" w:tentative="1">
      <w:start w:val="1"/>
      <w:numFmt w:val="lowerRoman"/>
      <w:lvlText w:val="%3."/>
      <w:lvlJc w:val="right"/>
      <w:pPr>
        <w:ind w:left="2288" w:hanging="180"/>
      </w:pPr>
    </w:lvl>
    <w:lvl w:ilvl="3" w:tplc="0809000F" w:tentative="1">
      <w:start w:val="1"/>
      <w:numFmt w:val="decimal"/>
      <w:lvlText w:val="%4."/>
      <w:lvlJc w:val="left"/>
      <w:pPr>
        <w:ind w:left="3008" w:hanging="360"/>
      </w:pPr>
    </w:lvl>
    <w:lvl w:ilvl="4" w:tplc="08090019" w:tentative="1">
      <w:start w:val="1"/>
      <w:numFmt w:val="lowerLetter"/>
      <w:lvlText w:val="%5."/>
      <w:lvlJc w:val="left"/>
      <w:pPr>
        <w:ind w:left="3728" w:hanging="360"/>
      </w:pPr>
    </w:lvl>
    <w:lvl w:ilvl="5" w:tplc="0809001B" w:tentative="1">
      <w:start w:val="1"/>
      <w:numFmt w:val="lowerRoman"/>
      <w:lvlText w:val="%6."/>
      <w:lvlJc w:val="right"/>
      <w:pPr>
        <w:ind w:left="4448" w:hanging="180"/>
      </w:pPr>
    </w:lvl>
    <w:lvl w:ilvl="6" w:tplc="0809000F" w:tentative="1">
      <w:start w:val="1"/>
      <w:numFmt w:val="decimal"/>
      <w:lvlText w:val="%7."/>
      <w:lvlJc w:val="left"/>
      <w:pPr>
        <w:ind w:left="5168" w:hanging="360"/>
      </w:pPr>
    </w:lvl>
    <w:lvl w:ilvl="7" w:tplc="08090019" w:tentative="1">
      <w:start w:val="1"/>
      <w:numFmt w:val="lowerLetter"/>
      <w:lvlText w:val="%8."/>
      <w:lvlJc w:val="left"/>
      <w:pPr>
        <w:ind w:left="5888" w:hanging="360"/>
      </w:pPr>
    </w:lvl>
    <w:lvl w:ilvl="8" w:tplc="0809001B" w:tentative="1">
      <w:start w:val="1"/>
      <w:numFmt w:val="lowerRoman"/>
      <w:lvlText w:val="%9."/>
      <w:lvlJc w:val="right"/>
      <w:pPr>
        <w:ind w:left="6608" w:hanging="180"/>
      </w:pPr>
    </w:lvl>
  </w:abstractNum>
  <w:abstractNum w:abstractNumId="3" w15:restartNumberingAfterBreak="0">
    <w:nsid w:val="0B6C6690"/>
    <w:multiLevelType w:val="hybridMultilevel"/>
    <w:tmpl w:val="8F3693B6"/>
    <w:lvl w:ilvl="0" w:tplc="2A18322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103D3070"/>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7A6DB9"/>
    <w:multiLevelType w:val="hybridMultilevel"/>
    <w:tmpl w:val="51187A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8520E7"/>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530615"/>
    <w:multiLevelType w:val="hybridMultilevel"/>
    <w:tmpl w:val="F5F689E4"/>
    <w:lvl w:ilvl="0" w:tplc="CF66085C">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8" w15:restartNumberingAfterBreak="0">
    <w:nsid w:val="1AB71EFF"/>
    <w:multiLevelType w:val="hybridMultilevel"/>
    <w:tmpl w:val="0C789860"/>
    <w:lvl w:ilvl="0" w:tplc="0809000F">
      <w:start w:val="1"/>
      <w:numFmt w:val="decimal"/>
      <w:lvlText w:val="%1."/>
      <w:lvlJc w:val="left"/>
      <w:pPr>
        <w:ind w:left="848" w:hanging="360"/>
      </w:pPr>
    </w:lvl>
    <w:lvl w:ilvl="1" w:tplc="08090019" w:tentative="1">
      <w:start w:val="1"/>
      <w:numFmt w:val="lowerLetter"/>
      <w:lvlText w:val="%2."/>
      <w:lvlJc w:val="left"/>
      <w:pPr>
        <w:ind w:left="1568" w:hanging="360"/>
      </w:pPr>
    </w:lvl>
    <w:lvl w:ilvl="2" w:tplc="0809001B" w:tentative="1">
      <w:start w:val="1"/>
      <w:numFmt w:val="lowerRoman"/>
      <w:lvlText w:val="%3."/>
      <w:lvlJc w:val="right"/>
      <w:pPr>
        <w:ind w:left="2288" w:hanging="180"/>
      </w:pPr>
    </w:lvl>
    <w:lvl w:ilvl="3" w:tplc="0809000F" w:tentative="1">
      <w:start w:val="1"/>
      <w:numFmt w:val="decimal"/>
      <w:lvlText w:val="%4."/>
      <w:lvlJc w:val="left"/>
      <w:pPr>
        <w:ind w:left="3008" w:hanging="360"/>
      </w:pPr>
    </w:lvl>
    <w:lvl w:ilvl="4" w:tplc="08090019" w:tentative="1">
      <w:start w:val="1"/>
      <w:numFmt w:val="lowerLetter"/>
      <w:lvlText w:val="%5."/>
      <w:lvlJc w:val="left"/>
      <w:pPr>
        <w:ind w:left="3728" w:hanging="360"/>
      </w:pPr>
    </w:lvl>
    <w:lvl w:ilvl="5" w:tplc="0809001B" w:tentative="1">
      <w:start w:val="1"/>
      <w:numFmt w:val="lowerRoman"/>
      <w:lvlText w:val="%6."/>
      <w:lvlJc w:val="right"/>
      <w:pPr>
        <w:ind w:left="4448" w:hanging="180"/>
      </w:pPr>
    </w:lvl>
    <w:lvl w:ilvl="6" w:tplc="0809000F" w:tentative="1">
      <w:start w:val="1"/>
      <w:numFmt w:val="decimal"/>
      <w:lvlText w:val="%7."/>
      <w:lvlJc w:val="left"/>
      <w:pPr>
        <w:ind w:left="5168" w:hanging="360"/>
      </w:pPr>
    </w:lvl>
    <w:lvl w:ilvl="7" w:tplc="08090019" w:tentative="1">
      <w:start w:val="1"/>
      <w:numFmt w:val="lowerLetter"/>
      <w:lvlText w:val="%8."/>
      <w:lvlJc w:val="left"/>
      <w:pPr>
        <w:ind w:left="5888" w:hanging="360"/>
      </w:pPr>
    </w:lvl>
    <w:lvl w:ilvl="8" w:tplc="0809001B" w:tentative="1">
      <w:start w:val="1"/>
      <w:numFmt w:val="lowerRoman"/>
      <w:lvlText w:val="%9."/>
      <w:lvlJc w:val="right"/>
      <w:pPr>
        <w:ind w:left="6608" w:hanging="180"/>
      </w:pPr>
    </w:lvl>
  </w:abstractNum>
  <w:abstractNum w:abstractNumId="9" w15:restartNumberingAfterBreak="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F01C7D"/>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BA4786"/>
    <w:multiLevelType w:val="hybridMultilevel"/>
    <w:tmpl w:val="608EB714"/>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2" w15:restartNumberingAfterBreak="0">
    <w:nsid w:val="392E50EE"/>
    <w:multiLevelType w:val="hybridMultilevel"/>
    <w:tmpl w:val="DE5C0D72"/>
    <w:lvl w:ilvl="0" w:tplc="84F676FA">
      <w:start w:val="1"/>
      <w:numFmt w:val="decimal"/>
      <w:lvlText w:val="%1."/>
      <w:lvlJc w:val="left"/>
      <w:pPr>
        <w:ind w:left="903" w:hanging="360"/>
      </w:pPr>
      <w:rPr>
        <w:rFonts w:hint="default"/>
      </w:r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3" w15:restartNumberingAfterBreak="0">
    <w:nsid w:val="3AEB0C8B"/>
    <w:multiLevelType w:val="hybridMultilevel"/>
    <w:tmpl w:val="37EE2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8D6D78"/>
    <w:multiLevelType w:val="hybridMultilevel"/>
    <w:tmpl w:val="C2389074"/>
    <w:lvl w:ilvl="0" w:tplc="0809000F">
      <w:start w:val="1"/>
      <w:numFmt w:val="decimal"/>
      <w:lvlText w:val="%1."/>
      <w:lvlJc w:val="left"/>
      <w:pPr>
        <w:ind w:left="903" w:hanging="360"/>
      </w:pPr>
    </w:lvl>
    <w:lvl w:ilvl="1" w:tplc="08090019">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5" w15:restartNumberingAfterBreak="0">
    <w:nsid w:val="45A3403A"/>
    <w:multiLevelType w:val="hybridMultilevel"/>
    <w:tmpl w:val="0D62BBA0"/>
    <w:lvl w:ilvl="0" w:tplc="83A6FB5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15:restartNumberingAfterBreak="0">
    <w:nsid w:val="487204D3"/>
    <w:multiLevelType w:val="hybridMultilevel"/>
    <w:tmpl w:val="A2ECE8AA"/>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7" w15:restartNumberingAfterBreak="0">
    <w:nsid w:val="4E2C3263"/>
    <w:multiLevelType w:val="hybridMultilevel"/>
    <w:tmpl w:val="5A0861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090580"/>
    <w:multiLevelType w:val="hybridMultilevel"/>
    <w:tmpl w:val="C2747CC6"/>
    <w:lvl w:ilvl="0" w:tplc="489AADC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E64C5A"/>
    <w:multiLevelType w:val="hybridMultilevel"/>
    <w:tmpl w:val="BF7CA5BE"/>
    <w:lvl w:ilvl="0" w:tplc="0809000F">
      <w:start w:val="1"/>
      <w:numFmt w:val="decimal"/>
      <w:lvlText w:val="%1."/>
      <w:lvlJc w:val="left"/>
      <w:pPr>
        <w:ind w:left="848" w:hanging="360"/>
      </w:pPr>
    </w:lvl>
    <w:lvl w:ilvl="1" w:tplc="08090019" w:tentative="1">
      <w:start w:val="1"/>
      <w:numFmt w:val="lowerLetter"/>
      <w:lvlText w:val="%2."/>
      <w:lvlJc w:val="left"/>
      <w:pPr>
        <w:ind w:left="1568" w:hanging="360"/>
      </w:pPr>
    </w:lvl>
    <w:lvl w:ilvl="2" w:tplc="0809001B" w:tentative="1">
      <w:start w:val="1"/>
      <w:numFmt w:val="lowerRoman"/>
      <w:lvlText w:val="%3."/>
      <w:lvlJc w:val="right"/>
      <w:pPr>
        <w:ind w:left="2288" w:hanging="180"/>
      </w:pPr>
    </w:lvl>
    <w:lvl w:ilvl="3" w:tplc="0809000F" w:tentative="1">
      <w:start w:val="1"/>
      <w:numFmt w:val="decimal"/>
      <w:lvlText w:val="%4."/>
      <w:lvlJc w:val="left"/>
      <w:pPr>
        <w:ind w:left="3008" w:hanging="360"/>
      </w:pPr>
    </w:lvl>
    <w:lvl w:ilvl="4" w:tplc="08090019" w:tentative="1">
      <w:start w:val="1"/>
      <w:numFmt w:val="lowerLetter"/>
      <w:lvlText w:val="%5."/>
      <w:lvlJc w:val="left"/>
      <w:pPr>
        <w:ind w:left="3728" w:hanging="360"/>
      </w:pPr>
    </w:lvl>
    <w:lvl w:ilvl="5" w:tplc="0809001B" w:tentative="1">
      <w:start w:val="1"/>
      <w:numFmt w:val="lowerRoman"/>
      <w:lvlText w:val="%6."/>
      <w:lvlJc w:val="right"/>
      <w:pPr>
        <w:ind w:left="4448" w:hanging="180"/>
      </w:pPr>
    </w:lvl>
    <w:lvl w:ilvl="6" w:tplc="0809000F" w:tentative="1">
      <w:start w:val="1"/>
      <w:numFmt w:val="decimal"/>
      <w:lvlText w:val="%7."/>
      <w:lvlJc w:val="left"/>
      <w:pPr>
        <w:ind w:left="5168" w:hanging="360"/>
      </w:pPr>
    </w:lvl>
    <w:lvl w:ilvl="7" w:tplc="08090019" w:tentative="1">
      <w:start w:val="1"/>
      <w:numFmt w:val="lowerLetter"/>
      <w:lvlText w:val="%8."/>
      <w:lvlJc w:val="left"/>
      <w:pPr>
        <w:ind w:left="5888" w:hanging="360"/>
      </w:pPr>
    </w:lvl>
    <w:lvl w:ilvl="8" w:tplc="0809001B" w:tentative="1">
      <w:start w:val="1"/>
      <w:numFmt w:val="lowerRoman"/>
      <w:lvlText w:val="%9."/>
      <w:lvlJc w:val="right"/>
      <w:pPr>
        <w:ind w:left="6608" w:hanging="180"/>
      </w:pPr>
    </w:lvl>
  </w:abstractNum>
  <w:abstractNum w:abstractNumId="21" w15:restartNumberingAfterBreak="0">
    <w:nsid w:val="627312FF"/>
    <w:multiLevelType w:val="hybridMultilevel"/>
    <w:tmpl w:val="08FE37A4"/>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2" w15:restartNumberingAfterBreak="0">
    <w:nsid w:val="62B6294A"/>
    <w:multiLevelType w:val="hybridMultilevel"/>
    <w:tmpl w:val="9C5CE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626474"/>
    <w:multiLevelType w:val="hybridMultilevel"/>
    <w:tmpl w:val="48F41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1A4594"/>
    <w:multiLevelType w:val="hybridMultilevel"/>
    <w:tmpl w:val="ED84A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0F445E"/>
    <w:multiLevelType w:val="hybridMultilevel"/>
    <w:tmpl w:val="C2747CC6"/>
    <w:lvl w:ilvl="0" w:tplc="489AADC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306FFD"/>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482AD3"/>
    <w:multiLevelType w:val="hybridMultilevel"/>
    <w:tmpl w:val="0D62BBA0"/>
    <w:lvl w:ilvl="0" w:tplc="83A6FB5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8" w15:restartNumberingAfterBreak="0">
    <w:nsid w:val="6CBB0D03"/>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177216F"/>
    <w:multiLevelType w:val="hybridMultilevel"/>
    <w:tmpl w:val="17521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035AF6"/>
    <w:multiLevelType w:val="hybridMultilevel"/>
    <w:tmpl w:val="CDACB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3A1A53"/>
    <w:multiLevelType w:val="hybridMultilevel"/>
    <w:tmpl w:val="27B6BF66"/>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33"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CEA737E"/>
    <w:multiLevelType w:val="hybridMultilevel"/>
    <w:tmpl w:val="64FA2556"/>
    <w:lvl w:ilvl="0" w:tplc="C9B6BFC4">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35" w15:restartNumberingAfterBreak="0">
    <w:nsid w:val="7D503D43"/>
    <w:multiLevelType w:val="hybridMultilevel"/>
    <w:tmpl w:val="F04E8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33"/>
  </w:num>
  <w:num w:numId="7">
    <w:abstractNumId w:val="26"/>
  </w:num>
  <w:num w:numId="8">
    <w:abstractNumId w:val="1"/>
  </w:num>
  <w:num w:numId="9">
    <w:abstractNumId w:val="10"/>
  </w:num>
  <w:num w:numId="10">
    <w:abstractNumId w:val="18"/>
  </w:num>
  <w:num w:numId="11">
    <w:abstractNumId w:val="24"/>
  </w:num>
  <w:num w:numId="12">
    <w:abstractNumId w:val="35"/>
  </w:num>
  <w:num w:numId="13">
    <w:abstractNumId w:val="6"/>
  </w:num>
  <w:num w:numId="14">
    <w:abstractNumId w:val="30"/>
  </w:num>
  <w:num w:numId="15">
    <w:abstractNumId w:val="3"/>
  </w:num>
  <w:num w:numId="16">
    <w:abstractNumId w:val="0"/>
  </w:num>
  <w:num w:numId="17">
    <w:abstractNumId w:val="14"/>
  </w:num>
  <w:num w:numId="18">
    <w:abstractNumId w:val="31"/>
  </w:num>
  <w:num w:numId="19">
    <w:abstractNumId w:val="28"/>
  </w:num>
  <w:num w:numId="20">
    <w:abstractNumId w:val="21"/>
  </w:num>
  <w:num w:numId="21">
    <w:abstractNumId w:val="34"/>
  </w:num>
  <w:num w:numId="22">
    <w:abstractNumId w:val="16"/>
  </w:num>
  <w:num w:numId="23">
    <w:abstractNumId w:val="7"/>
  </w:num>
  <w:num w:numId="24">
    <w:abstractNumId w:val="29"/>
  </w:num>
  <w:num w:numId="25">
    <w:abstractNumId w:val="23"/>
  </w:num>
  <w:num w:numId="26">
    <w:abstractNumId w:val="13"/>
  </w:num>
  <w:num w:numId="27">
    <w:abstractNumId w:val="9"/>
  </w:num>
  <w:num w:numId="28">
    <w:abstractNumId w:val="15"/>
  </w:num>
  <w:num w:numId="29">
    <w:abstractNumId w:val="4"/>
  </w:num>
  <w:num w:numId="30">
    <w:abstractNumId w:val="25"/>
  </w:num>
  <w:num w:numId="31">
    <w:abstractNumId w:val="19"/>
  </w:num>
  <w:num w:numId="32">
    <w:abstractNumId w:val="11"/>
  </w:num>
  <w:num w:numId="33">
    <w:abstractNumId w:val="32"/>
  </w:num>
  <w:num w:numId="34">
    <w:abstractNumId w:val="27"/>
  </w:num>
  <w:num w:numId="35">
    <w:abstractNumId w:val="17"/>
  </w:num>
  <w:num w:numId="36">
    <w:abstractNumId w:val="2"/>
  </w:num>
  <w:num w:numId="37">
    <w:abstractNumId w:val="20"/>
  </w:num>
  <w:num w:numId="38">
    <w:abstractNumId w:val="22"/>
  </w:num>
  <w:num w:numId="39">
    <w:abstractNumId w:val="12"/>
  </w:num>
  <w:num w:numId="40">
    <w:abstractNumId w:val="8"/>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C0"/>
    <w:rsid w:val="000321DA"/>
    <w:rsid w:val="0004502C"/>
    <w:rsid w:val="000904AA"/>
    <w:rsid w:val="00093A69"/>
    <w:rsid w:val="000A1838"/>
    <w:rsid w:val="000A37E8"/>
    <w:rsid w:val="000B72D9"/>
    <w:rsid w:val="000C562D"/>
    <w:rsid w:val="000D0272"/>
    <w:rsid w:val="000E4065"/>
    <w:rsid w:val="001432FD"/>
    <w:rsid w:val="00151334"/>
    <w:rsid w:val="00163CA6"/>
    <w:rsid w:val="00171443"/>
    <w:rsid w:val="0017273B"/>
    <w:rsid w:val="0017631E"/>
    <w:rsid w:val="00181602"/>
    <w:rsid w:val="00193172"/>
    <w:rsid w:val="00196867"/>
    <w:rsid w:val="001A0152"/>
    <w:rsid w:val="001A333C"/>
    <w:rsid w:val="001B526C"/>
    <w:rsid w:val="001C6DEE"/>
    <w:rsid w:val="001D3BC8"/>
    <w:rsid w:val="001E5DE6"/>
    <w:rsid w:val="001E6B90"/>
    <w:rsid w:val="001F4D29"/>
    <w:rsid w:val="001F76D3"/>
    <w:rsid w:val="002008D3"/>
    <w:rsid w:val="00207C74"/>
    <w:rsid w:val="00227208"/>
    <w:rsid w:val="002456EB"/>
    <w:rsid w:val="00256F96"/>
    <w:rsid w:val="00262F4D"/>
    <w:rsid w:val="0026795F"/>
    <w:rsid w:val="00274514"/>
    <w:rsid w:val="00287F69"/>
    <w:rsid w:val="002A72AE"/>
    <w:rsid w:val="002B733A"/>
    <w:rsid w:val="002D5638"/>
    <w:rsid w:val="002E0BB7"/>
    <w:rsid w:val="00301DF0"/>
    <w:rsid w:val="00304069"/>
    <w:rsid w:val="003468F5"/>
    <w:rsid w:val="0038109E"/>
    <w:rsid w:val="00396443"/>
    <w:rsid w:val="003A4B87"/>
    <w:rsid w:val="003B1470"/>
    <w:rsid w:val="003D30E4"/>
    <w:rsid w:val="0040481C"/>
    <w:rsid w:val="00417B53"/>
    <w:rsid w:val="004231CB"/>
    <w:rsid w:val="004B20E0"/>
    <w:rsid w:val="004B2407"/>
    <w:rsid w:val="004C37CD"/>
    <w:rsid w:val="004D089D"/>
    <w:rsid w:val="004D5E34"/>
    <w:rsid w:val="004E29C7"/>
    <w:rsid w:val="004F54E0"/>
    <w:rsid w:val="005120AA"/>
    <w:rsid w:val="0052119E"/>
    <w:rsid w:val="00541B4C"/>
    <w:rsid w:val="00545106"/>
    <w:rsid w:val="00554BF2"/>
    <w:rsid w:val="00596532"/>
    <w:rsid w:val="005A69E1"/>
    <w:rsid w:val="005B7D58"/>
    <w:rsid w:val="005C2512"/>
    <w:rsid w:val="005D5545"/>
    <w:rsid w:val="00603309"/>
    <w:rsid w:val="006201F0"/>
    <w:rsid w:val="006326A0"/>
    <w:rsid w:val="006924B8"/>
    <w:rsid w:val="00697AED"/>
    <w:rsid w:val="006A5952"/>
    <w:rsid w:val="006C11FF"/>
    <w:rsid w:val="006C596D"/>
    <w:rsid w:val="006F0813"/>
    <w:rsid w:val="006F7E46"/>
    <w:rsid w:val="007155E6"/>
    <w:rsid w:val="0072554F"/>
    <w:rsid w:val="007375B9"/>
    <w:rsid w:val="00746E84"/>
    <w:rsid w:val="00755F15"/>
    <w:rsid w:val="0076583E"/>
    <w:rsid w:val="0078309D"/>
    <w:rsid w:val="00786612"/>
    <w:rsid w:val="007C1C81"/>
    <w:rsid w:val="007C6737"/>
    <w:rsid w:val="007E26A9"/>
    <w:rsid w:val="007F65A3"/>
    <w:rsid w:val="00807AE6"/>
    <w:rsid w:val="00811AB9"/>
    <w:rsid w:val="00826005"/>
    <w:rsid w:val="008F771F"/>
    <w:rsid w:val="00911EA7"/>
    <w:rsid w:val="009256B3"/>
    <w:rsid w:val="009378FA"/>
    <w:rsid w:val="00937C36"/>
    <w:rsid w:val="00941967"/>
    <w:rsid w:val="00966C71"/>
    <w:rsid w:val="009743AD"/>
    <w:rsid w:val="0098460F"/>
    <w:rsid w:val="00994F7E"/>
    <w:rsid w:val="009D155F"/>
    <w:rsid w:val="009E08FF"/>
    <w:rsid w:val="009F142C"/>
    <w:rsid w:val="00A0116B"/>
    <w:rsid w:val="00A1735C"/>
    <w:rsid w:val="00A22A05"/>
    <w:rsid w:val="00A25094"/>
    <w:rsid w:val="00A44BFA"/>
    <w:rsid w:val="00A53C11"/>
    <w:rsid w:val="00A7313E"/>
    <w:rsid w:val="00A82DF9"/>
    <w:rsid w:val="00AA6769"/>
    <w:rsid w:val="00AD171D"/>
    <w:rsid w:val="00AF47E1"/>
    <w:rsid w:val="00B0110E"/>
    <w:rsid w:val="00B046C1"/>
    <w:rsid w:val="00B262A1"/>
    <w:rsid w:val="00B624EB"/>
    <w:rsid w:val="00B8301F"/>
    <w:rsid w:val="00B9656A"/>
    <w:rsid w:val="00BB2E07"/>
    <w:rsid w:val="00BC356C"/>
    <w:rsid w:val="00BD430C"/>
    <w:rsid w:val="00BD5017"/>
    <w:rsid w:val="00BE0450"/>
    <w:rsid w:val="00BF1D3C"/>
    <w:rsid w:val="00C0128A"/>
    <w:rsid w:val="00C06872"/>
    <w:rsid w:val="00C17E2A"/>
    <w:rsid w:val="00C3107D"/>
    <w:rsid w:val="00C717EC"/>
    <w:rsid w:val="00C82CFC"/>
    <w:rsid w:val="00CB08CC"/>
    <w:rsid w:val="00CB2D0F"/>
    <w:rsid w:val="00CB74E1"/>
    <w:rsid w:val="00CE6774"/>
    <w:rsid w:val="00D120AD"/>
    <w:rsid w:val="00D27DC3"/>
    <w:rsid w:val="00D3514E"/>
    <w:rsid w:val="00D3577C"/>
    <w:rsid w:val="00D43AC0"/>
    <w:rsid w:val="00D51B44"/>
    <w:rsid w:val="00D8019B"/>
    <w:rsid w:val="00D96F63"/>
    <w:rsid w:val="00DC17D5"/>
    <w:rsid w:val="00E07205"/>
    <w:rsid w:val="00E2212B"/>
    <w:rsid w:val="00E22C5A"/>
    <w:rsid w:val="00E232D4"/>
    <w:rsid w:val="00E331D9"/>
    <w:rsid w:val="00E601B6"/>
    <w:rsid w:val="00E76176"/>
    <w:rsid w:val="00E87096"/>
    <w:rsid w:val="00ED0A77"/>
    <w:rsid w:val="00ED219F"/>
    <w:rsid w:val="00F05F1A"/>
    <w:rsid w:val="00F1179F"/>
    <w:rsid w:val="00F208E3"/>
    <w:rsid w:val="00F235D6"/>
    <w:rsid w:val="00F32580"/>
    <w:rsid w:val="00F342F4"/>
    <w:rsid w:val="00F616CA"/>
    <w:rsid w:val="00F66CE1"/>
    <w:rsid w:val="00F70844"/>
    <w:rsid w:val="00FA0DEA"/>
    <w:rsid w:val="00FB61C0"/>
    <w:rsid w:val="00FC4700"/>
    <w:rsid w:val="00FC7D63"/>
    <w:rsid w:val="00FD60CF"/>
    <w:rsid w:val="00FF288F"/>
    <w:rsid w:val="00FF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ific.com/api/v1/episodes/generate-lesson-plan-pdf/?id=da52b630-a186-4d5d-9196-0fec241c19a3&amp;locale=us-en-u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ific.com/api/v1/episodes/generate-lesson-plan-pdf/?id=da52b630-a186-4d5d-9196-0fec241c19a3&amp;locale=us-en-u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matific.com/api/v1/episodes/generate-lesson-plan-pdf/?id=da52b630-a186-4d5d-9196-0fec241c19a3&amp;locale=us-en-us" TargetMode="External"/><Relationship Id="rId4" Type="http://schemas.openxmlformats.org/officeDocument/2006/relationships/settings" Target="settings.xml"/><Relationship Id="rId9" Type="http://schemas.openxmlformats.org/officeDocument/2006/relationships/hyperlink" Target="https://matific.com/api/v1/episodes/generate-lesson-plan-pdf/?id=da52b630-a186-4d5d-9196-0fec241c19a3&amp;locale=us-en-u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C1"/>
    <w:rsid w:val="00035B84"/>
    <w:rsid w:val="000E3902"/>
    <w:rsid w:val="001C03A8"/>
    <w:rsid w:val="00420093"/>
    <w:rsid w:val="004A008E"/>
    <w:rsid w:val="00805105"/>
    <w:rsid w:val="008067C3"/>
    <w:rsid w:val="00816166"/>
    <w:rsid w:val="008B349E"/>
    <w:rsid w:val="00AB2F7D"/>
    <w:rsid w:val="00C93DC1"/>
    <w:rsid w:val="00E21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272</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Kelechi Uchenna</cp:lastModifiedBy>
  <cp:revision>23</cp:revision>
  <dcterms:created xsi:type="dcterms:W3CDTF">2018-07-04T20:34:00Z</dcterms:created>
  <dcterms:modified xsi:type="dcterms:W3CDTF">2018-08-08T11:00:00Z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