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D511E7" w:rsidP="00F7322A">
            <w:pPr>
              <w:pStyle w:val="Title"/>
              <w:rPr>
                <w:sz w:val="40"/>
                <w:szCs w:val="40"/>
              </w:rPr>
            </w:pPr>
            <w:r w:rsidRPr="00F113F6">
              <w:rPr>
                <w:sz w:val="40"/>
                <w:szCs w:val="40"/>
              </w:rPr>
              <w:t>Shopping involving addition and subtraction with money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A4D21" w:rsidRPr="00D511E7" w:rsidRDefault="000A37E8" w:rsidP="005C1FC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D511E7" w:rsidRPr="00D511E7">
              <w:rPr>
                <w:bCs/>
              </w:rPr>
              <w:t>Shopping involving addition and subtraction with money not greater than N20.</w:t>
            </w:r>
          </w:p>
        </w:tc>
      </w:tr>
    </w:tbl>
    <w:p w:rsidR="00C17E2A" w:rsidRDefault="000D7328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style="mso-next-textbox:#Text Box 1"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88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25648D" w:rsidRDefault="0025648D" w:rsidP="0025648D">
                        <w:r>
                          <w:t xml:space="preserve">-Real or Manipulative money </w:t>
                        </w:r>
                      </w:p>
                      <w:p w:rsidR="0025648D" w:rsidRDefault="0025648D" w:rsidP="0025648D">
                        <w:r>
                          <w:t xml:space="preserve">-Empty tins or packets of grocery items (Milo, milk, matchstick, pop, geisha, eraser, etc) </w:t>
                        </w:r>
                      </w:p>
                      <w:p w:rsidR="0025648D" w:rsidRDefault="0025648D" w:rsidP="0025648D">
                        <w:r>
                          <w:t xml:space="preserve">-Workbook </w:t>
                        </w:r>
                      </w:p>
                      <w:p w:rsidR="0025648D" w:rsidRDefault="0025648D" w:rsidP="0025648D">
                        <w:r>
                          <w:t xml:space="preserve">-White board and marker </w:t>
                        </w:r>
                      </w:p>
                      <w:p w:rsidR="0025648D" w:rsidRDefault="0025648D" w:rsidP="0025648D">
                        <w:pPr>
                          <w:rPr>
                            <w:b/>
                            <w:bCs/>
                          </w:rPr>
                        </w:pPr>
                        <w:r>
                          <w:t>-Jotter book</w:t>
                        </w: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8B19A0" w:rsidRDefault="008B19A0" w:rsidP="008B19A0">
                        <w:r>
                          <w:t>-</w:t>
                        </w:r>
                        <w:hyperlink r:id="rId8" w:tgtFrame="_blank" w:history="1">
                          <w:r>
                            <w:rPr>
                              <w:rStyle w:val="Hyperlink"/>
                            </w:rPr>
                            <w:t>https://teachers.net/lessons/posts/2252.html</w:t>
                          </w:r>
                        </w:hyperlink>
                      </w:p>
                      <w:p w:rsidR="008B19A0" w:rsidRDefault="008B19A0" w:rsidP="008B19A0">
                        <w:r>
                          <w:t>-</w:t>
                        </w:r>
                        <w:hyperlink r:id="rId9" w:tgtFrame="_blank" w:history="1">
                          <w:r>
                            <w:rPr>
                              <w:rStyle w:val="Hyperlink"/>
                            </w:rPr>
                            <w:t>https://betterlesson.com/lesson/603907/let-s-go-shopping-adding-money-amounts-less-than-1-00</w:t>
                          </w:r>
                        </w:hyperlink>
                      </w:p>
                      <w:p w:rsidR="008B19A0" w:rsidRDefault="000D7328" w:rsidP="008B19A0">
                        <w:hyperlink r:id="rId10" w:history="1">
                          <w:r w:rsidR="008B19A0" w:rsidRPr="00954B8B">
                            <w:rPr>
                              <w:rStyle w:val="Hyperlink"/>
                            </w:rPr>
                            <w:t>https://www.moneyinstructor.com/lesson/moneyvalueidea.asp</w:t>
                          </w:r>
                        </w:hyperlink>
                      </w:p>
                      <w:p w:rsidR="008B19A0" w:rsidRDefault="008B19A0" w:rsidP="008B19A0">
                        <w:r>
                          <w:t>-</w:t>
                        </w:r>
                        <w:hyperlink r:id="rId11" w:history="1">
                          <w:r w:rsidRPr="00954B8B">
                            <w:rPr>
                              <w:rStyle w:val="Hyperlink"/>
                            </w:rPr>
                            <w:t>https://www.eslkidstuff.com/lesson-plans/shopping-and-money.html</w:t>
                          </w:r>
                        </w:hyperlink>
                      </w:p>
                      <w:p w:rsidR="00714A8D" w:rsidRDefault="00714A8D" w:rsidP="008B19A0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D511E7" w:rsidRDefault="00FA010A" w:rsidP="00D511E7">
            <w:pPr>
              <w:ind w:left="175" w:hanging="175"/>
            </w:pPr>
            <w:r>
              <w:t>1. Have a hands-on experience on</w:t>
            </w:r>
            <w:r w:rsidR="00D511E7">
              <w:t xml:space="preserve"> buying and selling with money within N20.</w:t>
            </w:r>
          </w:p>
          <w:p w:rsidR="001D4D95" w:rsidRDefault="00D511E7" w:rsidP="00D511E7">
            <w:pPr>
              <w:ind w:left="175" w:hanging="175"/>
            </w:pPr>
            <w:r>
              <w:t xml:space="preserve">2. Use addition and subtraction of money appropriately. </w:t>
            </w:r>
          </w:p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F7322A" w:rsidRDefault="00F7322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F7322A" w:rsidRDefault="00F7322A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bookmarkStart w:id="0" w:name="_GoBack"/>
            <w:bookmarkEnd w:id="0"/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6F4E5B" w:rsidRDefault="003D5DCE" w:rsidP="006F4E5B">
            <w:r>
              <w:t xml:space="preserve">1. </w:t>
            </w:r>
            <w:r w:rsidR="006F4E5B">
              <w:t>You are at a grocery store and you want to buy strawberries, grapes and an apple for N2.50K, N5.50K and N10 respectively. How much money do you need?</w:t>
            </w:r>
          </w:p>
          <w:p w:rsidR="003D5DCE" w:rsidRDefault="003D5DCE" w:rsidP="003D5DCE">
            <w:pPr>
              <w:ind w:left="142" w:hanging="142"/>
            </w:pPr>
          </w:p>
          <w:p w:rsidR="001D4D95" w:rsidRPr="000A37E8" w:rsidRDefault="001D4D95" w:rsidP="001D4D95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25648D" w:rsidRDefault="0025648D" w:rsidP="0025648D">
            <w:pPr>
              <w:ind w:left="175" w:hanging="175"/>
            </w:pPr>
            <w:r>
              <w:t>1. Inform the students "today, we will go shopping"</w:t>
            </w:r>
          </w:p>
          <w:p w:rsidR="0025648D" w:rsidRDefault="0025648D" w:rsidP="0025648D">
            <w:pPr>
              <w:ind w:left="175" w:hanging="175"/>
            </w:pPr>
            <w:r>
              <w:t xml:space="preserve">2. Tell them we will be using knowledge from our previous lesson on addition and subtraction of money to buy items from our store </w:t>
            </w:r>
          </w:p>
          <w:p w:rsidR="0025648D" w:rsidRDefault="0025648D" w:rsidP="0025648D">
            <w:pPr>
              <w:ind w:left="175" w:hanging="175"/>
            </w:pPr>
            <w:r>
              <w:t>3. Set up various stations throughout the room with items for “sale” with their prices</w:t>
            </w: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25648D" w:rsidRPr="00C403C3" w:rsidRDefault="0025648D" w:rsidP="0025648D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102361" w:rsidRDefault="00102361" w:rsidP="00102361">
            <w:pPr>
              <w:rPr>
                <w:b/>
              </w:rPr>
            </w:pPr>
            <w:r>
              <w:rPr>
                <w:b/>
              </w:rPr>
              <w:t xml:space="preserve">Day 1,  </w:t>
            </w:r>
            <w:r w:rsidRPr="00E07205">
              <w:rPr>
                <w:b/>
              </w:rPr>
              <w:t>Lesson 1-</w:t>
            </w:r>
            <w:r>
              <w:rPr>
                <w:b/>
              </w:rPr>
              <w:t>20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25648D" w:rsidRDefault="0025648D" w:rsidP="00102361">
            <w:pPr>
              <w:ind w:left="175" w:hanging="175"/>
            </w:pPr>
            <w:r>
              <w:t>1. Tell the students "We have some items for sale at our school store.  Who can tell me what three items they would like to buy from the school store?"</w:t>
            </w:r>
          </w:p>
          <w:p w:rsidR="0025648D" w:rsidRDefault="0025648D" w:rsidP="00102361">
            <w:pPr>
              <w:ind w:left="175" w:hanging="175"/>
            </w:pPr>
            <w:r>
              <w:t xml:space="preserve">2. Have a student pick three items. "I saw a sachet of cowbell milk for N5. I saw an eraser for 100K. I saw a tin of Milo for N10. If I want to buy all three items, how much money do I </w:t>
            </w:r>
            <w:r>
              <w:lastRenderedPageBreak/>
              <w:t>need?"</w:t>
            </w:r>
          </w:p>
          <w:p w:rsidR="0025648D" w:rsidRDefault="0025648D" w:rsidP="00102361">
            <w:pPr>
              <w:ind w:left="175" w:hanging="175"/>
            </w:pPr>
            <w:r>
              <w:t xml:space="preserve">3. Let students write out the prices and try adding together </w:t>
            </w:r>
          </w:p>
          <w:p w:rsidR="0025648D" w:rsidRDefault="0025648D" w:rsidP="00102361">
            <w:pPr>
              <w:ind w:left="175" w:hanging="175"/>
            </w:pPr>
            <w:r>
              <w:t>4. Students might need help in remembering that two 50K i.e. 50K + 50K = 100K. Also, how 100K is equivalent to N1</w:t>
            </w:r>
          </w:p>
          <w:p w:rsidR="0025648D" w:rsidRDefault="0025648D" w:rsidP="00102361">
            <w:pPr>
              <w:ind w:left="175" w:hanging="175"/>
            </w:pPr>
            <w:r>
              <w:t>5. Some students might add using column addition, others might add two of the addends and then added the third to the sum</w:t>
            </w:r>
          </w:p>
          <w:p w:rsidR="0025648D" w:rsidRDefault="0025648D" w:rsidP="00102361">
            <w:pPr>
              <w:ind w:left="175" w:hanging="175"/>
            </w:pPr>
            <w:r>
              <w:t>6. Show a practical solution on the board</w:t>
            </w:r>
          </w:p>
          <w:p w:rsidR="0025648D" w:rsidRDefault="0025648D" w:rsidP="00102361">
            <w:pPr>
              <w:ind w:left="175" w:hanging="175"/>
            </w:pPr>
            <w:r>
              <w:t xml:space="preserve">          N10 + N5 + N1 (also 10 + 5 + 1) = N16</w:t>
            </w:r>
            <w:r w:rsidR="00102361">
              <w:t>.</w:t>
            </w:r>
          </w:p>
          <w:p w:rsidR="00664E46" w:rsidRDefault="00664E46" w:rsidP="00023BCC">
            <w:pPr>
              <w:ind w:left="175" w:hanging="175"/>
            </w:pPr>
          </w:p>
          <w:p w:rsidR="00780730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25648D" w:rsidRDefault="0025648D" w:rsidP="0025648D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25648D" w:rsidRDefault="0025648D" w:rsidP="0025648D">
            <w:pPr>
              <w:ind w:left="175" w:hanging="175"/>
            </w:pPr>
            <w:r>
              <w:t xml:space="preserve">1. Ask students to recall the algorithm of addition and subtraction of money. </w:t>
            </w:r>
          </w:p>
          <w:p w:rsidR="0025648D" w:rsidRDefault="0025648D" w:rsidP="0025648D">
            <w:pPr>
              <w:ind w:left="175" w:hanging="175"/>
            </w:pPr>
            <w:r>
              <w:t xml:space="preserve">2. Emphasize the importance of the 'N' sign in money. </w:t>
            </w:r>
          </w:p>
          <w:p w:rsidR="0025648D" w:rsidRDefault="0025648D" w:rsidP="0025648D">
            <w:pPr>
              <w:ind w:left="175" w:hanging="175"/>
            </w:pPr>
            <w:r>
              <w:t>3. Split the class into groups and within each group, pair up students and assign them as 'Sellers' or 'Buyers'</w:t>
            </w:r>
          </w:p>
          <w:p w:rsidR="0025648D" w:rsidRDefault="0025648D" w:rsidP="0025648D">
            <w:pPr>
              <w:ind w:left="175" w:hanging="175"/>
            </w:pPr>
            <w:r>
              <w:t xml:space="preserve">4. Tell students that each buyer has a total of N20 play money for shopping and sellers have items worth N20 </w:t>
            </w:r>
          </w:p>
          <w:p w:rsidR="0025648D" w:rsidRDefault="0025648D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25648D" w:rsidRDefault="0025648D" w:rsidP="0025648D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25648D" w:rsidRDefault="0025648D" w:rsidP="0025648D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102361" w:rsidRDefault="00102361" w:rsidP="00102361">
            <w:pPr>
              <w:rPr>
                <w:b/>
              </w:rPr>
            </w:pPr>
            <w:r>
              <w:rPr>
                <w:b/>
              </w:rPr>
              <w:t xml:space="preserve">Day 2,  </w:t>
            </w:r>
            <w:r w:rsidRPr="00E07205">
              <w:rPr>
                <w:b/>
              </w:rPr>
              <w:t>Lesson 1-</w:t>
            </w:r>
            <w:r>
              <w:rPr>
                <w:b/>
              </w:rPr>
              <w:t>25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25648D" w:rsidRDefault="0025648D" w:rsidP="00102361">
            <w:pPr>
              <w:ind w:left="175" w:hanging="175"/>
            </w:pPr>
            <w:r>
              <w:t>1. Brief 'Sellers' on their roles.</w:t>
            </w:r>
          </w:p>
          <w:p w:rsidR="0025648D" w:rsidRDefault="0025648D" w:rsidP="00102361">
            <w:pPr>
              <w:ind w:left="175" w:hanging="175"/>
            </w:pPr>
            <w:r>
              <w:t>2. Each pair of students is to display their goods along with the price tags and they will sell their goods to whichever 'Buyers' who are interested.</w:t>
            </w:r>
          </w:p>
          <w:p w:rsidR="0025648D" w:rsidRDefault="0025648D" w:rsidP="00102361">
            <w:pPr>
              <w:ind w:left="175" w:hanging="175"/>
            </w:pPr>
            <w:r>
              <w:t xml:space="preserve">3. After each sale, they are to record down the item sold and the amount received on their </w:t>
            </w:r>
            <w:r>
              <w:lastRenderedPageBreak/>
              <w:t>worksheet.</w:t>
            </w:r>
          </w:p>
          <w:p w:rsidR="0025648D" w:rsidRDefault="0025648D" w:rsidP="00102361">
            <w:pPr>
              <w:ind w:left="175" w:hanging="175"/>
            </w:pPr>
            <w:r>
              <w:t>4. At the end of the spree, they are to total up their earnings with the N20 they have at the start of the activity to find out the total.</w:t>
            </w:r>
          </w:p>
          <w:p w:rsidR="0025648D" w:rsidRDefault="0025648D" w:rsidP="00102361">
            <w:pPr>
              <w:ind w:left="175" w:hanging="175"/>
            </w:pPr>
            <w:r>
              <w:t>5. Then, they have to count their play money to tally with their worksheet.</w:t>
            </w:r>
          </w:p>
          <w:p w:rsidR="0025648D" w:rsidRDefault="0025648D" w:rsidP="00102361">
            <w:pPr>
              <w:ind w:left="175" w:hanging="175"/>
            </w:pPr>
            <w:r>
              <w:t>6. Brief 'Buyers' on their roles.</w:t>
            </w:r>
          </w:p>
          <w:p w:rsidR="0025648D" w:rsidRDefault="0025648D" w:rsidP="00102361">
            <w:pPr>
              <w:ind w:left="175" w:hanging="175"/>
            </w:pPr>
            <w:r>
              <w:t xml:space="preserve">7. They will go on a shopping spree to buy 3 items using their play money. </w:t>
            </w:r>
          </w:p>
          <w:p w:rsidR="0025648D" w:rsidRDefault="0025648D" w:rsidP="00102361">
            <w:pPr>
              <w:ind w:left="175" w:hanging="175"/>
            </w:pPr>
            <w:r>
              <w:t>8. The items bought and the amounts spent are to be recorded down on their worksheet.</w:t>
            </w:r>
          </w:p>
          <w:p w:rsidR="0025648D" w:rsidRDefault="0025648D" w:rsidP="00102361">
            <w:pPr>
              <w:ind w:left="175" w:hanging="175"/>
            </w:pPr>
            <w:r>
              <w:t>9. At the end of the spree, they are to total up their expenditure and find out how much they have left.</w:t>
            </w:r>
          </w:p>
          <w:p w:rsidR="0025648D" w:rsidRDefault="0025648D" w:rsidP="00102361">
            <w:pPr>
              <w:ind w:left="175" w:hanging="175"/>
            </w:pPr>
            <w:r>
              <w:t>10. Then, they have to count their play money to tally with their worksheet.</w:t>
            </w:r>
          </w:p>
          <w:p w:rsidR="0025648D" w:rsidRDefault="0025648D" w:rsidP="00102361">
            <w:pPr>
              <w:ind w:left="175" w:hanging="175"/>
            </w:pPr>
            <w:r>
              <w:t>11. Let students take turns while using their jotter books to do workings</w:t>
            </w:r>
            <w:r w:rsidR="00102361">
              <w:t>.</w:t>
            </w:r>
            <w:r>
              <w:t xml:space="preserve"> </w:t>
            </w: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A2D" w:rsidRDefault="009D1A2D">
      <w:pPr>
        <w:spacing w:before="0" w:after="0" w:line="240" w:lineRule="auto"/>
      </w:pPr>
      <w:r>
        <w:separator/>
      </w:r>
    </w:p>
  </w:endnote>
  <w:endnote w:type="continuationSeparator" w:id="0">
    <w:p w:rsidR="009D1A2D" w:rsidRDefault="009D1A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0D7328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FA010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A2D" w:rsidRDefault="009D1A2D">
      <w:pPr>
        <w:spacing w:before="0" w:after="0" w:line="240" w:lineRule="auto"/>
      </w:pPr>
      <w:r>
        <w:separator/>
      </w:r>
    </w:p>
  </w:footnote>
  <w:footnote w:type="continuationSeparator" w:id="0">
    <w:p w:rsidR="009D1A2D" w:rsidRDefault="009D1A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65A51"/>
    <w:rsid w:val="0007578F"/>
    <w:rsid w:val="00080EB5"/>
    <w:rsid w:val="000816FF"/>
    <w:rsid w:val="000904AA"/>
    <w:rsid w:val="00094462"/>
    <w:rsid w:val="00094895"/>
    <w:rsid w:val="000A2E3D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D7328"/>
    <w:rsid w:val="000E2930"/>
    <w:rsid w:val="000F3C73"/>
    <w:rsid w:val="00100ADB"/>
    <w:rsid w:val="00102361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5648D"/>
    <w:rsid w:val="002622D7"/>
    <w:rsid w:val="0026795F"/>
    <w:rsid w:val="0028057F"/>
    <w:rsid w:val="0028776C"/>
    <w:rsid w:val="00287F69"/>
    <w:rsid w:val="002A72AE"/>
    <w:rsid w:val="002B0D89"/>
    <w:rsid w:val="002B44A9"/>
    <w:rsid w:val="002B49B0"/>
    <w:rsid w:val="002B4EEC"/>
    <w:rsid w:val="002B733A"/>
    <w:rsid w:val="002C0925"/>
    <w:rsid w:val="002D3295"/>
    <w:rsid w:val="002D337F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552C9"/>
    <w:rsid w:val="00364EE2"/>
    <w:rsid w:val="00367DF9"/>
    <w:rsid w:val="00373522"/>
    <w:rsid w:val="00373682"/>
    <w:rsid w:val="00377690"/>
    <w:rsid w:val="003815BC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162D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4E5B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9544A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19A0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1A2D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4970"/>
    <w:rsid w:val="00A50553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5417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477F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1611"/>
    <w:rsid w:val="00D27DC3"/>
    <w:rsid w:val="00D329A0"/>
    <w:rsid w:val="00D3577C"/>
    <w:rsid w:val="00D43AC0"/>
    <w:rsid w:val="00D511E7"/>
    <w:rsid w:val="00D544E5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4544B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7322A"/>
    <w:rsid w:val="00F814F7"/>
    <w:rsid w:val="00F84AB3"/>
    <w:rsid w:val="00FA010A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ers.net/lessons/posts/2252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lkidstuff.com/lesson-plans/shopping-and-money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moneyinstructor.com/lesson/moneyvalueidea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terlesson.com/lesson/603907/let-s-go-shopping-adding-money-amounts-less-than-1-0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157138"/>
    <w:rsid w:val="00253619"/>
    <w:rsid w:val="00280CE5"/>
    <w:rsid w:val="004577EA"/>
    <w:rsid w:val="004A008E"/>
    <w:rsid w:val="004E1DB9"/>
    <w:rsid w:val="00571A20"/>
    <w:rsid w:val="005E6E71"/>
    <w:rsid w:val="006814AC"/>
    <w:rsid w:val="006B4114"/>
    <w:rsid w:val="00713551"/>
    <w:rsid w:val="00805105"/>
    <w:rsid w:val="00816166"/>
    <w:rsid w:val="00836926"/>
    <w:rsid w:val="00952713"/>
    <w:rsid w:val="009D2491"/>
    <w:rsid w:val="00A20224"/>
    <w:rsid w:val="00AB2F7D"/>
    <w:rsid w:val="00AB37F5"/>
    <w:rsid w:val="00B67D1F"/>
    <w:rsid w:val="00C87D32"/>
    <w:rsid w:val="00C93DC1"/>
    <w:rsid w:val="00CD3E5A"/>
    <w:rsid w:val="00CF19C9"/>
    <w:rsid w:val="00D92979"/>
    <w:rsid w:val="00E17671"/>
    <w:rsid w:val="00E57CFE"/>
    <w:rsid w:val="00EB30E9"/>
    <w:rsid w:val="00EC22C7"/>
    <w:rsid w:val="00EE62A8"/>
    <w:rsid w:val="00F068B9"/>
    <w:rsid w:val="00F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Yusuph</cp:lastModifiedBy>
  <cp:revision>8</cp:revision>
  <cp:lastPrinted>2019-05-09T20:45:00Z</cp:lastPrinted>
  <dcterms:created xsi:type="dcterms:W3CDTF">2019-06-24T20:22:00Z</dcterms:created>
  <dcterms:modified xsi:type="dcterms:W3CDTF">2019-07-16T21:08:00Z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