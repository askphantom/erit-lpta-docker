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bottom w:val="single" w:sz="18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itle and date"/>
      </w:tblPr>
      <w:tblGrid>
        <w:gridCol w:w="6480"/>
        <w:gridCol w:w="6480"/>
      </w:tblGrid>
      <w:tr w:rsidR="00C17E2A" w14:paraId="7D3C784A" w14:textId="77777777">
        <w:tc>
          <w:tcPr>
            <w:tcW w:w="2500" w:type="pct"/>
            <w:vAlign w:val="bottom"/>
          </w:tcPr>
          <w:p w14:paraId="002EA3B2" w14:textId="7EADAB22" w:rsidR="00C17E2A" w:rsidRPr="006001DB" w:rsidRDefault="00C62F4D">
            <w:pPr>
              <w:pStyle w:val="Title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subtraction</w:t>
            </w:r>
          </w:p>
        </w:tc>
        <w:sdt>
          <w:sdtPr>
            <w:id w:val="1545870053"/>
            <w:placeholder>
              <w:docPart w:val="57D0253E54FA4684857C7E53F49E1A5B"/>
            </w:placeholder>
            <w:date w:fullDate="2018-07-30T00:00:00Z">
              <w:dateFormat w:val="M.d.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500" w:type="pct"/>
                <w:vAlign w:val="bottom"/>
              </w:tcPr>
              <w:p w14:paraId="184A80D0" w14:textId="494949FF" w:rsidR="00C17E2A" w:rsidRDefault="00E2009E">
                <w:pPr>
                  <w:pStyle w:val="Date"/>
                </w:pPr>
                <w:r>
                  <w:t>7.30.2018</w:t>
                </w:r>
              </w:p>
            </w:tc>
          </w:sdtContent>
        </w:sdt>
      </w:tr>
    </w:tbl>
    <w:p w14:paraId="13DF9718" w14:textId="2F72EB65" w:rsidR="00C17E2A" w:rsidRDefault="00C17E2A">
      <w:pPr>
        <w:pStyle w:val="NoSpacing"/>
      </w:pPr>
    </w:p>
    <w:tbl>
      <w:tblPr>
        <w:tblStyle w:val="LessonPlan"/>
        <w:tblW w:w="3650" w:type="pct"/>
        <w:tblLook w:val="04A0" w:firstRow="1" w:lastRow="0" w:firstColumn="1" w:lastColumn="0" w:noHBand="0" w:noVBand="1"/>
        <w:tblDescription w:val="Overview"/>
      </w:tblPr>
      <w:tblGrid>
        <w:gridCol w:w="1801"/>
        <w:gridCol w:w="288"/>
        <w:gridCol w:w="7372"/>
      </w:tblGrid>
      <w:tr w:rsidR="00C17E2A" w14:paraId="6D41C1C9" w14:textId="77777777" w:rsidTr="00C17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2" w:type="pct"/>
          </w:tcPr>
          <w:p w14:paraId="03B4221A" w14:textId="77777777" w:rsidR="00C17E2A" w:rsidRDefault="00D27DC3">
            <w:pPr>
              <w:pStyle w:val="Heading1"/>
              <w:spacing w:before="60"/>
              <w:contextualSpacing w:val="0"/>
              <w:outlineLvl w:val="0"/>
            </w:pPr>
            <w:r>
              <w:t>Subject</w:t>
            </w:r>
          </w:p>
        </w:tc>
        <w:tc>
          <w:tcPr>
            <w:tcW w:w="152" w:type="pct"/>
            <w:tcBorders>
              <w:bottom w:val="none" w:sz="0" w:space="0" w:color="auto"/>
            </w:tcBorders>
          </w:tcPr>
          <w:p w14:paraId="308D03A2" w14:textId="77777777" w:rsidR="00C17E2A" w:rsidRDefault="00C17E2A">
            <w:pPr>
              <w:pStyle w:val="Heading1"/>
              <w:spacing w:before="60"/>
              <w:contextualSpacing w:val="0"/>
              <w:outlineLvl w:val="0"/>
            </w:pPr>
          </w:p>
        </w:tc>
        <w:tc>
          <w:tcPr>
            <w:tcW w:w="3895" w:type="pct"/>
          </w:tcPr>
          <w:p w14:paraId="2CD11C91" w14:textId="77777777" w:rsidR="00C17E2A" w:rsidRDefault="00D27DC3">
            <w:pPr>
              <w:pStyle w:val="Heading1"/>
              <w:spacing w:before="60"/>
              <w:contextualSpacing w:val="0"/>
              <w:outlineLvl w:val="0"/>
            </w:pPr>
            <w:r>
              <w:t>Overview</w:t>
            </w:r>
          </w:p>
        </w:tc>
      </w:tr>
      <w:tr w:rsidR="00C17E2A" w14:paraId="213687BE" w14:textId="77777777" w:rsidTr="00C17E2A">
        <w:tc>
          <w:tcPr>
            <w:tcW w:w="952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urse info"/>
            </w:tblPr>
            <w:tblGrid>
              <w:gridCol w:w="1801"/>
            </w:tblGrid>
            <w:tr w:rsidR="00C17E2A" w14:paraId="32BF30BB" w14:textId="77777777">
              <w:tc>
                <w:tcPr>
                  <w:tcW w:w="5000" w:type="pct"/>
                </w:tcPr>
                <w:p w14:paraId="0EB4376E" w14:textId="6E36BEA7" w:rsidR="00C17E2A" w:rsidRDefault="000A37E8">
                  <w:r>
                    <w:t xml:space="preserve">Mathematics </w:t>
                  </w:r>
                </w:p>
              </w:tc>
            </w:tr>
            <w:tr w:rsidR="00C17E2A" w14:paraId="58EC4DA0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6BBD517E" w14:textId="77777777" w:rsidR="00C17E2A" w:rsidRDefault="00D27DC3">
                  <w:pPr>
                    <w:pStyle w:val="Heading1"/>
                  </w:pPr>
                  <w:r>
                    <w:t>Prepared By</w:t>
                  </w:r>
                </w:p>
              </w:tc>
            </w:tr>
            <w:tr w:rsidR="00C17E2A" w14:paraId="2B428F01" w14:textId="77777777">
              <w:sdt>
                <w:sdtPr>
                  <w:id w:val="868955252"/>
                  <w:placeholder>
                    <w:docPart w:val="1C876A8B6575410E8AA7530875A6B7F4"/>
                  </w:placeholder>
                  <w:temporary/>
                  <w:showingPlcHdr/>
                  <w15:appearance w15:val="hidden"/>
                  <w:text/>
                </w:sdtPr>
                <w:sdtEndPr/>
                <w:sdtContent>
                  <w:tc>
                    <w:tcPr>
                      <w:tcW w:w="5000" w:type="pct"/>
                      <w:tcBorders>
                        <w:top w:val="single" w:sz="8" w:space="0" w:color="auto"/>
                      </w:tcBorders>
                    </w:tcPr>
                    <w:p w14:paraId="7C6AE0E4" w14:textId="77777777" w:rsidR="00C17E2A" w:rsidRDefault="00D27DC3">
                      <w:r>
                        <w:t>[Instructor Name]</w:t>
                      </w:r>
                    </w:p>
                  </w:tc>
                </w:sdtContent>
              </w:sdt>
            </w:tr>
            <w:tr w:rsidR="00C17E2A" w14:paraId="25448A5D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3374DCBA" w14:textId="77777777" w:rsidR="00C17E2A" w:rsidRDefault="00D27DC3">
                  <w:pPr>
                    <w:pStyle w:val="Heading1"/>
                  </w:pPr>
                  <w:r>
                    <w:t>Grade Level</w:t>
                  </w:r>
                </w:p>
              </w:tc>
            </w:tr>
            <w:tr w:rsidR="00C17E2A" w14:paraId="3BE49EC9" w14:textId="77777777">
              <w:tc>
                <w:tcPr>
                  <w:tcW w:w="5000" w:type="pct"/>
                  <w:tcBorders>
                    <w:top w:val="single" w:sz="8" w:space="0" w:color="auto"/>
                  </w:tcBorders>
                </w:tcPr>
                <w:p w14:paraId="517CCD81" w14:textId="7ABA7C6F" w:rsidR="00C17E2A" w:rsidRDefault="000A37E8">
                  <w:r>
                    <w:t>1</w:t>
                  </w:r>
                </w:p>
              </w:tc>
            </w:tr>
          </w:tbl>
          <w:p w14:paraId="4CAC6574" w14:textId="77777777" w:rsidR="00C17E2A" w:rsidRDefault="00C17E2A"/>
        </w:tc>
        <w:tc>
          <w:tcPr>
            <w:tcW w:w="152" w:type="pct"/>
          </w:tcPr>
          <w:p w14:paraId="0CBCE437" w14:textId="77777777" w:rsidR="00C17E2A" w:rsidRDefault="00C17E2A"/>
        </w:tc>
        <w:tc>
          <w:tcPr>
            <w:tcW w:w="3895" w:type="pct"/>
          </w:tcPr>
          <w:p w14:paraId="2971807D" w14:textId="77777777" w:rsidR="000A37E8" w:rsidRDefault="000A37E8">
            <w:r>
              <w:t>This lesson plan covers teaching content for;</w:t>
            </w:r>
          </w:p>
          <w:p w14:paraId="2DA29322" w14:textId="2A461420" w:rsidR="00565D42" w:rsidRDefault="00A52C37" w:rsidP="00565D42">
            <w:pPr>
              <w:pStyle w:val="ListParagraph"/>
              <w:numPr>
                <w:ilvl w:val="0"/>
                <w:numId w:val="2"/>
              </w:numPr>
            </w:pPr>
            <w:r>
              <w:t xml:space="preserve">Subtraction </w:t>
            </w:r>
            <w:r w:rsidR="00565D42">
              <w:t>of whole numbers</w:t>
            </w:r>
          </w:p>
          <w:p w14:paraId="50F34C4D" w14:textId="1918D00C" w:rsidR="00565D42" w:rsidRDefault="00565D42" w:rsidP="00565D42">
            <w:pPr>
              <w:pStyle w:val="ListParagraph"/>
              <w:numPr>
                <w:ilvl w:val="0"/>
                <w:numId w:val="2"/>
              </w:numPr>
            </w:pPr>
            <w:r>
              <w:t xml:space="preserve">Word problems in </w:t>
            </w:r>
            <w:r w:rsidR="00A52C37">
              <w:t>subtraction</w:t>
            </w:r>
            <w:r>
              <w:t xml:space="preserve"> </w:t>
            </w:r>
          </w:p>
          <w:p w14:paraId="20C314B8" w14:textId="1E10647F" w:rsidR="00565D42" w:rsidRDefault="00A52C37" w:rsidP="00565D42">
            <w:pPr>
              <w:pStyle w:val="ListParagraph"/>
              <w:numPr>
                <w:ilvl w:val="0"/>
                <w:numId w:val="2"/>
              </w:numPr>
            </w:pPr>
            <w:r>
              <w:t xml:space="preserve">Subtraction </w:t>
            </w:r>
            <w:r w:rsidR="00565D42">
              <w:t>of 2 and 3-digit numbers without renaming/regrouping or exchanging</w:t>
            </w:r>
          </w:p>
          <w:p w14:paraId="458BD9FD" w14:textId="41B1BF59" w:rsidR="00345602" w:rsidRDefault="00A52C37" w:rsidP="00565D42">
            <w:pPr>
              <w:pStyle w:val="ListParagraph"/>
              <w:numPr>
                <w:ilvl w:val="0"/>
                <w:numId w:val="2"/>
              </w:numPr>
            </w:pPr>
            <w:r>
              <w:t xml:space="preserve">Subtraction </w:t>
            </w:r>
            <w:r w:rsidR="00565D42">
              <w:t>of 2 and 3-digit numbers with renaming/regrouping or exchanging</w:t>
            </w:r>
          </w:p>
        </w:tc>
      </w:tr>
    </w:tbl>
    <w:p w14:paraId="44024CC7" w14:textId="66BD5755" w:rsidR="00C17E2A" w:rsidRDefault="00196867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228600" distR="228600" simplePos="0" relativeHeight="251659264" behindDoc="0" locked="0" layoutInCell="1" allowOverlap="0" wp14:anchorId="6D87D826" wp14:editId="3DC2C11E">
                <wp:simplePos x="0" y="0"/>
                <wp:positionH relativeFrom="margin">
                  <wp:posOffset>6632262</wp:posOffset>
                </wp:positionH>
                <wp:positionV relativeFrom="margin">
                  <wp:posOffset>2371336</wp:posOffset>
                </wp:positionV>
                <wp:extent cx="1874520" cy="4462780"/>
                <wp:effectExtent l="0" t="0" r="0" b="0"/>
                <wp:wrapSquare wrapText="left"/>
                <wp:docPr id="1" name="Text Box 1" descr="Materials and resourc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4520" cy="4462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  <w:tblDescription w:val="Materials and resources table"/>
                            </w:tblPr>
                            <w:tblGrid>
                              <w:gridCol w:w="7516"/>
                            </w:tblGrid>
                            <w:tr w:rsidR="00C17E2A" w14:paraId="55183B89" w14:textId="77777777">
                              <w:trPr>
                                <w:trHeight w:val="1440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627F622C" w14:textId="7777777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Materials Required</w:t>
                                  </w:r>
                                </w:p>
                                <w:p w14:paraId="4BD4ECDA" w14:textId="371E69DE" w:rsidR="00B046C1" w:rsidRDefault="007309D2" w:rsidP="00390635">
                                  <w:pPr>
                                    <w:pStyle w:val="ListBullet"/>
                                  </w:pPr>
                                  <w:r>
                                    <w:t xml:space="preserve">Number line </w:t>
                                  </w:r>
                                </w:p>
                                <w:p w14:paraId="4BE61749" w14:textId="73AD3B6A" w:rsidR="009A294B" w:rsidRDefault="00C6526B" w:rsidP="006C119E">
                                  <w:pPr>
                                    <w:pStyle w:val="ListBullet"/>
                                  </w:pPr>
                                  <w:r>
                                    <w:t xml:space="preserve">Number flash cards </w:t>
                                  </w:r>
                                </w:p>
                              </w:tc>
                            </w:tr>
                            <w:tr w:rsidR="00C17E2A" w14:paraId="47E6926A" w14:textId="77777777">
                              <w:trPr>
                                <w:trHeight w:val="1728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1DB0E5D1" w14:textId="7777777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Additional Resources</w:t>
                                  </w:r>
                                </w:p>
                                <w:p w14:paraId="71296B90" w14:textId="74EFB146" w:rsidR="00D155FF" w:rsidRDefault="00112CE3" w:rsidP="00954585">
                                  <w:pPr>
                                    <w:pStyle w:val="ListBullet"/>
                                  </w:pPr>
                                  <w:hyperlink r:id="rId8" w:history="1">
                                    <w:r w:rsidR="00954585" w:rsidRPr="00504DF7">
                                      <w:rPr>
                                        <w:rStyle w:val="Hyperlink"/>
                                      </w:rPr>
                                      <w:t>https://www.pinterest.com/remhyatt/subtraction-activities/?lp=true</w:t>
                                    </w:r>
                                  </w:hyperlink>
                                </w:p>
                                <w:p w14:paraId="293C29E6" w14:textId="06A91944" w:rsidR="00954585" w:rsidRDefault="005C19AA" w:rsidP="005C19AA">
                                  <w:pPr>
                                    <w:pStyle w:val="ListBullet"/>
                                  </w:pPr>
                                  <w:hyperlink r:id="rId9" w:history="1">
                                    <w:r w:rsidRPr="00F9335E">
                                      <w:rPr>
                                        <w:rStyle w:val="Hyperlink"/>
                                      </w:rPr>
                                      <w:t>https://jr.brainpop.com/math/additionandsubtraction/basicsubtraction/</w:t>
                                    </w:r>
                                  </w:hyperlink>
                                </w:p>
                                <w:p w14:paraId="09E53E24" w14:textId="3957DF2C" w:rsidR="005C19AA" w:rsidRDefault="000076D2" w:rsidP="000076D2">
                                  <w:pPr>
                                    <w:pStyle w:val="ListBullet"/>
                                  </w:pPr>
                                  <w:hyperlink r:id="rId10" w:history="1">
                                    <w:r w:rsidRPr="00F9335E">
                                      <w:rPr>
                                        <w:rStyle w:val="Hyperlink"/>
                                      </w:rPr>
                                      <w:t>https://pinterest.com/pin/328973947756413422/?lp=true</w:t>
                                    </w:r>
                                  </w:hyperlink>
                                </w:p>
                                <w:p w14:paraId="2211AF87" w14:textId="654EF6CA" w:rsidR="000076D2" w:rsidRDefault="000076D2" w:rsidP="000076D2">
                                  <w:pPr>
                                    <w:pStyle w:val="ListBullet"/>
                                  </w:pPr>
                                  <w:hyperlink r:id="rId11" w:history="1">
                                    <w:r w:rsidRPr="00F9335E">
                                      <w:rPr>
                                        <w:rStyle w:val="Hyperlink"/>
                                      </w:rPr>
                                      <w:t>http://softschools.com/math/subtraction/3_digit_subtraction/3_digit_subtraction_with_regrouping/</w:t>
                                    </w:r>
                                  </w:hyperlink>
                                </w:p>
                                <w:p w14:paraId="2BF924E3" w14:textId="77777777" w:rsidR="000076D2" w:rsidRDefault="000076D2" w:rsidP="000076D2">
                                  <w:pPr>
                                    <w:pStyle w:val="ListBullet"/>
                                  </w:pPr>
                                </w:p>
                                <w:p w14:paraId="266D3DBF" w14:textId="5D9B8AC1" w:rsidR="00982555" w:rsidRDefault="00982555" w:rsidP="00982555">
                                  <w:pPr>
                                    <w:pStyle w:val="ListBullet"/>
                                  </w:pPr>
                                </w:p>
                              </w:tc>
                            </w:tr>
                            <w:tr w:rsidR="00C17E2A" w14:paraId="22539C1A" w14:textId="77777777">
                              <w:trPr>
                                <w:trHeight w:val="864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</w:tcBorders>
                                </w:tcPr>
                                <w:p w14:paraId="738BD807" w14:textId="7777777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Additional Notes</w:t>
                                  </w:r>
                                </w:p>
                                <w:p w14:paraId="56EB777B" w14:textId="77777777" w:rsidR="00C17E2A" w:rsidRDefault="00C17E2A"/>
                              </w:tc>
                            </w:tr>
                          </w:tbl>
                          <w:p w14:paraId="7C9852EE" w14:textId="77777777" w:rsidR="00C17E2A" w:rsidRDefault="00C17E2A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23000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87D82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alt="Materials and resources" style="position:absolute;margin-left:522.25pt;margin-top:186.7pt;width:147.6pt;height:351.4pt;z-index:251659264;visibility:visible;mso-wrap-style:square;mso-width-percent:230;mso-height-percent:0;mso-wrap-distance-left:18pt;mso-wrap-distance-top:0;mso-wrap-distance-right:18pt;mso-wrap-distance-bottom:0;mso-position-horizontal:absolute;mso-position-horizontal-relative:margin;mso-position-vertical:absolute;mso-position-vertical-relative:margin;mso-width-percent:23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" o:allowoverlap="f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  <w:tblDescription w:val="Materials and resources table"/>
                      </w:tblPr>
                      <w:tblGrid>
                        <w:gridCol w:w="7516"/>
                      </w:tblGrid>
                      <w:tr w:rsidR="00C17E2A" w14:paraId="55183B89" w14:textId="77777777">
                        <w:trPr>
                          <w:trHeight w:val="1440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627F622C" w14:textId="77777777" w:rsidR="00C17E2A" w:rsidRDefault="00D27DC3">
                            <w:pPr>
                              <w:pStyle w:val="Heading2"/>
                            </w:pPr>
                            <w:r>
                              <w:t>Materials Required</w:t>
                            </w:r>
                          </w:p>
                          <w:p w14:paraId="4BD4ECDA" w14:textId="371E69DE" w:rsidR="00B046C1" w:rsidRDefault="007309D2" w:rsidP="00390635">
                            <w:pPr>
                              <w:pStyle w:val="ListBullet"/>
                            </w:pPr>
                            <w:r>
                              <w:t xml:space="preserve">Number line </w:t>
                            </w:r>
                          </w:p>
                          <w:p w14:paraId="4BE61749" w14:textId="73AD3B6A" w:rsidR="009A294B" w:rsidRDefault="00C6526B" w:rsidP="006C119E">
                            <w:pPr>
                              <w:pStyle w:val="ListBullet"/>
                            </w:pPr>
                            <w:r>
                              <w:t xml:space="preserve">Number flash cards </w:t>
                            </w:r>
                          </w:p>
                        </w:tc>
                      </w:tr>
                      <w:tr w:rsidR="00C17E2A" w14:paraId="47E6926A" w14:textId="77777777">
                        <w:trPr>
                          <w:trHeight w:val="1728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1DB0E5D1" w14:textId="77777777" w:rsidR="00C17E2A" w:rsidRDefault="00D27DC3">
                            <w:pPr>
                              <w:pStyle w:val="Heading2"/>
                            </w:pPr>
                            <w:r>
                              <w:t>Additional Resources</w:t>
                            </w:r>
                          </w:p>
                          <w:p w14:paraId="71296B90" w14:textId="74EFB146" w:rsidR="00D155FF" w:rsidRDefault="00112CE3" w:rsidP="00954585">
                            <w:pPr>
                              <w:pStyle w:val="ListBullet"/>
                            </w:pPr>
                            <w:hyperlink r:id="rId12" w:history="1">
                              <w:r w:rsidR="00954585" w:rsidRPr="00504DF7">
                                <w:rPr>
                                  <w:rStyle w:val="Hyperlink"/>
                                </w:rPr>
                                <w:t>https://www.pinterest.com/remhyatt/subtraction-activities/?lp=true</w:t>
                              </w:r>
                            </w:hyperlink>
                          </w:p>
                          <w:p w14:paraId="293C29E6" w14:textId="06A91944" w:rsidR="00954585" w:rsidRDefault="005C19AA" w:rsidP="005C19AA">
                            <w:pPr>
                              <w:pStyle w:val="ListBullet"/>
                            </w:pPr>
                            <w:hyperlink r:id="rId13" w:history="1">
                              <w:r w:rsidRPr="00F9335E">
                                <w:rPr>
                                  <w:rStyle w:val="Hyperlink"/>
                                </w:rPr>
                                <w:t>https://jr.brainpop.com/math/additionandsubtraction/basicsubtraction/</w:t>
                              </w:r>
                            </w:hyperlink>
                          </w:p>
                          <w:p w14:paraId="09E53E24" w14:textId="3957DF2C" w:rsidR="005C19AA" w:rsidRDefault="000076D2" w:rsidP="000076D2">
                            <w:pPr>
                              <w:pStyle w:val="ListBullet"/>
                            </w:pPr>
                            <w:hyperlink r:id="rId14" w:history="1">
                              <w:r w:rsidRPr="00F9335E">
                                <w:rPr>
                                  <w:rStyle w:val="Hyperlink"/>
                                </w:rPr>
                                <w:t>https://pinterest.com/pin/328973947756413422/?lp=true</w:t>
                              </w:r>
                            </w:hyperlink>
                          </w:p>
                          <w:p w14:paraId="2211AF87" w14:textId="654EF6CA" w:rsidR="000076D2" w:rsidRDefault="000076D2" w:rsidP="000076D2">
                            <w:pPr>
                              <w:pStyle w:val="ListBullet"/>
                            </w:pPr>
                            <w:hyperlink r:id="rId15" w:history="1">
                              <w:r w:rsidRPr="00F9335E">
                                <w:rPr>
                                  <w:rStyle w:val="Hyperlink"/>
                                </w:rPr>
                                <w:t>http://softschools.com/math/subtraction/3_digit_subtraction/3_digit_subtraction_with_regrouping/</w:t>
                              </w:r>
                            </w:hyperlink>
                          </w:p>
                          <w:p w14:paraId="2BF924E3" w14:textId="77777777" w:rsidR="000076D2" w:rsidRDefault="000076D2" w:rsidP="000076D2">
                            <w:pPr>
                              <w:pStyle w:val="ListBullet"/>
                            </w:pPr>
                          </w:p>
                          <w:p w14:paraId="266D3DBF" w14:textId="5D9B8AC1" w:rsidR="00982555" w:rsidRDefault="00982555" w:rsidP="00982555">
                            <w:pPr>
                              <w:pStyle w:val="ListBullet"/>
                            </w:pPr>
                          </w:p>
                        </w:tc>
                      </w:tr>
                      <w:tr w:rsidR="00C17E2A" w14:paraId="22539C1A" w14:textId="77777777">
                        <w:trPr>
                          <w:trHeight w:val="864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</w:tcBorders>
                          </w:tcPr>
                          <w:p w14:paraId="738BD807" w14:textId="77777777" w:rsidR="00C17E2A" w:rsidRDefault="00D27DC3">
                            <w:pPr>
                              <w:pStyle w:val="Heading2"/>
                            </w:pPr>
                            <w:r>
                              <w:t>Additional Notes</w:t>
                            </w:r>
                          </w:p>
                          <w:p w14:paraId="56EB777B" w14:textId="77777777" w:rsidR="00C17E2A" w:rsidRDefault="00C17E2A"/>
                        </w:tc>
                      </w:tr>
                    </w:tbl>
                    <w:p w14:paraId="7C9852EE" w14:textId="77777777" w:rsidR="00C17E2A" w:rsidRDefault="00C17E2A"/>
                  </w:txbxContent>
                </v:textbox>
                <w10:wrap type="square" side="left" anchorx="margin" anchory="margin"/>
              </v:shape>
            </w:pict>
          </mc:Fallback>
        </mc:AlternateContent>
      </w:r>
    </w:p>
    <w:tbl>
      <w:tblPr>
        <w:tblW w:w="365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esson plan detail"/>
      </w:tblPr>
      <w:tblGrid>
        <w:gridCol w:w="2075"/>
        <w:gridCol w:w="214"/>
        <w:gridCol w:w="3480"/>
        <w:gridCol w:w="214"/>
        <w:gridCol w:w="3478"/>
      </w:tblGrid>
      <w:tr w:rsidR="00C17E2A" w14:paraId="7DA79F9C" w14:textId="77777777">
        <w:trPr>
          <w:tblHeader/>
        </w:trPr>
        <w:tc>
          <w:tcPr>
            <w:tcW w:w="949" w:type="pct"/>
            <w:tcBorders>
              <w:bottom w:val="single" w:sz="18" w:space="0" w:color="000000" w:themeColor="text1"/>
            </w:tcBorders>
          </w:tcPr>
          <w:p w14:paraId="27485672" w14:textId="02BC705D" w:rsidR="00C17E2A" w:rsidRDefault="00755F15">
            <w:pPr>
              <w:pStyle w:val="Heading1"/>
            </w:pPr>
            <w:r w:rsidRPr="00755F15">
              <w:t>Objectives</w:t>
            </w:r>
          </w:p>
        </w:tc>
        <w:tc>
          <w:tcPr>
            <w:tcW w:w="150" w:type="pct"/>
          </w:tcPr>
          <w:p w14:paraId="1D291953" w14:textId="77777777" w:rsidR="00C17E2A" w:rsidRDefault="00C17E2A">
            <w:pPr>
              <w:pStyle w:val="Heading1"/>
            </w:pPr>
          </w:p>
        </w:tc>
        <w:tc>
          <w:tcPr>
            <w:tcW w:w="1876" w:type="pct"/>
            <w:tcBorders>
              <w:bottom w:val="single" w:sz="18" w:space="0" w:color="000000" w:themeColor="text1"/>
            </w:tcBorders>
          </w:tcPr>
          <w:p w14:paraId="4CBD4AAF" w14:textId="77777777" w:rsidR="00C17E2A" w:rsidRDefault="00D27DC3">
            <w:pPr>
              <w:pStyle w:val="Heading1"/>
            </w:pPr>
            <w:r>
              <w:t>Teacher Guide</w:t>
            </w:r>
          </w:p>
        </w:tc>
        <w:tc>
          <w:tcPr>
            <w:tcW w:w="150" w:type="pct"/>
          </w:tcPr>
          <w:p w14:paraId="14E70AFF" w14:textId="77777777" w:rsidR="00C17E2A" w:rsidRDefault="00C17E2A">
            <w:pPr>
              <w:pStyle w:val="Heading1"/>
            </w:pPr>
          </w:p>
        </w:tc>
        <w:tc>
          <w:tcPr>
            <w:tcW w:w="1876" w:type="pct"/>
            <w:tcBorders>
              <w:bottom w:val="single" w:sz="18" w:space="0" w:color="000000" w:themeColor="text1"/>
            </w:tcBorders>
          </w:tcPr>
          <w:p w14:paraId="7E9D8FEE" w14:textId="06D3BBC3" w:rsidR="00C17E2A" w:rsidRDefault="00A82DF9">
            <w:pPr>
              <w:pStyle w:val="Heading1"/>
            </w:pPr>
            <w:r>
              <w:t xml:space="preserve">Teacher </w:t>
            </w:r>
            <w:r w:rsidR="00F208E3">
              <w:t>Guide</w:t>
            </w:r>
            <w:r>
              <w:t xml:space="preserve">d Practice </w:t>
            </w:r>
          </w:p>
        </w:tc>
      </w:tr>
      <w:tr w:rsidR="00C17E2A" w14:paraId="51C30C02" w14:textId="77777777">
        <w:trPr>
          <w:trHeight w:val="893"/>
        </w:trPr>
        <w:tc>
          <w:tcPr>
            <w:tcW w:w="949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213931D3" w14:textId="77777777" w:rsidR="008F1A70" w:rsidRDefault="004C6F3F" w:rsidP="004C6F3F">
            <w:pPr>
              <w:pStyle w:val="ListParagraph"/>
              <w:numPr>
                <w:ilvl w:val="0"/>
                <w:numId w:val="10"/>
              </w:numPr>
              <w:ind w:left="142" w:hanging="142"/>
            </w:pPr>
            <w:r w:rsidRPr="004C6F3F">
              <w:t>Students will be able to solve word problems involving t</w:t>
            </w:r>
            <w:r w:rsidR="0013214D">
              <w:t xml:space="preserve">wo and </w:t>
            </w:r>
            <w:r w:rsidR="00556BC1">
              <w:t>three-digit</w:t>
            </w:r>
            <w:r w:rsidRPr="004C6F3F">
              <w:t xml:space="preserve"> subtraction.</w:t>
            </w:r>
          </w:p>
          <w:p w14:paraId="44297467" w14:textId="77777777" w:rsidR="00B66AF1" w:rsidRDefault="00150857" w:rsidP="00150857">
            <w:pPr>
              <w:pStyle w:val="ListParagraph"/>
              <w:numPr>
                <w:ilvl w:val="0"/>
                <w:numId w:val="10"/>
              </w:numPr>
              <w:ind w:left="142" w:hanging="142"/>
            </w:pPr>
            <w:r w:rsidRPr="00150857">
              <w:t>Students will be able to perform two-digit subtraction with regrouping.</w:t>
            </w:r>
          </w:p>
          <w:p w14:paraId="22A31125" w14:textId="39BE4FB8" w:rsidR="00F519C6" w:rsidRPr="000A37E8" w:rsidRDefault="00F519C6" w:rsidP="00150857">
            <w:pPr>
              <w:pStyle w:val="ListParagraph"/>
              <w:numPr>
                <w:ilvl w:val="0"/>
                <w:numId w:val="10"/>
              </w:numPr>
              <w:ind w:left="142" w:hanging="142"/>
            </w:pPr>
            <w:r>
              <w:t>Appreciate th</w:t>
            </w:r>
            <w:r w:rsidR="00A424E6">
              <w:t>e accuracy of subtraction in everyday activities</w:t>
            </w:r>
            <w:bookmarkStart w:id="0" w:name="_GoBack"/>
            <w:bookmarkEnd w:id="0"/>
          </w:p>
        </w:tc>
        <w:tc>
          <w:tcPr>
            <w:tcW w:w="150" w:type="pct"/>
          </w:tcPr>
          <w:p w14:paraId="64D57A74" w14:textId="77777777" w:rsidR="00C17E2A" w:rsidRDefault="00C17E2A" w:rsidP="00556BC1">
            <w:pPr>
              <w:ind w:left="360"/>
            </w:pPr>
          </w:p>
        </w:tc>
        <w:tc>
          <w:tcPr>
            <w:tcW w:w="1876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7CA6B0FB" w14:textId="04E5024C" w:rsidR="00F616CA" w:rsidRDefault="00F616CA" w:rsidP="0047266E">
            <w:pPr>
              <w:pStyle w:val="ListParagraph"/>
              <w:ind w:left="262"/>
              <w:rPr>
                <w:b/>
              </w:rPr>
            </w:pPr>
            <w:r w:rsidRPr="0047266E">
              <w:rPr>
                <w:b/>
              </w:rPr>
              <w:t>Day 1/Lesson 1</w:t>
            </w:r>
            <w:r w:rsidR="00CA6231" w:rsidRPr="0047266E">
              <w:rPr>
                <w:b/>
              </w:rPr>
              <w:t xml:space="preserve">- </w:t>
            </w:r>
            <w:r w:rsidR="004E5283">
              <w:rPr>
                <w:b/>
              </w:rPr>
              <w:t>1</w:t>
            </w:r>
            <w:r w:rsidR="00B66AF1">
              <w:rPr>
                <w:b/>
              </w:rPr>
              <w:t xml:space="preserve">5 </w:t>
            </w:r>
            <w:r w:rsidRPr="0047266E">
              <w:rPr>
                <w:b/>
              </w:rPr>
              <w:t xml:space="preserve">Mins </w:t>
            </w:r>
            <w:r w:rsidR="00B66AF1">
              <w:rPr>
                <w:b/>
              </w:rPr>
              <w:t>(Subtraction Story)</w:t>
            </w:r>
          </w:p>
          <w:p w14:paraId="4FC03311" w14:textId="77777777" w:rsidR="00556BC1" w:rsidRPr="00556BC1" w:rsidRDefault="00556BC1" w:rsidP="00556BC1">
            <w:pPr>
              <w:pStyle w:val="ListParagraph"/>
              <w:numPr>
                <w:ilvl w:val="0"/>
                <w:numId w:val="18"/>
              </w:numPr>
              <w:ind w:left="262" w:hanging="142"/>
            </w:pPr>
            <w:r w:rsidRPr="00556BC1">
              <w:t>Tell students the following subtraction story: Mario had 384 leaves in his backyard. He raked 142 leaves. How many leaves were left in the backyard?</w:t>
            </w:r>
          </w:p>
          <w:p w14:paraId="1B73EBF8" w14:textId="77777777" w:rsidR="00556BC1" w:rsidRPr="00556BC1" w:rsidRDefault="00556BC1" w:rsidP="00556BC1">
            <w:pPr>
              <w:pStyle w:val="ListParagraph"/>
              <w:numPr>
                <w:ilvl w:val="0"/>
                <w:numId w:val="18"/>
              </w:numPr>
              <w:ind w:left="262" w:hanging="142"/>
            </w:pPr>
            <w:r w:rsidRPr="00556BC1">
              <w:t>Write on the board 384 - 142 = ___. Explain that you’ll need to figure out how many leaves were left when 142 was subtracted from 384.</w:t>
            </w:r>
          </w:p>
          <w:p w14:paraId="042CC751" w14:textId="493045EF" w:rsidR="0037298B" w:rsidRPr="00556BC1" w:rsidRDefault="00556BC1" w:rsidP="00556BC1">
            <w:pPr>
              <w:pStyle w:val="ListParagraph"/>
              <w:numPr>
                <w:ilvl w:val="0"/>
                <w:numId w:val="18"/>
              </w:numPr>
              <w:ind w:left="262" w:hanging="142"/>
            </w:pPr>
            <w:r w:rsidRPr="00556BC1">
              <w:t>Solve the problem, explaining the steps you took aloud.</w:t>
            </w:r>
          </w:p>
          <w:p w14:paraId="4FF1A837" w14:textId="77777777" w:rsidR="006C596D" w:rsidRDefault="006C596D" w:rsidP="00263C7E">
            <w:pPr>
              <w:pStyle w:val="ListParagraph"/>
              <w:ind w:left="262"/>
            </w:pPr>
          </w:p>
          <w:p w14:paraId="196875B5" w14:textId="477D928E" w:rsidR="005456D9" w:rsidRPr="005456D9" w:rsidRDefault="005456D9" w:rsidP="00263C7E">
            <w:pPr>
              <w:pStyle w:val="ListParagraph"/>
              <w:ind w:left="262"/>
              <w:rPr>
                <w:b/>
              </w:rPr>
            </w:pPr>
            <w:r w:rsidRPr="005456D9">
              <w:rPr>
                <w:b/>
              </w:rPr>
              <w:t>Day 3</w:t>
            </w:r>
            <w:r w:rsidR="00585687">
              <w:rPr>
                <w:b/>
              </w:rPr>
              <w:t xml:space="preserve"> </w:t>
            </w:r>
            <w:r w:rsidRPr="005456D9">
              <w:rPr>
                <w:b/>
              </w:rPr>
              <w:t xml:space="preserve">Lesson 3 </w:t>
            </w:r>
            <w:r w:rsidR="007A2BE6">
              <w:rPr>
                <w:b/>
              </w:rPr>
              <w:t xml:space="preserve">– 20 Mins </w:t>
            </w:r>
          </w:p>
          <w:p w14:paraId="4C089C62" w14:textId="77777777" w:rsidR="005456D9" w:rsidRDefault="005456D9" w:rsidP="00263C7E">
            <w:pPr>
              <w:pStyle w:val="ListParagraph"/>
              <w:ind w:left="262"/>
              <w:rPr>
                <w:b/>
              </w:rPr>
            </w:pPr>
            <w:r w:rsidRPr="005456D9">
              <w:rPr>
                <w:b/>
              </w:rPr>
              <w:t>(Subtract two-digit problems with regrouping)</w:t>
            </w:r>
          </w:p>
          <w:p w14:paraId="7B488C39" w14:textId="2647E10D" w:rsidR="00EF1E8B" w:rsidRDefault="00EF1E8B" w:rsidP="00EF1E8B">
            <w:pPr>
              <w:pStyle w:val="ListParagraph"/>
              <w:numPr>
                <w:ilvl w:val="0"/>
                <w:numId w:val="20"/>
              </w:numPr>
              <w:ind w:left="262" w:hanging="142"/>
            </w:pPr>
            <w:r w:rsidRPr="00EF1E8B">
              <w:t xml:space="preserve">Use a real-life situation that students are familiar with to explain regrouping. </w:t>
            </w:r>
          </w:p>
          <w:p w14:paraId="65C6DEE8" w14:textId="77777777" w:rsidR="00EF1E8B" w:rsidRDefault="00EF1E8B" w:rsidP="00EF1E8B">
            <w:pPr>
              <w:pStyle w:val="ListParagraph"/>
              <w:numPr>
                <w:ilvl w:val="0"/>
                <w:numId w:val="20"/>
              </w:numPr>
              <w:ind w:left="262" w:hanging="142"/>
            </w:pPr>
            <w:r w:rsidRPr="00EF1E8B">
              <w:t xml:space="preserve">For example, if students’ desks are organized in rows, </w:t>
            </w:r>
          </w:p>
          <w:p w14:paraId="02AEDBD3" w14:textId="77777777" w:rsidR="00EF1E8B" w:rsidRDefault="00EF1E8B" w:rsidP="00EF1E8B">
            <w:pPr>
              <w:pStyle w:val="ListParagraph"/>
              <w:numPr>
                <w:ilvl w:val="0"/>
                <w:numId w:val="20"/>
              </w:numPr>
              <w:ind w:left="262" w:hanging="142"/>
            </w:pPr>
            <w:r>
              <w:t>A</w:t>
            </w:r>
            <w:r w:rsidRPr="00EF1E8B">
              <w:t xml:space="preserve">sk: I need 8 students to help me deliver items to other classrooms, but I only have 6 students seated in a row. </w:t>
            </w:r>
          </w:p>
          <w:p w14:paraId="1FD294F6" w14:textId="77777777" w:rsidR="00EF1E8B" w:rsidRDefault="00EF1E8B" w:rsidP="00EF1E8B">
            <w:pPr>
              <w:pStyle w:val="ListParagraph"/>
              <w:numPr>
                <w:ilvl w:val="0"/>
                <w:numId w:val="20"/>
              </w:numPr>
              <w:ind w:left="262" w:hanging="142"/>
            </w:pPr>
            <w:r w:rsidRPr="00EF1E8B">
              <w:t>How can I solve that problem?</w:t>
            </w:r>
          </w:p>
          <w:p w14:paraId="16C55F65" w14:textId="77777777" w:rsidR="00EF1E8B" w:rsidRDefault="00B76287" w:rsidP="00C9795B">
            <w:pPr>
              <w:pStyle w:val="ListParagraph"/>
              <w:numPr>
                <w:ilvl w:val="0"/>
                <w:numId w:val="20"/>
              </w:numPr>
              <w:ind w:left="262" w:hanging="142"/>
            </w:pPr>
            <w:r w:rsidRPr="00B76287">
              <w:lastRenderedPageBreak/>
              <w:t>Explain that subtraction with regrouping is very similar, where part of the next row must be moved to the first row to have what is needed.</w:t>
            </w:r>
          </w:p>
          <w:p w14:paraId="7235A063" w14:textId="77777777" w:rsidR="00617C77" w:rsidRDefault="00617C77" w:rsidP="00617C77">
            <w:pPr>
              <w:pStyle w:val="ListParagraph"/>
              <w:ind w:left="262"/>
            </w:pPr>
          </w:p>
          <w:p w14:paraId="682DD7EA" w14:textId="77777777" w:rsidR="00617C77" w:rsidRDefault="00617C77" w:rsidP="00617C77">
            <w:pPr>
              <w:pStyle w:val="ListParagraph"/>
              <w:ind w:left="262"/>
              <w:rPr>
                <w:b/>
              </w:rPr>
            </w:pPr>
            <w:r w:rsidRPr="00617C77">
              <w:rPr>
                <w:b/>
              </w:rPr>
              <w:t>Day 5 /Lesson 5 – 15Mins</w:t>
            </w:r>
          </w:p>
          <w:p w14:paraId="24BA1CCF" w14:textId="77777777" w:rsidR="00617C77" w:rsidRDefault="00617C77" w:rsidP="00617C77">
            <w:pPr>
              <w:pStyle w:val="ListParagraph"/>
              <w:ind w:left="262"/>
              <w:rPr>
                <w:b/>
              </w:rPr>
            </w:pPr>
            <w:r>
              <w:rPr>
                <w:b/>
              </w:rPr>
              <w:t>(Word Problems)</w:t>
            </w:r>
          </w:p>
          <w:p w14:paraId="1B326F58" w14:textId="77777777" w:rsidR="00523968" w:rsidRDefault="00523968" w:rsidP="00617C77">
            <w:pPr>
              <w:pStyle w:val="ListParagraph"/>
              <w:ind w:left="262"/>
              <w:rPr>
                <w:b/>
              </w:rPr>
            </w:pPr>
          </w:p>
          <w:p w14:paraId="51B9B6DD" w14:textId="77777777" w:rsidR="00523968" w:rsidRPr="00523968" w:rsidRDefault="00523968" w:rsidP="00523968">
            <w:pPr>
              <w:pStyle w:val="ListParagraph"/>
              <w:numPr>
                <w:ilvl w:val="0"/>
                <w:numId w:val="23"/>
              </w:numPr>
              <w:ind w:left="401" w:hanging="142"/>
            </w:pPr>
            <w:r w:rsidRPr="00523968">
              <w:t>Give each student a sheet of lined paper.</w:t>
            </w:r>
          </w:p>
          <w:p w14:paraId="5CA90EEE" w14:textId="7ABEFBFA" w:rsidR="00523968" w:rsidRPr="00200FDD" w:rsidRDefault="00523968" w:rsidP="00523968">
            <w:pPr>
              <w:pStyle w:val="ListParagraph"/>
              <w:numPr>
                <w:ilvl w:val="0"/>
                <w:numId w:val="23"/>
              </w:numPr>
              <w:ind w:left="401" w:hanging="142"/>
              <w:rPr>
                <w:b/>
              </w:rPr>
            </w:pPr>
            <w:r w:rsidRPr="00523968">
              <w:t xml:space="preserve">Display the following word problem: </w:t>
            </w:r>
            <w:r w:rsidRPr="00200FDD">
              <w:rPr>
                <w:b/>
              </w:rPr>
              <w:t>"11</w:t>
            </w:r>
            <w:r w:rsidRPr="00200FDD">
              <w:rPr>
                <w:b/>
              </w:rPr>
              <w:t>2</w:t>
            </w:r>
            <w:r w:rsidRPr="00200FDD">
              <w:rPr>
                <w:b/>
              </w:rPr>
              <w:t xml:space="preserve"> new library books were added to the bookshelf. 4</w:t>
            </w:r>
            <w:r w:rsidRPr="00200FDD">
              <w:rPr>
                <w:b/>
              </w:rPr>
              <w:t>0</w:t>
            </w:r>
            <w:r w:rsidRPr="00200FDD">
              <w:rPr>
                <w:b/>
              </w:rPr>
              <w:t xml:space="preserve"> of the books were checked out by the end of the day. How many new library books remain?"</w:t>
            </w:r>
          </w:p>
          <w:p w14:paraId="5CAEA7B6" w14:textId="77777777" w:rsidR="00523968" w:rsidRPr="00523968" w:rsidRDefault="00523968" w:rsidP="00523968">
            <w:pPr>
              <w:pStyle w:val="ListParagraph"/>
              <w:numPr>
                <w:ilvl w:val="0"/>
                <w:numId w:val="23"/>
              </w:numPr>
              <w:ind w:left="401" w:hanging="142"/>
            </w:pPr>
            <w:r w:rsidRPr="00523968">
              <w:t>Ask students to solve the following word problem on their paper. Have students explain in writing how they solved the problem. Review student explanations.</w:t>
            </w:r>
          </w:p>
          <w:p w14:paraId="3364D67F" w14:textId="771692EE" w:rsidR="00523968" w:rsidRPr="00200FDD" w:rsidRDefault="00523968" w:rsidP="00523968">
            <w:pPr>
              <w:pStyle w:val="ListParagraph"/>
              <w:numPr>
                <w:ilvl w:val="0"/>
                <w:numId w:val="23"/>
              </w:numPr>
              <w:ind w:left="401" w:hanging="142"/>
              <w:rPr>
                <w:b/>
              </w:rPr>
            </w:pPr>
            <w:r w:rsidRPr="00523968">
              <w:t xml:space="preserve">Display a second word problem: </w:t>
            </w:r>
            <w:r w:rsidRPr="00200FDD">
              <w:rPr>
                <w:b/>
              </w:rPr>
              <w:t xml:space="preserve">"Four </w:t>
            </w:r>
            <w:r w:rsidRPr="00200FDD">
              <w:rPr>
                <w:b/>
              </w:rPr>
              <w:t>hundred students</w:t>
            </w:r>
            <w:r w:rsidRPr="00200FDD">
              <w:rPr>
                <w:b/>
              </w:rPr>
              <w:t xml:space="preserve"> were waiting in the nurse’s office, </w:t>
            </w:r>
            <w:r w:rsidRPr="00200FDD">
              <w:rPr>
                <w:b/>
              </w:rPr>
              <w:t xml:space="preserve">and two hundred </w:t>
            </w:r>
            <w:r w:rsidRPr="00200FDD">
              <w:rPr>
                <w:b/>
              </w:rPr>
              <w:t xml:space="preserve">more students came in. </w:t>
            </w:r>
            <w:r w:rsidRPr="00200FDD">
              <w:rPr>
                <w:b/>
              </w:rPr>
              <w:t>One hundred</w:t>
            </w:r>
            <w:r w:rsidRPr="00200FDD">
              <w:rPr>
                <w:b/>
              </w:rPr>
              <w:t xml:space="preserve"> were treated by the nurse and returned to class. How many students are waiting to see the nurse?"</w:t>
            </w:r>
          </w:p>
          <w:p w14:paraId="3E8596C3" w14:textId="77777777" w:rsidR="00523968" w:rsidRPr="00523968" w:rsidRDefault="00523968" w:rsidP="00523968">
            <w:pPr>
              <w:pStyle w:val="ListParagraph"/>
              <w:numPr>
                <w:ilvl w:val="0"/>
                <w:numId w:val="23"/>
              </w:numPr>
              <w:ind w:left="401" w:hanging="142"/>
            </w:pPr>
            <w:r w:rsidRPr="00523968">
              <w:t>Have students solve and explain word problem #2 on their paper. Review student explanations.</w:t>
            </w:r>
          </w:p>
          <w:p w14:paraId="25F57B67" w14:textId="77777777" w:rsidR="00523968" w:rsidRPr="00523968" w:rsidRDefault="00523968" w:rsidP="00523968">
            <w:pPr>
              <w:pStyle w:val="ListParagraph"/>
              <w:numPr>
                <w:ilvl w:val="0"/>
                <w:numId w:val="23"/>
              </w:numPr>
              <w:ind w:left="401" w:hanging="142"/>
            </w:pPr>
            <w:r w:rsidRPr="00523968">
              <w:t>Remind students to look for clue words and important details when solving word problems.</w:t>
            </w:r>
          </w:p>
          <w:p w14:paraId="6CC78EF4" w14:textId="558BD99C" w:rsidR="00523968" w:rsidRPr="00617C77" w:rsidRDefault="00523968" w:rsidP="00523968">
            <w:pPr>
              <w:pStyle w:val="ListParagraph"/>
              <w:numPr>
                <w:ilvl w:val="0"/>
                <w:numId w:val="23"/>
              </w:numPr>
              <w:ind w:left="401" w:hanging="142"/>
              <w:rPr>
                <w:b/>
              </w:rPr>
            </w:pPr>
            <w:r w:rsidRPr="00523968">
              <w:t>Ask students to write their own addition or subtraction word problem. Allow students to share aloud and provide student feedback.</w:t>
            </w:r>
          </w:p>
        </w:tc>
        <w:tc>
          <w:tcPr>
            <w:tcW w:w="150" w:type="pct"/>
          </w:tcPr>
          <w:p w14:paraId="3EC4062D" w14:textId="77777777" w:rsidR="00C17E2A" w:rsidRDefault="00C17E2A" w:rsidP="00A073DE">
            <w:pPr>
              <w:ind w:left="1080"/>
            </w:pPr>
          </w:p>
        </w:tc>
        <w:tc>
          <w:tcPr>
            <w:tcW w:w="1876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6E9CCC7C" w14:textId="24BE3FA3" w:rsidR="00AF47E1" w:rsidRDefault="00E07205" w:rsidP="00314728">
            <w:pPr>
              <w:rPr>
                <w:b/>
              </w:rPr>
            </w:pPr>
            <w:r w:rsidRPr="00314728">
              <w:rPr>
                <w:b/>
              </w:rPr>
              <w:t xml:space="preserve">Day </w:t>
            </w:r>
            <w:r w:rsidR="00A073DE">
              <w:rPr>
                <w:b/>
              </w:rPr>
              <w:t>2</w:t>
            </w:r>
            <w:r w:rsidRPr="00314728">
              <w:rPr>
                <w:b/>
              </w:rPr>
              <w:t xml:space="preserve"> Lesson </w:t>
            </w:r>
            <w:r w:rsidR="00A073DE">
              <w:rPr>
                <w:b/>
              </w:rPr>
              <w:t>2</w:t>
            </w:r>
            <w:r w:rsidRPr="00314728">
              <w:rPr>
                <w:b/>
              </w:rPr>
              <w:t>- 1</w:t>
            </w:r>
            <w:r w:rsidR="003D0023">
              <w:rPr>
                <w:b/>
              </w:rPr>
              <w:t>0</w:t>
            </w:r>
            <w:r w:rsidRPr="00314728">
              <w:rPr>
                <w:b/>
              </w:rPr>
              <w:t xml:space="preserve"> mins </w:t>
            </w:r>
            <w:r w:rsidR="00D47E56">
              <w:rPr>
                <w:b/>
              </w:rPr>
              <w:t>(Number Line for Subtraction)</w:t>
            </w:r>
          </w:p>
          <w:p w14:paraId="1573DC08" w14:textId="7853377F" w:rsidR="006C119E" w:rsidRDefault="00A452A4" w:rsidP="00A452A4">
            <w:pPr>
              <w:pStyle w:val="ListParagraph"/>
              <w:numPr>
                <w:ilvl w:val="0"/>
                <w:numId w:val="19"/>
              </w:numPr>
              <w:ind w:left="257" w:hanging="141"/>
            </w:pPr>
            <w:r w:rsidRPr="00A452A4">
              <w:t>Use a 1 to 100 number line (commercially made, drawn on the board, created on the IWB or simply use a tape measure/</w:t>
            </w:r>
            <w:r w:rsidR="006C119E" w:rsidRPr="00A452A4">
              <w:t>one-meter</w:t>
            </w:r>
            <w:r w:rsidRPr="00A452A4">
              <w:t xml:space="preserve"> ruler). </w:t>
            </w:r>
          </w:p>
          <w:p w14:paraId="5D8F425E" w14:textId="77777777" w:rsidR="006C119E" w:rsidRDefault="00A452A4" w:rsidP="00A452A4">
            <w:pPr>
              <w:pStyle w:val="ListParagraph"/>
              <w:numPr>
                <w:ilvl w:val="0"/>
                <w:numId w:val="19"/>
              </w:numPr>
              <w:ind w:left="257" w:hanging="141"/>
            </w:pPr>
            <w:r w:rsidRPr="00A452A4">
              <w:t>Mark the place of two numbers, for example 32 and 41</w:t>
            </w:r>
            <w:r w:rsidR="006C119E">
              <w:t>.</w:t>
            </w:r>
          </w:p>
          <w:p w14:paraId="1C8760A4" w14:textId="77777777" w:rsidR="006C119E" w:rsidRDefault="00A452A4" w:rsidP="00A452A4">
            <w:pPr>
              <w:pStyle w:val="ListParagraph"/>
              <w:numPr>
                <w:ilvl w:val="0"/>
                <w:numId w:val="19"/>
              </w:numPr>
              <w:ind w:left="257" w:hanging="141"/>
            </w:pPr>
            <w:r w:rsidRPr="00A452A4">
              <w:t xml:space="preserve"> Have students come out and work out the difference between the two numbers. </w:t>
            </w:r>
          </w:p>
          <w:p w14:paraId="7D307D7F" w14:textId="77777777" w:rsidR="006C119E" w:rsidRDefault="00A452A4" w:rsidP="00A452A4">
            <w:pPr>
              <w:pStyle w:val="ListParagraph"/>
              <w:numPr>
                <w:ilvl w:val="0"/>
                <w:numId w:val="19"/>
              </w:numPr>
              <w:ind w:left="257" w:hanging="141"/>
            </w:pPr>
            <w:r w:rsidRPr="00A452A4">
              <w:t>Be aware that although we generally relate difference to subtraction, some students will use a ‘count on’ not ‘count back’ strategy to solve the problem and therefore it can be related to addition as well.</w:t>
            </w:r>
          </w:p>
          <w:p w14:paraId="47DF5FCE" w14:textId="45BC3751" w:rsidR="00742835" w:rsidRDefault="00A452A4" w:rsidP="00A452A4">
            <w:pPr>
              <w:pStyle w:val="ListParagraph"/>
              <w:numPr>
                <w:ilvl w:val="0"/>
                <w:numId w:val="19"/>
              </w:numPr>
              <w:ind w:left="257" w:hanging="141"/>
            </w:pPr>
            <w:r w:rsidRPr="00A452A4">
              <w:t xml:space="preserve"> Have students write number sentence to match the working out.</w:t>
            </w:r>
          </w:p>
          <w:p w14:paraId="60A2F411" w14:textId="77777777" w:rsidR="00856996" w:rsidRDefault="00856996" w:rsidP="00856996">
            <w:pPr>
              <w:pStyle w:val="ListParagraph"/>
              <w:ind w:left="257"/>
            </w:pPr>
          </w:p>
          <w:p w14:paraId="6540FE00" w14:textId="08DBF987" w:rsidR="007309D2" w:rsidRDefault="00856996" w:rsidP="007309D2">
            <w:pPr>
              <w:pStyle w:val="ListParagraph"/>
              <w:ind w:left="257"/>
              <w:rPr>
                <w:b/>
              </w:rPr>
            </w:pPr>
            <w:r w:rsidRPr="00856996">
              <w:rPr>
                <w:b/>
              </w:rPr>
              <w:t xml:space="preserve">Day 4, Lesson 4: </w:t>
            </w:r>
            <w:r w:rsidR="00736E2E">
              <w:rPr>
                <w:b/>
              </w:rPr>
              <w:t xml:space="preserve"> 15 Mins</w:t>
            </w:r>
          </w:p>
          <w:p w14:paraId="1EA7FB3F" w14:textId="39642410" w:rsidR="00736E2E" w:rsidRDefault="00736E2E" w:rsidP="007309D2">
            <w:pPr>
              <w:pStyle w:val="ListParagraph"/>
              <w:ind w:left="257"/>
              <w:rPr>
                <w:b/>
              </w:rPr>
            </w:pPr>
            <w:r>
              <w:rPr>
                <w:b/>
              </w:rPr>
              <w:t>Subtraction with</w:t>
            </w:r>
            <w:r w:rsidR="000E2543">
              <w:rPr>
                <w:b/>
              </w:rPr>
              <w:t xml:space="preserve"> &amp; without</w:t>
            </w:r>
            <w:r>
              <w:rPr>
                <w:b/>
              </w:rPr>
              <w:t xml:space="preserve"> regrouping </w:t>
            </w:r>
          </w:p>
          <w:p w14:paraId="76688462" w14:textId="72B10C01" w:rsidR="00856996" w:rsidRDefault="00736E2E" w:rsidP="00684AC6">
            <w:pPr>
              <w:pStyle w:val="ListParagraph"/>
              <w:numPr>
                <w:ilvl w:val="0"/>
                <w:numId w:val="21"/>
              </w:numPr>
              <w:ind w:left="257" w:hanging="141"/>
            </w:pPr>
            <w:r w:rsidRPr="00736E2E">
              <w:t xml:space="preserve">Provide some sample subtraction with regrouping problems on the </w:t>
            </w:r>
            <w:r w:rsidR="00D013CD">
              <w:t>blackboard</w:t>
            </w:r>
            <w:r w:rsidR="005033C2">
              <w:t>.</w:t>
            </w:r>
          </w:p>
          <w:p w14:paraId="19D89055" w14:textId="7BE9EED2" w:rsidR="005033C2" w:rsidRDefault="005033C2" w:rsidP="005033C2">
            <w:pPr>
              <w:pStyle w:val="ListParagraph"/>
              <w:numPr>
                <w:ilvl w:val="0"/>
                <w:numId w:val="21"/>
              </w:numPr>
              <w:ind w:left="257" w:hanging="141"/>
            </w:pPr>
            <w:r>
              <w:t>Have students show their work on paper</w:t>
            </w:r>
            <w:r w:rsidR="000E2543">
              <w:t>.</w:t>
            </w:r>
            <w:r>
              <w:t xml:space="preserve"> </w:t>
            </w:r>
          </w:p>
          <w:p w14:paraId="2425BF02" w14:textId="77777777" w:rsidR="005033C2" w:rsidRDefault="005033C2" w:rsidP="000E2543">
            <w:pPr>
              <w:pStyle w:val="ListParagraph"/>
              <w:numPr>
                <w:ilvl w:val="0"/>
                <w:numId w:val="21"/>
              </w:numPr>
              <w:ind w:left="257" w:hanging="141"/>
            </w:pPr>
            <w:r>
              <w:lastRenderedPageBreak/>
              <w:t>Instruct your students to explain to the class the need for certain steps as the problems are being worked out.</w:t>
            </w:r>
          </w:p>
          <w:p w14:paraId="2D927E8B" w14:textId="77777777" w:rsidR="000E2543" w:rsidRDefault="005033C2" w:rsidP="000E2543">
            <w:pPr>
              <w:pStyle w:val="ListParagraph"/>
              <w:numPr>
                <w:ilvl w:val="0"/>
                <w:numId w:val="21"/>
              </w:numPr>
              <w:ind w:left="257" w:hanging="141"/>
            </w:pPr>
            <w:r>
              <w:t xml:space="preserve">Sample problems should be tailored to fit the level of the students. </w:t>
            </w:r>
          </w:p>
          <w:p w14:paraId="0D266E43" w14:textId="01DD9B11" w:rsidR="005033C2" w:rsidRPr="00736E2E" w:rsidRDefault="005033C2" w:rsidP="000E2543">
            <w:pPr>
              <w:pStyle w:val="ListParagraph"/>
              <w:numPr>
                <w:ilvl w:val="0"/>
                <w:numId w:val="21"/>
              </w:numPr>
              <w:ind w:left="257" w:hanging="141"/>
            </w:pPr>
            <w:r>
              <w:t xml:space="preserve">For example, easier problems could include </w:t>
            </w:r>
            <w:r w:rsidRPr="00763437">
              <w:rPr>
                <w:b/>
              </w:rPr>
              <w:t>44-37, 25-19,</w:t>
            </w:r>
            <w:r>
              <w:t xml:space="preserve"> and </w:t>
            </w:r>
            <w:r w:rsidRPr="00763437">
              <w:rPr>
                <w:b/>
              </w:rPr>
              <w:t>31-26,</w:t>
            </w:r>
            <w:r>
              <w:t xml:space="preserve"> medium level problems could include </w:t>
            </w:r>
            <w:r w:rsidRPr="00763437">
              <w:rPr>
                <w:b/>
              </w:rPr>
              <w:t>44-27, 75-39</w:t>
            </w:r>
            <w:r>
              <w:t xml:space="preserve">, and 61-18, difficult problems could include </w:t>
            </w:r>
            <w:r w:rsidRPr="00763437">
              <w:rPr>
                <w:b/>
              </w:rPr>
              <w:t>125-19, 144-27,</w:t>
            </w:r>
            <w:r>
              <w:t xml:space="preserve"> and </w:t>
            </w:r>
            <w:r w:rsidRPr="00763437">
              <w:rPr>
                <w:b/>
              </w:rPr>
              <w:t>161-18</w:t>
            </w:r>
            <w:r>
              <w:t xml:space="preserve">, and advanced problems could include </w:t>
            </w:r>
            <w:r w:rsidRPr="00763437">
              <w:rPr>
                <w:b/>
              </w:rPr>
              <w:t>125-119, 144-127</w:t>
            </w:r>
            <w:r>
              <w:t xml:space="preserve">, and </w:t>
            </w:r>
            <w:r w:rsidRPr="00763437">
              <w:rPr>
                <w:b/>
              </w:rPr>
              <w:t>161-118.</w:t>
            </w:r>
          </w:p>
          <w:p w14:paraId="24616F7F" w14:textId="77777777" w:rsidR="003D0023" w:rsidRDefault="003D0023" w:rsidP="00742835">
            <w:pPr>
              <w:rPr>
                <w:b/>
              </w:rPr>
            </w:pPr>
          </w:p>
          <w:p w14:paraId="7D3C3F0E" w14:textId="77777777" w:rsidR="003D0023" w:rsidRDefault="003D0023" w:rsidP="00742835">
            <w:pPr>
              <w:rPr>
                <w:b/>
              </w:rPr>
            </w:pPr>
          </w:p>
          <w:p w14:paraId="7D0C1559" w14:textId="77777777" w:rsidR="003D0023" w:rsidRDefault="003D0023" w:rsidP="00742835">
            <w:pPr>
              <w:rPr>
                <w:b/>
              </w:rPr>
            </w:pPr>
          </w:p>
          <w:p w14:paraId="20D03BF7" w14:textId="77777777" w:rsidR="003D0023" w:rsidRDefault="003D0023" w:rsidP="00742835">
            <w:pPr>
              <w:rPr>
                <w:b/>
              </w:rPr>
            </w:pPr>
          </w:p>
          <w:p w14:paraId="6416117F" w14:textId="77777777" w:rsidR="003D0023" w:rsidRDefault="003D0023" w:rsidP="00742835">
            <w:pPr>
              <w:rPr>
                <w:b/>
              </w:rPr>
            </w:pPr>
          </w:p>
          <w:p w14:paraId="452663C7" w14:textId="77777777" w:rsidR="003D0023" w:rsidRDefault="003D0023" w:rsidP="00742835">
            <w:pPr>
              <w:rPr>
                <w:b/>
              </w:rPr>
            </w:pPr>
          </w:p>
          <w:p w14:paraId="44B41BDF" w14:textId="139B4EFF" w:rsidR="00CB74E1" w:rsidRDefault="00CB74E1" w:rsidP="00742835">
            <w:pPr>
              <w:rPr>
                <w:b/>
              </w:rPr>
            </w:pPr>
          </w:p>
          <w:p w14:paraId="012DB69B" w14:textId="4AC9214A" w:rsidR="00D41765" w:rsidRPr="003D0023" w:rsidRDefault="00D41765" w:rsidP="003D0023">
            <w:pPr>
              <w:rPr>
                <w:b/>
              </w:rPr>
            </w:pPr>
          </w:p>
        </w:tc>
      </w:tr>
      <w:tr w:rsidR="00C17E2A" w14:paraId="544156AA" w14:textId="77777777">
        <w:trPr>
          <w:trHeight w:val="893"/>
        </w:trPr>
        <w:tc>
          <w:tcPr>
            <w:tcW w:w="949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728D53E5" w14:textId="0410D1D4" w:rsidR="00C17E2A" w:rsidRPr="007155E6" w:rsidRDefault="00D27DC3">
            <w:pPr>
              <w:pStyle w:val="Heading2"/>
              <w:rPr>
                <w:b/>
              </w:rPr>
            </w:pPr>
            <w:r w:rsidRPr="007155E6">
              <w:rPr>
                <w:b/>
              </w:rPr>
              <w:lastRenderedPageBreak/>
              <w:t>In</w:t>
            </w:r>
            <w:r w:rsidR="00A53C11" w:rsidRPr="007155E6">
              <w:rPr>
                <w:b/>
              </w:rPr>
              <w:t>troduction</w:t>
            </w:r>
            <w:r w:rsidR="006326A0" w:rsidRPr="007155E6">
              <w:rPr>
                <w:b/>
              </w:rPr>
              <w:t>/Instruction</w:t>
            </w:r>
          </w:p>
          <w:p w14:paraId="390858AB" w14:textId="77777777" w:rsidR="00D47E56" w:rsidRDefault="000B3601" w:rsidP="000B3601">
            <w:pPr>
              <w:pStyle w:val="ListParagraph"/>
              <w:numPr>
                <w:ilvl w:val="0"/>
                <w:numId w:val="3"/>
              </w:numPr>
              <w:ind w:left="142" w:hanging="142"/>
            </w:pPr>
            <w:r w:rsidRPr="000B3601">
              <w:t>Remind them that subtract means to take away, and the number that is left is called the difference.</w:t>
            </w:r>
          </w:p>
          <w:p w14:paraId="42B08F4E" w14:textId="185F14E6" w:rsidR="001A7686" w:rsidRPr="00AF47E1" w:rsidRDefault="001A7686" w:rsidP="001A7686">
            <w:pPr>
              <w:pStyle w:val="ListParagraph"/>
              <w:numPr>
                <w:ilvl w:val="0"/>
                <w:numId w:val="3"/>
              </w:numPr>
              <w:ind w:left="142" w:hanging="142"/>
            </w:pPr>
            <w:r w:rsidRPr="001A7686">
              <w:t>Explain to students that they will be working with subtraction, but these problems will require decomposing, or breaking big numbers into smaller numbers, or regrouping, which is rearranging numbers.</w:t>
            </w:r>
          </w:p>
        </w:tc>
        <w:tc>
          <w:tcPr>
            <w:tcW w:w="150" w:type="pct"/>
          </w:tcPr>
          <w:p w14:paraId="0577386D" w14:textId="77777777" w:rsidR="00641B20" w:rsidRDefault="00641B20"/>
          <w:p w14:paraId="0A767BD4" w14:textId="724613EC" w:rsidR="00641B20" w:rsidRDefault="00641B20"/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7E793B58" w14:textId="414AB0FB" w:rsidR="000E770E" w:rsidRPr="000E770E" w:rsidRDefault="000E770E" w:rsidP="00617C77">
            <w:pPr>
              <w:rPr>
                <w:b/>
              </w:rPr>
            </w:pPr>
          </w:p>
        </w:tc>
        <w:tc>
          <w:tcPr>
            <w:tcW w:w="150" w:type="pct"/>
          </w:tcPr>
          <w:p w14:paraId="0BE69C2D" w14:textId="77777777" w:rsidR="00C17E2A" w:rsidRPr="003D0023" w:rsidRDefault="00C17E2A">
            <w:pPr>
              <w:rPr>
                <w:b/>
              </w:rPr>
            </w:pPr>
          </w:p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71AD395C" w14:textId="31EB24CE" w:rsidR="00B262A1" w:rsidRDefault="003D0023" w:rsidP="003D0023">
            <w:pPr>
              <w:rPr>
                <w:b/>
              </w:rPr>
            </w:pPr>
            <w:r w:rsidRPr="003D0023">
              <w:rPr>
                <w:b/>
              </w:rPr>
              <w:t xml:space="preserve">Day </w:t>
            </w:r>
            <w:r w:rsidR="005C19AA">
              <w:rPr>
                <w:b/>
              </w:rPr>
              <w:t>6</w:t>
            </w:r>
            <w:r w:rsidRPr="003D0023">
              <w:rPr>
                <w:b/>
              </w:rPr>
              <w:t xml:space="preserve">/Lesson </w:t>
            </w:r>
            <w:r w:rsidR="005C19AA">
              <w:rPr>
                <w:b/>
              </w:rPr>
              <w:t>6</w:t>
            </w:r>
            <w:r w:rsidRPr="003D0023">
              <w:rPr>
                <w:b/>
              </w:rPr>
              <w:t xml:space="preserve">: </w:t>
            </w:r>
          </w:p>
          <w:p w14:paraId="290231E8" w14:textId="08F31D07" w:rsidR="003D0023" w:rsidRPr="003D0023" w:rsidRDefault="003D0023" w:rsidP="00955ACF">
            <w:pPr>
              <w:numPr>
                <w:ilvl w:val="0"/>
                <w:numId w:val="14"/>
              </w:numPr>
              <w:rPr>
                <w:b/>
              </w:rPr>
            </w:pPr>
          </w:p>
        </w:tc>
      </w:tr>
      <w:tr w:rsidR="00C17E2A" w14:paraId="2739C41C" w14:textId="77777777">
        <w:trPr>
          <w:trHeight w:val="893"/>
        </w:trPr>
        <w:tc>
          <w:tcPr>
            <w:tcW w:w="949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9A6993D" w14:textId="5EFD084E" w:rsidR="001F4D29" w:rsidRPr="001F4D29" w:rsidRDefault="001F4D29" w:rsidP="001F4D29">
            <w:pPr>
              <w:pStyle w:val="ListParagraph"/>
              <w:ind w:left="142"/>
            </w:pPr>
          </w:p>
        </w:tc>
        <w:tc>
          <w:tcPr>
            <w:tcW w:w="150" w:type="pct"/>
          </w:tcPr>
          <w:p w14:paraId="37519F10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515003DA" w14:textId="77777777" w:rsidR="00C17E2A" w:rsidRDefault="00C17E2A"/>
        </w:tc>
        <w:tc>
          <w:tcPr>
            <w:tcW w:w="150" w:type="pct"/>
          </w:tcPr>
          <w:p w14:paraId="05B09046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19B8B3E" w14:textId="77777777" w:rsidR="00C17E2A" w:rsidRDefault="00C17E2A"/>
        </w:tc>
      </w:tr>
      <w:tr w:rsidR="00C17E2A" w14:paraId="7185304E" w14:textId="77777777">
        <w:trPr>
          <w:trHeight w:val="893"/>
        </w:trPr>
        <w:tc>
          <w:tcPr>
            <w:tcW w:w="949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E251FF0" w14:textId="4533C495" w:rsidR="00F208E3" w:rsidRDefault="003B1470">
            <w:pPr>
              <w:pStyle w:val="Heading2"/>
            </w:pPr>
            <w:r>
              <w:t xml:space="preserve">Assessment </w:t>
            </w:r>
            <w:r w:rsidR="00D27DC3">
              <w:t>Activity</w:t>
            </w:r>
          </w:p>
          <w:p w14:paraId="6E0950CF" w14:textId="7B6BD238" w:rsidR="00C17E2A" w:rsidRPr="00F208E3" w:rsidRDefault="00C17E2A" w:rsidP="00DA26C8">
            <w:pPr>
              <w:pStyle w:val="ListParagraph"/>
              <w:ind w:left="142"/>
            </w:pPr>
          </w:p>
        </w:tc>
        <w:tc>
          <w:tcPr>
            <w:tcW w:w="150" w:type="pct"/>
          </w:tcPr>
          <w:p w14:paraId="21473C1E" w14:textId="77777777" w:rsidR="00C17E2A" w:rsidRDefault="00C17E2A" w:rsidP="00287F69">
            <w:pPr>
              <w:pStyle w:val="Heading2"/>
            </w:pPr>
          </w:p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8ED25CE" w14:textId="77777777" w:rsidR="00C17E2A" w:rsidRDefault="00287F69" w:rsidP="00287F69">
            <w:pPr>
              <w:pStyle w:val="Heading2"/>
            </w:pPr>
            <w:r w:rsidRPr="00287F69">
              <w:t>Assessment Activity</w:t>
            </w:r>
          </w:p>
          <w:p w14:paraId="5C713933" w14:textId="77777777" w:rsidR="00B66AF1" w:rsidRDefault="00B66AF1" w:rsidP="00B66AF1">
            <w:pPr>
              <w:pStyle w:val="ListParagraph"/>
              <w:numPr>
                <w:ilvl w:val="0"/>
                <w:numId w:val="4"/>
              </w:numPr>
              <w:ind w:left="262" w:hanging="142"/>
            </w:pPr>
            <w:r>
              <w:t>Hand out paper to each student. Tell them to write three subtraction stories for a partner to solve. The subtraction stories should involve three-digit numbers.</w:t>
            </w:r>
          </w:p>
          <w:p w14:paraId="7EAC48CB" w14:textId="77777777" w:rsidR="00B66AF1" w:rsidRDefault="00B66AF1" w:rsidP="00B66AF1">
            <w:pPr>
              <w:pStyle w:val="ListParagraph"/>
              <w:numPr>
                <w:ilvl w:val="0"/>
                <w:numId w:val="4"/>
              </w:numPr>
              <w:ind w:left="262" w:hanging="142"/>
            </w:pPr>
            <w:r>
              <w:t>After students are done writing the stories, they should switch papers with a partner.</w:t>
            </w:r>
          </w:p>
          <w:p w14:paraId="44D9FD2D" w14:textId="327189D6" w:rsidR="00CB08CC" w:rsidRPr="00287F69" w:rsidRDefault="00B66AF1" w:rsidP="00B66AF1">
            <w:pPr>
              <w:pStyle w:val="ListParagraph"/>
              <w:numPr>
                <w:ilvl w:val="0"/>
                <w:numId w:val="4"/>
              </w:numPr>
              <w:ind w:left="262" w:hanging="142"/>
            </w:pPr>
            <w:r>
              <w:t>Have students solve each other’s subtraction stories.</w:t>
            </w:r>
          </w:p>
        </w:tc>
        <w:tc>
          <w:tcPr>
            <w:tcW w:w="150" w:type="pct"/>
          </w:tcPr>
          <w:p w14:paraId="79D27C9D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17AAB4EC" w14:textId="77777777" w:rsidR="00A31580" w:rsidRPr="00A31580" w:rsidRDefault="00A31580" w:rsidP="00A31580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  <w:r w:rsidRPr="00A31580">
              <w:rPr>
                <w:rFonts w:asciiTheme="majorHAnsi" w:eastAsiaTheme="majorEastAsia" w:hAnsiTheme="majorHAnsi" w:cstheme="majorBidi"/>
                <w:color w:val="F16522" w:themeColor="accent1"/>
              </w:rPr>
              <w:t>Assessment Activity</w:t>
            </w:r>
          </w:p>
          <w:p w14:paraId="28151F6E" w14:textId="77777777" w:rsidR="00A31580" w:rsidRDefault="00A31580" w:rsidP="00A31580">
            <w:pPr>
              <w:pStyle w:val="ListParagraph"/>
              <w:numPr>
                <w:ilvl w:val="0"/>
                <w:numId w:val="24"/>
              </w:numPr>
              <w:ind w:left="255" w:hanging="142"/>
            </w:pPr>
            <w:r>
              <w:t>To check for understanding, monitor the classroom as students are solving and writing their own word problems.</w:t>
            </w:r>
          </w:p>
          <w:p w14:paraId="1B038800" w14:textId="4D638BE9" w:rsidR="00C17E2A" w:rsidRDefault="00A31580" w:rsidP="00A31580">
            <w:pPr>
              <w:pStyle w:val="ListParagraph"/>
              <w:numPr>
                <w:ilvl w:val="0"/>
                <w:numId w:val="24"/>
              </w:numPr>
              <w:ind w:left="255" w:hanging="142"/>
            </w:pPr>
            <w:r>
              <w:t>Check the correctness of student worksheets.</w:t>
            </w:r>
          </w:p>
        </w:tc>
      </w:tr>
      <w:tr w:rsidR="00C17E2A" w14:paraId="0F1361F9" w14:textId="77777777">
        <w:trPr>
          <w:trHeight w:val="893"/>
        </w:trPr>
        <w:tc>
          <w:tcPr>
            <w:tcW w:w="949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1D9B050B" w14:textId="77777777" w:rsidR="00C17E2A" w:rsidRDefault="00D27DC3">
            <w:pPr>
              <w:pStyle w:val="Heading2"/>
            </w:pPr>
            <w:r>
              <w:t>Summary</w:t>
            </w:r>
          </w:p>
        </w:tc>
        <w:tc>
          <w:tcPr>
            <w:tcW w:w="150" w:type="pct"/>
          </w:tcPr>
          <w:p w14:paraId="5F1D2F44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32B69BF8" w14:textId="65959C3B" w:rsidR="00CC628F" w:rsidRDefault="00CC628F" w:rsidP="00CC628F">
            <w:pPr>
              <w:pStyle w:val="ListParagraph"/>
              <w:numPr>
                <w:ilvl w:val="0"/>
                <w:numId w:val="25"/>
              </w:numPr>
              <w:ind w:left="262" w:hanging="142"/>
            </w:pPr>
            <w:r>
              <w:t xml:space="preserve">At the end of the lesson, check and review the </w:t>
            </w:r>
            <w:r>
              <w:t>in-class</w:t>
            </w:r>
            <w:r>
              <w:t xml:space="preserve"> assignment.</w:t>
            </w:r>
          </w:p>
          <w:p w14:paraId="228A4466" w14:textId="45FBCB6D" w:rsidR="00CC628F" w:rsidRDefault="00CC628F" w:rsidP="00CC628F">
            <w:pPr>
              <w:pStyle w:val="ListParagraph"/>
              <w:numPr>
                <w:ilvl w:val="0"/>
                <w:numId w:val="25"/>
              </w:numPr>
              <w:ind w:left="262" w:hanging="142"/>
            </w:pPr>
            <w:r>
              <w:t xml:space="preserve">Review any missed </w:t>
            </w:r>
            <w:r>
              <w:t>problems and</w:t>
            </w:r>
            <w:r>
              <w:t xml:space="preserve"> show how to solve for better understanding.</w:t>
            </w:r>
          </w:p>
          <w:p w14:paraId="7DAB2D59" w14:textId="2D6EC596" w:rsidR="00C17E2A" w:rsidRDefault="00CC628F" w:rsidP="00CC628F">
            <w:pPr>
              <w:pStyle w:val="ListParagraph"/>
              <w:numPr>
                <w:ilvl w:val="0"/>
                <w:numId w:val="25"/>
              </w:numPr>
              <w:ind w:left="262" w:hanging="142"/>
            </w:pPr>
            <w:r>
              <w:t>Ask students to share what they learned in today’s lesson.</w:t>
            </w:r>
          </w:p>
        </w:tc>
        <w:tc>
          <w:tcPr>
            <w:tcW w:w="150" w:type="pct"/>
          </w:tcPr>
          <w:p w14:paraId="2AF7B3E2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7BBCA503" w14:textId="77777777" w:rsidR="00C17E2A" w:rsidRDefault="00C17E2A"/>
        </w:tc>
      </w:tr>
    </w:tbl>
    <w:p w14:paraId="75A246ED" w14:textId="77777777" w:rsidR="00C17E2A" w:rsidRDefault="00C17E2A"/>
    <w:sectPr w:rsidR="00C17E2A">
      <w:footerReference w:type="default" r:id="rId16"/>
      <w:headerReference w:type="first" r:id="rId17"/>
      <w:pgSz w:w="15840" w:h="12240" w:orient="landscape"/>
      <w:pgMar w:top="108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FD6F5C" w14:textId="77777777" w:rsidR="00112CE3" w:rsidRDefault="00112CE3">
      <w:pPr>
        <w:spacing w:before="0" w:after="0" w:line="240" w:lineRule="auto"/>
      </w:pPr>
      <w:r>
        <w:separator/>
      </w:r>
    </w:p>
  </w:endnote>
  <w:endnote w:type="continuationSeparator" w:id="0">
    <w:p w14:paraId="57B68E1D" w14:textId="77777777" w:rsidR="00112CE3" w:rsidRDefault="00112CE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30EB06" w14:textId="77777777" w:rsidR="00C17E2A" w:rsidRDefault="00D27DC3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B91E71" w14:textId="77777777" w:rsidR="00112CE3" w:rsidRDefault="00112CE3">
      <w:pPr>
        <w:spacing w:before="0" w:after="0" w:line="240" w:lineRule="auto"/>
      </w:pPr>
      <w:r>
        <w:separator/>
      </w:r>
    </w:p>
  </w:footnote>
  <w:footnote w:type="continuationSeparator" w:id="0">
    <w:p w14:paraId="74D056C4" w14:textId="77777777" w:rsidR="00112CE3" w:rsidRDefault="00112CE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AE7E07" w14:textId="5A270024" w:rsidR="00A25094" w:rsidRDefault="003D30E4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53D488C" wp14:editId="29BE4F76">
              <wp:simplePos x="0" y="0"/>
              <wp:positionH relativeFrom="column">
                <wp:posOffset>7686675</wp:posOffset>
              </wp:positionH>
              <wp:positionV relativeFrom="paragraph">
                <wp:posOffset>-400050</wp:posOffset>
              </wp:positionV>
              <wp:extent cx="1362075" cy="647700"/>
              <wp:effectExtent l="0" t="0" r="0" b="0"/>
              <wp:wrapSquare wrapText="bothSides"/>
              <wp:docPr id="3" name="Group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362075" cy="647700"/>
                        <a:chOff x="0" y="0"/>
                        <a:chExt cx="1362075" cy="647700"/>
                      </a:xfrm>
                    </wpg:grpSpPr>
                    <pic:pic xmlns:pic="http://schemas.openxmlformats.org/drawingml/2006/picture">
                      <pic:nvPicPr>
                        <pic:cNvPr id="2" name="Picture 2" descr="A close up of a logo&#10;&#10;Description generated with high confidence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381000" y="0"/>
                          <a:ext cx="485775" cy="48577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17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0" y="381000"/>
                          <a:ext cx="13620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59AB7F" w14:textId="4F1F8455" w:rsidR="003D30E4" w:rsidRPr="003D30E4" w:rsidRDefault="003D30E4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3D30E4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Innovative Digital Learning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53D488C" id="Group 3" o:spid="_x0000_s1027" style="position:absolute;margin-left:605.25pt;margin-top:-31.5pt;width:107.25pt;height:51pt;z-index:251660288" coordsize="13620,6477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28" type="#_x0000_t75" alt="A close up of a logo&#10;&#10;Description generated with high confidence" style="position:absolute;left:3810;width:4857;height:48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">
                <v:imagedata r:id="rId2" o:title="A close up of a logo&#10;&#10;Description generated with high confidence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9" type="#_x0000_t202" style="position:absolute;top:3810;width:13620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<v:textbox>
                  <w:txbxContent>
                    <w:p w14:paraId="3E59AB7F" w14:textId="4F1F8455" w:rsidR="003D30E4" w:rsidRPr="003D30E4" w:rsidRDefault="003D30E4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3D30E4">
                        <w:rPr>
                          <w:sz w:val="16"/>
                          <w:szCs w:val="16"/>
                          <w:lang w:val="en-GB"/>
                        </w:rPr>
                        <w:t xml:space="preserve">Innovative Digital Learning </w:t>
                      </w:r>
                    </w:p>
                  </w:txbxContent>
                </v:textbox>
              </v:shape>
              <w10:wrap type="squar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9EA22236"/>
    <w:lvl w:ilvl="0">
      <w:start w:val="1"/>
      <w:numFmt w:val="bullet"/>
      <w:pStyle w:val="ListBullet"/>
      <w:lvlText w:val="-"/>
      <w:lvlJc w:val="left"/>
      <w:pPr>
        <w:tabs>
          <w:tab w:val="num" w:pos="101"/>
        </w:tabs>
        <w:ind w:left="101" w:hanging="101"/>
      </w:pPr>
      <w:rPr>
        <w:rFonts w:ascii="Calibri" w:hAnsi="Calibri" w:hint="default"/>
      </w:rPr>
    </w:lvl>
  </w:abstractNum>
  <w:abstractNum w:abstractNumId="1" w15:restartNumberingAfterBreak="0">
    <w:nsid w:val="08AA13AB"/>
    <w:multiLevelType w:val="hybridMultilevel"/>
    <w:tmpl w:val="5C3267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D6082F"/>
    <w:multiLevelType w:val="hybridMultilevel"/>
    <w:tmpl w:val="575015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8B255A"/>
    <w:multiLevelType w:val="hybridMultilevel"/>
    <w:tmpl w:val="D572206E"/>
    <w:lvl w:ilvl="0" w:tplc="9C7CC1A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DD0FE5"/>
    <w:multiLevelType w:val="hybridMultilevel"/>
    <w:tmpl w:val="AF1C3F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6D1CD4"/>
    <w:multiLevelType w:val="hybridMultilevel"/>
    <w:tmpl w:val="0FF6D59A"/>
    <w:lvl w:ilvl="0" w:tplc="0809000F">
      <w:start w:val="1"/>
      <w:numFmt w:val="decimal"/>
      <w:lvlText w:val="%1."/>
      <w:lvlJc w:val="left"/>
      <w:pPr>
        <w:ind w:left="977" w:hanging="360"/>
      </w:pPr>
    </w:lvl>
    <w:lvl w:ilvl="1" w:tplc="08090019" w:tentative="1">
      <w:start w:val="1"/>
      <w:numFmt w:val="lowerLetter"/>
      <w:lvlText w:val="%2."/>
      <w:lvlJc w:val="left"/>
      <w:pPr>
        <w:ind w:left="1697" w:hanging="360"/>
      </w:pPr>
    </w:lvl>
    <w:lvl w:ilvl="2" w:tplc="0809001B" w:tentative="1">
      <w:start w:val="1"/>
      <w:numFmt w:val="lowerRoman"/>
      <w:lvlText w:val="%3."/>
      <w:lvlJc w:val="right"/>
      <w:pPr>
        <w:ind w:left="2417" w:hanging="180"/>
      </w:pPr>
    </w:lvl>
    <w:lvl w:ilvl="3" w:tplc="0809000F" w:tentative="1">
      <w:start w:val="1"/>
      <w:numFmt w:val="decimal"/>
      <w:lvlText w:val="%4."/>
      <w:lvlJc w:val="left"/>
      <w:pPr>
        <w:ind w:left="3137" w:hanging="360"/>
      </w:pPr>
    </w:lvl>
    <w:lvl w:ilvl="4" w:tplc="08090019" w:tentative="1">
      <w:start w:val="1"/>
      <w:numFmt w:val="lowerLetter"/>
      <w:lvlText w:val="%5."/>
      <w:lvlJc w:val="left"/>
      <w:pPr>
        <w:ind w:left="3857" w:hanging="360"/>
      </w:pPr>
    </w:lvl>
    <w:lvl w:ilvl="5" w:tplc="0809001B" w:tentative="1">
      <w:start w:val="1"/>
      <w:numFmt w:val="lowerRoman"/>
      <w:lvlText w:val="%6."/>
      <w:lvlJc w:val="right"/>
      <w:pPr>
        <w:ind w:left="4577" w:hanging="180"/>
      </w:pPr>
    </w:lvl>
    <w:lvl w:ilvl="6" w:tplc="0809000F" w:tentative="1">
      <w:start w:val="1"/>
      <w:numFmt w:val="decimal"/>
      <w:lvlText w:val="%7."/>
      <w:lvlJc w:val="left"/>
      <w:pPr>
        <w:ind w:left="5297" w:hanging="360"/>
      </w:pPr>
    </w:lvl>
    <w:lvl w:ilvl="7" w:tplc="08090019" w:tentative="1">
      <w:start w:val="1"/>
      <w:numFmt w:val="lowerLetter"/>
      <w:lvlText w:val="%8."/>
      <w:lvlJc w:val="left"/>
      <w:pPr>
        <w:ind w:left="6017" w:hanging="360"/>
      </w:pPr>
    </w:lvl>
    <w:lvl w:ilvl="8" w:tplc="0809001B" w:tentative="1">
      <w:start w:val="1"/>
      <w:numFmt w:val="lowerRoman"/>
      <w:lvlText w:val="%9."/>
      <w:lvlJc w:val="right"/>
      <w:pPr>
        <w:ind w:left="6737" w:hanging="180"/>
      </w:pPr>
    </w:lvl>
  </w:abstractNum>
  <w:abstractNum w:abstractNumId="6" w15:restartNumberingAfterBreak="0">
    <w:nsid w:val="22DB7063"/>
    <w:multiLevelType w:val="hybridMultilevel"/>
    <w:tmpl w:val="A3D246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F01C7D"/>
    <w:multiLevelType w:val="hybridMultilevel"/>
    <w:tmpl w:val="F45C24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C159B9"/>
    <w:multiLevelType w:val="hybridMultilevel"/>
    <w:tmpl w:val="49DE37A2"/>
    <w:lvl w:ilvl="0" w:tplc="92E627D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9F6DB8"/>
    <w:multiLevelType w:val="hybridMultilevel"/>
    <w:tmpl w:val="108E7D44"/>
    <w:lvl w:ilvl="0" w:tplc="0809000F">
      <w:start w:val="1"/>
      <w:numFmt w:val="decimal"/>
      <w:lvlText w:val="%1."/>
      <w:lvlJc w:val="left"/>
      <w:pPr>
        <w:ind w:left="982" w:hanging="360"/>
      </w:pPr>
    </w:lvl>
    <w:lvl w:ilvl="1" w:tplc="08090019" w:tentative="1">
      <w:start w:val="1"/>
      <w:numFmt w:val="lowerLetter"/>
      <w:lvlText w:val="%2."/>
      <w:lvlJc w:val="left"/>
      <w:pPr>
        <w:ind w:left="1702" w:hanging="360"/>
      </w:pPr>
    </w:lvl>
    <w:lvl w:ilvl="2" w:tplc="0809001B" w:tentative="1">
      <w:start w:val="1"/>
      <w:numFmt w:val="lowerRoman"/>
      <w:lvlText w:val="%3."/>
      <w:lvlJc w:val="right"/>
      <w:pPr>
        <w:ind w:left="2422" w:hanging="180"/>
      </w:pPr>
    </w:lvl>
    <w:lvl w:ilvl="3" w:tplc="0809000F" w:tentative="1">
      <w:start w:val="1"/>
      <w:numFmt w:val="decimal"/>
      <w:lvlText w:val="%4."/>
      <w:lvlJc w:val="left"/>
      <w:pPr>
        <w:ind w:left="3142" w:hanging="360"/>
      </w:pPr>
    </w:lvl>
    <w:lvl w:ilvl="4" w:tplc="08090019" w:tentative="1">
      <w:start w:val="1"/>
      <w:numFmt w:val="lowerLetter"/>
      <w:lvlText w:val="%5."/>
      <w:lvlJc w:val="left"/>
      <w:pPr>
        <w:ind w:left="3862" w:hanging="360"/>
      </w:pPr>
    </w:lvl>
    <w:lvl w:ilvl="5" w:tplc="0809001B" w:tentative="1">
      <w:start w:val="1"/>
      <w:numFmt w:val="lowerRoman"/>
      <w:lvlText w:val="%6."/>
      <w:lvlJc w:val="right"/>
      <w:pPr>
        <w:ind w:left="4582" w:hanging="180"/>
      </w:pPr>
    </w:lvl>
    <w:lvl w:ilvl="6" w:tplc="0809000F" w:tentative="1">
      <w:start w:val="1"/>
      <w:numFmt w:val="decimal"/>
      <w:lvlText w:val="%7."/>
      <w:lvlJc w:val="left"/>
      <w:pPr>
        <w:ind w:left="5302" w:hanging="360"/>
      </w:pPr>
    </w:lvl>
    <w:lvl w:ilvl="7" w:tplc="08090019" w:tentative="1">
      <w:start w:val="1"/>
      <w:numFmt w:val="lowerLetter"/>
      <w:lvlText w:val="%8."/>
      <w:lvlJc w:val="left"/>
      <w:pPr>
        <w:ind w:left="6022" w:hanging="360"/>
      </w:pPr>
    </w:lvl>
    <w:lvl w:ilvl="8" w:tplc="0809001B" w:tentative="1">
      <w:start w:val="1"/>
      <w:numFmt w:val="lowerRoman"/>
      <w:lvlText w:val="%9."/>
      <w:lvlJc w:val="right"/>
      <w:pPr>
        <w:ind w:left="6742" w:hanging="180"/>
      </w:pPr>
    </w:lvl>
  </w:abstractNum>
  <w:abstractNum w:abstractNumId="10" w15:restartNumberingAfterBreak="0">
    <w:nsid w:val="2A0244D8"/>
    <w:multiLevelType w:val="hybridMultilevel"/>
    <w:tmpl w:val="A7002C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B72D99"/>
    <w:multiLevelType w:val="hybridMultilevel"/>
    <w:tmpl w:val="C89A4EB4"/>
    <w:lvl w:ilvl="0" w:tplc="0809000F">
      <w:start w:val="1"/>
      <w:numFmt w:val="decimal"/>
      <w:lvlText w:val="%1."/>
      <w:lvlJc w:val="left"/>
      <w:pPr>
        <w:ind w:left="977" w:hanging="360"/>
      </w:pPr>
    </w:lvl>
    <w:lvl w:ilvl="1" w:tplc="08090019" w:tentative="1">
      <w:start w:val="1"/>
      <w:numFmt w:val="lowerLetter"/>
      <w:lvlText w:val="%2."/>
      <w:lvlJc w:val="left"/>
      <w:pPr>
        <w:ind w:left="1697" w:hanging="360"/>
      </w:pPr>
    </w:lvl>
    <w:lvl w:ilvl="2" w:tplc="0809001B" w:tentative="1">
      <w:start w:val="1"/>
      <w:numFmt w:val="lowerRoman"/>
      <w:lvlText w:val="%3."/>
      <w:lvlJc w:val="right"/>
      <w:pPr>
        <w:ind w:left="2417" w:hanging="180"/>
      </w:pPr>
    </w:lvl>
    <w:lvl w:ilvl="3" w:tplc="0809000F" w:tentative="1">
      <w:start w:val="1"/>
      <w:numFmt w:val="decimal"/>
      <w:lvlText w:val="%4."/>
      <w:lvlJc w:val="left"/>
      <w:pPr>
        <w:ind w:left="3137" w:hanging="360"/>
      </w:pPr>
    </w:lvl>
    <w:lvl w:ilvl="4" w:tplc="08090019" w:tentative="1">
      <w:start w:val="1"/>
      <w:numFmt w:val="lowerLetter"/>
      <w:lvlText w:val="%5."/>
      <w:lvlJc w:val="left"/>
      <w:pPr>
        <w:ind w:left="3857" w:hanging="360"/>
      </w:pPr>
    </w:lvl>
    <w:lvl w:ilvl="5" w:tplc="0809001B" w:tentative="1">
      <w:start w:val="1"/>
      <w:numFmt w:val="lowerRoman"/>
      <w:lvlText w:val="%6."/>
      <w:lvlJc w:val="right"/>
      <w:pPr>
        <w:ind w:left="4577" w:hanging="180"/>
      </w:pPr>
    </w:lvl>
    <w:lvl w:ilvl="6" w:tplc="0809000F" w:tentative="1">
      <w:start w:val="1"/>
      <w:numFmt w:val="decimal"/>
      <w:lvlText w:val="%7."/>
      <w:lvlJc w:val="left"/>
      <w:pPr>
        <w:ind w:left="5297" w:hanging="360"/>
      </w:pPr>
    </w:lvl>
    <w:lvl w:ilvl="7" w:tplc="08090019" w:tentative="1">
      <w:start w:val="1"/>
      <w:numFmt w:val="lowerLetter"/>
      <w:lvlText w:val="%8."/>
      <w:lvlJc w:val="left"/>
      <w:pPr>
        <w:ind w:left="6017" w:hanging="360"/>
      </w:pPr>
    </w:lvl>
    <w:lvl w:ilvl="8" w:tplc="0809001B" w:tentative="1">
      <w:start w:val="1"/>
      <w:numFmt w:val="lowerRoman"/>
      <w:lvlText w:val="%9."/>
      <w:lvlJc w:val="right"/>
      <w:pPr>
        <w:ind w:left="6737" w:hanging="180"/>
      </w:pPr>
    </w:lvl>
  </w:abstractNum>
  <w:abstractNum w:abstractNumId="12" w15:restartNumberingAfterBreak="0">
    <w:nsid w:val="3EBE5257"/>
    <w:multiLevelType w:val="hybridMultilevel"/>
    <w:tmpl w:val="55644DCC"/>
    <w:lvl w:ilvl="0" w:tplc="DE46A056">
      <w:start w:val="1"/>
      <w:numFmt w:val="decimal"/>
      <w:lvlText w:val="%1."/>
      <w:lvlJc w:val="left"/>
      <w:pPr>
        <w:ind w:left="622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342" w:hanging="360"/>
      </w:pPr>
    </w:lvl>
    <w:lvl w:ilvl="2" w:tplc="0809001B" w:tentative="1">
      <w:start w:val="1"/>
      <w:numFmt w:val="lowerRoman"/>
      <w:lvlText w:val="%3."/>
      <w:lvlJc w:val="right"/>
      <w:pPr>
        <w:ind w:left="2062" w:hanging="180"/>
      </w:pPr>
    </w:lvl>
    <w:lvl w:ilvl="3" w:tplc="0809000F" w:tentative="1">
      <w:start w:val="1"/>
      <w:numFmt w:val="decimal"/>
      <w:lvlText w:val="%4."/>
      <w:lvlJc w:val="left"/>
      <w:pPr>
        <w:ind w:left="2782" w:hanging="360"/>
      </w:pPr>
    </w:lvl>
    <w:lvl w:ilvl="4" w:tplc="08090019" w:tentative="1">
      <w:start w:val="1"/>
      <w:numFmt w:val="lowerLetter"/>
      <w:lvlText w:val="%5."/>
      <w:lvlJc w:val="left"/>
      <w:pPr>
        <w:ind w:left="3502" w:hanging="360"/>
      </w:pPr>
    </w:lvl>
    <w:lvl w:ilvl="5" w:tplc="0809001B" w:tentative="1">
      <w:start w:val="1"/>
      <w:numFmt w:val="lowerRoman"/>
      <w:lvlText w:val="%6."/>
      <w:lvlJc w:val="right"/>
      <w:pPr>
        <w:ind w:left="4222" w:hanging="180"/>
      </w:pPr>
    </w:lvl>
    <w:lvl w:ilvl="6" w:tplc="0809000F" w:tentative="1">
      <w:start w:val="1"/>
      <w:numFmt w:val="decimal"/>
      <w:lvlText w:val="%7."/>
      <w:lvlJc w:val="left"/>
      <w:pPr>
        <w:ind w:left="4942" w:hanging="360"/>
      </w:pPr>
    </w:lvl>
    <w:lvl w:ilvl="7" w:tplc="08090019" w:tentative="1">
      <w:start w:val="1"/>
      <w:numFmt w:val="lowerLetter"/>
      <w:lvlText w:val="%8."/>
      <w:lvlJc w:val="left"/>
      <w:pPr>
        <w:ind w:left="5662" w:hanging="360"/>
      </w:pPr>
    </w:lvl>
    <w:lvl w:ilvl="8" w:tplc="0809001B" w:tentative="1">
      <w:start w:val="1"/>
      <w:numFmt w:val="lowerRoman"/>
      <w:lvlText w:val="%9."/>
      <w:lvlJc w:val="right"/>
      <w:pPr>
        <w:ind w:left="6382" w:hanging="180"/>
      </w:pPr>
    </w:lvl>
  </w:abstractNum>
  <w:abstractNum w:abstractNumId="13" w15:restartNumberingAfterBreak="0">
    <w:nsid w:val="45A3403A"/>
    <w:multiLevelType w:val="hybridMultilevel"/>
    <w:tmpl w:val="0D62BBA0"/>
    <w:lvl w:ilvl="0" w:tplc="83A6FB5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4EBB1516"/>
    <w:multiLevelType w:val="multilevel"/>
    <w:tmpl w:val="1D129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6422DC"/>
    <w:multiLevelType w:val="hybridMultilevel"/>
    <w:tmpl w:val="11AEBC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0943D9"/>
    <w:multiLevelType w:val="hybridMultilevel"/>
    <w:tmpl w:val="190AE2BC"/>
    <w:lvl w:ilvl="0" w:tplc="0809000F">
      <w:start w:val="1"/>
      <w:numFmt w:val="decimal"/>
      <w:lvlText w:val="%1."/>
      <w:lvlJc w:val="left"/>
      <w:pPr>
        <w:ind w:left="982" w:hanging="360"/>
      </w:pPr>
    </w:lvl>
    <w:lvl w:ilvl="1" w:tplc="08090019" w:tentative="1">
      <w:start w:val="1"/>
      <w:numFmt w:val="lowerLetter"/>
      <w:lvlText w:val="%2."/>
      <w:lvlJc w:val="left"/>
      <w:pPr>
        <w:ind w:left="1702" w:hanging="360"/>
      </w:pPr>
    </w:lvl>
    <w:lvl w:ilvl="2" w:tplc="0809001B" w:tentative="1">
      <w:start w:val="1"/>
      <w:numFmt w:val="lowerRoman"/>
      <w:lvlText w:val="%3."/>
      <w:lvlJc w:val="right"/>
      <w:pPr>
        <w:ind w:left="2422" w:hanging="180"/>
      </w:pPr>
    </w:lvl>
    <w:lvl w:ilvl="3" w:tplc="0809000F" w:tentative="1">
      <w:start w:val="1"/>
      <w:numFmt w:val="decimal"/>
      <w:lvlText w:val="%4."/>
      <w:lvlJc w:val="left"/>
      <w:pPr>
        <w:ind w:left="3142" w:hanging="360"/>
      </w:pPr>
    </w:lvl>
    <w:lvl w:ilvl="4" w:tplc="08090019" w:tentative="1">
      <w:start w:val="1"/>
      <w:numFmt w:val="lowerLetter"/>
      <w:lvlText w:val="%5."/>
      <w:lvlJc w:val="left"/>
      <w:pPr>
        <w:ind w:left="3862" w:hanging="360"/>
      </w:pPr>
    </w:lvl>
    <w:lvl w:ilvl="5" w:tplc="0809001B" w:tentative="1">
      <w:start w:val="1"/>
      <w:numFmt w:val="lowerRoman"/>
      <w:lvlText w:val="%6."/>
      <w:lvlJc w:val="right"/>
      <w:pPr>
        <w:ind w:left="4582" w:hanging="180"/>
      </w:pPr>
    </w:lvl>
    <w:lvl w:ilvl="6" w:tplc="0809000F" w:tentative="1">
      <w:start w:val="1"/>
      <w:numFmt w:val="decimal"/>
      <w:lvlText w:val="%7."/>
      <w:lvlJc w:val="left"/>
      <w:pPr>
        <w:ind w:left="5302" w:hanging="360"/>
      </w:pPr>
    </w:lvl>
    <w:lvl w:ilvl="7" w:tplc="08090019" w:tentative="1">
      <w:start w:val="1"/>
      <w:numFmt w:val="lowerLetter"/>
      <w:lvlText w:val="%8."/>
      <w:lvlJc w:val="left"/>
      <w:pPr>
        <w:ind w:left="6022" w:hanging="360"/>
      </w:pPr>
    </w:lvl>
    <w:lvl w:ilvl="8" w:tplc="0809001B" w:tentative="1">
      <w:start w:val="1"/>
      <w:numFmt w:val="lowerRoman"/>
      <w:lvlText w:val="%9."/>
      <w:lvlJc w:val="right"/>
      <w:pPr>
        <w:ind w:left="6742" w:hanging="180"/>
      </w:pPr>
    </w:lvl>
  </w:abstractNum>
  <w:abstractNum w:abstractNumId="17" w15:restartNumberingAfterBreak="0">
    <w:nsid w:val="58FD250D"/>
    <w:multiLevelType w:val="hybridMultilevel"/>
    <w:tmpl w:val="4E0EE1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BE0009"/>
    <w:multiLevelType w:val="hybridMultilevel"/>
    <w:tmpl w:val="0576E0A6"/>
    <w:lvl w:ilvl="0" w:tplc="0809000F">
      <w:start w:val="1"/>
      <w:numFmt w:val="decimal"/>
      <w:lvlText w:val="%1."/>
      <w:lvlJc w:val="left"/>
      <w:pPr>
        <w:ind w:left="977" w:hanging="360"/>
      </w:pPr>
    </w:lvl>
    <w:lvl w:ilvl="1" w:tplc="08090019" w:tentative="1">
      <w:start w:val="1"/>
      <w:numFmt w:val="lowerLetter"/>
      <w:lvlText w:val="%2."/>
      <w:lvlJc w:val="left"/>
      <w:pPr>
        <w:ind w:left="1697" w:hanging="360"/>
      </w:pPr>
    </w:lvl>
    <w:lvl w:ilvl="2" w:tplc="0809001B" w:tentative="1">
      <w:start w:val="1"/>
      <w:numFmt w:val="lowerRoman"/>
      <w:lvlText w:val="%3."/>
      <w:lvlJc w:val="right"/>
      <w:pPr>
        <w:ind w:left="2417" w:hanging="180"/>
      </w:pPr>
    </w:lvl>
    <w:lvl w:ilvl="3" w:tplc="0809000F" w:tentative="1">
      <w:start w:val="1"/>
      <w:numFmt w:val="decimal"/>
      <w:lvlText w:val="%4."/>
      <w:lvlJc w:val="left"/>
      <w:pPr>
        <w:ind w:left="3137" w:hanging="360"/>
      </w:pPr>
    </w:lvl>
    <w:lvl w:ilvl="4" w:tplc="08090019" w:tentative="1">
      <w:start w:val="1"/>
      <w:numFmt w:val="lowerLetter"/>
      <w:lvlText w:val="%5."/>
      <w:lvlJc w:val="left"/>
      <w:pPr>
        <w:ind w:left="3857" w:hanging="360"/>
      </w:pPr>
    </w:lvl>
    <w:lvl w:ilvl="5" w:tplc="0809001B" w:tentative="1">
      <w:start w:val="1"/>
      <w:numFmt w:val="lowerRoman"/>
      <w:lvlText w:val="%6."/>
      <w:lvlJc w:val="right"/>
      <w:pPr>
        <w:ind w:left="4577" w:hanging="180"/>
      </w:pPr>
    </w:lvl>
    <w:lvl w:ilvl="6" w:tplc="0809000F" w:tentative="1">
      <w:start w:val="1"/>
      <w:numFmt w:val="decimal"/>
      <w:lvlText w:val="%7."/>
      <w:lvlJc w:val="left"/>
      <w:pPr>
        <w:ind w:left="5297" w:hanging="360"/>
      </w:pPr>
    </w:lvl>
    <w:lvl w:ilvl="7" w:tplc="08090019" w:tentative="1">
      <w:start w:val="1"/>
      <w:numFmt w:val="lowerLetter"/>
      <w:lvlText w:val="%8."/>
      <w:lvlJc w:val="left"/>
      <w:pPr>
        <w:ind w:left="6017" w:hanging="360"/>
      </w:pPr>
    </w:lvl>
    <w:lvl w:ilvl="8" w:tplc="0809001B" w:tentative="1">
      <w:start w:val="1"/>
      <w:numFmt w:val="lowerRoman"/>
      <w:lvlText w:val="%9."/>
      <w:lvlJc w:val="right"/>
      <w:pPr>
        <w:ind w:left="6737" w:hanging="180"/>
      </w:pPr>
    </w:lvl>
  </w:abstractNum>
  <w:abstractNum w:abstractNumId="19" w15:restartNumberingAfterBreak="0">
    <w:nsid w:val="60765037"/>
    <w:multiLevelType w:val="hybridMultilevel"/>
    <w:tmpl w:val="4CC80002"/>
    <w:lvl w:ilvl="0" w:tplc="0809000F">
      <w:start w:val="1"/>
      <w:numFmt w:val="decimal"/>
      <w:lvlText w:val="%1."/>
      <w:lvlJc w:val="left"/>
      <w:pPr>
        <w:ind w:left="977" w:hanging="360"/>
      </w:pPr>
    </w:lvl>
    <w:lvl w:ilvl="1" w:tplc="08090019" w:tentative="1">
      <w:start w:val="1"/>
      <w:numFmt w:val="lowerLetter"/>
      <w:lvlText w:val="%2."/>
      <w:lvlJc w:val="left"/>
      <w:pPr>
        <w:ind w:left="1697" w:hanging="360"/>
      </w:pPr>
    </w:lvl>
    <w:lvl w:ilvl="2" w:tplc="0809001B" w:tentative="1">
      <w:start w:val="1"/>
      <w:numFmt w:val="lowerRoman"/>
      <w:lvlText w:val="%3."/>
      <w:lvlJc w:val="right"/>
      <w:pPr>
        <w:ind w:left="2417" w:hanging="180"/>
      </w:pPr>
    </w:lvl>
    <w:lvl w:ilvl="3" w:tplc="0809000F" w:tentative="1">
      <w:start w:val="1"/>
      <w:numFmt w:val="decimal"/>
      <w:lvlText w:val="%4."/>
      <w:lvlJc w:val="left"/>
      <w:pPr>
        <w:ind w:left="3137" w:hanging="360"/>
      </w:pPr>
    </w:lvl>
    <w:lvl w:ilvl="4" w:tplc="08090019" w:tentative="1">
      <w:start w:val="1"/>
      <w:numFmt w:val="lowerLetter"/>
      <w:lvlText w:val="%5."/>
      <w:lvlJc w:val="left"/>
      <w:pPr>
        <w:ind w:left="3857" w:hanging="360"/>
      </w:pPr>
    </w:lvl>
    <w:lvl w:ilvl="5" w:tplc="0809001B" w:tentative="1">
      <w:start w:val="1"/>
      <w:numFmt w:val="lowerRoman"/>
      <w:lvlText w:val="%6."/>
      <w:lvlJc w:val="right"/>
      <w:pPr>
        <w:ind w:left="4577" w:hanging="180"/>
      </w:pPr>
    </w:lvl>
    <w:lvl w:ilvl="6" w:tplc="0809000F" w:tentative="1">
      <w:start w:val="1"/>
      <w:numFmt w:val="decimal"/>
      <w:lvlText w:val="%7."/>
      <w:lvlJc w:val="left"/>
      <w:pPr>
        <w:ind w:left="5297" w:hanging="360"/>
      </w:pPr>
    </w:lvl>
    <w:lvl w:ilvl="7" w:tplc="08090019" w:tentative="1">
      <w:start w:val="1"/>
      <w:numFmt w:val="lowerLetter"/>
      <w:lvlText w:val="%8."/>
      <w:lvlJc w:val="left"/>
      <w:pPr>
        <w:ind w:left="6017" w:hanging="360"/>
      </w:pPr>
    </w:lvl>
    <w:lvl w:ilvl="8" w:tplc="0809001B" w:tentative="1">
      <w:start w:val="1"/>
      <w:numFmt w:val="lowerRoman"/>
      <w:lvlText w:val="%9."/>
      <w:lvlJc w:val="right"/>
      <w:pPr>
        <w:ind w:left="6737" w:hanging="180"/>
      </w:pPr>
    </w:lvl>
  </w:abstractNum>
  <w:abstractNum w:abstractNumId="20" w15:restartNumberingAfterBreak="0">
    <w:nsid w:val="62E42321"/>
    <w:multiLevelType w:val="hybridMultilevel"/>
    <w:tmpl w:val="B43E4E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AE075B"/>
    <w:multiLevelType w:val="hybridMultilevel"/>
    <w:tmpl w:val="0AC8FD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6D5A8126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EastAsia" w:hAnsiTheme="minorHAnsi" w:cstheme="minorBidi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584F66"/>
    <w:multiLevelType w:val="hybridMultilevel"/>
    <w:tmpl w:val="48C06F2C"/>
    <w:lvl w:ilvl="0" w:tplc="7C5C5760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EastAsia" w:hAnsiTheme="minorHAnsi" w:cstheme="minorBidi"/>
        <w:b w:val="0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9F33666"/>
    <w:multiLevelType w:val="hybridMultilevel"/>
    <w:tmpl w:val="630E6C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EB428D"/>
    <w:multiLevelType w:val="hybridMultilevel"/>
    <w:tmpl w:val="267241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4"/>
  </w:num>
  <w:num w:numId="3">
    <w:abstractNumId w:val="7"/>
  </w:num>
  <w:num w:numId="4">
    <w:abstractNumId w:val="4"/>
  </w:num>
  <w:num w:numId="5">
    <w:abstractNumId w:val="13"/>
  </w:num>
  <w:num w:numId="6">
    <w:abstractNumId w:val="21"/>
  </w:num>
  <w:num w:numId="7">
    <w:abstractNumId w:val="20"/>
  </w:num>
  <w:num w:numId="8">
    <w:abstractNumId w:val="1"/>
  </w:num>
  <w:num w:numId="9">
    <w:abstractNumId w:val="18"/>
  </w:num>
  <w:num w:numId="10">
    <w:abstractNumId w:val="17"/>
  </w:num>
  <w:num w:numId="11">
    <w:abstractNumId w:val="12"/>
  </w:num>
  <w:num w:numId="12">
    <w:abstractNumId w:val="3"/>
  </w:num>
  <w:num w:numId="13">
    <w:abstractNumId w:val="14"/>
  </w:num>
  <w:num w:numId="14">
    <w:abstractNumId w:val="8"/>
  </w:num>
  <w:num w:numId="15">
    <w:abstractNumId w:val="22"/>
  </w:num>
  <w:num w:numId="16">
    <w:abstractNumId w:val="15"/>
  </w:num>
  <w:num w:numId="17">
    <w:abstractNumId w:val="6"/>
  </w:num>
  <w:num w:numId="18">
    <w:abstractNumId w:val="2"/>
  </w:num>
  <w:num w:numId="19">
    <w:abstractNumId w:val="19"/>
  </w:num>
  <w:num w:numId="20">
    <w:abstractNumId w:val="9"/>
  </w:num>
  <w:num w:numId="21">
    <w:abstractNumId w:val="11"/>
  </w:num>
  <w:num w:numId="22">
    <w:abstractNumId w:val="5"/>
  </w:num>
  <w:num w:numId="23">
    <w:abstractNumId w:val="16"/>
  </w:num>
  <w:num w:numId="24">
    <w:abstractNumId w:val="10"/>
  </w:num>
  <w:num w:numId="25">
    <w:abstractNumId w:val="2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1C0"/>
    <w:rsid w:val="000076D2"/>
    <w:rsid w:val="000321DA"/>
    <w:rsid w:val="00044188"/>
    <w:rsid w:val="0004502C"/>
    <w:rsid w:val="0005291F"/>
    <w:rsid w:val="00061B06"/>
    <w:rsid w:val="00066809"/>
    <w:rsid w:val="00074099"/>
    <w:rsid w:val="000904AA"/>
    <w:rsid w:val="000917C2"/>
    <w:rsid w:val="00093A69"/>
    <w:rsid w:val="000A1838"/>
    <w:rsid w:val="000A37E8"/>
    <w:rsid w:val="000B3601"/>
    <w:rsid w:val="000B72D9"/>
    <w:rsid w:val="000C562D"/>
    <w:rsid w:val="000D0272"/>
    <w:rsid w:val="000E2543"/>
    <w:rsid w:val="000E4065"/>
    <w:rsid w:val="000E770E"/>
    <w:rsid w:val="00112CE3"/>
    <w:rsid w:val="0013214D"/>
    <w:rsid w:val="001365BD"/>
    <w:rsid w:val="001432FD"/>
    <w:rsid w:val="00150857"/>
    <w:rsid w:val="00151334"/>
    <w:rsid w:val="00163CA6"/>
    <w:rsid w:val="00171443"/>
    <w:rsid w:val="0017273B"/>
    <w:rsid w:val="0017631E"/>
    <w:rsid w:val="00181602"/>
    <w:rsid w:val="00193172"/>
    <w:rsid w:val="00196867"/>
    <w:rsid w:val="001A0152"/>
    <w:rsid w:val="001A333C"/>
    <w:rsid w:val="001A35E3"/>
    <w:rsid w:val="001A7686"/>
    <w:rsid w:val="001A7874"/>
    <w:rsid w:val="001B526C"/>
    <w:rsid w:val="001B6400"/>
    <w:rsid w:val="001C6DEE"/>
    <w:rsid w:val="001D27CD"/>
    <w:rsid w:val="001D3BC8"/>
    <w:rsid w:val="001E5DE6"/>
    <w:rsid w:val="001E6B90"/>
    <w:rsid w:val="001F4D29"/>
    <w:rsid w:val="001F76D3"/>
    <w:rsid w:val="002008D3"/>
    <w:rsid w:val="00200FDD"/>
    <w:rsid w:val="00204E7C"/>
    <w:rsid w:val="002161D8"/>
    <w:rsid w:val="00222FFC"/>
    <w:rsid w:val="00223E18"/>
    <w:rsid w:val="00227208"/>
    <w:rsid w:val="00231764"/>
    <w:rsid w:val="002456EB"/>
    <w:rsid w:val="00256F96"/>
    <w:rsid w:val="00262F4D"/>
    <w:rsid w:val="00263C7E"/>
    <w:rsid w:val="0026795F"/>
    <w:rsid w:val="00274514"/>
    <w:rsid w:val="00287F69"/>
    <w:rsid w:val="002A72AE"/>
    <w:rsid w:val="002B733A"/>
    <w:rsid w:val="002C7350"/>
    <w:rsid w:val="002D14DE"/>
    <w:rsid w:val="002D5638"/>
    <w:rsid w:val="002E0BB7"/>
    <w:rsid w:val="00301DF0"/>
    <w:rsid w:val="00304069"/>
    <w:rsid w:val="003116BA"/>
    <w:rsid w:val="00314728"/>
    <w:rsid w:val="0033041D"/>
    <w:rsid w:val="00345602"/>
    <w:rsid w:val="003468F5"/>
    <w:rsid w:val="00351D47"/>
    <w:rsid w:val="0037298B"/>
    <w:rsid w:val="0038109E"/>
    <w:rsid w:val="00390635"/>
    <w:rsid w:val="00396443"/>
    <w:rsid w:val="003A4B87"/>
    <w:rsid w:val="003B1470"/>
    <w:rsid w:val="003D0023"/>
    <w:rsid w:val="003D30E4"/>
    <w:rsid w:val="003D4D69"/>
    <w:rsid w:val="003D643E"/>
    <w:rsid w:val="0040481C"/>
    <w:rsid w:val="00417B53"/>
    <w:rsid w:val="00421A47"/>
    <w:rsid w:val="004231CB"/>
    <w:rsid w:val="00431119"/>
    <w:rsid w:val="00467FFA"/>
    <w:rsid w:val="0047266E"/>
    <w:rsid w:val="004A0611"/>
    <w:rsid w:val="004B20E0"/>
    <w:rsid w:val="004B2407"/>
    <w:rsid w:val="004C37CD"/>
    <w:rsid w:val="004C5957"/>
    <w:rsid w:val="004C6F3F"/>
    <w:rsid w:val="004D089D"/>
    <w:rsid w:val="004D5E34"/>
    <w:rsid w:val="004E29C7"/>
    <w:rsid w:val="004E5283"/>
    <w:rsid w:val="004F54E0"/>
    <w:rsid w:val="005033C2"/>
    <w:rsid w:val="005120AA"/>
    <w:rsid w:val="0051627F"/>
    <w:rsid w:val="00520350"/>
    <w:rsid w:val="0052119E"/>
    <w:rsid w:val="00523968"/>
    <w:rsid w:val="00541B4C"/>
    <w:rsid w:val="00545106"/>
    <w:rsid w:val="005456D9"/>
    <w:rsid w:val="00554BF2"/>
    <w:rsid w:val="00555D18"/>
    <w:rsid w:val="00556BC1"/>
    <w:rsid w:val="0056198D"/>
    <w:rsid w:val="00565D42"/>
    <w:rsid w:val="00585687"/>
    <w:rsid w:val="00596532"/>
    <w:rsid w:val="005A69E1"/>
    <w:rsid w:val="005A7F34"/>
    <w:rsid w:val="005B7D58"/>
    <w:rsid w:val="005C19AA"/>
    <w:rsid w:val="005C2512"/>
    <w:rsid w:val="005D2AA3"/>
    <w:rsid w:val="005D5545"/>
    <w:rsid w:val="005E692C"/>
    <w:rsid w:val="006001DB"/>
    <w:rsid w:val="0060301C"/>
    <w:rsid w:val="00603309"/>
    <w:rsid w:val="006142DA"/>
    <w:rsid w:val="00617C77"/>
    <w:rsid w:val="006201F0"/>
    <w:rsid w:val="006326A0"/>
    <w:rsid w:val="00641B20"/>
    <w:rsid w:val="00667F93"/>
    <w:rsid w:val="00674A37"/>
    <w:rsid w:val="00684AC6"/>
    <w:rsid w:val="00697AED"/>
    <w:rsid w:val="006A5952"/>
    <w:rsid w:val="006C119E"/>
    <w:rsid w:val="006C11FF"/>
    <w:rsid w:val="006C596D"/>
    <w:rsid w:val="006F0813"/>
    <w:rsid w:val="006F2CD2"/>
    <w:rsid w:val="006F7E46"/>
    <w:rsid w:val="007155E6"/>
    <w:rsid w:val="0072554F"/>
    <w:rsid w:val="007309D2"/>
    <w:rsid w:val="00732297"/>
    <w:rsid w:val="007369AD"/>
    <w:rsid w:val="00736E2E"/>
    <w:rsid w:val="007375B9"/>
    <w:rsid w:val="00742835"/>
    <w:rsid w:val="00746E84"/>
    <w:rsid w:val="00755F15"/>
    <w:rsid w:val="00763437"/>
    <w:rsid w:val="0076583E"/>
    <w:rsid w:val="007714E5"/>
    <w:rsid w:val="00777D08"/>
    <w:rsid w:val="0078309D"/>
    <w:rsid w:val="00786612"/>
    <w:rsid w:val="007A2BE6"/>
    <w:rsid w:val="007C1C81"/>
    <w:rsid w:val="007C6737"/>
    <w:rsid w:val="007D0EEE"/>
    <w:rsid w:val="007E161C"/>
    <w:rsid w:val="007E26A9"/>
    <w:rsid w:val="007F65A3"/>
    <w:rsid w:val="00807AE6"/>
    <w:rsid w:val="00811AB9"/>
    <w:rsid w:val="00826005"/>
    <w:rsid w:val="00856996"/>
    <w:rsid w:val="0089353C"/>
    <w:rsid w:val="008B3631"/>
    <w:rsid w:val="008F1566"/>
    <w:rsid w:val="008F1A70"/>
    <w:rsid w:val="008F771F"/>
    <w:rsid w:val="00911EA7"/>
    <w:rsid w:val="009378FA"/>
    <w:rsid w:val="00941967"/>
    <w:rsid w:val="00954585"/>
    <w:rsid w:val="00955ACF"/>
    <w:rsid w:val="00961AA3"/>
    <w:rsid w:val="00966C71"/>
    <w:rsid w:val="009743AD"/>
    <w:rsid w:val="00982555"/>
    <w:rsid w:val="0098460F"/>
    <w:rsid w:val="00994F7E"/>
    <w:rsid w:val="009A294B"/>
    <w:rsid w:val="009B2D9F"/>
    <w:rsid w:val="009C5AD6"/>
    <w:rsid w:val="009D155F"/>
    <w:rsid w:val="009D41F0"/>
    <w:rsid w:val="009E08FF"/>
    <w:rsid w:val="009F142C"/>
    <w:rsid w:val="00A0116B"/>
    <w:rsid w:val="00A02910"/>
    <w:rsid w:val="00A073DE"/>
    <w:rsid w:val="00A1735C"/>
    <w:rsid w:val="00A22A05"/>
    <w:rsid w:val="00A25094"/>
    <w:rsid w:val="00A31580"/>
    <w:rsid w:val="00A3214A"/>
    <w:rsid w:val="00A424E6"/>
    <w:rsid w:val="00A44BFA"/>
    <w:rsid w:val="00A452A4"/>
    <w:rsid w:val="00A52C37"/>
    <w:rsid w:val="00A53C11"/>
    <w:rsid w:val="00A7313E"/>
    <w:rsid w:val="00A82DF9"/>
    <w:rsid w:val="00AA16AA"/>
    <w:rsid w:val="00AA6769"/>
    <w:rsid w:val="00AD171D"/>
    <w:rsid w:val="00AF47E1"/>
    <w:rsid w:val="00B0110E"/>
    <w:rsid w:val="00B03A5D"/>
    <w:rsid w:val="00B03A96"/>
    <w:rsid w:val="00B046C1"/>
    <w:rsid w:val="00B262A1"/>
    <w:rsid w:val="00B278B6"/>
    <w:rsid w:val="00B40C78"/>
    <w:rsid w:val="00B44E64"/>
    <w:rsid w:val="00B5019A"/>
    <w:rsid w:val="00B66AF1"/>
    <w:rsid w:val="00B76287"/>
    <w:rsid w:val="00B8301F"/>
    <w:rsid w:val="00B93C70"/>
    <w:rsid w:val="00B94501"/>
    <w:rsid w:val="00B9656A"/>
    <w:rsid w:val="00BB2E07"/>
    <w:rsid w:val="00BB6641"/>
    <w:rsid w:val="00BC356C"/>
    <w:rsid w:val="00BD430C"/>
    <w:rsid w:val="00BD5017"/>
    <w:rsid w:val="00BE0450"/>
    <w:rsid w:val="00BF1D3C"/>
    <w:rsid w:val="00C0128A"/>
    <w:rsid w:val="00C06872"/>
    <w:rsid w:val="00C11FD7"/>
    <w:rsid w:val="00C129C3"/>
    <w:rsid w:val="00C17E2A"/>
    <w:rsid w:val="00C3107D"/>
    <w:rsid w:val="00C62F4D"/>
    <w:rsid w:val="00C6526B"/>
    <w:rsid w:val="00C717EC"/>
    <w:rsid w:val="00C82CFC"/>
    <w:rsid w:val="00C9795B"/>
    <w:rsid w:val="00CA2B5D"/>
    <w:rsid w:val="00CA6231"/>
    <w:rsid w:val="00CB08CC"/>
    <w:rsid w:val="00CB2D0F"/>
    <w:rsid w:val="00CB48C7"/>
    <w:rsid w:val="00CB7137"/>
    <w:rsid w:val="00CB74E1"/>
    <w:rsid w:val="00CC628F"/>
    <w:rsid w:val="00CD4A2A"/>
    <w:rsid w:val="00CD550F"/>
    <w:rsid w:val="00CE5FD3"/>
    <w:rsid w:val="00CE6774"/>
    <w:rsid w:val="00D013CD"/>
    <w:rsid w:val="00D120AD"/>
    <w:rsid w:val="00D155FF"/>
    <w:rsid w:val="00D27DC3"/>
    <w:rsid w:val="00D3514E"/>
    <w:rsid w:val="00D3577C"/>
    <w:rsid w:val="00D41765"/>
    <w:rsid w:val="00D43AC0"/>
    <w:rsid w:val="00D47E56"/>
    <w:rsid w:val="00D51B44"/>
    <w:rsid w:val="00D8019B"/>
    <w:rsid w:val="00D96F63"/>
    <w:rsid w:val="00DA244D"/>
    <w:rsid w:val="00DA26C8"/>
    <w:rsid w:val="00DB5326"/>
    <w:rsid w:val="00DC17D5"/>
    <w:rsid w:val="00DE7105"/>
    <w:rsid w:val="00DF42AA"/>
    <w:rsid w:val="00E0244C"/>
    <w:rsid w:val="00E07205"/>
    <w:rsid w:val="00E2009E"/>
    <w:rsid w:val="00E2212B"/>
    <w:rsid w:val="00E22C5A"/>
    <w:rsid w:val="00E232D4"/>
    <w:rsid w:val="00E331D9"/>
    <w:rsid w:val="00E601B6"/>
    <w:rsid w:val="00E76176"/>
    <w:rsid w:val="00E87096"/>
    <w:rsid w:val="00E97F82"/>
    <w:rsid w:val="00EA62E2"/>
    <w:rsid w:val="00ED0A77"/>
    <w:rsid w:val="00ED219F"/>
    <w:rsid w:val="00EF1E8B"/>
    <w:rsid w:val="00F05F1A"/>
    <w:rsid w:val="00F1179F"/>
    <w:rsid w:val="00F208E3"/>
    <w:rsid w:val="00F235D6"/>
    <w:rsid w:val="00F32580"/>
    <w:rsid w:val="00F342F4"/>
    <w:rsid w:val="00F50C0C"/>
    <w:rsid w:val="00F519C6"/>
    <w:rsid w:val="00F616CA"/>
    <w:rsid w:val="00F61C04"/>
    <w:rsid w:val="00F66CE1"/>
    <w:rsid w:val="00F70844"/>
    <w:rsid w:val="00F91F2D"/>
    <w:rsid w:val="00FA0DEA"/>
    <w:rsid w:val="00FB61C0"/>
    <w:rsid w:val="00FC3EAC"/>
    <w:rsid w:val="00FC4700"/>
    <w:rsid w:val="00FC7D63"/>
    <w:rsid w:val="00FD60CF"/>
    <w:rsid w:val="00FE4AFC"/>
    <w:rsid w:val="00FF288F"/>
    <w:rsid w:val="00FF6B06"/>
    <w:rsid w:val="00FF7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A62323"/>
  <w15:chartTrackingRefBased/>
  <w15:docId w15:val="{05AD1F2B-898A-4E3F-838D-9C9BE5843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before="60" w:after="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31580"/>
  </w:style>
  <w:style w:type="paragraph" w:styleId="Heading1">
    <w:name w:val="heading 1"/>
    <w:basedOn w:val="Normal"/>
    <w:next w:val="Normal"/>
    <w:link w:val="Heading1Char"/>
    <w:uiPriority w:val="9"/>
    <w:qFormat/>
    <w:pPr>
      <w:spacing w:after="40" w:line="240" w:lineRule="auto"/>
      <w:outlineLvl w:val="0"/>
    </w:pPr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line="240" w:lineRule="auto"/>
      <w:outlineLvl w:val="1"/>
    </w:pPr>
    <w:rPr>
      <w:rFonts w:asciiTheme="majorHAnsi" w:eastAsiaTheme="majorEastAsia" w:hAnsiTheme="majorHAnsi" w:cstheme="majorBidi"/>
      <w:color w:val="F16522" w:themeColor="accent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2"/>
    <w:qFormat/>
    <w:pPr>
      <w:spacing w:before="0" w:after="0" w:line="240" w:lineRule="auto"/>
    </w:pPr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paragraph" w:styleId="Date">
    <w:name w:val="Date"/>
    <w:basedOn w:val="Normal"/>
    <w:next w:val="Normal"/>
    <w:link w:val="DateChar"/>
    <w:uiPriority w:val="3"/>
    <w:unhideWhenUsed/>
    <w:qFormat/>
    <w:pPr>
      <w:spacing w:before="0" w:line="240" w:lineRule="auto"/>
      <w:contextualSpacing/>
      <w:jc w:val="right"/>
    </w:pPr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3"/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LessonPlan">
    <w:name w:val="Lesson Plan"/>
    <w:basedOn w:val="TableNormal"/>
    <w:uiPriority w:val="99"/>
    <w:tblPr>
      <w:tblCellMar>
        <w:left w:w="0" w:type="dxa"/>
        <w:right w:w="0" w:type="dxa"/>
      </w:tblCellMar>
    </w:tblPr>
    <w:tblStylePr w:type="firstRow">
      <w:pPr>
        <w:wordWrap/>
        <w:spacing w:beforeLines="0" w:before="40" w:beforeAutospacing="0" w:afterLines="0" w:after="40" w:afterAutospacing="0" w:line="240" w:lineRule="auto"/>
        <w:contextualSpacing/>
      </w:pPr>
      <w:tblPr/>
      <w:tcPr>
        <w:tcBorders>
          <w:top w:val="nil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NoSpacing">
    <w:name w:val="No Spacing"/>
    <w:uiPriority w:val="99"/>
    <w:qFormat/>
    <w:pPr>
      <w:spacing w:before="0"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ListBullet">
    <w:name w:val="List Bullet"/>
    <w:basedOn w:val="Normal"/>
    <w:uiPriority w:val="3"/>
    <w:unhideWhenUsed/>
    <w:qFormat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F16522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color w:val="F16522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F16522" w:themeColor="accent1"/>
    </w:rPr>
  </w:style>
  <w:style w:type="paragraph" w:styleId="ListParagraph">
    <w:name w:val="List Paragraph"/>
    <w:basedOn w:val="Normal"/>
    <w:uiPriority w:val="34"/>
    <w:unhideWhenUsed/>
    <w:qFormat/>
    <w:rsid w:val="000A37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46C1"/>
    <w:rPr>
      <w:color w:val="1F60B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46C1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2509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094"/>
  </w:style>
  <w:style w:type="character" w:styleId="FollowedHyperlink">
    <w:name w:val="FollowedHyperlink"/>
    <w:basedOn w:val="DefaultParagraphFont"/>
    <w:uiPriority w:val="99"/>
    <w:semiHidden/>
    <w:unhideWhenUsed/>
    <w:rsid w:val="006F7E46"/>
    <w:rPr>
      <w:color w:val="59106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6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interest.com/remhyatt/subtraction-activities/?lp=true" TargetMode="External"/><Relationship Id="rId13" Type="http://schemas.openxmlformats.org/officeDocument/2006/relationships/hyperlink" Target="https://jr.brainpop.com/math/additionandsubtraction/basicsubtraction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pinterest.com/remhyatt/subtraction-activities/?lp=true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oftschools.com/math/subtraction/3_digit_subtraction/3_digit_subtraction_with_regrouping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softschools.com/math/subtraction/3_digit_subtraction/3_digit_subtraction_with_regrouping/" TargetMode="External"/><Relationship Id="rId10" Type="http://schemas.openxmlformats.org/officeDocument/2006/relationships/hyperlink" Target="https://pinterest.com/pin/328973947756413422/?lp=true" TargetMode="Externa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yperlink" Target="https://jr.brainpop.com/math/additionandsubtraction/basicsubtraction/" TargetMode="External"/><Relationship Id="rId14" Type="http://schemas.openxmlformats.org/officeDocument/2006/relationships/hyperlink" Target="https://pinterest.com/pin/328973947756413422/?lp=true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lechi%20Uchenna\AppData\Roaming\Microsoft\Templates\Daily%20lesson%20planner%20(color,%20landscap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7D0253E54FA4684857C7E53F49E1A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DC06D-0BCB-42F7-861B-6E57A4FE6415}"/>
      </w:docPartPr>
      <w:docPartBody>
        <w:p w:rsidR="00805105" w:rsidRDefault="00C93DC1">
          <w:pPr>
            <w:pStyle w:val="57D0253E54FA4684857C7E53F49E1A5B"/>
          </w:pPr>
          <w:r>
            <w:t>[Select Date]</w:t>
          </w:r>
        </w:p>
      </w:docPartBody>
    </w:docPart>
    <w:docPart>
      <w:docPartPr>
        <w:name w:val="1C876A8B6575410E8AA7530875A6B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C61C6-247F-4A83-AA9C-BA70C391A6B1}"/>
      </w:docPartPr>
      <w:docPartBody>
        <w:p w:rsidR="00805105" w:rsidRDefault="00C93DC1">
          <w:pPr>
            <w:pStyle w:val="1C876A8B6575410E8AA7530875A6B7F4"/>
          </w:pPr>
          <w:r>
            <w:t>[Instructor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DC1"/>
    <w:rsid w:val="00035B84"/>
    <w:rsid w:val="000E3902"/>
    <w:rsid w:val="003411FC"/>
    <w:rsid w:val="00420093"/>
    <w:rsid w:val="004A008E"/>
    <w:rsid w:val="004A1DF8"/>
    <w:rsid w:val="00805105"/>
    <w:rsid w:val="008067C3"/>
    <w:rsid w:val="00816166"/>
    <w:rsid w:val="008B349E"/>
    <w:rsid w:val="00AB2F7D"/>
    <w:rsid w:val="00B164D5"/>
    <w:rsid w:val="00C93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2A7C90C0B1495BAF5B1EBE1672EF00">
    <w:name w:val="3A2A7C90C0B1495BAF5B1EBE1672EF00"/>
  </w:style>
  <w:style w:type="paragraph" w:customStyle="1" w:styleId="57D0253E54FA4684857C7E53F49E1A5B">
    <w:name w:val="57D0253E54FA4684857C7E53F49E1A5B"/>
  </w:style>
  <w:style w:type="paragraph" w:customStyle="1" w:styleId="7AE7DFE8D63F4AC0A9D67267C3699CCC">
    <w:name w:val="7AE7DFE8D63F4AC0A9D67267C3699CCC"/>
  </w:style>
  <w:style w:type="paragraph" w:customStyle="1" w:styleId="1C876A8B6575410E8AA7530875A6B7F4">
    <w:name w:val="1C876A8B6575410E8AA7530875A6B7F4"/>
  </w:style>
  <w:style w:type="paragraph" w:customStyle="1" w:styleId="A392ED6794CC47DFA557364CD4043756">
    <w:name w:val="A392ED6794CC47DFA557364CD40437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esson Planner">
      <a:dk1>
        <a:sysClr val="windowText" lastClr="000000"/>
      </a:dk1>
      <a:lt1>
        <a:sysClr val="window" lastClr="FFFFFF"/>
      </a:lt1>
      <a:dk2>
        <a:srgbClr val="3C1908"/>
      </a:dk2>
      <a:lt2>
        <a:srgbClr val="F5F5F0"/>
      </a:lt2>
      <a:accent1>
        <a:srgbClr val="F16522"/>
      </a:accent1>
      <a:accent2>
        <a:srgbClr val="8AB20F"/>
      </a:accent2>
      <a:accent3>
        <a:srgbClr val="1F60BF"/>
      </a:accent3>
      <a:accent4>
        <a:srgbClr val="CE4024"/>
      </a:accent4>
      <a:accent5>
        <a:srgbClr val="297F7B"/>
      </a:accent5>
      <a:accent6>
        <a:srgbClr val="591066"/>
      </a:accent6>
      <a:hlink>
        <a:srgbClr val="1F60BF"/>
      </a:hlink>
      <a:folHlink>
        <a:srgbClr val="591066"/>
      </a:folHlink>
    </a:clrScheme>
    <a:fontScheme name="Lesson Plan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F7D024D-BC47-49A7-BFA2-860EAD68394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Daily lesson planner (color, landscape)</Template>
  <TotalTime>1586</TotalTime>
  <Pages>3</Pages>
  <Words>718</Words>
  <Characters>4095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Kelechi Uchenna</cp:lastModifiedBy>
  <cp:revision>58</cp:revision>
  <cp:lastPrinted>2018-07-13T09:19:00Z</cp:lastPrinted>
  <dcterms:created xsi:type="dcterms:W3CDTF">2018-07-31T05:00:00Z</dcterms:created>
  <dcterms:modified xsi:type="dcterms:W3CDTF">2018-08-02T15:57:00Z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TC040191829991</vt:lpwstr>
  </property>
</Properties>
</file>