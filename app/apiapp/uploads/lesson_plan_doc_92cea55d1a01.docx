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8678F9E" w:rsidR="00C17E2A" w:rsidRPr="009260D0" w:rsidRDefault="008C38DA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writing a formal letter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F80819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F80819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Overview</w:t>
            </w:r>
          </w:p>
        </w:tc>
      </w:tr>
      <w:tr w:rsidR="00C17E2A" w:rsidRPr="00F80819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F80819" w14:paraId="32BF30BB" w14:textId="77777777">
              <w:tc>
                <w:tcPr>
                  <w:tcW w:w="5000" w:type="pct"/>
                </w:tcPr>
                <w:p w14:paraId="0EB4376E" w14:textId="5FE98623" w:rsidR="00C17E2A" w:rsidRPr="00F80819" w:rsidRDefault="00B36C8F">
                  <w:r w:rsidRPr="00F80819">
                    <w:t xml:space="preserve">English </w:t>
                  </w:r>
                </w:p>
              </w:tc>
            </w:tr>
            <w:tr w:rsidR="00C17E2A" w:rsidRPr="00F80819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F80819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F80819" w:rsidRDefault="00D27DC3">
                      <w:r w:rsidRPr="00F80819">
                        <w:t>[Instructor Name]</w:t>
                      </w:r>
                    </w:p>
                  </w:tc>
                </w:sdtContent>
              </w:sdt>
            </w:tr>
            <w:tr w:rsidR="00C17E2A" w:rsidRPr="00F80819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F80819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3737102" w:rsidR="00C17E2A" w:rsidRPr="00F80819" w:rsidRDefault="00091934">
                  <w:r w:rsidRPr="00F80819">
                    <w:t>4</w:t>
                  </w:r>
                </w:p>
              </w:tc>
            </w:tr>
          </w:tbl>
          <w:p w14:paraId="4CAC6574" w14:textId="77777777" w:rsidR="00C17E2A" w:rsidRPr="00F80819" w:rsidRDefault="00C17E2A"/>
        </w:tc>
        <w:tc>
          <w:tcPr>
            <w:tcW w:w="152" w:type="pct"/>
          </w:tcPr>
          <w:p w14:paraId="0CBCE437" w14:textId="77777777" w:rsidR="00C17E2A" w:rsidRPr="00F80819" w:rsidRDefault="00C17E2A"/>
        </w:tc>
        <w:tc>
          <w:tcPr>
            <w:tcW w:w="3895" w:type="pct"/>
          </w:tcPr>
          <w:p w14:paraId="2971807D" w14:textId="77777777" w:rsidR="000A37E8" w:rsidRPr="00F80819" w:rsidRDefault="000A37E8">
            <w:r w:rsidRPr="00F80819">
              <w:t>This lesson plan covers teaching content for;</w:t>
            </w:r>
          </w:p>
          <w:p w14:paraId="3EF08E7B" w14:textId="213094F4" w:rsidR="002A7661" w:rsidRPr="00F80819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F80819">
              <w:t>Learning to</w:t>
            </w:r>
            <w:r w:rsidR="002A7661" w:rsidRPr="00F80819">
              <w:t xml:space="preserve"> </w:t>
            </w:r>
            <w:r w:rsidR="004500BB" w:rsidRPr="00F80819">
              <w:t>write a formal letter for business purpose</w:t>
            </w:r>
          </w:p>
          <w:p w14:paraId="458BD9FD" w14:textId="0FA05B17" w:rsidR="00FF4047" w:rsidRPr="00F80819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F80819">
              <w:t>Learn</w:t>
            </w:r>
            <w:r w:rsidR="00673569" w:rsidRPr="00F80819">
              <w:t>ing</w:t>
            </w:r>
            <w:r w:rsidRPr="00F80819">
              <w:t xml:space="preserve"> </w:t>
            </w:r>
            <w:r w:rsidR="00673569" w:rsidRPr="00F80819">
              <w:t xml:space="preserve">to </w:t>
            </w:r>
            <w:r w:rsidR="004500BB" w:rsidRPr="00F80819">
              <w:t>rewrite an informal letter to a formal letter</w:t>
            </w:r>
          </w:p>
        </w:tc>
      </w:tr>
    </w:tbl>
    <w:p w14:paraId="44024CC7" w14:textId="16E57A5B" w:rsidR="00C17E2A" w:rsidRPr="00F80819" w:rsidRDefault="00196867">
      <w:pPr>
        <w:pStyle w:val="NoSpacing"/>
      </w:pPr>
      <w:r w:rsidRPr="00F80819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5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4D607633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Notebook</w:t>
                                  </w:r>
                                </w:p>
                                <w:p w14:paraId="766C07A2" w14:textId="57E09F3D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Pencils</w:t>
                                  </w:r>
                                </w:p>
                                <w:p w14:paraId="5FF9980C" w14:textId="37704FE4" w:rsidR="00C77171" w:rsidRDefault="00A410B8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Model formal and informal letters</w:t>
                                  </w:r>
                                </w:p>
                                <w:p w14:paraId="6AB5ADB3" w14:textId="314551F9" w:rsidR="003F5C22" w:rsidRDefault="003F5C22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Worksheet</w:t>
                                  </w:r>
                                </w:p>
                                <w:p w14:paraId="10E036C3" w14:textId="5AFD5822" w:rsidR="00A410B8" w:rsidRDefault="00A410B8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Bunches of </w:t>
                                  </w:r>
                                  <w:r w:rsidRPr="00A4185F">
                                    <w:rPr>
                                      <w:sz w:val="20"/>
                                      <w:szCs w:val="20"/>
                                    </w:rPr>
                                    <w:t>A4 (8" x 11" sheet of paper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84E4060" w14:textId="6A31BB02" w:rsidR="00006CB8" w:rsidRDefault="00C77171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whiteboards and whiteboard </w:t>
                                  </w:r>
                                </w:p>
                                <w:p w14:paraId="7871A695" w14:textId="77777777" w:rsidR="003F5C22" w:rsidRDefault="00C77171" w:rsidP="003F5C22">
                                  <w:pPr>
                                    <w:pStyle w:val="ListParagraph"/>
                                    <w:ind w:left="90"/>
                                  </w:pPr>
                                  <w:r>
                                    <w:t>markers</w:t>
                                  </w:r>
                                </w:p>
                                <w:p w14:paraId="4AF14C6E" w14:textId="45A57B22" w:rsidR="000B2A8B" w:rsidRDefault="00C77171" w:rsidP="003F5C22">
                                  <w:r>
                                    <w:t xml:space="preserve">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D68C78E" w14:textId="1172B5F5" w:rsidR="00EA21BA" w:rsidRDefault="006E17A9" w:rsidP="001B2EF5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1B2EF5" w:rsidRPr="001C076D">
                                      <w:rPr>
                                        <w:rStyle w:val="Hyperlink"/>
                                      </w:rPr>
                                      <w:t>https://study.com/academy/lesson/formal-letter-writing-lesson-plan.html</w:t>
                                    </w:r>
                                  </w:hyperlink>
                                </w:p>
                                <w:p w14:paraId="36740467" w14:textId="51743D57" w:rsidR="001B2EF5" w:rsidRDefault="006E17A9" w:rsidP="001B2EF5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B4FE1" w:rsidRPr="00D90B83">
                                      <w:rPr>
                                        <w:rStyle w:val="Hyperlink"/>
                                      </w:rPr>
                                      <w:t>https://aminghori.blogspot.com/2017/01/lesson-plan-of-letter-writing-english.html?m=1</w:t>
                                    </w:r>
                                  </w:hyperlink>
                                </w:p>
                                <w:p w14:paraId="274F0963" w14:textId="5E419FA1" w:rsidR="00AB4FE1" w:rsidRDefault="00D01A76" w:rsidP="001B2EF5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https://www.englishlessonplanner.com/plans/3783</w:t>
                                    </w:r>
                                  </w:hyperlink>
                                </w:p>
                                <w:p w14:paraId="19A9D6F9" w14:textId="5AE312CC" w:rsidR="00D01A76" w:rsidRDefault="00D01A76" w:rsidP="001B2EF5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https://www.education.com/lesson-plan/writing-a-letter-is-easy-as-123/</w:t>
                                    </w:r>
                                  </w:hyperlink>
                                </w:p>
                                <w:p w14:paraId="6D08CE92" w14:textId="6EE8DD90" w:rsidR="00D01A76" w:rsidRDefault="00D01A76" w:rsidP="001B2EF5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https://www.tes.com/teaching-resource/letter-writing-a-lesson-in-writing-formal-letters-structure-format-and-style-11513303</w:t>
                                    </w:r>
                                  </w:hyperlink>
                                </w:p>
                                <w:p w14:paraId="266D3DBF" w14:textId="2BB22A2D" w:rsidR="00D01A76" w:rsidRDefault="00D01A76" w:rsidP="00813E5E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5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4D607633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Notebook</w:t>
                            </w:r>
                          </w:p>
                          <w:p w14:paraId="766C07A2" w14:textId="57E09F3D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Pencils</w:t>
                            </w:r>
                          </w:p>
                          <w:p w14:paraId="5FF9980C" w14:textId="37704FE4" w:rsidR="00C77171" w:rsidRDefault="00A410B8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Model formal and informal letters</w:t>
                            </w:r>
                          </w:p>
                          <w:p w14:paraId="6AB5ADB3" w14:textId="314551F9" w:rsidR="003F5C22" w:rsidRDefault="003F5C22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Worksheet</w:t>
                            </w:r>
                          </w:p>
                          <w:p w14:paraId="10E036C3" w14:textId="5AFD5822" w:rsidR="00A410B8" w:rsidRDefault="00A410B8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Bunches of </w:t>
                            </w:r>
                            <w:r w:rsidRPr="00A4185F">
                              <w:rPr>
                                <w:sz w:val="20"/>
                                <w:szCs w:val="20"/>
                              </w:rPr>
                              <w:t>A4 (8" x 11" sheet of paper</w:t>
                            </w:r>
                            <w:r>
                              <w:t xml:space="preserve"> </w:t>
                            </w:r>
                          </w:p>
                          <w:p w14:paraId="384E4060" w14:textId="6A31BB02" w:rsidR="00006CB8" w:rsidRDefault="00C77171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whiteboards and whiteboard </w:t>
                            </w:r>
                          </w:p>
                          <w:p w14:paraId="7871A695" w14:textId="77777777" w:rsidR="003F5C22" w:rsidRDefault="00C77171" w:rsidP="003F5C22">
                            <w:pPr>
                              <w:pStyle w:val="ListParagraph"/>
                              <w:ind w:left="90"/>
                            </w:pPr>
                            <w:r>
                              <w:t>markers</w:t>
                            </w:r>
                          </w:p>
                          <w:p w14:paraId="4AF14C6E" w14:textId="45A57B22" w:rsidR="000B2A8B" w:rsidRDefault="00C77171" w:rsidP="003F5C22">
                            <w:r>
                              <w:t xml:space="preserve">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D68C78E" w14:textId="1172B5F5" w:rsidR="00EA21BA" w:rsidRDefault="006E17A9" w:rsidP="001B2EF5">
                            <w:pPr>
                              <w:pStyle w:val="ListBullet"/>
                            </w:pPr>
                            <w:hyperlink r:id="rId13" w:history="1">
                              <w:r w:rsidR="001B2EF5" w:rsidRPr="001C076D">
                                <w:rPr>
                                  <w:rStyle w:val="Hyperlink"/>
                                </w:rPr>
                                <w:t>https://study.com/academy/lesson/formal-letter-writing-lesson-plan.html</w:t>
                              </w:r>
                            </w:hyperlink>
                          </w:p>
                          <w:p w14:paraId="36740467" w14:textId="51743D57" w:rsidR="001B2EF5" w:rsidRDefault="006E17A9" w:rsidP="001B2EF5">
                            <w:pPr>
                              <w:pStyle w:val="ListBullet"/>
                            </w:pPr>
                            <w:hyperlink r:id="rId14" w:history="1">
                              <w:r w:rsidR="00AB4FE1" w:rsidRPr="00D90B83">
                                <w:rPr>
                                  <w:rStyle w:val="Hyperlink"/>
                                </w:rPr>
                                <w:t>https://aminghori.blogspot.com/2017/01/lesson-plan-of-letter-writing-english.html?m=1</w:t>
                              </w:r>
                            </w:hyperlink>
                          </w:p>
                          <w:p w14:paraId="274F0963" w14:textId="5E419FA1" w:rsidR="00AB4FE1" w:rsidRDefault="00D01A76" w:rsidP="001B2EF5">
                            <w:pPr>
                              <w:pStyle w:val="ListBullet"/>
                            </w:pPr>
                            <w:hyperlink r:id="rId15" w:history="1">
                              <w:r w:rsidRPr="001E2134">
                                <w:rPr>
                                  <w:rStyle w:val="Hyperlink"/>
                                </w:rPr>
                                <w:t>https://www.englishlessonplanner.com/plans/3783</w:t>
                              </w:r>
                            </w:hyperlink>
                          </w:p>
                          <w:p w14:paraId="19A9D6F9" w14:textId="5AE312CC" w:rsidR="00D01A76" w:rsidRDefault="00D01A76" w:rsidP="001B2EF5">
                            <w:pPr>
                              <w:pStyle w:val="ListBullet"/>
                            </w:pPr>
                            <w:hyperlink r:id="rId16" w:history="1">
                              <w:r w:rsidRPr="001E2134">
                                <w:rPr>
                                  <w:rStyle w:val="Hyperlink"/>
                                </w:rPr>
                                <w:t>https://www.education.com/lesson-plan/writing-a-letter-is-easy-as-123/</w:t>
                              </w:r>
                            </w:hyperlink>
                          </w:p>
                          <w:p w14:paraId="6D08CE92" w14:textId="6EE8DD90" w:rsidR="00D01A76" w:rsidRDefault="00D01A76" w:rsidP="001B2EF5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https://www.tes.com/teaching-resource/letter-writing-a-lesson-in-writing-formal-letters-structure-format-and-style-11513303</w:t>
                              </w:r>
                            </w:hyperlink>
                          </w:p>
                          <w:p w14:paraId="266D3DBF" w14:textId="2BB22A2D" w:rsidR="00D01A76" w:rsidRDefault="00D01A76" w:rsidP="00813E5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F80819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F80819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F80819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F80819" w:rsidRDefault="00D27DC3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Objectives</w:t>
            </w:r>
          </w:p>
          <w:p w14:paraId="0ABE148F" w14:textId="403E579E" w:rsidR="001D4D95" w:rsidRPr="00F80819" w:rsidRDefault="00AD5265" w:rsidP="00120253">
            <w:r w:rsidRPr="00F80819">
              <w:t>Students should be able to;</w:t>
            </w:r>
          </w:p>
          <w:p w14:paraId="2FEE98FB" w14:textId="081E4CC0" w:rsidR="003B67CE" w:rsidRPr="00F80819" w:rsidRDefault="00CB4803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F80819">
              <w:t>Differentiate between formal and informal letter</w:t>
            </w:r>
          </w:p>
          <w:p w14:paraId="4FF30CE9" w14:textId="6DD48719" w:rsidR="009A16D6" w:rsidRPr="00F80819" w:rsidRDefault="00CB4803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F80819">
              <w:t>Write a formal letter</w:t>
            </w:r>
          </w:p>
          <w:p w14:paraId="68EAF1EE" w14:textId="0A321921" w:rsidR="00A75A49" w:rsidRPr="00F80819" w:rsidRDefault="00CB4803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F80819">
              <w:t>Rewrite an informal letter into a formal letter</w:t>
            </w:r>
          </w:p>
          <w:p w14:paraId="3F4D03AC" w14:textId="77777777" w:rsidR="009A16D6" w:rsidRPr="00F80819" w:rsidRDefault="009A16D6" w:rsidP="009A16D6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3A4334CA" w:rsidR="00D914D8" w:rsidRPr="00F80819" w:rsidRDefault="00D914D8" w:rsidP="009A16D6">
            <w:pPr>
              <w:pStyle w:val="ListParagraph"/>
              <w:ind w:left="180"/>
            </w:pPr>
            <w:r w:rsidRPr="00F80819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4C6181E" w14:textId="7F60E423" w:rsidR="00617172" w:rsidRPr="00F80819" w:rsidRDefault="00617172" w:rsidP="008009E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F80819">
              <w:t xml:space="preserve">Ask students </w:t>
            </w:r>
            <w:r w:rsidR="004500BB" w:rsidRPr="00F80819">
              <w:t>to choose a situation from the worksheet</w:t>
            </w:r>
          </w:p>
          <w:p w14:paraId="431D026F" w14:textId="3ED7FF25" w:rsidR="004500BB" w:rsidRPr="00F80819" w:rsidRDefault="004500BB" w:rsidP="008009E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F80819">
              <w:t>Students should individually write a formal letter with respect to the situation selected.</w:t>
            </w:r>
          </w:p>
          <w:p w14:paraId="65D8B29F" w14:textId="1B40D9C4" w:rsidR="00617172" w:rsidRPr="00F80819" w:rsidRDefault="004500BB" w:rsidP="008009E2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F80819">
              <w:t>Collect the letters for assessment</w:t>
            </w:r>
          </w:p>
          <w:p w14:paraId="21EF01FB" w14:textId="77777777" w:rsidR="004500BB" w:rsidRPr="00F80819" w:rsidRDefault="004500BB" w:rsidP="004500BB">
            <w:pPr>
              <w:spacing w:line="240" w:lineRule="auto"/>
              <w:outlineLvl w:val="1"/>
            </w:pPr>
          </w:p>
          <w:p w14:paraId="50E0D0C1" w14:textId="4A09679C" w:rsidR="00D12602" w:rsidRPr="00F80819" w:rsidRDefault="00D12602" w:rsidP="00D12602">
            <w:pPr>
              <w:pStyle w:val="Heading2"/>
              <w:rPr>
                <w:b/>
                <w:bCs/>
              </w:rPr>
            </w:pPr>
            <w:r w:rsidRPr="00F80819">
              <w:rPr>
                <w:b/>
                <w:bCs/>
              </w:rPr>
              <w:t>Summary</w:t>
            </w:r>
          </w:p>
          <w:p w14:paraId="68D4DB2C" w14:textId="6BD9468E" w:rsidR="002E7793" w:rsidRPr="00F80819" w:rsidRDefault="00C85E56" w:rsidP="002E7793">
            <w:pPr>
              <w:numPr>
                <w:ilvl w:val="0"/>
                <w:numId w:val="3"/>
              </w:numPr>
              <w:ind w:left="180" w:hanging="180"/>
            </w:pPr>
            <w:r w:rsidRPr="00F80819">
              <w:t xml:space="preserve">Review </w:t>
            </w:r>
            <w:r w:rsidR="00CB2068" w:rsidRPr="00F80819">
              <w:t>the importance of formal/business letters</w:t>
            </w:r>
          </w:p>
          <w:p w14:paraId="50CBB445" w14:textId="113D8EBD" w:rsidR="00535393" w:rsidRPr="00F80819" w:rsidRDefault="00CB2068" w:rsidP="00CB2068">
            <w:pPr>
              <w:numPr>
                <w:ilvl w:val="0"/>
                <w:numId w:val="3"/>
              </w:numPr>
              <w:ind w:left="180" w:hanging="180"/>
            </w:pPr>
            <w:r w:rsidRPr="00F80819">
              <w:t>Review the differences between formal and informal letters</w:t>
            </w:r>
          </w:p>
          <w:p w14:paraId="02CB6B7A" w14:textId="0116E664" w:rsidR="001D4D95" w:rsidRPr="00F80819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F80819">
              <w:lastRenderedPageBreak/>
              <w:t>When doing the review</w:t>
            </w:r>
            <w:r w:rsidR="00CB2068" w:rsidRPr="00F80819">
              <w:t>, retrieve the model informal and formal letters from students</w:t>
            </w:r>
            <w:r w:rsidRPr="00F80819">
              <w:t xml:space="preserve"> </w:t>
            </w:r>
          </w:p>
          <w:p w14:paraId="42C39D07" w14:textId="77777777" w:rsidR="001D4D95" w:rsidRPr="00F80819" w:rsidRDefault="001D4D95" w:rsidP="001D4D95"/>
          <w:p w14:paraId="7683CE86" w14:textId="77777777" w:rsidR="001D4D95" w:rsidRPr="00F80819" w:rsidRDefault="001D4D95" w:rsidP="001D4D95"/>
          <w:p w14:paraId="6C8FDF80" w14:textId="77777777" w:rsidR="001D4D95" w:rsidRPr="00F80819" w:rsidRDefault="001D4D95" w:rsidP="001D4D95"/>
          <w:p w14:paraId="09613FE1" w14:textId="77777777" w:rsidR="001D4D95" w:rsidRPr="00F80819" w:rsidRDefault="001D4D95" w:rsidP="001D4D95"/>
          <w:p w14:paraId="5E46CA3D" w14:textId="77777777" w:rsidR="00A71E70" w:rsidRPr="00F80819" w:rsidRDefault="00A71E70" w:rsidP="001D4D95"/>
          <w:p w14:paraId="36A25895" w14:textId="77777777" w:rsidR="00A71E70" w:rsidRPr="00F80819" w:rsidRDefault="00A71E70" w:rsidP="001D4D95"/>
          <w:p w14:paraId="18F0E2F1" w14:textId="77777777" w:rsidR="00A71E70" w:rsidRPr="00F80819" w:rsidRDefault="00A71E70" w:rsidP="001D4D95"/>
          <w:p w14:paraId="43C888DB" w14:textId="77777777" w:rsidR="00A71E70" w:rsidRPr="00F80819" w:rsidRDefault="00A71E70" w:rsidP="001D4D95"/>
          <w:p w14:paraId="22A31125" w14:textId="18309E14" w:rsidR="00A71E70" w:rsidRPr="00F80819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F80819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F80819" w:rsidRDefault="006513FB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Activity Starter/Instruction</w:t>
            </w:r>
          </w:p>
          <w:p w14:paraId="6B58BFCB" w14:textId="77777777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>Encourage the students to discuss letter-writing.</w:t>
            </w:r>
          </w:p>
          <w:p w14:paraId="3642E360" w14:textId="77777777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 xml:space="preserve">Ask the children to put their hands up if they have ever received a personal letter. </w:t>
            </w:r>
          </w:p>
          <w:p w14:paraId="53EB94DF" w14:textId="77777777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 xml:space="preserve">Ask for one or more volunteers to talk about how they felt to receive the letter. </w:t>
            </w:r>
          </w:p>
          <w:p w14:paraId="22A02A61" w14:textId="3F199811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>Here are some initial questions that may help:</w:t>
            </w:r>
          </w:p>
          <w:p w14:paraId="405829DA" w14:textId="77777777" w:rsidR="009E525C" w:rsidRPr="00F80819" w:rsidRDefault="009E525C" w:rsidP="008009E2">
            <w:pPr>
              <w:pStyle w:val="ListParagraph"/>
              <w:numPr>
                <w:ilvl w:val="0"/>
                <w:numId w:val="13"/>
              </w:numPr>
              <w:ind w:left="420" w:hanging="180"/>
            </w:pPr>
            <w:r w:rsidRPr="00F80819">
              <w:t>What was in your mind as you read the letter?</w:t>
            </w:r>
          </w:p>
          <w:p w14:paraId="6415C7DD" w14:textId="77777777" w:rsidR="009E525C" w:rsidRPr="00F80819" w:rsidRDefault="009E525C" w:rsidP="008009E2">
            <w:pPr>
              <w:pStyle w:val="ListParagraph"/>
              <w:numPr>
                <w:ilvl w:val="0"/>
                <w:numId w:val="13"/>
              </w:numPr>
              <w:ind w:left="420" w:hanging="180"/>
            </w:pPr>
            <w:r w:rsidRPr="00F80819">
              <w:t>Did you keep the letter to read again?</w:t>
            </w:r>
          </w:p>
          <w:p w14:paraId="728452AB" w14:textId="77777777" w:rsidR="009E525C" w:rsidRPr="00F80819" w:rsidRDefault="009E525C" w:rsidP="008009E2">
            <w:pPr>
              <w:pStyle w:val="ListParagraph"/>
              <w:numPr>
                <w:ilvl w:val="0"/>
                <w:numId w:val="13"/>
              </w:numPr>
              <w:ind w:left="420" w:hanging="180"/>
            </w:pPr>
            <w:r w:rsidRPr="00F80819">
              <w:t>Did you share your letter with anyone? Did you write back?</w:t>
            </w:r>
          </w:p>
          <w:p w14:paraId="3E5D1384" w14:textId="13C2819A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7F2B1D6" w14:textId="77777777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376E0668" w:rsidR="00FB30A1" w:rsidRPr="00F80819" w:rsidRDefault="00A93E00" w:rsidP="009E525C">
            <w:r w:rsidRPr="00F80819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16538A80" w:rsidR="00FB30A1" w:rsidRPr="00F80819" w:rsidRDefault="00C40201" w:rsidP="00FB30A1">
            <w:pPr>
              <w:rPr>
                <w:b/>
              </w:rPr>
            </w:pPr>
            <w:r w:rsidRPr="00F80819">
              <w:rPr>
                <w:b/>
              </w:rPr>
              <w:t>Day 2/ Lesson 2</w:t>
            </w:r>
            <w:r w:rsidR="00FB30A1" w:rsidRPr="00F80819">
              <w:rPr>
                <w:b/>
              </w:rPr>
              <w:t xml:space="preserve">: </w:t>
            </w:r>
            <w:r w:rsidR="007926F4" w:rsidRPr="00F80819">
              <w:rPr>
                <w:b/>
              </w:rPr>
              <w:t>25</w:t>
            </w:r>
            <w:r w:rsidR="00FB30A1" w:rsidRPr="00F80819">
              <w:rPr>
                <w:b/>
              </w:rPr>
              <w:t xml:space="preserve"> Mins</w:t>
            </w:r>
          </w:p>
          <w:p w14:paraId="1E56220E" w14:textId="77777777" w:rsidR="00A4185F" w:rsidRPr="00F80819" w:rsidRDefault="00A4185F" w:rsidP="008009E2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F80819">
              <w:t xml:space="preserve">Explain to students that formal letters are sometimes known as business letters. </w:t>
            </w:r>
          </w:p>
          <w:p w14:paraId="7DB81E26" w14:textId="77777777" w:rsidR="00A4185F" w:rsidRPr="00F80819" w:rsidRDefault="00A4185F" w:rsidP="008009E2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F80819">
              <w:t xml:space="preserve">Tell them that they are written in a strictly formal style. </w:t>
            </w:r>
          </w:p>
          <w:p w14:paraId="64BD269D" w14:textId="77777777" w:rsidR="00A4185F" w:rsidRPr="00F80819" w:rsidRDefault="00A4185F" w:rsidP="008009E2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F80819">
              <w:t xml:space="preserve">Tell them such letters are always written on an A4 (8" x 11" sheet of paper. </w:t>
            </w:r>
          </w:p>
          <w:p w14:paraId="7530594D" w14:textId="77777777" w:rsidR="00A4185F" w:rsidRPr="00F80819" w:rsidRDefault="00A4185F" w:rsidP="008009E2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F80819">
              <w:lastRenderedPageBreak/>
              <w:t xml:space="preserve">They can be folded three times so that the address to which the letter is being sent can appear in the window of a business envelope. </w:t>
            </w:r>
          </w:p>
          <w:p w14:paraId="31ED9FF0" w14:textId="77777777" w:rsidR="00A4185F" w:rsidRPr="00F80819" w:rsidRDefault="00A4185F" w:rsidP="008009E2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F80819">
              <w:t>The layout is always the same.</w:t>
            </w:r>
          </w:p>
          <w:p w14:paraId="033A69F8" w14:textId="77777777" w:rsidR="00A4185F" w:rsidRPr="00F80819" w:rsidRDefault="00A4185F" w:rsidP="008009E2">
            <w:pPr>
              <w:pStyle w:val="ListParagraph"/>
              <w:numPr>
                <w:ilvl w:val="0"/>
                <w:numId w:val="9"/>
              </w:numPr>
              <w:ind w:left="240" w:hanging="240"/>
            </w:pPr>
            <w:r w:rsidRPr="00F80819">
              <w:t>The Structure is:</w:t>
            </w:r>
          </w:p>
          <w:p w14:paraId="769E5CD2" w14:textId="3ABE36AE" w:rsidR="00A4185F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The senders address is put at the top </w:t>
            </w:r>
            <w:r w:rsidR="00F80819" w:rsidRPr="00F80819">
              <w:t>right-hand</w:t>
            </w:r>
            <w:r w:rsidRPr="00F80819">
              <w:t xml:space="preserve"> side </w:t>
            </w:r>
          </w:p>
          <w:p w14:paraId="43B2CF05" w14:textId="77777777" w:rsidR="00A4185F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Include telephone number and email if available </w:t>
            </w:r>
          </w:p>
          <w:p w14:paraId="0F399455" w14:textId="77777777" w:rsid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The address of the person receiving the letter goes on the </w:t>
            </w:r>
            <w:r w:rsidR="00F80819" w:rsidRPr="00F80819">
              <w:t>left-hand</w:t>
            </w:r>
            <w:r w:rsidRPr="00F80819">
              <w:t xml:space="preserve"> side below the sender's address </w:t>
            </w:r>
          </w:p>
          <w:p w14:paraId="11516032" w14:textId="6BBEBBDA" w:rsidR="00A4185F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The date </w:t>
            </w:r>
          </w:p>
          <w:p w14:paraId="1D730313" w14:textId="77777777" w:rsidR="00A4185F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Greeting — Dear Sir or Madam. You can use the titles Miss, Mrs. or Mr. if you know the name of the person to whom you are writing </w:t>
            </w:r>
          </w:p>
          <w:p w14:paraId="3D54B473" w14:textId="15E21602" w:rsidR="00A4185F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The message </w:t>
            </w:r>
          </w:p>
          <w:p w14:paraId="6787403A" w14:textId="77777777" w:rsidR="00A4185F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Complimentary close — Yours faithfully or Yours sincerely </w:t>
            </w:r>
          </w:p>
          <w:p w14:paraId="086E98A1" w14:textId="77777777" w:rsidR="00A4185F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 xml:space="preserve">Signature </w:t>
            </w:r>
          </w:p>
          <w:p w14:paraId="06ADA6F9" w14:textId="7FCA6069" w:rsidR="006106F7" w:rsidRPr="00F80819" w:rsidRDefault="00A4185F" w:rsidP="008009E2">
            <w:pPr>
              <w:pStyle w:val="ListParagraph"/>
              <w:numPr>
                <w:ilvl w:val="0"/>
                <w:numId w:val="17"/>
              </w:numPr>
              <w:ind w:left="420" w:hanging="180"/>
            </w:pPr>
            <w:r w:rsidRPr="00F80819">
              <w:t>Write name in block letters (this is to ensure that the person receiving the letter knows exactly who has sent it. Signatures may not be very clear)</w:t>
            </w:r>
            <w:r w:rsidR="00D51162" w:rsidRPr="00F80819">
              <w:t>.</w:t>
            </w:r>
          </w:p>
          <w:p w14:paraId="11E18E43" w14:textId="1CBA2FC3" w:rsidR="00D51162" w:rsidRPr="00F80819" w:rsidRDefault="00D51162" w:rsidP="008009E2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F80819">
              <w:t xml:space="preserve">Distribute a </w:t>
            </w:r>
            <w:r w:rsidR="00F25E13" w:rsidRPr="00F80819">
              <w:t>model</w:t>
            </w:r>
            <w:r w:rsidRPr="00F80819">
              <w:t xml:space="preserve"> formal letter among students.</w:t>
            </w:r>
          </w:p>
          <w:p w14:paraId="7B295E50" w14:textId="77777777" w:rsidR="00D52296" w:rsidRPr="00F80819" w:rsidRDefault="00D52296" w:rsidP="00040317">
            <w:pPr>
              <w:pStyle w:val="Heading2"/>
              <w:rPr>
                <w:b/>
                <w:bCs/>
              </w:rPr>
            </w:pPr>
          </w:p>
          <w:p w14:paraId="55D61105" w14:textId="1F78DFAB" w:rsidR="00040317" w:rsidRPr="00F80819" w:rsidRDefault="00D51162" w:rsidP="00040317">
            <w:pPr>
              <w:pStyle w:val="Heading2"/>
              <w:rPr>
                <w:b/>
                <w:bCs/>
              </w:rPr>
            </w:pPr>
            <w:r w:rsidRPr="00F80819">
              <w:rPr>
                <w:b/>
                <w:bCs/>
              </w:rPr>
              <w:t>Guided Practice</w:t>
            </w:r>
          </w:p>
          <w:p w14:paraId="1057E2D5" w14:textId="3056F703" w:rsidR="00040317" w:rsidRPr="00F80819" w:rsidRDefault="00040317" w:rsidP="00040317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/ Lesson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: 15mins   </w:t>
            </w:r>
          </w:p>
          <w:p w14:paraId="3779D3C0" w14:textId="36880FAC" w:rsidR="006106F7" w:rsidRPr="00F80819" w:rsidRDefault="00FA2243" w:rsidP="008009E2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80819">
              <w:t>Distribute an A4 (8" x 11" sheet of paper to each student.</w:t>
            </w:r>
          </w:p>
          <w:p w14:paraId="13F378E6" w14:textId="44EA89B3" w:rsidR="006106F7" w:rsidRPr="00F80819" w:rsidRDefault="00FA2243" w:rsidP="008009E2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80819">
              <w:lastRenderedPageBreak/>
              <w:t>Ask them to write a letter to any business they know, given that they know the address of that business.</w:t>
            </w:r>
          </w:p>
          <w:p w14:paraId="74B17430" w14:textId="6AD9D93F" w:rsidR="00FA2243" w:rsidRPr="00F80819" w:rsidRDefault="00FA2243" w:rsidP="008009E2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80819">
              <w:t>Tell them to raise up their hand once they finish writing the letter.</w:t>
            </w:r>
          </w:p>
          <w:p w14:paraId="427042F1" w14:textId="6E176DAF" w:rsidR="00FA2243" w:rsidRPr="00F80819" w:rsidRDefault="00FA2243" w:rsidP="008009E2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80819">
              <w:t>While this practice is going on, walk around to inspect the students.</w:t>
            </w:r>
          </w:p>
          <w:p w14:paraId="5D1C722C" w14:textId="77777777" w:rsidR="00261938" w:rsidRPr="00F80819" w:rsidRDefault="00FA2243" w:rsidP="008009E2">
            <w:pPr>
              <w:pStyle w:val="ListParagraph"/>
              <w:numPr>
                <w:ilvl w:val="0"/>
                <w:numId w:val="11"/>
              </w:numPr>
              <w:ind w:left="240" w:hanging="240"/>
            </w:pPr>
            <w:r w:rsidRPr="00F80819">
              <w:t>Correct any mistake found in their works.</w:t>
            </w:r>
          </w:p>
          <w:p w14:paraId="5848EA5F" w14:textId="77777777" w:rsidR="00261938" w:rsidRPr="00F80819" w:rsidRDefault="00261938" w:rsidP="00261938"/>
          <w:p w14:paraId="4250CD6A" w14:textId="77777777" w:rsidR="00261938" w:rsidRPr="00F80819" w:rsidRDefault="00261938" w:rsidP="00261938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  <w:t>Guided Practice</w:t>
            </w:r>
          </w:p>
          <w:p w14:paraId="30E5344D" w14:textId="77777777" w:rsidR="00261938" w:rsidRPr="00F80819" w:rsidRDefault="00261938" w:rsidP="00261938">
            <w:pPr>
              <w:rPr>
                <w:b/>
              </w:rPr>
            </w:pPr>
            <w:r w:rsidRPr="00F80819">
              <w:rPr>
                <w:b/>
              </w:rPr>
              <w:t>Day 5/ Lesson 5: 15mins</w:t>
            </w:r>
          </w:p>
          <w:p w14:paraId="64142AD0" w14:textId="5F10905D" w:rsidR="00261938" w:rsidRPr="00F80819" w:rsidRDefault="00261938" w:rsidP="008009E2">
            <w:pPr>
              <w:pStyle w:val="ListParagraph"/>
              <w:numPr>
                <w:ilvl w:val="0"/>
                <w:numId w:val="12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 xml:space="preserve">Divide students into pairs. </w:t>
            </w:r>
          </w:p>
          <w:p w14:paraId="1FCBA2BF" w14:textId="77777777" w:rsidR="00261938" w:rsidRPr="00F80819" w:rsidRDefault="00261938" w:rsidP="008009E2">
            <w:pPr>
              <w:pStyle w:val="ListParagraph"/>
              <w:numPr>
                <w:ilvl w:val="0"/>
                <w:numId w:val="12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 xml:space="preserve">In pairs, students re-write the letter to make it more appropriate as a formal letter. </w:t>
            </w:r>
          </w:p>
          <w:p w14:paraId="7E6662F2" w14:textId="4DFB6191" w:rsidR="00F80819" w:rsidRPr="00F80819" w:rsidRDefault="00261938" w:rsidP="008009E2">
            <w:pPr>
              <w:pStyle w:val="ListParagraph"/>
              <w:numPr>
                <w:ilvl w:val="0"/>
                <w:numId w:val="12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>Don't help them too much at this stage</w:t>
            </w:r>
          </w:p>
          <w:p w14:paraId="490F327B" w14:textId="141FB583" w:rsidR="00261938" w:rsidRPr="00F80819" w:rsidRDefault="00F80819" w:rsidP="008009E2">
            <w:pPr>
              <w:pStyle w:val="ListParagraph"/>
              <w:numPr>
                <w:ilvl w:val="0"/>
                <w:numId w:val="12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>
              <w:t>T</w:t>
            </w:r>
            <w:r w:rsidR="00261938" w:rsidRPr="00F80819">
              <w:t xml:space="preserve">he idea is that students write the best letter they are capable of using their existing language resources. </w:t>
            </w:r>
          </w:p>
          <w:p w14:paraId="57C1B9E0" w14:textId="77777777" w:rsidR="00261938" w:rsidRPr="00F80819" w:rsidRDefault="00261938" w:rsidP="008009E2">
            <w:pPr>
              <w:pStyle w:val="ListParagraph"/>
              <w:numPr>
                <w:ilvl w:val="0"/>
                <w:numId w:val="12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>This creates a need for the conventional letter writing language which may be 'missing' from their current knowledge.</w:t>
            </w:r>
          </w:p>
          <w:p w14:paraId="51E7F6A3" w14:textId="77777777" w:rsidR="00261938" w:rsidRPr="00F80819" w:rsidRDefault="00261938" w:rsidP="008009E2">
            <w:pPr>
              <w:pStyle w:val="ListParagraph"/>
              <w:numPr>
                <w:ilvl w:val="0"/>
                <w:numId w:val="12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>While this practice is ongoing, teacher should walk around the class to inspect the students</w:t>
            </w:r>
            <w:r w:rsidRPr="00F80819">
              <w:rPr>
                <w:b/>
                <w:bCs/>
              </w:rPr>
              <w:t>.</w:t>
            </w:r>
          </w:p>
          <w:p w14:paraId="6CC78EF4" w14:textId="464CD1ED" w:rsidR="00261938" w:rsidRPr="00F80819" w:rsidRDefault="00261938" w:rsidP="008009E2">
            <w:pPr>
              <w:pStyle w:val="ListParagraph"/>
              <w:numPr>
                <w:ilvl w:val="0"/>
                <w:numId w:val="12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>When this practice is over, give students the model</w:t>
            </w:r>
            <w:r w:rsidR="00F83020" w:rsidRPr="00F80819">
              <w:t xml:space="preserve"> formal</w:t>
            </w:r>
            <w:r w:rsidRPr="00F80819">
              <w:t xml:space="preserve"> letter and ask them to compare it with their letter.</w:t>
            </w:r>
          </w:p>
        </w:tc>
        <w:tc>
          <w:tcPr>
            <w:tcW w:w="118" w:type="pct"/>
          </w:tcPr>
          <w:p w14:paraId="3EC4062D" w14:textId="77777777" w:rsidR="00C17E2A" w:rsidRPr="00F80819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F80819" w:rsidRDefault="00031953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Teacher Guide</w:t>
            </w:r>
          </w:p>
          <w:p w14:paraId="70819890" w14:textId="14B0B73B" w:rsidR="00031953" w:rsidRPr="00F80819" w:rsidRDefault="00C40201" w:rsidP="00031953">
            <w:pPr>
              <w:rPr>
                <w:b/>
              </w:rPr>
            </w:pPr>
            <w:r w:rsidRPr="00F80819">
              <w:rPr>
                <w:b/>
              </w:rPr>
              <w:t>Day 1</w:t>
            </w:r>
            <w:r w:rsidR="00031953" w:rsidRPr="00F80819">
              <w:rPr>
                <w:b/>
              </w:rPr>
              <w:t xml:space="preserve">/ Lesson 1: </w:t>
            </w:r>
            <w:r w:rsidR="007926F4" w:rsidRPr="00F80819">
              <w:rPr>
                <w:b/>
              </w:rPr>
              <w:t>25</w:t>
            </w:r>
            <w:r w:rsidR="00031953" w:rsidRPr="00F80819">
              <w:rPr>
                <w:b/>
              </w:rPr>
              <w:t xml:space="preserve"> Mins</w:t>
            </w:r>
          </w:p>
          <w:p w14:paraId="2423A422" w14:textId="77777777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F80819">
              <w:t>Collect a supply of different types of letters — both formal and informal.</w:t>
            </w:r>
          </w:p>
          <w:p w14:paraId="722D810F" w14:textId="77777777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>Ask the children to sort them out into two groups.</w:t>
            </w:r>
          </w:p>
          <w:p w14:paraId="11F0012B" w14:textId="77777777" w:rsidR="00607D2E" w:rsidRPr="00F80819" w:rsidRDefault="00607D2E" w:rsidP="008009E2">
            <w:pPr>
              <w:pStyle w:val="ListParagraph"/>
              <w:numPr>
                <w:ilvl w:val="0"/>
                <w:numId w:val="14"/>
              </w:numPr>
              <w:ind w:left="570" w:hanging="180"/>
            </w:pPr>
            <w:r w:rsidRPr="00F80819">
              <w:t xml:space="preserve">Which were written to friends? </w:t>
            </w:r>
          </w:p>
          <w:p w14:paraId="4C6639A0" w14:textId="77777777" w:rsidR="00607D2E" w:rsidRPr="00F80819" w:rsidRDefault="00607D2E" w:rsidP="008009E2">
            <w:pPr>
              <w:pStyle w:val="ListParagraph"/>
              <w:numPr>
                <w:ilvl w:val="0"/>
                <w:numId w:val="14"/>
              </w:numPr>
              <w:ind w:left="570" w:hanging="180"/>
            </w:pPr>
            <w:r w:rsidRPr="00F80819">
              <w:t xml:space="preserve">Which are formal letters from businesses? </w:t>
            </w:r>
          </w:p>
          <w:p w14:paraId="08A2F2F3" w14:textId="3F69797B" w:rsidR="00607D2E" w:rsidRPr="00F80819" w:rsidRDefault="00607D2E" w:rsidP="008009E2">
            <w:pPr>
              <w:pStyle w:val="ListParagraph"/>
              <w:numPr>
                <w:ilvl w:val="0"/>
                <w:numId w:val="14"/>
              </w:numPr>
              <w:ind w:left="570" w:hanging="180"/>
            </w:pPr>
            <w:r w:rsidRPr="00F80819">
              <w:t>Which features or characteristics distinguish formal from informal?</w:t>
            </w:r>
          </w:p>
          <w:p w14:paraId="01F4C5FF" w14:textId="77777777" w:rsidR="00772827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 xml:space="preserve">Having done that ask the children to look for differences between the two groups. </w:t>
            </w:r>
          </w:p>
          <w:p w14:paraId="0F7D3CD6" w14:textId="52938F7E" w:rsidR="00772827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 xml:space="preserve">This allows a discussion to take place about the different types of letter. </w:t>
            </w:r>
          </w:p>
          <w:p w14:paraId="7B03FC16" w14:textId="2058F35F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>Draw up a chart for each group covering:</w:t>
            </w:r>
          </w:p>
          <w:p w14:paraId="6D9224FC" w14:textId="77777777" w:rsidR="00607D2E" w:rsidRPr="00F80819" w:rsidRDefault="00607D2E" w:rsidP="008009E2">
            <w:pPr>
              <w:pStyle w:val="ListParagraph"/>
              <w:numPr>
                <w:ilvl w:val="0"/>
                <w:numId w:val="15"/>
              </w:numPr>
              <w:ind w:left="570" w:hanging="180"/>
            </w:pPr>
            <w:r w:rsidRPr="00F80819">
              <w:t xml:space="preserve">Address — business or private? </w:t>
            </w:r>
          </w:p>
          <w:p w14:paraId="74E7CD83" w14:textId="77777777" w:rsidR="00607D2E" w:rsidRPr="00F80819" w:rsidRDefault="00607D2E" w:rsidP="008009E2">
            <w:pPr>
              <w:pStyle w:val="ListParagraph"/>
              <w:numPr>
                <w:ilvl w:val="0"/>
                <w:numId w:val="15"/>
              </w:numPr>
              <w:ind w:left="570" w:hanging="180"/>
            </w:pPr>
            <w:r w:rsidRPr="00F80819">
              <w:t>Greeting — formal or informal?</w:t>
            </w:r>
          </w:p>
          <w:p w14:paraId="2F97FA7C" w14:textId="77777777" w:rsidR="00607D2E" w:rsidRPr="00F80819" w:rsidRDefault="00607D2E" w:rsidP="008009E2">
            <w:pPr>
              <w:pStyle w:val="ListParagraph"/>
              <w:numPr>
                <w:ilvl w:val="0"/>
                <w:numId w:val="15"/>
              </w:numPr>
              <w:ind w:left="570" w:hanging="180"/>
            </w:pPr>
            <w:r w:rsidRPr="00F80819">
              <w:t>Style of letter — friendly or business?</w:t>
            </w:r>
          </w:p>
          <w:p w14:paraId="56EFB11E" w14:textId="2B7E83EE" w:rsidR="00607D2E" w:rsidRPr="00F80819" w:rsidRDefault="00607D2E" w:rsidP="008009E2">
            <w:pPr>
              <w:pStyle w:val="ListParagraph"/>
              <w:numPr>
                <w:ilvl w:val="0"/>
                <w:numId w:val="15"/>
              </w:numPr>
              <w:ind w:left="570" w:hanging="180"/>
            </w:pPr>
            <w:r w:rsidRPr="00F80819">
              <w:t>What is the message? How does the letter end?</w:t>
            </w:r>
          </w:p>
          <w:p w14:paraId="1F52D1AE" w14:textId="77777777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>This will allow the children to ﬁnd out for themselves the differences between formal and informal letters.</w:t>
            </w:r>
          </w:p>
          <w:p w14:paraId="6A077E27" w14:textId="77777777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lastRenderedPageBreak/>
              <w:t xml:space="preserve">This could be followed by a discussion of the type of letters the children or their families write. </w:t>
            </w:r>
          </w:p>
          <w:p w14:paraId="09EA953B" w14:textId="77777777" w:rsidR="00607D2E" w:rsidRPr="00F80819" w:rsidRDefault="00607D2E" w:rsidP="008009E2">
            <w:pPr>
              <w:pStyle w:val="ListParagraph"/>
              <w:numPr>
                <w:ilvl w:val="0"/>
                <w:numId w:val="8"/>
              </w:numPr>
              <w:ind w:left="390"/>
            </w:pPr>
            <w:r w:rsidRPr="00F80819">
              <w:t>How many occasions can they think of which would deserve a letter to be written? For example:</w:t>
            </w:r>
          </w:p>
          <w:p w14:paraId="143ED05C" w14:textId="77777777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Letters of congratulation </w:t>
            </w:r>
          </w:p>
          <w:p w14:paraId="5811C57A" w14:textId="77777777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Exchanging news </w:t>
            </w:r>
          </w:p>
          <w:p w14:paraId="53F85BE2" w14:textId="77777777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Writing to friends </w:t>
            </w:r>
          </w:p>
          <w:p w14:paraId="1BE8D60A" w14:textId="77777777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Letters saying sorry for doing something wrong </w:t>
            </w:r>
          </w:p>
          <w:p w14:paraId="0723339F" w14:textId="77777777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Making appointments </w:t>
            </w:r>
          </w:p>
          <w:p w14:paraId="06059EFA" w14:textId="77777777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Asking for information Dealing with banks or stores </w:t>
            </w:r>
          </w:p>
          <w:p w14:paraId="2FFB8C86" w14:textId="77777777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Letters to family members who live some way away </w:t>
            </w:r>
          </w:p>
          <w:p w14:paraId="749DA6AD" w14:textId="77777777" w:rsidR="00A4185F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Letters to Santa Claus </w:t>
            </w:r>
          </w:p>
          <w:p w14:paraId="098B97F1" w14:textId="77777777" w:rsidR="00A4185F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Thank </w:t>
            </w:r>
            <w:proofErr w:type="gramStart"/>
            <w:r w:rsidRPr="00F80819">
              <w:t>you letters</w:t>
            </w:r>
            <w:proofErr w:type="gramEnd"/>
            <w:r w:rsidRPr="00F80819">
              <w:t xml:space="preserve"> </w:t>
            </w:r>
          </w:p>
          <w:p w14:paraId="738D9B90" w14:textId="77777777" w:rsidR="00A4185F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Letters showing how much you appreciate someone </w:t>
            </w:r>
          </w:p>
          <w:p w14:paraId="00914FF2" w14:textId="77777777" w:rsidR="00A4185F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 xml:space="preserve">Letters responding to someone who has had bad news — showing how much you care by trying to share their sadness </w:t>
            </w:r>
          </w:p>
          <w:p w14:paraId="46828098" w14:textId="1A95D176" w:rsidR="00607D2E" w:rsidRPr="00F80819" w:rsidRDefault="00607D2E" w:rsidP="008009E2">
            <w:pPr>
              <w:pStyle w:val="ListParagraph"/>
              <w:numPr>
                <w:ilvl w:val="0"/>
                <w:numId w:val="16"/>
              </w:numPr>
              <w:ind w:left="570" w:hanging="180"/>
            </w:pPr>
            <w:r w:rsidRPr="00F80819">
              <w:t>Letters of complaint Letters to newspapers and magazines</w:t>
            </w:r>
          </w:p>
          <w:p w14:paraId="3BB856B1" w14:textId="178C22B6" w:rsidR="006106F7" w:rsidRPr="00F80819" w:rsidRDefault="00607D2E" w:rsidP="008009E2">
            <w:pPr>
              <w:numPr>
                <w:ilvl w:val="0"/>
                <w:numId w:val="8"/>
              </w:numPr>
              <w:ind w:left="30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>In each case the children should decide what type of letter would be most appropriate in each case — formal or informal? Draw up a chart for each group.</w:t>
            </w:r>
          </w:p>
          <w:p w14:paraId="66DD7D68" w14:textId="7F7D1F0F" w:rsidR="006106F7" w:rsidRPr="00F80819" w:rsidRDefault="00FD4C60" w:rsidP="00040317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  <w:t>Teacher Guide</w:t>
            </w:r>
          </w:p>
          <w:p w14:paraId="141E2C10" w14:textId="7341E0D1" w:rsidR="00040317" w:rsidRPr="00F80819" w:rsidRDefault="00040317" w:rsidP="00040317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 w:rsidR="00291495" w:rsidRPr="00F80819">
              <w:rPr>
                <w:b/>
              </w:rPr>
              <w:t>4</w:t>
            </w:r>
            <w:r w:rsidRPr="00F80819">
              <w:rPr>
                <w:b/>
              </w:rPr>
              <w:t xml:space="preserve">/ Lesson </w:t>
            </w:r>
            <w:r w:rsidR="00291495" w:rsidRPr="00F80819">
              <w:rPr>
                <w:b/>
              </w:rPr>
              <w:t>4</w:t>
            </w:r>
            <w:r w:rsidRPr="00F80819">
              <w:rPr>
                <w:b/>
              </w:rPr>
              <w:t xml:space="preserve">: </w:t>
            </w:r>
            <w:r w:rsidR="00230D45" w:rsidRPr="00F80819">
              <w:rPr>
                <w:b/>
              </w:rPr>
              <w:t>15</w:t>
            </w:r>
            <w:r w:rsidRPr="00F80819">
              <w:rPr>
                <w:b/>
              </w:rPr>
              <w:t>mins</w:t>
            </w:r>
          </w:p>
          <w:p w14:paraId="6F6934C4" w14:textId="3D39D174" w:rsidR="00F03276" w:rsidRPr="00F80819" w:rsidRDefault="00F03276" w:rsidP="008009E2">
            <w:pPr>
              <w:pStyle w:val="ListParagraph"/>
              <w:numPr>
                <w:ilvl w:val="0"/>
                <w:numId w:val="10"/>
              </w:numPr>
              <w:ind w:left="210" w:hanging="210"/>
              <w:rPr>
                <w:rFonts w:eastAsiaTheme="majorEastAsia" w:cstheme="minorHAnsi"/>
              </w:rPr>
            </w:pPr>
            <w:r w:rsidRPr="00F80819">
              <w:rPr>
                <w:rFonts w:eastAsiaTheme="majorEastAsia" w:cstheme="minorHAnsi"/>
              </w:rPr>
              <w:t>Tell students that they will learn to turn informal letters to formal letters in this lesson</w:t>
            </w:r>
          </w:p>
          <w:p w14:paraId="3449D34F" w14:textId="77777777" w:rsidR="00F80819" w:rsidRPr="00F80819" w:rsidRDefault="00261938" w:rsidP="008009E2">
            <w:pPr>
              <w:pStyle w:val="ListParagraph"/>
              <w:numPr>
                <w:ilvl w:val="0"/>
                <w:numId w:val="10"/>
              </w:numPr>
              <w:ind w:left="210" w:hanging="21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lastRenderedPageBreak/>
              <w:t xml:space="preserve">In order to get students thinking about business letters, ask how many reasons they can think of for writing this type of letter. </w:t>
            </w:r>
          </w:p>
          <w:p w14:paraId="78368B1D" w14:textId="252FC29D" w:rsidR="00261938" w:rsidRPr="00F80819" w:rsidRDefault="00261938" w:rsidP="008009E2">
            <w:pPr>
              <w:pStyle w:val="ListParagraph"/>
              <w:numPr>
                <w:ilvl w:val="0"/>
                <w:numId w:val="10"/>
              </w:numPr>
              <w:ind w:left="210" w:hanging="21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>review a couple of examples, then get students to brainstorm in pairs, before feeding back to the class</w:t>
            </w:r>
          </w:p>
          <w:p w14:paraId="5FA7C307" w14:textId="73BBB62D" w:rsidR="00261938" w:rsidRPr="00F80819" w:rsidRDefault="00261938" w:rsidP="008009E2">
            <w:pPr>
              <w:pStyle w:val="ListParagraph"/>
              <w:numPr>
                <w:ilvl w:val="0"/>
                <w:numId w:val="10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 xml:space="preserve">Give </w:t>
            </w:r>
            <w:r w:rsidR="00230D45" w:rsidRPr="00F80819">
              <w:t>students</w:t>
            </w:r>
            <w:r w:rsidRPr="00F80819">
              <w:t xml:space="preserve"> </w:t>
            </w:r>
            <w:r w:rsidR="00F83020" w:rsidRPr="00F80819">
              <w:t>an</w:t>
            </w:r>
            <w:r w:rsidRPr="00F80819">
              <w:t xml:space="preserve"> inappropriately informal letter</w:t>
            </w:r>
            <w:r w:rsidR="00F83020" w:rsidRPr="00F80819">
              <w:t>.</w:t>
            </w:r>
            <w:r w:rsidRPr="00F80819">
              <w:t xml:space="preserve"> </w:t>
            </w:r>
          </w:p>
          <w:p w14:paraId="33CF1956" w14:textId="77777777" w:rsidR="00261938" w:rsidRPr="00F80819" w:rsidRDefault="00261938" w:rsidP="008009E2">
            <w:pPr>
              <w:pStyle w:val="ListParagraph"/>
              <w:numPr>
                <w:ilvl w:val="0"/>
                <w:numId w:val="10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 xml:space="preserve">Ask a few simple comprehension questions. </w:t>
            </w:r>
          </w:p>
          <w:p w14:paraId="45E63247" w14:textId="77777777" w:rsidR="00261938" w:rsidRPr="00F80819" w:rsidRDefault="00261938" w:rsidP="008009E2">
            <w:pPr>
              <w:pStyle w:val="ListParagraph"/>
              <w:numPr>
                <w:ilvl w:val="0"/>
                <w:numId w:val="19"/>
              </w:numPr>
              <w:ind w:left="480" w:hanging="180"/>
            </w:pPr>
            <w:r w:rsidRPr="00F80819">
              <w:t>Have they been in contact before?</w:t>
            </w:r>
          </w:p>
          <w:p w14:paraId="17E6E31E" w14:textId="77777777" w:rsidR="00261938" w:rsidRPr="00F80819" w:rsidRDefault="00261938" w:rsidP="008009E2">
            <w:pPr>
              <w:pStyle w:val="ListParagraph"/>
              <w:numPr>
                <w:ilvl w:val="0"/>
                <w:numId w:val="19"/>
              </w:numPr>
              <w:ind w:left="480" w:hanging="180"/>
            </w:pPr>
            <w:r w:rsidRPr="00F80819">
              <w:t>What's it about?</w:t>
            </w:r>
          </w:p>
          <w:p w14:paraId="56737CFE" w14:textId="0FA3AB7A" w:rsidR="00261938" w:rsidRPr="00F80819" w:rsidRDefault="00261938" w:rsidP="008009E2">
            <w:pPr>
              <w:pStyle w:val="ListParagraph"/>
              <w:numPr>
                <w:ilvl w:val="0"/>
                <w:numId w:val="19"/>
              </w:numPr>
              <w:ind w:left="480" w:hanging="180"/>
            </w:pPr>
            <w:r w:rsidRPr="00F80819">
              <w:t xml:space="preserve">What are the problems with the system? </w:t>
            </w:r>
          </w:p>
          <w:p w14:paraId="2FDD9AF1" w14:textId="638DCF9D" w:rsidR="00261938" w:rsidRPr="00F80819" w:rsidRDefault="00261938" w:rsidP="008009E2">
            <w:pPr>
              <w:pStyle w:val="ListParagraph"/>
              <w:numPr>
                <w:ilvl w:val="0"/>
                <w:numId w:val="10"/>
              </w:numPr>
              <w:ind w:left="39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 xml:space="preserve">Then ask what's wrong with the text. (Too informal, doesn't follow letter writing conventions). </w:t>
            </w:r>
          </w:p>
          <w:p w14:paraId="012DB69B" w14:textId="0348D31D" w:rsidR="00AB261A" w:rsidRPr="00F80819" w:rsidRDefault="00261938" w:rsidP="008009E2">
            <w:pPr>
              <w:pStyle w:val="ListParagraph"/>
              <w:numPr>
                <w:ilvl w:val="0"/>
                <w:numId w:val="10"/>
              </w:numPr>
              <w:ind w:left="390" w:hanging="30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F80819">
              <w:t>Elicit some of the kinds of things they will need to change to make it more formal (vocabulary, sentence structure, layout, paragraphing, greeting and close)</w:t>
            </w:r>
            <w:r w:rsidR="00230D45" w:rsidRPr="00F80819">
              <w:t>.</w:t>
            </w:r>
            <w:r w:rsidRPr="00F80819">
              <w:t xml:space="preserve"> </w:t>
            </w:r>
          </w:p>
        </w:tc>
      </w:tr>
    </w:tbl>
    <w:p w14:paraId="75A246ED" w14:textId="77777777" w:rsidR="00C17E2A" w:rsidRPr="00F80819" w:rsidRDefault="00C17E2A"/>
    <w:sectPr w:rsidR="00C17E2A" w:rsidRPr="00F80819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F0836" w14:textId="77777777" w:rsidR="006E17A9" w:rsidRDefault="006E17A9">
      <w:pPr>
        <w:spacing w:before="0" w:after="0" w:line="240" w:lineRule="auto"/>
      </w:pPr>
      <w:r>
        <w:separator/>
      </w:r>
    </w:p>
  </w:endnote>
  <w:endnote w:type="continuationSeparator" w:id="0">
    <w:p w14:paraId="7C021F8A" w14:textId="77777777" w:rsidR="006E17A9" w:rsidRDefault="006E17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8B9F1" w14:textId="77777777" w:rsidR="006E17A9" w:rsidRDefault="006E17A9">
      <w:pPr>
        <w:spacing w:before="0" w:after="0" w:line="240" w:lineRule="auto"/>
      </w:pPr>
      <w:r>
        <w:separator/>
      </w:r>
    </w:p>
  </w:footnote>
  <w:footnote w:type="continuationSeparator" w:id="0">
    <w:p w14:paraId="4086020A" w14:textId="77777777" w:rsidR="006E17A9" w:rsidRDefault="006E17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F40881"/>
    <w:multiLevelType w:val="hybridMultilevel"/>
    <w:tmpl w:val="06880580"/>
    <w:lvl w:ilvl="0" w:tplc="3C90CC6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B77"/>
    <w:multiLevelType w:val="hybridMultilevel"/>
    <w:tmpl w:val="96ACD11A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5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7446F"/>
    <w:multiLevelType w:val="hybridMultilevel"/>
    <w:tmpl w:val="21C27378"/>
    <w:lvl w:ilvl="0" w:tplc="A69E66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66E31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D410F"/>
    <w:multiLevelType w:val="hybridMultilevel"/>
    <w:tmpl w:val="3B00EAEA"/>
    <w:lvl w:ilvl="0" w:tplc="B5DC3F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E53E0"/>
    <w:multiLevelType w:val="hybridMultilevel"/>
    <w:tmpl w:val="F606D4F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52FAA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C3009"/>
    <w:multiLevelType w:val="hybridMultilevel"/>
    <w:tmpl w:val="F9D03CA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62EA647F"/>
    <w:multiLevelType w:val="hybridMultilevel"/>
    <w:tmpl w:val="6A92EE8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6CDB5383"/>
    <w:multiLevelType w:val="hybridMultilevel"/>
    <w:tmpl w:val="DD28E920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F6146"/>
    <w:multiLevelType w:val="hybridMultilevel"/>
    <w:tmpl w:val="12AA7A8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74287EB6"/>
    <w:multiLevelType w:val="hybridMultilevel"/>
    <w:tmpl w:val="D09456B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5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7"/>
  </w:num>
  <w:num w:numId="13">
    <w:abstractNumId w:val="14"/>
  </w:num>
  <w:num w:numId="14">
    <w:abstractNumId w:val="12"/>
  </w:num>
  <w:num w:numId="15">
    <w:abstractNumId w:val="13"/>
  </w:num>
  <w:num w:numId="16">
    <w:abstractNumId w:val="2"/>
  </w:num>
  <w:num w:numId="17">
    <w:abstractNumId w:val="16"/>
  </w:num>
  <w:num w:numId="18">
    <w:abstractNumId w:val="6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317"/>
    <w:rsid w:val="0004040F"/>
    <w:rsid w:val="0004502C"/>
    <w:rsid w:val="00050F06"/>
    <w:rsid w:val="000529DC"/>
    <w:rsid w:val="00065A51"/>
    <w:rsid w:val="00074046"/>
    <w:rsid w:val="0007578F"/>
    <w:rsid w:val="000816FF"/>
    <w:rsid w:val="000904AA"/>
    <w:rsid w:val="00091934"/>
    <w:rsid w:val="00094462"/>
    <w:rsid w:val="00094895"/>
    <w:rsid w:val="000A37E8"/>
    <w:rsid w:val="000A41CF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3396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25F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2EF5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0D45"/>
    <w:rsid w:val="00234570"/>
    <w:rsid w:val="0024426F"/>
    <w:rsid w:val="002473D0"/>
    <w:rsid w:val="002528F8"/>
    <w:rsid w:val="002541D0"/>
    <w:rsid w:val="00255260"/>
    <w:rsid w:val="00261938"/>
    <w:rsid w:val="002622D7"/>
    <w:rsid w:val="002654B5"/>
    <w:rsid w:val="0026795F"/>
    <w:rsid w:val="0028057F"/>
    <w:rsid w:val="0028776C"/>
    <w:rsid w:val="00287F69"/>
    <w:rsid w:val="00291495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67CE"/>
    <w:rsid w:val="003B777D"/>
    <w:rsid w:val="003C4CA4"/>
    <w:rsid w:val="003C7DAD"/>
    <w:rsid w:val="003D159E"/>
    <w:rsid w:val="003D30E4"/>
    <w:rsid w:val="003D587E"/>
    <w:rsid w:val="003E4AD7"/>
    <w:rsid w:val="003F4800"/>
    <w:rsid w:val="003F5C22"/>
    <w:rsid w:val="0040481C"/>
    <w:rsid w:val="004061AF"/>
    <w:rsid w:val="004138FF"/>
    <w:rsid w:val="00417B53"/>
    <w:rsid w:val="00420EFD"/>
    <w:rsid w:val="00421742"/>
    <w:rsid w:val="00423751"/>
    <w:rsid w:val="00425F4D"/>
    <w:rsid w:val="00425F80"/>
    <w:rsid w:val="00430D97"/>
    <w:rsid w:val="00430F59"/>
    <w:rsid w:val="004343E9"/>
    <w:rsid w:val="00435D0D"/>
    <w:rsid w:val="004433CB"/>
    <w:rsid w:val="0044472C"/>
    <w:rsid w:val="004500BB"/>
    <w:rsid w:val="00453D92"/>
    <w:rsid w:val="0045402B"/>
    <w:rsid w:val="00471F65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314A"/>
    <w:rsid w:val="00527CCB"/>
    <w:rsid w:val="00532DD1"/>
    <w:rsid w:val="00535393"/>
    <w:rsid w:val="00541391"/>
    <w:rsid w:val="00545106"/>
    <w:rsid w:val="00546ACD"/>
    <w:rsid w:val="00564684"/>
    <w:rsid w:val="00565CE3"/>
    <w:rsid w:val="0056788D"/>
    <w:rsid w:val="00571290"/>
    <w:rsid w:val="00571886"/>
    <w:rsid w:val="00576B93"/>
    <w:rsid w:val="00577C40"/>
    <w:rsid w:val="00581275"/>
    <w:rsid w:val="00583DA1"/>
    <w:rsid w:val="005A0B9A"/>
    <w:rsid w:val="005A4652"/>
    <w:rsid w:val="005A5D9C"/>
    <w:rsid w:val="005A70D5"/>
    <w:rsid w:val="005B303E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07D2E"/>
    <w:rsid w:val="006106F7"/>
    <w:rsid w:val="00612A96"/>
    <w:rsid w:val="00614D56"/>
    <w:rsid w:val="00617172"/>
    <w:rsid w:val="00620391"/>
    <w:rsid w:val="0063032B"/>
    <w:rsid w:val="00631E0E"/>
    <w:rsid w:val="006326A0"/>
    <w:rsid w:val="00635FD5"/>
    <w:rsid w:val="006404AA"/>
    <w:rsid w:val="00641D69"/>
    <w:rsid w:val="006475CC"/>
    <w:rsid w:val="006513FB"/>
    <w:rsid w:val="00667D6F"/>
    <w:rsid w:val="00673569"/>
    <w:rsid w:val="00675B73"/>
    <w:rsid w:val="00677486"/>
    <w:rsid w:val="00686B1E"/>
    <w:rsid w:val="00697CD8"/>
    <w:rsid w:val="006A1148"/>
    <w:rsid w:val="006A5952"/>
    <w:rsid w:val="006B19E5"/>
    <w:rsid w:val="006B3200"/>
    <w:rsid w:val="006B571A"/>
    <w:rsid w:val="006C15A4"/>
    <w:rsid w:val="006C2F42"/>
    <w:rsid w:val="006D337A"/>
    <w:rsid w:val="006E17A9"/>
    <w:rsid w:val="006E7F4B"/>
    <w:rsid w:val="006F0615"/>
    <w:rsid w:val="006F0813"/>
    <w:rsid w:val="006F5DC7"/>
    <w:rsid w:val="006F757B"/>
    <w:rsid w:val="006F7C39"/>
    <w:rsid w:val="006F7E46"/>
    <w:rsid w:val="0070141C"/>
    <w:rsid w:val="00706EE0"/>
    <w:rsid w:val="00713D5E"/>
    <w:rsid w:val="00714A8D"/>
    <w:rsid w:val="00714C2B"/>
    <w:rsid w:val="007166BF"/>
    <w:rsid w:val="007177D7"/>
    <w:rsid w:val="00735611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2827"/>
    <w:rsid w:val="00773C70"/>
    <w:rsid w:val="00777637"/>
    <w:rsid w:val="00780730"/>
    <w:rsid w:val="0078211E"/>
    <w:rsid w:val="0078309D"/>
    <w:rsid w:val="00786B8E"/>
    <w:rsid w:val="00791E09"/>
    <w:rsid w:val="007926F4"/>
    <w:rsid w:val="007A5B16"/>
    <w:rsid w:val="007C31C8"/>
    <w:rsid w:val="007D1B2A"/>
    <w:rsid w:val="007E5E02"/>
    <w:rsid w:val="007F09DA"/>
    <w:rsid w:val="007F163A"/>
    <w:rsid w:val="007F178D"/>
    <w:rsid w:val="007F30FD"/>
    <w:rsid w:val="007F4FCC"/>
    <w:rsid w:val="007F65A3"/>
    <w:rsid w:val="008009E2"/>
    <w:rsid w:val="00807AE6"/>
    <w:rsid w:val="00811AB9"/>
    <w:rsid w:val="00813E5E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B4755"/>
    <w:rsid w:val="008C38DA"/>
    <w:rsid w:val="008D02F2"/>
    <w:rsid w:val="008D0CBA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1A2B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0D72"/>
    <w:rsid w:val="009A16D6"/>
    <w:rsid w:val="009A4BA1"/>
    <w:rsid w:val="009C4160"/>
    <w:rsid w:val="009D155F"/>
    <w:rsid w:val="009D30C4"/>
    <w:rsid w:val="009D5198"/>
    <w:rsid w:val="009D72E5"/>
    <w:rsid w:val="009E08FF"/>
    <w:rsid w:val="009E525C"/>
    <w:rsid w:val="009E61B2"/>
    <w:rsid w:val="009F7C60"/>
    <w:rsid w:val="00A0116B"/>
    <w:rsid w:val="00A1735C"/>
    <w:rsid w:val="00A25094"/>
    <w:rsid w:val="00A367FF"/>
    <w:rsid w:val="00A37E88"/>
    <w:rsid w:val="00A410B8"/>
    <w:rsid w:val="00A4185F"/>
    <w:rsid w:val="00A50553"/>
    <w:rsid w:val="00A71E70"/>
    <w:rsid w:val="00A74FCC"/>
    <w:rsid w:val="00A75A49"/>
    <w:rsid w:val="00A82696"/>
    <w:rsid w:val="00A832CB"/>
    <w:rsid w:val="00A85D55"/>
    <w:rsid w:val="00A8736B"/>
    <w:rsid w:val="00A93E00"/>
    <w:rsid w:val="00A953B4"/>
    <w:rsid w:val="00AA2441"/>
    <w:rsid w:val="00AB0656"/>
    <w:rsid w:val="00AB261A"/>
    <w:rsid w:val="00AB4FE1"/>
    <w:rsid w:val="00AB565D"/>
    <w:rsid w:val="00AC63A2"/>
    <w:rsid w:val="00AD171D"/>
    <w:rsid w:val="00AD5265"/>
    <w:rsid w:val="00AD6A9A"/>
    <w:rsid w:val="00AD6AD0"/>
    <w:rsid w:val="00AE2FC3"/>
    <w:rsid w:val="00AE3A6F"/>
    <w:rsid w:val="00AF3137"/>
    <w:rsid w:val="00AF47E1"/>
    <w:rsid w:val="00AF69C0"/>
    <w:rsid w:val="00B00447"/>
    <w:rsid w:val="00B02EA6"/>
    <w:rsid w:val="00B046C1"/>
    <w:rsid w:val="00B07834"/>
    <w:rsid w:val="00B25C12"/>
    <w:rsid w:val="00B25DC5"/>
    <w:rsid w:val="00B262A1"/>
    <w:rsid w:val="00B27BDC"/>
    <w:rsid w:val="00B30F64"/>
    <w:rsid w:val="00B36C8F"/>
    <w:rsid w:val="00B423FE"/>
    <w:rsid w:val="00B4776C"/>
    <w:rsid w:val="00B50357"/>
    <w:rsid w:val="00B51BF7"/>
    <w:rsid w:val="00B542DD"/>
    <w:rsid w:val="00B55350"/>
    <w:rsid w:val="00B57396"/>
    <w:rsid w:val="00B67C04"/>
    <w:rsid w:val="00B8438A"/>
    <w:rsid w:val="00B87608"/>
    <w:rsid w:val="00B91FAF"/>
    <w:rsid w:val="00B93FEC"/>
    <w:rsid w:val="00B948FA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143B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85E56"/>
    <w:rsid w:val="00C92835"/>
    <w:rsid w:val="00C930E2"/>
    <w:rsid w:val="00CA3F8C"/>
    <w:rsid w:val="00CB08CC"/>
    <w:rsid w:val="00CB2068"/>
    <w:rsid w:val="00CB2D0F"/>
    <w:rsid w:val="00CB4803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01A76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1162"/>
    <w:rsid w:val="00D52296"/>
    <w:rsid w:val="00D56441"/>
    <w:rsid w:val="00D63A36"/>
    <w:rsid w:val="00D8019B"/>
    <w:rsid w:val="00D809DB"/>
    <w:rsid w:val="00D812F1"/>
    <w:rsid w:val="00D83FF0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158FB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03276"/>
    <w:rsid w:val="00F1179F"/>
    <w:rsid w:val="00F12F9F"/>
    <w:rsid w:val="00F17FDF"/>
    <w:rsid w:val="00F208E3"/>
    <w:rsid w:val="00F23572"/>
    <w:rsid w:val="00F235D6"/>
    <w:rsid w:val="00F25E13"/>
    <w:rsid w:val="00F27FA3"/>
    <w:rsid w:val="00F40B7B"/>
    <w:rsid w:val="00F5037A"/>
    <w:rsid w:val="00F508FD"/>
    <w:rsid w:val="00F51303"/>
    <w:rsid w:val="00F542D4"/>
    <w:rsid w:val="00F60399"/>
    <w:rsid w:val="00F616CA"/>
    <w:rsid w:val="00F62599"/>
    <w:rsid w:val="00F66CE1"/>
    <w:rsid w:val="00F80819"/>
    <w:rsid w:val="00F814F7"/>
    <w:rsid w:val="00F83020"/>
    <w:rsid w:val="00FA2243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4C60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formal-letter-writing-lesson-plan.html" TargetMode="External"/><Relationship Id="rId13" Type="http://schemas.openxmlformats.org/officeDocument/2006/relationships/hyperlink" Target="https://study.com/academy/lesson/formal-letter-writing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es.com/teaching-resource/letter-writing-a-lesson-in-writing-formal-letters-structure-format-and-style-11513303" TargetMode="External"/><Relationship Id="rId17" Type="http://schemas.openxmlformats.org/officeDocument/2006/relationships/hyperlink" Target="https://www.tes.com/teaching-resource/letter-writing-a-lesson-in-writing-formal-letters-structure-format-and-style-115133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cation.com/lesson-plan/writing-a-letter-is-easy-as-123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writing-a-letter-is-easy-as-12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glishlessonplanner.com/plans/3783" TargetMode="External"/><Relationship Id="rId10" Type="http://schemas.openxmlformats.org/officeDocument/2006/relationships/hyperlink" Target="https://www.englishlessonplanner.com/plans/378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minghori.blogspot.com/2017/01/lesson-plan-of-letter-writing-english.html?m=1" TargetMode="External"/><Relationship Id="rId14" Type="http://schemas.openxmlformats.org/officeDocument/2006/relationships/hyperlink" Target="https://aminghori.blogspot.com/2017/01/lesson-plan-of-letter-writing-english.html?m=1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174B0"/>
    <w:rsid w:val="00253619"/>
    <w:rsid w:val="00280CE5"/>
    <w:rsid w:val="003A22D6"/>
    <w:rsid w:val="004920D8"/>
    <w:rsid w:val="004A008E"/>
    <w:rsid w:val="004E1DB9"/>
    <w:rsid w:val="0050187F"/>
    <w:rsid w:val="0050760F"/>
    <w:rsid w:val="00553490"/>
    <w:rsid w:val="00571A20"/>
    <w:rsid w:val="005D1C96"/>
    <w:rsid w:val="005E6E71"/>
    <w:rsid w:val="006814AC"/>
    <w:rsid w:val="00713551"/>
    <w:rsid w:val="007B36BB"/>
    <w:rsid w:val="007C682F"/>
    <w:rsid w:val="00805105"/>
    <w:rsid w:val="00816166"/>
    <w:rsid w:val="00836926"/>
    <w:rsid w:val="00957041"/>
    <w:rsid w:val="009D2491"/>
    <w:rsid w:val="00A20224"/>
    <w:rsid w:val="00A50CC6"/>
    <w:rsid w:val="00A81186"/>
    <w:rsid w:val="00AB2F7D"/>
    <w:rsid w:val="00AB37F5"/>
    <w:rsid w:val="00AC6A43"/>
    <w:rsid w:val="00B67D1F"/>
    <w:rsid w:val="00C21632"/>
    <w:rsid w:val="00C87D32"/>
    <w:rsid w:val="00C93DC1"/>
    <w:rsid w:val="00D417B5"/>
    <w:rsid w:val="00D92979"/>
    <w:rsid w:val="00DE19D7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85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30</cp:revision>
  <dcterms:created xsi:type="dcterms:W3CDTF">2019-06-05T05:01:00Z</dcterms:created>
  <dcterms:modified xsi:type="dcterms:W3CDTF">2019-06-23T03:27:00Z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