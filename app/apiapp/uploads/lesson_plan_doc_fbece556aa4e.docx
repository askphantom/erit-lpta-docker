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396B51F" w:rsidR="00C17E2A" w:rsidRPr="009260D0" w:rsidRDefault="005C6D4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COUNTING IN THOUSANDS AND MILLIONS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F96BC5F" w:rsidR="00C17E2A" w:rsidRDefault="001F3236">
                  <w:r>
                    <w:t>Mathematics</w:t>
                  </w:r>
                  <w:r w:rsidR="00B36C8F">
                    <w:t xml:space="preserve">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FC0B800" w:rsidR="00C23309" w:rsidRDefault="00C23309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629986E1" w14:textId="4D2ECF75" w:rsidR="001611AE" w:rsidRDefault="000A37E8" w:rsidP="00CF03CC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1611AE">
              <w:t xml:space="preserve"> </w:t>
            </w:r>
            <w:r w:rsidR="000946E0">
              <w:t>C</w:t>
            </w:r>
            <w:r w:rsidR="00736CDC">
              <w:t>ounting in thousands and millions.</w:t>
            </w:r>
          </w:p>
          <w:p w14:paraId="458BD9FD" w14:textId="69BFFCF3" w:rsidR="00736CDC" w:rsidRDefault="0039502F" w:rsidP="00EE5747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EE5747">
              <w:t>Applying counting of large numbers.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29CA90EF">
                <wp:simplePos x="0" y="0"/>
                <wp:positionH relativeFrom="margin">
                  <wp:posOffset>6532245</wp:posOffset>
                </wp:positionH>
                <wp:positionV relativeFrom="margin">
                  <wp:posOffset>2346960</wp:posOffset>
                </wp:positionV>
                <wp:extent cx="2329815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842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26CBDA86" w:rsidR="00EC7589" w:rsidRDefault="00EC7589" w:rsidP="00EC7589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426"/>
                                  </w:pPr>
                                  <w:r>
                                    <w:t>Place value cards</w:t>
                                  </w:r>
                                </w:p>
                                <w:p w14:paraId="6341A7FB" w14:textId="0E917428" w:rsidR="007D0676" w:rsidRDefault="00EC7589" w:rsidP="00EC7589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426"/>
                                  </w:pPr>
                                  <w:r>
                                    <w:t>Number lines that are marked, but not numbered, over the place value boundaries.</w:t>
                                  </w:r>
                                </w:p>
                                <w:p w14:paraId="7D21C8E4" w14:textId="6979B3B9" w:rsidR="00EC7589" w:rsidRDefault="00EC7589" w:rsidP="00EC7589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426"/>
                                  </w:pPr>
                                  <w:r>
                                    <w:t>Abacus</w:t>
                                  </w:r>
                                </w:p>
                                <w:p w14:paraId="2227C124" w14:textId="77777777" w:rsidR="00985A90" w:rsidRPr="00BF3180" w:rsidRDefault="00985A90" w:rsidP="00B67C04"/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B738D5A" w14:textId="77777777" w:rsidR="00290DA1" w:rsidRDefault="00752CDF" w:rsidP="00290DA1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290DA1">
                                      <w:rPr>
                                        <w:rStyle w:val="Hyperlink"/>
                                      </w:rPr>
                                      <w:t>https://www.brighthubeducation.com/esl-lesson-plans/76105-teach-your-esl-students-to-count-to-a-million/</w:t>
                                    </w:r>
                                  </w:hyperlink>
                                </w:p>
                                <w:p w14:paraId="4B02A14B" w14:textId="77777777" w:rsidR="00290DA1" w:rsidRDefault="00752CDF" w:rsidP="00290DA1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290DA1">
                                      <w:rPr>
                                        <w:rStyle w:val="Hyperlink"/>
                                      </w:rPr>
                                      <w:t>https://www.education.com/lesson-plan/many-many-millions/</w:t>
                                    </w:r>
                                  </w:hyperlink>
                                </w:p>
                                <w:p w14:paraId="3EF28DCB" w14:textId="77777777" w:rsidR="00290DA1" w:rsidRDefault="00752CDF" w:rsidP="00290DA1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290DA1">
                                      <w:rPr>
                                        <w:rStyle w:val="Hyperlink"/>
                                      </w:rPr>
                                      <w:t>https://www.teacher.org/lesson-plan/the-value-of-a-number/</w:t>
                                    </w:r>
                                  </w:hyperlink>
                                </w:p>
                                <w:p w14:paraId="266D3DBF" w14:textId="7A366C86" w:rsidR="00714A8D" w:rsidRDefault="00752CDF" w:rsidP="00290DA1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290DA1">
                                      <w:rPr>
                                        <w:rStyle w:val="Hyperlink"/>
                                      </w:rPr>
                                      <w:t>https://www.scholastic.com/teachers/articles/18-19/grades-4-5-lessons-place-value/</w:t>
                                    </w:r>
                                  </w:hyperlink>
                                  <w:r w:rsidR="007A5914">
                                    <w:t xml:space="preserve"> </w:t>
                                  </w: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35pt;margin-top:184.8pt;width:183.4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842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26CBDA86" w:rsidR="00EC7589" w:rsidRDefault="00EC7589" w:rsidP="00EC758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426"/>
                            </w:pPr>
                            <w:r>
                              <w:t>Place value cards</w:t>
                            </w:r>
                          </w:p>
                          <w:p w14:paraId="6341A7FB" w14:textId="0E917428" w:rsidR="007D0676" w:rsidRDefault="00EC7589" w:rsidP="00EC758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426"/>
                            </w:pPr>
                            <w:r>
                              <w:t>Number lines that are marked, but not numbered, over the place value boundaries.</w:t>
                            </w:r>
                          </w:p>
                          <w:p w14:paraId="7D21C8E4" w14:textId="6979B3B9" w:rsidR="00EC7589" w:rsidRDefault="00EC7589" w:rsidP="00EC758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426"/>
                            </w:pPr>
                            <w:r>
                              <w:t>Abacus</w:t>
                            </w:r>
                          </w:p>
                          <w:p w14:paraId="2227C124" w14:textId="77777777" w:rsidR="00985A90" w:rsidRPr="00BF3180" w:rsidRDefault="00985A90" w:rsidP="00B67C04"/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B738D5A" w14:textId="77777777" w:rsidR="00290DA1" w:rsidRDefault="00752CDF" w:rsidP="00290DA1">
                            <w:pPr>
                              <w:pStyle w:val="ListBullet"/>
                            </w:pPr>
                            <w:hyperlink r:id="rId12" w:history="1">
                              <w:r w:rsidR="00290DA1">
                                <w:rPr>
                                  <w:rStyle w:val="Hyperlink"/>
                                </w:rPr>
                                <w:t>https://www.brighthubeducation.com/esl-lesson-plans/76105-teach-your-esl-students-to-count-to-a-million/</w:t>
                              </w:r>
                            </w:hyperlink>
                          </w:p>
                          <w:p w14:paraId="4B02A14B" w14:textId="77777777" w:rsidR="00290DA1" w:rsidRDefault="00752CDF" w:rsidP="00290DA1">
                            <w:pPr>
                              <w:pStyle w:val="ListBullet"/>
                            </w:pPr>
                            <w:hyperlink r:id="rId13" w:history="1">
                              <w:r w:rsidR="00290DA1">
                                <w:rPr>
                                  <w:rStyle w:val="Hyperlink"/>
                                </w:rPr>
                                <w:t>https://www.education.com/lesson-plan/many-many-millions/</w:t>
                              </w:r>
                            </w:hyperlink>
                          </w:p>
                          <w:p w14:paraId="3EF28DCB" w14:textId="77777777" w:rsidR="00290DA1" w:rsidRDefault="00752CDF" w:rsidP="00290DA1">
                            <w:pPr>
                              <w:pStyle w:val="ListBullet"/>
                            </w:pPr>
                            <w:hyperlink r:id="rId14" w:history="1">
                              <w:r w:rsidR="00290DA1">
                                <w:rPr>
                                  <w:rStyle w:val="Hyperlink"/>
                                </w:rPr>
                                <w:t>https://www.teacher.org/lesson-plan/the-value-of-a-number/</w:t>
                              </w:r>
                            </w:hyperlink>
                          </w:p>
                          <w:p w14:paraId="266D3DBF" w14:textId="7A366C86" w:rsidR="00714A8D" w:rsidRDefault="00752CDF" w:rsidP="00290DA1">
                            <w:pPr>
                              <w:pStyle w:val="ListBullet"/>
                            </w:pPr>
                            <w:hyperlink r:id="rId15" w:history="1">
                              <w:r w:rsidR="00290DA1">
                                <w:rPr>
                                  <w:rStyle w:val="Hyperlink"/>
                                </w:rPr>
                                <w:t>https://www.scholastic.com/teachers/articles/18-19/grades-4-5-lessons-place-value/</w:t>
                              </w:r>
                            </w:hyperlink>
                            <w:r w:rsidR="007A5914">
                              <w:t xml:space="preserve"> </w:t>
                            </w: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3E282460" w:rsidR="001D4D95" w:rsidRDefault="00AD5265" w:rsidP="00120253">
            <w:r>
              <w:t>Students should be able to;</w:t>
            </w:r>
          </w:p>
          <w:p w14:paraId="25085EA7" w14:textId="30CA7E44" w:rsidR="00736CDC" w:rsidRDefault="00736CDC" w:rsidP="00736CDC">
            <w:pPr>
              <w:pStyle w:val="ListParagraph"/>
              <w:numPr>
                <w:ilvl w:val="0"/>
                <w:numId w:val="16"/>
              </w:numPr>
              <w:ind w:left="142" w:hanging="142"/>
            </w:pPr>
            <w:r>
              <w:t xml:space="preserve"> Count in thousands and millions.</w:t>
            </w:r>
          </w:p>
          <w:p w14:paraId="321B79A4" w14:textId="1A0D5541" w:rsidR="00736CDC" w:rsidRDefault="00736CDC" w:rsidP="00736CDC">
            <w:pPr>
              <w:pStyle w:val="ListParagraph"/>
              <w:numPr>
                <w:ilvl w:val="0"/>
                <w:numId w:val="16"/>
              </w:numPr>
              <w:ind w:left="142" w:hanging="142"/>
            </w:pPr>
            <w:r>
              <w:t xml:space="preserve"> Apply counting of large numbers.</w:t>
            </w:r>
          </w:p>
          <w:p w14:paraId="0C8C5AB6" w14:textId="12FB3AB7" w:rsidR="00736CDC" w:rsidRDefault="00736CDC" w:rsidP="00736CDC">
            <w:pPr>
              <w:pStyle w:val="ListParagraph"/>
              <w:numPr>
                <w:ilvl w:val="0"/>
                <w:numId w:val="16"/>
              </w:numPr>
              <w:ind w:left="142" w:hanging="142"/>
            </w:pPr>
            <w:r>
              <w:t xml:space="preserve"> Solve quantitative aptitude related to thousands and millions.</w:t>
            </w:r>
          </w:p>
          <w:p w14:paraId="39B53DE3" w14:textId="77777777" w:rsidR="001D4D95" w:rsidRDefault="001D4D95" w:rsidP="001D4D95"/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2EE19619" w14:textId="3E652D05"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45CC6A3" w14:textId="77777777" w:rsidR="00DD4DD4" w:rsidRDefault="00DD4DD4" w:rsidP="00DD4DD4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273A311" w14:textId="77777777" w:rsidR="00DD4DD4" w:rsidRDefault="00DD4DD4" w:rsidP="00DD4DD4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6C82FEB" w14:textId="77777777" w:rsidR="00DD4DD4" w:rsidRDefault="00DD4DD4" w:rsidP="00DD4DD4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5DDF360" w14:textId="77777777" w:rsidR="001E500C" w:rsidRDefault="001E500C" w:rsidP="00DD4DD4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1F946DB" w14:textId="77777777" w:rsidR="001E500C" w:rsidRDefault="001E500C" w:rsidP="00DD4DD4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0FA835B" w14:textId="01602F0A" w:rsidR="00DD4DD4" w:rsidRDefault="00DD4DD4" w:rsidP="00DD4DD4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Activity Starter</w:t>
            </w:r>
          </w:p>
          <w:p w14:paraId="058E1F37" w14:textId="6A1B2F66" w:rsidR="00DD4DD4" w:rsidRDefault="0068136F" w:rsidP="0068136F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>
              <w:t xml:space="preserve"> </w:t>
            </w:r>
            <w:r w:rsidR="00DD4DD4">
              <w:t xml:space="preserve">Bring newspapers or magazines or any other sources of media found in real life and ask pupils to look up word numbers and figure numbers. </w:t>
            </w:r>
          </w:p>
          <w:p w14:paraId="38503CB3" w14:textId="6D8A20E9" w:rsidR="00DD4DD4" w:rsidRDefault="0068136F" w:rsidP="0068136F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>
              <w:t xml:space="preserve"> </w:t>
            </w:r>
            <w:r w:rsidR="00DD4DD4">
              <w:t>Ask them to explain the context in which these numbers are used in the media.</w:t>
            </w:r>
          </w:p>
          <w:p w14:paraId="014F97B1" w14:textId="4A3E95F0" w:rsidR="00C23309" w:rsidRDefault="00C23309" w:rsidP="00C23309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color w:val="F16522" w:themeColor="accent1"/>
              </w:rPr>
              <w:t>Summary</w:t>
            </w:r>
          </w:p>
          <w:p w14:paraId="3D515F13" w14:textId="77777777" w:rsidR="00C23309" w:rsidRDefault="00C23309" w:rsidP="00C23309">
            <w:pPr>
              <w:pStyle w:val="ListParagraph"/>
              <w:numPr>
                <w:ilvl w:val="0"/>
                <w:numId w:val="31"/>
              </w:numPr>
              <w:ind w:left="178" w:hanging="178"/>
            </w:pPr>
            <w:r>
              <w:t>Ask for volunteers to share their answers to the problems assigned.</w:t>
            </w:r>
          </w:p>
          <w:p w14:paraId="75B936A3" w14:textId="77777777" w:rsidR="00C23309" w:rsidRDefault="00C23309" w:rsidP="00C23309">
            <w:pPr>
              <w:pStyle w:val="ListParagraph"/>
              <w:numPr>
                <w:ilvl w:val="0"/>
                <w:numId w:val="31"/>
              </w:numPr>
              <w:ind w:left="178" w:hanging="178"/>
            </w:pPr>
            <w:r>
              <w:t xml:space="preserve">As the problems are reviewed in front of the class, have the students check their answers for accuracy. </w:t>
            </w:r>
          </w:p>
          <w:p w14:paraId="5E0AFE63" w14:textId="77777777" w:rsidR="00C23309" w:rsidRDefault="00C23309" w:rsidP="00C23309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bookmarkStart w:id="0" w:name="_GoBack"/>
            <w:bookmarkEnd w:id="0"/>
          </w:p>
          <w:p w14:paraId="3C2D8357" w14:textId="77777777" w:rsidR="00C23309" w:rsidRDefault="00C23309" w:rsidP="00C23309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114C12B" w14:textId="5D78018A" w:rsidR="00C23309" w:rsidRPr="00AD112D" w:rsidRDefault="00C23309" w:rsidP="00C23309"/>
          <w:p w14:paraId="79356FF2" w14:textId="77777777" w:rsidR="00DD4DD4" w:rsidRDefault="00DD4DD4" w:rsidP="00DD4DD4">
            <w:pPr>
              <w:rPr>
                <w:b/>
              </w:rPr>
            </w:pPr>
          </w:p>
          <w:p w14:paraId="2D2A5500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48E5D2A6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6E75AA8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54DF98E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32C0DB2F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4CF6D71E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28A7E60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FD7158F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2E61C6E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746850A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1B24F46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D27A111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377B736B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800C605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6E4DDB81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61414CE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1899876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63041F32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A3C364B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5E64255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F70FBA6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3712DE27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2E54817" w14:textId="77777777" w:rsidR="007D0676" w:rsidRDefault="007D06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41CC5EB" w14:textId="77777777" w:rsidR="00D671D8" w:rsidRDefault="00D671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C7A528D" w14:textId="4C600C19" w:rsidR="007D0676" w:rsidRDefault="007D0676" w:rsidP="007D0676">
            <w:pPr>
              <w:spacing w:before="0" w:after="150" w:line="240" w:lineRule="auto"/>
            </w:pPr>
          </w:p>
          <w:p w14:paraId="56EB9F15" w14:textId="77777777" w:rsidR="007D0676" w:rsidRDefault="007D0676" w:rsidP="00A71E70">
            <w:pPr>
              <w:pStyle w:val="Heading2"/>
            </w:pPr>
          </w:p>
          <w:p w14:paraId="6E22A5D3" w14:textId="77777777" w:rsidR="007D0676" w:rsidRDefault="007D0676" w:rsidP="00A71E70">
            <w:pPr>
              <w:pStyle w:val="Heading2"/>
            </w:pPr>
          </w:p>
          <w:p w14:paraId="7065060A" w14:textId="77777777" w:rsidR="007D0676" w:rsidRDefault="007D0676" w:rsidP="00A71E70">
            <w:pPr>
              <w:pStyle w:val="Heading2"/>
            </w:pPr>
          </w:p>
          <w:p w14:paraId="2AD63CB9" w14:textId="77777777" w:rsidR="007D0676" w:rsidRDefault="007D0676" w:rsidP="00A71E70">
            <w:pPr>
              <w:pStyle w:val="Heading2"/>
            </w:pPr>
          </w:p>
          <w:p w14:paraId="3B7D3394" w14:textId="77777777" w:rsidR="007D0676" w:rsidRDefault="007D0676" w:rsidP="00A71E70">
            <w:pPr>
              <w:pStyle w:val="Heading2"/>
            </w:pPr>
          </w:p>
          <w:p w14:paraId="191E4E27" w14:textId="77777777" w:rsidR="007D0676" w:rsidRDefault="007D0676" w:rsidP="00A71E70">
            <w:pPr>
              <w:pStyle w:val="Heading2"/>
            </w:pPr>
          </w:p>
          <w:p w14:paraId="22A31125" w14:textId="18309E14" w:rsidR="00A71E70" w:rsidRPr="000A37E8" w:rsidRDefault="00A71E70" w:rsidP="007D0676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62399BB4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6063F7D4" w14:textId="35C6D63D" w:rsidR="00EC7589" w:rsidRDefault="00EC7589" w:rsidP="00D27889">
            <w:pPr>
              <w:pStyle w:val="ListParagraph"/>
              <w:numPr>
                <w:ilvl w:val="0"/>
                <w:numId w:val="33"/>
              </w:numPr>
              <w:ind w:left="170" w:hanging="170"/>
            </w:pPr>
            <w:r>
              <w:t xml:space="preserve">With the pupils, practice counting in 10s, starting from any two-digit number. </w:t>
            </w:r>
          </w:p>
          <w:p w14:paraId="410B9516" w14:textId="6478CFBB" w:rsidR="00EC7589" w:rsidRDefault="00EC7589" w:rsidP="00D27889">
            <w:pPr>
              <w:pStyle w:val="ListParagraph"/>
              <w:numPr>
                <w:ilvl w:val="0"/>
                <w:numId w:val="33"/>
              </w:numPr>
              <w:ind w:left="170" w:hanging="170"/>
            </w:pPr>
            <w:r>
              <w:t>Then count in 10s starting from any three-digit and then any four-digit number.</w:t>
            </w:r>
          </w:p>
          <w:p w14:paraId="5717424C" w14:textId="049E1EAD" w:rsidR="00EC7589" w:rsidRPr="00EC7589" w:rsidRDefault="00EC7589" w:rsidP="00D27889">
            <w:pPr>
              <w:pStyle w:val="ListParagraph"/>
              <w:numPr>
                <w:ilvl w:val="0"/>
                <w:numId w:val="33"/>
              </w:numPr>
              <w:ind w:left="170" w:hanging="170"/>
            </w:pPr>
            <w:r>
              <w:t>Repeat this activity, first counting in 5s, then in 100s, and finally in 1 000s. Make sure that the pupils are clear about what happens at the place value bridges (for example 99 to 100, 999 to 1 000, 9 999 to 10 000 and 99 999 to 100 000).</w:t>
            </w:r>
          </w:p>
          <w:p w14:paraId="7EDB1DB8" w14:textId="77777777" w:rsidR="00FB30A1" w:rsidRDefault="00FB30A1" w:rsidP="00FB30A1">
            <w:pPr>
              <w:pStyle w:val="ListParagraph"/>
              <w:ind w:left="172"/>
            </w:pPr>
          </w:p>
          <w:p w14:paraId="6429CA46" w14:textId="64B03B62" w:rsidR="00985A90" w:rsidRDefault="00DD4DD4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174C5C95" w14:textId="67C10039" w:rsidR="00DD4DD4" w:rsidRDefault="002E6CA8" w:rsidP="00DD4DD4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Day 2/ Lesson 2</w:t>
            </w:r>
            <w:r w:rsidR="00DD4DD4" w:rsidRPr="00031953">
              <w:rPr>
                <w:b/>
              </w:rPr>
              <w:t xml:space="preserve">: 15 </w:t>
            </w:r>
            <w:proofErr w:type="spellStart"/>
            <w:r w:rsidR="00DD4DD4" w:rsidRPr="00031953">
              <w:rPr>
                <w:b/>
              </w:rPr>
              <w:t>Mins</w:t>
            </w:r>
            <w:proofErr w:type="spellEnd"/>
          </w:p>
          <w:p w14:paraId="34CB6078" w14:textId="77777777" w:rsidR="00D27889" w:rsidRDefault="00FE7CB3" w:rsidP="00D27889">
            <w:pPr>
              <w:pStyle w:val="ListParagraph"/>
              <w:numPr>
                <w:ilvl w:val="0"/>
                <w:numId w:val="34"/>
              </w:numPr>
              <w:tabs>
                <w:tab w:val="left" w:pos="1800"/>
              </w:tabs>
              <w:ind w:left="170" w:hanging="170"/>
            </w:pPr>
            <w:r>
              <w:t xml:space="preserve">Practice place values of numbers up to 100 000. </w:t>
            </w:r>
          </w:p>
          <w:p w14:paraId="5FF6F610" w14:textId="77777777" w:rsidR="00D27889" w:rsidRDefault="00FE7CB3" w:rsidP="00D27889">
            <w:pPr>
              <w:pStyle w:val="ListParagraph"/>
              <w:numPr>
                <w:ilvl w:val="0"/>
                <w:numId w:val="34"/>
              </w:numPr>
              <w:tabs>
                <w:tab w:val="left" w:pos="1800"/>
              </w:tabs>
              <w:ind w:left="170" w:hanging="170"/>
            </w:pPr>
            <w:r>
              <w:t xml:space="preserve">Design photocopiable place value tables and give a copy to each pupil. </w:t>
            </w:r>
          </w:p>
          <w:p w14:paraId="7232710E" w14:textId="0FA59FFA" w:rsidR="00FE7CB3" w:rsidRDefault="00FE7CB3" w:rsidP="00D27889">
            <w:pPr>
              <w:pStyle w:val="ListParagraph"/>
              <w:numPr>
                <w:ilvl w:val="0"/>
                <w:numId w:val="34"/>
              </w:numPr>
              <w:tabs>
                <w:tab w:val="left" w:pos="1800"/>
              </w:tabs>
              <w:ind w:left="170" w:hanging="170"/>
            </w:pPr>
            <w:r>
              <w:t>Call out a few large numbers and have pupils write the numbers under their correct place values on their tables.</w:t>
            </w:r>
          </w:p>
          <w:p w14:paraId="5ECEE21C" w14:textId="77777777" w:rsidR="00DC1C6F" w:rsidRDefault="00FE7CB3" w:rsidP="00D27889">
            <w:pPr>
              <w:pStyle w:val="ListParagraph"/>
              <w:numPr>
                <w:ilvl w:val="0"/>
                <w:numId w:val="34"/>
              </w:numPr>
              <w:tabs>
                <w:tab w:val="left" w:pos="1800"/>
              </w:tabs>
              <w:ind w:left="170" w:hanging="170"/>
            </w:pPr>
            <w:r>
              <w:lastRenderedPageBreak/>
              <w:t xml:space="preserve">Demonstrate that the pupil’s place value table can be extended to an extra place value for millions. </w:t>
            </w:r>
          </w:p>
          <w:p w14:paraId="0EF3D970" w14:textId="5A392F0D" w:rsidR="00FE7CB3" w:rsidRDefault="00FE7CB3" w:rsidP="00D27889">
            <w:pPr>
              <w:pStyle w:val="ListParagraph"/>
              <w:numPr>
                <w:ilvl w:val="0"/>
                <w:numId w:val="34"/>
              </w:numPr>
              <w:tabs>
                <w:tab w:val="left" w:pos="1800"/>
              </w:tabs>
              <w:ind w:left="170" w:hanging="170"/>
            </w:pPr>
            <w:r>
              <w:t>Explain how the number 94 613 can be placed on the place value table by including the place holder, 0, for 100 000s and 1 000 000s.</w:t>
            </w:r>
          </w:p>
          <w:p w14:paraId="1A7FDAEC" w14:textId="6871287D" w:rsidR="00FE7CB3" w:rsidRPr="00FE7CB3" w:rsidRDefault="00FE7CB3" w:rsidP="00D27889">
            <w:pPr>
              <w:pStyle w:val="ListParagraph"/>
              <w:numPr>
                <w:ilvl w:val="0"/>
                <w:numId w:val="34"/>
              </w:numPr>
              <w:tabs>
                <w:tab w:val="left" w:pos="1800"/>
              </w:tabs>
              <w:ind w:left="170" w:hanging="170"/>
            </w:pPr>
            <w:r>
              <w:t>Also point out that 94 613 is less than 100 000 and 1000 000</w:t>
            </w:r>
          </w:p>
          <w:p w14:paraId="167931EF" w14:textId="1181C64F" w:rsidR="0068136F" w:rsidRDefault="0068136F" w:rsidP="0049078E">
            <w:pPr>
              <w:pStyle w:val="ListParagraph"/>
              <w:tabs>
                <w:tab w:val="left" w:pos="1800"/>
              </w:tabs>
              <w:ind w:left="312"/>
            </w:pPr>
          </w:p>
          <w:p w14:paraId="2B8E9054" w14:textId="77777777" w:rsidR="00BA4129" w:rsidRPr="00FB30A1" w:rsidRDefault="00BA4129" w:rsidP="00BA4129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1743B39F" w14:textId="236EBB38" w:rsidR="00BA4129" w:rsidRDefault="00BA4129" w:rsidP="00BA4129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Day 4/ Lesson 4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58618C01" w14:textId="77777777" w:rsidR="001E500C" w:rsidRDefault="001E500C" w:rsidP="001E500C">
            <w:pPr>
              <w:pStyle w:val="ListParagraph"/>
              <w:numPr>
                <w:ilvl w:val="0"/>
                <w:numId w:val="36"/>
              </w:numPr>
              <w:tabs>
                <w:tab w:val="left" w:pos="1800"/>
              </w:tabs>
              <w:ind w:left="170" w:hanging="170"/>
            </w:pPr>
            <w:r>
              <w:t xml:space="preserve">Explain the concept of place values again and this time, emphasize the notion of a place holder and how it works. </w:t>
            </w:r>
          </w:p>
          <w:p w14:paraId="02B976A1" w14:textId="77777777" w:rsidR="001E500C" w:rsidRDefault="001E500C" w:rsidP="001E500C">
            <w:pPr>
              <w:pStyle w:val="ListParagraph"/>
              <w:numPr>
                <w:ilvl w:val="0"/>
                <w:numId w:val="36"/>
              </w:numPr>
              <w:tabs>
                <w:tab w:val="left" w:pos="1800"/>
              </w:tabs>
              <w:ind w:left="170" w:hanging="170"/>
            </w:pPr>
            <w:r>
              <w:t>For example, explain that a number like 9008 contains only thousands and units – hundred and tens have no value in this particular number.</w:t>
            </w:r>
          </w:p>
          <w:p w14:paraId="3AA18A75" w14:textId="49DFA291" w:rsidR="00BA4129" w:rsidRPr="00FE7CB3" w:rsidRDefault="001E500C" w:rsidP="001E500C">
            <w:pPr>
              <w:pStyle w:val="ListParagraph"/>
              <w:numPr>
                <w:ilvl w:val="0"/>
                <w:numId w:val="36"/>
              </w:numPr>
              <w:tabs>
                <w:tab w:val="left" w:pos="1800"/>
              </w:tabs>
              <w:ind w:left="170" w:hanging="170"/>
            </w:pPr>
            <w:r>
              <w:t xml:space="preserve"> Now explain how large numbers are put into words by reading the number from left to right e.g. 2 014 867 has 2 million, 0 hundred thousand, 1 ten thousand, 4 thousand, 8 </w:t>
            </w:r>
            <w:r w:rsidR="00604D78">
              <w:t>hundred</w:t>
            </w:r>
            <w:r>
              <w:t>, 6 tens and 7 units. Therefore, it is written as “two million, fourteen thousand, eight hundred and sixty-seven.</w:t>
            </w:r>
          </w:p>
          <w:p w14:paraId="1B576B18" w14:textId="77777777" w:rsidR="0068136F" w:rsidRPr="00FE7CB3" w:rsidRDefault="0068136F" w:rsidP="001D29DF">
            <w:pPr>
              <w:pStyle w:val="ListParagraph"/>
              <w:tabs>
                <w:tab w:val="left" w:pos="1800"/>
              </w:tabs>
              <w:ind w:left="170"/>
            </w:pPr>
          </w:p>
          <w:p w14:paraId="16528CCD" w14:textId="6824ED0F" w:rsidR="00D914D8" w:rsidRDefault="00D914D8" w:rsidP="00D914D8">
            <w:pPr>
              <w:pStyle w:val="Heading2"/>
            </w:pPr>
            <w:r w:rsidRPr="00287F69">
              <w:t>Assessment Activity</w:t>
            </w:r>
          </w:p>
          <w:p w14:paraId="44F9BB5E" w14:textId="77777777" w:rsidR="00D671D8" w:rsidRDefault="00D671D8" w:rsidP="00604D78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170" w:hanging="170"/>
              <w:outlineLvl w:val="1"/>
            </w:pPr>
            <w:r>
              <w:t xml:space="preserve">Pupils should understand the use of place holders in large numbers. </w:t>
            </w:r>
          </w:p>
          <w:p w14:paraId="3B95DC84" w14:textId="77777777" w:rsidR="00D671D8" w:rsidRDefault="00D671D8" w:rsidP="00604D78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170" w:hanging="170"/>
              <w:outlineLvl w:val="1"/>
            </w:pPr>
            <w:r>
              <w:t>Pupils should be able to write large numbers in words.</w:t>
            </w:r>
          </w:p>
          <w:p w14:paraId="7F3985D9" w14:textId="77777777" w:rsidR="00D671D8" w:rsidRPr="00DA36EF" w:rsidRDefault="00D671D8" w:rsidP="00604D78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170" w:hanging="170"/>
              <w:outlineLvl w:val="1"/>
            </w:pPr>
            <w:r>
              <w:t>Pupils can work in pairs and write numbers for each other</w:t>
            </w:r>
          </w:p>
          <w:p w14:paraId="4B093DD9" w14:textId="77777777" w:rsidR="00D671D8" w:rsidRPr="00D04DD1" w:rsidRDefault="00D671D8" w:rsidP="001D29DF">
            <w:pPr>
              <w:pStyle w:val="ListParagraph"/>
              <w:spacing w:line="240" w:lineRule="auto"/>
              <w:ind w:left="312"/>
              <w:outlineLvl w:val="1"/>
            </w:pPr>
          </w:p>
          <w:p w14:paraId="4DB705D9" w14:textId="01684362" w:rsidR="00780730" w:rsidRDefault="00780730" w:rsidP="00CD4D2B">
            <w:pPr>
              <w:rPr>
                <w:b/>
              </w:rPr>
            </w:pPr>
          </w:p>
          <w:p w14:paraId="17EDA925" w14:textId="137EC02B" w:rsidR="00780730" w:rsidRDefault="00780730" w:rsidP="00CD4D2B">
            <w:pPr>
              <w:rPr>
                <w:b/>
              </w:rPr>
            </w:pPr>
          </w:p>
          <w:p w14:paraId="009EFACB" w14:textId="6E07EC50" w:rsidR="00780730" w:rsidRDefault="00780730" w:rsidP="00CD4D2B">
            <w:pPr>
              <w:rPr>
                <w:b/>
              </w:rPr>
            </w:pPr>
          </w:p>
          <w:p w14:paraId="4101A1DA" w14:textId="76AAFB4A" w:rsidR="00780730" w:rsidRDefault="00780730" w:rsidP="00CD4D2B">
            <w:pPr>
              <w:rPr>
                <w:b/>
              </w:rPr>
            </w:pPr>
          </w:p>
          <w:p w14:paraId="18773095" w14:textId="2F8F90C8" w:rsidR="00780730" w:rsidRDefault="00780730" w:rsidP="00CD4D2B">
            <w:pPr>
              <w:rPr>
                <w:b/>
              </w:rPr>
            </w:pP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1C775605" w:rsid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 xml:space="preserve">Day 1/ Lesson 1: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48531B5F" w14:textId="77777777" w:rsidR="00EC7589" w:rsidRDefault="00EC7589" w:rsidP="009C2969">
            <w:pPr>
              <w:pStyle w:val="ListParagraph"/>
              <w:numPr>
                <w:ilvl w:val="0"/>
                <w:numId w:val="24"/>
              </w:numPr>
              <w:spacing w:after="150" w:line="240" w:lineRule="auto"/>
              <w:ind w:left="145" w:hanging="145"/>
            </w:pPr>
            <w:r>
              <w:t xml:space="preserve">Demonstrate counting forwards and backwards using a number line. Write 997 and 998 on the middle of the line. Then, count forwards with the pupils, writing down the numbers as they are said. </w:t>
            </w:r>
          </w:p>
          <w:p w14:paraId="05C710D9" w14:textId="46BE7BE7" w:rsidR="00EC7589" w:rsidRDefault="00EC7589" w:rsidP="009C2969">
            <w:pPr>
              <w:pStyle w:val="ListParagraph"/>
              <w:numPr>
                <w:ilvl w:val="0"/>
                <w:numId w:val="24"/>
              </w:numPr>
              <w:spacing w:after="150" w:line="240" w:lineRule="auto"/>
              <w:ind w:left="145" w:hanging="145"/>
            </w:pPr>
            <w:r>
              <w:t xml:space="preserve">Point out where the number of digits’ changes from three digits to four digits. </w:t>
            </w:r>
          </w:p>
          <w:p w14:paraId="65199864" w14:textId="77777777" w:rsidR="009C2969" w:rsidRDefault="00EC7589" w:rsidP="009C2969">
            <w:pPr>
              <w:pStyle w:val="ListParagraph"/>
              <w:numPr>
                <w:ilvl w:val="0"/>
                <w:numId w:val="24"/>
              </w:numPr>
              <w:spacing w:after="150" w:line="240" w:lineRule="auto"/>
              <w:ind w:left="145" w:hanging="145"/>
            </w:pPr>
            <w:r>
              <w:t xml:space="preserve">Next, write the numbers 1 002 and 1 003 on the middle of the number line. This time, count backwards and point out where the number of digits’ changes from four digits to three digits. </w:t>
            </w:r>
          </w:p>
          <w:p w14:paraId="62A2E875" w14:textId="7CD07B5D" w:rsidR="00A64B34" w:rsidRDefault="00EC7589" w:rsidP="009C2969">
            <w:pPr>
              <w:pStyle w:val="ListParagraph"/>
              <w:numPr>
                <w:ilvl w:val="0"/>
                <w:numId w:val="24"/>
              </w:numPr>
              <w:spacing w:after="150" w:line="240" w:lineRule="auto"/>
              <w:ind w:left="145" w:hanging="145"/>
            </w:pPr>
            <w:r>
              <w:t>Repeat this activity for the 9 999 to 10 000 and 99 999 to 100 000 bridges.</w:t>
            </w:r>
          </w:p>
          <w:p w14:paraId="16B0B762" w14:textId="77777777" w:rsidR="009C2969" w:rsidRDefault="00EC7589" w:rsidP="009C2969">
            <w:pPr>
              <w:pStyle w:val="ListParagraph"/>
              <w:numPr>
                <w:ilvl w:val="0"/>
                <w:numId w:val="24"/>
              </w:numPr>
              <w:spacing w:after="150" w:line="240" w:lineRule="auto"/>
              <w:ind w:left="145" w:hanging="145"/>
            </w:pPr>
            <w:r>
              <w:t>Now practice counting in 2s, 5s, 10s, 100s and 1 000s</w:t>
            </w:r>
            <w:r w:rsidR="009C2969">
              <w:t>, starting at different points.</w:t>
            </w:r>
          </w:p>
          <w:p w14:paraId="69AAFBDD" w14:textId="24DEE981" w:rsidR="00EC7589" w:rsidRDefault="00EC7589" w:rsidP="009C2969">
            <w:pPr>
              <w:pStyle w:val="ListParagraph"/>
              <w:numPr>
                <w:ilvl w:val="0"/>
                <w:numId w:val="24"/>
              </w:numPr>
              <w:spacing w:after="150" w:line="240" w:lineRule="auto"/>
              <w:ind w:left="145" w:hanging="145"/>
            </w:pPr>
            <w:r>
              <w:t>Use the number line as support, and point to each mark as you count. Make sure the pupils can also count backwards over these bridges</w:t>
            </w:r>
            <w:r w:rsidR="00866067">
              <w:t>.</w:t>
            </w:r>
          </w:p>
          <w:p w14:paraId="2BAC537F" w14:textId="7BC67D57" w:rsidR="00866067" w:rsidRPr="00AD112D" w:rsidRDefault="00866067" w:rsidP="009C2969">
            <w:pPr>
              <w:pStyle w:val="ListParagraph"/>
              <w:numPr>
                <w:ilvl w:val="0"/>
                <w:numId w:val="24"/>
              </w:numPr>
              <w:spacing w:after="150" w:line="240" w:lineRule="auto"/>
              <w:ind w:left="145" w:hanging="145"/>
            </w:pPr>
            <w:r>
              <w:t>Write a number on the number line, for example 10 003, and ask the pupils if they know what 5 less than this number is. If necessary, count backwards together.</w:t>
            </w:r>
          </w:p>
          <w:p w14:paraId="7B76FAFC" w14:textId="77777777" w:rsidR="009C2969" w:rsidRDefault="009C2969" w:rsidP="00F1657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13EE39D1" w14:textId="06DD8654" w:rsidR="00F16576" w:rsidRPr="00FB30A1" w:rsidRDefault="00F16576" w:rsidP="00F16576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352CC7BD" w14:textId="693D5A7F" w:rsidR="00F16576" w:rsidRDefault="00DD4DD4" w:rsidP="00F16576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Day 3/ Lesson 3</w:t>
            </w:r>
            <w:r w:rsidR="00F16576" w:rsidRPr="00031953">
              <w:rPr>
                <w:b/>
              </w:rPr>
              <w:t xml:space="preserve">: 15 </w:t>
            </w:r>
            <w:proofErr w:type="spellStart"/>
            <w:r w:rsidR="00F16576" w:rsidRPr="00031953">
              <w:rPr>
                <w:b/>
              </w:rPr>
              <w:t>Mins</w:t>
            </w:r>
            <w:proofErr w:type="spellEnd"/>
          </w:p>
          <w:p w14:paraId="1C2FFCA6" w14:textId="77777777" w:rsidR="00BA4129" w:rsidRDefault="00BA4129" w:rsidP="001D29DF">
            <w:pPr>
              <w:pStyle w:val="ListParagraph"/>
              <w:numPr>
                <w:ilvl w:val="0"/>
                <w:numId w:val="35"/>
              </w:numPr>
              <w:tabs>
                <w:tab w:val="left" w:pos="1800"/>
              </w:tabs>
              <w:ind w:left="145" w:hanging="141"/>
            </w:pPr>
            <w:r>
              <w:t xml:space="preserve">Demonstrate how to count forward and backward in millions. </w:t>
            </w:r>
          </w:p>
          <w:p w14:paraId="2BEC7FF1" w14:textId="77777777" w:rsidR="00BA4129" w:rsidRDefault="00BA4129" w:rsidP="001D29DF">
            <w:pPr>
              <w:pStyle w:val="ListParagraph"/>
              <w:numPr>
                <w:ilvl w:val="0"/>
                <w:numId w:val="35"/>
              </w:numPr>
              <w:tabs>
                <w:tab w:val="left" w:pos="1800"/>
              </w:tabs>
              <w:ind w:left="145" w:hanging="141"/>
            </w:pPr>
            <w:r>
              <w:t xml:space="preserve">At first, concentrate on rounded values </w:t>
            </w:r>
            <w:proofErr w:type="spellStart"/>
            <w:r>
              <w:t>i.e</w:t>
            </w:r>
            <w:proofErr w:type="spellEnd"/>
            <w:r>
              <w:t>, 1 000 000, 2 000 000, etc.</w:t>
            </w:r>
          </w:p>
          <w:p w14:paraId="6B1D91EE" w14:textId="77777777" w:rsidR="00BA4129" w:rsidRDefault="00BA4129" w:rsidP="001D29DF">
            <w:pPr>
              <w:pStyle w:val="ListParagraph"/>
              <w:numPr>
                <w:ilvl w:val="0"/>
                <w:numId w:val="35"/>
              </w:numPr>
              <w:tabs>
                <w:tab w:val="left" w:pos="1800"/>
              </w:tabs>
              <w:ind w:left="145" w:hanging="141"/>
            </w:pPr>
            <w:r>
              <w:t xml:space="preserve">Follow this by counting in the intermediate million values i.e. 1 100 000, 2 100 000, etc. </w:t>
            </w:r>
          </w:p>
          <w:p w14:paraId="2454A2C3" w14:textId="00CC8751" w:rsidR="00DD4DD4" w:rsidRDefault="00BA4129" w:rsidP="001D29DF">
            <w:pPr>
              <w:pStyle w:val="ListParagraph"/>
              <w:numPr>
                <w:ilvl w:val="0"/>
                <w:numId w:val="35"/>
              </w:numPr>
              <w:tabs>
                <w:tab w:val="left" w:pos="1800"/>
              </w:tabs>
              <w:ind w:left="145" w:hanging="141"/>
            </w:pPr>
            <w:r>
              <w:t xml:space="preserve">Pupils should count forward and backward in these intermediate numbers. </w:t>
            </w:r>
          </w:p>
          <w:p w14:paraId="5B4293A3" w14:textId="77777777" w:rsidR="00BA4129" w:rsidRPr="001D29DF" w:rsidRDefault="00BA4129" w:rsidP="001D29DF">
            <w:pPr>
              <w:pStyle w:val="ListParagraph"/>
              <w:numPr>
                <w:ilvl w:val="0"/>
                <w:numId w:val="35"/>
              </w:numPr>
              <w:tabs>
                <w:tab w:val="left" w:pos="1800"/>
              </w:tabs>
              <w:ind w:left="145" w:hanging="141"/>
            </w:pPr>
            <w:r>
              <w:t xml:space="preserve">Introduce the copies of the paper abacus (you might want to have printed copies of these for each pupil). </w:t>
            </w:r>
          </w:p>
          <w:p w14:paraId="2D686900" w14:textId="77777777" w:rsidR="00BA4129" w:rsidRPr="001D29DF" w:rsidRDefault="00BA4129" w:rsidP="001D29DF">
            <w:pPr>
              <w:pStyle w:val="ListParagraph"/>
              <w:numPr>
                <w:ilvl w:val="0"/>
                <w:numId w:val="35"/>
              </w:numPr>
              <w:tabs>
                <w:tab w:val="left" w:pos="1800"/>
              </w:tabs>
              <w:ind w:left="145" w:hanging="141"/>
            </w:pPr>
            <w:r>
              <w:t xml:space="preserve">Show how place values can be identified on the abacus by means of coloring the appropriate number of abacus beads. </w:t>
            </w:r>
          </w:p>
          <w:p w14:paraId="4C46160B" w14:textId="007504D2" w:rsidR="00BA4129" w:rsidRPr="001D29DF" w:rsidRDefault="00BA4129" w:rsidP="001D29DF">
            <w:pPr>
              <w:pStyle w:val="ListParagraph"/>
              <w:numPr>
                <w:ilvl w:val="0"/>
                <w:numId w:val="35"/>
              </w:numPr>
              <w:tabs>
                <w:tab w:val="left" w:pos="1800"/>
              </w:tabs>
              <w:ind w:left="145" w:hanging="141"/>
            </w:pPr>
            <w:r>
              <w:t>In particular, show the pupils how the abacus matches the columns of the place value table.</w:t>
            </w:r>
          </w:p>
          <w:p w14:paraId="171E82FE" w14:textId="1E9D00B1" w:rsidR="001D29DF" w:rsidRDefault="001D29DF" w:rsidP="001D29DF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08941B46" w14:textId="77777777" w:rsidR="001D29DF" w:rsidRDefault="001D29DF" w:rsidP="00604D78">
            <w:pPr>
              <w:pStyle w:val="ListParagraph"/>
              <w:numPr>
                <w:ilvl w:val="0"/>
                <w:numId w:val="30"/>
              </w:numPr>
              <w:ind w:left="145" w:hanging="141"/>
            </w:pPr>
            <w:r>
              <w:t>Pupils to find out how many minutes there are in July.</w:t>
            </w:r>
          </w:p>
          <w:p w14:paraId="34E70D78" w14:textId="77777777" w:rsidR="001D29DF" w:rsidRDefault="001D29DF" w:rsidP="00290DA1">
            <w:pPr>
              <w:pStyle w:val="ListParagraph"/>
              <w:numPr>
                <w:ilvl w:val="0"/>
                <w:numId w:val="30"/>
              </w:numPr>
              <w:ind w:left="145" w:hanging="141"/>
            </w:pPr>
            <w:r>
              <w:t>Ask pupils to research and find out the distance of all the planets from the Sun.</w:t>
            </w:r>
          </w:p>
          <w:p w14:paraId="0B4F7CB4" w14:textId="77777777" w:rsidR="007D0676" w:rsidRDefault="007D0676" w:rsidP="00290DA1">
            <w:pPr>
              <w:pStyle w:val="ListParagraph"/>
              <w:ind w:left="145"/>
            </w:pPr>
          </w:p>
          <w:p w14:paraId="012DB69B" w14:textId="40171964" w:rsidR="00971415" w:rsidRPr="00971415" w:rsidRDefault="00971415" w:rsidP="00C23309">
            <w:pPr>
              <w:pStyle w:val="ListParagraph"/>
              <w:numPr>
                <w:ilvl w:val="0"/>
                <w:numId w:val="31"/>
              </w:numPr>
              <w:ind w:left="178" w:hanging="178"/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EA5BCA" w:rsidRPr="00EA5BCA" w:rsidRDefault="00EA5BCA" w:rsidP="001D29DF">
            <w:pPr>
              <w:pStyle w:val="Heading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54E02003" w14:textId="77777777" w:rsidR="002234CF" w:rsidRDefault="002234CF"/>
          <w:p w14:paraId="7DAB2D59" w14:textId="529418A5" w:rsidR="002234CF" w:rsidRPr="002234CF" w:rsidRDefault="002234CF">
            <w:pPr>
              <w:rPr>
                <w:b/>
              </w:rPr>
            </w:pPr>
          </w:p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BFEB9" w14:textId="77777777" w:rsidR="00752CDF" w:rsidRDefault="00752CDF">
      <w:pPr>
        <w:spacing w:before="0" w:after="0" w:line="240" w:lineRule="auto"/>
      </w:pPr>
      <w:r>
        <w:separator/>
      </w:r>
    </w:p>
  </w:endnote>
  <w:endnote w:type="continuationSeparator" w:id="0">
    <w:p w14:paraId="657B829B" w14:textId="77777777" w:rsidR="00752CDF" w:rsidRDefault="00752C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319E8215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23309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A9CA0" w14:textId="77777777" w:rsidR="00752CDF" w:rsidRDefault="00752CDF">
      <w:pPr>
        <w:spacing w:before="0" w:after="0" w:line="240" w:lineRule="auto"/>
      </w:pPr>
      <w:r>
        <w:separator/>
      </w:r>
    </w:p>
  </w:footnote>
  <w:footnote w:type="continuationSeparator" w:id="0">
    <w:p w14:paraId="155CAFD0" w14:textId="77777777" w:rsidR="00752CDF" w:rsidRDefault="00752C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C100B5"/>
    <w:multiLevelType w:val="hybridMultilevel"/>
    <w:tmpl w:val="B7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11DC2"/>
    <w:multiLevelType w:val="hybridMultilevel"/>
    <w:tmpl w:val="96A02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7B13"/>
    <w:multiLevelType w:val="hybridMultilevel"/>
    <w:tmpl w:val="994A5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174B"/>
    <w:multiLevelType w:val="hybridMultilevel"/>
    <w:tmpl w:val="791ED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C04B6"/>
    <w:multiLevelType w:val="hybridMultilevel"/>
    <w:tmpl w:val="A18AA84C"/>
    <w:lvl w:ilvl="0" w:tplc="21006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C6168"/>
    <w:multiLevelType w:val="hybridMultilevel"/>
    <w:tmpl w:val="3BC09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C581A"/>
    <w:multiLevelType w:val="hybridMultilevel"/>
    <w:tmpl w:val="5AAA939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3E2F66"/>
    <w:multiLevelType w:val="hybridMultilevel"/>
    <w:tmpl w:val="43EAE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F01F2"/>
    <w:multiLevelType w:val="hybridMultilevel"/>
    <w:tmpl w:val="953E0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E2BF1"/>
    <w:multiLevelType w:val="multilevel"/>
    <w:tmpl w:val="D6EC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556749"/>
    <w:multiLevelType w:val="multilevel"/>
    <w:tmpl w:val="2D8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949A9"/>
    <w:multiLevelType w:val="hybridMultilevel"/>
    <w:tmpl w:val="421E0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E5938"/>
    <w:multiLevelType w:val="hybridMultilevel"/>
    <w:tmpl w:val="F90C0B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A5E82"/>
    <w:multiLevelType w:val="hybridMultilevel"/>
    <w:tmpl w:val="B75AA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7A7D3F"/>
    <w:multiLevelType w:val="multilevel"/>
    <w:tmpl w:val="7690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066BE"/>
    <w:multiLevelType w:val="hybridMultilevel"/>
    <w:tmpl w:val="8252FE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5D295F"/>
    <w:multiLevelType w:val="hybridMultilevel"/>
    <w:tmpl w:val="BAEEF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B44AD"/>
    <w:multiLevelType w:val="hybridMultilevel"/>
    <w:tmpl w:val="AE72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F6496"/>
    <w:multiLevelType w:val="hybridMultilevel"/>
    <w:tmpl w:val="42FC4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95C0C"/>
    <w:multiLevelType w:val="multilevel"/>
    <w:tmpl w:val="D8BA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C23520"/>
    <w:multiLevelType w:val="hybridMultilevel"/>
    <w:tmpl w:val="9E1C0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5"/>
  </w:num>
  <w:num w:numId="3">
    <w:abstractNumId w:val="18"/>
  </w:num>
  <w:num w:numId="4">
    <w:abstractNumId w:val="28"/>
  </w:num>
  <w:num w:numId="5">
    <w:abstractNumId w:val="23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14"/>
  </w:num>
  <w:num w:numId="11">
    <w:abstractNumId w:val="13"/>
  </w:num>
  <w:num w:numId="12">
    <w:abstractNumId w:val="17"/>
  </w:num>
  <w:num w:numId="13">
    <w:abstractNumId w:val="27"/>
  </w:num>
  <w:num w:numId="14">
    <w:abstractNumId w:val="6"/>
  </w:num>
  <w:num w:numId="15">
    <w:abstractNumId w:val="16"/>
  </w:num>
  <w:num w:numId="16">
    <w:abstractNumId w:val="12"/>
  </w:num>
  <w:num w:numId="17">
    <w:abstractNumId w:val="1"/>
  </w:num>
  <w:num w:numId="18">
    <w:abstractNumId w:val="19"/>
  </w:num>
  <w:num w:numId="19">
    <w:abstractNumId w:val="20"/>
  </w:num>
  <w:num w:numId="20">
    <w:abstractNumId w:val="26"/>
  </w:num>
  <w:num w:numId="21">
    <w:abstractNumId w:val="33"/>
  </w:num>
  <w:num w:numId="22">
    <w:abstractNumId w:val="32"/>
  </w:num>
  <w:num w:numId="23">
    <w:abstractNumId w:val="10"/>
  </w:num>
  <w:num w:numId="24">
    <w:abstractNumId w:val="11"/>
  </w:num>
  <w:num w:numId="25">
    <w:abstractNumId w:val="30"/>
  </w:num>
  <w:num w:numId="26">
    <w:abstractNumId w:val="7"/>
  </w:num>
  <w:num w:numId="27">
    <w:abstractNumId w:val="31"/>
  </w:num>
  <w:num w:numId="28">
    <w:abstractNumId w:val="24"/>
  </w:num>
  <w:num w:numId="29">
    <w:abstractNumId w:val="5"/>
  </w:num>
  <w:num w:numId="30">
    <w:abstractNumId w:val="2"/>
  </w:num>
  <w:num w:numId="31">
    <w:abstractNumId w:val="25"/>
  </w:num>
  <w:num w:numId="32">
    <w:abstractNumId w:val="21"/>
  </w:num>
  <w:num w:numId="33">
    <w:abstractNumId w:val="22"/>
  </w:num>
  <w:num w:numId="34">
    <w:abstractNumId w:val="29"/>
  </w:num>
  <w:num w:numId="35">
    <w:abstractNumId w:val="34"/>
  </w:num>
  <w:num w:numId="3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1AC1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6E0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359D"/>
    <w:rsid w:val="001954EF"/>
    <w:rsid w:val="00196867"/>
    <w:rsid w:val="001A59E4"/>
    <w:rsid w:val="001A6D78"/>
    <w:rsid w:val="001C0A0E"/>
    <w:rsid w:val="001C44FA"/>
    <w:rsid w:val="001C4621"/>
    <w:rsid w:val="001D1806"/>
    <w:rsid w:val="001D29DF"/>
    <w:rsid w:val="001D3BC8"/>
    <w:rsid w:val="001D4D95"/>
    <w:rsid w:val="001D6B1C"/>
    <w:rsid w:val="001E500C"/>
    <w:rsid w:val="001E6B90"/>
    <w:rsid w:val="001F3236"/>
    <w:rsid w:val="001F4D29"/>
    <w:rsid w:val="001F5B63"/>
    <w:rsid w:val="00205412"/>
    <w:rsid w:val="0020622F"/>
    <w:rsid w:val="00210F3F"/>
    <w:rsid w:val="00211450"/>
    <w:rsid w:val="00211CFF"/>
    <w:rsid w:val="002234C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90DA1"/>
    <w:rsid w:val="002A72AE"/>
    <w:rsid w:val="002B44A9"/>
    <w:rsid w:val="002B4EEC"/>
    <w:rsid w:val="002B733A"/>
    <w:rsid w:val="002C0925"/>
    <w:rsid w:val="002D3295"/>
    <w:rsid w:val="002D41D0"/>
    <w:rsid w:val="002E4739"/>
    <w:rsid w:val="002E6375"/>
    <w:rsid w:val="002E6CA8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502F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9078E"/>
    <w:rsid w:val="00494644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C6D40"/>
    <w:rsid w:val="005D27CF"/>
    <w:rsid w:val="005D78FD"/>
    <w:rsid w:val="005F37E5"/>
    <w:rsid w:val="00601257"/>
    <w:rsid w:val="00603309"/>
    <w:rsid w:val="00604D78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136F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36CDC"/>
    <w:rsid w:val="00740E81"/>
    <w:rsid w:val="00742B82"/>
    <w:rsid w:val="00743B1E"/>
    <w:rsid w:val="00746987"/>
    <w:rsid w:val="00747C96"/>
    <w:rsid w:val="00752C4E"/>
    <w:rsid w:val="00752CDF"/>
    <w:rsid w:val="00756214"/>
    <w:rsid w:val="00761C97"/>
    <w:rsid w:val="0076583E"/>
    <w:rsid w:val="00773C70"/>
    <w:rsid w:val="00777637"/>
    <w:rsid w:val="00780730"/>
    <w:rsid w:val="0078211E"/>
    <w:rsid w:val="0078309D"/>
    <w:rsid w:val="00783671"/>
    <w:rsid w:val="00786B8E"/>
    <w:rsid w:val="007A1A89"/>
    <w:rsid w:val="007A5914"/>
    <w:rsid w:val="007C31C8"/>
    <w:rsid w:val="007D0676"/>
    <w:rsid w:val="007E1C2D"/>
    <w:rsid w:val="007E5E02"/>
    <w:rsid w:val="007F09DA"/>
    <w:rsid w:val="007F163A"/>
    <w:rsid w:val="007F4FCC"/>
    <w:rsid w:val="007F65A3"/>
    <w:rsid w:val="00807AE6"/>
    <w:rsid w:val="00811AB9"/>
    <w:rsid w:val="00824BCC"/>
    <w:rsid w:val="0083703B"/>
    <w:rsid w:val="008452D9"/>
    <w:rsid w:val="0085030E"/>
    <w:rsid w:val="00853340"/>
    <w:rsid w:val="00866067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0FCE"/>
    <w:rsid w:val="009232C2"/>
    <w:rsid w:val="009260D0"/>
    <w:rsid w:val="009314E8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196B"/>
    <w:rsid w:val="00982A20"/>
    <w:rsid w:val="0098460F"/>
    <w:rsid w:val="00985A90"/>
    <w:rsid w:val="00991B66"/>
    <w:rsid w:val="00994216"/>
    <w:rsid w:val="0099718C"/>
    <w:rsid w:val="009A04CA"/>
    <w:rsid w:val="009A4BA1"/>
    <w:rsid w:val="009C2969"/>
    <w:rsid w:val="009D155F"/>
    <w:rsid w:val="009D30C4"/>
    <w:rsid w:val="009D5198"/>
    <w:rsid w:val="009D72E5"/>
    <w:rsid w:val="009E08FF"/>
    <w:rsid w:val="009E61B2"/>
    <w:rsid w:val="009F7C60"/>
    <w:rsid w:val="00A0116B"/>
    <w:rsid w:val="00A147A6"/>
    <w:rsid w:val="00A1735C"/>
    <w:rsid w:val="00A25094"/>
    <w:rsid w:val="00A367FF"/>
    <w:rsid w:val="00A37E88"/>
    <w:rsid w:val="00A50553"/>
    <w:rsid w:val="00A64B34"/>
    <w:rsid w:val="00A71E70"/>
    <w:rsid w:val="00A74FCC"/>
    <w:rsid w:val="00A82696"/>
    <w:rsid w:val="00A85D55"/>
    <w:rsid w:val="00AB0656"/>
    <w:rsid w:val="00AB565D"/>
    <w:rsid w:val="00AC63A2"/>
    <w:rsid w:val="00AD112D"/>
    <w:rsid w:val="00AD171D"/>
    <w:rsid w:val="00AD5265"/>
    <w:rsid w:val="00AD6AD0"/>
    <w:rsid w:val="00AE2FC3"/>
    <w:rsid w:val="00AF47E1"/>
    <w:rsid w:val="00B02D0F"/>
    <w:rsid w:val="00B02EA6"/>
    <w:rsid w:val="00B046C1"/>
    <w:rsid w:val="00B07834"/>
    <w:rsid w:val="00B1550F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4129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3309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93F55"/>
    <w:rsid w:val="00CA3F8C"/>
    <w:rsid w:val="00CB08CC"/>
    <w:rsid w:val="00CB2D0F"/>
    <w:rsid w:val="00CB574B"/>
    <w:rsid w:val="00CB7870"/>
    <w:rsid w:val="00CC0C47"/>
    <w:rsid w:val="00CC3B13"/>
    <w:rsid w:val="00CC605B"/>
    <w:rsid w:val="00CC6E32"/>
    <w:rsid w:val="00CD4D2B"/>
    <w:rsid w:val="00CE56FD"/>
    <w:rsid w:val="00CE5B35"/>
    <w:rsid w:val="00CF03CC"/>
    <w:rsid w:val="00D04DD1"/>
    <w:rsid w:val="00D15CAA"/>
    <w:rsid w:val="00D17E02"/>
    <w:rsid w:val="00D2109C"/>
    <w:rsid w:val="00D27889"/>
    <w:rsid w:val="00D27DC3"/>
    <w:rsid w:val="00D329A0"/>
    <w:rsid w:val="00D32CC9"/>
    <w:rsid w:val="00D3577C"/>
    <w:rsid w:val="00D43AC0"/>
    <w:rsid w:val="00D637EC"/>
    <w:rsid w:val="00D63A36"/>
    <w:rsid w:val="00D671D8"/>
    <w:rsid w:val="00D8019B"/>
    <w:rsid w:val="00D812F1"/>
    <w:rsid w:val="00D85628"/>
    <w:rsid w:val="00D914D8"/>
    <w:rsid w:val="00DA1F66"/>
    <w:rsid w:val="00DA36EF"/>
    <w:rsid w:val="00DC17D5"/>
    <w:rsid w:val="00DC1C6F"/>
    <w:rsid w:val="00DD4DD4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C7589"/>
    <w:rsid w:val="00ED219F"/>
    <w:rsid w:val="00EE497B"/>
    <w:rsid w:val="00EE5747"/>
    <w:rsid w:val="00EF0198"/>
    <w:rsid w:val="00EF7436"/>
    <w:rsid w:val="00F1179F"/>
    <w:rsid w:val="00F12F9F"/>
    <w:rsid w:val="00F16576"/>
    <w:rsid w:val="00F17FDF"/>
    <w:rsid w:val="00F208E3"/>
    <w:rsid w:val="00F23572"/>
    <w:rsid w:val="00F235D6"/>
    <w:rsid w:val="00F27FA3"/>
    <w:rsid w:val="00F35DFF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D5F28"/>
    <w:rsid w:val="00FE4D5F"/>
    <w:rsid w:val="00FE67CC"/>
    <w:rsid w:val="00FE68F0"/>
    <w:rsid w:val="00FE7CB3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D1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ghthubeducation.com/esl-lesson-plans/76105-teach-your-esl-students-to-count-to-a-million/" TargetMode="External"/><Relationship Id="rId13" Type="http://schemas.openxmlformats.org/officeDocument/2006/relationships/hyperlink" Target="https://www.education.com/lesson-plan/many-many-million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ighthubeducation.com/esl-lesson-plans/76105-teach-your-esl-students-to-count-to-a-millio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holastic.com/teachers/articles/18-19/grades-4-5-lessons-place-valu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holastic.com/teachers/articles/18-19/grades-4-5-lessons-place-value/" TargetMode="External"/><Relationship Id="rId10" Type="http://schemas.openxmlformats.org/officeDocument/2006/relationships/hyperlink" Target="https://www.teacher.org/lesson-plan/the-value-of-a-number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education.com/lesson-plan/many-many-millions/" TargetMode="External"/><Relationship Id="rId14" Type="http://schemas.openxmlformats.org/officeDocument/2006/relationships/hyperlink" Target="https://www.teacher.org/lesson-plan/the-value-of-a-numb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A0B4E"/>
    <w:rsid w:val="000E3902"/>
    <w:rsid w:val="00106507"/>
    <w:rsid w:val="00185A50"/>
    <w:rsid w:val="00253619"/>
    <w:rsid w:val="00280CE5"/>
    <w:rsid w:val="002F7A80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B2F7D"/>
    <w:rsid w:val="00AB37F5"/>
    <w:rsid w:val="00B26453"/>
    <w:rsid w:val="00B67D1F"/>
    <w:rsid w:val="00BD26EB"/>
    <w:rsid w:val="00C87D32"/>
    <w:rsid w:val="00C93DC1"/>
    <w:rsid w:val="00D22ED1"/>
    <w:rsid w:val="00D92979"/>
    <w:rsid w:val="00DA0D53"/>
    <w:rsid w:val="00DF6899"/>
    <w:rsid w:val="00E17671"/>
    <w:rsid w:val="00EB30E9"/>
    <w:rsid w:val="00EE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4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Scarface</cp:lastModifiedBy>
  <cp:revision>3</cp:revision>
  <dcterms:created xsi:type="dcterms:W3CDTF">2019-05-14T16:26:00Z</dcterms:created>
  <dcterms:modified xsi:type="dcterms:W3CDTF">2019-05-20T16:29:00Z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