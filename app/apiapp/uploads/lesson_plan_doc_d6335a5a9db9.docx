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32085F1" w:rsidR="00C17E2A" w:rsidRPr="009260D0" w:rsidRDefault="00592A5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CIRCUMFERENCE OF A CIRCLE</w:t>
            </w:r>
            <w:bookmarkStart w:id="0" w:name="_GoBack"/>
            <w:bookmarkEnd w:id="0"/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420BDE89" w:rsidR="00C17E2A" w:rsidRDefault="00592A51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5EF91EA5" w:rsidR="00C17E2A" w:rsidRDefault="00592A51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086C147" w14:textId="6DE8A0BD" w:rsidR="001611AE" w:rsidRDefault="00EF6717" w:rsidP="00592A51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592A51">
              <w:t>Circumference of a circle of given radius.</w:t>
            </w:r>
          </w:p>
          <w:p w14:paraId="458BD9FD" w14:textId="6675A23C" w:rsidR="00592A51" w:rsidRDefault="00592A51" w:rsidP="00592A51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Circumference of a circle with a given diameter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87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58716F85" w:rsidR="00D15CAA" w:rsidRDefault="00BF3180" w:rsidP="00B67C04">
                                  <w:r>
                                    <w:t>-</w:t>
                                  </w:r>
                                  <w:r w:rsidR="00C71DF6">
                                    <w:t>Pair of compasses</w:t>
                                  </w:r>
                                </w:p>
                                <w:p w14:paraId="12D016AA" w14:textId="60DAB65B" w:rsidR="00C71DF6" w:rsidRDefault="00C71DF6" w:rsidP="00B67C04">
                                  <w:r>
                                    <w:t>-Pencil</w:t>
                                  </w:r>
                                </w:p>
                                <w:p w14:paraId="4192AF0E" w14:textId="0BB6FC3F" w:rsidR="00C71DF6" w:rsidRDefault="00C71DF6" w:rsidP="00B67C04">
                                  <w:r>
                                    <w:t>-String</w:t>
                                  </w:r>
                                </w:p>
                                <w:p w14:paraId="05F7BAA2" w14:textId="47E5923D" w:rsidR="00C71DF6" w:rsidRDefault="00C71DF6" w:rsidP="00B67C04">
                                  <w:r>
                                    <w:t>-Ruler</w:t>
                                  </w:r>
                                </w:p>
                                <w:p w14:paraId="4D2807B3" w14:textId="03F2DD6E" w:rsidR="00C71DF6" w:rsidRDefault="00C71DF6" w:rsidP="00B67C04">
                                  <w:r>
                                    <w:t>-A4 blank paper</w:t>
                                  </w:r>
                                </w:p>
                                <w:p w14:paraId="172568EE" w14:textId="3C5C59C6" w:rsidR="00C71DF6" w:rsidRPr="00BF3180" w:rsidRDefault="00C71DF6" w:rsidP="00B67C04">
                                  <w:r>
                                    <w:t>-Calculator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3E190D33" w:rsidR="00E42A76" w:rsidRDefault="008952A9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C71DF6">
                                      <w:rPr>
                                        <w:rStyle w:val="Hyperlink"/>
                                      </w:rPr>
                                      <w:t>https://www.scribd.com/document/135896354/Circumference-of-a-circle-lesson-plan</w:t>
                                    </w:r>
                                  </w:hyperlink>
                                </w:p>
                                <w:p w14:paraId="176C096F" w14:textId="77777777" w:rsidR="00714A8D" w:rsidRDefault="008952A9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3F7E28">
                                      <w:rPr>
                                        <w:rStyle w:val="Hyperlink"/>
                                      </w:rPr>
                                      <w:t>http://www.teach-nology.com/teachers/lesson_plans/math/68findcircum.html</w:t>
                                    </w:r>
                                  </w:hyperlink>
                                </w:p>
                                <w:p w14:paraId="1A3425AD" w14:textId="77777777" w:rsidR="003F7E28" w:rsidRDefault="008952A9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3F7E28">
                                      <w:rPr>
                                        <w:rStyle w:val="Hyperlink"/>
                                      </w:rPr>
                                      <w:t>https://www.mathwarehouse.com/topic/understanding-circumference-area-circle-lesson-plan-7th-grade/</w:t>
                                    </w:r>
                                  </w:hyperlink>
                                </w:p>
                                <w:p w14:paraId="266D3DBF" w14:textId="35D80012" w:rsidR="003F7E28" w:rsidRDefault="008952A9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DF3453">
                                      <w:rPr>
                                        <w:rStyle w:val="Hyperlink"/>
                                      </w:rPr>
                                      <w:t>https://m.wikihow.com/Calculate-the-Circumference-of-a-Circle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87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58716F85" w:rsidR="00D15CAA" w:rsidRDefault="00BF3180" w:rsidP="00B67C04">
                            <w:r>
                              <w:t>-</w:t>
                            </w:r>
                            <w:r w:rsidR="00C71DF6">
                              <w:t>Pair of compasses</w:t>
                            </w:r>
                          </w:p>
                          <w:p w14:paraId="12D016AA" w14:textId="60DAB65B" w:rsidR="00C71DF6" w:rsidRDefault="00C71DF6" w:rsidP="00B67C04">
                            <w:r>
                              <w:t>-Pencil</w:t>
                            </w:r>
                          </w:p>
                          <w:p w14:paraId="4192AF0E" w14:textId="0BB6FC3F" w:rsidR="00C71DF6" w:rsidRDefault="00C71DF6" w:rsidP="00B67C04">
                            <w:r>
                              <w:t>-String</w:t>
                            </w:r>
                          </w:p>
                          <w:p w14:paraId="05F7BAA2" w14:textId="47E5923D" w:rsidR="00C71DF6" w:rsidRDefault="00C71DF6" w:rsidP="00B67C04">
                            <w:r>
                              <w:t>-Ruler</w:t>
                            </w:r>
                          </w:p>
                          <w:p w14:paraId="4D2807B3" w14:textId="03F2DD6E" w:rsidR="00C71DF6" w:rsidRDefault="00C71DF6" w:rsidP="00B67C04">
                            <w:r>
                              <w:t>-A4 blank paper</w:t>
                            </w:r>
                          </w:p>
                          <w:p w14:paraId="172568EE" w14:textId="3C5C59C6" w:rsidR="00C71DF6" w:rsidRPr="00BF3180" w:rsidRDefault="00C71DF6" w:rsidP="00B67C04">
                            <w:r>
                              <w:t>-Calculator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3E190D33" w:rsidR="00E42A76" w:rsidRDefault="008952A9" w:rsidP="00E42A76">
                            <w:pPr>
                              <w:pStyle w:val="ListBullet"/>
                            </w:pPr>
                            <w:hyperlink r:id="rId12" w:history="1">
                              <w:r w:rsidR="00C71DF6">
                                <w:rPr>
                                  <w:rStyle w:val="Hyperlink"/>
                                </w:rPr>
                                <w:t>https://www.scribd.com/document/135896354/Circumference-of-a-circle-lesson-plan</w:t>
                              </w:r>
                            </w:hyperlink>
                          </w:p>
                          <w:p w14:paraId="176C096F" w14:textId="77777777" w:rsidR="00714A8D" w:rsidRDefault="008952A9" w:rsidP="0083703B">
                            <w:pPr>
                              <w:pStyle w:val="ListBullet"/>
                            </w:pPr>
                            <w:hyperlink r:id="rId13" w:history="1">
                              <w:r w:rsidR="003F7E28">
                                <w:rPr>
                                  <w:rStyle w:val="Hyperlink"/>
                                </w:rPr>
                                <w:t>http://www.teach-nology.com/teachers/lesson_plans/math/68findcircum.html</w:t>
                              </w:r>
                            </w:hyperlink>
                          </w:p>
                          <w:p w14:paraId="1A3425AD" w14:textId="77777777" w:rsidR="003F7E28" w:rsidRDefault="008952A9" w:rsidP="0083703B">
                            <w:pPr>
                              <w:pStyle w:val="ListBullet"/>
                            </w:pPr>
                            <w:hyperlink r:id="rId14" w:history="1">
                              <w:r w:rsidR="003F7E28">
                                <w:rPr>
                                  <w:rStyle w:val="Hyperlink"/>
                                </w:rPr>
                                <w:t>https://www.mathwarehouse.com/topic/understanding-circumference-area-circle-lesson-plan-7th-grade/</w:t>
                              </w:r>
                            </w:hyperlink>
                          </w:p>
                          <w:p w14:paraId="266D3DBF" w14:textId="35D80012" w:rsidR="003F7E28" w:rsidRDefault="008952A9" w:rsidP="0083703B">
                            <w:pPr>
                              <w:pStyle w:val="ListBullet"/>
                            </w:pPr>
                            <w:hyperlink r:id="rId15" w:history="1">
                              <w:r w:rsidR="00DF3453">
                                <w:rPr>
                                  <w:rStyle w:val="Hyperlink"/>
                                </w:rPr>
                                <w:t>https://m.wikihow.com/Calculate-the-Circumference-of-a-Circle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9B53DE3" w14:textId="6187A673" w:rsidR="001D4D95" w:rsidRDefault="00592A51" w:rsidP="00592A51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Find the circumference of a circle when the radius is given.</w:t>
            </w:r>
          </w:p>
          <w:p w14:paraId="5B269379" w14:textId="1DA563D4" w:rsidR="00592A51" w:rsidRDefault="00592A51" w:rsidP="00592A51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 xml:space="preserve">Establish the relationship between c and </w:t>
            </w:r>
            <w:r w:rsidRPr="00592A51">
              <w:t>π</w:t>
            </w:r>
            <w:r>
              <w:t>d and find the circumference.</w:t>
            </w:r>
          </w:p>
          <w:p w14:paraId="0CB800B7" w14:textId="77777777" w:rsidR="00DF3FE6" w:rsidRDefault="00DF3FE6" w:rsidP="00DF3FE6"/>
          <w:p w14:paraId="6CF370D6" w14:textId="77777777" w:rsidR="00DF3FE6" w:rsidRDefault="00DF3FE6" w:rsidP="00DF3FE6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A73494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1D4668D8" w14:textId="69296FBC" w:rsidR="00592A51" w:rsidRDefault="00C71DF6" w:rsidP="00C71DF6">
            <w:pPr>
              <w:pStyle w:val="ListParagraph"/>
              <w:numPr>
                <w:ilvl w:val="0"/>
                <w:numId w:val="17"/>
              </w:numPr>
              <w:ind w:left="182" w:hanging="182"/>
            </w:pPr>
            <w:r>
              <w:t>Using a pair of compasses, let the pupils construct 3 circles, one small, one medium and one large.</w:t>
            </w:r>
          </w:p>
          <w:p w14:paraId="75B07588" w14:textId="645D94C7" w:rsidR="00C71DF6" w:rsidRDefault="00C71DF6" w:rsidP="00C71DF6">
            <w:pPr>
              <w:pStyle w:val="ListParagraph"/>
              <w:numPr>
                <w:ilvl w:val="0"/>
                <w:numId w:val="17"/>
              </w:numPr>
              <w:ind w:left="182" w:hanging="182"/>
            </w:pPr>
            <w:r>
              <w:t>Help pupils who find this difficult.</w:t>
            </w:r>
          </w:p>
          <w:p w14:paraId="67E15269" w14:textId="18843C68" w:rsidR="00C71DF6" w:rsidRDefault="00C71DF6" w:rsidP="00C71DF6">
            <w:pPr>
              <w:pStyle w:val="ListParagraph"/>
              <w:numPr>
                <w:ilvl w:val="0"/>
                <w:numId w:val="17"/>
              </w:numPr>
              <w:ind w:left="182" w:hanging="182"/>
            </w:pPr>
            <w:r>
              <w:t>Pupils should measure the circumference by going through the circle with a piece of string.</w:t>
            </w:r>
          </w:p>
          <w:p w14:paraId="240E1509" w14:textId="20EC7E4E" w:rsidR="00C302B5" w:rsidRDefault="00C302B5" w:rsidP="00C302B5"/>
          <w:p w14:paraId="2BB64011" w14:textId="28B40F7F" w:rsidR="00C302B5" w:rsidRDefault="00C302B5" w:rsidP="00C302B5"/>
          <w:p w14:paraId="1EC3568D" w14:textId="76E8B57B" w:rsidR="00C302B5" w:rsidRDefault="00C302B5" w:rsidP="00C302B5"/>
          <w:p w14:paraId="588737FA" w14:textId="5ABD0F6C" w:rsidR="00C302B5" w:rsidRDefault="00C302B5" w:rsidP="00C302B5"/>
          <w:p w14:paraId="22057901" w14:textId="73170F6D" w:rsidR="00C302B5" w:rsidRDefault="00C302B5" w:rsidP="00C302B5"/>
          <w:p w14:paraId="56B7CFC4" w14:textId="4C17355B" w:rsidR="00C302B5" w:rsidRDefault="00C302B5" w:rsidP="00C302B5"/>
          <w:p w14:paraId="3166BE33" w14:textId="26DBB6A3" w:rsidR="00C302B5" w:rsidRDefault="00C302B5" w:rsidP="00C302B5"/>
          <w:p w14:paraId="55FA5432" w14:textId="47FCD249" w:rsidR="00C302B5" w:rsidRDefault="00C302B5" w:rsidP="00C302B5"/>
          <w:p w14:paraId="491C2751" w14:textId="77777777" w:rsidR="00C302B5" w:rsidRDefault="00C302B5" w:rsidP="00C302B5"/>
          <w:p w14:paraId="5BA55463" w14:textId="77777777" w:rsidR="00C71DF6" w:rsidRDefault="00C71DF6" w:rsidP="003F7E28">
            <w:pPr>
              <w:pStyle w:val="ListParagraph"/>
              <w:ind w:left="182"/>
            </w:pPr>
          </w:p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0C4691D8" w:rsidR="00FB30A1" w:rsidRPr="00031953" w:rsidRDefault="00C71DF6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404F413A" w14:textId="3B500594" w:rsidR="000529DC" w:rsidRDefault="00E331F4" w:rsidP="00231208">
            <w:pPr>
              <w:pStyle w:val="ListParagraph"/>
              <w:numPr>
                <w:ilvl w:val="0"/>
                <w:numId w:val="21"/>
              </w:numPr>
              <w:ind w:left="182" w:hanging="182"/>
            </w:pPr>
            <w:r>
              <w:t>Explain to the pupils that the circumference can be calculated if the radius or diameter is given.</w:t>
            </w:r>
          </w:p>
          <w:p w14:paraId="01776081" w14:textId="481834A0" w:rsidR="00231208" w:rsidRDefault="00231208" w:rsidP="00231208">
            <w:pPr>
              <w:pStyle w:val="ListParagraph"/>
              <w:numPr>
                <w:ilvl w:val="0"/>
                <w:numId w:val="21"/>
              </w:numPr>
              <w:ind w:left="182" w:hanging="182"/>
            </w:pPr>
            <w:r>
              <w:lastRenderedPageBreak/>
              <w:t xml:space="preserve">Remind them that </w:t>
            </w:r>
            <w:r w:rsidRPr="00231208">
              <w:t>radius is the distance from any point on the circle to the center.</w:t>
            </w:r>
          </w:p>
          <w:p w14:paraId="63A7A801" w14:textId="4B031D47" w:rsidR="00231208" w:rsidRDefault="00231208" w:rsidP="00231208">
            <w:pPr>
              <w:pStyle w:val="ListParagraph"/>
              <w:numPr>
                <w:ilvl w:val="0"/>
                <w:numId w:val="21"/>
              </w:numPr>
              <w:ind w:left="182" w:hanging="182"/>
            </w:pPr>
            <w:r>
              <w:t xml:space="preserve">Tell them that </w:t>
            </w:r>
            <w:r w:rsidRPr="00231208">
              <w:t>Pi is the ratio </w:t>
            </w:r>
            <w:r>
              <w:t>and that Pi can be approximated to 3.14.</w:t>
            </w:r>
          </w:p>
          <w:p w14:paraId="5187140B" w14:textId="0B0B5BFA" w:rsidR="00231208" w:rsidRDefault="00CB3944" w:rsidP="00231208">
            <w:pPr>
              <w:pStyle w:val="ListParagraph"/>
              <w:numPr>
                <w:ilvl w:val="0"/>
                <w:numId w:val="21"/>
              </w:numPr>
              <w:ind w:left="182" w:hanging="182"/>
            </w:pPr>
            <w:r>
              <w:t>Solve examples using the formula C = 2</w:t>
            </w:r>
            <w:r>
              <w:rPr>
                <w:rFonts w:cstheme="minorHAnsi"/>
              </w:rPr>
              <w:t>π</w:t>
            </w:r>
            <w:r>
              <w:t xml:space="preserve">r where </w:t>
            </w:r>
            <w:r>
              <w:rPr>
                <w:rFonts w:cstheme="minorHAnsi"/>
              </w:rPr>
              <w:t>π</w:t>
            </w:r>
            <w:r>
              <w:t>= 3.14 and r = radius.</w:t>
            </w:r>
          </w:p>
          <w:p w14:paraId="07F2E233" w14:textId="68511C65" w:rsidR="00E331F4" w:rsidRPr="00E331F4" w:rsidRDefault="00E331F4" w:rsidP="00231208">
            <w:pPr>
              <w:pStyle w:val="ListParagraph"/>
            </w:pPr>
          </w:p>
          <w:p w14:paraId="4CE44FA1" w14:textId="77777777" w:rsidR="000529DC" w:rsidRDefault="000529DC" w:rsidP="00CD4D2B">
            <w:pPr>
              <w:rPr>
                <w:b/>
              </w:rPr>
            </w:pP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62BBBC34" w:rsidR="000529DC" w:rsidRDefault="00C71DF6" w:rsidP="003F7E28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>
              <w:t>Discuss the definitions of circumference, radius and diameter.</w:t>
            </w:r>
          </w:p>
          <w:p w14:paraId="573002F0" w14:textId="4A864AA3" w:rsidR="00C71DF6" w:rsidRDefault="003F7E28" w:rsidP="003F7E28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>
              <w:t>Ask</w:t>
            </w:r>
            <w:r w:rsidR="00C71DF6">
              <w:t xml:space="preserve"> the pupils </w:t>
            </w:r>
            <w:r>
              <w:t xml:space="preserve">to </w:t>
            </w:r>
            <w:r w:rsidR="00C71DF6">
              <w:t>write the definitions in the</w:t>
            </w:r>
            <w:r>
              <w:t>ir</w:t>
            </w:r>
            <w:r w:rsidR="00C71DF6">
              <w:t xml:space="preserve"> note</w:t>
            </w:r>
            <w:r>
              <w:t>books</w:t>
            </w:r>
            <w:r w:rsidR="00C71DF6">
              <w:t>.</w:t>
            </w:r>
          </w:p>
          <w:p w14:paraId="1CEA3259" w14:textId="12139E89" w:rsidR="003F7E28" w:rsidRDefault="00DF3FE6" w:rsidP="003F7E28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>
              <w:t>Show them radius, diameter and circumference on the circles they constructed.</w:t>
            </w:r>
          </w:p>
          <w:p w14:paraId="15B5AD29" w14:textId="09EB1E68" w:rsidR="00DF3FE6" w:rsidRDefault="00DF3FE6" w:rsidP="003F7E28">
            <w:pPr>
              <w:pStyle w:val="ListParagraph"/>
              <w:numPr>
                <w:ilvl w:val="0"/>
                <w:numId w:val="19"/>
              </w:numPr>
              <w:ind w:left="147" w:hanging="147"/>
            </w:pPr>
            <w:r>
              <w:t>Explain the relationship between the three parameters.</w:t>
            </w:r>
          </w:p>
          <w:p w14:paraId="0D6C98F9" w14:textId="04A1F1B6" w:rsidR="00C71DF6" w:rsidRDefault="00C71DF6" w:rsidP="003F7E28">
            <w:pPr>
              <w:pStyle w:val="ListParagraph"/>
              <w:ind w:left="147"/>
            </w:pPr>
          </w:p>
          <w:p w14:paraId="53C28458" w14:textId="3DF29559" w:rsidR="00C302B5" w:rsidRDefault="00C302B5" w:rsidP="003F7E28">
            <w:pPr>
              <w:pStyle w:val="ListParagraph"/>
              <w:ind w:left="147"/>
            </w:pPr>
          </w:p>
          <w:p w14:paraId="1E584EB3" w14:textId="5374CAFA" w:rsidR="00C302B5" w:rsidRDefault="00C302B5" w:rsidP="003F7E28">
            <w:pPr>
              <w:pStyle w:val="ListParagraph"/>
              <w:ind w:left="147"/>
            </w:pPr>
          </w:p>
          <w:p w14:paraId="429BB043" w14:textId="29CA1A75" w:rsidR="00C302B5" w:rsidRDefault="00C302B5" w:rsidP="003F7E28">
            <w:pPr>
              <w:pStyle w:val="ListParagraph"/>
              <w:ind w:left="147"/>
            </w:pPr>
          </w:p>
          <w:p w14:paraId="4965C5CE" w14:textId="66E376B2" w:rsidR="00C302B5" w:rsidRDefault="00C302B5" w:rsidP="003F7E28">
            <w:pPr>
              <w:pStyle w:val="ListParagraph"/>
              <w:ind w:left="147"/>
            </w:pPr>
          </w:p>
          <w:p w14:paraId="3F4D86D2" w14:textId="65782F52" w:rsidR="00C302B5" w:rsidRDefault="00C302B5" w:rsidP="003F7E28">
            <w:pPr>
              <w:pStyle w:val="ListParagraph"/>
              <w:ind w:left="147"/>
            </w:pPr>
          </w:p>
          <w:p w14:paraId="4EBC435E" w14:textId="56252C8A" w:rsidR="00C302B5" w:rsidRDefault="00C302B5" w:rsidP="003F7E28">
            <w:pPr>
              <w:pStyle w:val="ListParagraph"/>
              <w:ind w:left="147"/>
            </w:pPr>
          </w:p>
          <w:p w14:paraId="6B2A914F" w14:textId="518D1425" w:rsidR="00C302B5" w:rsidRDefault="00C302B5" w:rsidP="003F7E28">
            <w:pPr>
              <w:pStyle w:val="ListParagraph"/>
              <w:ind w:left="147"/>
            </w:pPr>
          </w:p>
          <w:p w14:paraId="2C4AA409" w14:textId="77777777" w:rsidR="00C302B5" w:rsidRDefault="00C302B5" w:rsidP="003F7E28">
            <w:pPr>
              <w:pStyle w:val="ListParagraph"/>
              <w:ind w:left="147"/>
            </w:pPr>
          </w:p>
          <w:p w14:paraId="5E28A0C5" w14:textId="77777777" w:rsidR="00231208" w:rsidRPr="00FB30A1" w:rsidRDefault="00231208" w:rsidP="00231208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57AC96DB" w14:textId="0C09B9C7" w:rsidR="00231208" w:rsidRPr="00031953" w:rsidRDefault="00231208" w:rsidP="00231208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2FCE2064" w14:textId="792B9F22" w:rsidR="00CB3944" w:rsidRDefault="00CB3944" w:rsidP="000D5357">
            <w:pPr>
              <w:pStyle w:val="ListParagraph"/>
              <w:numPr>
                <w:ilvl w:val="0"/>
                <w:numId w:val="23"/>
              </w:numPr>
              <w:ind w:left="147" w:hanging="147"/>
            </w:pPr>
            <w:r>
              <w:t>Remind them that t</w:t>
            </w:r>
            <w:r w:rsidRPr="00CB3944">
              <w:t>he diameter is the distance across the circle, passing through the center.</w:t>
            </w:r>
          </w:p>
          <w:p w14:paraId="1984CA9F" w14:textId="746A89F8" w:rsidR="00CB3944" w:rsidRPr="00CB3944" w:rsidRDefault="000D5357" w:rsidP="000D5357">
            <w:pPr>
              <w:pStyle w:val="ListParagraph"/>
              <w:numPr>
                <w:ilvl w:val="0"/>
                <w:numId w:val="23"/>
              </w:numPr>
              <w:ind w:left="147" w:hanging="147"/>
            </w:pPr>
            <w:r>
              <w:lastRenderedPageBreak/>
              <w:t>Let them know the relationship between radius and diameter.</w:t>
            </w:r>
          </w:p>
          <w:p w14:paraId="4168B6E7" w14:textId="28CAC8D6" w:rsidR="00231208" w:rsidRDefault="000D5357" w:rsidP="000D5357">
            <w:pPr>
              <w:pStyle w:val="ListParagraph"/>
              <w:numPr>
                <w:ilvl w:val="0"/>
                <w:numId w:val="23"/>
              </w:numPr>
              <w:ind w:left="147" w:hanging="147"/>
            </w:pPr>
            <w:r>
              <w:t>Show them that diameter is 2 times the radius. That is d = 2r</w:t>
            </w:r>
          </w:p>
          <w:p w14:paraId="4C64C720" w14:textId="3D54E74B" w:rsidR="000D5357" w:rsidRPr="00C71DF6" w:rsidRDefault="000D5357" w:rsidP="000D5357">
            <w:pPr>
              <w:pStyle w:val="ListParagraph"/>
              <w:numPr>
                <w:ilvl w:val="0"/>
                <w:numId w:val="23"/>
              </w:numPr>
              <w:ind w:left="147" w:hanging="147"/>
            </w:pPr>
            <w:r>
              <w:t xml:space="preserve">Solve examples using the formula C = </w:t>
            </w:r>
            <w:r>
              <w:rPr>
                <w:rFonts w:cstheme="minorHAnsi"/>
              </w:rPr>
              <w:t>π</w:t>
            </w:r>
            <w:r>
              <w:t>d</w:t>
            </w:r>
          </w:p>
          <w:p w14:paraId="353508AE" w14:textId="77777777" w:rsidR="000529DC" w:rsidRDefault="000529DC" w:rsidP="00CD4D2B">
            <w:pPr>
              <w:rPr>
                <w:b/>
              </w:rPr>
            </w:pPr>
          </w:p>
          <w:p w14:paraId="09EF7356" w14:textId="77777777" w:rsidR="00A73494" w:rsidRDefault="00A73494" w:rsidP="00A73494">
            <w:pPr>
              <w:pStyle w:val="Heading2"/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598E54" w14:textId="77777777" w:rsidR="00C302B5" w:rsidRDefault="00C302B5" w:rsidP="00C302B5">
            <w:pPr>
              <w:pStyle w:val="Heading2"/>
            </w:pPr>
            <w:r w:rsidRPr="00287F69">
              <w:t>Assessment Activity</w:t>
            </w:r>
          </w:p>
          <w:p w14:paraId="5CB61830" w14:textId="77777777" w:rsidR="00C302B5" w:rsidRPr="00A73494" w:rsidRDefault="00C302B5" w:rsidP="00C302B5">
            <w:r>
              <w:t>Ask the pupils to define circumference, diameter and radius. Also let them state the relationship between radius and diameter.</w:t>
            </w:r>
          </w:p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A8F46D8" w14:textId="77777777" w:rsidR="00C302B5" w:rsidRDefault="00C302B5" w:rsidP="00C302B5">
            <w:pPr>
              <w:pStyle w:val="Heading2"/>
            </w:pPr>
            <w:r w:rsidRPr="00287F69">
              <w:t>Assessment Activity</w:t>
            </w:r>
          </w:p>
          <w:p w14:paraId="359D8F3B" w14:textId="77777777" w:rsidR="00C302B5" w:rsidRPr="00A73494" w:rsidRDefault="00C302B5" w:rsidP="00C302B5">
            <w:r>
              <w:t>Give them problems to solve given radius and diameter.</w:t>
            </w:r>
          </w:p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FCDE8F" w14:textId="77777777" w:rsidR="00C302B5" w:rsidRDefault="00C302B5" w:rsidP="00C302B5">
            <w:pPr>
              <w:pStyle w:val="Heading2"/>
            </w:pPr>
            <w:r>
              <w:t>Summary</w:t>
            </w:r>
          </w:p>
          <w:p w14:paraId="03F2F9EE" w14:textId="77777777" w:rsidR="00C302B5" w:rsidRDefault="00C302B5" w:rsidP="00C302B5">
            <w:pPr>
              <w:pStyle w:val="ListParagraph"/>
              <w:numPr>
                <w:ilvl w:val="0"/>
                <w:numId w:val="20"/>
              </w:numPr>
              <w:ind w:left="178" w:hanging="178"/>
            </w:pPr>
            <w:r>
              <w:t>Ask for volunteers to share their answers to the problems assigned.</w:t>
            </w:r>
          </w:p>
          <w:p w14:paraId="1B6ADB1B" w14:textId="77777777" w:rsidR="00C302B5" w:rsidRDefault="00C302B5" w:rsidP="00C302B5">
            <w:pPr>
              <w:pStyle w:val="ListParagraph"/>
              <w:numPr>
                <w:ilvl w:val="0"/>
                <w:numId w:val="20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DF3FE6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44402" w14:textId="77777777" w:rsidR="008952A9" w:rsidRDefault="008952A9">
      <w:pPr>
        <w:spacing w:before="0" w:after="0" w:line="240" w:lineRule="auto"/>
      </w:pPr>
      <w:r>
        <w:separator/>
      </w:r>
    </w:p>
  </w:endnote>
  <w:endnote w:type="continuationSeparator" w:id="0">
    <w:p w14:paraId="4F47DE7A" w14:textId="77777777" w:rsidR="008952A9" w:rsidRDefault="008952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3DF73356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302B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335D" w14:textId="77777777" w:rsidR="008952A9" w:rsidRDefault="008952A9">
      <w:pPr>
        <w:spacing w:before="0" w:after="0" w:line="240" w:lineRule="auto"/>
      </w:pPr>
      <w:r>
        <w:separator/>
      </w:r>
    </w:p>
  </w:footnote>
  <w:footnote w:type="continuationSeparator" w:id="0">
    <w:p w14:paraId="30E80033" w14:textId="77777777" w:rsidR="008952A9" w:rsidRDefault="008952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419624D"/>
    <w:multiLevelType w:val="hybridMultilevel"/>
    <w:tmpl w:val="F0E88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17C4"/>
    <w:multiLevelType w:val="hybridMultilevel"/>
    <w:tmpl w:val="8DFE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262A9"/>
    <w:multiLevelType w:val="hybridMultilevel"/>
    <w:tmpl w:val="BB681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E2F4A"/>
    <w:multiLevelType w:val="hybridMultilevel"/>
    <w:tmpl w:val="B8620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112CC"/>
    <w:multiLevelType w:val="hybridMultilevel"/>
    <w:tmpl w:val="B782A6AE"/>
    <w:lvl w:ilvl="0" w:tplc="183AB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F5979"/>
    <w:multiLevelType w:val="hybridMultilevel"/>
    <w:tmpl w:val="1B8AE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776E"/>
    <w:multiLevelType w:val="multilevel"/>
    <w:tmpl w:val="3518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06C07"/>
    <w:multiLevelType w:val="multilevel"/>
    <w:tmpl w:val="333A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E3BC7"/>
    <w:multiLevelType w:val="hybridMultilevel"/>
    <w:tmpl w:val="54466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0"/>
  </w:num>
  <w:num w:numId="5">
    <w:abstractNumId w:val="15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19"/>
  </w:num>
  <w:num w:numId="14">
    <w:abstractNumId w:val="5"/>
  </w:num>
  <w:num w:numId="15">
    <w:abstractNumId w:val="22"/>
  </w:num>
  <w:num w:numId="16">
    <w:abstractNumId w:val="1"/>
  </w:num>
  <w:num w:numId="17">
    <w:abstractNumId w:val="13"/>
  </w:num>
  <w:num w:numId="18">
    <w:abstractNumId w:val="16"/>
  </w:num>
  <w:num w:numId="19">
    <w:abstractNumId w:val="14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8"/>
  </w:num>
  <w:num w:numId="24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357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1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3F7E28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92A5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952A9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C5D6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3494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302B5"/>
    <w:rsid w:val="00C403C3"/>
    <w:rsid w:val="00C61E15"/>
    <w:rsid w:val="00C71DF6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3944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3453"/>
    <w:rsid w:val="00DF3FE6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331F4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6717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135896354/Circumference-of-a-circle-lesson-plan" TargetMode="External"/><Relationship Id="rId13" Type="http://schemas.openxmlformats.org/officeDocument/2006/relationships/hyperlink" Target="http://www.teach-nology.com/teachers/lesson_plans/math/68findcircum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ibd.com/document/135896354/Circumference-of-a-circle-lesson-pla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wikihow.com/Calculate-the-Circumference-of-a-Circ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.wikihow.com/Calculate-the-Circumference-of-a-Circle" TargetMode="External"/><Relationship Id="rId10" Type="http://schemas.openxmlformats.org/officeDocument/2006/relationships/hyperlink" Target="https://www.mathwarehouse.com/topic/understanding-circumference-area-circle-lesson-plan-7th-grade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teach-nology.com/teachers/lesson_plans/math/68findcircum.html" TargetMode="External"/><Relationship Id="rId14" Type="http://schemas.openxmlformats.org/officeDocument/2006/relationships/hyperlink" Target="https://www.mathwarehouse.com/topic/understanding-circumference-area-circle-lesson-plan-7th-gra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4E2E66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AF0A93"/>
    <w:rsid w:val="00B67D1F"/>
    <w:rsid w:val="00C87D32"/>
    <w:rsid w:val="00C93DC1"/>
    <w:rsid w:val="00D22ED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2019-07-01T17:35:00Z</dcterms:created>
  <dcterms:modified xsi:type="dcterms:W3CDTF">2019-08-14T15:18:00Z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