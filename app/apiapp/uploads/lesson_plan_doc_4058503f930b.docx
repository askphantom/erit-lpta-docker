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97A3314" w:rsidR="00C17E2A" w:rsidRPr="009260D0" w:rsidRDefault="004B382A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uses of punctuation marks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F10EA34" w:rsidR="00C17E2A" w:rsidRDefault="001611AE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0F3462" w:rsidRDefault="000A37E8">
            <w:pPr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This lesson plan covers teaching content for;</w:t>
            </w:r>
          </w:p>
          <w:p w14:paraId="6014B84E" w14:textId="77777777" w:rsidR="001611AE" w:rsidRPr="000F3462" w:rsidRDefault="000A37E8" w:rsidP="00B67C04">
            <w:pPr>
              <w:pStyle w:val="ListParagraph"/>
              <w:numPr>
                <w:ilvl w:val="0"/>
                <w:numId w:val="2"/>
              </w:numPr>
              <w:ind w:left="467" w:hanging="142"/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 xml:space="preserve"> </w:t>
            </w:r>
            <w:r w:rsidR="001611AE" w:rsidRPr="000F3462">
              <w:rPr>
                <w:sz w:val="20"/>
                <w:szCs w:val="20"/>
              </w:rPr>
              <w:t xml:space="preserve"> </w:t>
            </w:r>
            <w:r w:rsidR="004B382A" w:rsidRPr="000F3462">
              <w:rPr>
                <w:sz w:val="20"/>
                <w:szCs w:val="20"/>
              </w:rPr>
              <w:t>Uses of full stops and commas</w:t>
            </w:r>
          </w:p>
          <w:p w14:paraId="458BD9FD" w14:textId="3D11698C" w:rsidR="004B382A" w:rsidRDefault="004B382A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0F3462">
              <w:rPr>
                <w:sz w:val="20"/>
                <w:szCs w:val="20"/>
              </w:rPr>
              <w:t xml:space="preserve"> Separating ideas and clauses using punctuation marks</w:t>
            </w:r>
            <w:r>
              <w:t>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644"/>
                            </w:tblGrid>
                            <w:tr w:rsidR="001808E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1808E6" w:rsidRDefault="001808E6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1A3ECDE9" w:rsidR="001808E6" w:rsidRDefault="001808E6" w:rsidP="00B67C04">
                                  <w:r>
                                    <w:t>-</w:t>
                                  </w:r>
                                  <w:r w:rsidR="00D16FA2"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D16FA2">
                                    <w:t>Board</w:t>
                                  </w:r>
                                </w:p>
                                <w:p w14:paraId="1CBA861E" w14:textId="3FBC5FC8" w:rsidR="00D16FA2" w:rsidRPr="00BF3180" w:rsidRDefault="00D16FA2" w:rsidP="00B67C04">
                                  <w:r>
                                    <w:t>- Marker</w:t>
                                  </w:r>
                                </w:p>
                                <w:p w14:paraId="4AF14C6E" w14:textId="77777777" w:rsidR="001808E6" w:rsidRDefault="001808E6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1808E6" w:rsidRDefault="001808E6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1808E6" w:rsidRDefault="001808E6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1808E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1808E6" w:rsidRDefault="001808E6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AB817ED" w14:textId="75CCCE7F" w:rsidR="00D16FA2" w:rsidRPr="00D16FA2" w:rsidRDefault="00D16FA2" w:rsidP="00D16FA2">
                                  <w:pPr>
                                    <w:pStyle w:val="ListBullet"/>
                                  </w:pPr>
                                  <w:hyperlink r:id="rId8" w:history="1">
                                    <w:r w:rsidRPr="00D16FA2">
                                      <w:rPr>
                                        <w:color w:val="0000FF"/>
                                        <w:u w:val="single"/>
                                      </w:rPr>
                                      <w:t>https://www.livetext.com/doc/569114</w:t>
                                    </w:r>
                                  </w:hyperlink>
                                </w:p>
                                <w:p w14:paraId="7368C3A8" w14:textId="183FB8D9" w:rsidR="00D16FA2" w:rsidRPr="00D16FA2" w:rsidRDefault="00D16FA2" w:rsidP="0083703B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9" w:history="1">
                                    <w:r w:rsidRPr="00D16FA2">
                                      <w:rPr>
                                        <w:color w:val="0000FF"/>
                                        <w:u w:val="single"/>
                                      </w:rPr>
                                      <w:t>https://www.education.com/lesson-plan/play-with-punctuation/</w:t>
                                    </w:r>
                                  </w:hyperlink>
                                </w:p>
                                <w:p w14:paraId="237DD1CB" w14:textId="77777777" w:rsidR="000F3462" w:rsidRDefault="00D16FA2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D16FA2">
                                      <w:rPr>
                                        <w:color w:val="0000FF"/>
                                        <w:u w:val="single"/>
                                      </w:rPr>
                                      <w:t>https://www.education.com/download/lesson-plan/play-with-punctuation/play-with-punctuation.pdf</w:t>
                                    </w:r>
                                  </w:hyperlink>
                                </w:p>
                                <w:p w14:paraId="266D3DBF" w14:textId="368D8766" w:rsidR="00D16FA2" w:rsidRDefault="00D16FA2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D16FA2">
                                      <w:rPr>
                                        <w:color w:val="0000FF"/>
                                        <w:u w:val="single"/>
                                      </w:rPr>
                                      <w:t>https://literarydevices.net/punctuation/</w:t>
                                    </w:r>
                                  </w:hyperlink>
                                </w:p>
                              </w:tc>
                            </w:tr>
                            <w:tr w:rsidR="001808E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1808E6" w:rsidRDefault="001808E6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1808E6" w:rsidRDefault="001808E6"/>
                              </w:tc>
                            </w:tr>
                          </w:tbl>
                          <w:p w14:paraId="7C9852EE" w14:textId="77777777" w:rsidR="001808E6" w:rsidRDefault="001808E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644"/>
                      </w:tblGrid>
                      <w:tr w:rsidR="001808E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1808E6" w:rsidRDefault="001808E6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1A3ECDE9" w:rsidR="001808E6" w:rsidRDefault="001808E6" w:rsidP="00B67C04">
                            <w:r>
                              <w:t>-</w:t>
                            </w:r>
                            <w:r w:rsidR="00D16FA2">
                              <w:t xml:space="preserve"> </w:t>
                            </w:r>
                            <w:bookmarkStart w:id="1" w:name="_GoBack"/>
                            <w:bookmarkEnd w:id="1"/>
                            <w:r w:rsidR="00D16FA2">
                              <w:t>Board</w:t>
                            </w:r>
                          </w:p>
                          <w:p w14:paraId="1CBA861E" w14:textId="3FBC5FC8" w:rsidR="00D16FA2" w:rsidRPr="00BF3180" w:rsidRDefault="00D16FA2" w:rsidP="00B67C04">
                            <w:r>
                              <w:t>- Marker</w:t>
                            </w:r>
                          </w:p>
                          <w:p w14:paraId="4AF14C6E" w14:textId="77777777" w:rsidR="001808E6" w:rsidRDefault="001808E6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1808E6" w:rsidRDefault="001808E6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1808E6" w:rsidRDefault="001808E6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1808E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1808E6" w:rsidRDefault="001808E6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AB817ED" w14:textId="75CCCE7F" w:rsidR="00D16FA2" w:rsidRPr="00D16FA2" w:rsidRDefault="00D16FA2" w:rsidP="00D16FA2">
                            <w:pPr>
                              <w:pStyle w:val="ListBullet"/>
                            </w:pPr>
                            <w:hyperlink r:id="rId12" w:history="1">
                              <w:r w:rsidRPr="00D16FA2">
                                <w:rPr>
                                  <w:color w:val="0000FF"/>
                                  <w:u w:val="single"/>
                                </w:rPr>
                                <w:t>https://www.livetext.com/doc/569114</w:t>
                              </w:r>
                            </w:hyperlink>
                          </w:p>
                          <w:p w14:paraId="7368C3A8" w14:textId="183FB8D9" w:rsidR="00D16FA2" w:rsidRPr="00D16FA2" w:rsidRDefault="00D16FA2" w:rsidP="0083703B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3" w:history="1">
                              <w:r w:rsidRPr="00D16FA2">
                                <w:rPr>
                                  <w:color w:val="0000FF"/>
                                  <w:u w:val="single"/>
                                </w:rPr>
                                <w:t>https://www.education.com/lesson-plan/play-with-punctuation/</w:t>
                              </w:r>
                            </w:hyperlink>
                          </w:p>
                          <w:p w14:paraId="237DD1CB" w14:textId="77777777" w:rsidR="000F3462" w:rsidRDefault="00D16FA2" w:rsidP="0083703B">
                            <w:pPr>
                              <w:pStyle w:val="ListBullet"/>
                            </w:pPr>
                            <w:hyperlink r:id="rId14" w:history="1">
                              <w:r w:rsidRPr="00D16FA2">
                                <w:rPr>
                                  <w:color w:val="0000FF"/>
                                  <w:u w:val="single"/>
                                </w:rPr>
                                <w:t>https://www.education.com/download/lesson-plan/play-with-punctuation/play-with-punctuation.pdf</w:t>
                              </w:r>
                            </w:hyperlink>
                          </w:p>
                          <w:p w14:paraId="266D3DBF" w14:textId="368D8766" w:rsidR="00D16FA2" w:rsidRDefault="00D16FA2" w:rsidP="0083703B">
                            <w:pPr>
                              <w:pStyle w:val="ListBullet"/>
                            </w:pPr>
                            <w:hyperlink r:id="rId15" w:history="1">
                              <w:r w:rsidRPr="00D16FA2">
                                <w:rPr>
                                  <w:color w:val="0000FF"/>
                                  <w:u w:val="single"/>
                                </w:rPr>
                                <w:t>https://literarydevices.net/punctuation/</w:t>
                              </w:r>
                            </w:hyperlink>
                          </w:p>
                        </w:tc>
                      </w:tr>
                      <w:tr w:rsidR="001808E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1808E6" w:rsidRDefault="001808E6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1808E6" w:rsidRDefault="001808E6"/>
                        </w:tc>
                      </w:tr>
                    </w:tbl>
                    <w:p w14:paraId="7C9852EE" w14:textId="77777777" w:rsidR="001808E6" w:rsidRDefault="001808E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Pr="000F3462" w:rsidRDefault="00AD5265" w:rsidP="00120253">
            <w:pPr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Students should be able to;</w:t>
            </w:r>
          </w:p>
          <w:p w14:paraId="39B53DE3" w14:textId="0E87151E" w:rsidR="001D4D95" w:rsidRPr="000F3462" w:rsidRDefault="004B382A" w:rsidP="001808E6">
            <w:pPr>
              <w:pStyle w:val="ListParagraph"/>
              <w:numPr>
                <w:ilvl w:val="0"/>
                <w:numId w:val="15"/>
              </w:numPr>
              <w:ind w:left="90" w:hanging="90"/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Know when to use Punctuation marks</w:t>
            </w:r>
          </w:p>
          <w:p w14:paraId="6F41DAF0" w14:textId="57DFB21A" w:rsidR="004B382A" w:rsidRPr="000F3462" w:rsidRDefault="004B382A" w:rsidP="001808E6">
            <w:pPr>
              <w:pStyle w:val="ListParagraph"/>
              <w:numPr>
                <w:ilvl w:val="0"/>
                <w:numId w:val="15"/>
              </w:numPr>
              <w:ind w:left="90" w:hanging="90"/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Separate ideas and clauses using Punctuation marks.</w:t>
            </w:r>
          </w:p>
          <w:p w14:paraId="1F0A100F" w14:textId="5E6CDDD2" w:rsidR="001808E6" w:rsidRPr="000F3462" w:rsidRDefault="001808E6" w:rsidP="001808E6">
            <w:pPr>
              <w:pStyle w:val="ListParagraph"/>
              <w:numPr>
                <w:ilvl w:val="0"/>
                <w:numId w:val="15"/>
              </w:numPr>
              <w:ind w:left="90" w:hanging="90"/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Identify and properly use punctuation marks</w:t>
            </w:r>
          </w:p>
          <w:p w14:paraId="10D64819" w14:textId="77777777" w:rsidR="001D4D95" w:rsidRDefault="001D4D95" w:rsidP="001D4D95"/>
          <w:p w14:paraId="54E766FC" w14:textId="586D5A4E" w:rsidR="00D914D8" w:rsidRPr="000F3462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  <w:sz w:val="20"/>
                <w:szCs w:val="20"/>
              </w:rPr>
            </w:pPr>
            <w:r w:rsidRPr="000F3462">
              <w:rPr>
                <w:rFonts w:asciiTheme="majorHAnsi" w:eastAsiaTheme="majorEastAsia" w:hAnsiTheme="majorHAnsi" w:cstheme="majorBidi"/>
                <w:color w:val="F16522" w:themeColor="accent1"/>
                <w:sz w:val="20"/>
                <w:szCs w:val="20"/>
              </w:rPr>
              <w:t>Assessment Activity</w:t>
            </w:r>
          </w:p>
          <w:p w14:paraId="00FCE5BA" w14:textId="77777777" w:rsidR="000F3462" w:rsidRPr="000F3462" w:rsidRDefault="000F3462" w:rsidP="000F3462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rFonts w:eastAsiaTheme="majorEastAsia"/>
                <w:sz w:val="20"/>
                <w:szCs w:val="20"/>
              </w:rPr>
            </w:pPr>
            <w:r w:rsidRPr="000F3462">
              <w:rPr>
                <w:rFonts w:eastAsiaTheme="majorEastAsia"/>
                <w:sz w:val="20"/>
                <w:szCs w:val="20"/>
              </w:rPr>
              <w:t>Write some incorrectly-punctuated sentences on the board.</w:t>
            </w:r>
          </w:p>
          <w:p w14:paraId="0105C673" w14:textId="77777777" w:rsidR="000F3462" w:rsidRPr="000F3462" w:rsidRDefault="000F3462" w:rsidP="000F3462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rFonts w:eastAsiaTheme="majorEastAsia"/>
                <w:sz w:val="20"/>
                <w:szCs w:val="20"/>
              </w:rPr>
            </w:pPr>
            <w:r w:rsidRPr="000F3462">
              <w:rPr>
                <w:rFonts w:eastAsiaTheme="majorEastAsia"/>
                <w:sz w:val="20"/>
                <w:szCs w:val="20"/>
              </w:rPr>
              <w:t>Ask the students to proofread your sentences. Each time a student makes a suggestion, ask him to</w:t>
            </w:r>
          </w:p>
          <w:p w14:paraId="559ACDE5" w14:textId="0DC5E5E7" w:rsidR="000F3462" w:rsidRPr="000F3462" w:rsidRDefault="000F3462" w:rsidP="000F3462">
            <w:pPr>
              <w:pStyle w:val="ListParagraph"/>
              <w:ind w:left="180" w:hanging="180"/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 xml:space="preserve">    </w:t>
            </w:r>
            <w:r w:rsidR="00D16FA2" w:rsidRPr="000F3462">
              <w:rPr>
                <w:rFonts w:eastAsiaTheme="majorEastAsia"/>
                <w:sz w:val="20"/>
                <w:szCs w:val="20"/>
              </w:rPr>
              <w:t>Explain</w:t>
            </w:r>
            <w:r w:rsidRPr="000F3462">
              <w:rPr>
                <w:rFonts w:eastAsiaTheme="majorEastAsia"/>
                <w:sz w:val="20"/>
                <w:szCs w:val="20"/>
              </w:rPr>
              <w:t xml:space="preserve"> the reason why the change needs to be made.</w:t>
            </w:r>
          </w:p>
          <w:p w14:paraId="212A1B7F" w14:textId="2ED99E4C" w:rsidR="000F3462" w:rsidRPr="000F3462" w:rsidRDefault="000F3462" w:rsidP="000F3462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rFonts w:eastAsiaTheme="majorEastAsia"/>
                <w:sz w:val="20"/>
                <w:szCs w:val="20"/>
              </w:rPr>
            </w:pPr>
            <w:r w:rsidRPr="000F3462">
              <w:rPr>
                <w:rFonts w:eastAsiaTheme="majorEastAsia"/>
                <w:sz w:val="20"/>
                <w:szCs w:val="20"/>
              </w:rPr>
              <w:lastRenderedPageBreak/>
              <w:t>Assess students' understanding of the lesson content based on their answers.</w:t>
            </w: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0F3462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225E6985" w:rsidR="00FB30A1" w:rsidRPr="00EC4EFC" w:rsidRDefault="001808E6" w:rsidP="001808E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C4EFC">
              <w:rPr>
                <w:sz w:val="20"/>
                <w:szCs w:val="20"/>
              </w:rPr>
              <w:t>Explain to the class that punctuation is the usage of marks to make the meanings of sentences clearer.</w:t>
            </w:r>
          </w:p>
          <w:p w14:paraId="593C244D" w14:textId="08CC6FD6" w:rsidR="001808E6" w:rsidRDefault="001808E6" w:rsidP="001808E6">
            <w:pPr>
              <w:pStyle w:val="ListParagraph"/>
              <w:numPr>
                <w:ilvl w:val="0"/>
                <w:numId w:val="16"/>
              </w:numPr>
            </w:pPr>
            <w:r w:rsidRPr="00EC4EFC">
              <w:rPr>
                <w:sz w:val="20"/>
                <w:szCs w:val="20"/>
              </w:rPr>
              <w:t>Have students name some punctuation marks that they already know</w:t>
            </w:r>
            <w:r>
              <w:t>.</w:t>
            </w:r>
          </w:p>
          <w:p w14:paraId="27CBF0AB" w14:textId="77777777" w:rsidR="00EC4EFC" w:rsidRDefault="00EC4EFC" w:rsidP="00EC4EFC"/>
          <w:p w14:paraId="6E1F013E" w14:textId="60C51F22" w:rsidR="00FB30A1" w:rsidRPr="00FB30A1" w:rsidRDefault="004B382A" w:rsidP="00FB30A1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1753E795" w:rsidR="00FB30A1" w:rsidRPr="00031953" w:rsidRDefault="00FB30A1" w:rsidP="00FB30A1">
            <w:pPr>
              <w:rPr>
                <w:b/>
              </w:rPr>
            </w:pPr>
            <w:r w:rsidRPr="00031953">
              <w:rPr>
                <w:b/>
              </w:rPr>
              <w:t xml:space="preserve">Day 1/ Lesson 1: </w:t>
            </w:r>
            <w:r w:rsidR="000F3462">
              <w:rPr>
                <w:b/>
              </w:rPr>
              <w:t>20Mins</w:t>
            </w:r>
          </w:p>
          <w:p w14:paraId="404F413A" w14:textId="2F0C8015" w:rsidR="000529DC" w:rsidRPr="00EC4EFC" w:rsidRDefault="001808E6" w:rsidP="00D16FA2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EC4EFC">
              <w:rPr>
                <w:sz w:val="20"/>
                <w:szCs w:val="20"/>
              </w:rPr>
              <w:t>Write down a few non-punctuated sentences on the board. For example: I went to the park yesterday I had a great time What did you do yesterday</w:t>
            </w:r>
          </w:p>
          <w:p w14:paraId="0AFC65AC" w14:textId="01D83CBE" w:rsidR="001808E6" w:rsidRPr="00EC4EFC" w:rsidRDefault="001808E6" w:rsidP="00D16FA2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EC4EFC">
              <w:rPr>
                <w:sz w:val="20"/>
                <w:szCs w:val="20"/>
              </w:rPr>
              <w:t>Ask the students to suggest ways to punctuate the sentences.</w:t>
            </w:r>
          </w:p>
          <w:p w14:paraId="629A9DA3" w14:textId="7B8385AE" w:rsidR="001808E6" w:rsidRPr="00EC4EFC" w:rsidRDefault="00EC4EFC" w:rsidP="00D16FA2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EC4EFC">
              <w:rPr>
                <w:sz w:val="20"/>
                <w:szCs w:val="20"/>
              </w:rPr>
              <w:t>write the punctuation marks on the chalkboard: (</w:t>
            </w:r>
            <w:r w:rsidRPr="00EC4EFC">
              <w:rPr>
                <w:bCs/>
                <w:sz w:val="20"/>
                <w:szCs w:val="20"/>
              </w:rPr>
              <w:t> . </w:t>
            </w:r>
            <w:r w:rsidRPr="00EC4EFC">
              <w:rPr>
                <w:sz w:val="20"/>
                <w:szCs w:val="20"/>
              </w:rPr>
              <w:t>) and  (</w:t>
            </w:r>
            <w:r w:rsidRPr="00EC4EFC">
              <w:rPr>
                <w:bCs/>
                <w:sz w:val="20"/>
                <w:szCs w:val="20"/>
              </w:rPr>
              <w:t> , </w:t>
            </w:r>
            <w:r w:rsidRPr="00EC4EFC">
              <w:rPr>
                <w:sz w:val="20"/>
                <w:szCs w:val="20"/>
              </w:rPr>
              <w:t>)</w:t>
            </w:r>
          </w:p>
          <w:p w14:paraId="7809FFDC" w14:textId="3AF7E3A7" w:rsidR="00EC4EFC" w:rsidRDefault="00EC4EFC" w:rsidP="00D16FA2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EC4EFC">
              <w:rPr>
                <w:sz w:val="20"/>
                <w:szCs w:val="20"/>
              </w:rPr>
              <w:t xml:space="preserve">To check for understanding, the teacher will tell the students to stand up. The teacher will then say, "I am going to read to you and I want you to walk </w:t>
            </w:r>
            <w:r w:rsidRPr="00EC4EFC">
              <w:rPr>
                <w:sz w:val="20"/>
                <w:szCs w:val="20"/>
              </w:rPr>
              <w:lastRenderedPageBreak/>
              <w:t xml:space="preserve">around the room in a circle. When I say </w:t>
            </w:r>
            <w:r w:rsidR="00D16FA2" w:rsidRPr="00EC4EFC">
              <w:rPr>
                <w:sz w:val="20"/>
                <w:szCs w:val="20"/>
              </w:rPr>
              <w:t>‘comma’ I</w:t>
            </w:r>
            <w:r w:rsidRPr="00EC4EFC">
              <w:rPr>
                <w:sz w:val="20"/>
                <w:szCs w:val="20"/>
              </w:rPr>
              <w:t xml:space="preserve"> want you to slow down, whenever I say 'full stop' I want you to stop where you are and freeze.</w:t>
            </w:r>
          </w:p>
          <w:p w14:paraId="5DC7794D" w14:textId="667D72FE" w:rsidR="00EC4EFC" w:rsidRPr="00EC4EFC" w:rsidRDefault="00EC4EFC" w:rsidP="00D16FA2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EC4EFC">
              <w:rPr>
                <w:sz w:val="20"/>
                <w:szCs w:val="20"/>
              </w:rPr>
              <w:t>The teacher will point out that punctuation marks are used in a variety of writing and that knowing how to correctly include punctuation in one's writing is important.</w:t>
            </w:r>
          </w:p>
          <w:p w14:paraId="4CE44FA1" w14:textId="77777777" w:rsidR="000529DC" w:rsidRDefault="000529DC" w:rsidP="00CD4D2B">
            <w:pPr>
              <w:rPr>
                <w:b/>
              </w:rPr>
            </w:pP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08816D2B" w14:textId="77777777" w:rsidR="000529DC" w:rsidRDefault="000529DC" w:rsidP="00CD4D2B">
            <w:pPr>
              <w:rPr>
                <w:b/>
              </w:rPr>
            </w:pPr>
          </w:p>
          <w:p w14:paraId="017FC052" w14:textId="77777777" w:rsidR="000529DC" w:rsidRDefault="000529DC" w:rsidP="00CD4D2B">
            <w:pPr>
              <w:rPr>
                <w:b/>
              </w:rPr>
            </w:pPr>
          </w:p>
          <w:p w14:paraId="6AD83C36" w14:textId="77777777" w:rsidR="000529DC" w:rsidRDefault="000529DC" w:rsidP="00CD4D2B">
            <w:pPr>
              <w:rPr>
                <w:b/>
              </w:rPr>
            </w:pPr>
          </w:p>
          <w:p w14:paraId="652019E2" w14:textId="03FC9BAB" w:rsidR="000529DC" w:rsidRDefault="000529DC" w:rsidP="00CD4D2B">
            <w:pPr>
              <w:rPr>
                <w:b/>
              </w:rPr>
            </w:pPr>
          </w:p>
          <w:p w14:paraId="0CECA1A0" w14:textId="262D61E8" w:rsidR="00C403C3" w:rsidRDefault="00C403C3" w:rsidP="00CD4D2B">
            <w:pPr>
              <w:rPr>
                <w:b/>
              </w:rPr>
            </w:pPr>
          </w:p>
          <w:p w14:paraId="3611BF53" w14:textId="26154320" w:rsidR="00C403C3" w:rsidRDefault="00C403C3" w:rsidP="00CD4D2B">
            <w:pPr>
              <w:rPr>
                <w:b/>
              </w:rPr>
            </w:pPr>
          </w:p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6D3999C7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Guide</w:t>
            </w:r>
            <w:r w:rsidR="004B382A">
              <w:rPr>
                <w:b/>
              </w:rPr>
              <w:t>d practice</w:t>
            </w:r>
          </w:p>
          <w:p w14:paraId="70819890" w14:textId="5508081A" w:rsidR="00031953" w:rsidRPr="00031953" w:rsidRDefault="004B382A" w:rsidP="00031953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0F3462">
              <w:rPr>
                <w:b/>
              </w:rPr>
              <w:t>: 2</w:t>
            </w:r>
            <w:r w:rsidR="00031953" w:rsidRPr="00031953">
              <w:rPr>
                <w:b/>
              </w:rPr>
              <w:t>5 Mins</w:t>
            </w:r>
          </w:p>
          <w:p w14:paraId="3B67EB7F" w14:textId="590B04D6" w:rsidR="000529DC" w:rsidRPr="000F3462" w:rsidRDefault="00EC4EFC" w:rsidP="00D16FA2">
            <w:pPr>
              <w:pStyle w:val="ListParagraph"/>
              <w:numPr>
                <w:ilvl w:val="0"/>
                <w:numId w:val="18"/>
              </w:numPr>
              <w:ind w:left="204" w:hanging="156"/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The teacher will do a quick review of what commas and full stops.</w:t>
            </w:r>
          </w:p>
          <w:p w14:paraId="2D98DAEC" w14:textId="4F107E53" w:rsidR="00EC4EFC" w:rsidRPr="000F3462" w:rsidRDefault="00EC4EFC" w:rsidP="00D16FA2">
            <w:pPr>
              <w:pStyle w:val="ListParagraph"/>
              <w:numPr>
                <w:ilvl w:val="0"/>
                <w:numId w:val="18"/>
              </w:numPr>
              <w:ind w:left="204" w:hanging="156"/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The teacher will remind the students that a comma is used in a sentence when you are slowing down, and that a full stop is used in a telling sentence when a sentence comes to a stop. </w:t>
            </w:r>
          </w:p>
          <w:p w14:paraId="46CB10D1" w14:textId="091688F6" w:rsidR="00EC4EFC" w:rsidRPr="000F3462" w:rsidRDefault="00EC4EFC" w:rsidP="00D16FA2">
            <w:pPr>
              <w:pStyle w:val="ListParagraph"/>
              <w:numPr>
                <w:ilvl w:val="0"/>
                <w:numId w:val="18"/>
              </w:numPr>
              <w:ind w:left="204" w:hanging="156"/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The teacher will model the punctuation marks by writing the following sentences on the chalkboard:  "Kenny like cats, but she does not like dogs." and</w:t>
            </w:r>
            <w:proofErr w:type="gramStart"/>
            <w:r w:rsidRPr="000F3462">
              <w:rPr>
                <w:sz w:val="20"/>
                <w:szCs w:val="20"/>
              </w:rPr>
              <w:t>  "</w:t>
            </w:r>
            <w:proofErr w:type="spellStart"/>
            <w:proofErr w:type="gramEnd"/>
            <w:r w:rsidRPr="000F3462">
              <w:rPr>
                <w:sz w:val="20"/>
                <w:szCs w:val="20"/>
              </w:rPr>
              <w:t>Bolu</w:t>
            </w:r>
            <w:proofErr w:type="spellEnd"/>
            <w:r w:rsidRPr="000F3462">
              <w:rPr>
                <w:sz w:val="20"/>
                <w:szCs w:val="20"/>
              </w:rPr>
              <w:t xml:space="preserve"> likes to play basketball."</w:t>
            </w:r>
          </w:p>
          <w:p w14:paraId="4090F5B3" w14:textId="506805D4" w:rsidR="00EC4EFC" w:rsidRPr="000F3462" w:rsidRDefault="00EC4EFC" w:rsidP="00D16FA2">
            <w:pPr>
              <w:pStyle w:val="ListParagraph"/>
              <w:numPr>
                <w:ilvl w:val="0"/>
                <w:numId w:val="18"/>
              </w:numPr>
              <w:ind w:left="204" w:hanging="156"/>
              <w:rPr>
                <w:sz w:val="20"/>
                <w:szCs w:val="20"/>
              </w:rPr>
            </w:pPr>
            <w:r w:rsidRPr="000F3462">
              <w:rPr>
                <w:sz w:val="20"/>
                <w:szCs w:val="20"/>
              </w:rPr>
              <w:t>The teacher will then introduce the exclamation point by saying that the exclamation point gives expression to a sentence like: "I love to get many presents!</w:t>
            </w:r>
          </w:p>
          <w:p w14:paraId="488EE5D1" w14:textId="77777777" w:rsidR="007508EC" w:rsidRDefault="007508EC" w:rsidP="007508EC">
            <w:pPr>
              <w:pStyle w:val="Heading1"/>
            </w:pPr>
          </w:p>
          <w:p w14:paraId="5D435947" w14:textId="77777777" w:rsidR="00D16FA2" w:rsidRDefault="00D16FA2" w:rsidP="007508EC">
            <w:pPr>
              <w:pStyle w:val="Heading1"/>
            </w:pPr>
          </w:p>
          <w:p w14:paraId="7130F4B2" w14:textId="77777777" w:rsidR="00D16FA2" w:rsidRDefault="00D16FA2" w:rsidP="007508EC">
            <w:pPr>
              <w:pStyle w:val="Heading1"/>
            </w:pPr>
          </w:p>
          <w:p w14:paraId="1EE7ED6E" w14:textId="77777777" w:rsidR="007508EC" w:rsidRDefault="007508EC" w:rsidP="007508EC">
            <w:pPr>
              <w:pStyle w:val="Heading1"/>
            </w:pPr>
            <w:r>
              <w:lastRenderedPageBreak/>
              <w:t>Summary</w:t>
            </w:r>
          </w:p>
          <w:p w14:paraId="09B00297" w14:textId="334DCC76" w:rsidR="007508EC" w:rsidRPr="007508EC" w:rsidRDefault="007508EC" w:rsidP="007508EC">
            <w:pPr>
              <w:pStyle w:val="ListBullet"/>
              <w:rPr>
                <w:sz w:val="20"/>
                <w:szCs w:val="20"/>
              </w:rPr>
            </w:pPr>
            <w:r w:rsidRPr="007508EC">
              <w:rPr>
                <w:sz w:val="20"/>
                <w:szCs w:val="20"/>
              </w:rPr>
              <w:t>Review the correct ways to use common punctuation marks</w:t>
            </w:r>
          </w:p>
          <w:p w14:paraId="384918AA" w14:textId="77777777" w:rsidR="000529DC" w:rsidRDefault="000529DC" w:rsidP="00CD4D2B">
            <w:pPr>
              <w:rPr>
                <w:b/>
              </w:rPr>
            </w:pPr>
          </w:p>
          <w:p w14:paraId="68DAF965" w14:textId="77777777" w:rsidR="000529DC" w:rsidRDefault="000529DC" w:rsidP="00CD4D2B">
            <w:pPr>
              <w:rPr>
                <w:b/>
              </w:rPr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4060191F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00CBD" w14:textId="77777777" w:rsidR="00C20B8C" w:rsidRDefault="00C20B8C">
      <w:pPr>
        <w:spacing w:before="0" w:after="0" w:line="240" w:lineRule="auto"/>
      </w:pPr>
      <w:r>
        <w:separator/>
      </w:r>
    </w:p>
  </w:endnote>
  <w:endnote w:type="continuationSeparator" w:id="0">
    <w:p w14:paraId="34DD059B" w14:textId="77777777" w:rsidR="00C20B8C" w:rsidRDefault="00C20B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1808E6" w:rsidRDefault="001808E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16FA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D880B" w14:textId="77777777" w:rsidR="00C20B8C" w:rsidRDefault="00C20B8C">
      <w:pPr>
        <w:spacing w:before="0" w:after="0" w:line="240" w:lineRule="auto"/>
      </w:pPr>
      <w:r>
        <w:separator/>
      </w:r>
    </w:p>
  </w:footnote>
  <w:footnote w:type="continuationSeparator" w:id="0">
    <w:p w14:paraId="78F666B9" w14:textId="77777777" w:rsidR="00C20B8C" w:rsidRDefault="00C20B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1808E6" w:rsidRDefault="001808E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59D7"/>
    <w:multiLevelType w:val="hybridMultilevel"/>
    <w:tmpl w:val="285E2420"/>
    <w:lvl w:ilvl="0" w:tplc="7B7EFB4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F6F35"/>
    <w:multiLevelType w:val="hybridMultilevel"/>
    <w:tmpl w:val="0CF8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100EF"/>
    <w:multiLevelType w:val="hybridMultilevel"/>
    <w:tmpl w:val="5B3C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17032"/>
    <w:multiLevelType w:val="hybridMultilevel"/>
    <w:tmpl w:val="836A2192"/>
    <w:lvl w:ilvl="0" w:tplc="7554B2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C7EA6"/>
    <w:multiLevelType w:val="hybridMultilevel"/>
    <w:tmpl w:val="908CD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D3B07"/>
    <w:multiLevelType w:val="hybridMultilevel"/>
    <w:tmpl w:val="E82C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18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6"/>
  </w:num>
  <w:num w:numId="14">
    <w:abstractNumId w:val="4"/>
  </w:num>
  <w:num w:numId="15">
    <w:abstractNumId w:val="13"/>
  </w:num>
  <w:num w:numId="16">
    <w:abstractNumId w:val="3"/>
  </w:num>
  <w:num w:numId="17">
    <w:abstractNumId w:val="6"/>
  </w:num>
  <w:num w:numId="18">
    <w:abstractNumId w:val="14"/>
  </w:num>
  <w:num w:numId="19">
    <w:abstractNumId w:val="11"/>
  </w:num>
  <w:num w:numId="2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462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808E6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382A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678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08EC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B8C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6FA2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C4EFC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text.com/doc/569114" TargetMode="External"/><Relationship Id="rId13" Type="http://schemas.openxmlformats.org/officeDocument/2006/relationships/hyperlink" Target="https://www.education.com/lesson-plan/play-with-punctua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vetext.com/doc/56911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terarydevices.net/punctu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terarydevices.net/punctuation/" TargetMode="External"/><Relationship Id="rId10" Type="http://schemas.openxmlformats.org/officeDocument/2006/relationships/hyperlink" Target="https://www.education.com/download/lesson-plan/play-with-punctuation/play-with-punctuation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play-with-punctuation/" TargetMode="External"/><Relationship Id="rId14" Type="http://schemas.openxmlformats.org/officeDocument/2006/relationships/hyperlink" Target="https://www.education.com/download/lesson-plan/play-with-punctuation/play-with-punctuatio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095D"/>
    <w:rsid w:val="00253619"/>
    <w:rsid w:val="00280CE5"/>
    <w:rsid w:val="003A22D6"/>
    <w:rsid w:val="004A008E"/>
    <w:rsid w:val="004E1DB9"/>
    <w:rsid w:val="005271F8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255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5</cp:revision>
  <dcterms:created xsi:type="dcterms:W3CDTF">2019-04-10T15:57:00Z</dcterms:created>
  <dcterms:modified xsi:type="dcterms:W3CDTF">2019-06-03T08:34:00Z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