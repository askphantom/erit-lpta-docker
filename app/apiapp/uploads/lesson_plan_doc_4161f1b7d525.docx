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0693BC56" w:rsidR="00C17E2A" w:rsidRPr="009260D0" w:rsidRDefault="0011080A">
            <w:pPr>
              <w:pStyle w:val="Title"/>
              <w:rPr>
                <w:sz w:val="40"/>
                <w:szCs w:val="40"/>
              </w:rPr>
            </w:pPr>
            <w:r>
              <w:rPr>
                <w:sz w:val="40"/>
                <w:szCs w:val="40"/>
              </w:rPr>
              <w:t>past continuous tense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157AD545" w14:textId="4B7F7C65" w:rsidR="001611AE" w:rsidRDefault="000A37E8" w:rsidP="00111109">
            <w:pPr>
              <w:pStyle w:val="ListParagraph"/>
              <w:numPr>
                <w:ilvl w:val="0"/>
                <w:numId w:val="2"/>
              </w:numPr>
              <w:ind w:left="161" w:hanging="142"/>
            </w:pPr>
            <w:r>
              <w:t xml:space="preserve"> </w:t>
            </w:r>
            <w:r w:rsidR="0011080A">
              <w:t>Use of past continuous tenses</w:t>
            </w:r>
          </w:p>
          <w:p w14:paraId="458BD9FD" w14:textId="579FFBF7" w:rsidR="0011080A" w:rsidRDefault="0011080A" w:rsidP="00111109">
            <w:pPr>
              <w:pStyle w:val="ListParagraph"/>
              <w:numPr>
                <w:ilvl w:val="0"/>
                <w:numId w:val="2"/>
              </w:numPr>
              <w:ind w:left="161" w:hanging="142"/>
            </w:pPr>
            <w:r>
              <w:t xml:space="preserve"> Identifying past continuous tenses in a sentence</w:t>
            </w:r>
          </w:p>
        </w:tc>
      </w:tr>
    </w:tbl>
    <w:p w14:paraId="44024CC7" w14:textId="24546B18"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58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202C94A5" w:rsidR="00D15CAA" w:rsidRDefault="00A26478" w:rsidP="00A26478">
                                  <w:pPr>
                                    <w:pStyle w:val="ListParagraph"/>
                                    <w:numPr>
                                      <w:ilvl w:val="0"/>
                                      <w:numId w:val="21"/>
                                    </w:numPr>
                                  </w:pPr>
                                  <w:r>
                                    <w:t>Marker</w:t>
                                  </w:r>
                                </w:p>
                                <w:p w14:paraId="18630148" w14:textId="0DB998AE" w:rsidR="00A26478" w:rsidRDefault="00A26478" w:rsidP="00A26478">
                                  <w:pPr>
                                    <w:pStyle w:val="ListParagraph"/>
                                    <w:numPr>
                                      <w:ilvl w:val="0"/>
                                      <w:numId w:val="21"/>
                                    </w:numPr>
                                  </w:pPr>
                                  <w:r>
                                    <w:t>Course book</w:t>
                                  </w:r>
                                </w:p>
                                <w:p w14:paraId="0DE83457" w14:textId="694F49C4" w:rsidR="00A26478" w:rsidRPr="00BF3180" w:rsidRDefault="00A26478" w:rsidP="00A26478">
                                  <w:pPr>
                                    <w:pStyle w:val="ListParagraph"/>
                                    <w:numPr>
                                      <w:ilvl w:val="0"/>
                                      <w:numId w:val="21"/>
                                    </w:numPr>
                                  </w:pPr>
                                  <w:r>
                                    <w:t>Board</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4E50A01D" w:rsidR="00E42A76" w:rsidRDefault="00A72F6D" w:rsidP="00E42A76">
                                  <w:pPr>
                                    <w:pStyle w:val="ListBullet"/>
                                  </w:pPr>
                                  <w:hyperlink r:id="rId8" w:history="1">
                                    <w:r w:rsidR="00D405F1" w:rsidRPr="00D405F1">
                                      <w:rPr>
                                        <w:color w:val="0000FF"/>
                                        <w:u w:val="single"/>
                                      </w:rPr>
                                      <w:t>https://www.thoughtco.com/grammar-lesson-plan-integrating-past-continuous-1211075</w:t>
                                    </w:r>
                                  </w:hyperlink>
                                </w:p>
                                <w:p w14:paraId="54A80D9C" w14:textId="77777777" w:rsidR="00714A8D" w:rsidRDefault="00A72F6D" w:rsidP="0083703B">
                                  <w:pPr>
                                    <w:pStyle w:val="ListBullet"/>
                                  </w:pPr>
                                  <w:hyperlink r:id="rId9" w:history="1">
                                    <w:r w:rsidR="00D405F1" w:rsidRPr="00D405F1">
                                      <w:rPr>
                                        <w:color w:val="0000FF"/>
                                        <w:u w:val="single"/>
                                      </w:rPr>
                                      <w:t>https://busyteacher.org/3713-how-to-teach-the-past-continuous-tense.html</w:t>
                                    </w:r>
                                  </w:hyperlink>
                                </w:p>
                                <w:p w14:paraId="038874A7" w14:textId="77777777" w:rsidR="00D405F1" w:rsidRDefault="00A72F6D" w:rsidP="0083703B">
                                  <w:pPr>
                                    <w:pStyle w:val="ListBullet"/>
                                  </w:pPr>
                                  <w:hyperlink r:id="rId10" w:history="1">
                                    <w:r w:rsidR="008B1144" w:rsidRPr="008B1144">
                                      <w:rPr>
                                        <w:color w:val="0000FF"/>
                                        <w:u w:val="single"/>
                                      </w:rPr>
                                      <w:t>https://www.myenglishpages.com/site_php_files/grammar-lesson-past-progressive.php</w:t>
                                    </w:r>
                                  </w:hyperlink>
                                </w:p>
                                <w:p w14:paraId="266D3DBF" w14:textId="411BC867" w:rsidR="00F871DA" w:rsidRDefault="00A72F6D" w:rsidP="0083703B">
                                  <w:pPr>
                                    <w:pStyle w:val="ListBullet"/>
                                  </w:pPr>
                                  <w:hyperlink r:id="rId11" w:history="1">
                                    <w:r w:rsidR="00F871DA" w:rsidRPr="00F871DA">
                                      <w:rPr>
                                        <w:color w:val="0000FF"/>
                                        <w:u w:val="single"/>
                                      </w:rPr>
                                      <w:t>https://www.englishhints.com/present-continuous-tense.html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58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202C94A5" w:rsidR="00D15CAA" w:rsidRDefault="00A26478" w:rsidP="00A26478">
                            <w:pPr>
                              <w:pStyle w:val="ListParagraph"/>
                              <w:numPr>
                                <w:ilvl w:val="0"/>
                                <w:numId w:val="21"/>
                              </w:numPr>
                            </w:pPr>
                            <w:r>
                              <w:t>Marker</w:t>
                            </w:r>
                          </w:p>
                          <w:p w14:paraId="18630148" w14:textId="0DB998AE" w:rsidR="00A26478" w:rsidRDefault="00A26478" w:rsidP="00A26478">
                            <w:pPr>
                              <w:pStyle w:val="ListParagraph"/>
                              <w:numPr>
                                <w:ilvl w:val="0"/>
                                <w:numId w:val="21"/>
                              </w:numPr>
                            </w:pPr>
                            <w:r>
                              <w:t>Course book</w:t>
                            </w:r>
                          </w:p>
                          <w:p w14:paraId="0DE83457" w14:textId="694F49C4" w:rsidR="00A26478" w:rsidRPr="00BF3180" w:rsidRDefault="00A26478" w:rsidP="00A26478">
                            <w:pPr>
                              <w:pStyle w:val="ListParagraph"/>
                              <w:numPr>
                                <w:ilvl w:val="0"/>
                                <w:numId w:val="21"/>
                              </w:numPr>
                            </w:pPr>
                            <w:r>
                              <w:t>Board</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4E50A01D" w:rsidR="00E42A76" w:rsidRDefault="00A72F6D" w:rsidP="00E42A76">
                            <w:pPr>
                              <w:pStyle w:val="ListBullet"/>
                            </w:pPr>
                            <w:hyperlink r:id="rId12" w:history="1">
                              <w:r w:rsidR="00D405F1" w:rsidRPr="00D405F1">
                                <w:rPr>
                                  <w:color w:val="0000FF"/>
                                  <w:u w:val="single"/>
                                </w:rPr>
                                <w:t>https://www.thoughtco.com/grammar-lesson-plan-integrating-past-continuous-1211075</w:t>
                              </w:r>
                            </w:hyperlink>
                          </w:p>
                          <w:p w14:paraId="54A80D9C" w14:textId="77777777" w:rsidR="00714A8D" w:rsidRDefault="00A72F6D" w:rsidP="0083703B">
                            <w:pPr>
                              <w:pStyle w:val="ListBullet"/>
                            </w:pPr>
                            <w:hyperlink r:id="rId13" w:history="1">
                              <w:r w:rsidR="00D405F1" w:rsidRPr="00D405F1">
                                <w:rPr>
                                  <w:color w:val="0000FF"/>
                                  <w:u w:val="single"/>
                                </w:rPr>
                                <w:t>https://busyteacher.org/3713-how-to-teach-the-past-continuous-tense.html</w:t>
                              </w:r>
                            </w:hyperlink>
                          </w:p>
                          <w:p w14:paraId="038874A7" w14:textId="77777777" w:rsidR="00D405F1" w:rsidRDefault="00A72F6D" w:rsidP="0083703B">
                            <w:pPr>
                              <w:pStyle w:val="ListBullet"/>
                            </w:pPr>
                            <w:hyperlink r:id="rId14" w:history="1">
                              <w:r w:rsidR="008B1144" w:rsidRPr="008B1144">
                                <w:rPr>
                                  <w:color w:val="0000FF"/>
                                  <w:u w:val="single"/>
                                </w:rPr>
                                <w:t>https://www.myenglishpages.com/site_php_files/grammar-lesson-past-progressive.php</w:t>
                              </w:r>
                            </w:hyperlink>
                          </w:p>
                          <w:p w14:paraId="266D3DBF" w14:textId="411BC867" w:rsidR="00F871DA" w:rsidRDefault="00A72F6D" w:rsidP="0083703B">
                            <w:pPr>
                              <w:pStyle w:val="ListBullet"/>
                            </w:pPr>
                            <w:hyperlink r:id="rId15" w:history="1">
                              <w:r w:rsidR="00F871DA" w:rsidRPr="00F871DA">
                                <w:rPr>
                                  <w:color w:val="0000FF"/>
                                  <w:u w:val="single"/>
                                </w:rPr>
                                <w:t>https://www.englishhints.com/present-continuous-tense.html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4AA0FBD" w:rsidR="00C17E2A" w:rsidRPr="00F616CA" w:rsidRDefault="00D27DC3">
            <w:pPr>
              <w:pStyle w:val="Heading2"/>
              <w:rPr>
                <w:b/>
              </w:rPr>
            </w:pPr>
            <w:r w:rsidRPr="00F616CA">
              <w:rPr>
                <w:b/>
              </w:rPr>
              <w:t>Objectives</w:t>
            </w:r>
          </w:p>
          <w:p w14:paraId="0ABE148F" w14:textId="452CD7C4" w:rsidR="001D4D95" w:rsidRPr="00A26478" w:rsidRDefault="00AD5265" w:rsidP="00120253">
            <w:pPr>
              <w:rPr>
                <w:sz w:val="20"/>
                <w:szCs w:val="20"/>
              </w:rPr>
            </w:pPr>
            <w:r w:rsidRPr="00A26478">
              <w:rPr>
                <w:sz w:val="20"/>
                <w:szCs w:val="20"/>
              </w:rPr>
              <w:t>Students should be able to;</w:t>
            </w:r>
          </w:p>
          <w:p w14:paraId="27722142" w14:textId="77777777" w:rsidR="009822A2" w:rsidRDefault="0011080A" w:rsidP="009822A2">
            <w:pPr>
              <w:pStyle w:val="ListParagraph"/>
              <w:numPr>
                <w:ilvl w:val="0"/>
                <w:numId w:val="15"/>
              </w:numPr>
              <w:ind w:left="180" w:hanging="180"/>
              <w:rPr>
                <w:sz w:val="20"/>
                <w:szCs w:val="20"/>
              </w:rPr>
            </w:pPr>
            <w:r w:rsidRPr="00A26478">
              <w:rPr>
                <w:sz w:val="20"/>
                <w:szCs w:val="20"/>
              </w:rPr>
              <w:t>Use past continuous tenses in a sentence</w:t>
            </w:r>
          </w:p>
          <w:p w14:paraId="734CD672" w14:textId="77777777" w:rsidR="009822A2" w:rsidRDefault="0011080A" w:rsidP="009822A2">
            <w:pPr>
              <w:pStyle w:val="ListParagraph"/>
              <w:numPr>
                <w:ilvl w:val="0"/>
                <w:numId w:val="15"/>
              </w:numPr>
              <w:ind w:left="180" w:hanging="180"/>
              <w:rPr>
                <w:sz w:val="20"/>
                <w:szCs w:val="20"/>
              </w:rPr>
            </w:pPr>
            <w:r w:rsidRPr="009822A2">
              <w:rPr>
                <w:sz w:val="20"/>
                <w:szCs w:val="20"/>
              </w:rPr>
              <w:t>Identify past continuous tenses in a sentence</w:t>
            </w:r>
          </w:p>
          <w:p w14:paraId="11D91B81" w14:textId="65CBB844" w:rsidR="0011080A" w:rsidRPr="009822A2" w:rsidRDefault="005B3555" w:rsidP="009822A2">
            <w:pPr>
              <w:pStyle w:val="ListParagraph"/>
              <w:numPr>
                <w:ilvl w:val="0"/>
                <w:numId w:val="15"/>
              </w:numPr>
              <w:ind w:left="180" w:hanging="180"/>
              <w:rPr>
                <w:sz w:val="20"/>
                <w:szCs w:val="20"/>
              </w:rPr>
            </w:pPr>
            <w:r w:rsidRPr="009822A2">
              <w:rPr>
                <w:sz w:val="20"/>
                <w:szCs w:val="20"/>
              </w:rPr>
              <w:t>I</w:t>
            </w:r>
            <w:r w:rsidR="0011080A" w:rsidRPr="009822A2">
              <w:rPr>
                <w:sz w:val="20"/>
                <w:szCs w:val="20"/>
              </w:rPr>
              <w:t>ncrease active usage of the past continuous</w:t>
            </w:r>
            <w:r w:rsidRPr="009822A2">
              <w:rPr>
                <w:sz w:val="20"/>
                <w:szCs w:val="20"/>
              </w:rPr>
              <w:t xml:space="preserve"> tenses.</w:t>
            </w:r>
          </w:p>
          <w:p w14:paraId="6A7AC551" w14:textId="77777777" w:rsidR="00A26478" w:rsidRDefault="00A26478" w:rsidP="00A26478">
            <w:pPr>
              <w:pStyle w:val="Heading1"/>
              <w:rPr>
                <w:rFonts w:asciiTheme="minorHAnsi" w:eastAsiaTheme="minorEastAsia" w:hAnsiTheme="minorHAnsi" w:cstheme="minorBidi"/>
                <w:b w:val="0"/>
                <w:bCs w:val="0"/>
                <w:color w:val="404040" w:themeColor="text1" w:themeTint="BF"/>
                <w:sz w:val="18"/>
                <w:szCs w:val="18"/>
              </w:rPr>
            </w:pPr>
          </w:p>
          <w:p w14:paraId="03E437D5" w14:textId="77777777" w:rsidR="001D4D95" w:rsidRDefault="00D405F1" w:rsidP="00A26478">
            <w:pPr>
              <w:pStyle w:val="Heading1"/>
            </w:pPr>
            <w:r>
              <w:t>Teacher Guide</w:t>
            </w:r>
          </w:p>
          <w:p w14:paraId="43EBE7F5" w14:textId="1D517473" w:rsidR="00D405F1" w:rsidRPr="00A26478" w:rsidRDefault="00A26478" w:rsidP="001D4D95">
            <w:pPr>
              <w:rPr>
                <w:b/>
              </w:rPr>
            </w:pPr>
            <w:r w:rsidRPr="00A26478">
              <w:rPr>
                <w:b/>
              </w:rPr>
              <w:t xml:space="preserve">Day 3/ </w:t>
            </w:r>
            <w:r w:rsidR="00D405F1" w:rsidRPr="00A26478">
              <w:rPr>
                <w:b/>
              </w:rPr>
              <w:t>Lesson 3: 20 Mins</w:t>
            </w:r>
          </w:p>
          <w:p w14:paraId="2EFE5762" w14:textId="5A77A757" w:rsidR="00D405F1" w:rsidRPr="00AA7D29" w:rsidRDefault="004D0C20" w:rsidP="00A26478">
            <w:pPr>
              <w:pStyle w:val="ListParagraph"/>
              <w:numPr>
                <w:ilvl w:val="0"/>
                <w:numId w:val="18"/>
              </w:numPr>
              <w:ind w:left="180" w:hanging="180"/>
              <w:rPr>
                <w:sz w:val="20"/>
                <w:szCs w:val="20"/>
              </w:rPr>
            </w:pPr>
            <w:r w:rsidRPr="00AA7D29">
              <w:rPr>
                <w:sz w:val="20"/>
                <w:szCs w:val="20"/>
              </w:rPr>
              <w:t>Introduce the Past Continuous tense in Interrogative forms.</w:t>
            </w:r>
          </w:p>
          <w:p w14:paraId="179B1D60" w14:textId="0A905CD1" w:rsidR="004D0C20" w:rsidRPr="00AA7D29" w:rsidRDefault="004D0C20" w:rsidP="00A26478">
            <w:pPr>
              <w:pStyle w:val="ListParagraph"/>
              <w:numPr>
                <w:ilvl w:val="0"/>
                <w:numId w:val="18"/>
              </w:numPr>
              <w:ind w:left="180" w:hanging="180"/>
              <w:rPr>
                <w:sz w:val="20"/>
                <w:szCs w:val="20"/>
              </w:rPr>
            </w:pPr>
            <w:r w:rsidRPr="00AA7D29">
              <w:rPr>
                <w:sz w:val="20"/>
                <w:szCs w:val="20"/>
              </w:rPr>
              <w:t>First, model yes or no questions, then, questions with what, where, which, etc.…:</w:t>
            </w:r>
          </w:p>
          <w:p w14:paraId="34C2B561" w14:textId="2982CFE3" w:rsidR="004D0C20" w:rsidRPr="00AA7D29" w:rsidRDefault="00A26478" w:rsidP="00A26478">
            <w:pPr>
              <w:pStyle w:val="ListParagraph"/>
              <w:ind w:left="180" w:hanging="180"/>
              <w:rPr>
                <w:sz w:val="20"/>
                <w:szCs w:val="20"/>
              </w:rPr>
            </w:pPr>
            <w:r>
              <w:rPr>
                <w:sz w:val="20"/>
                <w:szCs w:val="20"/>
              </w:rPr>
              <w:t xml:space="preserve">   </w:t>
            </w:r>
            <w:r w:rsidR="004D0C20" w:rsidRPr="00AA7D29">
              <w:rPr>
                <w:sz w:val="20"/>
                <w:szCs w:val="20"/>
              </w:rPr>
              <w:t xml:space="preserve"> T: Were you watching TV at midnight last night?</w:t>
            </w:r>
          </w:p>
          <w:p w14:paraId="2CB52B59" w14:textId="761AE99B" w:rsidR="004D0C20" w:rsidRPr="00AA7D29" w:rsidRDefault="00A26478" w:rsidP="00A26478">
            <w:pPr>
              <w:pStyle w:val="ListParagraph"/>
              <w:ind w:left="180" w:hanging="180"/>
              <w:rPr>
                <w:sz w:val="20"/>
                <w:szCs w:val="20"/>
              </w:rPr>
            </w:pPr>
            <w:r>
              <w:rPr>
                <w:sz w:val="20"/>
                <w:szCs w:val="20"/>
              </w:rPr>
              <w:t xml:space="preserve">    </w:t>
            </w:r>
            <w:r w:rsidR="004D0C20" w:rsidRPr="00AA7D29">
              <w:rPr>
                <w:sz w:val="20"/>
                <w:szCs w:val="20"/>
              </w:rPr>
              <w:t>S: No!</w:t>
            </w:r>
          </w:p>
          <w:p w14:paraId="3D4CB865" w14:textId="1EAC128A" w:rsidR="004D0C20" w:rsidRPr="00AA7D29" w:rsidRDefault="004D0C20" w:rsidP="00A26478">
            <w:pPr>
              <w:pStyle w:val="ListParagraph"/>
              <w:ind w:left="180" w:hanging="180"/>
              <w:rPr>
                <w:sz w:val="20"/>
                <w:szCs w:val="20"/>
              </w:rPr>
            </w:pPr>
            <w:r w:rsidRPr="00AA7D29">
              <w:rPr>
                <w:sz w:val="20"/>
                <w:szCs w:val="20"/>
              </w:rPr>
              <w:lastRenderedPageBreak/>
              <w:t xml:space="preserve"> </w:t>
            </w:r>
            <w:r w:rsidR="00A26478">
              <w:rPr>
                <w:sz w:val="20"/>
                <w:szCs w:val="20"/>
              </w:rPr>
              <w:t xml:space="preserve">  </w:t>
            </w:r>
            <w:r w:rsidRPr="00AA7D29">
              <w:rPr>
                <w:sz w:val="20"/>
                <w:szCs w:val="20"/>
              </w:rPr>
              <w:t>T: Ask me!</w:t>
            </w:r>
          </w:p>
          <w:p w14:paraId="434AC3F9" w14:textId="4163CC8B" w:rsidR="004D0C20" w:rsidRPr="00AA7D29" w:rsidRDefault="00A26478" w:rsidP="00A26478">
            <w:pPr>
              <w:pStyle w:val="ListParagraph"/>
              <w:ind w:left="180" w:hanging="180"/>
              <w:rPr>
                <w:sz w:val="20"/>
                <w:szCs w:val="20"/>
              </w:rPr>
            </w:pPr>
            <w:r>
              <w:rPr>
                <w:sz w:val="20"/>
                <w:szCs w:val="20"/>
              </w:rPr>
              <w:t xml:space="preserve">   </w:t>
            </w:r>
            <w:r w:rsidR="004D0C20" w:rsidRPr="00AA7D29">
              <w:rPr>
                <w:sz w:val="20"/>
                <w:szCs w:val="20"/>
              </w:rPr>
              <w:t>S: Were you watching TV at midnight last night?</w:t>
            </w:r>
          </w:p>
          <w:p w14:paraId="712C69D1" w14:textId="6F112A49" w:rsidR="004D0C20" w:rsidRPr="00AA7D29" w:rsidRDefault="004D0C20" w:rsidP="00A26478">
            <w:pPr>
              <w:pStyle w:val="ListParagraph"/>
              <w:numPr>
                <w:ilvl w:val="0"/>
                <w:numId w:val="18"/>
              </w:numPr>
              <w:ind w:left="180" w:hanging="180"/>
              <w:rPr>
                <w:sz w:val="20"/>
                <w:szCs w:val="20"/>
              </w:rPr>
            </w:pPr>
            <w:r w:rsidRPr="00AA7D29">
              <w:rPr>
                <w:sz w:val="20"/>
                <w:szCs w:val="20"/>
              </w:rPr>
              <w:t xml:space="preserve"> T: What were you doing at 7am this morning?</w:t>
            </w:r>
          </w:p>
          <w:p w14:paraId="4FE46572" w14:textId="0AE7B5BE" w:rsidR="004D0C20" w:rsidRPr="00AA7D29" w:rsidRDefault="004D0C20" w:rsidP="00A26478">
            <w:pPr>
              <w:pStyle w:val="ListParagraph"/>
              <w:ind w:left="180" w:hanging="180"/>
              <w:rPr>
                <w:sz w:val="20"/>
                <w:szCs w:val="20"/>
              </w:rPr>
            </w:pPr>
            <w:r w:rsidRPr="00AA7D29">
              <w:rPr>
                <w:sz w:val="20"/>
                <w:szCs w:val="20"/>
              </w:rPr>
              <w:t xml:space="preserve"> </w:t>
            </w:r>
            <w:r w:rsidR="00A26478">
              <w:rPr>
                <w:sz w:val="20"/>
                <w:szCs w:val="20"/>
              </w:rPr>
              <w:t xml:space="preserve">   </w:t>
            </w:r>
            <w:r w:rsidRPr="00AA7D29">
              <w:rPr>
                <w:sz w:val="20"/>
                <w:szCs w:val="20"/>
              </w:rPr>
              <w:t>S: I was sleeping.</w:t>
            </w:r>
          </w:p>
          <w:p w14:paraId="08149D42" w14:textId="4458108F" w:rsidR="004D0C20" w:rsidRPr="00AA7D29" w:rsidRDefault="00A26478" w:rsidP="00A26478">
            <w:pPr>
              <w:pStyle w:val="ListParagraph"/>
              <w:ind w:left="180" w:hanging="180"/>
              <w:rPr>
                <w:sz w:val="20"/>
                <w:szCs w:val="20"/>
              </w:rPr>
            </w:pPr>
            <w:r>
              <w:rPr>
                <w:sz w:val="20"/>
                <w:szCs w:val="20"/>
              </w:rPr>
              <w:t xml:space="preserve">    </w:t>
            </w:r>
            <w:r w:rsidR="004D0C20" w:rsidRPr="00AA7D29">
              <w:rPr>
                <w:sz w:val="20"/>
                <w:szCs w:val="20"/>
              </w:rPr>
              <w:t xml:space="preserve">T: Ask </w:t>
            </w:r>
            <w:r w:rsidR="00AA7D29" w:rsidRPr="00AA7D29">
              <w:rPr>
                <w:sz w:val="20"/>
                <w:szCs w:val="20"/>
              </w:rPr>
              <w:t>Sade</w:t>
            </w:r>
          </w:p>
          <w:p w14:paraId="1B2B0D47" w14:textId="24C389A1" w:rsidR="004D0C20" w:rsidRPr="00AA7D29" w:rsidRDefault="00A26478" w:rsidP="00A26478">
            <w:pPr>
              <w:pStyle w:val="ListParagraph"/>
              <w:ind w:left="180" w:hanging="180"/>
              <w:rPr>
                <w:sz w:val="20"/>
                <w:szCs w:val="20"/>
              </w:rPr>
            </w:pPr>
            <w:r>
              <w:rPr>
                <w:sz w:val="20"/>
                <w:szCs w:val="20"/>
              </w:rPr>
              <w:t xml:space="preserve">    </w:t>
            </w:r>
            <w:r w:rsidR="004D0C20" w:rsidRPr="00AA7D29">
              <w:rPr>
                <w:sz w:val="20"/>
                <w:szCs w:val="20"/>
              </w:rPr>
              <w:t xml:space="preserve">S: What were you doing, </w:t>
            </w:r>
            <w:r w:rsidR="00AA7D29" w:rsidRPr="00AA7D29">
              <w:rPr>
                <w:sz w:val="20"/>
                <w:szCs w:val="20"/>
              </w:rPr>
              <w:t>Sade</w:t>
            </w:r>
            <w:r w:rsidR="004D0C20" w:rsidRPr="00AA7D29">
              <w:rPr>
                <w:sz w:val="20"/>
                <w:szCs w:val="20"/>
              </w:rPr>
              <w:t>, at 7am?</w:t>
            </w:r>
          </w:p>
          <w:p w14:paraId="390F979C" w14:textId="6503CEA8" w:rsidR="004D0C20" w:rsidRPr="00AA7D29" w:rsidRDefault="004D0C20" w:rsidP="00A26478">
            <w:pPr>
              <w:pStyle w:val="ListParagraph"/>
              <w:numPr>
                <w:ilvl w:val="0"/>
                <w:numId w:val="18"/>
              </w:numPr>
              <w:ind w:left="180" w:hanging="180"/>
              <w:rPr>
                <w:sz w:val="20"/>
                <w:szCs w:val="20"/>
              </w:rPr>
            </w:pPr>
            <w:r w:rsidRPr="00AA7D29">
              <w:rPr>
                <w:sz w:val="20"/>
                <w:szCs w:val="20"/>
              </w:rPr>
              <w:t>Continue with more questions from students. Encourage them to ask different types of questions in different singular and plural persons. If they are unsure as to how to ask a question, model it for them first.</w:t>
            </w:r>
          </w:p>
          <w:p w14:paraId="2E75EEA9" w14:textId="60CB1F97" w:rsidR="001D4D95" w:rsidRDefault="000963CA" w:rsidP="00AA7D29">
            <w:pPr>
              <w:pStyle w:val="Heading1"/>
            </w:pPr>
            <w:r>
              <w:t>Summary</w:t>
            </w:r>
          </w:p>
          <w:p w14:paraId="43C888DB" w14:textId="611F6BBB" w:rsidR="00A71E70" w:rsidRPr="00334727" w:rsidRDefault="000963CA" w:rsidP="001D4D95">
            <w:pPr>
              <w:pStyle w:val="ListParagraph"/>
              <w:numPr>
                <w:ilvl w:val="0"/>
                <w:numId w:val="23"/>
              </w:numPr>
              <w:ind w:left="180" w:hanging="180"/>
              <w:rPr>
                <w:sz w:val="20"/>
                <w:szCs w:val="20"/>
              </w:rPr>
            </w:pPr>
            <w:r w:rsidRPr="00AA7D29">
              <w:rPr>
                <w:sz w:val="20"/>
                <w:szCs w:val="20"/>
              </w:rPr>
              <w:t>It is essential at this point, for them to practice with as many exercises as necessary.</w:t>
            </w:r>
          </w:p>
          <w:p w14:paraId="22A31125" w14:textId="18309E14" w:rsidR="00A71E70" w:rsidRPr="000A37E8" w:rsidRDefault="00A71E70" w:rsidP="00A03620">
            <w:pPr>
              <w:pStyle w:val="Heading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9D169DA" w14:textId="77777777" w:rsidR="009822A2" w:rsidRDefault="0011080A" w:rsidP="009822A2">
            <w:pPr>
              <w:pStyle w:val="ListParagraph"/>
              <w:numPr>
                <w:ilvl w:val="0"/>
                <w:numId w:val="22"/>
              </w:numPr>
              <w:ind w:left="233" w:hanging="180"/>
              <w:rPr>
                <w:sz w:val="20"/>
                <w:szCs w:val="20"/>
              </w:rPr>
            </w:pPr>
            <w:r w:rsidRPr="00A26478">
              <w:rPr>
                <w:sz w:val="20"/>
                <w:szCs w:val="20"/>
              </w:rPr>
              <w:t>Teacher explains past continuous tense</w:t>
            </w:r>
          </w:p>
          <w:p w14:paraId="21ABA552" w14:textId="77777777" w:rsidR="009822A2" w:rsidRDefault="0011080A" w:rsidP="009822A2">
            <w:pPr>
              <w:pStyle w:val="ListParagraph"/>
              <w:numPr>
                <w:ilvl w:val="0"/>
                <w:numId w:val="22"/>
              </w:numPr>
              <w:ind w:left="233" w:hanging="180"/>
              <w:rPr>
                <w:sz w:val="20"/>
                <w:szCs w:val="20"/>
              </w:rPr>
            </w:pPr>
            <w:r w:rsidRPr="009822A2">
              <w:rPr>
                <w:sz w:val="20"/>
                <w:szCs w:val="20"/>
              </w:rPr>
              <w:t>Teacher demonstrates the correct use of past continuous tense in a sentence.</w:t>
            </w:r>
          </w:p>
          <w:p w14:paraId="621BA5A4" w14:textId="50F1F768" w:rsidR="0011080A" w:rsidRPr="009822A2" w:rsidRDefault="005B3555" w:rsidP="009822A2">
            <w:pPr>
              <w:pStyle w:val="ListParagraph"/>
              <w:numPr>
                <w:ilvl w:val="0"/>
                <w:numId w:val="22"/>
              </w:numPr>
              <w:ind w:left="233" w:hanging="180"/>
              <w:rPr>
                <w:sz w:val="20"/>
                <w:szCs w:val="20"/>
              </w:rPr>
            </w:pPr>
            <w:r w:rsidRPr="009822A2">
              <w:rPr>
                <w:sz w:val="20"/>
                <w:szCs w:val="20"/>
              </w:rPr>
              <w:t xml:space="preserve">Begin teaching the past continuous by telling a story with exaggerated details through the use of the past continuous. For example: "I remember that day well. The birds were singing, the sun was shining, and the children were playing games </w:t>
            </w:r>
            <w:r w:rsidR="00A26478" w:rsidRPr="009822A2">
              <w:rPr>
                <w:sz w:val="20"/>
                <w:szCs w:val="20"/>
              </w:rPr>
              <w:t>peacefully. Point</w:t>
            </w:r>
            <w:r w:rsidRPr="009822A2">
              <w:rPr>
                <w:sz w:val="20"/>
                <w:szCs w:val="20"/>
              </w:rPr>
              <w:t xml:space="preserve"> out how the past continuous is used to paint a picture of the scene.</w:t>
            </w:r>
          </w:p>
          <w:p w14:paraId="1E3A7CA7" w14:textId="77777777" w:rsidR="003E270A" w:rsidRDefault="003E270A" w:rsidP="00FB30A1">
            <w:pPr>
              <w:pStyle w:val="ListParagraph"/>
              <w:ind w:left="0"/>
            </w:pPr>
          </w:p>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7EF28159" w:rsidR="00FB30A1" w:rsidRDefault="00A26478" w:rsidP="00FB30A1">
            <w:pPr>
              <w:rPr>
                <w:b/>
              </w:rPr>
            </w:pPr>
            <w:r>
              <w:rPr>
                <w:b/>
              </w:rPr>
              <w:t>Day 2/ Lesson 2</w:t>
            </w:r>
            <w:r w:rsidR="00FB30A1" w:rsidRPr="00031953">
              <w:rPr>
                <w:b/>
              </w:rPr>
              <w:t>: 15 Mins</w:t>
            </w:r>
          </w:p>
          <w:p w14:paraId="58CDDC1F" w14:textId="77777777" w:rsidR="005B3555" w:rsidRPr="00AA7D29" w:rsidRDefault="005B3555" w:rsidP="00AA7D29">
            <w:pPr>
              <w:pStyle w:val="ListParagraph"/>
              <w:numPr>
                <w:ilvl w:val="0"/>
                <w:numId w:val="17"/>
              </w:numPr>
              <w:ind w:left="233" w:hanging="217"/>
              <w:rPr>
                <w:sz w:val="20"/>
                <w:szCs w:val="20"/>
              </w:rPr>
            </w:pPr>
            <w:r w:rsidRPr="00AA7D29">
              <w:rPr>
                <w:sz w:val="20"/>
                <w:szCs w:val="20"/>
              </w:rPr>
              <w:t>Have students divide into small groups of 3-4.</w:t>
            </w:r>
          </w:p>
          <w:p w14:paraId="6C826434" w14:textId="77777777" w:rsidR="005B3555" w:rsidRPr="00AA7D29" w:rsidRDefault="005B3555" w:rsidP="00AA7D29">
            <w:pPr>
              <w:pStyle w:val="ListParagraph"/>
              <w:numPr>
                <w:ilvl w:val="0"/>
                <w:numId w:val="17"/>
              </w:numPr>
              <w:ind w:left="233" w:hanging="217"/>
              <w:rPr>
                <w:sz w:val="20"/>
                <w:szCs w:val="20"/>
              </w:rPr>
            </w:pPr>
            <w:r w:rsidRPr="00AA7D29">
              <w:rPr>
                <w:sz w:val="20"/>
                <w:szCs w:val="20"/>
              </w:rPr>
              <w:t>Ask students to complete the activity by providing an appropriate response with the past continuous to describe an action that was interrupted.</w:t>
            </w:r>
          </w:p>
          <w:p w14:paraId="614B2203" w14:textId="10F24011" w:rsidR="005B3555" w:rsidRPr="00AA7D29" w:rsidRDefault="005B3555" w:rsidP="00AA7D29">
            <w:pPr>
              <w:pStyle w:val="ListParagraph"/>
              <w:numPr>
                <w:ilvl w:val="0"/>
                <w:numId w:val="17"/>
              </w:numPr>
              <w:ind w:left="233" w:hanging="217"/>
              <w:rPr>
                <w:sz w:val="20"/>
                <w:szCs w:val="20"/>
              </w:rPr>
            </w:pPr>
            <w:r w:rsidRPr="00AA7D29">
              <w:rPr>
                <w:sz w:val="20"/>
                <w:szCs w:val="20"/>
              </w:rPr>
              <w:lastRenderedPageBreak/>
              <w:t xml:space="preserve">Next, have </w:t>
            </w:r>
            <w:r w:rsidR="00AA7D29" w:rsidRPr="00AA7D29">
              <w:rPr>
                <w:sz w:val="20"/>
                <w:szCs w:val="20"/>
              </w:rPr>
              <w:t>students’</w:t>
            </w:r>
            <w:r w:rsidRPr="00AA7D29">
              <w:rPr>
                <w:sz w:val="20"/>
                <w:szCs w:val="20"/>
              </w:rPr>
              <w:t xml:space="preserve"> first conjugate verbs in the past simple to complete the story. Next, ask them to insert past continuous clauses into the appropriate place in the story.</w:t>
            </w:r>
          </w:p>
          <w:p w14:paraId="1A64C880" w14:textId="77777777" w:rsidR="005B3555" w:rsidRPr="00AA7D29" w:rsidRDefault="005B3555" w:rsidP="00AA7D29">
            <w:pPr>
              <w:pStyle w:val="ListParagraph"/>
              <w:numPr>
                <w:ilvl w:val="0"/>
                <w:numId w:val="17"/>
              </w:numPr>
              <w:ind w:left="233" w:hanging="217"/>
              <w:rPr>
                <w:sz w:val="20"/>
                <w:szCs w:val="20"/>
              </w:rPr>
            </w:pPr>
            <w:r w:rsidRPr="00AA7D29">
              <w:rPr>
                <w:sz w:val="20"/>
                <w:szCs w:val="20"/>
              </w:rPr>
              <w:t>Correct this exercise as a class. Make sure to note differences between the past continuous and past simple as you review.</w:t>
            </w:r>
          </w:p>
          <w:p w14:paraId="276C9032" w14:textId="77777777" w:rsidR="005B3555" w:rsidRPr="00AA7D29" w:rsidRDefault="005B3555" w:rsidP="00AA7D29">
            <w:pPr>
              <w:pStyle w:val="ListParagraph"/>
              <w:numPr>
                <w:ilvl w:val="0"/>
                <w:numId w:val="17"/>
              </w:numPr>
              <w:ind w:left="233" w:hanging="217"/>
              <w:rPr>
                <w:sz w:val="20"/>
                <w:szCs w:val="20"/>
              </w:rPr>
            </w:pPr>
            <w:r w:rsidRPr="00AA7D29">
              <w:rPr>
                <w:sz w:val="20"/>
                <w:szCs w:val="20"/>
              </w:rPr>
              <w:t>Ask students to complete the written exercise focusing on a special day in their lives.</w:t>
            </w:r>
          </w:p>
          <w:p w14:paraId="33A116C9" w14:textId="0AE4A2C3" w:rsidR="005B3555" w:rsidRPr="00AA7D29" w:rsidRDefault="005B3555" w:rsidP="00AA7D29">
            <w:pPr>
              <w:pStyle w:val="ListParagraph"/>
              <w:numPr>
                <w:ilvl w:val="0"/>
                <w:numId w:val="17"/>
              </w:numPr>
              <w:ind w:left="233" w:hanging="217"/>
              <w:rPr>
                <w:sz w:val="20"/>
                <w:szCs w:val="20"/>
              </w:rPr>
            </w:pPr>
            <w:r w:rsidRPr="00AA7D29">
              <w:rPr>
                <w:sz w:val="20"/>
                <w:szCs w:val="20"/>
              </w:rPr>
              <w:t>Once they've written their paragraph, ask students to find a partner. Each student should read their paragraph and ask questions to check to understand.</w:t>
            </w:r>
          </w:p>
          <w:p w14:paraId="16528CCD" w14:textId="735D76FD" w:rsidR="00D914D8" w:rsidRPr="00AA7D29" w:rsidRDefault="00D914D8" w:rsidP="00D914D8">
            <w:pPr>
              <w:pStyle w:val="Heading2"/>
              <w:rPr>
                <w:sz w:val="20"/>
                <w:szCs w:val="20"/>
              </w:rPr>
            </w:pPr>
            <w:r w:rsidRPr="00AA7D29">
              <w:rPr>
                <w:sz w:val="20"/>
                <w:szCs w:val="20"/>
              </w:rPr>
              <w:t>Assessment Activity</w:t>
            </w:r>
          </w:p>
          <w:p w14:paraId="6CC78EF4" w14:textId="5376F02A" w:rsidR="00A37E88" w:rsidRPr="00A03620" w:rsidRDefault="00AA7D29" w:rsidP="00A03620">
            <w:pPr>
              <w:pStyle w:val="ListParagraph"/>
              <w:numPr>
                <w:ilvl w:val="0"/>
                <w:numId w:val="20"/>
              </w:numPr>
              <w:ind w:left="233" w:hanging="217"/>
              <w:rPr>
                <w:sz w:val="20"/>
                <w:szCs w:val="20"/>
              </w:rPr>
            </w:pPr>
            <w:r w:rsidRPr="00AA7D29">
              <w:rPr>
                <w:sz w:val="20"/>
                <w:szCs w:val="20"/>
              </w:rPr>
              <w:t>The class is divided into 2 groups. Each group takes turn to act in front of the class without speaking. One group should ask “What were you doing yesterday?” before the other group act the action. Then the other group guesses what they were doing and answer in past continuous tense. Each group is given 4 min to think about what actions they will do before the game starts.</w:t>
            </w: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3B67EB7F" w14:textId="3748FC29" w:rsidR="000529DC" w:rsidRPr="00A26478" w:rsidRDefault="005B3555" w:rsidP="00A26478">
            <w:pPr>
              <w:pStyle w:val="ListParagraph"/>
              <w:numPr>
                <w:ilvl w:val="0"/>
                <w:numId w:val="16"/>
              </w:numPr>
              <w:ind w:left="204" w:hanging="156"/>
              <w:rPr>
                <w:sz w:val="20"/>
                <w:szCs w:val="20"/>
              </w:rPr>
            </w:pPr>
            <w:r w:rsidRPr="00A26478">
              <w:rPr>
                <w:sz w:val="20"/>
                <w:szCs w:val="20"/>
              </w:rPr>
              <w:t>Quickly review the past continuous structure with the class. Go over differences in usage between the past simple and past continuous. Point out that the past continuous focuses on a specific moment in the past.</w:t>
            </w:r>
          </w:p>
          <w:p w14:paraId="62D82E95" w14:textId="4B094B6B" w:rsidR="005B3555" w:rsidRPr="00A26478" w:rsidRDefault="005B3555" w:rsidP="00A26478">
            <w:pPr>
              <w:pStyle w:val="ListParagraph"/>
              <w:numPr>
                <w:ilvl w:val="0"/>
                <w:numId w:val="16"/>
              </w:numPr>
              <w:ind w:left="204" w:hanging="156"/>
              <w:rPr>
                <w:sz w:val="20"/>
                <w:szCs w:val="20"/>
              </w:rPr>
            </w:pPr>
            <w:r w:rsidRPr="00A26478">
              <w:rPr>
                <w:sz w:val="20"/>
                <w:szCs w:val="20"/>
              </w:rPr>
              <w:t>Write various examples on the board of sentences combining the past simple and past continuous to illustrate the idea of an interrupted past. For example, "I was walking through the park when I met David." Ask students to comment on what function the past continuous plays in the example sentences.</w:t>
            </w:r>
          </w:p>
          <w:p w14:paraId="353508AE" w14:textId="795F0954" w:rsidR="000529DC" w:rsidRPr="00A26478" w:rsidRDefault="00D405F1" w:rsidP="00A26478">
            <w:pPr>
              <w:pStyle w:val="ListParagraph"/>
              <w:numPr>
                <w:ilvl w:val="0"/>
                <w:numId w:val="16"/>
              </w:numPr>
              <w:ind w:left="204" w:hanging="156"/>
              <w:rPr>
                <w:sz w:val="20"/>
                <w:szCs w:val="20"/>
              </w:rPr>
            </w:pPr>
            <w:r w:rsidRPr="00A26478">
              <w:rPr>
                <w:sz w:val="20"/>
                <w:szCs w:val="20"/>
              </w:rPr>
              <w:t>Now, give them examples of what you were doing exactly at a certain time yesterday: At noon, I was having lunch have them answer in second person singular: You were having lunch at noon.</w:t>
            </w:r>
          </w:p>
          <w:p w14:paraId="68DAF965" w14:textId="77777777" w:rsidR="000529DC" w:rsidRDefault="00D405F1" w:rsidP="00AA7D29">
            <w:pPr>
              <w:pStyle w:val="Heading1"/>
            </w:pPr>
            <w:r>
              <w:lastRenderedPageBreak/>
              <w:t>Guided practice</w:t>
            </w:r>
          </w:p>
          <w:p w14:paraId="15F1B046" w14:textId="77777777" w:rsidR="00D405F1" w:rsidRDefault="00D405F1" w:rsidP="00CD4D2B">
            <w:pPr>
              <w:rPr>
                <w:b/>
              </w:rPr>
            </w:pPr>
            <w:r>
              <w:rPr>
                <w:b/>
              </w:rPr>
              <w:t>Day 4/ Lesson 4: 25 Mins</w:t>
            </w:r>
          </w:p>
          <w:p w14:paraId="5C7DC0D1" w14:textId="0D3A7613" w:rsidR="00D405F1" w:rsidRPr="00AA7D29" w:rsidRDefault="004D0C20" w:rsidP="00AA7D29">
            <w:pPr>
              <w:pStyle w:val="ListParagraph"/>
              <w:numPr>
                <w:ilvl w:val="0"/>
                <w:numId w:val="19"/>
              </w:numPr>
              <w:ind w:left="204" w:hanging="156"/>
              <w:rPr>
                <w:sz w:val="20"/>
                <w:szCs w:val="20"/>
              </w:rPr>
            </w:pPr>
            <w:r w:rsidRPr="00AA7D29">
              <w:rPr>
                <w:sz w:val="20"/>
                <w:szCs w:val="20"/>
              </w:rPr>
              <w:t>Have Students jot down their own daily schedules, or what they did yesterday, and then take turns first saying what they were doing at certain time: I was having breakfast at 7am. Then, they switch schedules with a classmate and say what he or she was doing: Sade was having breakfast at 10 am. Then, they make comparisons: I was studying. He was playing video games. Or find similarities: We were all sleeping at midnight.</w:t>
            </w:r>
          </w:p>
          <w:p w14:paraId="3D515DF1" w14:textId="77777777" w:rsidR="004D0C20" w:rsidRPr="00AA7D29" w:rsidRDefault="004D0C20" w:rsidP="00AA7D29">
            <w:pPr>
              <w:pStyle w:val="ListParagraph"/>
              <w:numPr>
                <w:ilvl w:val="0"/>
                <w:numId w:val="19"/>
              </w:numPr>
              <w:ind w:left="204" w:hanging="156"/>
              <w:rPr>
                <w:sz w:val="20"/>
                <w:szCs w:val="20"/>
              </w:rPr>
            </w:pPr>
            <w:r w:rsidRPr="00AA7D29">
              <w:rPr>
                <w:sz w:val="20"/>
                <w:szCs w:val="20"/>
              </w:rPr>
              <w:t>Ask yes or no questions and model the correct way to give short answers:</w:t>
            </w:r>
          </w:p>
          <w:p w14:paraId="758DB55F" w14:textId="28F94757" w:rsidR="004D0C20" w:rsidRPr="00AA7D29" w:rsidRDefault="00AA7D29" w:rsidP="00AA7D29">
            <w:pPr>
              <w:pStyle w:val="ListParagraph"/>
              <w:ind w:left="204" w:hanging="156"/>
              <w:rPr>
                <w:sz w:val="20"/>
                <w:szCs w:val="20"/>
              </w:rPr>
            </w:pPr>
            <w:r>
              <w:rPr>
                <w:sz w:val="20"/>
                <w:szCs w:val="20"/>
              </w:rPr>
              <w:t xml:space="preserve">   </w:t>
            </w:r>
            <w:r w:rsidR="003E270A">
              <w:rPr>
                <w:sz w:val="20"/>
                <w:szCs w:val="20"/>
              </w:rPr>
              <w:t xml:space="preserve"> </w:t>
            </w:r>
            <w:r w:rsidR="004D0C20" w:rsidRPr="00AA7D29">
              <w:rPr>
                <w:sz w:val="20"/>
                <w:szCs w:val="20"/>
              </w:rPr>
              <w:t>T: Were you watching TV yesterday at 10pm?</w:t>
            </w:r>
          </w:p>
          <w:p w14:paraId="4D84473B" w14:textId="54BB803C" w:rsidR="000963CA" w:rsidRPr="00AA7D29" w:rsidRDefault="004D0C20" w:rsidP="00AA7D29">
            <w:pPr>
              <w:pStyle w:val="ListParagraph"/>
              <w:ind w:left="204" w:hanging="156"/>
              <w:rPr>
                <w:sz w:val="20"/>
                <w:szCs w:val="20"/>
              </w:rPr>
            </w:pPr>
            <w:r w:rsidRPr="00AA7D29">
              <w:rPr>
                <w:sz w:val="20"/>
                <w:szCs w:val="20"/>
              </w:rPr>
              <w:t xml:space="preserve"> </w:t>
            </w:r>
            <w:r w:rsidR="00AA7D29">
              <w:rPr>
                <w:sz w:val="20"/>
                <w:szCs w:val="20"/>
              </w:rPr>
              <w:t xml:space="preserve">  </w:t>
            </w:r>
            <w:r w:rsidR="003E270A">
              <w:rPr>
                <w:sz w:val="20"/>
                <w:szCs w:val="20"/>
              </w:rPr>
              <w:t xml:space="preserve"> </w:t>
            </w:r>
            <w:r w:rsidRPr="00AA7D29">
              <w:rPr>
                <w:sz w:val="20"/>
                <w:szCs w:val="20"/>
              </w:rPr>
              <w:t>S: Yes, I was</w:t>
            </w:r>
            <w:r w:rsidR="00AA7D29" w:rsidRPr="00AA7D29">
              <w:rPr>
                <w:sz w:val="20"/>
                <w:szCs w:val="20"/>
              </w:rPr>
              <w:t>. /</w:t>
            </w:r>
            <w:r w:rsidRPr="00AA7D29">
              <w:rPr>
                <w:sz w:val="20"/>
                <w:szCs w:val="20"/>
              </w:rPr>
              <w:t>No, I wasn’t.</w:t>
            </w:r>
          </w:p>
          <w:p w14:paraId="012DB69B" w14:textId="7485CFEB" w:rsidR="00971415" w:rsidRPr="00334727" w:rsidRDefault="004D0C20" w:rsidP="00971415">
            <w:pPr>
              <w:pStyle w:val="ListParagraph"/>
              <w:numPr>
                <w:ilvl w:val="0"/>
                <w:numId w:val="19"/>
              </w:numPr>
              <w:ind w:left="204" w:hanging="156"/>
              <w:rPr>
                <w:sz w:val="20"/>
                <w:szCs w:val="20"/>
              </w:rPr>
            </w:pPr>
            <w:r w:rsidRPr="00AA7D29">
              <w:rPr>
                <w:sz w:val="20"/>
                <w:szCs w:val="20"/>
              </w:rPr>
              <w:t>Ask students to ask each other yes or no questions in past continuous, and have them practice replying with short answers.</w:t>
            </w:r>
          </w:p>
        </w:tc>
      </w:tr>
    </w:tbl>
    <w:p w14:paraId="75A246ED" w14:textId="77777777" w:rsidR="00C17E2A" w:rsidRDefault="00C17E2A">
      <w:bookmarkStart w:id="0" w:name="_GoBack"/>
      <w:bookmarkEnd w:id="0"/>
    </w:p>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BC27D" w14:textId="77777777" w:rsidR="00A72F6D" w:rsidRDefault="00A72F6D">
      <w:pPr>
        <w:spacing w:before="0" w:after="0" w:line="240" w:lineRule="auto"/>
      </w:pPr>
      <w:r>
        <w:separator/>
      </w:r>
    </w:p>
  </w:endnote>
  <w:endnote w:type="continuationSeparator" w:id="0">
    <w:p w14:paraId="6F20BEE5" w14:textId="77777777" w:rsidR="00A72F6D" w:rsidRDefault="00A72F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334727">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EB0DA" w14:textId="77777777" w:rsidR="00A72F6D" w:rsidRDefault="00A72F6D">
      <w:pPr>
        <w:spacing w:before="0" w:after="0" w:line="240" w:lineRule="auto"/>
      </w:pPr>
      <w:r>
        <w:separator/>
      </w:r>
    </w:p>
  </w:footnote>
  <w:footnote w:type="continuationSeparator" w:id="0">
    <w:p w14:paraId="1EC01596" w14:textId="77777777" w:rsidR="00A72F6D" w:rsidRDefault="00A72F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52643A1"/>
    <w:multiLevelType w:val="hybridMultilevel"/>
    <w:tmpl w:val="9BD23078"/>
    <w:lvl w:ilvl="0" w:tplc="3D7C373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01A06"/>
    <w:multiLevelType w:val="hybridMultilevel"/>
    <w:tmpl w:val="527E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2344E8"/>
    <w:multiLevelType w:val="hybridMultilevel"/>
    <w:tmpl w:val="99F4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7C54F6"/>
    <w:multiLevelType w:val="hybridMultilevel"/>
    <w:tmpl w:val="B84A68DC"/>
    <w:lvl w:ilvl="0" w:tplc="1A7697DA">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127DF0"/>
    <w:multiLevelType w:val="hybridMultilevel"/>
    <w:tmpl w:val="3030E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06E4D"/>
    <w:multiLevelType w:val="hybridMultilevel"/>
    <w:tmpl w:val="D390B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92655"/>
    <w:multiLevelType w:val="hybridMultilevel"/>
    <w:tmpl w:val="9FAE4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F5168C"/>
    <w:multiLevelType w:val="hybridMultilevel"/>
    <w:tmpl w:val="4C5CBA88"/>
    <w:lvl w:ilvl="0" w:tplc="CE9017B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7B6517B6"/>
    <w:multiLevelType w:val="hybridMultilevel"/>
    <w:tmpl w:val="51187288"/>
    <w:lvl w:ilvl="0" w:tplc="6990560A">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22"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12"/>
  </w:num>
  <w:num w:numId="4">
    <w:abstractNumId w:val="19"/>
  </w:num>
  <w:num w:numId="5">
    <w:abstractNumId w:val="14"/>
  </w:num>
  <w:num w:numId="6">
    <w:abstractNumId w:val="2"/>
  </w:num>
  <w:num w:numId="7">
    <w:abstractNumId w:val="7"/>
  </w:num>
  <w:num w:numId="8">
    <w:abstractNumId w:val="4"/>
  </w:num>
  <w:num w:numId="9">
    <w:abstractNumId w:val="8"/>
  </w:num>
  <w:num w:numId="10">
    <w:abstractNumId w:val="10"/>
  </w:num>
  <w:num w:numId="11">
    <w:abstractNumId w:val="9"/>
  </w:num>
  <w:num w:numId="12">
    <w:abstractNumId w:val="11"/>
  </w:num>
  <w:num w:numId="13">
    <w:abstractNumId w:val="18"/>
  </w:num>
  <w:num w:numId="14">
    <w:abstractNumId w:val="6"/>
  </w:num>
  <w:num w:numId="15">
    <w:abstractNumId w:val="13"/>
  </w:num>
  <w:num w:numId="16">
    <w:abstractNumId w:val="17"/>
  </w:num>
  <w:num w:numId="17">
    <w:abstractNumId w:val="16"/>
  </w:num>
  <w:num w:numId="18">
    <w:abstractNumId w:val="3"/>
  </w:num>
  <w:num w:numId="19">
    <w:abstractNumId w:val="15"/>
  </w:num>
  <w:num w:numId="20">
    <w:abstractNumId w:val="5"/>
  </w:num>
  <w:num w:numId="21">
    <w:abstractNumId w:val="1"/>
  </w:num>
  <w:num w:numId="22">
    <w:abstractNumId w:val="21"/>
  </w:num>
  <w:num w:numId="23">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963CA"/>
    <w:rsid w:val="000A37E8"/>
    <w:rsid w:val="000A5950"/>
    <w:rsid w:val="000B2A8B"/>
    <w:rsid w:val="000B601E"/>
    <w:rsid w:val="000B72D9"/>
    <w:rsid w:val="000B7585"/>
    <w:rsid w:val="000C562D"/>
    <w:rsid w:val="000D44B1"/>
    <w:rsid w:val="000D5DFD"/>
    <w:rsid w:val="000E2930"/>
    <w:rsid w:val="000F3C73"/>
    <w:rsid w:val="00100ADB"/>
    <w:rsid w:val="0011080A"/>
    <w:rsid w:val="00110F25"/>
    <w:rsid w:val="00111109"/>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34727"/>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30E4"/>
    <w:rsid w:val="003E270A"/>
    <w:rsid w:val="003E4AD7"/>
    <w:rsid w:val="0040481C"/>
    <w:rsid w:val="004061AF"/>
    <w:rsid w:val="004138FF"/>
    <w:rsid w:val="00417B53"/>
    <w:rsid w:val="00420EFD"/>
    <w:rsid w:val="00425F4D"/>
    <w:rsid w:val="00425F80"/>
    <w:rsid w:val="00430D97"/>
    <w:rsid w:val="004343E9"/>
    <w:rsid w:val="004433CB"/>
    <w:rsid w:val="00453D92"/>
    <w:rsid w:val="0045402B"/>
    <w:rsid w:val="00471FCB"/>
    <w:rsid w:val="004827E6"/>
    <w:rsid w:val="00483322"/>
    <w:rsid w:val="00483AE5"/>
    <w:rsid w:val="00485065"/>
    <w:rsid w:val="00486F5A"/>
    <w:rsid w:val="004A3441"/>
    <w:rsid w:val="004B20E0"/>
    <w:rsid w:val="004B46D3"/>
    <w:rsid w:val="004C6C13"/>
    <w:rsid w:val="004D089D"/>
    <w:rsid w:val="004D0C20"/>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355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D049A"/>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1144"/>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2A2"/>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03620"/>
    <w:rsid w:val="00A1735C"/>
    <w:rsid w:val="00A25094"/>
    <w:rsid w:val="00A26478"/>
    <w:rsid w:val="00A367FF"/>
    <w:rsid w:val="00A37E88"/>
    <w:rsid w:val="00A50553"/>
    <w:rsid w:val="00A71E70"/>
    <w:rsid w:val="00A72F6D"/>
    <w:rsid w:val="00A74FCC"/>
    <w:rsid w:val="00A82696"/>
    <w:rsid w:val="00A85D55"/>
    <w:rsid w:val="00AA7D29"/>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481B"/>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BF5E3D"/>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05F1"/>
    <w:rsid w:val="00D43AC0"/>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871DA"/>
    <w:rsid w:val="00FA570E"/>
    <w:rsid w:val="00FB17D4"/>
    <w:rsid w:val="00FB30A1"/>
    <w:rsid w:val="00FB5202"/>
    <w:rsid w:val="00FB61C0"/>
    <w:rsid w:val="00FB7459"/>
    <w:rsid w:val="00FC2AF9"/>
    <w:rsid w:val="00FC4700"/>
    <w:rsid w:val="00FC5EB9"/>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grammar-lesson-plan-integrating-past-continuous-1211075" TargetMode="External"/><Relationship Id="rId13" Type="http://schemas.openxmlformats.org/officeDocument/2006/relationships/hyperlink" Target="https://busyteacher.org/3713-how-to-teach-the-past-continuous-tens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oughtco.com/grammar-lesson-plan-integrating-past-continuous-121107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lishhints.com/present-continuous-tense.html" TargetMode="External"/><Relationship Id="rId5" Type="http://schemas.openxmlformats.org/officeDocument/2006/relationships/webSettings" Target="webSettings.xml"/><Relationship Id="rId15" Type="http://schemas.openxmlformats.org/officeDocument/2006/relationships/hyperlink" Target="https://www.englishhints.com/present-continuous-tense.html" TargetMode="External"/><Relationship Id="rId10" Type="http://schemas.openxmlformats.org/officeDocument/2006/relationships/hyperlink" Target="https://www.myenglishpages.com/site_php_files/grammar-lesson-past-progressive.php"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busyteacher.org/3713-how-to-teach-the-past-continuous-tense.html" TargetMode="External"/><Relationship Id="rId14" Type="http://schemas.openxmlformats.org/officeDocument/2006/relationships/hyperlink" Target="https://www.myenglishpages.com/site_php_files/grammar-lesson-past-progressive.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305856"/>
    <w:rsid w:val="003A22D6"/>
    <w:rsid w:val="003C780B"/>
    <w:rsid w:val="004A008E"/>
    <w:rsid w:val="004E1DB9"/>
    <w:rsid w:val="00571A20"/>
    <w:rsid w:val="005E6E71"/>
    <w:rsid w:val="006814AC"/>
    <w:rsid w:val="00713551"/>
    <w:rsid w:val="007D347F"/>
    <w:rsid w:val="00805105"/>
    <w:rsid w:val="00816166"/>
    <w:rsid w:val="00836926"/>
    <w:rsid w:val="009D2491"/>
    <w:rsid w:val="00A20224"/>
    <w:rsid w:val="00AB2F7D"/>
    <w:rsid w:val="00AB37F5"/>
    <w:rsid w:val="00B67D1F"/>
    <w:rsid w:val="00C87D32"/>
    <w:rsid w:val="00C93DC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118</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6</cp:revision>
  <dcterms:created xsi:type="dcterms:W3CDTF">2019-04-10T15:57:00Z</dcterms:created>
  <dcterms:modified xsi:type="dcterms:W3CDTF">2019-06-25T08:35:00Z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