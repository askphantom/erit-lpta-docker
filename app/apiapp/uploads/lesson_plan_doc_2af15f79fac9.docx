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1DEA393D" w:rsidR="00C17E2A" w:rsidRPr="00A7092B" w:rsidRDefault="00A06CB2">
            <w:pPr>
              <w:pStyle w:val="Titl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GREETINGS AND RESPECT TO ELDERS IN OUR CULTURE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15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78A3FF71" w:rsidR="00C17E2A" w:rsidRDefault="00E00399" w:rsidP="00130F19">
                <w:pPr>
                  <w:pStyle w:val="Date"/>
                </w:pPr>
                <w:r>
                  <w:t>3.15.2019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6B72A25C" w:rsidR="00C17E2A" w:rsidRDefault="00754D9C">
                  <w:r>
                    <w:t>Social Studies</w:t>
                  </w:r>
                  <w:r w:rsidR="000A37E8">
                    <w:t xml:space="preserve">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5F678F3A" w:rsidR="00C17E2A" w:rsidRDefault="002E5A9B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7BD3808D" w14:textId="1718E012" w:rsidR="002B69B7" w:rsidRDefault="00A13BC7" w:rsidP="0028707F">
            <w:pPr>
              <w:pStyle w:val="ListParagraph"/>
              <w:numPr>
                <w:ilvl w:val="0"/>
                <w:numId w:val="2"/>
              </w:numPr>
            </w:pPr>
            <w:r>
              <w:t>The meaning of greeting and respect.</w:t>
            </w:r>
          </w:p>
          <w:p w14:paraId="65604B1F" w14:textId="16B96ED9" w:rsidR="00130413" w:rsidRDefault="00130413" w:rsidP="0028707F">
            <w:pPr>
              <w:pStyle w:val="ListParagraph"/>
              <w:numPr>
                <w:ilvl w:val="0"/>
                <w:numId w:val="2"/>
              </w:numPr>
            </w:pPr>
            <w:r>
              <w:t>The Forms of greeting in different cultures.</w:t>
            </w:r>
          </w:p>
          <w:p w14:paraId="458BD9FD" w14:textId="322DCFDB" w:rsidR="00130413" w:rsidRDefault="00130413" w:rsidP="0028707F">
            <w:pPr>
              <w:pStyle w:val="ListParagraph"/>
              <w:numPr>
                <w:ilvl w:val="0"/>
                <w:numId w:val="2"/>
              </w:numPr>
            </w:pPr>
            <w:r>
              <w:t>The importance of greeting</w:t>
            </w:r>
          </w:p>
        </w:tc>
      </w:tr>
    </w:tbl>
    <w:p w14:paraId="44024CC7" w14:textId="3A2ED854" w:rsidR="00C17E2A" w:rsidRDefault="00196867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900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66160BAF" w14:textId="361E0EB9" w:rsidR="00D00D66" w:rsidRDefault="00D00D66" w:rsidP="002E5A9B">
                                  <w:pPr>
                                    <w:pStyle w:val="ListBullet"/>
                                    <w:numPr>
                                      <w:ilvl w:val="0"/>
                                      <w:numId w:val="13"/>
                                    </w:numPr>
                                    <w:ind w:left="270" w:hanging="180"/>
                                  </w:pPr>
                                  <w:r>
                                    <w:t>Pictures/chart of different ways of greeting.</w:t>
                                  </w:r>
                                </w:p>
                                <w:p w14:paraId="3D7FCFDE" w14:textId="657156A2" w:rsidR="00D00D66" w:rsidRDefault="00D00D66" w:rsidP="002E5A9B">
                                  <w:pPr>
                                    <w:pStyle w:val="ListBullet"/>
                                    <w:numPr>
                                      <w:ilvl w:val="0"/>
                                      <w:numId w:val="13"/>
                                    </w:numPr>
                                    <w:ind w:left="270" w:hanging="180"/>
                                  </w:pPr>
                                  <w:r>
                                    <w:t>Video clip</w:t>
                                  </w:r>
                                </w:p>
                                <w:p w14:paraId="4BE61749" w14:textId="1E9CDDEB" w:rsidR="00B046C1" w:rsidRDefault="00D00D66" w:rsidP="002E5A9B">
                                  <w:pPr>
                                    <w:pStyle w:val="ListBullet"/>
                                    <w:numPr>
                                      <w:ilvl w:val="0"/>
                                      <w:numId w:val="13"/>
                                    </w:numPr>
                                    <w:ind w:left="270" w:hanging="180"/>
                                  </w:pPr>
                                  <w:r>
                                    <w:t>Audio player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AE8307A" w14:textId="4AD34DCD" w:rsidR="00E00399" w:rsidRDefault="00D27DC3" w:rsidP="00E00399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  <w:r w:rsidR="00EF48C3">
                                    <w:t xml:space="preserve"> </w:t>
                                  </w:r>
                                </w:p>
                                <w:p w14:paraId="02DBF0F4" w14:textId="574023B6" w:rsidR="00A02B2A" w:rsidRDefault="00B075F6" w:rsidP="002E5A9B">
                                  <w:pPr>
                                    <w:pStyle w:val="ListBullet"/>
                                    <w:numPr>
                                      <w:ilvl w:val="0"/>
                                      <w:numId w:val="9"/>
                                    </w:numPr>
                                    <w:ind w:left="180" w:hanging="180"/>
                                  </w:pPr>
                                  <w:hyperlink r:id="rId9" w:history="1">
                                    <w:r w:rsidR="00130413" w:rsidRPr="00B67B85">
                                      <w:rPr>
                                        <w:rStyle w:val="Hyperlink"/>
                                      </w:rPr>
                                      <w:t>https://www.verywellfamily.com/how-to-teach-a-child-to-greet-people-properly-620131</w:t>
                                    </w:r>
                                  </w:hyperlink>
                                </w:p>
                                <w:p w14:paraId="59B94F03" w14:textId="4CA0884D" w:rsidR="00A13BC7" w:rsidRPr="002E5A9B" w:rsidRDefault="00D61337" w:rsidP="00D61337">
                                  <w:pPr>
                                    <w:pStyle w:val="ListBullet"/>
                                    <w:numPr>
                                      <w:ilvl w:val="0"/>
                                      <w:numId w:val="9"/>
                                    </w:numPr>
                                    <w:ind w:left="180" w:hanging="180"/>
                                    <w:rPr>
                                      <w:rStyle w:val="Hyperlink"/>
                                    </w:rPr>
                                  </w:pPr>
                                  <w:r w:rsidRPr="00D61337">
                                    <w:rPr>
                                      <w:rStyle w:val="Hyperlink"/>
                                    </w:rPr>
                                    <w:t>https://study.com/academy/lesson/esl-greetings-lesson-plan.html</w:t>
                                  </w:r>
                                </w:p>
                                <w:p w14:paraId="677A0A91" w14:textId="4EFE7CD0" w:rsidR="00A13BC7" w:rsidRPr="002E5A9B" w:rsidRDefault="00B075F6" w:rsidP="002E5A9B">
                                  <w:pPr>
                                    <w:pStyle w:val="ListBullet"/>
                                    <w:numPr>
                                      <w:ilvl w:val="0"/>
                                      <w:numId w:val="9"/>
                                    </w:numPr>
                                    <w:ind w:left="180" w:hanging="180"/>
                                    <w:rPr>
                                      <w:rStyle w:val="Hyperlink"/>
                                    </w:rPr>
                                  </w:pPr>
                                  <w:hyperlink r:id="rId10" w:history="1">
                                    <w:r w:rsidR="005867F2" w:rsidRPr="00B67B85">
                                      <w:rPr>
                                        <w:rStyle w:val="Hyperlink"/>
                                      </w:rPr>
                                      <w:t>https://www.pinterest.com/pin/345229127657035787/?lp=true</w:t>
                                    </w:r>
                                  </w:hyperlink>
                                </w:p>
                                <w:p w14:paraId="2D27A0AF" w14:textId="1D0FB475" w:rsidR="00130413" w:rsidRPr="002E5A9B" w:rsidRDefault="00B075F6" w:rsidP="002E5A9B">
                                  <w:pPr>
                                    <w:pStyle w:val="ListBullet"/>
                                    <w:numPr>
                                      <w:ilvl w:val="0"/>
                                      <w:numId w:val="9"/>
                                    </w:numPr>
                                    <w:ind w:left="180" w:hanging="180"/>
                                    <w:rPr>
                                      <w:rStyle w:val="Hyperlink"/>
                                    </w:rPr>
                                  </w:pPr>
                                  <w:hyperlink r:id="rId11" w:history="1">
                                    <w:r w:rsidR="00D56E2A" w:rsidRPr="004B583D">
                                      <w:rPr>
                                        <w:rStyle w:val="Hyperlink"/>
                                      </w:rPr>
                                      <w:t>https://folioz.ca/user/cynthiadong/different-greeting-ways-lesson-plan-1</w:t>
                                    </w:r>
                                  </w:hyperlink>
                                </w:p>
                                <w:p w14:paraId="266D3DBF" w14:textId="40057A0A" w:rsidR="00D56E2A" w:rsidRDefault="00D56E2A" w:rsidP="00D56E2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 w:hanging="101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41CBC191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900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66160BAF" w14:textId="361E0EB9" w:rsidR="00D00D66" w:rsidRDefault="00D00D66" w:rsidP="002E5A9B">
                            <w:pPr>
                              <w:pStyle w:val="ListBullet"/>
                              <w:numPr>
                                <w:ilvl w:val="0"/>
                                <w:numId w:val="13"/>
                              </w:numPr>
                              <w:ind w:left="270" w:hanging="180"/>
                            </w:pPr>
                            <w:r>
                              <w:t>Pictures/chart of different ways of greeting.</w:t>
                            </w:r>
                          </w:p>
                          <w:p w14:paraId="3D7FCFDE" w14:textId="657156A2" w:rsidR="00D00D66" w:rsidRDefault="00D00D66" w:rsidP="002E5A9B">
                            <w:pPr>
                              <w:pStyle w:val="ListBullet"/>
                              <w:numPr>
                                <w:ilvl w:val="0"/>
                                <w:numId w:val="13"/>
                              </w:numPr>
                              <w:ind w:left="270" w:hanging="180"/>
                            </w:pPr>
                            <w:r>
                              <w:t>Video clip</w:t>
                            </w:r>
                          </w:p>
                          <w:p w14:paraId="4BE61749" w14:textId="1E9CDDEB" w:rsidR="00B046C1" w:rsidRDefault="00D00D66" w:rsidP="002E5A9B">
                            <w:pPr>
                              <w:pStyle w:val="ListBullet"/>
                              <w:numPr>
                                <w:ilvl w:val="0"/>
                                <w:numId w:val="13"/>
                              </w:numPr>
                              <w:ind w:left="270" w:hanging="180"/>
                            </w:pPr>
                            <w:r>
                              <w:t>Audio player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AE8307A" w14:textId="4AD34DCD" w:rsidR="00E00399" w:rsidRDefault="00D27DC3" w:rsidP="00E00399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  <w:r w:rsidR="00EF48C3">
                              <w:t xml:space="preserve"> </w:t>
                            </w:r>
                          </w:p>
                          <w:p w14:paraId="02DBF0F4" w14:textId="574023B6" w:rsidR="00A02B2A" w:rsidRDefault="00B075F6" w:rsidP="002E5A9B">
                            <w:pPr>
                              <w:pStyle w:val="ListBullet"/>
                              <w:numPr>
                                <w:ilvl w:val="0"/>
                                <w:numId w:val="9"/>
                              </w:numPr>
                              <w:ind w:left="180" w:hanging="180"/>
                            </w:pPr>
                            <w:hyperlink r:id="rId12" w:history="1">
                              <w:r w:rsidR="00130413" w:rsidRPr="00B67B85">
                                <w:rPr>
                                  <w:rStyle w:val="Hyperlink"/>
                                </w:rPr>
                                <w:t>https://www.verywellfamily.com/how-to-teach-a-child-to-greet-people-properly-620131</w:t>
                              </w:r>
                            </w:hyperlink>
                          </w:p>
                          <w:p w14:paraId="59B94F03" w14:textId="4CA0884D" w:rsidR="00A13BC7" w:rsidRPr="002E5A9B" w:rsidRDefault="00D61337" w:rsidP="00D61337">
                            <w:pPr>
                              <w:pStyle w:val="ListBullet"/>
                              <w:numPr>
                                <w:ilvl w:val="0"/>
                                <w:numId w:val="9"/>
                              </w:numPr>
                              <w:ind w:left="180" w:hanging="180"/>
                              <w:rPr>
                                <w:rStyle w:val="Hyperlink"/>
                              </w:rPr>
                            </w:pPr>
                            <w:r w:rsidRPr="00D61337">
                              <w:rPr>
                                <w:rStyle w:val="Hyperlink"/>
                              </w:rPr>
                              <w:t>https://study.com/academy/lesson/esl-greetings-lesson-plan.html</w:t>
                            </w:r>
                          </w:p>
                          <w:p w14:paraId="677A0A91" w14:textId="4EFE7CD0" w:rsidR="00A13BC7" w:rsidRPr="002E5A9B" w:rsidRDefault="00B075F6" w:rsidP="002E5A9B">
                            <w:pPr>
                              <w:pStyle w:val="ListBullet"/>
                              <w:numPr>
                                <w:ilvl w:val="0"/>
                                <w:numId w:val="9"/>
                              </w:numPr>
                              <w:ind w:left="180" w:hanging="180"/>
                              <w:rPr>
                                <w:rStyle w:val="Hyperlink"/>
                              </w:rPr>
                            </w:pPr>
                            <w:hyperlink r:id="rId13" w:history="1">
                              <w:r w:rsidR="005867F2" w:rsidRPr="00B67B85">
                                <w:rPr>
                                  <w:rStyle w:val="Hyperlink"/>
                                </w:rPr>
                                <w:t>https://www.pinterest.com/pin/345229127657035787/?lp=true</w:t>
                              </w:r>
                            </w:hyperlink>
                          </w:p>
                          <w:p w14:paraId="2D27A0AF" w14:textId="1D0FB475" w:rsidR="00130413" w:rsidRPr="002E5A9B" w:rsidRDefault="00B075F6" w:rsidP="002E5A9B">
                            <w:pPr>
                              <w:pStyle w:val="ListBullet"/>
                              <w:numPr>
                                <w:ilvl w:val="0"/>
                                <w:numId w:val="9"/>
                              </w:numPr>
                              <w:ind w:left="180" w:hanging="180"/>
                              <w:rPr>
                                <w:rStyle w:val="Hyperlink"/>
                              </w:rPr>
                            </w:pPr>
                            <w:hyperlink r:id="rId14" w:history="1">
                              <w:r w:rsidR="00D56E2A" w:rsidRPr="004B583D">
                                <w:rPr>
                                  <w:rStyle w:val="Hyperlink"/>
                                </w:rPr>
                                <w:t>https://folioz.ca/user/cynthiadong/different-greeting-ways-lesson-plan-1</w:t>
                              </w:r>
                            </w:hyperlink>
                          </w:p>
                          <w:p w14:paraId="266D3DBF" w14:textId="40057A0A" w:rsidR="00D56E2A" w:rsidRDefault="00D56E2A" w:rsidP="00D56E2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 w:hanging="101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41CBC191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874"/>
        <w:gridCol w:w="264"/>
        <w:gridCol w:w="3531"/>
        <w:gridCol w:w="265"/>
        <w:gridCol w:w="3527"/>
      </w:tblGrid>
      <w:tr w:rsidR="00C17E2A" w14:paraId="7DA79F9C" w14:textId="77777777" w:rsidTr="000F0EF6">
        <w:trPr>
          <w:tblHeader/>
        </w:trPr>
        <w:tc>
          <w:tcPr>
            <w:tcW w:w="990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4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66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4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64" w:type="pct"/>
            <w:tcBorders>
              <w:bottom w:val="single" w:sz="18" w:space="0" w:color="000000" w:themeColor="text1"/>
            </w:tcBorders>
          </w:tcPr>
          <w:p w14:paraId="7E9D8FEE" w14:textId="5F39BDD0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C17E2A" w14:paraId="51C30C02" w14:textId="77777777" w:rsidTr="000F0EF6">
        <w:trPr>
          <w:trHeight w:val="893"/>
        </w:trPr>
        <w:tc>
          <w:tcPr>
            <w:tcW w:w="99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4E68D570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18E27001" w14:textId="77777777" w:rsidR="00B3151B" w:rsidRDefault="00B3151B" w:rsidP="002E5A9B">
            <w:pPr>
              <w:pStyle w:val="ListParagraph"/>
              <w:ind w:left="0"/>
            </w:pPr>
            <w:r>
              <w:t>Students will be able to:</w:t>
            </w:r>
          </w:p>
          <w:p w14:paraId="492ED3E3" w14:textId="02CF2836" w:rsidR="00613309" w:rsidRDefault="00A06CB2" w:rsidP="002E5A9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>
              <w:t>Exp</w:t>
            </w:r>
            <w:r w:rsidR="00613309">
              <w:t xml:space="preserve">lain the meaning of greeting. </w:t>
            </w:r>
          </w:p>
          <w:p w14:paraId="31CC53E9" w14:textId="56EFE8DB" w:rsidR="00613309" w:rsidRDefault="00A06CB2" w:rsidP="002E5A9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>
              <w:t xml:space="preserve">Mention the various ways of greeting in their locality. </w:t>
            </w:r>
          </w:p>
          <w:p w14:paraId="109565A3" w14:textId="70004B8A" w:rsidR="003B0D59" w:rsidRDefault="00A06CB2" w:rsidP="002E5A9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>
              <w:t xml:space="preserve">Mention at least five (5) </w:t>
            </w:r>
            <w:r w:rsidR="00B43C60">
              <w:t>importance</w:t>
            </w:r>
            <w:r>
              <w:t xml:space="preserve"> of greetings</w:t>
            </w:r>
            <w:r w:rsidR="00B43C60">
              <w:t>.</w:t>
            </w:r>
          </w:p>
          <w:p w14:paraId="0571DA42" w14:textId="77777777" w:rsidR="00B43C60" w:rsidRDefault="00B43C60" w:rsidP="00B43C60"/>
          <w:p w14:paraId="7BCEC614" w14:textId="77777777" w:rsidR="00B43C60" w:rsidRPr="00AF47E1" w:rsidRDefault="00B43C60" w:rsidP="00B43C60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14:paraId="4691DEA2" w14:textId="77777777" w:rsidR="00B43C60" w:rsidRDefault="00B43C60" w:rsidP="00B43C60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>Greeting is a very important aspect of our culture.</w:t>
            </w:r>
          </w:p>
          <w:p w14:paraId="6516BFF2" w14:textId="77777777" w:rsidR="00B43C60" w:rsidRDefault="00B43C60" w:rsidP="00B43C60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 xml:space="preserve">It is an instrument for determining how respectful one is to his parents, teachers and other elders in the community. </w:t>
            </w:r>
          </w:p>
          <w:p w14:paraId="22A31125" w14:textId="01E832D0" w:rsidR="00B43C60" w:rsidRPr="000A37E8" w:rsidRDefault="00B43C60" w:rsidP="00B43C60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 xml:space="preserve">As a result, so much value </w:t>
            </w:r>
            <w:proofErr w:type="gramStart"/>
            <w:r>
              <w:t>is paid</w:t>
            </w:r>
            <w:proofErr w:type="gramEnd"/>
            <w:r>
              <w:t xml:space="preserve"> to it </w:t>
            </w:r>
            <w:r>
              <w:lastRenderedPageBreak/>
              <w:t>based on the backdrop that since everybody demands it, everybody should give it.</w:t>
            </w:r>
          </w:p>
        </w:tc>
        <w:tc>
          <w:tcPr>
            <w:tcW w:w="140" w:type="pct"/>
          </w:tcPr>
          <w:p w14:paraId="64D57A74" w14:textId="77777777" w:rsidR="00C17E2A" w:rsidRDefault="00C17E2A"/>
        </w:tc>
        <w:tc>
          <w:tcPr>
            <w:tcW w:w="186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7CA6B0FB" w14:textId="2B6714FC" w:rsidR="00F616CA" w:rsidRPr="00F616CA" w:rsidRDefault="00D171C4" w:rsidP="00F616CA">
            <w:pPr>
              <w:rPr>
                <w:b/>
              </w:rPr>
            </w:pPr>
            <w:r>
              <w:rPr>
                <w:b/>
              </w:rPr>
              <w:t>Day 1/Lesson 1</w:t>
            </w:r>
            <w:r w:rsidR="00617CD8">
              <w:rPr>
                <w:b/>
              </w:rPr>
              <w:t xml:space="preserve"> – 30 Mins</w:t>
            </w:r>
          </w:p>
          <w:p w14:paraId="0B61356E" w14:textId="77777777" w:rsidR="00FD7DF5" w:rsidRDefault="00D00D66" w:rsidP="002E5A9B">
            <w:pPr>
              <w:pStyle w:val="ListParagraph"/>
              <w:numPr>
                <w:ilvl w:val="0"/>
                <w:numId w:val="7"/>
              </w:numPr>
              <w:ind w:left="202" w:hanging="180"/>
            </w:pPr>
            <w:r>
              <w:t>Pupils greet every day before they begins the day’s activities. Teacher reminds them of this by asking:</w:t>
            </w:r>
          </w:p>
          <w:p w14:paraId="258EB577" w14:textId="19A4C747" w:rsidR="002E5A9B" w:rsidRDefault="002E5A9B" w:rsidP="002E5A9B">
            <w:pPr>
              <w:pStyle w:val="ListParagraph"/>
              <w:numPr>
                <w:ilvl w:val="0"/>
                <w:numId w:val="14"/>
              </w:numPr>
              <w:ind w:left="382" w:hanging="180"/>
            </w:pPr>
            <w:r>
              <w:t>Did</w:t>
            </w:r>
            <w:r w:rsidR="00D00D66">
              <w:t xml:space="preserve"> you greet your parents this morning? If yes, demonstrate it.</w:t>
            </w:r>
          </w:p>
          <w:p w14:paraId="248AF86C" w14:textId="2D3CB1ED" w:rsidR="002E5A9B" w:rsidRDefault="002E5A9B" w:rsidP="002E5A9B">
            <w:pPr>
              <w:pStyle w:val="ListParagraph"/>
              <w:numPr>
                <w:ilvl w:val="0"/>
                <w:numId w:val="14"/>
              </w:numPr>
              <w:ind w:left="382" w:hanging="180"/>
            </w:pPr>
            <w:r>
              <w:t>Do</w:t>
            </w:r>
            <w:r w:rsidR="00D00D66">
              <w:t xml:space="preserve"> your parents or elders chastise you on the ti</w:t>
            </w:r>
            <w:r>
              <w:t>me/days you fail to greet them?</w:t>
            </w:r>
          </w:p>
          <w:p w14:paraId="19EC829E" w14:textId="0C070950" w:rsidR="00FD7DF5" w:rsidRDefault="002E5A9B" w:rsidP="002E5A9B">
            <w:pPr>
              <w:pStyle w:val="ListParagraph"/>
              <w:numPr>
                <w:ilvl w:val="0"/>
                <w:numId w:val="14"/>
              </w:numPr>
              <w:ind w:left="382" w:hanging="180"/>
            </w:pPr>
            <w:r>
              <w:t>How</w:t>
            </w:r>
            <w:r w:rsidR="00D00D66">
              <w:t xml:space="preserve"> do you greet your friends? Demonstrate it.</w:t>
            </w:r>
          </w:p>
          <w:p w14:paraId="6466237D" w14:textId="77777777" w:rsidR="00FD7DF5" w:rsidRDefault="00FD7DF5" w:rsidP="002E5A9B">
            <w:pPr>
              <w:pStyle w:val="ListParagraph"/>
              <w:numPr>
                <w:ilvl w:val="0"/>
                <w:numId w:val="7"/>
              </w:numPr>
              <w:ind w:left="202" w:hanging="180"/>
            </w:pPr>
            <w:r>
              <w:t xml:space="preserve">Have the Pupils say the words used for greetings at a particular time of the day, and for particular occasion, such as marriage, burial, during work, returning from work, and childbirth. </w:t>
            </w:r>
          </w:p>
          <w:p w14:paraId="215BBA0C" w14:textId="2C702D1F" w:rsidR="00FD7DF5" w:rsidRDefault="00FD7DF5" w:rsidP="002E5A9B">
            <w:pPr>
              <w:pStyle w:val="ListParagraph"/>
              <w:numPr>
                <w:ilvl w:val="0"/>
                <w:numId w:val="7"/>
              </w:numPr>
              <w:ind w:left="202" w:hanging="180"/>
            </w:pPr>
            <w:r>
              <w:t xml:space="preserve">Help them also recognize that these vary from culture to culture. (A recorded audio player containing these forms of greetings </w:t>
            </w:r>
            <w:proofErr w:type="gramStart"/>
            <w:r>
              <w:t>can also be played</w:t>
            </w:r>
            <w:proofErr w:type="gramEnd"/>
            <w:r>
              <w:t>.)</w:t>
            </w:r>
          </w:p>
          <w:p w14:paraId="23FD65BE" w14:textId="77777777" w:rsidR="00F47E22" w:rsidRDefault="00F47E22" w:rsidP="002E15E8"/>
          <w:p w14:paraId="2EBD2E55" w14:textId="3E2761CE" w:rsidR="00B43C60" w:rsidRDefault="00B43C60" w:rsidP="00B43C60">
            <w:pPr>
              <w:rPr>
                <w:b/>
              </w:rPr>
            </w:pPr>
            <w:r>
              <w:rPr>
                <w:b/>
              </w:rPr>
              <w:t>Day 3 /</w:t>
            </w:r>
            <w:r w:rsidRPr="003468F5">
              <w:rPr>
                <w:b/>
              </w:rPr>
              <w:t xml:space="preserve">Lesson </w:t>
            </w:r>
            <w:r w:rsidR="003E6438">
              <w:rPr>
                <w:b/>
              </w:rPr>
              <w:t xml:space="preserve">3 </w:t>
            </w:r>
            <w:r w:rsidRPr="003468F5">
              <w:rPr>
                <w:b/>
              </w:rPr>
              <w:t xml:space="preserve">– </w:t>
            </w:r>
            <w:r>
              <w:rPr>
                <w:b/>
              </w:rPr>
              <w:t>15Mins</w:t>
            </w:r>
          </w:p>
          <w:p w14:paraId="6E3CEBC4" w14:textId="3B3F5DF9" w:rsidR="00B43C60" w:rsidRDefault="00B43C60" w:rsidP="00B43C60">
            <w:pPr>
              <w:pStyle w:val="ListParagraph"/>
              <w:numPr>
                <w:ilvl w:val="0"/>
                <w:numId w:val="10"/>
              </w:numPr>
              <w:ind w:left="202" w:hanging="180"/>
            </w:pPr>
            <w:r>
              <w:t>Have the pupils learn the importance of greeting by leading as follows;</w:t>
            </w:r>
          </w:p>
          <w:p w14:paraId="322DA4DB" w14:textId="3B459A4E" w:rsidR="00B43C60" w:rsidRDefault="00B43C60" w:rsidP="00B43C60">
            <w:pPr>
              <w:pStyle w:val="ListParagraph"/>
              <w:numPr>
                <w:ilvl w:val="0"/>
                <w:numId w:val="17"/>
              </w:numPr>
              <w:ind w:left="292" w:hanging="180"/>
            </w:pPr>
            <w:r>
              <w:lastRenderedPageBreak/>
              <w:t xml:space="preserve">Will a child who refuses to greet his parents receive gifts from them? </w:t>
            </w:r>
          </w:p>
          <w:p w14:paraId="1C1A398E" w14:textId="7D456D1F" w:rsidR="00B43C60" w:rsidRDefault="00B43C60" w:rsidP="00B43C60">
            <w:pPr>
              <w:pStyle w:val="ListParagraph"/>
              <w:numPr>
                <w:ilvl w:val="0"/>
                <w:numId w:val="17"/>
              </w:numPr>
              <w:ind w:left="292" w:hanging="180"/>
            </w:pPr>
            <w:r>
              <w:t xml:space="preserve">Do you greet someone you do not like? - is greetings a way of showing respect to people? </w:t>
            </w:r>
          </w:p>
          <w:p w14:paraId="351EC7D1" w14:textId="7D85BE0B" w:rsidR="00B43C60" w:rsidRDefault="00B43C60" w:rsidP="00B43C60">
            <w:pPr>
              <w:pStyle w:val="ListParagraph"/>
              <w:numPr>
                <w:ilvl w:val="0"/>
                <w:numId w:val="17"/>
              </w:numPr>
              <w:ind w:left="292" w:hanging="180"/>
            </w:pPr>
            <w:r>
              <w:t xml:space="preserve">Is it good to greet our neighbors? </w:t>
            </w:r>
          </w:p>
          <w:p w14:paraId="78E45E7C" w14:textId="2B585AFF" w:rsidR="00B43C60" w:rsidRDefault="00B43C60" w:rsidP="00B43C60">
            <w:pPr>
              <w:pStyle w:val="ListParagraph"/>
              <w:numPr>
                <w:ilvl w:val="0"/>
                <w:numId w:val="17"/>
              </w:numPr>
              <w:ind w:left="292" w:hanging="180"/>
            </w:pPr>
            <w:r>
              <w:t xml:space="preserve">Is it good to start discussion with an elder early in the morning without greeting him/her? </w:t>
            </w:r>
          </w:p>
          <w:p w14:paraId="6C09B8C6" w14:textId="78E83EFB" w:rsidR="00B43C60" w:rsidRDefault="00B43C60" w:rsidP="00B43C60">
            <w:pPr>
              <w:pStyle w:val="ListParagraph"/>
              <w:numPr>
                <w:ilvl w:val="0"/>
                <w:numId w:val="17"/>
              </w:numPr>
              <w:ind w:left="292" w:hanging="180"/>
            </w:pPr>
            <w:r>
              <w:t xml:space="preserve">Does he/she who </w:t>
            </w:r>
            <w:proofErr w:type="gramStart"/>
            <w:r>
              <w:t>doesn’t</w:t>
            </w:r>
            <w:proofErr w:type="gramEnd"/>
            <w:r>
              <w:t xml:space="preserve"> know how to greet have many friends? </w:t>
            </w:r>
          </w:p>
          <w:p w14:paraId="6CC78EF4" w14:textId="3785A493" w:rsidR="0017631E" w:rsidRPr="00F616CA" w:rsidRDefault="00B43C60" w:rsidP="002E15E8">
            <w:pPr>
              <w:pStyle w:val="ListParagraph"/>
              <w:numPr>
                <w:ilvl w:val="0"/>
                <w:numId w:val="17"/>
              </w:numPr>
              <w:ind w:left="292" w:hanging="180"/>
            </w:pPr>
            <w:r>
              <w:t>Is greeting a way of showing appreciation?</w:t>
            </w:r>
          </w:p>
        </w:tc>
        <w:tc>
          <w:tcPr>
            <w:tcW w:w="140" w:type="pct"/>
          </w:tcPr>
          <w:p w14:paraId="3EC4062D" w14:textId="77777777" w:rsidR="00C17E2A" w:rsidRDefault="00C17E2A"/>
        </w:tc>
        <w:tc>
          <w:tcPr>
            <w:tcW w:w="1864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E9CCC7C" w14:textId="5CFF9788" w:rsidR="00AF47E1" w:rsidRPr="002E5A9B" w:rsidRDefault="002E5A9B" w:rsidP="002E5A9B">
            <w:pPr>
              <w:rPr>
                <w:b/>
              </w:rPr>
            </w:pPr>
            <w:r>
              <w:rPr>
                <w:b/>
              </w:rPr>
              <w:t>Day 2/Lesson 2</w:t>
            </w:r>
            <w:r w:rsidR="00D61337">
              <w:rPr>
                <w:b/>
              </w:rPr>
              <w:t>- 15Mi</w:t>
            </w:r>
            <w:r w:rsidR="00E07205" w:rsidRPr="002E5A9B">
              <w:rPr>
                <w:b/>
              </w:rPr>
              <w:t xml:space="preserve">ns </w:t>
            </w:r>
          </w:p>
          <w:p w14:paraId="7C01CAE5" w14:textId="77777777" w:rsidR="00FD7DF5" w:rsidRDefault="00D00D66" w:rsidP="002E5A9B">
            <w:pPr>
              <w:pStyle w:val="ListParagraph"/>
              <w:numPr>
                <w:ilvl w:val="0"/>
                <w:numId w:val="8"/>
              </w:numPr>
              <w:ind w:left="186" w:hanging="180"/>
            </w:pPr>
            <w:r>
              <w:t>Pupils look at a chart displaying various ways</w:t>
            </w:r>
            <w:r w:rsidR="00FD7DF5">
              <w:t xml:space="preserve"> of greetings, and identify the</w:t>
            </w:r>
            <w:r>
              <w:t xml:space="preserve"> ones peculiar to them, as boys or girls, or one common in their culture/locality. </w:t>
            </w:r>
          </w:p>
          <w:p w14:paraId="66F5DA33" w14:textId="77777777" w:rsidR="00FD7DF5" w:rsidRDefault="00D00D66" w:rsidP="002E5A9B">
            <w:pPr>
              <w:pStyle w:val="ListParagraph"/>
              <w:numPr>
                <w:ilvl w:val="0"/>
                <w:numId w:val="8"/>
              </w:numPr>
              <w:ind w:left="186" w:hanging="180"/>
            </w:pPr>
            <w:r>
              <w:t xml:space="preserve">Teacher leads: - identify the culture or tribes that greet as seen in the picture: prostration, shaking hands, bowing, kneeling, squatting, etc. </w:t>
            </w:r>
          </w:p>
          <w:p w14:paraId="1E59FF5A" w14:textId="77777777" w:rsidR="00FD7DF5" w:rsidRDefault="00FD7DF5" w:rsidP="002E5A9B">
            <w:pPr>
              <w:pStyle w:val="ListParagraph"/>
              <w:numPr>
                <w:ilvl w:val="0"/>
                <w:numId w:val="8"/>
              </w:numPr>
              <w:ind w:left="186" w:hanging="180"/>
            </w:pPr>
            <w:r>
              <w:t>H</w:t>
            </w:r>
            <w:r w:rsidR="00D00D66">
              <w:t>ow do girls greet their</w:t>
            </w:r>
            <w:r>
              <w:t xml:space="preserve"> elders in ___________ tribe? </w:t>
            </w:r>
          </w:p>
          <w:p w14:paraId="37FB0C8B" w14:textId="62721ED7" w:rsidR="00EC10A5" w:rsidRDefault="00FD7DF5" w:rsidP="002E5A9B">
            <w:pPr>
              <w:pStyle w:val="ListParagraph"/>
              <w:numPr>
                <w:ilvl w:val="0"/>
                <w:numId w:val="8"/>
              </w:numPr>
              <w:ind w:left="186" w:hanging="180"/>
            </w:pPr>
            <w:r>
              <w:t>H</w:t>
            </w:r>
            <w:r w:rsidR="00D00D66">
              <w:t xml:space="preserve">ow do </w:t>
            </w:r>
            <w:r w:rsidR="002E5A9B">
              <w:t>you greet your I</w:t>
            </w:r>
            <w:r w:rsidR="00D00D66">
              <w:t xml:space="preserve">mam or </w:t>
            </w:r>
            <w:r w:rsidR="002E5A9B">
              <w:t>Pastor?</w:t>
            </w:r>
          </w:p>
          <w:p w14:paraId="5BCF9BF2" w14:textId="77777777" w:rsidR="00EC10A5" w:rsidRDefault="00EC10A5" w:rsidP="002E5A9B">
            <w:pPr>
              <w:pStyle w:val="ListParagraph"/>
              <w:ind w:left="186"/>
            </w:pPr>
          </w:p>
          <w:p w14:paraId="1E427373" w14:textId="5D7B9D1B" w:rsidR="00B43C60" w:rsidRDefault="003E6438" w:rsidP="00B43C60">
            <w:pPr>
              <w:rPr>
                <w:b/>
              </w:rPr>
            </w:pPr>
            <w:r>
              <w:rPr>
                <w:b/>
              </w:rPr>
              <w:t>Day 4/Lesson 4</w:t>
            </w:r>
            <w:bookmarkStart w:id="0" w:name="_GoBack"/>
            <w:bookmarkEnd w:id="0"/>
            <w:r w:rsidR="00B43C60">
              <w:rPr>
                <w:b/>
              </w:rPr>
              <w:t xml:space="preserve"> -15</w:t>
            </w:r>
            <w:r w:rsidR="00B43C60" w:rsidRPr="0026795F">
              <w:rPr>
                <w:b/>
              </w:rPr>
              <w:t>Mins</w:t>
            </w:r>
          </w:p>
          <w:p w14:paraId="7653CE61" w14:textId="77777777" w:rsidR="00B43C60" w:rsidRDefault="00B43C60" w:rsidP="00B43C60">
            <w:pPr>
              <w:pStyle w:val="ListParagraph"/>
              <w:numPr>
                <w:ilvl w:val="0"/>
                <w:numId w:val="11"/>
              </w:numPr>
              <w:ind w:left="186" w:hanging="180"/>
            </w:pPr>
            <w:r>
              <w:t xml:space="preserve">Have the pupils watch </w:t>
            </w:r>
            <w:proofErr w:type="gramStart"/>
            <w:r>
              <w:t>a video clip on different cultures and how they greet</w:t>
            </w:r>
            <w:proofErr w:type="gramEnd"/>
            <w:r>
              <w:t>.</w:t>
            </w:r>
          </w:p>
          <w:p w14:paraId="012DB69B" w14:textId="082143A5" w:rsidR="00EC10A5" w:rsidRPr="00171443" w:rsidRDefault="00B43C60" w:rsidP="00B43C60">
            <w:pPr>
              <w:pStyle w:val="ListParagraph"/>
              <w:numPr>
                <w:ilvl w:val="0"/>
                <w:numId w:val="11"/>
              </w:numPr>
              <w:ind w:left="186" w:hanging="180"/>
            </w:pPr>
            <w:r>
              <w:t>Divide the class into three different cultures and have them dramatize the way they greet.</w:t>
            </w:r>
          </w:p>
        </w:tc>
      </w:tr>
      <w:tr w:rsidR="00B43C60" w14:paraId="544156AA" w14:textId="77777777" w:rsidTr="000F0EF6">
        <w:trPr>
          <w:gridAfter w:val="2"/>
          <w:wAfter w:w="2006" w:type="pct"/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60CFBC90" w:rsidR="00B43C60" w:rsidRPr="00AF47E1" w:rsidRDefault="00B43C60" w:rsidP="00B43C60"/>
        </w:tc>
        <w:tc>
          <w:tcPr>
            <w:tcW w:w="140" w:type="pct"/>
          </w:tcPr>
          <w:p w14:paraId="0BE69C2D" w14:textId="77777777" w:rsidR="00B43C60" w:rsidRDefault="00B43C60"/>
        </w:tc>
        <w:tc>
          <w:tcPr>
            <w:tcW w:w="186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619C27F" w14:textId="77777777" w:rsidR="00B43C60" w:rsidRDefault="00B43C60" w:rsidP="0026795F">
            <w:pPr>
              <w:rPr>
                <w:b/>
              </w:rPr>
            </w:pPr>
          </w:p>
          <w:p w14:paraId="290231E8" w14:textId="4DBE72AF" w:rsidR="00B43C60" w:rsidRDefault="00B43C60" w:rsidP="00B43C60">
            <w:pPr>
              <w:pStyle w:val="ListParagraph"/>
              <w:ind w:left="360"/>
            </w:pPr>
          </w:p>
        </w:tc>
      </w:tr>
      <w:tr w:rsidR="00C17E2A" w14:paraId="2739C41C" w14:textId="77777777" w:rsidTr="000F0EF6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6B34AA4" w14:textId="77777777" w:rsidR="00B43C60" w:rsidRDefault="00B43C60" w:rsidP="00B43C60">
            <w:pPr>
              <w:pStyle w:val="Heading2"/>
            </w:pPr>
            <w:r>
              <w:t>Assessment Activity</w:t>
            </w:r>
          </w:p>
          <w:p w14:paraId="37435B08" w14:textId="77777777" w:rsidR="00B43C60" w:rsidRDefault="00B43C60" w:rsidP="00B43C60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 xml:space="preserve">Explain the meaning of greeting. </w:t>
            </w:r>
          </w:p>
          <w:p w14:paraId="139E19CF" w14:textId="77777777" w:rsidR="00D61337" w:rsidRDefault="00D61337" w:rsidP="00D61337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 xml:space="preserve">List different ways of greetings from different cultures in Nigeria.  </w:t>
            </w:r>
          </w:p>
          <w:p w14:paraId="50B38FBD" w14:textId="3CB809B1" w:rsidR="00D61337" w:rsidRDefault="00D61337" w:rsidP="00B43C60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>Mention some of the importance of greeting in our community.</w:t>
            </w:r>
          </w:p>
          <w:p w14:paraId="69A6993D" w14:textId="55D3DBEC" w:rsidR="001F4D29" w:rsidRPr="001F4D29" w:rsidRDefault="001F4D29" w:rsidP="00B43C60"/>
        </w:tc>
        <w:tc>
          <w:tcPr>
            <w:tcW w:w="140" w:type="pct"/>
          </w:tcPr>
          <w:p w14:paraId="37519F10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0A3918F" w14:textId="77777777" w:rsidR="00B43C60" w:rsidRDefault="00B43C60" w:rsidP="00B43C60">
            <w:pPr>
              <w:pStyle w:val="Heading2"/>
            </w:pPr>
            <w:r w:rsidRPr="00287F69">
              <w:t>Assessment Activity</w:t>
            </w:r>
          </w:p>
          <w:p w14:paraId="75DE4D48" w14:textId="77777777" w:rsidR="003E6438" w:rsidRDefault="00D61337" w:rsidP="003E6438">
            <w:pPr>
              <w:pStyle w:val="ListParagraph"/>
              <w:numPr>
                <w:ilvl w:val="0"/>
                <w:numId w:val="6"/>
              </w:numPr>
              <w:ind w:left="218" w:hanging="218"/>
            </w:pPr>
            <w:r>
              <w:t>P</w:t>
            </w:r>
            <w:r w:rsidRPr="00D61337">
              <w:t>raise the students for all of their hard work</w:t>
            </w:r>
            <w:r w:rsidR="003E6438">
              <w:t>.</w:t>
            </w:r>
          </w:p>
          <w:p w14:paraId="4A068061" w14:textId="77777777" w:rsidR="003E6438" w:rsidRDefault="00D61337" w:rsidP="003E6438">
            <w:pPr>
              <w:pStyle w:val="ListParagraph"/>
              <w:numPr>
                <w:ilvl w:val="0"/>
                <w:numId w:val="6"/>
              </w:numPr>
              <w:ind w:left="218" w:hanging="218"/>
            </w:pPr>
            <w:r>
              <w:t xml:space="preserve">Ask the students to go to </w:t>
            </w:r>
            <w:r w:rsidRPr="00D61337">
              <w:t xml:space="preserve">two school employees and introduce themselves by using the greetings skills learned. </w:t>
            </w:r>
          </w:p>
          <w:p w14:paraId="0DD247B6" w14:textId="77777777" w:rsidR="003E6438" w:rsidRDefault="00D61337" w:rsidP="003E6438">
            <w:pPr>
              <w:pStyle w:val="ListParagraph"/>
              <w:numPr>
                <w:ilvl w:val="0"/>
                <w:numId w:val="6"/>
              </w:numPr>
              <w:ind w:left="218" w:hanging="218"/>
            </w:pPr>
            <w:r w:rsidRPr="00D61337">
              <w:t xml:space="preserve">The school employee will then be asked to sign the student’s sheet.  </w:t>
            </w:r>
          </w:p>
          <w:p w14:paraId="515003DA" w14:textId="2DBEDA87" w:rsidR="002F4915" w:rsidRPr="00D61337" w:rsidRDefault="00D61337" w:rsidP="003E6438">
            <w:pPr>
              <w:pStyle w:val="ListParagraph"/>
              <w:numPr>
                <w:ilvl w:val="0"/>
                <w:numId w:val="6"/>
              </w:numPr>
              <w:ind w:left="218" w:hanging="218"/>
            </w:pPr>
            <w:r w:rsidRPr="00D61337">
              <w:t>Thi</w:t>
            </w:r>
            <w:r>
              <w:t>s will be homework for that day.</w:t>
            </w:r>
          </w:p>
        </w:tc>
        <w:tc>
          <w:tcPr>
            <w:tcW w:w="140" w:type="pct"/>
          </w:tcPr>
          <w:p w14:paraId="05B09046" w14:textId="77777777" w:rsidR="00C17E2A" w:rsidRDefault="00C17E2A"/>
        </w:tc>
        <w:tc>
          <w:tcPr>
            <w:tcW w:w="186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C17E2A" w14:paraId="7185304E" w14:textId="77777777" w:rsidTr="000F0EF6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1F99F8CF" w:rsidR="002E5A9B" w:rsidRPr="00F208E3" w:rsidRDefault="002E5A9B" w:rsidP="00B43C60">
            <w:pPr>
              <w:pStyle w:val="ListParagraph"/>
              <w:ind w:left="360"/>
            </w:pPr>
          </w:p>
        </w:tc>
        <w:tc>
          <w:tcPr>
            <w:tcW w:w="14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017E9840" w:rsidR="00EB4B58" w:rsidRPr="00287F69" w:rsidRDefault="00EB4B58" w:rsidP="00B43C60">
            <w:pPr>
              <w:pStyle w:val="ListParagraph"/>
              <w:ind w:left="360"/>
            </w:pPr>
          </w:p>
        </w:tc>
        <w:tc>
          <w:tcPr>
            <w:tcW w:w="140" w:type="pct"/>
          </w:tcPr>
          <w:p w14:paraId="79D27C9D" w14:textId="77777777" w:rsidR="00C17E2A" w:rsidRDefault="00C17E2A"/>
        </w:tc>
        <w:tc>
          <w:tcPr>
            <w:tcW w:w="186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C17E2A" w14:paraId="0F1361F9" w14:textId="77777777" w:rsidTr="000F0EF6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40" w:type="pct"/>
          </w:tcPr>
          <w:p w14:paraId="5F1D2F44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40" w:type="pct"/>
          </w:tcPr>
          <w:p w14:paraId="2AF7B3E2" w14:textId="77777777" w:rsidR="00C17E2A" w:rsidRDefault="00C17E2A"/>
        </w:tc>
        <w:tc>
          <w:tcPr>
            <w:tcW w:w="1864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5"/>
      <w:headerReference w:type="first" r:id="rId16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B77F3" w14:textId="77777777" w:rsidR="00B075F6" w:rsidRDefault="00B075F6">
      <w:pPr>
        <w:spacing w:before="0" w:after="0" w:line="240" w:lineRule="auto"/>
      </w:pPr>
      <w:r>
        <w:separator/>
      </w:r>
    </w:p>
  </w:endnote>
  <w:endnote w:type="continuationSeparator" w:id="0">
    <w:p w14:paraId="3EFAE9F3" w14:textId="77777777" w:rsidR="00B075F6" w:rsidRDefault="00B075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69865258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E643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F4EEC" w14:textId="77777777" w:rsidR="00B075F6" w:rsidRDefault="00B075F6">
      <w:pPr>
        <w:spacing w:before="0" w:after="0" w:line="240" w:lineRule="auto"/>
      </w:pPr>
      <w:r>
        <w:separator/>
      </w:r>
    </w:p>
  </w:footnote>
  <w:footnote w:type="continuationSeparator" w:id="0">
    <w:p w14:paraId="6BC0D1D0" w14:textId="77777777" w:rsidR="00B075F6" w:rsidRDefault="00B075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3B48EB2C" w:rsidR="00A25094" w:rsidRDefault="00D171C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56167242" wp14:editId="05873931">
          <wp:simplePos x="0" y="0"/>
          <wp:positionH relativeFrom="margin">
            <wp:align>right</wp:align>
          </wp:positionH>
          <wp:positionV relativeFrom="paragraph">
            <wp:posOffset>-266700</wp:posOffset>
          </wp:positionV>
          <wp:extent cx="457200" cy="393700"/>
          <wp:effectExtent l="0" t="0" r="0" b="635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393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CE4B5EA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189544CD"/>
    <w:multiLevelType w:val="hybridMultilevel"/>
    <w:tmpl w:val="6E8E9EB0"/>
    <w:lvl w:ilvl="0" w:tplc="51C2FD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CA3E96"/>
    <w:multiLevelType w:val="hybridMultilevel"/>
    <w:tmpl w:val="6952E3AC"/>
    <w:lvl w:ilvl="0" w:tplc="8D3CD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271E4D"/>
    <w:multiLevelType w:val="hybridMultilevel"/>
    <w:tmpl w:val="C4FEB604"/>
    <w:lvl w:ilvl="0" w:tplc="8ACC1B2C">
      <w:start w:val="1"/>
      <w:numFmt w:val="bullet"/>
      <w:lvlText w:val="-"/>
      <w:lvlJc w:val="left"/>
      <w:pPr>
        <w:ind w:left="461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4" w15:restartNumberingAfterBreak="0">
    <w:nsid w:val="3ADA003B"/>
    <w:multiLevelType w:val="hybridMultilevel"/>
    <w:tmpl w:val="A76449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C73E0F"/>
    <w:multiLevelType w:val="hybridMultilevel"/>
    <w:tmpl w:val="62E42AF4"/>
    <w:lvl w:ilvl="0" w:tplc="BFACA408">
      <w:start w:val="1"/>
      <w:numFmt w:val="bullet"/>
      <w:lvlText w:val="-"/>
      <w:lvlJc w:val="left"/>
      <w:pPr>
        <w:ind w:left="461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6" w15:restartNumberingAfterBreak="0">
    <w:nsid w:val="51905136"/>
    <w:multiLevelType w:val="hybridMultilevel"/>
    <w:tmpl w:val="AE6A83D8"/>
    <w:lvl w:ilvl="0" w:tplc="222EB51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A20C07"/>
    <w:multiLevelType w:val="hybridMultilevel"/>
    <w:tmpl w:val="1CE28C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86416"/>
    <w:multiLevelType w:val="hybridMultilevel"/>
    <w:tmpl w:val="9B5A66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874BAC"/>
    <w:multiLevelType w:val="hybridMultilevel"/>
    <w:tmpl w:val="5E1CE8A8"/>
    <w:lvl w:ilvl="0" w:tplc="0409000F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11" w15:restartNumberingAfterBreak="0">
    <w:nsid w:val="6BCD62F7"/>
    <w:multiLevelType w:val="hybridMultilevel"/>
    <w:tmpl w:val="27D8FD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7B9550E9"/>
    <w:multiLevelType w:val="hybridMultilevel"/>
    <w:tmpl w:val="6FF8DEDC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3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2099F"/>
    <w:multiLevelType w:val="hybridMultilevel"/>
    <w:tmpl w:val="63E6FE7C"/>
    <w:lvl w:ilvl="0" w:tplc="552E5B48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10"/>
  </w:num>
  <w:num w:numId="9">
    <w:abstractNumId w:val="6"/>
  </w:num>
  <w:num w:numId="10">
    <w:abstractNumId w:val="14"/>
  </w:num>
  <w:num w:numId="11">
    <w:abstractNumId w:val="9"/>
  </w:num>
  <w:num w:numId="12">
    <w:abstractNumId w:val="5"/>
  </w:num>
  <w:num w:numId="13">
    <w:abstractNumId w:val="3"/>
  </w:num>
  <w:num w:numId="14">
    <w:abstractNumId w:val="12"/>
  </w:num>
  <w:num w:numId="15">
    <w:abstractNumId w:val="0"/>
  </w:num>
  <w:num w:numId="16">
    <w:abstractNumId w:val="0"/>
  </w:num>
  <w:num w:numId="17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1C0"/>
    <w:rsid w:val="00013A68"/>
    <w:rsid w:val="00035247"/>
    <w:rsid w:val="0004502C"/>
    <w:rsid w:val="000740B1"/>
    <w:rsid w:val="0007781E"/>
    <w:rsid w:val="000904AA"/>
    <w:rsid w:val="000A37E8"/>
    <w:rsid w:val="000B72D9"/>
    <w:rsid w:val="000B77B4"/>
    <w:rsid w:val="000C562D"/>
    <w:rsid w:val="000F0EF6"/>
    <w:rsid w:val="00130413"/>
    <w:rsid w:val="00130F19"/>
    <w:rsid w:val="001432FD"/>
    <w:rsid w:val="001638D7"/>
    <w:rsid w:val="00163CA6"/>
    <w:rsid w:val="00171443"/>
    <w:rsid w:val="0017273B"/>
    <w:rsid w:val="0017631E"/>
    <w:rsid w:val="00196867"/>
    <w:rsid w:val="001D105D"/>
    <w:rsid w:val="001D3BC8"/>
    <w:rsid w:val="001E6B90"/>
    <w:rsid w:val="001F4D29"/>
    <w:rsid w:val="00227208"/>
    <w:rsid w:val="002401D0"/>
    <w:rsid w:val="0026795F"/>
    <w:rsid w:val="0028707F"/>
    <w:rsid w:val="00287F69"/>
    <w:rsid w:val="002A5D5A"/>
    <w:rsid w:val="002A72AE"/>
    <w:rsid w:val="002B69B7"/>
    <w:rsid w:val="002B733A"/>
    <w:rsid w:val="002E15E8"/>
    <w:rsid w:val="002E5A9B"/>
    <w:rsid w:val="002F4915"/>
    <w:rsid w:val="00304069"/>
    <w:rsid w:val="003468F5"/>
    <w:rsid w:val="00361699"/>
    <w:rsid w:val="00372A49"/>
    <w:rsid w:val="00396443"/>
    <w:rsid w:val="003B0D59"/>
    <w:rsid w:val="003B1470"/>
    <w:rsid w:val="003D30E4"/>
    <w:rsid w:val="003E6438"/>
    <w:rsid w:val="0040481C"/>
    <w:rsid w:val="00411998"/>
    <w:rsid w:val="00417B53"/>
    <w:rsid w:val="00473EE3"/>
    <w:rsid w:val="004A1E11"/>
    <w:rsid w:val="004B20E0"/>
    <w:rsid w:val="004D089D"/>
    <w:rsid w:val="004E29C7"/>
    <w:rsid w:val="004F2600"/>
    <w:rsid w:val="00520DAF"/>
    <w:rsid w:val="00545106"/>
    <w:rsid w:val="0056788D"/>
    <w:rsid w:val="005867F2"/>
    <w:rsid w:val="005B7D58"/>
    <w:rsid w:val="005C2512"/>
    <w:rsid w:val="005D7AFF"/>
    <w:rsid w:val="00603309"/>
    <w:rsid w:val="00613309"/>
    <w:rsid w:val="00617CD8"/>
    <w:rsid w:val="006326A0"/>
    <w:rsid w:val="006A19E7"/>
    <w:rsid w:val="006A5952"/>
    <w:rsid w:val="006F0813"/>
    <w:rsid w:val="006F7E46"/>
    <w:rsid w:val="00754D9C"/>
    <w:rsid w:val="0076583E"/>
    <w:rsid w:val="00773C70"/>
    <w:rsid w:val="0078309D"/>
    <w:rsid w:val="007B6146"/>
    <w:rsid w:val="007E7022"/>
    <w:rsid w:val="007F65A3"/>
    <w:rsid w:val="008002E8"/>
    <w:rsid w:val="00807AE6"/>
    <w:rsid w:val="00811AB9"/>
    <w:rsid w:val="00893A9E"/>
    <w:rsid w:val="008E28A6"/>
    <w:rsid w:val="008F771F"/>
    <w:rsid w:val="009378FA"/>
    <w:rsid w:val="00956DE4"/>
    <w:rsid w:val="00966C71"/>
    <w:rsid w:val="0098460F"/>
    <w:rsid w:val="009D155F"/>
    <w:rsid w:val="009D3B6E"/>
    <w:rsid w:val="009E08FF"/>
    <w:rsid w:val="00A0116B"/>
    <w:rsid w:val="00A0252D"/>
    <w:rsid w:val="00A02B2A"/>
    <w:rsid w:val="00A06CB2"/>
    <w:rsid w:val="00A13BC7"/>
    <w:rsid w:val="00A1735C"/>
    <w:rsid w:val="00A25094"/>
    <w:rsid w:val="00A7092B"/>
    <w:rsid w:val="00A75CF3"/>
    <w:rsid w:val="00A83271"/>
    <w:rsid w:val="00AD171D"/>
    <w:rsid w:val="00AD2CC9"/>
    <w:rsid w:val="00AD6AD0"/>
    <w:rsid w:val="00AF47E1"/>
    <w:rsid w:val="00B03239"/>
    <w:rsid w:val="00B046C1"/>
    <w:rsid w:val="00B075F6"/>
    <w:rsid w:val="00B262A1"/>
    <w:rsid w:val="00B3151B"/>
    <w:rsid w:val="00B43C60"/>
    <w:rsid w:val="00B501AB"/>
    <w:rsid w:val="00B87608"/>
    <w:rsid w:val="00BC356C"/>
    <w:rsid w:val="00BD430C"/>
    <w:rsid w:val="00BD5017"/>
    <w:rsid w:val="00BF1D3C"/>
    <w:rsid w:val="00C16A28"/>
    <w:rsid w:val="00C17E2A"/>
    <w:rsid w:val="00C82CFC"/>
    <w:rsid w:val="00C91483"/>
    <w:rsid w:val="00CB08CC"/>
    <w:rsid w:val="00CB2D0F"/>
    <w:rsid w:val="00D00D66"/>
    <w:rsid w:val="00D056E1"/>
    <w:rsid w:val="00D171C4"/>
    <w:rsid w:val="00D27DC3"/>
    <w:rsid w:val="00D3577C"/>
    <w:rsid w:val="00D43AC0"/>
    <w:rsid w:val="00D56E2A"/>
    <w:rsid w:val="00D61337"/>
    <w:rsid w:val="00D72FBB"/>
    <w:rsid w:val="00D8019B"/>
    <w:rsid w:val="00D960B5"/>
    <w:rsid w:val="00DC17D5"/>
    <w:rsid w:val="00E00399"/>
    <w:rsid w:val="00E00B74"/>
    <w:rsid w:val="00E05C0D"/>
    <w:rsid w:val="00E07205"/>
    <w:rsid w:val="00E2212B"/>
    <w:rsid w:val="00E601B6"/>
    <w:rsid w:val="00E80BBB"/>
    <w:rsid w:val="00EB4B58"/>
    <w:rsid w:val="00EC10A5"/>
    <w:rsid w:val="00ED219F"/>
    <w:rsid w:val="00EF48C3"/>
    <w:rsid w:val="00F1179F"/>
    <w:rsid w:val="00F2055A"/>
    <w:rsid w:val="00F208E3"/>
    <w:rsid w:val="00F235D6"/>
    <w:rsid w:val="00F47E22"/>
    <w:rsid w:val="00F616CA"/>
    <w:rsid w:val="00F66CE1"/>
    <w:rsid w:val="00F67356"/>
    <w:rsid w:val="00FB61C0"/>
    <w:rsid w:val="00FC4700"/>
    <w:rsid w:val="00FD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5A5223F8-B5A2-4AD6-82EE-496DB91F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D9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interest.com/pin/345229127657035787/?lp=true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verywellfamily.com/how-to-teach-a-child-to-greet-people-properly-620131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olioz.ca/user/cynthiadong/different-greeting-ways-lesson-plan-1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pinterest.com/pin/345229127657035787/?lp=true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verywellfamily.com/how-to-teach-a-child-to-greet-people-properly-620131" TargetMode="External"/><Relationship Id="rId14" Type="http://schemas.openxmlformats.org/officeDocument/2006/relationships/hyperlink" Target="https://folioz.ca/user/cynthiadong/different-greeting-ways-lesson-plan-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C1"/>
    <w:rsid w:val="000617A9"/>
    <w:rsid w:val="00071DA5"/>
    <w:rsid w:val="000E3902"/>
    <w:rsid w:val="0017046E"/>
    <w:rsid w:val="00195278"/>
    <w:rsid w:val="001B54F7"/>
    <w:rsid w:val="004540FC"/>
    <w:rsid w:val="004A008E"/>
    <w:rsid w:val="00562811"/>
    <w:rsid w:val="005C2B2F"/>
    <w:rsid w:val="00713551"/>
    <w:rsid w:val="00805105"/>
    <w:rsid w:val="00816166"/>
    <w:rsid w:val="00836926"/>
    <w:rsid w:val="00A6259E"/>
    <w:rsid w:val="00AB2F7D"/>
    <w:rsid w:val="00C9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093DDE-3071-45D2-BCBD-1A029AAED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1173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Kelechi Uchenna</cp:lastModifiedBy>
  <cp:revision>16</cp:revision>
  <dcterms:created xsi:type="dcterms:W3CDTF">2019-03-16T05:18:00Z</dcterms:created>
  <dcterms:modified xsi:type="dcterms:W3CDTF">2019-04-02T23:35:00Z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