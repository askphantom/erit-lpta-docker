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11ED020F" w:rsidR="00C17E2A" w:rsidRPr="00CF3AEF" w:rsidRDefault="00A8678E">
            <w:pPr>
              <w:pStyle w:val="Title"/>
              <w:rPr>
                <w:sz w:val="34"/>
                <w:szCs w:val="36"/>
              </w:rPr>
            </w:pPr>
            <w:r>
              <w:rPr>
                <w:sz w:val="34"/>
                <w:szCs w:val="36"/>
              </w:rPr>
              <w:t>INFLUENCE OF MAN AND HIS ENVIRONMENT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9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3E13BC8F" w:rsidR="00C17E2A" w:rsidRDefault="00A8678E">
                <w:pPr>
                  <w:pStyle w:val="Date"/>
                </w:pPr>
                <w:r>
                  <w:t>5.29.2019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CDEFE52" w:rsidR="00C17E2A" w:rsidRDefault="003300D5">
                  <w:r>
                    <w:t>SOCIAL STUDIES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1DF55AC4" w:rsidR="00C17E2A" w:rsidRDefault="00A8678E">
                  <w:r>
                    <w:t>4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4CFD3057" w:rsidR="000A37E8" w:rsidRDefault="000A37E8">
            <w:r>
              <w:t>This lesson plan covers teaching content for</w:t>
            </w:r>
            <w:r w:rsidR="00EB3FC4">
              <w:t xml:space="preserve">: </w:t>
            </w:r>
          </w:p>
          <w:p w14:paraId="76B8F4A8" w14:textId="59F50E61" w:rsidR="002339B3" w:rsidRDefault="00F53256" w:rsidP="002339B3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Understanding </w:t>
            </w:r>
            <w:r w:rsidR="002339B3">
              <w:t>Man’s influence on his environment.</w:t>
            </w:r>
          </w:p>
          <w:p w14:paraId="286584AB" w14:textId="782603C5" w:rsidR="000A37E8" w:rsidRDefault="002339B3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Pollution and ways to tackle pollution</w:t>
            </w:r>
            <w:r w:rsidR="00955DC6">
              <w:t>.</w:t>
            </w:r>
          </w:p>
          <w:p w14:paraId="458BD9FD" w14:textId="456CCB50" w:rsidR="00B61232" w:rsidRDefault="00B61232" w:rsidP="002339B3">
            <w:pPr>
              <w:ind w:left="325"/>
            </w:pPr>
          </w:p>
        </w:tc>
      </w:tr>
    </w:tbl>
    <w:p w14:paraId="44024CC7" w14:textId="772D190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857"/>
                            </w:tblGrid>
                            <w:tr w:rsidR="00BB43D6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Materials Required</w:t>
                                  </w:r>
                                </w:p>
                                <w:p w14:paraId="6A94D1A3" w14:textId="16ECAEF8" w:rsidR="00BB43D6" w:rsidRDefault="00A33BCF" w:rsidP="00216DE7">
                                  <w:pPr>
                                    <w:pStyle w:val="ListBullet"/>
                                  </w:pPr>
                                  <w:r>
                                    <w:t>Google Earth</w:t>
                                  </w:r>
                                </w:p>
                                <w:p w14:paraId="6A3B4BF4" w14:textId="35ECDD0C" w:rsidR="00BB43D6" w:rsidRDefault="00FF32B0" w:rsidP="00216DE7">
                                  <w:pPr>
                                    <w:pStyle w:val="ListBullet"/>
                                  </w:pPr>
                                  <w:r>
                                    <w:t>Projector</w:t>
                                  </w:r>
                                </w:p>
                                <w:p w14:paraId="7FDDC580" w14:textId="0F7F7985" w:rsidR="00BB43D6" w:rsidRDefault="00106CDB" w:rsidP="00216DE7">
                                  <w:pPr>
                                    <w:pStyle w:val="ListBullet"/>
                                  </w:pPr>
                                  <w:r>
                                    <w:t>Internet enable</w:t>
                                  </w:r>
                                  <w:r w:rsidR="00897022">
                                    <w:t>d</w:t>
                                  </w:r>
                                  <w:r>
                                    <w:t xml:space="preserve"> device</w:t>
                                  </w:r>
                                </w:p>
                                <w:p w14:paraId="029B3E6A" w14:textId="21FC1409" w:rsidR="008F2AB9" w:rsidRDefault="008E1DA5" w:rsidP="00216DE7">
                                  <w:pPr>
                                    <w:pStyle w:val="ListBullet"/>
                                  </w:pPr>
                                  <w:r>
                                    <w:t xml:space="preserve">Water </w:t>
                                  </w:r>
                                  <w:r w:rsidR="008F2AB9">
                                    <w:t>Color and Salt</w:t>
                                  </w:r>
                                </w:p>
                                <w:p w14:paraId="4BE61749" w14:textId="3CF5A159" w:rsidR="00BB43D6" w:rsidRDefault="00AD0645" w:rsidP="00216DE7">
                                  <w:pPr>
                                    <w:pStyle w:val="ListBullet"/>
                                  </w:pPr>
                                  <w:r>
                                    <w:t>Cup and water</w:t>
                                  </w:r>
                                </w:p>
                              </w:tc>
                            </w:tr>
                            <w:tr w:rsidR="00BB43D6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Resources</w:t>
                                  </w:r>
                                </w:p>
                                <w:p w14:paraId="36E19F3E" w14:textId="77777777" w:rsidR="00D9013A" w:rsidRDefault="000E0C53" w:rsidP="00C82CFC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D9013A">
                                      <w:rPr>
                                        <w:rStyle w:val="Hyperlink"/>
                                      </w:rPr>
                                      <w:t>https://www.plt.org/educator-tips/science-projects-pollution/</w:t>
                                    </w:r>
                                  </w:hyperlink>
                                </w:p>
                                <w:p w14:paraId="266D3DBF" w14:textId="012EB085" w:rsidR="00BB43D6" w:rsidRDefault="000E0C53" w:rsidP="00C82CFC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2339B3">
                                      <w:rPr>
                                        <w:rStyle w:val="Hyperlink"/>
                                      </w:rPr>
                                      <w:t>http://missdunnhistorylessons.weebly.com/lesson-plan-4.html</w:t>
                                    </w:r>
                                  </w:hyperlink>
                                </w:p>
                              </w:tc>
                            </w:tr>
                            <w:tr w:rsidR="00BB43D6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Notes</w:t>
                                  </w:r>
                                </w:p>
                                <w:p w14:paraId="56EB777B" w14:textId="77777777" w:rsidR="00BB43D6" w:rsidRDefault="00BB43D6"/>
                              </w:tc>
                            </w:tr>
                          </w:tbl>
                          <w:p w14:paraId="7C9852EE" w14:textId="77777777" w:rsidR="00BB43D6" w:rsidRDefault="00BB43D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Description: 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857"/>
                      </w:tblGrid>
                      <w:tr w:rsidR="00BB43D6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Materials Required</w:t>
                            </w:r>
                          </w:p>
                          <w:p w14:paraId="6A94D1A3" w14:textId="16ECAEF8" w:rsidR="00BB43D6" w:rsidRDefault="00A33BCF" w:rsidP="00216DE7">
                            <w:pPr>
                              <w:pStyle w:val="ListBullet"/>
                            </w:pPr>
                            <w:r>
                              <w:t>Google Earth</w:t>
                            </w:r>
                          </w:p>
                          <w:p w14:paraId="6A3B4BF4" w14:textId="35ECDD0C" w:rsidR="00BB43D6" w:rsidRDefault="00FF32B0" w:rsidP="00216DE7">
                            <w:pPr>
                              <w:pStyle w:val="ListBullet"/>
                            </w:pPr>
                            <w:r>
                              <w:t>Projector</w:t>
                            </w:r>
                          </w:p>
                          <w:p w14:paraId="7FDDC580" w14:textId="0F7F7985" w:rsidR="00BB43D6" w:rsidRDefault="00106CDB" w:rsidP="00216DE7">
                            <w:pPr>
                              <w:pStyle w:val="ListBullet"/>
                            </w:pPr>
                            <w:r>
                              <w:t>Internet enable</w:t>
                            </w:r>
                            <w:r w:rsidR="00897022">
                              <w:t>d</w:t>
                            </w:r>
                            <w:r>
                              <w:t xml:space="preserve"> device</w:t>
                            </w:r>
                          </w:p>
                          <w:p w14:paraId="029B3E6A" w14:textId="21FC1409" w:rsidR="008F2AB9" w:rsidRDefault="008E1DA5" w:rsidP="00216DE7">
                            <w:pPr>
                              <w:pStyle w:val="ListBullet"/>
                            </w:pPr>
                            <w:r>
                              <w:t xml:space="preserve">Water </w:t>
                            </w:r>
                            <w:r w:rsidR="008F2AB9">
                              <w:t>Color and Salt</w:t>
                            </w:r>
                          </w:p>
                          <w:p w14:paraId="4BE61749" w14:textId="3CF5A159" w:rsidR="00BB43D6" w:rsidRDefault="00AD0645" w:rsidP="00216DE7">
                            <w:pPr>
                              <w:pStyle w:val="ListBullet"/>
                            </w:pPr>
                            <w:r>
                              <w:t>Cup and water</w:t>
                            </w:r>
                          </w:p>
                        </w:tc>
                      </w:tr>
                      <w:tr w:rsidR="00BB43D6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Resources</w:t>
                            </w:r>
                          </w:p>
                          <w:p w14:paraId="36E19F3E" w14:textId="77777777" w:rsidR="00D9013A" w:rsidRDefault="000E0C53" w:rsidP="00C82CFC">
                            <w:pPr>
                              <w:pStyle w:val="ListBullet"/>
                            </w:pPr>
                            <w:hyperlink r:id="rId10" w:history="1">
                              <w:r w:rsidR="00D9013A">
                                <w:rPr>
                                  <w:rStyle w:val="Hyperlink"/>
                                </w:rPr>
                                <w:t>https://www.plt.org/educator-tips/science-projects-pollution/</w:t>
                              </w:r>
                            </w:hyperlink>
                          </w:p>
                          <w:p w14:paraId="266D3DBF" w14:textId="012EB085" w:rsidR="00BB43D6" w:rsidRDefault="000E0C53" w:rsidP="00C82CFC">
                            <w:pPr>
                              <w:pStyle w:val="ListBullet"/>
                            </w:pPr>
                            <w:hyperlink r:id="rId11" w:history="1">
                              <w:r w:rsidR="002339B3">
                                <w:rPr>
                                  <w:rStyle w:val="Hyperlink"/>
                                </w:rPr>
                                <w:t>http://missdunnhistorylessons.weebly.com/lesson-plan-4.html</w:t>
                              </w:r>
                            </w:hyperlink>
                          </w:p>
                        </w:tc>
                      </w:tr>
                      <w:tr w:rsidR="00BB43D6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Notes</w:t>
                            </w:r>
                          </w:p>
                          <w:p w14:paraId="56EB777B" w14:textId="77777777" w:rsidR="00BB43D6" w:rsidRDefault="00BB43D6"/>
                        </w:tc>
                      </w:tr>
                    </w:tbl>
                    <w:p w14:paraId="7C9852EE" w14:textId="77777777" w:rsidR="00BB43D6" w:rsidRDefault="00BB43D6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795"/>
        <w:gridCol w:w="284"/>
        <w:gridCol w:w="3550"/>
        <w:gridCol w:w="284"/>
        <w:gridCol w:w="3548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402FE9C1" w:rsidR="00C17E2A" w:rsidRPr="00456C19" w:rsidRDefault="00C17E2A">
            <w:pPr>
              <w:pStyle w:val="Heading1"/>
              <w:rPr>
                <w:b w:val="0"/>
                <w:sz w:val="18"/>
                <w:szCs w:val="18"/>
              </w:rPr>
            </w:pP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252F33A6" w:rsidR="00C17E2A" w:rsidRPr="00456C19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C17E2A" w14:paraId="51C30C02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1A22535D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7121C0F9" w14:textId="65BB136F" w:rsidR="006F0813" w:rsidRDefault="003A0DF1" w:rsidP="003A0DF1">
            <w:r>
              <w:t>By the end of this unit, student</w:t>
            </w:r>
            <w:r w:rsidR="00826FC7">
              <w:t>s</w:t>
            </w:r>
            <w:r>
              <w:t xml:space="preserve"> should be able to:</w:t>
            </w:r>
          </w:p>
          <w:p w14:paraId="55800A31" w14:textId="1F89EE9E" w:rsidR="00B61232" w:rsidRDefault="00FF24F2" w:rsidP="00B6123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Explain how man’s activities influence his environment</w:t>
            </w:r>
            <w:r w:rsidR="00B61232">
              <w:t xml:space="preserve">. </w:t>
            </w:r>
          </w:p>
          <w:p w14:paraId="0171E3EB" w14:textId="02AE39D9" w:rsidR="00B61232" w:rsidRDefault="00FF24F2" w:rsidP="00B6123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Mention at least 5 effects of man’s activities on his environment</w:t>
            </w:r>
            <w:r w:rsidR="00B61232">
              <w:t>.</w:t>
            </w:r>
          </w:p>
          <w:p w14:paraId="29769044" w14:textId="22E07A13" w:rsidR="00B61232" w:rsidRDefault="00897022" w:rsidP="00B6123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Understand the different types of pollution</w:t>
            </w:r>
            <w:r w:rsidR="00FF24F2">
              <w:t>.</w:t>
            </w:r>
          </w:p>
          <w:p w14:paraId="22A31125" w14:textId="660DE508" w:rsidR="003300D5" w:rsidRPr="000A37E8" w:rsidRDefault="00897022" w:rsidP="00B6123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Suggest ways to tackle pollution</w:t>
            </w:r>
          </w:p>
        </w:tc>
        <w:tc>
          <w:tcPr>
            <w:tcW w:w="150" w:type="pct"/>
          </w:tcPr>
          <w:p w14:paraId="64D57A74" w14:textId="77777777" w:rsidR="00C17E2A" w:rsidRPr="003A0DF1" w:rsidRDefault="00C17E2A">
            <w:pPr>
              <w:rPr>
                <w:b/>
              </w:rPr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47DCA41" w14:textId="2AC0E0D3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2856E2E1" w14:textId="0F757706" w:rsidR="00BF5868" w:rsidRDefault="00BF5868" w:rsidP="00955F59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 xml:space="preserve">Ask students to </w:t>
            </w:r>
            <w:r w:rsidR="00151E16">
              <w:t>share any observed</w:t>
            </w:r>
            <w:r w:rsidR="00226BA1">
              <w:t xml:space="preserve"> changes in a particular environment caused by its inhabitants</w:t>
            </w:r>
            <w:r w:rsidR="00151E16">
              <w:t>.</w:t>
            </w:r>
          </w:p>
          <w:p w14:paraId="3AF891E1" w14:textId="22757C97" w:rsidR="00151E16" w:rsidRDefault="00151E16" w:rsidP="00955F59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Lookup the place on google earth so other students can have a pi</w:t>
            </w:r>
            <w:r w:rsidR="00FF32B0">
              <w:t>cture of what</w:t>
            </w:r>
            <w:r>
              <w:t>’s being discussed.</w:t>
            </w:r>
          </w:p>
          <w:p w14:paraId="5418CA6D" w14:textId="28A5D4D8" w:rsidR="00B61232" w:rsidRDefault="00151E16" w:rsidP="00151E16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 xml:space="preserve">Explain that </w:t>
            </w:r>
            <w:r w:rsidR="00BF5868">
              <w:t>activities of man</w:t>
            </w:r>
            <w:r w:rsidR="00E6718C">
              <w:t xml:space="preserve"> can</w:t>
            </w:r>
            <w:r w:rsidR="00BF5868">
              <w:t xml:space="preserve"> have</w:t>
            </w:r>
            <w:r w:rsidR="00482355">
              <w:t xml:space="preserve"> a</w:t>
            </w:r>
            <w:r w:rsidR="00BF5868">
              <w:t xml:space="preserve"> </w:t>
            </w:r>
            <w:r>
              <w:t xml:space="preserve">direct </w:t>
            </w:r>
            <w:r w:rsidR="00E6718C">
              <w:t>influence</w:t>
            </w:r>
            <w:r w:rsidR="00BF5868">
              <w:t xml:space="preserve"> on his immediate environment</w:t>
            </w:r>
            <w:r w:rsidR="00B61232">
              <w:t xml:space="preserve">.  </w:t>
            </w:r>
          </w:p>
          <w:p w14:paraId="58779740" w14:textId="7CB9053C" w:rsidR="00B61232" w:rsidRDefault="00897022" w:rsidP="00955F59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Introduce student</w:t>
            </w:r>
            <w:r w:rsidR="009D32F7">
              <w:t>s</w:t>
            </w:r>
            <w:r>
              <w:t xml:space="preserve"> to</w:t>
            </w:r>
            <w:r w:rsidR="00666DB5">
              <w:t xml:space="preserve"> the concept of pollution</w:t>
            </w:r>
            <w:r w:rsidR="00B61232">
              <w:t xml:space="preserve">. </w:t>
            </w:r>
          </w:p>
          <w:p w14:paraId="53AF0F60" w14:textId="7AA7142D" w:rsidR="003300D5" w:rsidRDefault="003300D5" w:rsidP="00151E16">
            <w:pPr>
              <w:ind w:left="-9"/>
            </w:pPr>
          </w:p>
          <w:p w14:paraId="077E3E55" w14:textId="77777777" w:rsidR="0028205A" w:rsidRDefault="0028205A" w:rsidP="0028205A"/>
          <w:p w14:paraId="2AFE0E4B" w14:textId="77777777" w:rsidR="0028205A" w:rsidRPr="00456C19" w:rsidRDefault="0028205A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Teacher Guide</w:t>
            </w:r>
          </w:p>
          <w:p w14:paraId="6F771B8D" w14:textId="3A0CB0A6" w:rsidR="0028205A" w:rsidRDefault="0028205A" w:rsidP="0028205A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Pr="003468F5">
              <w:rPr>
                <w:b/>
              </w:rPr>
              <w:t>–</w:t>
            </w:r>
            <w:r w:rsidR="00897022">
              <w:rPr>
                <w:b/>
              </w:rPr>
              <w:t>15</w:t>
            </w:r>
            <w:r>
              <w:rPr>
                <w:b/>
              </w:rPr>
              <w:t>Mins</w:t>
            </w:r>
          </w:p>
          <w:p w14:paraId="0C23A1EC" w14:textId="1230C746" w:rsidR="0028205A" w:rsidRPr="001E6572" w:rsidRDefault="001E6572" w:rsidP="001E6572">
            <w:pPr>
              <w:pStyle w:val="ListParagraph"/>
              <w:numPr>
                <w:ilvl w:val="0"/>
                <w:numId w:val="30"/>
              </w:numPr>
              <w:ind w:left="171" w:hanging="180"/>
              <w:rPr>
                <w:rFonts w:cstheme="minorHAnsi"/>
              </w:rPr>
            </w:pPr>
            <w:r>
              <w:t>Show students a picture of an eroded land</w:t>
            </w:r>
            <w:r w:rsidR="00236066">
              <w:t>.</w:t>
            </w:r>
          </w:p>
          <w:p w14:paraId="7CF3CE47" w14:textId="7E976CAB" w:rsidR="001E6572" w:rsidRPr="001E6572" w:rsidRDefault="001E6572" w:rsidP="001E6572">
            <w:pPr>
              <w:pStyle w:val="ListParagraph"/>
              <w:numPr>
                <w:ilvl w:val="0"/>
                <w:numId w:val="30"/>
              </w:numPr>
              <w:ind w:left="171" w:hanging="180"/>
              <w:rPr>
                <w:rFonts w:cstheme="minorHAnsi"/>
              </w:rPr>
            </w:pPr>
            <w:r>
              <w:t>Explain that cutting down trees for furniture making makes land susceptible to erosion when rain falls</w:t>
            </w:r>
            <w:r w:rsidR="00236066">
              <w:t>.</w:t>
            </w:r>
          </w:p>
          <w:p w14:paraId="6CC78EF4" w14:textId="64F0E453" w:rsidR="001E6572" w:rsidRPr="001E6572" w:rsidRDefault="001E6572" w:rsidP="001E6572">
            <w:pPr>
              <w:pStyle w:val="ListParagraph"/>
              <w:numPr>
                <w:ilvl w:val="0"/>
                <w:numId w:val="30"/>
              </w:numPr>
              <w:ind w:left="171" w:hanging="180"/>
              <w:rPr>
                <w:rFonts w:cstheme="minorHAnsi"/>
              </w:rPr>
            </w:pPr>
            <w:r>
              <w:t xml:space="preserve">Let </w:t>
            </w:r>
            <w:r w:rsidR="00897022">
              <w:t>students suggest</w:t>
            </w:r>
            <w:r>
              <w:t xml:space="preserve"> other effect</w:t>
            </w:r>
            <w:r w:rsidR="00897022">
              <w:t>s</w:t>
            </w:r>
            <w:r>
              <w:t xml:space="preserve"> of man’s activity</w:t>
            </w:r>
            <w:r w:rsidR="00106CDB">
              <w:t xml:space="preserve"> on</w:t>
            </w:r>
            <w:r w:rsidR="00897022">
              <w:t xml:space="preserve"> his</w:t>
            </w:r>
            <w:r w:rsidR="00106CDB">
              <w:t xml:space="preserve"> environment.</w:t>
            </w:r>
          </w:p>
        </w:tc>
        <w:tc>
          <w:tcPr>
            <w:tcW w:w="150" w:type="pct"/>
          </w:tcPr>
          <w:p w14:paraId="3EC4062D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2612C42" w14:textId="6A01E72B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6FB98805" w14:textId="14554ACF" w:rsidR="00BD430C" w:rsidRDefault="00BD430C" w:rsidP="00FF24F2">
            <w:pPr>
              <w:pStyle w:val="ListParagraph"/>
              <w:ind w:left="186"/>
            </w:pPr>
          </w:p>
          <w:p w14:paraId="0A2F1DE2" w14:textId="77777777" w:rsidR="00B262A1" w:rsidRDefault="00B262A1" w:rsidP="00B262A1"/>
          <w:p w14:paraId="135118A2" w14:textId="519EE12F" w:rsidR="00A9771B" w:rsidRDefault="00A9771B" w:rsidP="00B262A1"/>
          <w:p w14:paraId="5731BB17" w14:textId="620FB2C5" w:rsidR="00100C2C" w:rsidRDefault="00100C2C" w:rsidP="00B262A1"/>
          <w:p w14:paraId="0F4A2D13" w14:textId="2BAFEEE5" w:rsidR="00100C2C" w:rsidRDefault="00100C2C" w:rsidP="00B262A1"/>
          <w:p w14:paraId="176C9B7D" w14:textId="77777777" w:rsidR="00100C2C" w:rsidRDefault="00100C2C" w:rsidP="00B262A1"/>
          <w:p w14:paraId="2DC49865" w14:textId="236B63E0" w:rsidR="00A9771B" w:rsidRPr="00456C19" w:rsidRDefault="00A9771B" w:rsidP="00A9771B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Guided Practice</w:t>
            </w:r>
          </w:p>
          <w:p w14:paraId="6A172757" w14:textId="77777777" w:rsidR="00A9771B" w:rsidRDefault="00A9771B" w:rsidP="00A9771B">
            <w:r w:rsidRPr="003A0DF1">
              <w:rPr>
                <w:b/>
              </w:rPr>
              <w:t xml:space="preserve">Day </w:t>
            </w:r>
            <w:r>
              <w:rPr>
                <w:b/>
              </w:rPr>
              <w:t>2/</w:t>
            </w:r>
            <w:r w:rsidRPr="003A0DF1">
              <w:rPr>
                <w:b/>
              </w:rPr>
              <w:t xml:space="preserve">Lesson </w:t>
            </w:r>
            <w:r>
              <w:rPr>
                <w:b/>
              </w:rPr>
              <w:t>2–20M</w:t>
            </w:r>
            <w:r w:rsidRPr="003A0DF1">
              <w:rPr>
                <w:b/>
              </w:rPr>
              <w:t>ins</w:t>
            </w:r>
          </w:p>
          <w:p w14:paraId="20B6A8B4" w14:textId="13C4B143" w:rsidR="00A9771B" w:rsidRDefault="00495523" w:rsidP="00897022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Split students into groups of 3 and give each group a cup of clean water</w:t>
            </w:r>
            <w:r w:rsidR="00AD0645">
              <w:t>.</w:t>
            </w:r>
          </w:p>
          <w:p w14:paraId="3548B6CF" w14:textId="5E99710A" w:rsidR="00495523" w:rsidRDefault="00C05D75" w:rsidP="00897022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Go round t</w:t>
            </w:r>
            <w:r w:rsidR="008F2AB9">
              <w:t>he class and a few drops of</w:t>
            </w:r>
            <w:r w:rsidR="008E1DA5">
              <w:t xml:space="preserve"> water color</w:t>
            </w:r>
            <w:r>
              <w:t xml:space="preserve"> to each cup of water</w:t>
            </w:r>
            <w:r w:rsidR="00AD0645">
              <w:t xml:space="preserve"> and let the students stir.</w:t>
            </w:r>
          </w:p>
          <w:p w14:paraId="419A05E1" w14:textId="7BD12004" w:rsidR="00C05D75" w:rsidRDefault="00C05D75" w:rsidP="00897022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Make note of the fact that they can see the pollution</w:t>
            </w:r>
            <w:r w:rsidR="00AD0645">
              <w:t>.</w:t>
            </w:r>
          </w:p>
          <w:p w14:paraId="6D5842EF" w14:textId="77777777" w:rsidR="00C05D75" w:rsidRDefault="00AD0645" w:rsidP="00897022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Repeat the process, this time around add salt</w:t>
            </w:r>
          </w:p>
          <w:p w14:paraId="012DB69B" w14:textId="58B0D3FA" w:rsidR="00AD0645" w:rsidRPr="00171443" w:rsidRDefault="00AD0645" w:rsidP="00897022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Explain</w:t>
            </w:r>
            <w:r w:rsidR="002127F0">
              <w:t xml:space="preserve"> to the students that</w:t>
            </w:r>
            <w:r>
              <w:t xml:space="preserve"> not all pollutants can be seen</w:t>
            </w:r>
          </w:p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E0CB9A4" w:rsidR="00AF47E1" w:rsidRPr="00AF47E1" w:rsidRDefault="00AF47E1" w:rsidP="003A0DF1">
            <w:pPr>
              <w:pStyle w:val="Heading2"/>
            </w:pPr>
          </w:p>
        </w:tc>
        <w:tc>
          <w:tcPr>
            <w:tcW w:w="150" w:type="pct"/>
          </w:tcPr>
          <w:p w14:paraId="0A767BD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F8E1C3C" w14:textId="052AD29A" w:rsidR="00B0001A" w:rsidRPr="00B61232" w:rsidRDefault="00B0001A" w:rsidP="00B0001A">
            <w:pPr>
              <w:rPr>
                <w:b/>
              </w:rPr>
            </w:pPr>
            <w:r>
              <w:rPr>
                <w:b/>
              </w:rPr>
              <w:t>Day 3/Lesson 3</w:t>
            </w:r>
            <w:r w:rsidRPr="003468F5">
              <w:rPr>
                <w:b/>
              </w:rPr>
              <w:t>–</w:t>
            </w:r>
            <w:r w:rsidR="008F2AB9">
              <w:rPr>
                <w:b/>
              </w:rPr>
              <w:t>15</w:t>
            </w:r>
            <w:r>
              <w:rPr>
                <w:b/>
              </w:rPr>
              <w:t>Mins</w:t>
            </w:r>
          </w:p>
          <w:p w14:paraId="0D911B55" w14:textId="7D6B1648" w:rsidR="008F2AB9" w:rsidRPr="008F2AB9" w:rsidRDefault="008F2AB9" w:rsidP="002339B3">
            <w:pPr>
              <w:pStyle w:val="ListParagraph"/>
              <w:numPr>
                <w:ilvl w:val="0"/>
                <w:numId w:val="38"/>
              </w:numPr>
              <w:ind w:left="261" w:hanging="261"/>
              <w:rPr>
                <w:b/>
              </w:rPr>
            </w:pPr>
            <w:r>
              <w:t>Introduce students to plastic wastes in water bodies.</w:t>
            </w:r>
          </w:p>
          <w:p w14:paraId="1042D2C7" w14:textId="3CAE5BFF" w:rsidR="008F2AB9" w:rsidRPr="008F2AB9" w:rsidRDefault="008F2AB9" w:rsidP="002339B3">
            <w:pPr>
              <w:pStyle w:val="ListParagraph"/>
              <w:numPr>
                <w:ilvl w:val="0"/>
                <w:numId w:val="38"/>
              </w:numPr>
              <w:ind w:left="261" w:hanging="261"/>
              <w:rPr>
                <w:b/>
              </w:rPr>
            </w:pPr>
            <w:r>
              <w:t>Explain how these wastes adversely affect aquatic animals.</w:t>
            </w:r>
          </w:p>
          <w:p w14:paraId="5639F6C0" w14:textId="77777777" w:rsidR="008F2AB9" w:rsidRPr="008F2AB9" w:rsidRDefault="008F2AB9" w:rsidP="002339B3">
            <w:pPr>
              <w:pStyle w:val="ListParagraph"/>
              <w:numPr>
                <w:ilvl w:val="0"/>
                <w:numId w:val="38"/>
              </w:numPr>
              <w:ind w:left="261" w:hanging="261"/>
              <w:rPr>
                <w:b/>
              </w:rPr>
            </w:pPr>
            <w:r>
              <w:t>Let the students reflect on how plastic wastes end up in water bodies</w:t>
            </w:r>
          </w:p>
          <w:p w14:paraId="59DDD195" w14:textId="2F41586D" w:rsidR="002339B3" w:rsidRPr="00B0001A" w:rsidRDefault="008F2AB9" w:rsidP="002339B3">
            <w:pPr>
              <w:pStyle w:val="ListParagraph"/>
              <w:numPr>
                <w:ilvl w:val="0"/>
                <w:numId w:val="38"/>
              </w:numPr>
              <w:ind w:left="261" w:hanging="261"/>
              <w:rPr>
                <w:b/>
              </w:rPr>
            </w:pPr>
            <w:r>
              <w:t xml:space="preserve">Make the students sign a pledge to always dispose waste properly </w:t>
            </w:r>
            <w:r w:rsidR="00B0001A">
              <w:t xml:space="preserve"> </w:t>
            </w:r>
          </w:p>
          <w:p w14:paraId="7E793B58" w14:textId="4B388D81" w:rsidR="00E22530" w:rsidRPr="002339B3" w:rsidRDefault="00E22530" w:rsidP="002339B3">
            <w:pPr>
              <w:rPr>
                <w:b/>
              </w:rPr>
            </w:pPr>
          </w:p>
        </w:tc>
        <w:tc>
          <w:tcPr>
            <w:tcW w:w="150" w:type="pct"/>
          </w:tcPr>
          <w:p w14:paraId="0BE69C2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C9054D4" w14:textId="06E77454" w:rsidR="00B0001A" w:rsidRDefault="00B0001A" w:rsidP="00B0001A">
            <w:pPr>
              <w:rPr>
                <w:b/>
              </w:rPr>
            </w:pPr>
            <w:r>
              <w:rPr>
                <w:b/>
              </w:rPr>
              <w:t>Day 4/Lesson 3</w:t>
            </w:r>
            <w:r w:rsidRPr="003468F5">
              <w:rPr>
                <w:b/>
              </w:rPr>
              <w:t>–</w:t>
            </w:r>
            <w:r w:rsidR="00236293">
              <w:rPr>
                <w:b/>
              </w:rPr>
              <w:t>20</w:t>
            </w:r>
            <w:r>
              <w:rPr>
                <w:b/>
              </w:rPr>
              <w:t>Mins</w:t>
            </w:r>
          </w:p>
          <w:p w14:paraId="6E11687B" w14:textId="4D798654" w:rsidR="00B262A1" w:rsidRPr="00814A75" w:rsidRDefault="00814A75" w:rsidP="002339B3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b/>
              </w:rPr>
            </w:pPr>
            <w:r>
              <w:t>Split students into heterogeneous pairs.</w:t>
            </w:r>
          </w:p>
          <w:p w14:paraId="70E8C771" w14:textId="4A2310B8" w:rsidR="00814A75" w:rsidRPr="00814A75" w:rsidRDefault="00814A75" w:rsidP="002339B3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b/>
              </w:rPr>
            </w:pPr>
            <w:r>
              <w:t>Each student pair should think of ways to reduce the impact of man on its environment.</w:t>
            </w:r>
          </w:p>
          <w:p w14:paraId="42F7BED8" w14:textId="77777777" w:rsidR="00814A75" w:rsidRPr="00F160BE" w:rsidRDefault="00814A75" w:rsidP="002339B3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b/>
              </w:rPr>
            </w:pPr>
            <w:r>
              <w:t xml:space="preserve">The teacher will then conclude by explaining </w:t>
            </w:r>
            <w:r w:rsidR="00F160BE">
              <w:t>the importance of being aware of</w:t>
            </w:r>
            <w:r>
              <w:t xml:space="preserve"> how human characteristics impact the environment. </w:t>
            </w:r>
          </w:p>
          <w:p w14:paraId="290231E8" w14:textId="5821016F" w:rsidR="00F160BE" w:rsidRPr="002339B3" w:rsidRDefault="00F160BE" w:rsidP="002339B3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b/>
              </w:rPr>
            </w:pPr>
            <w:r>
              <w:t>Point out student examples of how we can decrease our impact.</w:t>
            </w:r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2D38322A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60161843" w:rsidR="002F4915" w:rsidRPr="00B61232" w:rsidRDefault="002F4915" w:rsidP="00B0001A">
            <w:pPr>
              <w:pStyle w:val="ListParagraph"/>
              <w:ind w:left="351"/>
              <w:rPr>
                <w:b/>
              </w:rPr>
            </w:pPr>
          </w:p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50FABAAA" w:rsidR="0007052D" w:rsidRDefault="0007052D" w:rsidP="00B0001A">
            <w:pPr>
              <w:pStyle w:val="ListParagraph"/>
              <w:ind w:left="387"/>
            </w:pPr>
          </w:p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7293E4D" w:rsidR="00F208E3" w:rsidRPr="00456C19" w:rsidRDefault="003B1470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 xml:space="preserve">Assessment </w:t>
            </w:r>
            <w:r w:rsidR="00D27DC3" w:rsidRPr="00456C19">
              <w:rPr>
                <w:b/>
              </w:rPr>
              <w:t>Activity</w:t>
            </w:r>
          </w:p>
          <w:p w14:paraId="1D351972" w14:textId="44D56B9F" w:rsidR="009267A8" w:rsidRDefault="009267A8" w:rsidP="009267A8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 Mention 5 impact of man’s activity on the environment</w:t>
            </w:r>
            <w:r w:rsidR="008F456E">
              <w:t>.</w:t>
            </w:r>
            <w:bookmarkStart w:id="0" w:name="_GoBack"/>
            <w:bookmarkEnd w:id="0"/>
          </w:p>
          <w:p w14:paraId="77B01B48" w14:textId="722AE5A8" w:rsidR="00523788" w:rsidRDefault="009267A8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 Give suggestions on how to reduce each of this impact</w:t>
            </w:r>
            <w:r w:rsidR="00844107">
              <w:t>.</w:t>
            </w:r>
          </w:p>
          <w:p w14:paraId="6E0950CF" w14:textId="227F79A8" w:rsidR="00C17E2A" w:rsidRPr="00F208E3" w:rsidRDefault="00C17E2A" w:rsidP="00DB6754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Pr="00456C19" w:rsidRDefault="00287F69" w:rsidP="00287F69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Assessment Activity</w:t>
            </w:r>
          </w:p>
          <w:p w14:paraId="45F25409" w14:textId="3DD550A5" w:rsidR="00CB08CC" w:rsidRDefault="00456C19" w:rsidP="00216DE7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 xml:space="preserve"> </w:t>
            </w:r>
            <w:r w:rsidR="00854BD2">
              <w:t>Explain pollution</w:t>
            </w:r>
            <w:r w:rsidR="005615B0">
              <w:t>.</w:t>
            </w:r>
          </w:p>
          <w:p w14:paraId="539B7FFA" w14:textId="6EE39577" w:rsidR="00DB6754" w:rsidRDefault="00110F51" w:rsidP="00110F51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 xml:space="preserve"> Suggest ways in which we can reduce pollution as a result of man’s influence</w:t>
            </w:r>
            <w:r w:rsidR="00E90278">
              <w:t>.</w:t>
            </w:r>
          </w:p>
          <w:p w14:paraId="44D9FD2D" w14:textId="3E18AC6C" w:rsidR="00DB6754" w:rsidRPr="00287F69" w:rsidRDefault="00DB6754" w:rsidP="00DB6754">
            <w:pPr>
              <w:pStyle w:val="ListParagraph"/>
              <w:ind w:left="128"/>
            </w:pP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0F89845F" w:rsidR="00C17E2A" w:rsidRPr="00456C19" w:rsidRDefault="00D27DC3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 w:rsidSect="00BB43D6">
      <w:pgSz w:w="15840" w:h="12240" w:orient="landscape"/>
      <w:pgMar w:top="1080" w:right="1440" w:bottom="720" w:left="1440" w:header="7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4AB73F" w14:textId="77777777" w:rsidR="000E0C53" w:rsidRDefault="000E0C53">
      <w:pPr>
        <w:spacing w:before="0" w:after="0" w:line="240" w:lineRule="auto"/>
      </w:pPr>
      <w:r>
        <w:separator/>
      </w:r>
    </w:p>
  </w:endnote>
  <w:endnote w:type="continuationSeparator" w:id="0">
    <w:p w14:paraId="4A61CC04" w14:textId="77777777" w:rsidR="000E0C53" w:rsidRDefault="000E0C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8880B" w14:textId="77777777" w:rsidR="000E0C53" w:rsidRDefault="000E0C53">
      <w:pPr>
        <w:spacing w:before="0" w:after="0" w:line="240" w:lineRule="auto"/>
      </w:pPr>
      <w:r>
        <w:separator/>
      </w:r>
    </w:p>
  </w:footnote>
  <w:footnote w:type="continuationSeparator" w:id="0">
    <w:p w14:paraId="463AC54F" w14:textId="77777777" w:rsidR="000E0C53" w:rsidRDefault="000E0C5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>
    <w:nsid w:val="006843D9"/>
    <w:multiLevelType w:val="hybridMultilevel"/>
    <w:tmpl w:val="30940C9E"/>
    <w:lvl w:ilvl="0" w:tplc="849CD1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028D2"/>
    <w:multiLevelType w:val="hybridMultilevel"/>
    <w:tmpl w:val="5730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1C604AA"/>
    <w:multiLevelType w:val="hybridMultilevel"/>
    <w:tmpl w:val="CA82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E60D9"/>
    <w:multiLevelType w:val="hybridMultilevel"/>
    <w:tmpl w:val="4CD4D294"/>
    <w:lvl w:ilvl="0" w:tplc="B442EA48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7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9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F6BF0"/>
    <w:multiLevelType w:val="hybridMultilevel"/>
    <w:tmpl w:val="726AB6F8"/>
    <w:lvl w:ilvl="0" w:tplc="D1761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DF0D4E"/>
    <w:multiLevelType w:val="hybridMultilevel"/>
    <w:tmpl w:val="D5EE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016C29"/>
    <w:multiLevelType w:val="hybridMultilevel"/>
    <w:tmpl w:val="A4969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5060F6D"/>
    <w:multiLevelType w:val="hybridMultilevel"/>
    <w:tmpl w:val="E1901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2A0F33"/>
    <w:multiLevelType w:val="hybridMultilevel"/>
    <w:tmpl w:val="6CA6B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58A288D"/>
    <w:multiLevelType w:val="hybridMultilevel"/>
    <w:tmpl w:val="DDF473C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9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470AB"/>
    <w:multiLevelType w:val="hybridMultilevel"/>
    <w:tmpl w:val="25F23516"/>
    <w:lvl w:ilvl="0" w:tplc="671E40C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22">
    <w:nsid w:val="584F0BAE"/>
    <w:multiLevelType w:val="hybridMultilevel"/>
    <w:tmpl w:val="5292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CE2F50"/>
    <w:multiLevelType w:val="hybridMultilevel"/>
    <w:tmpl w:val="9C68C8A6"/>
    <w:lvl w:ilvl="0" w:tplc="D7B48D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452" w:hanging="360"/>
      </w:pPr>
    </w:lvl>
    <w:lvl w:ilvl="1" w:tplc="08090019" w:tentative="1">
      <w:start w:val="1"/>
      <w:numFmt w:val="lowerLetter"/>
      <w:lvlText w:val="%2."/>
      <w:lvlJc w:val="left"/>
      <w:pPr>
        <w:ind w:left="1172" w:hanging="360"/>
      </w:pPr>
    </w:lvl>
    <w:lvl w:ilvl="2" w:tplc="0809001B" w:tentative="1">
      <w:start w:val="1"/>
      <w:numFmt w:val="lowerRoman"/>
      <w:lvlText w:val="%3."/>
      <w:lvlJc w:val="right"/>
      <w:pPr>
        <w:ind w:left="1892" w:hanging="180"/>
      </w:pPr>
    </w:lvl>
    <w:lvl w:ilvl="3" w:tplc="0809000F" w:tentative="1">
      <w:start w:val="1"/>
      <w:numFmt w:val="decimal"/>
      <w:lvlText w:val="%4."/>
      <w:lvlJc w:val="left"/>
      <w:pPr>
        <w:ind w:left="2612" w:hanging="360"/>
      </w:pPr>
    </w:lvl>
    <w:lvl w:ilvl="4" w:tplc="08090019" w:tentative="1">
      <w:start w:val="1"/>
      <w:numFmt w:val="lowerLetter"/>
      <w:lvlText w:val="%5."/>
      <w:lvlJc w:val="left"/>
      <w:pPr>
        <w:ind w:left="3332" w:hanging="360"/>
      </w:pPr>
    </w:lvl>
    <w:lvl w:ilvl="5" w:tplc="0809001B" w:tentative="1">
      <w:start w:val="1"/>
      <w:numFmt w:val="lowerRoman"/>
      <w:lvlText w:val="%6."/>
      <w:lvlJc w:val="right"/>
      <w:pPr>
        <w:ind w:left="4052" w:hanging="180"/>
      </w:pPr>
    </w:lvl>
    <w:lvl w:ilvl="6" w:tplc="0809000F" w:tentative="1">
      <w:start w:val="1"/>
      <w:numFmt w:val="decimal"/>
      <w:lvlText w:val="%7."/>
      <w:lvlJc w:val="left"/>
      <w:pPr>
        <w:ind w:left="4772" w:hanging="360"/>
      </w:pPr>
    </w:lvl>
    <w:lvl w:ilvl="7" w:tplc="08090019" w:tentative="1">
      <w:start w:val="1"/>
      <w:numFmt w:val="lowerLetter"/>
      <w:lvlText w:val="%8."/>
      <w:lvlJc w:val="left"/>
      <w:pPr>
        <w:ind w:left="5492" w:hanging="360"/>
      </w:pPr>
    </w:lvl>
    <w:lvl w:ilvl="8" w:tplc="08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5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F91322"/>
    <w:multiLevelType w:val="hybridMultilevel"/>
    <w:tmpl w:val="6310CF2E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9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5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52BC7"/>
    <w:multiLevelType w:val="hybridMultilevel"/>
    <w:tmpl w:val="58D2DDF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3"/>
  </w:num>
  <w:num w:numId="7">
    <w:abstractNumId w:val="27"/>
  </w:num>
  <w:num w:numId="8">
    <w:abstractNumId w:val="2"/>
  </w:num>
  <w:num w:numId="9">
    <w:abstractNumId w:val="14"/>
  </w:num>
  <w:num w:numId="10">
    <w:abstractNumId w:val="20"/>
  </w:num>
  <w:num w:numId="11">
    <w:abstractNumId w:val="26"/>
  </w:num>
  <w:num w:numId="12">
    <w:abstractNumId w:val="35"/>
  </w:num>
  <w:num w:numId="13">
    <w:abstractNumId w:val="7"/>
  </w:num>
  <w:num w:numId="14">
    <w:abstractNumId w:val="31"/>
  </w:num>
  <w:num w:numId="15">
    <w:abstractNumId w:val="4"/>
  </w:num>
  <w:num w:numId="16">
    <w:abstractNumId w:val="0"/>
  </w:num>
  <w:num w:numId="17">
    <w:abstractNumId w:val="18"/>
  </w:num>
  <w:num w:numId="18">
    <w:abstractNumId w:val="32"/>
  </w:num>
  <w:num w:numId="19">
    <w:abstractNumId w:val="29"/>
  </w:num>
  <w:num w:numId="20">
    <w:abstractNumId w:val="24"/>
  </w:num>
  <w:num w:numId="21">
    <w:abstractNumId w:val="34"/>
  </w:num>
  <w:num w:numId="22">
    <w:abstractNumId w:val="19"/>
  </w:num>
  <w:num w:numId="23">
    <w:abstractNumId w:val="8"/>
  </w:num>
  <w:num w:numId="24">
    <w:abstractNumId w:val="30"/>
  </w:num>
  <w:num w:numId="25">
    <w:abstractNumId w:val="25"/>
  </w:num>
  <w:num w:numId="26">
    <w:abstractNumId w:val="17"/>
  </w:num>
  <w:num w:numId="27">
    <w:abstractNumId w:val="9"/>
  </w:num>
  <w:num w:numId="28">
    <w:abstractNumId w:val="0"/>
  </w:num>
  <w:num w:numId="29">
    <w:abstractNumId w:val="1"/>
  </w:num>
  <w:num w:numId="30">
    <w:abstractNumId w:val="22"/>
  </w:num>
  <w:num w:numId="31">
    <w:abstractNumId w:val="6"/>
  </w:num>
  <w:num w:numId="32">
    <w:abstractNumId w:val="13"/>
  </w:num>
  <w:num w:numId="33">
    <w:abstractNumId w:val="5"/>
  </w:num>
  <w:num w:numId="34">
    <w:abstractNumId w:val="15"/>
  </w:num>
  <w:num w:numId="35">
    <w:abstractNumId w:val="10"/>
  </w:num>
  <w:num w:numId="36">
    <w:abstractNumId w:val="21"/>
  </w:num>
  <w:num w:numId="37">
    <w:abstractNumId w:val="23"/>
  </w:num>
  <w:num w:numId="38">
    <w:abstractNumId w:val="3"/>
  </w:num>
  <w:num w:numId="39">
    <w:abstractNumId w:val="11"/>
  </w:num>
  <w:num w:numId="40">
    <w:abstractNumId w:val="28"/>
  </w:num>
  <w:num w:numId="41">
    <w:abstractNumId w:val="36"/>
  </w:num>
  <w:num w:numId="42">
    <w:abstractNumId w:val="16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C0"/>
    <w:rsid w:val="00024F01"/>
    <w:rsid w:val="00025777"/>
    <w:rsid w:val="0004502C"/>
    <w:rsid w:val="0007052D"/>
    <w:rsid w:val="000904AA"/>
    <w:rsid w:val="000A37E8"/>
    <w:rsid w:val="000B72D9"/>
    <w:rsid w:val="000C562D"/>
    <w:rsid w:val="000E0C53"/>
    <w:rsid w:val="000E12C0"/>
    <w:rsid w:val="00100C2C"/>
    <w:rsid w:val="00106CDB"/>
    <w:rsid w:val="00110F51"/>
    <w:rsid w:val="00125F0A"/>
    <w:rsid w:val="001432FD"/>
    <w:rsid w:val="00151E16"/>
    <w:rsid w:val="001638D7"/>
    <w:rsid w:val="00163CA6"/>
    <w:rsid w:val="00171443"/>
    <w:rsid w:val="0017273B"/>
    <w:rsid w:val="0017631E"/>
    <w:rsid w:val="00196867"/>
    <w:rsid w:val="001A1C88"/>
    <w:rsid w:val="001D3BC8"/>
    <w:rsid w:val="001E6572"/>
    <w:rsid w:val="001E6B90"/>
    <w:rsid w:val="001F4D29"/>
    <w:rsid w:val="002127F0"/>
    <w:rsid w:val="00216DE7"/>
    <w:rsid w:val="00226BA1"/>
    <w:rsid w:val="00227208"/>
    <w:rsid w:val="002339B3"/>
    <w:rsid w:val="00236066"/>
    <w:rsid w:val="00236293"/>
    <w:rsid w:val="0026795F"/>
    <w:rsid w:val="0028205A"/>
    <w:rsid w:val="00287F69"/>
    <w:rsid w:val="00293C01"/>
    <w:rsid w:val="002A5B76"/>
    <w:rsid w:val="002A72AE"/>
    <w:rsid w:val="002B733A"/>
    <w:rsid w:val="002F4915"/>
    <w:rsid w:val="00304069"/>
    <w:rsid w:val="003300D5"/>
    <w:rsid w:val="0033386A"/>
    <w:rsid w:val="003468F5"/>
    <w:rsid w:val="00361699"/>
    <w:rsid w:val="00381427"/>
    <w:rsid w:val="00396443"/>
    <w:rsid w:val="003A0DF1"/>
    <w:rsid w:val="003B1470"/>
    <w:rsid w:val="003D30E4"/>
    <w:rsid w:val="003E7D0F"/>
    <w:rsid w:val="0040481C"/>
    <w:rsid w:val="00417B53"/>
    <w:rsid w:val="00456C19"/>
    <w:rsid w:val="004760DA"/>
    <w:rsid w:val="00482355"/>
    <w:rsid w:val="00495523"/>
    <w:rsid w:val="004A1E11"/>
    <w:rsid w:val="004B20E0"/>
    <w:rsid w:val="004B637B"/>
    <w:rsid w:val="004D089D"/>
    <w:rsid w:val="004E1F71"/>
    <w:rsid w:val="004E29C7"/>
    <w:rsid w:val="004E6185"/>
    <w:rsid w:val="00510B34"/>
    <w:rsid w:val="00513670"/>
    <w:rsid w:val="00520DAF"/>
    <w:rsid w:val="00523788"/>
    <w:rsid w:val="00545106"/>
    <w:rsid w:val="005615B0"/>
    <w:rsid w:val="0056788D"/>
    <w:rsid w:val="005A42BC"/>
    <w:rsid w:val="005B5585"/>
    <w:rsid w:val="005B664E"/>
    <w:rsid w:val="005B7D58"/>
    <w:rsid w:val="005C2512"/>
    <w:rsid w:val="005D7AFF"/>
    <w:rsid w:val="00603309"/>
    <w:rsid w:val="006326A0"/>
    <w:rsid w:val="00666DB5"/>
    <w:rsid w:val="006A5952"/>
    <w:rsid w:val="006F0813"/>
    <w:rsid w:val="006F7E46"/>
    <w:rsid w:val="00702A91"/>
    <w:rsid w:val="007076CB"/>
    <w:rsid w:val="00734BED"/>
    <w:rsid w:val="0076583E"/>
    <w:rsid w:val="00773C70"/>
    <w:rsid w:val="0078309D"/>
    <w:rsid w:val="007D0E86"/>
    <w:rsid w:val="007E72B1"/>
    <w:rsid w:val="007F65A3"/>
    <w:rsid w:val="00807AE6"/>
    <w:rsid w:val="00811AB9"/>
    <w:rsid w:val="00814A75"/>
    <w:rsid w:val="00826FC7"/>
    <w:rsid w:val="00844107"/>
    <w:rsid w:val="00854BD2"/>
    <w:rsid w:val="00897022"/>
    <w:rsid w:val="008B02F5"/>
    <w:rsid w:val="008B419F"/>
    <w:rsid w:val="008E1DA5"/>
    <w:rsid w:val="008F2AB9"/>
    <w:rsid w:val="008F456E"/>
    <w:rsid w:val="008F771F"/>
    <w:rsid w:val="009267A8"/>
    <w:rsid w:val="009378FA"/>
    <w:rsid w:val="00955DC6"/>
    <w:rsid w:val="00955F59"/>
    <w:rsid w:val="00956DE4"/>
    <w:rsid w:val="009647D7"/>
    <w:rsid w:val="00966C71"/>
    <w:rsid w:val="0098460F"/>
    <w:rsid w:val="0098614D"/>
    <w:rsid w:val="009D155F"/>
    <w:rsid w:val="009D32F7"/>
    <w:rsid w:val="009D5307"/>
    <w:rsid w:val="009E08FF"/>
    <w:rsid w:val="00A0116B"/>
    <w:rsid w:val="00A1735C"/>
    <w:rsid w:val="00A25094"/>
    <w:rsid w:val="00A33BCF"/>
    <w:rsid w:val="00A7092B"/>
    <w:rsid w:val="00A83271"/>
    <w:rsid w:val="00A8678E"/>
    <w:rsid w:val="00A9771B"/>
    <w:rsid w:val="00AD0645"/>
    <w:rsid w:val="00AD171D"/>
    <w:rsid w:val="00AD6AD0"/>
    <w:rsid w:val="00AF47E1"/>
    <w:rsid w:val="00B0001A"/>
    <w:rsid w:val="00B046C1"/>
    <w:rsid w:val="00B262A1"/>
    <w:rsid w:val="00B61232"/>
    <w:rsid w:val="00B83B69"/>
    <w:rsid w:val="00B87608"/>
    <w:rsid w:val="00BA60B0"/>
    <w:rsid w:val="00BB43D6"/>
    <w:rsid w:val="00BC356C"/>
    <w:rsid w:val="00BD430C"/>
    <w:rsid w:val="00BD5017"/>
    <w:rsid w:val="00BF1D3C"/>
    <w:rsid w:val="00BF5868"/>
    <w:rsid w:val="00C05D75"/>
    <w:rsid w:val="00C17E2A"/>
    <w:rsid w:val="00C26170"/>
    <w:rsid w:val="00C800B2"/>
    <w:rsid w:val="00C82CFC"/>
    <w:rsid w:val="00C86316"/>
    <w:rsid w:val="00C91483"/>
    <w:rsid w:val="00CB08CC"/>
    <w:rsid w:val="00CB2D0F"/>
    <w:rsid w:val="00CC20EE"/>
    <w:rsid w:val="00CC6D48"/>
    <w:rsid w:val="00CF3AEF"/>
    <w:rsid w:val="00D14AF2"/>
    <w:rsid w:val="00D171C4"/>
    <w:rsid w:val="00D27DC3"/>
    <w:rsid w:val="00D3577C"/>
    <w:rsid w:val="00D43AC0"/>
    <w:rsid w:val="00D47BC8"/>
    <w:rsid w:val="00D8019B"/>
    <w:rsid w:val="00D9013A"/>
    <w:rsid w:val="00DB6754"/>
    <w:rsid w:val="00DC17D5"/>
    <w:rsid w:val="00E05C0D"/>
    <w:rsid w:val="00E07205"/>
    <w:rsid w:val="00E2212B"/>
    <w:rsid w:val="00E22530"/>
    <w:rsid w:val="00E601B6"/>
    <w:rsid w:val="00E6718C"/>
    <w:rsid w:val="00E90278"/>
    <w:rsid w:val="00EA73B3"/>
    <w:rsid w:val="00EB3FC4"/>
    <w:rsid w:val="00EB69B6"/>
    <w:rsid w:val="00ED219F"/>
    <w:rsid w:val="00F1179F"/>
    <w:rsid w:val="00F160BE"/>
    <w:rsid w:val="00F2055A"/>
    <w:rsid w:val="00F208E3"/>
    <w:rsid w:val="00F235D6"/>
    <w:rsid w:val="00F37D8C"/>
    <w:rsid w:val="00F53256"/>
    <w:rsid w:val="00F616CA"/>
    <w:rsid w:val="00F66CE1"/>
    <w:rsid w:val="00F80AAD"/>
    <w:rsid w:val="00FB61C0"/>
    <w:rsid w:val="00FC4700"/>
    <w:rsid w:val="00FF24F2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t.org/educator-tips/science-projects-pollution/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issdunnhistorylessons.weebly.com/lesson-plan-4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lt.org/educator-tips/science-projects-pollu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ssdunnhistorylessons.weebly.com/lesson-plan-4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C1"/>
    <w:rsid w:val="00071DA5"/>
    <w:rsid w:val="000B1BBA"/>
    <w:rsid w:val="000D3039"/>
    <w:rsid w:val="000E3902"/>
    <w:rsid w:val="0013097B"/>
    <w:rsid w:val="001B54F7"/>
    <w:rsid w:val="004A008E"/>
    <w:rsid w:val="00600CB1"/>
    <w:rsid w:val="006A4DDD"/>
    <w:rsid w:val="00713551"/>
    <w:rsid w:val="007262E0"/>
    <w:rsid w:val="00742C47"/>
    <w:rsid w:val="00761BC2"/>
    <w:rsid w:val="00805105"/>
    <w:rsid w:val="00816166"/>
    <w:rsid w:val="00836926"/>
    <w:rsid w:val="008C4AE7"/>
    <w:rsid w:val="00953B6D"/>
    <w:rsid w:val="009A78A2"/>
    <w:rsid w:val="009D1187"/>
    <w:rsid w:val="00A510BE"/>
    <w:rsid w:val="00AB2F7D"/>
    <w:rsid w:val="00AE6BDF"/>
    <w:rsid w:val="00C93DC1"/>
    <w:rsid w:val="00D2480F"/>
    <w:rsid w:val="00D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487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33</cp:revision>
  <dcterms:created xsi:type="dcterms:W3CDTF">2019-05-29T21:02:00Z</dcterms:created>
  <dcterms:modified xsi:type="dcterms:W3CDTF">2019-06-01T18:31:00Z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