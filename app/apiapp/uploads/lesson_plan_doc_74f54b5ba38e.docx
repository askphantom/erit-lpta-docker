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5"/>
        <w:gridCol w:w="6479"/>
      </w:tblGrid>
      <w:tr w:rsidR="00C17E2A" w:rsidTr="00B57396">
        <w:tc>
          <w:tcPr>
            <w:tcW w:w="2685" w:type="pct"/>
            <w:vAlign w:val="bottom"/>
          </w:tcPr>
          <w:p w:rsidR="00C17E2A" w:rsidRPr="009260D0" w:rsidRDefault="00344323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FACTORS THAT CAN MAKE OUR LIVING TOGETHER PEACEFUL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:rsidRPr="00523005" w:rsidTr="00356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C17E2A" w:rsidRPr="00523005" w:rsidRDefault="00D27DC3">
            <w:pPr>
              <w:pStyle w:val="Heading1"/>
              <w:contextualSpacing w:val="0"/>
              <w:outlineLvl w:val="0"/>
              <w:rPr>
                <w:sz w:val="18"/>
                <w:szCs w:val="18"/>
              </w:rPr>
            </w:pPr>
            <w:r w:rsidRPr="00523005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17E2A" w:rsidRPr="00523005" w:rsidRDefault="00C17E2A">
            <w:pPr>
              <w:pStyle w:val="Heading1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6" w:type="pct"/>
          </w:tcPr>
          <w:p w:rsidR="00C17E2A" w:rsidRPr="00523005" w:rsidRDefault="00D27DC3">
            <w:pPr>
              <w:pStyle w:val="Heading1"/>
              <w:contextualSpacing w:val="0"/>
              <w:outlineLvl w:val="0"/>
              <w:rPr>
                <w:sz w:val="18"/>
                <w:szCs w:val="18"/>
              </w:rPr>
            </w:pPr>
            <w:r w:rsidRPr="00523005">
              <w:rPr>
                <w:sz w:val="18"/>
                <w:szCs w:val="18"/>
              </w:rPr>
              <w:t>Overview</w:t>
            </w:r>
          </w:p>
        </w:tc>
      </w:tr>
      <w:tr w:rsidR="00C17E2A" w:rsidRPr="00523005" w:rsidTr="003564FB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 w:rsidRPr="00523005">
              <w:tc>
                <w:tcPr>
                  <w:tcW w:w="5000" w:type="pct"/>
                </w:tcPr>
                <w:p w:rsidR="00C17E2A" w:rsidRPr="00523005" w:rsidRDefault="006677B3">
                  <w:r w:rsidRPr="00523005">
                    <w:t>Social studies</w:t>
                  </w:r>
                  <w:r w:rsidR="00C04C46" w:rsidRPr="00523005">
                    <w:t xml:space="preserve"> </w:t>
                  </w:r>
                </w:p>
              </w:tc>
            </w:tr>
            <w:tr w:rsidR="00C17E2A" w:rsidRPr="00523005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Pr="00523005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523005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523005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17E2A" w:rsidRPr="00523005" w:rsidRDefault="00D27DC3">
                      <w:r w:rsidRPr="00523005">
                        <w:t>[Instructor Name]</w:t>
                      </w:r>
                    </w:p>
                  </w:tc>
                </w:sdtContent>
              </w:sdt>
            </w:tr>
            <w:tr w:rsidR="00C17E2A" w:rsidRPr="00523005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Pr="00523005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523005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523005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17E2A" w:rsidRPr="00523005" w:rsidRDefault="00EC1F34">
                  <w:r w:rsidRPr="00523005">
                    <w:t>5</w:t>
                  </w:r>
                </w:p>
              </w:tc>
            </w:tr>
          </w:tbl>
          <w:p w:rsidR="00C17E2A" w:rsidRPr="00523005" w:rsidRDefault="00C17E2A"/>
        </w:tc>
        <w:tc>
          <w:tcPr>
            <w:tcW w:w="152" w:type="pct"/>
          </w:tcPr>
          <w:p w:rsidR="00C17E2A" w:rsidRPr="00523005" w:rsidRDefault="00C17E2A"/>
        </w:tc>
        <w:tc>
          <w:tcPr>
            <w:tcW w:w="3896" w:type="pct"/>
          </w:tcPr>
          <w:p w:rsidR="000A37E8" w:rsidRPr="00523005" w:rsidRDefault="000A37E8" w:rsidP="00344323">
            <w:pPr>
              <w:jc w:val="both"/>
            </w:pPr>
            <w:r w:rsidRPr="00523005">
              <w:t>This lesson plan covers teaching content for;</w:t>
            </w:r>
          </w:p>
          <w:p w:rsidR="006677B3" w:rsidRPr="00523005" w:rsidRDefault="006677B3" w:rsidP="00344323">
            <w:pPr>
              <w:pStyle w:val="ListParagraph"/>
              <w:numPr>
                <w:ilvl w:val="0"/>
                <w:numId w:val="2"/>
              </w:numPr>
              <w:ind w:left="467" w:hanging="142"/>
              <w:jc w:val="both"/>
            </w:pPr>
            <w:r w:rsidRPr="00523005">
              <w:t>Taking instructions from appropriate authority</w:t>
            </w:r>
          </w:p>
          <w:p w:rsidR="006677B3" w:rsidRPr="00523005" w:rsidRDefault="006677B3" w:rsidP="00344323">
            <w:pPr>
              <w:pStyle w:val="ListParagraph"/>
              <w:numPr>
                <w:ilvl w:val="0"/>
                <w:numId w:val="2"/>
              </w:numPr>
              <w:ind w:left="467" w:hanging="142"/>
              <w:jc w:val="both"/>
            </w:pPr>
            <w:r w:rsidRPr="00523005">
              <w:t>How to Tolerate individual differences</w:t>
            </w:r>
          </w:p>
          <w:p w:rsidR="006677B3" w:rsidRPr="00523005" w:rsidRDefault="006677B3" w:rsidP="00344323">
            <w:pPr>
              <w:pStyle w:val="ListParagraph"/>
              <w:numPr>
                <w:ilvl w:val="0"/>
                <w:numId w:val="2"/>
              </w:numPr>
              <w:ind w:left="467" w:hanging="142"/>
              <w:jc w:val="both"/>
            </w:pPr>
            <w:r w:rsidRPr="00523005">
              <w:t>Honesty and Readiness to serve with one another</w:t>
            </w:r>
          </w:p>
          <w:p w:rsidR="006677B3" w:rsidRPr="00523005" w:rsidRDefault="006677B3" w:rsidP="00344323">
            <w:pPr>
              <w:pStyle w:val="ListParagraph"/>
              <w:numPr>
                <w:ilvl w:val="0"/>
                <w:numId w:val="2"/>
              </w:numPr>
              <w:ind w:left="467" w:hanging="142"/>
              <w:jc w:val="both"/>
            </w:pPr>
            <w:r w:rsidRPr="00523005">
              <w:t>Working hard for the progress of the community/society</w:t>
            </w:r>
          </w:p>
          <w:p w:rsidR="00D35586" w:rsidRPr="00523005" w:rsidRDefault="00D35586" w:rsidP="003564FB">
            <w:pPr>
              <w:pStyle w:val="ListParagraph"/>
              <w:numPr>
                <w:ilvl w:val="0"/>
                <w:numId w:val="2"/>
              </w:numPr>
              <w:ind w:left="0"/>
            </w:pPr>
          </w:p>
        </w:tc>
      </w:tr>
    </w:tbl>
    <w:p w:rsidR="00C17E2A" w:rsidRPr="00523005" w:rsidRDefault="00995EE3">
      <w:pPr>
        <w:pStyle w:val="NoSpacing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14.5pt;margin-top:184.5pt;width:170.55pt;height:351.4pt;z-index:251659264;visibility:visible;mso-wrap-distance-left:18pt;mso-wrap-distance-right:18p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<v:textbox style="mso-next-textbox:#Text Box 1"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64"/>
                  </w:tblGrid>
                  <w:tr w:rsidR="00C74B7D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74B7D" w:rsidRDefault="00C74B7D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:rsidR="006C1A32" w:rsidRDefault="00C74B7D" w:rsidP="0094015B">
                        <w:r>
                          <w:t>-P</w:t>
                        </w:r>
                        <w:r w:rsidR="006C1A32">
                          <w:t>lain sheets of paper/cardboard</w:t>
                        </w:r>
                      </w:p>
                      <w:p w:rsidR="006C1A32" w:rsidRDefault="006C1A32" w:rsidP="0094015B">
                        <w:r>
                          <w:t>-M</w:t>
                        </w:r>
                        <w:r w:rsidR="00C74B7D">
                          <w:t>arker</w:t>
                        </w:r>
                        <w:r w:rsidR="00626441">
                          <w:t>s</w:t>
                        </w:r>
                      </w:p>
                      <w:p w:rsidR="00F33878" w:rsidRDefault="00F33878" w:rsidP="00F33878">
                        <w:r>
                          <w:t>-Sheet of paper with blank</w:t>
                        </w:r>
                      </w:p>
                      <w:p w:rsidR="00F33878" w:rsidRDefault="00F33878" w:rsidP="00F33878">
                        <w:r>
                          <w:t>- P</w:t>
                        </w:r>
                        <w:r w:rsidRPr="00F33878">
                          <w:t>hotographs of peaceful a</w:t>
                        </w:r>
                        <w:r>
                          <w:t>nd non-peaceful people</w:t>
                        </w:r>
                      </w:p>
                      <w:p w:rsidR="00F33878" w:rsidRDefault="00F33878" w:rsidP="00F33878">
                        <w:r>
                          <w:t>-B</w:t>
                        </w:r>
                        <w:r w:rsidRPr="00F33878">
                          <w:t xml:space="preserve">ooks </w:t>
                        </w:r>
                      </w:p>
                      <w:p w:rsidR="00272481" w:rsidRDefault="00272481" w:rsidP="00F33878">
                        <w:r>
                          <w:t>-Board of flip chart</w:t>
                        </w:r>
                      </w:p>
                      <w:p w:rsidR="006C1A32" w:rsidRDefault="006C1A32" w:rsidP="0094015B"/>
                      <w:p w:rsidR="00046515" w:rsidRDefault="00046515" w:rsidP="0094015B"/>
                      <w:p w:rsidR="00046515" w:rsidRPr="00046515" w:rsidRDefault="00046515" w:rsidP="0094015B"/>
                      <w:p w:rsidR="00C74B7D" w:rsidRDefault="00C74B7D" w:rsidP="00046515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</w:pPr>
                      </w:p>
                    </w:tc>
                  </w:tr>
                  <w:tr w:rsidR="00C74B7D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74B7D" w:rsidRDefault="00C74B7D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:rsidR="00C74B7D" w:rsidRDefault="00995EE3" w:rsidP="00C7017F">
                        <w:pPr>
                          <w:pStyle w:val="ListBullet"/>
                        </w:pPr>
                        <w:hyperlink r:id="rId9" w:history="1">
                          <w:r w:rsidR="00C7017F" w:rsidRPr="00A76539">
                            <w:rPr>
                              <w:rStyle w:val="Hyperlink"/>
                            </w:rPr>
                            <w:t>http://cdn.worldslargestlesson.globalgoals.org/2016/06/8_The_Power_of_Peace.pdf</w:t>
                          </w:r>
                        </w:hyperlink>
                      </w:p>
                      <w:p w:rsidR="00C7017F" w:rsidRDefault="00995EE3" w:rsidP="00272481">
                        <w:pPr>
                          <w:pStyle w:val="ListBullet"/>
                        </w:pPr>
                        <w:hyperlink r:id="rId10" w:history="1">
                          <w:r w:rsidR="00272481" w:rsidRPr="00A76539">
                            <w:rPr>
                              <w:rStyle w:val="Hyperlink"/>
                            </w:rPr>
                            <w:t>http://www.international-alert.org/what-peace</w:t>
                          </w:r>
                        </w:hyperlink>
                      </w:p>
                      <w:p w:rsidR="00272481" w:rsidRDefault="00995EE3" w:rsidP="00344323">
                        <w:pPr>
                          <w:pStyle w:val="ListBullet"/>
                        </w:pPr>
                        <w:hyperlink r:id="rId11" w:history="1">
                          <w:r w:rsidR="00344323" w:rsidRPr="00A76539">
                            <w:rPr>
                              <w:rStyle w:val="Hyperlink"/>
                            </w:rPr>
                            <w:t>https://www.sharedlife.org.il/ShowItem.aspx?ItemID=d14f47c3-31b1-4e03-b38f-01e64cf52e6c&amp;lang=EN</w:t>
                          </w:r>
                        </w:hyperlink>
                      </w:p>
                      <w:p w:rsidR="00344323" w:rsidRDefault="00344323" w:rsidP="00344323">
                        <w:pPr>
                          <w:pStyle w:val="ListBullet"/>
                        </w:pPr>
                      </w:p>
                    </w:tc>
                  </w:tr>
                  <w:tr w:rsidR="00C74B7D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:rsidR="00C74B7D" w:rsidRDefault="00C74B7D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:rsidR="00C74B7D" w:rsidRDefault="00272481">
                        <w:r w:rsidRPr="00272481">
                          <w:t>.</w:t>
                        </w:r>
                      </w:p>
                    </w:tc>
                  </w:tr>
                </w:tbl>
                <w:p w:rsidR="00C74B7D" w:rsidRDefault="00C74B7D"/>
              </w:txbxContent>
            </v:textbox>
            <w10:wrap type="square" side="left" anchorx="margin" anchory="margin"/>
          </v:shape>
        </w:pic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125"/>
        <w:gridCol w:w="3493"/>
        <w:gridCol w:w="226"/>
        <w:gridCol w:w="3489"/>
      </w:tblGrid>
      <w:tr w:rsidR="005A4652" w:rsidRPr="00523005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C17E2A" w:rsidRPr="00523005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:rsidR="00C17E2A" w:rsidRPr="00523005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C17E2A" w:rsidRPr="00523005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C17E2A" w:rsidRPr="00523005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C17E2A" w:rsidRPr="00523005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523005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17E2A" w:rsidRPr="00523005" w:rsidRDefault="00D27DC3">
            <w:pPr>
              <w:pStyle w:val="Heading2"/>
              <w:rPr>
                <w:b/>
              </w:rPr>
            </w:pPr>
            <w:r w:rsidRPr="00523005">
              <w:rPr>
                <w:b/>
              </w:rPr>
              <w:t>Objectives</w:t>
            </w:r>
          </w:p>
          <w:p w:rsidR="001D4D95" w:rsidRPr="00523005" w:rsidRDefault="00940F97" w:rsidP="001D4D95">
            <w:r w:rsidRPr="00523005">
              <w:t>Students should be able to:</w:t>
            </w:r>
          </w:p>
          <w:p w:rsidR="00940F97" w:rsidRPr="00523005" w:rsidRDefault="00940F97" w:rsidP="00812EC8">
            <w:pPr>
              <w:pStyle w:val="ListParagraph"/>
              <w:numPr>
                <w:ilvl w:val="0"/>
                <w:numId w:val="5"/>
              </w:numPr>
              <w:ind w:left="270" w:hanging="180"/>
            </w:pPr>
            <w:r w:rsidRPr="00523005">
              <w:t>To explo</w:t>
            </w:r>
            <w:r w:rsidR="00C0463B" w:rsidRPr="00523005">
              <w:t>re some definitions of peace</w:t>
            </w:r>
          </w:p>
          <w:p w:rsidR="00940F97" w:rsidRPr="00523005" w:rsidRDefault="00940F97" w:rsidP="00812EC8">
            <w:pPr>
              <w:pStyle w:val="ListParagraph"/>
              <w:numPr>
                <w:ilvl w:val="0"/>
                <w:numId w:val="5"/>
              </w:numPr>
              <w:ind w:left="270" w:hanging="180"/>
            </w:pPr>
            <w:r w:rsidRPr="00523005">
              <w:t>To investigate and recognize characteristics, actions and symbols of peaceful acti</w:t>
            </w:r>
            <w:r w:rsidR="00C0463B" w:rsidRPr="00523005">
              <w:t>vists</w:t>
            </w:r>
          </w:p>
          <w:p w:rsidR="004D2F47" w:rsidRPr="00523005" w:rsidRDefault="00940F97" w:rsidP="00812EC8">
            <w:pPr>
              <w:pStyle w:val="ListParagraph"/>
              <w:numPr>
                <w:ilvl w:val="0"/>
                <w:numId w:val="5"/>
              </w:numPr>
              <w:ind w:left="270" w:hanging="180"/>
            </w:pPr>
            <w:r w:rsidRPr="00523005">
              <w:t>To begin to determine ways to incorporate peace into the classroom environment and the world around them</w:t>
            </w:r>
          </w:p>
          <w:p w:rsidR="0094015B" w:rsidRPr="00523005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</w:rPr>
            </w:pPr>
          </w:p>
          <w:p w:rsidR="00C74B7D" w:rsidRPr="00523005" w:rsidRDefault="00C74B7D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</w:rPr>
            </w:pPr>
          </w:p>
          <w:p w:rsidR="00A71E70" w:rsidRPr="00523005" w:rsidRDefault="00A71E70" w:rsidP="00046515">
            <w:pPr>
              <w:spacing w:before="0" w:after="160" w:line="259" w:lineRule="auto"/>
              <w:ind w:left="143"/>
              <w:contextualSpacing/>
            </w:pPr>
          </w:p>
        </w:tc>
        <w:tc>
          <w:tcPr>
            <w:tcW w:w="65" w:type="pct"/>
          </w:tcPr>
          <w:p w:rsidR="00C17E2A" w:rsidRPr="00523005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7A4DAC" w:rsidRPr="00523005" w:rsidRDefault="006513FB" w:rsidP="007A4DAC">
            <w:pPr>
              <w:pStyle w:val="Heading2"/>
              <w:rPr>
                <w:b/>
              </w:rPr>
            </w:pPr>
            <w:r w:rsidRPr="00523005">
              <w:rPr>
                <w:b/>
              </w:rPr>
              <w:t>Activity Starter/Instruction</w:t>
            </w:r>
          </w:p>
          <w:p w:rsidR="00273658" w:rsidRPr="00523005" w:rsidRDefault="00273658" w:rsidP="005E5777">
            <w:pPr>
              <w:pStyle w:val="ListParagraph"/>
              <w:numPr>
                <w:ilvl w:val="0"/>
                <w:numId w:val="4"/>
              </w:numPr>
              <w:ind w:left="233" w:hanging="180"/>
              <w:jc w:val="both"/>
            </w:pPr>
            <w:r w:rsidRPr="00523005">
              <w:t xml:space="preserve">Find a few photographs that demonstrate peaceful and non-peaceful situations, e.g. prayer, friends, people shouting or being aggressive, a large peaceful rally, tanks, a protest with police. </w:t>
            </w:r>
          </w:p>
          <w:p w:rsidR="00273658" w:rsidRPr="00523005" w:rsidRDefault="00273658" w:rsidP="005E5777">
            <w:pPr>
              <w:pStyle w:val="ListParagraph"/>
              <w:numPr>
                <w:ilvl w:val="0"/>
                <w:numId w:val="4"/>
              </w:numPr>
              <w:ind w:left="233" w:hanging="180"/>
              <w:jc w:val="both"/>
            </w:pPr>
            <w:r w:rsidRPr="00523005">
              <w:t xml:space="preserve"> Images should be chosen sensitively.</w:t>
            </w:r>
          </w:p>
          <w:p w:rsidR="00273658" w:rsidRPr="00523005" w:rsidRDefault="00273658" w:rsidP="005E5777">
            <w:pPr>
              <w:pStyle w:val="ListParagraph"/>
              <w:numPr>
                <w:ilvl w:val="0"/>
                <w:numId w:val="4"/>
              </w:numPr>
              <w:ind w:left="233" w:hanging="180"/>
              <w:jc w:val="both"/>
            </w:pPr>
            <w:r w:rsidRPr="00523005">
              <w:t xml:space="preserve"> Show the pictures to students, then ask them to write down 1-3 words that they think describe each picture. </w:t>
            </w:r>
          </w:p>
          <w:p w:rsidR="00273658" w:rsidRPr="00523005" w:rsidRDefault="00273658" w:rsidP="005E5777">
            <w:pPr>
              <w:pStyle w:val="ListParagraph"/>
              <w:numPr>
                <w:ilvl w:val="0"/>
                <w:numId w:val="4"/>
              </w:numPr>
              <w:ind w:left="233" w:hanging="180"/>
              <w:jc w:val="both"/>
            </w:pPr>
            <w:r w:rsidRPr="00523005">
              <w:t>Ask them to discuss with a partner how each picture makes them feel and then share their ideas with the class.</w:t>
            </w:r>
          </w:p>
          <w:p w:rsidR="00273658" w:rsidRPr="00523005" w:rsidRDefault="00273658" w:rsidP="005E5777">
            <w:pPr>
              <w:pStyle w:val="ListParagraph"/>
              <w:numPr>
                <w:ilvl w:val="0"/>
                <w:numId w:val="4"/>
              </w:numPr>
              <w:ind w:left="233" w:hanging="180"/>
              <w:jc w:val="both"/>
            </w:pPr>
            <w:r w:rsidRPr="00523005">
              <w:t xml:space="preserve"> Highlight to students the different words used to describe the peaceful vs non-peaceful situations and ask the question - "Why do you think the non-peaceful situations or situations involving conflict happened?"</w:t>
            </w:r>
          </w:p>
          <w:p w:rsidR="007A4DAC" w:rsidRPr="00523005" w:rsidRDefault="00273658" w:rsidP="005E5777">
            <w:pPr>
              <w:pStyle w:val="ListParagraph"/>
              <w:numPr>
                <w:ilvl w:val="0"/>
                <w:numId w:val="4"/>
              </w:numPr>
              <w:ind w:left="233" w:hanging="180"/>
              <w:jc w:val="both"/>
            </w:pPr>
            <w:r w:rsidRPr="00523005">
              <w:t xml:space="preserve"> Introduce the lesson’s topic and objectives.</w:t>
            </w:r>
          </w:p>
          <w:p w:rsidR="002F7EF2" w:rsidRPr="00523005" w:rsidRDefault="002F7EF2" w:rsidP="00B36DC1">
            <w:pPr>
              <w:pStyle w:val="ListParagraph"/>
              <w:ind w:left="532"/>
            </w:pPr>
          </w:p>
          <w:p w:rsidR="00123C14" w:rsidRPr="00523005" w:rsidRDefault="00123C14" w:rsidP="00B36DC1">
            <w:pPr>
              <w:pStyle w:val="ListParagraph"/>
              <w:ind w:left="532"/>
            </w:pPr>
          </w:p>
          <w:p w:rsidR="00123C14" w:rsidRPr="00523005" w:rsidRDefault="00123C14" w:rsidP="00B36DC1">
            <w:pPr>
              <w:pStyle w:val="ListParagraph"/>
              <w:ind w:left="532"/>
            </w:pPr>
          </w:p>
          <w:p w:rsidR="00FB30A1" w:rsidRPr="00523005" w:rsidRDefault="00FB30A1" w:rsidP="00FB30A1">
            <w:pPr>
              <w:pStyle w:val="ListParagraph"/>
              <w:ind w:left="0"/>
            </w:pPr>
            <w:r w:rsidRPr="00523005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:rsidR="00FB30A1" w:rsidRPr="00523005" w:rsidRDefault="009A0384" w:rsidP="00FB30A1">
            <w:pPr>
              <w:rPr>
                <w:b/>
              </w:rPr>
            </w:pPr>
            <w:r w:rsidRPr="00523005">
              <w:rPr>
                <w:b/>
              </w:rPr>
              <w:lastRenderedPageBreak/>
              <w:t>Day 2/ Lesson 2</w:t>
            </w:r>
            <w:r w:rsidR="00FB30A1" w:rsidRPr="00523005">
              <w:rPr>
                <w:b/>
              </w:rPr>
              <w:t>: 15 Mins</w:t>
            </w:r>
          </w:p>
          <w:p w:rsidR="00123C14" w:rsidRPr="00523005" w:rsidRDefault="00123C14" w:rsidP="005E5777">
            <w:pPr>
              <w:pStyle w:val="ListParagraph"/>
              <w:numPr>
                <w:ilvl w:val="0"/>
                <w:numId w:val="9"/>
              </w:numPr>
              <w:ind w:left="233" w:hanging="180"/>
              <w:jc w:val="both"/>
            </w:pPr>
            <w:r w:rsidRPr="00523005">
              <w:t xml:space="preserve">Split students into small groups of about three or four. </w:t>
            </w:r>
          </w:p>
          <w:p w:rsidR="001B0FE2" w:rsidRPr="00523005" w:rsidRDefault="00123C14" w:rsidP="005E5777">
            <w:pPr>
              <w:pStyle w:val="ListParagraph"/>
              <w:numPr>
                <w:ilvl w:val="0"/>
                <w:numId w:val="9"/>
              </w:numPr>
              <w:ind w:left="233" w:hanging="180"/>
              <w:jc w:val="both"/>
            </w:pPr>
            <w:r w:rsidRPr="00523005">
              <w:t>Have students draw the name of a peaceful activist out of a bag or assign an activist to each group. Some examples of people to include are Malala Yousafzai, Nelson Mandela. Include others.</w:t>
            </w:r>
          </w:p>
          <w:p w:rsidR="00123C14" w:rsidRPr="00523005" w:rsidRDefault="00123C14" w:rsidP="005E5777">
            <w:pPr>
              <w:pStyle w:val="ListParagraph"/>
              <w:numPr>
                <w:ilvl w:val="0"/>
                <w:numId w:val="9"/>
              </w:numPr>
              <w:ind w:left="233" w:hanging="180"/>
              <w:jc w:val="both"/>
            </w:pPr>
            <w:r w:rsidRPr="00523005">
              <w:t>Have details of these people printed already in different papers.</w:t>
            </w:r>
          </w:p>
          <w:p w:rsidR="00123C14" w:rsidRPr="00523005" w:rsidRDefault="00123C14" w:rsidP="005E5777">
            <w:pPr>
              <w:pStyle w:val="ListParagraph"/>
              <w:numPr>
                <w:ilvl w:val="0"/>
                <w:numId w:val="9"/>
              </w:numPr>
              <w:ind w:left="233" w:hanging="180"/>
              <w:jc w:val="both"/>
            </w:pPr>
            <w:r w:rsidRPr="00523005">
              <w:t xml:space="preserve">Give students a blank sheet of construction paper or a poster board and some writing materials. </w:t>
            </w:r>
          </w:p>
          <w:p w:rsidR="00123C14" w:rsidRPr="00523005" w:rsidRDefault="00123C14" w:rsidP="005E5777">
            <w:pPr>
              <w:pStyle w:val="ListParagraph"/>
              <w:numPr>
                <w:ilvl w:val="0"/>
                <w:numId w:val="9"/>
              </w:numPr>
              <w:ind w:left="233" w:hanging="180"/>
              <w:jc w:val="both"/>
            </w:pPr>
            <w:r w:rsidRPr="00523005">
              <w:t xml:space="preserve">Have them create a poster with important facts about their activist and what they campaigned for. </w:t>
            </w:r>
          </w:p>
          <w:p w:rsidR="00123C14" w:rsidRPr="00523005" w:rsidRDefault="00123C14" w:rsidP="005E5777">
            <w:pPr>
              <w:pStyle w:val="ListParagraph"/>
              <w:numPr>
                <w:ilvl w:val="0"/>
                <w:numId w:val="9"/>
              </w:numPr>
              <w:ind w:left="233" w:hanging="180"/>
              <w:jc w:val="both"/>
            </w:pPr>
            <w:r w:rsidRPr="00523005">
              <w:t>Allow students to draw a picture of their activist.</w:t>
            </w:r>
          </w:p>
          <w:p w:rsidR="00B21847" w:rsidRPr="00523005" w:rsidRDefault="00B21847" w:rsidP="005E5777">
            <w:pPr>
              <w:pStyle w:val="ListParagraph"/>
              <w:numPr>
                <w:ilvl w:val="0"/>
                <w:numId w:val="9"/>
              </w:numPr>
              <w:ind w:left="233" w:hanging="180"/>
              <w:jc w:val="both"/>
            </w:pPr>
            <w:r w:rsidRPr="00523005">
              <w:t>Ask them questions such as:Who is your peaceful activist? What is their name? Where do they come from? What is/was their goal? How did they achieve or attempt to achieve their goal? Why are/were their methods peaceful? What characteristics do/did they have?</w:t>
            </w:r>
          </w:p>
          <w:p w:rsidR="00A37E88" w:rsidRPr="00523005" w:rsidRDefault="00A37E88" w:rsidP="00720DDC"/>
        </w:tc>
        <w:tc>
          <w:tcPr>
            <w:tcW w:w="118" w:type="pct"/>
          </w:tcPr>
          <w:p w:rsidR="00C17E2A" w:rsidRPr="00523005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0529DC" w:rsidRPr="00523005" w:rsidRDefault="00031953" w:rsidP="006513FB">
            <w:pPr>
              <w:pStyle w:val="Heading2"/>
              <w:rPr>
                <w:b/>
              </w:rPr>
            </w:pPr>
            <w:r w:rsidRPr="00523005">
              <w:rPr>
                <w:b/>
              </w:rPr>
              <w:t>Teacher Guide</w:t>
            </w:r>
          </w:p>
          <w:p w:rsidR="0094015B" w:rsidRPr="00523005" w:rsidRDefault="00207A15" w:rsidP="00626441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r w:rsidRPr="00523005">
              <w:rPr>
                <w:color w:val="000000" w:themeColor="text1"/>
                <w:sz w:val="18"/>
                <w:szCs w:val="18"/>
              </w:rPr>
              <w:t>D</w:t>
            </w:r>
            <w:r w:rsidR="00046515" w:rsidRPr="00523005">
              <w:rPr>
                <w:color w:val="000000" w:themeColor="text1"/>
                <w:sz w:val="18"/>
                <w:szCs w:val="18"/>
              </w:rPr>
              <w:t>ay 1/Lesson 1: 20</w:t>
            </w:r>
            <w:r w:rsidRPr="00523005">
              <w:rPr>
                <w:color w:val="000000" w:themeColor="text1"/>
                <w:sz w:val="18"/>
                <w:szCs w:val="18"/>
              </w:rPr>
              <w:t xml:space="preserve"> Mins</w:t>
            </w:r>
          </w:p>
          <w:p w:rsidR="00626441" w:rsidRPr="00523005" w:rsidRDefault="00272481" w:rsidP="005E5777">
            <w:pPr>
              <w:pStyle w:val="ListParagraph"/>
              <w:numPr>
                <w:ilvl w:val="0"/>
                <w:numId w:val="6"/>
              </w:numPr>
              <w:ind w:left="294" w:hanging="180"/>
              <w:jc w:val="both"/>
            </w:pPr>
            <w:r w:rsidRPr="00523005">
              <w:rPr>
                <w:b/>
              </w:rPr>
              <w:t>What is Peace?</w:t>
            </w:r>
            <w:r w:rsidRPr="00523005">
              <w:t xml:space="preserve"> Ask students to choose which of these definitions of peace they think is most accurate or that they most identify with:</w:t>
            </w:r>
          </w:p>
          <w:p w:rsidR="00272481" w:rsidRPr="00523005" w:rsidRDefault="00272481" w:rsidP="005E5777">
            <w:pPr>
              <w:pStyle w:val="ListParagraph"/>
              <w:numPr>
                <w:ilvl w:val="0"/>
                <w:numId w:val="7"/>
              </w:numPr>
              <w:ind w:left="654" w:hanging="180"/>
              <w:jc w:val="both"/>
            </w:pPr>
            <w:r w:rsidRPr="00523005">
              <w:t>“freedom from trouble or worry”</w:t>
            </w:r>
          </w:p>
          <w:p w:rsidR="00272481" w:rsidRPr="00523005" w:rsidRDefault="00272481" w:rsidP="005E5777">
            <w:pPr>
              <w:pStyle w:val="ListParagraph"/>
              <w:numPr>
                <w:ilvl w:val="0"/>
                <w:numId w:val="7"/>
              </w:numPr>
              <w:ind w:left="654" w:hanging="180"/>
              <w:jc w:val="both"/>
            </w:pPr>
            <w:r w:rsidRPr="00523005">
              <w:t xml:space="preserve"> “a feeling of mental or emotional calm” </w:t>
            </w:r>
          </w:p>
          <w:p w:rsidR="00272481" w:rsidRPr="00523005" w:rsidRDefault="00272481" w:rsidP="005E5777">
            <w:pPr>
              <w:pStyle w:val="ListParagraph"/>
              <w:numPr>
                <w:ilvl w:val="0"/>
                <w:numId w:val="7"/>
              </w:numPr>
              <w:ind w:left="654" w:hanging="180"/>
              <w:jc w:val="both"/>
            </w:pPr>
            <w:r w:rsidRPr="00523005">
              <w:t xml:space="preserve"> “a time when there is no war or a war has ended”</w:t>
            </w:r>
          </w:p>
          <w:p w:rsidR="00272481" w:rsidRPr="00523005" w:rsidRDefault="00272481" w:rsidP="005E5777">
            <w:pPr>
              <w:pStyle w:val="ListParagraph"/>
              <w:numPr>
                <w:ilvl w:val="0"/>
                <w:numId w:val="6"/>
              </w:numPr>
              <w:ind w:left="294" w:hanging="180"/>
              <w:jc w:val="both"/>
            </w:pPr>
            <w:r w:rsidRPr="00523005">
              <w:rPr>
                <w:b/>
              </w:rPr>
              <w:t xml:space="preserve">How would students describe peace? </w:t>
            </w:r>
            <w:r w:rsidRPr="00523005">
              <w:t xml:space="preserve">Use the following questions to help students develop their ideas: </w:t>
            </w:r>
          </w:p>
          <w:p w:rsidR="00272481" w:rsidRPr="00523005" w:rsidRDefault="00272481" w:rsidP="005E5777">
            <w:pPr>
              <w:pStyle w:val="ListParagraph"/>
              <w:numPr>
                <w:ilvl w:val="0"/>
                <w:numId w:val="8"/>
              </w:numPr>
              <w:ind w:left="654" w:hanging="180"/>
              <w:jc w:val="both"/>
            </w:pPr>
            <w:r w:rsidRPr="00523005">
              <w:t xml:space="preserve">Can peace mean different things for different people? Why might this be? </w:t>
            </w:r>
          </w:p>
          <w:p w:rsidR="00272481" w:rsidRPr="00523005" w:rsidRDefault="00272481" w:rsidP="005E5777">
            <w:pPr>
              <w:pStyle w:val="ListParagraph"/>
              <w:numPr>
                <w:ilvl w:val="0"/>
                <w:numId w:val="8"/>
              </w:numPr>
              <w:ind w:left="654" w:hanging="180"/>
              <w:jc w:val="both"/>
            </w:pPr>
            <w:r w:rsidRPr="00523005">
              <w:t xml:space="preserve">How do we deal with conflict? What are some peaceful ways to deal with conflict? </w:t>
            </w:r>
          </w:p>
          <w:p w:rsidR="00272481" w:rsidRPr="00523005" w:rsidRDefault="00272481" w:rsidP="005E5777">
            <w:pPr>
              <w:pStyle w:val="ListParagraph"/>
              <w:numPr>
                <w:ilvl w:val="0"/>
                <w:numId w:val="8"/>
              </w:numPr>
              <w:ind w:left="654" w:hanging="180"/>
              <w:jc w:val="both"/>
            </w:pPr>
            <w:r w:rsidRPr="00523005">
              <w:t>Do we feel peace inside of us or outside? Maybe both?</w:t>
            </w:r>
          </w:p>
          <w:p w:rsidR="00272481" w:rsidRPr="00523005" w:rsidRDefault="00272481" w:rsidP="005E5777">
            <w:pPr>
              <w:pStyle w:val="ListParagraph"/>
              <w:numPr>
                <w:ilvl w:val="0"/>
                <w:numId w:val="6"/>
              </w:numPr>
              <w:ind w:left="294" w:hanging="180"/>
              <w:jc w:val="both"/>
            </w:pPr>
            <w:r w:rsidRPr="00523005">
              <w:t xml:space="preserve">Allow students to think quietly on their own for a few minutes before asking for responses. </w:t>
            </w:r>
          </w:p>
          <w:p w:rsidR="00272481" w:rsidRPr="00523005" w:rsidRDefault="00272481" w:rsidP="005E5777">
            <w:pPr>
              <w:pStyle w:val="ListParagraph"/>
              <w:numPr>
                <w:ilvl w:val="0"/>
                <w:numId w:val="6"/>
              </w:numPr>
              <w:ind w:left="294" w:hanging="180"/>
              <w:jc w:val="both"/>
            </w:pPr>
            <w:r w:rsidRPr="00523005">
              <w:lastRenderedPageBreak/>
              <w:t>Write some key words and ideas from students’ responses on the board or a flip chart.</w:t>
            </w:r>
          </w:p>
          <w:p w:rsidR="006959D3" w:rsidRPr="00523005" w:rsidRDefault="006959D3" w:rsidP="006959D3"/>
          <w:p w:rsidR="000529DC" w:rsidRPr="00523005" w:rsidRDefault="001D0D3A" w:rsidP="001D0D3A">
            <w:pPr>
              <w:pStyle w:val="Heading1"/>
              <w:rPr>
                <w:sz w:val="18"/>
                <w:szCs w:val="18"/>
              </w:rPr>
            </w:pPr>
            <w:r w:rsidRPr="00523005">
              <w:rPr>
                <w:sz w:val="18"/>
                <w:szCs w:val="18"/>
              </w:rPr>
              <w:t>Guided Practice</w:t>
            </w:r>
          </w:p>
          <w:p w:rsidR="006A45D8" w:rsidRPr="00523005" w:rsidRDefault="00046515" w:rsidP="00CA6500">
            <w:pPr>
              <w:rPr>
                <w:b/>
              </w:rPr>
            </w:pPr>
            <w:r w:rsidRPr="00523005">
              <w:rPr>
                <w:b/>
              </w:rPr>
              <w:t>Day 3</w:t>
            </w:r>
            <w:r w:rsidR="001D0D3A" w:rsidRPr="00523005">
              <w:rPr>
                <w:b/>
              </w:rPr>
              <w:t>/ Lesson 4: 20min</w:t>
            </w:r>
            <w:r w:rsidR="00A257B6" w:rsidRPr="00523005">
              <w:rPr>
                <w:b/>
              </w:rPr>
              <w:t>s</w:t>
            </w:r>
          </w:p>
          <w:p w:rsidR="00C0463B" w:rsidRPr="00523005" w:rsidRDefault="00C0463B" w:rsidP="005E5777">
            <w:pPr>
              <w:pStyle w:val="ListParagraph"/>
              <w:numPr>
                <w:ilvl w:val="0"/>
                <w:numId w:val="10"/>
              </w:numPr>
              <w:ind w:left="294" w:hanging="180"/>
              <w:jc w:val="both"/>
            </w:pPr>
            <w:r w:rsidRPr="00523005">
              <w:t>Hand each student an index card and ask them to write their own definition of peace.</w:t>
            </w:r>
          </w:p>
          <w:p w:rsidR="00C0463B" w:rsidRPr="00523005" w:rsidRDefault="00C0463B" w:rsidP="005E5777">
            <w:pPr>
              <w:pStyle w:val="ListParagraph"/>
              <w:numPr>
                <w:ilvl w:val="0"/>
                <w:numId w:val="10"/>
              </w:numPr>
              <w:ind w:left="294" w:hanging="180"/>
              <w:jc w:val="both"/>
            </w:pPr>
            <w:r w:rsidRPr="00523005">
              <w:t xml:space="preserve">Allow students to draw their vision of peace if they are unable to put it into words. </w:t>
            </w:r>
          </w:p>
          <w:p w:rsidR="00C0463B" w:rsidRPr="00523005" w:rsidRDefault="00C0463B" w:rsidP="005E5777">
            <w:pPr>
              <w:pStyle w:val="ListParagraph"/>
              <w:numPr>
                <w:ilvl w:val="0"/>
                <w:numId w:val="10"/>
              </w:numPr>
              <w:ind w:left="294" w:hanging="180"/>
              <w:jc w:val="both"/>
            </w:pPr>
            <w:r w:rsidRPr="00523005">
              <w:t>Collect the notecards from the students (students do not need to put their name on the cards if they don’t want to) and choose a few to read out loud or show to the class.</w:t>
            </w:r>
          </w:p>
          <w:p w:rsidR="00971415" w:rsidRPr="00523005" w:rsidRDefault="00C0463B" w:rsidP="005E5777">
            <w:pPr>
              <w:pStyle w:val="ListParagraph"/>
              <w:numPr>
                <w:ilvl w:val="0"/>
                <w:numId w:val="10"/>
              </w:numPr>
              <w:ind w:left="294" w:hanging="180"/>
              <w:jc w:val="both"/>
            </w:pPr>
            <w:r w:rsidRPr="00523005">
              <w:t>Try to pick note cards that state the definition in different ways</w:t>
            </w:r>
          </w:p>
        </w:tc>
      </w:tr>
      <w:tr w:rsidR="005A4652" w:rsidRPr="00523005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10F25" w:rsidRPr="0052300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:rsidR="00C17E2A" w:rsidRPr="00523005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D914D8" w:rsidRPr="00523005" w:rsidRDefault="00D914D8" w:rsidP="00D914D8">
            <w:pPr>
              <w:rPr>
                <w:b/>
              </w:rPr>
            </w:pPr>
          </w:p>
          <w:p w:rsidR="006959D3" w:rsidRPr="00523005" w:rsidRDefault="006959D3" w:rsidP="006959D3">
            <w:pPr>
              <w:pStyle w:val="Heading2"/>
              <w:rPr>
                <w:b/>
              </w:rPr>
            </w:pPr>
            <w:r w:rsidRPr="00523005">
              <w:rPr>
                <w:b/>
              </w:rPr>
              <w:t>Assessment Activity</w:t>
            </w:r>
          </w:p>
          <w:p w:rsidR="002330A8" w:rsidRPr="00523005" w:rsidRDefault="006959D3" w:rsidP="006959D3">
            <w:pPr>
              <w:tabs>
                <w:tab w:val="left" w:pos="1785"/>
              </w:tabs>
            </w:pPr>
            <w:r w:rsidRPr="00523005">
              <w:t>Assess if pupils can</w:t>
            </w:r>
            <w:r w:rsidRPr="00523005">
              <w:tab/>
            </w:r>
          </w:p>
          <w:p w:rsidR="00637062" w:rsidRDefault="00897248" w:rsidP="00637062">
            <w:pPr>
              <w:pStyle w:val="ListParagraph"/>
              <w:numPr>
                <w:ilvl w:val="0"/>
                <w:numId w:val="3"/>
              </w:numPr>
            </w:pPr>
            <w:r w:rsidRPr="00897248">
              <w:t xml:space="preserve">Provide their </w:t>
            </w:r>
            <w:r>
              <w:t>own definition of peace</w:t>
            </w:r>
          </w:p>
          <w:p w:rsidR="0004129D" w:rsidRPr="00897248" w:rsidRDefault="0004129D" w:rsidP="00637062">
            <w:pPr>
              <w:pStyle w:val="ListParagraph"/>
              <w:numPr>
                <w:ilvl w:val="0"/>
                <w:numId w:val="3"/>
              </w:numPr>
            </w:pPr>
            <w:r>
              <w:t>Explain when a person is living in freedom</w:t>
            </w:r>
            <w:r w:rsidR="00F740E5">
              <w:t>.</w:t>
            </w:r>
          </w:p>
        </w:tc>
        <w:tc>
          <w:tcPr>
            <w:tcW w:w="118" w:type="pct"/>
          </w:tcPr>
          <w:p w:rsidR="00C17E2A" w:rsidRPr="00523005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574B" w:rsidRPr="00523005" w:rsidRDefault="00CB574B" w:rsidP="00EB2FF3"/>
        </w:tc>
      </w:tr>
      <w:tr w:rsidR="005A4652" w:rsidRPr="00523005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Pr="00523005" w:rsidRDefault="00C17E2A" w:rsidP="006959D3"/>
        </w:tc>
        <w:tc>
          <w:tcPr>
            <w:tcW w:w="65" w:type="pct"/>
          </w:tcPr>
          <w:p w:rsidR="00C17E2A" w:rsidRPr="00523005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959D3" w:rsidRPr="00523005" w:rsidRDefault="006959D3" w:rsidP="006959D3">
            <w:pPr>
              <w:pStyle w:val="ListParagraph"/>
              <w:ind w:left="160"/>
              <w:rPr>
                <w:rFonts w:asciiTheme="majorHAnsi" w:hAnsiTheme="majorHAnsi"/>
                <w:color w:val="FF0000"/>
              </w:rPr>
            </w:pPr>
            <w:r w:rsidRPr="00523005">
              <w:rPr>
                <w:rFonts w:asciiTheme="majorHAnsi" w:hAnsiTheme="majorHAnsi"/>
                <w:color w:val="FF0000"/>
              </w:rPr>
              <w:t>Summary</w:t>
            </w:r>
          </w:p>
          <w:p w:rsidR="00637062" w:rsidRPr="00523005" w:rsidRDefault="00637062" w:rsidP="00637062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</w:rPr>
            </w:pPr>
            <w:r w:rsidRPr="00523005">
              <w:t>Living in peace is about living harmoniously with yourself, others, and all sentient beings around you.</w:t>
            </w:r>
          </w:p>
          <w:p w:rsidR="00FF60B0" w:rsidRPr="00FF60B0" w:rsidRDefault="00F740E5" w:rsidP="00637062">
            <w:pPr>
              <w:pStyle w:val="ListParagraph"/>
              <w:numPr>
                <w:ilvl w:val="0"/>
                <w:numId w:val="11"/>
              </w:numPr>
              <w:jc w:val="both"/>
              <w:rPr>
                <w:rStyle w:val="e24kjd"/>
                <w:b/>
              </w:rPr>
            </w:pPr>
            <w:r w:rsidRPr="00F740E5">
              <w:rPr>
                <w:rStyle w:val="e24kjd"/>
                <w:bCs/>
              </w:rPr>
              <w:t>Living together</w:t>
            </w:r>
            <w:r w:rsidR="00FF60B0">
              <w:rPr>
                <w:rStyle w:val="e24kjd"/>
                <w:bCs/>
              </w:rPr>
              <w:t xml:space="preserve"> peacefully</w:t>
            </w:r>
            <w:bookmarkStart w:id="0" w:name="_GoBack"/>
            <w:bookmarkEnd w:id="0"/>
            <w:r>
              <w:rPr>
                <w:rStyle w:val="e24kjd"/>
              </w:rPr>
              <w:t xml:space="preserve"> builds confidence in the children. It helps the children and other member of the </w:t>
            </w:r>
            <w:r w:rsidRPr="00F740E5">
              <w:rPr>
                <w:rStyle w:val="e24kjd"/>
                <w:bCs/>
              </w:rPr>
              <w:t>family</w:t>
            </w:r>
            <w:r>
              <w:rPr>
                <w:rStyle w:val="e24kjd"/>
              </w:rPr>
              <w:t xml:space="preserve"> to show love to their friends and members of the society. </w:t>
            </w:r>
          </w:p>
          <w:p w:rsidR="00637062" w:rsidRPr="00523005" w:rsidRDefault="00F740E5" w:rsidP="00637062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</w:rPr>
            </w:pPr>
            <w:r w:rsidRPr="00F740E5">
              <w:rPr>
                <w:rStyle w:val="e24kjd"/>
                <w:bCs/>
              </w:rPr>
              <w:t>Living</w:t>
            </w:r>
            <w:r>
              <w:rPr>
                <w:rStyle w:val="e24kjd"/>
                <w:b/>
                <w:bCs/>
              </w:rPr>
              <w:t xml:space="preserve"> </w:t>
            </w:r>
            <w:r w:rsidRPr="00F740E5">
              <w:rPr>
                <w:rStyle w:val="e24kjd"/>
                <w:bCs/>
              </w:rPr>
              <w:t>together</w:t>
            </w:r>
            <w:r>
              <w:rPr>
                <w:rStyle w:val="e24kjd"/>
              </w:rPr>
              <w:t xml:space="preserve"> as a </w:t>
            </w:r>
            <w:r w:rsidRPr="00F740E5">
              <w:rPr>
                <w:rStyle w:val="e24kjd"/>
                <w:bCs/>
              </w:rPr>
              <w:t>family</w:t>
            </w:r>
            <w:r>
              <w:rPr>
                <w:rStyle w:val="e24kjd"/>
              </w:rPr>
              <w:t xml:space="preserve"> brings happiness, protection and growth in the </w:t>
            </w:r>
            <w:r w:rsidRPr="00F740E5">
              <w:rPr>
                <w:rStyle w:val="e24kjd"/>
                <w:bCs/>
              </w:rPr>
              <w:t>family</w:t>
            </w:r>
            <w:r>
              <w:rPr>
                <w:rStyle w:val="e24kjd"/>
              </w:rPr>
              <w:t xml:space="preserve">. It helps to build good reputation for the </w:t>
            </w:r>
            <w:r w:rsidRPr="00F740E5">
              <w:rPr>
                <w:rStyle w:val="e24kjd"/>
                <w:bCs/>
              </w:rPr>
              <w:t>family</w:t>
            </w:r>
            <w:r>
              <w:rPr>
                <w:rStyle w:val="e24kjd"/>
              </w:rPr>
              <w:t>.</w:t>
            </w:r>
          </w:p>
          <w:p w:rsidR="00CB08CC" w:rsidRPr="00523005" w:rsidRDefault="00CB08CC" w:rsidP="00273658">
            <w:pPr>
              <w:pStyle w:val="ListParagraph"/>
              <w:ind w:left="160"/>
            </w:pPr>
          </w:p>
        </w:tc>
        <w:tc>
          <w:tcPr>
            <w:tcW w:w="118" w:type="pct"/>
          </w:tcPr>
          <w:p w:rsidR="00C17E2A" w:rsidRPr="00523005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Pr="00523005" w:rsidRDefault="00C17E2A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EA5BCA" w:rsidRPr="00EA5BCA" w:rsidRDefault="00EA5BCA" w:rsidP="006959D3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</w:tr>
    </w:tbl>
    <w:p w:rsidR="00C17E2A" w:rsidRDefault="00C17E2A"/>
    <w:sectPr w:rsidR="00C17E2A" w:rsidSect="00052D01">
      <w:footerReference w:type="default" r:id="rId12"/>
      <w:headerReference w:type="first" r:id="rId13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EE3" w:rsidRDefault="00995EE3">
      <w:pPr>
        <w:spacing w:before="0" w:after="0" w:line="240" w:lineRule="auto"/>
      </w:pPr>
      <w:r>
        <w:separator/>
      </w:r>
    </w:p>
  </w:endnote>
  <w:endnote w:type="continuationSeparator" w:id="0">
    <w:p w:rsidR="00995EE3" w:rsidRDefault="00995E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_ui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7D" w:rsidRDefault="005E57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F60B0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EE3" w:rsidRDefault="00995EE3">
      <w:pPr>
        <w:spacing w:before="0" w:after="0" w:line="240" w:lineRule="auto"/>
      </w:pPr>
      <w:r>
        <w:separator/>
      </w:r>
    </w:p>
  </w:footnote>
  <w:footnote w:type="continuationSeparator" w:id="0">
    <w:p w:rsidR="00995EE3" w:rsidRDefault="00995E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7D" w:rsidRDefault="00C74B7D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4985989"/>
    <w:multiLevelType w:val="hybridMultilevel"/>
    <w:tmpl w:val="65DE53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41CF5"/>
    <w:multiLevelType w:val="hybridMultilevel"/>
    <w:tmpl w:val="4B08F6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A6AF5"/>
    <w:multiLevelType w:val="hybridMultilevel"/>
    <w:tmpl w:val="0BC6022C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>
    <w:nsid w:val="2A0B15C8"/>
    <w:multiLevelType w:val="hybridMultilevel"/>
    <w:tmpl w:val="77905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A94C8E"/>
    <w:multiLevelType w:val="multilevel"/>
    <w:tmpl w:val="0C5C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Roman"/>
      <w:lvlText w:val="(%2)"/>
      <w:lvlJc w:val="left"/>
      <w:pPr>
        <w:ind w:left="1800" w:hanging="720"/>
      </w:pPr>
      <w:rPr>
        <w:rFonts w:ascii="segoe_uiregular" w:eastAsia="Times New Roman" w:hAnsi="segoe_uiregular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E121CB"/>
    <w:multiLevelType w:val="multilevel"/>
    <w:tmpl w:val="0C5C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Roman"/>
      <w:lvlText w:val="(%2)"/>
      <w:lvlJc w:val="left"/>
      <w:pPr>
        <w:ind w:left="1800" w:hanging="720"/>
      </w:pPr>
      <w:rPr>
        <w:rFonts w:ascii="segoe_uiregular" w:eastAsia="Times New Roman" w:hAnsi="segoe_uiregular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0D06D3"/>
    <w:multiLevelType w:val="hybridMultilevel"/>
    <w:tmpl w:val="DBDC3A6A"/>
    <w:lvl w:ilvl="0" w:tplc="0809000F">
      <w:start w:val="1"/>
      <w:numFmt w:val="decimal"/>
      <w:lvlText w:val="%1."/>
      <w:lvlJc w:val="left"/>
      <w:pPr>
        <w:ind w:left="953" w:hanging="360"/>
      </w:pPr>
    </w:lvl>
    <w:lvl w:ilvl="1" w:tplc="08090019" w:tentative="1">
      <w:start w:val="1"/>
      <w:numFmt w:val="lowerLetter"/>
      <w:lvlText w:val="%2."/>
      <w:lvlJc w:val="left"/>
      <w:pPr>
        <w:ind w:left="1673" w:hanging="360"/>
      </w:pPr>
    </w:lvl>
    <w:lvl w:ilvl="2" w:tplc="0809001B" w:tentative="1">
      <w:start w:val="1"/>
      <w:numFmt w:val="lowerRoman"/>
      <w:lvlText w:val="%3."/>
      <w:lvlJc w:val="right"/>
      <w:pPr>
        <w:ind w:left="2393" w:hanging="180"/>
      </w:pPr>
    </w:lvl>
    <w:lvl w:ilvl="3" w:tplc="0809000F" w:tentative="1">
      <w:start w:val="1"/>
      <w:numFmt w:val="decimal"/>
      <w:lvlText w:val="%4."/>
      <w:lvlJc w:val="left"/>
      <w:pPr>
        <w:ind w:left="3113" w:hanging="360"/>
      </w:pPr>
    </w:lvl>
    <w:lvl w:ilvl="4" w:tplc="08090019" w:tentative="1">
      <w:start w:val="1"/>
      <w:numFmt w:val="lowerLetter"/>
      <w:lvlText w:val="%5."/>
      <w:lvlJc w:val="left"/>
      <w:pPr>
        <w:ind w:left="3833" w:hanging="360"/>
      </w:pPr>
    </w:lvl>
    <w:lvl w:ilvl="5" w:tplc="0809001B" w:tentative="1">
      <w:start w:val="1"/>
      <w:numFmt w:val="lowerRoman"/>
      <w:lvlText w:val="%6."/>
      <w:lvlJc w:val="right"/>
      <w:pPr>
        <w:ind w:left="4553" w:hanging="180"/>
      </w:pPr>
    </w:lvl>
    <w:lvl w:ilvl="6" w:tplc="0809000F" w:tentative="1">
      <w:start w:val="1"/>
      <w:numFmt w:val="decimal"/>
      <w:lvlText w:val="%7."/>
      <w:lvlJc w:val="left"/>
      <w:pPr>
        <w:ind w:left="5273" w:hanging="360"/>
      </w:pPr>
    </w:lvl>
    <w:lvl w:ilvl="7" w:tplc="08090019" w:tentative="1">
      <w:start w:val="1"/>
      <w:numFmt w:val="lowerLetter"/>
      <w:lvlText w:val="%8."/>
      <w:lvlJc w:val="left"/>
      <w:pPr>
        <w:ind w:left="5993" w:hanging="360"/>
      </w:pPr>
    </w:lvl>
    <w:lvl w:ilvl="8" w:tplc="08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8">
    <w:nsid w:val="7A793B83"/>
    <w:multiLevelType w:val="hybridMultilevel"/>
    <w:tmpl w:val="C554DA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890238"/>
    <w:multiLevelType w:val="hybridMultilevel"/>
    <w:tmpl w:val="F25C47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EB428D"/>
    <w:multiLevelType w:val="hybridMultilevel"/>
    <w:tmpl w:val="6772E6C8"/>
    <w:lvl w:ilvl="0" w:tplc="23106EB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129D"/>
    <w:rsid w:val="0004502C"/>
    <w:rsid w:val="00046515"/>
    <w:rsid w:val="00047C0D"/>
    <w:rsid w:val="00050F06"/>
    <w:rsid w:val="000529DC"/>
    <w:rsid w:val="00052D01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1EF5"/>
    <w:rsid w:val="000C562D"/>
    <w:rsid w:val="000D44B1"/>
    <w:rsid w:val="000D5DFD"/>
    <w:rsid w:val="000E2930"/>
    <w:rsid w:val="000F3C73"/>
    <w:rsid w:val="00100ADB"/>
    <w:rsid w:val="001100E0"/>
    <w:rsid w:val="00110F25"/>
    <w:rsid w:val="00120253"/>
    <w:rsid w:val="001205AF"/>
    <w:rsid w:val="00123C14"/>
    <w:rsid w:val="001240F2"/>
    <w:rsid w:val="00133C38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0FE2"/>
    <w:rsid w:val="001B1BE5"/>
    <w:rsid w:val="001C0A0E"/>
    <w:rsid w:val="001C4621"/>
    <w:rsid w:val="001D0D3A"/>
    <w:rsid w:val="001D1806"/>
    <w:rsid w:val="001D3BC8"/>
    <w:rsid w:val="001D4D95"/>
    <w:rsid w:val="001D5C5B"/>
    <w:rsid w:val="001D6B1C"/>
    <w:rsid w:val="001E6B90"/>
    <w:rsid w:val="001F4D29"/>
    <w:rsid w:val="001F5B63"/>
    <w:rsid w:val="00205412"/>
    <w:rsid w:val="0020622F"/>
    <w:rsid w:val="00207A15"/>
    <w:rsid w:val="00210F3F"/>
    <w:rsid w:val="00211450"/>
    <w:rsid w:val="00211CFF"/>
    <w:rsid w:val="00217548"/>
    <w:rsid w:val="00220E08"/>
    <w:rsid w:val="00227208"/>
    <w:rsid w:val="002330A8"/>
    <w:rsid w:val="00234570"/>
    <w:rsid w:val="0024426F"/>
    <w:rsid w:val="002473D0"/>
    <w:rsid w:val="00252128"/>
    <w:rsid w:val="002528F8"/>
    <w:rsid w:val="002541D0"/>
    <w:rsid w:val="0025476D"/>
    <w:rsid w:val="00255260"/>
    <w:rsid w:val="002622D7"/>
    <w:rsid w:val="0026488B"/>
    <w:rsid w:val="0026795F"/>
    <w:rsid w:val="00272481"/>
    <w:rsid w:val="00273658"/>
    <w:rsid w:val="0028057F"/>
    <w:rsid w:val="002859C8"/>
    <w:rsid w:val="0028776C"/>
    <w:rsid w:val="00287F69"/>
    <w:rsid w:val="002A355C"/>
    <w:rsid w:val="002A72AE"/>
    <w:rsid w:val="002B44A9"/>
    <w:rsid w:val="002B4EEC"/>
    <w:rsid w:val="002B733A"/>
    <w:rsid w:val="002C0925"/>
    <w:rsid w:val="002C77A2"/>
    <w:rsid w:val="002D3295"/>
    <w:rsid w:val="002D41D0"/>
    <w:rsid w:val="002E4739"/>
    <w:rsid w:val="002E6BBD"/>
    <w:rsid w:val="002F4915"/>
    <w:rsid w:val="002F7EF2"/>
    <w:rsid w:val="00304069"/>
    <w:rsid w:val="00304B4A"/>
    <w:rsid w:val="00310BAC"/>
    <w:rsid w:val="00312F69"/>
    <w:rsid w:val="00320BC6"/>
    <w:rsid w:val="003242CF"/>
    <w:rsid w:val="003254A0"/>
    <w:rsid w:val="00331C10"/>
    <w:rsid w:val="00332B35"/>
    <w:rsid w:val="00344323"/>
    <w:rsid w:val="00346000"/>
    <w:rsid w:val="003468F5"/>
    <w:rsid w:val="00350D6F"/>
    <w:rsid w:val="003564FB"/>
    <w:rsid w:val="00364EE2"/>
    <w:rsid w:val="00367DF9"/>
    <w:rsid w:val="00373522"/>
    <w:rsid w:val="00373682"/>
    <w:rsid w:val="00377690"/>
    <w:rsid w:val="003815BC"/>
    <w:rsid w:val="00384895"/>
    <w:rsid w:val="00395799"/>
    <w:rsid w:val="00396443"/>
    <w:rsid w:val="003A037B"/>
    <w:rsid w:val="003A31B0"/>
    <w:rsid w:val="003A388D"/>
    <w:rsid w:val="003A72AC"/>
    <w:rsid w:val="003B1470"/>
    <w:rsid w:val="003B777D"/>
    <w:rsid w:val="003C4CA4"/>
    <w:rsid w:val="003C7DAD"/>
    <w:rsid w:val="003D1E61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2C4E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95414"/>
    <w:rsid w:val="00497C66"/>
    <w:rsid w:val="004A3441"/>
    <w:rsid w:val="004A4B53"/>
    <w:rsid w:val="004B20E0"/>
    <w:rsid w:val="004B46D3"/>
    <w:rsid w:val="004C6C13"/>
    <w:rsid w:val="004D089D"/>
    <w:rsid w:val="004D2F47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3005"/>
    <w:rsid w:val="00525CF3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E35F3"/>
    <w:rsid w:val="005E5777"/>
    <w:rsid w:val="005F37E5"/>
    <w:rsid w:val="00601257"/>
    <w:rsid w:val="00603309"/>
    <w:rsid w:val="00606C52"/>
    <w:rsid w:val="0060771A"/>
    <w:rsid w:val="00614D56"/>
    <w:rsid w:val="00620391"/>
    <w:rsid w:val="00626441"/>
    <w:rsid w:val="0063032B"/>
    <w:rsid w:val="00631E0E"/>
    <w:rsid w:val="006326A0"/>
    <w:rsid w:val="00637062"/>
    <w:rsid w:val="006404AA"/>
    <w:rsid w:val="00641D69"/>
    <w:rsid w:val="00644432"/>
    <w:rsid w:val="006475CC"/>
    <w:rsid w:val="006513FB"/>
    <w:rsid w:val="006677B3"/>
    <w:rsid w:val="00667D6F"/>
    <w:rsid w:val="00675B73"/>
    <w:rsid w:val="00677486"/>
    <w:rsid w:val="00686B1E"/>
    <w:rsid w:val="006959D3"/>
    <w:rsid w:val="0069743A"/>
    <w:rsid w:val="00697CD8"/>
    <w:rsid w:val="006A45D8"/>
    <w:rsid w:val="006A5952"/>
    <w:rsid w:val="006B19E5"/>
    <w:rsid w:val="006B3200"/>
    <w:rsid w:val="006B571A"/>
    <w:rsid w:val="006C15A4"/>
    <w:rsid w:val="006C1A32"/>
    <w:rsid w:val="006C2F42"/>
    <w:rsid w:val="006E7F4B"/>
    <w:rsid w:val="006F0615"/>
    <w:rsid w:val="006F0813"/>
    <w:rsid w:val="006F5DC7"/>
    <w:rsid w:val="006F7C39"/>
    <w:rsid w:val="006F7E46"/>
    <w:rsid w:val="0070141C"/>
    <w:rsid w:val="00703CCE"/>
    <w:rsid w:val="00706EE0"/>
    <w:rsid w:val="00713D5E"/>
    <w:rsid w:val="00714A8D"/>
    <w:rsid w:val="007177D7"/>
    <w:rsid w:val="00720DDC"/>
    <w:rsid w:val="00735CBB"/>
    <w:rsid w:val="00740E81"/>
    <w:rsid w:val="00742B82"/>
    <w:rsid w:val="00743B1E"/>
    <w:rsid w:val="00747C96"/>
    <w:rsid w:val="00752C4E"/>
    <w:rsid w:val="00756214"/>
    <w:rsid w:val="00761C97"/>
    <w:rsid w:val="007644C3"/>
    <w:rsid w:val="0076583E"/>
    <w:rsid w:val="00773C70"/>
    <w:rsid w:val="00777637"/>
    <w:rsid w:val="00780730"/>
    <w:rsid w:val="0078211E"/>
    <w:rsid w:val="0078309D"/>
    <w:rsid w:val="00786B8E"/>
    <w:rsid w:val="007A4DAC"/>
    <w:rsid w:val="007C31C8"/>
    <w:rsid w:val="007D2CD8"/>
    <w:rsid w:val="007E5E02"/>
    <w:rsid w:val="007F09DA"/>
    <w:rsid w:val="007F163A"/>
    <w:rsid w:val="007F4FCC"/>
    <w:rsid w:val="007F65A3"/>
    <w:rsid w:val="00807AE6"/>
    <w:rsid w:val="00811AB9"/>
    <w:rsid w:val="00812EC8"/>
    <w:rsid w:val="0083703B"/>
    <w:rsid w:val="008452D9"/>
    <w:rsid w:val="0085030E"/>
    <w:rsid w:val="00853340"/>
    <w:rsid w:val="008776E5"/>
    <w:rsid w:val="00885068"/>
    <w:rsid w:val="0089724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0758D"/>
    <w:rsid w:val="00910100"/>
    <w:rsid w:val="009149FB"/>
    <w:rsid w:val="00920AD3"/>
    <w:rsid w:val="009232C2"/>
    <w:rsid w:val="009260D0"/>
    <w:rsid w:val="009378FA"/>
    <w:rsid w:val="0094015B"/>
    <w:rsid w:val="00940F97"/>
    <w:rsid w:val="009563B9"/>
    <w:rsid w:val="00956A48"/>
    <w:rsid w:val="00956B0B"/>
    <w:rsid w:val="00956DE4"/>
    <w:rsid w:val="00961319"/>
    <w:rsid w:val="00966C71"/>
    <w:rsid w:val="00967165"/>
    <w:rsid w:val="0097003E"/>
    <w:rsid w:val="00971415"/>
    <w:rsid w:val="00974538"/>
    <w:rsid w:val="00975A8B"/>
    <w:rsid w:val="00975B35"/>
    <w:rsid w:val="00982A20"/>
    <w:rsid w:val="0098460F"/>
    <w:rsid w:val="00991B66"/>
    <w:rsid w:val="00994216"/>
    <w:rsid w:val="00995EE3"/>
    <w:rsid w:val="0099718C"/>
    <w:rsid w:val="009A0384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257B6"/>
    <w:rsid w:val="00A345C1"/>
    <w:rsid w:val="00A367FF"/>
    <w:rsid w:val="00A37E88"/>
    <w:rsid w:val="00A42AEA"/>
    <w:rsid w:val="00A50553"/>
    <w:rsid w:val="00A71E70"/>
    <w:rsid w:val="00A74FCC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1847"/>
    <w:rsid w:val="00B25DC5"/>
    <w:rsid w:val="00B262A1"/>
    <w:rsid w:val="00B27BDC"/>
    <w:rsid w:val="00B36C8F"/>
    <w:rsid w:val="00B36DC1"/>
    <w:rsid w:val="00B4776C"/>
    <w:rsid w:val="00B542DD"/>
    <w:rsid w:val="00B55350"/>
    <w:rsid w:val="00B57396"/>
    <w:rsid w:val="00B675EA"/>
    <w:rsid w:val="00B67C04"/>
    <w:rsid w:val="00B8438A"/>
    <w:rsid w:val="00B87608"/>
    <w:rsid w:val="00B91FAF"/>
    <w:rsid w:val="00BA223B"/>
    <w:rsid w:val="00BA23B1"/>
    <w:rsid w:val="00BA7BE8"/>
    <w:rsid w:val="00BB359B"/>
    <w:rsid w:val="00BB5607"/>
    <w:rsid w:val="00BC3471"/>
    <w:rsid w:val="00BC356C"/>
    <w:rsid w:val="00BC5BC2"/>
    <w:rsid w:val="00BD0CB4"/>
    <w:rsid w:val="00BD430C"/>
    <w:rsid w:val="00BD5017"/>
    <w:rsid w:val="00BE0043"/>
    <w:rsid w:val="00BF0E60"/>
    <w:rsid w:val="00BF1083"/>
    <w:rsid w:val="00BF1D3C"/>
    <w:rsid w:val="00BF3180"/>
    <w:rsid w:val="00BF5145"/>
    <w:rsid w:val="00C02188"/>
    <w:rsid w:val="00C03799"/>
    <w:rsid w:val="00C0463B"/>
    <w:rsid w:val="00C04C46"/>
    <w:rsid w:val="00C136D0"/>
    <w:rsid w:val="00C17E2A"/>
    <w:rsid w:val="00C20C1E"/>
    <w:rsid w:val="00C24A10"/>
    <w:rsid w:val="00C403C3"/>
    <w:rsid w:val="00C61E15"/>
    <w:rsid w:val="00C7017F"/>
    <w:rsid w:val="00C73D7E"/>
    <w:rsid w:val="00C74B7D"/>
    <w:rsid w:val="00C771B8"/>
    <w:rsid w:val="00C82CFC"/>
    <w:rsid w:val="00C83F94"/>
    <w:rsid w:val="00C84DB2"/>
    <w:rsid w:val="00C92835"/>
    <w:rsid w:val="00CA3D39"/>
    <w:rsid w:val="00CA3F8C"/>
    <w:rsid w:val="00CA5D27"/>
    <w:rsid w:val="00CA6500"/>
    <w:rsid w:val="00CB08CC"/>
    <w:rsid w:val="00CB2D0F"/>
    <w:rsid w:val="00CB574B"/>
    <w:rsid w:val="00CB7870"/>
    <w:rsid w:val="00CC3B13"/>
    <w:rsid w:val="00CC605B"/>
    <w:rsid w:val="00CD1B13"/>
    <w:rsid w:val="00CD4D2B"/>
    <w:rsid w:val="00CE56FD"/>
    <w:rsid w:val="00CE5B35"/>
    <w:rsid w:val="00D15CAA"/>
    <w:rsid w:val="00D17E02"/>
    <w:rsid w:val="00D2109C"/>
    <w:rsid w:val="00D27DC3"/>
    <w:rsid w:val="00D329A0"/>
    <w:rsid w:val="00D35586"/>
    <w:rsid w:val="00D3577C"/>
    <w:rsid w:val="00D43AC0"/>
    <w:rsid w:val="00D566F5"/>
    <w:rsid w:val="00D5691A"/>
    <w:rsid w:val="00D63A36"/>
    <w:rsid w:val="00D75148"/>
    <w:rsid w:val="00D7795D"/>
    <w:rsid w:val="00D8019B"/>
    <w:rsid w:val="00D80A5A"/>
    <w:rsid w:val="00D812F1"/>
    <w:rsid w:val="00D85628"/>
    <w:rsid w:val="00D914D8"/>
    <w:rsid w:val="00D960E8"/>
    <w:rsid w:val="00DA1F66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2C69"/>
    <w:rsid w:val="00E25E6A"/>
    <w:rsid w:val="00E271B7"/>
    <w:rsid w:val="00E41D90"/>
    <w:rsid w:val="00E42A76"/>
    <w:rsid w:val="00E601B6"/>
    <w:rsid w:val="00E601FC"/>
    <w:rsid w:val="00E61AB9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1F34"/>
    <w:rsid w:val="00EC2D9F"/>
    <w:rsid w:val="00ED219F"/>
    <w:rsid w:val="00EE497B"/>
    <w:rsid w:val="00EF0198"/>
    <w:rsid w:val="00EF546C"/>
    <w:rsid w:val="00EF7436"/>
    <w:rsid w:val="00F0351B"/>
    <w:rsid w:val="00F1179F"/>
    <w:rsid w:val="00F12F9F"/>
    <w:rsid w:val="00F150B7"/>
    <w:rsid w:val="00F17FDF"/>
    <w:rsid w:val="00F208E3"/>
    <w:rsid w:val="00F21AD9"/>
    <w:rsid w:val="00F23572"/>
    <w:rsid w:val="00F235D6"/>
    <w:rsid w:val="00F27FA3"/>
    <w:rsid w:val="00F33878"/>
    <w:rsid w:val="00F5037A"/>
    <w:rsid w:val="00F508FD"/>
    <w:rsid w:val="00F51303"/>
    <w:rsid w:val="00F542D4"/>
    <w:rsid w:val="00F60399"/>
    <w:rsid w:val="00F616CA"/>
    <w:rsid w:val="00F62599"/>
    <w:rsid w:val="00F66CE1"/>
    <w:rsid w:val="00F740E5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  <w:rsid w:val="00FF6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F47"/>
  </w:style>
  <w:style w:type="paragraph" w:styleId="Heading1">
    <w:name w:val="heading 1"/>
    <w:basedOn w:val="Normal"/>
    <w:next w:val="Normal"/>
    <w:link w:val="Heading1Char"/>
    <w:uiPriority w:val="9"/>
    <w:qFormat/>
    <w:rsid w:val="00052D01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D01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D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rsid w:val="00052D01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052D01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052D01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052D01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52D01"/>
    <w:rPr>
      <w:color w:val="808080"/>
    </w:rPr>
  </w:style>
  <w:style w:type="table" w:customStyle="1" w:styleId="LessonPlan">
    <w:name w:val="Lesson Plan"/>
    <w:basedOn w:val="TableNormal"/>
    <w:uiPriority w:val="99"/>
    <w:rsid w:val="00052D01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052D01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52D01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052D01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2D01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D01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052D01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052D01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D3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F3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F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0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st">
    <w:name w:val="st"/>
    <w:basedOn w:val="DefaultParagraphFont"/>
    <w:rsid w:val="00637062"/>
  </w:style>
  <w:style w:type="character" w:styleId="Emphasis">
    <w:name w:val="Emphasis"/>
    <w:basedOn w:val="DefaultParagraphFont"/>
    <w:uiPriority w:val="20"/>
    <w:qFormat/>
    <w:rsid w:val="00637062"/>
    <w:rPr>
      <w:i/>
      <w:iCs/>
    </w:rPr>
  </w:style>
  <w:style w:type="character" w:customStyle="1" w:styleId="e24kjd">
    <w:name w:val="e24kjd"/>
    <w:basedOn w:val="DefaultParagraphFont"/>
    <w:rsid w:val="00F740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haredlife.org.il/ShowItem.aspx?ItemID=d14f47c3-31b1-4e03-b38f-01e64cf52e6c&amp;lang=EN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international-alert.org/what-peac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dn.worldslargestlesson.globalgoals.org/2016/06/8_The_Power_of_Peace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_ui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93DC1"/>
    <w:rsid w:val="0006586D"/>
    <w:rsid w:val="00071DA5"/>
    <w:rsid w:val="000E3902"/>
    <w:rsid w:val="00106507"/>
    <w:rsid w:val="00253619"/>
    <w:rsid w:val="00280CE5"/>
    <w:rsid w:val="003420F7"/>
    <w:rsid w:val="003716AC"/>
    <w:rsid w:val="003A22D6"/>
    <w:rsid w:val="004A008E"/>
    <w:rsid w:val="004E1DB9"/>
    <w:rsid w:val="00571A20"/>
    <w:rsid w:val="005E6E71"/>
    <w:rsid w:val="006814AC"/>
    <w:rsid w:val="006E2E5D"/>
    <w:rsid w:val="00713551"/>
    <w:rsid w:val="00805105"/>
    <w:rsid w:val="00816166"/>
    <w:rsid w:val="00836926"/>
    <w:rsid w:val="00851303"/>
    <w:rsid w:val="00904896"/>
    <w:rsid w:val="009D2491"/>
    <w:rsid w:val="00A20224"/>
    <w:rsid w:val="00A745ED"/>
    <w:rsid w:val="00AB2F7D"/>
    <w:rsid w:val="00AB37F5"/>
    <w:rsid w:val="00B67D1F"/>
    <w:rsid w:val="00C87D32"/>
    <w:rsid w:val="00C93DC1"/>
    <w:rsid w:val="00D251A5"/>
    <w:rsid w:val="00D92979"/>
    <w:rsid w:val="00E17671"/>
    <w:rsid w:val="00E77B1F"/>
    <w:rsid w:val="00EB30E9"/>
    <w:rsid w:val="00F83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3716AC"/>
  </w:style>
  <w:style w:type="paragraph" w:customStyle="1" w:styleId="57D0253E54FA4684857C7E53F49E1A5B">
    <w:name w:val="57D0253E54FA4684857C7E53F49E1A5B"/>
    <w:rsid w:val="003716AC"/>
  </w:style>
  <w:style w:type="paragraph" w:customStyle="1" w:styleId="7AE7DFE8D63F4AC0A9D67267C3699CCC">
    <w:name w:val="7AE7DFE8D63F4AC0A9D67267C3699CCC"/>
    <w:rsid w:val="003716AC"/>
  </w:style>
  <w:style w:type="paragraph" w:customStyle="1" w:styleId="1C876A8B6575410E8AA7530875A6B7F4">
    <w:name w:val="1C876A8B6575410E8AA7530875A6B7F4"/>
    <w:rsid w:val="003716AC"/>
  </w:style>
  <w:style w:type="paragraph" w:customStyle="1" w:styleId="A392ED6794CC47DFA557364CD4043756">
    <w:name w:val="A392ED6794CC47DFA557364CD4043756"/>
    <w:rsid w:val="003716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landscape).dotx</Template>
  <TotalTime>123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43</cp:revision>
  <dcterms:created xsi:type="dcterms:W3CDTF">2019-06-04T05:03:00Z</dcterms:created>
  <dcterms:modified xsi:type="dcterms:W3CDTF">2019-06-06T21:07:00Z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