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657DAFA5" w:rsidR="00C17E2A" w:rsidRPr="00CF3AEF" w:rsidRDefault="00B61232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HARMFUL SUBSTANCES AND HOW TO AVOID TAKING THEM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vAlign w:val="bottom"/>
              </w:tcPr>
              <w:p w14:paraId="184A80D0" w14:textId="3BAC4B44" w:rsidR="00C17E2A" w:rsidRDefault="002A5B76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792CC2D" w:rsidR="00C17E2A" w:rsidRDefault="00B61232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86584AB" w14:textId="5F149295" w:rsidR="000A37E8" w:rsidRDefault="00B61232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The meaning of Harmful substances.</w:t>
            </w:r>
          </w:p>
          <w:p w14:paraId="33484934" w14:textId="77777777" w:rsidR="00B61232" w:rsidRDefault="00B61232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Examples of Harmful Substances.</w:t>
            </w:r>
          </w:p>
          <w:p w14:paraId="458BD9FD" w14:textId="1825B973" w:rsidR="00B61232" w:rsidRDefault="00B61232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Preventing intake of Harmful Substances.</w:t>
            </w: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831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6A94D1A3" w14:textId="77777777" w:rsidR="00BB43D6" w:rsidRDefault="00BB43D6" w:rsidP="00216DE7">
                                  <w:pPr>
                                    <w:pStyle w:val="ListBullet"/>
                                  </w:pPr>
                                  <w:r>
                                    <w:t>Charts</w:t>
                                  </w:r>
                                </w:p>
                                <w:p w14:paraId="6A3B4BF4" w14:textId="77777777" w:rsidR="00BB43D6" w:rsidRDefault="00BB43D6" w:rsidP="00216DE7">
                                  <w:pPr>
                                    <w:pStyle w:val="ListBullet"/>
                                  </w:pPr>
                                  <w:r>
                                    <w:t>Video clip,</w:t>
                                  </w:r>
                                </w:p>
                                <w:p w14:paraId="7FDDC580" w14:textId="77777777" w:rsidR="00BB43D6" w:rsidRDefault="00BB43D6" w:rsidP="00216DE7">
                                  <w:pPr>
                                    <w:pStyle w:val="ListBullet"/>
                                  </w:pPr>
                                  <w:r>
                                    <w:t>Resource person</w:t>
                                  </w:r>
                                </w:p>
                                <w:p w14:paraId="4BE61749" w14:textId="55A2208E" w:rsidR="00BB43D6" w:rsidRDefault="00BB43D6" w:rsidP="00216DE7">
                                  <w:pPr>
                                    <w:pStyle w:val="ListBullet"/>
                                  </w:pPr>
                                  <w:r>
                                    <w:t xml:space="preserve">Real objects 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701CE224" w14:textId="77777777" w:rsidR="00BB43D6" w:rsidRDefault="00BB43D6" w:rsidP="00C82CFC">
                                  <w:pPr>
                                    <w:pStyle w:val="ListBullet"/>
                                  </w:pPr>
                                  <w:hyperlink r:id="rId7" w:history="1">
                                    <w:r>
                                      <w:rPr>
                                        <w:rStyle w:val="Hyperlink"/>
                                      </w:rPr>
                                      <w:t>https://passnownow.com/classwork-exercise-series-social-studies-jss2-harmful-substances/</w:t>
                                    </w:r>
                                  </w:hyperlink>
                                </w:p>
                                <w:p w14:paraId="266D3DBF" w14:textId="1CBB1C2D" w:rsidR="00BB43D6" w:rsidRDefault="00BB43D6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http://www.schoolmattazz.com/2016/11/harmful-substances/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831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6A94D1A3" w14:textId="77777777" w:rsidR="00BB43D6" w:rsidRDefault="00BB43D6" w:rsidP="00216DE7">
                            <w:pPr>
                              <w:pStyle w:val="ListBullet"/>
                            </w:pPr>
                            <w:r>
                              <w:t>Charts</w:t>
                            </w:r>
                          </w:p>
                          <w:p w14:paraId="6A3B4BF4" w14:textId="77777777" w:rsidR="00BB43D6" w:rsidRDefault="00BB43D6" w:rsidP="00216DE7">
                            <w:pPr>
                              <w:pStyle w:val="ListBullet"/>
                            </w:pPr>
                            <w:r>
                              <w:t>Video clip,</w:t>
                            </w:r>
                          </w:p>
                          <w:p w14:paraId="7FDDC580" w14:textId="77777777" w:rsidR="00BB43D6" w:rsidRDefault="00BB43D6" w:rsidP="00216DE7">
                            <w:pPr>
                              <w:pStyle w:val="ListBullet"/>
                            </w:pPr>
                            <w:r>
                              <w:t>Resource person</w:t>
                            </w:r>
                          </w:p>
                          <w:p w14:paraId="4BE61749" w14:textId="55A2208E" w:rsidR="00BB43D6" w:rsidRDefault="00BB43D6" w:rsidP="00216DE7">
                            <w:pPr>
                              <w:pStyle w:val="ListBullet"/>
                            </w:pPr>
                            <w:r>
                              <w:t xml:space="preserve">Real objects 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701CE224" w14:textId="77777777" w:rsidR="00BB43D6" w:rsidRDefault="00BB43D6" w:rsidP="00C82CFC">
                            <w:pPr>
                              <w:pStyle w:val="ListBullet"/>
                            </w:pPr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https://passnownow.com/classwork-exercise-series-social-studies-jss2-harmful-substances/</w:t>
                              </w:r>
                            </w:hyperlink>
                          </w:p>
                          <w:p w14:paraId="266D3DBF" w14:textId="1CBB1C2D" w:rsidR="00BB43D6" w:rsidRDefault="00BB43D6" w:rsidP="00C82CFC">
                            <w:pPr>
                              <w:pStyle w:val="ListBullet"/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</w:rPr>
                                <w:t>http://www.schoolmattazz.com/2016/11/harmful-substances/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55800A31" w14:textId="77777777" w:rsidR="00B61232" w:rsidRDefault="00B6123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 xml:space="preserve">Explain the meaning of harmful substances. </w:t>
            </w:r>
          </w:p>
          <w:p w14:paraId="0171E3EB" w14:textId="77777777" w:rsidR="00B61232" w:rsidRDefault="00B6123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Give at least five (5) examples of harmful substances.</w:t>
            </w:r>
          </w:p>
          <w:p w14:paraId="29769044" w14:textId="77777777" w:rsidR="00B61232" w:rsidRDefault="00B6123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Mention at least five (5) dangers of harmful substances to the body.</w:t>
            </w:r>
          </w:p>
          <w:p w14:paraId="22A31125" w14:textId="448945A3" w:rsidR="003300D5" w:rsidRPr="000A37E8" w:rsidRDefault="00B6123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Mention at least five (5) ways of preventing intake of harmful substances.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27414A0C" w14:textId="2AC0E0D3" w:rsidR="00B61232" w:rsidRDefault="00B61232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 xml:space="preserve">Many people today do not bother about what and eat or drink, as long as they can afford it. </w:t>
            </w:r>
          </w:p>
          <w:p w14:paraId="5418CA6D" w14:textId="77777777" w:rsidR="00B61232" w:rsidRDefault="00B61232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 xml:space="preserve">They consume whatever they can lay their hands on. </w:t>
            </w:r>
          </w:p>
          <w:p w14:paraId="58779740" w14:textId="77777777" w:rsidR="00B61232" w:rsidRDefault="00B61232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 xml:space="preserve">In the process, they face different health challenges that are too numerous to count. </w:t>
            </w:r>
          </w:p>
          <w:p w14:paraId="53AF0F60" w14:textId="77777777" w:rsidR="003300D5" w:rsidRDefault="00BB43D6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To</w:t>
            </w:r>
            <w:r w:rsidR="00B61232">
              <w:t xml:space="preserve"> live a healthy life, some substances which are considered harmful or which purity cannot be verified should be avoided.</w:t>
            </w:r>
          </w:p>
          <w:p w14:paraId="077E3E55" w14:textId="77777777" w:rsidR="0028205A" w:rsidRDefault="0028205A" w:rsidP="0028205A"/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7C5262FF" w14:textId="77777777" w:rsidR="0028205A" w:rsidRPr="0028205A" w:rsidRDefault="0028205A" w:rsidP="0028205A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rFonts w:cstheme="minorHAnsi"/>
              </w:rPr>
            </w:pPr>
            <w:r>
              <w:t xml:space="preserve">Pupils have learnt and can recognize substances. </w:t>
            </w:r>
          </w:p>
          <w:p w14:paraId="38F30229" w14:textId="6302C527" w:rsidR="0028205A" w:rsidRPr="0028205A" w:rsidRDefault="0028205A" w:rsidP="0028205A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rFonts w:cstheme="minorHAnsi"/>
              </w:rPr>
            </w:pPr>
            <w:r>
              <w:t>Help the pupils recall the substances they</w:t>
            </w:r>
          </w:p>
          <w:p w14:paraId="4EF75ACC" w14:textId="77777777" w:rsidR="00A9771B" w:rsidRDefault="0028205A" w:rsidP="0028205A">
            <w:pPr>
              <w:pStyle w:val="ListParagraph"/>
              <w:ind w:left="171"/>
            </w:pPr>
            <w:r>
              <w:t xml:space="preserve">know. </w:t>
            </w:r>
          </w:p>
          <w:p w14:paraId="289AAC99" w14:textId="43B6859E" w:rsidR="0028205A" w:rsidRPr="00A9771B" w:rsidRDefault="0028205A" w:rsidP="00A9771B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 xml:space="preserve">Lead as follows: </w:t>
            </w:r>
          </w:p>
          <w:p w14:paraId="50DC3C61" w14:textId="77777777" w:rsidR="0028205A" w:rsidRPr="004E1F71" w:rsidRDefault="0028205A" w:rsidP="0028205A">
            <w:pPr>
              <w:pStyle w:val="ListParagraph"/>
              <w:numPr>
                <w:ilvl w:val="0"/>
                <w:numId w:val="40"/>
              </w:numPr>
              <w:ind w:left="261" w:hanging="180"/>
              <w:rPr>
                <w:rFonts w:cstheme="minorHAnsi"/>
                <w:b/>
              </w:rPr>
            </w:pPr>
            <w:r w:rsidRPr="004E1F71">
              <w:rPr>
                <w:b/>
              </w:rPr>
              <w:t>Mention the substances you know.</w:t>
            </w:r>
          </w:p>
          <w:p w14:paraId="6CC78EF4" w14:textId="668D5F3D" w:rsidR="0028205A" w:rsidRPr="003A0DF1" w:rsidRDefault="0028205A" w:rsidP="0028205A">
            <w:pPr>
              <w:pStyle w:val="ListParagraph"/>
              <w:numPr>
                <w:ilvl w:val="0"/>
                <w:numId w:val="40"/>
              </w:numPr>
              <w:ind w:left="261" w:hanging="180"/>
            </w:pPr>
            <w:r w:rsidRPr="004E1F71">
              <w:rPr>
                <w:b/>
              </w:rPr>
              <w:t>Separate</w:t>
            </w:r>
            <w:r w:rsidR="00100C2C" w:rsidRPr="004E1F71">
              <w:rPr>
                <w:b/>
              </w:rPr>
              <w:t xml:space="preserve"> the ones that are good for </w:t>
            </w:r>
            <w:r w:rsidRPr="004E1F71">
              <w:rPr>
                <w:b/>
              </w:rPr>
              <w:t>consumption from the ones that are not good for consumption.</w:t>
            </w:r>
            <w:bookmarkStart w:id="0" w:name="_GoBack"/>
            <w:bookmarkEnd w:id="0"/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2612C42" w14:textId="6A01E72B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6FB98805" w14:textId="1D2E4030" w:rsidR="00BD430C" w:rsidRDefault="00B61232" w:rsidP="0028205A">
            <w:pPr>
              <w:pStyle w:val="ListParagraph"/>
              <w:numPr>
                <w:ilvl w:val="0"/>
                <w:numId w:val="36"/>
              </w:numPr>
              <w:ind w:left="186" w:hanging="186"/>
            </w:pPr>
            <w:r>
              <w:t>The avoidance of harmful substances is a sure way to good health and a happy living.</w:t>
            </w:r>
          </w:p>
          <w:p w14:paraId="0A2F1DE2" w14:textId="77777777" w:rsidR="00B262A1" w:rsidRDefault="00B262A1" w:rsidP="00B262A1"/>
          <w:p w14:paraId="135118A2" w14:textId="519EE12F" w:rsidR="00A9771B" w:rsidRDefault="00A9771B" w:rsidP="00B262A1"/>
          <w:p w14:paraId="5731BB17" w14:textId="620FB2C5" w:rsidR="00100C2C" w:rsidRDefault="00100C2C" w:rsidP="00B262A1"/>
          <w:p w14:paraId="0F4A2D13" w14:textId="2BAFEEE5" w:rsidR="00100C2C" w:rsidRDefault="00100C2C" w:rsidP="00B262A1"/>
          <w:p w14:paraId="176C9B7D" w14:textId="77777777" w:rsidR="00100C2C" w:rsidRDefault="00100C2C" w:rsidP="00B262A1"/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154D2DD8" w14:textId="77777777" w:rsidR="00A9771B" w:rsidRDefault="00A9771B" w:rsidP="00A9771B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Start the class by explaining the meaning of harmful substances as food, water, fruits or drugs that are unfit for human consumption.</w:t>
            </w:r>
          </w:p>
          <w:p w14:paraId="4CE466E6" w14:textId="77777777" w:rsidR="00A9771B" w:rsidRDefault="00A9771B" w:rsidP="00A9771B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 xml:space="preserve">Pupils are guided by teacher to identify harmful substances.  </w:t>
            </w:r>
          </w:p>
          <w:p w14:paraId="714C5E91" w14:textId="77777777" w:rsidR="00A9771B" w:rsidRPr="004E1F71" w:rsidRDefault="00A9771B" w:rsidP="00A9771B">
            <w:pPr>
              <w:pStyle w:val="ListParagraph"/>
              <w:numPr>
                <w:ilvl w:val="0"/>
                <w:numId w:val="41"/>
              </w:numPr>
              <w:ind w:left="297" w:hanging="180"/>
              <w:rPr>
                <w:b/>
              </w:rPr>
            </w:pPr>
            <w:r w:rsidRPr="004E1F71">
              <w:rPr>
                <w:b/>
              </w:rPr>
              <w:t xml:space="preserve">Is it good to consume bad food, water, fruit or expired drugs? </w:t>
            </w:r>
          </w:p>
          <w:p w14:paraId="19D4D8CA" w14:textId="77777777" w:rsidR="00A9771B" w:rsidRPr="004E1F71" w:rsidRDefault="00A9771B" w:rsidP="00A9771B">
            <w:pPr>
              <w:pStyle w:val="ListParagraph"/>
              <w:numPr>
                <w:ilvl w:val="0"/>
                <w:numId w:val="41"/>
              </w:numPr>
              <w:ind w:left="297" w:hanging="180"/>
              <w:rPr>
                <w:b/>
              </w:rPr>
            </w:pPr>
            <w:r w:rsidRPr="004E1F71">
              <w:rPr>
                <w:b/>
              </w:rPr>
              <w:t xml:space="preserve">What will happen to someone who consumes them? </w:t>
            </w:r>
          </w:p>
          <w:p w14:paraId="012DB69B" w14:textId="32F6B33B" w:rsidR="00A9771B" w:rsidRPr="00171443" w:rsidRDefault="00A9771B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Pupils see examples of bad food, drinks drugs from a chart, pictures or a video clip.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E4D614A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7777777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59DDD195" w14:textId="77777777" w:rsidR="00B0001A" w:rsidRPr="0007052D" w:rsidRDefault="00B0001A" w:rsidP="00B0001A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 xml:space="preserve">Help the Pupils identify the dangers of these substances to the body, guide them by asking these lead questions: </w:t>
            </w:r>
          </w:p>
          <w:p w14:paraId="2DBE2C47" w14:textId="77777777" w:rsidR="00B0001A" w:rsidRPr="00B0001A" w:rsidRDefault="00B0001A" w:rsidP="00B0001A">
            <w:pPr>
              <w:pStyle w:val="ListParagraph"/>
              <w:numPr>
                <w:ilvl w:val="0"/>
                <w:numId w:val="42"/>
              </w:numPr>
              <w:ind w:left="351" w:hanging="180"/>
              <w:rPr>
                <w:b/>
              </w:rPr>
            </w:pPr>
            <w:r w:rsidRPr="00B0001A">
              <w:rPr>
                <w:b/>
              </w:rPr>
              <w:t xml:space="preserve">Can drinking dirty water make one sick? </w:t>
            </w:r>
          </w:p>
          <w:p w14:paraId="73B56FE3" w14:textId="77777777" w:rsidR="00B0001A" w:rsidRPr="00B0001A" w:rsidRDefault="00B0001A" w:rsidP="00B0001A">
            <w:pPr>
              <w:pStyle w:val="ListParagraph"/>
              <w:numPr>
                <w:ilvl w:val="0"/>
                <w:numId w:val="42"/>
              </w:numPr>
              <w:ind w:left="351" w:hanging="180"/>
              <w:rPr>
                <w:b/>
              </w:rPr>
            </w:pPr>
            <w:r w:rsidRPr="00B0001A">
              <w:rPr>
                <w:b/>
              </w:rPr>
              <w:t xml:space="preserve">Can taking harmful substances affect the way we grow? </w:t>
            </w:r>
          </w:p>
          <w:p w14:paraId="12925E57" w14:textId="77777777" w:rsidR="00B0001A" w:rsidRPr="00B0001A" w:rsidRDefault="00B0001A" w:rsidP="00B0001A">
            <w:pPr>
              <w:pStyle w:val="ListParagraph"/>
              <w:numPr>
                <w:ilvl w:val="0"/>
                <w:numId w:val="42"/>
              </w:numPr>
              <w:ind w:left="351" w:hanging="180"/>
              <w:rPr>
                <w:b/>
              </w:rPr>
            </w:pPr>
            <w:r w:rsidRPr="00B0001A">
              <w:rPr>
                <w:b/>
              </w:rPr>
              <w:t xml:space="preserve">What happens to us if we eat unripe fruits? </w:t>
            </w:r>
          </w:p>
          <w:p w14:paraId="1439E149" w14:textId="77777777" w:rsidR="00B0001A" w:rsidRPr="00B0001A" w:rsidRDefault="00B0001A" w:rsidP="00B0001A">
            <w:pPr>
              <w:pStyle w:val="ListParagraph"/>
              <w:numPr>
                <w:ilvl w:val="0"/>
                <w:numId w:val="42"/>
              </w:numPr>
              <w:ind w:left="351" w:hanging="180"/>
              <w:rPr>
                <w:b/>
              </w:rPr>
            </w:pPr>
            <w:r w:rsidRPr="00B0001A">
              <w:rPr>
                <w:b/>
              </w:rPr>
              <w:t xml:space="preserve">What happens to those who take expired drugs? </w:t>
            </w:r>
          </w:p>
          <w:p w14:paraId="75823A10" w14:textId="77777777" w:rsidR="00B0001A" w:rsidRDefault="00B0001A" w:rsidP="00B0001A">
            <w:pPr>
              <w:pStyle w:val="ListParagraph"/>
              <w:numPr>
                <w:ilvl w:val="0"/>
                <w:numId w:val="42"/>
              </w:numPr>
              <w:ind w:left="351" w:hanging="180"/>
              <w:rPr>
                <w:b/>
              </w:rPr>
            </w:pPr>
            <w:r w:rsidRPr="00B0001A">
              <w:rPr>
                <w:b/>
              </w:rPr>
              <w:t>Does smoking cigarette damage our lungs?</w:t>
            </w:r>
          </w:p>
          <w:p w14:paraId="7E793B58" w14:textId="1BFDDFDF" w:rsidR="00E22530" w:rsidRPr="00B0001A" w:rsidRDefault="00B0001A" w:rsidP="00B0001A">
            <w:pPr>
              <w:pStyle w:val="ListParagraph"/>
              <w:numPr>
                <w:ilvl w:val="0"/>
                <w:numId w:val="42"/>
              </w:numPr>
              <w:ind w:left="351" w:hanging="180"/>
              <w:rPr>
                <w:b/>
              </w:rPr>
            </w:pPr>
            <w:r>
              <w:t>What can happen to a drunk who drives?</w:t>
            </w: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77777777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48133C08" w14:textId="77777777" w:rsidR="00B0001A" w:rsidRDefault="00B0001A" w:rsidP="00B0001A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>
              <w:t>Leading from the last point, pupils mention ways of preventing intake of harmful substances.</w:t>
            </w:r>
          </w:p>
          <w:p w14:paraId="24F2D1DB" w14:textId="77777777" w:rsidR="00B0001A" w:rsidRDefault="00B0001A" w:rsidP="00B0001A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>
              <w:t>A resource person can also explain this to the pupils by listing some of the following;</w:t>
            </w:r>
          </w:p>
          <w:p w14:paraId="126974F6" w14:textId="77777777" w:rsidR="00B0001A" w:rsidRPr="00B0001A" w:rsidRDefault="00B0001A" w:rsidP="00B0001A">
            <w:pPr>
              <w:pStyle w:val="ListParagraph"/>
              <w:numPr>
                <w:ilvl w:val="0"/>
                <w:numId w:val="43"/>
              </w:numPr>
              <w:ind w:left="387" w:hanging="180"/>
              <w:rPr>
                <w:b/>
              </w:rPr>
            </w:pPr>
            <w:r w:rsidRPr="00B0001A">
              <w:rPr>
                <w:b/>
              </w:rPr>
              <w:t>Avoid eating stale, poorly cooked, dirty and infested foods.</w:t>
            </w:r>
          </w:p>
          <w:p w14:paraId="72B8AFE5" w14:textId="77777777" w:rsidR="00B0001A" w:rsidRPr="00B0001A" w:rsidRDefault="00B0001A" w:rsidP="00B0001A">
            <w:pPr>
              <w:pStyle w:val="ListParagraph"/>
              <w:numPr>
                <w:ilvl w:val="0"/>
                <w:numId w:val="43"/>
              </w:numPr>
              <w:ind w:left="387" w:hanging="180"/>
              <w:rPr>
                <w:b/>
              </w:rPr>
            </w:pPr>
            <w:r w:rsidRPr="00B0001A">
              <w:rPr>
                <w:b/>
              </w:rPr>
              <w:t>Avoid taking expired food and drugs.</w:t>
            </w:r>
          </w:p>
          <w:p w14:paraId="2CE1EDD2" w14:textId="77777777" w:rsidR="00B0001A" w:rsidRDefault="00B0001A" w:rsidP="00B0001A">
            <w:pPr>
              <w:pStyle w:val="ListParagraph"/>
              <w:numPr>
                <w:ilvl w:val="0"/>
                <w:numId w:val="43"/>
              </w:numPr>
              <w:ind w:left="387" w:hanging="180"/>
              <w:rPr>
                <w:b/>
              </w:rPr>
            </w:pPr>
            <w:r w:rsidRPr="00B0001A">
              <w:rPr>
                <w:b/>
              </w:rPr>
              <w:t>Take only drugs that are prescribed by the doctor or physician.</w:t>
            </w:r>
          </w:p>
          <w:p w14:paraId="290231E8" w14:textId="487ADFA1" w:rsidR="00B262A1" w:rsidRPr="00B0001A" w:rsidRDefault="00B0001A" w:rsidP="00B0001A">
            <w:pPr>
              <w:pStyle w:val="ListParagraph"/>
              <w:numPr>
                <w:ilvl w:val="0"/>
                <w:numId w:val="43"/>
              </w:numPr>
              <w:ind w:left="387" w:hanging="180"/>
              <w:rPr>
                <w:b/>
              </w:rPr>
            </w:pPr>
            <w:r>
              <w:t>Wash fruits thoroughly before eating.</w:t>
            </w: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4452D64F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1D351972" w14:textId="77777777" w:rsidR="00523788" w:rsidRDefault="00B61232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Explain the </w:t>
            </w:r>
            <w:r w:rsidR="00523788">
              <w:t>meaning of harmful substances.</w:t>
            </w:r>
          </w:p>
          <w:p w14:paraId="77B01B48" w14:textId="77777777" w:rsidR="00523788" w:rsidRDefault="00B61232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Give two (2) e</w:t>
            </w:r>
            <w:r w:rsidR="00523788">
              <w:t xml:space="preserve">xamples of harmful substances. </w:t>
            </w:r>
          </w:p>
          <w:p w14:paraId="6E0950CF" w14:textId="227F79A8" w:rsidR="00C17E2A" w:rsidRPr="00F208E3" w:rsidRDefault="00C17E2A" w:rsidP="00DB6754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Pr="00456C19" w:rsidRDefault="00287F69" w:rsidP="00287F69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Assessment Activity</w:t>
            </w:r>
          </w:p>
          <w:p w14:paraId="45F25409" w14:textId="457E199C" w:rsidR="00CB08CC" w:rsidRDefault="00456C19" w:rsidP="00216DE7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</w:t>
            </w:r>
            <w:r w:rsidR="00216DE7">
              <w:t>What are the differences between helpful substances and harmful substances?</w:t>
            </w:r>
          </w:p>
          <w:p w14:paraId="44C7BFDF" w14:textId="77777777" w:rsidR="00216DE7" w:rsidRDefault="00216DE7" w:rsidP="00216DE7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Mention two (2) ways of preventing intake of harmful substances.</w:t>
            </w:r>
          </w:p>
          <w:p w14:paraId="539B7FFA" w14:textId="2A915F2F" w:rsidR="00DB6754" w:rsidRDefault="00DB6754" w:rsidP="00216DE7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What are the dangers in taking harmful substances?</w:t>
            </w:r>
          </w:p>
          <w:p w14:paraId="44D9FD2D" w14:textId="3E18AC6C" w:rsidR="00DB6754" w:rsidRPr="00287F69" w:rsidRDefault="00DB6754" w:rsidP="00DB675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3EBCC" w14:textId="77777777" w:rsidR="00CC20EE" w:rsidRDefault="00CC20EE">
      <w:pPr>
        <w:spacing w:before="0" w:after="0" w:line="240" w:lineRule="auto"/>
      </w:pPr>
      <w:r>
        <w:separator/>
      </w:r>
    </w:p>
  </w:endnote>
  <w:endnote w:type="continuationSeparator" w:id="0">
    <w:p w14:paraId="30185868" w14:textId="77777777" w:rsidR="00CC20EE" w:rsidRDefault="00CC20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D4D4C" w14:textId="77777777" w:rsidR="00CC20EE" w:rsidRDefault="00CC20EE">
      <w:pPr>
        <w:spacing w:before="0" w:after="0" w:line="240" w:lineRule="auto"/>
      </w:pPr>
      <w:r>
        <w:separator/>
      </w:r>
    </w:p>
  </w:footnote>
  <w:footnote w:type="continuationSeparator" w:id="0">
    <w:p w14:paraId="68573473" w14:textId="77777777" w:rsidR="00CC20EE" w:rsidRDefault="00CC20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9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2" w15:restartNumberingAfterBreak="0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5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9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5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3"/>
  </w:num>
  <w:num w:numId="7">
    <w:abstractNumId w:val="27"/>
  </w:num>
  <w:num w:numId="8">
    <w:abstractNumId w:val="2"/>
  </w:num>
  <w:num w:numId="9">
    <w:abstractNumId w:val="14"/>
  </w:num>
  <w:num w:numId="10">
    <w:abstractNumId w:val="20"/>
  </w:num>
  <w:num w:numId="11">
    <w:abstractNumId w:val="26"/>
  </w:num>
  <w:num w:numId="12">
    <w:abstractNumId w:val="35"/>
  </w:num>
  <w:num w:numId="13">
    <w:abstractNumId w:val="7"/>
  </w:num>
  <w:num w:numId="14">
    <w:abstractNumId w:val="31"/>
  </w:num>
  <w:num w:numId="15">
    <w:abstractNumId w:val="4"/>
  </w:num>
  <w:num w:numId="16">
    <w:abstractNumId w:val="0"/>
  </w:num>
  <w:num w:numId="17">
    <w:abstractNumId w:val="18"/>
  </w:num>
  <w:num w:numId="18">
    <w:abstractNumId w:val="32"/>
  </w:num>
  <w:num w:numId="19">
    <w:abstractNumId w:val="29"/>
  </w:num>
  <w:num w:numId="20">
    <w:abstractNumId w:val="24"/>
  </w:num>
  <w:num w:numId="21">
    <w:abstractNumId w:val="34"/>
  </w:num>
  <w:num w:numId="22">
    <w:abstractNumId w:val="19"/>
  </w:num>
  <w:num w:numId="23">
    <w:abstractNumId w:val="8"/>
  </w:num>
  <w:num w:numId="24">
    <w:abstractNumId w:val="30"/>
  </w:num>
  <w:num w:numId="25">
    <w:abstractNumId w:val="25"/>
  </w:num>
  <w:num w:numId="26">
    <w:abstractNumId w:val="17"/>
  </w:num>
  <w:num w:numId="27">
    <w:abstractNumId w:val="9"/>
  </w:num>
  <w:num w:numId="28">
    <w:abstractNumId w:val="0"/>
  </w:num>
  <w:num w:numId="29">
    <w:abstractNumId w:val="1"/>
  </w:num>
  <w:num w:numId="30">
    <w:abstractNumId w:val="22"/>
  </w:num>
  <w:num w:numId="31">
    <w:abstractNumId w:val="6"/>
  </w:num>
  <w:num w:numId="32">
    <w:abstractNumId w:val="13"/>
  </w:num>
  <w:num w:numId="33">
    <w:abstractNumId w:val="5"/>
  </w:num>
  <w:num w:numId="34">
    <w:abstractNumId w:val="15"/>
  </w:num>
  <w:num w:numId="35">
    <w:abstractNumId w:val="10"/>
  </w:num>
  <w:num w:numId="36">
    <w:abstractNumId w:val="21"/>
  </w:num>
  <w:num w:numId="37">
    <w:abstractNumId w:val="23"/>
  </w:num>
  <w:num w:numId="38">
    <w:abstractNumId w:val="3"/>
  </w:num>
  <w:num w:numId="39">
    <w:abstractNumId w:val="11"/>
  </w:num>
  <w:num w:numId="40">
    <w:abstractNumId w:val="28"/>
  </w:num>
  <w:num w:numId="41">
    <w:abstractNumId w:val="36"/>
  </w:num>
  <w:num w:numId="42">
    <w:abstractNumId w:val="1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24F01"/>
    <w:rsid w:val="00025777"/>
    <w:rsid w:val="0004502C"/>
    <w:rsid w:val="0007052D"/>
    <w:rsid w:val="000904AA"/>
    <w:rsid w:val="000A37E8"/>
    <w:rsid w:val="000B72D9"/>
    <w:rsid w:val="000C562D"/>
    <w:rsid w:val="000E12C0"/>
    <w:rsid w:val="00100C2C"/>
    <w:rsid w:val="00125F0A"/>
    <w:rsid w:val="001432FD"/>
    <w:rsid w:val="001638D7"/>
    <w:rsid w:val="00163CA6"/>
    <w:rsid w:val="00171443"/>
    <w:rsid w:val="0017273B"/>
    <w:rsid w:val="0017631E"/>
    <w:rsid w:val="00196867"/>
    <w:rsid w:val="001A1C88"/>
    <w:rsid w:val="001D3BC8"/>
    <w:rsid w:val="001E6B90"/>
    <w:rsid w:val="001F4D29"/>
    <w:rsid w:val="00216DE7"/>
    <w:rsid w:val="00227208"/>
    <w:rsid w:val="0026795F"/>
    <w:rsid w:val="0028205A"/>
    <w:rsid w:val="00287F69"/>
    <w:rsid w:val="00293C01"/>
    <w:rsid w:val="002A5B76"/>
    <w:rsid w:val="002A72AE"/>
    <w:rsid w:val="002B733A"/>
    <w:rsid w:val="002F4915"/>
    <w:rsid w:val="00304069"/>
    <w:rsid w:val="003300D5"/>
    <w:rsid w:val="0033386A"/>
    <w:rsid w:val="003468F5"/>
    <w:rsid w:val="00361699"/>
    <w:rsid w:val="00381427"/>
    <w:rsid w:val="00396443"/>
    <w:rsid w:val="003A0DF1"/>
    <w:rsid w:val="003B1470"/>
    <w:rsid w:val="003D30E4"/>
    <w:rsid w:val="003E7D0F"/>
    <w:rsid w:val="0040481C"/>
    <w:rsid w:val="00417B53"/>
    <w:rsid w:val="00456C19"/>
    <w:rsid w:val="004760DA"/>
    <w:rsid w:val="004A1E11"/>
    <w:rsid w:val="004B20E0"/>
    <w:rsid w:val="004D089D"/>
    <w:rsid w:val="004E1F71"/>
    <w:rsid w:val="004E29C7"/>
    <w:rsid w:val="004E6185"/>
    <w:rsid w:val="00510B34"/>
    <w:rsid w:val="00513670"/>
    <w:rsid w:val="00520DAF"/>
    <w:rsid w:val="00523788"/>
    <w:rsid w:val="00545106"/>
    <w:rsid w:val="0056788D"/>
    <w:rsid w:val="005A42BC"/>
    <w:rsid w:val="005B5585"/>
    <w:rsid w:val="005B664E"/>
    <w:rsid w:val="005B7D58"/>
    <w:rsid w:val="005C2512"/>
    <w:rsid w:val="005D7AFF"/>
    <w:rsid w:val="00603309"/>
    <w:rsid w:val="006326A0"/>
    <w:rsid w:val="006A5952"/>
    <w:rsid w:val="006F0813"/>
    <w:rsid w:val="006F7E46"/>
    <w:rsid w:val="00702A91"/>
    <w:rsid w:val="007076CB"/>
    <w:rsid w:val="00734BED"/>
    <w:rsid w:val="0076583E"/>
    <w:rsid w:val="00773C70"/>
    <w:rsid w:val="0078309D"/>
    <w:rsid w:val="007D0E86"/>
    <w:rsid w:val="007E72B1"/>
    <w:rsid w:val="007F65A3"/>
    <w:rsid w:val="00807AE6"/>
    <w:rsid w:val="00811AB9"/>
    <w:rsid w:val="00826FC7"/>
    <w:rsid w:val="008B02F5"/>
    <w:rsid w:val="008B419F"/>
    <w:rsid w:val="008F771F"/>
    <w:rsid w:val="009378FA"/>
    <w:rsid w:val="00955F59"/>
    <w:rsid w:val="00956DE4"/>
    <w:rsid w:val="00966C71"/>
    <w:rsid w:val="0098460F"/>
    <w:rsid w:val="0098614D"/>
    <w:rsid w:val="009D155F"/>
    <w:rsid w:val="009D5307"/>
    <w:rsid w:val="009E08FF"/>
    <w:rsid w:val="00A0116B"/>
    <w:rsid w:val="00A1735C"/>
    <w:rsid w:val="00A25094"/>
    <w:rsid w:val="00A7092B"/>
    <w:rsid w:val="00A83271"/>
    <w:rsid w:val="00A9771B"/>
    <w:rsid w:val="00AD171D"/>
    <w:rsid w:val="00AD6AD0"/>
    <w:rsid w:val="00AF47E1"/>
    <w:rsid w:val="00B0001A"/>
    <w:rsid w:val="00B046C1"/>
    <w:rsid w:val="00B262A1"/>
    <w:rsid w:val="00B61232"/>
    <w:rsid w:val="00B83B69"/>
    <w:rsid w:val="00B87608"/>
    <w:rsid w:val="00BA60B0"/>
    <w:rsid w:val="00BB43D6"/>
    <w:rsid w:val="00BC356C"/>
    <w:rsid w:val="00BD430C"/>
    <w:rsid w:val="00BD5017"/>
    <w:rsid w:val="00BF1D3C"/>
    <w:rsid w:val="00C17E2A"/>
    <w:rsid w:val="00C26170"/>
    <w:rsid w:val="00C800B2"/>
    <w:rsid w:val="00C82CFC"/>
    <w:rsid w:val="00C86316"/>
    <w:rsid w:val="00C91483"/>
    <w:rsid w:val="00CB08CC"/>
    <w:rsid w:val="00CB2D0F"/>
    <w:rsid w:val="00CC20EE"/>
    <w:rsid w:val="00CC6D48"/>
    <w:rsid w:val="00CF3AEF"/>
    <w:rsid w:val="00D171C4"/>
    <w:rsid w:val="00D27DC3"/>
    <w:rsid w:val="00D3577C"/>
    <w:rsid w:val="00D43AC0"/>
    <w:rsid w:val="00D8019B"/>
    <w:rsid w:val="00DB6754"/>
    <w:rsid w:val="00DC17D5"/>
    <w:rsid w:val="00E05C0D"/>
    <w:rsid w:val="00E07205"/>
    <w:rsid w:val="00E2212B"/>
    <w:rsid w:val="00E22530"/>
    <w:rsid w:val="00E601B6"/>
    <w:rsid w:val="00EA73B3"/>
    <w:rsid w:val="00EB3FC4"/>
    <w:rsid w:val="00EB69B6"/>
    <w:rsid w:val="00ED219F"/>
    <w:rsid w:val="00F1179F"/>
    <w:rsid w:val="00F2055A"/>
    <w:rsid w:val="00F208E3"/>
    <w:rsid w:val="00F235D6"/>
    <w:rsid w:val="00F37D8C"/>
    <w:rsid w:val="00F616CA"/>
    <w:rsid w:val="00F66CE1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DCB4FDF5-0B48-4D6E-BA61-C71DF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mattazz.com/2016/11/harmful-substanc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ssnownow.com/classwork-exercise-series-social-studies-jss2-harmful-substances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choolmattazz.com/2016/11/harmful-substa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snownow.com/classwork-exercise-series-social-studies-jss2-harmful-substanc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4A008E"/>
    <w:rsid w:val="00600CB1"/>
    <w:rsid w:val="006A4DDD"/>
    <w:rsid w:val="00713551"/>
    <w:rsid w:val="007262E0"/>
    <w:rsid w:val="00742C47"/>
    <w:rsid w:val="00761BC2"/>
    <w:rsid w:val="00805105"/>
    <w:rsid w:val="00816166"/>
    <w:rsid w:val="00836926"/>
    <w:rsid w:val="00953B6D"/>
    <w:rsid w:val="009A78A2"/>
    <w:rsid w:val="009D1187"/>
    <w:rsid w:val="00AB2F7D"/>
    <w:rsid w:val="00AE6BDF"/>
    <w:rsid w:val="00C93DC1"/>
    <w:rsid w:val="00D2480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1182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12</cp:revision>
  <dcterms:created xsi:type="dcterms:W3CDTF">2019-03-26T10:23:00Z</dcterms:created>
  <dcterms:modified xsi:type="dcterms:W3CDTF">2019-04-02T23:08:00Z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