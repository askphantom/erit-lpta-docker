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8D6599" w:rsidP="001E46D0">
            <w:pPr>
              <w:pStyle w:val="Title"/>
              <w:rPr>
                <w:sz w:val="40"/>
                <w:szCs w:val="40"/>
              </w:rPr>
            </w:pPr>
            <w:r w:rsidRPr="004630FE">
              <w:rPr>
                <w:sz w:val="40"/>
                <w:szCs w:val="40"/>
              </w:rPr>
              <w:t xml:space="preserve">Multiplication involving money </w:t>
            </w:r>
          </w:p>
        </w:tc>
        <w:sdt>
          <w:sdtPr>
            <w:id w:val="1545870053"/>
            <w:placeholder>
              <w:docPart w:val="57D0253E54FA4684857C7E53F49E1A5B"/>
            </w:placeholder>
            <w:date w:fullDate="2019-03-20T00:00:00Z">
              <w:dateFormat w:val="M.d.yyyy"/>
              <w:lid w:val="en-US"/>
              <w:storeMappedDataAs w:val="dateTime"/>
              <w:calendar w:val="gregorian"/>
            </w:date>
          </w:sdt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10748E">
                  <w:r>
                    <w:t>Mathematics</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440AC4">
                  <w:r>
                    <w:t>2</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7A4D21" w:rsidRPr="008D6599" w:rsidRDefault="008D6599" w:rsidP="008D6599">
            <w:pPr>
              <w:pStyle w:val="ListParagraph"/>
              <w:numPr>
                <w:ilvl w:val="0"/>
                <w:numId w:val="2"/>
              </w:numPr>
              <w:ind w:left="467" w:hanging="142"/>
              <w:rPr>
                <w:bCs/>
              </w:rPr>
            </w:pPr>
            <w:r w:rsidRPr="008D6599">
              <w:rPr>
                <w:bCs/>
              </w:rPr>
              <w:t>Multiplication involving money with product not exceeding N20</w:t>
            </w:r>
            <w:r>
              <w:rPr>
                <w:bCs/>
              </w:rPr>
              <w:t>.</w:t>
            </w:r>
          </w:p>
        </w:tc>
      </w:tr>
    </w:tbl>
    <w:p w:rsidR="00C17E2A" w:rsidRDefault="007746A3">
      <w:pPr>
        <w:pStyle w:val="NoSpacing"/>
      </w:pPr>
      <w:r>
        <w:rPr>
          <w:noProof/>
          <w:lang w:val="en-GB" w:eastAsia="en-GB"/>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tblPr>
                  <w:tblGrid>
                    <w:gridCol w:w="3426"/>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8D6599" w:rsidRDefault="008D6599" w:rsidP="008D6599">
                        <w:r>
                          <w:t>-Real or manipulative money</w:t>
                        </w:r>
                      </w:p>
                      <w:p w:rsidR="008D6599" w:rsidRDefault="008D6599" w:rsidP="008D6599">
                        <w:r>
                          <w:t>-White board and marker</w:t>
                        </w:r>
                      </w:p>
                      <w:p w:rsidR="008D6599" w:rsidRDefault="008D6599" w:rsidP="008D6599">
                        <w:r>
                          <w:t xml:space="preserve">-Virtual school store on the board </w:t>
                        </w:r>
                      </w:p>
                      <w:p w:rsidR="00EA3A1A" w:rsidRDefault="00EA3A1A" w:rsidP="00EA3A1A">
                        <w:pPr>
                          <w:pStyle w:val="ListBullet"/>
                          <w:numPr>
                            <w:ilvl w:val="0"/>
                            <w:numId w:val="0"/>
                          </w:numPr>
                          <w:ind w:left="167" w:hanging="101"/>
                        </w:pP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4E325F" w:rsidRDefault="004E325F" w:rsidP="004E325F">
                        <w:r>
                          <w:t>-</w:t>
                        </w:r>
                        <w:hyperlink r:id="rId8" w:tgtFrame="_blank" w:history="1">
                          <w:r>
                            <w:rPr>
                              <w:rStyle w:val="Hyperlink"/>
                            </w:rPr>
                            <w:t>https://betterlesson.com/lesson/603907/let-s-go-shopping-adding-money-amounts-less-than-1-00</w:t>
                          </w:r>
                        </w:hyperlink>
                      </w:p>
                      <w:p w:rsidR="004E325F" w:rsidRDefault="004E325F" w:rsidP="004E325F">
                        <w:r>
                          <w:t>-</w:t>
                        </w:r>
                        <w:hyperlink r:id="rId9" w:tgtFrame="_blank" w:history="1">
                          <w:r>
                            <w:rPr>
                              <w:rStyle w:val="Hyperlink"/>
                            </w:rPr>
                            <w:t>https://www.thoughtco.com/two-digit-multiplication-lesson-plan-2312842</w:t>
                          </w:r>
                        </w:hyperlink>
                      </w:p>
                      <w:p w:rsidR="00714A8D" w:rsidRDefault="00714A8D" w:rsidP="008D6599">
                        <w:pPr>
                          <w:pStyle w:val="ListBullet"/>
                        </w:pPr>
                      </w:p>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C17E2A" w:rsidRDefault="00C17E2A"/>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8D6599" w:rsidRDefault="00D21611" w:rsidP="008D6599">
            <w:r>
              <w:t xml:space="preserve">1. </w:t>
            </w:r>
            <w:r w:rsidR="008D6599">
              <w:t>Perform simple multiplication involving money with product not exceeding N20.</w:t>
            </w:r>
          </w:p>
          <w:p w:rsidR="001D4D95" w:rsidRDefault="001D4D95" w:rsidP="005C1FC8">
            <w:pPr>
              <w:pStyle w:val="ListParagraph"/>
              <w:ind w:left="0"/>
            </w:pPr>
          </w:p>
          <w:p w:rsidR="001D4D95" w:rsidRDefault="001D4D95" w:rsidP="001D4D95"/>
          <w:p w:rsidR="001D4D95" w:rsidRDefault="001D4D95" w:rsidP="001D4D95"/>
          <w:p w:rsidR="001D4D95" w:rsidRDefault="001D4D95"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D914D8" w:rsidRPr="00D914D8" w:rsidRDefault="00D914D8" w:rsidP="00D914D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rsidR="003D5DCE" w:rsidRDefault="003D5DCE" w:rsidP="003D5DCE">
            <w:pPr>
              <w:ind w:left="142" w:hanging="142"/>
            </w:pPr>
            <w:r>
              <w:t xml:space="preserve">1. </w:t>
            </w:r>
            <w:r w:rsidR="00EA4DA8">
              <w:rPr>
                <w:bCs/>
              </w:rPr>
              <w:t xml:space="preserve">Post various items for “sale” </w:t>
            </w:r>
            <w:r w:rsidR="00EA4DA8">
              <w:rPr>
                <w:bCs/>
              </w:rPr>
              <w:lastRenderedPageBreak/>
              <w:t>on the board with their prices and students can pick the items they want to buy. Tell them they will be buying three of whatever item they picked and multiply using what they have learnt today.</w:t>
            </w:r>
          </w:p>
          <w:p w:rsidR="001D4D95" w:rsidRPr="000A37E8" w:rsidRDefault="001D4D95" w:rsidP="001D4D95"/>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8D6599" w:rsidRPr="008D6599" w:rsidRDefault="008D6599" w:rsidP="008D6599">
            <w:pPr>
              <w:ind w:left="175" w:hanging="175"/>
            </w:pPr>
            <w:r w:rsidRPr="008D6599">
              <w:t xml:space="preserve">1. Start by telling students, today we will be buying an item multiple times (i.e. more than one) from our school store </w:t>
            </w:r>
          </w:p>
          <w:p w:rsidR="008D6599" w:rsidRPr="008D6599" w:rsidRDefault="008D6599" w:rsidP="008D6599">
            <w:pPr>
              <w:ind w:left="175" w:hanging="175"/>
            </w:pPr>
            <w:r w:rsidRPr="008D6599">
              <w:t>2. Point out a student and say to the class "you want to buy an apple for yourself and three of your friends in our school store. If one cost N4, how much money will you need?"</w:t>
            </w:r>
          </w:p>
          <w:p w:rsidR="008D6599" w:rsidRPr="008D6599" w:rsidRDefault="008D6599" w:rsidP="008D6599">
            <w:pPr>
              <w:ind w:left="175" w:hanging="175"/>
            </w:pPr>
            <w:r w:rsidRPr="008D6599">
              <w:t>3. Ask students to recall the algorithm of multiplication using number line or arrays</w:t>
            </w:r>
            <w:r>
              <w:t>.</w:t>
            </w:r>
            <w:r w:rsidRPr="008D6599">
              <w:t xml:space="preserve"> </w:t>
            </w:r>
          </w:p>
          <w:p w:rsidR="000529DC" w:rsidRDefault="000529DC" w:rsidP="00664E46">
            <w:pPr>
              <w:ind w:left="175" w:hanging="175"/>
              <w:rPr>
                <w:b/>
              </w:rPr>
            </w:pPr>
          </w:p>
          <w:p w:rsidR="00EA4DA8" w:rsidRPr="00C403C3" w:rsidRDefault="00EA4DA8" w:rsidP="00EA4DA8">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Teacher Practice</w:t>
            </w:r>
          </w:p>
          <w:p w:rsidR="00EA4DA8" w:rsidRDefault="00EA4DA8" w:rsidP="00EA4DA8">
            <w:pPr>
              <w:rPr>
                <w:b/>
              </w:rPr>
            </w:pPr>
            <w:r w:rsidRPr="00E07205">
              <w:rPr>
                <w:b/>
              </w:rPr>
              <w:t>Lesson 1-</w:t>
            </w:r>
            <w:r>
              <w:rPr>
                <w:b/>
              </w:rPr>
              <w:t>20</w:t>
            </w:r>
            <w:r w:rsidRPr="00E07205">
              <w:rPr>
                <w:b/>
              </w:rPr>
              <w:t xml:space="preserve"> </w:t>
            </w:r>
            <w:proofErr w:type="spellStart"/>
            <w:r>
              <w:rPr>
                <w:b/>
              </w:rPr>
              <w:t>M</w:t>
            </w:r>
            <w:r w:rsidRPr="00E07205">
              <w:rPr>
                <w:b/>
              </w:rPr>
              <w:t>ins</w:t>
            </w:r>
            <w:proofErr w:type="spellEnd"/>
          </w:p>
          <w:p w:rsidR="00EA4DA8" w:rsidRPr="00EA4DA8" w:rsidRDefault="00EA4DA8" w:rsidP="00EA4DA8">
            <w:pPr>
              <w:ind w:left="175" w:hanging="175"/>
            </w:pPr>
            <w:r w:rsidRPr="00EA4DA8">
              <w:t>1. Tell students multiplication involving money is no different from the multiplication they are familiar with</w:t>
            </w:r>
          </w:p>
          <w:p w:rsidR="00EA4DA8" w:rsidRPr="00EA4DA8" w:rsidRDefault="00EA4DA8" w:rsidP="00EA4DA8">
            <w:pPr>
              <w:ind w:left="175" w:hanging="175"/>
            </w:pPr>
            <w:r w:rsidRPr="00EA4DA8">
              <w:t>2. Help students model the problem on the board, if an apple cost N4 and you want to buy one each for four students( yourself and three friends) you will need N4 x 4 = ?</w:t>
            </w:r>
          </w:p>
          <w:p w:rsidR="00EA4DA8" w:rsidRPr="00EA4DA8" w:rsidRDefault="00EA4DA8" w:rsidP="00EA4DA8">
            <w:pPr>
              <w:ind w:left="175" w:hanging="175"/>
            </w:pPr>
            <w:r w:rsidRPr="00EA4DA8">
              <w:t xml:space="preserve">3. Allow students to try solving for 2-4minutes while monitoring their progress </w:t>
            </w:r>
          </w:p>
          <w:p w:rsidR="00EA4DA8" w:rsidRDefault="00EA4DA8" w:rsidP="00EA4DA8">
            <w:pPr>
              <w:ind w:left="175" w:hanging="175"/>
            </w:pPr>
            <w:r w:rsidRPr="00EA4DA8">
              <w:t xml:space="preserve">4. </w:t>
            </w:r>
            <w:r>
              <w:t xml:space="preserve">Explain that in this problem, the 4 is being </w:t>
            </w:r>
            <w:r>
              <w:lastRenderedPageBreak/>
              <w:t>multiplied by 4. That means the N4 is being added four times, like this: N4 + N4 + N4 + N4 = N16</w:t>
            </w:r>
          </w:p>
          <w:p w:rsidR="00EA4DA8" w:rsidRPr="00EA4DA8" w:rsidRDefault="00EA4DA8" w:rsidP="00EA4DA8">
            <w:pPr>
              <w:ind w:left="175" w:hanging="175"/>
            </w:pPr>
            <w:r w:rsidRPr="00EA4DA8">
              <w:t xml:space="preserve">5. Some students might solve using number line; others might use the array strategy or multiplication table. Others might visualize adding N4 in four places. </w:t>
            </w:r>
          </w:p>
          <w:p w:rsidR="00EA4DA8" w:rsidRDefault="00EA4DA8" w:rsidP="00EA4DA8">
            <w:pPr>
              <w:ind w:left="175" w:hanging="175"/>
              <w:rPr>
                <w:b/>
              </w:rPr>
            </w:pPr>
            <w:r>
              <w:t>6. Ask two or three students to share their strategies.</w:t>
            </w:r>
          </w:p>
          <w:p w:rsidR="000529DC" w:rsidRDefault="000529DC"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529DC" w:rsidP="00CD4D2B">
            <w:pPr>
              <w:rPr>
                <w:b/>
              </w:rPr>
            </w:pPr>
          </w:p>
          <w:p w:rsidR="005C1FC8" w:rsidRDefault="005C1FC8" w:rsidP="00CD4D2B">
            <w:pPr>
              <w:rPr>
                <w:b/>
              </w:rPr>
            </w:pPr>
          </w:p>
          <w:p w:rsidR="005C1FC8" w:rsidRDefault="005C1FC8" w:rsidP="00CD4D2B">
            <w:pPr>
              <w:rPr>
                <w:b/>
              </w:rPr>
            </w:pPr>
          </w:p>
          <w:p w:rsidR="005C1FC8" w:rsidRDefault="005C1FC8" w:rsidP="00CD4D2B">
            <w:pPr>
              <w:rPr>
                <w:b/>
              </w:rPr>
            </w:pPr>
          </w:p>
          <w:p w:rsidR="005C1FC8" w:rsidRDefault="005C1FC8" w:rsidP="00CD4D2B">
            <w:pPr>
              <w:rPr>
                <w:b/>
              </w:rPr>
            </w:pPr>
          </w:p>
          <w:p w:rsidR="00EA4DA8" w:rsidRDefault="00EA4DA8" w:rsidP="00EA4DA8">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Guided Practice</w:t>
            </w:r>
          </w:p>
          <w:p w:rsidR="00EA4DA8" w:rsidRPr="005C1FC8" w:rsidRDefault="00EA4DA8" w:rsidP="00EA4DA8">
            <w:pPr>
              <w:rPr>
                <w:b/>
              </w:rPr>
            </w:pPr>
            <w:r w:rsidRPr="00E07205">
              <w:rPr>
                <w:b/>
              </w:rPr>
              <w:t>Lesson 1-</w:t>
            </w:r>
            <w:r>
              <w:rPr>
                <w:b/>
              </w:rPr>
              <w:t>15</w:t>
            </w:r>
            <w:r w:rsidRPr="00E07205">
              <w:rPr>
                <w:b/>
              </w:rPr>
              <w:t xml:space="preserve"> </w:t>
            </w:r>
            <w:proofErr w:type="spellStart"/>
            <w:r>
              <w:rPr>
                <w:b/>
              </w:rPr>
              <w:t>M</w:t>
            </w:r>
            <w:r w:rsidRPr="00E07205">
              <w:rPr>
                <w:b/>
              </w:rPr>
              <w:t>ins</w:t>
            </w:r>
            <w:proofErr w:type="spellEnd"/>
          </w:p>
          <w:p w:rsidR="00EA4DA8" w:rsidRPr="00EA4DA8" w:rsidRDefault="00EA4DA8" w:rsidP="00EA4DA8">
            <w:pPr>
              <w:ind w:left="175" w:hanging="175"/>
            </w:pPr>
            <w:r w:rsidRPr="00EA4DA8">
              <w:t>1. Write out the following word problem "you went to a grocery store with N10 and you want to buy a sachet of cowbell for each three of your siblings, if one sachet is sold for N5, how much you will need to buy all three?</w:t>
            </w:r>
          </w:p>
          <w:p w:rsidR="00EA4DA8" w:rsidRPr="00EA4DA8" w:rsidRDefault="00EA4DA8" w:rsidP="00EA4DA8">
            <w:pPr>
              <w:ind w:left="175" w:hanging="175"/>
            </w:pPr>
            <w:r w:rsidRPr="00EA4DA8">
              <w:t>2. Tell students to model the problem (N5 x 3 =?)</w:t>
            </w:r>
          </w:p>
          <w:p w:rsidR="00EA4DA8" w:rsidRPr="00EA4DA8" w:rsidRDefault="00EA4DA8" w:rsidP="00EA4DA8">
            <w:pPr>
              <w:ind w:left="175" w:hanging="175"/>
            </w:pPr>
            <w:r w:rsidRPr="00EA4DA8">
              <w:t>3. Ask the class how much will they need to buy three sachets of cowbell milk (N5 + N5 + N5 = N15)</w:t>
            </w:r>
          </w:p>
          <w:p w:rsidR="00EA4DA8" w:rsidRPr="00EA4DA8" w:rsidRDefault="00EA4DA8" w:rsidP="00EA4DA8">
            <w:pPr>
              <w:ind w:left="175" w:hanging="175"/>
            </w:pPr>
            <w:r w:rsidRPr="00EA4DA8">
              <w:t xml:space="preserve">4. Now, remember you only have N10 with you at the store. What would you do to know how much you need? </w:t>
            </w:r>
          </w:p>
          <w:p w:rsidR="00EA4DA8" w:rsidRPr="00EA4DA8" w:rsidRDefault="00EA4DA8" w:rsidP="00EA4DA8">
            <w:pPr>
              <w:ind w:left="175" w:hanging="175"/>
            </w:pPr>
            <w:r w:rsidRPr="00EA4DA8">
              <w:t xml:space="preserve">5. Subtraction (some students might need guidance in understanding that you need to take away what you have N10 from what </w:t>
            </w:r>
            <w:r w:rsidRPr="00EA4DA8">
              <w:lastRenderedPageBreak/>
              <w:t xml:space="preserve">you want N15 to get what you need)  </w:t>
            </w:r>
          </w:p>
          <w:p w:rsidR="00EA4DA8" w:rsidRPr="00EA4DA8" w:rsidRDefault="00EA4DA8" w:rsidP="00EA4DA8">
            <w:pPr>
              <w:ind w:left="175" w:hanging="175"/>
            </w:pPr>
            <w:r w:rsidRPr="00EA4DA8">
              <w:t>6. Help students model the problem on the board N15 - N10 =?</w:t>
            </w:r>
          </w:p>
          <w:p w:rsidR="00EA4DA8" w:rsidRDefault="00EA4DA8" w:rsidP="00EA4DA8">
            <w:pPr>
              <w:ind w:left="175" w:hanging="175"/>
            </w:pPr>
            <w:r w:rsidRPr="00EA4DA8">
              <w:t>7. Explain what the problem means: I must have N15 to buy three sachets of cowbell milk but I only have N10 (i.e. 15 - 10 = 5). This means I need an additional N5 to buy all three sachets of milk.</w:t>
            </w:r>
          </w:p>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B19E5" w:rsidRPr="006B19E5" w:rsidRDefault="006B19E5" w:rsidP="006B19E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B574B" w:rsidRDefault="00CB574B" w:rsidP="00EB2FF3"/>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2F4915" w:rsidRPr="002F4915" w:rsidRDefault="002F4915" w:rsidP="002F491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C17E2A" w:rsidRDefault="00D27DC3">
            <w:pPr>
              <w:pStyle w:val="Heading2"/>
            </w:pPr>
            <w:r>
              <w:t>Summary</w:t>
            </w:r>
          </w:p>
          <w:p w:rsidR="00EA5BCA" w:rsidRPr="00EA5BCA" w:rsidRDefault="00EA5BCA" w:rsidP="006C15A4">
            <w:pPr>
              <w:pStyle w:val="ListParagraph"/>
              <w:numPr>
                <w:ilvl w:val="0"/>
                <w:numId w:val="3"/>
              </w:numPr>
              <w:ind w:left="142" w:hanging="14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A44970">
      <w:footerReference w:type="default" r:id="rId10"/>
      <w:headerReference w:type="first" r:id="rId11"/>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7C7" w:rsidRDefault="006757C7">
      <w:pPr>
        <w:spacing w:before="0" w:after="0" w:line="240" w:lineRule="auto"/>
      </w:pPr>
      <w:r>
        <w:separator/>
      </w:r>
    </w:p>
  </w:endnote>
  <w:endnote w:type="continuationSeparator" w:id="0">
    <w:p w:rsidR="006757C7" w:rsidRDefault="006757C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7746A3">
    <w:pPr>
      <w:pStyle w:val="Footer"/>
    </w:pPr>
    <w:r>
      <w:fldChar w:fldCharType="begin"/>
    </w:r>
    <w:r w:rsidR="00D27DC3">
      <w:instrText xml:space="preserve"> PAGE   \* MERGEFORMAT </w:instrText>
    </w:r>
    <w:r>
      <w:fldChar w:fldCharType="separate"/>
    </w:r>
    <w:r w:rsidR="001E46D0">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7C7" w:rsidRDefault="006757C7">
      <w:pPr>
        <w:spacing w:before="0" w:after="0" w:line="240" w:lineRule="auto"/>
      </w:pPr>
      <w:r>
        <w:separator/>
      </w:r>
    </w:p>
  </w:footnote>
  <w:footnote w:type="continuationSeparator" w:id="0">
    <w:p w:rsidR="006757C7" w:rsidRDefault="006757C7">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val="en-GB" w:eastAsia="en-GB"/>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C2294F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95053AD"/>
    <w:multiLevelType w:val="hybridMultilevel"/>
    <w:tmpl w:val="5058CE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BEB428D"/>
    <w:multiLevelType w:val="hybridMultilevel"/>
    <w:tmpl w:val="267241E4"/>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6"/>
  </w:num>
  <w:num w:numId="4">
    <w:abstractNumId w:val="9"/>
  </w:num>
  <w:num w:numId="5">
    <w:abstractNumId w:val="8"/>
  </w:num>
  <w:num w:numId="6">
    <w:abstractNumId w:val="1"/>
  </w:num>
  <w:num w:numId="7">
    <w:abstractNumId w:val="3"/>
  </w:num>
  <w:num w:numId="8">
    <w:abstractNumId w:val="2"/>
  </w:num>
  <w:num w:numId="9">
    <w:abstractNumId w:val="4"/>
  </w:num>
  <w:num w:numId="10">
    <w:abstractNumId w:val="5"/>
  </w:num>
  <w:num w:numId="11">
    <w:abstractNumId w:val="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29698"/>
  </w:hdrShapeDefaults>
  <w:footnotePr>
    <w:footnote w:id="-1"/>
    <w:footnote w:id="0"/>
  </w:footnotePr>
  <w:endnotePr>
    <w:endnote w:id="-1"/>
    <w:endnote w:id="0"/>
  </w:endnotePr>
  <w:compat>
    <w:useFELayout/>
  </w:compat>
  <w:rsids>
    <w:rsidRoot w:val="00FB61C0"/>
    <w:rsid w:val="00003186"/>
    <w:rsid w:val="00004D77"/>
    <w:rsid w:val="00012774"/>
    <w:rsid w:val="000153A3"/>
    <w:rsid w:val="00017AB7"/>
    <w:rsid w:val="00020702"/>
    <w:rsid w:val="00023BCC"/>
    <w:rsid w:val="00025F28"/>
    <w:rsid w:val="0004040F"/>
    <w:rsid w:val="0004502C"/>
    <w:rsid w:val="00050F06"/>
    <w:rsid w:val="000529DC"/>
    <w:rsid w:val="00065A51"/>
    <w:rsid w:val="0007578F"/>
    <w:rsid w:val="000816FF"/>
    <w:rsid w:val="000904AA"/>
    <w:rsid w:val="00094462"/>
    <w:rsid w:val="00094895"/>
    <w:rsid w:val="000A2E3D"/>
    <w:rsid w:val="000A37E8"/>
    <w:rsid w:val="000A5950"/>
    <w:rsid w:val="000B2A8B"/>
    <w:rsid w:val="000B601E"/>
    <w:rsid w:val="000B72D9"/>
    <w:rsid w:val="000B7585"/>
    <w:rsid w:val="000C562D"/>
    <w:rsid w:val="000D44B1"/>
    <w:rsid w:val="000D5DFD"/>
    <w:rsid w:val="000E2930"/>
    <w:rsid w:val="000F3C73"/>
    <w:rsid w:val="00100ADB"/>
    <w:rsid w:val="0010748E"/>
    <w:rsid w:val="00110F25"/>
    <w:rsid w:val="00120253"/>
    <w:rsid w:val="001205AF"/>
    <w:rsid w:val="001240F2"/>
    <w:rsid w:val="00134383"/>
    <w:rsid w:val="00135805"/>
    <w:rsid w:val="001432FD"/>
    <w:rsid w:val="00151B6D"/>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46D0"/>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72AE"/>
    <w:rsid w:val="002B0D89"/>
    <w:rsid w:val="002B44A9"/>
    <w:rsid w:val="002B4EEC"/>
    <w:rsid w:val="002B733A"/>
    <w:rsid w:val="002C0925"/>
    <w:rsid w:val="002D3295"/>
    <w:rsid w:val="002D337F"/>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1FC"/>
    <w:rsid w:val="00377690"/>
    <w:rsid w:val="003815BC"/>
    <w:rsid w:val="00384895"/>
    <w:rsid w:val="00391893"/>
    <w:rsid w:val="00396443"/>
    <w:rsid w:val="003A037B"/>
    <w:rsid w:val="003A31B0"/>
    <w:rsid w:val="003A72AC"/>
    <w:rsid w:val="003B1470"/>
    <w:rsid w:val="003B6F46"/>
    <w:rsid w:val="003B777D"/>
    <w:rsid w:val="003C7DAD"/>
    <w:rsid w:val="003D30E4"/>
    <w:rsid w:val="003D5DCE"/>
    <w:rsid w:val="003E4AD7"/>
    <w:rsid w:val="0040481C"/>
    <w:rsid w:val="004061AF"/>
    <w:rsid w:val="004138FF"/>
    <w:rsid w:val="00417B53"/>
    <w:rsid w:val="00420EFD"/>
    <w:rsid w:val="00425F4D"/>
    <w:rsid w:val="00425F80"/>
    <w:rsid w:val="00430D97"/>
    <w:rsid w:val="004343E9"/>
    <w:rsid w:val="004350B8"/>
    <w:rsid w:val="00440AC4"/>
    <w:rsid w:val="004433CB"/>
    <w:rsid w:val="00453D92"/>
    <w:rsid w:val="0045402B"/>
    <w:rsid w:val="004827E6"/>
    <w:rsid w:val="00483322"/>
    <w:rsid w:val="00483AE5"/>
    <w:rsid w:val="00485065"/>
    <w:rsid w:val="00486F5A"/>
    <w:rsid w:val="004A3441"/>
    <w:rsid w:val="004B20E0"/>
    <w:rsid w:val="004B46D3"/>
    <w:rsid w:val="004C6C13"/>
    <w:rsid w:val="004D089D"/>
    <w:rsid w:val="004E29C7"/>
    <w:rsid w:val="004E325F"/>
    <w:rsid w:val="004E5832"/>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5297C"/>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1FC8"/>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4E46"/>
    <w:rsid w:val="00667D6F"/>
    <w:rsid w:val="006757C7"/>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583E"/>
    <w:rsid w:val="00773C70"/>
    <w:rsid w:val="007746A3"/>
    <w:rsid w:val="00777637"/>
    <w:rsid w:val="00780730"/>
    <w:rsid w:val="0078211E"/>
    <w:rsid w:val="0078309D"/>
    <w:rsid w:val="00786B8E"/>
    <w:rsid w:val="007A4D21"/>
    <w:rsid w:val="007C31C8"/>
    <w:rsid w:val="007E3922"/>
    <w:rsid w:val="007E5E02"/>
    <w:rsid w:val="007F09DA"/>
    <w:rsid w:val="007F163A"/>
    <w:rsid w:val="007F4FCC"/>
    <w:rsid w:val="007F65A3"/>
    <w:rsid w:val="00807AE6"/>
    <w:rsid w:val="00811AB9"/>
    <w:rsid w:val="0083703B"/>
    <w:rsid w:val="0085030E"/>
    <w:rsid w:val="00853340"/>
    <w:rsid w:val="008776E5"/>
    <w:rsid w:val="00885068"/>
    <w:rsid w:val="008A326A"/>
    <w:rsid w:val="008B2B0B"/>
    <w:rsid w:val="008B2CBF"/>
    <w:rsid w:val="008D6599"/>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56C6"/>
    <w:rsid w:val="00A1735C"/>
    <w:rsid w:val="00A25094"/>
    <w:rsid w:val="00A367FF"/>
    <w:rsid w:val="00A37E88"/>
    <w:rsid w:val="00A44970"/>
    <w:rsid w:val="00A50553"/>
    <w:rsid w:val="00A74FCC"/>
    <w:rsid w:val="00A82696"/>
    <w:rsid w:val="00A85D55"/>
    <w:rsid w:val="00AB0656"/>
    <w:rsid w:val="00AB2797"/>
    <w:rsid w:val="00AB565D"/>
    <w:rsid w:val="00AC3948"/>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8438A"/>
    <w:rsid w:val="00B87608"/>
    <w:rsid w:val="00B91FAF"/>
    <w:rsid w:val="00BA223B"/>
    <w:rsid w:val="00BA5417"/>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D4D2B"/>
    <w:rsid w:val="00CE56FD"/>
    <w:rsid w:val="00CE5B35"/>
    <w:rsid w:val="00D17E02"/>
    <w:rsid w:val="00D2109C"/>
    <w:rsid w:val="00D21611"/>
    <w:rsid w:val="00D27DC3"/>
    <w:rsid w:val="00D329A0"/>
    <w:rsid w:val="00D3577C"/>
    <w:rsid w:val="00D43AC0"/>
    <w:rsid w:val="00D544E5"/>
    <w:rsid w:val="00D63A36"/>
    <w:rsid w:val="00D8019B"/>
    <w:rsid w:val="00D812F1"/>
    <w:rsid w:val="00D85628"/>
    <w:rsid w:val="00D914D8"/>
    <w:rsid w:val="00DA1F66"/>
    <w:rsid w:val="00DC17D5"/>
    <w:rsid w:val="00DE0478"/>
    <w:rsid w:val="00DE3AC3"/>
    <w:rsid w:val="00DE71D8"/>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27F78"/>
    <w:rsid w:val="00E41D90"/>
    <w:rsid w:val="00E601B6"/>
    <w:rsid w:val="00E601FC"/>
    <w:rsid w:val="00E70A84"/>
    <w:rsid w:val="00E80C06"/>
    <w:rsid w:val="00E84F61"/>
    <w:rsid w:val="00E85536"/>
    <w:rsid w:val="00E86F8A"/>
    <w:rsid w:val="00EA3A1A"/>
    <w:rsid w:val="00EA4DA8"/>
    <w:rsid w:val="00EA5BCA"/>
    <w:rsid w:val="00EA78ED"/>
    <w:rsid w:val="00EB2FF3"/>
    <w:rsid w:val="00EB5924"/>
    <w:rsid w:val="00EC2D9F"/>
    <w:rsid w:val="00ED219F"/>
    <w:rsid w:val="00EE4228"/>
    <w:rsid w:val="00EE497B"/>
    <w:rsid w:val="00EF0198"/>
    <w:rsid w:val="00EF7436"/>
    <w:rsid w:val="00F04D86"/>
    <w:rsid w:val="00F1179F"/>
    <w:rsid w:val="00F12F9F"/>
    <w:rsid w:val="00F17FDF"/>
    <w:rsid w:val="00F208E3"/>
    <w:rsid w:val="00F23572"/>
    <w:rsid w:val="00F235D6"/>
    <w:rsid w:val="00F27FA3"/>
    <w:rsid w:val="00F5037A"/>
    <w:rsid w:val="00F508FD"/>
    <w:rsid w:val="00F51303"/>
    <w:rsid w:val="00F542D4"/>
    <w:rsid w:val="00F55903"/>
    <w:rsid w:val="00F60399"/>
    <w:rsid w:val="00F616CA"/>
    <w:rsid w:val="00F62599"/>
    <w:rsid w:val="00F66CE1"/>
    <w:rsid w:val="00F814F7"/>
    <w:rsid w:val="00FA570E"/>
    <w:rsid w:val="00FB17D4"/>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A44970"/>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A44970"/>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A44970"/>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4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A44970"/>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A44970"/>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A44970"/>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A44970"/>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A44970"/>
    <w:rPr>
      <w:color w:val="808080"/>
    </w:rPr>
  </w:style>
  <w:style w:type="table" w:customStyle="1" w:styleId="LessonPlan">
    <w:name w:val="Lesson Plan"/>
    <w:basedOn w:val="TableNormal"/>
    <w:uiPriority w:val="99"/>
    <w:rsid w:val="00A44970"/>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A44970"/>
    <w:pPr>
      <w:spacing w:before="0" w:after="0" w:line="240" w:lineRule="auto"/>
    </w:pPr>
  </w:style>
  <w:style w:type="character" w:customStyle="1" w:styleId="Heading1Char">
    <w:name w:val="Heading 1 Char"/>
    <w:basedOn w:val="DefaultParagraphFont"/>
    <w:link w:val="Heading1"/>
    <w:uiPriority w:val="9"/>
    <w:rsid w:val="00A44970"/>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A44970"/>
    <w:pPr>
      <w:numPr>
        <w:numId w:val="1"/>
      </w:numPr>
      <w:contextualSpacing/>
    </w:pPr>
  </w:style>
  <w:style w:type="character" w:customStyle="1" w:styleId="Heading2Char">
    <w:name w:val="Heading 2 Char"/>
    <w:basedOn w:val="DefaultParagraphFont"/>
    <w:link w:val="Heading2"/>
    <w:uiPriority w:val="9"/>
    <w:rsid w:val="00A44970"/>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A44970"/>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A44970"/>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A44970"/>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440A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A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482878">
      <w:bodyDiv w:val="1"/>
      <w:marLeft w:val="0"/>
      <w:marRight w:val="0"/>
      <w:marTop w:val="0"/>
      <w:marBottom w:val="0"/>
      <w:divBdr>
        <w:top w:val="none" w:sz="0" w:space="0" w:color="auto"/>
        <w:left w:val="none" w:sz="0" w:space="0" w:color="auto"/>
        <w:bottom w:val="none" w:sz="0" w:space="0" w:color="auto"/>
        <w:right w:val="none" w:sz="0" w:space="0" w:color="auto"/>
      </w:divBdr>
      <w:divsChild>
        <w:div w:id="270747267">
          <w:marLeft w:val="0"/>
          <w:marRight w:val="0"/>
          <w:marTop w:val="0"/>
          <w:marBottom w:val="0"/>
          <w:divBdr>
            <w:top w:val="none" w:sz="0" w:space="0" w:color="auto"/>
            <w:left w:val="none" w:sz="0" w:space="0" w:color="auto"/>
            <w:bottom w:val="none" w:sz="0" w:space="0" w:color="auto"/>
            <w:right w:val="none" w:sz="0" w:space="0" w:color="auto"/>
          </w:divBdr>
        </w:div>
        <w:div w:id="868418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terlesson.com/lesson/603907/let-s-go-shopping-adding-money-amounts-less-than-1-00"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houghtco.com/two-digit-multiplication-lesson-plan-2312842"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71DA5"/>
    <w:rsid w:val="000E3902"/>
    <w:rsid w:val="00106507"/>
    <w:rsid w:val="00157138"/>
    <w:rsid w:val="0017492C"/>
    <w:rsid w:val="00253619"/>
    <w:rsid w:val="00280CE5"/>
    <w:rsid w:val="003B2345"/>
    <w:rsid w:val="004A008E"/>
    <w:rsid w:val="004E1DB9"/>
    <w:rsid w:val="00571A20"/>
    <w:rsid w:val="005E6E71"/>
    <w:rsid w:val="006814AC"/>
    <w:rsid w:val="00713551"/>
    <w:rsid w:val="00805105"/>
    <w:rsid w:val="00816166"/>
    <w:rsid w:val="00836926"/>
    <w:rsid w:val="00906AF5"/>
    <w:rsid w:val="00952713"/>
    <w:rsid w:val="009D2491"/>
    <w:rsid w:val="00A20224"/>
    <w:rsid w:val="00AB2F7D"/>
    <w:rsid w:val="00AB37F5"/>
    <w:rsid w:val="00B67D1F"/>
    <w:rsid w:val="00C87D32"/>
    <w:rsid w:val="00C93DC1"/>
    <w:rsid w:val="00CD3E5A"/>
    <w:rsid w:val="00CF19C9"/>
    <w:rsid w:val="00D92979"/>
    <w:rsid w:val="00E17671"/>
    <w:rsid w:val="00EB30E9"/>
    <w:rsid w:val="00EE62A8"/>
    <w:rsid w:val="00F66D4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D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F66D4A"/>
  </w:style>
  <w:style w:type="paragraph" w:customStyle="1" w:styleId="57D0253E54FA4684857C7E53F49E1A5B">
    <w:name w:val="57D0253E54FA4684857C7E53F49E1A5B"/>
    <w:rsid w:val="00F66D4A"/>
  </w:style>
  <w:style w:type="paragraph" w:customStyle="1" w:styleId="7AE7DFE8D63F4AC0A9D67267C3699CCC">
    <w:name w:val="7AE7DFE8D63F4AC0A9D67267C3699CCC"/>
    <w:rsid w:val="00F66D4A"/>
  </w:style>
  <w:style w:type="paragraph" w:customStyle="1" w:styleId="1C876A8B6575410E8AA7530875A6B7F4">
    <w:name w:val="1C876A8B6575410E8AA7530875A6B7F4"/>
    <w:rsid w:val="00F66D4A"/>
  </w:style>
  <w:style w:type="paragraph" w:customStyle="1" w:styleId="A392ED6794CC47DFA557364CD4043756">
    <w:name w:val="A392ED6794CC47DFA557364CD4043756"/>
    <w:rsid w:val="00F66D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9</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Yusuph</cp:lastModifiedBy>
  <cp:revision>7</cp:revision>
  <cp:lastPrinted>2019-05-09T20:45:00Z</cp:lastPrinted>
  <dcterms:created xsi:type="dcterms:W3CDTF">2019-06-24T20:57:00Z</dcterms:created>
  <dcterms:modified xsi:type="dcterms:W3CDTF">2019-07-16T21:40:00Z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