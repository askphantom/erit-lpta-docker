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1E08A49" w:rsidR="00C17E2A" w:rsidRPr="009260D0" w:rsidRDefault="00A779F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perim</w:t>
            </w:r>
            <w:r w:rsidR="00DD5337">
              <w:rPr>
                <w:sz w:val="40"/>
                <w:szCs w:val="40"/>
              </w:rPr>
              <w:t xml:space="preserve">eter </w:t>
            </w:r>
            <w:bookmarkStart w:id="0" w:name="_GoBack"/>
            <w:bookmarkEnd w:id="0"/>
            <w:r w:rsidR="00DD5337">
              <w:rPr>
                <w:sz w:val="40"/>
                <w:szCs w:val="40"/>
              </w:rPr>
              <w:t>of regular shapes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37607DCB" w:rsidR="00C17E2A" w:rsidRDefault="006834D2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20AA10F" w:rsidR="00C17E2A" w:rsidRDefault="006834D2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44CE9459" w:rsidR="001611AE" w:rsidRDefault="000A37E8" w:rsidP="00DD533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DD5337">
              <w:t>Perimeter of regular shapes e.g. square, rectangle, trapezium and polygon.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48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0A548C0" w:rsidR="00D15CAA" w:rsidRPr="00BF3180" w:rsidRDefault="00BF3180" w:rsidP="00B67C04">
                                  <w:r>
                                    <w:t>-</w:t>
                                  </w:r>
                                  <w:r w:rsidR="00DD5337">
                                    <w:t>Cardboards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77490D99" w:rsidR="00E42A76" w:rsidRDefault="00A31A77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23CF4">
                                      <w:rPr>
                                        <w:rStyle w:val="Hyperlink"/>
                                      </w:rPr>
                                      <w:t>https://www.youtube.com/watch?v=AAY1bsazcgM</w:t>
                                    </w:r>
                                  </w:hyperlink>
                                </w:p>
                                <w:p w14:paraId="10D2B816" w14:textId="77777777" w:rsidR="00714A8D" w:rsidRDefault="00A31A77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268F7">
                                      <w:rPr>
                                        <w:rStyle w:val="Hyperlink"/>
                                      </w:rPr>
                                      <w:t>https://www.cpalms.org/Public/PreviewResourceLesson/Preview/30635</w:t>
                                    </w:r>
                                  </w:hyperlink>
                                </w:p>
                                <w:p w14:paraId="0532D1EA" w14:textId="77777777" w:rsidR="006268F7" w:rsidRDefault="00A31A77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450BC">
                                      <w:rPr>
                                        <w:rStyle w:val="Hyperlink"/>
                                      </w:rPr>
                                      <w:t>https://learnzillion.com/lesson_plans/849-find-perimeter-of-rectangles-by-applying-the-standard-formula/?card=33172</w:t>
                                    </w:r>
                                  </w:hyperlink>
                                </w:p>
                                <w:p w14:paraId="17038F79" w14:textId="77777777" w:rsidR="007450BC" w:rsidRDefault="00A31A77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F03F1F">
                                      <w:rPr>
                                        <w:rStyle w:val="Hyperlink"/>
                                      </w:rPr>
                                      <w:t>https://www.khanacademy.org/math/basic-geo/basic-geo-area-and-perimeter</w:t>
                                    </w:r>
                                  </w:hyperlink>
                                </w:p>
                                <w:p w14:paraId="266D3DBF" w14:textId="13AE0BB3" w:rsidR="00F03F1F" w:rsidRDefault="00F03F1F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48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0A548C0" w:rsidR="00D15CAA" w:rsidRPr="00BF3180" w:rsidRDefault="00BF3180" w:rsidP="00B67C04">
                            <w:r>
                              <w:t>-</w:t>
                            </w:r>
                            <w:r w:rsidR="00DD5337">
                              <w:t>Cardboards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77490D99" w:rsidR="00E42A76" w:rsidRDefault="00A31A77" w:rsidP="00E42A76">
                            <w:pPr>
                              <w:pStyle w:val="ListBullet"/>
                            </w:pPr>
                            <w:hyperlink r:id="rId12" w:history="1">
                              <w:r w:rsidR="00823CF4">
                                <w:rPr>
                                  <w:rStyle w:val="Hyperlink"/>
                                </w:rPr>
                                <w:t>https://www.youtube.com/watch?v=AAY1bsazcgM</w:t>
                              </w:r>
                            </w:hyperlink>
                          </w:p>
                          <w:p w14:paraId="10D2B816" w14:textId="77777777" w:rsidR="00714A8D" w:rsidRDefault="00A31A77" w:rsidP="0083703B">
                            <w:pPr>
                              <w:pStyle w:val="ListBullet"/>
                            </w:pPr>
                            <w:hyperlink r:id="rId13" w:history="1">
                              <w:r w:rsidR="006268F7">
                                <w:rPr>
                                  <w:rStyle w:val="Hyperlink"/>
                                </w:rPr>
                                <w:t>https://www.cpalms.org/Public/PreviewResourceLesson/Preview/30635</w:t>
                              </w:r>
                            </w:hyperlink>
                          </w:p>
                          <w:p w14:paraId="0532D1EA" w14:textId="77777777" w:rsidR="006268F7" w:rsidRDefault="00A31A77" w:rsidP="0083703B">
                            <w:pPr>
                              <w:pStyle w:val="ListBullet"/>
                            </w:pPr>
                            <w:hyperlink r:id="rId14" w:history="1">
                              <w:r w:rsidR="007450BC">
                                <w:rPr>
                                  <w:rStyle w:val="Hyperlink"/>
                                </w:rPr>
                                <w:t>https://learnzillion.com/lesson_plans/849-find-perimeter-of-rectangles-by-applying-the-standard-formula/?card=33172</w:t>
                              </w:r>
                            </w:hyperlink>
                          </w:p>
                          <w:p w14:paraId="17038F79" w14:textId="77777777" w:rsidR="007450BC" w:rsidRDefault="00A31A77" w:rsidP="0083703B">
                            <w:pPr>
                              <w:pStyle w:val="ListBullet"/>
                            </w:pPr>
                            <w:hyperlink r:id="rId15" w:history="1">
                              <w:r w:rsidR="00F03F1F">
                                <w:rPr>
                                  <w:rStyle w:val="Hyperlink"/>
                                </w:rPr>
                                <w:t>https://www.khanacademy.org/math/basic-geo/basic-geo-area-and-perimeter</w:t>
                              </w:r>
                            </w:hyperlink>
                          </w:p>
                          <w:p w14:paraId="266D3DBF" w14:textId="13AE0BB3" w:rsidR="00F03F1F" w:rsidRDefault="00F03F1F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27D8D776" w:rsidR="001D4D95" w:rsidRDefault="00DD5337" w:rsidP="00DD5337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Find the perimeter of regular shapes e.g. square, rectangles, trapezium and polygon.</w:t>
            </w:r>
          </w:p>
          <w:p w14:paraId="10D6481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49D7824" w14:textId="77777777" w:rsidR="007450BC" w:rsidRDefault="007450BC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FCFB86C" w14:textId="77777777" w:rsidR="007450BC" w:rsidRDefault="007450BC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83FBB6D" w14:textId="77777777" w:rsidR="004A75BD" w:rsidRDefault="004A75BD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E545EB8" w14:textId="77777777" w:rsidR="004A75BD" w:rsidRDefault="004A75BD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4A75BD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4B96CAC9" w:rsidR="00FB30A1" w:rsidRDefault="00DD5337" w:rsidP="00DD5337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Cut out the different shapes from a cardboard.</w:t>
            </w:r>
          </w:p>
          <w:p w14:paraId="72EE58FC" w14:textId="6A126C66" w:rsidR="00DD5337" w:rsidRDefault="00DD5337" w:rsidP="00DD5337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Ask the pupils to identify the shapes.</w:t>
            </w:r>
          </w:p>
          <w:p w14:paraId="5FD5870E" w14:textId="23EC04A7" w:rsidR="00DD5337" w:rsidRDefault="00DD5337" w:rsidP="00DD5337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Correct them where necessary</w:t>
            </w:r>
            <w:r w:rsidR="007450BC">
              <w:t>.</w:t>
            </w:r>
          </w:p>
          <w:p w14:paraId="307B3A82" w14:textId="1B839C0F" w:rsidR="007450BC" w:rsidRDefault="007450BC" w:rsidP="00DD5337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Ask them if they know what perimeter is.</w:t>
            </w:r>
          </w:p>
          <w:p w14:paraId="1CE3689B" w14:textId="2404E749" w:rsidR="007450BC" w:rsidRDefault="007450BC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B29AE9D" w14:textId="09D0A6E1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49EA97B" w14:textId="7BFB70D9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8252106" w14:textId="6A5BD36D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FCAEAAA" w14:textId="0D994B6F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CEFA2E3" w14:textId="7BC30F33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2B012E" w14:textId="7A9708DA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3B9E57" w14:textId="77777777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5DD3D73" w14:textId="432D6354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F4875AB" w14:textId="7C901D01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FB59FE8" w14:textId="155602B7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FB2DEFB" w14:textId="5A492B8D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418AB85" w14:textId="77777777" w:rsidR="00E81E63" w:rsidRDefault="00E81E63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01D9D595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765EAE8C" w:rsidR="00FB30A1" w:rsidRPr="00031953" w:rsidRDefault="00893CD4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404F413A" w14:textId="47C2C1BF" w:rsidR="000529DC" w:rsidRDefault="006268F7" w:rsidP="006268F7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 xml:space="preserve">Show the </w:t>
            </w:r>
            <w:r w:rsidR="007450BC">
              <w:t>pupils</w:t>
            </w:r>
            <w:r>
              <w:t xml:space="preserve"> the rectangle shape.</w:t>
            </w:r>
          </w:p>
          <w:p w14:paraId="20B6BEF7" w14:textId="58D250EB" w:rsidR="006268F7" w:rsidRDefault="006268F7" w:rsidP="006268F7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Explain that the rectangle has two equal sides.</w:t>
            </w:r>
          </w:p>
          <w:p w14:paraId="177728A1" w14:textId="1E414E13" w:rsidR="007450BC" w:rsidRDefault="007450BC" w:rsidP="006268F7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lastRenderedPageBreak/>
              <w:t>Ask the pupils to find the perimeter of a rectangle given the values of the length and breadth.</w:t>
            </w:r>
          </w:p>
          <w:p w14:paraId="4A5CF170" w14:textId="0865B18B" w:rsidR="007450BC" w:rsidRDefault="007450BC" w:rsidP="006268F7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Correct them where necessary.</w:t>
            </w:r>
          </w:p>
          <w:p w14:paraId="4058DCC4" w14:textId="029D610C" w:rsidR="007450BC" w:rsidRDefault="007450BC" w:rsidP="006268F7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S</w:t>
            </w:r>
            <w:r w:rsidR="00F03F1F">
              <w:t>olve more examples with them using the formula P = 2(L + B)</w:t>
            </w:r>
          </w:p>
          <w:p w14:paraId="6B55BD0B" w14:textId="77777777" w:rsidR="006268F7" w:rsidRPr="006268F7" w:rsidRDefault="006268F7" w:rsidP="006268F7"/>
          <w:p w14:paraId="3999B717" w14:textId="77777777" w:rsidR="004A75BD" w:rsidRDefault="004A75BD" w:rsidP="004A75B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FC8CBCA" w14:textId="77777777" w:rsidR="004A75BD" w:rsidRDefault="004A75BD" w:rsidP="004A75B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9437B54" w14:textId="77777777" w:rsidR="004A75BD" w:rsidRDefault="004A75BD" w:rsidP="004A75B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D5D93AF" w14:textId="77777777" w:rsidR="004A75BD" w:rsidRDefault="004A75BD" w:rsidP="004A75B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F8BB7F2" w14:textId="77777777" w:rsidR="004A75BD" w:rsidRDefault="004A75BD" w:rsidP="004A75B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5FC6739" w14:textId="7F9418E3" w:rsidR="004A75BD" w:rsidRPr="00FB30A1" w:rsidRDefault="004A75BD" w:rsidP="004A75BD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F10D1B9" w14:textId="2CF487C9" w:rsidR="004A75BD" w:rsidRPr="00031953" w:rsidRDefault="004A75BD" w:rsidP="004A75BD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4CE44FA1" w14:textId="19E53DEB" w:rsidR="000529DC" w:rsidRDefault="004A75BD" w:rsidP="00367B9D">
            <w:pPr>
              <w:pStyle w:val="ListParagraph"/>
              <w:numPr>
                <w:ilvl w:val="0"/>
                <w:numId w:val="23"/>
              </w:numPr>
              <w:ind w:left="170" w:hanging="170"/>
            </w:pPr>
            <w:r>
              <w:t>Show the pupils a polygon shape.</w:t>
            </w:r>
          </w:p>
          <w:p w14:paraId="0A851A85" w14:textId="2C7CF118" w:rsidR="004A75BD" w:rsidRDefault="00367B9D" w:rsidP="00367B9D">
            <w:pPr>
              <w:pStyle w:val="ListParagraph"/>
              <w:numPr>
                <w:ilvl w:val="0"/>
                <w:numId w:val="23"/>
              </w:numPr>
              <w:ind w:left="170" w:hanging="170"/>
            </w:pPr>
            <w:r>
              <w:t>Also explain again that the perimeter is the distance around a shape.</w:t>
            </w:r>
          </w:p>
          <w:p w14:paraId="5039E482" w14:textId="73EBEC75" w:rsidR="00367B9D" w:rsidRDefault="00367B9D" w:rsidP="00367B9D">
            <w:pPr>
              <w:pStyle w:val="ListParagraph"/>
              <w:numPr>
                <w:ilvl w:val="0"/>
                <w:numId w:val="23"/>
              </w:numPr>
              <w:ind w:left="170" w:hanging="170"/>
            </w:pPr>
            <w:r>
              <w:t>Let them try to calculate the perimeter on their own.</w:t>
            </w:r>
          </w:p>
          <w:p w14:paraId="3CDB3747" w14:textId="56574314" w:rsidR="00367B9D" w:rsidRDefault="00367B9D" w:rsidP="00367B9D">
            <w:pPr>
              <w:pStyle w:val="ListParagraph"/>
              <w:numPr>
                <w:ilvl w:val="0"/>
                <w:numId w:val="23"/>
              </w:numPr>
              <w:ind w:left="170" w:hanging="170"/>
            </w:pPr>
            <w:r>
              <w:t>Correct them where necessary.</w:t>
            </w:r>
          </w:p>
          <w:p w14:paraId="6CB52EAE" w14:textId="46C4D9EE" w:rsidR="00367B9D" w:rsidRPr="004A75BD" w:rsidRDefault="00367B9D" w:rsidP="00367B9D">
            <w:pPr>
              <w:pStyle w:val="ListParagraph"/>
              <w:numPr>
                <w:ilvl w:val="0"/>
                <w:numId w:val="23"/>
              </w:numPr>
              <w:ind w:left="170" w:hanging="170"/>
            </w:pPr>
            <w:r>
              <w:t>Go through examples.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788895EB" w14:textId="78BE9615" w:rsidR="00E81E63" w:rsidRPr="00E81E63" w:rsidRDefault="00E81E63" w:rsidP="00E81E63"/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4E376DAC" w14:textId="77777777" w:rsidR="00E81E63" w:rsidRPr="00D914D8" w:rsidRDefault="00E81E63" w:rsidP="00E81E6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F772D56" w14:textId="77777777" w:rsidR="00E81E63" w:rsidRDefault="00E81E63" w:rsidP="00E81E63">
            <w:r>
              <w:t>Give them more problems to solve on perimeter of a square and rectangle.</w:t>
            </w:r>
          </w:p>
          <w:p w14:paraId="18773095" w14:textId="599BE690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51CBBB3E" w:rsidR="000529DC" w:rsidRDefault="00DD5337" w:rsidP="001B4926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Show the </w:t>
            </w:r>
            <w:r w:rsidR="007450BC">
              <w:t>pupils</w:t>
            </w:r>
            <w:r>
              <w:t xml:space="preserve"> the square shape.</w:t>
            </w:r>
          </w:p>
          <w:p w14:paraId="0B1063FC" w14:textId="3CDBBA2E" w:rsidR="00DD5337" w:rsidRDefault="00DD5337" w:rsidP="00823CF4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Explain that a square has </w:t>
            </w:r>
            <w:r w:rsidR="006268F7">
              <w:t>four</w:t>
            </w:r>
            <w:r>
              <w:t xml:space="preserve"> equal sides.</w:t>
            </w:r>
          </w:p>
          <w:p w14:paraId="7A7D61F3" w14:textId="378EF065" w:rsidR="00DD5337" w:rsidRDefault="00823CF4" w:rsidP="00823CF4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Help the pupils understand</w:t>
            </w:r>
            <w:r w:rsidR="00DD5337">
              <w:t xml:space="preserve"> </w:t>
            </w:r>
            <w:r>
              <w:t>that perimeter is the distance around a shape</w:t>
            </w:r>
            <w:r w:rsidR="00DD5337">
              <w:t>.</w:t>
            </w:r>
          </w:p>
          <w:p w14:paraId="51B88990" w14:textId="38E4E54E" w:rsidR="00DD5337" w:rsidRDefault="001B4926" w:rsidP="00823CF4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Explain that since all sides of a square is equal, the perimeter is the addition of the length of all sides.</w:t>
            </w:r>
          </w:p>
          <w:p w14:paraId="403DA67F" w14:textId="6E1A0851" w:rsidR="001B4926" w:rsidRPr="00DD5337" w:rsidRDefault="001B4926" w:rsidP="00823CF4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S</w:t>
            </w:r>
            <w:r w:rsidR="00823CF4">
              <w:t>how worked examples using the formula P = 2 (L + B)</w:t>
            </w:r>
          </w:p>
          <w:p w14:paraId="353508AE" w14:textId="70F43EB3" w:rsidR="000529DC" w:rsidRDefault="000529DC" w:rsidP="00CD4D2B">
            <w:pPr>
              <w:rPr>
                <w:b/>
              </w:rPr>
            </w:pPr>
          </w:p>
          <w:p w14:paraId="6516485E" w14:textId="0BB1434C" w:rsidR="00E81E63" w:rsidRDefault="00E81E63" w:rsidP="00CD4D2B">
            <w:pPr>
              <w:rPr>
                <w:b/>
              </w:rPr>
            </w:pPr>
          </w:p>
          <w:p w14:paraId="2A6F7E1F" w14:textId="69CCF559" w:rsidR="00E81E63" w:rsidRDefault="00E81E63" w:rsidP="00CD4D2B">
            <w:pPr>
              <w:rPr>
                <w:b/>
              </w:rPr>
            </w:pPr>
          </w:p>
          <w:p w14:paraId="76ED4972" w14:textId="56920EFC" w:rsidR="00E81E63" w:rsidRDefault="00E81E63" w:rsidP="00CD4D2B">
            <w:pPr>
              <w:rPr>
                <w:b/>
              </w:rPr>
            </w:pPr>
          </w:p>
          <w:p w14:paraId="3C55BB1B" w14:textId="59DEA705" w:rsidR="00E81E63" w:rsidRDefault="00E81E63" w:rsidP="00CD4D2B">
            <w:pPr>
              <w:rPr>
                <w:b/>
              </w:rPr>
            </w:pPr>
          </w:p>
          <w:p w14:paraId="4DBA4CE6" w14:textId="77777777" w:rsidR="00E81E63" w:rsidRDefault="00E81E63" w:rsidP="00CD4D2B">
            <w:pPr>
              <w:rPr>
                <w:b/>
              </w:rPr>
            </w:pPr>
          </w:p>
          <w:p w14:paraId="71AE7F51" w14:textId="77777777" w:rsidR="007450BC" w:rsidRPr="00FB30A1" w:rsidRDefault="007450BC" w:rsidP="007450B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E572C1A" w14:textId="6E7D4745" w:rsidR="007450BC" w:rsidRPr="00031953" w:rsidRDefault="007450BC" w:rsidP="007450BC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05B4BF00" w14:textId="042C14A7" w:rsidR="007450BC" w:rsidRDefault="00F03F1F" w:rsidP="00C653E5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t>Show the pupils a trapezium shape.</w:t>
            </w:r>
          </w:p>
          <w:p w14:paraId="2A20F800" w14:textId="7A216B54" w:rsidR="00F03F1F" w:rsidRDefault="00C653E5" w:rsidP="00C653E5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t>Explain the number of sides a trapezium has.</w:t>
            </w:r>
          </w:p>
          <w:p w14:paraId="6F1F623C" w14:textId="47D829B2" w:rsidR="00C653E5" w:rsidRDefault="00C653E5" w:rsidP="00C653E5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t>Ask the pupils to guess the formula for calculating the perimeter of a trapezium.</w:t>
            </w:r>
          </w:p>
          <w:p w14:paraId="3194CB4F" w14:textId="24467D0B" w:rsidR="00C653E5" w:rsidRDefault="00C653E5" w:rsidP="00C653E5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lastRenderedPageBreak/>
              <w:t>Correct them if they are wrong.</w:t>
            </w:r>
          </w:p>
          <w:p w14:paraId="3F37CDB6" w14:textId="3B3928A9" w:rsidR="00C653E5" w:rsidRPr="007450BC" w:rsidRDefault="00C653E5" w:rsidP="00C653E5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t>Solve examples with the formula.</w:t>
            </w:r>
            <w:r w:rsidR="00367B9D">
              <w:t xml:space="preserve"> P = a + b + c + d where </w:t>
            </w:r>
            <w:r w:rsidR="006B05B2">
              <w:t>a, b</w:t>
            </w:r>
            <w:r w:rsidR="00367B9D">
              <w:t>,</w:t>
            </w:r>
            <w:r w:rsidR="006B05B2">
              <w:t xml:space="preserve"> </w:t>
            </w:r>
            <w:r w:rsidR="00367B9D">
              <w:t>c,</w:t>
            </w:r>
            <w:r w:rsidR="006B05B2">
              <w:t xml:space="preserve"> </w:t>
            </w:r>
            <w:r w:rsidR="00367B9D">
              <w:t>d  = sides</w:t>
            </w: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2F52A9E6" w14:textId="77777777" w:rsidR="00367B9D" w:rsidRDefault="00367B9D" w:rsidP="004A75BD">
            <w:pPr>
              <w:pStyle w:val="Heading2"/>
              <w:rPr>
                <w:rFonts w:asciiTheme="minorHAnsi" w:eastAsiaTheme="minorEastAsia" w:hAnsiTheme="minorHAnsi" w:cstheme="minorBidi"/>
                <w:b/>
                <w:color w:val="404040" w:themeColor="text1" w:themeTint="BF"/>
              </w:rPr>
            </w:pPr>
          </w:p>
          <w:p w14:paraId="0F13DCA4" w14:textId="77777777" w:rsidR="00367B9D" w:rsidRDefault="00367B9D" w:rsidP="004A75BD">
            <w:pPr>
              <w:pStyle w:val="Heading2"/>
              <w:rPr>
                <w:rFonts w:asciiTheme="minorHAnsi" w:eastAsiaTheme="minorEastAsia" w:hAnsiTheme="minorHAnsi" w:cstheme="minorBidi"/>
                <w:b/>
                <w:color w:val="404040" w:themeColor="text1" w:themeTint="BF"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63440F55" w14:textId="77777777" w:rsidR="00971415" w:rsidRDefault="00971415" w:rsidP="00971415">
            <w:pPr>
              <w:rPr>
                <w:b/>
              </w:rPr>
            </w:pPr>
          </w:p>
          <w:p w14:paraId="3AFE6219" w14:textId="77777777" w:rsidR="00E81E63" w:rsidRDefault="00E81E63" w:rsidP="00971415">
            <w:pPr>
              <w:rPr>
                <w:b/>
              </w:rPr>
            </w:pPr>
          </w:p>
          <w:p w14:paraId="5AD2C17C" w14:textId="77777777" w:rsidR="00E81E63" w:rsidRDefault="00E81E63" w:rsidP="00971415">
            <w:pPr>
              <w:rPr>
                <w:b/>
              </w:rPr>
            </w:pPr>
          </w:p>
          <w:p w14:paraId="5F21E849" w14:textId="77777777" w:rsidR="00E81E63" w:rsidRDefault="00E81E63" w:rsidP="00971415">
            <w:pPr>
              <w:rPr>
                <w:b/>
              </w:rPr>
            </w:pPr>
          </w:p>
          <w:p w14:paraId="2BC04AA3" w14:textId="77777777" w:rsidR="00E81E63" w:rsidRDefault="00E81E63" w:rsidP="00971415">
            <w:pPr>
              <w:rPr>
                <w:b/>
              </w:rPr>
            </w:pPr>
          </w:p>
          <w:p w14:paraId="47C76120" w14:textId="77777777" w:rsidR="00E81E63" w:rsidRDefault="00E81E63" w:rsidP="00971415">
            <w:pPr>
              <w:rPr>
                <w:b/>
              </w:rPr>
            </w:pPr>
          </w:p>
          <w:p w14:paraId="306D1BCA" w14:textId="77777777" w:rsidR="00E81E63" w:rsidRDefault="00E81E63" w:rsidP="00971415">
            <w:pPr>
              <w:rPr>
                <w:b/>
              </w:rPr>
            </w:pPr>
          </w:p>
          <w:p w14:paraId="7D69704F" w14:textId="77777777" w:rsidR="00E81E63" w:rsidRDefault="00E81E63" w:rsidP="00971415">
            <w:pPr>
              <w:rPr>
                <w:b/>
              </w:rPr>
            </w:pPr>
          </w:p>
          <w:p w14:paraId="7C8637CA" w14:textId="323FE65B" w:rsidR="00E81E63" w:rsidRDefault="00E81E63" w:rsidP="00971415">
            <w:pPr>
              <w:rPr>
                <w:b/>
              </w:rPr>
            </w:pPr>
          </w:p>
          <w:p w14:paraId="4D1CD588" w14:textId="77777777" w:rsidR="00E81E63" w:rsidRDefault="00E81E63" w:rsidP="00971415">
            <w:pPr>
              <w:rPr>
                <w:b/>
              </w:rPr>
            </w:pPr>
          </w:p>
          <w:p w14:paraId="21A6372F" w14:textId="77777777" w:rsidR="00E81E63" w:rsidRDefault="00E81E63" w:rsidP="00E81E63">
            <w:pPr>
              <w:pStyle w:val="Heading2"/>
            </w:pPr>
            <w:r w:rsidRPr="00287F69">
              <w:t>Assessment Activity</w:t>
            </w:r>
          </w:p>
          <w:p w14:paraId="009FBD86" w14:textId="77777777" w:rsidR="00E81E63" w:rsidRPr="00367B9D" w:rsidRDefault="00E81E63" w:rsidP="00E81E63">
            <w:r>
              <w:t>Give them more problems to solve on perimeter of trapezium and polygon.</w:t>
            </w:r>
          </w:p>
          <w:p w14:paraId="012DB69B" w14:textId="2D0FAAEB" w:rsidR="00E81E63" w:rsidRPr="00971415" w:rsidRDefault="00E81E63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26058BF" w14:textId="77777777" w:rsidR="00E81E63" w:rsidRDefault="00E81E63" w:rsidP="00E81E63">
            <w:pPr>
              <w:pStyle w:val="Heading2"/>
            </w:pPr>
            <w:r>
              <w:t>Summary</w:t>
            </w:r>
          </w:p>
          <w:p w14:paraId="15394373" w14:textId="77777777" w:rsidR="00E81E63" w:rsidRDefault="00E81E63" w:rsidP="00E81E6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>Ask for volunteers to share their answers to the problems assigned.</w:t>
            </w:r>
          </w:p>
          <w:p w14:paraId="50DD3EC2" w14:textId="77777777" w:rsidR="00E81E63" w:rsidRDefault="00E81E63" w:rsidP="00E81E6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 xml:space="preserve">As the problems are reviewed in front of the class, have the students check their answers for accuracy. </w:t>
            </w:r>
          </w:p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5801" w14:textId="77777777" w:rsidR="00A31A77" w:rsidRDefault="00A31A77">
      <w:pPr>
        <w:spacing w:before="0" w:after="0" w:line="240" w:lineRule="auto"/>
      </w:pPr>
      <w:r>
        <w:separator/>
      </w:r>
    </w:p>
  </w:endnote>
  <w:endnote w:type="continuationSeparator" w:id="0">
    <w:p w14:paraId="2E655F92" w14:textId="77777777" w:rsidR="00A31A77" w:rsidRDefault="00A31A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870828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81E6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2704" w14:textId="77777777" w:rsidR="00A31A77" w:rsidRDefault="00A31A77">
      <w:pPr>
        <w:spacing w:before="0" w:after="0" w:line="240" w:lineRule="auto"/>
      </w:pPr>
      <w:r>
        <w:separator/>
      </w:r>
    </w:p>
  </w:footnote>
  <w:footnote w:type="continuationSeparator" w:id="0">
    <w:p w14:paraId="28E1FAD1" w14:textId="77777777" w:rsidR="00A31A77" w:rsidRDefault="00A31A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182B67"/>
    <w:multiLevelType w:val="hybridMultilevel"/>
    <w:tmpl w:val="FB50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876"/>
    <w:multiLevelType w:val="hybridMultilevel"/>
    <w:tmpl w:val="48A2F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7F7A"/>
    <w:multiLevelType w:val="hybridMultilevel"/>
    <w:tmpl w:val="628AB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B794D"/>
    <w:multiLevelType w:val="hybridMultilevel"/>
    <w:tmpl w:val="EB6C3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0E5B"/>
    <w:multiLevelType w:val="hybridMultilevel"/>
    <w:tmpl w:val="2520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C7EC1"/>
    <w:multiLevelType w:val="hybridMultilevel"/>
    <w:tmpl w:val="C0DAE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A166E"/>
    <w:multiLevelType w:val="hybridMultilevel"/>
    <w:tmpl w:val="A4E6AE90"/>
    <w:lvl w:ilvl="0" w:tplc="3B0485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94977"/>
    <w:multiLevelType w:val="hybridMultilevel"/>
    <w:tmpl w:val="1BB0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542F"/>
    <w:multiLevelType w:val="hybridMultilevel"/>
    <w:tmpl w:val="8BC4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9"/>
  </w:num>
  <w:num w:numId="5">
    <w:abstractNumId w:val="1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13"/>
  </w:num>
  <w:num w:numId="11">
    <w:abstractNumId w:val="11"/>
  </w:num>
  <w:num w:numId="12">
    <w:abstractNumId w:val="14"/>
  </w:num>
  <w:num w:numId="13">
    <w:abstractNumId w:val="18"/>
  </w:num>
  <w:num w:numId="14">
    <w:abstractNumId w:val="6"/>
  </w:num>
  <w:num w:numId="15">
    <w:abstractNumId w:val="7"/>
  </w:num>
  <w:num w:numId="16">
    <w:abstractNumId w:val="1"/>
  </w:num>
  <w:num w:numId="17">
    <w:abstractNumId w:val="3"/>
  </w:num>
  <w:num w:numId="18">
    <w:abstractNumId w:val="21"/>
  </w:num>
  <w:num w:numId="19">
    <w:abstractNumId w:val="8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2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4926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B9D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A75BD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268F7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34D2"/>
    <w:rsid w:val="00686B1E"/>
    <w:rsid w:val="00697CD8"/>
    <w:rsid w:val="006A5952"/>
    <w:rsid w:val="006B05B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50BC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7F6A46"/>
    <w:rsid w:val="00807AE6"/>
    <w:rsid w:val="00811AB9"/>
    <w:rsid w:val="00823CF4"/>
    <w:rsid w:val="00827FC4"/>
    <w:rsid w:val="0083703B"/>
    <w:rsid w:val="0084045A"/>
    <w:rsid w:val="008452D9"/>
    <w:rsid w:val="0085030E"/>
    <w:rsid w:val="00853340"/>
    <w:rsid w:val="008776E5"/>
    <w:rsid w:val="00885068"/>
    <w:rsid w:val="00893CD4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300C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1A77"/>
    <w:rsid w:val="00A367FF"/>
    <w:rsid w:val="00A37E88"/>
    <w:rsid w:val="00A50553"/>
    <w:rsid w:val="00A71E70"/>
    <w:rsid w:val="00A74FCC"/>
    <w:rsid w:val="00A779F9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653E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D5337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1E63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03F1F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Y1bsazcgM" TargetMode="External"/><Relationship Id="rId13" Type="http://schemas.openxmlformats.org/officeDocument/2006/relationships/hyperlink" Target="https://www.cpalms.org/Public/PreviewResourceLesson/Preview/3063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AY1bsazcg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math/basic-geo/basic-geo-area-and-perime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anacademy.org/math/basic-geo/basic-geo-area-and-perimeter" TargetMode="External"/><Relationship Id="rId10" Type="http://schemas.openxmlformats.org/officeDocument/2006/relationships/hyperlink" Target="https://learnzillion.com/lesson_plans/849-find-perimeter-of-rectangles-by-applying-the-standard-formula/?card=33172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cpalms.org/Public/PreviewResourceLesson/Preview/30635" TargetMode="External"/><Relationship Id="rId14" Type="http://schemas.openxmlformats.org/officeDocument/2006/relationships/hyperlink" Target="https://learnzillion.com/lesson_plans/849-find-perimeter-of-rectangles-by-applying-the-standard-formula/?card=3317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142D4C"/>
    <w:rsid w:val="00253619"/>
    <w:rsid w:val="00280CE5"/>
    <w:rsid w:val="004A008E"/>
    <w:rsid w:val="004E0AFF"/>
    <w:rsid w:val="004E1DB9"/>
    <w:rsid w:val="00571A20"/>
    <w:rsid w:val="005E6E71"/>
    <w:rsid w:val="006814AC"/>
    <w:rsid w:val="00713551"/>
    <w:rsid w:val="00797958"/>
    <w:rsid w:val="00805105"/>
    <w:rsid w:val="00816166"/>
    <w:rsid w:val="00836926"/>
    <w:rsid w:val="00892D8E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7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2019-06-25T05:32:00Z</dcterms:created>
  <dcterms:modified xsi:type="dcterms:W3CDTF">2019-08-14T15:15:00Z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