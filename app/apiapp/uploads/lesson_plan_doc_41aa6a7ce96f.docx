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14344AD6" w:rsidR="00C17E2A" w:rsidRPr="009260D0" w:rsidRDefault="005470EF" w:rsidP="00452D1F">
            <w:pPr>
              <w:pStyle w:val="Title"/>
              <w:rPr>
                <w:sz w:val="40"/>
                <w:szCs w:val="40"/>
              </w:rPr>
            </w:pPr>
            <w:bookmarkStart w:id="0" w:name="_GoBack"/>
            <w:bookmarkEnd w:id="0"/>
            <w:r>
              <w:rPr>
                <w:sz w:val="40"/>
                <w:szCs w:val="40"/>
              </w:rPr>
              <w:t>ROLE PLAYING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7-29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7952E4CB" w:rsidR="00C17E2A" w:rsidRDefault="00381655">
                <w:pPr>
                  <w:pStyle w:val="Date"/>
                </w:pPr>
                <w:r>
                  <w:t>7.29.2019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:rsidRPr="007E1C48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Pr="007E1C48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7E1C48">
              <w:rPr>
                <w:sz w:val="18"/>
                <w:szCs w:val="18"/>
              </w:rP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Pr="007E1C48" w:rsidRDefault="00C17E2A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</w:p>
        </w:tc>
        <w:tc>
          <w:tcPr>
            <w:tcW w:w="3895" w:type="pct"/>
          </w:tcPr>
          <w:p w14:paraId="2CD11C91" w14:textId="77777777" w:rsidR="00C17E2A" w:rsidRPr="007E1C48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7E1C48">
              <w:rPr>
                <w:sz w:val="18"/>
                <w:szCs w:val="18"/>
              </w:rPr>
              <w:t>Overview</w:t>
            </w:r>
          </w:p>
        </w:tc>
      </w:tr>
      <w:tr w:rsidR="00C17E2A" w:rsidRPr="007E1C48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:rsidRPr="007E1C48" w14:paraId="32BF30BB" w14:textId="77777777">
              <w:tc>
                <w:tcPr>
                  <w:tcW w:w="5000" w:type="pct"/>
                </w:tcPr>
                <w:p w14:paraId="0EB4376E" w14:textId="5FE98623" w:rsidR="00C17E2A" w:rsidRPr="007E1C48" w:rsidRDefault="00B36C8F">
                  <w:r w:rsidRPr="007E1C48">
                    <w:t xml:space="preserve">English </w:t>
                  </w:r>
                </w:p>
              </w:tc>
            </w:tr>
            <w:tr w:rsidR="00C17E2A" w:rsidRPr="007E1C48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Pr="007E1C48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7E1C48">
                    <w:rPr>
                      <w:sz w:val="18"/>
                      <w:szCs w:val="18"/>
                    </w:rPr>
                    <w:t>Prepared By</w:t>
                  </w:r>
                </w:p>
              </w:tc>
            </w:tr>
            <w:tr w:rsidR="00C17E2A" w:rsidRPr="007E1C48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Pr="007E1C48" w:rsidRDefault="00D27DC3">
                      <w:r w:rsidRPr="007E1C48">
                        <w:t>[Instructor Name]</w:t>
                      </w:r>
                    </w:p>
                  </w:tc>
                </w:sdtContent>
              </w:sdt>
            </w:tr>
            <w:tr w:rsidR="00C17E2A" w:rsidRPr="007E1C48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Pr="007E1C48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7E1C48">
                    <w:rPr>
                      <w:sz w:val="18"/>
                      <w:szCs w:val="18"/>
                    </w:rPr>
                    <w:t>Grade Level</w:t>
                  </w:r>
                </w:p>
              </w:tc>
            </w:tr>
            <w:tr w:rsidR="00C17E2A" w:rsidRPr="007E1C48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3335C4DE" w:rsidR="00C17E2A" w:rsidRPr="007E1C48" w:rsidRDefault="009C6ED3">
                  <w:r>
                    <w:t>5</w:t>
                  </w:r>
                </w:p>
              </w:tc>
            </w:tr>
          </w:tbl>
          <w:p w14:paraId="4CAC6574" w14:textId="77777777" w:rsidR="00C17E2A" w:rsidRPr="007E1C48" w:rsidRDefault="00C17E2A"/>
        </w:tc>
        <w:tc>
          <w:tcPr>
            <w:tcW w:w="152" w:type="pct"/>
          </w:tcPr>
          <w:p w14:paraId="0CBCE437" w14:textId="77777777" w:rsidR="00C17E2A" w:rsidRPr="007E1C48" w:rsidRDefault="00C17E2A"/>
        </w:tc>
        <w:tc>
          <w:tcPr>
            <w:tcW w:w="3895" w:type="pct"/>
          </w:tcPr>
          <w:p w14:paraId="2971807D" w14:textId="77777777" w:rsidR="000A37E8" w:rsidRPr="007E1C48" w:rsidRDefault="000A37E8">
            <w:r w:rsidRPr="007E1C48">
              <w:t>This lesson plan covers teaching content for;</w:t>
            </w:r>
          </w:p>
          <w:p w14:paraId="637B93E4" w14:textId="5ABBAABA" w:rsidR="001611AE" w:rsidRPr="007E1C48" w:rsidRDefault="005470EF" w:rsidP="005470EF">
            <w:pPr>
              <w:pStyle w:val="ListParagraph"/>
              <w:numPr>
                <w:ilvl w:val="0"/>
                <w:numId w:val="2"/>
              </w:numPr>
              <w:ind w:left="518" w:hanging="180"/>
            </w:pPr>
            <w:r>
              <w:t>Learning to make role plays</w:t>
            </w:r>
          </w:p>
          <w:p w14:paraId="458BD9FD" w14:textId="7F1F54E3" w:rsidR="00FF4047" w:rsidRPr="007E1C48" w:rsidRDefault="005470EF" w:rsidP="005470EF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 Learning common vocabulary used in role playing</w:t>
            </w:r>
          </w:p>
        </w:tc>
      </w:tr>
    </w:tbl>
    <w:p w14:paraId="44024CC7" w14:textId="16E57A5B" w:rsidR="00C17E2A" w:rsidRPr="007E1C48" w:rsidRDefault="00196867">
      <w:pPr>
        <w:pStyle w:val="NoSpacing"/>
      </w:pPr>
      <w:r w:rsidRPr="007E1C48">
        <w:rPr>
          <w:noProof/>
          <w:lang w:val="en-GB" w:eastAsia="en-GB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15C2BFEF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4174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23E3D5B3" w14:textId="17CCC213" w:rsidR="003D159E" w:rsidRDefault="009C6ED3" w:rsidP="00756D33">
                                  <w:pPr>
                                    <w:pStyle w:val="ListBullet"/>
                                  </w:pPr>
                                  <w:r>
                                    <w:t>whiteboard and whiteboard markers</w:t>
                                  </w:r>
                                </w:p>
                                <w:p w14:paraId="253E0E79" w14:textId="1E5B1E76" w:rsidR="00756D33" w:rsidRDefault="00756D33" w:rsidP="00756D33">
                                  <w:pPr>
                                    <w:pStyle w:val="ListBullet"/>
                                  </w:pPr>
                                  <w:r>
                                    <w:t xml:space="preserve">materials for setting a pizza shop or any </w:t>
                                  </w:r>
                                  <w:r w:rsidR="00963C13">
                                    <w:t>other</w:t>
                                  </w:r>
                                  <w:r>
                                    <w:t xml:space="preserve"> shop</w:t>
                                  </w:r>
                                </w:p>
                                <w:p w14:paraId="41CCB75A" w14:textId="42F6EFC7" w:rsidR="00756D33" w:rsidRDefault="00963C13" w:rsidP="00756D33">
                                  <w:pPr>
                                    <w:pStyle w:val="ListBullet"/>
                                  </w:pPr>
                                  <w:r>
                                    <w:t>script to serve as a rough guideline during the role play</w:t>
                                  </w:r>
                                </w:p>
                                <w:p w14:paraId="16598DF8" w14:textId="77777777" w:rsidR="00963C13" w:rsidRPr="00BF3180" w:rsidRDefault="00963C13" w:rsidP="00756D33">
                                  <w:pPr>
                                    <w:pStyle w:val="ListBullet"/>
                                  </w:pPr>
                                </w:p>
                                <w:p w14:paraId="4AF14C6E" w14:textId="77777777" w:rsidR="000B2A8B" w:rsidRDefault="000B2A8B" w:rsidP="008B2B0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612D0A52" w14:textId="77777777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  <w:p w14:paraId="4BE61749" w14:textId="14E097E4" w:rsidR="00EA3A1A" w:rsidRDefault="00EA3A1A" w:rsidP="00EA3A1A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 w:hanging="101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41F68DD9" w14:textId="77777777" w:rsidR="0062654E" w:rsidRDefault="004133D7" w:rsidP="0062654E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62654E">
                                      <w:rPr>
                                        <w:rStyle w:val="Hyperlink"/>
                                      </w:rPr>
                                      <w:t>https://study.com/academy/lesson/role-play-lesson-plan.html</w:t>
                                    </w:r>
                                  </w:hyperlink>
                                </w:p>
                                <w:p w14:paraId="2AAC8E88" w14:textId="77777777" w:rsidR="0062654E" w:rsidRDefault="004133D7" w:rsidP="0062654E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62654E">
                                      <w:rPr>
                                        <w:rStyle w:val="Hyperlink"/>
                                      </w:rPr>
                                      <w:t>https://study.com/academy/lesson/esl-role-play-lesson-plan.html</w:t>
                                    </w:r>
                                  </w:hyperlink>
                                </w:p>
                                <w:p w14:paraId="38E4C2EF" w14:textId="77777777" w:rsidR="0062654E" w:rsidRDefault="004133D7" w:rsidP="0062654E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62654E">
                                      <w:rPr>
                                        <w:rStyle w:val="Hyperlink"/>
                                      </w:rPr>
                                      <w:t>https://www.educationworld.com/a_lesson/02/lp283-01.shtml</w:t>
                                    </w:r>
                                  </w:hyperlink>
                                </w:p>
                                <w:p w14:paraId="3B172843" w14:textId="77777777" w:rsidR="0062654E" w:rsidRDefault="004133D7" w:rsidP="0062654E">
                                  <w:pPr>
                                    <w:pStyle w:val="ListBullet"/>
                                  </w:pPr>
                                  <w:hyperlink r:id="rId11" w:history="1">
                                    <w:r w:rsidR="0062654E">
                                      <w:rPr>
                                        <w:rStyle w:val="Hyperlink"/>
                                      </w:rPr>
                                      <w:t>https://www.teachingenglish.org.uk/article/role-play</w:t>
                                    </w:r>
                                  </w:hyperlink>
                                </w:p>
                                <w:p w14:paraId="0270593A" w14:textId="77777777" w:rsidR="0062654E" w:rsidRDefault="004133D7" w:rsidP="0062654E">
                                  <w:pPr>
                                    <w:pStyle w:val="ListBullet"/>
                                  </w:pPr>
                                  <w:hyperlink r:id="rId12" w:history="1">
                                    <w:r w:rsidR="0062654E">
                                      <w:rPr>
                                        <w:rStyle w:val="Hyperlink"/>
                                      </w:rPr>
                                      <w:t>https://freeenglishlessonplans.com/tag/role-play/</w:t>
                                    </w:r>
                                  </w:hyperlink>
                                </w:p>
                                <w:p w14:paraId="266D3DBF" w14:textId="35733107" w:rsidR="00EA41D6" w:rsidRDefault="00EA41D6" w:rsidP="0062654E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47EAB48C" w14:textId="77777777" w:rsidR="00B93FEC" w:rsidRDefault="00B93FEC"/>
                                <w:p w14:paraId="56EB777B" w14:textId="4003195E" w:rsidR="00B93FEC" w:rsidRDefault="00B93FEC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4174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23E3D5B3" w14:textId="17CCC213" w:rsidR="003D159E" w:rsidRDefault="009C6ED3" w:rsidP="00756D33">
                            <w:pPr>
                              <w:pStyle w:val="ListBullet"/>
                            </w:pPr>
                            <w:r>
                              <w:t>whiteboard and whiteboard markers</w:t>
                            </w:r>
                          </w:p>
                          <w:p w14:paraId="253E0E79" w14:textId="1E5B1E76" w:rsidR="00756D33" w:rsidRDefault="00756D33" w:rsidP="00756D33">
                            <w:pPr>
                              <w:pStyle w:val="ListBullet"/>
                            </w:pPr>
                            <w:r>
                              <w:t xml:space="preserve">materials for setting a pizza shop or any </w:t>
                            </w:r>
                            <w:r w:rsidR="00963C13">
                              <w:t>other</w:t>
                            </w:r>
                            <w:r>
                              <w:t xml:space="preserve"> shop</w:t>
                            </w:r>
                          </w:p>
                          <w:p w14:paraId="41CCB75A" w14:textId="42F6EFC7" w:rsidR="00756D33" w:rsidRDefault="00963C13" w:rsidP="00756D33">
                            <w:pPr>
                              <w:pStyle w:val="ListBullet"/>
                            </w:pPr>
                            <w:r>
                              <w:t>script to serve as a rough guideline during the role play</w:t>
                            </w:r>
                          </w:p>
                          <w:p w14:paraId="16598DF8" w14:textId="77777777" w:rsidR="00963C13" w:rsidRPr="00BF3180" w:rsidRDefault="00963C13" w:rsidP="00756D33">
                            <w:pPr>
                              <w:pStyle w:val="ListBullet"/>
                            </w:pPr>
                          </w:p>
                          <w:p w14:paraId="4AF14C6E" w14:textId="77777777" w:rsidR="000B2A8B" w:rsidRDefault="000B2A8B" w:rsidP="008B2B0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612D0A52" w14:textId="77777777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  <w:p w14:paraId="4BE61749" w14:textId="14E097E4" w:rsidR="00EA3A1A" w:rsidRDefault="00EA3A1A" w:rsidP="00EA3A1A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 w:hanging="101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41F68DD9" w14:textId="77777777" w:rsidR="0062654E" w:rsidRDefault="004133D7" w:rsidP="0062654E">
                            <w:pPr>
                              <w:pStyle w:val="ListBullet"/>
                            </w:pPr>
                            <w:hyperlink r:id="rId13" w:history="1">
                              <w:r w:rsidR="0062654E">
                                <w:rPr>
                                  <w:rStyle w:val="Hyperlink"/>
                                </w:rPr>
                                <w:t>https://study.com/academy/lesson/role-play-lesson-plan.html</w:t>
                              </w:r>
                            </w:hyperlink>
                          </w:p>
                          <w:p w14:paraId="2AAC8E88" w14:textId="77777777" w:rsidR="0062654E" w:rsidRDefault="004133D7" w:rsidP="0062654E">
                            <w:pPr>
                              <w:pStyle w:val="ListBullet"/>
                            </w:pPr>
                            <w:hyperlink r:id="rId14" w:history="1">
                              <w:r w:rsidR="0062654E">
                                <w:rPr>
                                  <w:rStyle w:val="Hyperlink"/>
                                </w:rPr>
                                <w:t>https://study.com/academy/lesson/esl-role-play-lesson-plan.html</w:t>
                              </w:r>
                            </w:hyperlink>
                          </w:p>
                          <w:p w14:paraId="38E4C2EF" w14:textId="77777777" w:rsidR="0062654E" w:rsidRDefault="004133D7" w:rsidP="0062654E">
                            <w:pPr>
                              <w:pStyle w:val="ListBullet"/>
                            </w:pPr>
                            <w:hyperlink r:id="rId15" w:history="1">
                              <w:r w:rsidR="0062654E">
                                <w:rPr>
                                  <w:rStyle w:val="Hyperlink"/>
                                </w:rPr>
                                <w:t>https://www.educationworld.com/a_lesson/02/lp283-01.shtml</w:t>
                              </w:r>
                            </w:hyperlink>
                          </w:p>
                          <w:p w14:paraId="3B172843" w14:textId="77777777" w:rsidR="0062654E" w:rsidRDefault="004133D7" w:rsidP="0062654E">
                            <w:pPr>
                              <w:pStyle w:val="ListBullet"/>
                            </w:pPr>
                            <w:hyperlink r:id="rId16" w:history="1">
                              <w:r w:rsidR="0062654E">
                                <w:rPr>
                                  <w:rStyle w:val="Hyperlink"/>
                                </w:rPr>
                                <w:t>https://www.teachingenglish.org.uk/article/role-play</w:t>
                              </w:r>
                            </w:hyperlink>
                          </w:p>
                          <w:p w14:paraId="0270593A" w14:textId="77777777" w:rsidR="0062654E" w:rsidRDefault="004133D7" w:rsidP="0062654E">
                            <w:pPr>
                              <w:pStyle w:val="ListBullet"/>
                            </w:pPr>
                            <w:hyperlink r:id="rId17" w:history="1">
                              <w:r w:rsidR="0062654E">
                                <w:rPr>
                                  <w:rStyle w:val="Hyperlink"/>
                                </w:rPr>
                                <w:t>https://freeenglishlessonplans.com/tag/role-play/</w:t>
                              </w:r>
                            </w:hyperlink>
                          </w:p>
                          <w:p w14:paraId="266D3DBF" w14:textId="35733107" w:rsidR="00EA41D6" w:rsidRDefault="00EA41D6" w:rsidP="0062654E">
                            <w:pPr>
                              <w:pStyle w:val="ListBullet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47EAB48C" w14:textId="77777777" w:rsidR="00B93FEC" w:rsidRDefault="00B93FEC"/>
                          <w:p w14:paraId="56EB777B" w14:textId="4003195E" w:rsidR="00B93FEC" w:rsidRDefault="00B93FEC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:rsidRPr="007E1C48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Pr="007E1C48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65" w:type="pct"/>
          </w:tcPr>
          <w:p w14:paraId="1D291953" w14:textId="77777777" w:rsidR="00C17E2A" w:rsidRPr="007E1C48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7E1C48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Pr="007E1C48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Pr="007E1C48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5A4652" w:rsidRPr="007E1C48" w14:paraId="51C30C02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6D08E219" w:rsidR="00C17E2A" w:rsidRPr="007E1C48" w:rsidRDefault="00D27DC3">
            <w:pPr>
              <w:pStyle w:val="Heading2"/>
              <w:rPr>
                <w:b/>
              </w:rPr>
            </w:pPr>
            <w:r w:rsidRPr="007E1C48">
              <w:rPr>
                <w:b/>
              </w:rPr>
              <w:t>Objectives</w:t>
            </w:r>
          </w:p>
          <w:p w14:paraId="0ABE148F" w14:textId="403E579E" w:rsidR="001D4D95" w:rsidRPr="007E1C48" w:rsidRDefault="00AD5265" w:rsidP="00120253">
            <w:r w:rsidRPr="007E1C48">
              <w:t>Students should be able to;</w:t>
            </w:r>
          </w:p>
          <w:p w14:paraId="74A79BFD" w14:textId="59F275EE" w:rsidR="009C6ED3" w:rsidRDefault="005470EF" w:rsidP="009C6ED3">
            <w:pPr>
              <w:pStyle w:val="ListParagraph"/>
              <w:numPr>
                <w:ilvl w:val="0"/>
                <w:numId w:val="15"/>
              </w:numPr>
              <w:ind w:left="180" w:hanging="180"/>
            </w:pPr>
            <w:r>
              <w:t>Play any role they find themselves</w:t>
            </w:r>
          </w:p>
          <w:p w14:paraId="07BEAFE9" w14:textId="522F1210" w:rsidR="005470EF" w:rsidRDefault="005470EF" w:rsidP="009C6ED3">
            <w:pPr>
              <w:pStyle w:val="ListParagraph"/>
              <w:numPr>
                <w:ilvl w:val="0"/>
                <w:numId w:val="15"/>
              </w:numPr>
              <w:ind w:left="180" w:hanging="180"/>
            </w:pPr>
            <w:r>
              <w:t>Use the correct vocabularies for playing a role</w:t>
            </w:r>
          </w:p>
          <w:p w14:paraId="54E766FC" w14:textId="586D5A4E" w:rsidR="00D914D8" w:rsidRPr="007E1C48" w:rsidRDefault="00D914D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7E1C48">
              <w:rPr>
                <w:rFonts w:asciiTheme="majorHAnsi" w:eastAsiaTheme="majorEastAsia" w:hAnsiTheme="majorHAnsi" w:cstheme="majorBidi"/>
                <w:color w:val="F16522" w:themeColor="accent1"/>
              </w:rPr>
              <w:t>Assessment Activity</w:t>
            </w:r>
          </w:p>
          <w:p w14:paraId="34810AA6" w14:textId="21E3C9B4" w:rsidR="00C00C0D" w:rsidRPr="007E1C48" w:rsidRDefault="005470EF" w:rsidP="003D159E">
            <w:pPr>
              <w:pStyle w:val="ListParagraph"/>
              <w:numPr>
                <w:ilvl w:val="0"/>
                <w:numId w:val="21"/>
              </w:numPr>
              <w:spacing w:line="240" w:lineRule="auto"/>
              <w:ind w:left="180" w:hanging="180"/>
              <w:outlineLvl w:val="1"/>
            </w:pPr>
            <w:r>
              <w:t>Assess them base on how they play each their given roles</w:t>
            </w:r>
          </w:p>
          <w:p w14:paraId="4C474FBA" w14:textId="77777777" w:rsidR="003D159E" w:rsidRPr="007E1C48" w:rsidRDefault="003D159E" w:rsidP="00C73B2C">
            <w:pPr>
              <w:pStyle w:val="ListParagraph"/>
              <w:spacing w:line="240" w:lineRule="auto"/>
              <w:ind w:left="180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775230DB" w14:textId="77777777" w:rsidR="00761F09" w:rsidRPr="007E1C48" w:rsidRDefault="00761F09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14:paraId="50E0D0C1" w14:textId="77777777" w:rsidR="00D12602" w:rsidRPr="007E1C48" w:rsidRDefault="00D12602" w:rsidP="00D12602">
            <w:pPr>
              <w:pStyle w:val="Heading2"/>
              <w:rPr>
                <w:b/>
                <w:bCs/>
              </w:rPr>
            </w:pPr>
            <w:r w:rsidRPr="007E1C48">
              <w:rPr>
                <w:b/>
                <w:bCs/>
              </w:rPr>
              <w:t>Summary</w:t>
            </w:r>
          </w:p>
          <w:p w14:paraId="463DAB41" w14:textId="5267B49C" w:rsidR="00D12602" w:rsidRPr="007E1C48" w:rsidRDefault="00C00C0D" w:rsidP="00D12602">
            <w:pPr>
              <w:numPr>
                <w:ilvl w:val="0"/>
                <w:numId w:val="3"/>
              </w:numPr>
              <w:ind w:left="180" w:hanging="180"/>
            </w:pPr>
            <w:r>
              <w:t> </w:t>
            </w:r>
            <w:r w:rsidR="005470EF">
              <w:t>Tell students why it is important to learn role playing</w:t>
            </w:r>
          </w:p>
          <w:p w14:paraId="703687B5" w14:textId="0B07DC52" w:rsidR="001D4D95" w:rsidRPr="007E1C48" w:rsidRDefault="005470EF" w:rsidP="00D12602">
            <w:pPr>
              <w:numPr>
                <w:ilvl w:val="0"/>
                <w:numId w:val="3"/>
              </w:numPr>
              <w:ind w:left="180" w:hanging="180"/>
            </w:pPr>
            <w:r>
              <w:t xml:space="preserve">Remind them that each role </w:t>
            </w:r>
            <w:r w:rsidR="00963C13">
              <w:t>requires</w:t>
            </w:r>
            <w:r>
              <w:t xml:space="preserve"> certain vocabularies</w:t>
            </w:r>
          </w:p>
          <w:p w14:paraId="02CB6B7A" w14:textId="77777777" w:rsidR="001D4D95" w:rsidRPr="007E1C48" w:rsidRDefault="001D4D95" w:rsidP="001D4D95"/>
          <w:p w14:paraId="42C39D07" w14:textId="77777777" w:rsidR="001D4D95" w:rsidRPr="007E1C48" w:rsidRDefault="001D4D95" w:rsidP="001D4D95"/>
          <w:p w14:paraId="7683CE86" w14:textId="77777777" w:rsidR="001D4D95" w:rsidRPr="007E1C48" w:rsidRDefault="001D4D95" w:rsidP="001D4D95"/>
          <w:p w14:paraId="6C8FDF80" w14:textId="77777777" w:rsidR="001D4D95" w:rsidRPr="007E1C48" w:rsidRDefault="001D4D95" w:rsidP="001D4D95"/>
          <w:p w14:paraId="09613FE1" w14:textId="77777777" w:rsidR="001D4D95" w:rsidRPr="007E1C48" w:rsidRDefault="001D4D95" w:rsidP="001D4D95"/>
          <w:p w14:paraId="22A31125" w14:textId="18309E14" w:rsidR="00A71E70" w:rsidRPr="007E1C48" w:rsidRDefault="00A71E70" w:rsidP="00D47C20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Pr="007E1C48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5C382728" w14:textId="329D0940" w:rsidR="000529DC" w:rsidRPr="007E1C48" w:rsidRDefault="006513FB" w:rsidP="006513FB">
            <w:pPr>
              <w:pStyle w:val="Heading2"/>
              <w:rPr>
                <w:b/>
              </w:rPr>
            </w:pPr>
            <w:r w:rsidRPr="007E1C48">
              <w:rPr>
                <w:b/>
              </w:rPr>
              <w:t>Activity Starter/Instruction</w:t>
            </w:r>
          </w:p>
          <w:p w14:paraId="2AEAC5CF" w14:textId="4629FBBA" w:rsidR="009E0014" w:rsidRDefault="00963C13" w:rsidP="009E0014">
            <w:pPr>
              <w:pStyle w:val="ListParagraph"/>
              <w:numPr>
                <w:ilvl w:val="0"/>
                <w:numId w:val="17"/>
              </w:numPr>
              <w:ind w:left="233" w:hanging="220"/>
            </w:pPr>
            <w:r>
              <w:t>Explain the objectives of the lesson to your students</w:t>
            </w:r>
          </w:p>
          <w:p w14:paraId="64C2C230" w14:textId="77777777" w:rsidR="009E0014" w:rsidRDefault="009E0014" w:rsidP="009E0014">
            <w:pPr>
              <w:pStyle w:val="ListParagraph"/>
              <w:numPr>
                <w:ilvl w:val="0"/>
                <w:numId w:val="17"/>
              </w:numPr>
              <w:ind w:left="233" w:hanging="220"/>
            </w:pPr>
            <w:r w:rsidRPr="009E0014">
              <w:t>It is a good idea to review or teach useful vocabulary, gramm</w:t>
            </w:r>
            <w:r>
              <w:t>ar and phrases at this point</w:t>
            </w:r>
          </w:p>
          <w:p w14:paraId="1BDC583E" w14:textId="44748184" w:rsidR="00147F3A" w:rsidRDefault="009E0014" w:rsidP="009E0014">
            <w:pPr>
              <w:pStyle w:val="ListParagraph"/>
              <w:numPr>
                <w:ilvl w:val="0"/>
                <w:numId w:val="17"/>
              </w:numPr>
              <w:ind w:left="233" w:hanging="220"/>
            </w:pPr>
            <w:r>
              <w:t>This is for</w:t>
            </w:r>
            <w:r w:rsidRPr="009E0014">
              <w:t xml:space="preserve"> your students</w:t>
            </w:r>
            <w:r>
              <w:t xml:space="preserve"> to</w:t>
            </w:r>
            <w:r w:rsidRPr="009E0014">
              <w:t xml:space="preserve"> have all the necessary tools to engage in an amazing ﬂuency based activity without trouble.</w:t>
            </w:r>
          </w:p>
          <w:p w14:paraId="6E1F013E" w14:textId="2375F23F" w:rsidR="00FB30A1" w:rsidRPr="007E1C48" w:rsidRDefault="00FB30A1" w:rsidP="00FB30A1">
            <w:pPr>
              <w:pStyle w:val="ListParagraph"/>
              <w:ind w:left="0"/>
            </w:pPr>
            <w:r w:rsidRPr="007E1C48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6A8342CF" w14:textId="674C429E" w:rsidR="00FB30A1" w:rsidRPr="007E1C48" w:rsidRDefault="00C40201" w:rsidP="00FB30A1">
            <w:pPr>
              <w:rPr>
                <w:b/>
              </w:rPr>
            </w:pPr>
            <w:r w:rsidRPr="007E1C48">
              <w:rPr>
                <w:b/>
              </w:rPr>
              <w:t>Day 2/ Lesson 2</w:t>
            </w:r>
            <w:r w:rsidR="00FB30A1" w:rsidRPr="007E1C48">
              <w:rPr>
                <w:b/>
              </w:rPr>
              <w:t>: 15 Mins</w:t>
            </w:r>
          </w:p>
          <w:p w14:paraId="0927E471" w14:textId="267D7A64" w:rsidR="00C12DD5" w:rsidRDefault="00685387" w:rsidP="00DB5CE9">
            <w:pPr>
              <w:pStyle w:val="ListParagraph"/>
              <w:numPr>
                <w:ilvl w:val="0"/>
                <w:numId w:val="18"/>
              </w:numPr>
              <w:ind w:left="233" w:hanging="233"/>
            </w:pPr>
            <w:r>
              <w:t>Divide students into pairs</w:t>
            </w:r>
          </w:p>
          <w:p w14:paraId="36CD0554" w14:textId="5084CFE7" w:rsidR="00685387" w:rsidRDefault="00685387" w:rsidP="00DB5CE9">
            <w:pPr>
              <w:pStyle w:val="ListParagraph"/>
              <w:numPr>
                <w:ilvl w:val="0"/>
                <w:numId w:val="18"/>
              </w:numPr>
              <w:ind w:left="233" w:hanging="233"/>
            </w:pPr>
            <w:r>
              <w:t>Provide a list of roles for them to act</w:t>
            </w:r>
          </w:p>
          <w:p w14:paraId="1228AF7B" w14:textId="01C3D1CB" w:rsidR="00685387" w:rsidRDefault="00685387" w:rsidP="00DB5CE9">
            <w:pPr>
              <w:pStyle w:val="ListParagraph"/>
              <w:numPr>
                <w:ilvl w:val="0"/>
                <w:numId w:val="18"/>
              </w:numPr>
              <w:ind w:left="233" w:hanging="233"/>
            </w:pPr>
            <w:r>
              <w:t>Ask each pairs to randomly select a role the want to perform</w:t>
            </w:r>
          </w:p>
          <w:p w14:paraId="505415D0" w14:textId="77A6813F" w:rsidR="00685387" w:rsidRDefault="00685387" w:rsidP="00DB5CE9">
            <w:pPr>
              <w:pStyle w:val="ListParagraph"/>
              <w:numPr>
                <w:ilvl w:val="0"/>
                <w:numId w:val="18"/>
              </w:numPr>
              <w:ind w:left="233" w:hanging="233"/>
            </w:pPr>
            <w:r>
              <w:t>Have them practice role plays for some few minutes</w:t>
            </w:r>
          </w:p>
          <w:p w14:paraId="49B94F83" w14:textId="121F0556" w:rsidR="00685387" w:rsidRPr="007E1C48" w:rsidRDefault="00685387" w:rsidP="00DB5CE9">
            <w:pPr>
              <w:pStyle w:val="ListParagraph"/>
              <w:numPr>
                <w:ilvl w:val="0"/>
                <w:numId w:val="18"/>
              </w:numPr>
              <w:ind w:left="233" w:hanging="233"/>
            </w:pPr>
            <w:r>
              <w:t>Monitor this exercise as they carry on</w:t>
            </w:r>
          </w:p>
          <w:p w14:paraId="2230B4C5" w14:textId="7035C8DA" w:rsidR="00DB3B98" w:rsidRDefault="00DB3B98" w:rsidP="00972B15">
            <w:pPr>
              <w:rPr>
                <w:b/>
              </w:rPr>
            </w:pPr>
          </w:p>
          <w:p w14:paraId="5A675246" w14:textId="77777777" w:rsidR="00EF4A9B" w:rsidRDefault="00EF4A9B" w:rsidP="00972B15">
            <w:pPr>
              <w:rPr>
                <w:b/>
              </w:rPr>
            </w:pPr>
          </w:p>
          <w:p w14:paraId="47D2F190" w14:textId="77777777" w:rsidR="00972B15" w:rsidRPr="007E1C48" w:rsidRDefault="00972B15" w:rsidP="00972B15">
            <w:pPr>
              <w:pStyle w:val="ListParagraph"/>
              <w:ind w:left="0"/>
            </w:pPr>
            <w:r w:rsidRPr="007E1C48"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14:paraId="028A0A5E" w14:textId="2D835309" w:rsidR="00972B15" w:rsidRPr="007E1C48" w:rsidRDefault="00EF4A9B" w:rsidP="00972B15">
            <w:pPr>
              <w:rPr>
                <w:b/>
              </w:rPr>
            </w:pPr>
            <w:r>
              <w:rPr>
                <w:b/>
              </w:rPr>
              <w:t>Day 3/ Lesson 3: 2</w:t>
            </w:r>
            <w:r w:rsidR="00972B15" w:rsidRPr="007E1C48">
              <w:rPr>
                <w:b/>
              </w:rPr>
              <w:t>5 Mins</w:t>
            </w:r>
          </w:p>
          <w:p w14:paraId="04BC5E97" w14:textId="77777777" w:rsidR="00972B15" w:rsidRDefault="00972B15" w:rsidP="00972B15">
            <w:pPr>
              <w:pStyle w:val="ListParagraph"/>
              <w:numPr>
                <w:ilvl w:val="0"/>
                <w:numId w:val="27"/>
              </w:numPr>
              <w:ind w:left="290" w:hanging="270"/>
            </w:pPr>
            <w:r>
              <w:lastRenderedPageBreak/>
              <w:t xml:space="preserve">Find out what your students know. Ask your class what they have seen or experienced when it comes to a pizza shop. </w:t>
            </w:r>
          </w:p>
          <w:p w14:paraId="4985814D" w14:textId="77777777" w:rsidR="00972B15" w:rsidRDefault="00972B15" w:rsidP="00972B15">
            <w:pPr>
              <w:pStyle w:val="ListParagraph"/>
              <w:numPr>
                <w:ilvl w:val="0"/>
                <w:numId w:val="27"/>
              </w:numPr>
              <w:ind w:left="290" w:hanging="270"/>
            </w:pPr>
            <w:r>
              <w:t xml:space="preserve">They may have already seen one on television or in a movie, or have visited one themselves. </w:t>
            </w:r>
          </w:p>
          <w:p w14:paraId="21BE4B85" w14:textId="77777777" w:rsidR="00972B15" w:rsidRDefault="00972B15" w:rsidP="00972B15">
            <w:pPr>
              <w:pStyle w:val="ListParagraph"/>
              <w:numPr>
                <w:ilvl w:val="0"/>
                <w:numId w:val="27"/>
              </w:numPr>
              <w:ind w:left="290" w:hanging="270"/>
            </w:pPr>
            <w:r>
              <w:t>This is a great warm-up exercise to get all the good stuff out before you get the role play activity cooking.</w:t>
            </w:r>
          </w:p>
          <w:p w14:paraId="1C63EEBB" w14:textId="55897A0E" w:rsidR="00972B15" w:rsidRDefault="00972B15" w:rsidP="00972B15">
            <w:pPr>
              <w:pStyle w:val="ListParagraph"/>
              <w:numPr>
                <w:ilvl w:val="0"/>
                <w:numId w:val="27"/>
              </w:numPr>
              <w:ind w:left="290" w:hanging="270"/>
            </w:pPr>
            <w:r>
              <w:t>Create the pizza shop</w:t>
            </w:r>
            <w:r w:rsidR="00756D33">
              <w:t xml:space="preserve"> or any other shop</w:t>
            </w:r>
            <w:r>
              <w:t xml:space="preserve">. </w:t>
            </w:r>
          </w:p>
          <w:p w14:paraId="40CA455D" w14:textId="77777777" w:rsidR="00972B15" w:rsidRDefault="00972B15" w:rsidP="00972B15">
            <w:pPr>
              <w:pStyle w:val="ListParagraph"/>
              <w:numPr>
                <w:ilvl w:val="0"/>
                <w:numId w:val="27"/>
              </w:numPr>
              <w:ind w:left="290" w:hanging="270"/>
            </w:pPr>
            <w:r>
              <w:t xml:space="preserve">Next, have your students stand up and begin moving desks and chairs around in order to turn the classroom into a pizza shop. </w:t>
            </w:r>
          </w:p>
          <w:p w14:paraId="2AD3DAED" w14:textId="77777777" w:rsidR="00972B15" w:rsidRDefault="00972B15" w:rsidP="00972B15">
            <w:pPr>
              <w:pStyle w:val="ListParagraph"/>
              <w:numPr>
                <w:ilvl w:val="0"/>
                <w:numId w:val="27"/>
              </w:numPr>
              <w:ind w:left="290" w:hanging="270"/>
            </w:pPr>
            <w:r>
              <w:t xml:space="preserve">Depending on class time, you can also do this before class. </w:t>
            </w:r>
          </w:p>
          <w:p w14:paraId="1C827D48" w14:textId="77777777" w:rsidR="00972B15" w:rsidRDefault="00972B15" w:rsidP="00972B15">
            <w:pPr>
              <w:pStyle w:val="ListParagraph"/>
              <w:numPr>
                <w:ilvl w:val="0"/>
                <w:numId w:val="27"/>
              </w:numPr>
              <w:ind w:left="290" w:hanging="270"/>
            </w:pPr>
            <w:r>
              <w:t xml:space="preserve">Bring in some empty pizza boxes and aprons if you can ﬁnd them in your town. </w:t>
            </w:r>
          </w:p>
          <w:p w14:paraId="550CFC0F" w14:textId="77777777" w:rsidR="00972B15" w:rsidRDefault="00972B15" w:rsidP="00972B15">
            <w:pPr>
              <w:pStyle w:val="ListParagraph"/>
              <w:numPr>
                <w:ilvl w:val="0"/>
                <w:numId w:val="27"/>
              </w:numPr>
              <w:ind w:left="290" w:hanging="270"/>
            </w:pPr>
            <w:r>
              <w:t>You may even have some luck and get a pizza shop to sponsor your activity, which means free pizza after the exercise!</w:t>
            </w:r>
          </w:p>
          <w:p w14:paraId="6E2EC189" w14:textId="77777777" w:rsidR="00972B15" w:rsidRDefault="00972B15" w:rsidP="00972B15">
            <w:pPr>
              <w:pStyle w:val="ListParagraph"/>
              <w:numPr>
                <w:ilvl w:val="0"/>
                <w:numId w:val="27"/>
              </w:numPr>
              <w:ind w:left="290" w:hanging="270"/>
            </w:pPr>
            <w:r>
              <w:t xml:space="preserve">You can give each student a script to serve as a rough guideline during the role play. </w:t>
            </w:r>
          </w:p>
          <w:p w14:paraId="12C388CD" w14:textId="77777777" w:rsidR="00972B15" w:rsidRDefault="00972B15" w:rsidP="00972B15">
            <w:pPr>
              <w:pStyle w:val="ListParagraph"/>
              <w:numPr>
                <w:ilvl w:val="0"/>
                <w:numId w:val="27"/>
              </w:numPr>
              <w:ind w:left="290" w:hanging="270"/>
            </w:pPr>
            <w:r>
              <w:t>You can also have students change roles and practice different communication throughout.</w:t>
            </w:r>
          </w:p>
          <w:p w14:paraId="7263E6D4" w14:textId="77777777" w:rsidR="00972B15" w:rsidRDefault="00972B15" w:rsidP="00972B15">
            <w:pPr>
              <w:pStyle w:val="ListParagraph"/>
              <w:numPr>
                <w:ilvl w:val="0"/>
                <w:numId w:val="27"/>
              </w:numPr>
              <w:ind w:left="290" w:hanging="270"/>
            </w:pPr>
            <w:r>
              <w:t xml:space="preserve"> For example, the worker would ask questions and the customer will explain what they want.</w:t>
            </w:r>
          </w:p>
          <w:p w14:paraId="7D9B425B" w14:textId="77777777" w:rsidR="00972B15" w:rsidRDefault="00972B15" w:rsidP="00972B15">
            <w:pPr>
              <w:pStyle w:val="ListParagraph"/>
              <w:numPr>
                <w:ilvl w:val="0"/>
                <w:numId w:val="27"/>
              </w:numPr>
              <w:ind w:left="290" w:hanging="270"/>
            </w:pPr>
            <w:r>
              <w:t>Deﬁnitely allow a lot of improvisation during the activity.</w:t>
            </w:r>
          </w:p>
          <w:p w14:paraId="484D9A43" w14:textId="77777777" w:rsidR="00972B15" w:rsidRDefault="00972B15" w:rsidP="00972B15">
            <w:pPr>
              <w:pStyle w:val="ListParagraph"/>
              <w:numPr>
                <w:ilvl w:val="0"/>
                <w:numId w:val="27"/>
              </w:numPr>
              <w:ind w:left="290" w:hanging="270"/>
            </w:pPr>
            <w:r>
              <w:t xml:space="preserve">Teach speciﬁc vocabulary. </w:t>
            </w:r>
          </w:p>
          <w:p w14:paraId="6423EA42" w14:textId="77777777" w:rsidR="00972B15" w:rsidRDefault="00972B15" w:rsidP="00972B15">
            <w:pPr>
              <w:pStyle w:val="ListParagraph"/>
              <w:numPr>
                <w:ilvl w:val="0"/>
                <w:numId w:val="27"/>
              </w:numPr>
              <w:ind w:left="290" w:hanging="270"/>
            </w:pPr>
            <w:r>
              <w:t xml:space="preserve">As the activity unfolds, you can chime in and give more real-life examples of situations. </w:t>
            </w:r>
          </w:p>
          <w:p w14:paraId="5F6A66C2" w14:textId="77777777" w:rsidR="00972B15" w:rsidRDefault="00972B15" w:rsidP="00972B15">
            <w:pPr>
              <w:pStyle w:val="ListParagraph"/>
              <w:numPr>
                <w:ilvl w:val="0"/>
                <w:numId w:val="27"/>
              </w:numPr>
              <w:ind w:left="290" w:hanging="270"/>
            </w:pPr>
            <w:r>
              <w:lastRenderedPageBreak/>
              <w:t xml:space="preserve">For example, the unique vocabulary you would hear in a pizza place. </w:t>
            </w:r>
          </w:p>
          <w:p w14:paraId="6CC78EF4" w14:textId="24F17D8E" w:rsidR="00972B15" w:rsidRPr="00972B15" w:rsidRDefault="00972B15" w:rsidP="00972B15">
            <w:pPr>
              <w:pStyle w:val="ListParagraph"/>
              <w:numPr>
                <w:ilvl w:val="0"/>
                <w:numId w:val="27"/>
              </w:numPr>
              <w:ind w:left="290" w:hanging="270"/>
            </w:pPr>
            <w:r>
              <w:t>Words including slice, pie , red sauce , pepper ﬂakes and fountain soda are all great to touch on.</w:t>
            </w:r>
          </w:p>
        </w:tc>
        <w:tc>
          <w:tcPr>
            <w:tcW w:w="118" w:type="pct"/>
          </w:tcPr>
          <w:p w14:paraId="3EC4062D" w14:textId="77777777" w:rsidR="00C17E2A" w:rsidRPr="007E1C48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343E34C" w14:textId="4B6EB0CD" w:rsidR="000529DC" w:rsidRPr="007E1C48" w:rsidRDefault="00031953" w:rsidP="006513FB">
            <w:pPr>
              <w:pStyle w:val="Heading2"/>
              <w:rPr>
                <w:b/>
              </w:rPr>
            </w:pPr>
            <w:r w:rsidRPr="007E1C48">
              <w:rPr>
                <w:b/>
              </w:rPr>
              <w:t>Teacher Guide</w:t>
            </w:r>
          </w:p>
          <w:p w14:paraId="70819890" w14:textId="2A321CDE" w:rsidR="00031953" w:rsidRPr="007E1C48" w:rsidRDefault="00C40201" w:rsidP="00031953">
            <w:pPr>
              <w:rPr>
                <w:b/>
              </w:rPr>
            </w:pPr>
            <w:r w:rsidRPr="007E1C48">
              <w:rPr>
                <w:b/>
              </w:rPr>
              <w:t>Day 1</w:t>
            </w:r>
            <w:r w:rsidR="00EF4A9B">
              <w:rPr>
                <w:b/>
              </w:rPr>
              <w:t>/ Lesson 1: 2</w:t>
            </w:r>
            <w:r w:rsidR="00031953" w:rsidRPr="007E1C48">
              <w:rPr>
                <w:b/>
              </w:rPr>
              <w:t>5 Mins</w:t>
            </w:r>
          </w:p>
          <w:p w14:paraId="7A3FE0A1" w14:textId="77777777" w:rsidR="00BF67F5" w:rsidRDefault="00BF67F5" w:rsidP="00BF67F5">
            <w:pPr>
              <w:pStyle w:val="ListParagraph"/>
              <w:numPr>
                <w:ilvl w:val="0"/>
                <w:numId w:val="31"/>
              </w:numPr>
              <w:ind w:left="290" w:hanging="290"/>
            </w:pPr>
            <w:r>
              <w:t xml:space="preserve">So, now it's time for your students to act out the role play. </w:t>
            </w:r>
          </w:p>
          <w:p w14:paraId="43897E48" w14:textId="77777777" w:rsidR="00BF67F5" w:rsidRDefault="00BF67F5" w:rsidP="00BF67F5">
            <w:pPr>
              <w:pStyle w:val="ListParagraph"/>
              <w:numPr>
                <w:ilvl w:val="0"/>
                <w:numId w:val="31"/>
              </w:numPr>
              <w:ind w:left="290" w:hanging="290"/>
            </w:pPr>
            <w:r>
              <w:t xml:space="preserve">To help them, you need to create the scene and assign the roles to each of the students. </w:t>
            </w:r>
          </w:p>
          <w:p w14:paraId="353DF5EB" w14:textId="77777777" w:rsidR="00BF67F5" w:rsidRDefault="00BF67F5" w:rsidP="00BF67F5">
            <w:pPr>
              <w:pStyle w:val="ListParagraph"/>
              <w:numPr>
                <w:ilvl w:val="0"/>
                <w:numId w:val="31"/>
              </w:numPr>
              <w:ind w:left="290" w:hanging="290"/>
            </w:pPr>
            <w:r>
              <w:t>Give them a few minutes to gather their thoughts and plan ahead.</w:t>
            </w:r>
          </w:p>
          <w:p w14:paraId="32036B8D" w14:textId="77777777" w:rsidR="00BF67F5" w:rsidRDefault="00BF67F5" w:rsidP="00BF67F5">
            <w:pPr>
              <w:pStyle w:val="ListParagraph"/>
              <w:numPr>
                <w:ilvl w:val="0"/>
                <w:numId w:val="31"/>
              </w:numPr>
              <w:ind w:left="290" w:hanging="290"/>
            </w:pPr>
            <w:r>
              <w:t xml:space="preserve">If the group is able to handle it, you can even add some kind of ‘conﬂict’ or ‘complication’. </w:t>
            </w:r>
          </w:p>
          <w:p w14:paraId="5D452C16" w14:textId="77777777" w:rsidR="00BF67F5" w:rsidRDefault="00BF67F5" w:rsidP="00BF67F5">
            <w:pPr>
              <w:pStyle w:val="ListParagraph"/>
              <w:numPr>
                <w:ilvl w:val="0"/>
                <w:numId w:val="31"/>
              </w:numPr>
              <w:ind w:left="290" w:hanging="290"/>
            </w:pPr>
            <w:r>
              <w:t xml:space="preserve">Since students should focus more on ﬂuency at this moment, it is advisable for teachers to take notes on mistakes made by students. </w:t>
            </w:r>
          </w:p>
          <w:p w14:paraId="42B0A205" w14:textId="77777777" w:rsidR="00BF67F5" w:rsidRDefault="00BF67F5" w:rsidP="00BF67F5">
            <w:pPr>
              <w:pStyle w:val="ListParagraph"/>
              <w:numPr>
                <w:ilvl w:val="0"/>
                <w:numId w:val="31"/>
              </w:numPr>
              <w:ind w:left="290" w:hanging="290"/>
            </w:pPr>
            <w:r>
              <w:t xml:space="preserve">These mistakes will be addressed later, during the feedback session but not during the role play. </w:t>
            </w:r>
          </w:p>
          <w:p w14:paraId="31F579C4" w14:textId="77777777" w:rsidR="00BF67F5" w:rsidRDefault="00BF67F5" w:rsidP="00BF67F5">
            <w:pPr>
              <w:pStyle w:val="ListParagraph"/>
              <w:numPr>
                <w:ilvl w:val="0"/>
                <w:numId w:val="31"/>
              </w:numPr>
              <w:ind w:left="290" w:hanging="290"/>
            </w:pPr>
            <w:r>
              <w:t>Students should not be interrupted for corrections during the enactment.</w:t>
            </w:r>
          </w:p>
          <w:p w14:paraId="562EB453" w14:textId="77777777" w:rsidR="00BF67F5" w:rsidRDefault="00BF67F5" w:rsidP="00BF67F5">
            <w:pPr>
              <w:pStyle w:val="ListParagraph"/>
              <w:numPr>
                <w:ilvl w:val="0"/>
                <w:numId w:val="31"/>
              </w:numPr>
              <w:ind w:left="290" w:hanging="290"/>
            </w:pPr>
            <w:r>
              <w:t xml:space="preserve">It is important to mention that role plays can include more than two students. </w:t>
            </w:r>
          </w:p>
          <w:p w14:paraId="16CCE55C" w14:textId="77777777" w:rsidR="00BF67F5" w:rsidRDefault="00BF67F5" w:rsidP="00BF67F5">
            <w:pPr>
              <w:pStyle w:val="ListParagraph"/>
              <w:numPr>
                <w:ilvl w:val="0"/>
                <w:numId w:val="31"/>
              </w:numPr>
              <w:ind w:left="290" w:hanging="290"/>
            </w:pPr>
            <w:r>
              <w:t xml:space="preserve">If it is a group course, you can even involve the whole class. </w:t>
            </w:r>
          </w:p>
          <w:p w14:paraId="0B126151" w14:textId="77777777" w:rsidR="00BF67F5" w:rsidRDefault="00BF67F5" w:rsidP="00BF67F5">
            <w:pPr>
              <w:pStyle w:val="ListParagraph"/>
              <w:numPr>
                <w:ilvl w:val="0"/>
                <w:numId w:val="31"/>
              </w:numPr>
              <w:ind w:left="290" w:hanging="290"/>
            </w:pPr>
            <w:r>
              <w:lastRenderedPageBreak/>
              <w:t xml:space="preserve">Those types of role plays are actually much more fun but remember to keep it organized. </w:t>
            </w:r>
          </w:p>
          <w:p w14:paraId="592D0EE3" w14:textId="77777777" w:rsidR="00BF67F5" w:rsidRDefault="00BF67F5" w:rsidP="00BF67F5">
            <w:pPr>
              <w:pStyle w:val="ListParagraph"/>
              <w:numPr>
                <w:ilvl w:val="0"/>
                <w:numId w:val="31"/>
              </w:numPr>
              <w:ind w:left="290" w:hanging="290"/>
            </w:pPr>
            <w:r>
              <w:t xml:space="preserve">There are different ways in which a class can participate together. </w:t>
            </w:r>
          </w:p>
          <w:p w14:paraId="13EDB8E3" w14:textId="77777777" w:rsidR="00BF67F5" w:rsidRDefault="00BF67F5" w:rsidP="00BF67F5">
            <w:pPr>
              <w:pStyle w:val="ListParagraph"/>
              <w:numPr>
                <w:ilvl w:val="0"/>
                <w:numId w:val="31"/>
              </w:numPr>
              <w:ind w:left="290" w:hanging="290"/>
            </w:pPr>
            <w:r>
              <w:t>You can either create different roles for each student in the same situation.</w:t>
            </w:r>
          </w:p>
          <w:p w14:paraId="761B436E" w14:textId="77777777" w:rsidR="00BF67F5" w:rsidRDefault="00BF67F5" w:rsidP="00BF67F5">
            <w:pPr>
              <w:pStyle w:val="ListParagraph"/>
              <w:numPr>
                <w:ilvl w:val="0"/>
                <w:numId w:val="31"/>
              </w:numPr>
              <w:ind w:left="290" w:hanging="290"/>
            </w:pPr>
            <w:r>
              <w:t xml:space="preserve">while </w:t>
            </w:r>
            <w:r w:rsidRPr="00BF67F5">
              <w:t>two students are interacting, the teacher can instruct others to</w:t>
            </w:r>
            <w:r>
              <w:t xml:space="preserve"> whisper information to them</w:t>
            </w:r>
          </w:p>
          <w:p w14:paraId="012DB69B" w14:textId="454FE9E2" w:rsidR="00376097" w:rsidRPr="007E1C48" w:rsidRDefault="00BF67F5" w:rsidP="00972B15">
            <w:pPr>
              <w:pStyle w:val="ListParagraph"/>
              <w:numPr>
                <w:ilvl w:val="0"/>
                <w:numId w:val="31"/>
              </w:numPr>
              <w:ind w:left="290" w:hanging="290"/>
            </w:pPr>
            <w:r>
              <w:t xml:space="preserve">The teacher can </w:t>
            </w:r>
            <w:r w:rsidRPr="00BF67F5">
              <w:t>even to stop the role play and ask another student to take over one of the roles.</w:t>
            </w:r>
          </w:p>
        </w:tc>
      </w:tr>
    </w:tbl>
    <w:p w14:paraId="75A246ED" w14:textId="77777777" w:rsidR="00C17E2A" w:rsidRDefault="00C17E2A"/>
    <w:sectPr w:rsidR="00C17E2A">
      <w:footerReference w:type="default" r:id="rId18"/>
      <w:headerReference w:type="first" r:id="rId19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B6EC8" w14:textId="77777777" w:rsidR="004133D7" w:rsidRDefault="004133D7">
      <w:pPr>
        <w:spacing w:before="0" w:after="0" w:line="240" w:lineRule="auto"/>
      </w:pPr>
      <w:r>
        <w:separator/>
      </w:r>
    </w:p>
  </w:endnote>
  <w:endnote w:type="continuationSeparator" w:id="0">
    <w:p w14:paraId="62C0DDF2" w14:textId="77777777" w:rsidR="004133D7" w:rsidRDefault="004133D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1CAE820D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381655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EC5EA" w14:textId="77777777" w:rsidR="004133D7" w:rsidRDefault="004133D7">
      <w:pPr>
        <w:spacing w:before="0" w:after="0" w:line="240" w:lineRule="auto"/>
      </w:pPr>
      <w:r>
        <w:separator/>
      </w:r>
    </w:p>
  </w:footnote>
  <w:footnote w:type="continuationSeparator" w:id="0">
    <w:p w14:paraId="7BD1779C" w14:textId="77777777" w:rsidR="004133D7" w:rsidRDefault="004133D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B5FD7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3" w15:restartNumberingAfterBreak="0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55D9F"/>
    <w:multiLevelType w:val="hybridMultilevel"/>
    <w:tmpl w:val="C956A4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9087C"/>
    <w:multiLevelType w:val="hybridMultilevel"/>
    <w:tmpl w:val="0EDC5694"/>
    <w:lvl w:ilvl="0" w:tplc="25DCDDC6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 w:hint="default"/>
        <w:color w:val="404040" w:themeColor="text1" w:themeTint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7F1A9F"/>
    <w:multiLevelType w:val="hybridMultilevel"/>
    <w:tmpl w:val="D5165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2A49FE"/>
    <w:multiLevelType w:val="hybridMultilevel"/>
    <w:tmpl w:val="C6C4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751FB2"/>
    <w:multiLevelType w:val="hybridMultilevel"/>
    <w:tmpl w:val="EC08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574F8E"/>
    <w:multiLevelType w:val="hybridMultilevel"/>
    <w:tmpl w:val="606474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8E70D8"/>
    <w:multiLevelType w:val="hybridMultilevel"/>
    <w:tmpl w:val="00147E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327EBB"/>
    <w:multiLevelType w:val="hybridMultilevel"/>
    <w:tmpl w:val="FA82E146"/>
    <w:lvl w:ilvl="0" w:tplc="C3D416D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037856"/>
    <w:multiLevelType w:val="hybridMultilevel"/>
    <w:tmpl w:val="933CD0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6C2F2F"/>
    <w:multiLevelType w:val="hybridMultilevel"/>
    <w:tmpl w:val="C3E2329C"/>
    <w:lvl w:ilvl="0" w:tplc="386289A4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A57EE9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19" w15:restartNumberingAfterBreak="0">
    <w:nsid w:val="46613173"/>
    <w:multiLevelType w:val="hybridMultilevel"/>
    <w:tmpl w:val="EC08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E13538"/>
    <w:multiLevelType w:val="hybridMultilevel"/>
    <w:tmpl w:val="5B92723C"/>
    <w:lvl w:ilvl="0" w:tplc="C83AEC78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1B5F16"/>
    <w:multiLevelType w:val="hybridMultilevel"/>
    <w:tmpl w:val="CCBCD42A"/>
    <w:lvl w:ilvl="0" w:tplc="E304C5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70221F"/>
    <w:multiLevelType w:val="hybridMultilevel"/>
    <w:tmpl w:val="84F4E8C4"/>
    <w:lvl w:ilvl="0" w:tplc="08090001">
      <w:start w:val="1"/>
      <w:numFmt w:val="bullet"/>
      <w:lvlText w:val=""/>
      <w:lvlJc w:val="left"/>
      <w:pPr>
        <w:ind w:left="9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7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9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1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3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5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7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9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13" w:hanging="360"/>
      </w:pPr>
      <w:rPr>
        <w:rFonts w:ascii="Wingdings" w:hAnsi="Wingdings" w:hint="default"/>
      </w:rPr>
    </w:lvl>
  </w:abstractNum>
  <w:abstractNum w:abstractNumId="24" w15:restartNumberingAfterBreak="0">
    <w:nsid w:val="60C001CC"/>
    <w:multiLevelType w:val="hybridMultilevel"/>
    <w:tmpl w:val="3E92B6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93700D"/>
    <w:multiLevelType w:val="hybridMultilevel"/>
    <w:tmpl w:val="C3E2329C"/>
    <w:lvl w:ilvl="0" w:tplc="386289A4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3B238B"/>
    <w:multiLevelType w:val="hybridMultilevel"/>
    <w:tmpl w:val="EC08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655065"/>
    <w:multiLevelType w:val="hybridMultilevel"/>
    <w:tmpl w:val="EBF0F2B0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9" w15:restartNumberingAfterBreak="0">
    <w:nsid w:val="71103E9A"/>
    <w:multiLevelType w:val="hybridMultilevel"/>
    <w:tmpl w:val="1A1E3202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4962F3"/>
    <w:multiLevelType w:val="hybridMultilevel"/>
    <w:tmpl w:val="82D83F00"/>
    <w:lvl w:ilvl="0" w:tplc="08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1" w15:restartNumberingAfterBreak="0">
    <w:nsid w:val="7BEB428D"/>
    <w:multiLevelType w:val="hybridMultilevel"/>
    <w:tmpl w:val="DF2C17B0"/>
    <w:lvl w:ilvl="0" w:tplc="297A8B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267EC0"/>
    <w:multiLevelType w:val="hybridMultilevel"/>
    <w:tmpl w:val="FD044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692D8C"/>
    <w:multiLevelType w:val="hybridMultilevel"/>
    <w:tmpl w:val="C9069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1"/>
  </w:num>
  <w:num w:numId="3">
    <w:abstractNumId w:val="16"/>
  </w:num>
  <w:num w:numId="4">
    <w:abstractNumId w:val="25"/>
  </w:num>
  <w:num w:numId="5">
    <w:abstractNumId w:val="20"/>
  </w:num>
  <w:num w:numId="6">
    <w:abstractNumId w:val="1"/>
  </w:num>
  <w:num w:numId="7">
    <w:abstractNumId w:val="5"/>
  </w:num>
  <w:num w:numId="8">
    <w:abstractNumId w:val="3"/>
  </w:num>
  <w:num w:numId="9">
    <w:abstractNumId w:val="6"/>
  </w:num>
  <w:num w:numId="10">
    <w:abstractNumId w:val="12"/>
  </w:num>
  <w:num w:numId="11">
    <w:abstractNumId w:val="11"/>
  </w:num>
  <w:num w:numId="12">
    <w:abstractNumId w:val="13"/>
  </w:num>
  <w:num w:numId="13">
    <w:abstractNumId w:val="24"/>
  </w:num>
  <w:num w:numId="14">
    <w:abstractNumId w:val="4"/>
  </w:num>
  <w:num w:numId="15">
    <w:abstractNumId w:val="29"/>
  </w:num>
  <w:num w:numId="16">
    <w:abstractNumId w:val="8"/>
  </w:num>
  <w:num w:numId="17">
    <w:abstractNumId w:val="2"/>
  </w:num>
  <w:num w:numId="18">
    <w:abstractNumId w:val="10"/>
  </w:num>
  <w:num w:numId="19">
    <w:abstractNumId w:val="22"/>
  </w:num>
  <w:num w:numId="20">
    <w:abstractNumId w:val="32"/>
  </w:num>
  <w:num w:numId="21">
    <w:abstractNumId w:val="7"/>
  </w:num>
  <w:num w:numId="22">
    <w:abstractNumId w:val="9"/>
  </w:num>
  <w:num w:numId="23">
    <w:abstractNumId w:val="30"/>
  </w:num>
  <w:num w:numId="24">
    <w:abstractNumId w:val="15"/>
  </w:num>
  <w:num w:numId="25">
    <w:abstractNumId w:val="21"/>
  </w:num>
  <w:num w:numId="26">
    <w:abstractNumId w:val="14"/>
  </w:num>
  <w:num w:numId="27">
    <w:abstractNumId w:val="27"/>
  </w:num>
  <w:num w:numId="28">
    <w:abstractNumId w:val="28"/>
  </w:num>
  <w:num w:numId="29">
    <w:abstractNumId w:val="23"/>
  </w:num>
  <w:num w:numId="30">
    <w:abstractNumId w:val="18"/>
  </w:num>
  <w:num w:numId="31">
    <w:abstractNumId w:val="26"/>
  </w:num>
  <w:num w:numId="32">
    <w:abstractNumId w:val="17"/>
  </w:num>
  <w:num w:numId="33">
    <w:abstractNumId w:val="33"/>
  </w:num>
  <w:num w:numId="34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1C0"/>
    <w:rsid w:val="00003186"/>
    <w:rsid w:val="00004D77"/>
    <w:rsid w:val="00012774"/>
    <w:rsid w:val="000153A3"/>
    <w:rsid w:val="00017AB7"/>
    <w:rsid w:val="00025F28"/>
    <w:rsid w:val="00027617"/>
    <w:rsid w:val="00031953"/>
    <w:rsid w:val="0004040F"/>
    <w:rsid w:val="0004502C"/>
    <w:rsid w:val="000471A9"/>
    <w:rsid w:val="00050F06"/>
    <w:rsid w:val="000529DC"/>
    <w:rsid w:val="00065A51"/>
    <w:rsid w:val="0007578F"/>
    <w:rsid w:val="000816FF"/>
    <w:rsid w:val="000904AA"/>
    <w:rsid w:val="00094462"/>
    <w:rsid w:val="00094895"/>
    <w:rsid w:val="000A37E8"/>
    <w:rsid w:val="000A5950"/>
    <w:rsid w:val="000B2A8B"/>
    <w:rsid w:val="000B52C8"/>
    <w:rsid w:val="000B601E"/>
    <w:rsid w:val="000B72D9"/>
    <w:rsid w:val="000B7585"/>
    <w:rsid w:val="000C562D"/>
    <w:rsid w:val="000D44B1"/>
    <w:rsid w:val="000D5DFD"/>
    <w:rsid w:val="000E2930"/>
    <w:rsid w:val="000F3C73"/>
    <w:rsid w:val="00100ADB"/>
    <w:rsid w:val="00110F25"/>
    <w:rsid w:val="00111531"/>
    <w:rsid w:val="00120253"/>
    <w:rsid w:val="001205AF"/>
    <w:rsid w:val="001240F2"/>
    <w:rsid w:val="00134383"/>
    <w:rsid w:val="001432FD"/>
    <w:rsid w:val="00147F3A"/>
    <w:rsid w:val="00151B6D"/>
    <w:rsid w:val="001522B0"/>
    <w:rsid w:val="001611AE"/>
    <w:rsid w:val="00163CA6"/>
    <w:rsid w:val="001701D0"/>
    <w:rsid w:val="001703E0"/>
    <w:rsid w:val="001709FE"/>
    <w:rsid w:val="0017139E"/>
    <w:rsid w:val="00171443"/>
    <w:rsid w:val="0017273B"/>
    <w:rsid w:val="0017631E"/>
    <w:rsid w:val="0019171E"/>
    <w:rsid w:val="001954EF"/>
    <w:rsid w:val="00196867"/>
    <w:rsid w:val="001A6D78"/>
    <w:rsid w:val="001C0A0E"/>
    <w:rsid w:val="001C4621"/>
    <w:rsid w:val="001D1806"/>
    <w:rsid w:val="001D2C84"/>
    <w:rsid w:val="001D3BC8"/>
    <w:rsid w:val="001D4D95"/>
    <w:rsid w:val="001D6B1C"/>
    <w:rsid w:val="001D78C1"/>
    <w:rsid w:val="001E0A62"/>
    <w:rsid w:val="001E6B90"/>
    <w:rsid w:val="001F4D29"/>
    <w:rsid w:val="001F5B63"/>
    <w:rsid w:val="00205412"/>
    <w:rsid w:val="0020622F"/>
    <w:rsid w:val="00210F3F"/>
    <w:rsid w:val="00211450"/>
    <w:rsid w:val="00211CFF"/>
    <w:rsid w:val="002203F8"/>
    <w:rsid w:val="00227208"/>
    <w:rsid w:val="00234570"/>
    <w:rsid w:val="0024426F"/>
    <w:rsid w:val="002473D0"/>
    <w:rsid w:val="002528F8"/>
    <w:rsid w:val="002541D0"/>
    <w:rsid w:val="00255260"/>
    <w:rsid w:val="002622D7"/>
    <w:rsid w:val="0026795F"/>
    <w:rsid w:val="0028057F"/>
    <w:rsid w:val="0028776C"/>
    <w:rsid w:val="00287F69"/>
    <w:rsid w:val="002A72AE"/>
    <w:rsid w:val="002B44A9"/>
    <w:rsid w:val="002B4EEC"/>
    <w:rsid w:val="002B733A"/>
    <w:rsid w:val="002C0925"/>
    <w:rsid w:val="002D3295"/>
    <w:rsid w:val="002D41D0"/>
    <w:rsid w:val="002E4739"/>
    <w:rsid w:val="002F4915"/>
    <w:rsid w:val="0030105F"/>
    <w:rsid w:val="00304069"/>
    <w:rsid w:val="00304B4A"/>
    <w:rsid w:val="00310BAC"/>
    <w:rsid w:val="00312F69"/>
    <w:rsid w:val="003242CF"/>
    <w:rsid w:val="003254A0"/>
    <w:rsid w:val="00331C10"/>
    <w:rsid w:val="00346000"/>
    <w:rsid w:val="003468F5"/>
    <w:rsid w:val="00350D6F"/>
    <w:rsid w:val="00364EE2"/>
    <w:rsid w:val="00367DF9"/>
    <w:rsid w:val="00373522"/>
    <w:rsid w:val="00373682"/>
    <w:rsid w:val="00376097"/>
    <w:rsid w:val="00377690"/>
    <w:rsid w:val="003815BC"/>
    <w:rsid w:val="00381655"/>
    <w:rsid w:val="00384895"/>
    <w:rsid w:val="00396443"/>
    <w:rsid w:val="003A037B"/>
    <w:rsid w:val="003A31B0"/>
    <w:rsid w:val="003A72AC"/>
    <w:rsid w:val="003B1470"/>
    <w:rsid w:val="003B777D"/>
    <w:rsid w:val="003C4CA4"/>
    <w:rsid w:val="003C7DAD"/>
    <w:rsid w:val="003D159E"/>
    <w:rsid w:val="003D30E4"/>
    <w:rsid w:val="003E4AD7"/>
    <w:rsid w:val="0040481C"/>
    <w:rsid w:val="004061AF"/>
    <w:rsid w:val="004133D7"/>
    <w:rsid w:val="0041368F"/>
    <w:rsid w:val="004138FF"/>
    <w:rsid w:val="00417B53"/>
    <w:rsid w:val="00420EFD"/>
    <w:rsid w:val="00421742"/>
    <w:rsid w:val="00425F4D"/>
    <w:rsid w:val="00425F80"/>
    <w:rsid w:val="00430D97"/>
    <w:rsid w:val="00430F59"/>
    <w:rsid w:val="004343E9"/>
    <w:rsid w:val="004433CB"/>
    <w:rsid w:val="0044472C"/>
    <w:rsid w:val="00452D1F"/>
    <w:rsid w:val="00453D92"/>
    <w:rsid w:val="0045402B"/>
    <w:rsid w:val="004827E6"/>
    <w:rsid w:val="00483322"/>
    <w:rsid w:val="00483AE5"/>
    <w:rsid w:val="00485065"/>
    <w:rsid w:val="00486F5A"/>
    <w:rsid w:val="004A3441"/>
    <w:rsid w:val="004B20E0"/>
    <w:rsid w:val="004B46D3"/>
    <w:rsid w:val="004C59A6"/>
    <w:rsid w:val="004C6C13"/>
    <w:rsid w:val="004D089D"/>
    <w:rsid w:val="004E29C7"/>
    <w:rsid w:val="004F06F3"/>
    <w:rsid w:val="004F1557"/>
    <w:rsid w:val="004F60C4"/>
    <w:rsid w:val="004F6D32"/>
    <w:rsid w:val="005019E2"/>
    <w:rsid w:val="0050275A"/>
    <w:rsid w:val="0050427F"/>
    <w:rsid w:val="005044F2"/>
    <w:rsid w:val="005121C4"/>
    <w:rsid w:val="00517CB1"/>
    <w:rsid w:val="00520977"/>
    <w:rsid w:val="00520DAF"/>
    <w:rsid w:val="00527CCB"/>
    <w:rsid w:val="00532DD1"/>
    <w:rsid w:val="00541391"/>
    <w:rsid w:val="00545106"/>
    <w:rsid w:val="00545340"/>
    <w:rsid w:val="00546ACD"/>
    <w:rsid w:val="005470EF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2512"/>
    <w:rsid w:val="005D27CF"/>
    <w:rsid w:val="005D78FD"/>
    <w:rsid w:val="005F37E5"/>
    <w:rsid w:val="00601257"/>
    <w:rsid w:val="00603309"/>
    <w:rsid w:val="00606C52"/>
    <w:rsid w:val="0060771A"/>
    <w:rsid w:val="00612A96"/>
    <w:rsid w:val="00614D56"/>
    <w:rsid w:val="00620391"/>
    <w:rsid w:val="0062654E"/>
    <w:rsid w:val="0063032B"/>
    <w:rsid w:val="00631E0E"/>
    <w:rsid w:val="006326A0"/>
    <w:rsid w:val="006404AA"/>
    <w:rsid w:val="00641D69"/>
    <w:rsid w:val="006475CC"/>
    <w:rsid w:val="006513FB"/>
    <w:rsid w:val="00653E8F"/>
    <w:rsid w:val="00667D6F"/>
    <w:rsid w:val="00675B73"/>
    <w:rsid w:val="00677486"/>
    <w:rsid w:val="00685387"/>
    <w:rsid w:val="00686B1E"/>
    <w:rsid w:val="00697CD8"/>
    <w:rsid w:val="006A5952"/>
    <w:rsid w:val="006B19E5"/>
    <w:rsid w:val="006B3200"/>
    <w:rsid w:val="006B571A"/>
    <w:rsid w:val="006C15A4"/>
    <w:rsid w:val="006C2F42"/>
    <w:rsid w:val="006D337A"/>
    <w:rsid w:val="006E7F4B"/>
    <w:rsid w:val="006F0615"/>
    <w:rsid w:val="006F0813"/>
    <w:rsid w:val="006F50C6"/>
    <w:rsid w:val="006F5DC7"/>
    <w:rsid w:val="006F7C39"/>
    <w:rsid w:val="006F7E46"/>
    <w:rsid w:val="0070141C"/>
    <w:rsid w:val="00706EE0"/>
    <w:rsid w:val="00713D5E"/>
    <w:rsid w:val="00714A8D"/>
    <w:rsid w:val="007177D7"/>
    <w:rsid w:val="00735CBB"/>
    <w:rsid w:val="00740E81"/>
    <w:rsid w:val="00742B82"/>
    <w:rsid w:val="00743B1E"/>
    <w:rsid w:val="00747C96"/>
    <w:rsid w:val="00752C4E"/>
    <w:rsid w:val="00756214"/>
    <w:rsid w:val="00756D33"/>
    <w:rsid w:val="00761C97"/>
    <w:rsid w:val="00761F09"/>
    <w:rsid w:val="00762343"/>
    <w:rsid w:val="007644C3"/>
    <w:rsid w:val="0076583E"/>
    <w:rsid w:val="00773C70"/>
    <w:rsid w:val="00777637"/>
    <w:rsid w:val="00780730"/>
    <w:rsid w:val="0078211E"/>
    <w:rsid w:val="0078309D"/>
    <w:rsid w:val="00786B8E"/>
    <w:rsid w:val="00791E09"/>
    <w:rsid w:val="007A5B16"/>
    <w:rsid w:val="007C31C8"/>
    <w:rsid w:val="007E1C48"/>
    <w:rsid w:val="007E5E02"/>
    <w:rsid w:val="007F09DA"/>
    <w:rsid w:val="007F163A"/>
    <w:rsid w:val="007F4FCC"/>
    <w:rsid w:val="007F65A3"/>
    <w:rsid w:val="00807AE6"/>
    <w:rsid w:val="00811AB9"/>
    <w:rsid w:val="00832ADC"/>
    <w:rsid w:val="0083703B"/>
    <w:rsid w:val="008452D9"/>
    <w:rsid w:val="0085030E"/>
    <w:rsid w:val="00853340"/>
    <w:rsid w:val="008549B7"/>
    <w:rsid w:val="008776E5"/>
    <w:rsid w:val="00885068"/>
    <w:rsid w:val="008A326A"/>
    <w:rsid w:val="008B2B0B"/>
    <w:rsid w:val="008B2CBF"/>
    <w:rsid w:val="008D02F2"/>
    <w:rsid w:val="008D7395"/>
    <w:rsid w:val="008D7836"/>
    <w:rsid w:val="008E2AFC"/>
    <w:rsid w:val="008F27DC"/>
    <w:rsid w:val="008F2C91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78FA"/>
    <w:rsid w:val="009563B9"/>
    <w:rsid w:val="00956A48"/>
    <w:rsid w:val="00956B0B"/>
    <w:rsid w:val="00956DE4"/>
    <w:rsid w:val="00956FB9"/>
    <w:rsid w:val="00963C13"/>
    <w:rsid w:val="00966C71"/>
    <w:rsid w:val="00967165"/>
    <w:rsid w:val="0097003E"/>
    <w:rsid w:val="00971415"/>
    <w:rsid w:val="00972B15"/>
    <w:rsid w:val="00974538"/>
    <w:rsid w:val="00975A8B"/>
    <w:rsid w:val="00982A20"/>
    <w:rsid w:val="0098460F"/>
    <w:rsid w:val="00991B66"/>
    <w:rsid w:val="00994216"/>
    <w:rsid w:val="0099718C"/>
    <w:rsid w:val="00997517"/>
    <w:rsid w:val="009A04CA"/>
    <w:rsid w:val="009A4BA1"/>
    <w:rsid w:val="009C6ED3"/>
    <w:rsid w:val="009D155F"/>
    <w:rsid w:val="009D30C4"/>
    <w:rsid w:val="009D5198"/>
    <w:rsid w:val="009D72E5"/>
    <w:rsid w:val="009E0014"/>
    <w:rsid w:val="009E08FF"/>
    <w:rsid w:val="009E61B2"/>
    <w:rsid w:val="009E72C5"/>
    <w:rsid w:val="009F7C60"/>
    <w:rsid w:val="00A0116B"/>
    <w:rsid w:val="00A1735C"/>
    <w:rsid w:val="00A25094"/>
    <w:rsid w:val="00A272CB"/>
    <w:rsid w:val="00A367FF"/>
    <w:rsid w:val="00A37E88"/>
    <w:rsid w:val="00A50553"/>
    <w:rsid w:val="00A71E70"/>
    <w:rsid w:val="00A74FCC"/>
    <w:rsid w:val="00A82696"/>
    <w:rsid w:val="00A832CB"/>
    <w:rsid w:val="00A85D55"/>
    <w:rsid w:val="00A953B4"/>
    <w:rsid w:val="00AB0656"/>
    <w:rsid w:val="00AB565D"/>
    <w:rsid w:val="00AC63A2"/>
    <w:rsid w:val="00AD171D"/>
    <w:rsid w:val="00AD5265"/>
    <w:rsid w:val="00AD6AD0"/>
    <w:rsid w:val="00AE2FC3"/>
    <w:rsid w:val="00AF3137"/>
    <w:rsid w:val="00AF47E1"/>
    <w:rsid w:val="00AF69C0"/>
    <w:rsid w:val="00B02EA6"/>
    <w:rsid w:val="00B046C1"/>
    <w:rsid w:val="00B07834"/>
    <w:rsid w:val="00B25DC5"/>
    <w:rsid w:val="00B262A1"/>
    <w:rsid w:val="00B27BDC"/>
    <w:rsid w:val="00B30F64"/>
    <w:rsid w:val="00B32266"/>
    <w:rsid w:val="00B36C8F"/>
    <w:rsid w:val="00B4776C"/>
    <w:rsid w:val="00B50357"/>
    <w:rsid w:val="00B542DD"/>
    <w:rsid w:val="00B55350"/>
    <w:rsid w:val="00B57396"/>
    <w:rsid w:val="00B67C04"/>
    <w:rsid w:val="00B8438A"/>
    <w:rsid w:val="00B87608"/>
    <w:rsid w:val="00B91FAF"/>
    <w:rsid w:val="00B93FEC"/>
    <w:rsid w:val="00BA223B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F0E60"/>
    <w:rsid w:val="00BF1083"/>
    <w:rsid w:val="00BF1D3C"/>
    <w:rsid w:val="00BF3180"/>
    <w:rsid w:val="00BF67F5"/>
    <w:rsid w:val="00C00C0D"/>
    <w:rsid w:val="00C02188"/>
    <w:rsid w:val="00C03799"/>
    <w:rsid w:val="00C12DD5"/>
    <w:rsid w:val="00C136D0"/>
    <w:rsid w:val="00C17E2A"/>
    <w:rsid w:val="00C20C1E"/>
    <w:rsid w:val="00C24A10"/>
    <w:rsid w:val="00C40201"/>
    <w:rsid w:val="00C403C3"/>
    <w:rsid w:val="00C44EF4"/>
    <w:rsid w:val="00C61E15"/>
    <w:rsid w:val="00C73B2C"/>
    <w:rsid w:val="00C73D7E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C3B13"/>
    <w:rsid w:val="00CC605B"/>
    <w:rsid w:val="00CD4D2B"/>
    <w:rsid w:val="00CE56FD"/>
    <w:rsid w:val="00CE5B35"/>
    <w:rsid w:val="00CF4D19"/>
    <w:rsid w:val="00D021AC"/>
    <w:rsid w:val="00D12602"/>
    <w:rsid w:val="00D15CAA"/>
    <w:rsid w:val="00D17E02"/>
    <w:rsid w:val="00D2109C"/>
    <w:rsid w:val="00D27DC3"/>
    <w:rsid w:val="00D329A0"/>
    <w:rsid w:val="00D3577C"/>
    <w:rsid w:val="00D375F4"/>
    <w:rsid w:val="00D43AC0"/>
    <w:rsid w:val="00D47C20"/>
    <w:rsid w:val="00D56441"/>
    <w:rsid w:val="00D63A36"/>
    <w:rsid w:val="00D8019B"/>
    <w:rsid w:val="00D812F1"/>
    <w:rsid w:val="00D85628"/>
    <w:rsid w:val="00D914D8"/>
    <w:rsid w:val="00DA1F66"/>
    <w:rsid w:val="00DB3B98"/>
    <w:rsid w:val="00DB5CE9"/>
    <w:rsid w:val="00DC17D5"/>
    <w:rsid w:val="00DC76FD"/>
    <w:rsid w:val="00DE0478"/>
    <w:rsid w:val="00DE3AC3"/>
    <w:rsid w:val="00DF02F9"/>
    <w:rsid w:val="00DF0577"/>
    <w:rsid w:val="00DF591D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41D90"/>
    <w:rsid w:val="00E42A76"/>
    <w:rsid w:val="00E601B6"/>
    <w:rsid w:val="00E601FC"/>
    <w:rsid w:val="00E80C06"/>
    <w:rsid w:val="00E84F61"/>
    <w:rsid w:val="00E85536"/>
    <w:rsid w:val="00E86F8A"/>
    <w:rsid w:val="00EA3A1A"/>
    <w:rsid w:val="00EA41D6"/>
    <w:rsid w:val="00EA5BCA"/>
    <w:rsid w:val="00EA78ED"/>
    <w:rsid w:val="00EB2FF3"/>
    <w:rsid w:val="00EB5924"/>
    <w:rsid w:val="00EC2D9F"/>
    <w:rsid w:val="00ED219F"/>
    <w:rsid w:val="00ED2AA6"/>
    <w:rsid w:val="00EE497B"/>
    <w:rsid w:val="00EF0198"/>
    <w:rsid w:val="00EF4A9B"/>
    <w:rsid w:val="00EF7436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B78F2"/>
    <w:rsid w:val="00FC2AF9"/>
    <w:rsid w:val="00FC4700"/>
    <w:rsid w:val="00FC7E02"/>
    <w:rsid w:val="00FE4D5F"/>
    <w:rsid w:val="00FE67CC"/>
    <w:rsid w:val="00FE68F0"/>
    <w:rsid w:val="00FF1001"/>
    <w:rsid w:val="00F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93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y.com/academy/lesson/role-play-lesson-plan.html" TargetMode="External"/><Relationship Id="rId13" Type="http://schemas.openxmlformats.org/officeDocument/2006/relationships/hyperlink" Target="https://study.com/academy/lesson/role-play-lesson-plan.html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freeenglishlessonplans.com/tag/role-play/" TargetMode="External"/><Relationship Id="rId17" Type="http://schemas.openxmlformats.org/officeDocument/2006/relationships/hyperlink" Target="https://freeenglishlessonplans.com/tag/role-pla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eachingenglish.org.uk/article/role-play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achingenglish.org.uk/article/role-pla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educationworld.com/a_lesson/02/lp283-01.shtml" TargetMode="External"/><Relationship Id="rId10" Type="http://schemas.openxmlformats.org/officeDocument/2006/relationships/hyperlink" Target="https://www.educationworld.com/a_lesson/02/lp283-01.shtml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tudy.com/academy/lesson/esl-role-play-lesson-plan.html" TargetMode="External"/><Relationship Id="rId14" Type="http://schemas.openxmlformats.org/officeDocument/2006/relationships/hyperlink" Target="https://study.com/academy/lesson/esl-role-play-lesson-plan.html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C1"/>
    <w:rsid w:val="00021BCC"/>
    <w:rsid w:val="00071DA5"/>
    <w:rsid w:val="000E3902"/>
    <w:rsid w:val="00106507"/>
    <w:rsid w:val="001A22C3"/>
    <w:rsid w:val="001E40F4"/>
    <w:rsid w:val="00253619"/>
    <w:rsid w:val="002728F4"/>
    <w:rsid w:val="00280CE5"/>
    <w:rsid w:val="00340B43"/>
    <w:rsid w:val="003A22D6"/>
    <w:rsid w:val="00457077"/>
    <w:rsid w:val="004A008E"/>
    <w:rsid w:val="004E1DB9"/>
    <w:rsid w:val="004F70DF"/>
    <w:rsid w:val="0050187F"/>
    <w:rsid w:val="0050760F"/>
    <w:rsid w:val="00571A20"/>
    <w:rsid w:val="005E6E71"/>
    <w:rsid w:val="006814AC"/>
    <w:rsid w:val="006925D7"/>
    <w:rsid w:val="00713551"/>
    <w:rsid w:val="00797D75"/>
    <w:rsid w:val="00805105"/>
    <w:rsid w:val="00816166"/>
    <w:rsid w:val="00836926"/>
    <w:rsid w:val="00957041"/>
    <w:rsid w:val="009D2491"/>
    <w:rsid w:val="00A20224"/>
    <w:rsid w:val="00A50CC6"/>
    <w:rsid w:val="00AB2F7D"/>
    <w:rsid w:val="00AB37F5"/>
    <w:rsid w:val="00AC6A43"/>
    <w:rsid w:val="00B67D1F"/>
    <w:rsid w:val="00BA670A"/>
    <w:rsid w:val="00C25272"/>
    <w:rsid w:val="00C87D32"/>
    <w:rsid w:val="00C93DC1"/>
    <w:rsid w:val="00D92979"/>
    <w:rsid w:val="00DE19D7"/>
    <w:rsid w:val="00E1594B"/>
    <w:rsid w:val="00E17671"/>
    <w:rsid w:val="00EB30E9"/>
    <w:rsid w:val="00F07EE3"/>
    <w:rsid w:val="00F4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0</TotalTime>
  <Pages>3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Credpal</cp:lastModifiedBy>
  <cp:revision>2</cp:revision>
  <dcterms:created xsi:type="dcterms:W3CDTF">2019-08-07T13:51:00Z</dcterms:created>
  <dcterms:modified xsi:type="dcterms:W3CDTF">2019-08-07T13:51:00Z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