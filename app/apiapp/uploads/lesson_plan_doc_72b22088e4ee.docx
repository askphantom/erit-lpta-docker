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69331382" w:rsidR="00C17E2A" w:rsidRPr="009260D0" w:rsidRDefault="00AD420F">
            <w:pPr>
              <w:pStyle w:val="Title"/>
              <w:rPr>
                <w:sz w:val="40"/>
                <w:szCs w:val="40"/>
              </w:rPr>
            </w:pPr>
            <w:r>
              <w:rPr>
                <w:sz w:val="40"/>
                <w:szCs w:val="40"/>
              </w:rPr>
              <w:t>MULTIPLICATION OF DECIMAL FRACTIONS BY WHOLE NUMBERS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50360AF" w:rsidR="00C17E2A" w:rsidRDefault="00AD420F">
                  <w:r>
                    <w:t>Mathematics</w:t>
                  </w:r>
                  <w:r w:rsidR="00B36C8F">
                    <w:t xml:space="preserve">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290F0154" w:rsidR="00C17E2A" w:rsidRDefault="001B06CE">
                  <w:r>
                    <w:t>4</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689E1CF5" w14:textId="77777777" w:rsidR="001611AE" w:rsidRDefault="000A37E8" w:rsidP="00203BC7">
            <w:pPr>
              <w:pStyle w:val="ListParagraph"/>
              <w:numPr>
                <w:ilvl w:val="0"/>
                <w:numId w:val="2"/>
              </w:numPr>
              <w:ind w:left="183" w:hanging="142"/>
            </w:pPr>
            <w:r>
              <w:t xml:space="preserve"> </w:t>
            </w:r>
            <w:r w:rsidR="001611AE">
              <w:t xml:space="preserve"> </w:t>
            </w:r>
            <w:r w:rsidR="00203BC7">
              <w:t>Multiplication of decimal fractions by whole numbers</w:t>
            </w:r>
          </w:p>
          <w:p w14:paraId="458BD9FD" w14:textId="0A33738F" w:rsidR="002544C2" w:rsidRDefault="002544C2" w:rsidP="00203BC7">
            <w:pPr>
              <w:pStyle w:val="ListParagraph"/>
              <w:numPr>
                <w:ilvl w:val="0"/>
                <w:numId w:val="2"/>
              </w:numPr>
              <w:ind w:left="183" w:hanging="142"/>
            </w:pPr>
            <w:r>
              <w:t xml:space="preserve"> </w:t>
            </w:r>
            <w:r w:rsidR="006F0D58">
              <w:t xml:space="preserve"> </w:t>
            </w:r>
            <w:r>
              <w:t>Multiplication of decimal by whole numbers</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1508C23">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6153"/>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68B1949D" w:rsidR="00D15CAA" w:rsidRDefault="00BF3180" w:rsidP="00B67C04">
                                  <w:r>
                                    <w:t>-</w:t>
                                  </w:r>
                                  <w:r w:rsidR="00E10859">
                                    <w:t xml:space="preserve"> Multiplication chart</w:t>
                                  </w:r>
                                </w:p>
                                <w:p w14:paraId="7F9F30A2" w14:textId="0DD4F546" w:rsidR="00E10859" w:rsidRDefault="00E10859" w:rsidP="00B67C04">
                                  <w:r>
                                    <w:t>- Digit cards</w:t>
                                  </w:r>
                                </w:p>
                                <w:p w14:paraId="3DD227F1" w14:textId="49A8228E" w:rsidR="00E10859" w:rsidRPr="00BF3180" w:rsidRDefault="00E10859" w:rsidP="00B67C04">
                                  <w:r>
                                    <w:t>- Place value table.</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05E7203F" w:rsidR="00E42A76" w:rsidRDefault="00767B37" w:rsidP="00E42A76">
                                  <w:pPr>
                                    <w:pStyle w:val="ListBullet"/>
                                  </w:pPr>
                                  <w:hyperlink r:id="rId8" w:history="1">
                                    <w:r w:rsidR="007A3500">
                                      <w:rPr>
                                        <w:rStyle w:val="Hyperlink"/>
                                      </w:rPr>
                                      <w:t>https://www.math-only-math.com/multiplying-decimal-by-a-whole-number.html</w:t>
                                    </w:r>
                                  </w:hyperlink>
                                </w:p>
                                <w:p w14:paraId="537BF297" w14:textId="77777777" w:rsidR="00714A8D" w:rsidRDefault="00767B37" w:rsidP="0083703B">
                                  <w:pPr>
                                    <w:pStyle w:val="ListBullet"/>
                                  </w:pPr>
                                  <w:hyperlink r:id="rId9" w:history="1">
                                    <w:r w:rsidR="007A3500">
                                      <w:rPr>
                                        <w:rStyle w:val="Hyperlink"/>
                                      </w:rPr>
                                      <w:t>https://www.mathgoodies.com/lessons/decimals_part2/multiply_by_whole</w:t>
                                    </w:r>
                                  </w:hyperlink>
                                </w:p>
                                <w:p w14:paraId="31B3548F" w14:textId="77777777" w:rsidR="007A3500" w:rsidRDefault="00767B37" w:rsidP="0083703B">
                                  <w:pPr>
                                    <w:pStyle w:val="ListBullet"/>
                                  </w:pPr>
                                  <w:hyperlink r:id="rId10" w:history="1">
                                    <w:r w:rsidR="007A3500">
                                      <w:rPr>
                                        <w:rStyle w:val="Hyperlink"/>
                                      </w:rPr>
                                      <w:t>https://www.homeschoolmath.net/teaching/d/multiply-decimals.php</w:t>
                                    </w:r>
                                  </w:hyperlink>
                                </w:p>
                                <w:p w14:paraId="4E6A1E53" w14:textId="77777777" w:rsidR="007A3500" w:rsidRDefault="00767B37" w:rsidP="0083703B">
                                  <w:pPr>
                                    <w:pStyle w:val="ListBullet"/>
                                  </w:pPr>
                                  <w:hyperlink r:id="rId11" w:history="1">
                                    <w:r w:rsidR="007A3500">
                                      <w:rPr>
                                        <w:rStyle w:val="Hyperlink"/>
                                      </w:rPr>
                                      <w:t>https://teach.conceptuamath.com/app/topic/multiplying-decimals-whole-numbers</w:t>
                                    </w:r>
                                  </w:hyperlink>
                                </w:p>
                                <w:p w14:paraId="266D3DBF" w14:textId="61F38172" w:rsidR="007A3500" w:rsidRDefault="00767B37" w:rsidP="0083703B">
                                  <w:pPr>
                                    <w:pStyle w:val="ListBullet"/>
                                  </w:pPr>
                                  <w:hyperlink r:id="rId12" w:history="1">
                                    <w:r w:rsidR="002479EE">
                                      <w:rPr>
                                        <w:rStyle w:val="Hyperlink"/>
                                      </w:rPr>
                                      <w:t>https://www.eduplace.com/math/mw/background/5/09/te_5_09_overview.html</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6153"/>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68B1949D" w:rsidR="00D15CAA" w:rsidRDefault="00BF3180" w:rsidP="00B67C04">
                            <w:r>
                              <w:t>-</w:t>
                            </w:r>
                            <w:r w:rsidR="00E10859">
                              <w:t xml:space="preserve"> Multiplication chart</w:t>
                            </w:r>
                          </w:p>
                          <w:p w14:paraId="7F9F30A2" w14:textId="0DD4F546" w:rsidR="00E10859" w:rsidRDefault="00E10859" w:rsidP="00B67C04">
                            <w:r>
                              <w:t>- Digit cards</w:t>
                            </w:r>
                          </w:p>
                          <w:p w14:paraId="3DD227F1" w14:textId="49A8228E" w:rsidR="00E10859" w:rsidRPr="00BF3180" w:rsidRDefault="00E10859" w:rsidP="00B67C04">
                            <w:r>
                              <w:t>- Place value table.</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05E7203F" w:rsidR="00E42A76" w:rsidRDefault="00767B37" w:rsidP="00E42A76">
                            <w:pPr>
                              <w:pStyle w:val="ListBullet"/>
                            </w:pPr>
                            <w:hyperlink r:id="rId13" w:history="1">
                              <w:r w:rsidR="007A3500">
                                <w:rPr>
                                  <w:rStyle w:val="Hyperlink"/>
                                </w:rPr>
                                <w:t>https://www.math-only-math.com/multiplying-decimal-by-a-whole-number.html</w:t>
                              </w:r>
                            </w:hyperlink>
                          </w:p>
                          <w:p w14:paraId="537BF297" w14:textId="77777777" w:rsidR="00714A8D" w:rsidRDefault="00767B37" w:rsidP="0083703B">
                            <w:pPr>
                              <w:pStyle w:val="ListBullet"/>
                            </w:pPr>
                            <w:hyperlink r:id="rId14" w:history="1">
                              <w:r w:rsidR="007A3500">
                                <w:rPr>
                                  <w:rStyle w:val="Hyperlink"/>
                                </w:rPr>
                                <w:t>https://www.mathgoodies.com/lessons/decimals_part2/multiply_by_whole</w:t>
                              </w:r>
                            </w:hyperlink>
                          </w:p>
                          <w:p w14:paraId="31B3548F" w14:textId="77777777" w:rsidR="007A3500" w:rsidRDefault="00767B37" w:rsidP="0083703B">
                            <w:pPr>
                              <w:pStyle w:val="ListBullet"/>
                            </w:pPr>
                            <w:hyperlink r:id="rId15" w:history="1">
                              <w:r w:rsidR="007A3500">
                                <w:rPr>
                                  <w:rStyle w:val="Hyperlink"/>
                                </w:rPr>
                                <w:t>https://www.homeschoolmath.net/teaching/d/multiply-decimals.php</w:t>
                              </w:r>
                            </w:hyperlink>
                          </w:p>
                          <w:p w14:paraId="4E6A1E53" w14:textId="77777777" w:rsidR="007A3500" w:rsidRDefault="00767B37" w:rsidP="0083703B">
                            <w:pPr>
                              <w:pStyle w:val="ListBullet"/>
                            </w:pPr>
                            <w:hyperlink r:id="rId16" w:history="1">
                              <w:r w:rsidR="007A3500">
                                <w:rPr>
                                  <w:rStyle w:val="Hyperlink"/>
                                </w:rPr>
                                <w:t>https://teach.conceptuamath.com/app/topic/multiplying-decimals-whole-numbers</w:t>
                              </w:r>
                            </w:hyperlink>
                          </w:p>
                          <w:p w14:paraId="266D3DBF" w14:textId="61F38172" w:rsidR="007A3500" w:rsidRDefault="00767B37" w:rsidP="0083703B">
                            <w:pPr>
                              <w:pStyle w:val="ListBullet"/>
                            </w:pPr>
                            <w:hyperlink r:id="rId17" w:history="1">
                              <w:r w:rsidR="002479EE">
                                <w:rPr>
                                  <w:rStyle w:val="Hyperlink"/>
                                </w:rPr>
                                <w:t>https://www.eduplace.com/math/mw/background/5/09/te_5_09_overview.html</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16A4FAA0" w:rsidR="001D4D95" w:rsidRDefault="00AD5265" w:rsidP="00120253">
            <w:r>
              <w:t>Students should be able to;</w:t>
            </w:r>
          </w:p>
          <w:p w14:paraId="522F98ED" w14:textId="7B0420ED" w:rsidR="00557F06" w:rsidRDefault="00557F06" w:rsidP="00557F06">
            <w:pPr>
              <w:pStyle w:val="ListParagraph"/>
              <w:numPr>
                <w:ilvl w:val="0"/>
                <w:numId w:val="16"/>
              </w:numPr>
              <w:ind w:left="142" w:hanging="142"/>
            </w:pPr>
            <w:r>
              <w:t>Multiply decimal fractions by whole numbers</w:t>
            </w:r>
            <w:r w:rsidR="002544C2">
              <w:t>.</w:t>
            </w:r>
          </w:p>
          <w:p w14:paraId="687024D3" w14:textId="0F0F185B" w:rsidR="002544C2" w:rsidRDefault="002544C2" w:rsidP="00557F06">
            <w:pPr>
              <w:pStyle w:val="ListParagraph"/>
              <w:numPr>
                <w:ilvl w:val="0"/>
                <w:numId w:val="16"/>
              </w:numPr>
              <w:ind w:left="142" w:hanging="142"/>
            </w:pPr>
            <w:r>
              <w:t>Multiply decimals by whole numbers.</w:t>
            </w:r>
          </w:p>
          <w:p w14:paraId="1E74D52C" w14:textId="77777777" w:rsidR="0028765C" w:rsidRDefault="0028765C" w:rsidP="00D914D8">
            <w:pPr>
              <w:spacing w:line="240" w:lineRule="auto"/>
              <w:outlineLvl w:val="1"/>
            </w:pPr>
          </w:p>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6C8FDF80" w14:textId="77777777" w:rsidR="001D4D95" w:rsidRDefault="001D4D95" w:rsidP="001D4D95"/>
          <w:p w14:paraId="09613FE1" w14:textId="77777777" w:rsidR="001D4D95" w:rsidRDefault="001D4D95" w:rsidP="001D4D95"/>
          <w:p w14:paraId="5E46CA3D" w14:textId="77777777" w:rsidR="00A71E70" w:rsidRDefault="00A71E70" w:rsidP="001D4D95"/>
          <w:p w14:paraId="36A25895" w14:textId="77777777" w:rsidR="00A71E70" w:rsidRDefault="00A71E70" w:rsidP="001D4D95"/>
          <w:p w14:paraId="18F0E2F1" w14:textId="77777777" w:rsidR="00A71E70" w:rsidRDefault="00A71E70" w:rsidP="001D4D95"/>
          <w:p w14:paraId="43C888DB" w14:textId="77777777" w:rsidR="00A71E70" w:rsidRDefault="00A71E70" w:rsidP="001D4D95"/>
          <w:p w14:paraId="22A31125" w14:textId="18309E14" w:rsidR="00A71E70" w:rsidRPr="000A37E8" w:rsidRDefault="00A71E70" w:rsidP="0028765C">
            <w:pPr>
              <w:pStyle w:val="Heading2"/>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2E01E3A2" w:rsidR="000529DC" w:rsidRDefault="006513FB" w:rsidP="006513FB">
            <w:pPr>
              <w:pStyle w:val="Heading2"/>
              <w:rPr>
                <w:b/>
              </w:rPr>
            </w:pPr>
            <w:r>
              <w:rPr>
                <w:b/>
              </w:rPr>
              <w:t>Activity Starter</w:t>
            </w:r>
            <w:r w:rsidRPr="001D4D95">
              <w:rPr>
                <w:b/>
              </w:rPr>
              <w:t>/Instruction</w:t>
            </w:r>
          </w:p>
          <w:p w14:paraId="0CBE0F99" w14:textId="77777777" w:rsidR="00557F06" w:rsidRDefault="00557F06" w:rsidP="00557F06">
            <w:pPr>
              <w:pStyle w:val="ListParagraph"/>
              <w:numPr>
                <w:ilvl w:val="0"/>
                <w:numId w:val="15"/>
              </w:numPr>
              <w:ind w:left="182" w:hanging="182"/>
            </w:pPr>
            <w:r>
              <w:t>Draw a number line on the board and calibrate it with decimal numbers.</w:t>
            </w:r>
          </w:p>
          <w:p w14:paraId="6D54BF17" w14:textId="77777777" w:rsidR="00557F06" w:rsidRDefault="00557F06" w:rsidP="00557F06">
            <w:pPr>
              <w:pStyle w:val="ListParagraph"/>
              <w:numPr>
                <w:ilvl w:val="0"/>
                <w:numId w:val="15"/>
              </w:numPr>
              <w:ind w:left="182" w:hanging="182"/>
            </w:pPr>
            <w:r>
              <w:t xml:space="preserve">Practice moving the decimal point left and right. </w:t>
            </w:r>
          </w:p>
          <w:p w14:paraId="198687E2" w14:textId="5B83E0D2" w:rsidR="00557F06" w:rsidRPr="00557F06" w:rsidRDefault="00557F06" w:rsidP="00557F06">
            <w:pPr>
              <w:pStyle w:val="ListParagraph"/>
              <w:numPr>
                <w:ilvl w:val="0"/>
                <w:numId w:val="15"/>
              </w:numPr>
              <w:ind w:left="182" w:hanging="182"/>
            </w:pPr>
            <w:r>
              <w:t>Ask pupils what happens when we move the decimal comma left i.e. the number becomes smaller, and if we move it to the right i.e. the number becomes bigger</w:t>
            </w:r>
          </w:p>
          <w:p w14:paraId="7EDB1DB8" w14:textId="1D88E085" w:rsidR="00FB30A1" w:rsidRDefault="00FB30A1" w:rsidP="00FB30A1">
            <w:pPr>
              <w:pStyle w:val="ListParagraph"/>
              <w:ind w:left="172"/>
            </w:pPr>
          </w:p>
          <w:p w14:paraId="271A1C2B" w14:textId="5C9FE4C8" w:rsidR="001B06CE" w:rsidRDefault="001B06CE" w:rsidP="00FB30A1">
            <w:pPr>
              <w:pStyle w:val="ListParagraph"/>
              <w:ind w:left="172"/>
            </w:pPr>
          </w:p>
          <w:p w14:paraId="7D18BFAB" w14:textId="397DFC5B" w:rsidR="001B06CE" w:rsidRDefault="001B06CE" w:rsidP="00FB30A1">
            <w:pPr>
              <w:pStyle w:val="ListParagraph"/>
              <w:ind w:left="172"/>
            </w:pPr>
          </w:p>
          <w:p w14:paraId="31470501" w14:textId="66D2B442" w:rsidR="001B06CE" w:rsidRDefault="001B06CE" w:rsidP="00FB30A1">
            <w:pPr>
              <w:pStyle w:val="ListParagraph"/>
              <w:ind w:left="172"/>
            </w:pPr>
          </w:p>
          <w:p w14:paraId="3C5A2EDB" w14:textId="6AC44A18" w:rsidR="001B06CE" w:rsidRDefault="001B06CE" w:rsidP="00FB30A1">
            <w:pPr>
              <w:pStyle w:val="ListParagraph"/>
              <w:ind w:left="172"/>
            </w:pPr>
          </w:p>
          <w:p w14:paraId="075B5FF3" w14:textId="77777777" w:rsidR="001B06CE" w:rsidRDefault="001B06CE" w:rsidP="00FB30A1">
            <w:pPr>
              <w:pStyle w:val="ListParagraph"/>
              <w:ind w:left="172"/>
            </w:pPr>
          </w:p>
          <w:p w14:paraId="46F8CFFE" w14:textId="6B0EBC41" w:rsidR="00A21D57" w:rsidRDefault="00A21D57" w:rsidP="00A21D57">
            <w:pPr>
              <w:pStyle w:val="Heading2"/>
              <w:rPr>
                <w:b/>
              </w:rPr>
            </w:pPr>
            <w:r>
              <w:rPr>
                <w:b/>
              </w:rPr>
              <w:t>Guided Practice</w:t>
            </w:r>
          </w:p>
          <w:p w14:paraId="5250152B" w14:textId="401E1B62" w:rsidR="00A21D57" w:rsidRPr="00031953" w:rsidRDefault="00A21D57" w:rsidP="00A21D57">
            <w:pPr>
              <w:rPr>
                <w:b/>
              </w:rPr>
            </w:pPr>
            <w:r>
              <w:rPr>
                <w:b/>
              </w:rPr>
              <w:t>Day 2/ Lesson 2</w:t>
            </w:r>
            <w:r w:rsidRPr="00031953">
              <w:rPr>
                <w:b/>
              </w:rPr>
              <w:t xml:space="preserve">: 15 </w:t>
            </w:r>
            <w:proofErr w:type="spellStart"/>
            <w:r w:rsidRPr="00031953">
              <w:rPr>
                <w:b/>
              </w:rPr>
              <w:t>Mins</w:t>
            </w:r>
            <w:proofErr w:type="spellEnd"/>
          </w:p>
          <w:p w14:paraId="03A034E2" w14:textId="77777777" w:rsidR="00A21D57" w:rsidRDefault="00A21D57" w:rsidP="00A21D57">
            <w:pPr>
              <w:pStyle w:val="ListParagraph"/>
              <w:numPr>
                <w:ilvl w:val="0"/>
                <w:numId w:val="19"/>
              </w:numPr>
              <w:ind w:left="182" w:hanging="182"/>
            </w:pPr>
            <w:r>
              <w:t>Continue from the previous lesson, and shows the pupils how to use short multiplication to multiply decimals by double-digit numbers.</w:t>
            </w:r>
          </w:p>
          <w:p w14:paraId="78B528D9" w14:textId="624869C7" w:rsidR="00A21D57" w:rsidRDefault="00A21D57" w:rsidP="00A21D57">
            <w:pPr>
              <w:pStyle w:val="ListParagraph"/>
              <w:numPr>
                <w:ilvl w:val="0"/>
                <w:numId w:val="19"/>
              </w:numPr>
              <w:ind w:left="182" w:hanging="182"/>
            </w:pPr>
            <w:r>
              <w:t xml:space="preserve">Explain that multiplication of decimals by double digit numbers can be done in the </w:t>
            </w:r>
            <w:r>
              <w:lastRenderedPageBreak/>
              <w:t xml:space="preserve">column method by lining up the numbers in terms of place values i.e. tens underneath each other and units underneath each other. </w:t>
            </w:r>
          </w:p>
          <w:p w14:paraId="5A094D0B" w14:textId="77777777" w:rsidR="00A21D57" w:rsidRDefault="00A21D57" w:rsidP="00A21D57">
            <w:pPr>
              <w:pStyle w:val="ListParagraph"/>
              <w:numPr>
                <w:ilvl w:val="0"/>
                <w:numId w:val="19"/>
              </w:numPr>
              <w:ind w:left="182" w:hanging="182"/>
            </w:pPr>
            <w:r>
              <w:t xml:space="preserve">Work through examples. We multiply from right to left starting with the unit of the second number which is multiplied with each value in the decimal number. </w:t>
            </w:r>
          </w:p>
          <w:p w14:paraId="3D07ECAD" w14:textId="1CEA447F" w:rsidR="00A21D57" w:rsidRDefault="00A21D57" w:rsidP="00A21D57">
            <w:pPr>
              <w:pStyle w:val="ListParagraph"/>
              <w:numPr>
                <w:ilvl w:val="0"/>
                <w:numId w:val="19"/>
              </w:numPr>
              <w:ind w:left="182" w:hanging="182"/>
            </w:pPr>
            <w:r>
              <w:t>Remind the pupils again about the carrying rule.</w:t>
            </w:r>
          </w:p>
          <w:p w14:paraId="62527767" w14:textId="329E0A47" w:rsidR="002544C2" w:rsidRDefault="002544C2" w:rsidP="002544C2">
            <w:pPr>
              <w:pStyle w:val="ListParagraph"/>
              <w:ind w:left="182"/>
            </w:pPr>
          </w:p>
          <w:p w14:paraId="73FD1524" w14:textId="28B18A5F" w:rsidR="001B06CE" w:rsidRDefault="001B06CE" w:rsidP="002544C2">
            <w:pPr>
              <w:pStyle w:val="ListParagraph"/>
              <w:ind w:left="182"/>
            </w:pPr>
          </w:p>
          <w:p w14:paraId="3E1639ED" w14:textId="77777777" w:rsidR="001B06CE" w:rsidRDefault="001B06CE" w:rsidP="002544C2">
            <w:pPr>
              <w:pStyle w:val="ListParagraph"/>
              <w:ind w:left="182"/>
            </w:pPr>
          </w:p>
          <w:p w14:paraId="1AE0FB8F" w14:textId="77777777" w:rsidR="002544C2" w:rsidRDefault="002544C2" w:rsidP="002544C2">
            <w:pPr>
              <w:pStyle w:val="Heading2"/>
              <w:rPr>
                <w:b/>
              </w:rPr>
            </w:pPr>
            <w:r>
              <w:rPr>
                <w:b/>
              </w:rPr>
              <w:t>Guided Practice</w:t>
            </w:r>
          </w:p>
          <w:p w14:paraId="441F6DCC" w14:textId="312E3919" w:rsidR="002544C2" w:rsidRDefault="002544C2" w:rsidP="002544C2">
            <w:pPr>
              <w:rPr>
                <w:b/>
              </w:rPr>
            </w:pPr>
            <w:r>
              <w:rPr>
                <w:b/>
              </w:rPr>
              <w:t>Day 4/ Lesson 4</w:t>
            </w:r>
            <w:r w:rsidRPr="00031953">
              <w:rPr>
                <w:b/>
              </w:rPr>
              <w:t xml:space="preserve">: 15 </w:t>
            </w:r>
            <w:proofErr w:type="spellStart"/>
            <w:r w:rsidRPr="00031953">
              <w:rPr>
                <w:b/>
              </w:rPr>
              <w:t>Mins</w:t>
            </w:r>
            <w:proofErr w:type="spellEnd"/>
          </w:p>
          <w:p w14:paraId="07DD4AA1" w14:textId="77777777" w:rsidR="005B3803" w:rsidRPr="008D0361" w:rsidRDefault="005B3803" w:rsidP="005B3803">
            <w:pPr>
              <w:pStyle w:val="ListParagraph"/>
              <w:numPr>
                <w:ilvl w:val="0"/>
                <w:numId w:val="20"/>
              </w:numPr>
              <w:ind w:left="147" w:hanging="147"/>
              <w:rPr>
                <w:b/>
              </w:rPr>
            </w:pPr>
            <w:r>
              <w:t xml:space="preserve">Revise multiplication of decimals by powers of 10, multiples of 10 and whole numbers. </w:t>
            </w:r>
          </w:p>
          <w:p w14:paraId="4F84A69A" w14:textId="77777777" w:rsidR="005B3803" w:rsidRPr="008D0361" w:rsidRDefault="005B3803" w:rsidP="005B3803">
            <w:pPr>
              <w:pStyle w:val="ListParagraph"/>
              <w:numPr>
                <w:ilvl w:val="0"/>
                <w:numId w:val="20"/>
              </w:numPr>
              <w:ind w:left="147" w:hanging="147"/>
            </w:pPr>
            <w:r>
              <w:t>Give pupils a few examples from real life which requires the use of decimals e.g. money transactions.</w:t>
            </w:r>
          </w:p>
          <w:p w14:paraId="2EF850EA" w14:textId="77777777" w:rsidR="005B3803" w:rsidRPr="008D0361" w:rsidRDefault="005B3803" w:rsidP="005B3803">
            <w:pPr>
              <w:pStyle w:val="ListParagraph"/>
              <w:numPr>
                <w:ilvl w:val="0"/>
                <w:numId w:val="20"/>
              </w:numPr>
              <w:ind w:left="147" w:hanging="147"/>
            </w:pPr>
            <w:r>
              <w:t>Give a few simple verbal examples and ask pupils to calculate the answers mentally. For example, I buy 4 pencils at N0.25, how much did I pay.</w:t>
            </w:r>
          </w:p>
          <w:p w14:paraId="4DB705D9" w14:textId="01684362" w:rsidR="00780730" w:rsidRDefault="00780730" w:rsidP="00CD4D2B">
            <w:pPr>
              <w:rPr>
                <w:b/>
              </w:rPr>
            </w:pPr>
          </w:p>
          <w:p w14:paraId="6CC78EF4" w14:textId="26A7E59D" w:rsidR="00A37E88" w:rsidRPr="00994216" w:rsidRDefault="00A37E88" w:rsidP="001B06CE"/>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Day 1/ Lesson 1: 15 Mins</w:t>
            </w:r>
          </w:p>
          <w:p w14:paraId="23790951" w14:textId="77777777" w:rsidR="00E10859" w:rsidRPr="00E10859" w:rsidRDefault="00E10859" w:rsidP="00A21D57">
            <w:pPr>
              <w:pStyle w:val="ListParagraph"/>
              <w:numPr>
                <w:ilvl w:val="0"/>
                <w:numId w:val="17"/>
              </w:numPr>
              <w:ind w:left="147" w:hanging="147"/>
              <w:rPr>
                <w:b/>
              </w:rPr>
            </w:pPr>
            <w:r>
              <w:t>Demonstrate that when we multiply decimals by multiples of 10 i.e. 10, 20, 30, etc., we can break up our work into two stages.</w:t>
            </w:r>
          </w:p>
          <w:p w14:paraId="0829F8ED" w14:textId="77777777" w:rsidR="00E10859" w:rsidRPr="00BA6DB4" w:rsidRDefault="00E10859" w:rsidP="00A21D57">
            <w:pPr>
              <w:pStyle w:val="ListParagraph"/>
              <w:numPr>
                <w:ilvl w:val="0"/>
                <w:numId w:val="17"/>
              </w:numPr>
              <w:ind w:left="147" w:hanging="147"/>
            </w:pPr>
            <w:r>
              <w:t xml:space="preserve"> First, break the whole number into units of tens, hundreds or thousands. E.g. 2,956 × 50 becomes 2,956 × 10 × 5.</w:t>
            </w:r>
          </w:p>
          <w:p w14:paraId="2B4F1FC0" w14:textId="77777777" w:rsidR="00E10859" w:rsidRPr="00BA6DB4" w:rsidRDefault="00E10859" w:rsidP="00A21D57">
            <w:pPr>
              <w:pStyle w:val="ListParagraph"/>
              <w:numPr>
                <w:ilvl w:val="0"/>
                <w:numId w:val="17"/>
              </w:numPr>
              <w:ind w:left="147" w:hanging="147"/>
            </w:pPr>
            <w:r>
              <w:t xml:space="preserve"> Multiplying 2, 956 shifts the comma one place back so that 2,956 becomes 29,56. </w:t>
            </w:r>
          </w:p>
          <w:p w14:paraId="3B67EB7F" w14:textId="0A9C5AAC" w:rsidR="000529DC" w:rsidRPr="00BA6DB4" w:rsidRDefault="00E10859" w:rsidP="00A21D57">
            <w:pPr>
              <w:pStyle w:val="ListParagraph"/>
              <w:numPr>
                <w:ilvl w:val="0"/>
                <w:numId w:val="17"/>
              </w:numPr>
              <w:ind w:left="147" w:hanging="147"/>
            </w:pPr>
            <w:r>
              <w:t>Now multiply 29,56 by 5.</w:t>
            </w:r>
          </w:p>
          <w:p w14:paraId="353508AE" w14:textId="2D8BD6EE" w:rsidR="000529DC" w:rsidRDefault="000529DC" w:rsidP="00A21D57">
            <w:pPr>
              <w:pStyle w:val="ListParagraph"/>
              <w:ind w:left="147"/>
            </w:pPr>
          </w:p>
          <w:p w14:paraId="68C1248D" w14:textId="6F74600E" w:rsidR="001B06CE" w:rsidRDefault="001B06CE" w:rsidP="00A21D57">
            <w:pPr>
              <w:pStyle w:val="ListParagraph"/>
              <w:ind w:left="147"/>
            </w:pPr>
          </w:p>
          <w:p w14:paraId="5E95F384" w14:textId="39AC07AA" w:rsidR="001B06CE" w:rsidRDefault="001B06CE" w:rsidP="00A21D57">
            <w:pPr>
              <w:pStyle w:val="ListParagraph"/>
              <w:ind w:left="147"/>
            </w:pPr>
          </w:p>
          <w:p w14:paraId="17AED023" w14:textId="77777777" w:rsidR="001B06CE" w:rsidRDefault="001B06CE" w:rsidP="00A21D57">
            <w:pPr>
              <w:pStyle w:val="ListParagraph"/>
              <w:ind w:left="147"/>
            </w:pPr>
          </w:p>
          <w:p w14:paraId="771D4ED5" w14:textId="77777777" w:rsidR="00A21D57" w:rsidRDefault="00A21D57" w:rsidP="00A21D57">
            <w:pPr>
              <w:pStyle w:val="Heading2"/>
              <w:rPr>
                <w:b/>
              </w:rPr>
            </w:pPr>
            <w:r>
              <w:rPr>
                <w:b/>
              </w:rPr>
              <w:t>Guided Practice</w:t>
            </w:r>
          </w:p>
          <w:p w14:paraId="7A2E3069" w14:textId="788BB5BF" w:rsidR="00A21D57" w:rsidRDefault="00A21D57" w:rsidP="008D0361">
            <w:pPr>
              <w:rPr>
                <w:b/>
              </w:rPr>
            </w:pPr>
            <w:r>
              <w:rPr>
                <w:b/>
              </w:rPr>
              <w:t>Day 3/ Lesson 3</w:t>
            </w:r>
            <w:r w:rsidRPr="00031953">
              <w:rPr>
                <w:b/>
              </w:rPr>
              <w:t xml:space="preserve">: 15 </w:t>
            </w:r>
            <w:proofErr w:type="spellStart"/>
            <w:r w:rsidRPr="00031953">
              <w:rPr>
                <w:b/>
              </w:rPr>
              <w:t>Mins</w:t>
            </w:r>
            <w:proofErr w:type="spellEnd"/>
          </w:p>
          <w:p w14:paraId="467F34B0" w14:textId="77777777" w:rsidR="005B3803" w:rsidRDefault="005B3803" w:rsidP="005B3803">
            <w:pPr>
              <w:pStyle w:val="ListParagraph"/>
              <w:numPr>
                <w:ilvl w:val="0"/>
                <w:numId w:val="22"/>
              </w:numPr>
              <w:ind w:left="182" w:hanging="182"/>
            </w:pPr>
            <w:r>
              <w:t xml:space="preserve">Revise counting forwards and backwards in 10s, starting at any multiple of 10 to 1 000. </w:t>
            </w:r>
          </w:p>
          <w:p w14:paraId="19151876" w14:textId="77777777" w:rsidR="005B3803" w:rsidRDefault="005B3803" w:rsidP="005B3803">
            <w:pPr>
              <w:pStyle w:val="ListParagraph"/>
              <w:numPr>
                <w:ilvl w:val="0"/>
                <w:numId w:val="22"/>
              </w:numPr>
              <w:ind w:left="182" w:hanging="182"/>
            </w:pPr>
            <w:r>
              <w:t xml:space="preserve">Then, count forwards and backwards in 10s starting at any other two- or three-digit number. </w:t>
            </w:r>
          </w:p>
          <w:p w14:paraId="59581625" w14:textId="77777777" w:rsidR="005B3803" w:rsidRDefault="005B3803" w:rsidP="005B3803">
            <w:pPr>
              <w:pStyle w:val="ListParagraph"/>
              <w:numPr>
                <w:ilvl w:val="0"/>
                <w:numId w:val="22"/>
              </w:numPr>
              <w:ind w:left="182" w:hanging="182"/>
            </w:pPr>
            <w:r>
              <w:lastRenderedPageBreak/>
              <w:t>Then, practice multiplying mentally by 10, for example 34 × 10; 45 × 10.</w:t>
            </w:r>
          </w:p>
          <w:p w14:paraId="23567AE3" w14:textId="77777777" w:rsidR="005B3803" w:rsidRDefault="005B3803" w:rsidP="005B3803">
            <w:pPr>
              <w:pStyle w:val="ListParagraph"/>
              <w:numPr>
                <w:ilvl w:val="0"/>
                <w:numId w:val="22"/>
              </w:numPr>
              <w:ind w:left="182" w:hanging="182"/>
            </w:pPr>
            <w:r>
              <w:t>Ask the pupils if they can see any pattern in the answers.</w:t>
            </w:r>
          </w:p>
          <w:p w14:paraId="47B50A17" w14:textId="77777777" w:rsidR="005B3803" w:rsidRDefault="005B3803" w:rsidP="005B3803">
            <w:pPr>
              <w:pStyle w:val="ListParagraph"/>
              <w:numPr>
                <w:ilvl w:val="0"/>
                <w:numId w:val="22"/>
              </w:numPr>
              <w:ind w:left="182" w:hanging="182"/>
            </w:pPr>
            <w:r>
              <w:t xml:space="preserve"> Make sure that they can see that the digits move one place to the left in multiplication (the units’ digit becomes the tens’ digit, the tens’ digit become the hundreds’ digit and so on).</w:t>
            </w:r>
          </w:p>
          <w:p w14:paraId="22C86862" w14:textId="77777777" w:rsidR="005B3803" w:rsidRDefault="005B3803" w:rsidP="008D0361">
            <w:pPr>
              <w:rPr>
                <w:b/>
              </w:rPr>
            </w:pPr>
          </w:p>
          <w:p w14:paraId="384918AA" w14:textId="77777777" w:rsidR="000529DC" w:rsidRDefault="000529DC" w:rsidP="00CD4D2B">
            <w:pPr>
              <w:rPr>
                <w:b/>
              </w:rPr>
            </w:pPr>
          </w:p>
          <w:p w14:paraId="68DAF965" w14:textId="77777777" w:rsidR="000529DC" w:rsidRDefault="000529DC" w:rsidP="00CD4D2B">
            <w:pPr>
              <w:rPr>
                <w:b/>
              </w:rPr>
            </w:pPr>
          </w:p>
          <w:p w14:paraId="7F840C8E" w14:textId="77777777" w:rsidR="000529DC" w:rsidRDefault="000529DC" w:rsidP="00CD4D2B">
            <w:pPr>
              <w:rPr>
                <w:b/>
              </w:rPr>
            </w:pPr>
          </w:p>
          <w:p w14:paraId="5930AB1C" w14:textId="660FFD14" w:rsidR="000529DC" w:rsidRDefault="000529DC" w:rsidP="00CD4D2B">
            <w:pPr>
              <w:rPr>
                <w:b/>
              </w:rPr>
            </w:pPr>
          </w:p>
          <w:p w14:paraId="176EC58E" w14:textId="77777777" w:rsidR="000529DC" w:rsidRDefault="000529DC" w:rsidP="00CD4D2B">
            <w:pPr>
              <w:rPr>
                <w:b/>
              </w:rPr>
            </w:pPr>
          </w:p>
          <w:p w14:paraId="172C762A" w14:textId="77777777" w:rsidR="000529DC" w:rsidRDefault="000529DC" w:rsidP="00CD4D2B">
            <w:pPr>
              <w:rPr>
                <w:b/>
              </w:rPr>
            </w:pPr>
          </w:p>
          <w:p w14:paraId="56B68BC1" w14:textId="77777777" w:rsidR="000529DC" w:rsidRPr="000529DC" w:rsidRDefault="000529DC" w:rsidP="00971415"/>
          <w:p w14:paraId="189FA8B0" w14:textId="77777777" w:rsidR="00971415" w:rsidRPr="000529DC" w:rsidRDefault="00971415" w:rsidP="00971415"/>
          <w:p w14:paraId="5135F22C" w14:textId="77777777" w:rsidR="00971415" w:rsidRPr="000529DC" w:rsidRDefault="00971415" w:rsidP="00971415"/>
          <w:p w14:paraId="012DB69B" w14:textId="40171964"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6888D961"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43C23A48" w14:textId="62EEF552" w:rsidR="00CA3AE1" w:rsidRDefault="00CA3AE1" w:rsidP="00CA3AE1">
            <w:pPr>
              <w:pStyle w:val="Heading2"/>
            </w:pPr>
            <w:r w:rsidRPr="00287F69">
              <w:t>Assessment Activity</w:t>
            </w:r>
          </w:p>
          <w:p w14:paraId="0D42AECE" w14:textId="77777777" w:rsidR="00CA3AE1" w:rsidRDefault="00CA3AE1" w:rsidP="00CA3AE1">
            <w:pPr>
              <w:rPr>
                <w:b/>
              </w:rPr>
            </w:pPr>
            <w:r>
              <w:t>Check that pupils can multiply decimals by multiples of 10 such as 20, 30, 40, etc. by breaking apart the multiples.</w:t>
            </w:r>
          </w:p>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419A0342" w14:textId="4866DE96" w:rsidR="00CA3AE1" w:rsidRDefault="00CA3AE1" w:rsidP="00CA3AE1">
            <w:pPr>
              <w:pStyle w:val="Heading2"/>
            </w:pPr>
            <w:r w:rsidRPr="00287F69">
              <w:t>Assessment Activity</w:t>
            </w:r>
          </w:p>
          <w:p w14:paraId="3C4B0249" w14:textId="77777777" w:rsidR="00CA3AE1" w:rsidRDefault="00CA3AE1" w:rsidP="00EB2FF3">
            <w:r>
              <w:t xml:space="preserve">Assess whether pupils are able to: </w:t>
            </w:r>
          </w:p>
          <w:p w14:paraId="2E40A0C4" w14:textId="60BECDE1" w:rsidR="00CA3AE1" w:rsidRDefault="00CA3AE1" w:rsidP="00CA3AE1">
            <w:pPr>
              <w:pStyle w:val="ListParagraph"/>
              <w:numPr>
                <w:ilvl w:val="0"/>
                <w:numId w:val="21"/>
              </w:numPr>
              <w:ind w:left="147" w:hanging="147"/>
            </w:pPr>
            <w:r>
              <w:t>Recognize the mathematical processes used to obtain an answer</w:t>
            </w:r>
          </w:p>
          <w:p w14:paraId="290231E8" w14:textId="7CF7172A" w:rsidR="00CB574B" w:rsidRDefault="00CA3AE1" w:rsidP="006072C5">
            <w:pPr>
              <w:pStyle w:val="ListParagraph"/>
              <w:numPr>
                <w:ilvl w:val="0"/>
                <w:numId w:val="21"/>
              </w:numPr>
              <w:ind w:left="147" w:hanging="147"/>
            </w:pPr>
            <w:r>
              <w:t>Read and understand word problems.</w:t>
            </w:r>
          </w:p>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69A6993D" w14:textId="7F5870B0" w:rsidR="001F4D29" w:rsidRPr="001F4D29" w:rsidRDefault="001F4D29" w:rsidP="00BB5607">
            <w:pPr>
              <w:pStyle w:val="ListParagraph"/>
              <w:ind w:left="142"/>
            </w:pP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14A3326A" w14:textId="45367BC1" w:rsidR="006F0D58" w:rsidRDefault="006F0D58" w:rsidP="00CA3AE1">
            <w:pPr>
              <w:spacing w:line="240" w:lineRule="auto"/>
              <w:outlineLvl w:val="1"/>
              <w:rPr>
                <w:rFonts w:asciiTheme="majorHAnsi" w:eastAsiaTheme="majorEastAsia" w:hAnsiTheme="majorHAnsi" w:cstheme="majorBidi"/>
                <w:color w:val="F16522" w:themeColor="accent1"/>
              </w:rPr>
            </w:pPr>
            <w:bookmarkStart w:id="0" w:name="_GoBack"/>
            <w:bookmarkEnd w:id="0"/>
          </w:p>
          <w:p w14:paraId="2511FB09" w14:textId="1BA14365" w:rsidR="00CA3AE1" w:rsidRPr="00D914D8" w:rsidRDefault="00CA3AE1" w:rsidP="00CA3AE1">
            <w:pPr>
              <w:spacing w:line="240" w:lineRule="auto"/>
              <w:outlineLvl w:val="1"/>
              <w:rPr>
                <w:rFonts w:asciiTheme="majorHAnsi" w:eastAsiaTheme="majorEastAsia" w:hAnsiTheme="majorHAnsi" w:cstheme="majorBidi"/>
                <w:color w:val="F16522" w:themeColor="accent1"/>
              </w:rPr>
            </w:pPr>
            <w:r>
              <w:rPr>
                <w:rFonts w:asciiTheme="majorHAnsi" w:eastAsiaTheme="majorEastAsia" w:hAnsiTheme="majorHAnsi" w:cstheme="majorBidi"/>
                <w:color w:val="F16522" w:themeColor="accent1"/>
              </w:rPr>
              <w:t>Summary</w:t>
            </w:r>
          </w:p>
          <w:p w14:paraId="3DD86196" w14:textId="77777777" w:rsidR="00CA3AE1" w:rsidRDefault="00CA3AE1" w:rsidP="00CA3AE1">
            <w:pPr>
              <w:pStyle w:val="ListParagraph"/>
              <w:numPr>
                <w:ilvl w:val="0"/>
                <w:numId w:val="18"/>
              </w:numPr>
              <w:ind w:left="178" w:hanging="178"/>
            </w:pPr>
            <w:r>
              <w:t>Ask for volunteers to share their answers to the problems assigned.</w:t>
            </w:r>
          </w:p>
          <w:p w14:paraId="31247EC0" w14:textId="77777777" w:rsidR="00CA3AE1" w:rsidRDefault="00CA3AE1" w:rsidP="00CA3AE1">
            <w:pPr>
              <w:pStyle w:val="ListParagraph"/>
              <w:numPr>
                <w:ilvl w:val="0"/>
                <w:numId w:val="18"/>
              </w:numPr>
              <w:ind w:left="178" w:hanging="178"/>
            </w:pPr>
            <w:r>
              <w:t xml:space="preserve">As the problems are reviewed in front of the class, have the students check their answers for accuracy. </w:t>
            </w:r>
          </w:p>
          <w:p w14:paraId="515003DA" w14:textId="3A6B26DB" w:rsidR="002F4915" w:rsidRPr="002F4915" w:rsidRDefault="002F4915" w:rsidP="002F4915">
            <w:pPr>
              <w:rPr>
                <w:b/>
              </w:rPr>
            </w:pP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619B8B3E" w14:textId="77777777" w:rsidR="00C17E2A" w:rsidRDefault="00C17E2A"/>
        </w:tc>
      </w:tr>
      <w:tr w:rsidR="005A4652" w14:paraId="7185304E" w14:textId="77777777" w:rsidTr="008B2CBF">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5" w:type="pct"/>
          </w:tcPr>
          <w:p w14:paraId="21473C1E" w14:textId="77777777" w:rsidR="00C17E2A" w:rsidRDefault="00C17E2A" w:rsidP="00287F69">
            <w:pPr>
              <w:pStyle w:val="Heading2"/>
            </w:pPr>
          </w:p>
        </w:tc>
        <w:tc>
          <w:tcPr>
            <w:tcW w:w="1822" w:type="pct"/>
            <w:tcBorders>
              <w:top w:val="single" w:sz="8" w:space="0" w:color="000000" w:themeColor="text1"/>
              <w:bottom w:val="single" w:sz="8" w:space="0" w:color="000000" w:themeColor="text1"/>
            </w:tcBorders>
          </w:tcPr>
          <w:p w14:paraId="44D9FD2D" w14:textId="6331DC6F" w:rsidR="00CB08CC" w:rsidRPr="00287F69" w:rsidRDefault="00CB08CC" w:rsidP="00BB5607">
            <w:pPr>
              <w:pStyle w:val="ListParagraph"/>
              <w:ind w:left="160"/>
            </w:pPr>
          </w:p>
        </w:tc>
        <w:tc>
          <w:tcPr>
            <w:tcW w:w="118" w:type="pct"/>
          </w:tcPr>
          <w:p w14:paraId="79D27C9D" w14:textId="77777777" w:rsidR="00C17E2A" w:rsidRDefault="00C17E2A"/>
        </w:tc>
        <w:tc>
          <w:tcPr>
            <w:tcW w:w="1820"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1D9B050B" w14:textId="530787BD" w:rsidR="00EA5BCA" w:rsidRPr="00EA5BCA" w:rsidRDefault="00EA5BCA" w:rsidP="0088653D">
            <w:pPr>
              <w:pStyle w:val="Heading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99E55" w14:textId="77777777" w:rsidR="00767B37" w:rsidRDefault="00767B37">
      <w:pPr>
        <w:spacing w:before="0" w:after="0" w:line="240" w:lineRule="auto"/>
      </w:pPr>
      <w:r>
        <w:separator/>
      </w:r>
    </w:p>
  </w:endnote>
  <w:endnote w:type="continuationSeparator" w:id="0">
    <w:p w14:paraId="3CF47E7C" w14:textId="77777777" w:rsidR="00767B37" w:rsidRDefault="00767B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75D28B71" w:rsidR="00C17E2A" w:rsidRDefault="00D27DC3">
    <w:pPr>
      <w:pStyle w:val="Footer"/>
    </w:pPr>
    <w:r>
      <w:fldChar w:fldCharType="begin"/>
    </w:r>
    <w:r>
      <w:instrText xml:space="preserve"> PAGE   \* MERGEFORMAT </w:instrText>
    </w:r>
    <w:r>
      <w:fldChar w:fldCharType="separate"/>
    </w:r>
    <w:r w:rsidR="001B06CE">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27C66" w14:textId="77777777" w:rsidR="00767B37" w:rsidRDefault="00767B37">
      <w:pPr>
        <w:spacing w:before="0" w:after="0" w:line="240" w:lineRule="auto"/>
      </w:pPr>
      <w:r>
        <w:separator/>
      </w:r>
    </w:p>
  </w:footnote>
  <w:footnote w:type="continuationSeparator" w:id="0">
    <w:p w14:paraId="38CEFA16" w14:textId="77777777" w:rsidR="00767B37" w:rsidRDefault="00767B3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8D15D2"/>
    <w:multiLevelType w:val="hybridMultilevel"/>
    <w:tmpl w:val="794CF1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8F7280"/>
    <w:multiLevelType w:val="hybridMultilevel"/>
    <w:tmpl w:val="25DA5EE4"/>
    <w:lvl w:ilvl="0" w:tplc="CD64EC80">
      <w:start w:val="1"/>
      <w:numFmt w:val="decimal"/>
      <w:lvlText w:val="%1."/>
      <w:lvlJc w:val="left"/>
      <w:pPr>
        <w:ind w:left="720" w:hanging="360"/>
      </w:pPr>
      <w:rPr>
        <w:rFonts w:asciiTheme="minorHAnsi" w:eastAsiaTheme="minorEastAsia"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CB3B54"/>
    <w:multiLevelType w:val="hybridMultilevel"/>
    <w:tmpl w:val="DE0E45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CD281E"/>
    <w:multiLevelType w:val="hybridMultilevel"/>
    <w:tmpl w:val="71D224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6B6776"/>
    <w:multiLevelType w:val="hybridMultilevel"/>
    <w:tmpl w:val="EB5CB000"/>
    <w:lvl w:ilvl="0" w:tplc="CD64EC80">
      <w:start w:val="1"/>
      <w:numFmt w:val="decimal"/>
      <w:lvlText w:val="%1."/>
      <w:lvlJc w:val="left"/>
      <w:pPr>
        <w:ind w:left="720" w:hanging="360"/>
      </w:pPr>
      <w:rPr>
        <w:rFonts w:asciiTheme="minorHAnsi" w:eastAsiaTheme="minorEastAsia"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C40D0E"/>
    <w:multiLevelType w:val="hybridMultilevel"/>
    <w:tmpl w:val="FAE84F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944113"/>
    <w:multiLevelType w:val="hybridMultilevel"/>
    <w:tmpl w:val="6A4072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0"/>
  </w:num>
  <w:num w:numId="3">
    <w:abstractNumId w:val="12"/>
  </w:num>
  <w:num w:numId="4">
    <w:abstractNumId w:val="18"/>
  </w:num>
  <w:num w:numId="5">
    <w:abstractNumId w:val="14"/>
  </w:num>
  <w:num w:numId="6">
    <w:abstractNumId w:val="1"/>
  </w:num>
  <w:num w:numId="7">
    <w:abstractNumId w:val="6"/>
  </w:num>
  <w:num w:numId="8">
    <w:abstractNumId w:val="3"/>
  </w:num>
  <w:num w:numId="9">
    <w:abstractNumId w:val="8"/>
  </w:num>
  <w:num w:numId="10">
    <w:abstractNumId w:val="10"/>
  </w:num>
  <w:num w:numId="11">
    <w:abstractNumId w:val="9"/>
  </w:num>
  <w:num w:numId="12">
    <w:abstractNumId w:val="11"/>
  </w:num>
  <w:num w:numId="13">
    <w:abstractNumId w:val="17"/>
  </w:num>
  <w:num w:numId="14">
    <w:abstractNumId w:val="5"/>
  </w:num>
  <w:num w:numId="15">
    <w:abstractNumId w:val="21"/>
  </w:num>
  <w:num w:numId="16">
    <w:abstractNumId w:val="7"/>
  </w:num>
  <w:num w:numId="17">
    <w:abstractNumId w:val="13"/>
  </w:num>
  <w:num w:numId="18">
    <w:abstractNumId w:val="15"/>
  </w:num>
  <w:num w:numId="19">
    <w:abstractNumId w:val="2"/>
  </w:num>
  <w:num w:numId="20">
    <w:abstractNumId w:val="19"/>
  </w:num>
  <w:num w:numId="21">
    <w:abstractNumId w:val="4"/>
  </w:num>
  <w:num w:numId="22">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B06CE"/>
    <w:rsid w:val="001C0A0E"/>
    <w:rsid w:val="001C4621"/>
    <w:rsid w:val="001D1806"/>
    <w:rsid w:val="001D3BC8"/>
    <w:rsid w:val="001D4D95"/>
    <w:rsid w:val="001D6B1C"/>
    <w:rsid w:val="001E6B90"/>
    <w:rsid w:val="001F4D29"/>
    <w:rsid w:val="001F5B63"/>
    <w:rsid w:val="00203BC7"/>
    <w:rsid w:val="00205412"/>
    <w:rsid w:val="0020622F"/>
    <w:rsid w:val="00210F3F"/>
    <w:rsid w:val="00211450"/>
    <w:rsid w:val="00211CFF"/>
    <w:rsid w:val="00227208"/>
    <w:rsid w:val="00234570"/>
    <w:rsid w:val="0024426F"/>
    <w:rsid w:val="002473D0"/>
    <w:rsid w:val="002479EE"/>
    <w:rsid w:val="002528F8"/>
    <w:rsid w:val="002541D0"/>
    <w:rsid w:val="002544C2"/>
    <w:rsid w:val="00255260"/>
    <w:rsid w:val="002622D7"/>
    <w:rsid w:val="0026795F"/>
    <w:rsid w:val="0028057F"/>
    <w:rsid w:val="0028765C"/>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7DAD"/>
    <w:rsid w:val="003D30E4"/>
    <w:rsid w:val="003E4AD7"/>
    <w:rsid w:val="003E5586"/>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6360"/>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57F06"/>
    <w:rsid w:val="00564684"/>
    <w:rsid w:val="00565CE3"/>
    <w:rsid w:val="0056788D"/>
    <w:rsid w:val="00571290"/>
    <w:rsid w:val="00571886"/>
    <w:rsid w:val="00577C40"/>
    <w:rsid w:val="00581275"/>
    <w:rsid w:val="00583DA1"/>
    <w:rsid w:val="005A0B9A"/>
    <w:rsid w:val="005A4652"/>
    <w:rsid w:val="005A5D9C"/>
    <w:rsid w:val="005A70D5"/>
    <w:rsid w:val="005B3803"/>
    <w:rsid w:val="005B7D58"/>
    <w:rsid w:val="005B7E63"/>
    <w:rsid w:val="005C2512"/>
    <w:rsid w:val="005D27CF"/>
    <w:rsid w:val="005D78FD"/>
    <w:rsid w:val="005F37E5"/>
    <w:rsid w:val="00601257"/>
    <w:rsid w:val="00603309"/>
    <w:rsid w:val="00606C52"/>
    <w:rsid w:val="006072C5"/>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0D58"/>
    <w:rsid w:val="006F5DC7"/>
    <w:rsid w:val="006F7C39"/>
    <w:rsid w:val="006F7E46"/>
    <w:rsid w:val="0070138F"/>
    <w:rsid w:val="0070141C"/>
    <w:rsid w:val="00706EE0"/>
    <w:rsid w:val="00713D5E"/>
    <w:rsid w:val="00714A8D"/>
    <w:rsid w:val="007177D7"/>
    <w:rsid w:val="00735CBB"/>
    <w:rsid w:val="00740E81"/>
    <w:rsid w:val="00742B82"/>
    <w:rsid w:val="00743B1E"/>
    <w:rsid w:val="00747C96"/>
    <w:rsid w:val="00752C4E"/>
    <w:rsid w:val="00756214"/>
    <w:rsid w:val="00760EFC"/>
    <w:rsid w:val="00761C97"/>
    <w:rsid w:val="0076583E"/>
    <w:rsid w:val="00767B37"/>
    <w:rsid w:val="00773C70"/>
    <w:rsid w:val="00777637"/>
    <w:rsid w:val="00780730"/>
    <w:rsid w:val="0078211E"/>
    <w:rsid w:val="0078309D"/>
    <w:rsid w:val="00786B8E"/>
    <w:rsid w:val="007A3500"/>
    <w:rsid w:val="007C31C8"/>
    <w:rsid w:val="007E5E02"/>
    <w:rsid w:val="007F09DA"/>
    <w:rsid w:val="007F163A"/>
    <w:rsid w:val="007F4FCC"/>
    <w:rsid w:val="007F65A3"/>
    <w:rsid w:val="00807AE6"/>
    <w:rsid w:val="00811AB9"/>
    <w:rsid w:val="0083703B"/>
    <w:rsid w:val="008452D9"/>
    <w:rsid w:val="0085030E"/>
    <w:rsid w:val="00853340"/>
    <w:rsid w:val="008776E5"/>
    <w:rsid w:val="00885068"/>
    <w:rsid w:val="0088653D"/>
    <w:rsid w:val="008A2B55"/>
    <w:rsid w:val="008A326A"/>
    <w:rsid w:val="008A6627"/>
    <w:rsid w:val="008B2B0B"/>
    <w:rsid w:val="008B2CBF"/>
    <w:rsid w:val="008D0361"/>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1D57"/>
    <w:rsid w:val="00A25094"/>
    <w:rsid w:val="00A35AAB"/>
    <w:rsid w:val="00A367FF"/>
    <w:rsid w:val="00A37E88"/>
    <w:rsid w:val="00A50553"/>
    <w:rsid w:val="00A71E70"/>
    <w:rsid w:val="00A74FCC"/>
    <w:rsid w:val="00A82696"/>
    <w:rsid w:val="00A85D55"/>
    <w:rsid w:val="00AB0656"/>
    <w:rsid w:val="00AB565D"/>
    <w:rsid w:val="00AC63A2"/>
    <w:rsid w:val="00AD171D"/>
    <w:rsid w:val="00AD420F"/>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6DB4"/>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AE1"/>
    <w:rsid w:val="00CA3F8C"/>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63A36"/>
    <w:rsid w:val="00D8019B"/>
    <w:rsid w:val="00D812F1"/>
    <w:rsid w:val="00D85628"/>
    <w:rsid w:val="00D914D8"/>
    <w:rsid w:val="00DA1F66"/>
    <w:rsid w:val="00DC17D5"/>
    <w:rsid w:val="00DD2B2B"/>
    <w:rsid w:val="00DE0478"/>
    <w:rsid w:val="00DE3AC3"/>
    <w:rsid w:val="00DF02F9"/>
    <w:rsid w:val="00DF5FCD"/>
    <w:rsid w:val="00E058CD"/>
    <w:rsid w:val="00E05C0D"/>
    <w:rsid w:val="00E071B2"/>
    <w:rsid w:val="00E07205"/>
    <w:rsid w:val="00E10859"/>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only-math.com/multiplying-decimal-by-a-whole-number.html" TargetMode="External"/><Relationship Id="rId13" Type="http://schemas.openxmlformats.org/officeDocument/2006/relationships/hyperlink" Target="https://www.math-only-math.com/multiplying-decimal-by-a-whole-number.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eduplace.com/math/mw/background/5/09/te_5_09_overview.html" TargetMode="External"/><Relationship Id="rId17" Type="http://schemas.openxmlformats.org/officeDocument/2006/relationships/hyperlink" Target="https://www.eduplace.com/math/mw/background/5/09/te_5_09_overview.html" TargetMode="External"/><Relationship Id="rId2" Type="http://schemas.openxmlformats.org/officeDocument/2006/relationships/numbering" Target="numbering.xml"/><Relationship Id="rId16" Type="http://schemas.openxmlformats.org/officeDocument/2006/relationships/hyperlink" Target="https://teach.conceptuamath.com/app/topic/multiplying-decimals-whole-numb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ch.conceptuamath.com/app/topic/multiplying-decimals-whole-numbers" TargetMode="External"/><Relationship Id="rId5" Type="http://schemas.openxmlformats.org/officeDocument/2006/relationships/webSettings" Target="webSettings.xml"/><Relationship Id="rId15" Type="http://schemas.openxmlformats.org/officeDocument/2006/relationships/hyperlink" Target="https://www.homeschoolmath.net/teaching/d/multiply-decimals.php" TargetMode="External"/><Relationship Id="rId10" Type="http://schemas.openxmlformats.org/officeDocument/2006/relationships/hyperlink" Target="https://www.homeschoolmath.net/teaching/d/multiply-decimals.ph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athgoodies.com/lessons/decimals_part2/multiply_by_whole" TargetMode="External"/><Relationship Id="rId14" Type="http://schemas.openxmlformats.org/officeDocument/2006/relationships/hyperlink" Target="https://www.mathgoodies.com/lessons/decimals_part2/multiply_by_whol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80CE5"/>
    <w:rsid w:val="004A008E"/>
    <w:rsid w:val="004E1DB9"/>
    <w:rsid w:val="005312F5"/>
    <w:rsid w:val="00571A20"/>
    <w:rsid w:val="005E6E71"/>
    <w:rsid w:val="006814AC"/>
    <w:rsid w:val="006F2B34"/>
    <w:rsid w:val="00713551"/>
    <w:rsid w:val="007D568A"/>
    <w:rsid w:val="00805105"/>
    <w:rsid w:val="00816166"/>
    <w:rsid w:val="00836926"/>
    <w:rsid w:val="008E1830"/>
    <w:rsid w:val="009D2491"/>
    <w:rsid w:val="00A20224"/>
    <w:rsid w:val="00AB2D13"/>
    <w:rsid w:val="00AB2F7D"/>
    <w:rsid w:val="00AB37F5"/>
    <w:rsid w:val="00B67D1F"/>
    <w:rsid w:val="00C87D32"/>
    <w:rsid w:val="00C93DC1"/>
    <w:rsid w:val="00D22ED1"/>
    <w:rsid w:val="00D9297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0</TotalTime>
  <Pages>3</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cp:revision>
  <dcterms:created xsi:type="dcterms:W3CDTF">2019-05-16T18:40:00Z</dcterms:created>
  <dcterms:modified xsi:type="dcterms:W3CDTF">2019-08-14T14:46:00Z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