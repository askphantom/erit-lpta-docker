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0C13C93" w:rsidR="00C17E2A" w:rsidRPr="009260D0" w:rsidRDefault="00BB716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multiplication by 3-digit numbers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55BF3CA3" w:rsidR="00C17E2A" w:rsidRDefault="00BB7160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3266DCCF" w:rsidR="002F7EF2" w:rsidRDefault="003D184B" w:rsidP="003D184B">
            <w:pPr>
              <w:pStyle w:val="ListParagraph"/>
              <w:numPr>
                <w:ilvl w:val="0"/>
                <w:numId w:val="2"/>
              </w:numPr>
              <w:ind w:left="251" w:hanging="180"/>
            </w:pPr>
            <w:r>
              <w:t>Solving problems involving multiplication by 3-digit numbers.</w:t>
            </w:r>
          </w:p>
        </w:tc>
      </w:tr>
    </w:tbl>
    <w:p w14:paraId="44024CC7" w14:textId="2FA0733A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0236"/>
                            </w:tblGrid>
                            <w:tr w:rsidR="00745FC0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745FC0" w:rsidRDefault="00745FC0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9793A98" w14:textId="5EA16DA9" w:rsidR="00745FC0" w:rsidRDefault="00745FC0" w:rsidP="0094015B">
                                  <w:r>
                                    <w:t>- Deck of cards</w:t>
                                  </w:r>
                                </w:p>
                                <w:p w14:paraId="793FA58D" w14:textId="19BF047E" w:rsidR="00745FC0" w:rsidRDefault="00745FC0" w:rsidP="0094015B">
                                  <w:r>
                                    <w:t>-White board</w:t>
                                  </w:r>
                                </w:p>
                                <w:p w14:paraId="501C0966" w14:textId="71F8E3E7" w:rsidR="00745FC0" w:rsidRPr="00BF3180" w:rsidRDefault="00745FC0" w:rsidP="0094015B">
                                  <w:r>
                                    <w:t>-Marker</w:t>
                                  </w:r>
                                </w:p>
                                <w:p w14:paraId="4AF14C6E" w14:textId="77777777" w:rsidR="00745FC0" w:rsidRDefault="00745FC0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745FC0" w:rsidRDefault="00745FC0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745FC0" w:rsidRDefault="00745FC0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745FC0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745FC0" w:rsidRDefault="00745FC0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46BF640" w14:textId="77777777" w:rsidR="00745FC0" w:rsidRDefault="00F80EA0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45FC0">
                                      <w:rPr>
                                        <w:rStyle w:val="Hyperlink"/>
                                      </w:rPr>
                                      <w:t>http://www.jandmranch.com/2013/02/09/teaching-three-digit-multiplication-to-my-aspergers-daughter/</w:t>
                                    </w:r>
                                  </w:hyperlink>
                                </w:p>
                                <w:p w14:paraId="314258C9" w14:textId="77777777" w:rsidR="00745FC0" w:rsidRDefault="00F80EA0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8C7077">
                                      <w:rPr>
                                        <w:rStyle w:val="Hyperlink"/>
                                      </w:rPr>
                                      <w:t>https://mathgeekmama.com/multi-digit-multiplication-game/</w:t>
                                    </w:r>
                                  </w:hyperlink>
                                </w:p>
                                <w:p w14:paraId="684B1FA0" w14:textId="77777777" w:rsidR="008C7077" w:rsidRDefault="00F80EA0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32EDD">
                                      <w:rPr>
                                        <w:rStyle w:val="Hyperlink"/>
                                      </w:rPr>
                                      <w:t>http://www.softschools.com/math/multiplication/3_digit_multiplication/printmultiplicationworksheet_three_digit_by_three_digit2.html</w:t>
                                    </w:r>
                                  </w:hyperlink>
                                </w:p>
                                <w:p w14:paraId="3F1A6D5E" w14:textId="77777777" w:rsidR="00732EDD" w:rsidRDefault="00F80EA0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227B29">
                                      <w:rPr>
                                        <w:rStyle w:val="Hyperlink"/>
                                      </w:rPr>
                                      <w:t>https://shelleygrayteaching.com/effective-strategies-teach-multi-digit-multiplication/</w:t>
                                    </w:r>
                                  </w:hyperlink>
                                </w:p>
                                <w:p w14:paraId="0D9BA9A0" w14:textId="77777777" w:rsidR="00227B29" w:rsidRDefault="00F80EA0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BC6476">
                                      <w:rPr>
                                        <w:rStyle w:val="Hyperlink"/>
                                      </w:rPr>
                                      <w:t>https://www.havefunteaching.com/resource/math/3x3-digit-multiplication-worksheet/</w:t>
                                    </w:r>
                                  </w:hyperlink>
                                </w:p>
                                <w:p w14:paraId="266D3DBF" w14:textId="6EEE87AE" w:rsidR="00BC6476" w:rsidRDefault="00BC6476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745FC0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745FC0" w:rsidRDefault="00745FC0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745FC0" w:rsidRDefault="00745FC0"/>
                              </w:tc>
                            </w:tr>
                          </w:tbl>
                          <w:p w14:paraId="7C9852EE" w14:textId="77777777" w:rsidR="00745FC0" w:rsidRDefault="00745FC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0236"/>
                      </w:tblGrid>
                      <w:tr w:rsidR="00745FC0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745FC0" w:rsidRDefault="00745FC0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9793A98" w14:textId="5EA16DA9" w:rsidR="00745FC0" w:rsidRDefault="00745FC0" w:rsidP="0094015B">
                            <w:r>
                              <w:t>- Deck of cards</w:t>
                            </w:r>
                          </w:p>
                          <w:p w14:paraId="793FA58D" w14:textId="19BF047E" w:rsidR="00745FC0" w:rsidRDefault="00745FC0" w:rsidP="0094015B">
                            <w:r>
                              <w:t>-White board</w:t>
                            </w:r>
                          </w:p>
                          <w:p w14:paraId="501C0966" w14:textId="71F8E3E7" w:rsidR="00745FC0" w:rsidRPr="00BF3180" w:rsidRDefault="00745FC0" w:rsidP="0094015B">
                            <w:r>
                              <w:t>-Marker</w:t>
                            </w:r>
                          </w:p>
                          <w:p w14:paraId="4AF14C6E" w14:textId="77777777" w:rsidR="00745FC0" w:rsidRDefault="00745FC0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745FC0" w:rsidRDefault="00745FC0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745FC0" w:rsidRDefault="00745FC0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745FC0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745FC0" w:rsidRDefault="00745FC0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46BF640" w14:textId="77777777" w:rsidR="00745FC0" w:rsidRDefault="00F80EA0" w:rsidP="0094015B">
                            <w:pPr>
                              <w:pStyle w:val="ListBullet"/>
                            </w:pPr>
                            <w:hyperlink r:id="rId13" w:history="1">
                              <w:r w:rsidR="00745FC0">
                                <w:rPr>
                                  <w:rStyle w:val="Hyperlink"/>
                                </w:rPr>
                                <w:t>http://www.jandmranch.com/2013/02/09/teaching-three-digit-multiplication-to-my-aspergers-daughter/</w:t>
                              </w:r>
                            </w:hyperlink>
                          </w:p>
                          <w:p w14:paraId="314258C9" w14:textId="77777777" w:rsidR="00745FC0" w:rsidRDefault="00F80EA0" w:rsidP="0094015B">
                            <w:pPr>
                              <w:pStyle w:val="ListBullet"/>
                            </w:pPr>
                            <w:hyperlink r:id="rId14" w:history="1">
                              <w:r w:rsidR="008C7077">
                                <w:rPr>
                                  <w:rStyle w:val="Hyperlink"/>
                                </w:rPr>
                                <w:t>https://mathgeekmama.com/multi-digit-multiplication-game/</w:t>
                              </w:r>
                            </w:hyperlink>
                          </w:p>
                          <w:p w14:paraId="684B1FA0" w14:textId="77777777" w:rsidR="008C7077" w:rsidRDefault="00F80EA0" w:rsidP="0094015B">
                            <w:pPr>
                              <w:pStyle w:val="ListBullet"/>
                            </w:pPr>
                            <w:hyperlink r:id="rId15" w:history="1">
                              <w:r w:rsidR="00732EDD">
                                <w:rPr>
                                  <w:rStyle w:val="Hyperlink"/>
                                </w:rPr>
                                <w:t>http://www.softschools.com/math/multiplication/3_digit_multiplication/printmultiplicationworksheet_three_digit_by_three_digit2.html</w:t>
                              </w:r>
                            </w:hyperlink>
                          </w:p>
                          <w:p w14:paraId="3F1A6D5E" w14:textId="77777777" w:rsidR="00732EDD" w:rsidRDefault="00F80EA0" w:rsidP="0094015B">
                            <w:pPr>
                              <w:pStyle w:val="ListBullet"/>
                            </w:pPr>
                            <w:hyperlink r:id="rId16" w:history="1">
                              <w:r w:rsidR="00227B29">
                                <w:rPr>
                                  <w:rStyle w:val="Hyperlink"/>
                                </w:rPr>
                                <w:t>https://shelleygrayteaching.com/effective-strategies-teach-multi-digit-multiplication/</w:t>
                              </w:r>
                            </w:hyperlink>
                          </w:p>
                          <w:p w14:paraId="0D9BA9A0" w14:textId="77777777" w:rsidR="00227B29" w:rsidRDefault="00F80EA0" w:rsidP="0094015B">
                            <w:pPr>
                              <w:pStyle w:val="ListBullet"/>
                            </w:pPr>
                            <w:hyperlink r:id="rId17" w:history="1">
                              <w:r w:rsidR="00BC6476">
                                <w:rPr>
                                  <w:rStyle w:val="Hyperlink"/>
                                </w:rPr>
                                <w:t>https://www.havefunteaching.com/resource/math/3x3-digit-multiplication-worksheet/</w:t>
                              </w:r>
                            </w:hyperlink>
                          </w:p>
                          <w:p w14:paraId="266D3DBF" w14:textId="6EEE87AE" w:rsidR="00BC6476" w:rsidRDefault="00BC6476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745FC0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745FC0" w:rsidRDefault="00745FC0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745FC0" w:rsidRDefault="00745FC0"/>
                        </w:tc>
                      </w:tr>
                    </w:tbl>
                    <w:p w14:paraId="7C9852EE" w14:textId="77777777" w:rsidR="00745FC0" w:rsidRDefault="00745FC0"/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5E5A62">
        <w:t xml:space="preserve"> </w: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A8F9B98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C2B9F82" w14:textId="77777777" w:rsidR="003D184B" w:rsidRDefault="003D184B" w:rsidP="003D184B">
            <w:r>
              <w:t>Students should be able to;</w:t>
            </w:r>
          </w:p>
          <w:p w14:paraId="7E303BB3" w14:textId="5F0B1BEE" w:rsidR="003902AC" w:rsidRDefault="003902AC" w:rsidP="00882538">
            <w:pPr>
              <w:pStyle w:val="ListParagraph"/>
              <w:numPr>
                <w:ilvl w:val="0"/>
                <w:numId w:val="29"/>
              </w:numPr>
              <w:ind w:left="180" w:hanging="180"/>
            </w:pPr>
            <w:r>
              <w:t>K</w:t>
            </w:r>
            <w:r w:rsidRPr="003902AC">
              <w:t>now basic definitions for multiplication</w:t>
            </w:r>
          </w:p>
          <w:p w14:paraId="6D1A105E" w14:textId="1B6F3798" w:rsidR="003902AC" w:rsidRDefault="003902AC" w:rsidP="00882538">
            <w:pPr>
              <w:pStyle w:val="ListParagraph"/>
              <w:numPr>
                <w:ilvl w:val="0"/>
                <w:numId w:val="29"/>
              </w:numPr>
              <w:ind w:left="180" w:hanging="180"/>
            </w:pPr>
            <w:r>
              <w:t>S</w:t>
            </w:r>
            <w:r w:rsidRPr="003902AC">
              <w:t>olve multiplication problems with a three-digit factor.</w:t>
            </w:r>
          </w:p>
          <w:p w14:paraId="75B0E73C" w14:textId="7D2ADD92" w:rsidR="00E764EC" w:rsidRPr="004D2F47" w:rsidRDefault="00891FE7" w:rsidP="00882538">
            <w:pPr>
              <w:pStyle w:val="ListParagraph"/>
              <w:numPr>
                <w:ilvl w:val="0"/>
                <w:numId w:val="29"/>
              </w:numPr>
              <w:ind w:left="180" w:hanging="180"/>
            </w:pPr>
            <w:r>
              <w:t>U</w:t>
            </w:r>
            <w:r w:rsidRPr="00891FE7">
              <w:t>se multipl</w:t>
            </w:r>
            <w:r>
              <w:t>e strategies for multiplying three</w:t>
            </w:r>
            <w:r w:rsidRPr="00891FE7">
              <w:t>-digit numbers.</w:t>
            </w:r>
            <w:bookmarkStart w:id="0" w:name="_GoBack"/>
            <w:bookmarkEnd w:id="0"/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037ADE9" w14:textId="38113F35" w:rsidR="00D5691A" w:rsidRPr="00BB7160" w:rsidRDefault="006513FB" w:rsidP="00BB7160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C90C297" w14:textId="77777777" w:rsidR="0075126F" w:rsidRDefault="0075126F" w:rsidP="0075126F">
            <w:pPr>
              <w:pStyle w:val="ListParagraph"/>
              <w:numPr>
                <w:ilvl w:val="0"/>
                <w:numId w:val="36"/>
              </w:numPr>
              <w:ind w:left="323" w:hanging="18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t>T</w:t>
            </w:r>
            <w:r>
              <w:rPr>
                <w:color w:val="595959" w:themeColor="text1" w:themeTint="A6"/>
              </w:rPr>
              <w:t>eacher tells pupils that t</w:t>
            </w:r>
            <w:r w:rsidRPr="0075126F">
              <w:rPr>
                <w:color w:val="595959" w:themeColor="text1" w:themeTint="A6"/>
              </w:rPr>
              <w:t>he most important thing to rememb</w:t>
            </w:r>
            <w:r>
              <w:rPr>
                <w:color w:val="595959" w:themeColor="text1" w:themeTint="A6"/>
              </w:rPr>
              <w:t>er when performing</w:t>
            </w:r>
            <w:r w:rsidRPr="0075126F">
              <w:rPr>
                <w:color w:val="595959" w:themeColor="text1" w:themeTint="A6"/>
              </w:rPr>
              <w:t xml:space="preserve"> multiplication</w:t>
            </w:r>
            <w:r>
              <w:rPr>
                <w:color w:val="595959" w:themeColor="text1" w:themeTint="A6"/>
              </w:rPr>
              <w:t xml:space="preserve"> by 3-digit number, </w:t>
            </w:r>
            <w:r w:rsidRPr="0075126F">
              <w:rPr>
                <w:color w:val="595959" w:themeColor="text1" w:themeTint="A6"/>
              </w:rPr>
              <w:t>is that you must multiply all of the digits in the top number by all of the digits in the bottom number.</w:t>
            </w:r>
          </w:p>
          <w:p w14:paraId="54247471" w14:textId="77777777" w:rsidR="0075126F" w:rsidRDefault="0075126F" w:rsidP="0075126F">
            <w:pPr>
              <w:pStyle w:val="ListParagraph"/>
              <w:numPr>
                <w:ilvl w:val="0"/>
                <w:numId w:val="36"/>
              </w:numPr>
              <w:ind w:left="323" w:hanging="18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t>You do this by following these steps:</w:t>
            </w:r>
          </w:p>
          <w:p w14:paraId="2254F5A0" w14:textId="77777777" w:rsidR="0075126F" w:rsidRDefault="0075126F" w:rsidP="0075126F">
            <w:pPr>
              <w:pStyle w:val="ListParagraph"/>
              <w:numPr>
                <w:ilvl w:val="0"/>
                <w:numId w:val="37"/>
              </w:numPr>
              <w:ind w:left="323" w:hanging="9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t>Step 1: Place the number with the most digits on the top of your multiplication problem (if they both have the same number of digits, then order does not matter).</w:t>
            </w:r>
          </w:p>
          <w:p w14:paraId="23A611A3" w14:textId="77777777" w:rsidR="0075126F" w:rsidRDefault="0075126F" w:rsidP="0075126F">
            <w:pPr>
              <w:pStyle w:val="ListParagraph"/>
              <w:numPr>
                <w:ilvl w:val="0"/>
                <w:numId w:val="37"/>
              </w:numPr>
              <w:ind w:left="323" w:hanging="9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t>Step 2: Begin multiplying each digit in the top number - starting in the Ones place, by each digit in the bottom number, a</w:t>
            </w:r>
            <w:r>
              <w:rPr>
                <w:color w:val="595959" w:themeColor="text1" w:themeTint="A6"/>
              </w:rPr>
              <w:t xml:space="preserve">lso starting in the Ones place. </w:t>
            </w:r>
            <w:r w:rsidRPr="0075126F">
              <w:rPr>
                <w:color w:val="595959" w:themeColor="text1" w:themeTint="A6"/>
              </w:rPr>
              <w:t>Then moving to the top number's Tens place and Hundred's place.</w:t>
            </w:r>
          </w:p>
          <w:p w14:paraId="697EBF72" w14:textId="77777777" w:rsidR="0075126F" w:rsidRDefault="0075126F" w:rsidP="0075126F">
            <w:pPr>
              <w:pStyle w:val="ListParagraph"/>
              <w:numPr>
                <w:ilvl w:val="0"/>
                <w:numId w:val="37"/>
              </w:numPr>
              <w:ind w:left="323" w:hanging="9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t>Step 3: If your answer is a two digit number, carry the larger place value number to the next place value.</w:t>
            </w:r>
          </w:p>
          <w:p w14:paraId="326F3150" w14:textId="77777777" w:rsidR="0075126F" w:rsidRDefault="0075126F" w:rsidP="0075126F">
            <w:pPr>
              <w:pStyle w:val="ListParagraph"/>
              <w:numPr>
                <w:ilvl w:val="0"/>
                <w:numId w:val="37"/>
              </w:numPr>
              <w:ind w:left="323" w:hanging="9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t>Step 4: Add on the carried over number</w:t>
            </w:r>
            <w:r>
              <w:rPr>
                <w:color w:val="595959" w:themeColor="text1" w:themeTint="A6"/>
              </w:rPr>
              <w:t>.</w:t>
            </w:r>
          </w:p>
          <w:p w14:paraId="00E53C5B" w14:textId="77777777" w:rsidR="0075126F" w:rsidRDefault="0075126F" w:rsidP="0075126F">
            <w:pPr>
              <w:pStyle w:val="ListParagraph"/>
              <w:numPr>
                <w:ilvl w:val="0"/>
                <w:numId w:val="37"/>
              </w:numPr>
              <w:ind w:left="323" w:hanging="9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lastRenderedPageBreak/>
              <w:t>Step 5: Repeat Step 2 - 4, multiplying all of the digits in the top number by the bottom number's Tens place digit.</w:t>
            </w:r>
          </w:p>
          <w:p w14:paraId="02CE2EBD" w14:textId="75490E87" w:rsidR="00693324" w:rsidRDefault="0075126F" w:rsidP="0075126F">
            <w:pPr>
              <w:pStyle w:val="ListParagraph"/>
              <w:numPr>
                <w:ilvl w:val="0"/>
                <w:numId w:val="37"/>
              </w:numPr>
              <w:ind w:left="323" w:hanging="90"/>
              <w:rPr>
                <w:color w:val="595959" w:themeColor="text1" w:themeTint="A6"/>
              </w:rPr>
            </w:pPr>
            <w:r w:rsidRPr="0075126F">
              <w:rPr>
                <w:color w:val="595959" w:themeColor="text1" w:themeTint="A6"/>
              </w:rPr>
              <w:t>Step 6: When all the digits in the top number have been multiplied by all the digits in the bottom number, add the answer rows to get the correct answer.</w:t>
            </w:r>
          </w:p>
          <w:p w14:paraId="66E5DC11" w14:textId="77777777" w:rsidR="0075126F" w:rsidRPr="0075126F" w:rsidRDefault="0075126F" w:rsidP="0075126F">
            <w:pPr>
              <w:pStyle w:val="ListParagraph"/>
              <w:ind w:left="323"/>
              <w:rPr>
                <w:color w:val="595959" w:themeColor="text1" w:themeTint="A6"/>
              </w:rPr>
            </w:pPr>
          </w:p>
          <w:p w14:paraId="6DA852B3" w14:textId="77777777" w:rsidR="00E764EC" w:rsidRPr="00FB30A1" w:rsidRDefault="00E764EC" w:rsidP="00E764EC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D799DB7" w14:textId="77777777" w:rsidR="00E764EC" w:rsidRPr="00031953" w:rsidRDefault="00E764EC" w:rsidP="00E764E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6DA4614D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>Multiplying by 3-digit numbers can be broken down into a few steps. We will use numbers A and B to refer to our two 3-digit numbers.</w:t>
            </w:r>
          </w:p>
          <w:p w14:paraId="5635AF7F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>Focusing on one of the 3-digit numbers (in this case, we will use A), multiply the digit in the ones place value of A by B. Using A’s tens place value, now multiply it by B. Then, multiply A’s hundreds place value by B. Finally, add up the values found.</w:t>
            </w:r>
          </w:p>
          <w:p w14:paraId="649A83F6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 xml:space="preserve">Teacher writes 502 X 336, for this example, we will use 336. Thus, we multiply 502 by 6, the number in the ones place of 336. </w:t>
            </w:r>
          </w:p>
          <w:p w14:paraId="16C552A1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>After multiplying 502 by 6, add a zero beneath the two in 3,012. The reason for doing this is because we will now be multiplying 502 by 30 since the 3 is in the tens place of 336.</w:t>
            </w:r>
          </w:p>
          <w:p w14:paraId="2AFFB14C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>After completing this step, you may proceed to multiply 502 by 3 on the second line after the zero.</w:t>
            </w:r>
          </w:p>
          <w:p w14:paraId="2E417D0A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 xml:space="preserve">Next, multiply 502 by the 3 in the hundreds place of 336. Similar to the previous step, add two zeros on the next line below 15,060 (in the ones and tens place values). We add </w:t>
            </w:r>
            <w:r w:rsidRPr="009E77FC">
              <w:rPr>
                <w:color w:val="595959" w:themeColor="text1" w:themeTint="A6"/>
              </w:rPr>
              <w:lastRenderedPageBreak/>
              <w:t>two zeros in this step since we are multiplying 502 by 300.</w:t>
            </w:r>
          </w:p>
          <w:p w14:paraId="2166A69A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>Now, multiply 502 by 3, adding those values after the two zeros we just placed.</w:t>
            </w:r>
          </w:p>
          <w:p w14:paraId="7A121DBC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color w:val="595959" w:themeColor="text1" w:themeTint="A6"/>
              </w:rPr>
            </w:pPr>
            <w:r w:rsidRPr="009E77FC">
              <w:rPr>
                <w:color w:val="595959" w:themeColor="text1" w:themeTint="A6"/>
              </w:rPr>
              <w:t>Finally, add up the values found from multiplying the different numbers in the ones, tens, and hundreds place value.</w:t>
            </w:r>
          </w:p>
          <w:p w14:paraId="240BB38E" w14:textId="77777777" w:rsidR="00E764EC" w:rsidRPr="009E77FC" w:rsidRDefault="00E764EC" w:rsidP="00E764EC">
            <w:pPr>
              <w:pStyle w:val="ListParagraph"/>
              <w:numPr>
                <w:ilvl w:val="0"/>
                <w:numId w:val="38"/>
              </w:numPr>
              <w:ind w:left="233" w:hanging="233"/>
              <w:rPr>
                <w:sz w:val="20"/>
                <w:szCs w:val="20"/>
              </w:rPr>
            </w:pPr>
            <w:r w:rsidRPr="009E77FC">
              <w:rPr>
                <w:color w:val="595959" w:themeColor="text1" w:themeTint="A6"/>
              </w:rPr>
              <w:t>After adding up all the values, we reach our final answer: 168,672</w:t>
            </w:r>
            <w:r w:rsidRPr="009E77FC">
              <w:rPr>
                <w:sz w:val="20"/>
                <w:szCs w:val="20"/>
              </w:rPr>
              <w:t>.</w:t>
            </w:r>
          </w:p>
          <w:p w14:paraId="1B6D9233" w14:textId="77777777" w:rsidR="00A37E88" w:rsidRDefault="00A37E88" w:rsidP="009E77FC"/>
          <w:p w14:paraId="4DD6AC6C" w14:textId="77777777" w:rsidR="009E77FC" w:rsidRDefault="009E77FC" w:rsidP="009E77FC"/>
          <w:p w14:paraId="3FA19AE1" w14:textId="77777777" w:rsidR="009E77FC" w:rsidRDefault="009E77FC" w:rsidP="009E77FC"/>
          <w:p w14:paraId="35BF75F1" w14:textId="77777777" w:rsidR="009E77FC" w:rsidRDefault="009E77FC" w:rsidP="009E77FC"/>
          <w:p w14:paraId="6CC78EF4" w14:textId="4BB29118" w:rsidR="009E77FC" w:rsidRPr="00994216" w:rsidRDefault="009E77FC" w:rsidP="009E77FC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44E8DCEB" w14:textId="2B0D1C93" w:rsidR="0094015B" w:rsidRDefault="00541A53" w:rsidP="0062689B">
            <w:pPr>
              <w:rPr>
                <w:b/>
              </w:rPr>
            </w:pPr>
            <w:r>
              <w:rPr>
                <w:b/>
              </w:rPr>
              <w:t>Day 1/ Lesson 1</w:t>
            </w:r>
            <w:r w:rsidR="00745FC0">
              <w:rPr>
                <w:b/>
              </w:rPr>
              <w:t>: 20</w:t>
            </w:r>
            <w:r w:rsidRPr="00031953">
              <w:rPr>
                <w:b/>
              </w:rPr>
              <w:t>Mins</w:t>
            </w:r>
          </w:p>
          <w:p w14:paraId="19F7CEBF" w14:textId="5B0C8BD8" w:rsidR="0062689B" w:rsidRPr="0062689B" w:rsidRDefault="0062689B" w:rsidP="00693324">
            <w:pPr>
              <w:pStyle w:val="ListParagraph"/>
              <w:numPr>
                <w:ilvl w:val="0"/>
                <w:numId w:val="30"/>
              </w:numPr>
              <w:ind w:left="204" w:hanging="180"/>
              <w:rPr>
                <w:color w:val="595959" w:themeColor="text1" w:themeTint="A6"/>
              </w:rPr>
            </w:pPr>
            <w:r w:rsidRPr="0062689B">
              <w:rPr>
                <w:color w:val="595959" w:themeColor="text1" w:themeTint="A6"/>
              </w:rPr>
              <w:t>Begin the lesson by printing a sample multiplication format on a board or chart. For example, you might share this format for multip</w:t>
            </w:r>
            <w:r>
              <w:rPr>
                <w:color w:val="595959" w:themeColor="text1" w:themeTint="A6"/>
              </w:rPr>
              <w:t>lying a 3-digit number times a 3</w:t>
            </w:r>
            <w:r w:rsidRPr="0062689B">
              <w:rPr>
                <w:color w:val="595959" w:themeColor="text1" w:themeTint="A6"/>
              </w:rPr>
              <w:t>-digit number.</w:t>
            </w:r>
            <w:r w:rsidRPr="0062689B">
              <w:rPr>
                <w:color w:val="595959" w:themeColor="text1" w:themeTint="A6"/>
              </w:rPr>
              <w:cr/>
              <w:t xml:space="preserve"> </w:t>
            </w:r>
            <w:r>
              <w:rPr>
                <w:color w:val="595959" w:themeColor="text1" w:themeTint="A6"/>
              </w:rPr>
              <w:t xml:space="preserve"> </w:t>
            </w:r>
            <w:r w:rsidRPr="0062689B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 xml:space="preserve"> </w:t>
            </w:r>
            <w:r w:rsidRPr="0062689B">
              <w:rPr>
                <w:color w:val="595959" w:themeColor="text1" w:themeTint="A6"/>
              </w:rPr>
              <w:t>____  ____  ____</w:t>
            </w:r>
            <w:r w:rsidRPr="0062689B">
              <w:rPr>
                <w:color w:val="595959" w:themeColor="text1" w:themeTint="A6"/>
              </w:rPr>
              <w:cr/>
              <w:t xml:space="preserve"> ×</w:t>
            </w:r>
            <w:r>
              <w:rPr>
                <w:color w:val="595959" w:themeColor="text1" w:themeTint="A6"/>
              </w:rPr>
              <w:t xml:space="preserve"> </w:t>
            </w:r>
            <w:r w:rsidRPr="0062689B">
              <w:rPr>
                <w:color w:val="595959" w:themeColor="text1" w:themeTint="A6"/>
              </w:rPr>
              <w:t>___ _____  ____</w:t>
            </w:r>
          </w:p>
          <w:p w14:paraId="3F2FAD75" w14:textId="76AEB465" w:rsidR="00FF38FB" w:rsidRDefault="00693324" w:rsidP="00693324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</w:t>
            </w:r>
            <w:r w:rsidR="00FF38FB">
              <w:rPr>
                <w:color w:val="595959" w:themeColor="text1" w:themeTint="A6"/>
              </w:rPr>
              <w:t xml:space="preserve"> -------------------------</w:t>
            </w:r>
          </w:p>
          <w:p w14:paraId="38DAD7BC" w14:textId="77777777" w:rsidR="00FF38FB" w:rsidRDefault="0062689B" w:rsidP="00693324">
            <w:pPr>
              <w:pStyle w:val="ListParagraph"/>
              <w:numPr>
                <w:ilvl w:val="0"/>
                <w:numId w:val="30"/>
              </w:numPr>
              <w:ind w:left="204" w:hanging="180"/>
              <w:rPr>
                <w:color w:val="595959" w:themeColor="text1" w:themeTint="A6"/>
              </w:rPr>
            </w:pPr>
            <w:r w:rsidRPr="00FF38FB">
              <w:rPr>
                <w:color w:val="595959" w:themeColor="text1" w:themeTint="A6"/>
              </w:rPr>
              <w:t>Show students a deck of cards that has been shuffled after removing the aces, 10s, and face cards. (All that remain are cards number</w:t>
            </w:r>
            <w:r w:rsidR="00FF38FB">
              <w:rPr>
                <w:color w:val="595959" w:themeColor="text1" w:themeTint="A6"/>
              </w:rPr>
              <w:t>ed 1 to 9.)  Select the top six</w:t>
            </w:r>
            <w:r w:rsidRPr="00FF38FB">
              <w:rPr>
                <w:color w:val="595959" w:themeColor="text1" w:themeTint="A6"/>
              </w:rPr>
              <w:t xml:space="preserve"> cards from the deck. Use the cards drawn to c</w:t>
            </w:r>
            <w:r w:rsidR="00FF38FB">
              <w:rPr>
                <w:color w:val="595959" w:themeColor="text1" w:themeTint="A6"/>
              </w:rPr>
              <w:t>reate a multiplication problem.</w:t>
            </w:r>
          </w:p>
          <w:p w14:paraId="3FAD95B8" w14:textId="639132BF" w:rsidR="0062689B" w:rsidRPr="00B66D4A" w:rsidRDefault="00FF38FB" w:rsidP="00693324">
            <w:pPr>
              <w:pStyle w:val="ListParagraph"/>
              <w:numPr>
                <w:ilvl w:val="0"/>
                <w:numId w:val="30"/>
              </w:num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For example, if the six cards drawn are the 4, 7, 2, 2, 1 </w:t>
            </w:r>
            <w:r w:rsidR="0062689B" w:rsidRPr="00FF38FB">
              <w:rPr>
                <w:color w:val="595959" w:themeColor="text1" w:themeTint="A6"/>
              </w:rPr>
              <w:t>and 9, then use those cards to fill in t</w:t>
            </w:r>
            <w:r>
              <w:rPr>
                <w:color w:val="595959" w:themeColor="text1" w:themeTint="A6"/>
              </w:rPr>
              <w:t>he spaces in the format</w:t>
            </w:r>
            <w:r w:rsidR="0062689B" w:rsidRPr="00FF38FB">
              <w:rPr>
                <w:color w:val="595959" w:themeColor="text1" w:themeTint="A6"/>
              </w:rPr>
              <w:t xml:space="preserve"> above.</w:t>
            </w:r>
            <w:r w:rsidR="0062689B" w:rsidRPr="00B66D4A">
              <w:rPr>
                <w:color w:val="595959" w:themeColor="text1" w:themeTint="A6"/>
              </w:rPr>
              <w:cr/>
              <w:t xml:space="preserve"> </w:t>
            </w:r>
            <w:r w:rsidR="00693324">
              <w:rPr>
                <w:color w:val="595959" w:themeColor="text1" w:themeTint="A6"/>
              </w:rPr>
              <w:t xml:space="preserve">            </w:t>
            </w:r>
            <w:r w:rsidR="0062689B" w:rsidRPr="00B66D4A">
              <w:rPr>
                <w:color w:val="595959" w:themeColor="text1" w:themeTint="A6"/>
              </w:rPr>
              <w:t>__4__  __7__  __2__</w:t>
            </w:r>
          </w:p>
          <w:p w14:paraId="4A5D01EB" w14:textId="3D490A2A" w:rsidR="0062689B" w:rsidRPr="0062689B" w:rsidRDefault="00B66D4A" w:rsidP="00693324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</w:t>
            </w:r>
            <w:r w:rsidR="0062689B" w:rsidRPr="0062689B">
              <w:rPr>
                <w:color w:val="595959" w:themeColor="text1" w:themeTint="A6"/>
              </w:rPr>
              <w:t xml:space="preserve">X         __2__ </w:t>
            </w:r>
            <w:r w:rsidRPr="0062689B">
              <w:rPr>
                <w:color w:val="595959" w:themeColor="text1" w:themeTint="A6"/>
              </w:rPr>
              <w:t>__</w:t>
            </w:r>
            <w:r>
              <w:rPr>
                <w:color w:val="595959" w:themeColor="text1" w:themeTint="A6"/>
              </w:rPr>
              <w:t>1</w:t>
            </w:r>
            <w:r w:rsidRPr="0062689B">
              <w:rPr>
                <w:color w:val="595959" w:themeColor="text1" w:themeTint="A6"/>
              </w:rPr>
              <w:t>__</w:t>
            </w:r>
            <w:r>
              <w:rPr>
                <w:color w:val="595959" w:themeColor="text1" w:themeTint="A6"/>
              </w:rPr>
              <w:t xml:space="preserve"> </w:t>
            </w:r>
            <w:r w:rsidR="0062689B" w:rsidRPr="0062689B">
              <w:rPr>
                <w:color w:val="595959" w:themeColor="text1" w:themeTint="A6"/>
              </w:rPr>
              <w:t>__9__</w:t>
            </w:r>
          </w:p>
          <w:p w14:paraId="430113B7" w14:textId="5777B43C" w:rsidR="00B66D4A" w:rsidRDefault="00B66D4A" w:rsidP="00693324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    </w:t>
            </w:r>
            <w:r w:rsidR="00693324">
              <w:rPr>
                <w:color w:val="595959" w:themeColor="text1" w:themeTint="A6"/>
              </w:rPr>
              <w:t xml:space="preserve">   --</w:t>
            </w:r>
            <w:r>
              <w:rPr>
                <w:color w:val="595959" w:themeColor="text1" w:themeTint="A6"/>
              </w:rPr>
              <w:t>-------------------------</w:t>
            </w:r>
          </w:p>
          <w:p w14:paraId="6E8EEA07" w14:textId="341F8EB2" w:rsidR="0062689B" w:rsidRPr="00B66D4A" w:rsidRDefault="0062689B" w:rsidP="00693324">
            <w:pPr>
              <w:pStyle w:val="ListParagraph"/>
              <w:numPr>
                <w:ilvl w:val="0"/>
                <w:numId w:val="30"/>
              </w:numPr>
              <w:ind w:left="204" w:hanging="180"/>
              <w:rPr>
                <w:color w:val="595959" w:themeColor="text1" w:themeTint="A6"/>
              </w:rPr>
            </w:pPr>
            <w:r w:rsidRPr="00B66D4A">
              <w:rPr>
                <w:color w:val="595959" w:themeColor="text1" w:themeTint="A6"/>
              </w:rPr>
              <w:t>Invite a student(s) to come to the board to perform the multiplication operations.</w:t>
            </w:r>
          </w:p>
          <w:p w14:paraId="698283E5" w14:textId="05CC3D0E" w:rsidR="0062689B" w:rsidRPr="0062689B" w:rsidRDefault="0056509A" w:rsidP="00693324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lastRenderedPageBreak/>
              <w:t xml:space="preserve">                  </w:t>
            </w:r>
            <w:r w:rsidR="0062689B" w:rsidRPr="0062689B">
              <w:rPr>
                <w:color w:val="595959" w:themeColor="text1" w:themeTint="A6"/>
              </w:rPr>
              <w:t xml:space="preserve"> </w:t>
            </w:r>
            <w:r w:rsidR="00B66D4A">
              <w:rPr>
                <w:color w:val="595959" w:themeColor="text1" w:themeTint="A6"/>
              </w:rPr>
              <w:t xml:space="preserve">   </w:t>
            </w:r>
            <w:r w:rsidR="0062689B" w:rsidRPr="0062689B">
              <w:rPr>
                <w:color w:val="595959" w:themeColor="text1" w:themeTint="A6"/>
              </w:rPr>
              <w:t>__4__  __7__  __2__</w:t>
            </w:r>
          </w:p>
          <w:p w14:paraId="7031BFFB" w14:textId="1C01B5E3" w:rsidR="0062689B" w:rsidRPr="0062689B" w:rsidRDefault="0056509A" w:rsidP="00693324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     </w:t>
            </w:r>
            <w:r w:rsidR="001A7794">
              <w:rPr>
                <w:color w:val="595959" w:themeColor="text1" w:themeTint="A6"/>
              </w:rPr>
              <w:t xml:space="preserve"> X</w:t>
            </w:r>
            <w:r w:rsidR="0062689B" w:rsidRPr="0062689B">
              <w:rPr>
                <w:color w:val="595959" w:themeColor="text1" w:themeTint="A6"/>
              </w:rPr>
              <w:t xml:space="preserve"> __ 2__</w:t>
            </w:r>
            <w:r w:rsidR="00B66D4A" w:rsidRPr="0062689B">
              <w:rPr>
                <w:color w:val="595959" w:themeColor="text1" w:themeTint="A6"/>
              </w:rPr>
              <w:t>_</w:t>
            </w:r>
            <w:r w:rsidR="00B66D4A">
              <w:rPr>
                <w:color w:val="595959" w:themeColor="text1" w:themeTint="A6"/>
              </w:rPr>
              <w:t xml:space="preserve"> </w:t>
            </w:r>
            <w:r w:rsidR="00B66D4A" w:rsidRPr="0062689B">
              <w:rPr>
                <w:color w:val="595959" w:themeColor="text1" w:themeTint="A6"/>
              </w:rPr>
              <w:t>__</w:t>
            </w:r>
            <w:r w:rsidR="00B66D4A">
              <w:rPr>
                <w:color w:val="595959" w:themeColor="text1" w:themeTint="A6"/>
              </w:rPr>
              <w:t>1</w:t>
            </w:r>
            <w:r w:rsidR="00B66D4A" w:rsidRPr="0062689B">
              <w:rPr>
                <w:color w:val="595959" w:themeColor="text1" w:themeTint="A6"/>
              </w:rPr>
              <w:t>_</w:t>
            </w:r>
            <w:r w:rsidR="00B66D4A">
              <w:rPr>
                <w:color w:val="595959" w:themeColor="text1" w:themeTint="A6"/>
              </w:rPr>
              <w:t xml:space="preserve"> </w:t>
            </w:r>
            <w:r w:rsidR="0062689B" w:rsidRPr="0062689B">
              <w:rPr>
                <w:color w:val="595959" w:themeColor="text1" w:themeTint="A6"/>
              </w:rPr>
              <w:t xml:space="preserve"> __9__</w:t>
            </w:r>
          </w:p>
          <w:p w14:paraId="510C1851" w14:textId="558F2B7F" w:rsidR="00C5778E" w:rsidRDefault="0056509A" w:rsidP="00C5778E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      </w:t>
            </w:r>
            <w:r w:rsidR="0062689B" w:rsidRPr="0062689B">
              <w:rPr>
                <w:color w:val="595959" w:themeColor="text1" w:themeTint="A6"/>
              </w:rPr>
              <w:t>--</w:t>
            </w:r>
            <w:r w:rsidR="00B66D4A">
              <w:rPr>
                <w:color w:val="595959" w:themeColor="text1" w:themeTint="A6"/>
              </w:rPr>
              <w:t>-------------------------------</w:t>
            </w:r>
          </w:p>
          <w:p w14:paraId="71207B2F" w14:textId="4154AFA1" w:rsidR="001A7794" w:rsidRDefault="001A7794" w:rsidP="00C5778E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           4      1        </w:t>
            </w:r>
            <w:r w:rsidR="009A43AB">
              <w:rPr>
                <w:color w:val="595959" w:themeColor="text1" w:themeTint="A6"/>
              </w:rPr>
              <w:t>4</w:t>
            </w:r>
            <w:r>
              <w:rPr>
                <w:color w:val="595959" w:themeColor="text1" w:themeTint="A6"/>
              </w:rPr>
              <w:t xml:space="preserve">         8</w:t>
            </w:r>
          </w:p>
          <w:p w14:paraId="7D8B99CE" w14:textId="596CCAB7" w:rsidR="001A7794" w:rsidRDefault="001A7794" w:rsidP="00C5778E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           4      7        2</w:t>
            </w:r>
          </w:p>
          <w:p w14:paraId="3DA9BC67" w14:textId="7F3EB95E" w:rsidR="001A7794" w:rsidRDefault="001A7794" w:rsidP="00C5778E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      9   4      4</w:t>
            </w:r>
          </w:p>
          <w:p w14:paraId="245A4A61" w14:textId="77777777" w:rsidR="001A7794" w:rsidRDefault="001A7794" w:rsidP="00C5778E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--------------------------------------</w:t>
            </w:r>
          </w:p>
          <w:p w14:paraId="3E58ADD5" w14:textId="3A15CB59" w:rsidR="001A7794" w:rsidRDefault="001A7794" w:rsidP="00C5778E">
            <w:p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   1    0</w:t>
            </w:r>
            <w:r w:rsidR="00DF1D3E">
              <w:rPr>
                <w:color w:val="595959" w:themeColor="text1" w:themeTint="A6"/>
              </w:rPr>
              <w:t xml:space="preserve">   </w:t>
            </w:r>
            <w:r>
              <w:rPr>
                <w:color w:val="595959" w:themeColor="text1" w:themeTint="A6"/>
              </w:rPr>
              <w:t>3</w:t>
            </w:r>
            <w:r w:rsidR="00DF1D3E">
              <w:rPr>
                <w:color w:val="595959" w:themeColor="text1" w:themeTint="A6"/>
              </w:rPr>
              <w:t xml:space="preserve">      </w:t>
            </w:r>
            <w:r>
              <w:rPr>
                <w:color w:val="595959" w:themeColor="text1" w:themeTint="A6"/>
              </w:rPr>
              <w:t>3</w:t>
            </w:r>
            <w:r w:rsidR="00DF1D3E">
              <w:rPr>
                <w:color w:val="595959" w:themeColor="text1" w:themeTint="A6"/>
              </w:rPr>
              <w:t xml:space="preserve">       </w:t>
            </w:r>
            <w:r w:rsidR="009A43AB">
              <w:rPr>
                <w:color w:val="595959" w:themeColor="text1" w:themeTint="A6"/>
              </w:rPr>
              <w:t xml:space="preserve">6 </w:t>
            </w:r>
            <w:r w:rsidR="00DF1D3E">
              <w:rPr>
                <w:color w:val="595959" w:themeColor="text1" w:themeTint="A6"/>
              </w:rPr>
              <w:t xml:space="preserve">   </w:t>
            </w:r>
            <w:r>
              <w:rPr>
                <w:color w:val="595959" w:themeColor="text1" w:themeTint="A6"/>
              </w:rPr>
              <w:t xml:space="preserve"> </w:t>
            </w:r>
            <w:r w:rsidR="00DF1D3E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</w:rPr>
              <w:t>8</w:t>
            </w:r>
          </w:p>
          <w:p w14:paraId="53213FD3" w14:textId="77777777" w:rsidR="0056509A" w:rsidRDefault="0056509A" w:rsidP="00693324">
            <w:pPr>
              <w:pStyle w:val="ListParagraph"/>
              <w:numPr>
                <w:ilvl w:val="0"/>
                <w:numId w:val="30"/>
              </w:numPr>
              <w:ind w:left="204" w:hanging="180"/>
              <w:rPr>
                <w:color w:val="595959" w:themeColor="text1" w:themeTint="A6"/>
              </w:rPr>
            </w:pPr>
            <w:r w:rsidRPr="0056509A">
              <w:rPr>
                <w:color w:val="595959" w:themeColor="text1" w:themeTint="A6"/>
              </w:rPr>
              <w:t>Provide some additional sample practice for pupils. The</w:t>
            </w:r>
            <w:r>
              <w:rPr>
                <w:color w:val="595959" w:themeColor="text1" w:themeTint="A6"/>
              </w:rPr>
              <w:t xml:space="preserve">n </w:t>
            </w:r>
            <w:r w:rsidRPr="0056509A">
              <w:rPr>
                <w:color w:val="595959" w:themeColor="text1" w:themeTint="A6"/>
              </w:rPr>
              <w:t xml:space="preserve">divide the class into two teams or arrange students </w:t>
            </w:r>
            <w:r>
              <w:rPr>
                <w:color w:val="595959" w:themeColor="text1" w:themeTint="A6"/>
              </w:rPr>
              <w:t>into pairs.</w:t>
            </w:r>
          </w:p>
          <w:p w14:paraId="1067D07D" w14:textId="7C4AAC34" w:rsidR="001A7794" w:rsidRDefault="0056509A" w:rsidP="001A7794">
            <w:pPr>
              <w:pStyle w:val="ListParagraph"/>
              <w:numPr>
                <w:ilvl w:val="0"/>
                <w:numId w:val="30"/>
              </w:numPr>
              <w:ind w:left="204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Pupils </w:t>
            </w:r>
            <w:r w:rsidRPr="0056509A">
              <w:rPr>
                <w:color w:val="595959" w:themeColor="text1" w:themeTint="A6"/>
              </w:rPr>
              <w:t>take turns sol</w:t>
            </w:r>
            <w:r>
              <w:rPr>
                <w:color w:val="595959" w:themeColor="text1" w:themeTint="A6"/>
              </w:rPr>
              <w:t>ving problems; while one pupil</w:t>
            </w:r>
            <w:r w:rsidRPr="0056509A">
              <w:rPr>
                <w:color w:val="595959" w:themeColor="text1" w:themeTint="A6"/>
              </w:rPr>
              <w:t xml:space="preserve"> solves the problem by hand the other can use a calculator (or an online calculator) to check those calculations.</w:t>
            </w:r>
          </w:p>
          <w:p w14:paraId="64539FD6" w14:textId="77777777" w:rsidR="001A7794" w:rsidRPr="001A7794" w:rsidRDefault="001A7794" w:rsidP="001A7794">
            <w:pPr>
              <w:pStyle w:val="ListParagraph"/>
              <w:ind w:left="204"/>
              <w:rPr>
                <w:color w:val="595959" w:themeColor="text1" w:themeTint="A6"/>
              </w:rPr>
            </w:pPr>
          </w:p>
          <w:p w14:paraId="384918AA" w14:textId="56BB69C7" w:rsidR="000529DC" w:rsidRDefault="001D0D3A" w:rsidP="001D0D3A">
            <w:pPr>
              <w:pStyle w:val="Heading1"/>
            </w:pPr>
            <w:r>
              <w:t>Guided Practice</w:t>
            </w:r>
          </w:p>
          <w:p w14:paraId="74244BF1" w14:textId="64F31FD6" w:rsidR="001D0D3A" w:rsidRPr="004D2F47" w:rsidRDefault="001A7794" w:rsidP="001D0D3A">
            <w:pPr>
              <w:rPr>
                <w:b/>
              </w:rPr>
            </w:pPr>
            <w:r>
              <w:rPr>
                <w:b/>
              </w:rPr>
              <w:t>Day 3</w:t>
            </w:r>
            <w:r w:rsidR="001D0D3A" w:rsidRPr="004D2F47">
              <w:rPr>
                <w:b/>
              </w:rPr>
              <w:t>/</w:t>
            </w:r>
            <w:r>
              <w:rPr>
                <w:b/>
              </w:rPr>
              <w:t xml:space="preserve"> Lesson 3</w:t>
            </w:r>
            <w:r w:rsidR="00227B29">
              <w:rPr>
                <w:b/>
              </w:rPr>
              <w:t>: 15</w:t>
            </w:r>
            <w:r w:rsidR="001D0D3A" w:rsidRPr="004D2F47">
              <w:rPr>
                <w:b/>
              </w:rPr>
              <w:t>mins</w:t>
            </w:r>
          </w:p>
          <w:p w14:paraId="7F840C8E" w14:textId="13B9F44E" w:rsidR="000529DC" w:rsidRDefault="00227B29" w:rsidP="00E764EC">
            <w:pPr>
              <w:pStyle w:val="ListParagraph"/>
              <w:numPr>
                <w:ilvl w:val="0"/>
                <w:numId w:val="40"/>
              </w:numPr>
              <w:ind w:left="204" w:hanging="180"/>
            </w:pPr>
            <w:r>
              <w:t>The box model: A model in multiplication that uses boxes (place value) along the length and width of a rectangle to represent the factors.</w:t>
            </w:r>
          </w:p>
          <w:p w14:paraId="104540C8" w14:textId="6A3284BB" w:rsidR="00A02E49" w:rsidRDefault="00A02E49" w:rsidP="00E764EC">
            <w:pPr>
              <w:pStyle w:val="ListParagraph"/>
              <w:numPr>
                <w:ilvl w:val="0"/>
                <w:numId w:val="40"/>
              </w:numPr>
              <w:ind w:left="204" w:hanging="180"/>
            </w:pPr>
            <w:r>
              <w:t>The problem is 136 × 221; decompose, or break apart, the numbers and label the outside of the box.</w:t>
            </w:r>
          </w:p>
          <w:p w14:paraId="733857E2" w14:textId="05D8A506" w:rsidR="00A02E49" w:rsidRDefault="00BC6476" w:rsidP="00BC6476">
            <w:pPr>
              <w:pStyle w:val="ListParagraph"/>
            </w:pPr>
            <w:r>
              <w:t xml:space="preserve"> </w:t>
            </w:r>
            <w:r w:rsidR="00A02E49">
              <w:t xml:space="preserve">100              </w:t>
            </w:r>
            <w:r>
              <w:t xml:space="preserve"> </w:t>
            </w:r>
            <w:r w:rsidR="00A02E49">
              <w:t xml:space="preserve"> 30          </w:t>
            </w:r>
            <w:r>
              <w:t xml:space="preserve"> </w:t>
            </w:r>
            <w:r w:rsidR="00A02E49">
              <w:t xml:space="preserve">   6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73"/>
              <w:gridCol w:w="810"/>
              <w:gridCol w:w="581"/>
              <w:gridCol w:w="540"/>
            </w:tblGrid>
            <w:tr w:rsidR="00A02E49" w14:paraId="68CBE8C3" w14:textId="34FA1E50" w:rsidTr="00A02E49">
              <w:trPr>
                <w:trHeight w:val="323"/>
              </w:trPr>
              <w:tc>
                <w:tcPr>
                  <w:tcW w:w="559" w:type="dxa"/>
                </w:tcPr>
                <w:p w14:paraId="6E22F9CF" w14:textId="05342D31" w:rsidR="00A02E49" w:rsidRDefault="00A02E49" w:rsidP="00BC6476">
                  <w:pPr>
                    <w:pStyle w:val="ListParagraph"/>
                    <w:ind w:left="0"/>
                    <w:jc w:val="center"/>
                  </w:pPr>
                  <w:r>
                    <w:t>20000</w:t>
                  </w:r>
                </w:p>
              </w:tc>
              <w:tc>
                <w:tcPr>
                  <w:tcW w:w="810" w:type="dxa"/>
                </w:tcPr>
                <w:p w14:paraId="4ED66DF6" w14:textId="004EC269" w:rsidR="00A02E49" w:rsidRDefault="00A02E49" w:rsidP="00BC6476">
                  <w:pPr>
                    <w:pStyle w:val="ListParagraph"/>
                    <w:ind w:left="0"/>
                    <w:jc w:val="center"/>
                  </w:pPr>
                  <w:r>
                    <w:t>6000</w:t>
                  </w:r>
                </w:p>
              </w:tc>
              <w:tc>
                <w:tcPr>
                  <w:tcW w:w="540" w:type="dxa"/>
                  <w:tcBorders>
                    <w:right w:val="single" w:sz="4" w:space="0" w:color="auto"/>
                  </w:tcBorders>
                </w:tcPr>
                <w:p w14:paraId="134568A3" w14:textId="35AD9B66" w:rsidR="00A02E49" w:rsidRDefault="00A02E49" w:rsidP="00BC6476">
                  <w:pPr>
                    <w:pStyle w:val="ListParagraph"/>
                    <w:ind w:left="0"/>
                    <w:jc w:val="center"/>
                  </w:pPr>
                  <w:r>
                    <w:t>1200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69BD93" w14:textId="5AE2EA9B" w:rsidR="00A02E49" w:rsidRDefault="00A02E49" w:rsidP="00BC6476">
                  <w:pPr>
                    <w:pStyle w:val="ListParagraph"/>
                    <w:ind w:left="0"/>
                    <w:jc w:val="center"/>
                  </w:pPr>
                  <w:r>
                    <w:t>200</w:t>
                  </w:r>
                </w:p>
              </w:tc>
            </w:tr>
            <w:tr w:rsidR="00A02E49" w14:paraId="46B31550" w14:textId="459A9A6D" w:rsidTr="00A02E49">
              <w:tc>
                <w:tcPr>
                  <w:tcW w:w="559" w:type="dxa"/>
                </w:tcPr>
                <w:p w14:paraId="71AD7FD7" w14:textId="6C561758" w:rsidR="00A02E49" w:rsidRDefault="00A02E49" w:rsidP="00BC6476">
                  <w:pPr>
                    <w:pStyle w:val="ListParagraph"/>
                    <w:ind w:left="0"/>
                    <w:jc w:val="center"/>
                  </w:pPr>
                  <w:r>
                    <w:t>2000</w:t>
                  </w:r>
                </w:p>
              </w:tc>
              <w:tc>
                <w:tcPr>
                  <w:tcW w:w="810" w:type="dxa"/>
                </w:tcPr>
                <w:p w14:paraId="280E56BD" w14:textId="5239109A" w:rsidR="00A02E49" w:rsidRDefault="00BC6476" w:rsidP="00BC6476">
                  <w:pPr>
                    <w:pStyle w:val="ListParagraph"/>
                    <w:ind w:left="0"/>
                    <w:jc w:val="center"/>
                  </w:pPr>
                  <w:r>
                    <w:t>600</w:t>
                  </w:r>
                </w:p>
              </w:tc>
              <w:tc>
                <w:tcPr>
                  <w:tcW w:w="540" w:type="dxa"/>
                  <w:tcBorders>
                    <w:right w:val="single" w:sz="4" w:space="0" w:color="auto"/>
                  </w:tcBorders>
                </w:tcPr>
                <w:p w14:paraId="49225F69" w14:textId="093557DF" w:rsidR="00A02E49" w:rsidRDefault="00BC6476" w:rsidP="00BC6476">
                  <w:pPr>
                    <w:pStyle w:val="ListParagraph"/>
                    <w:ind w:left="0"/>
                    <w:jc w:val="center"/>
                  </w:pPr>
                  <w:r>
                    <w:t>120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7232256" w14:textId="6E28F32B" w:rsidR="00A02E49" w:rsidRDefault="00A02E49" w:rsidP="00BC6476">
                  <w:pPr>
                    <w:pStyle w:val="ListParagraph"/>
                    <w:ind w:left="0"/>
                    <w:jc w:val="center"/>
                  </w:pPr>
                  <w:r>
                    <w:t>20</w:t>
                  </w:r>
                </w:p>
              </w:tc>
            </w:tr>
            <w:tr w:rsidR="00A02E49" w14:paraId="604FDF5A" w14:textId="79E915CE" w:rsidTr="00A02E49">
              <w:tc>
                <w:tcPr>
                  <w:tcW w:w="559" w:type="dxa"/>
                </w:tcPr>
                <w:p w14:paraId="5F45738E" w14:textId="58698AC2" w:rsidR="00A02E49" w:rsidRDefault="00BC6476" w:rsidP="00BC6476">
                  <w:pPr>
                    <w:pStyle w:val="ListParagraph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810" w:type="dxa"/>
                </w:tcPr>
                <w:p w14:paraId="066EF218" w14:textId="045914D5" w:rsidR="00A02E49" w:rsidRDefault="00BC6476" w:rsidP="00BC6476">
                  <w:pPr>
                    <w:pStyle w:val="ListParagraph"/>
                    <w:ind w:left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540" w:type="dxa"/>
                  <w:tcBorders>
                    <w:right w:val="single" w:sz="4" w:space="0" w:color="auto"/>
                  </w:tcBorders>
                </w:tcPr>
                <w:p w14:paraId="694A3E96" w14:textId="7760D21D" w:rsidR="00A02E49" w:rsidRDefault="00BC6476" w:rsidP="00BC6476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F6747F" w14:textId="6B852B69" w:rsidR="00A02E49" w:rsidRDefault="00A02E49" w:rsidP="00BC6476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08246A48" w14:textId="2DAF7F0C" w:rsidR="00A02E49" w:rsidRDefault="00BC6476" w:rsidP="00A02E49">
            <w:pPr>
              <w:pStyle w:val="ListParagraph"/>
            </w:pPr>
            <w:r>
              <w:t>22,100    +   6,630     ₊  1326 =</w:t>
            </w:r>
          </w:p>
          <w:p w14:paraId="6A226B23" w14:textId="4D79F2A4" w:rsidR="000529DC" w:rsidRDefault="00BC6476" w:rsidP="00EF57C5">
            <w:pPr>
              <w:pStyle w:val="ListParagraph"/>
              <w:jc w:val="both"/>
            </w:pPr>
            <w:r>
              <w:t xml:space="preserve">                30,056</w:t>
            </w:r>
          </w:p>
          <w:p w14:paraId="599E378F" w14:textId="3B83FDEB" w:rsidR="00EF57C5" w:rsidRPr="00EF57C5" w:rsidRDefault="00EF57C5" w:rsidP="00E764EC">
            <w:pPr>
              <w:pStyle w:val="ListParagraph"/>
              <w:numPr>
                <w:ilvl w:val="0"/>
                <w:numId w:val="40"/>
              </w:numPr>
              <w:ind w:left="204" w:hanging="180"/>
              <w:jc w:val="both"/>
            </w:pPr>
            <w:r>
              <w:t>136 × 221 = 30,056</w:t>
            </w: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39849E3B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5EBE2124" w:rsidR="006B19E5" w:rsidRPr="006B19E5" w:rsidRDefault="006B19E5" w:rsidP="00417989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80544E1" w14:textId="71DF50A3" w:rsidR="001E1F75" w:rsidRPr="004D2F47" w:rsidRDefault="001E1F75" w:rsidP="001E1F75">
            <w:pPr>
              <w:pStyle w:val="Heading2"/>
              <w:rPr>
                <w:b/>
              </w:rPr>
            </w:pPr>
          </w:p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417989">
            <w:pPr>
              <w:spacing w:after="40" w:line="240" w:lineRule="auto"/>
              <w:outlineLvl w:val="0"/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A5E100C" w14:textId="77777777" w:rsidR="00417989" w:rsidRPr="004D2F47" w:rsidRDefault="00417989" w:rsidP="00417989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03821CA1" w14:textId="77777777" w:rsidR="00417989" w:rsidRDefault="00417989" w:rsidP="00417989">
            <w:r>
              <w:t xml:space="preserve">Assess if pupils can: </w:t>
            </w:r>
          </w:p>
          <w:p w14:paraId="44D9FD2D" w14:textId="71840FCD" w:rsidR="00CB08CC" w:rsidRPr="00287F69" w:rsidRDefault="00417989" w:rsidP="00417989">
            <w:pPr>
              <w:pStyle w:val="ListParagraph"/>
              <w:numPr>
                <w:ilvl w:val="0"/>
                <w:numId w:val="35"/>
              </w:numPr>
              <w:ind w:left="143" w:hanging="143"/>
            </w:pPr>
            <w:r>
              <w:t>Solve problems involving multiplication of 3-digit number correctly.</w:t>
            </w: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FAAC7C2" w14:textId="77777777" w:rsidR="00417989" w:rsidRPr="004D2F47" w:rsidRDefault="00417989" w:rsidP="00417989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1B038800" w14:textId="42CAB71A" w:rsidR="00C17E2A" w:rsidRDefault="00417989">
            <w:r>
              <w:t>Pupils need to be familiar with multiplying 3-digit by 3-digit number.</w:t>
            </w:r>
            <w:r w:rsidR="007F2F01">
              <w:t xml:space="preserve"> Have them practice these problems to </w:t>
            </w:r>
            <w:r w:rsidR="007F2F01" w:rsidRPr="007F2F01">
              <w:t>gain a better grasp of the concepts used to complete them.</w:t>
            </w:r>
          </w:p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4515C64B" w:rsidR="00C17E2A" w:rsidRDefault="00C17E2A">
            <w:pPr>
              <w:pStyle w:val="Heading2"/>
            </w:pPr>
          </w:p>
          <w:p w14:paraId="1D9B050B" w14:textId="530787BD" w:rsidR="00EA5BCA" w:rsidRPr="00EA5BCA" w:rsidRDefault="00EA5BCA" w:rsidP="00417989"/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4845B5A" w14:textId="77777777" w:rsidR="00417989" w:rsidRPr="004D2F47" w:rsidRDefault="00417989" w:rsidP="00417989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7DAB2D59" w14:textId="629503D9" w:rsidR="00C17E2A" w:rsidRDefault="00417989" w:rsidP="00417989">
            <w:pPr>
              <w:pStyle w:val="ListParagraph"/>
              <w:numPr>
                <w:ilvl w:val="0"/>
                <w:numId w:val="34"/>
              </w:numPr>
              <w:ind w:left="143" w:hanging="143"/>
            </w:pPr>
            <w:r>
              <w:t xml:space="preserve"> As the problems are reviewed in front of the class, have the pupils check their answer.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90806" w14:textId="77777777" w:rsidR="00F80EA0" w:rsidRDefault="00F80EA0">
      <w:pPr>
        <w:spacing w:before="0" w:after="0" w:line="240" w:lineRule="auto"/>
      </w:pPr>
      <w:r>
        <w:separator/>
      </w:r>
    </w:p>
  </w:endnote>
  <w:endnote w:type="continuationSeparator" w:id="0">
    <w:p w14:paraId="1BEA1E34" w14:textId="77777777" w:rsidR="00F80EA0" w:rsidRDefault="00F80E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745FC0" w:rsidRDefault="00745F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8253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C4CAF" w14:textId="77777777" w:rsidR="00F80EA0" w:rsidRDefault="00F80EA0">
      <w:pPr>
        <w:spacing w:before="0" w:after="0" w:line="240" w:lineRule="auto"/>
      </w:pPr>
      <w:r>
        <w:separator/>
      </w:r>
    </w:p>
  </w:footnote>
  <w:footnote w:type="continuationSeparator" w:id="0">
    <w:p w14:paraId="54857C00" w14:textId="77777777" w:rsidR="00F80EA0" w:rsidRDefault="00F80E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745FC0" w:rsidRDefault="00745FC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8181B"/>
    <w:multiLevelType w:val="hybridMultilevel"/>
    <w:tmpl w:val="379E388E"/>
    <w:lvl w:ilvl="0" w:tplc="E32CD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B08AF"/>
    <w:multiLevelType w:val="hybridMultilevel"/>
    <w:tmpl w:val="64547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50E2"/>
    <w:multiLevelType w:val="hybridMultilevel"/>
    <w:tmpl w:val="66D6B10E"/>
    <w:lvl w:ilvl="0" w:tplc="F126C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76890"/>
    <w:multiLevelType w:val="hybridMultilevel"/>
    <w:tmpl w:val="3102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FA535B"/>
    <w:multiLevelType w:val="hybridMultilevel"/>
    <w:tmpl w:val="F088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39215A3"/>
    <w:multiLevelType w:val="hybridMultilevel"/>
    <w:tmpl w:val="C05E647E"/>
    <w:lvl w:ilvl="0" w:tplc="78E8D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2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A4AD8"/>
    <w:multiLevelType w:val="hybridMultilevel"/>
    <w:tmpl w:val="EBAA7F2E"/>
    <w:lvl w:ilvl="0" w:tplc="5FB07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426BB"/>
    <w:multiLevelType w:val="hybridMultilevel"/>
    <w:tmpl w:val="7E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B58B3"/>
    <w:multiLevelType w:val="hybridMultilevel"/>
    <w:tmpl w:val="83B4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997DB0"/>
    <w:multiLevelType w:val="hybridMultilevel"/>
    <w:tmpl w:val="6030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323CB"/>
    <w:multiLevelType w:val="hybridMultilevel"/>
    <w:tmpl w:val="F088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>
    <w:nsid w:val="6BC07338"/>
    <w:multiLevelType w:val="hybridMultilevel"/>
    <w:tmpl w:val="E69CB01A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7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22"/>
  </w:num>
  <w:num w:numId="4">
    <w:abstractNumId w:val="32"/>
  </w:num>
  <w:num w:numId="5">
    <w:abstractNumId w:val="27"/>
  </w:num>
  <w:num w:numId="6">
    <w:abstractNumId w:val="4"/>
  </w:num>
  <w:num w:numId="7">
    <w:abstractNumId w:val="11"/>
  </w:num>
  <w:num w:numId="8">
    <w:abstractNumId w:val="8"/>
  </w:num>
  <w:num w:numId="9">
    <w:abstractNumId w:val="14"/>
  </w:num>
  <w:num w:numId="10">
    <w:abstractNumId w:val="18"/>
  </w:num>
  <w:num w:numId="11">
    <w:abstractNumId w:val="17"/>
  </w:num>
  <w:num w:numId="12">
    <w:abstractNumId w:val="20"/>
  </w:num>
  <w:num w:numId="13">
    <w:abstractNumId w:val="31"/>
  </w:num>
  <w:num w:numId="14">
    <w:abstractNumId w:val="10"/>
  </w:num>
  <w:num w:numId="15">
    <w:abstractNumId w:val="37"/>
  </w:num>
  <w:num w:numId="16">
    <w:abstractNumId w:val="21"/>
  </w:num>
  <w:num w:numId="17">
    <w:abstractNumId w:val="28"/>
  </w:num>
  <w:num w:numId="18">
    <w:abstractNumId w:val="7"/>
  </w:num>
  <w:num w:numId="19">
    <w:abstractNumId w:val="1"/>
  </w:num>
  <w:num w:numId="20">
    <w:abstractNumId w:val="5"/>
  </w:num>
  <w:num w:numId="21">
    <w:abstractNumId w:val="9"/>
  </w:num>
  <w:num w:numId="22">
    <w:abstractNumId w:val="24"/>
  </w:num>
  <w:num w:numId="23">
    <w:abstractNumId w:val="35"/>
  </w:num>
  <w:num w:numId="24">
    <w:abstractNumId w:val="38"/>
  </w:num>
  <w:num w:numId="25">
    <w:abstractNumId w:val="16"/>
  </w:num>
  <w:num w:numId="26">
    <w:abstractNumId w:val="26"/>
  </w:num>
  <w:num w:numId="27">
    <w:abstractNumId w:val="6"/>
  </w:num>
  <w:num w:numId="28">
    <w:abstractNumId w:val="25"/>
  </w:num>
  <w:num w:numId="29">
    <w:abstractNumId w:val="33"/>
  </w:num>
  <w:num w:numId="30">
    <w:abstractNumId w:val="34"/>
  </w:num>
  <w:num w:numId="31">
    <w:abstractNumId w:val="19"/>
  </w:num>
  <w:num w:numId="32">
    <w:abstractNumId w:val="15"/>
  </w:num>
  <w:num w:numId="33">
    <w:abstractNumId w:val="13"/>
  </w:num>
  <w:num w:numId="34">
    <w:abstractNumId w:val="29"/>
  </w:num>
  <w:num w:numId="35">
    <w:abstractNumId w:val="3"/>
  </w:num>
  <w:num w:numId="36">
    <w:abstractNumId w:val="30"/>
  </w:num>
  <w:num w:numId="37">
    <w:abstractNumId w:val="36"/>
  </w:num>
  <w:num w:numId="38">
    <w:abstractNumId w:val="2"/>
  </w:num>
  <w:num w:numId="39">
    <w:abstractNumId w:val="23"/>
  </w:num>
  <w:num w:numId="4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3C38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A7794"/>
    <w:rsid w:val="001B1BE5"/>
    <w:rsid w:val="001C0A0E"/>
    <w:rsid w:val="001C4621"/>
    <w:rsid w:val="001D0D3A"/>
    <w:rsid w:val="001D1806"/>
    <w:rsid w:val="001D3BC8"/>
    <w:rsid w:val="001D4D95"/>
    <w:rsid w:val="001D6B1C"/>
    <w:rsid w:val="001E1F75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27B29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0512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02AC"/>
    <w:rsid w:val="00396443"/>
    <w:rsid w:val="003A037B"/>
    <w:rsid w:val="003A0A6F"/>
    <w:rsid w:val="003A31B0"/>
    <w:rsid w:val="003A388D"/>
    <w:rsid w:val="003A72AC"/>
    <w:rsid w:val="003B1470"/>
    <w:rsid w:val="003B777D"/>
    <w:rsid w:val="003C4CA4"/>
    <w:rsid w:val="003C7DAD"/>
    <w:rsid w:val="003D184B"/>
    <w:rsid w:val="003D1E61"/>
    <w:rsid w:val="003D30E4"/>
    <w:rsid w:val="003E4AD7"/>
    <w:rsid w:val="0040481C"/>
    <w:rsid w:val="004061AF"/>
    <w:rsid w:val="004138FF"/>
    <w:rsid w:val="00417989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C6C13"/>
    <w:rsid w:val="004D089D"/>
    <w:rsid w:val="004D2F47"/>
    <w:rsid w:val="004D31F5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3B1B"/>
    <w:rsid w:val="00517CB1"/>
    <w:rsid w:val="00520977"/>
    <w:rsid w:val="00520DAF"/>
    <w:rsid w:val="00527CCB"/>
    <w:rsid w:val="00532DD1"/>
    <w:rsid w:val="00541391"/>
    <w:rsid w:val="00541A53"/>
    <w:rsid w:val="00545106"/>
    <w:rsid w:val="00546ACD"/>
    <w:rsid w:val="00564684"/>
    <w:rsid w:val="0056509A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A62"/>
    <w:rsid w:val="005F37E5"/>
    <w:rsid w:val="00601257"/>
    <w:rsid w:val="00603309"/>
    <w:rsid w:val="00606C52"/>
    <w:rsid w:val="0060771A"/>
    <w:rsid w:val="00614D56"/>
    <w:rsid w:val="00620391"/>
    <w:rsid w:val="0062689B"/>
    <w:rsid w:val="0063032B"/>
    <w:rsid w:val="00631E0E"/>
    <w:rsid w:val="006326A0"/>
    <w:rsid w:val="006404AA"/>
    <w:rsid w:val="00641D69"/>
    <w:rsid w:val="00644432"/>
    <w:rsid w:val="006475CC"/>
    <w:rsid w:val="006513FB"/>
    <w:rsid w:val="00662893"/>
    <w:rsid w:val="00667D6F"/>
    <w:rsid w:val="006703C8"/>
    <w:rsid w:val="00675B73"/>
    <w:rsid w:val="00677486"/>
    <w:rsid w:val="00686B1E"/>
    <w:rsid w:val="00693324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2EDD"/>
    <w:rsid w:val="00735CBB"/>
    <w:rsid w:val="00740E81"/>
    <w:rsid w:val="00742B82"/>
    <w:rsid w:val="00743B1E"/>
    <w:rsid w:val="00745FC0"/>
    <w:rsid w:val="00747C96"/>
    <w:rsid w:val="0075126F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2F01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2538"/>
    <w:rsid w:val="00885068"/>
    <w:rsid w:val="00891FE7"/>
    <w:rsid w:val="008A326A"/>
    <w:rsid w:val="008B2B0B"/>
    <w:rsid w:val="008B2CBF"/>
    <w:rsid w:val="008C7077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384"/>
    <w:rsid w:val="009A04CA"/>
    <w:rsid w:val="009A43AB"/>
    <w:rsid w:val="009A4BA1"/>
    <w:rsid w:val="009D155F"/>
    <w:rsid w:val="009D30C4"/>
    <w:rsid w:val="009D5198"/>
    <w:rsid w:val="009D72E5"/>
    <w:rsid w:val="009E08FF"/>
    <w:rsid w:val="009E61B2"/>
    <w:rsid w:val="009E77FC"/>
    <w:rsid w:val="009F7C60"/>
    <w:rsid w:val="00A0116B"/>
    <w:rsid w:val="00A02E49"/>
    <w:rsid w:val="00A1735C"/>
    <w:rsid w:val="00A25094"/>
    <w:rsid w:val="00A345C1"/>
    <w:rsid w:val="00A367FF"/>
    <w:rsid w:val="00A37E88"/>
    <w:rsid w:val="00A42AEA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6D4A"/>
    <w:rsid w:val="00B67C04"/>
    <w:rsid w:val="00B8438A"/>
    <w:rsid w:val="00B87608"/>
    <w:rsid w:val="00B91FAF"/>
    <w:rsid w:val="00BA223B"/>
    <w:rsid w:val="00BA7BE8"/>
    <w:rsid w:val="00BB359B"/>
    <w:rsid w:val="00BB5607"/>
    <w:rsid w:val="00BB7160"/>
    <w:rsid w:val="00BC3471"/>
    <w:rsid w:val="00BC356C"/>
    <w:rsid w:val="00BC5BC2"/>
    <w:rsid w:val="00BC6476"/>
    <w:rsid w:val="00BD430C"/>
    <w:rsid w:val="00BD5017"/>
    <w:rsid w:val="00BE0043"/>
    <w:rsid w:val="00BF0E60"/>
    <w:rsid w:val="00BF1083"/>
    <w:rsid w:val="00BF1D3C"/>
    <w:rsid w:val="00BF3180"/>
    <w:rsid w:val="00BF44B5"/>
    <w:rsid w:val="00C02188"/>
    <w:rsid w:val="00C03799"/>
    <w:rsid w:val="00C04C46"/>
    <w:rsid w:val="00C136D0"/>
    <w:rsid w:val="00C17E2A"/>
    <w:rsid w:val="00C20C1E"/>
    <w:rsid w:val="00C24A10"/>
    <w:rsid w:val="00C403C3"/>
    <w:rsid w:val="00C5778E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1D3E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442A2"/>
    <w:rsid w:val="00E601B6"/>
    <w:rsid w:val="00E601FC"/>
    <w:rsid w:val="00E61AB9"/>
    <w:rsid w:val="00E736FF"/>
    <w:rsid w:val="00E764E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57C5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0EA0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ndmranch.com/2013/02/09/teaching-three-digit-multiplication-to-my-aspergers-daughter/" TargetMode="External"/><Relationship Id="rId13" Type="http://schemas.openxmlformats.org/officeDocument/2006/relationships/hyperlink" Target="http://www.jandmranch.com/2013/02/09/teaching-three-digit-multiplication-to-my-aspergers-daughte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havefunteaching.com/resource/math/3x3-digit-multiplication-worksheet/" TargetMode="External"/><Relationship Id="rId17" Type="http://schemas.openxmlformats.org/officeDocument/2006/relationships/hyperlink" Target="https://www.havefunteaching.com/resource/math/3x3-digit-multiplication-workshe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elleygrayteaching.com/effective-strategies-teach-multi-digit-multiplica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elleygrayteaching.com/effective-strategies-teach-multi-digit-multipl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ftschools.com/math/multiplication/3_digit_multiplication/printmultiplicationworksheet_three_digit_by_three_digit2.html" TargetMode="External"/><Relationship Id="rId10" Type="http://schemas.openxmlformats.org/officeDocument/2006/relationships/hyperlink" Target="http://www.softschools.com/math/multiplication/3_digit_multiplication/printmultiplicationworksheet_three_digit_by_three_digit2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hgeekmama.com/multi-digit-multiplication-game/" TargetMode="External"/><Relationship Id="rId14" Type="http://schemas.openxmlformats.org/officeDocument/2006/relationships/hyperlink" Target="https://mathgeekmama.com/multi-digit-multiplication-game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1218BD"/>
    <w:rsid w:val="00253619"/>
    <w:rsid w:val="00280CE5"/>
    <w:rsid w:val="00390049"/>
    <w:rsid w:val="003A22D6"/>
    <w:rsid w:val="004A008E"/>
    <w:rsid w:val="004E1DB9"/>
    <w:rsid w:val="00571A20"/>
    <w:rsid w:val="005E6E71"/>
    <w:rsid w:val="006814AC"/>
    <w:rsid w:val="00713551"/>
    <w:rsid w:val="007B1132"/>
    <w:rsid w:val="00805105"/>
    <w:rsid w:val="00816166"/>
    <w:rsid w:val="00836926"/>
    <w:rsid w:val="009D2491"/>
    <w:rsid w:val="00A20224"/>
    <w:rsid w:val="00A745ED"/>
    <w:rsid w:val="00AB2F7D"/>
    <w:rsid w:val="00AB37F5"/>
    <w:rsid w:val="00B67D1F"/>
    <w:rsid w:val="00C87D32"/>
    <w:rsid w:val="00C93DC1"/>
    <w:rsid w:val="00C971FD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732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26</cp:revision>
  <dcterms:created xsi:type="dcterms:W3CDTF">2019-06-14T19:58:00Z</dcterms:created>
  <dcterms:modified xsi:type="dcterms:W3CDTF">2019-06-24T10:04:00Z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