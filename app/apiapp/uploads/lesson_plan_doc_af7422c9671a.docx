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4A746272" w14:textId="077D38D9" w:rsidR="0026795F" w:rsidRPr="00B9656A" w:rsidRDefault="00B9656A">
            <w:pPr>
              <w:pStyle w:val="Title"/>
              <w:rPr>
                <w:sz w:val="48"/>
                <w:szCs w:val="48"/>
              </w:rPr>
            </w:pPr>
            <w:r w:rsidRPr="00B9656A">
              <w:rPr>
                <w:sz w:val="48"/>
                <w:szCs w:val="48"/>
              </w:rPr>
              <w:t xml:space="preserve">place value </w:t>
            </w:r>
            <w:r w:rsidR="00AA6769">
              <w:rPr>
                <w:sz w:val="48"/>
                <w:szCs w:val="48"/>
              </w:rPr>
              <w:t xml:space="preserve">of numbers </w:t>
            </w:r>
          </w:p>
          <w:p w14:paraId="002EA3B2" w14:textId="6ED278A9" w:rsidR="00C17E2A" w:rsidRDefault="000A37E8">
            <w:pPr>
              <w:pStyle w:val="Title"/>
            </w:pPr>
            <w:r w:rsidRPr="00B9656A">
              <w:rPr>
                <w:sz w:val="48"/>
                <w:szCs w:val="48"/>
              </w:rPr>
              <w:t>1</w:t>
            </w:r>
            <w:r w:rsidR="00D8019B" w:rsidRPr="00B9656A">
              <w:rPr>
                <w:sz w:val="48"/>
                <w:szCs w:val="48"/>
              </w:rPr>
              <w:t>-</w:t>
            </w:r>
            <w:r w:rsidR="0078309D" w:rsidRPr="00B9656A">
              <w:rPr>
                <w:sz w:val="48"/>
                <w:szCs w:val="48"/>
              </w:rPr>
              <w:t>200</w:t>
            </w:r>
            <w:r w:rsidR="0026795F" w:rsidRPr="00B9656A">
              <w:rPr>
                <w:sz w:val="48"/>
                <w:szCs w:val="48"/>
              </w:rPr>
              <w:t>/1-500/1-</w:t>
            </w:r>
            <w:r w:rsidR="002B733A" w:rsidRPr="00B9656A">
              <w:rPr>
                <w:sz w:val="48"/>
                <w:szCs w:val="48"/>
              </w:rPr>
              <w:t>10</w:t>
            </w:r>
            <w:r w:rsidR="0026795F" w:rsidRPr="00B9656A">
              <w:rPr>
                <w:sz w:val="48"/>
                <w:szCs w:val="48"/>
              </w:rPr>
              <w:t>00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06-12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6E114D2B" w:rsidR="00C17E2A" w:rsidRDefault="00D8019B">
                <w:pPr>
                  <w:pStyle w:val="Date"/>
                </w:pPr>
                <w:r>
                  <w:t>6.12.2018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E36BEA7" w:rsidR="00C17E2A" w:rsidRDefault="000A37E8">
                  <w:r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12CA5E3C" w14:textId="23852498" w:rsidR="00BD430C" w:rsidRDefault="000A37E8" w:rsidP="00BD430C">
            <w:pPr>
              <w:pStyle w:val="ListParagraph"/>
              <w:numPr>
                <w:ilvl w:val="0"/>
                <w:numId w:val="6"/>
              </w:numPr>
              <w:ind w:left="467" w:hanging="142"/>
              <w:rPr>
                <w:b/>
              </w:rPr>
            </w:pPr>
            <w:r>
              <w:t xml:space="preserve"> </w:t>
            </w:r>
            <w:r w:rsidR="007C6737">
              <w:rPr>
                <w:b/>
              </w:rPr>
              <w:t>Place</w:t>
            </w:r>
            <w:r w:rsidR="00B9656A">
              <w:rPr>
                <w:b/>
              </w:rPr>
              <w:t xml:space="preserve"> value </w:t>
            </w:r>
            <w:r w:rsidR="007C6737">
              <w:rPr>
                <w:b/>
              </w:rPr>
              <w:t xml:space="preserve">of </w:t>
            </w:r>
            <w:r w:rsidR="0017631E" w:rsidRPr="0004502C">
              <w:rPr>
                <w:b/>
              </w:rPr>
              <w:t>numbers 1-200</w:t>
            </w:r>
            <w:r w:rsidR="002B733A">
              <w:rPr>
                <w:b/>
              </w:rPr>
              <w:t>/1-500/1-1000</w:t>
            </w:r>
          </w:p>
          <w:p w14:paraId="458BD9FD" w14:textId="28CA6D99" w:rsidR="000A37E8" w:rsidRDefault="000A37E8" w:rsidP="00AA6769">
            <w:pPr>
              <w:ind w:left="325"/>
            </w:pP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6486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3CD8D56" w14:textId="77777777" w:rsidR="007375B9" w:rsidRDefault="007375B9" w:rsidP="007375B9">
                                  <w:pPr>
                                    <w:pStyle w:val="ListBullet"/>
                                  </w:pPr>
                                  <w:r>
                                    <w:t>Pupils note books</w:t>
                                  </w:r>
                                </w:p>
                                <w:p w14:paraId="4FB3D7FF" w14:textId="71AEEC6E" w:rsidR="007375B9" w:rsidRDefault="007375B9" w:rsidP="007375B9">
                                  <w:pPr>
                                    <w:pStyle w:val="ListBullet"/>
                                  </w:pPr>
                                  <w:r>
                                    <w:t>Small objects to use as counters such as buttons,</w:t>
                                  </w:r>
                                </w:p>
                                <w:p w14:paraId="4172393A" w14:textId="77777777" w:rsidR="007375B9" w:rsidRDefault="007375B9" w:rsidP="007375B9">
                                  <w:pPr>
                                    <w:pStyle w:val="ListBullet"/>
                                  </w:pPr>
                                  <w:r>
                                    <w:t>balls, fingers, bottle tops, toes, sticks</w:t>
                                  </w:r>
                                </w:p>
                                <w:p w14:paraId="560A314C" w14:textId="4C1B5F2A" w:rsidR="007375B9" w:rsidRDefault="007375B9" w:rsidP="007375B9">
                                  <w:pPr>
                                    <w:pStyle w:val="ListBullet"/>
                                  </w:pPr>
                                  <w:r>
                                    <w:t>Pupil’s Book</w:t>
                                  </w:r>
                                </w:p>
                                <w:p w14:paraId="60121889" w14:textId="10A29EE0" w:rsidR="007375B9" w:rsidRDefault="007375B9" w:rsidP="007375B9">
                                  <w:pPr>
                                    <w:pStyle w:val="ListBullet"/>
                                  </w:pPr>
                                  <w:r>
                                    <w:t>Workbook</w:t>
                                  </w:r>
                                </w:p>
                                <w:p w14:paraId="31441723" w14:textId="5931A153" w:rsidR="007375B9" w:rsidRDefault="007375B9" w:rsidP="007375B9">
                                  <w:pPr>
                                    <w:pStyle w:val="ListBullet"/>
                                  </w:pPr>
                                  <w:r>
                                    <w:t>Wall chart showing numerals and word</w:t>
                                  </w:r>
                                </w:p>
                                <w:p w14:paraId="1C386B9D" w14:textId="3A66A1C0" w:rsidR="007375B9" w:rsidRDefault="007375B9" w:rsidP="007375B9">
                                  <w:pPr>
                                    <w:pStyle w:val="ListBullet"/>
                                  </w:pPr>
                                  <w:r>
                                    <w:t xml:space="preserve">numbers 1 to </w:t>
                                  </w:r>
                                  <w:r w:rsidR="000321DA">
                                    <w:t>1000</w:t>
                                  </w:r>
                                </w:p>
                                <w:p w14:paraId="3B852DF8" w14:textId="64D20416" w:rsidR="007375B9" w:rsidRDefault="007375B9" w:rsidP="007375B9">
                                  <w:pPr>
                                    <w:pStyle w:val="ListBullet"/>
                                  </w:pPr>
                                  <w:r>
                                    <w:t>Items for collecting into groups of 10</w:t>
                                  </w:r>
                                </w:p>
                                <w:p w14:paraId="31A849FF" w14:textId="77777777" w:rsidR="000321DA" w:rsidRDefault="007375B9" w:rsidP="000321DA">
                                  <w:pPr>
                                    <w:pStyle w:val="ListBullet"/>
                                  </w:pPr>
                                  <w:r>
                                    <w:t>Pots for putting groups of 10 into</w:t>
                                  </w:r>
                                </w:p>
                                <w:p w14:paraId="5A33E846" w14:textId="77777777" w:rsidR="00B046C1" w:rsidRDefault="007375B9" w:rsidP="000321DA">
                                  <w:pPr>
                                    <w:pStyle w:val="ListBullet"/>
                                  </w:pPr>
                                  <w:r>
                                    <w:t xml:space="preserve">Number cards </w:t>
                                  </w:r>
                                  <w:r w:rsidR="000321DA">
                                    <w:t>1 to 1000</w:t>
                                  </w:r>
                                </w:p>
                                <w:p w14:paraId="6C9122A4" w14:textId="77777777" w:rsidR="0033152A" w:rsidRDefault="0033152A" w:rsidP="000321DA">
                                  <w:pPr>
                                    <w:pStyle w:val="ListBullet"/>
                                  </w:pPr>
                                  <w:r>
                                    <w:t>Place Value Mat</w:t>
                                  </w:r>
                                </w:p>
                                <w:p w14:paraId="4BE61749" w14:textId="2425839F" w:rsidR="008A16E0" w:rsidRDefault="008A16E0" w:rsidP="000321DA">
                                  <w:pPr>
                                    <w:pStyle w:val="ListBullet"/>
                                  </w:pPr>
                                  <w:r>
                                    <w:t xml:space="preserve">Base Ten Blocks 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C4D08BB" w14:textId="30ED656C" w:rsidR="00C82CFC" w:rsidRDefault="00AB0162" w:rsidP="004D5E34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4D5E34" w:rsidRPr="002D0B58">
                                      <w:rPr>
                                        <w:rStyle w:val="Hyperlink"/>
                                      </w:rPr>
                                      <w:t>https://www.youtube.com/watch?v=1F3AycEDksY</w:t>
                                    </w:r>
                                  </w:hyperlink>
                                </w:p>
                                <w:p w14:paraId="79E1FDEE" w14:textId="294F8CFF" w:rsidR="004D5E34" w:rsidRDefault="00AB0162" w:rsidP="001A333C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1A333C" w:rsidRPr="002D0B58">
                                      <w:rPr>
                                        <w:rStyle w:val="Hyperlink"/>
                                      </w:rPr>
                                      <w:t>https://www.eduplace.com/math/mw/background/2/02/te_2_02_placeval_ideas.html</w:t>
                                    </w:r>
                                  </w:hyperlink>
                                </w:p>
                                <w:p w14:paraId="491632F7" w14:textId="6B681603" w:rsidR="001A333C" w:rsidRDefault="00AB0162" w:rsidP="00262F4D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262F4D" w:rsidRPr="002D0B58">
                                      <w:rPr>
                                        <w:rStyle w:val="Hyperlink"/>
                                      </w:rPr>
                                      <w:t>https://www.eduplace.com/math/mw/background/2/11/te_2_11_overview.html</w:t>
                                    </w:r>
                                  </w:hyperlink>
                                </w:p>
                                <w:p w14:paraId="01B18FBE" w14:textId="4DE72517" w:rsidR="00262F4D" w:rsidRDefault="00AB0162" w:rsidP="001A0152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1A0152" w:rsidRPr="002D0B58">
                                      <w:rPr>
                                        <w:rStyle w:val="Hyperlink"/>
                                      </w:rPr>
                                      <w:t>https://www.pinterest.com/maureenclements/numbers-up-to-1000-chapter-1-math-in-focus-second-/?lp=true</w:t>
                                    </w:r>
                                  </w:hyperlink>
                                </w:p>
                                <w:p w14:paraId="5D828D24" w14:textId="015C996F" w:rsidR="001A0152" w:rsidRDefault="00AB0162" w:rsidP="006201F0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6201F0" w:rsidRPr="002D0B58">
                                      <w:rPr>
                                        <w:rStyle w:val="Hyperlink"/>
                                      </w:rPr>
                                      <w:t>https://www.eduplace.com/math/mathsteps/2/a/2.placeval.ideas.html</w:t>
                                    </w:r>
                                  </w:hyperlink>
                                </w:p>
                                <w:p w14:paraId="72B40BFE" w14:textId="7883AF31" w:rsidR="006201F0" w:rsidRDefault="00AB0162" w:rsidP="004C0BED">
                                  <w:pPr>
                                    <w:pStyle w:val="ListBullet"/>
                                  </w:pPr>
                                  <w:hyperlink r:id="rId13" w:history="1">
                                    <w:r w:rsidR="004C0BED" w:rsidRPr="00452C7E">
                                      <w:rPr>
                                        <w:rStyle w:val="Hyperlink"/>
                                      </w:rPr>
                                      <w:t>https://teacherthrive.com/2018/01/hands-activities-teaching-place-value.html</w:t>
                                    </w:r>
                                  </w:hyperlink>
                                </w:p>
                                <w:p w14:paraId="00282E06" w14:textId="5B5A05C8" w:rsidR="004C0BED" w:rsidRDefault="00DF58D2" w:rsidP="00DF58D2">
                                  <w:pPr>
                                    <w:pStyle w:val="ListBullet"/>
                                  </w:pPr>
                                  <w:hyperlink r:id="rId14" w:history="1">
                                    <w:r w:rsidRPr="002654CC">
                                      <w:rPr>
                                        <w:rStyle w:val="Hyperlink"/>
                                      </w:rPr>
                                      <w:t>http://www.syracusecityschools.com/tfiles/folder741/math-g2-m3-topicC.pdf</w:t>
                                    </w:r>
                                  </w:hyperlink>
                                </w:p>
                                <w:p w14:paraId="266D3DBF" w14:textId="45AFB10E" w:rsidR="00DF58D2" w:rsidRDefault="00DF58D2" w:rsidP="00DF58D2">
                                  <w:pPr>
                                    <w:pStyle w:val="ListBullet"/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6486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3CD8D56" w14:textId="77777777" w:rsidR="007375B9" w:rsidRDefault="007375B9" w:rsidP="007375B9">
                            <w:pPr>
                              <w:pStyle w:val="ListBullet"/>
                            </w:pPr>
                            <w:r>
                              <w:t>Pupils note books</w:t>
                            </w:r>
                          </w:p>
                          <w:p w14:paraId="4FB3D7FF" w14:textId="71AEEC6E" w:rsidR="007375B9" w:rsidRDefault="007375B9" w:rsidP="007375B9">
                            <w:pPr>
                              <w:pStyle w:val="ListBullet"/>
                            </w:pPr>
                            <w:r>
                              <w:t>Small objects to use as counters such as buttons,</w:t>
                            </w:r>
                          </w:p>
                          <w:p w14:paraId="4172393A" w14:textId="77777777" w:rsidR="007375B9" w:rsidRDefault="007375B9" w:rsidP="007375B9">
                            <w:pPr>
                              <w:pStyle w:val="ListBullet"/>
                            </w:pPr>
                            <w:r>
                              <w:t>balls, fingers, bottle tops, toes, sticks</w:t>
                            </w:r>
                          </w:p>
                          <w:p w14:paraId="560A314C" w14:textId="4C1B5F2A" w:rsidR="007375B9" w:rsidRDefault="007375B9" w:rsidP="007375B9">
                            <w:pPr>
                              <w:pStyle w:val="ListBullet"/>
                            </w:pPr>
                            <w:r>
                              <w:t>Pupil’s Book</w:t>
                            </w:r>
                          </w:p>
                          <w:p w14:paraId="60121889" w14:textId="10A29EE0" w:rsidR="007375B9" w:rsidRDefault="007375B9" w:rsidP="007375B9">
                            <w:pPr>
                              <w:pStyle w:val="ListBullet"/>
                            </w:pPr>
                            <w:r>
                              <w:t>Workbook</w:t>
                            </w:r>
                          </w:p>
                          <w:p w14:paraId="31441723" w14:textId="5931A153" w:rsidR="007375B9" w:rsidRDefault="007375B9" w:rsidP="007375B9">
                            <w:pPr>
                              <w:pStyle w:val="ListBullet"/>
                            </w:pPr>
                            <w:r>
                              <w:t>Wall chart showing numerals and word</w:t>
                            </w:r>
                          </w:p>
                          <w:p w14:paraId="1C386B9D" w14:textId="3A66A1C0" w:rsidR="007375B9" w:rsidRDefault="007375B9" w:rsidP="007375B9">
                            <w:pPr>
                              <w:pStyle w:val="ListBullet"/>
                            </w:pPr>
                            <w:r>
                              <w:t xml:space="preserve">numbers 1 to </w:t>
                            </w:r>
                            <w:r w:rsidR="000321DA">
                              <w:t>1000</w:t>
                            </w:r>
                          </w:p>
                          <w:p w14:paraId="3B852DF8" w14:textId="64D20416" w:rsidR="007375B9" w:rsidRDefault="007375B9" w:rsidP="007375B9">
                            <w:pPr>
                              <w:pStyle w:val="ListBullet"/>
                            </w:pPr>
                            <w:r>
                              <w:t>Items for collecting into groups of 10</w:t>
                            </w:r>
                          </w:p>
                          <w:p w14:paraId="31A849FF" w14:textId="77777777" w:rsidR="000321DA" w:rsidRDefault="007375B9" w:rsidP="000321DA">
                            <w:pPr>
                              <w:pStyle w:val="ListBullet"/>
                            </w:pPr>
                            <w:r>
                              <w:t>Pots for putting groups of 10 into</w:t>
                            </w:r>
                          </w:p>
                          <w:p w14:paraId="5A33E846" w14:textId="77777777" w:rsidR="00B046C1" w:rsidRDefault="007375B9" w:rsidP="000321DA">
                            <w:pPr>
                              <w:pStyle w:val="ListBullet"/>
                            </w:pPr>
                            <w:r>
                              <w:t xml:space="preserve">Number cards </w:t>
                            </w:r>
                            <w:r w:rsidR="000321DA">
                              <w:t>1 to 1000</w:t>
                            </w:r>
                          </w:p>
                          <w:p w14:paraId="6C9122A4" w14:textId="77777777" w:rsidR="0033152A" w:rsidRDefault="0033152A" w:rsidP="000321DA">
                            <w:pPr>
                              <w:pStyle w:val="ListBullet"/>
                            </w:pPr>
                            <w:r>
                              <w:t>Place Value Mat</w:t>
                            </w:r>
                          </w:p>
                          <w:p w14:paraId="4BE61749" w14:textId="2425839F" w:rsidR="008A16E0" w:rsidRDefault="008A16E0" w:rsidP="000321DA">
                            <w:pPr>
                              <w:pStyle w:val="ListBullet"/>
                            </w:pPr>
                            <w:r>
                              <w:t xml:space="preserve">Base Ten Blocks 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C4D08BB" w14:textId="30ED656C" w:rsidR="00C82CFC" w:rsidRDefault="00AB0162" w:rsidP="004D5E34">
                            <w:pPr>
                              <w:pStyle w:val="ListBullet"/>
                            </w:pPr>
                            <w:hyperlink r:id="rId15" w:history="1">
                              <w:r w:rsidR="004D5E34" w:rsidRPr="002D0B58">
                                <w:rPr>
                                  <w:rStyle w:val="Hyperlink"/>
                                </w:rPr>
                                <w:t>https://www.youtube.com/watch?v=1F3AycEDksY</w:t>
                              </w:r>
                            </w:hyperlink>
                          </w:p>
                          <w:p w14:paraId="79E1FDEE" w14:textId="294F8CFF" w:rsidR="004D5E34" w:rsidRDefault="00AB0162" w:rsidP="001A333C">
                            <w:pPr>
                              <w:pStyle w:val="ListBullet"/>
                            </w:pPr>
                            <w:hyperlink r:id="rId16" w:history="1">
                              <w:r w:rsidR="001A333C" w:rsidRPr="002D0B58">
                                <w:rPr>
                                  <w:rStyle w:val="Hyperlink"/>
                                </w:rPr>
                                <w:t>https://www.eduplace.com/math/mw/background/2/02/te_2_02_placeval_ideas.html</w:t>
                              </w:r>
                            </w:hyperlink>
                          </w:p>
                          <w:p w14:paraId="491632F7" w14:textId="6B681603" w:rsidR="001A333C" w:rsidRDefault="00AB0162" w:rsidP="00262F4D">
                            <w:pPr>
                              <w:pStyle w:val="ListBullet"/>
                            </w:pPr>
                            <w:hyperlink r:id="rId17" w:history="1">
                              <w:r w:rsidR="00262F4D" w:rsidRPr="002D0B58">
                                <w:rPr>
                                  <w:rStyle w:val="Hyperlink"/>
                                </w:rPr>
                                <w:t>https://www.eduplace.com/math/mw/background/2/11/te_2_11_overview.html</w:t>
                              </w:r>
                            </w:hyperlink>
                          </w:p>
                          <w:p w14:paraId="01B18FBE" w14:textId="4DE72517" w:rsidR="00262F4D" w:rsidRDefault="00AB0162" w:rsidP="001A0152">
                            <w:pPr>
                              <w:pStyle w:val="ListBullet"/>
                            </w:pPr>
                            <w:hyperlink r:id="rId18" w:history="1">
                              <w:r w:rsidR="001A0152" w:rsidRPr="002D0B58">
                                <w:rPr>
                                  <w:rStyle w:val="Hyperlink"/>
                                </w:rPr>
                                <w:t>https://www.pinterest.com/maureenclements/numbers-up-to-1000-chapter-1-math-in-focus-second-/?lp=true</w:t>
                              </w:r>
                            </w:hyperlink>
                          </w:p>
                          <w:p w14:paraId="5D828D24" w14:textId="015C996F" w:rsidR="001A0152" w:rsidRDefault="00AB0162" w:rsidP="006201F0">
                            <w:pPr>
                              <w:pStyle w:val="ListBullet"/>
                            </w:pPr>
                            <w:hyperlink r:id="rId19" w:history="1">
                              <w:r w:rsidR="006201F0" w:rsidRPr="002D0B58">
                                <w:rPr>
                                  <w:rStyle w:val="Hyperlink"/>
                                </w:rPr>
                                <w:t>https://www.eduplace.com/math/mathsteps/2/a/2.placeval.ideas.html</w:t>
                              </w:r>
                            </w:hyperlink>
                          </w:p>
                          <w:p w14:paraId="72B40BFE" w14:textId="7883AF31" w:rsidR="006201F0" w:rsidRDefault="00AB0162" w:rsidP="004C0BED">
                            <w:pPr>
                              <w:pStyle w:val="ListBullet"/>
                            </w:pPr>
                            <w:hyperlink r:id="rId20" w:history="1">
                              <w:r w:rsidR="004C0BED" w:rsidRPr="00452C7E">
                                <w:rPr>
                                  <w:rStyle w:val="Hyperlink"/>
                                </w:rPr>
                                <w:t>https://teacherthrive.com/2018/01/hands-activities-teaching-place-value.html</w:t>
                              </w:r>
                            </w:hyperlink>
                          </w:p>
                          <w:p w14:paraId="00282E06" w14:textId="5B5A05C8" w:rsidR="004C0BED" w:rsidRDefault="00DF58D2" w:rsidP="00DF58D2">
                            <w:pPr>
                              <w:pStyle w:val="ListBullet"/>
                            </w:pPr>
                            <w:hyperlink r:id="rId21" w:history="1">
                              <w:r w:rsidRPr="002654CC">
                                <w:rPr>
                                  <w:rStyle w:val="Hyperlink"/>
                                </w:rPr>
                                <w:t>http://www.syracusecityschools.com/tfiles/folder741/math-g2-m3-topicC.pdf</w:t>
                              </w:r>
                            </w:hyperlink>
                          </w:p>
                          <w:p w14:paraId="266D3DBF" w14:textId="45AFB10E" w:rsidR="00DF58D2" w:rsidRDefault="00DF58D2" w:rsidP="00DF58D2">
                            <w:pPr>
                              <w:pStyle w:val="ListBullet"/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075"/>
        <w:gridCol w:w="214"/>
        <w:gridCol w:w="3480"/>
        <w:gridCol w:w="214"/>
        <w:gridCol w:w="347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47C3EBF5" w:rsidR="00C17E2A" w:rsidRDefault="0017006C">
            <w:pPr>
              <w:pStyle w:val="Heading1"/>
            </w:pPr>
            <w:r w:rsidRPr="0017006C">
              <w:t>Objectives</w:t>
            </w: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06D3BBC3" w:rsidR="00C17E2A" w:rsidRDefault="00A82DF9">
            <w:pPr>
              <w:pStyle w:val="Heading1"/>
            </w:pPr>
            <w:r>
              <w:t xml:space="preserve">Teacher </w:t>
            </w:r>
            <w:r w:rsidR="00F208E3">
              <w:t>Guide</w:t>
            </w:r>
            <w:r>
              <w:t xml:space="preserve">d Practice </w:t>
            </w:r>
          </w:p>
        </w:tc>
      </w:tr>
      <w:tr w:rsidR="00C17E2A" w14:paraId="51C30C02" w14:textId="77777777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45814CEB" w14:textId="77777777" w:rsidR="006F0813" w:rsidRDefault="009743AD" w:rsidP="009743AD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 w:rsidRPr="009743AD">
              <w:t>Students will be able to identify different place value digits within a number.</w:t>
            </w:r>
          </w:p>
          <w:p w14:paraId="1F38DEAC" w14:textId="77777777" w:rsidR="0083718A" w:rsidRDefault="00EC259D" w:rsidP="00EC259D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Students should be able to recognize that in a multidigit whole number, a digit in one place represents 10 times what it represents in the place to its right.</w:t>
            </w:r>
          </w:p>
          <w:p w14:paraId="22A31125" w14:textId="49512A61" w:rsidR="00A749C3" w:rsidRPr="000A37E8" w:rsidRDefault="004B01FD" w:rsidP="00EC259D">
            <w:pPr>
              <w:pStyle w:val="ListParagraph"/>
              <w:numPr>
                <w:ilvl w:val="0"/>
                <w:numId w:val="28"/>
              </w:numPr>
              <w:ind w:left="142" w:hanging="142"/>
            </w:pPr>
            <w:r>
              <w:t>Write numbers in expanded form and use the same to find place value</w:t>
            </w:r>
          </w:p>
        </w:tc>
        <w:tc>
          <w:tcPr>
            <w:tcW w:w="150" w:type="pct"/>
          </w:tcPr>
          <w:p w14:paraId="64D57A74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7CA6B0FB" w14:textId="70A04C58" w:rsidR="00F616CA" w:rsidRPr="00F616CA" w:rsidRDefault="004B01FD" w:rsidP="00F616CA">
            <w:pPr>
              <w:rPr>
                <w:b/>
              </w:rPr>
            </w:pPr>
            <w:r>
              <w:rPr>
                <w:b/>
              </w:rPr>
              <w:t>Day</w:t>
            </w:r>
            <w:r w:rsidR="00F616CA" w:rsidRPr="00F616CA">
              <w:rPr>
                <w:b/>
              </w:rPr>
              <w:t xml:space="preserve"> 1/Lesson 1- </w:t>
            </w:r>
            <w:r w:rsidR="004C37CD">
              <w:rPr>
                <w:b/>
              </w:rPr>
              <w:t xml:space="preserve">20 </w:t>
            </w:r>
            <w:r w:rsidR="00F616CA" w:rsidRPr="00F616CA">
              <w:rPr>
                <w:b/>
              </w:rPr>
              <w:t xml:space="preserve">Mins </w:t>
            </w:r>
          </w:p>
          <w:p w14:paraId="458736F0" w14:textId="3DF65026" w:rsidR="0017631E" w:rsidRDefault="006201F0" w:rsidP="006201F0">
            <w:pPr>
              <w:rPr>
                <w:b/>
              </w:rPr>
            </w:pPr>
            <w:r w:rsidRPr="006201F0">
              <w:rPr>
                <w:b/>
              </w:rPr>
              <w:t>Number of the Day</w:t>
            </w:r>
            <w:r w:rsidR="004C37CD">
              <w:rPr>
                <w:b/>
              </w:rPr>
              <w:t xml:space="preserve"> (254 for example)</w:t>
            </w:r>
          </w:p>
          <w:p w14:paraId="3597883B" w14:textId="0EB80A60" w:rsidR="006201F0" w:rsidRDefault="00786612" w:rsidP="004C37CD">
            <w:pPr>
              <w:pStyle w:val="ListParagraph"/>
              <w:numPr>
                <w:ilvl w:val="0"/>
                <w:numId w:val="30"/>
              </w:numPr>
              <w:ind w:left="262" w:hanging="142"/>
            </w:pPr>
            <w:r w:rsidRPr="00786612">
              <w:t>Create a t</w:t>
            </w:r>
            <w:r w:rsidR="00274514">
              <w:t>hree</w:t>
            </w:r>
            <w:r w:rsidRPr="00786612">
              <w:t>-digit number with student volunteers.</w:t>
            </w:r>
          </w:p>
          <w:p w14:paraId="1D11287B" w14:textId="1655F9E3" w:rsidR="0038109E" w:rsidRDefault="004C37CD" w:rsidP="004C37CD">
            <w:pPr>
              <w:pStyle w:val="ListParagraph"/>
              <w:numPr>
                <w:ilvl w:val="0"/>
                <w:numId w:val="30"/>
              </w:numPr>
              <w:ind w:left="262" w:hanging="142"/>
            </w:pPr>
            <w:r>
              <w:t xml:space="preserve"> </w:t>
            </w:r>
            <w:r w:rsidR="0038109E" w:rsidRPr="0038109E">
              <w:t>Have students build today’s number using base ten blocks</w:t>
            </w:r>
            <w:r w:rsidR="002E0BB7">
              <w:t>, balls, bottle tops etc</w:t>
            </w:r>
            <w:r w:rsidR="0038109E" w:rsidRPr="0038109E">
              <w:t>.</w:t>
            </w:r>
          </w:p>
          <w:p w14:paraId="46A97F8B" w14:textId="2CCBDCFE" w:rsidR="004C37CD" w:rsidRDefault="004C37CD" w:rsidP="004C37CD">
            <w:pPr>
              <w:pStyle w:val="ListParagraph"/>
              <w:numPr>
                <w:ilvl w:val="0"/>
                <w:numId w:val="30"/>
              </w:numPr>
              <w:ind w:left="262" w:hanging="142"/>
            </w:pPr>
            <w:r>
              <w:t xml:space="preserve">Use balls or bottle tops, place a pile of them on a table and show that it is easier to count them in groups of ten. </w:t>
            </w:r>
          </w:p>
          <w:p w14:paraId="74B67198" w14:textId="5BEAF516" w:rsidR="004C37CD" w:rsidRDefault="004C37CD" w:rsidP="004C37CD">
            <w:pPr>
              <w:pStyle w:val="ListParagraph"/>
              <w:numPr>
                <w:ilvl w:val="0"/>
                <w:numId w:val="30"/>
              </w:numPr>
              <w:ind w:left="262" w:hanging="142"/>
            </w:pPr>
            <w:r>
              <w:t>First make groups of ten, then count the ten-groups and the</w:t>
            </w:r>
            <w:r w:rsidR="0083718A">
              <w:t>n the</w:t>
            </w:r>
            <w:r>
              <w:t xml:space="preserve"> individual balls or bottle tops separately. </w:t>
            </w:r>
          </w:p>
          <w:p w14:paraId="7B603268" w14:textId="18AE6070" w:rsidR="004C37CD" w:rsidRDefault="004C37CD" w:rsidP="004C37CD">
            <w:pPr>
              <w:pStyle w:val="ListParagraph"/>
              <w:numPr>
                <w:ilvl w:val="0"/>
                <w:numId w:val="30"/>
              </w:numPr>
              <w:ind w:left="262" w:hanging="142"/>
            </w:pPr>
            <w:r>
              <w:t>Say, "I have here 2 Hundred groups, 5 ten-groups, and four individual beans."</w:t>
            </w:r>
          </w:p>
          <w:p w14:paraId="6CC78EF4" w14:textId="2F1ACE8F" w:rsidR="007C1C81" w:rsidRPr="00786612" w:rsidRDefault="004C37CD" w:rsidP="004C37CD">
            <w:pPr>
              <w:pStyle w:val="ListParagraph"/>
              <w:numPr>
                <w:ilvl w:val="0"/>
                <w:numId w:val="30"/>
              </w:numPr>
              <w:ind w:left="262" w:hanging="142"/>
            </w:pPr>
            <w:r w:rsidRPr="004C37CD">
              <w:t>Ask students to identify the place values of each digit on the board.</w:t>
            </w:r>
          </w:p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E9CCC7C" w14:textId="509DD011" w:rsidR="00AF47E1" w:rsidRDefault="00E07205" w:rsidP="0036746E">
            <w:pPr>
              <w:pStyle w:val="ListParagraph"/>
              <w:ind w:left="183"/>
              <w:rPr>
                <w:b/>
              </w:rPr>
            </w:pPr>
            <w:r w:rsidRPr="00E07205">
              <w:rPr>
                <w:b/>
              </w:rPr>
              <w:t xml:space="preserve">Day 1 Lesson 1- 15 mins </w:t>
            </w:r>
          </w:p>
          <w:p w14:paraId="5FDCC651" w14:textId="059F29F4" w:rsidR="00A44BFA" w:rsidRDefault="00A44BFA" w:rsidP="00A44BFA">
            <w:pPr>
              <w:pStyle w:val="ListParagraph"/>
              <w:ind w:left="183"/>
              <w:rPr>
                <w:b/>
              </w:rPr>
            </w:pPr>
            <w:r>
              <w:rPr>
                <w:b/>
              </w:rPr>
              <w:t>Number of the day (254 for example)</w:t>
            </w:r>
          </w:p>
          <w:p w14:paraId="28F40607" w14:textId="77777777" w:rsidR="00A44BFA" w:rsidRDefault="00A44BFA" w:rsidP="00A44BFA">
            <w:pPr>
              <w:pStyle w:val="ListParagraph"/>
              <w:numPr>
                <w:ilvl w:val="0"/>
                <w:numId w:val="32"/>
              </w:numPr>
              <w:ind w:left="257" w:hanging="141"/>
            </w:pPr>
            <w:r w:rsidRPr="00A44BFA">
              <w:t>Ask students to look at thei</w:t>
            </w:r>
            <w:r>
              <w:t>r numbers.</w:t>
            </w:r>
          </w:p>
          <w:p w14:paraId="4ED04022" w14:textId="2BFF04B8" w:rsidR="00A44BFA" w:rsidRPr="00A44BFA" w:rsidRDefault="00A44BFA" w:rsidP="00A44BFA">
            <w:pPr>
              <w:pStyle w:val="ListParagraph"/>
              <w:numPr>
                <w:ilvl w:val="0"/>
                <w:numId w:val="32"/>
              </w:numPr>
              <w:ind w:left="257" w:hanging="141"/>
            </w:pPr>
            <w:r w:rsidRPr="00A44BFA">
              <w:t xml:space="preserve"> How many </w:t>
            </w:r>
            <w:r>
              <w:t xml:space="preserve">hundreds </w:t>
            </w:r>
            <w:r w:rsidRPr="00A44BFA">
              <w:t>do we have (number</w:t>
            </w:r>
          </w:p>
          <w:p w14:paraId="26392767" w14:textId="2C2F9F58" w:rsidR="00A44BFA" w:rsidRPr="00A44BFA" w:rsidRDefault="00A44BFA" w:rsidP="00697AED">
            <w:pPr>
              <w:pStyle w:val="ListParagraph"/>
              <w:ind w:left="257"/>
            </w:pPr>
            <w:r w:rsidRPr="00A44BFA">
              <w:t xml:space="preserve">of </w:t>
            </w:r>
            <w:r w:rsidR="00697AED">
              <w:t>hundreds?</w:t>
            </w:r>
            <w:r w:rsidRPr="00A44BFA">
              <w:t xml:space="preserve">)? How many </w:t>
            </w:r>
            <w:r w:rsidR="00697AED">
              <w:t>tens</w:t>
            </w:r>
            <w:r w:rsidRPr="00A44BFA">
              <w:t xml:space="preserve"> do we have? Write it on the board, i.e. </w:t>
            </w:r>
            <w:r w:rsidR="00697AED">
              <w:t>2 hundred</w:t>
            </w:r>
            <w:r w:rsidRPr="00A44BFA">
              <w:t xml:space="preserve">, </w:t>
            </w:r>
            <w:r w:rsidR="00697AED">
              <w:t>5 tens, 4 ones.</w:t>
            </w:r>
          </w:p>
          <w:p w14:paraId="79A96618" w14:textId="77777777" w:rsidR="00A44BFA" w:rsidRPr="00A44BFA" w:rsidRDefault="00A44BFA" w:rsidP="00697AED">
            <w:pPr>
              <w:pStyle w:val="ListParagraph"/>
              <w:numPr>
                <w:ilvl w:val="0"/>
                <w:numId w:val="32"/>
              </w:numPr>
              <w:ind w:left="257" w:hanging="141"/>
            </w:pPr>
            <w:r w:rsidRPr="00A44BFA">
              <w:t>What is the value of the tens (total amount)? What is the value of the ones?</w:t>
            </w:r>
          </w:p>
          <w:p w14:paraId="7B397309" w14:textId="788EBFA2" w:rsidR="00A44BFA" w:rsidRPr="00A44BFA" w:rsidRDefault="00A44BFA" w:rsidP="00697AED">
            <w:pPr>
              <w:pStyle w:val="ListParagraph"/>
              <w:numPr>
                <w:ilvl w:val="0"/>
                <w:numId w:val="32"/>
              </w:numPr>
              <w:ind w:left="257" w:hanging="141"/>
            </w:pPr>
            <w:r w:rsidRPr="00A44BFA">
              <w:t xml:space="preserve">Model how to write the number in expanded form, i.e. </w:t>
            </w:r>
            <w:r w:rsidR="00697AED">
              <w:t>200 + 5</w:t>
            </w:r>
            <w:r w:rsidRPr="00A44BFA">
              <w:t xml:space="preserve">0 + </w:t>
            </w:r>
            <w:r w:rsidR="00697AED">
              <w:t>4</w:t>
            </w:r>
            <w:r w:rsidRPr="00A44BFA">
              <w:t xml:space="preserve"> = </w:t>
            </w:r>
            <w:r w:rsidR="00697AED">
              <w:t>254</w:t>
            </w:r>
            <w:r w:rsidRPr="00A44BFA">
              <w:t xml:space="preserve"> and tell the</w:t>
            </w:r>
            <w:r w:rsidR="00697AED">
              <w:t xml:space="preserve"> </w:t>
            </w:r>
            <w:r w:rsidRPr="00A44BFA">
              <w:t>students that this is called expanded form.</w:t>
            </w:r>
          </w:p>
          <w:p w14:paraId="6FB98805" w14:textId="77777777" w:rsidR="00BD430C" w:rsidRDefault="00BD430C" w:rsidP="001D3BC8">
            <w:pPr>
              <w:pStyle w:val="ListParagraph"/>
              <w:ind w:left="166"/>
            </w:pPr>
          </w:p>
          <w:p w14:paraId="0A2F1DE2" w14:textId="77777777" w:rsidR="00B262A1" w:rsidRDefault="00B262A1" w:rsidP="00B262A1"/>
          <w:p w14:paraId="012DB69B" w14:textId="46E09D89" w:rsidR="00B262A1" w:rsidRPr="00171443" w:rsidRDefault="00B262A1" w:rsidP="00B262A1"/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4923266" w14:textId="77777777" w:rsidR="00BD5017" w:rsidRDefault="00BD5017">
            <w:pPr>
              <w:pStyle w:val="Heading2"/>
            </w:pPr>
          </w:p>
          <w:p w14:paraId="728D53E5" w14:textId="0410D1D4" w:rsidR="00C17E2A" w:rsidRPr="007155E6" w:rsidRDefault="00D27DC3">
            <w:pPr>
              <w:pStyle w:val="Heading2"/>
              <w:rPr>
                <w:b/>
              </w:rPr>
            </w:pPr>
            <w:r w:rsidRPr="007155E6">
              <w:rPr>
                <w:b/>
              </w:rPr>
              <w:t>In</w:t>
            </w:r>
            <w:r w:rsidR="00A53C11" w:rsidRPr="007155E6">
              <w:rPr>
                <w:b/>
              </w:rPr>
              <w:t>troduction</w:t>
            </w:r>
            <w:r w:rsidR="006326A0" w:rsidRPr="007155E6">
              <w:rPr>
                <w:b/>
              </w:rPr>
              <w:t>/Instruction</w:t>
            </w:r>
          </w:p>
          <w:p w14:paraId="49EB90F9" w14:textId="77777777" w:rsidR="007155E6" w:rsidRDefault="007155E6" w:rsidP="007155E6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>Call students together as a group.</w:t>
            </w:r>
          </w:p>
          <w:p w14:paraId="095F2E58" w14:textId="6D257580" w:rsidR="007155E6" w:rsidRPr="007155E6" w:rsidRDefault="007155E6" w:rsidP="007155E6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>
              <w:t xml:space="preserve">Inform the students that they will be learning </w:t>
            </w:r>
            <w:r>
              <w:lastRenderedPageBreak/>
              <w:t>about place value, or a number's position.</w:t>
            </w:r>
          </w:p>
          <w:p w14:paraId="61F00652" w14:textId="162E4D7B" w:rsidR="00C3107D" w:rsidRDefault="00C3107D" w:rsidP="00C3107D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256F96">
              <w:rPr>
                <w:b/>
              </w:rPr>
              <w:t>Place value</w:t>
            </w:r>
            <w:r>
              <w:t>: the value of the position or place of a digit in a number</w:t>
            </w:r>
          </w:p>
          <w:p w14:paraId="4571DB98" w14:textId="205F302B" w:rsidR="00C3107D" w:rsidRDefault="00C3107D" w:rsidP="00C3107D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256F96">
              <w:rPr>
                <w:b/>
              </w:rPr>
              <w:t>Tens</w:t>
            </w:r>
            <w:r>
              <w:t>: the left-hand place value of a two-digit number</w:t>
            </w:r>
          </w:p>
          <w:p w14:paraId="7EC7A6C7" w14:textId="4912674D" w:rsidR="00C3107D" w:rsidRDefault="00C3107D" w:rsidP="00A7313E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256F96">
              <w:rPr>
                <w:b/>
              </w:rPr>
              <w:t>Hundreds</w:t>
            </w:r>
            <w:r w:rsidRPr="00C3107D">
              <w:t xml:space="preserve">: the left-hand place value of a </w:t>
            </w:r>
            <w:r>
              <w:t>three</w:t>
            </w:r>
            <w:r w:rsidRPr="00C3107D">
              <w:t>-digit number</w:t>
            </w:r>
            <w:r w:rsidR="00A7313E">
              <w:t>.</w:t>
            </w:r>
          </w:p>
          <w:p w14:paraId="42B08F4E" w14:textId="776A67A6" w:rsidR="00AF47E1" w:rsidRPr="00AF47E1" w:rsidRDefault="00A7313E" w:rsidP="00A7313E">
            <w:pPr>
              <w:pStyle w:val="ListParagraph"/>
              <w:numPr>
                <w:ilvl w:val="0"/>
                <w:numId w:val="9"/>
              </w:numPr>
              <w:ind w:left="142" w:hanging="142"/>
            </w:pPr>
            <w:r w:rsidRPr="00256F96">
              <w:rPr>
                <w:b/>
              </w:rPr>
              <w:t>U</w:t>
            </w:r>
            <w:r w:rsidR="00C3107D" w:rsidRPr="00256F96">
              <w:rPr>
                <w:b/>
              </w:rPr>
              <w:t>nits:</w:t>
            </w:r>
            <w:r w:rsidR="00C3107D">
              <w:t xml:space="preserve"> the place value of a one-digit number</w:t>
            </w: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0BA8E" w14:textId="77777777" w:rsidR="00811AB9" w:rsidRDefault="00811AB9" w:rsidP="003468F5">
            <w:pPr>
              <w:rPr>
                <w:b/>
              </w:rPr>
            </w:pPr>
          </w:p>
          <w:p w14:paraId="5154A590" w14:textId="5143FF01" w:rsidR="003468F5" w:rsidRPr="003468F5" w:rsidRDefault="006F0813" w:rsidP="003468F5">
            <w:pPr>
              <w:rPr>
                <w:b/>
              </w:rPr>
            </w:pPr>
            <w:r>
              <w:rPr>
                <w:b/>
              </w:rPr>
              <w:t>Day 2 /</w:t>
            </w:r>
            <w:r w:rsidR="003468F5" w:rsidRPr="003468F5">
              <w:rPr>
                <w:b/>
              </w:rPr>
              <w:t xml:space="preserve">Lesson </w:t>
            </w:r>
            <w:r>
              <w:rPr>
                <w:b/>
              </w:rPr>
              <w:t>2</w:t>
            </w:r>
            <w:r w:rsidR="003468F5" w:rsidRPr="003468F5">
              <w:rPr>
                <w:b/>
              </w:rPr>
              <w:t xml:space="preserve"> – </w:t>
            </w:r>
            <w:r w:rsidR="00D36AFF">
              <w:rPr>
                <w:b/>
              </w:rPr>
              <w:t xml:space="preserve">20 </w:t>
            </w:r>
            <w:r w:rsidR="003468F5" w:rsidRPr="003468F5">
              <w:rPr>
                <w:b/>
              </w:rPr>
              <w:t xml:space="preserve">Mins </w:t>
            </w:r>
          </w:p>
          <w:p w14:paraId="3332C4D4" w14:textId="6F96CA82" w:rsidR="008A16E0" w:rsidRDefault="008A16E0" w:rsidP="008A16E0">
            <w:pPr>
              <w:pStyle w:val="ListParagraph"/>
              <w:numPr>
                <w:ilvl w:val="0"/>
                <w:numId w:val="18"/>
              </w:numPr>
              <w:ind w:left="262" w:hanging="142"/>
            </w:pPr>
            <w:r w:rsidRPr="008A16E0">
              <w:t xml:space="preserve">Start by having students in groups of two or three roll three dice. </w:t>
            </w:r>
          </w:p>
          <w:p w14:paraId="06E3CE5F" w14:textId="22430EFB" w:rsidR="008A16E0" w:rsidRDefault="008A16E0" w:rsidP="008A16E0"/>
          <w:p w14:paraId="01A26697" w14:textId="77777777" w:rsidR="008A16E0" w:rsidRDefault="008A16E0" w:rsidP="008A16E0"/>
          <w:p w14:paraId="00591069" w14:textId="24E13ABA" w:rsidR="008A16E0" w:rsidRDefault="008A16E0" w:rsidP="008A16E0">
            <w:pPr>
              <w:pStyle w:val="ListParagraph"/>
              <w:numPr>
                <w:ilvl w:val="0"/>
                <w:numId w:val="18"/>
              </w:numPr>
              <w:ind w:left="262" w:hanging="142"/>
            </w:pPr>
            <w:r w:rsidRPr="008A16E0">
              <w:t>Using the numbers, they rolled, have them make as many three-digit numbers as they can.</w:t>
            </w:r>
          </w:p>
          <w:p w14:paraId="7AF282AC" w14:textId="77777777" w:rsidR="008A16E0" w:rsidRDefault="008A16E0" w:rsidP="008A16E0">
            <w:pPr>
              <w:pStyle w:val="ListParagraph"/>
              <w:numPr>
                <w:ilvl w:val="0"/>
                <w:numId w:val="18"/>
              </w:numPr>
              <w:ind w:left="262" w:hanging="142"/>
            </w:pPr>
            <w:r w:rsidRPr="008A16E0">
              <w:t xml:space="preserve"> Have the students tell the places of the numbers as they write them on the board. </w:t>
            </w:r>
          </w:p>
          <w:p w14:paraId="38795B96" w14:textId="77777777" w:rsidR="00417B53" w:rsidRDefault="008A16E0" w:rsidP="008A16E0">
            <w:pPr>
              <w:pStyle w:val="ListParagraph"/>
              <w:numPr>
                <w:ilvl w:val="0"/>
                <w:numId w:val="18"/>
              </w:numPr>
              <w:ind w:left="262" w:hanging="142"/>
            </w:pPr>
            <w:r w:rsidRPr="008A16E0">
              <w:t>You can ask the students if the 5 (for example) is worth more in this number or this number. Add a dice a day until they get to the</w:t>
            </w:r>
            <w:r>
              <w:t xml:space="preserve"> 1000 </w:t>
            </w:r>
            <w:r w:rsidRPr="008A16E0">
              <w:t>place</w:t>
            </w:r>
          </w:p>
          <w:p w14:paraId="6304C9B1" w14:textId="77777777" w:rsidR="00D36AFF" w:rsidRDefault="00D36AFF" w:rsidP="00D36AFF"/>
          <w:p w14:paraId="1FE90AB2" w14:textId="6549E8A5" w:rsidR="00D36AFF" w:rsidRDefault="00D36AFF" w:rsidP="00D36AFF">
            <w:pPr>
              <w:rPr>
                <w:b/>
              </w:rPr>
            </w:pPr>
            <w:r w:rsidRPr="00D36AFF">
              <w:rPr>
                <w:b/>
              </w:rPr>
              <w:t>Day 3/ Lesson 3</w:t>
            </w:r>
            <w:r w:rsidR="00B834AB">
              <w:rPr>
                <w:b/>
              </w:rPr>
              <w:t>- 20 Mins</w:t>
            </w:r>
          </w:p>
          <w:p w14:paraId="17D4CEFA" w14:textId="5D42D930" w:rsidR="00B834AB" w:rsidRPr="00B834AB" w:rsidRDefault="00B834AB" w:rsidP="00B834AB">
            <w:pPr>
              <w:pStyle w:val="ListParagraph"/>
              <w:numPr>
                <w:ilvl w:val="0"/>
                <w:numId w:val="35"/>
              </w:numPr>
              <w:ind w:left="262" w:hanging="142"/>
            </w:pPr>
            <w:r w:rsidRPr="00B834AB">
              <w:t>Write the number 67</w:t>
            </w:r>
            <w:r>
              <w:t>0</w:t>
            </w:r>
            <w:r w:rsidRPr="00B834AB">
              <w:t xml:space="preserve"> on the chart or board.</w:t>
            </w:r>
          </w:p>
          <w:p w14:paraId="732C301B" w14:textId="1244B98C" w:rsidR="00B834AB" w:rsidRPr="00B834AB" w:rsidRDefault="00B834AB" w:rsidP="00B834AB">
            <w:pPr>
              <w:pStyle w:val="ListParagraph"/>
              <w:numPr>
                <w:ilvl w:val="0"/>
                <w:numId w:val="35"/>
              </w:numPr>
              <w:ind w:left="262" w:hanging="142"/>
            </w:pPr>
            <w:r w:rsidRPr="00B834AB">
              <w:t>Have students discuss how many tens and ones there are with partners.</w:t>
            </w:r>
            <w:r>
              <w:t xml:space="preserve"> </w:t>
            </w:r>
            <w:r w:rsidRPr="00B834AB">
              <w:t>Ask a student to explain that 67 is 60 and 7 put together.</w:t>
            </w:r>
          </w:p>
          <w:p w14:paraId="013E702D" w14:textId="70342334" w:rsidR="00B834AB" w:rsidRPr="00B834AB" w:rsidRDefault="00B834AB" w:rsidP="00B834AB">
            <w:pPr>
              <w:pStyle w:val="ListParagraph"/>
              <w:numPr>
                <w:ilvl w:val="0"/>
                <w:numId w:val="35"/>
              </w:numPr>
              <w:ind w:left="262" w:hanging="142"/>
            </w:pPr>
            <w:r w:rsidRPr="00B834AB">
              <w:t>Write these numbers on the board and ask different students to come up to write the expanded form of the numbers on the chart.</w:t>
            </w:r>
          </w:p>
          <w:p w14:paraId="69D14506" w14:textId="77777777" w:rsidR="00B834AB" w:rsidRDefault="00B834AB" w:rsidP="00B834AB">
            <w:pPr>
              <w:pStyle w:val="ListParagraph"/>
              <w:numPr>
                <w:ilvl w:val="0"/>
                <w:numId w:val="35"/>
              </w:numPr>
              <w:ind w:left="262" w:hanging="142"/>
            </w:pPr>
            <w:r w:rsidRPr="00B834AB">
              <w:t>Give students time to practice writing expanded form on paper or on personal whiteboards.</w:t>
            </w:r>
          </w:p>
          <w:p w14:paraId="7E793B58" w14:textId="044A23A7" w:rsidR="00B834AB" w:rsidRPr="00B834AB" w:rsidRDefault="00B834AB" w:rsidP="00B834AB">
            <w:pPr>
              <w:pStyle w:val="ListParagraph"/>
              <w:numPr>
                <w:ilvl w:val="0"/>
                <w:numId w:val="35"/>
              </w:numPr>
              <w:ind w:left="262" w:hanging="142"/>
            </w:pPr>
            <w:r w:rsidRPr="00B834AB">
              <w:t>Have your students practice with the numbers 29</w:t>
            </w:r>
            <w:r>
              <w:t>5</w:t>
            </w:r>
            <w:r w:rsidRPr="00B834AB">
              <w:t>, 83</w:t>
            </w:r>
            <w:r>
              <w:t>8</w:t>
            </w:r>
            <w:r w:rsidRPr="00B834AB">
              <w:t>, 74</w:t>
            </w:r>
            <w:r>
              <w:t>0</w:t>
            </w:r>
            <w:r w:rsidRPr="00B834AB">
              <w:t>, and 91</w:t>
            </w:r>
            <w:r>
              <w:t>7</w:t>
            </w:r>
            <w:r w:rsidRPr="00B834AB">
              <w:t>.</w:t>
            </w:r>
          </w:p>
        </w:tc>
        <w:tc>
          <w:tcPr>
            <w:tcW w:w="150" w:type="pct"/>
          </w:tcPr>
          <w:p w14:paraId="0BE69C2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619C27F" w14:textId="77777777" w:rsidR="0026795F" w:rsidRDefault="0026795F" w:rsidP="0026795F">
            <w:pPr>
              <w:rPr>
                <w:b/>
              </w:rPr>
            </w:pPr>
          </w:p>
          <w:p w14:paraId="57A075F1" w14:textId="6D207C4B" w:rsidR="00B262A1" w:rsidRPr="0026795F" w:rsidRDefault="0026795F" w:rsidP="0026795F">
            <w:pPr>
              <w:rPr>
                <w:b/>
              </w:rPr>
            </w:pPr>
            <w:r w:rsidRPr="0026795F">
              <w:rPr>
                <w:b/>
              </w:rPr>
              <w:t>Day 2, Lesson 2 -15 Mins</w:t>
            </w:r>
          </w:p>
          <w:p w14:paraId="37336E26" w14:textId="77777777" w:rsidR="00FA0DEA" w:rsidRDefault="00FA0DEA" w:rsidP="00FA0DEA">
            <w:pPr>
              <w:pStyle w:val="ListParagraph"/>
              <w:numPr>
                <w:ilvl w:val="0"/>
                <w:numId w:val="33"/>
              </w:numPr>
              <w:ind w:left="257" w:hanging="141"/>
            </w:pPr>
            <w:r>
              <w:t>Call four students up to the board.</w:t>
            </w:r>
          </w:p>
          <w:p w14:paraId="4B15671E" w14:textId="31552B7F" w:rsidR="00FA0DEA" w:rsidRDefault="00FA0DEA" w:rsidP="00F342F4">
            <w:pPr>
              <w:pStyle w:val="ListParagraph"/>
              <w:numPr>
                <w:ilvl w:val="0"/>
                <w:numId w:val="33"/>
              </w:numPr>
              <w:ind w:left="257" w:hanging="141"/>
            </w:pPr>
            <w:r>
              <w:t>Get out the number cards and spread them out.</w:t>
            </w:r>
          </w:p>
          <w:p w14:paraId="2B7278E3" w14:textId="77777777" w:rsidR="00301DF0" w:rsidRDefault="00301DF0" w:rsidP="00301DF0">
            <w:pPr>
              <w:pStyle w:val="ListParagraph"/>
              <w:ind w:left="257"/>
            </w:pPr>
          </w:p>
          <w:p w14:paraId="0F21D666" w14:textId="77777777" w:rsidR="00FA0DEA" w:rsidRDefault="00FA0DEA" w:rsidP="00F342F4">
            <w:pPr>
              <w:pStyle w:val="ListParagraph"/>
              <w:numPr>
                <w:ilvl w:val="0"/>
                <w:numId w:val="33"/>
              </w:numPr>
              <w:ind w:left="257" w:hanging="141"/>
            </w:pPr>
            <w:r>
              <w:t>Ask each student to pick up a number.</w:t>
            </w:r>
          </w:p>
          <w:p w14:paraId="202ABB22" w14:textId="77777777" w:rsidR="00FA0DEA" w:rsidRDefault="00FA0DEA" w:rsidP="00F342F4">
            <w:pPr>
              <w:pStyle w:val="ListParagraph"/>
              <w:numPr>
                <w:ilvl w:val="0"/>
                <w:numId w:val="33"/>
              </w:numPr>
              <w:ind w:left="257" w:hanging="141"/>
            </w:pPr>
            <w:r>
              <w:t>Ask the students to stand in a line holding their numbers up so the class can see them.</w:t>
            </w:r>
          </w:p>
          <w:p w14:paraId="2259C40C" w14:textId="77777777" w:rsidR="00FA0DEA" w:rsidRDefault="00FA0DEA" w:rsidP="00F342F4">
            <w:pPr>
              <w:pStyle w:val="ListParagraph"/>
              <w:numPr>
                <w:ilvl w:val="0"/>
                <w:numId w:val="33"/>
              </w:numPr>
              <w:ind w:left="257" w:hanging="141"/>
            </w:pPr>
            <w:r>
              <w:t>Ask a student to read the number aloud.</w:t>
            </w:r>
          </w:p>
          <w:p w14:paraId="24DF33FB" w14:textId="77777777" w:rsidR="00301DF0" w:rsidRDefault="00FA0DEA" w:rsidP="00F342F4">
            <w:pPr>
              <w:pStyle w:val="ListParagraph"/>
              <w:numPr>
                <w:ilvl w:val="0"/>
                <w:numId w:val="33"/>
              </w:numPr>
              <w:ind w:left="257" w:hanging="141"/>
            </w:pPr>
            <w:r>
              <w:t xml:space="preserve">Next, ask the students to see if they can make the biggest number possible by changing the order of the digits in the number. </w:t>
            </w:r>
          </w:p>
          <w:p w14:paraId="68C2B8C7" w14:textId="247E85C9" w:rsidR="00FA0DEA" w:rsidRDefault="00FA0DEA" w:rsidP="00F342F4">
            <w:pPr>
              <w:pStyle w:val="ListParagraph"/>
              <w:numPr>
                <w:ilvl w:val="0"/>
                <w:numId w:val="33"/>
              </w:numPr>
              <w:ind w:left="257" w:hanging="141"/>
            </w:pPr>
            <w:r>
              <w:t>Allow the students time to discuss which students need to change places.</w:t>
            </w:r>
          </w:p>
          <w:p w14:paraId="1137A1E2" w14:textId="77777777" w:rsidR="00FA0DEA" w:rsidRDefault="00FA0DEA" w:rsidP="00301DF0">
            <w:pPr>
              <w:pStyle w:val="ListParagraph"/>
              <w:numPr>
                <w:ilvl w:val="0"/>
                <w:numId w:val="33"/>
              </w:numPr>
              <w:ind w:left="257" w:hanging="141"/>
            </w:pPr>
            <w:r>
              <w:t>Ask the students to “hop” as they trade places with a peer.</w:t>
            </w:r>
          </w:p>
          <w:p w14:paraId="6A8F5B95" w14:textId="77777777" w:rsidR="00301DF0" w:rsidRDefault="00FA0DEA" w:rsidP="00301DF0">
            <w:pPr>
              <w:pStyle w:val="ListParagraph"/>
              <w:numPr>
                <w:ilvl w:val="0"/>
                <w:numId w:val="33"/>
              </w:numPr>
              <w:ind w:left="257" w:hanging="141"/>
            </w:pPr>
            <w:r>
              <w:t xml:space="preserve">Repeat the </w:t>
            </w:r>
            <w:r w:rsidR="00301DF0">
              <w:t>process but</w:t>
            </w:r>
            <w:r>
              <w:t xml:space="preserve"> ask students to make the smallest possible number.</w:t>
            </w:r>
          </w:p>
          <w:p w14:paraId="2FFC51E3" w14:textId="749DF365" w:rsidR="00B262A1" w:rsidRDefault="00FA0DEA" w:rsidP="00301DF0">
            <w:pPr>
              <w:pStyle w:val="ListParagraph"/>
              <w:numPr>
                <w:ilvl w:val="0"/>
                <w:numId w:val="33"/>
              </w:numPr>
              <w:ind w:left="257" w:hanging="283"/>
            </w:pPr>
            <w:r>
              <w:t>Call up groups of four students at a time until everyone in the class has had a chance to participate.</w:t>
            </w:r>
          </w:p>
          <w:p w14:paraId="290231E8" w14:textId="1563C800" w:rsidR="00B262A1" w:rsidRDefault="00B262A1" w:rsidP="00D8019B">
            <w:pPr>
              <w:pStyle w:val="ListParagraph"/>
              <w:ind w:left="183"/>
            </w:pPr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5EFD084E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77777777" w:rsidR="00C17E2A" w:rsidRDefault="00C17E2A"/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533C495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6E0950CF" w14:textId="7EA28109" w:rsidR="00C17E2A" w:rsidRPr="00F208E3" w:rsidRDefault="0095396A" w:rsidP="0095396A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Ask pupils to write numbers 100 to 200 on a piece of cardboard and to </w:t>
            </w:r>
            <w:r>
              <w:lastRenderedPageBreak/>
              <w:t>show how many tens and units are in each number.</w:t>
            </w: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361FE6FA" w14:textId="12697415" w:rsidR="00CB08CC" w:rsidRDefault="0097135E" w:rsidP="0097135E">
            <w:pPr>
              <w:pStyle w:val="ListParagraph"/>
              <w:numPr>
                <w:ilvl w:val="0"/>
                <w:numId w:val="27"/>
              </w:numPr>
              <w:ind w:left="262" w:hanging="142"/>
            </w:pPr>
            <w:r w:rsidRPr="0097135E">
              <w:t xml:space="preserve">During the lesson, rotate around the classroom to check on groups and observe students. Make note of struggling students </w:t>
            </w:r>
            <w:r w:rsidRPr="0097135E">
              <w:lastRenderedPageBreak/>
              <w:t>and students who are easily able to solve the problems.</w:t>
            </w:r>
          </w:p>
          <w:p w14:paraId="729717DA" w14:textId="2666520A" w:rsidR="00055DB4" w:rsidRPr="00055DB4" w:rsidRDefault="00055DB4" w:rsidP="00055DB4">
            <w:pPr>
              <w:pStyle w:val="ListParagraph"/>
              <w:ind w:left="262"/>
              <w:rPr>
                <w:b/>
              </w:rPr>
            </w:pPr>
            <w:r w:rsidRPr="00055DB4">
              <w:rPr>
                <w:b/>
              </w:rPr>
              <w:t>Activity 3</w:t>
            </w:r>
            <w:r>
              <w:rPr>
                <w:b/>
              </w:rPr>
              <w:t>: 10 Mins</w:t>
            </w:r>
          </w:p>
          <w:p w14:paraId="3FEFC87E" w14:textId="6A48801B" w:rsidR="00055DB4" w:rsidRDefault="00055DB4" w:rsidP="00055DB4">
            <w:pPr>
              <w:pStyle w:val="ListParagraph"/>
              <w:numPr>
                <w:ilvl w:val="0"/>
                <w:numId w:val="36"/>
              </w:numPr>
              <w:ind w:left="404" w:hanging="284"/>
            </w:pPr>
            <w:r>
              <w:t>Write three numbers on the board.</w:t>
            </w:r>
          </w:p>
          <w:p w14:paraId="6CEB6A94" w14:textId="77777777" w:rsidR="00055DB4" w:rsidRDefault="00055DB4" w:rsidP="00055DB4">
            <w:pPr>
              <w:pStyle w:val="ListParagraph"/>
              <w:numPr>
                <w:ilvl w:val="0"/>
                <w:numId w:val="36"/>
              </w:numPr>
              <w:ind w:left="404" w:hanging="284"/>
            </w:pPr>
            <w:r>
              <w:t>Have each student write the expanded form on a sheet of scratch paper with his name on it.</w:t>
            </w:r>
          </w:p>
          <w:p w14:paraId="44D9FD2D" w14:textId="1E64A3AF" w:rsidR="00055DB4" w:rsidRPr="00287F69" w:rsidRDefault="00055DB4" w:rsidP="00055DB4">
            <w:pPr>
              <w:pStyle w:val="ListParagraph"/>
              <w:numPr>
                <w:ilvl w:val="0"/>
                <w:numId w:val="36"/>
              </w:numPr>
              <w:ind w:left="404" w:hanging="284"/>
            </w:pPr>
            <w:r>
              <w:t>Collect these assessments.</w:t>
            </w: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22"/>
      <w:headerReference w:type="first" r:id="rId2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CE3EA" w14:textId="77777777" w:rsidR="00AB0162" w:rsidRDefault="00AB0162">
      <w:pPr>
        <w:spacing w:before="0" w:after="0" w:line="240" w:lineRule="auto"/>
      </w:pPr>
      <w:r>
        <w:separator/>
      </w:r>
    </w:p>
  </w:endnote>
  <w:endnote w:type="continuationSeparator" w:id="0">
    <w:p w14:paraId="0E2BA535" w14:textId="77777777" w:rsidR="00AB0162" w:rsidRDefault="00AB01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AE162" w14:textId="77777777" w:rsidR="00AB0162" w:rsidRDefault="00AB0162">
      <w:pPr>
        <w:spacing w:before="0" w:after="0" w:line="240" w:lineRule="auto"/>
      </w:pPr>
      <w:r>
        <w:separator/>
      </w:r>
    </w:p>
  </w:footnote>
  <w:footnote w:type="continuationSeparator" w:id="0">
    <w:p w14:paraId="5E80D5A9" w14:textId="77777777" w:rsidR="00AB0162" w:rsidRDefault="00AB01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5A270024" w:rsidR="00A25094" w:rsidRDefault="003D30E4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3D488C" wp14:editId="29BE4F76">
              <wp:simplePos x="0" y="0"/>
              <wp:positionH relativeFrom="column">
                <wp:posOffset>7686675</wp:posOffset>
              </wp:positionH>
              <wp:positionV relativeFrom="paragraph">
                <wp:posOffset>-400050</wp:posOffset>
              </wp:positionV>
              <wp:extent cx="1362075" cy="647700"/>
              <wp:effectExtent l="0" t="0" r="0" b="0"/>
              <wp:wrapSquare wrapText="bothSides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62075" cy="647700"/>
                        <a:chOff x="0" y="0"/>
                        <a:chExt cx="1362075" cy="647700"/>
                      </a:xfrm>
                    </wpg:grpSpPr>
                    <pic:pic xmlns:pic="http://schemas.openxmlformats.org/drawingml/2006/picture">
                      <pic:nvPicPr>
                        <pic:cNvPr id="2" name="Picture 2" descr="A close up of a logo&#10;&#10;Description generated with high confidenc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81000" y="0"/>
                          <a:ext cx="485775" cy="4857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0" y="381000"/>
                          <a:ext cx="13620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9AB7F" w14:textId="4F1F8455" w:rsidR="003D30E4" w:rsidRPr="003D30E4" w:rsidRDefault="003D30E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D30E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Innovative Digital Learning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3D488C" id="Group 3" o:spid="_x0000_s1027" style="position:absolute;margin-left:605.25pt;margin-top:-31.5pt;width:107.25pt;height:51pt;z-index:251660288" coordsize="13620,64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A close up of a logo&#10;&#10;Description generated with high confidence" style="position:absolute;left:3810;width:485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">
                <v:imagedata r:id="rId2" o:title="A close up of a logo&#10;&#10;Description generated with high confidenc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top:3810;width:136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3E59AB7F" w14:textId="4F1F8455" w:rsidR="003D30E4" w:rsidRPr="003D30E4" w:rsidRDefault="003D30E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D30E4">
                        <w:rPr>
                          <w:sz w:val="16"/>
                          <w:szCs w:val="16"/>
                          <w:lang w:val="en-GB"/>
                        </w:rPr>
                        <w:t xml:space="preserve">Innovative Digital Learning 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03D3070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705BB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7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8797E"/>
    <w:multiLevelType w:val="hybridMultilevel"/>
    <w:tmpl w:val="5BB48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A4786"/>
    <w:multiLevelType w:val="hybridMultilevel"/>
    <w:tmpl w:val="608EB71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1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3" w15:restartNumberingAfterBreak="0">
    <w:nsid w:val="43A12C08"/>
    <w:multiLevelType w:val="hybridMultilevel"/>
    <w:tmpl w:val="0D62BBA0"/>
    <w:lvl w:ilvl="0" w:tplc="83A6FB5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5A3403A"/>
    <w:multiLevelType w:val="hybridMultilevel"/>
    <w:tmpl w:val="0D62BBA0"/>
    <w:lvl w:ilvl="0" w:tplc="83A6FB5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6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90580"/>
    <w:multiLevelType w:val="hybridMultilevel"/>
    <w:tmpl w:val="C2747CC6"/>
    <w:lvl w:ilvl="0" w:tplc="489AAD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19" w:tentative="1">
      <w:start w:val="1"/>
      <w:numFmt w:val="lowerLetter"/>
      <w:lvlText w:val="%2."/>
      <w:lvlJc w:val="left"/>
      <w:pPr>
        <w:ind w:left="1710" w:hanging="360"/>
      </w:pPr>
    </w:lvl>
    <w:lvl w:ilvl="2" w:tplc="0809001B" w:tentative="1">
      <w:start w:val="1"/>
      <w:numFmt w:val="lowerRoman"/>
      <w:lvlText w:val="%3."/>
      <w:lvlJc w:val="right"/>
      <w:pPr>
        <w:ind w:left="2430" w:hanging="180"/>
      </w:pPr>
    </w:lvl>
    <w:lvl w:ilvl="3" w:tplc="0809000F" w:tentative="1">
      <w:start w:val="1"/>
      <w:numFmt w:val="decimal"/>
      <w:lvlText w:val="%4."/>
      <w:lvlJc w:val="left"/>
      <w:pPr>
        <w:ind w:left="3150" w:hanging="360"/>
      </w:pPr>
    </w:lvl>
    <w:lvl w:ilvl="4" w:tplc="08090019" w:tentative="1">
      <w:start w:val="1"/>
      <w:numFmt w:val="lowerLetter"/>
      <w:lvlText w:val="%5."/>
      <w:lvlJc w:val="left"/>
      <w:pPr>
        <w:ind w:left="3870" w:hanging="360"/>
      </w:pPr>
    </w:lvl>
    <w:lvl w:ilvl="5" w:tplc="0809001B" w:tentative="1">
      <w:start w:val="1"/>
      <w:numFmt w:val="lowerRoman"/>
      <w:lvlText w:val="%6."/>
      <w:lvlJc w:val="right"/>
      <w:pPr>
        <w:ind w:left="4590" w:hanging="180"/>
      </w:pPr>
    </w:lvl>
    <w:lvl w:ilvl="6" w:tplc="0809000F" w:tentative="1">
      <w:start w:val="1"/>
      <w:numFmt w:val="decimal"/>
      <w:lvlText w:val="%7."/>
      <w:lvlJc w:val="left"/>
      <w:pPr>
        <w:ind w:left="5310" w:hanging="360"/>
      </w:pPr>
    </w:lvl>
    <w:lvl w:ilvl="7" w:tplc="08090019" w:tentative="1">
      <w:start w:val="1"/>
      <w:numFmt w:val="lowerLetter"/>
      <w:lvlText w:val="%8."/>
      <w:lvlJc w:val="left"/>
      <w:pPr>
        <w:ind w:left="6030" w:hanging="360"/>
      </w:pPr>
    </w:lvl>
    <w:lvl w:ilvl="8" w:tplc="08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F445E"/>
    <w:multiLevelType w:val="hybridMultilevel"/>
    <w:tmpl w:val="C2747CC6"/>
    <w:lvl w:ilvl="0" w:tplc="489AAD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3A1A53"/>
    <w:multiLevelType w:val="hybridMultilevel"/>
    <w:tmpl w:val="27B6BF66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8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0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8"/>
  </w:num>
  <w:num w:numId="7">
    <w:abstractNumId w:val="22"/>
  </w:num>
  <w:num w:numId="8">
    <w:abstractNumId w:val="1"/>
  </w:num>
  <w:num w:numId="9">
    <w:abstractNumId w:val="9"/>
  </w:num>
  <w:num w:numId="10">
    <w:abstractNumId w:val="16"/>
  </w:num>
  <w:num w:numId="11">
    <w:abstractNumId w:val="20"/>
  </w:num>
  <w:num w:numId="12">
    <w:abstractNumId w:val="30"/>
  </w:num>
  <w:num w:numId="13">
    <w:abstractNumId w:val="5"/>
  </w:num>
  <w:num w:numId="14">
    <w:abstractNumId w:val="25"/>
  </w:num>
  <w:num w:numId="15">
    <w:abstractNumId w:val="2"/>
  </w:num>
  <w:num w:numId="16">
    <w:abstractNumId w:val="0"/>
  </w:num>
  <w:num w:numId="17">
    <w:abstractNumId w:val="12"/>
  </w:num>
  <w:num w:numId="18">
    <w:abstractNumId w:val="26"/>
  </w:num>
  <w:num w:numId="19">
    <w:abstractNumId w:val="23"/>
  </w:num>
  <w:num w:numId="20">
    <w:abstractNumId w:val="18"/>
  </w:num>
  <w:num w:numId="21">
    <w:abstractNumId w:val="29"/>
  </w:num>
  <w:num w:numId="22">
    <w:abstractNumId w:val="15"/>
  </w:num>
  <w:num w:numId="23">
    <w:abstractNumId w:val="6"/>
  </w:num>
  <w:num w:numId="24">
    <w:abstractNumId w:val="24"/>
  </w:num>
  <w:num w:numId="25">
    <w:abstractNumId w:val="19"/>
  </w:num>
  <w:num w:numId="26">
    <w:abstractNumId w:val="11"/>
  </w:num>
  <w:num w:numId="27">
    <w:abstractNumId w:val="7"/>
  </w:num>
  <w:num w:numId="28">
    <w:abstractNumId w:val="14"/>
  </w:num>
  <w:num w:numId="29">
    <w:abstractNumId w:val="3"/>
  </w:num>
  <w:num w:numId="30">
    <w:abstractNumId w:val="21"/>
  </w:num>
  <w:num w:numId="31">
    <w:abstractNumId w:val="17"/>
  </w:num>
  <w:num w:numId="32">
    <w:abstractNumId w:val="10"/>
  </w:num>
  <w:num w:numId="33">
    <w:abstractNumId w:val="27"/>
  </w:num>
  <w:num w:numId="34">
    <w:abstractNumId w:val="13"/>
  </w:num>
  <w:num w:numId="35">
    <w:abstractNumId w:val="8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321DA"/>
    <w:rsid w:val="0004502C"/>
    <w:rsid w:val="00055DB4"/>
    <w:rsid w:val="000611C7"/>
    <w:rsid w:val="000904AA"/>
    <w:rsid w:val="000A37E8"/>
    <w:rsid w:val="000B72D9"/>
    <w:rsid w:val="000C562D"/>
    <w:rsid w:val="001432FD"/>
    <w:rsid w:val="00163CA6"/>
    <w:rsid w:val="0017006C"/>
    <w:rsid w:val="00171443"/>
    <w:rsid w:val="0017273B"/>
    <w:rsid w:val="0017631E"/>
    <w:rsid w:val="00196867"/>
    <w:rsid w:val="001A0152"/>
    <w:rsid w:val="001A333C"/>
    <w:rsid w:val="001D3BC8"/>
    <w:rsid w:val="001E6B90"/>
    <w:rsid w:val="001F4D29"/>
    <w:rsid w:val="00227208"/>
    <w:rsid w:val="00256F96"/>
    <w:rsid w:val="00262F4D"/>
    <w:rsid w:val="0026795F"/>
    <w:rsid w:val="00274514"/>
    <w:rsid w:val="00287F69"/>
    <w:rsid w:val="002A72AE"/>
    <w:rsid w:val="002B733A"/>
    <w:rsid w:val="002E0BB7"/>
    <w:rsid w:val="00301DF0"/>
    <w:rsid w:val="00304069"/>
    <w:rsid w:val="0033152A"/>
    <w:rsid w:val="00343DFF"/>
    <w:rsid w:val="003468F5"/>
    <w:rsid w:val="0036746E"/>
    <w:rsid w:val="0038109E"/>
    <w:rsid w:val="00396443"/>
    <w:rsid w:val="003B1470"/>
    <w:rsid w:val="003D30E4"/>
    <w:rsid w:val="0040481C"/>
    <w:rsid w:val="00417B53"/>
    <w:rsid w:val="004B01FD"/>
    <w:rsid w:val="004B20E0"/>
    <w:rsid w:val="004C0BED"/>
    <w:rsid w:val="004C37CD"/>
    <w:rsid w:val="004D089D"/>
    <w:rsid w:val="004D5E34"/>
    <w:rsid w:val="004E29C7"/>
    <w:rsid w:val="004F54E0"/>
    <w:rsid w:val="00545106"/>
    <w:rsid w:val="005815D8"/>
    <w:rsid w:val="005B7D58"/>
    <w:rsid w:val="005C2512"/>
    <w:rsid w:val="00603309"/>
    <w:rsid w:val="006201F0"/>
    <w:rsid w:val="006326A0"/>
    <w:rsid w:val="00681734"/>
    <w:rsid w:val="00697AED"/>
    <w:rsid w:val="006A5952"/>
    <w:rsid w:val="006F0813"/>
    <w:rsid w:val="006F7E46"/>
    <w:rsid w:val="007155E6"/>
    <w:rsid w:val="0072554F"/>
    <w:rsid w:val="007375B9"/>
    <w:rsid w:val="0076583E"/>
    <w:rsid w:val="0078309D"/>
    <w:rsid w:val="00786612"/>
    <w:rsid w:val="007867D5"/>
    <w:rsid w:val="007C1C81"/>
    <w:rsid w:val="007C6737"/>
    <w:rsid w:val="007E26A9"/>
    <w:rsid w:val="007F65A3"/>
    <w:rsid w:val="00807AE6"/>
    <w:rsid w:val="00811AB9"/>
    <w:rsid w:val="0083718A"/>
    <w:rsid w:val="008A16E0"/>
    <w:rsid w:val="008F771F"/>
    <w:rsid w:val="00911EA7"/>
    <w:rsid w:val="009378FA"/>
    <w:rsid w:val="0095396A"/>
    <w:rsid w:val="00966C71"/>
    <w:rsid w:val="0097135E"/>
    <w:rsid w:val="009743AD"/>
    <w:rsid w:val="0098460F"/>
    <w:rsid w:val="009B14AA"/>
    <w:rsid w:val="009D155F"/>
    <w:rsid w:val="009E08FF"/>
    <w:rsid w:val="00A0116B"/>
    <w:rsid w:val="00A1735C"/>
    <w:rsid w:val="00A2127F"/>
    <w:rsid w:val="00A25094"/>
    <w:rsid w:val="00A44BFA"/>
    <w:rsid w:val="00A53C11"/>
    <w:rsid w:val="00A7313E"/>
    <w:rsid w:val="00A749C3"/>
    <w:rsid w:val="00A82DF9"/>
    <w:rsid w:val="00AA6769"/>
    <w:rsid w:val="00AB0162"/>
    <w:rsid w:val="00AD171D"/>
    <w:rsid w:val="00AF47E1"/>
    <w:rsid w:val="00B046C1"/>
    <w:rsid w:val="00B262A1"/>
    <w:rsid w:val="00B8301F"/>
    <w:rsid w:val="00B834AB"/>
    <w:rsid w:val="00B90804"/>
    <w:rsid w:val="00B9656A"/>
    <w:rsid w:val="00BB2E07"/>
    <w:rsid w:val="00BC356C"/>
    <w:rsid w:val="00BD430C"/>
    <w:rsid w:val="00BD5017"/>
    <w:rsid w:val="00BF1D3C"/>
    <w:rsid w:val="00C17E2A"/>
    <w:rsid w:val="00C3107D"/>
    <w:rsid w:val="00C82CFC"/>
    <w:rsid w:val="00CB08CC"/>
    <w:rsid w:val="00CB2D0F"/>
    <w:rsid w:val="00CE6774"/>
    <w:rsid w:val="00D27DC3"/>
    <w:rsid w:val="00D3577C"/>
    <w:rsid w:val="00D36AFF"/>
    <w:rsid w:val="00D43AC0"/>
    <w:rsid w:val="00D8019B"/>
    <w:rsid w:val="00DC17D5"/>
    <w:rsid w:val="00DC3FED"/>
    <w:rsid w:val="00DF58D2"/>
    <w:rsid w:val="00E07205"/>
    <w:rsid w:val="00E2212B"/>
    <w:rsid w:val="00E232D4"/>
    <w:rsid w:val="00E54C3E"/>
    <w:rsid w:val="00E601B6"/>
    <w:rsid w:val="00E87480"/>
    <w:rsid w:val="00EC259D"/>
    <w:rsid w:val="00ED219F"/>
    <w:rsid w:val="00F1179F"/>
    <w:rsid w:val="00F208E3"/>
    <w:rsid w:val="00F235D6"/>
    <w:rsid w:val="00F342F4"/>
    <w:rsid w:val="00F616CA"/>
    <w:rsid w:val="00F66CE1"/>
    <w:rsid w:val="00FA0DEA"/>
    <w:rsid w:val="00FB61C0"/>
    <w:rsid w:val="00FC4700"/>
    <w:rsid w:val="00FD60CF"/>
    <w:rsid w:val="00F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F3AycEDksY" TargetMode="External"/><Relationship Id="rId13" Type="http://schemas.openxmlformats.org/officeDocument/2006/relationships/hyperlink" Target="https://teacherthrive.com/2018/01/hands-activities-teaching-place-value.html" TargetMode="External"/><Relationship Id="rId18" Type="http://schemas.openxmlformats.org/officeDocument/2006/relationships/hyperlink" Target="https://www.pinterest.com/maureenclements/numbers-up-to-1000-chapter-1-math-in-focus-second-/?lp=tru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syracusecityschools.com/tfiles/folder741/math-g2-m3-topicC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duplace.com/math/mathsteps/2/a/2.placeval.ideas.html" TargetMode="External"/><Relationship Id="rId17" Type="http://schemas.openxmlformats.org/officeDocument/2006/relationships/hyperlink" Target="https://www.eduplace.com/math/mw/background/2/11/te_2_11_overview.html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www.eduplace.com/math/mw/background/2/02/te_2_02_placeval_ideas.html" TargetMode="External"/><Relationship Id="rId20" Type="http://schemas.openxmlformats.org/officeDocument/2006/relationships/hyperlink" Target="https://teacherthrive.com/2018/01/hands-activities-teaching-place-valu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interest.com/maureenclements/numbers-up-to-1000-chapter-1-math-in-focus-second-/?lp=tru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1F3AycEDksY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eduplace.com/math/mw/background/2/11/te_2_11_overview.html" TargetMode="External"/><Relationship Id="rId19" Type="http://schemas.openxmlformats.org/officeDocument/2006/relationships/hyperlink" Target="https://www.eduplace.com/math/mathsteps/2/a/2.placeval.idea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place.com/math/mw/background/2/02/te_2_02_placeval_ideas.html" TargetMode="External"/><Relationship Id="rId14" Type="http://schemas.openxmlformats.org/officeDocument/2006/relationships/hyperlink" Target="http://www.syracusecityschools.com/tfiles/folder741/math-g2-m3-topicC.pdf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C1"/>
    <w:rsid w:val="000E3902"/>
    <w:rsid w:val="00407F89"/>
    <w:rsid w:val="004A008E"/>
    <w:rsid w:val="00563FA4"/>
    <w:rsid w:val="00805105"/>
    <w:rsid w:val="00816166"/>
    <w:rsid w:val="008325A9"/>
    <w:rsid w:val="00AB2F7D"/>
    <w:rsid w:val="00BE4A80"/>
    <w:rsid w:val="00C9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3149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64</cp:revision>
  <cp:lastPrinted>2018-06-28T22:56:00Z</cp:lastPrinted>
  <dcterms:created xsi:type="dcterms:W3CDTF">2018-06-15T11:40:00Z</dcterms:created>
  <dcterms:modified xsi:type="dcterms:W3CDTF">2018-07-04T21:45:00Z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