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12D5BC88" w:rsidR="00C17E2A" w:rsidRPr="00CF3AEF" w:rsidRDefault="003300D5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DRUG ABUSE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BAC4B44" w:rsidR="00C17E2A" w:rsidRDefault="002A5B76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5EEC31BA" w:rsidR="00C17E2A" w:rsidRDefault="00782B53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3781CC5E" w14:textId="77777777" w:rsidR="000A37E8" w:rsidRDefault="000A37E8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 xml:space="preserve"> </w:t>
            </w:r>
            <w:r w:rsidR="00782B53">
              <w:t>The meaning of Drug Abuse.</w:t>
            </w:r>
          </w:p>
          <w:p w14:paraId="0EA789D9" w14:textId="77777777" w:rsidR="00782B53" w:rsidRDefault="00782B5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The dangers of Drug Abuse.</w:t>
            </w:r>
          </w:p>
          <w:p w14:paraId="1797279E" w14:textId="77777777" w:rsidR="00782B53" w:rsidRDefault="00782B53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Ways of preventing Drug Abuse.</w:t>
            </w:r>
          </w:p>
          <w:p w14:paraId="458BD9FD" w14:textId="62782DCC" w:rsidR="00782B53" w:rsidRDefault="00782B53" w:rsidP="00782B53">
            <w:pPr>
              <w:pStyle w:val="ListParagraph"/>
              <w:ind w:left="467"/>
            </w:pPr>
          </w:p>
        </w:tc>
      </w:tr>
    </w:tbl>
    <w:p w14:paraId="44024CC7" w14:textId="1CD79DB6" w:rsidR="00C17E2A" w:rsidRDefault="00196867">
      <w:pPr>
        <w:pStyle w:val="NoSpacing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614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Pr="00456C19" w:rsidRDefault="00D27DC3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2D8F5608" w14:textId="77777777" w:rsidR="00AA4F80" w:rsidRDefault="00AA4F80" w:rsidP="005B664E">
                                  <w:pPr>
                                    <w:pStyle w:val="ListBullet"/>
                                  </w:pPr>
                                  <w:r>
                                    <w:t>Charts</w:t>
                                  </w:r>
                                </w:p>
                                <w:p w14:paraId="5D86A8BB" w14:textId="77777777" w:rsidR="00AA4F80" w:rsidRDefault="00AA4F80" w:rsidP="005B664E">
                                  <w:pPr>
                                    <w:pStyle w:val="ListBullet"/>
                                  </w:pPr>
                                  <w:r>
                                    <w:t>Picture</w:t>
                                  </w:r>
                                </w:p>
                                <w:p w14:paraId="3F38B037" w14:textId="77777777" w:rsidR="00AA4F80" w:rsidRDefault="00AA4F80" w:rsidP="005B664E">
                                  <w:pPr>
                                    <w:pStyle w:val="ListBullet"/>
                                  </w:pPr>
                                  <w:r>
                                    <w:t>Video clips</w:t>
                                  </w:r>
                                </w:p>
                                <w:p w14:paraId="4BE61749" w14:textId="7CCCF888" w:rsidR="005B664E" w:rsidRDefault="00AA4F80" w:rsidP="005B664E">
                                  <w:pPr>
                                    <w:pStyle w:val="ListBullet"/>
                                  </w:pPr>
                                  <w:r>
                                    <w:t>Resource person(s)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Pr="00456C19" w:rsidRDefault="00D27DC3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2590C0BD" w14:textId="77777777" w:rsidR="005B664E" w:rsidRDefault="00246A56" w:rsidP="00AA4F80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A4F80">
                                      <w:rPr>
                                        <w:rStyle w:val="Hyperlink"/>
                                      </w:rPr>
                                      <w:t>http://headsup.scholastic.com/teachers/teaching-guide</w:t>
                                    </w:r>
                                  </w:hyperlink>
                                </w:p>
                                <w:p w14:paraId="1A248E5E" w14:textId="77777777" w:rsidR="00AA4F80" w:rsidRDefault="00246A56" w:rsidP="00AA4F80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A4F80">
                                      <w:rPr>
                                        <w:rStyle w:val="Hyperlink"/>
                                      </w:rPr>
                                      <w:t>https://study.com/academy/lesson/substance-abuse-lesson-plan.html</w:t>
                                    </w:r>
                                  </w:hyperlink>
                                </w:p>
                                <w:p w14:paraId="613A40A5" w14:textId="77777777" w:rsidR="00AA4F80" w:rsidRDefault="00246A56" w:rsidP="00AA4F80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A4F80">
                                      <w:rPr>
                                        <w:rStyle w:val="Hyperlink"/>
                                      </w:rPr>
                                      <w:t>https://www.khanacademy.org/science/health-and-medicine/mental-health/drug-abuse-and-drug-addictions/a/drug-abuse-and-drug-addiction</w:t>
                                    </w:r>
                                  </w:hyperlink>
                                </w:p>
                                <w:p w14:paraId="7FC574D1" w14:textId="77777777" w:rsidR="00AA4F80" w:rsidRDefault="00246A56" w:rsidP="00AA4F80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AA4F80">
                                      <w:rPr>
                                        <w:rStyle w:val="Hyperlink"/>
                                      </w:rPr>
                                      <w:t>https://www.helpguide.org/articles/addictions/drug-abuse-and-addiction.htm/</w:t>
                                    </w:r>
                                  </w:hyperlink>
                                </w:p>
                                <w:p w14:paraId="266D3DBF" w14:textId="3A201679" w:rsidR="00AA4F80" w:rsidRDefault="00246A56" w:rsidP="00AA4F80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AA4F80">
                                      <w:rPr>
                                        <w:rStyle w:val="Hyperlink"/>
                                      </w:rPr>
                                      <w:t>https://www.gov.gd/egov/pdf/ncodc/docs/manual_drug_prevention_grenada.pdf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Pr="00456C19" w:rsidRDefault="00D27DC3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614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Pr="00456C19" w:rsidRDefault="00D27DC3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2D8F5608" w14:textId="77777777" w:rsidR="00AA4F80" w:rsidRDefault="00AA4F80" w:rsidP="005B664E">
                            <w:pPr>
                              <w:pStyle w:val="ListBullet"/>
                            </w:pPr>
                            <w:r>
                              <w:t>Charts</w:t>
                            </w:r>
                          </w:p>
                          <w:p w14:paraId="5D86A8BB" w14:textId="77777777" w:rsidR="00AA4F80" w:rsidRDefault="00AA4F80" w:rsidP="005B664E">
                            <w:pPr>
                              <w:pStyle w:val="ListBullet"/>
                            </w:pPr>
                            <w:r>
                              <w:t>Picture</w:t>
                            </w:r>
                          </w:p>
                          <w:p w14:paraId="3F38B037" w14:textId="77777777" w:rsidR="00AA4F80" w:rsidRDefault="00AA4F80" w:rsidP="005B664E">
                            <w:pPr>
                              <w:pStyle w:val="ListBullet"/>
                            </w:pPr>
                            <w:r>
                              <w:t>Video clips</w:t>
                            </w:r>
                          </w:p>
                          <w:p w14:paraId="4BE61749" w14:textId="7CCCF888" w:rsidR="005B664E" w:rsidRDefault="00AA4F80" w:rsidP="005B664E">
                            <w:pPr>
                              <w:pStyle w:val="ListBullet"/>
                            </w:pPr>
                            <w:r>
                              <w:t>Resource person(s)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Pr="00456C19" w:rsidRDefault="00D27DC3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2590C0BD" w14:textId="77777777" w:rsidR="005B664E" w:rsidRDefault="00246A56" w:rsidP="00AA4F80">
                            <w:pPr>
                              <w:pStyle w:val="ListBullet"/>
                            </w:pPr>
                            <w:hyperlink r:id="rId13" w:history="1">
                              <w:r w:rsidR="00AA4F80">
                                <w:rPr>
                                  <w:rStyle w:val="Hyperlink"/>
                                </w:rPr>
                                <w:t>http://headsup.scholastic.com/teachers/teaching-guide</w:t>
                              </w:r>
                            </w:hyperlink>
                          </w:p>
                          <w:p w14:paraId="1A248E5E" w14:textId="77777777" w:rsidR="00AA4F80" w:rsidRDefault="00246A56" w:rsidP="00AA4F80">
                            <w:pPr>
                              <w:pStyle w:val="ListBullet"/>
                            </w:pPr>
                            <w:hyperlink r:id="rId14" w:history="1">
                              <w:r w:rsidR="00AA4F80">
                                <w:rPr>
                                  <w:rStyle w:val="Hyperlink"/>
                                </w:rPr>
                                <w:t>https://study.com/academy/lesson/substance-abuse-lesson-plan.html</w:t>
                              </w:r>
                            </w:hyperlink>
                          </w:p>
                          <w:p w14:paraId="613A40A5" w14:textId="77777777" w:rsidR="00AA4F80" w:rsidRDefault="00246A56" w:rsidP="00AA4F80">
                            <w:pPr>
                              <w:pStyle w:val="ListBullet"/>
                            </w:pPr>
                            <w:hyperlink r:id="rId15" w:history="1">
                              <w:r w:rsidR="00AA4F80">
                                <w:rPr>
                                  <w:rStyle w:val="Hyperlink"/>
                                </w:rPr>
                                <w:t>https://www.khanacademy.org/science/health-and-medicine/mental-health/drug-abuse-and-drug-addictions/a/drug-abuse-and-drug-addiction</w:t>
                              </w:r>
                            </w:hyperlink>
                          </w:p>
                          <w:p w14:paraId="7FC574D1" w14:textId="77777777" w:rsidR="00AA4F80" w:rsidRDefault="00246A56" w:rsidP="00AA4F80">
                            <w:pPr>
                              <w:pStyle w:val="ListBullet"/>
                            </w:pPr>
                            <w:hyperlink r:id="rId16" w:history="1">
                              <w:r w:rsidR="00AA4F80">
                                <w:rPr>
                                  <w:rStyle w:val="Hyperlink"/>
                                </w:rPr>
                                <w:t>https://www.helpguide.org/articles/addictions/drug-abuse-and-addiction.htm/</w:t>
                              </w:r>
                            </w:hyperlink>
                          </w:p>
                          <w:p w14:paraId="266D3DBF" w14:textId="3A201679" w:rsidR="00AA4F80" w:rsidRDefault="00246A56" w:rsidP="00AA4F80">
                            <w:pPr>
                              <w:pStyle w:val="ListBullet"/>
                            </w:pPr>
                            <w:hyperlink r:id="rId17" w:history="1">
                              <w:r w:rsidR="00AA4F80">
                                <w:rPr>
                                  <w:rStyle w:val="Hyperlink"/>
                                </w:rPr>
                                <w:t>https://www.gov.gd/egov/pdf/ncodc/docs/manual_drug_prevention_grenada.pdf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Pr="00456C19" w:rsidRDefault="00D27DC3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68009472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10C42210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1A22535D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13B810FD" w14:textId="77777777" w:rsidR="003A0DF1" w:rsidRDefault="003300D5" w:rsidP="00AA4F80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the meaning of Drug Abuse.</w:t>
            </w:r>
          </w:p>
          <w:p w14:paraId="511B29E0" w14:textId="77777777" w:rsidR="003300D5" w:rsidRDefault="003300D5" w:rsidP="00AA4F80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Mention the dangers of Drug Abuse.</w:t>
            </w:r>
          </w:p>
          <w:p w14:paraId="22A31125" w14:textId="31E4DA39" w:rsidR="003300D5" w:rsidRPr="000A37E8" w:rsidRDefault="003300D5" w:rsidP="00AA4F80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Mention ways of preventing Drug Abuse.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2BD8A92" w14:textId="462A04A8" w:rsidR="00C41D59" w:rsidRPr="00C41D59" w:rsidRDefault="00C41D59" w:rsidP="00C41D59">
            <w:pPr>
              <w:pStyle w:val="Heading2"/>
              <w:rPr>
                <w:b/>
              </w:rPr>
            </w:pPr>
            <w:r w:rsidRPr="00C41D59">
              <w:rPr>
                <w:b/>
              </w:rPr>
              <w:t>Introduction/Activity Starter</w:t>
            </w:r>
          </w:p>
          <w:p w14:paraId="25F4F957" w14:textId="7905E8B6" w:rsidR="0017631E" w:rsidRDefault="003300D5" w:rsidP="005B263C">
            <w:pPr>
              <w:pStyle w:val="ListParagraph"/>
              <w:numPr>
                <w:ilvl w:val="0"/>
                <w:numId w:val="35"/>
              </w:numPr>
              <w:ind w:left="171" w:hanging="180"/>
            </w:pPr>
            <w:r>
              <w:t>The incessant abuse of drugs has done more harm than good to our youth and society.</w:t>
            </w:r>
          </w:p>
          <w:p w14:paraId="5E7814FC" w14:textId="77777777" w:rsidR="003300D5" w:rsidRDefault="003300D5" w:rsidP="005B263C">
            <w:pPr>
              <w:pStyle w:val="ListParagraph"/>
              <w:numPr>
                <w:ilvl w:val="0"/>
                <w:numId w:val="35"/>
              </w:numPr>
              <w:ind w:left="171" w:hanging="180"/>
            </w:pPr>
            <w:r>
              <w:t xml:space="preserve">The pace at which drugs are being abused daily in society is alarming. </w:t>
            </w:r>
          </w:p>
          <w:p w14:paraId="431F935D" w14:textId="77777777" w:rsidR="003300D5" w:rsidRDefault="003300D5" w:rsidP="005B263C">
            <w:pPr>
              <w:pStyle w:val="ListParagraph"/>
              <w:numPr>
                <w:ilvl w:val="0"/>
                <w:numId w:val="35"/>
              </w:numPr>
              <w:ind w:left="171" w:hanging="180"/>
            </w:pPr>
            <w:r>
              <w:t xml:space="preserve">This has resulted in much mental illness, addiction, smuggling and other vices. </w:t>
            </w:r>
          </w:p>
          <w:p w14:paraId="6CC78EF4" w14:textId="02A194CE" w:rsidR="005B263C" w:rsidRPr="003A0DF1" w:rsidRDefault="003300D5" w:rsidP="005B263C">
            <w:pPr>
              <w:pStyle w:val="ListParagraph"/>
              <w:numPr>
                <w:ilvl w:val="0"/>
                <w:numId w:val="35"/>
              </w:numPr>
              <w:ind w:left="171" w:hanging="180"/>
            </w:pPr>
            <w:r>
              <w:t>Unless this is given urgent attention, such situations will destroy the fabric of society</w:t>
            </w:r>
            <w:r w:rsidR="005B263C">
              <w:t>.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0A2F1DE2" w14:textId="77777777" w:rsidR="00B262A1" w:rsidRDefault="00B262A1" w:rsidP="00B262A1"/>
          <w:p w14:paraId="012DB69B" w14:textId="46E09D89" w:rsidR="00B262A1" w:rsidRPr="00171443" w:rsidRDefault="00B262A1" w:rsidP="00B262A1"/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03484B5D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1931CE4" w14:textId="77777777" w:rsidR="00BA60B0" w:rsidRPr="00456C19" w:rsidRDefault="003A0DF1" w:rsidP="00BA60B0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12808DE0" w14:textId="5B737888" w:rsidR="003A0DF1" w:rsidRDefault="005B263C" w:rsidP="00BA60B0">
            <w:pPr>
              <w:rPr>
                <w:b/>
              </w:rPr>
            </w:pPr>
            <w:r>
              <w:rPr>
                <w:b/>
              </w:rPr>
              <w:t>Day 1 / Lesson 1</w:t>
            </w:r>
            <w:r w:rsidR="003A0DF1" w:rsidRPr="003468F5">
              <w:rPr>
                <w:b/>
              </w:rPr>
              <w:t>–</w:t>
            </w:r>
            <w:r>
              <w:rPr>
                <w:b/>
              </w:rPr>
              <w:t>20M</w:t>
            </w:r>
            <w:r w:rsidR="003A0DF1">
              <w:rPr>
                <w:b/>
              </w:rPr>
              <w:t>ins</w:t>
            </w:r>
          </w:p>
          <w:p w14:paraId="70C66D5A" w14:textId="77777777" w:rsidR="00C41D59" w:rsidRPr="00C41D59" w:rsidRDefault="00E22530" w:rsidP="005B263C">
            <w:pPr>
              <w:pStyle w:val="ListParagraph"/>
              <w:numPr>
                <w:ilvl w:val="0"/>
                <w:numId w:val="30"/>
              </w:numPr>
              <w:ind w:left="171" w:hanging="171"/>
              <w:rPr>
                <w:rFonts w:cstheme="minorHAnsi"/>
              </w:rPr>
            </w:pPr>
            <w:r>
              <w:t>Pupils have learnt</w:t>
            </w:r>
            <w:r w:rsidR="005B263C">
              <w:t xml:space="preserve"> about</w:t>
            </w:r>
            <w:r>
              <w:t xml:space="preserve"> the meaning of drugs and its importance to them. </w:t>
            </w:r>
          </w:p>
          <w:p w14:paraId="765209E7" w14:textId="26D9134E" w:rsidR="003A0DF1" w:rsidRPr="00E22530" w:rsidRDefault="00E22530" w:rsidP="005B263C">
            <w:pPr>
              <w:pStyle w:val="ListParagraph"/>
              <w:numPr>
                <w:ilvl w:val="0"/>
                <w:numId w:val="30"/>
              </w:numPr>
              <w:ind w:left="171" w:hanging="171"/>
              <w:rPr>
                <w:rFonts w:cstheme="minorHAnsi"/>
              </w:rPr>
            </w:pPr>
            <w:r>
              <w:t>Have them recall what they have learnt by asking the following questions;</w:t>
            </w:r>
          </w:p>
          <w:p w14:paraId="40ADC178" w14:textId="77777777" w:rsidR="00E22530" w:rsidRPr="00C41D59" w:rsidRDefault="00E22530" w:rsidP="005B263C">
            <w:pPr>
              <w:pStyle w:val="ListParagraph"/>
              <w:numPr>
                <w:ilvl w:val="0"/>
                <w:numId w:val="40"/>
              </w:numPr>
              <w:ind w:left="351" w:hanging="180"/>
              <w:rPr>
                <w:rFonts w:cstheme="minorHAnsi"/>
                <w:b/>
              </w:rPr>
            </w:pPr>
            <w:r w:rsidRPr="00C41D59">
              <w:rPr>
                <w:b/>
              </w:rPr>
              <w:t xml:space="preserve">What </w:t>
            </w:r>
            <w:proofErr w:type="gramStart"/>
            <w:r w:rsidRPr="00C41D59">
              <w:rPr>
                <w:b/>
              </w:rPr>
              <w:t>are drugs used</w:t>
            </w:r>
            <w:proofErr w:type="gramEnd"/>
            <w:r w:rsidRPr="00C41D59">
              <w:rPr>
                <w:b/>
              </w:rPr>
              <w:t xml:space="preserve"> for?</w:t>
            </w:r>
          </w:p>
          <w:p w14:paraId="08175EA1" w14:textId="77777777" w:rsidR="00E22530" w:rsidRPr="00C41D59" w:rsidRDefault="00E22530" w:rsidP="005B263C">
            <w:pPr>
              <w:pStyle w:val="ListParagraph"/>
              <w:numPr>
                <w:ilvl w:val="0"/>
                <w:numId w:val="40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 xml:space="preserve">Mention pain-relieving drugs. </w:t>
            </w:r>
          </w:p>
          <w:p w14:paraId="594E274E" w14:textId="77777777" w:rsidR="00E22530" w:rsidRPr="00C41D59" w:rsidRDefault="00E22530" w:rsidP="005B263C">
            <w:pPr>
              <w:pStyle w:val="ListParagraph"/>
              <w:numPr>
                <w:ilvl w:val="0"/>
                <w:numId w:val="40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>Mention other drugs based on their categories.</w:t>
            </w:r>
          </w:p>
          <w:p w14:paraId="4CDF4422" w14:textId="77777777" w:rsidR="00E22530" w:rsidRPr="005B263C" w:rsidRDefault="00782B53" w:rsidP="005B263C">
            <w:pPr>
              <w:pStyle w:val="ListParagraph"/>
              <w:numPr>
                <w:ilvl w:val="0"/>
                <w:numId w:val="30"/>
              </w:numPr>
              <w:ind w:left="171" w:hanging="171"/>
            </w:pPr>
            <w:r w:rsidRPr="005B263C">
              <w:t>Explain what Drug Abuse means to the pupils as the use of drugs without the advice of a qualified Doctor.</w:t>
            </w:r>
          </w:p>
          <w:p w14:paraId="7580FAF5" w14:textId="4F484345" w:rsidR="00F66EB6" w:rsidRDefault="00F66EB6" w:rsidP="00F66EB6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Day 3/Lesson 3 </w:t>
            </w:r>
            <w:r w:rsidRPr="003468F5">
              <w:rPr>
                <w:b/>
              </w:rPr>
              <w:t>–</w:t>
            </w:r>
            <w:r w:rsidR="004C3D89">
              <w:rPr>
                <w:b/>
              </w:rPr>
              <w:t>30M</w:t>
            </w:r>
            <w:r>
              <w:rPr>
                <w:b/>
              </w:rPr>
              <w:t>ins</w:t>
            </w:r>
          </w:p>
          <w:p w14:paraId="6094A078" w14:textId="77777777" w:rsidR="00F66EB6" w:rsidRPr="00F66EB6" w:rsidRDefault="00F66EB6" w:rsidP="005B263C">
            <w:pPr>
              <w:pStyle w:val="ListParagraph"/>
              <w:numPr>
                <w:ilvl w:val="0"/>
                <w:numId w:val="39"/>
              </w:numPr>
              <w:ind w:left="171" w:hanging="180"/>
              <w:rPr>
                <w:b/>
              </w:rPr>
            </w:pPr>
            <w:r>
              <w:t xml:space="preserve">Pupils learn the dangers of drug abuse by watching a video clip showing people who have abuse drugs. They can also see this in pictures. </w:t>
            </w:r>
          </w:p>
          <w:p w14:paraId="6AF895D6" w14:textId="77777777" w:rsidR="00F86135" w:rsidRDefault="00F66EB6" w:rsidP="00F86135">
            <w:pPr>
              <w:pStyle w:val="ListParagraph"/>
              <w:numPr>
                <w:ilvl w:val="0"/>
                <w:numId w:val="39"/>
              </w:numPr>
              <w:ind w:left="171" w:hanging="180"/>
            </w:pPr>
            <w:r>
              <w:t>Encourage them to mention the dangers, based on the video clip or picture.</w:t>
            </w:r>
          </w:p>
          <w:p w14:paraId="1CBF4D32" w14:textId="7F54F6BA" w:rsidR="00F86135" w:rsidRDefault="00F86135" w:rsidP="00F86135">
            <w:pPr>
              <w:pStyle w:val="ListParagraph"/>
              <w:numPr>
                <w:ilvl w:val="0"/>
                <w:numId w:val="39"/>
              </w:numPr>
              <w:ind w:left="171" w:hanging="180"/>
            </w:pPr>
            <w:r>
              <w:t>Have the pupils give scenarios of when they have used any drug without the Doctor’s prescription.</w:t>
            </w:r>
          </w:p>
          <w:p w14:paraId="010DEDCC" w14:textId="1CA80457" w:rsidR="00F86135" w:rsidRDefault="00F86135" w:rsidP="005B263C">
            <w:pPr>
              <w:pStyle w:val="ListParagraph"/>
              <w:numPr>
                <w:ilvl w:val="0"/>
                <w:numId w:val="39"/>
              </w:numPr>
              <w:ind w:left="171" w:hanging="180"/>
            </w:pPr>
            <w:r>
              <w:t>Explain the dangers in their actions and have them promise never to do so again.</w:t>
            </w:r>
          </w:p>
          <w:p w14:paraId="1738048A" w14:textId="77777777" w:rsidR="00F86135" w:rsidRDefault="00F86135" w:rsidP="005B263C">
            <w:pPr>
              <w:pStyle w:val="ListParagraph"/>
              <w:numPr>
                <w:ilvl w:val="0"/>
                <w:numId w:val="39"/>
              </w:numPr>
              <w:ind w:left="171" w:hanging="180"/>
            </w:pPr>
            <w:r>
              <w:t>Give them ways of preventing Drug Abuse. Some are;</w:t>
            </w:r>
          </w:p>
          <w:p w14:paraId="5B12E066" w14:textId="77777777" w:rsidR="00F86135" w:rsidRPr="00C41D59" w:rsidRDefault="00F86135" w:rsidP="00F86135">
            <w:pPr>
              <w:pStyle w:val="ListParagraph"/>
              <w:numPr>
                <w:ilvl w:val="0"/>
                <w:numId w:val="43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>Avoid Bad Friends</w:t>
            </w:r>
          </w:p>
          <w:p w14:paraId="3D024154" w14:textId="00F8FFC8" w:rsidR="00F86135" w:rsidRPr="00C41D59" w:rsidRDefault="00F86135" w:rsidP="00F86135">
            <w:pPr>
              <w:pStyle w:val="ListParagraph"/>
              <w:numPr>
                <w:ilvl w:val="0"/>
                <w:numId w:val="43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>Seek advice of medical practitioners before taking drugs.</w:t>
            </w:r>
          </w:p>
          <w:p w14:paraId="6B793FD9" w14:textId="3DA3D954" w:rsidR="00F86135" w:rsidRPr="00C41D59" w:rsidRDefault="00F86135" w:rsidP="00F86135">
            <w:pPr>
              <w:pStyle w:val="ListParagraph"/>
              <w:numPr>
                <w:ilvl w:val="0"/>
                <w:numId w:val="43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>Avoid buying medicines in buses or unauthorized stores.</w:t>
            </w:r>
          </w:p>
          <w:p w14:paraId="51D53B50" w14:textId="011924A8" w:rsidR="00F86135" w:rsidRPr="00C41D59" w:rsidRDefault="00F86135" w:rsidP="00F86135">
            <w:pPr>
              <w:pStyle w:val="ListParagraph"/>
              <w:numPr>
                <w:ilvl w:val="0"/>
                <w:numId w:val="43"/>
              </w:numPr>
              <w:ind w:left="351" w:hanging="180"/>
              <w:rPr>
                <w:b/>
              </w:rPr>
            </w:pPr>
            <w:r w:rsidRPr="00C41D59">
              <w:rPr>
                <w:b/>
              </w:rPr>
              <w:t>Avoid self-medication.</w:t>
            </w:r>
          </w:p>
          <w:p w14:paraId="7E793B58" w14:textId="70C3AE7F" w:rsidR="00F66EB6" w:rsidRPr="00E22530" w:rsidRDefault="00F66EB6" w:rsidP="00F66EB6">
            <w:pPr>
              <w:pStyle w:val="ListParagraph"/>
              <w:rPr>
                <w:rFonts w:cstheme="minorHAnsi"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3525B4A" w14:textId="0984C61B" w:rsidR="003A0DF1" w:rsidRPr="00456C19" w:rsidRDefault="003A0DF1" w:rsidP="0026795F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2FFC51E3" w14:textId="6EFB3B51" w:rsidR="00B262A1" w:rsidRDefault="003A0DF1" w:rsidP="003A0DF1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</w:t>
            </w:r>
            <w:r w:rsidR="005B263C">
              <w:rPr>
                <w:b/>
              </w:rPr>
              <w:t>/</w:t>
            </w:r>
            <w:r w:rsidRPr="003A0DF1">
              <w:rPr>
                <w:b/>
              </w:rPr>
              <w:t xml:space="preserve">Lesson </w:t>
            </w:r>
            <w:r>
              <w:rPr>
                <w:b/>
              </w:rPr>
              <w:t>2</w:t>
            </w:r>
            <w:r w:rsidR="005B263C">
              <w:rPr>
                <w:b/>
              </w:rPr>
              <w:t>–15M</w:t>
            </w:r>
            <w:r w:rsidRPr="003A0DF1">
              <w:rPr>
                <w:b/>
              </w:rPr>
              <w:t>ins</w:t>
            </w:r>
          </w:p>
          <w:p w14:paraId="06375AC0" w14:textId="77777777" w:rsidR="00F66EB6" w:rsidRDefault="00782B53" w:rsidP="005B263C">
            <w:pPr>
              <w:pStyle w:val="ListParagraph"/>
              <w:numPr>
                <w:ilvl w:val="0"/>
                <w:numId w:val="31"/>
              </w:numPr>
              <w:ind w:left="207" w:hanging="207"/>
            </w:pPr>
            <w:r>
              <w:t xml:space="preserve">Pupils further learn about drugs, especially its abuse, through the following lead questions: </w:t>
            </w:r>
          </w:p>
          <w:p w14:paraId="08B042F7" w14:textId="36C4F1B0" w:rsidR="00F66EB6" w:rsidRPr="00C41D59" w:rsidRDefault="005B263C" w:rsidP="005B263C">
            <w:pPr>
              <w:pStyle w:val="ListParagraph"/>
              <w:numPr>
                <w:ilvl w:val="0"/>
                <w:numId w:val="41"/>
              </w:numPr>
              <w:ind w:left="387" w:hanging="180"/>
              <w:rPr>
                <w:b/>
              </w:rPr>
            </w:pPr>
            <w:r w:rsidRPr="00C41D59">
              <w:rPr>
                <w:b/>
              </w:rPr>
              <w:t>When</w:t>
            </w:r>
            <w:r w:rsidR="00782B53" w:rsidRPr="00C41D59">
              <w:rPr>
                <w:b/>
              </w:rPr>
              <w:t xml:space="preserve"> </w:t>
            </w:r>
            <w:proofErr w:type="gramStart"/>
            <w:r w:rsidR="00782B53" w:rsidRPr="00C41D59">
              <w:rPr>
                <w:b/>
              </w:rPr>
              <w:t>are drugs used</w:t>
            </w:r>
            <w:proofErr w:type="gramEnd"/>
            <w:r w:rsidR="00782B53" w:rsidRPr="00C41D59">
              <w:rPr>
                <w:b/>
              </w:rPr>
              <w:t>?</w:t>
            </w:r>
          </w:p>
          <w:p w14:paraId="10D8F3FF" w14:textId="018B252A" w:rsidR="00F66EB6" w:rsidRPr="00C41D59" w:rsidRDefault="005B263C" w:rsidP="005B263C">
            <w:pPr>
              <w:pStyle w:val="ListParagraph"/>
              <w:numPr>
                <w:ilvl w:val="0"/>
                <w:numId w:val="41"/>
              </w:numPr>
              <w:ind w:left="387" w:hanging="180"/>
              <w:rPr>
                <w:b/>
              </w:rPr>
            </w:pPr>
            <w:proofErr w:type="gramStart"/>
            <w:r w:rsidRPr="00C41D59">
              <w:rPr>
                <w:b/>
              </w:rPr>
              <w:t>Can</w:t>
            </w:r>
            <w:r w:rsidR="00782B53" w:rsidRPr="00C41D59">
              <w:rPr>
                <w:b/>
              </w:rPr>
              <w:t xml:space="preserve"> someone who is not sick use drugs?</w:t>
            </w:r>
            <w:proofErr w:type="gramEnd"/>
            <w:r w:rsidR="00782B53" w:rsidRPr="00C41D59">
              <w:rPr>
                <w:b/>
              </w:rPr>
              <w:t xml:space="preserve"> </w:t>
            </w:r>
          </w:p>
          <w:p w14:paraId="3CCDC56F" w14:textId="505C9990" w:rsidR="00F66EB6" w:rsidRPr="00C41D59" w:rsidRDefault="005B263C" w:rsidP="005B263C">
            <w:pPr>
              <w:pStyle w:val="ListParagraph"/>
              <w:numPr>
                <w:ilvl w:val="0"/>
                <w:numId w:val="41"/>
              </w:numPr>
              <w:ind w:left="387" w:hanging="180"/>
              <w:rPr>
                <w:b/>
              </w:rPr>
            </w:pPr>
            <w:r w:rsidRPr="00C41D59">
              <w:rPr>
                <w:b/>
              </w:rPr>
              <w:t>Who</w:t>
            </w:r>
            <w:r w:rsidR="00782B53" w:rsidRPr="00C41D59">
              <w:rPr>
                <w:b/>
              </w:rPr>
              <w:t xml:space="preserve"> can prescribe drugs? </w:t>
            </w:r>
          </w:p>
          <w:p w14:paraId="771262DC" w14:textId="2EABCB30" w:rsidR="00F66EB6" w:rsidRPr="00C41D59" w:rsidRDefault="005B263C" w:rsidP="005B263C">
            <w:pPr>
              <w:pStyle w:val="ListParagraph"/>
              <w:numPr>
                <w:ilvl w:val="0"/>
                <w:numId w:val="41"/>
              </w:numPr>
              <w:ind w:left="387" w:hanging="180"/>
              <w:rPr>
                <w:b/>
              </w:rPr>
            </w:pPr>
            <w:r w:rsidRPr="00C41D59">
              <w:rPr>
                <w:b/>
              </w:rPr>
              <w:t>Is</w:t>
            </w:r>
            <w:r w:rsidR="00782B53" w:rsidRPr="00C41D59">
              <w:rPr>
                <w:b/>
              </w:rPr>
              <w:t xml:space="preserve"> it good to take more or less drugs than the doctor recommends?</w:t>
            </w:r>
          </w:p>
          <w:p w14:paraId="5C5F10C4" w14:textId="575BB324" w:rsidR="00B262A1" w:rsidRPr="00C41D59" w:rsidRDefault="005B263C" w:rsidP="005B263C">
            <w:pPr>
              <w:pStyle w:val="ListParagraph"/>
              <w:numPr>
                <w:ilvl w:val="0"/>
                <w:numId w:val="41"/>
              </w:numPr>
              <w:ind w:left="387" w:hanging="180"/>
              <w:rPr>
                <w:b/>
              </w:rPr>
            </w:pPr>
            <w:r w:rsidRPr="00C41D59">
              <w:rPr>
                <w:b/>
              </w:rPr>
              <w:t>Where</w:t>
            </w:r>
            <w:r w:rsidR="00782B53" w:rsidRPr="00C41D59">
              <w:rPr>
                <w:b/>
              </w:rPr>
              <w:t xml:space="preserve"> is the proper place to buy drugs?</w:t>
            </w:r>
          </w:p>
          <w:p w14:paraId="74CC53B0" w14:textId="77777777" w:rsidR="005B263C" w:rsidRDefault="005B263C" w:rsidP="00F66EB6">
            <w:pPr>
              <w:pStyle w:val="ListParagraph"/>
              <w:ind w:left="543"/>
            </w:pPr>
          </w:p>
          <w:p w14:paraId="74BB4229" w14:textId="77777777" w:rsidR="00F86135" w:rsidRDefault="00F86135" w:rsidP="00F66EB6">
            <w:pPr>
              <w:pStyle w:val="ListParagraph"/>
              <w:ind w:left="543"/>
            </w:pPr>
          </w:p>
          <w:p w14:paraId="4EE626D0" w14:textId="77777777" w:rsidR="00F86135" w:rsidRDefault="00F86135" w:rsidP="00F66EB6">
            <w:pPr>
              <w:pStyle w:val="ListParagraph"/>
              <w:ind w:left="543"/>
            </w:pPr>
          </w:p>
          <w:p w14:paraId="3B167C30" w14:textId="796BF23A" w:rsidR="00F66EB6" w:rsidRDefault="00F66EB6" w:rsidP="00F66EB6">
            <w:pPr>
              <w:rPr>
                <w:b/>
              </w:rPr>
            </w:pPr>
            <w:r>
              <w:rPr>
                <w:b/>
              </w:rPr>
              <w:lastRenderedPageBreak/>
              <w:t>Day 4/Lesson</w:t>
            </w:r>
            <w:r w:rsidR="00F86135">
              <w:rPr>
                <w:b/>
              </w:rPr>
              <w:t xml:space="preserve"> 3</w:t>
            </w:r>
            <w:r>
              <w:rPr>
                <w:b/>
              </w:rPr>
              <w:t xml:space="preserve">  </w:t>
            </w:r>
            <w:r w:rsidRPr="003468F5">
              <w:rPr>
                <w:b/>
              </w:rPr>
              <w:t>–</w:t>
            </w:r>
            <w:r w:rsidR="00F86135">
              <w:rPr>
                <w:b/>
              </w:rPr>
              <w:t>20</w:t>
            </w:r>
            <w:r w:rsidR="004C3D89">
              <w:rPr>
                <w:b/>
              </w:rPr>
              <w:t>M</w:t>
            </w:r>
            <w:r>
              <w:rPr>
                <w:b/>
              </w:rPr>
              <w:t>ins</w:t>
            </w:r>
          </w:p>
          <w:p w14:paraId="6E19C2FC" w14:textId="77777777" w:rsidR="00F66EB6" w:rsidRPr="00F66EB6" w:rsidRDefault="00F66EB6" w:rsidP="005B263C">
            <w:pPr>
              <w:pStyle w:val="ListParagraph"/>
              <w:numPr>
                <w:ilvl w:val="0"/>
                <w:numId w:val="38"/>
              </w:numPr>
              <w:ind w:left="207" w:hanging="180"/>
              <w:rPr>
                <w:b/>
              </w:rPr>
            </w:pPr>
            <w:r>
              <w:t xml:space="preserve">Pupils listen to a resource person who guides them to identify ways of preventing drug abuse. </w:t>
            </w:r>
          </w:p>
          <w:p w14:paraId="7684CA5B" w14:textId="6B4BD0B0" w:rsidR="005B263C" w:rsidRDefault="005B263C" w:rsidP="005B263C">
            <w:pPr>
              <w:pStyle w:val="ListParagraph"/>
              <w:numPr>
                <w:ilvl w:val="0"/>
                <w:numId w:val="38"/>
              </w:numPr>
              <w:ind w:left="207" w:hanging="180"/>
            </w:pPr>
            <w:r>
              <w:t>She/ He</w:t>
            </w:r>
            <w:r w:rsidR="00F66EB6">
              <w:t xml:space="preserve"> may elicit responses from the pupils b</w:t>
            </w:r>
            <w:r>
              <w:t xml:space="preserve">y asking these lead questions: </w:t>
            </w:r>
          </w:p>
          <w:p w14:paraId="31442543" w14:textId="03571F08" w:rsidR="005B263C" w:rsidRPr="00C41C65" w:rsidRDefault="005B263C" w:rsidP="00C41D59">
            <w:pPr>
              <w:pStyle w:val="ListParagraph"/>
              <w:numPr>
                <w:ilvl w:val="0"/>
                <w:numId w:val="42"/>
              </w:numPr>
              <w:ind w:left="327" w:hanging="141"/>
              <w:rPr>
                <w:b/>
              </w:rPr>
            </w:pPr>
            <w:r w:rsidRPr="00C41C65">
              <w:rPr>
                <w:b/>
              </w:rPr>
              <w:t>What</w:t>
            </w:r>
            <w:r w:rsidR="00F66EB6" w:rsidRPr="00C41C65">
              <w:rPr>
                <w:b/>
              </w:rPr>
              <w:t xml:space="preserve"> do you</w:t>
            </w:r>
            <w:r w:rsidRPr="00C41C65">
              <w:rPr>
                <w:b/>
              </w:rPr>
              <w:t xml:space="preserve"> think</w:t>
            </w:r>
            <w:r w:rsidR="00F66EB6" w:rsidRPr="00C41C65">
              <w:rPr>
                <w:b/>
              </w:rPr>
              <w:t xml:space="preserve"> someone can do </w:t>
            </w:r>
            <w:r w:rsidRPr="00C41C65">
              <w:rPr>
                <w:b/>
              </w:rPr>
              <w:t xml:space="preserve">to avoid death through drugs? </w:t>
            </w:r>
          </w:p>
          <w:p w14:paraId="6DE11BFB" w14:textId="5B8B1FFD" w:rsidR="005B263C" w:rsidRPr="00C41C65" w:rsidRDefault="005B263C" w:rsidP="00C41D59">
            <w:pPr>
              <w:pStyle w:val="ListParagraph"/>
              <w:numPr>
                <w:ilvl w:val="0"/>
                <w:numId w:val="42"/>
              </w:numPr>
              <w:ind w:left="327" w:hanging="141"/>
              <w:rPr>
                <w:b/>
              </w:rPr>
            </w:pPr>
            <w:r w:rsidRPr="00C41C65">
              <w:rPr>
                <w:b/>
              </w:rPr>
              <w:t>What</w:t>
            </w:r>
            <w:r w:rsidR="00F66EB6" w:rsidRPr="00C41C65">
              <w:rPr>
                <w:b/>
              </w:rPr>
              <w:t xml:space="preserve"> advice will you give to use drugs without doctor’s prescription? </w:t>
            </w:r>
          </w:p>
          <w:p w14:paraId="282D24AC" w14:textId="1AFFD63E" w:rsidR="00F66EB6" w:rsidRPr="00C41C65" w:rsidRDefault="005B263C" w:rsidP="00C41D59">
            <w:pPr>
              <w:pStyle w:val="ListParagraph"/>
              <w:numPr>
                <w:ilvl w:val="0"/>
                <w:numId w:val="42"/>
              </w:numPr>
              <w:ind w:left="327" w:hanging="141"/>
              <w:rPr>
                <w:b/>
              </w:rPr>
            </w:pPr>
            <w:r w:rsidRPr="00C41C65">
              <w:rPr>
                <w:b/>
              </w:rPr>
              <w:t xml:space="preserve">What will you do if you </w:t>
            </w:r>
            <w:r w:rsidR="00F66EB6" w:rsidRPr="00C41C65">
              <w:rPr>
                <w:b/>
              </w:rPr>
              <w:t>see your friend abusing drugs?</w:t>
            </w:r>
          </w:p>
          <w:p w14:paraId="290231E8" w14:textId="176787C9" w:rsidR="00F66EB6" w:rsidRDefault="00F66EB6" w:rsidP="00F66EB6">
            <w:pPr>
              <w:pStyle w:val="ListParagraph"/>
              <w:ind w:left="543"/>
            </w:pPr>
            <w:bookmarkStart w:id="0" w:name="_GoBack"/>
            <w:bookmarkEnd w:id="0"/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C51570F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2DD369C5" w14:textId="77777777" w:rsidR="005B653A" w:rsidRDefault="00F66EB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What’s a drug? </w:t>
            </w:r>
          </w:p>
          <w:p w14:paraId="27295D78" w14:textId="77777777" w:rsidR="005B653A" w:rsidRDefault="00F66EB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Can you name some drugs?</w:t>
            </w:r>
          </w:p>
          <w:p w14:paraId="6E0950CF" w14:textId="78F38148" w:rsidR="00C17E2A" w:rsidRPr="00F208E3" w:rsidRDefault="00F66EB6" w:rsidP="00F208E3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What do drugs do to your body and mind?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5F9FF19" w14:textId="4A46A3F9" w:rsidR="00AA4F80" w:rsidRDefault="00AA4F80" w:rsidP="00F86135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Explain the meaning of drug abuse. </w:t>
            </w:r>
          </w:p>
          <w:p w14:paraId="7124762D" w14:textId="77777777" w:rsidR="00AA4F80" w:rsidRDefault="00AA4F80" w:rsidP="00F86135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Mention dangers of drug abuse. </w:t>
            </w:r>
          </w:p>
          <w:p w14:paraId="44D9FD2D" w14:textId="0C6792F2" w:rsidR="00CB08CC" w:rsidRPr="00287F69" w:rsidRDefault="00AA4F80" w:rsidP="005B653A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Mention ways of preventing drug abuse.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71DAD" w14:textId="77777777" w:rsidR="00246A56" w:rsidRDefault="00246A56">
      <w:pPr>
        <w:spacing w:before="0" w:after="0" w:line="240" w:lineRule="auto"/>
      </w:pPr>
      <w:r>
        <w:separator/>
      </w:r>
    </w:p>
  </w:endnote>
  <w:endnote w:type="continuationSeparator" w:id="0">
    <w:p w14:paraId="344E1874" w14:textId="77777777" w:rsidR="00246A56" w:rsidRDefault="00246A5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0EB06" w14:textId="520328F8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41C6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20698" w14:textId="77777777" w:rsidR="00246A56" w:rsidRDefault="00246A56">
      <w:pPr>
        <w:spacing w:before="0" w:after="0" w:line="240" w:lineRule="auto"/>
      </w:pPr>
      <w:r>
        <w:separator/>
      </w:r>
    </w:p>
  </w:footnote>
  <w:footnote w:type="continuationSeparator" w:id="0">
    <w:p w14:paraId="26AA04E6" w14:textId="77777777" w:rsidR="00246A56" w:rsidRDefault="00246A5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E7E07" w14:textId="3B48EB2C" w:rsidR="00A25094" w:rsidRDefault="00D171C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56167242" wp14:editId="73EA52A2">
          <wp:simplePos x="0" y="0"/>
          <wp:positionH relativeFrom="margin">
            <wp:align>right</wp:align>
          </wp:positionH>
          <wp:positionV relativeFrom="paragraph">
            <wp:posOffset>-352425</wp:posOffset>
          </wp:positionV>
          <wp:extent cx="695325" cy="504825"/>
          <wp:effectExtent l="0" t="0" r="9525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5A73"/>
    <w:multiLevelType w:val="hybridMultilevel"/>
    <w:tmpl w:val="016C0ED6"/>
    <w:lvl w:ilvl="0" w:tplc="04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4" w15:restartNumberingAfterBreak="0">
    <w:nsid w:val="09941251"/>
    <w:multiLevelType w:val="hybridMultilevel"/>
    <w:tmpl w:val="5AA4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 w15:restartNumberingAfterBreak="0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26D13"/>
    <w:multiLevelType w:val="hybridMultilevel"/>
    <w:tmpl w:val="958C8EDE"/>
    <w:lvl w:ilvl="0" w:tplc="6E948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510EEE"/>
    <w:multiLevelType w:val="hybridMultilevel"/>
    <w:tmpl w:val="D542ECFA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7" w15:restartNumberingAfterBreak="0">
    <w:nsid w:val="368D0A1A"/>
    <w:multiLevelType w:val="hybridMultilevel"/>
    <w:tmpl w:val="641632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 w15:restartNumberingAfterBreak="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 w15:restartNumberingAfterBreak="0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3" w15:restartNumberingAfterBreak="0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4665027"/>
    <w:multiLevelType w:val="hybridMultilevel"/>
    <w:tmpl w:val="85CC5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6" w15:restartNumberingAfterBreak="0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4"/>
  </w:num>
  <w:num w:numId="7">
    <w:abstractNumId w:val="28"/>
  </w:num>
  <w:num w:numId="8">
    <w:abstractNumId w:val="2"/>
  </w:num>
  <w:num w:numId="9">
    <w:abstractNumId w:val="14"/>
  </w:num>
  <w:num w:numId="10">
    <w:abstractNumId w:val="21"/>
  </w:num>
  <w:num w:numId="11">
    <w:abstractNumId w:val="27"/>
  </w:num>
  <w:num w:numId="12">
    <w:abstractNumId w:val="36"/>
  </w:num>
  <w:num w:numId="13">
    <w:abstractNumId w:val="8"/>
  </w:num>
  <w:num w:numId="14">
    <w:abstractNumId w:val="31"/>
  </w:num>
  <w:num w:numId="15">
    <w:abstractNumId w:val="5"/>
  </w:num>
  <w:num w:numId="16">
    <w:abstractNumId w:val="0"/>
  </w:num>
  <w:num w:numId="17">
    <w:abstractNumId w:val="19"/>
  </w:num>
  <w:num w:numId="18">
    <w:abstractNumId w:val="32"/>
  </w:num>
  <w:num w:numId="19">
    <w:abstractNumId w:val="29"/>
  </w:num>
  <w:num w:numId="20">
    <w:abstractNumId w:val="25"/>
  </w:num>
  <w:num w:numId="21">
    <w:abstractNumId w:val="35"/>
  </w:num>
  <w:num w:numId="22">
    <w:abstractNumId w:val="20"/>
  </w:num>
  <w:num w:numId="23">
    <w:abstractNumId w:val="9"/>
  </w:num>
  <w:num w:numId="24">
    <w:abstractNumId w:val="30"/>
  </w:num>
  <w:num w:numId="25">
    <w:abstractNumId w:val="26"/>
  </w:num>
  <w:num w:numId="26">
    <w:abstractNumId w:val="18"/>
  </w:num>
  <w:num w:numId="27">
    <w:abstractNumId w:val="10"/>
  </w:num>
  <w:num w:numId="28">
    <w:abstractNumId w:val="0"/>
  </w:num>
  <w:num w:numId="29">
    <w:abstractNumId w:val="1"/>
  </w:num>
  <w:num w:numId="30">
    <w:abstractNumId w:val="23"/>
  </w:num>
  <w:num w:numId="31">
    <w:abstractNumId w:val="7"/>
  </w:num>
  <w:num w:numId="32">
    <w:abstractNumId w:val="13"/>
  </w:num>
  <w:num w:numId="33">
    <w:abstractNumId w:val="6"/>
  </w:num>
  <w:num w:numId="34">
    <w:abstractNumId w:val="15"/>
  </w:num>
  <w:num w:numId="35">
    <w:abstractNumId w:val="12"/>
  </w:num>
  <w:num w:numId="36">
    <w:abstractNumId w:val="22"/>
  </w:num>
  <w:num w:numId="37">
    <w:abstractNumId w:val="24"/>
  </w:num>
  <w:num w:numId="38">
    <w:abstractNumId w:val="33"/>
  </w:num>
  <w:num w:numId="39">
    <w:abstractNumId w:val="11"/>
  </w:num>
  <w:num w:numId="40">
    <w:abstractNumId w:val="4"/>
  </w:num>
  <w:num w:numId="41">
    <w:abstractNumId w:val="3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24F01"/>
    <w:rsid w:val="00025777"/>
    <w:rsid w:val="0004502C"/>
    <w:rsid w:val="000904AA"/>
    <w:rsid w:val="000A37E8"/>
    <w:rsid w:val="000B72D9"/>
    <w:rsid w:val="000C562D"/>
    <w:rsid w:val="00125F0A"/>
    <w:rsid w:val="001432FD"/>
    <w:rsid w:val="001638D7"/>
    <w:rsid w:val="00163CA6"/>
    <w:rsid w:val="00171443"/>
    <w:rsid w:val="0017273B"/>
    <w:rsid w:val="0017631E"/>
    <w:rsid w:val="00196867"/>
    <w:rsid w:val="001A1C88"/>
    <w:rsid w:val="001D3BC8"/>
    <w:rsid w:val="001E6B90"/>
    <w:rsid w:val="001F4D29"/>
    <w:rsid w:val="00227208"/>
    <w:rsid w:val="00246A56"/>
    <w:rsid w:val="0026795F"/>
    <w:rsid w:val="00287F69"/>
    <w:rsid w:val="00293C01"/>
    <w:rsid w:val="002A5B76"/>
    <w:rsid w:val="002A72AE"/>
    <w:rsid w:val="002B733A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40481C"/>
    <w:rsid w:val="00417B53"/>
    <w:rsid w:val="00456C19"/>
    <w:rsid w:val="004760DA"/>
    <w:rsid w:val="004A1E11"/>
    <w:rsid w:val="004B20E0"/>
    <w:rsid w:val="004C3D89"/>
    <w:rsid w:val="004D089D"/>
    <w:rsid w:val="004E29C7"/>
    <w:rsid w:val="004E6185"/>
    <w:rsid w:val="00510B34"/>
    <w:rsid w:val="00513670"/>
    <w:rsid w:val="00520DAF"/>
    <w:rsid w:val="00545106"/>
    <w:rsid w:val="00564272"/>
    <w:rsid w:val="0056788D"/>
    <w:rsid w:val="005A42BC"/>
    <w:rsid w:val="005B263C"/>
    <w:rsid w:val="005B653A"/>
    <w:rsid w:val="005B664E"/>
    <w:rsid w:val="005B7D58"/>
    <w:rsid w:val="005C2512"/>
    <w:rsid w:val="005D7AFF"/>
    <w:rsid w:val="00603309"/>
    <w:rsid w:val="006326A0"/>
    <w:rsid w:val="006A5952"/>
    <w:rsid w:val="006F0813"/>
    <w:rsid w:val="006F7E46"/>
    <w:rsid w:val="00702A91"/>
    <w:rsid w:val="007076CB"/>
    <w:rsid w:val="00734BED"/>
    <w:rsid w:val="0076583E"/>
    <w:rsid w:val="00773C70"/>
    <w:rsid w:val="00782B53"/>
    <w:rsid w:val="0078309D"/>
    <w:rsid w:val="007D0E86"/>
    <w:rsid w:val="007E72B1"/>
    <w:rsid w:val="007F65A3"/>
    <w:rsid w:val="00807AE6"/>
    <w:rsid w:val="00811AB9"/>
    <w:rsid w:val="00826FC7"/>
    <w:rsid w:val="008A0706"/>
    <w:rsid w:val="008B02F5"/>
    <w:rsid w:val="008B419F"/>
    <w:rsid w:val="008F771F"/>
    <w:rsid w:val="009378FA"/>
    <w:rsid w:val="00955F59"/>
    <w:rsid w:val="00956DE4"/>
    <w:rsid w:val="00966C71"/>
    <w:rsid w:val="0098460F"/>
    <w:rsid w:val="0098614D"/>
    <w:rsid w:val="009D155F"/>
    <w:rsid w:val="009D5307"/>
    <w:rsid w:val="009E08FF"/>
    <w:rsid w:val="00A0116B"/>
    <w:rsid w:val="00A1735C"/>
    <w:rsid w:val="00A25094"/>
    <w:rsid w:val="00A7092B"/>
    <w:rsid w:val="00A83271"/>
    <w:rsid w:val="00AA4F80"/>
    <w:rsid w:val="00AD171D"/>
    <w:rsid w:val="00AD6AD0"/>
    <w:rsid w:val="00AF47E1"/>
    <w:rsid w:val="00B046C1"/>
    <w:rsid w:val="00B262A1"/>
    <w:rsid w:val="00B83B69"/>
    <w:rsid w:val="00B87608"/>
    <w:rsid w:val="00BA60B0"/>
    <w:rsid w:val="00BC356C"/>
    <w:rsid w:val="00BD430C"/>
    <w:rsid w:val="00BD5017"/>
    <w:rsid w:val="00BF1D3C"/>
    <w:rsid w:val="00C17E2A"/>
    <w:rsid w:val="00C26170"/>
    <w:rsid w:val="00C41C65"/>
    <w:rsid w:val="00C41D59"/>
    <w:rsid w:val="00C800B2"/>
    <w:rsid w:val="00C82CFC"/>
    <w:rsid w:val="00C86316"/>
    <w:rsid w:val="00C91483"/>
    <w:rsid w:val="00CB08CC"/>
    <w:rsid w:val="00CB2D0F"/>
    <w:rsid w:val="00CF3AEF"/>
    <w:rsid w:val="00D171C4"/>
    <w:rsid w:val="00D27DC3"/>
    <w:rsid w:val="00D3577C"/>
    <w:rsid w:val="00D43AC0"/>
    <w:rsid w:val="00D8019B"/>
    <w:rsid w:val="00DC17D5"/>
    <w:rsid w:val="00E05C0D"/>
    <w:rsid w:val="00E07205"/>
    <w:rsid w:val="00E2212B"/>
    <w:rsid w:val="00E22530"/>
    <w:rsid w:val="00E33536"/>
    <w:rsid w:val="00E601B6"/>
    <w:rsid w:val="00EA73B3"/>
    <w:rsid w:val="00EB3FC4"/>
    <w:rsid w:val="00EB69B6"/>
    <w:rsid w:val="00ED219F"/>
    <w:rsid w:val="00F1179F"/>
    <w:rsid w:val="00F2055A"/>
    <w:rsid w:val="00F208E3"/>
    <w:rsid w:val="00F235D6"/>
    <w:rsid w:val="00F37D8C"/>
    <w:rsid w:val="00F616CA"/>
    <w:rsid w:val="00F66CE1"/>
    <w:rsid w:val="00F66EB6"/>
    <w:rsid w:val="00F86135"/>
    <w:rsid w:val="00FB61C0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33192DA0-64A2-44A8-AAB3-1A5DFE2A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adsup.scholastic.com/teachers/teaching-guide" TargetMode="External"/><Relationship Id="rId13" Type="http://schemas.openxmlformats.org/officeDocument/2006/relationships/hyperlink" Target="http://headsup.scholastic.com/teachers/teaching-gui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gov.gd/egov/pdf/ncodc/docs/manual_drug_prevention_grenada.pdf" TargetMode="External"/><Relationship Id="rId17" Type="http://schemas.openxmlformats.org/officeDocument/2006/relationships/hyperlink" Target="https://www.gov.gd/egov/pdf/ncodc/docs/manual_drug_prevention_grenada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lpguide.org/articles/addictions/drug-abuse-and-addiction.ht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lpguide.org/articles/addictions/drug-abuse-and-addiction.ht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hanacademy.org/science/health-and-medicine/mental-health/drug-abuse-and-drug-addictions/a/drug-abuse-and-drug-addiction" TargetMode="External"/><Relationship Id="rId10" Type="http://schemas.openxmlformats.org/officeDocument/2006/relationships/hyperlink" Target="https://www.khanacademy.org/science/health-and-medicine/mental-health/drug-abuse-and-drug-addictions/a/drug-abuse-and-drug-addiction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substance-abuse-lesson-plan.html" TargetMode="External"/><Relationship Id="rId14" Type="http://schemas.openxmlformats.org/officeDocument/2006/relationships/hyperlink" Target="https://study.com/academy/lesson/substance-abuse-lesson-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67590"/>
    <w:rsid w:val="001B54F7"/>
    <w:rsid w:val="00336060"/>
    <w:rsid w:val="004A008E"/>
    <w:rsid w:val="00574AFD"/>
    <w:rsid w:val="00600CB1"/>
    <w:rsid w:val="006A4DDD"/>
    <w:rsid w:val="00713551"/>
    <w:rsid w:val="007262E0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</cp:revision>
  <dcterms:created xsi:type="dcterms:W3CDTF">2019-04-02T23:18:00Z</dcterms:created>
  <dcterms:modified xsi:type="dcterms:W3CDTF">2019-04-02T23:20:00Z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