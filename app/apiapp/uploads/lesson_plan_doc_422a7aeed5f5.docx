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640CB5" w:rsidP="005C1FC8">
            <w:pPr>
              <w:pStyle w:val="Title"/>
              <w:rPr>
                <w:sz w:val="40"/>
                <w:szCs w:val="40"/>
              </w:rPr>
            </w:pPr>
            <w:r w:rsidRPr="00786A07">
              <w:rPr>
                <w:sz w:val="40"/>
                <w:szCs w:val="40"/>
              </w:rPr>
              <w:t>Multiplication of three 1-digit numbers taking two at a time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/>
      </w:tblPr>
      <w:tblGrid>
        <w:gridCol w:w="1801"/>
        <w:gridCol w:w="288"/>
        <w:gridCol w:w="7372"/>
      </w:tblGrid>
      <w:tr w:rsidR="00C17E2A" w:rsidTr="00C17E2A">
        <w:trPr>
          <w:cnfStyle w:val="10000000000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10748E">
                  <w:r>
                    <w:t>Mathematics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440AC4">
                  <w:r>
                    <w:t>2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7A4D21" w:rsidRDefault="000A37E8" w:rsidP="00AD376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AD3764" w:rsidRPr="00786A07">
              <w:t xml:space="preserve">Multiplication of three 1-digit numbers taking two at a time </w:t>
            </w:r>
          </w:p>
        </w:tc>
      </w:tr>
    </w:tbl>
    <w:p w:rsidR="00C17E2A" w:rsidRDefault="00C57E72">
      <w:pPr>
        <w:pStyle w:val="NoSpacing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710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AD3764" w:rsidRDefault="00AD3764" w:rsidP="00AD3764">
                        <w:r>
                          <w:t xml:space="preserve">- Counters </w:t>
                        </w:r>
                      </w:p>
                      <w:p w:rsidR="00AD3764" w:rsidRDefault="00AD3764" w:rsidP="00AD3764">
                        <w:r>
                          <w:t>- Work book</w:t>
                        </w:r>
                      </w:p>
                      <w:p w:rsidR="00AD3764" w:rsidRDefault="00AD3764" w:rsidP="00AD3764">
                        <w:r>
                          <w:t xml:space="preserve">- White board and marker </w:t>
                        </w:r>
                      </w:p>
                      <w:p w:rsidR="00BF3180" w:rsidRPr="00BF3180" w:rsidRDefault="00BF3180" w:rsidP="00BF3180"/>
                      <w:p w:rsidR="000B2A8B" w:rsidRDefault="000B2A8B" w:rsidP="008B2B0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</w:tc>
                  </w:tr>
                  <w:tr w:rsidR="00C17E2A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AD3764" w:rsidRDefault="00AD3764" w:rsidP="00AD3764">
                        <w:r>
                          <w:t>-</w:t>
                        </w:r>
                        <w:hyperlink r:id="rId8" w:history="1">
                          <w:r w:rsidRPr="00FE716E">
                            <w:rPr>
                              <w:rStyle w:val="Hyperlink"/>
                            </w:rPr>
                            <w:t>https://study.com/academy/popular/multiplication-lesson-plan.html</w:t>
                          </w:r>
                        </w:hyperlink>
                      </w:p>
                      <w:p w:rsidR="00AD3764" w:rsidRDefault="00C57E72" w:rsidP="00AD3764">
                        <w:hyperlink r:id="rId9" w:history="1">
                          <w:r w:rsidR="00AD3764" w:rsidRPr="00FE716E">
                            <w:rPr>
                              <w:rStyle w:val="Hyperlink"/>
                            </w:rPr>
                            <w:t>https://www.homeschoolmath.net/teaching/md/multiplication-repeated-addition.php</w:t>
                          </w:r>
                        </w:hyperlink>
                      </w:p>
                      <w:p w:rsidR="00AD3764" w:rsidRDefault="00AD3764" w:rsidP="00AD3764">
                        <w:r>
                          <w:t>-</w:t>
                        </w:r>
                        <w:hyperlink r:id="rId10" w:history="1">
                          <w:r w:rsidRPr="00FE716E">
                            <w:rPr>
                              <w:rStyle w:val="Hyperlink"/>
                            </w:rPr>
                            <w:t>https://www.prodigygame.com/blog/how-to-teach-multiplication</w:t>
                          </w:r>
                        </w:hyperlink>
                      </w:p>
                      <w:p w:rsidR="00AD3764" w:rsidRDefault="00AD3764" w:rsidP="00AD3764">
                        <w:r>
                          <w:t>-</w:t>
                        </w:r>
                        <w:hyperlink r:id="rId11" w:history="1">
                          <w:r w:rsidRPr="00FE716E">
                            <w:rPr>
                              <w:rStyle w:val="Hyperlink"/>
                            </w:rPr>
                            <w:t>https://www.education.com/lesson-plan/multiplication-word-problems</w:t>
                          </w:r>
                        </w:hyperlink>
                      </w:p>
                      <w:p w:rsidR="00714A8D" w:rsidRDefault="00714A8D" w:rsidP="0083703B">
                        <w:pPr>
                          <w:pStyle w:val="ListBullet"/>
                        </w:pPr>
                      </w:p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17E2A" w:rsidRDefault="00C17E2A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AD5265" w:rsidP="00120253">
            <w:r>
              <w:t>Students should be able to;</w:t>
            </w:r>
          </w:p>
          <w:p w:rsidR="000E0C13" w:rsidRDefault="000E0C13" w:rsidP="000E0C13">
            <w:pPr>
              <w:ind w:left="175" w:hanging="175"/>
            </w:pPr>
            <w:r>
              <w:t xml:space="preserve">1. Multiply three 1-digit numbers taking two at a time </w:t>
            </w:r>
          </w:p>
          <w:p w:rsidR="000E0C13" w:rsidRDefault="000E0C13" w:rsidP="000E0C13">
            <w:pPr>
              <w:ind w:left="175" w:hanging="175"/>
            </w:pPr>
            <w:r>
              <w:t>2. Use previous knowledge of 1-digit to multiply three places multiplication</w:t>
            </w:r>
          </w:p>
          <w:p w:rsidR="001D4D95" w:rsidRDefault="001D4D95" w:rsidP="001D4D95"/>
          <w:p w:rsidR="001D4D95" w:rsidRDefault="001D4D95" w:rsidP="001D4D95"/>
          <w:p w:rsidR="001D4D95" w:rsidRDefault="001D4D95" w:rsidP="001D4D95"/>
          <w:p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D914D8" w:rsidRPr="00D914D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:rsidR="00964564" w:rsidRDefault="003D5DCE" w:rsidP="00964564">
            <w:pPr>
              <w:ind w:left="175" w:hanging="175"/>
            </w:pPr>
            <w:r>
              <w:t xml:space="preserve">1. </w:t>
            </w:r>
            <w:r w:rsidR="00964564">
              <w:t>Let the students try some problems on their own like (5 x 3 x 2)</w:t>
            </w:r>
          </w:p>
          <w:p w:rsidR="001D4D95" w:rsidRPr="000A37E8" w:rsidRDefault="001D4D95" w:rsidP="001D4D95"/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1E2F61" w:rsidRPr="001E2F61" w:rsidRDefault="001E2F61" w:rsidP="001E2F61"/>
          <w:p w:rsidR="00AD3764" w:rsidRDefault="00AD3764" w:rsidP="00AD3764">
            <w:pPr>
              <w:ind w:left="175" w:hanging="175"/>
            </w:pPr>
            <w:r>
              <w:t>1. Write 'three 1-digit numbers' on the board and ask students, "What does this mean?"</w:t>
            </w:r>
          </w:p>
          <w:p w:rsidR="00AD3764" w:rsidRDefault="00AD3764" w:rsidP="00AD3764">
            <w:pPr>
              <w:ind w:left="175" w:hanging="175"/>
            </w:pPr>
            <w:r>
              <w:t xml:space="preserve">2. Note down answers by students and explain that it represents 1-digit number in three places </w:t>
            </w:r>
          </w:p>
          <w:p w:rsidR="00AD3764" w:rsidRDefault="00AD3764" w:rsidP="00AD3764">
            <w:pPr>
              <w:ind w:left="175" w:hanging="175"/>
            </w:pPr>
            <w:r>
              <w:t xml:space="preserve">3. Tell students that today we are going to use our previous knowledge of multiplication to solve three 1-digit multiplications </w:t>
            </w: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964564" w:rsidRDefault="00964564" w:rsidP="00CD4D2B">
            <w:pPr>
              <w:rPr>
                <w:b/>
              </w:rPr>
            </w:pPr>
          </w:p>
          <w:p w:rsidR="005C1FC8" w:rsidRDefault="005C1FC8" w:rsidP="005C1FC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5C1FC8" w:rsidRPr="005C1FC8" w:rsidRDefault="005C1FC8" w:rsidP="005C1FC8">
            <w:pPr>
              <w:rPr>
                <w:b/>
              </w:rPr>
            </w:pPr>
            <w:r w:rsidRPr="00E07205">
              <w:rPr>
                <w:b/>
              </w:rPr>
              <w:t>Lesson 1-</w:t>
            </w:r>
            <w:r>
              <w:rPr>
                <w:b/>
              </w:rPr>
              <w:t>15</w:t>
            </w:r>
            <w:r w:rsidRPr="00E0720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  <w:proofErr w:type="spellEnd"/>
          </w:p>
          <w:p w:rsidR="00964564" w:rsidRDefault="00964564" w:rsidP="00964564">
            <w:pPr>
              <w:ind w:left="175" w:hanging="175"/>
            </w:pPr>
            <w:r>
              <w:t xml:space="preserve">1. Help students through the concept again </w:t>
            </w:r>
          </w:p>
          <w:p w:rsidR="00964564" w:rsidRDefault="00964564" w:rsidP="00964564">
            <w:pPr>
              <w:ind w:left="175" w:hanging="175"/>
            </w:pPr>
            <w:r>
              <w:t>2. Tell the students "we have solve taking (7 x 4) first, now try (4 x 3)</w:t>
            </w:r>
          </w:p>
          <w:p w:rsidR="00C2285B" w:rsidRDefault="00C2285B" w:rsidP="00964564">
            <w:pPr>
              <w:ind w:left="175" w:hanging="175"/>
            </w:pPr>
            <w:r>
              <w:t>3. Guide student to understand that 12 x 7 is equivalent to 7 x 12</w:t>
            </w:r>
          </w:p>
          <w:p w:rsidR="00964564" w:rsidRDefault="00006EE6" w:rsidP="00964564">
            <w:pPr>
              <w:ind w:left="175" w:hanging="175"/>
            </w:pPr>
            <w:r>
              <w:lastRenderedPageBreak/>
              <w:t>4</w:t>
            </w:r>
            <w:r w:rsidR="00964564">
              <w:t xml:space="preserve">.  </w:t>
            </w:r>
            <w:r>
              <w:t>Model another example on the board using 5 x 5 x 5</w:t>
            </w:r>
          </w:p>
          <w:p w:rsidR="00006EE6" w:rsidRDefault="00006EE6" w:rsidP="00964564">
            <w:pPr>
              <w:ind w:left="175" w:hanging="175"/>
            </w:pPr>
            <w:r>
              <w:t>5.</w:t>
            </w:r>
            <w:r w:rsidR="00611C64">
              <w:t xml:space="preserve"> Allow students to come up with solutions and guide them 5 x 5 = 25</w:t>
            </w:r>
          </w:p>
          <w:p w:rsidR="00611C64" w:rsidRDefault="00611C64" w:rsidP="00611C64">
            <w:pPr>
              <w:ind w:left="175" w:hanging="175"/>
            </w:pPr>
            <w:r>
              <w:t>6. Now, 25 x 5 = 125 (students should be familiar with multiplying 2-digit by 1-digit number).</w:t>
            </w:r>
          </w:p>
          <w:p w:rsidR="00780730" w:rsidRDefault="00780730" w:rsidP="00CD4D2B">
            <w:pPr>
              <w:rPr>
                <w:b/>
              </w:rPr>
            </w:pPr>
          </w:p>
          <w:p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1E2F61" w:rsidRDefault="001E2F61" w:rsidP="005C1FC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:rsidR="005C1FC8" w:rsidRPr="00C403C3" w:rsidRDefault="005C1FC8" w:rsidP="005C1FC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:rsidR="005C1FC8" w:rsidRDefault="005C1FC8" w:rsidP="005C1FC8">
            <w:pPr>
              <w:rPr>
                <w:b/>
              </w:rPr>
            </w:pPr>
            <w:r w:rsidRPr="00E07205">
              <w:rPr>
                <w:b/>
              </w:rPr>
              <w:t>Lesson 1-</w:t>
            </w:r>
            <w:r>
              <w:rPr>
                <w:b/>
              </w:rPr>
              <w:t>20</w:t>
            </w:r>
            <w:r w:rsidRPr="00E0720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  <w:proofErr w:type="spellEnd"/>
          </w:p>
          <w:p w:rsidR="001E2F61" w:rsidRPr="001E2F61" w:rsidRDefault="001E2F61" w:rsidP="005C1FC8">
            <w:pPr>
              <w:rPr>
                <w:b/>
                <w:i/>
              </w:rPr>
            </w:pPr>
            <w:r w:rsidRPr="001E2F61">
              <w:rPr>
                <w:b/>
                <w:i/>
              </w:rPr>
              <w:t>The concept of associative properties</w:t>
            </w:r>
          </w:p>
          <w:p w:rsidR="000E4F3D" w:rsidRDefault="000E4F3D" w:rsidP="000E4F3D">
            <w:pPr>
              <w:ind w:left="175" w:hanging="175"/>
            </w:pPr>
            <w:r>
              <w:t>1. Write the problem on the board 7 x 4 x 3</w:t>
            </w:r>
          </w:p>
          <w:p w:rsidR="000E4F3D" w:rsidRDefault="000E4F3D" w:rsidP="000E4F3D">
            <w:pPr>
              <w:ind w:left="175" w:hanging="175"/>
            </w:pPr>
            <w:r>
              <w:t>2. Tell students in other to solve this problem, there is need to group two 1-digit at a time (7 x 4) or (4 x 3)</w:t>
            </w:r>
          </w:p>
          <w:p w:rsidR="000E4F3D" w:rsidRDefault="000E4F3D" w:rsidP="000E4F3D">
            <w:pPr>
              <w:ind w:left="175" w:hanging="175"/>
            </w:pPr>
            <w:r>
              <w:t xml:space="preserve">3. Introduce them to the concept of 'associative properties', i.e. no matter the way you group factors, the product will be the same </w:t>
            </w:r>
          </w:p>
          <w:p w:rsidR="000E4F3D" w:rsidRDefault="000E4F3D" w:rsidP="000E4F3D">
            <w:pPr>
              <w:ind w:left="175" w:hanging="175"/>
            </w:pPr>
            <w:r>
              <w:t>4. Now 7 x 4 = 28 (</w:t>
            </w:r>
            <w:r w:rsidR="00713CCD">
              <w:t xml:space="preserve">Remind them how to multiply 1-digit numbers i.e. </w:t>
            </w:r>
            <w:r>
              <w:t>7 groups of 4 counters each)</w:t>
            </w:r>
          </w:p>
          <w:p w:rsidR="000E4F3D" w:rsidRDefault="000E4F3D" w:rsidP="000E4F3D">
            <w:pPr>
              <w:ind w:left="175" w:hanging="175"/>
            </w:pPr>
            <w:r>
              <w:t xml:space="preserve">5. We now have (28 x 3). Using previous knowledge to solve </w:t>
            </w:r>
          </w:p>
          <w:p w:rsidR="000E4F3D" w:rsidRDefault="000E4F3D" w:rsidP="000E4F3D">
            <w:pPr>
              <w:ind w:left="175" w:hanging="175"/>
            </w:pPr>
            <w:r>
              <w:t xml:space="preserve">     28</w:t>
            </w:r>
          </w:p>
          <w:p w:rsidR="000E4F3D" w:rsidRDefault="000E4F3D" w:rsidP="000E4F3D">
            <w:pPr>
              <w:ind w:left="175" w:hanging="175"/>
            </w:pPr>
            <w:r>
              <w:t xml:space="preserve">    x 3</w:t>
            </w:r>
          </w:p>
          <w:p w:rsidR="000E4F3D" w:rsidRDefault="000E4F3D" w:rsidP="000E4F3D">
            <w:pPr>
              <w:ind w:left="175" w:hanging="175"/>
            </w:pPr>
            <w:r>
              <w:t xml:space="preserve">     Begin with the ones:</w:t>
            </w:r>
          </w:p>
          <w:p w:rsidR="000E4F3D" w:rsidRDefault="000E4F3D" w:rsidP="000E4F3D">
            <w:pPr>
              <w:ind w:left="175" w:hanging="175"/>
            </w:pPr>
            <w:r>
              <w:t xml:space="preserve">     = 24 (8 x 3 = 24)</w:t>
            </w:r>
          </w:p>
          <w:p w:rsidR="000E4F3D" w:rsidRDefault="000E4F3D" w:rsidP="000E4F3D">
            <w:pPr>
              <w:ind w:left="175" w:hanging="175"/>
            </w:pPr>
            <w:r>
              <w:lastRenderedPageBreak/>
              <w:t>6. Then move on to the tens digit on the top number and the ones on the bottom number:</w:t>
            </w:r>
          </w:p>
          <w:p w:rsidR="000E4F3D" w:rsidRDefault="000E4F3D" w:rsidP="000E4F3D">
            <w:pPr>
              <w:ind w:left="175" w:hanging="175"/>
            </w:pPr>
            <w:r>
              <w:t xml:space="preserve">     = 60 (20 x 3= 60)</w:t>
            </w:r>
          </w:p>
          <w:p w:rsidR="000E4F3D" w:rsidRDefault="000E4F3D" w:rsidP="000E4F3D">
            <w:pPr>
              <w:ind w:left="175" w:hanging="175"/>
            </w:pPr>
            <w:r>
              <w:t>5. Then we can add 60 + 24 = 84.</w:t>
            </w:r>
          </w:p>
          <w:p w:rsidR="005C1FC8" w:rsidRDefault="005C1FC8" w:rsidP="005C1FC8">
            <w:pPr>
              <w:ind w:left="175" w:hanging="175"/>
            </w:pPr>
          </w:p>
          <w:p w:rsidR="00971415" w:rsidRPr="00971415" w:rsidRDefault="00971415" w:rsidP="00971415">
            <w:pPr>
              <w:rPr>
                <w:b/>
              </w:rPr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574B" w:rsidRDefault="00CB574B" w:rsidP="00EB2FF3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t>Summary</w:t>
            </w:r>
          </w:p>
          <w:p w:rsidR="00EA5BCA" w:rsidRPr="00EA5BCA" w:rsidRDefault="00964564" w:rsidP="00964564">
            <w:r>
              <w:t xml:space="preserve">This class uses student prior knowledge of basic multiplication to help understand multiplying there 1-digit number </w:t>
            </w: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A44970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860" w:rsidRDefault="00793860">
      <w:pPr>
        <w:spacing w:before="0" w:after="0" w:line="240" w:lineRule="auto"/>
      </w:pPr>
      <w:r>
        <w:separator/>
      </w:r>
    </w:p>
  </w:endnote>
  <w:endnote w:type="continuationSeparator" w:id="0">
    <w:p w:rsidR="00793860" w:rsidRDefault="007938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E2A" w:rsidRDefault="00C57E72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92531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860" w:rsidRDefault="00793860">
      <w:pPr>
        <w:spacing w:before="0" w:after="0" w:line="240" w:lineRule="auto"/>
      </w:pPr>
      <w:r>
        <w:separator/>
      </w:r>
    </w:p>
  </w:footnote>
  <w:footnote w:type="continuationSeparator" w:id="0">
    <w:p w:rsidR="00793860" w:rsidRDefault="007938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C2294F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5053AD"/>
    <w:multiLevelType w:val="hybridMultilevel"/>
    <w:tmpl w:val="5058C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61C0"/>
    <w:rsid w:val="00003186"/>
    <w:rsid w:val="00004D77"/>
    <w:rsid w:val="00006EE6"/>
    <w:rsid w:val="00012774"/>
    <w:rsid w:val="000153A3"/>
    <w:rsid w:val="00017AB7"/>
    <w:rsid w:val="00023BCC"/>
    <w:rsid w:val="00025F28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0C13"/>
    <w:rsid w:val="000E2930"/>
    <w:rsid w:val="000E4F3D"/>
    <w:rsid w:val="000F3C73"/>
    <w:rsid w:val="00100ADB"/>
    <w:rsid w:val="0010748E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2F61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7299F"/>
    <w:rsid w:val="0028057F"/>
    <w:rsid w:val="0028776C"/>
    <w:rsid w:val="00287F69"/>
    <w:rsid w:val="002A72AE"/>
    <w:rsid w:val="002B0D89"/>
    <w:rsid w:val="002B44A9"/>
    <w:rsid w:val="002B4EEC"/>
    <w:rsid w:val="002B733A"/>
    <w:rsid w:val="002C0925"/>
    <w:rsid w:val="002D3295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1893"/>
    <w:rsid w:val="00396443"/>
    <w:rsid w:val="003A037B"/>
    <w:rsid w:val="003A31B0"/>
    <w:rsid w:val="003A72AC"/>
    <w:rsid w:val="003B1470"/>
    <w:rsid w:val="003B6F46"/>
    <w:rsid w:val="003B777D"/>
    <w:rsid w:val="003C7DAD"/>
    <w:rsid w:val="003D30E4"/>
    <w:rsid w:val="003D5DCE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350B8"/>
    <w:rsid w:val="00440AC4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E5832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5297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1FC8"/>
    <w:rsid w:val="005C2512"/>
    <w:rsid w:val="005D27CF"/>
    <w:rsid w:val="005D78FD"/>
    <w:rsid w:val="005F37E5"/>
    <w:rsid w:val="00601257"/>
    <w:rsid w:val="00603309"/>
    <w:rsid w:val="00606C52"/>
    <w:rsid w:val="0060771A"/>
    <w:rsid w:val="00611C64"/>
    <w:rsid w:val="00614D56"/>
    <w:rsid w:val="00620391"/>
    <w:rsid w:val="0063032B"/>
    <w:rsid w:val="00631E0E"/>
    <w:rsid w:val="006326A0"/>
    <w:rsid w:val="006404AA"/>
    <w:rsid w:val="00640CB5"/>
    <w:rsid w:val="00641D69"/>
    <w:rsid w:val="006475CC"/>
    <w:rsid w:val="006513FB"/>
    <w:rsid w:val="00664E46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CCD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93860"/>
    <w:rsid w:val="007A4D21"/>
    <w:rsid w:val="007C31C8"/>
    <w:rsid w:val="007E3922"/>
    <w:rsid w:val="007E5E02"/>
    <w:rsid w:val="007F09DA"/>
    <w:rsid w:val="007F163A"/>
    <w:rsid w:val="007F4FCC"/>
    <w:rsid w:val="007F65A3"/>
    <w:rsid w:val="00807AE6"/>
    <w:rsid w:val="00811AB9"/>
    <w:rsid w:val="0083703B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07F1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531E"/>
    <w:rsid w:val="009260D0"/>
    <w:rsid w:val="009378FA"/>
    <w:rsid w:val="009538D2"/>
    <w:rsid w:val="009563B9"/>
    <w:rsid w:val="00956A48"/>
    <w:rsid w:val="00956B0B"/>
    <w:rsid w:val="00956DE4"/>
    <w:rsid w:val="0096456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44970"/>
    <w:rsid w:val="00A50553"/>
    <w:rsid w:val="00A74FCC"/>
    <w:rsid w:val="00A82696"/>
    <w:rsid w:val="00A85D55"/>
    <w:rsid w:val="00AB0656"/>
    <w:rsid w:val="00AB565D"/>
    <w:rsid w:val="00AC3948"/>
    <w:rsid w:val="00AC63A2"/>
    <w:rsid w:val="00AD171D"/>
    <w:rsid w:val="00AD3764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2B7C"/>
    <w:rsid w:val="00B36C8F"/>
    <w:rsid w:val="00B4776C"/>
    <w:rsid w:val="00B542DD"/>
    <w:rsid w:val="00B55350"/>
    <w:rsid w:val="00B57396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285B"/>
    <w:rsid w:val="00C24A10"/>
    <w:rsid w:val="00C403C3"/>
    <w:rsid w:val="00C57E72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D4D2B"/>
    <w:rsid w:val="00CE56FD"/>
    <w:rsid w:val="00CE5B35"/>
    <w:rsid w:val="00D17E02"/>
    <w:rsid w:val="00D2109C"/>
    <w:rsid w:val="00D21611"/>
    <w:rsid w:val="00D27DC3"/>
    <w:rsid w:val="00D329A0"/>
    <w:rsid w:val="00D3577C"/>
    <w:rsid w:val="00D43AC0"/>
    <w:rsid w:val="00D544E5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E71D8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F78"/>
    <w:rsid w:val="00E41D90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228"/>
    <w:rsid w:val="00EE497B"/>
    <w:rsid w:val="00EF0198"/>
    <w:rsid w:val="00EF7436"/>
    <w:rsid w:val="00F00CFF"/>
    <w:rsid w:val="00F04D8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55903"/>
    <w:rsid w:val="00F60399"/>
    <w:rsid w:val="00F616CA"/>
    <w:rsid w:val="00F62599"/>
    <w:rsid w:val="00F66CE1"/>
    <w:rsid w:val="00F814F7"/>
    <w:rsid w:val="00FA570E"/>
    <w:rsid w:val="00FB17D4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A44970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70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A44970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A44970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A44970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A44970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44970"/>
    <w:rPr>
      <w:color w:val="808080"/>
    </w:rPr>
  </w:style>
  <w:style w:type="table" w:customStyle="1" w:styleId="LessonPlan">
    <w:name w:val="Lesson Plan"/>
    <w:basedOn w:val="TableNormal"/>
    <w:uiPriority w:val="99"/>
    <w:rsid w:val="00A44970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A44970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4970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A44970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970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70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A44970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44970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A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popular/multiplication-lesson-plan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lesson-plan/multiplication-word-problems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prodigygame.com/blog/how-to-teach-multi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schoolmath.net/teaching/md/multiplication-repeated-addition.ph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DC1"/>
    <w:rsid w:val="00071DA5"/>
    <w:rsid w:val="000E3902"/>
    <w:rsid w:val="00106507"/>
    <w:rsid w:val="00253619"/>
    <w:rsid w:val="00280CE5"/>
    <w:rsid w:val="004A008E"/>
    <w:rsid w:val="004E1DB9"/>
    <w:rsid w:val="00571A20"/>
    <w:rsid w:val="005E6E71"/>
    <w:rsid w:val="006814AC"/>
    <w:rsid w:val="00713551"/>
    <w:rsid w:val="007B22AB"/>
    <w:rsid w:val="00805105"/>
    <w:rsid w:val="00816166"/>
    <w:rsid w:val="00836926"/>
    <w:rsid w:val="00952713"/>
    <w:rsid w:val="009D2491"/>
    <w:rsid w:val="009F797C"/>
    <w:rsid w:val="00A20224"/>
    <w:rsid w:val="00AB2F7D"/>
    <w:rsid w:val="00AB37F5"/>
    <w:rsid w:val="00AC5B79"/>
    <w:rsid w:val="00B67D1F"/>
    <w:rsid w:val="00C87D32"/>
    <w:rsid w:val="00C93DC1"/>
    <w:rsid w:val="00CD3E5A"/>
    <w:rsid w:val="00CF19C9"/>
    <w:rsid w:val="00D92979"/>
    <w:rsid w:val="00E17671"/>
    <w:rsid w:val="00EB30E9"/>
    <w:rsid w:val="00EE62A8"/>
    <w:rsid w:val="00F6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F66D4A"/>
  </w:style>
  <w:style w:type="paragraph" w:customStyle="1" w:styleId="57D0253E54FA4684857C7E53F49E1A5B">
    <w:name w:val="57D0253E54FA4684857C7E53F49E1A5B"/>
    <w:rsid w:val="00F66D4A"/>
  </w:style>
  <w:style w:type="paragraph" w:customStyle="1" w:styleId="7AE7DFE8D63F4AC0A9D67267C3699CCC">
    <w:name w:val="7AE7DFE8D63F4AC0A9D67267C3699CCC"/>
    <w:rsid w:val="00F66D4A"/>
  </w:style>
  <w:style w:type="paragraph" w:customStyle="1" w:styleId="1C876A8B6575410E8AA7530875A6B7F4">
    <w:name w:val="1C876A8B6575410E8AA7530875A6B7F4"/>
    <w:rsid w:val="00F66D4A"/>
  </w:style>
  <w:style w:type="paragraph" w:customStyle="1" w:styleId="A392ED6794CC47DFA557364CD4043756">
    <w:name w:val="A392ED6794CC47DFA557364CD4043756"/>
    <w:rsid w:val="00F66D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Yusuph</cp:lastModifiedBy>
  <cp:revision>2</cp:revision>
  <dcterms:created xsi:type="dcterms:W3CDTF">2019-06-13T00:14:00Z</dcterms:created>
  <dcterms:modified xsi:type="dcterms:W3CDTF">2019-06-13T00:14:00Z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