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D752651" w:rsidR="00C17E2A" w:rsidRPr="009260D0" w:rsidRDefault="00C77171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Discrimination of</w:t>
            </w:r>
            <w:r w:rsidR="00B42D2F">
              <w:rPr>
                <w:sz w:val="40"/>
                <w:szCs w:val="40"/>
              </w:rPr>
              <w:t xml:space="preserve"> dipthongs, digraphs</w:t>
            </w:r>
            <w:r>
              <w:rPr>
                <w:sz w:val="40"/>
                <w:szCs w:val="40"/>
              </w:rPr>
              <w:t xml:space="preserve"> and </w:t>
            </w:r>
            <w:r w:rsidR="00B42D2F">
              <w:rPr>
                <w:sz w:val="40"/>
                <w:szCs w:val="40"/>
              </w:rPr>
              <w:t>trigraph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62D36ACD" w:rsidR="00C17E2A" w:rsidRDefault="00B24CD9">
                <w:pPr>
                  <w:pStyle w:val="Date"/>
                </w:pPr>
                <w:r>
                  <w:t>5</w:t>
                </w:r>
                <w:r w:rsidR="00120253">
                  <w:t>.</w:t>
                </w:r>
                <w:r>
                  <w:t>29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0693315" w:rsidR="00C17E2A" w:rsidRDefault="00434EC5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791E09" w:rsidRDefault="000A37E8">
            <w:pPr>
              <w:rPr>
                <w:sz w:val="20"/>
                <w:szCs w:val="20"/>
              </w:rPr>
            </w:pPr>
            <w:r w:rsidRPr="00791E09">
              <w:rPr>
                <w:sz w:val="20"/>
                <w:szCs w:val="20"/>
              </w:rPr>
              <w:t>This lesson plan covers teaching content for;</w:t>
            </w:r>
          </w:p>
          <w:p w14:paraId="3EF08E7B" w14:textId="0118C853" w:rsidR="002A7661" w:rsidRPr="002A7661" w:rsidRDefault="00C77171" w:rsidP="002A766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Learning </w:t>
            </w:r>
            <w:r w:rsidR="00B42D2F">
              <w:rPr>
                <w:sz w:val="20"/>
                <w:szCs w:val="20"/>
              </w:rPr>
              <w:t>identifying diphthongs, digraphs and trigraphs.</w:t>
            </w:r>
          </w:p>
          <w:p w14:paraId="458BD9FD" w14:textId="467AAC90" w:rsidR="00FF4047" w:rsidRDefault="00C77171" w:rsidP="002A7661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Learn to</w:t>
            </w:r>
            <w:r w:rsidR="002A7661" w:rsidRPr="002A7661">
              <w:rPr>
                <w:sz w:val="20"/>
                <w:szCs w:val="20"/>
              </w:rPr>
              <w:t xml:space="preserve"> </w:t>
            </w:r>
            <w:r w:rsidR="00B42D2F">
              <w:rPr>
                <w:sz w:val="20"/>
                <w:szCs w:val="20"/>
              </w:rPr>
              <w:t>make sentences using diphthongs, digraph and trigraphs.</w:t>
            </w:r>
          </w:p>
        </w:tc>
      </w:tr>
    </w:tbl>
    <w:p w14:paraId="44024CC7" w14:textId="16E57A5B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79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FEE7D16" w14:textId="77777777" w:rsidR="00547C84" w:rsidRDefault="00547C84" w:rsidP="00547C84">
                                  <w:pPr>
                                    <w:pStyle w:val="ListBullet"/>
                                    <w:numPr>
                                      <w:ilvl w:val="0"/>
                                      <w:numId w:val="28"/>
                                    </w:numPr>
                                    <w:ind w:left="180" w:hanging="180"/>
                                  </w:pPr>
                                  <w:r w:rsidRPr="00547C84">
                                    <w:t>Pictures / flashcards trigraphs words.</w:t>
                                  </w:r>
                                </w:p>
                                <w:p w14:paraId="612D0A52" w14:textId="1F50F5B2" w:rsidR="00EA3A1A" w:rsidRDefault="00547C84" w:rsidP="00547C84">
                                  <w:pPr>
                                    <w:pStyle w:val="ListBullet"/>
                                    <w:numPr>
                                      <w:ilvl w:val="0"/>
                                      <w:numId w:val="28"/>
                                    </w:numPr>
                                    <w:ind w:left="180" w:hanging="180"/>
                                  </w:pPr>
                                  <w:r w:rsidRPr="00547C84">
                                    <w:t>Colored chalks/markers to high light the digraphs/trigraphs in words written on board</w:t>
                                  </w: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FC1E1AF" w14:textId="47AA8E50" w:rsidR="00EA21BA" w:rsidRDefault="00710537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96664" w:rsidRPr="00694AE8">
                                      <w:rPr>
                                        <w:rStyle w:val="Hyperlink"/>
                                      </w:rPr>
                                      <w:t>https://www.brighthubeducation.com/lesson-plans-grades-1-2/101853-teaching-diphthong-activities/</w:t>
                                    </w:r>
                                  </w:hyperlink>
                                </w:p>
                                <w:p w14:paraId="1AC3AD90" w14:textId="33CCD687" w:rsidR="00696664" w:rsidRDefault="00710537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96664">
                                      <w:rPr>
                                        <w:rStyle w:val="Hyperlink"/>
                                      </w:rPr>
                                      <w:t>https://www.123homeschool4me.com/trigraph-little-readers-for-first-grade_11/</w:t>
                                    </w:r>
                                  </w:hyperlink>
                                </w:p>
                                <w:p w14:paraId="065ED5F0" w14:textId="77777777" w:rsidR="00696664" w:rsidRPr="006016E2" w:rsidRDefault="00710537" w:rsidP="0083703B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10" w:history="1">
                                    <w:r w:rsidR="00696664">
                                      <w:rPr>
                                        <w:rStyle w:val="Hyperlink"/>
                                      </w:rPr>
                                      <w:t>https://www.brighthubeducation.com/lesson-plans-grades-1-2/101852-teaching-and-reviewing-vowel-digraphs/</w:t>
                                    </w:r>
                                  </w:hyperlink>
                                </w:p>
                                <w:p w14:paraId="0904C742" w14:textId="530706B6" w:rsidR="006016E2" w:rsidRDefault="006016E2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https://www.actionfactor.com/pages/lesson-plans/v1.07-consonant-digraphs.html</w:t>
                                    </w:r>
                                  </w:hyperlink>
                                </w:p>
                                <w:p w14:paraId="452B74C5" w14:textId="5F7798D2" w:rsidR="006016E2" w:rsidRDefault="006016E2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https://aminghori.blogspot.com/2016/02/lesson-plan-of-digraph-and-trigraphs.html?m=1</w:t>
                                    </w:r>
                                  </w:hyperlink>
                                </w:p>
                                <w:p w14:paraId="71DDBCE8" w14:textId="518DED5E" w:rsidR="006016E2" w:rsidRDefault="006016E2" w:rsidP="0083703B">
                                  <w:pPr>
                                    <w:pStyle w:val="ListBullet"/>
                                  </w:pPr>
                                  <w:hyperlink r:id="rId13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https://www.actionfactor.com/pages/lesson-plans/v2.05-diphthongs.html</w:t>
                                    </w:r>
                                  </w:hyperlink>
                                </w:p>
                                <w:p w14:paraId="266D3DBF" w14:textId="0560E92B" w:rsidR="006016E2" w:rsidRDefault="006016E2" w:rsidP="006016E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79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FEE7D16" w14:textId="77777777" w:rsidR="00547C84" w:rsidRDefault="00547C84" w:rsidP="00547C84">
                            <w:pPr>
                              <w:pStyle w:val="ListBullet"/>
                              <w:numPr>
                                <w:ilvl w:val="0"/>
                                <w:numId w:val="28"/>
                              </w:numPr>
                              <w:ind w:left="180" w:hanging="180"/>
                            </w:pPr>
                            <w:r w:rsidRPr="00547C84">
                              <w:t>Pictures / flashcards trigraphs words.</w:t>
                            </w:r>
                          </w:p>
                          <w:p w14:paraId="612D0A52" w14:textId="1F50F5B2" w:rsidR="00EA3A1A" w:rsidRDefault="00547C84" w:rsidP="00547C84">
                            <w:pPr>
                              <w:pStyle w:val="ListBullet"/>
                              <w:numPr>
                                <w:ilvl w:val="0"/>
                                <w:numId w:val="28"/>
                              </w:numPr>
                              <w:ind w:left="180" w:hanging="180"/>
                            </w:pPr>
                            <w:r w:rsidRPr="00547C84">
                              <w:t>Colored chalks/markers to high light the digraphs/trigraphs in words written on board</w:t>
                            </w: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FC1E1AF" w14:textId="47AA8E50" w:rsidR="00EA21BA" w:rsidRDefault="00710537" w:rsidP="0083703B">
                            <w:pPr>
                              <w:pStyle w:val="ListBullet"/>
                            </w:pPr>
                            <w:hyperlink r:id="rId14" w:history="1">
                              <w:r w:rsidR="00696664" w:rsidRPr="00694AE8">
                                <w:rPr>
                                  <w:rStyle w:val="Hyperlink"/>
                                </w:rPr>
                                <w:t>https://www.brighthubeducation.com/lesson-plans-grades-1-2/101853-teaching-diphthong-activities/</w:t>
                              </w:r>
                            </w:hyperlink>
                          </w:p>
                          <w:p w14:paraId="1AC3AD90" w14:textId="33CCD687" w:rsidR="00696664" w:rsidRDefault="00710537" w:rsidP="0083703B">
                            <w:pPr>
                              <w:pStyle w:val="ListBullet"/>
                            </w:pPr>
                            <w:hyperlink r:id="rId15" w:history="1">
                              <w:r w:rsidR="00696664">
                                <w:rPr>
                                  <w:rStyle w:val="Hyperlink"/>
                                </w:rPr>
                                <w:t>https://www.123homeschool4me.com/trigraph-little-readers-for-first-grade_11/</w:t>
                              </w:r>
                            </w:hyperlink>
                          </w:p>
                          <w:p w14:paraId="065ED5F0" w14:textId="77777777" w:rsidR="00696664" w:rsidRPr="006016E2" w:rsidRDefault="00710537" w:rsidP="0083703B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6" w:history="1">
                              <w:r w:rsidR="00696664">
                                <w:rPr>
                                  <w:rStyle w:val="Hyperlink"/>
                                </w:rPr>
                                <w:t>https://www.brighthubeducation.com/lesson-plans-grades-1-2/101852-teaching-and-reviewing-vowel-digraphs/</w:t>
                              </w:r>
                            </w:hyperlink>
                          </w:p>
                          <w:p w14:paraId="0904C742" w14:textId="530706B6" w:rsidR="006016E2" w:rsidRDefault="006016E2" w:rsidP="0083703B">
                            <w:pPr>
                              <w:pStyle w:val="ListBullet"/>
                            </w:pPr>
                            <w:hyperlink r:id="rId17" w:history="1">
                              <w:r w:rsidRPr="001E2134">
                                <w:rPr>
                                  <w:rStyle w:val="Hyperlink"/>
                                </w:rPr>
                                <w:t>https://www.actionfactor.com/pages/lesson-plans/v1.07-consonant-digraphs.html</w:t>
                              </w:r>
                            </w:hyperlink>
                          </w:p>
                          <w:p w14:paraId="452B74C5" w14:textId="5F7798D2" w:rsidR="006016E2" w:rsidRDefault="006016E2" w:rsidP="0083703B">
                            <w:pPr>
                              <w:pStyle w:val="ListBullet"/>
                            </w:pPr>
                            <w:hyperlink r:id="rId18" w:history="1">
                              <w:r w:rsidRPr="001E2134">
                                <w:rPr>
                                  <w:rStyle w:val="Hyperlink"/>
                                </w:rPr>
                                <w:t>https://aminghori.blogspot.com/2016/02/lesson-plan-of-digraph-and-trigraphs.html?m=1</w:t>
                              </w:r>
                            </w:hyperlink>
                          </w:p>
                          <w:p w14:paraId="71DDBCE8" w14:textId="518DED5E" w:rsidR="006016E2" w:rsidRDefault="006016E2" w:rsidP="0083703B">
                            <w:pPr>
                              <w:pStyle w:val="ListBullet"/>
                            </w:pPr>
                            <w:hyperlink r:id="rId19" w:history="1">
                              <w:r w:rsidRPr="001E2134">
                                <w:rPr>
                                  <w:rStyle w:val="Hyperlink"/>
                                </w:rPr>
                                <w:t>https://www.actionfactor.com/pages/lesson-plans/v2.05-diphthongs.html</w:t>
                              </w:r>
                            </w:hyperlink>
                          </w:p>
                          <w:p w14:paraId="266D3DBF" w14:textId="0560E92B" w:rsidR="006016E2" w:rsidRDefault="006016E2" w:rsidP="006016E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0A3C8D" w:rsidRDefault="00D27DC3">
            <w:pPr>
              <w:pStyle w:val="Heading2"/>
              <w:rPr>
                <w:b/>
              </w:rPr>
            </w:pPr>
            <w:r w:rsidRPr="000A3C8D">
              <w:rPr>
                <w:b/>
              </w:rPr>
              <w:t>Objectives</w:t>
            </w:r>
          </w:p>
          <w:p w14:paraId="0ABE148F" w14:textId="403E579E" w:rsidR="001D4D95" w:rsidRPr="000A3C8D" w:rsidRDefault="00AD5265" w:rsidP="00120253">
            <w:r w:rsidRPr="000A3C8D">
              <w:t>Students should be able to;</w:t>
            </w:r>
          </w:p>
          <w:p w14:paraId="4C44DD1E" w14:textId="77777777" w:rsidR="00696664" w:rsidRPr="000A3C8D" w:rsidRDefault="00696664" w:rsidP="00696664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90" w:hanging="90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0A3C8D">
              <w:t>Articulate and identify words containing diphthongs, digraphs and trigraphs in initial, middle and final position.</w:t>
            </w:r>
          </w:p>
          <w:p w14:paraId="07869066" w14:textId="77777777" w:rsidR="00696664" w:rsidRPr="000A3C8D" w:rsidRDefault="00696664" w:rsidP="00696664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5466D1AC" w:rsidR="00D914D8" w:rsidRPr="000A3C8D" w:rsidRDefault="00D914D8" w:rsidP="00696664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0A3C8D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56084AA3" w14:textId="77777777" w:rsidR="00544A1B" w:rsidRPr="000A3C8D" w:rsidRDefault="00544A1B" w:rsidP="00544A1B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80" w:hanging="90"/>
              <w:outlineLvl w:val="1"/>
            </w:pPr>
            <w:r w:rsidRPr="000A3C8D">
              <w:t>Choose a paragraph from the textbook.</w:t>
            </w:r>
          </w:p>
          <w:p w14:paraId="0DB8640F" w14:textId="4CD36B97" w:rsidR="00544A1B" w:rsidRPr="000A3C8D" w:rsidRDefault="00544A1B" w:rsidP="00544A1B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80" w:hanging="90"/>
              <w:outlineLvl w:val="1"/>
            </w:pPr>
            <w:r w:rsidRPr="000A3C8D">
              <w:t>Ask the students to point out two diphthongs, two digraphs and two trigraphs in the paragraph.</w:t>
            </w:r>
          </w:p>
          <w:p w14:paraId="74D3F004" w14:textId="30D8B28A" w:rsidR="00544A1B" w:rsidRPr="000A3C8D" w:rsidRDefault="00544A1B" w:rsidP="00544A1B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80" w:hanging="90"/>
              <w:outlineLvl w:val="1"/>
            </w:pPr>
            <w:r w:rsidRPr="000A3C8D">
              <w:t>Continue to point out diphthongs, digraphs and trigraphs to students when such words come up in other subjects to.</w:t>
            </w:r>
          </w:p>
          <w:p w14:paraId="775230DB" w14:textId="13606A1F" w:rsidR="00761F09" w:rsidRPr="000A3C8D" w:rsidRDefault="00544A1B" w:rsidP="00544A1B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80" w:hanging="90"/>
              <w:outlineLvl w:val="1"/>
            </w:pPr>
            <w:r w:rsidRPr="000A3C8D">
              <w:t>Involve the students in solving problems given in exercise at the end of unit/chapter.</w:t>
            </w:r>
          </w:p>
          <w:p w14:paraId="50E0D0C1" w14:textId="77777777" w:rsidR="00D12602" w:rsidRPr="000A3C8D" w:rsidRDefault="00D12602" w:rsidP="00D12602">
            <w:pPr>
              <w:pStyle w:val="Heading2"/>
              <w:rPr>
                <w:b/>
                <w:bCs/>
              </w:rPr>
            </w:pPr>
            <w:r w:rsidRPr="000A3C8D">
              <w:rPr>
                <w:b/>
                <w:bCs/>
              </w:rPr>
              <w:lastRenderedPageBreak/>
              <w:t>Summary</w:t>
            </w:r>
          </w:p>
          <w:p w14:paraId="68D4DB2C" w14:textId="3D93962A" w:rsidR="002E7793" w:rsidRPr="000A3C8D" w:rsidRDefault="00135A57" w:rsidP="002E7793">
            <w:pPr>
              <w:numPr>
                <w:ilvl w:val="0"/>
                <w:numId w:val="3"/>
              </w:numPr>
              <w:ind w:left="180" w:hanging="180"/>
            </w:pPr>
            <w:r w:rsidRPr="000A3C8D">
              <w:t>Tell students the differences in diphthongs, digraphs and trigraphs</w:t>
            </w:r>
          </w:p>
          <w:p w14:paraId="70BACF16" w14:textId="7B4E5DCF" w:rsidR="002E7793" w:rsidRPr="000A3C8D" w:rsidRDefault="00135A57" w:rsidP="002E7793">
            <w:pPr>
              <w:numPr>
                <w:ilvl w:val="0"/>
                <w:numId w:val="3"/>
              </w:numPr>
              <w:ind w:left="180" w:hanging="180"/>
            </w:pPr>
            <w:r w:rsidRPr="000A3C8D">
              <w:t>Ask students to write three sentences with each containing one example each on diphthongs, digraphs and trigraph</w:t>
            </w:r>
          </w:p>
          <w:p w14:paraId="02CB6B7A" w14:textId="120E3E94" w:rsidR="001D4D95" w:rsidRPr="000A3C8D" w:rsidRDefault="00135A57" w:rsidP="002E7793">
            <w:pPr>
              <w:numPr>
                <w:ilvl w:val="0"/>
                <w:numId w:val="3"/>
              </w:numPr>
              <w:ind w:left="180" w:hanging="180"/>
            </w:pPr>
            <w:r w:rsidRPr="000A3C8D">
              <w:t xml:space="preserve">Tell students to continuing doing this as it will help them to master diphthongs, digraphs </w:t>
            </w:r>
            <w:proofErr w:type="spellStart"/>
            <w:r w:rsidRPr="000A3C8D">
              <w:t>ans</w:t>
            </w:r>
            <w:proofErr w:type="spellEnd"/>
            <w:r w:rsidRPr="000A3C8D">
              <w:t xml:space="preserve"> trigraphs.</w:t>
            </w:r>
          </w:p>
          <w:p w14:paraId="42C39D07" w14:textId="77777777" w:rsidR="001D4D95" w:rsidRPr="000A3C8D" w:rsidRDefault="001D4D95" w:rsidP="001D4D95"/>
          <w:p w14:paraId="7683CE86" w14:textId="77777777" w:rsidR="001D4D95" w:rsidRPr="000A3C8D" w:rsidRDefault="001D4D95" w:rsidP="001D4D95"/>
          <w:p w14:paraId="6C8FDF80" w14:textId="77777777" w:rsidR="001D4D95" w:rsidRPr="000A3C8D" w:rsidRDefault="001D4D95" w:rsidP="001D4D95"/>
          <w:p w14:paraId="09613FE1" w14:textId="77777777" w:rsidR="001D4D95" w:rsidRPr="000A3C8D" w:rsidRDefault="001D4D95" w:rsidP="001D4D95"/>
          <w:p w14:paraId="5E46CA3D" w14:textId="77777777" w:rsidR="00A71E70" w:rsidRPr="000A3C8D" w:rsidRDefault="00A71E70" w:rsidP="001D4D95"/>
          <w:p w14:paraId="36A25895" w14:textId="77777777" w:rsidR="00A71E70" w:rsidRPr="000A3C8D" w:rsidRDefault="00A71E70" w:rsidP="001D4D95"/>
          <w:p w14:paraId="18F0E2F1" w14:textId="77777777" w:rsidR="00A71E70" w:rsidRPr="000A3C8D" w:rsidRDefault="00A71E70" w:rsidP="001D4D95"/>
          <w:p w14:paraId="43C888DB" w14:textId="77777777" w:rsidR="00A71E70" w:rsidRPr="000A3C8D" w:rsidRDefault="00A71E70" w:rsidP="001D4D95"/>
          <w:p w14:paraId="22A31125" w14:textId="18309E14" w:rsidR="00A71E70" w:rsidRPr="000A3C8D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0A3C8D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0A3C8D" w:rsidRDefault="006513FB" w:rsidP="006513FB">
            <w:pPr>
              <w:pStyle w:val="Heading2"/>
              <w:rPr>
                <w:b/>
              </w:rPr>
            </w:pPr>
            <w:r w:rsidRPr="000A3C8D">
              <w:rPr>
                <w:b/>
              </w:rPr>
              <w:t>Activity Starter/Instruction</w:t>
            </w:r>
          </w:p>
          <w:p w14:paraId="68D5AF57" w14:textId="77777777" w:rsidR="00547C84" w:rsidRPr="000A3C8D" w:rsidRDefault="00547C84" w:rsidP="00547C84">
            <w:pPr>
              <w:pStyle w:val="ListParagraph"/>
              <w:numPr>
                <w:ilvl w:val="0"/>
                <w:numId w:val="17"/>
              </w:numPr>
            </w:pPr>
            <w:r w:rsidRPr="000A3C8D">
              <w:t>Write the letters “oy” on the board.</w:t>
            </w:r>
          </w:p>
          <w:p w14:paraId="37ACBC13" w14:textId="77777777" w:rsidR="00547C84" w:rsidRPr="000A3C8D" w:rsidRDefault="00547C84" w:rsidP="00547C84">
            <w:pPr>
              <w:pStyle w:val="ListParagraph"/>
              <w:numPr>
                <w:ilvl w:val="0"/>
                <w:numId w:val="17"/>
              </w:numPr>
            </w:pPr>
            <w:r w:rsidRPr="000A3C8D">
              <w:t>Pronounce the sound that they make, emphasizing how your mouth moves around to make the sound.</w:t>
            </w:r>
          </w:p>
          <w:p w14:paraId="442222CD" w14:textId="77777777" w:rsidR="00547C84" w:rsidRPr="000A3C8D" w:rsidRDefault="00547C84" w:rsidP="00547C84">
            <w:pPr>
              <w:pStyle w:val="ListParagraph"/>
              <w:numPr>
                <w:ilvl w:val="0"/>
                <w:numId w:val="17"/>
              </w:numPr>
            </w:pPr>
            <w:r w:rsidRPr="000A3C8D">
              <w:t xml:space="preserve">Teach each diphthong individually or in pairs (e.g., “oy” and “oi”), leaving plenty of time for practicing each diphthong before moving on to another. </w:t>
            </w:r>
          </w:p>
          <w:p w14:paraId="08153398" w14:textId="77777777" w:rsidR="00547C84" w:rsidRPr="000A3C8D" w:rsidRDefault="00547C84" w:rsidP="00547C84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63ECA224" w:rsidR="00FB30A1" w:rsidRPr="000A3C8D" w:rsidRDefault="00FB30A1" w:rsidP="00547C84">
            <w:r w:rsidRPr="000A3C8D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74C429E" w:rsidR="00FB30A1" w:rsidRPr="000A3C8D" w:rsidRDefault="00C40201" w:rsidP="00FB30A1">
            <w:pPr>
              <w:rPr>
                <w:b/>
              </w:rPr>
            </w:pPr>
            <w:r w:rsidRPr="000A3C8D">
              <w:rPr>
                <w:b/>
              </w:rPr>
              <w:t>Day 2/ Lesson 2</w:t>
            </w:r>
            <w:r w:rsidR="00FB30A1" w:rsidRPr="000A3C8D">
              <w:rPr>
                <w:b/>
              </w:rPr>
              <w:t>: 15 Mins</w:t>
            </w:r>
          </w:p>
          <w:p w14:paraId="459D0CC8" w14:textId="77777777" w:rsidR="00547C84" w:rsidRPr="000A3C8D" w:rsidRDefault="00547C84" w:rsidP="00547C84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0A3C8D">
              <w:t xml:space="preserve">Circulate during the paired practice session, and listen to how students are sounding out diphthongs. </w:t>
            </w:r>
          </w:p>
          <w:p w14:paraId="19B631AD" w14:textId="77777777" w:rsidR="00547C84" w:rsidRPr="000A3C8D" w:rsidRDefault="00547C84" w:rsidP="00547C84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0A3C8D">
              <w:t xml:space="preserve">If students need more help, give additional instruction on the specific diphthongs that seem to be throwing them off. </w:t>
            </w:r>
          </w:p>
          <w:p w14:paraId="62DF6B0F" w14:textId="74206456" w:rsidR="00547C84" w:rsidRPr="000A3C8D" w:rsidRDefault="00547C84" w:rsidP="00547C84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0A3C8D">
              <w:t xml:space="preserve">These activities have been successful if students are able to sound out most diphthongs most of the time. </w:t>
            </w:r>
          </w:p>
          <w:p w14:paraId="36575BED" w14:textId="77777777" w:rsidR="00791E09" w:rsidRPr="000A3C8D" w:rsidRDefault="00791E09" w:rsidP="008F2C91">
            <w:pPr>
              <w:pStyle w:val="Heading1"/>
              <w:rPr>
                <w:sz w:val="18"/>
                <w:szCs w:val="18"/>
              </w:rPr>
            </w:pPr>
          </w:p>
          <w:p w14:paraId="2DF5F3F7" w14:textId="77777777" w:rsidR="000529DC" w:rsidRPr="000A3C8D" w:rsidRDefault="00B30F64" w:rsidP="008F2C91">
            <w:pPr>
              <w:pStyle w:val="Heading1"/>
              <w:rPr>
                <w:sz w:val="18"/>
                <w:szCs w:val="18"/>
              </w:rPr>
            </w:pPr>
            <w:r w:rsidRPr="000A3C8D">
              <w:rPr>
                <w:sz w:val="18"/>
                <w:szCs w:val="18"/>
              </w:rPr>
              <w:lastRenderedPageBreak/>
              <w:t>Teacher Guide</w:t>
            </w:r>
          </w:p>
          <w:p w14:paraId="0D15FA0B" w14:textId="17A36405" w:rsidR="00B30F64" w:rsidRPr="000A3C8D" w:rsidRDefault="00B30F64" w:rsidP="00CD4D2B">
            <w:pPr>
              <w:rPr>
                <w:b/>
              </w:rPr>
            </w:pPr>
            <w:r w:rsidRPr="000A3C8D">
              <w:rPr>
                <w:b/>
              </w:rPr>
              <w:t>Day 3/ Lesson 3: 20mins</w:t>
            </w:r>
          </w:p>
          <w:p w14:paraId="13A2DE8C" w14:textId="77777777" w:rsidR="00547C84" w:rsidRPr="000A3C8D" w:rsidRDefault="00547C84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0A3C8D">
              <w:t xml:space="preserve">Together with the class, make a poem containing a list of words that use the digraph that you are teaching. </w:t>
            </w:r>
          </w:p>
          <w:p w14:paraId="404C6049" w14:textId="77777777" w:rsidR="00547C84" w:rsidRPr="000A3C8D" w:rsidRDefault="00547C84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0A3C8D">
              <w:t xml:space="preserve">Because many words with the digraph rhyme with each other, this is easier than creating a typical poem. </w:t>
            </w:r>
          </w:p>
          <w:p w14:paraId="7A3635B8" w14:textId="77777777" w:rsidR="00547C84" w:rsidRPr="000A3C8D" w:rsidRDefault="00547C84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0A3C8D">
              <w:t>For example, you could put the words "feel," "heel," and "wheel" at the end of the lines of the poem so that the poem rhymes.</w:t>
            </w:r>
          </w:p>
          <w:p w14:paraId="458438ED" w14:textId="77777777" w:rsidR="00926649" w:rsidRDefault="00547C84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0A3C8D">
              <w:t>This is also a way to help students differentiate between two digraphs that make the same sound, such as "</w:t>
            </w:r>
            <w:proofErr w:type="spellStart"/>
            <w:r w:rsidRPr="000A3C8D">
              <w:t>ea</w:t>
            </w:r>
            <w:proofErr w:type="spellEnd"/>
            <w:r w:rsidRPr="000A3C8D">
              <w:t>" and "</w:t>
            </w:r>
            <w:proofErr w:type="spellStart"/>
            <w:r w:rsidRPr="000A3C8D">
              <w:t>ee</w:t>
            </w:r>
            <w:proofErr w:type="spellEnd"/>
            <w:r w:rsidRPr="000A3C8D">
              <w:t xml:space="preserve">." </w:t>
            </w:r>
          </w:p>
          <w:p w14:paraId="41B61B95" w14:textId="530A1995" w:rsidR="00547C84" w:rsidRPr="000A3C8D" w:rsidRDefault="00547C84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0A3C8D">
              <w:t>Include all of the "</w:t>
            </w:r>
            <w:proofErr w:type="spellStart"/>
            <w:r w:rsidRPr="000A3C8D">
              <w:t>ee</w:t>
            </w:r>
            <w:proofErr w:type="spellEnd"/>
            <w:r w:rsidRPr="000A3C8D">
              <w:t>" words (which are less common) in a poem, and students will remember those words as "belonging to the '</w:t>
            </w:r>
            <w:proofErr w:type="spellStart"/>
            <w:r w:rsidRPr="000A3C8D">
              <w:t>ee</w:t>
            </w:r>
            <w:proofErr w:type="spellEnd"/>
            <w:r w:rsidRPr="000A3C8D">
              <w:t xml:space="preserve">' poem." </w:t>
            </w:r>
          </w:p>
          <w:p w14:paraId="6AD83C36" w14:textId="02884B1C" w:rsidR="000529DC" w:rsidRPr="000A3C8D" w:rsidRDefault="00547C84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0A3C8D">
              <w:t>This will help them learn how to spell easily misspelled words.</w:t>
            </w:r>
          </w:p>
          <w:p w14:paraId="18773095" w14:textId="2F8F90C8" w:rsidR="00780730" w:rsidRPr="000A3C8D" w:rsidRDefault="00780730" w:rsidP="00CD4D2B">
            <w:pPr>
              <w:rPr>
                <w:b/>
              </w:rPr>
            </w:pPr>
          </w:p>
          <w:p w14:paraId="31B21B87" w14:textId="77777777" w:rsidR="00780730" w:rsidRPr="000A3C8D" w:rsidRDefault="00780730" w:rsidP="00CD4D2B">
            <w:pPr>
              <w:rPr>
                <w:b/>
              </w:rPr>
            </w:pPr>
          </w:p>
          <w:p w14:paraId="6CC78EF4" w14:textId="4BB29118" w:rsidR="00A37E88" w:rsidRPr="000A3C8D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Pr="000A3C8D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0A3C8D" w:rsidRDefault="00031953" w:rsidP="006513FB">
            <w:pPr>
              <w:pStyle w:val="Heading2"/>
              <w:rPr>
                <w:b/>
              </w:rPr>
            </w:pPr>
            <w:r w:rsidRPr="000A3C8D">
              <w:rPr>
                <w:b/>
              </w:rPr>
              <w:t>Teacher Guide</w:t>
            </w:r>
          </w:p>
          <w:p w14:paraId="70819890" w14:textId="03FB76B8" w:rsidR="00031953" w:rsidRPr="000A3C8D" w:rsidRDefault="00C40201" w:rsidP="00031953">
            <w:pPr>
              <w:rPr>
                <w:b/>
              </w:rPr>
            </w:pPr>
            <w:r w:rsidRPr="000A3C8D">
              <w:rPr>
                <w:b/>
              </w:rPr>
              <w:t>Day 1</w:t>
            </w:r>
            <w:r w:rsidR="00031953" w:rsidRPr="000A3C8D">
              <w:rPr>
                <w:b/>
              </w:rPr>
              <w:t>/ Lesson 1: 15 Mins</w:t>
            </w:r>
          </w:p>
          <w:p w14:paraId="00D8AE8A" w14:textId="30A7A354" w:rsidR="00696664" w:rsidRPr="000A3C8D" w:rsidRDefault="00696664" w:rsidP="00696664">
            <w:pPr>
              <w:pStyle w:val="ListParagraph"/>
              <w:numPr>
                <w:ilvl w:val="0"/>
                <w:numId w:val="16"/>
              </w:numPr>
              <w:ind w:left="315" w:hanging="270"/>
            </w:pPr>
            <w:r w:rsidRPr="000A3C8D">
              <w:t xml:space="preserve">Write some diphthongs on the board. </w:t>
            </w:r>
          </w:p>
          <w:p w14:paraId="6CFC6BB1" w14:textId="77777777" w:rsidR="000A3C8D" w:rsidRDefault="00547C84" w:rsidP="00B51BF7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0A3C8D">
              <w:t xml:space="preserve">Divide students into pairs, and instruct each student to make up to three sentences with the diphthongs on the list. </w:t>
            </w:r>
          </w:p>
          <w:p w14:paraId="086CE819" w14:textId="58847800" w:rsidR="00547C84" w:rsidRPr="000A3C8D" w:rsidRDefault="00547C84" w:rsidP="00B51BF7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0A3C8D">
              <w:t xml:space="preserve">For example, they might write “The boy had a toy” or “I set soil on the foil.” </w:t>
            </w:r>
          </w:p>
          <w:p w14:paraId="17F0BEA7" w14:textId="77777777" w:rsidR="000A3C8D" w:rsidRDefault="00547C84" w:rsidP="00B51BF7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0A3C8D">
              <w:t xml:space="preserve">After they have written three sentences, encourage them to pair up and read each other’s sentences. </w:t>
            </w:r>
          </w:p>
          <w:p w14:paraId="729910B8" w14:textId="7523600C" w:rsidR="000A3C8D" w:rsidRDefault="00547C84" w:rsidP="00B51BF7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0A3C8D">
              <w:t>The advantage of this practice activity is twofold. It not only gives students practice in reading the diphthongs</w:t>
            </w:r>
            <w:r w:rsidR="000A3C8D">
              <w:t xml:space="preserve">. </w:t>
            </w:r>
          </w:p>
          <w:p w14:paraId="7F3EE131" w14:textId="518190B3" w:rsidR="00547C84" w:rsidRPr="000A3C8D" w:rsidRDefault="000A3C8D" w:rsidP="00B51BF7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>
              <w:t>This activity also</w:t>
            </w:r>
            <w:r w:rsidR="00547C84" w:rsidRPr="000A3C8D">
              <w:t xml:space="preserve"> enables them to write the diphthongs and to check each other’s work. </w:t>
            </w:r>
          </w:p>
          <w:p w14:paraId="57CE78C0" w14:textId="77777777" w:rsidR="00A778C2" w:rsidRDefault="00547C84" w:rsidP="00B51BF7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0A3C8D">
              <w:t xml:space="preserve">Remind students to correct their partner’s sentences gently, and explain that taking corrections is part of becoming a good writer. </w:t>
            </w:r>
          </w:p>
          <w:p w14:paraId="384918AA" w14:textId="00E7CDCA" w:rsidR="000529DC" w:rsidRPr="000A3C8D" w:rsidRDefault="00547C84" w:rsidP="00B51BF7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0A3C8D">
              <w:t xml:space="preserve">This will minimize the hard feelings that students may feel during the correction </w:t>
            </w:r>
            <w:r w:rsidRPr="000A3C8D">
              <w:lastRenderedPageBreak/>
              <w:t>process and enable them to feel like a team with their partners.</w:t>
            </w:r>
            <w:r w:rsidR="00B51BF7" w:rsidRPr="000A3C8D">
              <w:rPr>
                <w:b/>
              </w:rPr>
              <w:t xml:space="preserve"> </w:t>
            </w:r>
          </w:p>
          <w:p w14:paraId="063BD8DD" w14:textId="069556AD" w:rsidR="00D47C20" w:rsidRPr="000A3C8D" w:rsidRDefault="00D47C20" w:rsidP="00A832CB">
            <w:pPr>
              <w:pStyle w:val="Heading2"/>
            </w:pPr>
          </w:p>
          <w:p w14:paraId="639D4780" w14:textId="77777777" w:rsidR="00547C84" w:rsidRPr="000A3C8D" w:rsidRDefault="00547C84" w:rsidP="00CD4D2B">
            <w:pPr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0A3C8D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  <w:t>Guided Practice</w:t>
            </w:r>
          </w:p>
          <w:p w14:paraId="3D3E63A7" w14:textId="59FD406C" w:rsidR="00A832CB" w:rsidRPr="000A3C8D" w:rsidRDefault="00A832CB" w:rsidP="00CD4D2B">
            <w:pPr>
              <w:rPr>
                <w:b/>
              </w:rPr>
            </w:pPr>
            <w:r w:rsidRPr="000A3C8D">
              <w:rPr>
                <w:b/>
              </w:rPr>
              <w:t xml:space="preserve">Day </w:t>
            </w:r>
            <w:r w:rsidR="00DC76FD" w:rsidRPr="000A3C8D">
              <w:rPr>
                <w:b/>
              </w:rPr>
              <w:t>4</w:t>
            </w:r>
            <w:r w:rsidRPr="000A3C8D">
              <w:rPr>
                <w:b/>
              </w:rPr>
              <w:t xml:space="preserve">/ Lesson </w:t>
            </w:r>
            <w:r w:rsidR="00D12602" w:rsidRPr="000A3C8D">
              <w:rPr>
                <w:b/>
              </w:rPr>
              <w:t>4</w:t>
            </w:r>
            <w:r w:rsidRPr="000A3C8D">
              <w:rPr>
                <w:b/>
              </w:rPr>
              <w:t xml:space="preserve">: </w:t>
            </w:r>
            <w:r w:rsidR="00D12602" w:rsidRPr="000A3C8D">
              <w:rPr>
                <w:b/>
              </w:rPr>
              <w:t>15</w:t>
            </w:r>
            <w:r w:rsidRPr="000A3C8D">
              <w:rPr>
                <w:b/>
              </w:rPr>
              <w:t xml:space="preserve">mins   </w:t>
            </w:r>
          </w:p>
          <w:p w14:paraId="70A67670" w14:textId="77777777" w:rsidR="00547C84" w:rsidRPr="000A3C8D" w:rsidRDefault="00547C84" w:rsidP="00547C84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0A3C8D">
              <w:rPr>
                <w:bCs/>
              </w:rPr>
              <w:t>To complete this activity, pass out lists of words containing two or several digraphs to each group of students.</w:t>
            </w:r>
          </w:p>
          <w:p w14:paraId="360EB6A5" w14:textId="77777777" w:rsidR="00547C84" w:rsidRPr="000A3C8D" w:rsidRDefault="00547C84" w:rsidP="00547C84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0A3C8D">
              <w:rPr>
                <w:bCs/>
              </w:rPr>
              <w:t xml:space="preserve">Then challenge each group to make a note-cards containing pictures of some of the words. </w:t>
            </w:r>
          </w:p>
          <w:p w14:paraId="401D0632" w14:textId="34838EEC" w:rsidR="00547C84" w:rsidRPr="000A3C8D" w:rsidRDefault="00547C84" w:rsidP="00547C84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0A3C8D">
              <w:rPr>
                <w:bCs/>
              </w:rPr>
              <w:t xml:space="preserve">For example, one note-card might have the picture of a sheep, while another might have a picture of a pie. </w:t>
            </w:r>
          </w:p>
          <w:p w14:paraId="24BBE9C0" w14:textId="77777777" w:rsidR="00547C84" w:rsidRPr="000A3C8D" w:rsidRDefault="00547C84" w:rsidP="00547C84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0A3C8D">
              <w:rPr>
                <w:bCs/>
              </w:rPr>
              <w:t xml:space="preserve">Groups should then swap piles and sort the note-cards into two or several piles, based on the digraph that spells the picture. </w:t>
            </w:r>
          </w:p>
          <w:p w14:paraId="27AE7281" w14:textId="6D81B9A5" w:rsidR="00DC76FD" w:rsidRPr="000A3C8D" w:rsidRDefault="00547C84" w:rsidP="00547C84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0A3C8D">
              <w:rPr>
                <w:bCs/>
              </w:rPr>
              <w:t>For example, the picture of the sheep and the bee would be in one pile, while the pie and the die would be in another pile.</w:t>
            </w:r>
          </w:p>
          <w:p w14:paraId="6FEE1979" w14:textId="77777777" w:rsidR="00696664" w:rsidRPr="000A3C8D" w:rsidRDefault="00696664" w:rsidP="00D12602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0A3C8D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3D953E0" w14:textId="668CE95D" w:rsidR="00D12602" w:rsidRPr="000A3C8D" w:rsidRDefault="00D12602" w:rsidP="00D12602">
            <w:pPr>
              <w:rPr>
                <w:b/>
              </w:rPr>
            </w:pPr>
            <w:r w:rsidRPr="000A3C8D">
              <w:rPr>
                <w:b/>
              </w:rPr>
              <w:t xml:space="preserve">Day 5/ Lesson 2: </w:t>
            </w:r>
            <w:r w:rsidR="00696664" w:rsidRPr="000A3C8D">
              <w:rPr>
                <w:b/>
              </w:rPr>
              <w:t>2</w:t>
            </w:r>
            <w:r w:rsidR="00EA21BA" w:rsidRPr="000A3C8D">
              <w:rPr>
                <w:b/>
              </w:rPr>
              <w:t>0</w:t>
            </w:r>
            <w:r w:rsidRPr="000A3C8D">
              <w:rPr>
                <w:b/>
              </w:rPr>
              <w:t xml:space="preserve"> Mins</w:t>
            </w:r>
          </w:p>
          <w:p w14:paraId="7C950538" w14:textId="77777777" w:rsidR="005143A2" w:rsidRPr="000A3C8D" w:rsidRDefault="005143A2" w:rsidP="00EA21BA">
            <w:pPr>
              <w:pStyle w:val="ListParagraph"/>
              <w:numPr>
                <w:ilvl w:val="0"/>
                <w:numId w:val="27"/>
              </w:numPr>
              <w:ind w:left="210" w:hanging="180"/>
            </w:pPr>
            <w:r w:rsidRPr="000A3C8D">
              <w:t xml:space="preserve">Write the following trigraphs on the board in the columns. </w:t>
            </w:r>
          </w:p>
          <w:tbl>
            <w:tblPr>
              <w:tblW w:w="0" w:type="auto"/>
              <w:tblInd w:w="37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1320"/>
              <w:gridCol w:w="1022"/>
            </w:tblGrid>
            <w:tr w:rsidR="005143A2" w:rsidRPr="000A3C8D" w14:paraId="72846427" w14:textId="77777777" w:rsidTr="005143A2">
              <w:trPr>
                <w:trHeight w:val="268"/>
              </w:trPr>
              <w:tc>
                <w:tcPr>
                  <w:tcW w:w="7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F63C96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 </w:t>
                  </w:r>
                  <w:proofErr w:type="spellStart"/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dge</w:t>
                  </w:r>
                  <w:proofErr w:type="spellEnd"/>
                </w:p>
              </w:tc>
              <w:tc>
                <w:tcPr>
                  <w:tcW w:w="136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7F4173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                  tch</w:t>
                  </w:r>
                </w:p>
              </w:tc>
              <w:tc>
                <w:tcPr>
                  <w:tcW w:w="10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FEB577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            </w:t>
                  </w:r>
                  <w:proofErr w:type="spellStart"/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igh</w:t>
                  </w:r>
                  <w:proofErr w:type="spellEnd"/>
                </w:p>
              </w:tc>
            </w:tr>
            <w:tr w:rsidR="005143A2" w:rsidRPr="000A3C8D" w14:paraId="037D7449" w14:textId="77777777" w:rsidTr="005143A2">
              <w:trPr>
                <w:trHeight w:val="594"/>
              </w:trPr>
              <w:tc>
                <w:tcPr>
                  <w:tcW w:w="7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0328C6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Bridge</w:t>
                  </w:r>
                </w:p>
                <w:p w14:paraId="00401078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Edge</w:t>
                  </w:r>
                </w:p>
                <w:p w14:paraId="34C48B95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grudge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BB19D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Patch</w:t>
                  </w:r>
                </w:p>
                <w:p w14:paraId="6E49BE22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Match</w:t>
                  </w:r>
                </w:p>
                <w:p w14:paraId="1E0FFFFC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hatch</w:t>
                  </w:r>
                </w:p>
              </w:tc>
              <w:tc>
                <w:tcPr>
                  <w:tcW w:w="10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DC3418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Sigh</w:t>
                  </w:r>
                </w:p>
                <w:p w14:paraId="28C77CD9" w14:textId="77777777" w:rsidR="005143A2" w:rsidRPr="000A3C8D" w:rsidRDefault="005143A2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Flight</w:t>
                  </w:r>
                </w:p>
                <w:p w14:paraId="080D5B8A" w14:textId="1A7FCAEA" w:rsidR="005143A2" w:rsidRPr="000A3C8D" w:rsidRDefault="00731B7A" w:rsidP="005143A2">
                  <w:pPr>
                    <w:spacing w:before="0" w:after="0" w:line="240" w:lineRule="auto"/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</w:pPr>
                  <w:r w:rsidRPr="000A3C8D">
                    <w:rPr>
                      <w:rFonts w:eastAsia="Times New Roman" w:cstheme="minorHAnsi"/>
                      <w:color w:val="7B7B7B"/>
                      <w:spacing w:val="3"/>
                      <w:lang w:val="en-GB" w:eastAsia="en-GB"/>
                    </w:rPr>
                    <w:t>Hight</w:t>
                  </w:r>
                </w:p>
              </w:tc>
            </w:tr>
          </w:tbl>
          <w:p w14:paraId="2A211634" w14:textId="77777777" w:rsidR="005143A2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225" w:hanging="180"/>
            </w:pPr>
            <w:r w:rsidRPr="000A3C8D">
              <w:t>Now ask students to think of words that have a particular trigraph ‘</w:t>
            </w:r>
            <w:proofErr w:type="spellStart"/>
            <w:r w:rsidRPr="000A3C8D">
              <w:t>dge</w:t>
            </w:r>
            <w:proofErr w:type="spellEnd"/>
            <w:r w:rsidRPr="000A3C8D">
              <w:t>’.</w:t>
            </w:r>
          </w:p>
          <w:p w14:paraId="48BE4961" w14:textId="77777777" w:rsidR="005143A2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225" w:hanging="180"/>
            </w:pPr>
            <w:r w:rsidRPr="000A3C8D">
              <w:t>Repeat this activity with other trigraphs as well.</w:t>
            </w:r>
          </w:p>
          <w:p w14:paraId="2E169B42" w14:textId="77777777" w:rsidR="005143A2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225" w:hanging="180"/>
            </w:pPr>
            <w:r w:rsidRPr="000A3C8D">
              <w:t>After that, discuss the position of each trigraph in the given words on the board.</w:t>
            </w:r>
          </w:p>
          <w:p w14:paraId="5E0CDA51" w14:textId="724DAF15" w:rsidR="005143A2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225" w:hanging="180"/>
            </w:pPr>
            <w:r w:rsidRPr="000A3C8D">
              <w:lastRenderedPageBreak/>
              <w:t xml:space="preserve">Ask them to sort out trigraph in initial, middle, and final </w:t>
            </w:r>
            <w:r w:rsidR="00731B7A" w:rsidRPr="000A3C8D">
              <w:t>position</w:t>
            </w:r>
            <w:r w:rsidRPr="000A3C8D">
              <w:t xml:space="preserve"> in the given words.</w:t>
            </w:r>
          </w:p>
          <w:p w14:paraId="7E0C961A" w14:textId="77777777" w:rsidR="005143A2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225" w:hanging="180"/>
            </w:pPr>
            <w:r w:rsidRPr="000A3C8D">
              <w:t>Hold a competition by dividing the class in two groups.</w:t>
            </w:r>
          </w:p>
          <w:p w14:paraId="76745D8A" w14:textId="77777777" w:rsidR="005143A2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225" w:hanging="180"/>
            </w:pPr>
            <w:r w:rsidRPr="000A3C8D">
              <w:t>Ask the students to suggest three words that would go under the headings in each of the columns on the board.</w:t>
            </w:r>
          </w:p>
          <w:p w14:paraId="7F872C1C" w14:textId="77777777" w:rsidR="005143A2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225" w:hanging="180"/>
            </w:pPr>
            <w:r w:rsidRPr="000A3C8D">
              <w:t>Let the groups take turns, scoring one point for each correct answer.</w:t>
            </w:r>
          </w:p>
          <w:p w14:paraId="68436706" w14:textId="77777777" w:rsidR="005143A2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225" w:hanging="180"/>
            </w:pPr>
            <w:r w:rsidRPr="000A3C8D">
              <w:t>The team that gives more correct answers will be the winner.</w:t>
            </w:r>
          </w:p>
          <w:p w14:paraId="012DB69B" w14:textId="7475DA44" w:rsidR="00971415" w:rsidRPr="000A3C8D" w:rsidRDefault="005143A2" w:rsidP="005143A2">
            <w:pPr>
              <w:pStyle w:val="ListParagraph"/>
              <w:numPr>
                <w:ilvl w:val="0"/>
                <w:numId w:val="27"/>
              </w:numPr>
              <w:ind w:left="405"/>
            </w:pPr>
            <w:r w:rsidRPr="000A3C8D">
              <w:t>Students must copy the complete table of words in their notebooks.</w:t>
            </w:r>
          </w:p>
        </w:tc>
      </w:tr>
    </w:tbl>
    <w:p w14:paraId="75A246ED" w14:textId="77777777" w:rsidR="00C17E2A" w:rsidRDefault="00C17E2A"/>
    <w:sectPr w:rsidR="00C17E2A">
      <w:footerReference w:type="default" r:id="rId20"/>
      <w:headerReference w:type="first" r:id="rId21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E89DA" w14:textId="77777777" w:rsidR="00710537" w:rsidRDefault="00710537">
      <w:pPr>
        <w:spacing w:before="0" w:after="0" w:line="240" w:lineRule="auto"/>
      </w:pPr>
      <w:r>
        <w:separator/>
      </w:r>
    </w:p>
  </w:endnote>
  <w:endnote w:type="continuationSeparator" w:id="0">
    <w:p w14:paraId="21CA42EA" w14:textId="77777777" w:rsidR="00710537" w:rsidRDefault="007105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5D674" w14:textId="77777777" w:rsidR="00710537" w:rsidRDefault="00710537">
      <w:pPr>
        <w:spacing w:before="0" w:after="0" w:line="240" w:lineRule="auto"/>
      </w:pPr>
      <w:r>
        <w:separator/>
      </w:r>
    </w:p>
  </w:footnote>
  <w:footnote w:type="continuationSeparator" w:id="0">
    <w:p w14:paraId="79C256EB" w14:textId="77777777" w:rsidR="00710537" w:rsidRDefault="007105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06022"/>
    <w:multiLevelType w:val="hybridMultilevel"/>
    <w:tmpl w:val="EFB8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12837"/>
    <w:multiLevelType w:val="hybridMultilevel"/>
    <w:tmpl w:val="F79CB5F6"/>
    <w:lvl w:ilvl="0" w:tplc="97868E2E">
      <w:numFmt w:val="bullet"/>
      <w:lvlText w:val="-"/>
      <w:lvlJc w:val="left"/>
      <w:pPr>
        <w:ind w:left="81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B238B"/>
    <w:multiLevelType w:val="hybridMultilevel"/>
    <w:tmpl w:val="2518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03E9A"/>
    <w:multiLevelType w:val="hybridMultilevel"/>
    <w:tmpl w:val="12FCD3B0"/>
    <w:lvl w:ilvl="0" w:tplc="9ECA2B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8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17"/>
  </w:num>
  <w:num w:numId="4">
    <w:abstractNumId w:val="24"/>
  </w:num>
  <w:num w:numId="5">
    <w:abstractNumId w:val="19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23"/>
  </w:num>
  <w:num w:numId="14">
    <w:abstractNumId w:val="5"/>
  </w:num>
  <w:num w:numId="15">
    <w:abstractNumId w:val="26"/>
  </w:num>
  <w:num w:numId="16">
    <w:abstractNumId w:val="9"/>
  </w:num>
  <w:num w:numId="17">
    <w:abstractNumId w:val="3"/>
  </w:num>
  <w:num w:numId="18">
    <w:abstractNumId w:val="11"/>
  </w:num>
  <w:num w:numId="19">
    <w:abstractNumId w:val="22"/>
  </w:num>
  <w:num w:numId="20">
    <w:abstractNumId w:val="29"/>
  </w:num>
  <w:num w:numId="21">
    <w:abstractNumId w:val="8"/>
  </w:num>
  <w:num w:numId="22">
    <w:abstractNumId w:val="10"/>
  </w:num>
  <w:num w:numId="23">
    <w:abstractNumId w:val="27"/>
  </w:num>
  <w:num w:numId="24">
    <w:abstractNumId w:val="16"/>
  </w:num>
  <w:num w:numId="25">
    <w:abstractNumId w:val="21"/>
  </w:num>
  <w:num w:numId="26">
    <w:abstractNumId w:val="15"/>
  </w:num>
  <w:num w:numId="27">
    <w:abstractNumId w:val="25"/>
  </w:num>
  <w:num w:numId="28">
    <w:abstractNumId w:val="2"/>
  </w:num>
  <w:num w:numId="29">
    <w:abstractNumId w:val="18"/>
  </w:num>
  <w:num w:numId="3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3C8D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5A57"/>
    <w:rsid w:val="001432FD"/>
    <w:rsid w:val="00151B6D"/>
    <w:rsid w:val="001603C7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A7661"/>
    <w:rsid w:val="002B44A9"/>
    <w:rsid w:val="002B4EEC"/>
    <w:rsid w:val="002B733A"/>
    <w:rsid w:val="002C0925"/>
    <w:rsid w:val="002D3295"/>
    <w:rsid w:val="002D41D0"/>
    <w:rsid w:val="002E4739"/>
    <w:rsid w:val="002E7793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E4AD7"/>
    <w:rsid w:val="003F4800"/>
    <w:rsid w:val="0040481C"/>
    <w:rsid w:val="004061A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34EC5"/>
    <w:rsid w:val="004433CB"/>
    <w:rsid w:val="0044472C"/>
    <w:rsid w:val="00453D92"/>
    <w:rsid w:val="0045402B"/>
    <w:rsid w:val="004827E6"/>
    <w:rsid w:val="00483322"/>
    <w:rsid w:val="00483AE5"/>
    <w:rsid w:val="00485065"/>
    <w:rsid w:val="00486F5A"/>
    <w:rsid w:val="004A3441"/>
    <w:rsid w:val="004A6D6D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43A2"/>
    <w:rsid w:val="00517CB1"/>
    <w:rsid w:val="00520977"/>
    <w:rsid w:val="00520DAF"/>
    <w:rsid w:val="00527CCB"/>
    <w:rsid w:val="00532DD1"/>
    <w:rsid w:val="00541391"/>
    <w:rsid w:val="00544A1B"/>
    <w:rsid w:val="00545106"/>
    <w:rsid w:val="00546ACD"/>
    <w:rsid w:val="00547C84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16E2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5A84"/>
    <w:rsid w:val="00667D6F"/>
    <w:rsid w:val="00675B73"/>
    <w:rsid w:val="00677486"/>
    <w:rsid w:val="00686B1E"/>
    <w:rsid w:val="00696664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C39"/>
    <w:rsid w:val="006F7E46"/>
    <w:rsid w:val="0070141C"/>
    <w:rsid w:val="00706EE0"/>
    <w:rsid w:val="00710537"/>
    <w:rsid w:val="00713D5E"/>
    <w:rsid w:val="00714A8D"/>
    <w:rsid w:val="007177D7"/>
    <w:rsid w:val="00731B7A"/>
    <w:rsid w:val="00735CBB"/>
    <w:rsid w:val="00740E81"/>
    <w:rsid w:val="00742B82"/>
    <w:rsid w:val="00743B1E"/>
    <w:rsid w:val="00747C96"/>
    <w:rsid w:val="00752C4E"/>
    <w:rsid w:val="00756214"/>
    <w:rsid w:val="00760A6B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5E02"/>
    <w:rsid w:val="007F09DA"/>
    <w:rsid w:val="007F163A"/>
    <w:rsid w:val="007F178D"/>
    <w:rsid w:val="007F4FCC"/>
    <w:rsid w:val="007F65A3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26649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778C2"/>
    <w:rsid w:val="00A82696"/>
    <w:rsid w:val="00A832CB"/>
    <w:rsid w:val="00A85D55"/>
    <w:rsid w:val="00A8719A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1105D"/>
    <w:rsid w:val="00B24CD9"/>
    <w:rsid w:val="00B25DC5"/>
    <w:rsid w:val="00B262A1"/>
    <w:rsid w:val="00B27BDC"/>
    <w:rsid w:val="00B30F64"/>
    <w:rsid w:val="00B36C8F"/>
    <w:rsid w:val="00B42D2F"/>
    <w:rsid w:val="00B4776C"/>
    <w:rsid w:val="00B50357"/>
    <w:rsid w:val="00B51BF7"/>
    <w:rsid w:val="00B542DD"/>
    <w:rsid w:val="00B55350"/>
    <w:rsid w:val="00B57396"/>
    <w:rsid w:val="00B6091A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0D3"/>
    <w:rsid w:val="00E84F61"/>
    <w:rsid w:val="00E85536"/>
    <w:rsid w:val="00E86F8A"/>
    <w:rsid w:val="00E90B98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51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ghthubeducation.com/lesson-plans-grades-1-2/101853-teaching-diphthong-activities/" TargetMode="External"/><Relationship Id="rId13" Type="http://schemas.openxmlformats.org/officeDocument/2006/relationships/hyperlink" Target="https://www.actionfactor.com/pages/lesson-plans/v2.05-diphthongs.html" TargetMode="External"/><Relationship Id="rId18" Type="http://schemas.openxmlformats.org/officeDocument/2006/relationships/hyperlink" Target="https://aminghori.blogspot.com/2016/02/lesson-plan-of-digraph-and-trigraphs.html?m=1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minghori.blogspot.com/2016/02/lesson-plan-of-digraph-and-trigraphs.html?m=1" TargetMode="External"/><Relationship Id="rId17" Type="http://schemas.openxmlformats.org/officeDocument/2006/relationships/hyperlink" Target="https://www.actionfactor.com/pages/lesson-plans/v1.07-consonant-digraph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ghthubeducation.com/lesson-plans-grades-1-2/101852-teaching-and-reviewing-vowel-digraph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tionfactor.com/pages/lesson-plans/v1.07-consonant-digraph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123homeschool4me.com/trigraph-little-readers-for-first-grade_11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brighthubeducation.com/lesson-plans-grades-1-2/101852-teaching-and-reviewing-vowel-digraphs/" TargetMode="External"/><Relationship Id="rId19" Type="http://schemas.openxmlformats.org/officeDocument/2006/relationships/hyperlink" Target="https://www.actionfactor.com/pages/lesson-plans/v2.05-diphthon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23homeschool4me.com/trigraph-little-readers-for-first-grade_11/" TargetMode="External"/><Relationship Id="rId14" Type="http://schemas.openxmlformats.org/officeDocument/2006/relationships/hyperlink" Target="https://www.brighthubeducation.com/lesson-plans-grades-1-2/101853-teaching-diphthong-activities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4A008E"/>
    <w:rsid w:val="004B0A94"/>
    <w:rsid w:val="004E1DB9"/>
    <w:rsid w:val="0050187F"/>
    <w:rsid w:val="0050760F"/>
    <w:rsid w:val="00511708"/>
    <w:rsid w:val="00571A20"/>
    <w:rsid w:val="005E6E71"/>
    <w:rsid w:val="006814AC"/>
    <w:rsid w:val="00713551"/>
    <w:rsid w:val="00754358"/>
    <w:rsid w:val="007F0A46"/>
    <w:rsid w:val="00805105"/>
    <w:rsid w:val="00816166"/>
    <w:rsid w:val="00836926"/>
    <w:rsid w:val="008C446C"/>
    <w:rsid w:val="00957041"/>
    <w:rsid w:val="009D2491"/>
    <w:rsid w:val="00A20224"/>
    <w:rsid w:val="00A50CC6"/>
    <w:rsid w:val="00AB2F7D"/>
    <w:rsid w:val="00AB37F5"/>
    <w:rsid w:val="00AC6A43"/>
    <w:rsid w:val="00B67D1F"/>
    <w:rsid w:val="00C87D32"/>
    <w:rsid w:val="00C93DC1"/>
    <w:rsid w:val="00D92979"/>
    <w:rsid w:val="00DE19D7"/>
    <w:rsid w:val="00DF6A90"/>
    <w:rsid w:val="00E12B06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48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14</cp:revision>
  <dcterms:created xsi:type="dcterms:W3CDTF">2019-05-29T03:53:00Z</dcterms:created>
  <dcterms:modified xsi:type="dcterms:W3CDTF">2019-06-23T03:16:00Z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