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482E9FE5" w:rsidR="00C17E2A" w:rsidRPr="00A7092B" w:rsidRDefault="005120EE" w:rsidP="00387D76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ACCIDENTS IN THE HOME AND IN THE SCHOOL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1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78A3FF71" w:rsidR="00C17E2A" w:rsidRDefault="00E00399" w:rsidP="00130F19">
                <w:pPr>
                  <w:pStyle w:val="Date"/>
                </w:pPr>
                <w:r>
                  <w:t>3.15.2019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B72A25C" w:rsidR="00C17E2A" w:rsidRDefault="00754D9C">
                  <w:r>
                    <w:t>Social Studies</w:t>
                  </w:r>
                  <w:r w:rsidR="000A37E8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B797E45" w:rsidR="00C17E2A" w:rsidRDefault="00610FCD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71A554C" w14:textId="561F3155" w:rsidR="002665E0" w:rsidRDefault="002665E0" w:rsidP="003144DC">
            <w:pPr>
              <w:pStyle w:val="ListParagraph"/>
              <w:numPr>
                <w:ilvl w:val="0"/>
                <w:numId w:val="2"/>
              </w:numPr>
            </w:pPr>
            <w:r>
              <w:t xml:space="preserve">The meaning of accident </w:t>
            </w:r>
          </w:p>
          <w:p w14:paraId="4F7D6E6E" w14:textId="77777777" w:rsidR="002665E0" w:rsidRDefault="002665E0" w:rsidP="003144DC">
            <w:pPr>
              <w:pStyle w:val="ListParagraph"/>
              <w:numPr>
                <w:ilvl w:val="0"/>
                <w:numId w:val="2"/>
              </w:numPr>
            </w:pPr>
            <w:r>
              <w:t>The causes of Accident</w:t>
            </w:r>
          </w:p>
          <w:p w14:paraId="070D24DF" w14:textId="77777777" w:rsidR="002665E0" w:rsidRDefault="002665E0" w:rsidP="002665E0">
            <w:pPr>
              <w:pStyle w:val="ListParagraph"/>
              <w:numPr>
                <w:ilvl w:val="0"/>
                <w:numId w:val="2"/>
              </w:numPr>
            </w:pPr>
            <w:r>
              <w:t xml:space="preserve">Ways of preventing accident in the home and in the school. </w:t>
            </w:r>
          </w:p>
          <w:p w14:paraId="458BD9FD" w14:textId="6A583CBE" w:rsidR="004D538E" w:rsidRDefault="002665E0" w:rsidP="002665E0">
            <w:pPr>
              <w:pStyle w:val="ListParagraph"/>
              <w:numPr>
                <w:ilvl w:val="0"/>
                <w:numId w:val="2"/>
              </w:numPr>
            </w:pPr>
            <w:r>
              <w:t>Ways of caring for accident victims</w:t>
            </w:r>
          </w:p>
        </w:tc>
      </w:tr>
    </w:tbl>
    <w:p w14:paraId="44024CC7" w14:textId="1A024236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7216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71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75A98F9" w14:textId="0239E7E1" w:rsidR="00C16A28" w:rsidRDefault="00C16A2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-video clip</w:t>
                                  </w:r>
                                </w:p>
                                <w:p w14:paraId="60910F0B" w14:textId="77777777" w:rsidR="00C16A28" w:rsidRDefault="00C16A2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-picture</w:t>
                                  </w:r>
                                </w:p>
                                <w:p w14:paraId="3F88E805" w14:textId="77777777" w:rsidR="00B046C1" w:rsidRDefault="00C16A28" w:rsidP="009D3B6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</w:t>
                                  </w:r>
                                  <w:r w:rsidR="00995211">
                                    <w:t>Resource Person</w:t>
                                  </w:r>
                                </w:p>
                                <w:p w14:paraId="4BE61749" w14:textId="4547EE62" w:rsidR="00995211" w:rsidRDefault="00A65830" w:rsidP="009D3B6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</w:t>
                                  </w:r>
                                  <w:r w:rsidR="00995211">
                                    <w:t>First Aid Box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AE8307A" w14:textId="4AD34DCD" w:rsidR="00E00399" w:rsidRDefault="00D27DC3" w:rsidP="00E00399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  <w:r w:rsidR="00EF48C3">
                                    <w:t xml:space="preserve"> </w:t>
                                  </w:r>
                                </w:p>
                                <w:p w14:paraId="33EFD6C6" w14:textId="79F5B012" w:rsidR="00E4789A" w:rsidRDefault="00A827DA" w:rsidP="005120E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hyperlink r:id="rId9" w:history="1">
                                    <w:r w:rsidR="005120EE" w:rsidRPr="004B583D">
                                      <w:rPr>
                                        <w:rStyle w:val="Hyperlink"/>
                                      </w:rPr>
                                      <w:t>https://files.eric.ed.gov/fulltext/ED026147.pdf</w:t>
                                    </w:r>
                                  </w:hyperlink>
                                </w:p>
                                <w:p w14:paraId="7810879B" w14:textId="3EE19364" w:rsidR="005120EE" w:rsidRDefault="00A827DA" w:rsidP="005120E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hyperlink r:id="rId10" w:history="1">
                                    <w:r w:rsidR="005120EE" w:rsidRPr="004B583D">
                                      <w:rPr>
                                        <w:rStyle w:val="Hyperlink"/>
                                      </w:rPr>
                                      <w:t>https://esl.yourdictionary.com/lesson-plans/lesson-plan-about-accidents.html</w:t>
                                    </w:r>
                                  </w:hyperlink>
                                </w:p>
                                <w:p w14:paraId="68880CF0" w14:textId="5DC7658E" w:rsidR="005120EE" w:rsidRDefault="00A827DA" w:rsidP="005120E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hyperlink r:id="rId11" w:anchor="gsc.tab=0" w:history="1">
                                    <w:r w:rsidR="005120EE" w:rsidRPr="004B583D">
                                      <w:rPr>
                                        <w:rStyle w:val="Hyperlink"/>
                                      </w:rPr>
                                      <w:t>http://www.bookrags.com/lessonplan/accident/#gsc.tab=0</w:t>
                                    </w:r>
                                  </w:hyperlink>
                                </w:p>
                                <w:p w14:paraId="082B14F9" w14:textId="2227D8EB" w:rsidR="005120EE" w:rsidRDefault="00A827DA" w:rsidP="005120E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hyperlink r:id="rId12" w:history="1">
                                    <w:r w:rsidR="002046B1">
                                      <w:rPr>
                                        <w:rStyle w:val="Hyperlink"/>
                                      </w:rPr>
                                      <w:t>https://www.parkerlawfirm.com/library/common-ways-children-are-injured-in-school-accidents.cfm</w:t>
                                    </w:r>
                                  </w:hyperlink>
                                </w:p>
                                <w:p w14:paraId="266D3DBF" w14:textId="797B3EF4" w:rsidR="005120EE" w:rsidRDefault="005120EE" w:rsidP="005120E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 w:hanging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41CBC191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7216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71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75A98F9" w14:textId="0239E7E1" w:rsidR="00C16A28" w:rsidRDefault="00C16A2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-video clip</w:t>
                            </w:r>
                          </w:p>
                          <w:p w14:paraId="60910F0B" w14:textId="77777777" w:rsidR="00C16A28" w:rsidRDefault="00C16A2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-picture</w:t>
                            </w:r>
                          </w:p>
                          <w:p w14:paraId="3F88E805" w14:textId="77777777" w:rsidR="00B046C1" w:rsidRDefault="00C16A28" w:rsidP="009D3B6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</w:t>
                            </w:r>
                            <w:r w:rsidR="00995211">
                              <w:t>Resource Person</w:t>
                            </w:r>
                          </w:p>
                          <w:p w14:paraId="4BE61749" w14:textId="4547EE62" w:rsidR="00995211" w:rsidRDefault="00A65830" w:rsidP="009D3B6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</w:t>
                            </w:r>
                            <w:r w:rsidR="00995211">
                              <w:t>First Aid Box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AE8307A" w14:textId="4AD34DCD" w:rsidR="00E00399" w:rsidRDefault="00D27DC3" w:rsidP="00E00399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  <w:r w:rsidR="00EF48C3">
                              <w:t xml:space="preserve"> </w:t>
                            </w:r>
                          </w:p>
                          <w:p w14:paraId="33EFD6C6" w14:textId="79F5B012" w:rsidR="00E4789A" w:rsidRDefault="00A827DA" w:rsidP="005120E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</w:pPr>
                            <w:hyperlink r:id="rId13" w:history="1">
                              <w:r w:rsidR="005120EE" w:rsidRPr="004B583D">
                                <w:rPr>
                                  <w:rStyle w:val="Hyperlink"/>
                                </w:rPr>
                                <w:t>https://files.eric.ed.gov/fulltext/ED026147.pdf</w:t>
                              </w:r>
                            </w:hyperlink>
                          </w:p>
                          <w:p w14:paraId="7810879B" w14:textId="3EE19364" w:rsidR="005120EE" w:rsidRDefault="00A827DA" w:rsidP="005120E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</w:pPr>
                            <w:hyperlink r:id="rId14" w:history="1">
                              <w:r w:rsidR="005120EE" w:rsidRPr="004B583D">
                                <w:rPr>
                                  <w:rStyle w:val="Hyperlink"/>
                                </w:rPr>
                                <w:t>https://esl.yourdictionary.com/lesson-plans/lesson-plan-about-accidents.html</w:t>
                              </w:r>
                            </w:hyperlink>
                          </w:p>
                          <w:p w14:paraId="68880CF0" w14:textId="5DC7658E" w:rsidR="005120EE" w:rsidRDefault="00A827DA" w:rsidP="005120E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</w:pPr>
                            <w:hyperlink r:id="rId15" w:anchor="gsc.tab=0" w:history="1">
                              <w:r w:rsidR="005120EE" w:rsidRPr="004B583D">
                                <w:rPr>
                                  <w:rStyle w:val="Hyperlink"/>
                                </w:rPr>
                                <w:t>http://www.bookrags.com/lessonplan/accident/#gsc.tab=0</w:t>
                              </w:r>
                            </w:hyperlink>
                          </w:p>
                          <w:p w14:paraId="082B14F9" w14:textId="2227D8EB" w:rsidR="005120EE" w:rsidRDefault="00A827DA" w:rsidP="005120E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</w:pPr>
                            <w:hyperlink r:id="rId16" w:history="1">
                              <w:r w:rsidR="002046B1">
                                <w:rPr>
                                  <w:rStyle w:val="Hyperlink"/>
                                </w:rPr>
                                <w:t>https://www.parkerlawfirm.com/library/common-ways-children-are-injured-in-school-accidents.cfm</w:t>
                              </w:r>
                            </w:hyperlink>
                          </w:p>
                          <w:p w14:paraId="266D3DBF" w14:textId="797B3EF4" w:rsidR="005120EE" w:rsidRDefault="005120EE" w:rsidP="005120E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 w:hanging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41CBC191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C17E2A" w14:paraId="7DA79F9C" w14:textId="77777777" w:rsidTr="000F0EF6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 w:rsidTr="000F0EF6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E27001" w14:textId="77777777" w:rsidR="00B3151B" w:rsidRDefault="00B3151B" w:rsidP="00307E06">
            <w:r>
              <w:t>Students will be able to:</w:t>
            </w:r>
          </w:p>
          <w:p w14:paraId="10275483" w14:textId="1508564A" w:rsidR="002665E0" w:rsidRDefault="00307E06" w:rsidP="00307E06">
            <w:pPr>
              <w:pStyle w:val="ListParagraph"/>
              <w:numPr>
                <w:ilvl w:val="0"/>
                <w:numId w:val="5"/>
              </w:numPr>
              <w:ind w:left="232" w:hanging="142"/>
            </w:pPr>
            <w:r>
              <w:t xml:space="preserve"> </w:t>
            </w:r>
            <w:r w:rsidR="002665E0">
              <w:t xml:space="preserve">Explain the meaning of </w:t>
            </w:r>
            <w:r>
              <w:t xml:space="preserve">an </w:t>
            </w:r>
            <w:r w:rsidR="002665E0">
              <w:t>accident.</w:t>
            </w:r>
          </w:p>
          <w:p w14:paraId="39121499" w14:textId="77777777" w:rsidR="002665E0" w:rsidRDefault="002665E0" w:rsidP="00E17BFB">
            <w:pPr>
              <w:pStyle w:val="ListParagraph"/>
              <w:numPr>
                <w:ilvl w:val="0"/>
                <w:numId w:val="5"/>
              </w:numPr>
              <w:ind w:left="232" w:hanging="142"/>
            </w:pPr>
            <w:r>
              <w:t xml:space="preserve">Mention at least five (5) things that can cause accidents in the home. </w:t>
            </w:r>
          </w:p>
          <w:p w14:paraId="50168D14" w14:textId="77777777" w:rsidR="002665E0" w:rsidRDefault="002665E0" w:rsidP="00E17BFB">
            <w:pPr>
              <w:pStyle w:val="ListParagraph"/>
              <w:numPr>
                <w:ilvl w:val="0"/>
                <w:numId w:val="5"/>
              </w:numPr>
              <w:ind w:left="232" w:hanging="142"/>
            </w:pPr>
            <w:r>
              <w:t xml:space="preserve">Mention at least five (5) things that can cause accidents in the school. </w:t>
            </w:r>
          </w:p>
          <w:p w14:paraId="0FE2DA12" w14:textId="77777777" w:rsidR="002665E0" w:rsidRDefault="002665E0" w:rsidP="00E17BFB">
            <w:pPr>
              <w:pStyle w:val="ListParagraph"/>
              <w:numPr>
                <w:ilvl w:val="0"/>
                <w:numId w:val="5"/>
              </w:numPr>
              <w:ind w:left="232" w:hanging="142"/>
            </w:pPr>
            <w:r>
              <w:t>Mention at least five (5) ways of preventing accidents in the home and school.</w:t>
            </w:r>
          </w:p>
          <w:p w14:paraId="4ACFCB32" w14:textId="77777777" w:rsidR="003B0D59" w:rsidRDefault="002665E0" w:rsidP="00E17BFB">
            <w:pPr>
              <w:pStyle w:val="ListParagraph"/>
              <w:numPr>
                <w:ilvl w:val="0"/>
                <w:numId w:val="5"/>
              </w:numPr>
              <w:ind w:left="232" w:hanging="142"/>
            </w:pPr>
            <w:r>
              <w:t>Explain at least five steps for caring for accident victims</w:t>
            </w:r>
            <w:r w:rsidR="00310019">
              <w:t>.</w:t>
            </w:r>
          </w:p>
          <w:p w14:paraId="00AA359A" w14:textId="77777777" w:rsidR="00310019" w:rsidRDefault="00310019" w:rsidP="00310019"/>
          <w:p w14:paraId="2427A346" w14:textId="77777777" w:rsidR="00310019" w:rsidRDefault="00310019" w:rsidP="00310019"/>
          <w:p w14:paraId="2B84AF2A" w14:textId="77777777" w:rsidR="00310019" w:rsidRDefault="00310019" w:rsidP="00310019"/>
          <w:p w14:paraId="7B051E18" w14:textId="06F0D9CE" w:rsidR="00310019" w:rsidRDefault="00310019" w:rsidP="00310019">
            <w:bookmarkStart w:id="0" w:name="_GoBack"/>
            <w:bookmarkEnd w:id="0"/>
          </w:p>
          <w:p w14:paraId="32577ECB" w14:textId="77777777" w:rsidR="00310019" w:rsidRPr="00AF47E1" w:rsidRDefault="00310019" w:rsidP="00310019">
            <w:pPr>
              <w:pStyle w:val="Heading2"/>
            </w:pPr>
            <w:r w:rsidRPr="00AF47E1">
              <w:lastRenderedPageBreak/>
              <w:t>Information</w:t>
            </w:r>
            <w:r>
              <w:t>/Instruction</w:t>
            </w:r>
          </w:p>
          <w:p w14:paraId="0900E7D4" w14:textId="77777777" w:rsidR="00310019" w:rsidRDefault="00310019" w:rsidP="00310019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Accidents occur always and at all places.</w:t>
            </w:r>
          </w:p>
          <w:p w14:paraId="02CA68D1" w14:textId="77777777" w:rsidR="00310019" w:rsidRDefault="00310019" w:rsidP="00310019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 xml:space="preserve">These have cause severe dangers to man, private and public property. </w:t>
            </w:r>
          </w:p>
          <w:p w14:paraId="2A23C144" w14:textId="511503A5" w:rsidR="00310019" w:rsidRDefault="00310019" w:rsidP="00310019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It is regrettable that many of the victims are children of school age.</w:t>
            </w:r>
          </w:p>
          <w:p w14:paraId="53A860DD" w14:textId="78554E67" w:rsidR="00310019" w:rsidRDefault="00310019" w:rsidP="00310019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 xml:space="preserve">The major causes of these are carelessness of the part of parents, school authority and caretakers </w:t>
            </w:r>
            <w:r w:rsidR="00331BCF">
              <w:t>of public</w:t>
            </w:r>
            <w:r>
              <w:t xml:space="preserve"> places.</w:t>
            </w:r>
          </w:p>
          <w:p w14:paraId="2E39B3D9" w14:textId="5F0F92E5" w:rsidR="00310019" w:rsidRDefault="00310019" w:rsidP="00310019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Everybody is therefore called to participate actively to eradicate this menace called accident.</w:t>
            </w:r>
          </w:p>
          <w:p w14:paraId="22A31125" w14:textId="39A7F23F" w:rsidR="00310019" w:rsidRPr="000A37E8" w:rsidRDefault="00310019" w:rsidP="00310019"/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54A99639" w:rsidR="00F616CA" w:rsidRPr="00F616CA" w:rsidRDefault="00D171C4" w:rsidP="00F616C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="00FB2D10">
              <w:rPr>
                <w:b/>
              </w:rPr>
              <w:t xml:space="preserve"> – 20</w:t>
            </w:r>
            <w:r w:rsidR="00617CD8">
              <w:rPr>
                <w:b/>
              </w:rPr>
              <w:t>Mins</w:t>
            </w:r>
          </w:p>
          <w:p w14:paraId="0FA74BAE" w14:textId="484AAD7B" w:rsidR="00813D5F" w:rsidRDefault="0071642B" w:rsidP="00FB2D10">
            <w:pPr>
              <w:pStyle w:val="ListParagraph"/>
              <w:numPr>
                <w:ilvl w:val="0"/>
                <w:numId w:val="13"/>
              </w:numPr>
              <w:ind w:left="202" w:hanging="180"/>
            </w:pPr>
            <w:r>
              <w:t xml:space="preserve">Start the class by giving a detailed explanation </w:t>
            </w:r>
            <w:r w:rsidR="00E17BFB">
              <w:t xml:space="preserve">of an </w:t>
            </w:r>
            <w:r>
              <w:t>accident.</w:t>
            </w:r>
          </w:p>
          <w:p w14:paraId="2E761977" w14:textId="1AD631DD" w:rsidR="00813D5F" w:rsidRDefault="00813D5F" w:rsidP="00FB2D10">
            <w:pPr>
              <w:pStyle w:val="ListParagraph"/>
              <w:numPr>
                <w:ilvl w:val="0"/>
                <w:numId w:val="13"/>
              </w:numPr>
              <w:ind w:left="202" w:hanging="180"/>
            </w:pPr>
            <w:r>
              <w:t>Explain that accidents are unplanned events that lead to injury, damage or death.</w:t>
            </w:r>
          </w:p>
          <w:p w14:paraId="2643A714" w14:textId="6CBEF0DE" w:rsidR="00813D5F" w:rsidRDefault="00813D5F" w:rsidP="00FB2D10">
            <w:pPr>
              <w:pStyle w:val="ListParagraph"/>
              <w:numPr>
                <w:ilvl w:val="0"/>
                <w:numId w:val="13"/>
              </w:numPr>
              <w:ind w:left="202" w:hanging="180"/>
            </w:pPr>
            <w:r>
              <w:t>State to them that accidents in the home, schools and other private and public places have rendered several people maimed or dead.</w:t>
            </w:r>
          </w:p>
          <w:p w14:paraId="11FDF6EA" w14:textId="64CD1F5A" w:rsidR="00813D5F" w:rsidRDefault="00813D5F" w:rsidP="00FB2D10">
            <w:pPr>
              <w:pStyle w:val="ListParagraph"/>
              <w:numPr>
                <w:ilvl w:val="0"/>
                <w:numId w:val="13"/>
              </w:numPr>
              <w:ind w:left="202" w:hanging="180"/>
            </w:pPr>
            <w:r>
              <w:t>List the causes of accidents in the home and in the school to the pupils.</w:t>
            </w:r>
          </w:p>
          <w:p w14:paraId="56F63A62" w14:textId="028F34A9" w:rsidR="00813D5F" w:rsidRDefault="00813D5F" w:rsidP="00813D5F">
            <w:pPr>
              <w:pStyle w:val="ListParagraph"/>
              <w:ind w:left="360"/>
            </w:pPr>
          </w:p>
          <w:p w14:paraId="6C696E50" w14:textId="55D2A0A4" w:rsidR="00FA02F4" w:rsidRDefault="0052534E" w:rsidP="00FA02F4">
            <w:pPr>
              <w:rPr>
                <w:b/>
              </w:rPr>
            </w:pPr>
            <w:r>
              <w:rPr>
                <w:b/>
              </w:rPr>
              <w:t>Day 3</w:t>
            </w:r>
            <w:r w:rsidR="00FA02F4">
              <w:rPr>
                <w:b/>
              </w:rPr>
              <w:t>/</w:t>
            </w:r>
            <w:r w:rsidR="00FA02F4" w:rsidRPr="003468F5">
              <w:rPr>
                <w:b/>
              </w:rPr>
              <w:t xml:space="preserve">Lesson </w:t>
            </w:r>
            <w:r w:rsidR="00FA02F4">
              <w:rPr>
                <w:b/>
              </w:rPr>
              <w:t>3</w:t>
            </w:r>
            <w:r w:rsidR="00FA02F4" w:rsidRPr="003468F5">
              <w:rPr>
                <w:b/>
              </w:rPr>
              <w:t xml:space="preserve"> – </w:t>
            </w:r>
            <w:r w:rsidR="00FA02F4">
              <w:rPr>
                <w:b/>
              </w:rPr>
              <w:t>30Mins</w:t>
            </w:r>
          </w:p>
          <w:p w14:paraId="552304C5" w14:textId="2BD2911F" w:rsidR="00FA02F4" w:rsidRDefault="00FA02F4" w:rsidP="0052534E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t>Have the pupils watch video clips or picture of accident scene</w:t>
            </w:r>
            <w:r w:rsidR="00CB560D">
              <w:t>s</w:t>
            </w:r>
            <w:r>
              <w:t xml:space="preserve"> (home and school) and what domestic, road or occupational accident mean.</w:t>
            </w:r>
          </w:p>
          <w:p w14:paraId="3B7AD534" w14:textId="77777777" w:rsidR="00FA02F4" w:rsidRDefault="00FA02F4" w:rsidP="0052534E">
            <w:pPr>
              <w:pStyle w:val="ListParagraph"/>
              <w:numPr>
                <w:ilvl w:val="0"/>
                <w:numId w:val="11"/>
              </w:numPr>
              <w:ind w:left="202" w:hanging="180"/>
            </w:pPr>
            <w:r>
              <w:t>Give an explanation on the prevention of accidents. Lead by stating the following;</w:t>
            </w:r>
          </w:p>
          <w:p w14:paraId="72520B59" w14:textId="77777777" w:rsidR="00FA02F4" w:rsidRDefault="00FA02F4" w:rsidP="00310019">
            <w:pPr>
              <w:pStyle w:val="ListParagraph"/>
              <w:numPr>
                <w:ilvl w:val="0"/>
                <w:numId w:val="18"/>
              </w:numPr>
              <w:ind w:left="502" w:hanging="142"/>
            </w:pPr>
            <w:r>
              <w:t xml:space="preserve">Remove all dangerous objects </w:t>
            </w:r>
          </w:p>
          <w:p w14:paraId="508A3EE8" w14:textId="77777777" w:rsidR="00FA02F4" w:rsidRDefault="00FA02F4" w:rsidP="00310019">
            <w:pPr>
              <w:pStyle w:val="ListParagraph"/>
              <w:numPr>
                <w:ilvl w:val="0"/>
                <w:numId w:val="18"/>
              </w:numPr>
              <w:ind w:left="502" w:hanging="142"/>
            </w:pPr>
            <w:r>
              <w:t>Do not play with dangerous or sharp objects.</w:t>
            </w:r>
          </w:p>
          <w:p w14:paraId="629C2192" w14:textId="77777777" w:rsidR="00FA02F4" w:rsidRDefault="00FA02F4" w:rsidP="00310019">
            <w:pPr>
              <w:pStyle w:val="ListParagraph"/>
              <w:numPr>
                <w:ilvl w:val="0"/>
                <w:numId w:val="18"/>
              </w:numPr>
              <w:ind w:left="502" w:hanging="142"/>
            </w:pPr>
            <w:r>
              <w:t xml:space="preserve">Avoid exposed electricity sources (naked </w:t>
            </w:r>
            <w:r>
              <w:lastRenderedPageBreak/>
              <w:t>wires).</w:t>
            </w:r>
          </w:p>
          <w:p w14:paraId="1AC0CF55" w14:textId="77777777" w:rsidR="00FA02F4" w:rsidRDefault="00FA02F4" w:rsidP="00310019">
            <w:pPr>
              <w:pStyle w:val="ListParagraph"/>
              <w:numPr>
                <w:ilvl w:val="0"/>
                <w:numId w:val="18"/>
              </w:numPr>
              <w:ind w:left="502" w:hanging="142"/>
            </w:pPr>
            <w:r>
              <w:t>Removing what has caused the accident.</w:t>
            </w:r>
          </w:p>
          <w:p w14:paraId="53FED1B0" w14:textId="0C18F340" w:rsidR="00FA02F4" w:rsidRPr="00310019" w:rsidRDefault="00FA02F4" w:rsidP="0052534E">
            <w:pPr>
              <w:pStyle w:val="ListParagraph"/>
              <w:numPr>
                <w:ilvl w:val="0"/>
                <w:numId w:val="11"/>
              </w:numPr>
              <w:ind w:left="202" w:hanging="180"/>
              <w:rPr>
                <w:b/>
              </w:rPr>
            </w:pPr>
            <w:r>
              <w:t>Pupils list the causes of those accidents. Teacher does t</w:t>
            </w:r>
            <w:r w:rsidR="00310019">
              <w:t xml:space="preserve">his by asking questions like: </w:t>
            </w:r>
            <w:r w:rsidR="00310019" w:rsidRPr="00310019">
              <w:rPr>
                <w:b/>
              </w:rPr>
              <w:t>“W</w:t>
            </w:r>
            <w:r w:rsidRPr="00310019">
              <w:rPr>
                <w:b/>
              </w:rPr>
              <w:t>hat cause</w:t>
            </w:r>
            <w:r w:rsidR="00310019" w:rsidRPr="00310019">
              <w:rPr>
                <w:b/>
              </w:rPr>
              <w:t>d</w:t>
            </w:r>
            <w:r w:rsidRPr="00310019">
              <w:rPr>
                <w:b/>
              </w:rPr>
              <w:t xml:space="preserve"> accident 1; what cause</w:t>
            </w:r>
            <w:r w:rsidR="00310019" w:rsidRPr="00310019">
              <w:rPr>
                <w:b/>
              </w:rPr>
              <w:t>d</w:t>
            </w:r>
            <w:r w:rsidRPr="00310019">
              <w:rPr>
                <w:b/>
              </w:rPr>
              <w:t xml:space="preserve"> accident 2 and so on.</w:t>
            </w:r>
            <w:r w:rsidR="00310019" w:rsidRPr="00310019">
              <w:rPr>
                <w:b/>
              </w:rPr>
              <w:t>”</w:t>
            </w:r>
          </w:p>
          <w:p w14:paraId="3272215E" w14:textId="77777777" w:rsidR="00FA02F4" w:rsidRDefault="00FA02F4" w:rsidP="0052534E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t>Now pupils already know the cause of different forms of accident, at home and in school, they mention probable solutions to each of the accidents.</w:t>
            </w:r>
          </w:p>
          <w:p w14:paraId="5F76E45E" w14:textId="77777777" w:rsidR="00FA02F4" w:rsidRDefault="00FA02F4" w:rsidP="0052534E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t>Guide the pupils to suggest ways to take care of victims. Lead by stating the following;</w:t>
            </w:r>
          </w:p>
          <w:p w14:paraId="6F23E674" w14:textId="77777777" w:rsidR="00FA02F4" w:rsidRDefault="00FA02F4" w:rsidP="0052534E">
            <w:pPr>
              <w:pStyle w:val="ListParagraph"/>
              <w:numPr>
                <w:ilvl w:val="0"/>
                <w:numId w:val="19"/>
              </w:numPr>
              <w:ind w:left="562" w:hanging="180"/>
            </w:pPr>
            <w:r>
              <w:t>Report accidents in school or home to parents/elderly persons/ teachers.</w:t>
            </w:r>
          </w:p>
          <w:p w14:paraId="3E120FC8" w14:textId="77777777" w:rsidR="00AE2293" w:rsidRDefault="00FA02F4" w:rsidP="00AE2293">
            <w:pPr>
              <w:pStyle w:val="ListParagraph"/>
              <w:numPr>
                <w:ilvl w:val="0"/>
                <w:numId w:val="19"/>
              </w:numPr>
              <w:ind w:left="562" w:hanging="180"/>
            </w:pPr>
            <w:r>
              <w:t>Use the First Aid Box where necessary.</w:t>
            </w:r>
          </w:p>
          <w:p w14:paraId="34687C7D" w14:textId="55F43C6E" w:rsidR="00FA02F4" w:rsidRDefault="00FA02F4" w:rsidP="00AE2293">
            <w:pPr>
              <w:pStyle w:val="ListParagraph"/>
              <w:numPr>
                <w:ilvl w:val="0"/>
                <w:numId w:val="19"/>
              </w:numPr>
              <w:ind w:left="562" w:hanging="180"/>
            </w:pPr>
            <w:r>
              <w:t>Take Victims to nearby Hospital/Clinic.</w:t>
            </w:r>
          </w:p>
          <w:p w14:paraId="23FD65BE" w14:textId="01C01D1E" w:rsidR="00F47E22" w:rsidRDefault="00F47E22" w:rsidP="002E15E8"/>
          <w:p w14:paraId="6CC78EF4" w14:textId="4FA2AE60" w:rsidR="0017631E" w:rsidRPr="00F616CA" w:rsidRDefault="0017631E" w:rsidP="002E15E8"/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13FE10D6" w:rsidR="00AF47E1" w:rsidRPr="0052534E" w:rsidRDefault="0052534E" w:rsidP="0052534E">
            <w:pPr>
              <w:rPr>
                <w:b/>
              </w:rPr>
            </w:pPr>
            <w:r>
              <w:rPr>
                <w:b/>
              </w:rPr>
              <w:t>Day 2/</w:t>
            </w:r>
            <w:r w:rsidR="00FA02F4" w:rsidRPr="0052534E">
              <w:rPr>
                <w:b/>
              </w:rPr>
              <w:t>Lesson 2</w:t>
            </w:r>
            <w:r>
              <w:rPr>
                <w:b/>
              </w:rPr>
              <w:t>- 15M</w:t>
            </w:r>
            <w:r w:rsidR="00E07205" w:rsidRPr="0052534E">
              <w:rPr>
                <w:b/>
              </w:rPr>
              <w:t xml:space="preserve">ins </w:t>
            </w:r>
          </w:p>
          <w:p w14:paraId="00F1F3BD" w14:textId="5B7F41D6" w:rsidR="00813D5F" w:rsidRDefault="00CB560D" w:rsidP="0052534E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>Discuss with your p</w:t>
            </w:r>
            <w:r w:rsidR="00813D5F">
              <w:t xml:space="preserve">upils </w:t>
            </w:r>
            <w:r>
              <w:t xml:space="preserve">about when they </w:t>
            </w:r>
            <w:r w:rsidR="00813D5F">
              <w:t xml:space="preserve">experienced one form of accident or another.  </w:t>
            </w:r>
          </w:p>
          <w:p w14:paraId="3D740597" w14:textId="62426EAB" w:rsidR="00813D5F" w:rsidRDefault="00CB560D" w:rsidP="0052534E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>Ask them, “How</w:t>
            </w:r>
            <w:r w:rsidR="00813D5F">
              <w:t xml:space="preserve"> many of you have sustained injury in any playground either home or school?</w:t>
            </w:r>
          </w:p>
          <w:p w14:paraId="0D68BF60" w14:textId="77777777" w:rsidR="00CB560D" w:rsidRDefault="00CB560D" w:rsidP="0052534E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>Let them narrate their experiences, and ask questions like;</w:t>
            </w:r>
          </w:p>
          <w:p w14:paraId="1432C686" w14:textId="604A83BA" w:rsidR="00813D5F" w:rsidRPr="00A92FB6" w:rsidRDefault="00CB560D" w:rsidP="0052534E">
            <w:pPr>
              <w:pStyle w:val="ListParagraph"/>
              <w:numPr>
                <w:ilvl w:val="3"/>
                <w:numId w:val="21"/>
              </w:numPr>
              <w:ind w:left="366" w:hanging="180"/>
              <w:rPr>
                <w:b/>
              </w:rPr>
            </w:pPr>
            <w:r w:rsidRPr="00A92FB6">
              <w:rPr>
                <w:b/>
              </w:rPr>
              <w:t>“</w:t>
            </w:r>
            <w:r w:rsidR="00813D5F" w:rsidRPr="00A92FB6">
              <w:rPr>
                <w:b/>
              </w:rPr>
              <w:t>What caused it?</w:t>
            </w:r>
            <w:r w:rsidRPr="00A92FB6">
              <w:rPr>
                <w:b/>
              </w:rPr>
              <w:t>”</w:t>
            </w:r>
            <w:r w:rsidR="00813D5F" w:rsidRPr="00A92FB6">
              <w:rPr>
                <w:b/>
              </w:rPr>
              <w:t xml:space="preserve"> </w:t>
            </w:r>
          </w:p>
          <w:p w14:paraId="5BCF9BF2" w14:textId="4FC7E97A" w:rsidR="00EC10A5" w:rsidRPr="00A92FB6" w:rsidRDefault="00CB560D" w:rsidP="0052534E">
            <w:pPr>
              <w:pStyle w:val="ListParagraph"/>
              <w:numPr>
                <w:ilvl w:val="3"/>
                <w:numId w:val="21"/>
              </w:numPr>
              <w:ind w:left="366" w:hanging="180"/>
              <w:rPr>
                <w:b/>
              </w:rPr>
            </w:pPr>
            <w:r w:rsidRPr="00A92FB6">
              <w:rPr>
                <w:b/>
              </w:rPr>
              <w:t>“</w:t>
            </w:r>
            <w:r w:rsidR="00813D5F" w:rsidRPr="00A92FB6">
              <w:rPr>
                <w:b/>
              </w:rPr>
              <w:t>Who treated you, and how was it done</w:t>
            </w:r>
            <w:r w:rsidRPr="00A92FB6">
              <w:rPr>
                <w:b/>
              </w:rPr>
              <w:t>”</w:t>
            </w:r>
            <w:r w:rsidR="00813D5F" w:rsidRPr="00A92FB6">
              <w:rPr>
                <w:b/>
              </w:rPr>
              <w:t>?</w:t>
            </w:r>
          </w:p>
          <w:p w14:paraId="469E718C" w14:textId="77777777" w:rsidR="00EC10A5" w:rsidRDefault="00EC10A5" w:rsidP="00B262A1"/>
          <w:p w14:paraId="1EBFA22F" w14:textId="3F0A0247" w:rsidR="00FA02F4" w:rsidRPr="00387D76" w:rsidRDefault="0052534E" w:rsidP="00FA02F4">
            <w:pPr>
              <w:rPr>
                <w:b/>
              </w:rPr>
            </w:pPr>
            <w:r>
              <w:rPr>
                <w:b/>
              </w:rPr>
              <w:t>Day 4/</w:t>
            </w:r>
            <w:r w:rsidR="00FA02F4">
              <w:rPr>
                <w:b/>
              </w:rPr>
              <w:t>Lesson 2 -10</w:t>
            </w:r>
            <w:r w:rsidR="00FA02F4" w:rsidRPr="0026795F">
              <w:rPr>
                <w:b/>
              </w:rPr>
              <w:t>Mins</w:t>
            </w:r>
          </w:p>
          <w:p w14:paraId="38BDA7E9" w14:textId="23C37E2D" w:rsidR="00FA02F4" w:rsidRDefault="00FA02F4" w:rsidP="0052534E">
            <w:pPr>
              <w:pStyle w:val="ListParagraph"/>
              <w:numPr>
                <w:ilvl w:val="0"/>
                <w:numId w:val="12"/>
              </w:numPr>
              <w:ind w:left="186" w:hanging="180"/>
            </w:pPr>
            <w:r>
              <w:t>Pupils</w:t>
            </w:r>
            <w:r w:rsidR="00541118">
              <w:t xml:space="preserve"> listen to a resource person (for example a </w:t>
            </w:r>
            <w:r>
              <w:t>Red Cross official</w:t>
            </w:r>
            <w:r w:rsidR="00541118">
              <w:t xml:space="preserve"> or a nurse</w:t>
            </w:r>
            <w:r>
              <w:t xml:space="preserve">) who explains how to take of accident victims, using a first aid box. </w:t>
            </w:r>
          </w:p>
          <w:p w14:paraId="012DB69B" w14:textId="5EDF7062" w:rsidR="00EC10A5" w:rsidRPr="00171443" w:rsidRDefault="00FA02F4" w:rsidP="0052534E">
            <w:pPr>
              <w:pStyle w:val="ListParagraph"/>
              <w:numPr>
                <w:ilvl w:val="0"/>
                <w:numId w:val="12"/>
              </w:numPr>
              <w:ind w:left="186" w:hanging="180"/>
            </w:pPr>
            <w:r>
              <w:t>Pupils also demonstrated how to care for accident victims, in the home and in the school.</w:t>
            </w:r>
          </w:p>
        </w:tc>
      </w:tr>
      <w:tr w:rsidR="00C17E2A" w14:paraId="544156AA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8B1A1E" w14:textId="77777777" w:rsidR="00310019" w:rsidRDefault="00310019" w:rsidP="00310019">
            <w:pPr>
              <w:pStyle w:val="Heading2"/>
            </w:pPr>
            <w:r>
              <w:t>Assessment Activity</w:t>
            </w:r>
          </w:p>
          <w:p w14:paraId="7E28BE82" w14:textId="3DD5A25F" w:rsidR="00310019" w:rsidRDefault="00310019" w:rsidP="00310019">
            <w:pPr>
              <w:pStyle w:val="ListParagraph"/>
              <w:numPr>
                <w:ilvl w:val="0"/>
                <w:numId w:val="6"/>
              </w:numPr>
              <w:ind w:left="232" w:hanging="142"/>
            </w:pPr>
            <w:r>
              <w:t xml:space="preserve">Explain the meaning of accident. </w:t>
            </w:r>
          </w:p>
          <w:p w14:paraId="42B08F4E" w14:textId="05ADF8A6" w:rsidR="00AF47E1" w:rsidRPr="00AF47E1" w:rsidRDefault="00310019" w:rsidP="00310019">
            <w:pPr>
              <w:pStyle w:val="ListParagraph"/>
              <w:numPr>
                <w:ilvl w:val="0"/>
                <w:numId w:val="6"/>
              </w:numPr>
              <w:ind w:left="232" w:hanging="142"/>
            </w:pPr>
            <w:r>
              <w:t>Identify the causes of accident in the home and in the school.</w:t>
            </w:r>
          </w:p>
        </w:tc>
        <w:tc>
          <w:tcPr>
            <w:tcW w:w="140" w:type="pct"/>
          </w:tcPr>
          <w:p w14:paraId="0A767BD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D273A2" w14:textId="77777777" w:rsidR="00331BCF" w:rsidRDefault="00331BCF" w:rsidP="00331BCF">
            <w:pPr>
              <w:pStyle w:val="Heading2"/>
            </w:pPr>
            <w:r w:rsidRPr="00287F69">
              <w:t>Assessment Activity</w:t>
            </w:r>
          </w:p>
          <w:p w14:paraId="2A54A99E" w14:textId="1D8C03C3" w:rsidR="00331BCF" w:rsidRDefault="00331BCF" w:rsidP="00AE2293">
            <w:pPr>
              <w:pStyle w:val="ListParagraph"/>
              <w:numPr>
                <w:ilvl w:val="0"/>
                <w:numId w:val="6"/>
              </w:numPr>
              <w:ind w:left="202" w:hanging="202"/>
            </w:pPr>
            <w:r>
              <w:t>Mention three (3) ways we can avoid accidents in the school and in the home.</w:t>
            </w:r>
          </w:p>
          <w:p w14:paraId="6E20BA8E" w14:textId="6E78E8E9" w:rsidR="00811AB9" w:rsidRPr="00331BCF" w:rsidRDefault="00331BCF" w:rsidP="00AE2293">
            <w:pPr>
              <w:pStyle w:val="ListParagraph"/>
              <w:numPr>
                <w:ilvl w:val="0"/>
                <w:numId w:val="6"/>
              </w:numPr>
              <w:ind w:left="202" w:hanging="180"/>
            </w:pPr>
            <w:r>
              <w:t>Prepare a mini first aid box</w:t>
            </w:r>
          </w:p>
          <w:p w14:paraId="7E793B58" w14:textId="037816FC" w:rsidR="00E07435" w:rsidRPr="007E7022" w:rsidRDefault="00AE2293" w:rsidP="00AE2293">
            <w:pPr>
              <w:pStyle w:val="ListParagraph"/>
              <w:numPr>
                <w:ilvl w:val="0"/>
                <w:numId w:val="6"/>
              </w:numPr>
              <w:ind w:left="202" w:hanging="202"/>
            </w:pPr>
            <w:r>
              <w:t>Give a vivid explanation on how to take care of accident victims.</w:t>
            </w:r>
          </w:p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26795F" w:rsidRDefault="0026795F" w:rsidP="0026795F">
            <w:pPr>
              <w:rPr>
                <w:b/>
              </w:rPr>
            </w:pPr>
          </w:p>
          <w:p w14:paraId="290231E8" w14:textId="76136F2E" w:rsidR="00035247" w:rsidRDefault="00035247" w:rsidP="00331BCF">
            <w:pPr>
              <w:pStyle w:val="ListParagraph"/>
              <w:ind w:left="360"/>
            </w:pPr>
          </w:p>
        </w:tc>
      </w:tr>
      <w:tr w:rsidR="00C17E2A" w14:paraId="0F1361F9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7"/>
      <w:headerReference w:type="first" r:id="rId18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566A1" w14:textId="77777777" w:rsidR="00A827DA" w:rsidRDefault="00A827DA">
      <w:pPr>
        <w:spacing w:before="0" w:after="0" w:line="240" w:lineRule="auto"/>
      </w:pPr>
      <w:r>
        <w:separator/>
      </w:r>
    </w:p>
  </w:endnote>
  <w:endnote w:type="continuationSeparator" w:id="0">
    <w:p w14:paraId="2303E143" w14:textId="77777777" w:rsidR="00A827DA" w:rsidRDefault="00A82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55E515A5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2FB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92D00" w14:textId="77777777" w:rsidR="00A827DA" w:rsidRDefault="00A827DA">
      <w:pPr>
        <w:spacing w:before="0" w:after="0" w:line="240" w:lineRule="auto"/>
      </w:pPr>
      <w:r>
        <w:separator/>
      </w:r>
    </w:p>
  </w:footnote>
  <w:footnote w:type="continuationSeparator" w:id="0">
    <w:p w14:paraId="33B08DD9" w14:textId="77777777" w:rsidR="00A827DA" w:rsidRDefault="00A827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0587393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457200" cy="3937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E4B5EA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36D26D4"/>
    <w:multiLevelType w:val="hybridMultilevel"/>
    <w:tmpl w:val="E7D8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60014"/>
    <w:multiLevelType w:val="hybridMultilevel"/>
    <w:tmpl w:val="E8DE3E98"/>
    <w:lvl w:ilvl="0" w:tplc="0409000F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" w15:restartNumberingAfterBreak="0">
    <w:nsid w:val="169170BD"/>
    <w:multiLevelType w:val="hybridMultilevel"/>
    <w:tmpl w:val="6FA8F81C"/>
    <w:lvl w:ilvl="0" w:tplc="F2EAB2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176FAE"/>
    <w:multiLevelType w:val="hybridMultilevel"/>
    <w:tmpl w:val="58067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544CD"/>
    <w:multiLevelType w:val="hybridMultilevel"/>
    <w:tmpl w:val="6E8E9EB0"/>
    <w:lvl w:ilvl="0" w:tplc="51C2FD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A3E96"/>
    <w:multiLevelType w:val="hybridMultilevel"/>
    <w:tmpl w:val="6952E3AC"/>
    <w:lvl w:ilvl="0" w:tplc="8D3CD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C5398"/>
    <w:multiLevelType w:val="hybridMultilevel"/>
    <w:tmpl w:val="E996D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2514F8"/>
    <w:multiLevelType w:val="hybridMultilevel"/>
    <w:tmpl w:val="BA363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FB2491"/>
    <w:multiLevelType w:val="hybridMultilevel"/>
    <w:tmpl w:val="3E2A5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05E2"/>
    <w:multiLevelType w:val="hybridMultilevel"/>
    <w:tmpl w:val="9C923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131"/>
    <w:multiLevelType w:val="hybridMultilevel"/>
    <w:tmpl w:val="ABFC5E86"/>
    <w:lvl w:ilvl="0" w:tplc="A7866558">
      <w:start w:val="1"/>
      <w:numFmt w:val="decimal"/>
      <w:lvlText w:val="%1."/>
      <w:lvlJc w:val="left"/>
      <w:pPr>
        <w:ind w:left="5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2" w15:restartNumberingAfterBreak="0">
    <w:nsid w:val="3D245A32"/>
    <w:multiLevelType w:val="hybridMultilevel"/>
    <w:tmpl w:val="477495F8"/>
    <w:lvl w:ilvl="0" w:tplc="222EB51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E05F8"/>
    <w:multiLevelType w:val="hybridMultilevel"/>
    <w:tmpl w:val="B7F85E54"/>
    <w:lvl w:ilvl="0" w:tplc="2F4256B4">
      <w:start w:val="1"/>
      <w:numFmt w:val="bullet"/>
      <w:lvlText w:val="-"/>
      <w:lvlJc w:val="left"/>
      <w:pPr>
        <w:ind w:left="903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4" w15:restartNumberingAfterBreak="0">
    <w:nsid w:val="51A20C07"/>
    <w:multiLevelType w:val="hybridMultilevel"/>
    <w:tmpl w:val="1CE28C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A5953"/>
    <w:multiLevelType w:val="hybridMultilevel"/>
    <w:tmpl w:val="1CD8E45C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5F1D31D8"/>
    <w:multiLevelType w:val="hybridMultilevel"/>
    <w:tmpl w:val="E4C262D0"/>
    <w:lvl w:ilvl="0" w:tplc="08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8" w15:restartNumberingAfterBreak="0">
    <w:nsid w:val="671732C1"/>
    <w:multiLevelType w:val="hybridMultilevel"/>
    <w:tmpl w:val="1CE28C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277432"/>
    <w:multiLevelType w:val="hybridMultilevel"/>
    <w:tmpl w:val="9DC64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5"/>
  </w:num>
  <w:num w:numId="5">
    <w:abstractNumId w:val="6"/>
  </w:num>
  <w:num w:numId="6">
    <w:abstractNumId w:val="14"/>
  </w:num>
  <w:num w:numId="7">
    <w:abstractNumId w:val="3"/>
  </w:num>
  <w:num w:numId="8">
    <w:abstractNumId w:val="1"/>
  </w:num>
  <w:num w:numId="9">
    <w:abstractNumId w:val="11"/>
  </w:num>
  <w:num w:numId="10">
    <w:abstractNumId w:val="13"/>
  </w:num>
  <w:num w:numId="11">
    <w:abstractNumId w:val="7"/>
  </w:num>
  <w:num w:numId="12">
    <w:abstractNumId w:val="19"/>
  </w:num>
  <w:num w:numId="13">
    <w:abstractNumId w:val="8"/>
  </w:num>
  <w:num w:numId="14">
    <w:abstractNumId w:val="2"/>
  </w:num>
  <w:num w:numId="15">
    <w:abstractNumId w:val="12"/>
  </w:num>
  <w:num w:numId="16">
    <w:abstractNumId w:val="9"/>
  </w:num>
  <w:num w:numId="17">
    <w:abstractNumId w:val="17"/>
  </w:num>
  <w:num w:numId="18">
    <w:abstractNumId w:val="4"/>
  </w:num>
  <w:num w:numId="19">
    <w:abstractNumId w:val="10"/>
  </w:num>
  <w:num w:numId="20">
    <w:abstractNumId w:val="18"/>
  </w:num>
  <w:num w:numId="2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35247"/>
    <w:rsid w:val="0004502C"/>
    <w:rsid w:val="000740B1"/>
    <w:rsid w:val="0007781E"/>
    <w:rsid w:val="000904AA"/>
    <w:rsid w:val="000A37E8"/>
    <w:rsid w:val="000B72D9"/>
    <w:rsid w:val="000C562D"/>
    <w:rsid w:val="000F0EF6"/>
    <w:rsid w:val="00130F19"/>
    <w:rsid w:val="001432FD"/>
    <w:rsid w:val="001638D7"/>
    <w:rsid w:val="00163CA6"/>
    <w:rsid w:val="00171443"/>
    <w:rsid w:val="0017273B"/>
    <w:rsid w:val="0017631E"/>
    <w:rsid w:val="00196867"/>
    <w:rsid w:val="001D0E5B"/>
    <w:rsid w:val="001D105D"/>
    <w:rsid w:val="001D3BC8"/>
    <w:rsid w:val="001E6B90"/>
    <w:rsid w:val="001F4D29"/>
    <w:rsid w:val="002046B1"/>
    <w:rsid w:val="0022510A"/>
    <w:rsid w:val="00227208"/>
    <w:rsid w:val="002401D0"/>
    <w:rsid w:val="0026469E"/>
    <w:rsid w:val="002665E0"/>
    <w:rsid w:val="0026795F"/>
    <w:rsid w:val="00287F69"/>
    <w:rsid w:val="002A5D5A"/>
    <w:rsid w:val="002A72AE"/>
    <w:rsid w:val="002B69B7"/>
    <w:rsid w:val="002B733A"/>
    <w:rsid w:val="002E15E8"/>
    <w:rsid w:val="002F4915"/>
    <w:rsid w:val="00304069"/>
    <w:rsid w:val="00307E06"/>
    <w:rsid w:val="00310019"/>
    <w:rsid w:val="003144DC"/>
    <w:rsid w:val="00323A7F"/>
    <w:rsid w:val="00331BCF"/>
    <w:rsid w:val="003468F5"/>
    <w:rsid w:val="00361699"/>
    <w:rsid w:val="00372A49"/>
    <w:rsid w:val="00387D76"/>
    <w:rsid w:val="00396443"/>
    <w:rsid w:val="003974F7"/>
    <w:rsid w:val="003A52A5"/>
    <w:rsid w:val="003B0D59"/>
    <w:rsid w:val="003B1470"/>
    <w:rsid w:val="003B23FE"/>
    <w:rsid w:val="003D30E4"/>
    <w:rsid w:val="0040481C"/>
    <w:rsid w:val="00411998"/>
    <w:rsid w:val="00417B53"/>
    <w:rsid w:val="00433A6C"/>
    <w:rsid w:val="00473EE3"/>
    <w:rsid w:val="004A1E11"/>
    <w:rsid w:val="004B20E0"/>
    <w:rsid w:val="004D089D"/>
    <w:rsid w:val="004D538E"/>
    <w:rsid w:val="004E29C7"/>
    <w:rsid w:val="004F2600"/>
    <w:rsid w:val="005120EE"/>
    <w:rsid w:val="00520DAF"/>
    <w:rsid w:val="0052534E"/>
    <w:rsid w:val="00541118"/>
    <w:rsid w:val="00542B67"/>
    <w:rsid w:val="00545106"/>
    <w:rsid w:val="00561307"/>
    <w:rsid w:val="0056788D"/>
    <w:rsid w:val="005B7D58"/>
    <w:rsid w:val="005C2512"/>
    <w:rsid w:val="005D7AFF"/>
    <w:rsid w:val="00603309"/>
    <w:rsid w:val="00610FCD"/>
    <w:rsid w:val="00617CD8"/>
    <w:rsid w:val="006326A0"/>
    <w:rsid w:val="006A19E7"/>
    <w:rsid w:val="006A5952"/>
    <w:rsid w:val="006F0813"/>
    <w:rsid w:val="006F7E46"/>
    <w:rsid w:val="0071642B"/>
    <w:rsid w:val="00747875"/>
    <w:rsid w:val="00754D9C"/>
    <w:rsid w:val="0076583E"/>
    <w:rsid w:val="00773C70"/>
    <w:rsid w:val="0078309D"/>
    <w:rsid w:val="007B6146"/>
    <w:rsid w:val="007C0A88"/>
    <w:rsid w:val="007E7022"/>
    <w:rsid w:val="007F65A3"/>
    <w:rsid w:val="00807AE6"/>
    <w:rsid w:val="00811AB9"/>
    <w:rsid w:val="00813D5F"/>
    <w:rsid w:val="00821DEA"/>
    <w:rsid w:val="00863660"/>
    <w:rsid w:val="00893A9E"/>
    <w:rsid w:val="008B229D"/>
    <w:rsid w:val="008B7C8B"/>
    <w:rsid w:val="008E28A6"/>
    <w:rsid w:val="008F771F"/>
    <w:rsid w:val="009378FA"/>
    <w:rsid w:val="00956DE4"/>
    <w:rsid w:val="00966C71"/>
    <w:rsid w:val="0098460F"/>
    <w:rsid w:val="00995211"/>
    <w:rsid w:val="009D155F"/>
    <w:rsid w:val="009D3B6E"/>
    <w:rsid w:val="009E08FF"/>
    <w:rsid w:val="00A0116B"/>
    <w:rsid w:val="00A0252D"/>
    <w:rsid w:val="00A02B2A"/>
    <w:rsid w:val="00A03B40"/>
    <w:rsid w:val="00A1735C"/>
    <w:rsid w:val="00A25094"/>
    <w:rsid w:val="00A425C9"/>
    <w:rsid w:val="00A65830"/>
    <w:rsid w:val="00A66452"/>
    <w:rsid w:val="00A7092B"/>
    <w:rsid w:val="00A75CF3"/>
    <w:rsid w:val="00A827DA"/>
    <w:rsid w:val="00A83271"/>
    <w:rsid w:val="00A92FB6"/>
    <w:rsid w:val="00AC2F43"/>
    <w:rsid w:val="00AD171D"/>
    <w:rsid w:val="00AD2CC9"/>
    <w:rsid w:val="00AD6AD0"/>
    <w:rsid w:val="00AE2293"/>
    <w:rsid w:val="00AE6DC9"/>
    <w:rsid w:val="00AF47E1"/>
    <w:rsid w:val="00B03239"/>
    <w:rsid w:val="00B046C1"/>
    <w:rsid w:val="00B06502"/>
    <w:rsid w:val="00B262A1"/>
    <w:rsid w:val="00B3151B"/>
    <w:rsid w:val="00B501AB"/>
    <w:rsid w:val="00B87608"/>
    <w:rsid w:val="00BC356C"/>
    <w:rsid w:val="00BD430C"/>
    <w:rsid w:val="00BD5017"/>
    <w:rsid w:val="00BF1D3C"/>
    <w:rsid w:val="00C16A28"/>
    <w:rsid w:val="00C17E2A"/>
    <w:rsid w:val="00C82CFC"/>
    <w:rsid w:val="00C91483"/>
    <w:rsid w:val="00CB08CC"/>
    <w:rsid w:val="00CB2D0F"/>
    <w:rsid w:val="00CB560D"/>
    <w:rsid w:val="00D056E1"/>
    <w:rsid w:val="00D171C4"/>
    <w:rsid w:val="00D27DC3"/>
    <w:rsid w:val="00D3577C"/>
    <w:rsid w:val="00D43AC0"/>
    <w:rsid w:val="00D64907"/>
    <w:rsid w:val="00D72FBB"/>
    <w:rsid w:val="00D8019B"/>
    <w:rsid w:val="00D960B5"/>
    <w:rsid w:val="00DB317D"/>
    <w:rsid w:val="00DC17D5"/>
    <w:rsid w:val="00DF532F"/>
    <w:rsid w:val="00E00399"/>
    <w:rsid w:val="00E00B74"/>
    <w:rsid w:val="00E05963"/>
    <w:rsid w:val="00E05C0D"/>
    <w:rsid w:val="00E07205"/>
    <w:rsid w:val="00E07435"/>
    <w:rsid w:val="00E130DD"/>
    <w:rsid w:val="00E17BFB"/>
    <w:rsid w:val="00E2212B"/>
    <w:rsid w:val="00E4559D"/>
    <w:rsid w:val="00E4789A"/>
    <w:rsid w:val="00E601B6"/>
    <w:rsid w:val="00E80BBB"/>
    <w:rsid w:val="00EB54BA"/>
    <w:rsid w:val="00EC10A5"/>
    <w:rsid w:val="00ED219F"/>
    <w:rsid w:val="00EF48C3"/>
    <w:rsid w:val="00F033F9"/>
    <w:rsid w:val="00F1179F"/>
    <w:rsid w:val="00F2055A"/>
    <w:rsid w:val="00F208E3"/>
    <w:rsid w:val="00F235D6"/>
    <w:rsid w:val="00F47E22"/>
    <w:rsid w:val="00F616CA"/>
    <w:rsid w:val="00F66CE1"/>
    <w:rsid w:val="00F67356"/>
    <w:rsid w:val="00FA02F4"/>
    <w:rsid w:val="00FB2D10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A841E88-B109-4373-9FFD-42B28CDA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iles.eric.ed.gov/fulltext/ED026147.pdf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parkerlawfirm.com/library/common-ways-children-are-injured-in-school-accidents.cf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arkerlawfirm.com/library/common-ways-children-are-injured-in-school-accidents.cf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ookrags.com/lessonplan/accide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ookrags.com/lessonplan/accident/" TargetMode="External"/><Relationship Id="rId10" Type="http://schemas.openxmlformats.org/officeDocument/2006/relationships/hyperlink" Target="https://esl.yourdictionary.com/lesson-plans/lesson-plan-about-accident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iles.eric.ed.gov/fulltext/ED026147.pdf" TargetMode="External"/><Relationship Id="rId14" Type="http://schemas.openxmlformats.org/officeDocument/2006/relationships/hyperlink" Target="https://esl.yourdictionary.com/lesson-plans/lesson-plan-about-accident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24C44"/>
    <w:rsid w:val="00071DA5"/>
    <w:rsid w:val="000E3902"/>
    <w:rsid w:val="00195278"/>
    <w:rsid w:val="001B54F7"/>
    <w:rsid w:val="004540FC"/>
    <w:rsid w:val="004A008E"/>
    <w:rsid w:val="005C2B2F"/>
    <w:rsid w:val="00713551"/>
    <w:rsid w:val="007D2FD3"/>
    <w:rsid w:val="00805105"/>
    <w:rsid w:val="00816166"/>
    <w:rsid w:val="00836926"/>
    <w:rsid w:val="009C4E44"/>
    <w:rsid w:val="009D6BBB"/>
    <w:rsid w:val="00A24B49"/>
    <w:rsid w:val="00A6259E"/>
    <w:rsid w:val="00AB2F7D"/>
    <w:rsid w:val="00C93DC1"/>
    <w:rsid w:val="00E4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10149-4F53-4E54-AEFD-E5CBC494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2394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41</cp:revision>
  <dcterms:created xsi:type="dcterms:W3CDTF">2019-03-16T05:18:00Z</dcterms:created>
  <dcterms:modified xsi:type="dcterms:W3CDTF">2019-04-02T23:28:00Z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