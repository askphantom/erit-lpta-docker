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0B7CFC44" w:rsidR="00C17E2A" w:rsidRPr="009260D0" w:rsidRDefault="00791CB6">
            <w:pPr>
              <w:pStyle w:val="Title"/>
              <w:rPr>
                <w:sz w:val="40"/>
                <w:szCs w:val="40"/>
              </w:rPr>
            </w:pPr>
            <w:r>
              <w:rPr>
                <w:sz w:val="40"/>
                <w:szCs w:val="40"/>
              </w:rPr>
              <w:t>symmetry and non-symmetry of plane shapes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8046DC1" w:rsidR="00C17E2A" w:rsidRDefault="005A6BC5">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29F250B6" w:rsidR="00C17E2A" w:rsidRDefault="00732988">
                  <w:r>
                    <w:t>3</w:t>
                  </w:r>
                  <w:bookmarkStart w:id="0" w:name="_GoBack"/>
                  <w:bookmarkEnd w:id="0"/>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1D461BCB" w14:textId="77777777" w:rsidR="001611AE" w:rsidRDefault="000A37E8" w:rsidP="00B67C04">
            <w:pPr>
              <w:pStyle w:val="ListParagraph"/>
              <w:numPr>
                <w:ilvl w:val="0"/>
                <w:numId w:val="2"/>
              </w:numPr>
              <w:ind w:left="467" w:hanging="142"/>
            </w:pPr>
            <w:r>
              <w:t xml:space="preserve"> </w:t>
            </w:r>
            <w:r w:rsidR="00801872">
              <w:t>Understanding the meaning of symmetry and non-symmetry</w:t>
            </w:r>
          </w:p>
          <w:p w14:paraId="26C6B6AF" w14:textId="77777777" w:rsidR="00801872" w:rsidRDefault="00801872" w:rsidP="00B67C04">
            <w:pPr>
              <w:pStyle w:val="ListParagraph"/>
              <w:numPr>
                <w:ilvl w:val="0"/>
                <w:numId w:val="2"/>
              </w:numPr>
              <w:ind w:left="467" w:hanging="142"/>
            </w:pPr>
            <w:r>
              <w:t>Identifying the symmetry and non-symmetry of shapes and objects</w:t>
            </w:r>
          </w:p>
          <w:p w14:paraId="6BA5FC56" w14:textId="77777777" w:rsidR="00801872" w:rsidRDefault="00801872" w:rsidP="00B67C04">
            <w:pPr>
              <w:pStyle w:val="ListParagraph"/>
              <w:numPr>
                <w:ilvl w:val="0"/>
                <w:numId w:val="2"/>
              </w:numPr>
              <w:ind w:left="467" w:hanging="142"/>
            </w:pPr>
            <w:r>
              <w:t>Reviewing the properties of shapes</w:t>
            </w:r>
          </w:p>
          <w:p w14:paraId="458BD9FD" w14:textId="750D45D5" w:rsidR="00801872" w:rsidRDefault="00801872" w:rsidP="00B67C04">
            <w:pPr>
              <w:pStyle w:val="ListParagraph"/>
              <w:numPr>
                <w:ilvl w:val="0"/>
                <w:numId w:val="2"/>
              </w:numPr>
              <w:ind w:left="467" w:hanging="142"/>
            </w:pPr>
            <w:r>
              <w:t>Word problems involving plane shapes.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6192" behindDoc="0" locked="0" layoutInCell="1" allowOverlap="0" wp14:anchorId="6D87D826" wp14:editId="2EE0818C">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10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4C11F87B" w:rsidR="00D15CAA" w:rsidRDefault="001B2047" w:rsidP="001B2047">
                                  <w:pPr>
                                    <w:pStyle w:val="ListParagraph"/>
                                    <w:numPr>
                                      <w:ilvl w:val="0"/>
                                      <w:numId w:val="24"/>
                                    </w:numPr>
                                    <w:ind w:left="180" w:hanging="90"/>
                                  </w:pPr>
                                  <w:r>
                                    <w:t>Cardboard</w:t>
                                  </w:r>
                                </w:p>
                                <w:p w14:paraId="68767295" w14:textId="688A145E" w:rsidR="001B2047" w:rsidRDefault="00DB4E65" w:rsidP="001B2047">
                                  <w:pPr>
                                    <w:pStyle w:val="ListParagraph"/>
                                    <w:numPr>
                                      <w:ilvl w:val="0"/>
                                      <w:numId w:val="24"/>
                                    </w:numPr>
                                    <w:ind w:left="180" w:hanging="90"/>
                                  </w:pPr>
                                  <w:r>
                                    <w:t>Image of a Butterfly</w:t>
                                  </w:r>
                                </w:p>
                                <w:p w14:paraId="143C40E1" w14:textId="2B5C9E49" w:rsidR="00DB4E65" w:rsidRDefault="00DB4E65" w:rsidP="001B2047">
                                  <w:pPr>
                                    <w:pStyle w:val="ListParagraph"/>
                                    <w:numPr>
                                      <w:ilvl w:val="0"/>
                                      <w:numId w:val="24"/>
                                    </w:numPr>
                                    <w:ind w:left="180" w:hanging="90"/>
                                  </w:pPr>
                                  <w:r>
                                    <w:t>Colour papers</w:t>
                                  </w:r>
                                </w:p>
                                <w:p w14:paraId="1B311BFB" w14:textId="0603D93C" w:rsidR="00DB4E65" w:rsidRDefault="00DB4E65" w:rsidP="001B2047">
                                  <w:pPr>
                                    <w:pStyle w:val="ListParagraph"/>
                                    <w:numPr>
                                      <w:ilvl w:val="0"/>
                                      <w:numId w:val="24"/>
                                    </w:numPr>
                                    <w:ind w:left="180" w:hanging="90"/>
                                  </w:pPr>
                                  <w:r>
                                    <w:t>Drawing paper</w:t>
                                  </w:r>
                                </w:p>
                                <w:p w14:paraId="5CB175C9" w14:textId="698E9914" w:rsidR="00DB4E65" w:rsidRDefault="00DB4E65" w:rsidP="001B2047">
                                  <w:pPr>
                                    <w:pStyle w:val="ListParagraph"/>
                                    <w:numPr>
                                      <w:ilvl w:val="0"/>
                                      <w:numId w:val="24"/>
                                    </w:numPr>
                                    <w:ind w:left="180" w:hanging="90"/>
                                  </w:pPr>
                                  <w:r>
                                    <w:t>Pencils</w:t>
                                  </w:r>
                                </w:p>
                                <w:p w14:paraId="3F3757BD" w14:textId="77777777" w:rsidR="00DB4E65" w:rsidRDefault="00DB4E65" w:rsidP="001B2047">
                                  <w:pPr>
                                    <w:pStyle w:val="ListParagraph"/>
                                    <w:numPr>
                                      <w:ilvl w:val="0"/>
                                      <w:numId w:val="24"/>
                                    </w:numPr>
                                    <w:ind w:left="180" w:hanging="90"/>
                                  </w:pPr>
                                  <w:r>
                                    <w:t xml:space="preserve">hand mirror </w:t>
                                  </w:r>
                                </w:p>
                                <w:p w14:paraId="4569017B" w14:textId="535356D7" w:rsidR="00DB4E65" w:rsidRDefault="00DB4E65" w:rsidP="001B2047">
                                  <w:pPr>
                                    <w:pStyle w:val="ListParagraph"/>
                                    <w:numPr>
                                      <w:ilvl w:val="0"/>
                                      <w:numId w:val="24"/>
                                    </w:numPr>
                                    <w:ind w:left="180" w:hanging="90"/>
                                  </w:pPr>
                                  <w:r>
                                    <w:t xml:space="preserve">a bag of shapes </w:t>
                                  </w:r>
                                </w:p>
                                <w:p w14:paraId="2B9A0D26" w14:textId="5C30563B" w:rsidR="00DB4E65" w:rsidRDefault="00DB4E65" w:rsidP="001B2047">
                                  <w:pPr>
                                    <w:pStyle w:val="ListParagraph"/>
                                    <w:numPr>
                                      <w:ilvl w:val="0"/>
                                      <w:numId w:val="24"/>
                                    </w:numPr>
                                    <w:ind w:left="180" w:hanging="90"/>
                                  </w:pPr>
                                  <w:r>
                                    <w:t>yarn pieces</w:t>
                                  </w:r>
                                </w:p>
                                <w:p w14:paraId="612D0A52" w14:textId="085CE4F7" w:rsidR="00EA3A1A" w:rsidRDefault="00EA3A1A" w:rsidP="00DB4E65">
                                  <w:pPr>
                                    <w:pStyle w:val="ListBullet"/>
                                    <w:numPr>
                                      <w:ilvl w:val="0"/>
                                      <w:numId w:val="0"/>
                                    </w:numPr>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1C7162CA" w:rsidR="00E42A76" w:rsidRDefault="00B348E3" w:rsidP="00E42A76">
                                  <w:pPr>
                                    <w:pStyle w:val="ListBullet"/>
                                  </w:pPr>
                                  <w:hyperlink r:id="rId8" w:history="1">
                                    <w:r w:rsidR="0036007E">
                                      <w:rPr>
                                        <w:rStyle w:val="Hyperlink"/>
                                      </w:rPr>
                                      <w:t>http://learn.mindset.co.za/sites/default/files/resourcelib/emshare-show-note-asset/4292_fdoc.pdf</w:t>
                                    </w:r>
                                  </w:hyperlink>
                                  <w:r w:rsidR="0036007E">
                                    <w:t xml:space="preserve"> </w:t>
                                  </w:r>
                                </w:p>
                                <w:p w14:paraId="44E79AF3" w14:textId="3EE5DA44" w:rsidR="0036007E" w:rsidRDefault="00B348E3" w:rsidP="00E42A76">
                                  <w:pPr>
                                    <w:pStyle w:val="ListBullet"/>
                                  </w:pPr>
                                  <w:hyperlink r:id="rId9" w:history="1">
                                    <w:r w:rsidR="00012C2B">
                                      <w:rPr>
                                        <w:rStyle w:val="Hyperlink"/>
                                      </w:rPr>
                                      <w:t>https://www.teacher.org/lesson-plan/symmetry-search/</w:t>
                                    </w:r>
                                  </w:hyperlink>
                                </w:p>
                                <w:p w14:paraId="7572D676" w14:textId="77777777" w:rsidR="00714A8D" w:rsidRDefault="00B348E3" w:rsidP="0083703B">
                                  <w:pPr>
                                    <w:pStyle w:val="ListBullet"/>
                                  </w:pPr>
                                  <w:hyperlink r:id="rId10" w:history="1">
                                    <w:r w:rsidR="00012C2B">
                                      <w:rPr>
                                        <w:rStyle w:val="Hyperlink"/>
                                      </w:rPr>
                                      <w:t>https://www.mathsisfun.com/geometry/symmetry-line-plane-shapes.html</w:t>
                                    </w:r>
                                  </w:hyperlink>
                                  <w:r w:rsidR="00012C2B">
                                    <w:t xml:space="preserve"> </w:t>
                                  </w:r>
                                </w:p>
                                <w:p w14:paraId="266D3DBF" w14:textId="74838ADB" w:rsidR="00012C2B" w:rsidRDefault="00012C2B" w:rsidP="0083703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6192;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10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4C11F87B" w:rsidR="00D15CAA" w:rsidRDefault="001B2047" w:rsidP="001B2047">
                            <w:pPr>
                              <w:pStyle w:val="ListParagraph"/>
                              <w:numPr>
                                <w:ilvl w:val="0"/>
                                <w:numId w:val="24"/>
                              </w:numPr>
                              <w:ind w:left="180" w:hanging="90"/>
                            </w:pPr>
                            <w:r>
                              <w:t>Cardboard</w:t>
                            </w:r>
                          </w:p>
                          <w:p w14:paraId="68767295" w14:textId="688A145E" w:rsidR="001B2047" w:rsidRDefault="00DB4E65" w:rsidP="001B2047">
                            <w:pPr>
                              <w:pStyle w:val="ListParagraph"/>
                              <w:numPr>
                                <w:ilvl w:val="0"/>
                                <w:numId w:val="24"/>
                              </w:numPr>
                              <w:ind w:left="180" w:hanging="90"/>
                            </w:pPr>
                            <w:r>
                              <w:t>Image of a Butterfly</w:t>
                            </w:r>
                          </w:p>
                          <w:p w14:paraId="143C40E1" w14:textId="2B5C9E49" w:rsidR="00DB4E65" w:rsidRDefault="00DB4E65" w:rsidP="001B2047">
                            <w:pPr>
                              <w:pStyle w:val="ListParagraph"/>
                              <w:numPr>
                                <w:ilvl w:val="0"/>
                                <w:numId w:val="24"/>
                              </w:numPr>
                              <w:ind w:left="180" w:hanging="90"/>
                            </w:pPr>
                            <w:r>
                              <w:t>Colour papers</w:t>
                            </w:r>
                          </w:p>
                          <w:p w14:paraId="1B311BFB" w14:textId="0603D93C" w:rsidR="00DB4E65" w:rsidRDefault="00DB4E65" w:rsidP="001B2047">
                            <w:pPr>
                              <w:pStyle w:val="ListParagraph"/>
                              <w:numPr>
                                <w:ilvl w:val="0"/>
                                <w:numId w:val="24"/>
                              </w:numPr>
                              <w:ind w:left="180" w:hanging="90"/>
                            </w:pPr>
                            <w:r>
                              <w:t>Drawing paper</w:t>
                            </w:r>
                          </w:p>
                          <w:p w14:paraId="5CB175C9" w14:textId="698E9914" w:rsidR="00DB4E65" w:rsidRDefault="00DB4E65" w:rsidP="001B2047">
                            <w:pPr>
                              <w:pStyle w:val="ListParagraph"/>
                              <w:numPr>
                                <w:ilvl w:val="0"/>
                                <w:numId w:val="24"/>
                              </w:numPr>
                              <w:ind w:left="180" w:hanging="90"/>
                            </w:pPr>
                            <w:r>
                              <w:t>Pencils</w:t>
                            </w:r>
                          </w:p>
                          <w:p w14:paraId="3F3757BD" w14:textId="77777777" w:rsidR="00DB4E65" w:rsidRDefault="00DB4E65" w:rsidP="001B2047">
                            <w:pPr>
                              <w:pStyle w:val="ListParagraph"/>
                              <w:numPr>
                                <w:ilvl w:val="0"/>
                                <w:numId w:val="24"/>
                              </w:numPr>
                              <w:ind w:left="180" w:hanging="90"/>
                            </w:pPr>
                            <w:r>
                              <w:t xml:space="preserve">hand mirror </w:t>
                            </w:r>
                          </w:p>
                          <w:p w14:paraId="4569017B" w14:textId="535356D7" w:rsidR="00DB4E65" w:rsidRDefault="00DB4E65" w:rsidP="001B2047">
                            <w:pPr>
                              <w:pStyle w:val="ListParagraph"/>
                              <w:numPr>
                                <w:ilvl w:val="0"/>
                                <w:numId w:val="24"/>
                              </w:numPr>
                              <w:ind w:left="180" w:hanging="90"/>
                            </w:pPr>
                            <w:r>
                              <w:t xml:space="preserve">a bag of shapes </w:t>
                            </w:r>
                          </w:p>
                          <w:p w14:paraId="2B9A0D26" w14:textId="5C30563B" w:rsidR="00DB4E65" w:rsidRDefault="00DB4E65" w:rsidP="001B2047">
                            <w:pPr>
                              <w:pStyle w:val="ListParagraph"/>
                              <w:numPr>
                                <w:ilvl w:val="0"/>
                                <w:numId w:val="24"/>
                              </w:numPr>
                              <w:ind w:left="180" w:hanging="90"/>
                            </w:pPr>
                            <w:r>
                              <w:t>yarn pieces</w:t>
                            </w:r>
                          </w:p>
                          <w:p w14:paraId="612D0A52" w14:textId="085CE4F7" w:rsidR="00EA3A1A" w:rsidRDefault="00EA3A1A" w:rsidP="00DB4E65">
                            <w:pPr>
                              <w:pStyle w:val="ListBullet"/>
                              <w:numPr>
                                <w:ilvl w:val="0"/>
                                <w:numId w:val="0"/>
                              </w:numPr>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1C7162CA" w:rsidR="00E42A76" w:rsidRDefault="00B348E3" w:rsidP="00E42A76">
                            <w:pPr>
                              <w:pStyle w:val="ListBullet"/>
                            </w:pPr>
                            <w:hyperlink r:id="rId11" w:history="1">
                              <w:r w:rsidR="0036007E">
                                <w:rPr>
                                  <w:rStyle w:val="Hyperlink"/>
                                </w:rPr>
                                <w:t>http://learn.mindset.co.za/sites/default/files/resourcelib/emshare-show-note-asset/4292_fdoc.pdf</w:t>
                              </w:r>
                            </w:hyperlink>
                            <w:r w:rsidR="0036007E">
                              <w:t xml:space="preserve"> </w:t>
                            </w:r>
                          </w:p>
                          <w:p w14:paraId="44E79AF3" w14:textId="3EE5DA44" w:rsidR="0036007E" w:rsidRDefault="00B348E3" w:rsidP="00E42A76">
                            <w:pPr>
                              <w:pStyle w:val="ListBullet"/>
                            </w:pPr>
                            <w:hyperlink r:id="rId12" w:history="1">
                              <w:r w:rsidR="00012C2B">
                                <w:rPr>
                                  <w:rStyle w:val="Hyperlink"/>
                                </w:rPr>
                                <w:t>https://www.teacher.org/lesson-plan/symmetry-search/</w:t>
                              </w:r>
                            </w:hyperlink>
                          </w:p>
                          <w:p w14:paraId="7572D676" w14:textId="77777777" w:rsidR="00714A8D" w:rsidRDefault="00B348E3" w:rsidP="0083703B">
                            <w:pPr>
                              <w:pStyle w:val="ListBullet"/>
                            </w:pPr>
                            <w:hyperlink r:id="rId13" w:history="1">
                              <w:r w:rsidR="00012C2B">
                                <w:rPr>
                                  <w:rStyle w:val="Hyperlink"/>
                                </w:rPr>
                                <w:t>https://www.mathsisfun.com/geometry/symmetry-line-plane-shapes.html</w:t>
                              </w:r>
                            </w:hyperlink>
                            <w:r w:rsidR="00012C2B">
                              <w:t xml:space="preserve"> </w:t>
                            </w:r>
                          </w:p>
                          <w:p w14:paraId="266D3DBF" w14:textId="74838ADB" w:rsidR="00012C2B" w:rsidRDefault="00012C2B" w:rsidP="0083703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403E579E" w:rsidR="001D4D95" w:rsidRDefault="00AD5265" w:rsidP="00120253">
            <w:r>
              <w:t>Students should be able to;</w:t>
            </w:r>
          </w:p>
          <w:p w14:paraId="74D976CE" w14:textId="3F2C72E7" w:rsidR="006A75F7" w:rsidRDefault="006A75F7" w:rsidP="008754C7">
            <w:pPr>
              <w:pStyle w:val="ListParagraph"/>
              <w:numPr>
                <w:ilvl w:val="0"/>
                <w:numId w:val="15"/>
              </w:numPr>
              <w:ind w:left="180" w:hanging="180"/>
            </w:pPr>
            <w:r>
              <w:t>Identify t</w:t>
            </w:r>
            <w:r w:rsidR="008754C7">
              <w:t xml:space="preserve">he symmetry and non-symmetry of </w:t>
            </w:r>
            <w:r>
              <w:t>objects and shapes</w:t>
            </w:r>
          </w:p>
          <w:p w14:paraId="39B53DE3" w14:textId="57245146" w:rsidR="001D4D95" w:rsidRDefault="006A75F7" w:rsidP="008754C7">
            <w:pPr>
              <w:pStyle w:val="ListParagraph"/>
              <w:numPr>
                <w:ilvl w:val="0"/>
                <w:numId w:val="15"/>
              </w:numPr>
              <w:ind w:left="180" w:hanging="180"/>
            </w:pPr>
            <w:r>
              <w:t>Find lines of symmetry in everyday objects</w:t>
            </w:r>
          </w:p>
          <w:p w14:paraId="638A26CB" w14:textId="18C5E2F5" w:rsidR="006A75F7" w:rsidRDefault="006A75F7" w:rsidP="008754C7">
            <w:pPr>
              <w:pStyle w:val="ListParagraph"/>
              <w:numPr>
                <w:ilvl w:val="0"/>
                <w:numId w:val="15"/>
              </w:numPr>
              <w:ind w:left="180" w:hanging="180"/>
            </w:pPr>
            <w:r>
              <w:t>Understand tha</w:t>
            </w:r>
            <w:r w:rsidR="008F77EB">
              <w:t xml:space="preserve">t not all shapes have a line of </w:t>
            </w:r>
            <w:r>
              <w:t>symmetry</w:t>
            </w:r>
          </w:p>
          <w:p w14:paraId="7AA083E1" w14:textId="14A3F56C" w:rsidR="008754C7" w:rsidRDefault="008754C7" w:rsidP="008754C7">
            <w:pPr>
              <w:pStyle w:val="ListParagraph"/>
              <w:numPr>
                <w:ilvl w:val="0"/>
                <w:numId w:val="15"/>
              </w:numPr>
              <w:ind w:left="180" w:hanging="180"/>
            </w:pPr>
            <w:r w:rsidRPr="008754C7">
              <w:t>Review the properties of plane shapes</w:t>
            </w:r>
          </w:p>
          <w:p w14:paraId="10D64819" w14:textId="77777777" w:rsidR="001D4D95" w:rsidRDefault="001D4D95" w:rsidP="001D4D95"/>
          <w:p w14:paraId="03E437D5" w14:textId="77777777" w:rsidR="001D4D95" w:rsidRDefault="001D4D95" w:rsidP="001D4D95"/>
          <w:p w14:paraId="2E75EEA9" w14:textId="77777777" w:rsidR="001D4D95" w:rsidRDefault="001D4D95" w:rsidP="001D4D95"/>
          <w:p w14:paraId="402983E2" w14:textId="77777777" w:rsidR="001D4D95" w:rsidRDefault="001D4D95" w:rsidP="001D4D95"/>
          <w:p w14:paraId="2EE19619" w14:textId="254A8F7A" w:rsidR="00120253" w:rsidRDefault="00120253" w:rsidP="00D914D8">
            <w:pPr>
              <w:spacing w:line="240" w:lineRule="auto"/>
              <w:outlineLvl w:val="1"/>
              <w:rPr>
                <w:rFonts w:asciiTheme="majorHAnsi" w:eastAsiaTheme="majorEastAsia" w:hAnsiTheme="majorHAnsi" w:cstheme="majorBidi"/>
                <w:color w:val="F16522" w:themeColor="accent1"/>
              </w:rPr>
            </w:pPr>
          </w:p>
          <w:p w14:paraId="49A1AF9C" w14:textId="77777777" w:rsidR="00012C2B" w:rsidRPr="00FB30A1" w:rsidRDefault="00012C2B" w:rsidP="00012C2B">
            <w:pPr>
              <w:pStyle w:val="ListParagraph"/>
              <w:ind w:left="0"/>
            </w:pPr>
            <w:r w:rsidRPr="00FB30A1">
              <w:rPr>
                <w:rFonts w:asciiTheme="majorHAnsi" w:eastAsiaTheme="majorEastAsia" w:hAnsiTheme="majorHAnsi" w:cstheme="majorBidi"/>
                <w:b/>
                <w:color w:val="F16522" w:themeColor="accent1"/>
              </w:rPr>
              <w:t>Guided Practice</w:t>
            </w:r>
          </w:p>
          <w:p w14:paraId="5ADAD29B" w14:textId="02BFA8E2" w:rsidR="00012C2B" w:rsidRPr="00031953" w:rsidRDefault="008F4AF6" w:rsidP="00012C2B">
            <w:pPr>
              <w:rPr>
                <w:b/>
              </w:rPr>
            </w:pPr>
            <w:r>
              <w:rPr>
                <w:b/>
              </w:rPr>
              <w:t>Day 2/ Lesson 2</w:t>
            </w:r>
            <w:r w:rsidR="00012C2B" w:rsidRPr="00031953">
              <w:rPr>
                <w:b/>
              </w:rPr>
              <w:t>: 15 Mins</w:t>
            </w:r>
          </w:p>
          <w:p w14:paraId="33311E6A" w14:textId="723A4A8F" w:rsidR="00012C2B" w:rsidRDefault="00012C2B" w:rsidP="00801872">
            <w:pPr>
              <w:pStyle w:val="ListParagraph"/>
              <w:numPr>
                <w:ilvl w:val="0"/>
                <w:numId w:val="18"/>
              </w:numPr>
              <w:ind w:left="180" w:hanging="180"/>
            </w:pPr>
            <w:r>
              <w:t>Discuss shapes and their names. Use this as an opportunity to do revis</w:t>
            </w:r>
            <w:r w:rsidR="008F77EB">
              <w:t xml:space="preserve">ion </w:t>
            </w:r>
            <w:r w:rsidR="008F77EB">
              <w:lastRenderedPageBreak/>
              <w:t>on 2D geometrical shapes. (</w:t>
            </w:r>
            <w:r>
              <w:t>integration with literacy - word rec</w:t>
            </w:r>
            <w:r w:rsidR="008F77EB">
              <w:t>ognition</w:t>
            </w:r>
            <w:r>
              <w:t xml:space="preserve">) </w:t>
            </w:r>
          </w:p>
          <w:p w14:paraId="7E6898C1" w14:textId="77777777" w:rsidR="00012C2B" w:rsidRDefault="00012C2B" w:rsidP="00801872">
            <w:pPr>
              <w:pStyle w:val="ListParagraph"/>
              <w:numPr>
                <w:ilvl w:val="0"/>
                <w:numId w:val="18"/>
              </w:numPr>
              <w:ind w:left="180" w:hanging="180"/>
            </w:pPr>
            <w:r>
              <w:t xml:space="preserve">Use these shapes to show the symmetrical lines. These symmetrical lines are indicated as a dotted line on the varies 2D shape  </w:t>
            </w:r>
          </w:p>
          <w:p w14:paraId="0DB91290" w14:textId="77777777" w:rsidR="00012C2B" w:rsidRDefault="00012C2B" w:rsidP="00801872">
            <w:pPr>
              <w:pStyle w:val="ListParagraph"/>
              <w:numPr>
                <w:ilvl w:val="0"/>
                <w:numId w:val="18"/>
              </w:numPr>
              <w:ind w:left="180" w:hanging="180"/>
            </w:pPr>
            <w:r>
              <w:t>Introduce the terms: Horizontal lines / Vertical line / Diagonal line. Show these lines on the shapes.</w:t>
            </w:r>
          </w:p>
          <w:p w14:paraId="1009C7E7" w14:textId="1FB45D93" w:rsidR="00012C2B" w:rsidRDefault="00360D76" w:rsidP="00801872">
            <w:pPr>
              <w:ind w:left="180" w:hanging="180"/>
            </w:pPr>
            <w:r>
              <w:rPr>
                <w:noProof/>
                <w:lang w:eastAsia="en-US"/>
              </w:rPr>
              <mc:AlternateContent>
                <mc:Choice Requires="wpg">
                  <w:drawing>
                    <wp:anchor distT="0" distB="0" distL="114300" distR="114300" simplePos="0" relativeHeight="251663360" behindDoc="0" locked="0" layoutInCell="1" allowOverlap="1" wp14:anchorId="5EC79627" wp14:editId="5BDBAD77">
                      <wp:simplePos x="0" y="0"/>
                      <wp:positionH relativeFrom="column">
                        <wp:posOffset>781050</wp:posOffset>
                      </wp:positionH>
                      <wp:positionV relativeFrom="paragraph">
                        <wp:posOffset>198755</wp:posOffset>
                      </wp:positionV>
                      <wp:extent cx="609600" cy="485775"/>
                      <wp:effectExtent l="0" t="0" r="19050" b="28575"/>
                      <wp:wrapNone/>
                      <wp:docPr id="15" name="Group 15"/>
                      <wp:cNvGraphicFramePr/>
                      <a:graphic xmlns:a="http://schemas.openxmlformats.org/drawingml/2006/main">
                        <a:graphicData uri="http://schemas.microsoft.com/office/word/2010/wordprocessingGroup">
                          <wpg:wgp>
                            <wpg:cNvGrpSpPr/>
                            <wpg:grpSpPr>
                              <a:xfrm>
                                <a:off x="0" y="0"/>
                                <a:ext cx="609600" cy="485775"/>
                                <a:chOff x="0" y="0"/>
                                <a:chExt cx="609600" cy="485775"/>
                              </a:xfrm>
                            </wpg:grpSpPr>
                            <wps:wsp>
                              <wps:cNvPr id="7" name="Rectangle 7"/>
                              <wps:cNvSpPr/>
                              <wps:spPr>
                                <a:xfrm>
                                  <a:off x="0" y="0"/>
                                  <a:ext cx="609600"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0" y="247650"/>
                                  <a:ext cx="609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D8AF80" id="Group 15" o:spid="_x0000_s1026" style="position:absolute;margin-left:61.5pt;margin-top:15.65pt;width:48pt;height:38.25pt;z-index:251663360" coordsize="6096,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">
                      <v:rect id="Rectangle 7" o:spid="_x0000_s1027" style="position:absolute;width:609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line id="Straight Connector 8" o:spid="_x0000_s1028" style="position:absolute;visibility:visible;mso-wrap-style:square" from="0,2476" to="609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" strokecolor="black [3213]" strokeweight=".5pt">
                        <v:stroke joinstyle="miter"/>
                      </v:line>
                    </v:group>
                  </w:pict>
                </mc:Fallback>
              </mc:AlternateContent>
            </w:r>
            <w:r>
              <w:rPr>
                <w:noProof/>
                <w:lang w:eastAsia="en-US"/>
              </w:rPr>
              <mc:AlternateContent>
                <mc:Choice Requires="wpg">
                  <w:drawing>
                    <wp:anchor distT="0" distB="0" distL="114300" distR="114300" simplePos="0" relativeHeight="251660288" behindDoc="0" locked="0" layoutInCell="1" allowOverlap="1" wp14:anchorId="6A9EC248" wp14:editId="739D0098">
                      <wp:simplePos x="0" y="0"/>
                      <wp:positionH relativeFrom="column">
                        <wp:posOffset>28575</wp:posOffset>
                      </wp:positionH>
                      <wp:positionV relativeFrom="paragraph">
                        <wp:posOffset>198120</wp:posOffset>
                      </wp:positionV>
                      <wp:extent cx="609600" cy="485775"/>
                      <wp:effectExtent l="0" t="0" r="19050" b="28575"/>
                      <wp:wrapNone/>
                      <wp:docPr id="16" name="Group 16"/>
                      <wp:cNvGraphicFramePr/>
                      <a:graphic xmlns:a="http://schemas.openxmlformats.org/drawingml/2006/main">
                        <a:graphicData uri="http://schemas.microsoft.com/office/word/2010/wordprocessingGroup">
                          <wpg:wgp>
                            <wpg:cNvGrpSpPr/>
                            <wpg:grpSpPr>
                              <a:xfrm>
                                <a:off x="0" y="0"/>
                                <a:ext cx="609600" cy="485775"/>
                                <a:chOff x="0" y="0"/>
                                <a:chExt cx="609600" cy="485775"/>
                              </a:xfrm>
                            </wpg:grpSpPr>
                            <wps:wsp>
                              <wps:cNvPr id="5" name="Rectangle 5"/>
                              <wps:cNvSpPr/>
                              <wps:spPr>
                                <a:xfrm>
                                  <a:off x="0" y="0"/>
                                  <a:ext cx="609600"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V="1">
                                  <a:off x="0" y="0"/>
                                  <a:ext cx="609600" cy="4857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1E7977" id="Group 16" o:spid="_x0000_s1026" style="position:absolute;margin-left:2.25pt;margin-top:15.6pt;width:48pt;height:38.25pt;z-index:251660288" coordsize="6096,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">
                      <v:rect id="Rectangle 5" o:spid="_x0000_s1027" style="position:absolute;width:609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CuwQAAANoAAAAPAAAAZHJzL2Rvd25yZXYueG1sRI9Li8JA&#10;EITvgv9haMGbThR0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KGzIK7BAAAA2gAAAA8AAAAA&#10;AAAAAAAAAAAABwIAAGRycy9kb3ducmV2LnhtbFBLBQYAAAAAAwADALcAAAD1AgAAAAA=&#10;" fillcolor="white [3212]" strokecolor="black [3213]" strokeweight="1pt"/>
                      <v:line id="Straight Connector 6" o:spid="_x0000_s1028" style="position:absolute;flip:y;visibility:visible;mso-wrap-style:square" from="0,0" to="6096,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" strokecolor="black [3213]" strokeweight=".5pt">
                        <v:stroke joinstyle="miter"/>
                      </v:line>
                    </v:group>
                  </w:pict>
                </mc:Fallback>
              </mc:AlternateContent>
            </w:r>
            <w:r w:rsidR="00012C2B">
              <w:t xml:space="preserve"> Diagonal Line Horizontal Line </w:t>
            </w:r>
          </w:p>
          <w:p w14:paraId="62469520" w14:textId="118C3B0E" w:rsidR="00012C2B" w:rsidRDefault="00012C2B" w:rsidP="00801872">
            <w:pPr>
              <w:ind w:left="180" w:hanging="180"/>
              <w:rPr>
                <w:noProof/>
                <w:lang w:eastAsia="en-US"/>
              </w:rPr>
            </w:pPr>
          </w:p>
          <w:p w14:paraId="48D3CCE8" w14:textId="602D19F9" w:rsidR="00012C2B" w:rsidRDefault="00012C2B" w:rsidP="00801872">
            <w:pPr>
              <w:ind w:left="180" w:hanging="180"/>
              <w:rPr>
                <w:noProof/>
                <w:lang w:eastAsia="en-US"/>
              </w:rPr>
            </w:pPr>
          </w:p>
          <w:p w14:paraId="0068C9C9" w14:textId="700F325E" w:rsidR="00012C2B" w:rsidRDefault="00012C2B" w:rsidP="00801872">
            <w:pPr>
              <w:ind w:left="180" w:hanging="180"/>
            </w:pPr>
          </w:p>
          <w:p w14:paraId="1F515D73" w14:textId="4060A66B" w:rsidR="00360D76" w:rsidRDefault="00360D76" w:rsidP="00801872">
            <w:pPr>
              <w:pStyle w:val="ListParagraph"/>
              <w:ind w:left="180"/>
            </w:pPr>
            <w:r>
              <w:rPr>
                <w:noProof/>
                <w:lang w:eastAsia="en-US"/>
              </w:rPr>
              <mc:AlternateContent>
                <mc:Choice Requires="wpg">
                  <w:drawing>
                    <wp:anchor distT="0" distB="0" distL="114300" distR="114300" simplePos="0" relativeHeight="251666432" behindDoc="0" locked="0" layoutInCell="1" allowOverlap="1" wp14:anchorId="5B367C8E" wp14:editId="4F7625CF">
                      <wp:simplePos x="0" y="0"/>
                      <wp:positionH relativeFrom="column">
                        <wp:posOffset>28575</wp:posOffset>
                      </wp:positionH>
                      <wp:positionV relativeFrom="paragraph">
                        <wp:posOffset>153670</wp:posOffset>
                      </wp:positionV>
                      <wp:extent cx="609600" cy="485775"/>
                      <wp:effectExtent l="0" t="0" r="19050" b="28575"/>
                      <wp:wrapNone/>
                      <wp:docPr id="14" name="Group 14"/>
                      <wp:cNvGraphicFramePr/>
                      <a:graphic xmlns:a="http://schemas.openxmlformats.org/drawingml/2006/main">
                        <a:graphicData uri="http://schemas.microsoft.com/office/word/2010/wordprocessingGroup">
                          <wpg:wgp>
                            <wpg:cNvGrpSpPr/>
                            <wpg:grpSpPr>
                              <a:xfrm>
                                <a:off x="0" y="0"/>
                                <a:ext cx="609600" cy="485775"/>
                                <a:chOff x="0" y="0"/>
                                <a:chExt cx="609600" cy="485775"/>
                              </a:xfrm>
                            </wpg:grpSpPr>
                            <wps:wsp>
                              <wps:cNvPr id="9" name="Rectangle 9"/>
                              <wps:cNvSpPr/>
                              <wps:spPr>
                                <a:xfrm>
                                  <a:off x="0" y="0"/>
                                  <a:ext cx="609600"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304800" y="0"/>
                                  <a:ext cx="0"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4A4585" id="Group 14" o:spid="_x0000_s1026" style="position:absolute;margin-left:2.25pt;margin-top:12.1pt;width:48pt;height:38.25pt;z-index:251666432" coordsize="6096,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">
                      <v:rect id="Rectangle 9" o:spid="_x0000_s1027" style="position:absolute;width:609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line id="Straight Connector 10" o:spid="_x0000_s1028" style="position:absolute;visibility:visible;mso-wrap-style:square" from="3048,0" to="3048,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group>
                  </w:pict>
                </mc:Fallback>
              </mc:AlternateContent>
            </w:r>
            <w:r>
              <w:t>Vertical symmetry</w:t>
            </w:r>
          </w:p>
          <w:p w14:paraId="52B46EF2" w14:textId="72EE708C" w:rsidR="00360D76" w:rsidRDefault="00360D76" w:rsidP="00801872">
            <w:pPr>
              <w:ind w:left="180" w:hanging="180"/>
            </w:pPr>
          </w:p>
          <w:p w14:paraId="110AD21D" w14:textId="3860564C" w:rsidR="00360D76" w:rsidRDefault="00360D76" w:rsidP="00801872">
            <w:pPr>
              <w:ind w:left="180" w:hanging="180"/>
            </w:pPr>
          </w:p>
          <w:p w14:paraId="4F11CDE7" w14:textId="6EA24160" w:rsidR="00012C2B" w:rsidRDefault="00012C2B" w:rsidP="00801872">
            <w:pPr>
              <w:pStyle w:val="ListParagraph"/>
              <w:numPr>
                <w:ilvl w:val="0"/>
                <w:numId w:val="18"/>
              </w:numPr>
              <w:ind w:left="180" w:hanging="180"/>
            </w:pPr>
            <w:r>
              <w:t>Explore Symmetry using mirrors. Give each learner a mirror and a picture which is half done. Let them put the mirror on the line of symmetry to discover the rest of the picture. Allow them to complete the picture with a koki.</w:t>
            </w:r>
          </w:p>
          <w:p w14:paraId="08D29692" w14:textId="77777777" w:rsidR="00801872" w:rsidRDefault="00012C2B" w:rsidP="00801872">
            <w:pPr>
              <w:pStyle w:val="ListParagraph"/>
              <w:numPr>
                <w:ilvl w:val="0"/>
                <w:numId w:val="18"/>
              </w:numPr>
              <w:ind w:left="180" w:hanging="180"/>
            </w:pPr>
            <w:r>
              <w:t>Let the learners complete a few activities where the</w:t>
            </w:r>
            <w:r w:rsidR="00801872">
              <w:t>y have to complete a picture.</w:t>
            </w:r>
          </w:p>
          <w:p w14:paraId="22A31125" w14:textId="0CBB04E2" w:rsidR="00A71E70" w:rsidRPr="000A37E8" w:rsidRDefault="00012C2B" w:rsidP="00360D76">
            <w:pPr>
              <w:pStyle w:val="ListParagraph"/>
              <w:numPr>
                <w:ilvl w:val="0"/>
                <w:numId w:val="18"/>
              </w:numPr>
              <w:ind w:left="180" w:hanging="180"/>
            </w:pPr>
            <w:r>
              <w:t xml:space="preserve">Walk around to ensure that the learners are doing the activity correctly. </w:t>
            </w: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4269D479" w14:textId="77777777" w:rsidR="00BB52EC" w:rsidRDefault="00BB52EC" w:rsidP="00801872">
            <w:pPr>
              <w:pStyle w:val="ListParagraph"/>
              <w:numPr>
                <w:ilvl w:val="0"/>
                <w:numId w:val="16"/>
              </w:numPr>
              <w:ind w:left="150" w:hanging="150"/>
            </w:pPr>
            <w:r>
              <w:t xml:space="preserve">Display the image of the butterfly. </w:t>
            </w:r>
          </w:p>
          <w:p w14:paraId="000CE097" w14:textId="77777777" w:rsidR="00BB52EC" w:rsidRDefault="00BB52EC" w:rsidP="00801872">
            <w:pPr>
              <w:pStyle w:val="ListParagraph"/>
              <w:numPr>
                <w:ilvl w:val="0"/>
                <w:numId w:val="16"/>
              </w:numPr>
              <w:ind w:left="150" w:hanging="150"/>
            </w:pPr>
            <w:r>
              <w:t xml:space="preserve">Ask the class to share some things they notice about the image. </w:t>
            </w:r>
          </w:p>
          <w:p w14:paraId="18681E46" w14:textId="77777777" w:rsidR="00BB52EC" w:rsidRDefault="00BB52EC" w:rsidP="00801872">
            <w:pPr>
              <w:pStyle w:val="ListParagraph"/>
              <w:numPr>
                <w:ilvl w:val="0"/>
                <w:numId w:val="16"/>
              </w:numPr>
              <w:ind w:left="150" w:hanging="150"/>
            </w:pPr>
            <w:r>
              <w:t xml:space="preserve">Some guiding questions you could ask are: What are the colors of the butterfly's wings? How are the wings shaped? </w:t>
            </w:r>
          </w:p>
          <w:p w14:paraId="08C5CC50" w14:textId="66C92E8B" w:rsidR="00BB52EC" w:rsidRDefault="00BB52EC" w:rsidP="00801872">
            <w:pPr>
              <w:pStyle w:val="ListParagraph"/>
              <w:numPr>
                <w:ilvl w:val="0"/>
                <w:numId w:val="16"/>
              </w:numPr>
              <w:ind w:left="150" w:hanging="150"/>
            </w:pPr>
            <w:r>
              <w:t xml:space="preserve">Once students touch on the idea that the wings match in some way, introduce the word "symmetry." </w:t>
            </w:r>
          </w:p>
          <w:p w14:paraId="02036517" w14:textId="77777777" w:rsidR="00BB52EC" w:rsidRDefault="00BB52EC" w:rsidP="00801872">
            <w:pPr>
              <w:pStyle w:val="ListParagraph"/>
              <w:numPr>
                <w:ilvl w:val="0"/>
                <w:numId w:val="16"/>
              </w:numPr>
              <w:ind w:left="150" w:hanging="150"/>
            </w:pPr>
            <w:r>
              <w:t xml:space="preserve">Explain that something has symmetry if it can be split into two mirror-image halves. </w:t>
            </w:r>
          </w:p>
          <w:p w14:paraId="7EDB1DB8" w14:textId="10C41C20" w:rsidR="00FB30A1" w:rsidRDefault="00BB52EC" w:rsidP="00801872">
            <w:pPr>
              <w:pStyle w:val="ListParagraph"/>
              <w:numPr>
                <w:ilvl w:val="0"/>
                <w:numId w:val="16"/>
              </w:numPr>
              <w:ind w:left="150" w:hanging="150"/>
            </w:pPr>
            <w:r>
              <w:t>For example, a butterfly is symmetrical because you can fold a picture of it in half and see that both sides match.</w:t>
            </w:r>
          </w:p>
          <w:p w14:paraId="4E77B01F" w14:textId="1DCB7890" w:rsidR="008F77EB" w:rsidRDefault="008F77EB" w:rsidP="00BB52EC"/>
          <w:p w14:paraId="21DCF9DE" w14:textId="13C26712" w:rsidR="008F77EB" w:rsidRDefault="008F77EB" w:rsidP="00BB52EC"/>
          <w:p w14:paraId="23F8CA59" w14:textId="71994BA7" w:rsidR="008F77EB" w:rsidRDefault="008F77EB" w:rsidP="00BB52EC"/>
          <w:p w14:paraId="20F831D4" w14:textId="3AAA456F" w:rsidR="008F4AF6" w:rsidRDefault="008F4AF6" w:rsidP="00BB52EC"/>
          <w:p w14:paraId="31367603" w14:textId="383C4C67" w:rsidR="008F4AF6" w:rsidRDefault="008F4AF6" w:rsidP="00BB52EC"/>
          <w:p w14:paraId="7C4BEB79" w14:textId="57F56E49" w:rsidR="008F4AF6" w:rsidRDefault="008F4AF6" w:rsidP="00BB52EC"/>
          <w:p w14:paraId="7D94BA36" w14:textId="216D83ED" w:rsidR="008F4AF6" w:rsidRDefault="008F4AF6" w:rsidP="00BB52EC"/>
          <w:p w14:paraId="6E1F013E" w14:textId="6DE40DDA"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14:paraId="6A8342CF" w14:textId="31B20077" w:rsidR="00FB30A1" w:rsidRPr="00031953" w:rsidRDefault="008F4AF6" w:rsidP="00FB30A1">
            <w:pPr>
              <w:rPr>
                <w:b/>
              </w:rPr>
            </w:pPr>
            <w:r>
              <w:rPr>
                <w:b/>
              </w:rPr>
              <w:t>Day 3/ Lesson 3</w:t>
            </w:r>
            <w:r w:rsidR="00860609">
              <w:rPr>
                <w:b/>
              </w:rPr>
              <w:t>: 2</w:t>
            </w:r>
            <w:r w:rsidR="00FB30A1" w:rsidRPr="00031953">
              <w:rPr>
                <w:b/>
              </w:rPr>
              <w:t>5 Mins</w:t>
            </w:r>
          </w:p>
          <w:p w14:paraId="404F413A" w14:textId="4BF6ED5B" w:rsidR="000529DC" w:rsidRPr="00930EBC" w:rsidRDefault="00930EBC" w:rsidP="008F4AF6">
            <w:pPr>
              <w:pStyle w:val="ListParagraph"/>
              <w:numPr>
                <w:ilvl w:val="0"/>
                <w:numId w:val="19"/>
              </w:numPr>
              <w:ind w:left="240" w:hanging="240"/>
            </w:pPr>
            <w:r>
              <w:t>Explain symmetry by doing the folding test. Prepare your paper before the time. Use colour paper if it is possible.</w:t>
            </w:r>
          </w:p>
          <w:p w14:paraId="595ED999" w14:textId="0624BCC5" w:rsidR="00012C2B" w:rsidRDefault="00012C2B" w:rsidP="008F4AF6">
            <w:pPr>
              <w:pStyle w:val="ListParagraph"/>
              <w:numPr>
                <w:ilvl w:val="0"/>
                <w:numId w:val="19"/>
              </w:numPr>
              <w:ind w:left="240" w:hanging="240"/>
            </w:pPr>
            <w:r>
              <w:t>A Triangle can have 3, or 1 or no lines of symmetry:</w:t>
            </w:r>
          </w:p>
          <w:p w14:paraId="5F734B7B" w14:textId="21D5DBDD" w:rsidR="00012C2B" w:rsidRDefault="00012C2B" w:rsidP="008F4AF6">
            <w:pPr>
              <w:pStyle w:val="ListParagraph"/>
              <w:numPr>
                <w:ilvl w:val="0"/>
                <w:numId w:val="19"/>
              </w:numPr>
              <w:ind w:left="240" w:hanging="240"/>
            </w:pPr>
            <w:r>
              <w:t>Equilateral Triangle</w:t>
            </w:r>
            <w:r w:rsidR="00360D76">
              <w:t xml:space="preserve"> (all sides equal, all angles equal) has 3 lines of symmetry</w:t>
            </w:r>
          </w:p>
          <w:p w14:paraId="1AFC38E9" w14:textId="77777777" w:rsidR="008F4AF6" w:rsidRDefault="00360D76" w:rsidP="008F4AF6">
            <w:pPr>
              <w:pStyle w:val="ListParagraph"/>
              <w:numPr>
                <w:ilvl w:val="0"/>
                <w:numId w:val="19"/>
              </w:numPr>
              <w:ind w:left="240" w:hanging="240"/>
            </w:pPr>
            <w:r>
              <w:t xml:space="preserve">Isosceles Triangle (two sides equal, </w:t>
            </w:r>
            <w:r w:rsidR="00012C2B">
              <w:t>two angles equal)</w:t>
            </w:r>
            <w:r>
              <w:t xml:space="preserve"> has</w:t>
            </w:r>
            <w:r w:rsidR="008F4AF6">
              <w:t xml:space="preserve"> 1 line of symmetry.</w:t>
            </w:r>
          </w:p>
          <w:p w14:paraId="7B405209" w14:textId="66BA7A8C" w:rsidR="000529DC" w:rsidRDefault="00360D76" w:rsidP="008F4AF6">
            <w:pPr>
              <w:pStyle w:val="ListParagraph"/>
              <w:numPr>
                <w:ilvl w:val="0"/>
                <w:numId w:val="19"/>
              </w:numPr>
              <w:ind w:left="240" w:hanging="240"/>
            </w:pPr>
            <w:r>
              <w:t xml:space="preserve">Scalene Triangle (no sides equal, </w:t>
            </w:r>
            <w:r w:rsidR="00012C2B">
              <w:t>no angles equal)</w:t>
            </w:r>
            <w:r>
              <w:t xml:space="preserve"> has no line of symmetry.</w:t>
            </w:r>
          </w:p>
          <w:p w14:paraId="58E1083C" w14:textId="30D5F435" w:rsidR="00360D76" w:rsidRDefault="00295107" w:rsidP="008F4AF6">
            <w:pPr>
              <w:pStyle w:val="ListParagraph"/>
              <w:numPr>
                <w:ilvl w:val="0"/>
                <w:numId w:val="19"/>
              </w:numPr>
              <w:ind w:left="240" w:hanging="240"/>
            </w:pPr>
            <w:r>
              <w:t>A kite has 1line of symmetry</w:t>
            </w:r>
          </w:p>
          <w:p w14:paraId="1B066C66" w14:textId="59C64A49" w:rsidR="00295107" w:rsidRDefault="008F4AF6" w:rsidP="008F4AF6">
            <w:pPr>
              <w:pStyle w:val="ListParagraph"/>
              <w:numPr>
                <w:ilvl w:val="0"/>
                <w:numId w:val="19"/>
              </w:numPr>
              <w:ind w:left="240" w:hanging="240"/>
            </w:pPr>
            <w:r>
              <w:t>A Rhombus</w:t>
            </w:r>
            <w:r w:rsidR="00295107">
              <w:t xml:space="preserve"> has 2 lines of symmetry</w:t>
            </w:r>
          </w:p>
          <w:p w14:paraId="07A762A5" w14:textId="3FA06A08" w:rsidR="00295107" w:rsidRDefault="00295107" w:rsidP="008F4AF6">
            <w:pPr>
              <w:pStyle w:val="ListParagraph"/>
              <w:numPr>
                <w:ilvl w:val="0"/>
                <w:numId w:val="19"/>
              </w:numPr>
              <w:ind w:left="240" w:hanging="240"/>
            </w:pPr>
            <w:r>
              <w:t>A square has 4 lines of symmetry</w:t>
            </w:r>
          </w:p>
          <w:p w14:paraId="08109E42" w14:textId="50085B5D" w:rsidR="00295107" w:rsidRDefault="00295107" w:rsidP="008F4AF6">
            <w:pPr>
              <w:pStyle w:val="ListParagraph"/>
              <w:numPr>
                <w:ilvl w:val="0"/>
                <w:numId w:val="19"/>
              </w:numPr>
              <w:ind w:left="240" w:hanging="240"/>
            </w:pPr>
            <w:r>
              <w:t>A regular pentagon has 5 lines of symmetry</w:t>
            </w:r>
          </w:p>
          <w:p w14:paraId="6BA5D699" w14:textId="5AA1BE30" w:rsidR="00295107" w:rsidRDefault="00295107" w:rsidP="008F4AF6">
            <w:pPr>
              <w:pStyle w:val="ListParagraph"/>
              <w:numPr>
                <w:ilvl w:val="0"/>
                <w:numId w:val="19"/>
              </w:numPr>
              <w:ind w:left="240" w:hanging="240"/>
            </w:pPr>
            <w:r>
              <w:t>A regular hexagon has 6 lines of symmetry</w:t>
            </w:r>
          </w:p>
          <w:p w14:paraId="0A0A24E9" w14:textId="791CD7E6" w:rsidR="00295107" w:rsidRPr="00295107" w:rsidRDefault="00295107" w:rsidP="008F4AF6">
            <w:pPr>
              <w:pStyle w:val="ListParagraph"/>
              <w:numPr>
                <w:ilvl w:val="0"/>
                <w:numId w:val="19"/>
              </w:numPr>
              <w:ind w:left="240" w:hanging="240"/>
            </w:pPr>
            <w:r>
              <w:t xml:space="preserve">A regular shape with </w:t>
            </w:r>
            <w:r w:rsidRPr="008F4AF6">
              <w:rPr>
                <w:i/>
              </w:rPr>
              <w:t>n</w:t>
            </w:r>
            <w:r>
              <w:t xml:space="preserve"> sides has </w:t>
            </w:r>
            <w:r w:rsidRPr="008F4AF6">
              <w:rPr>
                <w:i/>
              </w:rPr>
              <w:t>n</w:t>
            </w:r>
            <w:r>
              <w:t xml:space="preserve"> lines of symmetry.</w:t>
            </w:r>
          </w:p>
          <w:p w14:paraId="2DF5F3F7" w14:textId="77777777" w:rsidR="000529DC" w:rsidRDefault="000529DC" w:rsidP="00CD4D2B">
            <w:pPr>
              <w:rPr>
                <w:b/>
              </w:rPr>
            </w:pPr>
          </w:p>
          <w:p w14:paraId="08816D2B" w14:textId="29C34EC4" w:rsidR="000529DC" w:rsidRDefault="000529DC" w:rsidP="00CD4D2B">
            <w:pPr>
              <w:rPr>
                <w:b/>
              </w:rPr>
            </w:pPr>
          </w:p>
          <w:p w14:paraId="017FC052" w14:textId="77777777" w:rsidR="000529DC" w:rsidRDefault="000529DC" w:rsidP="00CD4D2B">
            <w:pPr>
              <w:rPr>
                <w:b/>
              </w:rPr>
            </w:pPr>
          </w:p>
          <w:p w14:paraId="6AD83C36" w14:textId="77777777" w:rsidR="000529DC" w:rsidRDefault="000529DC" w:rsidP="00CD4D2B">
            <w:pPr>
              <w:rPr>
                <w:b/>
              </w:rPr>
            </w:pPr>
          </w:p>
          <w:p w14:paraId="652019E2" w14:textId="03FC9BAB" w:rsidR="000529DC" w:rsidRDefault="000529DC" w:rsidP="00CD4D2B">
            <w:pPr>
              <w:rPr>
                <w:b/>
              </w:rPr>
            </w:pPr>
          </w:p>
          <w:p w14:paraId="0CECA1A0" w14:textId="262D61E8" w:rsidR="00C403C3" w:rsidRDefault="00C403C3" w:rsidP="00CD4D2B">
            <w:pPr>
              <w:rPr>
                <w:b/>
              </w:rPr>
            </w:pPr>
          </w:p>
          <w:p w14:paraId="3611BF53" w14:textId="26154320" w:rsidR="00C403C3" w:rsidRDefault="00C403C3" w:rsidP="00CD4D2B">
            <w:pPr>
              <w:rPr>
                <w:b/>
              </w:rPr>
            </w:pPr>
          </w:p>
          <w:p w14:paraId="6CC78EF4" w14:textId="450A31A8" w:rsidR="00A37E88" w:rsidRPr="00994216" w:rsidRDefault="00A37E88" w:rsidP="00791CB6"/>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740ACD1E" w14:textId="77777777" w:rsidR="007C7BFF" w:rsidRDefault="00BB52EC" w:rsidP="00801872">
            <w:pPr>
              <w:pStyle w:val="ListParagraph"/>
              <w:numPr>
                <w:ilvl w:val="0"/>
                <w:numId w:val="17"/>
              </w:numPr>
              <w:ind w:left="210" w:hanging="180"/>
            </w:pPr>
            <w:r>
              <w:t>The focus of the le</w:t>
            </w:r>
            <w:r w:rsidR="007C7BFF">
              <w:t>sson is to ensure that pupils recognize</w:t>
            </w:r>
            <w:r>
              <w:t xml:space="preserve"> li</w:t>
            </w:r>
            <w:r w:rsidR="007C7BFF">
              <w:t xml:space="preserve">nes of symmetry in shapes. </w:t>
            </w:r>
          </w:p>
          <w:p w14:paraId="120B0F59" w14:textId="77777777" w:rsidR="007C7BFF" w:rsidRDefault="007C7BFF" w:rsidP="00801872">
            <w:pPr>
              <w:pStyle w:val="ListParagraph"/>
              <w:numPr>
                <w:ilvl w:val="0"/>
                <w:numId w:val="17"/>
              </w:numPr>
              <w:ind w:left="210" w:hanging="180"/>
            </w:pPr>
            <w:r>
              <w:t xml:space="preserve">Work </w:t>
            </w:r>
            <w:r w:rsidR="00BB52EC">
              <w:t>through the tex</w:t>
            </w:r>
            <w:r>
              <w:t xml:space="preserve">t and both worked examples with </w:t>
            </w:r>
            <w:r w:rsidR="00BB52EC">
              <w:t xml:space="preserve">the class. </w:t>
            </w:r>
          </w:p>
          <w:p w14:paraId="321ABC83" w14:textId="77777777" w:rsidR="007C7BFF" w:rsidRDefault="00BB52EC" w:rsidP="00801872">
            <w:pPr>
              <w:pStyle w:val="ListParagraph"/>
              <w:numPr>
                <w:ilvl w:val="0"/>
                <w:numId w:val="17"/>
              </w:numPr>
              <w:ind w:left="210" w:hanging="180"/>
            </w:pPr>
            <w:r>
              <w:t>Explain t</w:t>
            </w:r>
            <w:r w:rsidR="007C7BFF">
              <w:t xml:space="preserve">hat if a shape can be folded in </w:t>
            </w:r>
            <w:r>
              <w:t>half, and both halv</w:t>
            </w:r>
            <w:r w:rsidR="007C7BFF">
              <w:t xml:space="preserve">es are the same shape, then the </w:t>
            </w:r>
            <w:r>
              <w:t xml:space="preserve">shape is symmetrical. </w:t>
            </w:r>
          </w:p>
          <w:p w14:paraId="7966665B" w14:textId="7D8225F1" w:rsidR="00BB52EC" w:rsidRDefault="00BB52EC" w:rsidP="00801872">
            <w:pPr>
              <w:pStyle w:val="ListParagraph"/>
              <w:numPr>
                <w:ilvl w:val="0"/>
                <w:numId w:val="17"/>
              </w:numPr>
              <w:ind w:left="210" w:hanging="180"/>
            </w:pPr>
            <w:r>
              <w:t>A shape ca</w:t>
            </w:r>
            <w:r w:rsidR="007C7BFF">
              <w:t xml:space="preserve">n have more than </w:t>
            </w:r>
            <w:r>
              <w:t>one way that it can be folded and be symmetrical.</w:t>
            </w:r>
          </w:p>
          <w:p w14:paraId="6A4AEA31" w14:textId="77777777" w:rsidR="007C7BFF" w:rsidRDefault="00BB52EC" w:rsidP="00801872">
            <w:pPr>
              <w:pStyle w:val="ListParagraph"/>
              <w:numPr>
                <w:ilvl w:val="0"/>
                <w:numId w:val="17"/>
              </w:numPr>
              <w:ind w:left="210" w:hanging="180"/>
            </w:pPr>
            <w:r>
              <w:t>Give each pup</w:t>
            </w:r>
            <w:r w:rsidR="007C7BFF">
              <w:t xml:space="preserve">il a loose sheet of rectangular </w:t>
            </w:r>
            <w:r>
              <w:t>paper. Fold the pap</w:t>
            </w:r>
            <w:r w:rsidR="007C7BFF">
              <w:t xml:space="preserve">er in half along the length and </w:t>
            </w:r>
            <w:r>
              <w:t>show that both hal</w:t>
            </w:r>
            <w:r w:rsidR="007C7BFF">
              <w:t xml:space="preserve">ves are identical, therefore it </w:t>
            </w:r>
            <w:r>
              <w:t xml:space="preserve">is symmetrical. </w:t>
            </w:r>
          </w:p>
          <w:p w14:paraId="0A3E7B27" w14:textId="77777777" w:rsidR="007C7BFF" w:rsidRDefault="00BB52EC" w:rsidP="00801872">
            <w:pPr>
              <w:pStyle w:val="ListParagraph"/>
              <w:numPr>
                <w:ilvl w:val="0"/>
                <w:numId w:val="17"/>
              </w:numPr>
              <w:ind w:left="210" w:hanging="180"/>
            </w:pPr>
            <w:r>
              <w:t>Unfold the paper and draw a</w:t>
            </w:r>
            <w:r w:rsidR="007C7BFF">
              <w:t xml:space="preserve"> line </w:t>
            </w:r>
            <w:r>
              <w:t xml:space="preserve">along the fold. </w:t>
            </w:r>
          </w:p>
          <w:p w14:paraId="785AE6DC" w14:textId="2E0FFE84" w:rsidR="00BB52EC" w:rsidRDefault="00BB52EC" w:rsidP="00801872">
            <w:pPr>
              <w:pStyle w:val="ListParagraph"/>
              <w:numPr>
                <w:ilvl w:val="0"/>
                <w:numId w:val="17"/>
              </w:numPr>
              <w:ind w:left="210" w:hanging="180"/>
            </w:pPr>
            <w:r>
              <w:t xml:space="preserve">Explain </w:t>
            </w:r>
            <w:r w:rsidR="007C7BFF">
              <w:t xml:space="preserve">that this is called the line of </w:t>
            </w:r>
            <w:r>
              <w:t>symmetry, and cuts</w:t>
            </w:r>
            <w:r w:rsidR="007C7BFF">
              <w:t xml:space="preserve"> the shape into two halves that </w:t>
            </w:r>
            <w:r>
              <w:t>are the same.</w:t>
            </w:r>
          </w:p>
          <w:p w14:paraId="51E965BC" w14:textId="77777777" w:rsidR="007C7BFF" w:rsidRDefault="00BB52EC" w:rsidP="00801872">
            <w:pPr>
              <w:pStyle w:val="ListParagraph"/>
              <w:numPr>
                <w:ilvl w:val="0"/>
                <w:numId w:val="17"/>
              </w:numPr>
              <w:ind w:left="210" w:hanging="180"/>
            </w:pPr>
            <w:r>
              <w:t>Fold the paper</w:t>
            </w:r>
            <w:r w:rsidR="007C7BFF">
              <w:t xml:space="preserve"> again, but along the width and </w:t>
            </w:r>
            <w:r>
              <w:t xml:space="preserve">repeat the explanation of symmetry. </w:t>
            </w:r>
          </w:p>
          <w:p w14:paraId="45AF7158" w14:textId="77777777" w:rsidR="007C7BFF" w:rsidRDefault="007C7BFF" w:rsidP="00801872">
            <w:pPr>
              <w:pStyle w:val="ListParagraph"/>
              <w:numPr>
                <w:ilvl w:val="0"/>
                <w:numId w:val="17"/>
              </w:numPr>
              <w:ind w:left="210" w:hanging="180"/>
            </w:pPr>
            <w:r>
              <w:lastRenderedPageBreak/>
              <w:t xml:space="preserve">Unfold the </w:t>
            </w:r>
            <w:r w:rsidR="00BB52EC">
              <w:t xml:space="preserve">paper and draw in the 2nd line of symmetry. </w:t>
            </w:r>
          </w:p>
          <w:p w14:paraId="353508AE" w14:textId="4960E3AC" w:rsidR="000529DC" w:rsidRPr="00BB52EC" w:rsidRDefault="007C7BFF" w:rsidP="00801872">
            <w:pPr>
              <w:pStyle w:val="ListParagraph"/>
              <w:numPr>
                <w:ilvl w:val="0"/>
                <w:numId w:val="17"/>
              </w:numPr>
              <w:ind w:left="210" w:hanging="180"/>
            </w:pPr>
            <w:r>
              <w:t xml:space="preserve">Ask </w:t>
            </w:r>
            <w:r w:rsidR="00BB52EC">
              <w:t>pupils if they can f</w:t>
            </w:r>
            <w:r>
              <w:t xml:space="preserve">ind any other lines of symmetry </w:t>
            </w:r>
            <w:r w:rsidR="00BB52EC">
              <w:t>in the rectangle.</w:t>
            </w:r>
          </w:p>
          <w:p w14:paraId="68DAF965" w14:textId="63ABE9C9" w:rsidR="000529DC" w:rsidRDefault="000529DC" w:rsidP="00CD4D2B">
            <w:pPr>
              <w:rPr>
                <w:b/>
              </w:rPr>
            </w:pPr>
          </w:p>
          <w:p w14:paraId="4A9FE159" w14:textId="77777777" w:rsidR="00012C2B" w:rsidRPr="00FB30A1" w:rsidRDefault="00012C2B" w:rsidP="00012C2B">
            <w:pPr>
              <w:pStyle w:val="ListParagraph"/>
              <w:ind w:left="0"/>
            </w:pPr>
            <w:r w:rsidRPr="00FB30A1">
              <w:rPr>
                <w:rFonts w:asciiTheme="majorHAnsi" w:eastAsiaTheme="majorEastAsia" w:hAnsiTheme="majorHAnsi" w:cstheme="majorBidi"/>
                <w:b/>
                <w:color w:val="F16522" w:themeColor="accent1"/>
              </w:rPr>
              <w:t>Guided Practice</w:t>
            </w:r>
          </w:p>
          <w:p w14:paraId="5534B6CF" w14:textId="07DA40C1" w:rsidR="00012C2B" w:rsidRDefault="008F4AF6" w:rsidP="00CD4D2B">
            <w:pPr>
              <w:rPr>
                <w:b/>
              </w:rPr>
            </w:pPr>
            <w:r>
              <w:rPr>
                <w:b/>
              </w:rPr>
              <w:t>Day 4/ Lesson 4</w:t>
            </w:r>
            <w:r w:rsidR="00860609">
              <w:rPr>
                <w:b/>
              </w:rPr>
              <w:t>: 20</w:t>
            </w:r>
            <w:r w:rsidR="00012C2B" w:rsidRPr="00031953">
              <w:rPr>
                <w:b/>
              </w:rPr>
              <w:t xml:space="preserve"> Mins</w:t>
            </w:r>
          </w:p>
          <w:p w14:paraId="05C724C2" w14:textId="77777777" w:rsidR="00012C2B" w:rsidRDefault="00012C2B" w:rsidP="008F4AF6">
            <w:pPr>
              <w:pStyle w:val="ListParagraph"/>
              <w:numPr>
                <w:ilvl w:val="0"/>
                <w:numId w:val="20"/>
              </w:numPr>
              <w:ind w:left="210" w:hanging="180"/>
            </w:pPr>
            <w:r>
              <w:t>Place students in pairs.</w:t>
            </w:r>
          </w:p>
          <w:p w14:paraId="43D9D4A2" w14:textId="77777777" w:rsidR="00012C2B" w:rsidRDefault="00012C2B" w:rsidP="008F4AF6">
            <w:pPr>
              <w:pStyle w:val="ListParagraph"/>
              <w:numPr>
                <w:ilvl w:val="0"/>
                <w:numId w:val="20"/>
              </w:numPr>
              <w:ind w:left="210" w:hanging="180"/>
            </w:pPr>
            <w:r>
              <w:t>Distribute drawing paper with colored pencils, etc.  The students will also need something to write on when moving outside the room.</w:t>
            </w:r>
          </w:p>
          <w:p w14:paraId="16BF207F" w14:textId="77777777" w:rsidR="00012C2B" w:rsidRDefault="00012C2B" w:rsidP="008F4AF6">
            <w:pPr>
              <w:pStyle w:val="ListParagraph"/>
              <w:numPr>
                <w:ilvl w:val="0"/>
                <w:numId w:val="20"/>
              </w:numPr>
              <w:ind w:left="210" w:hanging="180"/>
            </w:pPr>
            <w:r>
              <w:t>Tell students they are to find as many symmetrical objects as possible, make a sketch of each item, and draw the line of symmetry on each.</w:t>
            </w:r>
          </w:p>
          <w:p w14:paraId="3D4E7337" w14:textId="77777777" w:rsidR="00012C2B" w:rsidRDefault="00012C2B" w:rsidP="008F4AF6">
            <w:pPr>
              <w:pStyle w:val="ListParagraph"/>
              <w:numPr>
                <w:ilvl w:val="0"/>
                <w:numId w:val="20"/>
              </w:numPr>
              <w:ind w:left="210" w:hanging="180"/>
            </w:pPr>
            <w:r>
              <w:t>Allow students time inside the classroom, through the school or other indoor location, and outdoors.</w:t>
            </w:r>
          </w:p>
          <w:p w14:paraId="05A6DEF9" w14:textId="77777777" w:rsidR="00012C2B" w:rsidRDefault="00012C2B" w:rsidP="008F4AF6">
            <w:pPr>
              <w:pStyle w:val="ListParagraph"/>
              <w:numPr>
                <w:ilvl w:val="0"/>
                <w:numId w:val="20"/>
              </w:numPr>
              <w:ind w:left="210" w:hanging="180"/>
            </w:pPr>
            <w:r>
              <w:t>Once completed, the students will organize their drawings in a booklet, stapling the pages together, and creating a cover page with a title.</w:t>
            </w:r>
          </w:p>
          <w:p w14:paraId="6DC4AFB3" w14:textId="77777777" w:rsidR="00012C2B" w:rsidRDefault="00012C2B" w:rsidP="008F4AF6">
            <w:pPr>
              <w:pStyle w:val="ListParagraph"/>
              <w:numPr>
                <w:ilvl w:val="0"/>
                <w:numId w:val="20"/>
              </w:numPr>
              <w:ind w:left="210" w:hanging="180"/>
            </w:pPr>
            <w:r>
              <w:t>Finally, allow each pair of students to show some of their drawings to the class and to tell why they are symmetrical.  If an object is not symmetrical, allow other students to explain why it is not.</w:t>
            </w:r>
          </w:p>
          <w:p w14:paraId="7F840C8E" w14:textId="2D955D8A" w:rsidR="000529DC" w:rsidRPr="00012C2B" w:rsidRDefault="00012C2B" w:rsidP="008F4AF6">
            <w:pPr>
              <w:pStyle w:val="ListParagraph"/>
              <w:numPr>
                <w:ilvl w:val="0"/>
                <w:numId w:val="20"/>
              </w:numPr>
              <w:ind w:left="210" w:hanging="180"/>
            </w:pPr>
            <w:r>
              <w:t>Display completed booklets in an area for other students and/or visitors to review.</w:t>
            </w:r>
          </w:p>
          <w:p w14:paraId="012DB69B" w14:textId="2F8FACF1"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8003F03" w14:textId="77777777" w:rsidR="00360D76" w:rsidRDefault="00360D76" w:rsidP="00360D76">
            <w:pPr>
              <w:pStyle w:val="Heading2"/>
            </w:pPr>
            <w:r w:rsidRPr="00287F69">
              <w:lastRenderedPageBreak/>
              <w:t>Assessment Activity</w:t>
            </w:r>
          </w:p>
          <w:p w14:paraId="42B08F4E" w14:textId="6888D961" w:rsidR="00110F25" w:rsidRPr="00485065" w:rsidRDefault="00110F25" w:rsidP="00360D76"/>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110A0643" w14:textId="77777777" w:rsidR="00295107" w:rsidRDefault="00295107" w:rsidP="00295107">
            <w:pPr>
              <w:pStyle w:val="Heading2"/>
            </w:pPr>
            <w:r w:rsidRPr="00287F69">
              <w:t>Assessment Activity</w:t>
            </w:r>
          </w:p>
          <w:p w14:paraId="45001C6F" w14:textId="5C514786" w:rsidR="00295107" w:rsidRDefault="00295107" w:rsidP="008F4AF6">
            <w:pPr>
              <w:pStyle w:val="ListParagraph"/>
              <w:numPr>
                <w:ilvl w:val="0"/>
                <w:numId w:val="21"/>
              </w:numPr>
              <w:ind w:left="150" w:hanging="150"/>
            </w:pPr>
            <w:r>
              <w:t>Evaluation of</w:t>
            </w:r>
            <w:r w:rsidR="008F4AF6">
              <w:t xml:space="preserve"> this unit gauges the extent to </w:t>
            </w:r>
            <w:r>
              <w:t>which indi</w:t>
            </w:r>
            <w:r w:rsidR="008F4AF6">
              <w:t xml:space="preserve">vidual pupils have achieved the </w:t>
            </w:r>
            <w:r>
              <w:t>objectives stated at the beginning of this unit.</w:t>
            </w:r>
          </w:p>
          <w:p w14:paraId="20317CED" w14:textId="77777777" w:rsidR="008F4AF6" w:rsidRDefault="00295107" w:rsidP="008F4AF6">
            <w:pPr>
              <w:pStyle w:val="ListParagraph"/>
              <w:numPr>
                <w:ilvl w:val="0"/>
                <w:numId w:val="21"/>
              </w:numPr>
              <w:ind w:left="150" w:hanging="150"/>
            </w:pPr>
            <w:r>
              <w:t>You should giv</w:t>
            </w:r>
            <w:r w:rsidR="008F4AF6">
              <w:t xml:space="preserve">e pupils a set time in which to </w:t>
            </w:r>
            <w:r>
              <w:t>complete the assessment.</w:t>
            </w:r>
            <w:r w:rsidR="008F4AF6">
              <w:t xml:space="preserve"> </w:t>
            </w:r>
          </w:p>
          <w:p w14:paraId="3F89207E" w14:textId="77777777" w:rsidR="008F4AF6" w:rsidRDefault="008F4AF6" w:rsidP="008F4AF6">
            <w:pPr>
              <w:pStyle w:val="ListParagraph"/>
              <w:numPr>
                <w:ilvl w:val="0"/>
                <w:numId w:val="21"/>
              </w:numPr>
              <w:ind w:left="150" w:hanging="150"/>
            </w:pPr>
            <w:r>
              <w:t xml:space="preserve">Pupils should work through </w:t>
            </w:r>
            <w:r w:rsidR="00295107">
              <w:t xml:space="preserve">the questions individually. </w:t>
            </w:r>
          </w:p>
          <w:p w14:paraId="491A0253" w14:textId="48195A0F" w:rsidR="00295107" w:rsidRPr="00295107" w:rsidRDefault="008F4AF6" w:rsidP="008F4AF6">
            <w:pPr>
              <w:pStyle w:val="ListParagraph"/>
              <w:numPr>
                <w:ilvl w:val="0"/>
                <w:numId w:val="21"/>
              </w:numPr>
              <w:ind w:left="150" w:hanging="150"/>
            </w:pPr>
            <w:r>
              <w:t xml:space="preserve">Encourage them not </w:t>
            </w:r>
            <w:r w:rsidR="00295107">
              <w:t>to spend to</w:t>
            </w:r>
            <w:r>
              <w:t xml:space="preserve">o much time on any one question </w:t>
            </w:r>
            <w:r w:rsidR="00295107">
              <w:t>if they are stuck</w:t>
            </w: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47C753FE" w14:textId="2AAAAA8F" w:rsidR="00CF040A" w:rsidRDefault="00CF040A" w:rsidP="00CF040A">
            <w:pPr>
              <w:pStyle w:val="Heading2"/>
            </w:pPr>
            <w:r w:rsidRPr="00287F69">
              <w:t>Assessment Activity</w:t>
            </w:r>
          </w:p>
          <w:p w14:paraId="56D31E3D" w14:textId="77777777" w:rsidR="00CF040A" w:rsidRDefault="00CF040A" w:rsidP="008F4AF6">
            <w:pPr>
              <w:pStyle w:val="ListParagraph"/>
              <w:numPr>
                <w:ilvl w:val="0"/>
                <w:numId w:val="22"/>
              </w:numPr>
              <w:ind w:left="210" w:hanging="180"/>
            </w:pPr>
            <w:r>
              <w:t xml:space="preserve">Organize your students into groups of 2-3 students. </w:t>
            </w:r>
          </w:p>
          <w:p w14:paraId="4E524DA5" w14:textId="77777777" w:rsidR="00CF040A" w:rsidRDefault="00CF040A" w:rsidP="008F4AF6">
            <w:pPr>
              <w:pStyle w:val="ListParagraph"/>
              <w:numPr>
                <w:ilvl w:val="0"/>
                <w:numId w:val="22"/>
              </w:numPr>
              <w:ind w:left="210" w:hanging="180"/>
            </w:pPr>
            <w:r>
              <w:t xml:space="preserve">Give each group a hand mirror, a bag of shapes, and some yarn pieces. </w:t>
            </w:r>
          </w:p>
          <w:p w14:paraId="62B1A1EE" w14:textId="77777777" w:rsidR="00CF040A" w:rsidRDefault="00CF040A" w:rsidP="008F4AF6">
            <w:pPr>
              <w:pStyle w:val="ListParagraph"/>
              <w:numPr>
                <w:ilvl w:val="0"/>
                <w:numId w:val="22"/>
              </w:numPr>
              <w:ind w:left="210" w:hanging="180"/>
            </w:pPr>
            <w:r>
              <w:t>Have the groups repeat the process you modeled to check their shapes for symmetry. After about 10 minutes, pause the activity.</w:t>
            </w:r>
          </w:p>
          <w:p w14:paraId="37B18FE2" w14:textId="77777777" w:rsidR="00CF040A" w:rsidRDefault="00CF040A" w:rsidP="008F4AF6">
            <w:pPr>
              <w:pStyle w:val="ListParagraph"/>
              <w:numPr>
                <w:ilvl w:val="0"/>
                <w:numId w:val="22"/>
              </w:numPr>
              <w:ind w:left="210" w:hanging="180"/>
            </w:pPr>
            <w:r>
              <w:t xml:space="preserve">Have different groups share what they've found thus far. </w:t>
            </w:r>
          </w:p>
          <w:p w14:paraId="290231E8" w14:textId="3126C71E" w:rsidR="00CB574B" w:rsidRDefault="00CF040A" w:rsidP="008F4AF6">
            <w:pPr>
              <w:pStyle w:val="ListParagraph"/>
              <w:numPr>
                <w:ilvl w:val="0"/>
                <w:numId w:val="22"/>
              </w:numPr>
              <w:ind w:left="210" w:hanging="180"/>
            </w:pPr>
            <w:r>
              <w:t>As each shape is discussed, reinforce why it does or doesn't have symmetry.</w:t>
            </w:r>
          </w:p>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CF040A"/>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5A6E3F15" w14:textId="11D06204" w:rsidR="00CF040A" w:rsidRDefault="00CF040A" w:rsidP="00CF040A">
            <w:pPr>
              <w:pStyle w:val="Heading2"/>
            </w:pPr>
            <w:r>
              <w:t>Review and Closing</w:t>
            </w:r>
          </w:p>
          <w:p w14:paraId="7A4979B7" w14:textId="36468621" w:rsidR="00C17E2A" w:rsidRDefault="00CF040A" w:rsidP="008F4AF6">
            <w:pPr>
              <w:pStyle w:val="ListParagraph"/>
              <w:numPr>
                <w:ilvl w:val="0"/>
                <w:numId w:val="23"/>
              </w:numPr>
              <w:ind w:left="150" w:hanging="150"/>
            </w:pPr>
            <w:r>
              <w:t>Pupils revise the c</w:t>
            </w:r>
            <w:r w:rsidR="008F77EB">
              <w:t xml:space="preserve">oncepts covered in this unit by </w:t>
            </w:r>
            <w:r>
              <w:t>working throu</w:t>
            </w:r>
            <w:r w:rsidR="008F77EB">
              <w:t xml:space="preserve">gh the Revision exercise. Check </w:t>
            </w:r>
            <w:r>
              <w:t>pupils’ progress</w:t>
            </w:r>
            <w:r w:rsidR="008F77EB">
              <w:t xml:space="preserve"> and monitor carefully how they </w:t>
            </w:r>
            <w:r>
              <w:t>cope with int</w:t>
            </w:r>
            <w:r w:rsidR="008F77EB">
              <w:t xml:space="preserve">egrating the content covered in </w:t>
            </w:r>
            <w:r>
              <w:t>this unit.</w:t>
            </w:r>
          </w:p>
          <w:p w14:paraId="7DAB2D59" w14:textId="1C76A835" w:rsidR="00CF040A" w:rsidRDefault="00CF040A" w:rsidP="008F4AF6">
            <w:pPr>
              <w:pStyle w:val="ListParagraph"/>
              <w:numPr>
                <w:ilvl w:val="0"/>
                <w:numId w:val="23"/>
              </w:numPr>
              <w:ind w:left="150" w:hanging="150"/>
            </w:pPr>
            <w:r>
              <w:t xml:space="preserve">Ask learners </w:t>
            </w:r>
            <w:r w:rsidR="008F77EB">
              <w:t xml:space="preserve">to find five examples of shapes </w:t>
            </w:r>
            <w:r>
              <w:t>at home tha</w:t>
            </w:r>
            <w:r w:rsidR="008F77EB">
              <w:t xml:space="preserve">t have one line of symmetry for </w:t>
            </w:r>
            <w:r>
              <w:t>example, a spoon, a pan, etc.</w:t>
            </w:r>
          </w:p>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3CB09" w14:textId="77777777" w:rsidR="00B348E3" w:rsidRDefault="00B348E3">
      <w:pPr>
        <w:spacing w:before="0" w:after="0" w:line="240" w:lineRule="auto"/>
      </w:pPr>
      <w:r>
        <w:separator/>
      </w:r>
    </w:p>
  </w:endnote>
  <w:endnote w:type="continuationSeparator" w:id="0">
    <w:p w14:paraId="0E858FA9" w14:textId="77777777" w:rsidR="00B348E3" w:rsidRDefault="00B348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72B64F54" w:rsidR="00C17E2A" w:rsidRDefault="00D27DC3">
    <w:pPr>
      <w:pStyle w:val="Footer"/>
    </w:pPr>
    <w:r>
      <w:fldChar w:fldCharType="begin"/>
    </w:r>
    <w:r>
      <w:instrText xml:space="preserve"> PAGE   \* MERGEFORMAT </w:instrText>
    </w:r>
    <w:r>
      <w:fldChar w:fldCharType="separate"/>
    </w:r>
    <w:r w:rsidR="00732988">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CCA12" w14:textId="77777777" w:rsidR="00B348E3" w:rsidRDefault="00B348E3">
      <w:pPr>
        <w:spacing w:before="0" w:after="0" w:line="240" w:lineRule="auto"/>
      </w:pPr>
      <w:r>
        <w:separator/>
      </w:r>
    </w:p>
  </w:footnote>
  <w:footnote w:type="continuationSeparator" w:id="0">
    <w:p w14:paraId="0452220C" w14:textId="77777777" w:rsidR="00B348E3" w:rsidRDefault="00B348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001A7"/>
    <w:multiLevelType w:val="hybridMultilevel"/>
    <w:tmpl w:val="0C42B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7C0B0F"/>
    <w:multiLevelType w:val="hybridMultilevel"/>
    <w:tmpl w:val="DAF4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24809"/>
    <w:multiLevelType w:val="hybridMultilevel"/>
    <w:tmpl w:val="7E44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7C19F4"/>
    <w:multiLevelType w:val="hybridMultilevel"/>
    <w:tmpl w:val="BFD2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EA0BA5"/>
    <w:multiLevelType w:val="hybridMultilevel"/>
    <w:tmpl w:val="2B32A2F4"/>
    <w:lvl w:ilvl="0" w:tplc="F86044A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B62B1B"/>
    <w:multiLevelType w:val="hybridMultilevel"/>
    <w:tmpl w:val="E3666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05F36"/>
    <w:multiLevelType w:val="hybridMultilevel"/>
    <w:tmpl w:val="B7827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AD2161"/>
    <w:multiLevelType w:val="hybridMultilevel"/>
    <w:tmpl w:val="8DD0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B5BCA"/>
    <w:multiLevelType w:val="hybridMultilevel"/>
    <w:tmpl w:val="46022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282736"/>
    <w:multiLevelType w:val="hybridMultilevel"/>
    <w:tmpl w:val="059A6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3"/>
  </w:num>
  <w:num w:numId="3">
    <w:abstractNumId w:val="13"/>
  </w:num>
  <w:num w:numId="4">
    <w:abstractNumId w:val="19"/>
  </w:num>
  <w:num w:numId="5">
    <w:abstractNumId w:val="15"/>
  </w:num>
  <w:num w:numId="6">
    <w:abstractNumId w:val="1"/>
  </w:num>
  <w:num w:numId="7">
    <w:abstractNumId w:val="5"/>
  </w:num>
  <w:num w:numId="8">
    <w:abstractNumId w:val="3"/>
  </w:num>
  <w:num w:numId="9">
    <w:abstractNumId w:val="6"/>
  </w:num>
  <w:num w:numId="10">
    <w:abstractNumId w:val="10"/>
  </w:num>
  <w:num w:numId="11">
    <w:abstractNumId w:val="9"/>
  </w:num>
  <w:num w:numId="12">
    <w:abstractNumId w:val="11"/>
  </w:num>
  <w:num w:numId="13">
    <w:abstractNumId w:val="18"/>
  </w:num>
  <w:num w:numId="14">
    <w:abstractNumId w:val="4"/>
  </w:num>
  <w:num w:numId="15">
    <w:abstractNumId w:val="7"/>
  </w:num>
  <w:num w:numId="16">
    <w:abstractNumId w:val="16"/>
  </w:num>
  <w:num w:numId="17">
    <w:abstractNumId w:val="17"/>
  </w:num>
  <w:num w:numId="18">
    <w:abstractNumId w:val="21"/>
  </w:num>
  <w:num w:numId="19">
    <w:abstractNumId w:val="22"/>
  </w:num>
  <w:num w:numId="20">
    <w:abstractNumId w:val="2"/>
  </w:num>
  <w:num w:numId="21">
    <w:abstractNumId w:val="20"/>
  </w:num>
  <w:num w:numId="22">
    <w:abstractNumId w:val="8"/>
  </w:num>
  <w:num w:numId="23">
    <w:abstractNumId w:val="12"/>
  </w:num>
  <w:num w:numId="24">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2C2B"/>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B2047"/>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95107"/>
    <w:rsid w:val="00296609"/>
    <w:rsid w:val="002A72AE"/>
    <w:rsid w:val="002B3002"/>
    <w:rsid w:val="002B44A9"/>
    <w:rsid w:val="002B4EEC"/>
    <w:rsid w:val="002B733A"/>
    <w:rsid w:val="002B768A"/>
    <w:rsid w:val="002C0925"/>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007E"/>
    <w:rsid w:val="00360D76"/>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E3DDB"/>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29C7"/>
    <w:rsid w:val="004E6F5D"/>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6BC5"/>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A75F7"/>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2988"/>
    <w:rsid w:val="00735CBB"/>
    <w:rsid w:val="00740E81"/>
    <w:rsid w:val="00742B82"/>
    <w:rsid w:val="00743B1E"/>
    <w:rsid w:val="00747C96"/>
    <w:rsid w:val="00752C4E"/>
    <w:rsid w:val="00756214"/>
    <w:rsid w:val="00761C97"/>
    <w:rsid w:val="0076583E"/>
    <w:rsid w:val="007662E0"/>
    <w:rsid w:val="00773C70"/>
    <w:rsid w:val="00777637"/>
    <w:rsid w:val="00780730"/>
    <w:rsid w:val="0078211E"/>
    <w:rsid w:val="0078309D"/>
    <w:rsid w:val="00786B8E"/>
    <w:rsid w:val="00791CB6"/>
    <w:rsid w:val="007C31C8"/>
    <w:rsid w:val="007C7BFF"/>
    <w:rsid w:val="007E5E02"/>
    <w:rsid w:val="007F09DA"/>
    <w:rsid w:val="007F163A"/>
    <w:rsid w:val="007F4FCC"/>
    <w:rsid w:val="007F65A3"/>
    <w:rsid w:val="00801872"/>
    <w:rsid w:val="00807AE6"/>
    <w:rsid w:val="00811AB9"/>
    <w:rsid w:val="0083703B"/>
    <w:rsid w:val="008452D9"/>
    <w:rsid w:val="0085030E"/>
    <w:rsid w:val="00853340"/>
    <w:rsid w:val="00860609"/>
    <w:rsid w:val="008754C7"/>
    <w:rsid w:val="008776E5"/>
    <w:rsid w:val="00885068"/>
    <w:rsid w:val="008A326A"/>
    <w:rsid w:val="008B2B0B"/>
    <w:rsid w:val="008B2CBF"/>
    <w:rsid w:val="008D7836"/>
    <w:rsid w:val="008E2AFC"/>
    <w:rsid w:val="008F27DC"/>
    <w:rsid w:val="008F4AF6"/>
    <w:rsid w:val="008F5294"/>
    <w:rsid w:val="008F771F"/>
    <w:rsid w:val="008F77EB"/>
    <w:rsid w:val="009002D5"/>
    <w:rsid w:val="00900472"/>
    <w:rsid w:val="00901ADF"/>
    <w:rsid w:val="00910100"/>
    <w:rsid w:val="009149FB"/>
    <w:rsid w:val="00920AD3"/>
    <w:rsid w:val="009232C2"/>
    <w:rsid w:val="009260D0"/>
    <w:rsid w:val="00930EBC"/>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2597C"/>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48E3"/>
    <w:rsid w:val="00B36C8F"/>
    <w:rsid w:val="00B4776C"/>
    <w:rsid w:val="00B542DD"/>
    <w:rsid w:val="00B55350"/>
    <w:rsid w:val="00B57396"/>
    <w:rsid w:val="00B67C04"/>
    <w:rsid w:val="00B8438A"/>
    <w:rsid w:val="00B87608"/>
    <w:rsid w:val="00B91FAF"/>
    <w:rsid w:val="00BA223B"/>
    <w:rsid w:val="00BA7BE8"/>
    <w:rsid w:val="00BB359B"/>
    <w:rsid w:val="00BB52EC"/>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CF040A"/>
    <w:rsid w:val="00D15CAA"/>
    <w:rsid w:val="00D17E02"/>
    <w:rsid w:val="00D2109C"/>
    <w:rsid w:val="00D27DC3"/>
    <w:rsid w:val="00D329A0"/>
    <w:rsid w:val="00D3577C"/>
    <w:rsid w:val="00D43AC0"/>
    <w:rsid w:val="00D63A36"/>
    <w:rsid w:val="00D8019B"/>
    <w:rsid w:val="00D812F1"/>
    <w:rsid w:val="00D85628"/>
    <w:rsid w:val="00D914D8"/>
    <w:rsid w:val="00DA1F66"/>
    <w:rsid w:val="00DB4E65"/>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38303">
      <w:bodyDiv w:val="1"/>
      <w:marLeft w:val="0"/>
      <w:marRight w:val="0"/>
      <w:marTop w:val="0"/>
      <w:marBottom w:val="0"/>
      <w:divBdr>
        <w:top w:val="none" w:sz="0" w:space="0" w:color="auto"/>
        <w:left w:val="none" w:sz="0" w:space="0" w:color="auto"/>
        <w:bottom w:val="none" w:sz="0" w:space="0" w:color="auto"/>
        <w:right w:val="none" w:sz="0" w:space="0" w:color="auto"/>
      </w:divBdr>
    </w:div>
    <w:div w:id="2045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mindset.co.za/sites/default/files/resourcelib/emshare-show-note-asset/4292_fdoc.pdf" TargetMode="External"/><Relationship Id="rId13" Type="http://schemas.openxmlformats.org/officeDocument/2006/relationships/hyperlink" Target="https://www.mathsisfun.com/geometry/symmetry-line-plane-shap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acher.org/lesson-plan/symmetry-search/"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mindset.co.za/sites/default/files/resourcelib/emshare-show-note-asset/4292_fdoc.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mathsisfun.com/geometry/symmetry-line-plane-shapes.html" TargetMode="External"/><Relationship Id="rId4" Type="http://schemas.openxmlformats.org/officeDocument/2006/relationships/settings" Target="settings.xml"/><Relationship Id="rId9" Type="http://schemas.openxmlformats.org/officeDocument/2006/relationships/hyperlink" Target="https://www.teacher.org/lesson-plan/symmetry-sear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3E1A3C"/>
    <w:rsid w:val="004A008E"/>
    <w:rsid w:val="004E1DB9"/>
    <w:rsid w:val="00571A20"/>
    <w:rsid w:val="005E6E71"/>
    <w:rsid w:val="006814AC"/>
    <w:rsid w:val="00713551"/>
    <w:rsid w:val="00805105"/>
    <w:rsid w:val="00816166"/>
    <w:rsid w:val="00820524"/>
    <w:rsid w:val="00836926"/>
    <w:rsid w:val="009D2491"/>
    <w:rsid w:val="00A20224"/>
    <w:rsid w:val="00A270A6"/>
    <w:rsid w:val="00AB2F7D"/>
    <w:rsid w:val="00AB37F5"/>
    <w:rsid w:val="00B67D1F"/>
    <w:rsid w:val="00C87D32"/>
    <w:rsid w:val="00C93DC1"/>
    <w:rsid w:val="00D22ED1"/>
    <w:rsid w:val="00D92979"/>
    <w:rsid w:val="00E17671"/>
    <w:rsid w:val="00EB30E9"/>
    <w:rsid w:val="00F11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258</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14</cp:revision>
  <dcterms:created xsi:type="dcterms:W3CDTF">2019-07-02T21:20:00Z</dcterms:created>
  <dcterms:modified xsi:type="dcterms:W3CDTF">2019-07-12T00:28:00Z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