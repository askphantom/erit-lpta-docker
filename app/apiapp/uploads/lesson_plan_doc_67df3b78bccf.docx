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/>
      </w:tblPr>
      <w:tblGrid>
        <w:gridCol w:w="7515"/>
        <w:gridCol w:w="6479"/>
      </w:tblGrid>
      <w:tr w:rsidR="00C17E2A" w:rsidTr="00B57396">
        <w:tc>
          <w:tcPr>
            <w:tcW w:w="2685" w:type="pct"/>
            <w:vAlign w:val="bottom"/>
          </w:tcPr>
          <w:p w:rsidR="00C17E2A" w:rsidRPr="009260D0" w:rsidRDefault="00AF759E" w:rsidP="005C1FC8">
            <w:pPr>
              <w:pStyle w:val="Title"/>
              <w:rPr>
                <w:sz w:val="40"/>
                <w:szCs w:val="40"/>
              </w:rPr>
            </w:pPr>
            <w:r w:rsidRPr="00AD48FB">
              <w:rPr>
                <w:sz w:val="40"/>
                <w:szCs w:val="40"/>
              </w:rPr>
              <w:t xml:space="preserve">Open sentences 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315" w:type="pct"/>
                <w:vAlign w:val="bottom"/>
              </w:tcPr>
              <w:p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:rsidR="00C17E2A" w:rsidRDefault="00C17E2A">
      <w:pPr>
        <w:pStyle w:val="NoSpacing"/>
      </w:pPr>
    </w:p>
    <w:tbl>
      <w:tblPr>
        <w:tblStyle w:val="LessonPlan"/>
        <w:tblW w:w="3650" w:type="pct"/>
        <w:tblLook w:val="04A0"/>
      </w:tblPr>
      <w:tblGrid>
        <w:gridCol w:w="1801"/>
        <w:gridCol w:w="288"/>
        <w:gridCol w:w="7372"/>
      </w:tblGrid>
      <w:tr w:rsidR="00C17E2A" w:rsidTr="00C17E2A">
        <w:trPr>
          <w:cnfStyle w:val="100000000000"/>
        </w:trPr>
        <w:tc>
          <w:tcPr>
            <w:tcW w:w="952" w:type="pct"/>
          </w:tcPr>
          <w:p w:rsidR="00C17E2A" w:rsidRDefault="00D27DC3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:rsidR="00C17E2A" w:rsidRDefault="00C17E2A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:rsidR="00C17E2A" w:rsidRDefault="00D27DC3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C17E2A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1801"/>
            </w:tblGrid>
            <w:tr w:rsidR="00C17E2A">
              <w:tc>
                <w:tcPr>
                  <w:tcW w:w="5000" w:type="pct"/>
                </w:tcPr>
                <w:p w:rsidR="00C17E2A" w:rsidRDefault="0010748E">
                  <w:r>
                    <w:t>Mathematics</w:t>
                  </w:r>
                </w:p>
              </w:tc>
            </w:tr>
            <w:tr w:rsidR="00C17E2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:rsidR="00C17E2A" w:rsidRDefault="00440AC4">
                  <w:r>
                    <w:t>2</w:t>
                  </w:r>
                </w:p>
              </w:tc>
            </w:tr>
          </w:tbl>
          <w:p w:rsidR="00C17E2A" w:rsidRDefault="00C17E2A"/>
        </w:tc>
        <w:tc>
          <w:tcPr>
            <w:tcW w:w="152" w:type="pct"/>
          </w:tcPr>
          <w:p w:rsidR="00C17E2A" w:rsidRDefault="00C17E2A"/>
        </w:tc>
        <w:tc>
          <w:tcPr>
            <w:tcW w:w="3895" w:type="pct"/>
          </w:tcPr>
          <w:p w:rsidR="000A37E8" w:rsidRDefault="000A37E8">
            <w:r>
              <w:t>This lesson plan covers teaching content for;</w:t>
            </w:r>
          </w:p>
          <w:p w:rsidR="007A4D21" w:rsidRDefault="000A37E8" w:rsidP="00345E79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 </w:t>
            </w:r>
            <w:r w:rsidR="00345E79" w:rsidRPr="00AD48FB">
              <w:t xml:space="preserve">Open sentences </w:t>
            </w:r>
          </w:p>
        </w:tc>
      </w:tr>
    </w:tbl>
    <w:p w:rsidR="00C17E2A" w:rsidRDefault="009077A1">
      <w:pPr>
        <w:pStyle w:val="NoSpacing"/>
      </w:pPr>
      <w:r>
        <w:rPr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alt="Materials and resources" style="position:absolute;margin-left:514.5pt;margin-top:184.5pt;width:170.55pt;height:351.4pt;z-index:251659264;visibility:visible;mso-wrap-distance-left:18pt;mso-wrap-distance-right:18pt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<v:textbox inset="0,0,0,0">
              <w:txbxContent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143"/>
                  </w:tblGrid>
                  <w:tr w:rsidR="00C17E2A">
                    <w:trPr>
                      <w:trHeight w:val="1440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:rsidR="00C17E2A" w:rsidRDefault="00D27DC3">
                        <w:pPr>
                          <w:pStyle w:val="Heading2"/>
                        </w:pPr>
                        <w:r>
                          <w:t>Materials Required</w:t>
                        </w:r>
                      </w:p>
                      <w:p w:rsidR="00345E79" w:rsidRDefault="00345E79" w:rsidP="00345E79">
                        <w:r>
                          <w:t>- White board</w:t>
                        </w:r>
                      </w:p>
                      <w:p w:rsidR="00345E79" w:rsidRDefault="00345E79" w:rsidP="00345E79">
                        <w:r>
                          <w:t xml:space="preserve">-White board marker </w:t>
                        </w:r>
                      </w:p>
                      <w:p w:rsidR="00345E79" w:rsidRDefault="00345E79" w:rsidP="00345E79">
                        <w:r>
                          <w:t xml:space="preserve">-Counters </w:t>
                        </w:r>
                      </w:p>
                      <w:p w:rsidR="00BF3180" w:rsidRPr="00BF3180" w:rsidRDefault="00BF3180" w:rsidP="00BF3180"/>
                      <w:p w:rsidR="000B2A8B" w:rsidRDefault="000B2A8B" w:rsidP="008B2B0B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67" w:hanging="101"/>
                        </w:pPr>
                      </w:p>
                      <w:p w:rsidR="00EA3A1A" w:rsidRDefault="00EA3A1A" w:rsidP="00EA3A1A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67" w:hanging="101"/>
                        </w:pPr>
                      </w:p>
                      <w:p w:rsidR="00EA3A1A" w:rsidRDefault="00EA3A1A" w:rsidP="00EA3A1A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67" w:hanging="101"/>
                        </w:pPr>
                      </w:p>
                    </w:tc>
                  </w:tr>
                  <w:tr w:rsidR="00C17E2A">
                    <w:trPr>
                      <w:trHeight w:val="1728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:rsidR="00C17E2A" w:rsidRDefault="00D27DC3">
                        <w:pPr>
                          <w:pStyle w:val="Heading2"/>
                        </w:pPr>
                        <w:r>
                          <w:t>Additional Resources</w:t>
                        </w:r>
                      </w:p>
                      <w:p w:rsidR="00345E79" w:rsidRDefault="00345E79" w:rsidP="00345E79">
                        <w:r>
                          <w:t>-</w:t>
                        </w:r>
                        <w:hyperlink r:id="rId8" w:history="1">
                          <w:r w:rsidRPr="00293FFF">
                            <w:rPr>
                              <w:rStyle w:val="Hyperlink"/>
                            </w:rPr>
                            <w:t>https://www.mathsisfun.com/algebra/open-sentences.html</w:t>
                          </w:r>
                        </w:hyperlink>
                      </w:p>
                      <w:p w:rsidR="00345E79" w:rsidRDefault="009077A1" w:rsidP="00345E79">
                        <w:hyperlink r:id="rId9" w:history="1">
                          <w:r w:rsidR="00345E79" w:rsidRPr="00293FFF">
                            <w:rPr>
                              <w:rStyle w:val="Hyperlink"/>
                            </w:rPr>
                            <w:t>https://mathsolutions.com/ms_classroom_lessons/true-false-and-open-sentences</w:t>
                          </w:r>
                        </w:hyperlink>
                      </w:p>
                      <w:p w:rsidR="00345E79" w:rsidRDefault="00345E79" w:rsidP="00345E79">
                        <w:r>
                          <w:t>-</w:t>
                        </w:r>
                        <w:hyperlink r:id="rId10" w:history="1">
                          <w:r w:rsidRPr="00293FFF">
                            <w:rPr>
                              <w:rStyle w:val="Hyperlink"/>
                            </w:rPr>
                            <w:t>https://study.com/academy/lesson/open-sentence-in-math-definition-example.html</w:t>
                          </w:r>
                        </w:hyperlink>
                      </w:p>
                      <w:p w:rsidR="00714A8D" w:rsidRDefault="00714A8D" w:rsidP="0083703B">
                        <w:pPr>
                          <w:pStyle w:val="ListBullet"/>
                        </w:pPr>
                      </w:p>
                    </w:tc>
                  </w:tr>
                  <w:tr w:rsidR="00C17E2A">
                    <w:trPr>
                      <w:trHeight w:val="864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</w:tcBorders>
                      </w:tcPr>
                      <w:p w:rsidR="00C17E2A" w:rsidRDefault="00D27DC3">
                        <w:pPr>
                          <w:pStyle w:val="Heading2"/>
                        </w:pPr>
                        <w:r>
                          <w:t>Additional Notes</w:t>
                        </w:r>
                      </w:p>
                      <w:p w:rsidR="00C17E2A" w:rsidRDefault="00C17E2A"/>
                    </w:tc>
                  </w:tr>
                </w:tbl>
                <w:p w:rsidR="00C17E2A" w:rsidRDefault="00C17E2A"/>
              </w:txbxContent>
            </v:textbox>
            <w10:wrap type="square" side="left" anchorx="margin" anchory="margin"/>
          </v:shape>
        </w:pict>
      </w:r>
    </w:p>
    <w:tbl>
      <w:tblPr>
        <w:tblW w:w="3698" w:type="pct"/>
        <w:tblCellMar>
          <w:left w:w="0" w:type="dxa"/>
          <w:right w:w="0" w:type="dxa"/>
        </w:tblCellMar>
        <w:tblLook w:val="04A0"/>
      </w:tblPr>
      <w:tblGrid>
        <w:gridCol w:w="2252"/>
        <w:gridCol w:w="125"/>
        <w:gridCol w:w="3493"/>
        <w:gridCol w:w="226"/>
        <w:gridCol w:w="3489"/>
      </w:tblGrid>
      <w:tr w:rsidR="005A4652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:rsidR="00C17E2A" w:rsidRDefault="00C17E2A">
            <w:pPr>
              <w:pStyle w:val="Heading1"/>
            </w:pPr>
          </w:p>
        </w:tc>
        <w:tc>
          <w:tcPr>
            <w:tcW w:w="65" w:type="pct"/>
          </w:tcPr>
          <w:p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:rsidR="00C17E2A" w:rsidRDefault="00C17E2A">
            <w:pPr>
              <w:pStyle w:val="Heading1"/>
            </w:pPr>
          </w:p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:rsidR="001D4D95" w:rsidRDefault="00AD5265" w:rsidP="00120253">
            <w:r>
              <w:t>Students should be able to;</w:t>
            </w:r>
          </w:p>
          <w:p w:rsidR="00345E79" w:rsidRDefault="00345E79" w:rsidP="00345E79">
            <w:pPr>
              <w:ind w:left="175" w:hanging="175"/>
            </w:pPr>
            <w:r>
              <w:t>1. Find missing number in an open sentence.</w:t>
            </w:r>
          </w:p>
          <w:p w:rsidR="00345E79" w:rsidRDefault="00345E79" w:rsidP="00345E79">
            <w:pPr>
              <w:ind w:left="175" w:hanging="175"/>
            </w:pPr>
            <w:r>
              <w:t>2. Comprehend the equal sign in order to read and solve open number sentences in addition and subtraction.</w:t>
            </w:r>
          </w:p>
          <w:p w:rsidR="001D4D95" w:rsidRDefault="001D4D95" w:rsidP="001D4D95"/>
          <w:p w:rsidR="001D4D95" w:rsidRDefault="001D4D95" w:rsidP="001D4D95"/>
          <w:p w:rsidR="001D4D95" w:rsidRDefault="001D4D95" w:rsidP="001D4D95"/>
          <w:p w:rsidR="00120253" w:rsidRDefault="00120253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D914D8" w:rsidRPr="00D914D8" w:rsidRDefault="00D914D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D914D8">
              <w:rPr>
                <w:rFonts w:asciiTheme="majorHAnsi" w:eastAsiaTheme="majorEastAsia" w:hAnsiTheme="majorHAnsi" w:cstheme="majorBidi"/>
                <w:color w:val="F16522" w:themeColor="accent1"/>
              </w:rPr>
              <w:lastRenderedPageBreak/>
              <w:t>Assessment Activity</w:t>
            </w:r>
          </w:p>
          <w:p w:rsidR="00027ACE" w:rsidRDefault="003D5DCE" w:rsidP="00027ACE">
            <w:pPr>
              <w:ind w:left="175" w:hanging="175"/>
            </w:pPr>
            <w:r>
              <w:t xml:space="preserve">1. </w:t>
            </w:r>
            <w:r w:rsidR="00027ACE">
              <w:t xml:space="preserve">Give the student a worksheet for more practice to further understand the concept. </w:t>
            </w:r>
          </w:p>
          <w:p w:rsidR="003D5DCE" w:rsidRDefault="003D5DCE" w:rsidP="003D5DCE">
            <w:pPr>
              <w:ind w:left="142" w:hanging="142"/>
            </w:pPr>
          </w:p>
          <w:p w:rsidR="001D4D95" w:rsidRPr="000A37E8" w:rsidRDefault="001D4D95" w:rsidP="001D4D95"/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0529DC" w:rsidRDefault="006513FB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:rsidR="00D93E4F" w:rsidRDefault="00D93E4F" w:rsidP="00D93E4F">
            <w:pPr>
              <w:ind w:left="175" w:hanging="175"/>
            </w:pPr>
            <w:r>
              <w:t>1. Ask the students "who knows what this is?” (Show a balance scale or a picture of a teeter totter that is balanced or horizontal.)</w:t>
            </w:r>
          </w:p>
          <w:p w:rsidR="00D93E4F" w:rsidRDefault="00D93E4F" w:rsidP="00D93E4F">
            <w:pPr>
              <w:ind w:left="175" w:hanging="175"/>
            </w:pPr>
            <w:r>
              <w:t>2. Ask "If I put the principal on the right side and a little kindergartner on the left side, what is going to happen and why?  (The side with principal is going to go down because he weighs more)</w:t>
            </w:r>
          </w:p>
          <w:p w:rsidR="00D93E4F" w:rsidRDefault="00D93E4F" w:rsidP="00D93E4F">
            <w:pPr>
              <w:ind w:left="175" w:hanging="175"/>
            </w:pPr>
            <w:r>
              <w:t xml:space="preserve">3. Ask what would happen if you kept putting more first graders on the left until it weighed the same as the principal. (It would be even) </w:t>
            </w:r>
          </w:p>
          <w:p w:rsidR="00D93E4F" w:rsidRDefault="00D93E4F" w:rsidP="00D93E4F">
            <w:pPr>
              <w:ind w:left="175" w:hanging="175"/>
            </w:pPr>
            <w:r>
              <w:t>4. Tell the student the equal sign (=) is the same thing as the middle of this balance except when you see the equal sign in a math sentence  it means both side have the same weight or value.</w:t>
            </w:r>
          </w:p>
          <w:p w:rsidR="000529DC" w:rsidRDefault="000529DC" w:rsidP="00CD4D2B">
            <w:pPr>
              <w:rPr>
                <w:b/>
              </w:rPr>
            </w:pPr>
          </w:p>
          <w:p w:rsidR="005C1FC8" w:rsidRDefault="005C1FC8" w:rsidP="005C1FC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:rsidR="005C1FC8" w:rsidRPr="005C1FC8" w:rsidRDefault="005C1FC8" w:rsidP="005C1FC8">
            <w:pPr>
              <w:rPr>
                <w:b/>
              </w:rPr>
            </w:pPr>
            <w:r w:rsidRPr="00E07205">
              <w:rPr>
                <w:b/>
              </w:rPr>
              <w:t>Lesson 1-</w:t>
            </w:r>
            <w:r>
              <w:rPr>
                <w:b/>
              </w:rPr>
              <w:t>15</w:t>
            </w:r>
            <w:r w:rsidRPr="00E07205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</w:t>
            </w:r>
            <w:r w:rsidRPr="00E07205">
              <w:rPr>
                <w:b/>
              </w:rPr>
              <w:t>ins</w:t>
            </w:r>
            <w:proofErr w:type="spellEnd"/>
          </w:p>
          <w:p w:rsidR="00D93E4F" w:rsidRDefault="00D93E4F" w:rsidP="00D93E4F">
            <w:pPr>
              <w:ind w:left="175" w:hanging="175"/>
            </w:pPr>
            <w:r>
              <w:t>1. Now write 6 + __ = 10. Explain to the students that 6 + 4 makes 10 and then there is 10 on both sides</w:t>
            </w:r>
          </w:p>
          <w:p w:rsidR="00D93E4F" w:rsidRDefault="00D93E4F" w:rsidP="00D93E4F">
            <w:pPr>
              <w:ind w:left="175" w:hanging="175"/>
            </w:pPr>
            <w:r>
              <w:lastRenderedPageBreak/>
              <w:t xml:space="preserve">2. Here is another 6 + 6 = 7 + __ </w:t>
            </w:r>
          </w:p>
          <w:p w:rsidR="00D93E4F" w:rsidRDefault="00D93E4F" w:rsidP="00D93E4F">
            <w:pPr>
              <w:ind w:left="175" w:hanging="175"/>
            </w:pPr>
            <w:r>
              <w:t>3. Ask the students to the sum of right side equation (12) and notify them what the equal sign (=) means. Then to have the same equation on the left, 7 should be deducted from 12 to find the missing value</w:t>
            </w:r>
            <w:r w:rsidR="00027ACE">
              <w:t>.</w:t>
            </w:r>
            <w:r>
              <w:t xml:space="preserve"> </w:t>
            </w:r>
          </w:p>
          <w:p w:rsidR="00D93E4F" w:rsidRDefault="00D93E4F" w:rsidP="00D93E4F">
            <w:pPr>
              <w:ind w:left="175" w:hanging="175"/>
            </w:pPr>
            <w:r>
              <w:t>4. Explain the relationship between addition and subtraction in finding the mi</w:t>
            </w:r>
            <w:r w:rsidR="00027ACE">
              <w:t>ssing value to an open sentence.</w:t>
            </w:r>
          </w:p>
          <w:p w:rsidR="00A37E88" w:rsidRPr="00994216" w:rsidRDefault="00D93E4F" w:rsidP="00003B50">
            <w:pPr>
              <w:ind w:left="175" w:hanging="175"/>
            </w:pPr>
            <w:r>
              <w:t>5. Try other examples with addition on one side and subtraction on the other side for extension</w:t>
            </w:r>
            <w:r w:rsidR="00027ACE">
              <w:t>.</w:t>
            </w:r>
          </w:p>
        </w:tc>
        <w:tc>
          <w:tcPr>
            <w:tcW w:w="118" w:type="pct"/>
          </w:tcPr>
          <w:p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5C1FC8" w:rsidRPr="00C403C3" w:rsidRDefault="005C1FC8" w:rsidP="005C1FC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Practice</w:t>
            </w:r>
          </w:p>
          <w:p w:rsidR="005C1FC8" w:rsidRDefault="005C1FC8" w:rsidP="005C1FC8">
            <w:pPr>
              <w:rPr>
                <w:b/>
              </w:rPr>
            </w:pPr>
            <w:r w:rsidRPr="00E07205">
              <w:rPr>
                <w:b/>
              </w:rPr>
              <w:t>Lesson 1-</w:t>
            </w:r>
            <w:r>
              <w:rPr>
                <w:b/>
              </w:rPr>
              <w:t>20</w:t>
            </w:r>
            <w:r w:rsidRPr="00E07205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</w:t>
            </w:r>
            <w:r w:rsidRPr="00E07205">
              <w:rPr>
                <w:b/>
              </w:rPr>
              <w:t>ins</w:t>
            </w:r>
            <w:proofErr w:type="spellEnd"/>
          </w:p>
          <w:p w:rsidR="00D93E4F" w:rsidRDefault="00D93E4F" w:rsidP="00D93E4F">
            <w:pPr>
              <w:ind w:left="175" w:hanging="175"/>
            </w:pPr>
            <w:r>
              <w:t>1. Write (8 + 4 = 12) on the board and ask the students this statement is true or false. Ask "how do you know?" - (Because 8 and 4 more makes 12)</w:t>
            </w:r>
          </w:p>
          <w:p w:rsidR="00D93E4F" w:rsidRDefault="00D93E4F" w:rsidP="00D93E4F">
            <w:pPr>
              <w:ind w:left="175" w:hanging="175"/>
            </w:pPr>
            <w:r>
              <w:t xml:space="preserve">2. Write (8 + 4 = 12 + 0) on the board and ask the students again.  -(Yes because zero doesn't add anything) </w:t>
            </w:r>
          </w:p>
          <w:p w:rsidR="00D93E4F" w:rsidRDefault="00D93E4F" w:rsidP="00D93E4F">
            <w:pPr>
              <w:ind w:left="175" w:hanging="175"/>
            </w:pPr>
            <w:r>
              <w:t>3. Again, write (8 + 4 = 0 + 12) and ask "okay if that statement is true, what about this one?" - (Yes, because you just changed the order of the number)</w:t>
            </w:r>
          </w:p>
          <w:p w:rsidR="00D93E4F" w:rsidRDefault="00D93E4F" w:rsidP="00D93E4F">
            <w:pPr>
              <w:ind w:left="175" w:hanging="175"/>
            </w:pPr>
            <w:r>
              <w:t>4. Try the same approach with another example e.g. 5 + 3 = 3 + 5</w:t>
            </w:r>
          </w:p>
          <w:p w:rsidR="00D93E4F" w:rsidRDefault="00D93E4F" w:rsidP="00D93E4F">
            <w:pPr>
              <w:ind w:left="175" w:hanging="175"/>
            </w:pPr>
            <w:r>
              <w:t xml:space="preserve">5. Now ask the students, what does the equal sign mean again? - (Both sides have to be the same) </w:t>
            </w:r>
          </w:p>
          <w:p w:rsidR="00D93E4F" w:rsidRDefault="00D93E4F" w:rsidP="00D93E4F">
            <w:pPr>
              <w:ind w:left="175" w:hanging="175"/>
            </w:pPr>
            <w:r>
              <w:t xml:space="preserve">6. Here is another one: 8 + 4 = 9 + 3. Guide the students that the addition of each side equal to (12). Therefore, they are the same </w:t>
            </w:r>
          </w:p>
          <w:p w:rsidR="00D93E4F" w:rsidRDefault="00D93E4F" w:rsidP="00D93E4F">
            <w:pPr>
              <w:ind w:left="175" w:hanging="175"/>
            </w:pPr>
            <w:r>
              <w:t xml:space="preserve">7. What about 12 = 5 + 7? - (Yes) </w:t>
            </w:r>
          </w:p>
          <w:p w:rsidR="005C1FC8" w:rsidRDefault="005C1FC8" w:rsidP="005C1FC8">
            <w:pPr>
              <w:ind w:left="175" w:hanging="175"/>
            </w:pPr>
          </w:p>
          <w:p w:rsidR="000529DC" w:rsidRDefault="000529DC" w:rsidP="00CD4D2B">
            <w:pPr>
              <w:rPr>
                <w:b/>
              </w:rPr>
            </w:pPr>
          </w:p>
          <w:p w:rsidR="000529DC" w:rsidRDefault="000529DC" w:rsidP="00CD4D2B">
            <w:pPr>
              <w:rPr>
                <w:b/>
              </w:rPr>
            </w:pPr>
          </w:p>
          <w:p w:rsidR="005C1FC8" w:rsidRDefault="005C1FC8" w:rsidP="00CD4D2B">
            <w:pPr>
              <w:rPr>
                <w:b/>
              </w:rPr>
            </w:pPr>
          </w:p>
          <w:p w:rsidR="005C1FC8" w:rsidRDefault="005C1FC8" w:rsidP="00CD4D2B">
            <w:pPr>
              <w:rPr>
                <w:b/>
              </w:rPr>
            </w:pPr>
          </w:p>
          <w:p w:rsidR="005C1FC8" w:rsidRDefault="005C1FC8" w:rsidP="00CD4D2B">
            <w:pPr>
              <w:rPr>
                <w:b/>
              </w:rPr>
            </w:pPr>
          </w:p>
          <w:p w:rsidR="005C1FC8" w:rsidRDefault="005C1FC8" w:rsidP="00CD4D2B">
            <w:pPr>
              <w:rPr>
                <w:b/>
              </w:rPr>
            </w:pPr>
          </w:p>
          <w:p w:rsidR="005C1FC8" w:rsidRDefault="005C1FC8" w:rsidP="00CD4D2B">
            <w:pPr>
              <w:rPr>
                <w:b/>
              </w:rPr>
            </w:pPr>
          </w:p>
          <w:p w:rsidR="005C1FC8" w:rsidRDefault="005C1FC8" w:rsidP="00CD4D2B">
            <w:pPr>
              <w:rPr>
                <w:b/>
              </w:rPr>
            </w:pPr>
          </w:p>
          <w:p w:rsidR="005C1FC8" w:rsidRDefault="005C1FC8" w:rsidP="00CD4D2B">
            <w:pPr>
              <w:rPr>
                <w:b/>
              </w:rPr>
            </w:pPr>
          </w:p>
          <w:p w:rsidR="005C1FC8" w:rsidRDefault="005C1FC8" w:rsidP="00CD4D2B">
            <w:pPr>
              <w:rPr>
                <w:b/>
              </w:rPr>
            </w:pPr>
          </w:p>
          <w:p w:rsidR="005C1FC8" w:rsidRDefault="005C1FC8" w:rsidP="00CD4D2B">
            <w:pPr>
              <w:rPr>
                <w:b/>
              </w:rPr>
            </w:pPr>
          </w:p>
          <w:p w:rsidR="005C1FC8" w:rsidRDefault="005C1FC8" w:rsidP="00CD4D2B">
            <w:pPr>
              <w:rPr>
                <w:b/>
              </w:rPr>
            </w:pPr>
          </w:p>
          <w:p w:rsidR="005C1FC8" w:rsidRDefault="005C1FC8" w:rsidP="00CD4D2B">
            <w:pPr>
              <w:rPr>
                <w:b/>
              </w:rPr>
            </w:pPr>
          </w:p>
          <w:p w:rsidR="00971415" w:rsidRPr="00971415" w:rsidRDefault="00971415" w:rsidP="00971415">
            <w:pPr>
              <w:rPr>
                <w:b/>
              </w:rPr>
            </w:pPr>
          </w:p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10F25" w:rsidRPr="00485065" w:rsidRDefault="00110F25" w:rsidP="00D914D8">
            <w:pPr>
              <w:pStyle w:val="ListParagraph"/>
              <w:ind w:left="284"/>
            </w:pP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6B19E5" w:rsidRPr="006B19E5" w:rsidRDefault="006B19E5" w:rsidP="006B19E5">
            <w:pPr>
              <w:rPr>
                <w:b/>
              </w:rPr>
            </w:pPr>
          </w:p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B574B" w:rsidRDefault="00CB574B" w:rsidP="00EB2FF3"/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F4D29" w:rsidRPr="001F4D29" w:rsidRDefault="001F4D29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Default="00C17E2A"/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Pr="00F208E3" w:rsidRDefault="00C17E2A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:rsidR="00C17E2A" w:rsidRDefault="00C17E2A" w:rsidP="00287F69">
            <w:pPr>
              <w:pStyle w:val="Heading2"/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B08CC" w:rsidRPr="00287F69" w:rsidRDefault="00CB08CC" w:rsidP="00BB5607">
            <w:pPr>
              <w:pStyle w:val="ListParagraph"/>
              <w:ind w:left="160"/>
            </w:pPr>
          </w:p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Default="00C17E2A"/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D27DC3">
            <w:pPr>
              <w:pStyle w:val="Heading2"/>
            </w:pPr>
            <w:r>
              <w:t>Summary</w:t>
            </w:r>
          </w:p>
          <w:p w:rsidR="00EA5BCA" w:rsidRPr="00EA5BCA" w:rsidRDefault="001F2117" w:rsidP="001F2117">
            <w:r>
              <w:t>S</w:t>
            </w:r>
            <w:r w:rsidR="00003B50">
              <w:t xml:space="preserve">tudents </w:t>
            </w:r>
            <w:r>
              <w:t>often</w:t>
            </w:r>
            <w:r w:rsidR="00003B50">
              <w:t xml:space="preserve"> slip back into thinking the equal sign means "answer to”. They will need lots of practice to overcome this misconception when reading math sentence. </w:t>
            </w: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C17E2A"/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C17E2A"/>
        </w:tc>
      </w:tr>
    </w:tbl>
    <w:p w:rsidR="00C17E2A" w:rsidRDefault="00C17E2A"/>
    <w:sectPr w:rsidR="00C17E2A" w:rsidSect="00A44970">
      <w:footerReference w:type="default" r:id="rId11"/>
      <w:headerReference w:type="first" r:id="rId12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0088" w:rsidRDefault="009B0088">
      <w:pPr>
        <w:spacing w:before="0" w:after="0" w:line="240" w:lineRule="auto"/>
      </w:pPr>
      <w:r>
        <w:separator/>
      </w:r>
    </w:p>
  </w:endnote>
  <w:endnote w:type="continuationSeparator" w:id="0">
    <w:p w:rsidR="009B0088" w:rsidRDefault="009B008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E2A" w:rsidRDefault="009077A1">
    <w:pPr>
      <w:pStyle w:val="Footer"/>
    </w:pPr>
    <w:r>
      <w:fldChar w:fldCharType="begin"/>
    </w:r>
    <w:r w:rsidR="00D27DC3">
      <w:instrText xml:space="preserve"> PAGE   \* MERGEFORMAT </w:instrText>
    </w:r>
    <w:r>
      <w:fldChar w:fldCharType="separate"/>
    </w:r>
    <w:r w:rsidR="00B3632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0088" w:rsidRDefault="009B0088">
      <w:pPr>
        <w:spacing w:before="0" w:after="0" w:line="240" w:lineRule="auto"/>
      </w:pPr>
      <w:r>
        <w:separator/>
      </w:r>
    </w:p>
  </w:footnote>
  <w:footnote w:type="continuationSeparator" w:id="0">
    <w:p w:rsidR="009B0088" w:rsidRDefault="009B008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094" w:rsidRDefault="00B36C8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C2294F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5053AD"/>
    <w:multiLevelType w:val="hybridMultilevel"/>
    <w:tmpl w:val="5058CE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9"/>
  </w:num>
  <w:num w:numId="5">
    <w:abstractNumId w:val="8"/>
  </w:num>
  <w:num w:numId="6">
    <w:abstractNumId w:val="1"/>
  </w:num>
  <w:num w:numId="7">
    <w:abstractNumId w:val="3"/>
  </w:num>
  <w:num w:numId="8">
    <w:abstractNumId w:val="2"/>
  </w:num>
  <w:num w:numId="9">
    <w:abstractNumId w:val="4"/>
  </w:num>
  <w:num w:numId="10">
    <w:abstractNumId w:val="5"/>
  </w:num>
  <w:num w:numId="11">
    <w:abstractNumId w:val="7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B61C0"/>
    <w:rsid w:val="00003186"/>
    <w:rsid w:val="00003B50"/>
    <w:rsid w:val="00004D77"/>
    <w:rsid w:val="00012774"/>
    <w:rsid w:val="000153A3"/>
    <w:rsid w:val="00017AB7"/>
    <w:rsid w:val="00023BCC"/>
    <w:rsid w:val="00025F28"/>
    <w:rsid w:val="00027ACE"/>
    <w:rsid w:val="0004040F"/>
    <w:rsid w:val="0004502C"/>
    <w:rsid w:val="00050F06"/>
    <w:rsid w:val="000529DC"/>
    <w:rsid w:val="00065A51"/>
    <w:rsid w:val="0007578F"/>
    <w:rsid w:val="000816FF"/>
    <w:rsid w:val="000904AA"/>
    <w:rsid w:val="00094462"/>
    <w:rsid w:val="00094895"/>
    <w:rsid w:val="000A37E8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F3C73"/>
    <w:rsid w:val="00100ADB"/>
    <w:rsid w:val="0010748E"/>
    <w:rsid w:val="00110F25"/>
    <w:rsid w:val="00120253"/>
    <w:rsid w:val="001205AF"/>
    <w:rsid w:val="001240F2"/>
    <w:rsid w:val="00134383"/>
    <w:rsid w:val="001432FD"/>
    <w:rsid w:val="00151B6D"/>
    <w:rsid w:val="00163CA6"/>
    <w:rsid w:val="001701D0"/>
    <w:rsid w:val="001703E0"/>
    <w:rsid w:val="001709FE"/>
    <w:rsid w:val="00171443"/>
    <w:rsid w:val="0017273B"/>
    <w:rsid w:val="0017631E"/>
    <w:rsid w:val="00182C90"/>
    <w:rsid w:val="0019171E"/>
    <w:rsid w:val="001954EF"/>
    <w:rsid w:val="00196867"/>
    <w:rsid w:val="001A6D78"/>
    <w:rsid w:val="001C0A0E"/>
    <w:rsid w:val="001C4621"/>
    <w:rsid w:val="001D1806"/>
    <w:rsid w:val="001D3BC8"/>
    <w:rsid w:val="001D4D95"/>
    <w:rsid w:val="001D6B1C"/>
    <w:rsid w:val="001E6B90"/>
    <w:rsid w:val="001F2117"/>
    <w:rsid w:val="001F4D29"/>
    <w:rsid w:val="001F5B63"/>
    <w:rsid w:val="00205412"/>
    <w:rsid w:val="0020622F"/>
    <w:rsid w:val="00210F3F"/>
    <w:rsid w:val="00211450"/>
    <w:rsid w:val="00211CFF"/>
    <w:rsid w:val="00227208"/>
    <w:rsid w:val="00234570"/>
    <w:rsid w:val="0024426F"/>
    <w:rsid w:val="002473D0"/>
    <w:rsid w:val="002528F8"/>
    <w:rsid w:val="002541D0"/>
    <w:rsid w:val="00255260"/>
    <w:rsid w:val="002622D7"/>
    <w:rsid w:val="0026795F"/>
    <w:rsid w:val="0028057F"/>
    <w:rsid w:val="0028776C"/>
    <w:rsid w:val="00287F69"/>
    <w:rsid w:val="002A72AE"/>
    <w:rsid w:val="002B0D89"/>
    <w:rsid w:val="002B44A9"/>
    <w:rsid w:val="002B4EEC"/>
    <w:rsid w:val="002B733A"/>
    <w:rsid w:val="002C0925"/>
    <w:rsid w:val="002D3295"/>
    <w:rsid w:val="002E4739"/>
    <w:rsid w:val="002F4915"/>
    <w:rsid w:val="00304069"/>
    <w:rsid w:val="00304B4A"/>
    <w:rsid w:val="00310BAC"/>
    <w:rsid w:val="00312F69"/>
    <w:rsid w:val="003242CF"/>
    <w:rsid w:val="003254A0"/>
    <w:rsid w:val="00331C10"/>
    <w:rsid w:val="00345E79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1893"/>
    <w:rsid w:val="00396443"/>
    <w:rsid w:val="003A037B"/>
    <w:rsid w:val="003A31B0"/>
    <w:rsid w:val="003A72AC"/>
    <w:rsid w:val="003B1470"/>
    <w:rsid w:val="003B6F46"/>
    <w:rsid w:val="003B777D"/>
    <w:rsid w:val="003C7DAD"/>
    <w:rsid w:val="003D30E4"/>
    <w:rsid w:val="003D5DCE"/>
    <w:rsid w:val="003E4AD7"/>
    <w:rsid w:val="0040481C"/>
    <w:rsid w:val="004061AF"/>
    <w:rsid w:val="004138FF"/>
    <w:rsid w:val="00417B53"/>
    <w:rsid w:val="00420EFD"/>
    <w:rsid w:val="00425F4D"/>
    <w:rsid w:val="00425F80"/>
    <w:rsid w:val="00430D97"/>
    <w:rsid w:val="004343E9"/>
    <w:rsid w:val="004350B8"/>
    <w:rsid w:val="00440AC4"/>
    <w:rsid w:val="004433CB"/>
    <w:rsid w:val="00453D92"/>
    <w:rsid w:val="0045402B"/>
    <w:rsid w:val="004827E6"/>
    <w:rsid w:val="00483322"/>
    <w:rsid w:val="00483AE5"/>
    <w:rsid w:val="00485065"/>
    <w:rsid w:val="00486F5A"/>
    <w:rsid w:val="004A3441"/>
    <w:rsid w:val="004B20E0"/>
    <w:rsid w:val="004B46D3"/>
    <w:rsid w:val="004C6C13"/>
    <w:rsid w:val="004D089D"/>
    <w:rsid w:val="004E29C7"/>
    <w:rsid w:val="004E5832"/>
    <w:rsid w:val="004F06F3"/>
    <w:rsid w:val="004F1557"/>
    <w:rsid w:val="004F60C4"/>
    <w:rsid w:val="004F6D32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5297C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612E"/>
    <w:rsid w:val="005A70D5"/>
    <w:rsid w:val="005B7D58"/>
    <w:rsid w:val="005B7E63"/>
    <w:rsid w:val="005C1FC8"/>
    <w:rsid w:val="005C2512"/>
    <w:rsid w:val="005D27CF"/>
    <w:rsid w:val="005D78FD"/>
    <w:rsid w:val="005F37E5"/>
    <w:rsid w:val="00601257"/>
    <w:rsid w:val="00603309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75CC"/>
    <w:rsid w:val="006513FB"/>
    <w:rsid w:val="00664E46"/>
    <w:rsid w:val="00667D6F"/>
    <w:rsid w:val="00675B73"/>
    <w:rsid w:val="00677486"/>
    <w:rsid w:val="00686B1E"/>
    <w:rsid w:val="00697CD8"/>
    <w:rsid w:val="006A5952"/>
    <w:rsid w:val="006B19E5"/>
    <w:rsid w:val="006B3200"/>
    <w:rsid w:val="006B571A"/>
    <w:rsid w:val="006C15A4"/>
    <w:rsid w:val="006C2F42"/>
    <w:rsid w:val="006E7F4B"/>
    <w:rsid w:val="006F0615"/>
    <w:rsid w:val="006F0813"/>
    <w:rsid w:val="006F5DC7"/>
    <w:rsid w:val="006F7C39"/>
    <w:rsid w:val="006F7E46"/>
    <w:rsid w:val="0070141C"/>
    <w:rsid w:val="00706EE0"/>
    <w:rsid w:val="00713D5E"/>
    <w:rsid w:val="00714A8D"/>
    <w:rsid w:val="007177D7"/>
    <w:rsid w:val="00735CBB"/>
    <w:rsid w:val="00740E81"/>
    <w:rsid w:val="00742B82"/>
    <w:rsid w:val="00743B1E"/>
    <w:rsid w:val="00747C96"/>
    <w:rsid w:val="00752C4E"/>
    <w:rsid w:val="00756214"/>
    <w:rsid w:val="00761C97"/>
    <w:rsid w:val="0076583E"/>
    <w:rsid w:val="00773C70"/>
    <w:rsid w:val="00777637"/>
    <w:rsid w:val="00780730"/>
    <w:rsid w:val="007817D4"/>
    <w:rsid w:val="0078211E"/>
    <w:rsid w:val="0078309D"/>
    <w:rsid w:val="00786B8E"/>
    <w:rsid w:val="007A4D21"/>
    <w:rsid w:val="007C31C8"/>
    <w:rsid w:val="007E3922"/>
    <w:rsid w:val="007E5E02"/>
    <w:rsid w:val="007F09DA"/>
    <w:rsid w:val="007F163A"/>
    <w:rsid w:val="007F4FCC"/>
    <w:rsid w:val="007F65A3"/>
    <w:rsid w:val="00807AE6"/>
    <w:rsid w:val="00811AB9"/>
    <w:rsid w:val="0083703B"/>
    <w:rsid w:val="0085030E"/>
    <w:rsid w:val="00853340"/>
    <w:rsid w:val="008776E5"/>
    <w:rsid w:val="00885068"/>
    <w:rsid w:val="008A326A"/>
    <w:rsid w:val="008B2B0B"/>
    <w:rsid w:val="008B2CBF"/>
    <w:rsid w:val="008D7836"/>
    <w:rsid w:val="008E2AFC"/>
    <w:rsid w:val="008F27DC"/>
    <w:rsid w:val="008F5294"/>
    <w:rsid w:val="008F771F"/>
    <w:rsid w:val="009002D5"/>
    <w:rsid w:val="00900472"/>
    <w:rsid w:val="00901ADF"/>
    <w:rsid w:val="009077A1"/>
    <w:rsid w:val="00910100"/>
    <w:rsid w:val="009149FB"/>
    <w:rsid w:val="00920AD3"/>
    <w:rsid w:val="009232C2"/>
    <w:rsid w:val="009260D0"/>
    <w:rsid w:val="009378FA"/>
    <w:rsid w:val="009563B9"/>
    <w:rsid w:val="00956A48"/>
    <w:rsid w:val="00956B0B"/>
    <w:rsid w:val="00956DE4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B0088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67FF"/>
    <w:rsid w:val="00A37E88"/>
    <w:rsid w:val="00A44970"/>
    <w:rsid w:val="00A50553"/>
    <w:rsid w:val="00A74FCC"/>
    <w:rsid w:val="00A82696"/>
    <w:rsid w:val="00A85D55"/>
    <w:rsid w:val="00AB0656"/>
    <w:rsid w:val="00AB565D"/>
    <w:rsid w:val="00AC3948"/>
    <w:rsid w:val="00AC63A2"/>
    <w:rsid w:val="00AD171D"/>
    <w:rsid w:val="00AD5265"/>
    <w:rsid w:val="00AD6AD0"/>
    <w:rsid w:val="00AE2FC3"/>
    <w:rsid w:val="00AF47E1"/>
    <w:rsid w:val="00AF759E"/>
    <w:rsid w:val="00B02EA6"/>
    <w:rsid w:val="00B046C1"/>
    <w:rsid w:val="00B07834"/>
    <w:rsid w:val="00B25DC5"/>
    <w:rsid w:val="00B262A1"/>
    <w:rsid w:val="00B27BDC"/>
    <w:rsid w:val="00B36327"/>
    <w:rsid w:val="00B36C8F"/>
    <w:rsid w:val="00B4776C"/>
    <w:rsid w:val="00B542DD"/>
    <w:rsid w:val="00B55350"/>
    <w:rsid w:val="00B57396"/>
    <w:rsid w:val="00B8438A"/>
    <w:rsid w:val="00B87608"/>
    <w:rsid w:val="00B91FAF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36D0"/>
    <w:rsid w:val="00C17E2A"/>
    <w:rsid w:val="00C20C1E"/>
    <w:rsid w:val="00C24A10"/>
    <w:rsid w:val="00C403C3"/>
    <w:rsid w:val="00C61E15"/>
    <w:rsid w:val="00C73D7E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D4D2B"/>
    <w:rsid w:val="00CE56FD"/>
    <w:rsid w:val="00CE5B35"/>
    <w:rsid w:val="00D17E02"/>
    <w:rsid w:val="00D2109C"/>
    <w:rsid w:val="00D21611"/>
    <w:rsid w:val="00D27DC3"/>
    <w:rsid w:val="00D329A0"/>
    <w:rsid w:val="00D3577C"/>
    <w:rsid w:val="00D43AC0"/>
    <w:rsid w:val="00D544E5"/>
    <w:rsid w:val="00D63A36"/>
    <w:rsid w:val="00D8019B"/>
    <w:rsid w:val="00D812F1"/>
    <w:rsid w:val="00D85628"/>
    <w:rsid w:val="00D914D8"/>
    <w:rsid w:val="00D93E4F"/>
    <w:rsid w:val="00DA1F66"/>
    <w:rsid w:val="00DC17D5"/>
    <w:rsid w:val="00DE0478"/>
    <w:rsid w:val="00DE3AC3"/>
    <w:rsid w:val="00DE71D8"/>
    <w:rsid w:val="00DF02F9"/>
    <w:rsid w:val="00DF5FCD"/>
    <w:rsid w:val="00E058CD"/>
    <w:rsid w:val="00E05C0D"/>
    <w:rsid w:val="00E071B2"/>
    <w:rsid w:val="00E07205"/>
    <w:rsid w:val="00E11890"/>
    <w:rsid w:val="00E14212"/>
    <w:rsid w:val="00E17357"/>
    <w:rsid w:val="00E205EF"/>
    <w:rsid w:val="00E20659"/>
    <w:rsid w:val="00E208A5"/>
    <w:rsid w:val="00E20B67"/>
    <w:rsid w:val="00E2212B"/>
    <w:rsid w:val="00E25E6A"/>
    <w:rsid w:val="00E271B7"/>
    <w:rsid w:val="00E27F78"/>
    <w:rsid w:val="00E41D90"/>
    <w:rsid w:val="00E601B6"/>
    <w:rsid w:val="00E601FC"/>
    <w:rsid w:val="00E80C06"/>
    <w:rsid w:val="00E84F61"/>
    <w:rsid w:val="00E85536"/>
    <w:rsid w:val="00E86F8A"/>
    <w:rsid w:val="00EA3A1A"/>
    <w:rsid w:val="00EA5BCA"/>
    <w:rsid w:val="00EA78ED"/>
    <w:rsid w:val="00EB2FF3"/>
    <w:rsid w:val="00EB5924"/>
    <w:rsid w:val="00EC2D9F"/>
    <w:rsid w:val="00ED219F"/>
    <w:rsid w:val="00EE4228"/>
    <w:rsid w:val="00EE497B"/>
    <w:rsid w:val="00EF0198"/>
    <w:rsid w:val="00EF7436"/>
    <w:rsid w:val="00F04D86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55903"/>
    <w:rsid w:val="00F60399"/>
    <w:rsid w:val="00F616CA"/>
    <w:rsid w:val="00F62599"/>
    <w:rsid w:val="00F66CE1"/>
    <w:rsid w:val="00F814F7"/>
    <w:rsid w:val="00FA570E"/>
    <w:rsid w:val="00FB17D4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  <w:rsid w:val="00FF4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3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rsid w:val="00A44970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970"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9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9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2"/>
    <w:qFormat/>
    <w:rsid w:val="00A44970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A44970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A44970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A44970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44970"/>
    <w:rPr>
      <w:color w:val="808080"/>
    </w:rPr>
  </w:style>
  <w:style w:type="table" w:customStyle="1" w:styleId="LessonPlan">
    <w:name w:val="Lesson Plan"/>
    <w:basedOn w:val="TableNormal"/>
    <w:uiPriority w:val="99"/>
    <w:rsid w:val="00A44970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Autospacing="0" w:afterLines="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A44970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44970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rsid w:val="00A44970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4970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970"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A44970"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A44970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AC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A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sisfun.com/algebra/open-sentence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udy.com/academy/lesson/open-sentence-in-math-definition-examp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thsolutions.com/ms_classroom_lessons/true-false-and-open-sentences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93DC1"/>
    <w:rsid w:val="00071DA5"/>
    <w:rsid w:val="000E3902"/>
    <w:rsid w:val="00106507"/>
    <w:rsid w:val="002344C8"/>
    <w:rsid w:val="00253619"/>
    <w:rsid w:val="00280CE5"/>
    <w:rsid w:val="004A008E"/>
    <w:rsid w:val="004E1DB9"/>
    <w:rsid w:val="00571A20"/>
    <w:rsid w:val="005E1451"/>
    <w:rsid w:val="005E6E71"/>
    <w:rsid w:val="006814AC"/>
    <w:rsid w:val="00713551"/>
    <w:rsid w:val="00805105"/>
    <w:rsid w:val="00816166"/>
    <w:rsid w:val="00836926"/>
    <w:rsid w:val="00952713"/>
    <w:rsid w:val="009D2491"/>
    <w:rsid w:val="00A20224"/>
    <w:rsid w:val="00AB2F7D"/>
    <w:rsid w:val="00AB37F5"/>
    <w:rsid w:val="00B67D1F"/>
    <w:rsid w:val="00C87D32"/>
    <w:rsid w:val="00C93DC1"/>
    <w:rsid w:val="00CD01AD"/>
    <w:rsid w:val="00CD3E5A"/>
    <w:rsid w:val="00CF19C9"/>
    <w:rsid w:val="00D92979"/>
    <w:rsid w:val="00E17671"/>
    <w:rsid w:val="00EB30E9"/>
    <w:rsid w:val="00EE62A8"/>
    <w:rsid w:val="00F66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  <w:rsid w:val="00F66D4A"/>
  </w:style>
  <w:style w:type="paragraph" w:customStyle="1" w:styleId="57D0253E54FA4684857C7E53F49E1A5B">
    <w:name w:val="57D0253E54FA4684857C7E53F49E1A5B"/>
    <w:rsid w:val="00F66D4A"/>
  </w:style>
  <w:style w:type="paragraph" w:customStyle="1" w:styleId="7AE7DFE8D63F4AC0A9D67267C3699CCC">
    <w:name w:val="7AE7DFE8D63F4AC0A9D67267C3699CCC"/>
    <w:rsid w:val="00F66D4A"/>
  </w:style>
  <w:style w:type="paragraph" w:customStyle="1" w:styleId="1C876A8B6575410E8AA7530875A6B7F4">
    <w:name w:val="1C876A8B6575410E8AA7530875A6B7F4"/>
    <w:rsid w:val="00F66D4A"/>
  </w:style>
  <w:style w:type="paragraph" w:customStyle="1" w:styleId="A392ED6794CC47DFA557364CD4043756">
    <w:name w:val="A392ED6794CC47DFA557364CD4043756"/>
    <w:rsid w:val="00F66D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landscape).dotx</Template>
  <TotalTime>0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Yusuph</cp:lastModifiedBy>
  <cp:revision>2</cp:revision>
  <dcterms:created xsi:type="dcterms:W3CDTF">2019-06-13T00:17:00Z</dcterms:created>
  <dcterms:modified xsi:type="dcterms:W3CDTF">2019-06-13T00:17:00Z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