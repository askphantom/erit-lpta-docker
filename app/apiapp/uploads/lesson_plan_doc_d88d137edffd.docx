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4D2664A6" w:rsidR="00C17E2A" w:rsidRPr="009260D0" w:rsidRDefault="00F945D8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comparison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6-2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0420DC61" w:rsidR="00C17E2A" w:rsidRDefault="00F52D25">
                <w:pPr>
                  <w:pStyle w:val="Date"/>
                </w:pPr>
                <w:r>
                  <w:t>6</w:t>
                </w:r>
                <w:r w:rsidR="00120253">
                  <w:t>.2</w:t>
                </w:r>
                <w:r>
                  <w:t>7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458BD9FD" w14:textId="70491115" w:rsidR="00244403" w:rsidRPr="00A82C1E" w:rsidRDefault="00693E5C" w:rsidP="00C2658E">
            <w:pPr>
              <w:pStyle w:val="ListParagraph"/>
              <w:numPr>
                <w:ilvl w:val="0"/>
                <w:numId w:val="2"/>
              </w:numPr>
            </w:pPr>
            <w:r>
              <w:t>Learning</w:t>
            </w:r>
            <w:r w:rsidRPr="00693E5C">
              <w:t xml:space="preserve"> about comparative and superlative adjectives as </w:t>
            </w:r>
            <w:r>
              <w:t>students</w:t>
            </w:r>
            <w:r w:rsidRPr="00693E5C">
              <w:t xml:space="preserve"> make comparisons.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531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7D71133" w14:textId="2D08167C" w:rsidR="005062A0" w:rsidRDefault="002426C4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>Interactive white board and a marker</w:t>
                                  </w:r>
                                </w:p>
                                <w:p w14:paraId="00A0707A" w14:textId="77777777" w:rsidR="00541F89" w:rsidRDefault="00541F89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541F89">
                                    <w:t xml:space="preserve">items, or images of items, that come in small, medium, and large sizes, such as coﬀee cups. </w:t>
                                  </w:r>
                                </w:p>
                                <w:p w14:paraId="4BE61749" w14:textId="57B10FDF" w:rsidR="00E54475" w:rsidRDefault="00541F89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541F89">
                                    <w:rPr>
                                      <w:rFonts w:eastAsiaTheme="majorEastAsia"/>
                                    </w:rPr>
                                    <w:t>worksheet containing rules of using Comparative and Superlative Adjectives</w:t>
                                  </w:r>
                                  <w:r w:rsidR="005062A0" w:rsidRPr="005062A0">
                                    <w:rPr>
                                      <w:rFonts w:eastAsiaTheme="majorEastAsia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3A498FB" w14:textId="040C3542" w:rsidR="00CB7D65" w:rsidRDefault="004C1D9B" w:rsidP="006B4B9D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6B4B9D" w:rsidRPr="009F78A9">
                                      <w:rPr>
                                        <w:rStyle w:val="Hyperlink"/>
                                      </w:rPr>
                                      <w:t>https://owlcation.com/academia/English-Lesson-Plan-Using-The-Degrees-Of-Comparison-Of-Adjectives</w:t>
                                    </w:r>
                                  </w:hyperlink>
                                </w:p>
                                <w:p w14:paraId="6D595AC5" w14:textId="1B49F46E" w:rsidR="006B4B9D" w:rsidRDefault="004C1D9B" w:rsidP="006B4B9D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6B4B9D" w:rsidRPr="009F78A9">
                                      <w:rPr>
                                        <w:rStyle w:val="Hyperlink"/>
                                      </w:rPr>
                                      <w:t>https://www.eslkidstuff.com/lesson-plans/comparative-adjectives.html</w:t>
                                    </w:r>
                                  </w:hyperlink>
                                </w:p>
                                <w:p w14:paraId="1943D889" w14:textId="6CA385C2" w:rsidR="006B4B9D" w:rsidRDefault="004C1D9B" w:rsidP="006B4B9D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6B4B9D" w:rsidRPr="009F78A9">
                                      <w:rPr>
                                        <w:rStyle w:val="Hyperlink"/>
                                      </w:rPr>
                                      <w:t>https://study.com/academy/lesson/comparative-adjectives-lesson-plan.html</w:t>
                                    </w:r>
                                  </w:hyperlink>
                                </w:p>
                                <w:p w14:paraId="7FBC4B72" w14:textId="3E0EC491" w:rsidR="006B4B9D" w:rsidRDefault="004C1D9B" w:rsidP="006B4B9D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6B4B9D" w:rsidRPr="009F78A9">
                                      <w:rPr>
                                        <w:rStyle w:val="Hyperlink"/>
                                      </w:rPr>
                                      <w:t>https://www.slideshare.net/mobile/darwinsentillas/lesson-plan-in-degrees-of-comparison</w:t>
                                    </w:r>
                                  </w:hyperlink>
                                </w:p>
                                <w:p w14:paraId="782D67D0" w14:textId="7410C8A4" w:rsidR="006B4B9D" w:rsidRDefault="004C1D9B" w:rsidP="006B4B9D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6B4B9D" w:rsidRPr="009F78A9">
                                      <w:rPr>
                                        <w:rStyle w:val="Hyperlink"/>
                                      </w:rPr>
                                      <w:t>https://m.busyteacher.org/3716-how-to-teach-degrees-of-comparison.html</w:t>
                                    </w:r>
                                  </w:hyperlink>
                                </w:p>
                                <w:p w14:paraId="266D3DBF" w14:textId="54AC2595" w:rsidR="006B4B9D" w:rsidRDefault="006B4B9D" w:rsidP="006B4B9D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531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7D71133" w14:textId="2D08167C" w:rsidR="005062A0" w:rsidRDefault="002426C4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>Interactive white board and a marker</w:t>
                            </w:r>
                          </w:p>
                          <w:p w14:paraId="00A0707A" w14:textId="77777777" w:rsidR="00541F89" w:rsidRDefault="00541F89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541F89">
                              <w:t xml:space="preserve">items, or images of items, that come in small, medium, and large sizes, such as coﬀee cups. </w:t>
                            </w:r>
                          </w:p>
                          <w:p w14:paraId="4BE61749" w14:textId="57B10FDF" w:rsidR="00E54475" w:rsidRDefault="00541F89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541F89">
                              <w:rPr>
                                <w:rFonts w:eastAsiaTheme="majorEastAsia"/>
                              </w:rPr>
                              <w:t>worksheet containing rules of using Comparative and Superlative Adjectives</w:t>
                            </w:r>
                            <w:r w:rsidR="005062A0" w:rsidRPr="005062A0">
                              <w:rPr>
                                <w:rFonts w:eastAsiaTheme="majorEastAsia"/>
                              </w:rPr>
                              <w:t>.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3A498FB" w14:textId="040C3542" w:rsidR="00CB7D65" w:rsidRDefault="004C1D9B" w:rsidP="006B4B9D">
                            <w:pPr>
                              <w:pStyle w:val="ListBullet"/>
                            </w:pPr>
                            <w:hyperlink r:id="rId13" w:history="1">
                              <w:r w:rsidR="006B4B9D" w:rsidRPr="009F78A9">
                                <w:rPr>
                                  <w:rStyle w:val="Hyperlink"/>
                                </w:rPr>
                                <w:t>https://owlcation.com/academia/English-Lesson-Plan-Using-The-Degrees-Of-Comparison-Of-Adjectives</w:t>
                              </w:r>
                            </w:hyperlink>
                          </w:p>
                          <w:p w14:paraId="6D595AC5" w14:textId="1B49F46E" w:rsidR="006B4B9D" w:rsidRDefault="004C1D9B" w:rsidP="006B4B9D">
                            <w:pPr>
                              <w:pStyle w:val="ListBullet"/>
                            </w:pPr>
                            <w:hyperlink r:id="rId14" w:history="1">
                              <w:r w:rsidR="006B4B9D" w:rsidRPr="009F78A9">
                                <w:rPr>
                                  <w:rStyle w:val="Hyperlink"/>
                                </w:rPr>
                                <w:t>https://www.eslkidstuff.com/lesson-plans/comparative-adjectives.html</w:t>
                              </w:r>
                            </w:hyperlink>
                          </w:p>
                          <w:p w14:paraId="1943D889" w14:textId="6CA385C2" w:rsidR="006B4B9D" w:rsidRDefault="004C1D9B" w:rsidP="006B4B9D">
                            <w:pPr>
                              <w:pStyle w:val="ListBullet"/>
                            </w:pPr>
                            <w:hyperlink r:id="rId15" w:history="1">
                              <w:r w:rsidR="006B4B9D" w:rsidRPr="009F78A9">
                                <w:rPr>
                                  <w:rStyle w:val="Hyperlink"/>
                                </w:rPr>
                                <w:t>https://study.com/academy/lesson/comparative-adjectives-lesson-plan.html</w:t>
                              </w:r>
                            </w:hyperlink>
                          </w:p>
                          <w:p w14:paraId="7FBC4B72" w14:textId="3E0EC491" w:rsidR="006B4B9D" w:rsidRDefault="004C1D9B" w:rsidP="006B4B9D">
                            <w:pPr>
                              <w:pStyle w:val="ListBullet"/>
                            </w:pPr>
                            <w:hyperlink r:id="rId16" w:history="1">
                              <w:r w:rsidR="006B4B9D" w:rsidRPr="009F78A9">
                                <w:rPr>
                                  <w:rStyle w:val="Hyperlink"/>
                                </w:rPr>
                                <w:t>https://www.slideshare.net/mobile/darwinsentillas/lesson-plan-in-degrees-of-comparison</w:t>
                              </w:r>
                            </w:hyperlink>
                          </w:p>
                          <w:p w14:paraId="782D67D0" w14:textId="7410C8A4" w:rsidR="006B4B9D" w:rsidRDefault="004C1D9B" w:rsidP="006B4B9D">
                            <w:pPr>
                              <w:pStyle w:val="ListBullet"/>
                            </w:pPr>
                            <w:hyperlink r:id="rId17" w:history="1">
                              <w:r w:rsidR="006B4B9D" w:rsidRPr="009F78A9">
                                <w:rPr>
                                  <w:rStyle w:val="Hyperlink"/>
                                </w:rPr>
                                <w:t>https://m.busyteacher.org/3716-how-to-teach-degrees-of-comparison.html</w:t>
                              </w:r>
                            </w:hyperlink>
                          </w:p>
                          <w:p w14:paraId="266D3DBF" w14:textId="54AC2595" w:rsidR="006B4B9D" w:rsidRDefault="006B4B9D" w:rsidP="006B4B9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3966B35A" w14:textId="220A33E3" w:rsidR="00F32A4B" w:rsidRDefault="00631B60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Identify and </w:t>
            </w:r>
            <w:r w:rsidR="005062A0">
              <w:t>use present</w:t>
            </w:r>
            <w:r>
              <w:t xml:space="preserve"> perfect tenses</w:t>
            </w:r>
          </w:p>
          <w:p w14:paraId="6B708DF9" w14:textId="171B9C55" w:rsidR="00460A83" w:rsidRDefault="00460A83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Differentiate </w:t>
            </w:r>
            <w:r w:rsidR="00631B60">
              <w:t>present perfect tenses in its various forms</w:t>
            </w:r>
          </w:p>
          <w:p w14:paraId="54E766FC" w14:textId="7E4F0C70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786393C3" w14:textId="1F28A224" w:rsidR="00693E5C" w:rsidRDefault="00693E5C" w:rsidP="00361AC7">
            <w:pPr>
              <w:pStyle w:val="ListBullet"/>
              <w:rPr>
                <w:rFonts w:eastAsiaTheme="majorEastAsia"/>
              </w:rPr>
            </w:pPr>
            <w:r w:rsidRPr="00693E5C">
              <w:rPr>
                <w:rFonts w:eastAsiaTheme="majorEastAsia"/>
              </w:rPr>
              <w:t>Give them five adjectives and ask them to write their comparative and superlatives degrees in their noteboo</w:t>
            </w:r>
            <w:r>
              <w:rPr>
                <w:rFonts w:eastAsiaTheme="majorEastAsia"/>
              </w:rPr>
              <w:t>k</w:t>
            </w:r>
          </w:p>
          <w:p w14:paraId="14BEDA2A" w14:textId="178AD000" w:rsidR="000B37BC" w:rsidRPr="00693E5C" w:rsidRDefault="00693E5C" w:rsidP="00693E5C">
            <w:pPr>
              <w:pStyle w:val="ListBullet"/>
              <w:rPr>
                <w:rFonts w:eastAsiaTheme="majorEastAsia"/>
              </w:rPr>
            </w:pPr>
            <w:r w:rsidRPr="00693E5C">
              <w:rPr>
                <w:rFonts w:eastAsiaTheme="majorEastAsia"/>
              </w:rPr>
              <w:t>Ask students to write 5 sentences using all three degrees of the adjectives</w:t>
            </w: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68D4DB2C" w14:textId="1CDCD509" w:rsidR="002E7793" w:rsidRPr="00A82C1E" w:rsidRDefault="000B37BC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Review </w:t>
            </w:r>
            <w:r w:rsidR="007B70A9">
              <w:t>comparative and superlative adjectives</w:t>
            </w:r>
          </w:p>
          <w:p w14:paraId="70BACF16" w14:textId="521F1F17" w:rsidR="002E7793" w:rsidRDefault="007B70A9" w:rsidP="002E7793">
            <w:pPr>
              <w:numPr>
                <w:ilvl w:val="0"/>
                <w:numId w:val="3"/>
              </w:numPr>
              <w:ind w:left="180" w:hanging="180"/>
            </w:pPr>
            <w:r>
              <w:t>Say an adjective and a student to say its comparative and superlative adjective</w:t>
            </w:r>
          </w:p>
          <w:p w14:paraId="02CB6B7A" w14:textId="6DA72A8C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lastRenderedPageBreak/>
              <w:t>When doing the review make sure you erase the lesson on the board</w:t>
            </w:r>
            <w:r w:rsidR="00D577AE">
              <w:t xml:space="preserve"> and retrieve worksheets</w:t>
            </w:r>
            <w:r w:rsidRPr="00A82C1E">
              <w:t xml:space="preserve">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5055727A" w14:textId="77777777" w:rsidR="00CB35CA" w:rsidRDefault="00CB35CA" w:rsidP="00CB35CA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CB35CA">
              <w:t xml:space="preserve">Show students items, or images of items, that come in small, medium, and large sizes, such as coﬀee cups. </w:t>
            </w:r>
          </w:p>
          <w:p w14:paraId="48CEC82A" w14:textId="77777777" w:rsidR="00CB35CA" w:rsidRDefault="00CB35CA" w:rsidP="00CB35CA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CB35CA">
              <w:t xml:space="preserve">Ask students to use words to describe the items. </w:t>
            </w:r>
          </w:p>
          <w:p w14:paraId="541E8E69" w14:textId="77777777" w:rsidR="00CB35CA" w:rsidRDefault="00CB35CA" w:rsidP="00CB35CA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CB35CA">
              <w:t xml:space="preserve">Ask them to think about what is the same and what is diﬀerent about the items. </w:t>
            </w:r>
          </w:p>
          <w:p w14:paraId="3EB17DCA" w14:textId="77777777" w:rsidR="00CB35CA" w:rsidRDefault="00CB35CA" w:rsidP="00CB35CA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CB35CA">
              <w:t xml:space="preserve">Have them discuss with a partner before sharing with the class. </w:t>
            </w:r>
          </w:p>
          <w:p w14:paraId="6026BE9A" w14:textId="65A1C884" w:rsidR="007144CC" w:rsidRDefault="00CB35CA" w:rsidP="00CB35CA">
            <w:pPr>
              <w:pStyle w:val="ListParagraph"/>
              <w:numPr>
                <w:ilvl w:val="0"/>
                <w:numId w:val="21"/>
              </w:numPr>
              <w:ind w:left="240" w:hanging="240"/>
            </w:pPr>
            <w:r w:rsidRPr="00CB35CA">
              <w:t>Tell learners that today's lesson will be about using adjective forms to describe how things compare to each other.</w:t>
            </w:r>
            <w:r w:rsidR="007C15E0" w:rsidRPr="007C15E0">
              <w:t xml:space="preserve"> </w:t>
            </w:r>
          </w:p>
          <w:p w14:paraId="14E73C68" w14:textId="77777777" w:rsidR="006E289D" w:rsidRPr="00A82C1E" w:rsidRDefault="006E289D" w:rsidP="006E289D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06050F7E" w14:textId="1D76C2A2" w:rsidR="006E289D" w:rsidRPr="00A82C1E" w:rsidRDefault="006E289D" w:rsidP="006E289D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F452DB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F452DB">
              <w:rPr>
                <w:b/>
              </w:rPr>
              <w:t>2</w:t>
            </w:r>
            <w:r w:rsidRPr="00A82C1E">
              <w:rPr>
                <w:b/>
              </w:rPr>
              <w:t>: 2</w:t>
            </w:r>
            <w:r>
              <w:rPr>
                <w:b/>
              </w:rPr>
              <w:t>0</w:t>
            </w:r>
            <w:r w:rsidRPr="00A82C1E">
              <w:rPr>
                <w:b/>
              </w:rPr>
              <w:t xml:space="preserve"> Mins</w:t>
            </w:r>
          </w:p>
          <w:p w14:paraId="6B81D150" w14:textId="5BF31FF5" w:rsidR="007C122D" w:rsidRDefault="007C122D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7C122D">
              <w:t>Explain that the</w:t>
            </w:r>
            <w:r w:rsidR="00485752">
              <w:t>r</w:t>
            </w:r>
            <w:r w:rsidRPr="007C122D">
              <w:t xml:space="preserve">e are </w:t>
            </w:r>
            <w:r w:rsidR="00485752">
              <w:t>three</w:t>
            </w:r>
            <w:r w:rsidRPr="007C122D">
              <w:t xml:space="preserve"> types of adjectives, and provide examples of each </w:t>
            </w:r>
          </w:p>
          <w:p w14:paraId="57520BB1" w14:textId="06E4EF6F" w:rsidR="007C122D" w:rsidRDefault="007C122D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7C122D">
              <w:t>(</w:t>
            </w:r>
            <w:r w:rsidR="00485752">
              <w:t>positive – big, large, small, loud;</w:t>
            </w:r>
            <w:r w:rsidRPr="007C122D">
              <w:t xml:space="preserve"> comparative - bigger, larger, smaller, louder; superlative - biggest, largest, smallest, loudest). </w:t>
            </w:r>
          </w:p>
          <w:p w14:paraId="283DAD56" w14:textId="199E5F60" w:rsidR="007C122D" w:rsidRDefault="007C122D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7C122D">
              <w:t xml:space="preserve">Draw </w:t>
            </w:r>
            <w:r w:rsidR="00485752">
              <w:t>three columns</w:t>
            </w:r>
            <w:r w:rsidRPr="007C122D">
              <w:t xml:space="preserve"> on the board, with one side for</w:t>
            </w:r>
            <w:r w:rsidR="00485752">
              <w:t xml:space="preserve"> positive,</w:t>
            </w:r>
            <w:r w:rsidRPr="007C122D">
              <w:t xml:space="preserve"> comparative adjectives and superlative adjectives. </w:t>
            </w:r>
          </w:p>
          <w:p w14:paraId="77C05644" w14:textId="659DDB8B" w:rsidR="007C122D" w:rsidRDefault="007C122D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7C122D">
              <w:lastRenderedPageBreak/>
              <w:t>Prompt students to think of additional</w:t>
            </w:r>
            <w:r w:rsidR="00485752">
              <w:t xml:space="preserve">, positive, </w:t>
            </w:r>
            <w:r w:rsidRPr="007C122D">
              <w:t xml:space="preserve">comparative and superlative words. </w:t>
            </w:r>
          </w:p>
          <w:p w14:paraId="14659EC9" w14:textId="77777777" w:rsidR="007C122D" w:rsidRDefault="007C122D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7C122D">
              <w:t xml:space="preserve">Have them share with the class and record them on the chart. </w:t>
            </w:r>
          </w:p>
          <w:p w14:paraId="0F98D249" w14:textId="41EFBECC" w:rsidR="006E289D" w:rsidRPr="006E289D" w:rsidRDefault="007C122D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7C122D">
              <w:t>Point out the -</w:t>
            </w:r>
            <w:proofErr w:type="spellStart"/>
            <w:r w:rsidRPr="007C122D">
              <w:t>er</w:t>
            </w:r>
            <w:proofErr w:type="spellEnd"/>
            <w:r w:rsidRPr="007C122D">
              <w:t xml:space="preserve"> in comparative adjectives and the -</w:t>
            </w:r>
            <w:proofErr w:type="spellStart"/>
            <w:r w:rsidRPr="007C122D">
              <w:t>est</w:t>
            </w:r>
            <w:proofErr w:type="spellEnd"/>
            <w:r w:rsidRPr="007C122D">
              <w:t xml:space="preserve"> in the superlative adjectives.</w:t>
            </w:r>
            <w:r w:rsidR="006E289D">
              <w:t xml:space="preserve"> </w:t>
            </w:r>
          </w:p>
          <w:p w14:paraId="3A89A0EB" w14:textId="77777777" w:rsidR="006E289D" w:rsidRPr="006E289D" w:rsidRDefault="006E289D" w:rsidP="006E289D"/>
          <w:p w14:paraId="2DF5F3F7" w14:textId="57910843" w:rsidR="000529DC" w:rsidRPr="00A82C1E" w:rsidRDefault="00131826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</w:t>
            </w:r>
            <w:r w:rsidR="0036362A">
              <w:rPr>
                <w:sz w:val="18"/>
                <w:szCs w:val="18"/>
              </w:rPr>
              <w:t>d Practice</w:t>
            </w:r>
          </w:p>
          <w:p w14:paraId="2F9A2C29" w14:textId="698CF485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F452DB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F452DB"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 w:rsidR="00246837"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7F79DB24" w14:textId="1C66F387" w:rsidR="00241CB8" w:rsidRDefault="00241CB8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>
              <w:rPr>
                <w:bCs/>
              </w:rPr>
              <w:t xml:space="preserve">Explain that they will </w:t>
            </w:r>
            <w:r w:rsidR="00F02395">
              <w:rPr>
                <w:bCs/>
              </w:rPr>
              <w:t>practice</w:t>
            </w:r>
            <w:r>
              <w:rPr>
                <w:bCs/>
              </w:rPr>
              <w:t xml:space="preserve"> </w:t>
            </w:r>
            <w:r w:rsidR="00754372">
              <w:rPr>
                <w:bCs/>
              </w:rPr>
              <w:t>to form comparative and superlative adjectives from positive adjectives</w:t>
            </w:r>
          </w:p>
          <w:p w14:paraId="452A32CA" w14:textId="77777777" w:rsidR="00F02395" w:rsidRDefault="00F02395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F02395">
              <w:rPr>
                <w:bCs/>
              </w:rPr>
              <w:t>Now tell the students that they know how to form the second and third degree of adjective.</w:t>
            </w:r>
          </w:p>
          <w:p w14:paraId="7B34775A" w14:textId="77777777" w:rsidR="00F02395" w:rsidRDefault="00F02395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F02395">
              <w:rPr>
                <w:bCs/>
              </w:rPr>
              <w:t>Tell them to add “</w:t>
            </w:r>
            <w:proofErr w:type="spellStart"/>
            <w:r w:rsidRPr="00F02395">
              <w:rPr>
                <w:bCs/>
              </w:rPr>
              <w:t>er</w:t>
            </w:r>
            <w:proofErr w:type="spellEnd"/>
            <w:r w:rsidRPr="00F02395">
              <w:rPr>
                <w:bCs/>
              </w:rPr>
              <w:t>” with adjective to make comparative degree</w:t>
            </w:r>
          </w:p>
          <w:p w14:paraId="77FCE3DE" w14:textId="3D642CD4" w:rsidR="00F02395" w:rsidRDefault="00F02395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>
              <w:rPr>
                <w:bCs/>
              </w:rPr>
              <w:t xml:space="preserve">Tell them to </w:t>
            </w:r>
            <w:r w:rsidRPr="00F02395">
              <w:rPr>
                <w:bCs/>
              </w:rPr>
              <w:t>add “</w:t>
            </w:r>
            <w:proofErr w:type="spellStart"/>
            <w:r w:rsidRPr="00F02395">
              <w:rPr>
                <w:bCs/>
              </w:rPr>
              <w:t>est</w:t>
            </w:r>
            <w:proofErr w:type="spellEnd"/>
            <w:r w:rsidRPr="00F02395">
              <w:rPr>
                <w:bCs/>
              </w:rPr>
              <w:t>” for forming superlative degrees of some adjectives</w:t>
            </w:r>
          </w:p>
          <w:p w14:paraId="1693A3D8" w14:textId="77777777" w:rsidR="00F02395" w:rsidRDefault="00F02395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>
              <w:rPr>
                <w:bCs/>
              </w:rPr>
              <w:t xml:space="preserve">Tell them to </w:t>
            </w:r>
            <w:r w:rsidRPr="00F02395">
              <w:rPr>
                <w:bCs/>
              </w:rPr>
              <w:t>write them on the</w:t>
            </w:r>
            <w:r>
              <w:rPr>
                <w:bCs/>
              </w:rPr>
              <w:t>ir notebooks</w:t>
            </w:r>
          </w:p>
          <w:p w14:paraId="0D9FC7EC" w14:textId="77777777" w:rsidR="00F02395" w:rsidRDefault="00F02395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F02395">
              <w:rPr>
                <w:bCs/>
              </w:rPr>
              <w:t xml:space="preserve">For example, wealthy, happy etc. </w:t>
            </w:r>
          </w:p>
          <w:p w14:paraId="46524D68" w14:textId="77777777" w:rsidR="00F02395" w:rsidRDefault="00F02395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F02395">
              <w:rPr>
                <w:bCs/>
              </w:rPr>
              <w:t xml:space="preserve">Tell them that the adjectives ending with “y” are magic words. </w:t>
            </w:r>
          </w:p>
          <w:p w14:paraId="4CAC17DE" w14:textId="77777777" w:rsidR="00F02395" w:rsidRDefault="00F02395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F02395">
              <w:rPr>
                <w:bCs/>
              </w:rPr>
              <w:t>The “y” changes into “I” and then we add “</w:t>
            </w:r>
            <w:proofErr w:type="spellStart"/>
            <w:r w:rsidRPr="00F02395">
              <w:rPr>
                <w:bCs/>
              </w:rPr>
              <w:t>er</w:t>
            </w:r>
            <w:proofErr w:type="spellEnd"/>
            <w:r w:rsidRPr="00F02395">
              <w:rPr>
                <w:bCs/>
              </w:rPr>
              <w:t>” and “</w:t>
            </w:r>
            <w:proofErr w:type="spellStart"/>
            <w:r w:rsidRPr="00F02395">
              <w:rPr>
                <w:bCs/>
              </w:rPr>
              <w:t>est</w:t>
            </w:r>
            <w:proofErr w:type="spellEnd"/>
            <w:r w:rsidRPr="00F02395">
              <w:rPr>
                <w:bCs/>
              </w:rPr>
              <w:t xml:space="preserve">” for example: happy, happier, and happiest.  </w:t>
            </w:r>
          </w:p>
          <w:p w14:paraId="3C6AA236" w14:textId="77777777" w:rsidR="00F02395" w:rsidRDefault="00F02395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F02395">
              <w:rPr>
                <w:bCs/>
              </w:rPr>
              <w:t xml:space="preserve">Come up with more examples with the help of the students. </w:t>
            </w:r>
          </w:p>
          <w:p w14:paraId="3D954018" w14:textId="3385CC04" w:rsidR="00F02395" w:rsidRDefault="00F02395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F02395">
              <w:rPr>
                <w:bCs/>
              </w:rPr>
              <w:t xml:space="preserve">For </w:t>
            </w:r>
            <w:r w:rsidR="0036362A" w:rsidRPr="00F02395">
              <w:rPr>
                <w:bCs/>
              </w:rPr>
              <w:t>example,</w:t>
            </w:r>
            <w:r w:rsidRPr="00F02395">
              <w:rPr>
                <w:bCs/>
              </w:rPr>
              <w:t xml:space="preserve"> “sad, clever, small, easy, thin, etc. </w:t>
            </w:r>
          </w:p>
          <w:p w14:paraId="5CD8C4E3" w14:textId="21C8A453" w:rsidR="0040362A" w:rsidRPr="00241CB8" w:rsidRDefault="00F02395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F02395">
              <w:rPr>
                <w:bCs/>
              </w:rPr>
              <w:t>Now ask students to write the comparative and superlative degrees of these adjectives in their notebooks.</w:t>
            </w:r>
          </w:p>
          <w:p w14:paraId="1BF320C2" w14:textId="77777777" w:rsidR="0040362A" w:rsidRDefault="0040362A" w:rsidP="00246837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2128276" w14:textId="77777777" w:rsidR="00693E5C" w:rsidRDefault="00693E5C" w:rsidP="00693E5C"/>
          <w:p w14:paraId="5A57408C" w14:textId="77777777" w:rsidR="00693E5C" w:rsidRPr="00A82C1E" w:rsidRDefault="00693E5C" w:rsidP="00693E5C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0541AB1" w14:textId="77777777" w:rsidR="00693E5C" w:rsidRPr="00A82C1E" w:rsidRDefault="00693E5C" w:rsidP="00693E5C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1590DE5B" w14:textId="77777777" w:rsidR="00693E5C" w:rsidRDefault="00693E5C" w:rsidP="00693E5C">
            <w:pPr>
              <w:pStyle w:val="ListParagraph"/>
              <w:numPr>
                <w:ilvl w:val="0"/>
                <w:numId w:val="20"/>
              </w:numPr>
              <w:ind w:left="300" w:hanging="270"/>
            </w:pPr>
            <w:r>
              <w:t xml:space="preserve">Place students in pairs.  </w:t>
            </w:r>
          </w:p>
          <w:p w14:paraId="71AF0BAB" w14:textId="77777777" w:rsidR="00693E5C" w:rsidRDefault="00693E5C" w:rsidP="00693E5C">
            <w:pPr>
              <w:pStyle w:val="ListParagraph"/>
              <w:numPr>
                <w:ilvl w:val="0"/>
                <w:numId w:val="20"/>
              </w:numPr>
              <w:ind w:left="300" w:hanging="270"/>
            </w:pPr>
            <w:r>
              <w:t xml:space="preserve">Student A looks at his/her worksheet and Student B turns over his/hers.  </w:t>
            </w:r>
          </w:p>
          <w:p w14:paraId="635F8B51" w14:textId="5AC03D40" w:rsidR="00693E5C" w:rsidRDefault="00693E5C" w:rsidP="00693E5C">
            <w:pPr>
              <w:pStyle w:val="ListParagraph"/>
              <w:numPr>
                <w:ilvl w:val="0"/>
                <w:numId w:val="20"/>
              </w:numPr>
              <w:ind w:left="300" w:hanging="270"/>
            </w:pPr>
            <w:r>
              <w:t xml:space="preserve">A start by giving a short sentence with the adjective and B says the comparative form, for example:  </w:t>
            </w:r>
          </w:p>
          <w:p w14:paraId="6370875A" w14:textId="77777777" w:rsidR="00693E5C" w:rsidRDefault="00693E5C" w:rsidP="00693E5C">
            <w:pPr>
              <w:pStyle w:val="ListParagraph"/>
              <w:numPr>
                <w:ilvl w:val="0"/>
                <w:numId w:val="20"/>
              </w:numPr>
              <w:ind w:left="300" w:hanging="270"/>
            </w:pPr>
            <w:r>
              <w:t xml:space="preserve">Student A: An old book. Student B: An older book. </w:t>
            </w:r>
          </w:p>
          <w:p w14:paraId="6F057B3B" w14:textId="77777777" w:rsidR="00693E5C" w:rsidRDefault="00693E5C" w:rsidP="00693E5C">
            <w:pPr>
              <w:pStyle w:val="ListParagraph"/>
              <w:numPr>
                <w:ilvl w:val="0"/>
                <w:numId w:val="20"/>
              </w:numPr>
              <w:ind w:left="300" w:hanging="270"/>
            </w:pPr>
            <w:r>
              <w:t xml:space="preserve">Student A: A beautiful bird. Student B: A more beautiful bird. </w:t>
            </w:r>
          </w:p>
          <w:p w14:paraId="40558A15" w14:textId="77777777" w:rsidR="00693E5C" w:rsidRDefault="00693E5C" w:rsidP="00693E5C">
            <w:pPr>
              <w:pStyle w:val="ListParagraph"/>
              <w:numPr>
                <w:ilvl w:val="0"/>
                <w:numId w:val="20"/>
              </w:numPr>
              <w:ind w:left="300" w:hanging="270"/>
            </w:pPr>
            <w:r>
              <w:t xml:space="preserve">Pairs change roles after completing the test. </w:t>
            </w:r>
          </w:p>
          <w:p w14:paraId="2C9F2704" w14:textId="77777777" w:rsidR="00693E5C" w:rsidRDefault="00693E5C" w:rsidP="00693E5C">
            <w:pPr>
              <w:pStyle w:val="ListParagraph"/>
              <w:numPr>
                <w:ilvl w:val="0"/>
                <w:numId w:val="20"/>
              </w:numPr>
              <w:ind w:left="300" w:hanging="270"/>
            </w:pPr>
            <w:r>
              <w:t xml:space="preserve">Finally, have all students turn over their worksheets and stand up.  </w:t>
            </w:r>
          </w:p>
          <w:p w14:paraId="70A880B1" w14:textId="77777777" w:rsidR="00693E5C" w:rsidRDefault="00693E5C" w:rsidP="00693E5C">
            <w:pPr>
              <w:pStyle w:val="ListParagraph"/>
              <w:numPr>
                <w:ilvl w:val="0"/>
                <w:numId w:val="20"/>
              </w:numPr>
              <w:ind w:left="300" w:hanging="270"/>
            </w:pPr>
            <w:r>
              <w:t xml:space="preserve">Say an adjective to each student and ask them to change your adjective example into a comparative.  </w:t>
            </w:r>
          </w:p>
          <w:p w14:paraId="5904492C" w14:textId="77777777" w:rsidR="00693E5C" w:rsidRDefault="00693E5C" w:rsidP="00693E5C">
            <w:pPr>
              <w:pStyle w:val="ListParagraph"/>
              <w:numPr>
                <w:ilvl w:val="0"/>
                <w:numId w:val="20"/>
              </w:numPr>
              <w:ind w:left="300" w:hanging="270"/>
            </w:pPr>
            <w:r>
              <w:t xml:space="preserve">They can sit down if they give the correct answer.  For example: </w:t>
            </w:r>
          </w:p>
          <w:p w14:paraId="6CC78EF4" w14:textId="6C1ABE52" w:rsidR="00693E5C" w:rsidRPr="00137D49" w:rsidRDefault="00693E5C" w:rsidP="00693E5C">
            <w:pPr>
              <w:pStyle w:val="ListParagraph"/>
              <w:numPr>
                <w:ilvl w:val="0"/>
                <w:numId w:val="20"/>
              </w:numPr>
              <w:ind w:left="300" w:hanging="270"/>
            </w:pPr>
            <w:r>
              <w:t>Teacher: David, a cheap car. David: A cheaper car. Teacher: Good job! You can sit down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6F3D6C81" w14:textId="77777777" w:rsidR="00F945D8" w:rsidRDefault="00F945D8" w:rsidP="00F945D8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>Ask the students about adjectives as they have already done adjectives in the class.</w:t>
            </w:r>
          </w:p>
          <w:p w14:paraId="3350FD74" w14:textId="77777777" w:rsidR="00F945D8" w:rsidRDefault="00F945D8" w:rsidP="00F945D8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 xml:space="preserve">Note down their responses. </w:t>
            </w:r>
          </w:p>
          <w:p w14:paraId="5E15DC10" w14:textId="77777777" w:rsidR="00F945D8" w:rsidRDefault="00F945D8" w:rsidP="00F945D8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>Responses may be (beautiful, honest, brave, happy, heavy etc.)</w:t>
            </w:r>
          </w:p>
          <w:p w14:paraId="2CD2F4BA" w14:textId="77777777" w:rsidR="00F945D8" w:rsidRDefault="00F945D8" w:rsidP="00F945D8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>Now call any two students to keep their bags on the front desk in the class.</w:t>
            </w:r>
          </w:p>
          <w:p w14:paraId="64E909CE" w14:textId="77777777" w:rsidR="00F945D8" w:rsidRDefault="00F945D8" w:rsidP="00F945D8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 xml:space="preserve">Ask one of them to come and pick up the bag which is heavy. </w:t>
            </w:r>
          </w:p>
          <w:p w14:paraId="7C01A1F8" w14:textId="77777777" w:rsidR="00F945D8" w:rsidRDefault="00F945D8" w:rsidP="00F945D8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 xml:space="preserve">After that ask, which bag is heavier red or yellow. </w:t>
            </w:r>
          </w:p>
          <w:p w14:paraId="3F408462" w14:textId="77777777" w:rsidR="00F945D8" w:rsidRDefault="00F945D8" w:rsidP="00F945D8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>Now keep one more bag on the desk and ask him/her which the heaviest bag among these bags is.</w:t>
            </w:r>
          </w:p>
          <w:p w14:paraId="2778DF01" w14:textId="77777777" w:rsidR="00F945D8" w:rsidRDefault="00F945D8" w:rsidP="00F945D8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 xml:space="preserve">Suppose the child tells that the pink one is the heaviest bag amongst all bags. </w:t>
            </w:r>
          </w:p>
          <w:p w14:paraId="465C2828" w14:textId="77777777" w:rsidR="00F945D8" w:rsidRDefault="00F945D8" w:rsidP="00F945D8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 xml:space="preserve">After this activity briefly tell them about the degree of adjectives. </w:t>
            </w:r>
          </w:p>
          <w:p w14:paraId="4480FB66" w14:textId="77777777" w:rsidR="00F945D8" w:rsidRDefault="00F945D8" w:rsidP="00F945D8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 xml:space="preserve">Ask them to give a few examples of different degrees of adjectives. </w:t>
            </w:r>
          </w:p>
          <w:p w14:paraId="5485F8BA" w14:textId="77777777" w:rsidR="00F945D8" w:rsidRDefault="00F945D8" w:rsidP="00F945D8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 xml:space="preserve">Show them the following chart for better understanding. </w:t>
            </w:r>
          </w:p>
          <w:p w14:paraId="54132202" w14:textId="77777777" w:rsidR="00CB35CA" w:rsidRDefault="00F945D8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lastRenderedPageBreak/>
              <w:t>Ask them to find adjectives with the similar meaning from their textbook and make sentences.</w:t>
            </w:r>
          </w:p>
          <w:p w14:paraId="6A73218F" w14:textId="3AAB2E11" w:rsidR="00F945D8" w:rsidRDefault="00F945D8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>
              <w:t xml:space="preserve">Ask them to note people using similar adjectives at home and share them in class. </w:t>
            </w:r>
          </w:p>
          <w:p w14:paraId="6E2C48CB" w14:textId="77777777" w:rsidR="002E501F" w:rsidRDefault="002E501F" w:rsidP="002E501F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53B79A9D" w14:textId="77777777" w:rsidR="002E501F" w:rsidRDefault="002E501F" w:rsidP="002E501F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9653355" w14:textId="33F1863D" w:rsidR="005044E0" w:rsidRPr="00A82C1E" w:rsidRDefault="00472AE2" w:rsidP="002E501F">
            <w:r w:rsidRPr="002E501F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3A6F2FA0" w14:textId="269F766E" w:rsidR="005044E0" w:rsidRPr="00A82C1E" w:rsidRDefault="005044E0" w:rsidP="005044E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F452DB"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 w:rsidR="00F452DB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20</w:t>
            </w:r>
            <w:r w:rsidRPr="00A82C1E">
              <w:rPr>
                <w:b/>
              </w:rPr>
              <w:t xml:space="preserve"> Mins</w:t>
            </w:r>
          </w:p>
          <w:p w14:paraId="1F506E70" w14:textId="3EE2A6C6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Distribute a </w:t>
            </w:r>
            <w:r>
              <w:t>worksheet containing</w:t>
            </w:r>
            <w:r w:rsidRPr="006A6763">
              <w:t xml:space="preserve"> </w:t>
            </w:r>
            <w:r>
              <w:t>rules of using</w:t>
            </w:r>
            <w:r w:rsidRPr="006A6763">
              <w:t xml:space="preserve"> Comparative and Superlative Adjectives to each student. </w:t>
            </w:r>
          </w:p>
          <w:p w14:paraId="06B38B09" w14:textId="72094EC5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>Go over the ﬁrst page</w:t>
            </w:r>
          </w:p>
          <w:p w14:paraId="5F3E4EF9" w14:textId="0C6EDB5F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Ask students to suggest additional examples of comparative and superlative forms of adjectives that ﬁt each rule. </w:t>
            </w:r>
          </w:p>
          <w:p w14:paraId="6D21FAD3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Record them on the teacher copy and have students record additional examples on their worksheets. </w:t>
            </w:r>
          </w:p>
          <w:p w14:paraId="61DA788D" w14:textId="203A549D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Model identifying the comparative adjective. </w:t>
            </w:r>
          </w:p>
          <w:p w14:paraId="70C34CBE" w14:textId="6B22CAC6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>
              <w:t xml:space="preserve">Remind them </w:t>
            </w:r>
            <w:r w:rsidRPr="006A6763">
              <w:t>that the adjective ends with the -</w:t>
            </w:r>
            <w:proofErr w:type="spellStart"/>
            <w:r w:rsidRPr="006A6763">
              <w:t>er</w:t>
            </w:r>
            <w:proofErr w:type="spellEnd"/>
            <w:r w:rsidRPr="006A6763">
              <w:t xml:space="preserve">, </w:t>
            </w:r>
          </w:p>
          <w:p w14:paraId="5022660A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Note the two things that are being compared in the sentence (e.g., his bike is being compared to my bike). </w:t>
            </w:r>
          </w:p>
          <w:p w14:paraId="7937B182" w14:textId="40DE325C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Have students complete the remainder of </w:t>
            </w:r>
            <w:r>
              <w:t>the exercise</w:t>
            </w:r>
            <w:r w:rsidRPr="006A6763">
              <w:t xml:space="preserve"> with a partner. </w:t>
            </w:r>
          </w:p>
          <w:p w14:paraId="1FB00B70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Have them discuss the two things that are being compared. </w:t>
            </w:r>
          </w:p>
          <w:p w14:paraId="64C7DD93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Go over it as a class. </w:t>
            </w:r>
          </w:p>
          <w:p w14:paraId="369C39EE" w14:textId="20B3E8C9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>Think aloud and model identifying the superlative adjective</w:t>
            </w:r>
            <w:r>
              <w:t>.</w:t>
            </w:r>
          </w:p>
          <w:p w14:paraId="2FB50DCD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>
              <w:t>Remind them</w:t>
            </w:r>
            <w:r w:rsidRPr="006A6763">
              <w:t xml:space="preserve"> that the adjective ends with -est</w:t>
            </w:r>
            <w:r>
              <w:t>.</w:t>
            </w:r>
          </w:p>
          <w:p w14:paraId="69DAD580" w14:textId="0FE35C73" w:rsidR="006A6763" w:rsidRDefault="00541F89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lastRenderedPageBreak/>
              <w:t xml:space="preserve">Point </w:t>
            </w:r>
            <w:r w:rsidR="006A6763" w:rsidRPr="006A6763">
              <w:t xml:space="preserve">out the things that are being compared (e.g., his bike is being compared to all the other bikes). </w:t>
            </w:r>
          </w:p>
          <w:p w14:paraId="6A7E10F4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Challenge students to complete the rest of the section, discussing what is being compared in each sentence. </w:t>
            </w:r>
          </w:p>
          <w:p w14:paraId="722320A3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Check answers together as a class. </w:t>
            </w:r>
          </w:p>
          <w:p w14:paraId="6DE76F51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Explain that the third section of the worksheet requires students to utilize the rules on the ﬁrst page. </w:t>
            </w:r>
          </w:p>
          <w:p w14:paraId="274CEE5F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They will form the comparative or superlative form of the adjective in parenthesis. </w:t>
            </w:r>
          </w:p>
          <w:p w14:paraId="651BA004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They must pay attention to the context of the sentence to determine if it's only two things that are being compared (comparative) </w:t>
            </w:r>
          </w:p>
          <w:p w14:paraId="30D3DB92" w14:textId="16421165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Or if it is three or more things being compared (superlative). </w:t>
            </w:r>
          </w:p>
          <w:p w14:paraId="3E439E64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Guide students through the ﬁrst few examples before releasing them to work in partnerships. </w:t>
            </w:r>
          </w:p>
          <w:p w14:paraId="45C839C5" w14:textId="77777777" w:rsidR="006A6763" w:rsidRDefault="006A6763" w:rsidP="006A6763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Engage them in discussion about the context in each sentence and what is being compared. </w:t>
            </w:r>
          </w:p>
          <w:p w14:paraId="012DB69B" w14:textId="0B784FA5" w:rsidR="00A11FC9" w:rsidRPr="00A82C1E" w:rsidRDefault="006A6763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6A6763">
              <w:t xml:space="preserve">Go over the answers and discuss as a class. 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09ED9" w14:textId="77777777" w:rsidR="004C1D9B" w:rsidRDefault="004C1D9B">
      <w:pPr>
        <w:spacing w:before="0" w:after="0" w:line="240" w:lineRule="auto"/>
      </w:pPr>
      <w:r>
        <w:separator/>
      </w:r>
    </w:p>
  </w:endnote>
  <w:endnote w:type="continuationSeparator" w:id="0">
    <w:p w14:paraId="0E2F985F" w14:textId="77777777" w:rsidR="004C1D9B" w:rsidRDefault="004C1D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48DDE" w14:textId="77777777" w:rsidR="004C1D9B" w:rsidRDefault="004C1D9B">
      <w:pPr>
        <w:spacing w:before="0" w:after="0" w:line="240" w:lineRule="auto"/>
      </w:pPr>
      <w:r>
        <w:separator/>
      </w:r>
    </w:p>
  </w:footnote>
  <w:footnote w:type="continuationSeparator" w:id="0">
    <w:p w14:paraId="4C363CF1" w14:textId="77777777" w:rsidR="004C1D9B" w:rsidRDefault="004C1D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BF275C0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7F14B0"/>
    <w:multiLevelType w:val="hybridMultilevel"/>
    <w:tmpl w:val="B3DEC50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97623"/>
    <w:multiLevelType w:val="hybridMultilevel"/>
    <w:tmpl w:val="0116F39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B1875"/>
    <w:multiLevelType w:val="hybridMultilevel"/>
    <w:tmpl w:val="E6CA89E6"/>
    <w:lvl w:ilvl="0" w:tplc="DB04B5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B7BEF"/>
    <w:multiLevelType w:val="hybridMultilevel"/>
    <w:tmpl w:val="B614948A"/>
    <w:lvl w:ilvl="0" w:tplc="6D840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92936"/>
    <w:multiLevelType w:val="hybridMultilevel"/>
    <w:tmpl w:val="4FE43B90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48801657"/>
    <w:multiLevelType w:val="hybridMultilevel"/>
    <w:tmpl w:val="906AB548"/>
    <w:lvl w:ilvl="0" w:tplc="E230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584C32EF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2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A5BF8"/>
    <w:multiLevelType w:val="hybridMultilevel"/>
    <w:tmpl w:val="F5AEAD7C"/>
    <w:lvl w:ilvl="0" w:tplc="973EA1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C259C"/>
    <w:multiLevelType w:val="hybridMultilevel"/>
    <w:tmpl w:val="191A4306"/>
    <w:lvl w:ilvl="0" w:tplc="65E09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92E19"/>
    <w:multiLevelType w:val="hybridMultilevel"/>
    <w:tmpl w:val="6010AF28"/>
    <w:lvl w:ilvl="0" w:tplc="53A432A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504F1"/>
    <w:multiLevelType w:val="hybridMultilevel"/>
    <w:tmpl w:val="619C15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18"/>
  </w:num>
  <w:num w:numId="5">
    <w:abstractNumId w:val="2"/>
  </w:num>
  <w:num w:numId="6">
    <w:abstractNumId w:val="15"/>
  </w:num>
  <w:num w:numId="7">
    <w:abstractNumId w:val="12"/>
  </w:num>
  <w:num w:numId="8">
    <w:abstractNumId w:val="10"/>
  </w:num>
  <w:num w:numId="9">
    <w:abstractNumId w:val="3"/>
  </w:num>
  <w:num w:numId="10">
    <w:abstractNumId w:val="13"/>
  </w:num>
  <w:num w:numId="11">
    <w:abstractNumId w:val="1"/>
  </w:num>
  <w:num w:numId="12">
    <w:abstractNumId w:val="17"/>
  </w:num>
  <w:num w:numId="13">
    <w:abstractNumId w:val="8"/>
  </w:num>
  <w:num w:numId="14">
    <w:abstractNumId w:val="16"/>
  </w:num>
  <w:num w:numId="15">
    <w:abstractNumId w:val="9"/>
  </w:num>
  <w:num w:numId="16">
    <w:abstractNumId w:val="7"/>
  </w:num>
  <w:num w:numId="17">
    <w:abstractNumId w:val="4"/>
  </w:num>
  <w:num w:numId="18">
    <w:abstractNumId w:val="11"/>
  </w:num>
  <w:num w:numId="19">
    <w:abstractNumId w:val="6"/>
  </w:num>
  <w:num w:numId="20">
    <w:abstractNumId w:val="14"/>
  </w:num>
  <w:num w:numId="21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A6749"/>
    <w:rsid w:val="000B2A8B"/>
    <w:rsid w:val="000B37BC"/>
    <w:rsid w:val="000B601E"/>
    <w:rsid w:val="000B72D9"/>
    <w:rsid w:val="000B7585"/>
    <w:rsid w:val="000C4219"/>
    <w:rsid w:val="000C562D"/>
    <w:rsid w:val="000C567E"/>
    <w:rsid w:val="000D44B1"/>
    <w:rsid w:val="000D5DFD"/>
    <w:rsid w:val="000E2930"/>
    <w:rsid w:val="000F3C73"/>
    <w:rsid w:val="00100ADB"/>
    <w:rsid w:val="00110F25"/>
    <w:rsid w:val="00111531"/>
    <w:rsid w:val="00114ECF"/>
    <w:rsid w:val="00120253"/>
    <w:rsid w:val="001205AF"/>
    <w:rsid w:val="001240F2"/>
    <w:rsid w:val="00131826"/>
    <w:rsid w:val="00134383"/>
    <w:rsid w:val="00137D49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84AA3"/>
    <w:rsid w:val="0019171E"/>
    <w:rsid w:val="001954EF"/>
    <w:rsid w:val="00196867"/>
    <w:rsid w:val="001A6D78"/>
    <w:rsid w:val="001A7A50"/>
    <w:rsid w:val="001B0737"/>
    <w:rsid w:val="001B50C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1CB8"/>
    <w:rsid w:val="002426C4"/>
    <w:rsid w:val="0024426F"/>
    <w:rsid w:val="00244403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90278"/>
    <w:rsid w:val="002A0CC6"/>
    <w:rsid w:val="002A72AE"/>
    <w:rsid w:val="002A7661"/>
    <w:rsid w:val="002B44A9"/>
    <w:rsid w:val="002B4EEC"/>
    <w:rsid w:val="002B733A"/>
    <w:rsid w:val="002C0925"/>
    <w:rsid w:val="002C5422"/>
    <w:rsid w:val="002D3295"/>
    <w:rsid w:val="002D41D0"/>
    <w:rsid w:val="002E4739"/>
    <w:rsid w:val="002E501F"/>
    <w:rsid w:val="002E755A"/>
    <w:rsid w:val="002E7793"/>
    <w:rsid w:val="002F3F81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278F8"/>
    <w:rsid w:val="00331C10"/>
    <w:rsid w:val="003411C4"/>
    <w:rsid w:val="00341B1B"/>
    <w:rsid w:val="00346000"/>
    <w:rsid w:val="003468F5"/>
    <w:rsid w:val="00350D6F"/>
    <w:rsid w:val="00351B14"/>
    <w:rsid w:val="00356548"/>
    <w:rsid w:val="00361AC7"/>
    <w:rsid w:val="0036362A"/>
    <w:rsid w:val="00363CA5"/>
    <w:rsid w:val="00363D13"/>
    <w:rsid w:val="00364928"/>
    <w:rsid w:val="00364EE2"/>
    <w:rsid w:val="00366329"/>
    <w:rsid w:val="00367DF9"/>
    <w:rsid w:val="00373522"/>
    <w:rsid w:val="00373682"/>
    <w:rsid w:val="0037745F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0C9A"/>
    <w:rsid w:val="003E4AD7"/>
    <w:rsid w:val="003E6844"/>
    <w:rsid w:val="003F4800"/>
    <w:rsid w:val="003F7F50"/>
    <w:rsid w:val="0040362A"/>
    <w:rsid w:val="0040481C"/>
    <w:rsid w:val="004061AF"/>
    <w:rsid w:val="004138FF"/>
    <w:rsid w:val="00415962"/>
    <w:rsid w:val="00417B53"/>
    <w:rsid w:val="00420EFD"/>
    <w:rsid w:val="00421742"/>
    <w:rsid w:val="004225A7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60A83"/>
    <w:rsid w:val="00461971"/>
    <w:rsid w:val="00472AE2"/>
    <w:rsid w:val="0047772F"/>
    <w:rsid w:val="004827E6"/>
    <w:rsid w:val="00483322"/>
    <w:rsid w:val="00483AE5"/>
    <w:rsid w:val="00485065"/>
    <w:rsid w:val="00485752"/>
    <w:rsid w:val="00486F5A"/>
    <w:rsid w:val="004A298F"/>
    <w:rsid w:val="004A3441"/>
    <w:rsid w:val="004B20E0"/>
    <w:rsid w:val="004B46D3"/>
    <w:rsid w:val="004C1D9B"/>
    <w:rsid w:val="004C6C13"/>
    <w:rsid w:val="004D089D"/>
    <w:rsid w:val="004E29C7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062A0"/>
    <w:rsid w:val="00511FF3"/>
    <w:rsid w:val="005121C4"/>
    <w:rsid w:val="00517CB1"/>
    <w:rsid w:val="00520977"/>
    <w:rsid w:val="00520DAF"/>
    <w:rsid w:val="005250E0"/>
    <w:rsid w:val="00527CCB"/>
    <w:rsid w:val="00532DD1"/>
    <w:rsid w:val="00536219"/>
    <w:rsid w:val="00537027"/>
    <w:rsid w:val="00541391"/>
    <w:rsid w:val="00541F89"/>
    <w:rsid w:val="00545106"/>
    <w:rsid w:val="00546ACD"/>
    <w:rsid w:val="00550B1C"/>
    <w:rsid w:val="00564684"/>
    <w:rsid w:val="00565CE3"/>
    <w:rsid w:val="0056788D"/>
    <w:rsid w:val="00567D90"/>
    <w:rsid w:val="00571290"/>
    <w:rsid w:val="00571886"/>
    <w:rsid w:val="00577C40"/>
    <w:rsid w:val="00581275"/>
    <w:rsid w:val="00583DA1"/>
    <w:rsid w:val="005877C9"/>
    <w:rsid w:val="005A0B9A"/>
    <w:rsid w:val="005A4652"/>
    <w:rsid w:val="005A5D9C"/>
    <w:rsid w:val="005A70D5"/>
    <w:rsid w:val="005B1163"/>
    <w:rsid w:val="005B7D58"/>
    <w:rsid w:val="005B7E63"/>
    <w:rsid w:val="005C2512"/>
    <w:rsid w:val="005D0C5B"/>
    <w:rsid w:val="005D27CF"/>
    <w:rsid w:val="005D78FD"/>
    <w:rsid w:val="005E02EE"/>
    <w:rsid w:val="005E2672"/>
    <w:rsid w:val="005F0120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B60"/>
    <w:rsid w:val="00631E0E"/>
    <w:rsid w:val="006326A0"/>
    <w:rsid w:val="006364C0"/>
    <w:rsid w:val="006404AA"/>
    <w:rsid w:val="00641476"/>
    <w:rsid w:val="00641D69"/>
    <w:rsid w:val="006475CC"/>
    <w:rsid w:val="006513FB"/>
    <w:rsid w:val="0065493E"/>
    <w:rsid w:val="006550C8"/>
    <w:rsid w:val="0066553B"/>
    <w:rsid w:val="00667D6F"/>
    <w:rsid w:val="00675B73"/>
    <w:rsid w:val="00677486"/>
    <w:rsid w:val="006826F3"/>
    <w:rsid w:val="00683DFC"/>
    <w:rsid w:val="00686B1E"/>
    <w:rsid w:val="00693E5C"/>
    <w:rsid w:val="00697CD8"/>
    <w:rsid w:val="006A5952"/>
    <w:rsid w:val="006A6763"/>
    <w:rsid w:val="006B19E5"/>
    <w:rsid w:val="006B3200"/>
    <w:rsid w:val="006B4B9D"/>
    <w:rsid w:val="006B571A"/>
    <w:rsid w:val="006C06D2"/>
    <w:rsid w:val="006C15A4"/>
    <w:rsid w:val="006C2F42"/>
    <w:rsid w:val="006C621C"/>
    <w:rsid w:val="006D337A"/>
    <w:rsid w:val="006E289D"/>
    <w:rsid w:val="006E7F4B"/>
    <w:rsid w:val="006F0615"/>
    <w:rsid w:val="006F0813"/>
    <w:rsid w:val="006F1C9F"/>
    <w:rsid w:val="006F5DC7"/>
    <w:rsid w:val="006F7C39"/>
    <w:rsid w:val="006F7E46"/>
    <w:rsid w:val="0070141C"/>
    <w:rsid w:val="007017C2"/>
    <w:rsid w:val="00706EE0"/>
    <w:rsid w:val="00713D5E"/>
    <w:rsid w:val="007144CC"/>
    <w:rsid w:val="00714A8D"/>
    <w:rsid w:val="007166BF"/>
    <w:rsid w:val="007177D7"/>
    <w:rsid w:val="00717CA1"/>
    <w:rsid w:val="00724F4D"/>
    <w:rsid w:val="007348E9"/>
    <w:rsid w:val="00735CBB"/>
    <w:rsid w:val="00740E81"/>
    <w:rsid w:val="00742B82"/>
    <w:rsid w:val="00742BDE"/>
    <w:rsid w:val="00743B1E"/>
    <w:rsid w:val="00747C96"/>
    <w:rsid w:val="00750743"/>
    <w:rsid w:val="00752C4E"/>
    <w:rsid w:val="00754372"/>
    <w:rsid w:val="00756214"/>
    <w:rsid w:val="00761C97"/>
    <w:rsid w:val="00761F09"/>
    <w:rsid w:val="007644C3"/>
    <w:rsid w:val="0076583E"/>
    <w:rsid w:val="00773C70"/>
    <w:rsid w:val="00774767"/>
    <w:rsid w:val="00777637"/>
    <w:rsid w:val="00780730"/>
    <w:rsid w:val="0078211E"/>
    <w:rsid w:val="0078309D"/>
    <w:rsid w:val="00786B8E"/>
    <w:rsid w:val="00791E09"/>
    <w:rsid w:val="007A5B16"/>
    <w:rsid w:val="007B70A9"/>
    <w:rsid w:val="007C122D"/>
    <w:rsid w:val="007C15E0"/>
    <w:rsid w:val="007C31C8"/>
    <w:rsid w:val="007C4BF2"/>
    <w:rsid w:val="007E5E02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21745"/>
    <w:rsid w:val="0083070C"/>
    <w:rsid w:val="00835E70"/>
    <w:rsid w:val="0083703B"/>
    <w:rsid w:val="00840D2B"/>
    <w:rsid w:val="00843598"/>
    <w:rsid w:val="008452D9"/>
    <w:rsid w:val="00847BC0"/>
    <w:rsid w:val="0085030E"/>
    <w:rsid w:val="00853340"/>
    <w:rsid w:val="008549B7"/>
    <w:rsid w:val="00867378"/>
    <w:rsid w:val="008776E5"/>
    <w:rsid w:val="00885068"/>
    <w:rsid w:val="008A326A"/>
    <w:rsid w:val="008B2B0B"/>
    <w:rsid w:val="008B2CBF"/>
    <w:rsid w:val="008B4315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030E8"/>
    <w:rsid w:val="0090488E"/>
    <w:rsid w:val="00910100"/>
    <w:rsid w:val="009114DD"/>
    <w:rsid w:val="009149FB"/>
    <w:rsid w:val="009155D5"/>
    <w:rsid w:val="00920AD3"/>
    <w:rsid w:val="00922FB8"/>
    <w:rsid w:val="009232C2"/>
    <w:rsid w:val="009260D0"/>
    <w:rsid w:val="00936730"/>
    <w:rsid w:val="009378FA"/>
    <w:rsid w:val="009401D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A55A0"/>
    <w:rsid w:val="009C58CE"/>
    <w:rsid w:val="009D155F"/>
    <w:rsid w:val="009D30C4"/>
    <w:rsid w:val="009D32F8"/>
    <w:rsid w:val="009D5198"/>
    <w:rsid w:val="009D72E5"/>
    <w:rsid w:val="009E08FF"/>
    <w:rsid w:val="009E61B2"/>
    <w:rsid w:val="009F29A7"/>
    <w:rsid w:val="009F7C60"/>
    <w:rsid w:val="00A0116B"/>
    <w:rsid w:val="00A11FC9"/>
    <w:rsid w:val="00A1735C"/>
    <w:rsid w:val="00A25094"/>
    <w:rsid w:val="00A367FF"/>
    <w:rsid w:val="00A37E88"/>
    <w:rsid w:val="00A435BC"/>
    <w:rsid w:val="00A50084"/>
    <w:rsid w:val="00A50553"/>
    <w:rsid w:val="00A71E70"/>
    <w:rsid w:val="00A72FDD"/>
    <w:rsid w:val="00A74FCC"/>
    <w:rsid w:val="00A75496"/>
    <w:rsid w:val="00A82696"/>
    <w:rsid w:val="00A82C1E"/>
    <w:rsid w:val="00A832CB"/>
    <w:rsid w:val="00A85D55"/>
    <w:rsid w:val="00A909A9"/>
    <w:rsid w:val="00A953B4"/>
    <w:rsid w:val="00AA2441"/>
    <w:rsid w:val="00AA3D9C"/>
    <w:rsid w:val="00AB0656"/>
    <w:rsid w:val="00AB565D"/>
    <w:rsid w:val="00AB7626"/>
    <w:rsid w:val="00AC63A2"/>
    <w:rsid w:val="00AD171D"/>
    <w:rsid w:val="00AD4B11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6916"/>
    <w:rsid w:val="00B25DC5"/>
    <w:rsid w:val="00B262A1"/>
    <w:rsid w:val="00B27BDC"/>
    <w:rsid w:val="00B30F64"/>
    <w:rsid w:val="00B3210C"/>
    <w:rsid w:val="00B36C8F"/>
    <w:rsid w:val="00B4776C"/>
    <w:rsid w:val="00B50357"/>
    <w:rsid w:val="00B51BF7"/>
    <w:rsid w:val="00B527D1"/>
    <w:rsid w:val="00B542DD"/>
    <w:rsid w:val="00B55350"/>
    <w:rsid w:val="00B57396"/>
    <w:rsid w:val="00B67C04"/>
    <w:rsid w:val="00B75483"/>
    <w:rsid w:val="00B8438A"/>
    <w:rsid w:val="00B8706B"/>
    <w:rsid w:val="00B87608"/>
    <w:rsid w:val="00B91FAF"/>
    <w:rsid w:val="00B93FEC"/>
    <w:rsid w:val="00B962D0"/>
    <w:rsid w:val="00BA223B"/>
    <w:rsid w:val="00BA2713"/>
    <w:rsid w:val="00BA7BE8"/>
    <w:rsid w:val="00BB359B"/>
    <w:rsid w:val="00BB5607"/>
    <w:rsid w:val="00BC3471"/>
    <w:rsid w:val="00BC351B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25004"/>
    <w:rsid w:val="00C2658E"/>
    <w:rsid w:val="00C362B3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35CA"/>
    <w:rsid w:val="00CB574B"/>
    <w:rsid w:val="00CB7870"/>
    <w:rsid w:val="00CB7D65"/>
    <w:rsid w:val="00CC3B13"/>
    <w:rsid w:val="00CC605B"/>
    <w:rsid w:val="00CD4D2B"/>
    <w:rsid w:val="00CE172B"/>
    <w:rsid w:val="00CE56FD"/>
    <w:rsid w:val="00CE5B35"/>
    <w:rsid w:val="00CF331A"/>
    <w:rsid w:val="00CF4D19"/>
    <w:rsid w:val="00D066A6"/>
    <w:rsid w:val="00D12602"/>
    <w:rsid w:val="00D14716"/>
    <w:rsid w:val="00D15CAA"/>
    <w:rsid w:val="00D17E02"/>
    <w:rsid w:val="00D2109C"/>
    <w:rsid w:val="00D25BBF"/>
    <w:rsid w:val="00D27DC3"/>
    <w:rsid w:val="00D329A0"/>
    <w:rsid w:val="00D3577C"/>
    <w:rsid w:val="00D375F4"/>
    <w:rsid w:val="00D41B86"/>
    <w:rsid w:val="00D41C29"/>
    <w:rsid w:val="00D43AC0"/>
    <w:rsid w:val="00D47C20"/>
    <w:rsid w:val="00D56441"/>
    <w:rsid w:val="00D56626"/>
    <w:rsid w:val="00D577AE"/>
    <w:rsid w:val="00D60F06"/>
    <w:rsid w:val="00D63A36"/>
    <w:rsid w:val="00D759D4"/>
    <w:rsid w:val="00D75FAF"/>
    <w:rsid w:val="00D77491"/>
    <w:rsid w:val="00D8019B"/>
    <w:rsid w:val="00D812F1"/>
    <w:rsid w:val="00D85628"/>
    <w:rsid w:val="00D914D8"/>
    <w:rsid w:val="00DA1F66"/>
    <w:rsid w:val="00DA55E8"/>
    <w:rsid w:val="00DB31D9"/>
    <w:rsid w:val="00DC17D5"/>
    <w:rsid w:val="00DC76FD"/>
    <w:rsid w:val="00DD0B55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0079"/>
    <w:rsid w:val="00E41D90"/>
    <w:rsid w:val="00E42A76"/>
    <w:rsid w:val="00E54475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E7678"/>
    <w:rsid w:val="00EF0198"/>
    <w:rsid w:val="00EF7436"/>
    <w:rsid w:val="00F02395"/>
    <w:rsid w:val="00F1179F"/>
    <w:rsid w:val="00F12F9F"/>
    <w:rsid w:val="00F17FDF"/>
    <w:rsid w:val="00F208E3"/>
    <w:rsid w:val="00F2190A"/>
    <w:rsid w:val="00F23572"/>
    <w:rsid w:val="00F235D6"/>
    <w:rsid w:val="00F2361D"/>
    <w:rsid w:val="00F27FA3"/>
    <w:rsid w:val="00F32A4B"/>
    <w:rsid w:val="00F452DB"/>
    <w:rsid w:val="00F5037A"/>
    <w:rsid w:val="00F508FD"/>
    <w:rsid w:val="00F51303"/>
    <w:rsid w:val="00F52D25"/>
    <w:rsid w:val="00F542D4"/>
    <w:rsid w:val="00F60399"/>
    <w:rsid w:val="00F616CA"/>
    <w:rsid w:val="00F62599"/>
    <w:rsid w:val="00F66CE1"/>
    <w:rsid w:val="00F814F7"/>
    <w:rsid w:val="00F945D8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cation.com/academia/English-Lesson-Plan-Using-The-Degrees-Of-Comparison-Of-Adjectives" TargetMode="External"/><Relationship Id="rId13" Type="http://schemas.openxmlformats.org/officeDocument/2006/relationships/hyperlink" Target="https://owlcation.com/academia/English-Lesson-Plan-Using-The-Degrees-Of-Comparison-Of-Adjectiv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m.busyteacher.org/3716-how-to-teach-degrees-of-comparison.html" TargetMode="External"/><Relationship Id="rId17" Type="http://schemas.openxmlformats.org/officeDocument/2006/relationships/hyperlink" Target="https://m.busyteacher.org/3716-how-to-teach-degrees-of-comparis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lideshare.net/mobile/darwinsentillas/lesson-plan-in-degrees-of-comparis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lideshare.net/mobile/darwinsentillas/lesson-plan-in-degrees-of-compari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y.com/academy/lesson/comparative-adjectives-lesson-plan.html" TargetMode="External"/><Relationship Id="rId10" Type="http://schemas.openxmlformats.org/officeDocument/2006/relationships/hyperlink" Target="https://study.com/academy/lesson/comparative-adjectives-lesson-plan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slkidstuff.com/lesson-plans/comparative-adjectives.html" TargetMode="External"/><Relationship Id="rId14" Type="http://schemas.openxmlformats.org/officeDocument/2006/relationships/hyperlink" Target="https://www.eslkidstuff.com/lesson-plans/comparative-adjective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62022"/>
    <w:rsid w:val="0026558F"/>
    <w:rsid w:val="00280CE5"/>
    <w:rsid w:val="00392570"/>
    <w:rsid w:val="003A22D6"/>
    <w:rsid w:val="003C213A"/>
    <w:rsid w:val="003F42A4"/>
    <w:rsid w:val="004A008E"/>
    <w:rsid w:val="004E1DB9"/>
    <w:rsid w:val="0050187F"/>
    <w:rsid w:val="0050760F"/>
    <w:rsid w:val="00530D6F"/>
    <w:rsid w:val="00571A20"/>
    <w:rsid w:val="005D1C96"/>
    <w:rsid w:val="005E6E71"/>
    <w:rsid w:val="006814AC"/>
    <w:rsid w:val="006D6E20"/>
    <w:rsid w:val="00713551"/>
    <w:rsid w:val="007763F7"/>
    <w:rsid w:val="00805105"/>
    <w:rsid w:val="00816166"/>
    <w:rsid w:val="00836926"/>
    <w:rsid w:val="00957041"/>
    <w:rsid w:val="009A7086"/>
    <w:rsid w:val="009D2491"/>
    <w:rsid w:val="009F03E4"/>
    <w:rsid w:val="00A20224"/>
    <w:rsid w:val="00A50CC6"/>
    <w:rsid w:val="00A7581E"/>
    <w:rsid w:val="00AB2F7D"/>
    <w:rsid w:val="00AB37F5"/>
    <w:rsid w:val="00AC6A43"/>
    <w:rsid w:val="00B67D1F"/>
    <w:rsid w:val="00C21632"/>
    <w:rsid w:val="00C87D32"/>
    <w:rsid w:val="00C93DC1"/>
    <w:rsid w:val="00CA2000"/>
    <w:rsid w:val="00D339AD"/>
    <w:rsid w:val="00D417B5"/>
    <w:rsid w:val="00D8388F"/>
    <w:rsid w:val="00D92979"/>
    <w:rsid w:val="00DE19D7"/>
    <w:rsid w:val="00DF05F1"/>
    <w:rsid w:val="00E17671"/>
    <w:rsid w:val="00EB30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56</TotalTime>
  <Pages>3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28</cp:revision>
  <dcterms:created xsi:type="dcterms:W3CDTF">2019-06-27T08:58:00Z</dcterms:created>
  <dcterms:modified xsi:type="dcterms:W3CDTF">2019-07-01T08:04:00Z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