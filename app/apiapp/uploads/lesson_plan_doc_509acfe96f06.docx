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17F4FF39" w:rsidR="00C17E2A" w:rsidRPr="009260D0" w:rsidRDefault="00B80259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MULTIPLICATION OF 3-digit by 3-di</w:t>
            </w:r>
            <w:bookmarkStart w:id="0" w:name="_GoBack"/>
            <w:bookmarkEnd w:id="0"/>
            <w:r>
              <w:rPr>
                <w:sz w:val="40"/>
                <w:szCs w:val="40"/>
              </w:rPr>
              <w:t>git number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F96BC5F" w:rsidR="00C17E2A" w:rsidRDefault="001F3236">
                  <w:r>
                    <w:t>Mathematics</w:t>
                  </w:r>
                  <w:r w:rsidR="00B36C8F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270E8F6" w:rsidR="00C17E2A" w:rsidRDefault="001160B7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71A6297D" w14:textId="5E671DB2" w:rsidR="00B80259" w:rsidRDefault="00152F0E" w:rsidP="00B80259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 </w:t>
            </w:r>
            <w:r w:rsidR="00B80259">
              <w:t>Multiplication of 3-digit by 3-digit number</w:t>
            </w:r>
          </w:p>
          <w:p w14:paraId="102A2534" w14:textId="24A85C59" w:rsidR="00050288" w:rsidRDefault="00B80259" w:rsidP="00050288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Quantitative aptitude problems related to multiplication</w:t>
            </w:r>
          </w:p>
          <w:p w14:paraId="458BD9FD" w14:textId="0F966A34" w:rsidR="00B80259" w:rsidRDefault="00B80259" w:rsidP="00D80771">
            <w:pPr>
              <w:pStyle w:val="ListParagraph"/>
              <w:ind w:left="183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29CA90EF">
                <wp:simplePos x="0" y="0"/>
                <wp:positionH relativeFrom="margin">
                  <wp:posOffset>6532245</wp:posOffset>
                </wp:positionH>
                <wp:positionV relativeFrom="margin">
                  <wp:posOffset>2346960</wp:posOffset>
                </wp:positionV>
                <wp:extent cx="2329815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131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6D2B3389" w14:textId="77777777" w:rsidR="00D80771" w:rsidRDefault="00D80771" w:rsidP="00D80771">
                                  <w:r>
                                    <w:t>- Multiplication charts</w:t>
                                  </w:r>
                                </w:p>
                                <w:p w14:paraId="2D64F7BF" w14:textId="77777777" w:rsidR="00D80771" w:rsidRDefault="00D80771" w:rsidP="00D80771">
                                  <w:r>
                                    <w:t>- Bead counters</w:t>
                                  </w:r>
                                </w:p>
                                <w:p w14:paraId="1581204C" w14:textId="77777777" w:rsidR="00D80771" w:rsidRPr="00BF3180" w:rsidRDefault="00D80771" w:rsidP="00D80771">
                                  <w:r>
                                    <w:t>- Oranges</w:t>
                                  </w:r>
                                </w:p>
                                <w:p w14:paraId="06F09EB8" w14:textId="6C8429C1" w:rsidR="00006725" w:rsidRPr="00BF3180" w:rsidRDefault="00006725" w:rsidP="00D80771"/>
                                <w:p w14:paraId="2227C124" w14:textId="77777777" w:rsidR="00985A90" w:rsidRPr="00BF3180" w:rsidRDefault="00985A90" w:rsidP="00B67C04"/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42F9E6F9" w14:textId="77777777" w:rsidR="00D80771" w:rsidRDefault="003450B5" w:rsidP="00D80771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D80771">
                                      <w:rPr>
                                        <w:rStyle w:val="Hyperlink"/>
                                      </w:rPr>
                                      <w:t>https://www.mathtutordvd.com/public/Multiply_3Digit_by_3Digit_Numbers.cfm</w:t>
                                    </w:r>
                                  </w:hyperlink>
                                </w:p>
                                <w:p w14:paraId="081EB767" w14:textId="77777777" w:rsidR="00D80771" w:rsidRDefault="003450B5" w:rsidP="00D80771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D80771">
                                      <w:rPr>
                                        <w:rStyle w:val="Hyperlink"/>
                                      </w:rPr>
                                      <w:t>http://www.math-shortcut-tricks.com/multiplication-of-three-digit-numbers-shortcut-tricks/</w:t>
                                    </w:r>
                                  </w:hyperlink>
                                </w:p>
                                <w:p w14:paraId="1D6E8ED6" w14:textId="77777777" w:rsidR="00D80771" w:rsidRDefault="003450B5" w:rsidP="00D80771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D80771">
                                      <w:rPr>
                                        <w:rStyle w:val="Hyperlink"/>
                                      </w:rPr>
                                      <w:t>https://www.education.com/lesson-plan/3-digit-multiplication/</w:t>
                                    </w:r>
                                  </w:hyperlink>
                                </w:p>
                                <w:p w14:paraId="356A65DC" w14:textId="77777777" w:rsidR="00D80771" w:rsidRDefault="003450B5" w:rsidP="00D80771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D80771">
                                      <w:rPr>
                                        <w:rStyle w:val="Hyperlink"/>
                                      </w:rPr>
                                      <w:t>https://www.youtube.com/watch?v=W8MdiWaMLiI</w:t>
                                    </w:r>
                                  </w:hyperlink>
                                </w:p>
                                <w:p w14:paraId="266D3DBF" w14:textId="4DD272A7" w:rsidR="00714A8D" w:rsidRDefault="003450B5" w:rsidP="00D8077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  <w:hyperlink r:id="rId12" w:history="1">
                                    <w:r w:rsidR="00D80771">
                                      <w:rPr>
                                        <w:rStyle w:val="Hyperlink"/>
                                      </w:rPr>
                                      <w:t>https://www.pinterest.com/pin/262616221999745706/</w:t>
                                    </w:r>
                                  </w:hyperlink>
                                  <w:r w:rsidR="007A5914">
                                    <w:t xml:space="preserve"> </w:t>
                                  </w: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35pt;margin-top:184.8pt;width:183.4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131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6D2B3389" w14:textId="77777777" w:rsidR="00D80771" w:rsidRDefault="00D80771" w:rsidP="00D80771">
                            <w:r>
                              <w:t>- Multiplication charts</w:t>
                            </w:r>
                          </w:p>
                          <w:p w14:paraId="2D64F7BF" w14:textId="77777777" w:rsidR="00D80771" w:rsidRDefault="00D80771" w:rsidP="00D80771">
                            <w:r>
                              <w:t>- Bead counters</w:t>
                            </w:r>
                          </w:p>
                          <w:p w14:paraId="1581204C" w14:textId="77777777" w:rsidR="00D80771" w:rsidRPr="00BF3180" w:rsidRDefault="00D80771" w:rsidP="00D80771">
                            <w:r>
                              <w:t>- Oranges</w:t>
                            </w:r>
                          </w:p>
                          <w:p w14:paraId="06F09EB8" w14:textId="6C8429C1" w:rsidR="00006725" w:rsidRPr="00BF3180" w:rsidRDefault="00006725" w:rsidP="00D80771"/>
                          <w:p w14:paraId="2227C124" w14:textId="77777777" w:rsidR="00985A90" w:rsidRPr="00BF3180" w:rsidRDefault="00985A90" w:rsidP="00B67C04"/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42F9E6F9" w14:textId="77777777" w:rsidR="00D80771" w:rsidRDefault="003450B5" w:rsidP="00D80771">
                            <w:pPr>
                              <w:pStyle w:val="ListBullet"/>
                            </w:pPr>
                            <w:hyperlink r:id="rId13" w:history="1">
                              <w:r w:rsidR="00D80771">
                                <w:rPr>
                                  <w:rStyle w:val="Hyperlink"/>
                                </w:rPr>
                                <w:t>https://www.mathtutordvd.com/public/Multiply_3Digit_by_3Digit_Numbers.cfm</w:t>
                              </w:r>
                            </w:hyperlink>
                          </w:p>
                          <w:p w14:paraId="081EB767" w14:textId="77777777" w:rsidR="00D80771" w:rsidRDefault="003450B5" w:rsidP="00D80771">
                            <w:pPr>
                              <w:pStyle w:val="ListBullet"/>
                            </w:pPr>
                            <w:hyperlink r:id="rId14" w:history="1">
                              <w:r w:rsidR="00D80771">
                                <w:rPr>
                                  <w:rStyle w:val="Hyperlink"/>
                                </w:rPr>
                                <w:t>http://www.math-shortcut-tricks.com/multiplication-of-three-digit-numbers-shortcut-tricks/</w:t>
                              </w:r>
                            </w:hyperlink>
                          </w:p>
                          <w:p w14:paraId="1D6E8ED6" w14:textId="77777777" w:rsidR="00D80771" w:rsidRDefault="003450B5" w:rsidP="00D80771">
                            <w:pPr>
                              <w:pStyle w:val="ListBullet"/>
                            </w:pPr>
                            <w:hyperlink r:id="rId15" w:history="1">
                              <w:r w:rsidR="00D80771">
                                <w:rPr>
                                  <w:rStyle w:val="Hyperlink"/>
                                </w:rPr>
                                <w:t>https://www.education.com/lesson-plan/3-digit-multiplication/</w:t>
                              </w:r>
                            </w:hyperlink>
                          </w:p>
                          <w:p w14:paraId="356A65DC" w14:textId="77777777" w:rsidR="00D80771" w:rsidRDefault="003450B5" w:rsidP="00D80771">
                            <w:pPr>
                              <w:pStyle w:val="ListBullet"/>
                            </w:pPr>
                            <w:hyperlink r:id="rId16" w:history="1">
                              <w:r w:rsidR="00D80771">
                                <w:rPr>
                                  <w:rStyle w:val="Hyperlink"/>
                                </w:rPr>
                                <w:t>https://www.youtube.com/watch?v=W8MdiWaMLiI</w:t>
                              </w:r>
                            </w:hyperlink>
                          </w:p>
                          <w:p w14:paraId="266D3DBF" w14:textId="4DD272A7" w:rsidR="00714A8D" w:rsidRDefault="003450B5" w:rsidP="00D8077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  <w:hyperlink r:id="rId17" w:history="1">
                              <w:r w:rsidR="00D80771">
                                <w:rPr>
                                  <w:rStyle w:val="Hyperlink"/>
                                </w:rPr>
                                <w:t>https://www.pinterest.com/pin/262616221999745706/</w:t>
                              </w:r>
                            </w:hyperlink>
                            <w:r w:rsidR="007A5914">
                              <w:t xml:space="preserve"> </w:t>
                            </w: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0E5816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 w:rsidP="000E5816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 w:rsidP="000E5816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0E5816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 w:rsidP="000E5816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 w:rsidP="000E5816">
            <w:pPr>
              <w:pStyle w:val="Heading1"/>
            </w:pPr>
          </w:p>
        </w:tc>
      </w:tr>
      <w:tr w:rsidR="005A4652" w14:paraId="51C30C02" w14:textId="77777777" w:rsidTr="000E5816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 w:rsidP="000E5816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3E282460" w:rsidR="001D4D95" w:rsidRDefault="00AD5265" w:rsidP="000E5816">
            <w:r>
              <w:t>Students should be able to;</w:t>
            </w:r>
          </w:p>
          <w:p w14:paraId="39B53DE3" w14:textId="6CE10B3E" w:rsidR="001D4D95" w:rsidRDefault="00B80259" w:rsidP="008115E9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Multiply 3-digit by 3-digit number</w:t>
            </w:r>
          </w:p>
          <w:p w14:paraId="7F853049" w14:textId="626D564C" w:rsidR="000E5816" w:rsidRDefault="00050288" w:rsidP="008115E9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Solve quantitative aptitude problems related to </w:t>
            </w:r>
            <w:r w:rsidR="00B80259">
              <w:t>multiplication</w:t>
            </w:r>
          </w:p>
          <w:p w14:paraId="10D64819" w14:textId="77777777" w:rsidR="001D4D95" w:rsidRDefault="001D4D95" w:rsidP="000E5816"/>
          <w:p w14:paraId="03E437D5" w14:textId="77777777" w:rsidR="001D4D95" w:rsidRDefault="001D4D95" w:rsidP="000E5816"/>
          <w:p w14:paraId="2E75EEA9" w14:textId="77777777" w:rsidR="001D4D95" w:rsidRDefault="001D4D95" w:rsidP="000E5816"/>
          <w:p w14:paraId="402983E2" w14:textId="77777777" w:rsidR="001D4D95" w:rsidRDefault="001D4D95" w:rsidP="000E5816"/>
          <w:p w14:paraId="2CBC4F92" w14:textId="77777777" w:rsidR="001D4D95" w:rsidRDefault="001D4D95" w:rsidP="000E5816"/>
          <w:p w14:paraId="332DFE16" w14:textId="77777777" w:rsidR="001D4D95" w:rsidRDefault="001D4D95" w:rsidP="000E5816"/>
          <w:p w14:paraId="2EE19619" w14:textId="3E652D05" w:rsidR="00120253" w:rsidRDefault="00120253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5CC6A3" w14:textId="77777777" w:rsidR="00DD4DD4" w:rsidRDefault="00DD4DD4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273A311" w14:textId="77777777" w:rsidR="00DD4DD4" w:rsidRDefault="00DD4DD4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6C82FEB" w14:textId="77777777" w:rsidR="00DD4DD4" w:rsidRDefault="00DD4DD4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5DDF360" w14:textId="77777777" w:rsidR="001E500C" w:rsidRDefault="001E500C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1F946DB" w14:textId="77777777" w:rsidR="001E500C" w:rsidRDefault="001E500C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676CE7A" w14:textId="77777777" w:rsidR="00B71F2C" w:rsidRDefault="00B71F2C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3C8EE9B" w14:textId="7F0E129E" w:rsidR="00B71F2C" w:rsidRDefault="00B71F2C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59ED3E31" w14:textId="58C4F826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770B6E7" w14:textId="16A2AB96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99D64F1" w14:textId="477E9911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5EC2ECA1" w14:textId="0D920FD1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7756AB1" w14:textId="48851BF8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58ED1F6" w14:textId="35BD5A7C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C450F94" w14:textId="1685BBC6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3814AD0" w14:textId="51295FDA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B4F08DC" w14:textId="2AEFE176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FA922A4" w14:textId="6756195B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D179EA2" w14:textId="4F951CC5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67D95BF" w14:textId="76028729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5A0838F0" w14:textId="2A04867B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AA7DFD3" w14:textId="77777777" w:rsidR="001160B7" w:rsidRDefault="001160B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B551A31" w14:textId="77777777" w:rsidR="00B71F2C" w:rsidRDefault="00B71F2C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3181307" w14:textId="77777777" w:rsidR="00B8543E" w:rsidRDefault="00B8543E" w:rsidP="00B8543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731A6210" w14:textId="77777777" w:rsidR="00B8543E" w:rsidRDefault="00B8543E" w:rsidP="00B8543E">
            <w:r>
              <w:t xml:space="preserve">Assess their performance in the following: </w:t>
            </w:r>
          </w:p>
          <w:p w14:paraId="79356FF2" w14:textId="3468194C" w:rsidR="00DD4DD4" w:rsidRPr="00B8543E" w:rsidRDefault="00B8543E" w:rsidP="008115E9">
            <w:pPr>
              <w:pStyle w:val="ListParagraph"/>
              <w:numPr>
                <w:ilvl w:val="0"/>
                <w:numId w:val="10"/>
              </w:numPr>
              <w:ind w:left="142" w:hanging="142"/>
            </w:pPr>
            <w:r>
              <w:t>Can pupils confidently translate “of” into a multiplication operation and solve the problems?</w:t>
            </w:r>
          </w:p>
          <w:p w14:paraId="377B736B" w14:textId="27E97E5E" w:rsidR="007D0676" w:rsidRDefault="007D0676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2A31125" w14:textId="6C72AE8F" w:rsidR="00A71E70" w:rsidRPr="000A37E8" w:rsidRDefault="00A71E70" w:rsidP="000E5816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 w:rsidP="000E5816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62399BB4" w:rsidR="000529DC" w:rsidRDefault="006513FB" w:rsidP="000E5816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4E867D70" w14:textId="77777777" w:rsidR="00F72DA0" w:rsidRDefault="00F72DA0" w:rsidP="008115E9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Practice doubling and halving two-digit numbers with the pupils, including odd numbers.</w:t>
            </w:r>
          </w:p>
          <w:p w14:paraId="18871100" w14:textId="77777777" w:rsidR="00F72DA0" w:rsidRDefault="00F72DA0" w:rsidP="008115E9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Then double and halve three- and four-digit multiples of ten</w:t>
            </w:r>
          </w:p>
          <w:p w14:paraId="10A3E247" w14:textId="479A364E" w:rsidR="00F72DA0" w:rsidRDefault="00F72DA0" w:rsidP="008115E9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Then practice multiplying single-digit numbers by multiples of ten, for example 4 × 80; 3 × 120; 5 × 60; 20 × 8; 150 × 4 and 2 000 × 6.</w:t>
            </w:r>
          </w:p>
          <w:p w14:paraId="02222362" w14:textId="01FF8C86" w:rsidR="001160B7" w:rsidRDefault="001160B7" w:rsidP="001160B7"/>
          <w:p w14:paraId="43BEB2B1" w14:textId="77777777" w:rsidR="001160B7" w:rsidRPr="002A519B" w:rsidRDefault="001160B7" w:rsidP="001160B7"/>
          <w:p w14:paraId="6429CA46" w14:textId="309A0E5E" w:rsidR="00985A90" w:rsidRPr="00DC2DB9" w:rsidRDefault="00DD4DD4" w:rsidP="00DC2DB9">
            <w:r w:rsidRPr="00DC2DB9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174C5C95" w14:textId="744AFD88" w:rsidR="00DD4DD4" w:rsidRDefault="002E6CA8" w:rsidP="000E5816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Day 2/ Lesson 2</w:t>
            </w:r>
            <w:r w:rsidR="00DD4DD4" w:rsidRPr="00031953">
              <w:rPr>
                <w:b/>
              </w:rPr>
              <w:t xml:space="preserve">: 15 </w:t>
            </w:r>
            <w:proofErr w:type="spellStart"/>
            <w:r w:rsidR="00DD4DD4" w:rsidRPr="00031953">
              <w:rPr>
                <w:b/>
              </w:rPr>
              <w:t>Mins</w:t>
            </w:r>
            <w:proofErr w:type="spellEnd"/>
          </w:p>
          <w:p w14:paraId="0E5DA538" w14:textId="02BFDDBE" w:rsidR="00D80771" w:rsidRDefault="00D80771" w:rsidP="008115E9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ind w:left="182" w:hanging="182"/>
            </w:pPr>
            <w:r>
              <w:t>Play ‘What’s my number?’ with the pupils.</w:t>
            </w:r>
            <w:r w:rsidR="001160B7">
              <w:t xml:space="preserve"> </w:t>
            </w:r>
          </w:p>
          <w:p w14:paraId="3C1468AA" w14:textId="77777777" w:rsidR="00D80771" w:rsidRDefault="00D80771" w:rsidP="008115E9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ind w:left="182" w:hanging="182"/>
            </w:pPr>
            <w:r>
              <w:t xml:space="preserve"> Ask questions that require them to calculate a product and also use division facts.</w:t>
            </w:r>
          </w:p>
          <w:p w14:paraId="350E74A3" w14:textId="5C554C79" w:rsidR="00D80771" w:rsidRDefault="00D80771" w:rsidP="008115E9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ind w:left="182" w:hanging="182"/>
            </w:pPr>
            <w:r>
              <w:t xml:space="preserve"> Give example, ‘I am thinking of a number; if I divide it by 6, the answer is 4; what is my number (24)?’ and ‘If I multiply my number by 7, the answer is 35; what is my number (5)?’ </w:t>
            </w:r>
          </w:p>
          <w:p w14:paraId="069D51BC" w14:textId="77777777" w:rsidR="00D80771" w:rsidRDefault="00D80771" w:rsidP="008115E9">
            <w:pPr>
              <w:pStyle w:val="ListParagraph"/>
              <w:numPr>
                <w:ilvl w:val="0"/>
                <w:numId w:val="6"/>
              </w:numPr>
              <w:tabs>
                <w:tab w:val="left" w:pos="1800"/>
              </w:tabs>
              <w:ind w:left="182" w:hanging="182"/>
            </w:pPr>
            <w:r>
              <w:lastRenderedPageBreak/>
              <w:t>You can also extend this activity to include multiples of 10 in the same way.</w:t>
            </w:r>
          </w:p>
          <w:p w14:paraId="7BED3746" w14:textId="515668AE" w:rsidR="00D80771" w:rsidRDefault="00D80771" w:rsidP="00D80771">
            <w:pPr>
              <w:pStyle w:val="ListParagraph"/>
              <w:tabs>
                <w:tab w:val="left" w:pos="1800"/>
              </w:tabs>
              <w:ind w:left="182"/>
            </w:pPr>
          </w:p>
          <w:p w14:paraId="7AFAC023" w14:textId="41E77F29" w:rsidR="001160B7" w:rsidRDefault="001160B7" w:rsidP="00D80771">
            <w:pPr>
              <w:pStyle w:val="ListParagraph"/>
              <w:tabs>
                <w:tab w:val="left" w:pos="1800"/>
              </w:tabs>
              <w:ind w:left="182"/>
            </w:pPr>
          </w:p>
          <w:p w14:paraId="69062E8B" w14:textId="1EE5F135" w:rsidR="001160B7" w:rsidRDefault="001160B7" w:rsidP="00D80771">
            <w:pPr>
              <w:pStyle w:val="ListParagraph"/>
              <w:tabs>
                <w:tab w:val="left" w:pos="1800"/>
              </w:tabs>
              <w:ind w:left="182"/>
            </w:pPr>
          </w:p>
          <w:p w14:paraId="76632DD5" w14:textId="69A35C65" w:rsidR="001160B7" w:rsidRDefault="001160B7" w:rsidP="00D80771">
            <w:pPr>
              <w:pStyle w:val="ListParagraph"/>
              <w:tabs>
                <w:tab w:val="left" w:pos="1800"/>
              </w:tabs>
              <w:ind w:left="182"/>
            </w:pPr>
          </w:p>
          <w:p w14:paraId="3B1C7A37" w14:textId="462248D5" w:rsidR="001160B7" w:rsidRDefault="001160B7" w:rsidP="00D80771">
            <w:pPr>
              <w:pStyle w:val="ListParagraph"/>
              <w:tabs>
                <w:tab w:val="left" w:pos="1800"/>
              </w:tabs>
              <w:ind w:left="182"/>
            </w:pPr>
          </w:p>
          <w:p w14:paraId="2C50E1FC" w14:textId="4D83C42A" w:rsidR="001160B7" w:rsidRDefault="001160B7" w:rsidP="00D80771">
            <w:pPr>
              <w:pStyle w:val="ListParagraph"/>
              <w:tabs>
                <w:tab w:val="left" w:pos="1800"/>
              </w:tabs>
              <w:ind w:left="182"/>
            </w:pPr>
          </w:p>
          <w:p w14:paraId="530957E6" w14:textId="7C0BAA25" w:rsidR="001160B7" w:rsidRDefault="001160B7" w:rsidP="00D80771">
            <w:pPr>
              <w:pStyle w:val="ListParagraph"/>
              <w:tabs>
                <w:tab w:val="left" w:pos="1800"/>
              </w:tabs>
              <w:ind w:left="182"/>
            </w:pPr>
          </w:p>
          <w:p w14:paraId="668B4553" w14:textId="60270024" w:rsidR="001160B7" w:rsidRDefault="001160B7" w:rsidP="00D80771">
            <w:pPr>
              <w:pStyle w:val="ListParagraph"/>
              <w:tabs>
                <w:tab w:val="left" w:pos="1800"/>
              </w:tabs>
              <w:ind w:left="182"/>
            </w:pPr>
          </w:p>
          <w:p w14:paraId="533D5C37" w14:textId="6A2DF8FB" w:rsidR="001160B7" w:rsidRDefault="001160B7" w:rsidP="00D80771">
            <w:pPr>
              <w:pStyle w:val="ListParagraph"/>
              <w:tabs>
                <w:tab w:val="left" w:pos="1800"/>
              </w:tabs>
              <w:ind w:left="182"/>
            </w:pPr>
          </w:p>
          <w:p w14:paraId="00B59997" w14:textId="5EFBA861" w:rsidR="001160B7" w:rsidRDefault="001160B7" w:rsidP="00D80771">
            <w:pPr>
              <w:pStyle w:val="ListParagraph"/>
              <w:tabs>
                <w:tab w:val="left" w:pos="1800"/>
              </w:tabs>
              <w:ind w:left="182"/>
            </w:pPr>
          </w:p>
          <w:p w14:paraId="52C48ABD" w14:textId="55720A50" w:rsidR="001160B7" w:rsidRPr="00D80771" w:rsidRDefault="001160B7" w:rsidP="001160B7">
            <w:pPr>
              <w:tabs>
                <w:tab w:val="left" w:pos="1800"/>
              </w:tabs>
            </w:pPr>
          </w:p>
          <w:p w14:paraId="16528CCD" w14:textId="336C5EAC" w:rsidR="00D914D8" w:rsidRDefault="00D914D8" w:rsidP="000E5816">
            <w:pPr>
              <w:pStyle w:val="Heading2"/>
            </w:pPr>
            <w:r w:rsidRPr="00287F69">
              <w:t>Assessment Activity</w:t>
            </w:r>
          </w:p>
          <w:p w14:paraId="1770B993" w14:textId="77777777" w:rsidR="00BC4E77" w:rsidRDefault="00BC4E77" w:rsidP="00BC4E77">
            <w:r>
              <w:t xml:space="preserve">Assess pupil’s performance in the following areas: </w:t>
            </w:r>
          </w:p>
          <w:p w14:paraId="20E76AAD" w14:textId="4B1B2902" w:rsidR="00BC4E77" w:rsidRDefault="00BC4E77" w:rsidP="008115E9">
            <w:pPr>
              <w:pStyle w:val="ListParagraph"/>
              <w:numPr>
                <w:ilvl w:val="0"/>
                <w:numId w:val="8"/>
              </w:numPr>
              <w:ind w:left="182" w:hanging="182"/>
            </w:pPr>
            <w:r>
              <w:t xml:space="preserve"> Can pupils multiply three-digit numbers? </w:t>
            </w:r>
          </w:p>
          <w:p w14:paraId="4E81EA6E" w14:textId="1A3A0648" w:rsidR="00BC4E77" w:rsidRDefault="00BC4E77" w:rsidP="008115E9">
            <w:pPr>
              <w:pStyle w:val="ListParagraph"/>
              <w:numPr>
                <w:ilvl w:val="0"/>
                <w:numId w:val="8"/>
              </w:numPr>
              <w:ind w:left="182" w:hanging="182"/>
            </w:pPr>
            <w:r>
              <w:t xml:space="preserve">Can pupils solve problems involving multiplication? </w:t>
            </w:r>
          </w:p>
          <w:p w14:paraId="17EDA925" w14:textId="038CE034" w:rsidR="00780730" w:rsidRPr="009D3ACE" w:rsidRDefault="00BC4E77" w:rsidP="008115E9">
            <w:pPr>
              <w:pStyle w:val="ListParagraph"/>
              <w:numPr>
                <w:ilvl w:val="0"/>
                <w:numId w:val="8"/>
              </w:numPr>
              <w:ind w:left="182" w:hanging="182"/>
            </w:pPr>
            <w:r>
              <w:t>Can pupils translate word sums into the multiplication operation?</w:t>
            </w:r>
          </w:p>
          <w:p w14:paraId="009EFACB" w14:textId="6E07EC50" w:rsidR="00780730" w:rsidRPr="00BC4E77" w:rsidRDefault="00780730" w:rsidP="00BC4E77">
            <w:pPr>
              <w:pStyle w:val="ListParagraph"/>
              <w:ind w:left="182"/>
            </w:pPr>
          </w:p>
          <w:p w14:paraId="4101A1DA" w14:textId="76AAFB4A" w:rsidR="00780730" w:rsidRDefault="00780730" w:rsidP="000E5816">
            <w:pPr>
              <w:rPr>
                <w:b/>
              </w:rPr>
            </w:pPr>
          </w:p>
          <w:p w14:paraId="18773095" w14:textId="2F8F90C8" w:rsidR="00780730" w:rsidRDefault="00780730" w:rsidP="000E5816">
            <w:pPr>
              <w:rPr>
                <w:b/>
              </w:rPr>
            </w:pPr>
          </w:p>
          <w:p w14:paraId="31B21B87" w14:textId="77777777" w:rsidR="00780730" w:rsidRPr="00CD4D2B" w:rsidRDefault="00780730" w:rsidP="000E5816">
            <w:pPr>
              <w:rPr>
                <w:b/>
              </w:rPr>
            </w:pPr>
          </w:p>
          <w:p w14:paraId="6CC78EF4" w14:textId="4BB29118" w:rsidR="00A37E88" w:rsidRPr="00994216" w:rsidRDefault="00A37E88" w:rsidP="000E5816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0E5816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0E5816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1C775605" w:rsidR="00031953" w:rsidRDefault="00031953" w:rsidP="000E5816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7A6D06A2" w14:textId="51202544" w:rsidR="00F72DA0" w:rsidRDefault="00F72DA0" w:rsidP="008115E9">
            <w:pPr>
              <w:pStyle w:val="ListParagraph"/>
              <w:numPr>
                <w:ilvl w:val="0"/>
                <w:numId w:val="9"/>
              </w:numPr>
              <w:ind w:left="289" w:hanging="283"/>
            </w:pPr>
            <w:r>
              <w:t xml:space="preserve">Show pupils how we use the </w:t>
            </w:r>
            <w:r w:rsidR="006C4A77">
              <w:t xml:space="preserve">column method </w:t>
            </w:r>
            <w:r>
              <w:t>to multiply two 3-digit numbers by writing the numbers underneath each other.</w:t>
            </w:r>
          </w:p>
          <w:p w14:paraId="43A45B47" w14:textId="77777777" w:rsidR="00F72DA0" w:rsidRDefault="00F72DA0" w:rsidP="008115E9">
            <w:pPr>
              <w:pStyle w:val="ListParagraph"/>
              <w:numPr>
                <w:ilvl w:val="0"/>
                <w:numId w:val="9"/>
              </w:numPr>
              <w:ind w:left="289" w:hanging="283"/>
            </w:pPr>
            <w:r w:rsidRPr="0087725F">
              <w:t xml:space="preserve">Show them how to </w:t>
            </w:r>
            <w:r>
              <w:t xml:space="preserve">multiply 428 by the 5 units, then multiply 428 by the 4 tens (40) and then multiply 428 by the 2 hundred (200). </w:t>
            </w:r>
          </w:p>
          <w:p w14:paraId="134E9853" w14:textId="77777777" w:rsidR="00F72DA0" w:rsidRDefault="00F72DA0" w:rsidP="008115E9">
            <w:pPr>
              <w:pStyle w:val="ListParagraph"/>
              <w:numPr>
                <w:ilvl w:val="0"/>
                <w:numId w:val="9"/>
              </w:numPr>
              <w:ind w:left="289" w:hanging="283"/>
            </w:pPr>
            <w:r>
              <w:t>Show how each product is written underneath each other again and how the 3 products are then added using the column method.</w:t>
            </w:r>
          </w:p>
          <w:p w14:paraId="29AE6D14" w14:textId="77777777" w:rsidR="00BC4E77" w:rsidRDefault="00BC4E77" w:rsidP="000E5816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3EE39D1" w14:textId="08DF3B23" w:rsidR="00F16576" w:rsidRPr="00FB30A1" w:rsidRDefault="00F16576" w:rsidP="000E581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52CC7BD" w14:textId="693D5A7F" w:rsidR="00F16576" w:rsidRDefault="00DD4DD4" w:rsidP="000E5816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Day 3/ Lesson 3</w:t>
            </w:r>
            <w:r w:rsidR="00F16576" w:rsidRPr="00031953">
              <w:rPr>
                <w:b/>
              </w:rPr>
              <w:t xml:space="preserve">: 15 </w:t>
            </w:r>
            <w:proofErr w:type="spellStart"/>
            <w:r w:rsidR="00F16576" w:rsidRPr="00031953">
              <w:rPr>
                <w:b/>
              </w:rPr>
              <w:t>Mins</w:t>
            </w:r>
            <w:proofErr w:type="spellEnd"/>
          </w:p>
          <w:p w14:paraId="26FBC3EE" w14:textId="77777777" w:rsidR="00B8543E" w:rsidRDefault="00B8543E" w:rsidP="008115E9">
            <w:pPr>
              <w:pStyle w:val="ListParagraph"/>
              <w:numPr>
                <w:ilvl w:val="0"/>
                <w:numId w:val="7"/>
              </w:numPr>
              <w:ind w:left="147" w:hanging="147"/>
            </w:pPr>
            <w:r>
              <w:t xml:space="preserve">Explain that the use of the word “of” in mathematics denotes multiplication. </w:t>
            </w:r>
          </w:p>
          <w:p w14:paraId="23983BAF" w14:textId="77777777" w:rsidR="00B8543E" w:rsidRDefault="00B8543E" w:rsidP="008115E9">
            <w:pPr>
              <w:pStyle w:val="ListParagraph"/>
              <w:numPr>
                <w:ilvl w:val="0"/>
                <w:numId w:val="7"/>
              </w:numPr>
              <w:ind w:left="147" w:hanging="147"/>
            </w:pPr>
            <w:r>
              <w:t xml:space="preserve">Illustrate how to extrapolate the mathematical processes from the given words. </w:t>
            </w:r>
          </w:p>
          <w:p w14:paraId="22366139" w14:textId="77777777" w:rsidR="00B8543E" w:rsidRDefault="00B8543E" w:rsidP="008115E9">
            <w:pPr>
              <w:pStyle w:val="ListParagraph"/>
              <w:numPr>
                <w:ilvl w:val="0"/>
                <w:numId w:val="7"/>
              </w:numPr>
              <w:ind w:left="147" w:hanging="147"/>
            </w:pPr>
            <w:r>
              <w:lastRenderedPageBreak/>
              <w:t>Use a few verbal examples involving “of” to familiarize pupils with its operation.</w:t>
            </w:r>
          </w:p>
          <w:p w14:paraId="1B3C8779" w14:textId="77777777" w:rsidR="00B8543E" w:rsidRPr="00DC2DB9" w:rsidRDefault="00B8543E" w:rsidP="008115E9">
            <w:pPr>
              <w:pStyle w:val="ListParagraph"/>
              <w:numPr>
                <w:ilvl w:val="0"/>
                <w:numId w:val="7"/>
              </w:numPr>
              <w:ind w:left="147" w:hanging="147"/>
            </w:pPr>
            <w:r>
              <w:t>Give example, the teacher may call out “What is a half of 10?”, etc. to elicit verbal responses from the pupils</w:t>
            </w:r>
          </w:p>
          <w:p w14:paraId="6A7A39E0" w14:textId="77777777" w:rsidR="00D80771" w:rsidRDefault="00D80771" w:rsidP="006C4A77"/>
          <w:p w14:paraId="0907EDEB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10ACB59B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13D476DB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1328090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1C266A4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44D40AA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6322E9C1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18AEFC2F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153A30C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3C19495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63F9DE44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3BB6F322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283C1AEA" w14:textId="77777777" w:rsidR="009D3ACE" w:rsidRDefault="009D3ACE" w:rsidP="000E581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012DB69B" w14:textId="6105BE2A" w:rsidR="00971415" w:rsidRPr="004C6BF6" w:rsidRDefault="00971415" w:rsidP="00B8543E">
            <w:pPr>
              <w:pStyle w:val="ListParagraph"/>
              <w:rPr>
                <w:b/>
              </w:rPr>
            </w:pPr>
          </w:p>
        </w:tc>
      </w:tr>
      <w:tr w:rsidR="005A4652" w14:paraId="544156AA" w14:textId="77777777" w:rsidTr="000E5816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0E5816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 w:rsidP="000E5816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7D97E22" w14:textId="77777777" w:rsidR="001D29DF" w:rsidRDefault="001D29DF" w:rsidP="000E5816">
            <w:pPr>
              <w:pStyle w:val="Heading2"/>
            </w:pPr>
            <w:r>
              <w:t>Summary</w:t>
            </w:r>
          </w:p>
          <w:p w14:paraId="51DA9B5D" w14:textId="77777777" w:rsidR="001D29DF" w:rsidRDefault="001D29DF" w:rsidP="008115E9">
            <w:pPr>
              <w:pStyle w:val="ListParagraph"/>
              <w:numPr>
                <w:ilvl w:val="0"/>
                <w:numId w:val="4"/>
              </w:numPr>
              <w:ind w:left="178" w:hanging="178"/>
            </w:pPr>
            <w:r>
              <w:t>Ask for volunteers to share their answers to the problems assigned.</w:t>
            </w:r>
          </w:p>
          <w:p w14:paraId="4A872B22" w14:textId="77777777" w:rsidR="001D29DF" w:rsidRDefault="001D29DF" w:rsidP="008115E9">
            <w:pPr>
              <w:pStyle w:val="ListParagraph"/>
              <w:numPr>
                <w:ilvl w:val="0"/>
                <w:numId w:val="4"/>
              </w:numPr>
              <w:ind w:left="178" w:hanging="178"/>
            </w:pPr>
            <w:r>
              <w:t xml:space="preserve">As the problems are reviewed in front of the class, have the students check their answers for accuracy. </w:t>
            </w:r>
          </w:p>
          <w:p w14:paraId="00E5A721" w14:textId="333D19FA" w:rsidR="00D914D8" w:rsidRPr="006B19E5" w:rsidRDefault="00D914D8" w:rsidP="000E5816">
            <w:pPr>
              <w:rPr>
                <w:b/>
              </w:rPr>
            </w:pPr>
          </w:p>
          <w:p w14:paraId="7E793B58" w14:textId="5EBE2124" w:rsidR="006B19E5" w:rsidRPr="006B19E5" w:rsidRDefault="006B19E5" w:rsidP="000E5816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 w:rsidP="000E5816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0E5816"/>
        </w:tc>
      </w:tr>
      <w:tr w:rsidR="005A4652" w14:paraId="0F1361F9" w14:textId="77777777" w:rsidTr="000E5816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EA5BCA" w:rsidRPr="00EA5BCA" w:rsidRDefault="00EA5BCA" w:rsidP="000E5816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 w:rsidP="000E5816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54E02003" w14:textId="77777777" w:rsidR="002234CF" w:rsidRDefault="002234CF" w:rsidP="000E5816"/>
          <w:p w14:paraId="7DAB2D59" w14:textId="529418A5" w:rsidR="002234CF" w:rsidRPr="002234CF" w:rsidRDefault="002234CF" w:rsidP="000E5816">
            <w:pPr>
              <w:rPr>
                <w:b/>
              </w:rPr>
            </w:pPr>
          </w:p>
        </w:tc>
        <w:tc>
          <w:tcPr>
            <w:tcW w:w="118" w:type="pct"/>
          </w:tcPr>
          <w:p w14:paraId="2AF7B3E2" w14:textId="77777777" w:rsidR="00C17E2A" w:rsidRDefault="00C17E2A" w:rsidP="000E5816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 w:rsidP="000E5816"/>
        </w:tc>
      </w:tr>
    </w:tbl>
    <w:p w14:paraId="75A246ED" w14:textId="59FFFE3F" w:rsidR="00C17E2A" w:rsidRDefault="000E5816">
      <w:r>
        <w:br w:type="textWrapping" w:clear="all"/>
      </w:r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1AAF1" w14:textId="77777777" w:rsidR="003450B5" w:rsidRDefault="003450B5">
      <w:pPr>
        <w:spacing w:before="0" w:after="0" w:line="240" w:lineRule="auto"/>
      </w:pPr>
      <w:r>
        <w:separator/>
      </w:r>
    </w:p>
  </w:endnote>
  <w:endnote w:type="continuationSeparator" w:id="0">
    <w:p w14:paraId="4F2A0732" w14:textId="77777777" w:rsidR="003450B5" w:rsidRDefault="003450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7FD407A6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160B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8EC5C" w14:textId="77777777" w:rsidR="003450B5" w:rsidRDefault="003450B5">
      <w:pPr>
        <w:spacing w:before="0" w:after="0" w:line="240" w:lineRule="auto"/>
      </w:pPr>
      <w:r>
        <w:separator/>
      </w:r>
    </w:p>
  </w:footnote>
  <w:footnote w:type="continuationSeparator" w:id="0">
    <w:p w14:paraId="580756EC" w14:textId="77777777" w:rsidR="003450B5" w:rsidRDefault="003450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04F1480"/>
    <w:multiLevelType w:val="hybridMultilevel"/>
    <w:tmpl w:val="44CCB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3E32"/>
    <w:multiLevelType w:val="hybridMultilevel"/>
    <w:tmpl w:val="80607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69B"/>
    <w:multiLevelType w:val="hybridMultilevel"/>
    <w:tmpl w:val="B7582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343B"/>
    <w:multiLevelType w:val="hybridMultilevel"/>
    <w:tmpl w:val="34448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81A"/>
    <w:multiLevelType w:val="hybridMultilevel"/>
    <w:tmpl w:val="5AAA939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211DB"/>
    <w:multiLevelType w:val="hybridMultilevel"/>
    <w:tmpl w:val="8334D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51004"/>
    <w:multiLevelType w:val="hybridMultilevel"/>
    <w:tmpl w:val="FE2A5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06725"/>
    <w:rsid w:val="00011AC1"/>
    <w:rsid w:val="00012774"/>
    <w:rsid w:val="000153A3"/>
    <w:rsid w:val="00017AB7"/>
    <w:rsid w:val="00025F28"/>
    <w:rsid w:val="00031953"/>
    <w:rsid w:val="0004040F"/>
    <w:rsid w:val="0004502C"/>
    <w:rsid w:val="00050288"/>
    <w:rsid w:val="00050F06"/>
    <w:rsid w:val="000529DC"/>
    <w:rsid w:val="00065A51"/>
    <w:rsid w:val="0007578F"/>
    <w:rsid w:val="000816FF"/>
    <w:rsid w:val="000904AA"/>
    <w:rsid w:val="00094462"/>
    <w:rsid w:val="000946E0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E5816"/>
    <w:rsid w:val="000F3C73"/>
    <w:rsid w:val="00100ADB"/>
    <w:rsid w:val="00110F25"/>
    <w:rsid w:val="001160B7"/>
    <w:rsid w:val="00120253"/>
    <w:rsid w:val="001205AF"/>
    <w:rsid w:val="001240F2"/>
    <w:rsid w:val="00134383"/>
    <w:rsid w:val="001432FD"/>
    <w:rsid w:val="00151B6D"/>
    <w:rsid w:val="00152F0E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359D"/>
    <w:rsid w:val="001954EF"/>
    <w:rsid w:val="00196867"/>
    <w:rsid w:val="001A59E4"/>
    <w:rsid w:val="001A6D78"/>
    <w:rsid w:val="001C0A0E"/>
    <w:rsid w:val="001C44FA"/>
    <w:rsid w:val="001C4621"/>
    <w:rsid w:val="001D1806"/>
    <w:rsid w:val="001D29DF"/>
    <w:rsid w:val="001D3BC8"/>
    <w:rsid w:val="001D4D95"/>
    <w:rsid w:val="001D6B1C"/>
    <w:rsid w:val="001E500C"/>
    <w:rsid w:val="001E6B90"/>
    <w:rsid w:val="001F3236"/>
    <w:rsid w:val="001F4D29"/>
    <w:rsid w:val="001F5981"/>
    <w:rsid w:val="001F5B63"/>
    <w:rsid w:val="00205412"/>
    <w:rsid w:val="0020622F"/>
    <w:rsid w:val="00210F3F"/>
    <w:rsid w:val="00211450"/>
    <w:rsid w:val="00211CFF"/>
    <w:rsid w:val="002234C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90DA1"/>
    <w:rsid w:val="002A72AE"/>
    <w:rsid w:val="002B44A9"/>
    <w:rsid w:val="002B4EEC"/>
    <w:rsid w:val="002B733A"/>
    <w:rsid w:val="002C0925"/>
    <w:rsid w:val="002D3295"/>
    <w:rsid w:val="002D41D0"/>
    <w:rsid w:val="002E4739"/>
    <w:rsid w:val="002E6375"/>
    <w:rsid w:val="002E6CA8"/>
    <w:rsid w:val="002F4915"/>
    <w:rsid w:val="00304069"/>
    <w:rsid w:val="00304B4A"/>
    <w:rsid w:val="00310BAC"/>
    <w:rsid w:val="00312F69"/>
    <w:rsid w:val="00320C33"/>
    <w:rsid w:val="003242CF"/>
    <w:rsid w:val="003254A0"/>
    <w:rsid w:val="00331C10"/>
    <w:rsid w:val="003450B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502F"/>
    <w:rsid w:val="00396443"/>
    <w:rsid w:val="003A037B"/>
    <w:rsid w:val="003A31B0"/>
    <w:rsid w:val="003A72AC"/>
    <w:rsid w:val="003B1470"/>
    <w:rsid w:val="003B777D"/>
    <w:rsid w:val="003C7DAD"/>
    <w:rsid w:val="003C7FB1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56C55"/>
    <w:rsid w:val="004827E6"/>
    <w:rsid w:val="00483322"/>
    <w:rsid w:val="00483AE5"/>
    <w:rsid w:val="00485065"/>
    <w:rsid w:val="00486F5A"/>
    <w:rsid w:val="0049078E"/>
    <w:rsid w:val="00494644"/>
    <w:rsid w:val="004A3441"/>
    <w:rsid w:val="004A6360"/>
    <w:rsid w:val="004B20E0"/>
    <w:rsid w:val="004B46D3"/>
    <w:rsid w:val="004C6BF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C6D40"/>
    <w:rsid w:val="005D27CF"/>
    <w:rsid w:val="005D78FD"/>
    <w:rsid w:val="005F37E5"/>
    <w:rsid w:val="00601257"/>
    <w:rsid w:val="00603309"/>
    <w:rsid w:val="00604D78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136F"/>
    <w:rsid w:val="00686B1E"/>
    <w:rsid w:val="00697CD8"/>
    <w:rsid w:val="006A5952"/>
    <w:rsid w:val="006B19E5"/>
    <w:rsid w:val="006B3200"/>
    <w:rsid w:val="006B571A"/>
    <w:rsid w:val="006C15A4"/>
    <w:rsid w:val="006C2F42"/>
    <w:rsid w:val="006C4A77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36CDC"/>
    <w:rsid w:val="00740E81"/>
    <w:rsid w:val="00742B82"/>
    <w:rsid w:val="00743B1E"/>
    <w:rsid w:val="00746987"/>
    <w:rsid w:val="00747C96"/>
    <w:rsid w:val="00751455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3671"/>
    <w:rsid w:val="00786B8E"/>
    <w:rsid w:val="007A1A89"/>
    <w:rsid w:val="007A5914"/>
    <w:rsid w:val="007C31C8"/>
    <w:rsid w:val="007D0676"/>
    <w:rsid w:val="007E1C2D"/>
    <w:rsid w:val="007E5E02"/>
    <w:rsid w:val="007F09DA"/>
    <w:rsid w:val="007F163A"/>
    <w:rsid w:val="007F4FCC"/>
    <w:rsid w:val="007F65A3"/>
    <w:rsid w:val="00807AE6"/>
    <w:rsid w:val="008115E9"/>
    <w:rsid w:val="00811AB9"/>
    <w:rsid w:val="0083703B"/>
    <w:rsid w:val="008452D9"/>
    <w:rsid w:val="0085030E"/>
    <w:rsid w:val="00853340"/>
    <w:rsid w:val="00866067"/>
    <w:rsid w:val="008776E5"/>
    <w:rsid w:val="00885068"/>
    <w:rsid w:val="008931B0"/>
    <w:rsid w:val="008A326A"/>
    <w:rsid w:val="008A7E7C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0FCE"/>
    <w:rsid w:val="009232C2"/>
    <w:rsid w:val="009260D0"/>
    <w:rsid w:val="009314E8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85A90"/>
    <w:rsid w:val="00991B66"/>
    <w:rsid w:val="00994216"/>
    <w:rsid w:val="0099718C"/>
    <w:rsid w:val="009A04CA"/>
    <w:rsid w:val="009A4BA1"/>
    <w:rsid w:val="009A761E"/>
    <w:rsid w:val="009C2969"/>
    <w:rsid w:val="009D155F"/>
    <w:rsid w:val="009D30C4"/>
    <w:rsid w:val="009D3ACE"/>
    <w:rsid w:val="009D5198"/>
    <w:rsid w:val="009D72E5"/>
    <w:rsid w:val="009E08FF"/>
    <w:rsid w:val="009E61B2"/>
    <w:rsid w:val="009F7C60"/>
    <w:rsid w:val="00A0116B"/>
    <w:rsid w:val="00A147A6"/>
    <w:rsid w:val="00A1735C"/>
    <w:rsid w:val="00A25094"/>
    <w:rsid w:val="00A367FF"/>
    <w:rsid w:val="00A37E88"/>
    <w:rsid w:val="00A50553"/>
    <w:rsid w:val="00A64B34"/>
    <w:rsid w:val="00A71E70"/>
    <w:rsid w:val="00A74FCC"/>
    <w:rsid w:val="00A82696"/>
    <w:rsid w:val="00A85D55"/>
    <w:rsid w:val="00AA182D"/>
    <w:rsid w:val="00AB0656"/>
    <w:rsid w:val="00AB565D"/>
    <w:rsid w:val="00AC63A2"/>
    <w:rsid w:val="00AD112D"/>
    <w:rsid w:val="00AD171D"/>
    <w:rsid w:val="00AD5265"/>
    <w:rsid w:val="00AD6AD0"/>
    <w:rsid w:val="00AE2FC3"/>
    <w:rsid w:val="00AF47E1"/>
    <w:rsid w:val="00B02D0F"/>
    <w:rsid w:val="00B02EA6"/>
    <w:rsid w:val="00B046C1"/>
    <w:rsid w:val="00B07834"/>
    <w:rsid w:val="00B1550F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71F2C"/>
    <w:rsid w:val="00B80259"/>
    <w:rsid w:val="00B8438A"/>
    <w:rsid w:val="00B8543E"/>
    <w:rsid w:val="00B87608"/>
    <w:rsid w:val="00B91FAF"/>
    <w:rsid w:val="00BA223B"/>
    <w:rsid w:val="00BA4129"/>
    <w:rsid w:val="00BA7BE8"/>
    <w:rsid w:val="00BB359B"/>
    <w:rsid w:val="00BB5607"/>
    <w:rsid w:val="00BC3471"/>
    <w:rsid w:val="00BC356C"/>
    <w:rsid w:val="00BC4E77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9308C"/>
    <w:rsid w:val="00C93F55"/>
    <w:rsid w:val="00CA3F8C"/>
    <w:rsid w:val="00CB08CC"/>
    <w:rsid w:val="00CB2D0F"/>
    <w:rsid w:val="00CB574B"/>
    <w:rsid w:val="00CB7870"/>
    <w:rsid w:val="00CC0C47"/>
    <w:rsid w:val="00CC3B13"/>
    <w:rsid w:val="00CC605B"/>
    <w:rsid w:val="00CC6E32"/>
    <w:rsid w:val="00CD4D2B"/>
    <w:rsid w:val="00CE56FD"/>
    <w:rsid w:val="00CE5B35"/>
    <w:rsid w:val="00CF03CC"/>
    <w:rsid w:val="00D04DD1"/>
    <w:rsid w:val="00D15CAA"/>
    <w:rsid w:val="00D17E02"/>
    <w:rsid w:val="00D2109C"/>
    <w:rsid w:val="00D27889"/>
    <w:rsid w:val="00D27DC3"/>
    <w:rsid w:val="00D329A0"/>
    <w:rsid w:val="00D32CC9"/>
    <w:rsid w:val="00D3577C"/>
    <w:rsid w:val="00D43AC0"/>
    <w:rsid w:val="00D637EC"/>
    <w:rsid w:val="00D63A36"/>
    <w:rsid w:val="00D671D8"/>
    <w:rsid w:val="00D8019B"/>
    <w:rsid w:val="00D80771"/>
    <w:rsid w:val="00D812F1"/>
    <w:rsid w:val="00D85628"/>
    <w:rsid w:val="00D914D8"/>
    <w:rsid w:val="00DA1F66"/>
    <w:rsid w:val="00DA36EF"/>
    <w:rsid w:val="00DC17D5"/>
    <w:rsid w:val="00DC1C6F"/>
    <w:rsid w:val="00DC2DB9"/>
    <w:rsid w:val="00DD4DD4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C7589"/>
    <w:rsid w:val="00ED219F"/>
    <w:rsid w:val="00EE497B"/>
    <w:rsid w:val="00EE5747"/>
    <w:rsid w:val="00EF0198"/>
    <w:rsid w:val="00EF7436"/>
    <w:rsid w:val="00F1179F"/>
    <w:rsid w:val="00F12F9F"/>
    <w:rsid w:val="00F16576"/>
    <w:rsid w:val="00F17FDF"/>
    <w:rsid w:val="00F208E3"/>
    <w:rsid w:val="00F23572"/>
    <w:rsid w:val="00F235D6"/>
    <w:rsid w:val="00F27FA3"/>
    <w:rsid w:val="00F35DFF"/>
    <w:rsid w:val="00F5037A"/>
    <w:rsid w:val="00F508FD"/>
    <w:rsid w:val="00F51303"/>
    <w:rsid w:val="00F542D4"/>
    <w:rsid w:val="00F60399"/>
    <w:rsid w:val="00F616CA"/>
    <w:rsid w:val="00F62599"/>
    <w:rsid w:val="00F66CE1"/>
    <w:rsid w:val="00F72DA0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5F28"/>
    <w:rsid w:val="00FE4D5F"/>
    <w:rsid w:val="00FE67CC"/>
    <w:rsid w:val="00FE68F0"/>
    <w:rsid w:val="00FE7CB3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D1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tutordvd.com/public/Multiply_3Digit_by_3Digit_Numbers.cfm" TargetMode="External"/><Relationship Id="rId13" Type="http://schemas.openxmlformats.org/officeDocument/2006/relationships/hyperlink" Target="https://www.mathtutordvd.com/public/Multiply_3Digit_by_3Digit_Numbers.cf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pinterest.com/pin/262616221999745706/" TargetMode="External"/><Relationship Id="rId17" Type="http://schemas.openxmlformats.org/officeDocument/2006/relationships/hyperlink" Target="https://www.pinterest.com/pin/26261622199974570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8MdiWaMLi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W8MdiWaMLi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on.com/lesson-plan/3-digit-multiplication/" TargetMode="External"/><Relationship Id="rId10" Type="http://schemas.openxmlformats.org/officeDocument/2006/relationships/hyperlink" Target="https://www.education.com/lesson-plan/3-digit-multiplication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-shortcut-tricks.com/multiplication-of-three-digit-numbers-shortcut-tricks/" TargetMode="External"/><Relationship Id="rId14" Type="http://schemas.openxmlformats.org/officeDocument/2006/relationships/hyperlink" Target="http://www.math-shortcut-tricks.com/multiplication-of-three-digit-numbers-shortcut-trick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3321C"/>
    <w:rsid w:val="00071DA5"/>
    <w:rsid w:val="000A0B4E"/>
    <w:rsid w:val="000C40AE"/>
    <w:rsid w:val="000E3902"/>
    <w:rsid w:val="00106507"/>
    <w:rsid w:val="00253619"/>
    <w:rsid w:val="00280CE5"/>
    <w:rsid w:val="00465BCF"/>
    <w:rsid w:val="00476343"/>
    <w:rsid w:val="004A008E"/>
    <w:rsid w:val="004A5121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26453"/>
    <w:rsid w:val="00B67D1F"/>
    <w:rsid w:val="00BD26EB"/>
    <w:rsid w:val="00C87D32"/>
    <w:rsid w:val="00C93DC1"/>
    <w:rsid w:val="00D22ED1"/>
    <w:rsid w:val="00D41B95"/>
    <w:rsid w:val="00D92979"/>
    <w:rsid w:val="00DA0D53"/>
    <w:rsid w:val="00DF6899"/>
    <w:rsid w:val="00E17671"/>
    <w:rsid w:val="00EB30E9"/>
    <w:rsid w:val="00E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5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2019-05-15T17:52:00Z</dcterms:created>
  <dcterms:modified xsi:type="dcterms:W3CDTF">2019-08-14T14:45:00Z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