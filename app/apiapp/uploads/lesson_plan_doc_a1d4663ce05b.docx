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3F947C20" w:rsidR="00C17E2A" w:rsidRDefault="005972FB">
            <w:pPr>
              <w:pStyle w:val="Title"/>
            </w:pPr>
            <w:r>
              <w:t>WATER-FLOATING AND SINKING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0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4C98F36B" w:rsidR="00C17E2A" w:rsidRDefault="00B816D0">
                <w:pPr>
                  <w:pStyle w:val="Date"/>
                </w:pPr>
                <w:r>
                  <w:t>10.9.2018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0983A7F0" w:rsidR="00C17E2A" w:rsidRDefault="005972FB">
                  <w:r>
                    <w:t>Basic Science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C095BC0" w14:textId="32B84F28" w:rsidR="00B66511" w:rsidRDefault="00FB79FB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Objects that float on water.</w:t>
            </w:r>
            <w:r w:rsidR="000A37E8">
              <w:t xml:space="preserve"> </w:t>
            </w:r>
          </w:p>
          <w:p w14:paraId="458BD9FD" w14:textId="3DC9B275" w:rsidR="00453D92" w:rsidRDefault="00FB79FB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Objects that sink in water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369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4C28FAC" w14:textId="50D73C46" w:rsidR="00B046C1" w:rsidRDefault="002E3E12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-C</w:t>
                                  </w:r>
                                  <w:r w:rsidR="00793C95">
                                    <w:t>lear plastic container</w:t>
                                  </w:r>
                                </w:p>
                                <w:p w14:paraId="270E7CD9" w14:textId="77777777" w:rsidR="002E3E12" w:rsidRDefault="002E3E12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-Water</w:t>
                                  </w:r>
                                </w:p>
                                <w:p w14:paraId="1AE53A2E" w14:textId="77777777" w:rsidR="002E3E12" w:rsidRDefault="002E3E12" w:rsidP="002E3E1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 Sink and float objects (bottle top,</w:t>
                                  </w:r>
                                </w:p>
                                <w:p w14:paraId="4332E8DA" w14:textId="66F5A9A9" w:rsidR="002E3E12" w:rsidRDefault="002E3E12" w:rsidP="002E3E1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 xml:space="preserve"> woo</w:t>
                                  </w:r>
                                  <w:r w:rsidRPr="00240408">
                                    <w:t xml:space="preserve">den peg, pop stick, </w:t>
                                  </w:r>
                                </w:p>
                                <w:p w14:paraId="2F0847C0" w14:textId="11CBCDCC" w:rsidR="002E3E12" w:rsidRDefault="00AB732F" w:rsidP="002E3E1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 w:rsidRPr="00240408">
                                    <w:t>feather,</w:t>
                                  </w:r>
                                  <w:r>
                                    <w:t xml:space="preserve"> coin, key, </w:t>
                                  </w:r>
                                  <w:r w:rsidR="002E3E12" w:rsidRPr="00240408">
                                    <w:t>stone, button,</w:t>
                                  </w:r>
                                </w:p>
                                <w:p w14:paraId="65B6A6B9" w14:textId="77777777" w:rsidR="00AB732F" w:rsidRDefault="00AB732F" w:rsidP="002E3E1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 xml:space="preserve"> shell, Pencil, </w:t>
                                  </w:r>
                                  <w:r w:rsidRPr="00AB732F">
                                    <w:t xml:space="preserve">paper clip </w:t>
                                  </w:r>
                                  <w:r>
                                    <w:t xml:space="preserve"> crayon, </w:t>
                                  </w:r>
                                </w:p>
                                <w:p w14:paraId="015A1F91" w14:textId="7DCA5D31" w:rsidR="00AB732F" w:rsidRDefault="00AB732F" w:rsidP="00AB732F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marble, plastic spoon,</w:t>
                                  </w:r>
                                  <w:r w:rsidRPr="00AB732F">
                                    <w:t xml:space="preserve"> bar of soap</w:t>
                                  </w:r>
                                  <w:r>
                                    <w:t>,</w:t>
                                  </w:r>
                                  <w:r w:rsidRPr="00240408">
                                    <w:t xml:space="preserve"> leaf</w:t>
                                  </w:r>
                                </w:p>
                                <w:p w14:paraId="5E1DB501" w14:textId="77777777" w:rsidR="002E3E12" w:rsidRDefault="00AB732F" w:rsidP="00AB732F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 xml:space="preserve"> etc.</w:t>
                                  </w:r>
                                  <w:r w:rsidR="002E3E12">
                                    <w:t>)</w:t>
                                  </w:r>
                                </w:p>
                                <w:p w14:paraId="6E83C987" w14:textId="77777777" w:rsidR="00EE25C7" w:rsidRDefault="00EE25C7" w:rsidP="00AB732F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-Toy ship</w:t>
                                  </w:r>
                                </w:p>
                                <w:p w14:paraId="4BE61749" w14:textId="7F9BA64C" w:rsidR="00EE25C7" w:rsidRDefault="00EE25C7" w:rsidP="00AB732F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D0679BA" w14:textId="7510746A" w:rsidR="004F6D32" w:rsidRDefault="00567A2A" w:rsidP="0087408D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87408D" w:rsidRPr="006C4D9D">
                                      <w:rPr>
                                        <w:rStyle w:val="Hyperlink"/>
                                      </w:rPr>
                                      <w:t>https://oar.marine.ie/bitstream/handle/10793/938/LessonPlan_Science_What%20Floats%20What%20Sinks%20and%20Why_191213.pdf?sequence=1&amp;isAllowed=y</w:t>
                                    </w:r>
                                  </w:hyperlink>
                                </w:p>
                                <w:p w14:paraId="4C1DC721" w14:textId="3C27E1EF" w:rsidR="0087408D" w:rsidRDefault="00567A2A" w:rsidP="003326B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3326BB" w:rsidRPr="006C4D9D">
                                      <w:rPr>
                                        <w:rStyle w:val="Hyperlink"/>
                                      </w:rPr>
                                      <w:t>https://www.uen.org/lessonplan/view/5673</w:t>
                                    </w:r>
                                  </w:hyperlink>
                                </w:p>
                                <w:p w14:paraId="4146839A" w14:textId="4162B6DA" w:rsidR="003326BB" w:rsidRDefault="00567A2A" w:rsidP="008150B1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8150B1" w:rsidRPr="006C4D9D">
                                      <w:rPr>
                                        <w:rStyle w:val="Hyperlink"/>
                                      </w:rPr>
                                      <w:t>https://www.education.com/lesson-plan/matter-sink-or-float/</w:t>
                                    </w:r>
                                  </w:hyperlink>
                                </w:p>
                                <w:p w14:paraId="6EB31061" w14:textId="40906C68" w:rsidR="008150B1" w:rsidRDefault="00567A2A" w:rsidP="008150B1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8150B1" w:rsidRPr="006C4D9D">
                                      <w:rPr>
                                        <w:rStyle w:val="Hyperlink"/>
                                      </w:rPr>
                                      <w:t>https://www.brighthubeducation.com/lesson-plans-grades-1-2/129311-first-grade-summer-science-what-floats/</w:t>
                                    </w:r>
                                  </w:hyperlink>
                                </w:p>
                                <w:p w14:paraId="7EB22ADC" w14:textId="77777777" w:rsidR="008150B1" w:rsidRDefault="008150B1" w:rsidP="008150B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  <w:p w14:paraId="266D3DBF" w14:textId="3DFF7508" w:rsidR="00C82CFC" w:rsidRDefault="00C82CFC" w:rsidP="008150B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369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4C28FAC" w14:textId="50D73C46" w:rsidR="00B046C1" w:rsidRDefault="002E3E12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-C</w:t>
                            </w:r>
                            <w:r w:rsidR="00793C95">
                              <w:t>lear plastic container</w:t>
                            </w:r>
                          </w:p>
                          <w:p w14:paraId="270E7CD9" w14:textId="77777777" w:rsidR="002E3E12" w:rsidRDefault="002E3E12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-Water</w:t>
                            </w:r>
                          </w:p>
                          <w:p w14:paraId="1AE53A2E" w14:textId="77777777" w:rsidR="002E3E12" w:rsidRDefault="002E3E12" w:rsidP="002E3E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 Sink and float objects (bottle top,</w:t>
                            </w:r>
                          </w:p>
                          <w:p w14:paraId="4332E8DA" w14:textId="66F5A9A9" w:rsidR="002E3E12" w:rsidRDefault="002E3E12" w:rsidP="002E3E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 xml:space="preserve"> woo</w:t>
                            </w:r>
                            <w:r w:rsidRPr="00240408">
                              <w:t xml:space="preserve">den peg, pop stick, </w:t>
                            </w:r>
                          </w:p>
                          <w:p w14:paraId="2F0847C0" w14:textId="11CBCDCC" w:rsidR="002E3E12" w:rsidRDefault="00AB732F" w:rsidP="002E3E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 w:rsidRPr="00240408">
                              <w:t>feather,</w:t>
                            </w:r>
                            <w:r>
                              <w:t xml:space="preserve"> coin, key, </w:t>
                            </w:r>
                            <w:r w:rsidR="002E3E12" w:rsidRPr="00240408">
                              <w:t>stone, button,</w:t>
                            </w:r>
                          </w:p>
                          <w:p w14:paraId="65B6A6B9" w14:textId="77777777" w:rsidR="00AB732F" w:rsidRDefault="00AB732F" w:rsidP="002E3E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 xml:space="preserve"> shell, Pencil, </w:t>
                            </w:r>
                            <w:r w:rsidRPr="00AB732F">
                              <w:t xml:space="preserve">paper clip </w:t>
                            </w:r>
                            <w:r>
                              <w:t xml:space="preserve"> crayon, </w:t>
                            </w:r>
                          </w:p>
                          <w:p w14:paraId="015A1F91" w14:textId="7DCA5D31" w:rsidR="00AB732F" w:rsidRDefault="00AB732F" w:rsidP="00AB732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marble, plastic spoon,</w:t>
                            </w:r>
                            <w:r w:rsidRPr="00AB732F">
                              <w:t xml:space="preserve"> bar of soap</w:t>
                            </w:r>
                            <w:r>
                              <w:t>,</w:t>
                            </w:r>
                            <w:r w:rsidRPr="00240408">
                              <w:t xml:space="preserve"> leaf</w:t>
                            </w:r>
                          </w:p>
                          <w:p w14:paraId="5E1DB501" w14:textId="77777777" w:rsidR="002E3E12" w:rsidRDefault="00AB732F" w:rsidP="00AB732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 xml:space="preserve"> etc.</w:t>
                            </w:r>
                            <w:r w:rsidR="002E3E12">
                              <w:t>)</w:t>
                            </w:r>
                          </w:p>
                          <w:p w14:paraId="6E83C987" w14:textId="77777777" w:rsidR="00EE25C7" w:rsidRDefault="00EE25C7" w:rsidP="00AB732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-Toy ship</w:t>
                            </w:r>
                          </w:p>
                          <w:p w14:paraId="4BE61749" w14:textId="7F9BA64C" w:rsidR="00EE25C7" w:rsidRDefault="00EE25C7" w:rsidP="00AB732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D0679BA" w14:textId="7510746A" w:rsidR="004F6D32" w:rsidRDefault="00567A2A" w:rsidP="0087408D">
                            <w:pPr>
                              <w:pStyle w:val="ListBullet"/>
                            </w:pPr>
                            <w:hyperlink r:id="rId12" w:history="1">
                              <w:r w:rsidR="0087408D" w:rsidRPr="006C4D9D">
                                <w:rPr>
                                  <w:rStyle w:val="Hyperlink"/>
                                </w:rPr>
                                <w:t>https://oar.marine.ie/bitstream/handle/10793/938/LessonPlan_Science_What%20Floats%20What%20Sinks%20and%20Why_191213.pdf?sequence=1&amp;isAllowed=y</w:t>
                              </w:r>
                            </w:hyperlink>
                          </w:p>
                          <w:p w14:paraId="4C1DC721" w14:textId="3C27E1EF" w:rsidR="0087408D" w:rsidRDefault="00567A2A" w:rsidP="003326BB">
                            <w:pPr>
                              <w:pStyle w:val="ListBullet"/>
                            </w:pPr>
                            <w:hyperlink r:id="rId13" w:history="1">
                              <w:r w:rsidR="003326BB" w:rsidRPr="006C4D9D">
                                <w:rPr>
                                  <w:rStyle w:val="Hyperlink"/>
                                </w:rPr>
                                <w:t>https://www.uen.org/lessonplan/view/5673</w:t>
                              </w:r>
                            </w:hyperlink>
                          </w:p>
                          <w:p w14:paraId="4146839A" w14:textId="4162B6DA" w:rsidR="003326BB" w:rsidRDefault="00567A2A" w:rsidP="008150B1">
                            <w:pPr>
                              <w:pStyle w:val="ListBullet"/>
                            </w:pPr>
                            <w:hyperlink r:id="rId14" w:history="1">
                              <w:r w:rsidR="008150B1" w:rsidRPr="006C4D9D">
                                <w:rPr>
                                  <w:rStyle w:val="Hyperlink"/>
                                </w:rPr>
                                <w:t>https://www.education.com/lesson-plan/matter-sink-or-float/</w:t>
                              </w:r>
                            </w:hyperlink>
                          </w:p>
                          <w:p w14:paraId="6EB31061" w14:textId="40906C68" w:rsidR="008150B1" w:rsidRDefault="00567A2A" w:rsidP="008150B1">
                            <w:pPr>
                              <w:pStyle w:val="ListBullet"/>
                            </w:pPr>
                            <w:hyperlink r:id="rId15" w:history="1">
                              <w:r w:rsidR="008150B1" w:rsidRPr="006C4D9D">
                                <w:rPr>
                                  <w:rStyle w:val="Hyperlink"/>
                                </w:rPr>
                                <w:t>https://www.brighthubeducation.com/lesson-plans-grades-1-2/129311-first-grade-summer-science-what-floats/</w:t>
                              </w:r>
                            </w:hyperlink>
                          </w:p>
                          <w:p w14:paraId="7EB22ADC" w14:textId="77777777" w:rsidR="008150B1" w:rsidRDefault="008150B1" w:rsidP="008150B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  <w:p w14:paraId="266D3DBF" w14:textId="3DFF7508" w:rsidR="00C82CFC" w:rsidRDefault="00C82CFC" w:rsidP="008150B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0"/>
        <w:gridCol w:w="264"/>
        <w:gridCol w:w="3529"/>
      </w:tblGrid>
      <w:tr w:rsidR="005A4652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37D00940" w14:textId="77777777" w:rsidR="006E0F49" w:rsidRDefault="00F66B37" w:rsidP="006E0F49">
            <w:r>
              <w:t>Students will be able to</w:t>
            </w:r>
            <w:r w:rsidR="006E0F49">
              <w:t xml:space="preserve">; </w:t>
            </w:r>
          </w:p>
          <w:p w14:paraId="4C3A28E3" w14:textId="77777777" w:rsidR="006E0F49" w:rsidRDefault="006E0F49" w:rsidP="00EF2B89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I</w:t>
            </w:r>
            <w:r w:rsidR="00F66B37">
              <w:t>dentify thin</w:t>
            </w:r>
            <w:r>
              <w:t>gs that float or sink in water.</w:t>
            </w:r>
          </w:p>
          <w:p w14:paraId="5AF358B2" w14:textId="77777777" w:rsidR="00453D92" w:rsidRDefault="006E0F49" w:rsidP="00EF2B89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</w:t>
            </w:r>
            <w:r w:rsidR="00F66B37">
              <w:t>emonstrate how objects float or sink in water.</w:t>
            </w:r>
          </w:p>
          <w:p w14:paraId="6D07F4ED" w14:textId="77777777" w:rsidR="00BC1C16" w:rsidRDefault="00BC1C16" w:rsidP="00BC1C16"/>
          <w:p w14:paraId="3320A169" w14:textId="77777777" w:rsidR="00BC1C16" w:rsidRDefault="00BC1C16" w:rsidP="00BC1C16"/>
          <w:p w14:paraId="05DD111D" w14:textId="77777777" w:rsidR="00BC1C16" w:rsidRPr="00AF47E1" w:rsidRDefault="00BC1C16" w:rsidP="00BC1C16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0CE64275" w14:textId="77777777" w:rsidR="00BC1C16" w:rsidRDefault="00BC1C16" w:rsidP="00BC1C16">
            <w:pPr>
              <w:pStyle w:val="ListParagraph"/>
              <w:numPr>
                <w:ilvl w:val="0"/>
                <w:numId w:val="9"/>
              </w:numPr>
              <w:ind w:left="270" w:hanging="180"/>
            </w:pPr>
            <w:r>
              <w:t>Gather students in a group and tell them        that they will be   learning about sinking and floating.</w:t>
            </w:r>
          </w:p>
          <w:p w14:paraId="78902977" w14:textId="77777777" w:rsidR="00BC1C16" w:rsidRDefault="00BC1C16" w:rsidP="00BC1C16">
            <w:pPr>
              <w:pStyle w:val="ListParagraph"/>
              <w:numPr>
                <w:ilvl w:val="0"/>
                <w:numId w:val="9"/>
              </w:numPr>
              <w:ind w:left="270" w:hanging="180"/>
            </w:pPr>
            <w:r>
              <w:t>Show them a tub filled with water and the objects that will be tested.</w:t>
            </w:r>
          </w:p>
          <w:p w14:paraId="4D93A574" w14:textId="77777777" w:rsidR="00BC1C16" w:rsidRDefault="00BC1C16" w:rsidP="00BC1C16">
            <w:pPr>
              <w:pStyle w:val="ListParagraph"/>
              <w:numPr>
                <w:ilvl w:val="0"/>
                <w:numId w:val="9"/>
              </w:numPr>
              <w:ind w:left="270" w:hanging="180"/>
            </w:pPr>
            <w:r>
              <w:t xml:space="preserve">Define </w:t>
            </w:r>
            <w:r>
              <w:rPr>
                <w:rStyle w:val="Strong"/>
              </w:rPr>
              <w:t>sink</w:t>
            </w:r>
            <w:r>
              <w:t xml:space="preserve"> as the action of an object </w:t>
            </w:r>
            <w:r>
              <w:lastRenderedPageBreak/>
              <w:t>when it becomes submerged in a liquid.</w:t>
            </w:r>
          </w:p>
          <w:p w14:paraId="343F2A49" w14:textId="77777777" w:rsidR="00BC1C16" w:rsidRDefault="00BC1C16" w:rsidP="00BC1C16">
            <w:pPr>
              <w:pStyle w:val="ListParagraph"/>
              <w:numPr>
                <w:ilvl w:val="0"/>
                <w:numId w:val="9"/>
              </w:numPr>
              <w:ind w:left="270" w:hanging="180"/>
            </w:pPr>
            <w:r>
              <w:t xml:space="preserve">Define </w:t>
            </w:r>
            <w:r>
              <w:rPr>
                <w:rStyle w:val="Strong"/>
              </w:rPr>
              <w:t>float</w:t>
            </w:r>
            <w:r>
              <w:t xml:space="preserve"> as the action of an object when it sits on the surface of a liquid.</w:t>
            </w:r>
          </w:p>
          <w:p w14:paraId="7645EF82" w14:textId="77777777" w:rsidR="00BC1C16" w:rsidRPr="004652A4" w:rsidRDefault="00BC1C16" w:rsidP="00BC1C16">
            <w:pPr>
              <w:pStyle w:val="ListParagraph"/>
              <w:numPr>
                <w:ilvl w:val="0"/>
                <w:numId w:val="9"/>
              </w:numPr>
              <w:ind w:left="270" w:hanging="180"/>
            </w:pPr>
            <w:r w:rsidRPr="004652A4">
              <w:t xml:space="preserve">Have students guess </w:t>
            </w:r>
          </w:p>
          <w:p w14:paraId="051F8770" w14:textId="2FFFF0B7" w:rsidR="00BC1C16" w:rsidRDefault="00BC1C16" w:rsidP="00BC1C16">
            <w:pPr>
              <w:pStyle w:val="ListParagraph"/>
              <w:ind w:left="270"/>
            </w:pPr>
            <w:r w:rsidRPr="004652A4">
              <w:t xml:space="preserve">which objects will </w:t>
            </w:r>
            <w:r w:rsidRPr="004652A4">
              <w:t>sink,</w:t>
            </w:r>
            <w:r w:rsidRPr="004652A4">
              <w:t xml:space="preserve"> and which will </w:t>
            </w:r>
            <w:r w:rsidRPr="004652A4">
              <w:t>float</w:t>
            </w:r>
            <w:r>
              <w:t>?</w:t>
            </w:r>
          </w:p>
          <w:p w14:paraId="16B2ED48" w14:textId="68986AE9" w:rsidR="00BC1C16" w:rsidRPr="004652A4" w:rsidRDefault="00BC1C16" w:rsidP="00BC1C16">
            <w:pPr>
              <w:pStyle w:val="ListParagraph"/>
              <w:numPr>
                <w:ilvl w:val="0"/>
                <w:numId w:val="9"/>
              </w:numPr>
              <w:ind w:left="284" w:hanging="142"/>
            </w:pPr>
            <w:r w:rsidRPr="004652A4">
              <w:t>Tell students that lighter objects are more likely to stay on the surface of the water and heavier objects are more likely to sink to the bottom of the tub.</w:t>
            </w:r>
          </w:p>
          <w:p w14:paraId="69459B46" w14:textId="77777777" w:rsidR="00BC1C16" w:rsidRPr="004652A4" w:rsidRDefault="00BC1C16" w:rsidP="00BC1C1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 w:hanging="180"/>
            </w:pPr>
            <w:r w:rsidRPr="004652A4">
              <w:t xml:space="preserve">Drop a couple objects into the water to </w:t>
            </w:r>
          </w:p>
          <w:p w14:paraId="3915A0E4" w14:textId="27F9F130" w:rsidR="00BC1C16" w:rsidRDefault="00BC1C16" w:rsidP="00BC1C1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 w:hanging="180"/>
            </w:pPr>
            <w:r>
              <w:t>S</w:t>
            </w:r>
            <w:r w:rsidRPr="004652A4">
              <w:t xml:space="preserve">how students how you would </w:t>
            </w:r>
            <w:r>
              <w:t>like them to place the objects avoid splashing and show</w:t>
            </w:r>
            <w:r w:rsidRPr="004652A4">
              <w:t xml:space="preserve"> them what you are looking for to determine whether the object floats or sinks. </w:t>
            </w:r>
          </w:p>
          <w:p w14:paraId="1F99114B" w14:textId="0319960C" w:rsidR="00BC1C16" w:rsidRPr="004652A4" w:rsidRDefault="00BC1C16" w:rsidP="00BC1C16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84" w:hanging="284"/>
            </w:pPr>
            <w:r w:rsidRPr="004652A4">
              <w:t xml:space="preserve">Make a "float" and a "sink" pile and put your objects in their corresponding pile. </w:t>
            </w:r>
          </w:p>
          <w:p w14:paraId="22A31125" w14:textId="654C1724" w:rsidR="00BC1C16" w:rsidRPr="000A37E8" w:rsidRDefault="00BC1C16" w:rsidP="00BC1C16"/>
        </w:tc>
        <w:tc>
          <w:tcPr>
            <w:tcW w:w="150" w:type="pct"/>
          </w:tcPr>
          <w:p w14:paraId="64D57A7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05ED0A66" w14:textId="77777777" w:rsidR="00C63827" w:rsidRDefault="00F616CA" w:rsidP="00C63827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="004652A4">
              <w:rPr>
                <w:b/>
              </w:rPr>
              <w:t>Mins</w:t>
            </w:r>
          </w:p>
          <w:p w14:paraId="1CA4469D" w14:textId="7A657EA7" w:rsidR="00240408" w:rsidRPr="00240408" w:rsidRDefault="00240408" w:rsidP="006758D2">
            <w:pPr>
              <w:pStyle w:val="ListParagraph"/>
              <w:numPr>
                <w:ilvl w:val="0"/>
                <w:numId w:val="36"/>
              </w:numPr>
              <w:ind w:left="202" w:hanging="180"/>
              <w:rPr>
                <w:b/>
              </w:rPr>
            </w:pPr>
            <w:r>
              <w:t>Bring the students together in a group.</w:t>
            </w:r>
          </w:p>
          <w:p w14:paraId="67EC6878" w14:textId="765EAE6B" w:rsidR="00C63827" w:rsidRPr="00C63827" w:rsidRDefault="00240408" w:rsidP="006758D2">
            <w:pPr>
              <w:pStyle w:val="ListParagraph"/>
              <w:numPr>
                <w:ilvl w:val="0"/>
                <w:numId w:val="36"/>
              </w:numPr>
              <w:ind w:left="202" w:hanging="180"/>
              <w:rPr>
                <w:b/>
              </w:rPr>
            </w:pPr>
            <w:r>
              <w:t>Y</w:t>
            </w:r>
            <w:r w:rsidR="00C63827">
              <w:t>ou will need 2</w:t>
            </w:r>
            <w:r w:rsidR="00C63827" w:rsidRPr="00C63827">
              <w:t xml:space="preserve"> la</w:t>
            </w:r>
            <w:r w:rsidR="00C63827">
              <w:t xml:space="preserve">rge </w:t>
            </w:r>
            <w:r w:rsidR="002E3E12">
              <w:t>clear</w:t>
            </w:r>
            <w:r w:rsidR="00C63827">
              <w:t xml:space="preserve"> containers filled with </w:t>
            </w:r>
            <w:r w:rsidR="00BC1C16">
              <w:t xml:space="preserve">water </w:t>
            </w:r>
            <w:r w:rsidR="00BC1C16" w:rsidRPr="00C63827">
              <w:t>to</w:t>
            </w:r>
            <w:r w:rsidR="00C63827" w:rsidRPr="00C63827">
              <w:t xml:space="preserve"> sort floating and sinking </w:t>
            </w:r>
            <w:r>
              <w:t>objects.</w:t>
            </w:r>
          </w:p>
          <w:p w14:paraId="0A4FC4E6" w14:textId="1B1C9EAF" w:rsidR="00240408" w:rsidRPr="00240408" w:rsidRDefault="00C63827" w:rsidP="006758D2">
            <w:pPr>
              <w:pStyle w:val="ListParagraph"/>
              <w:numPr>
                <w:ilvl w:val="0"/>
                <w:numId w:val="36"/>
              </w:numPr>
              <w:ind w:left="202" w:hanging="180"/>
              <w:rPr>
                <w:b/>
              </w:rPr>
            </w:pPr>
            <w:r>
              <w:t xml:space="preserve"> </w:t>
            </w:r>
            <w:r w:rsidR="00D34BF4">
              <w:t>Have them label</w:t>
            </w:r>
            <w:r>
              <w:t xml:space="preserve"> the </w:t>
            </w:r>
            <w:r w:rsidR="00240408">
              <w:t xml:space="preserve">first </w:t>
            </w:r>
            <w:r>
              <w:t xml:space="preserve">container </w:t>
            </w:r>
            <w:r w:rsidR="00240408">
              <w:t>“</w:t>
            </w:r>
            <w:r>
              <w:t>Floating</w:t>
            </w:r>
            <w:r w:rsidR="00240408">
              <w:t>” and the second one “</w:t>
            </w:r>
            <w:r w:rsidR="00D34BF4">
              <w:t>Sinking</w:t>
            </w:r>
            <w:r w:rsidR="00240408">
              <w:t>”</w:t>
            </w:r>
          </w:p>
          <w:p w14:paraId="019ACAA4" w14:textId="23A57836" w:rsidR="00866BB7" w:rsidRDefault="00240408" w:rsidP="006758D2">
            <w:pPr>
              <w:pStyle w:val="ListParagraph"/>
              <w:numPr>
                <w:ilvl w:val="0"/>
                <w:numId w:val="36"/>
              </w:numPr>
              <w:ind w:left="202" w:hanging="180"/>
            </w:pPr>
            <w:r w:rsidRPr="00240408">
              <w:t xml:space="preserve">Gather objects like </w:t>
            </w:r>
            <w:r w:rsidR="00D34BF4">
              <w:t>large rock, bottle top, woo</w:t>
            </w:r>
            <w:r w:rsidR="00C63827" w:rsidRPr="00240408">
              <w:t>den peg, pop stick, feather, coin, key, gem stone, button, shell and a leaf</w:t>
            </w:r>
            <w:r w:rsidR="00D34BF4">
              <w:t>.</w:t>
            </w:r>
          </w:p>
          <w:p w14:paraId="085AEA50" w14:textId="1492AB38" w:rsidR="00D34BF4" w:rsidRDefault="00866BB7" w:rsidP="006758D2">
            <w:pPr>
              <w:pStyle w:val="ListParagraph"/>
              <w:numPr>
                <w:ilvl w:val="0"/>
                <w:numId w:val="36"/>
              </w:numPr>
              <w:ind w:left="202" w:hanging="180"/>
            </w:pPr>
            <w:r w:rsidRPr="00866BB7">
              <w:t>Place on</w:t>
            </w:r>
            <w:r w:rsidR="00D34BF4">
              <w:t xml:space="preserve">e item into the water at a time and ask </w:t>
            </w:r>
            <w:r w:rsidR="00BC1C16">
              <w:t>them</w:t>
            </w:r>
            <w:r w:rsidR="00BC1C16" w:rsidRPr="00866BB7">
              <w:t> </w:t>
            </w:r>
            <w:r w:rsidR="00BC1C16">
              <w:t>“</w:t>
            </w:r>
            <w:r w:rsidR="00BC1C16" w:rsidRPr="00866BB7">
              <w:t>Does</w:t>
            </w:r>
            <w:r w:rsidRPr="00866BB7">
              <w:t xml:space="preserve"> it float or sink</w:t>
            </w:r>
            <w:r w:rsidR="00BC1C16">
              <w:t>”</w:t>
            </w:r>
            <w:r w:rsidRPr="00866BB7">
              <w:t>?  Place the object into the co</w:t>
            </w:r>
            <w:r w:rsidR="00D34BF4">
              <w:t>rresponding labeled container.</w:t>
            </w:r>
          </w:p>
          <w:p w14:paraId="5D1C760C" w14:textId="77777777" w:rsidR="00D34BF4" w:rsidRDefault="00866BB7" w:rsidP="006758D2">
            <w:pPr>
              <w:pStyle w:val="ListParagraph"/>
              <w:numPr>
                <w:ilvl w:val="0"/>
                <w:numId w:val="36"/>
              </w:numPr>
              <w:ind w:left="202" w:hanging="180"/>
            </w:pPr>
            <w:r w:rsidRPr="00866BB7">
              <w:t xml:space="preserve">Talk about why some </w:t>
            </w:r>
            <w:r w:rsidR="00D34BF4">
              <w:t>objects sank and others didn’t.</w:t>
            </w:r>
          </w:p>
          <w:p w14:paraId="08AC7F93" w14:textId="77777777" w:rsidR="00D34BF4" w:rsidRDefault="00866BB7" w:rsidP="006758D2">
            <w:pPr>
              <w:pStyle w:val="ListParagraph"/>
              <w:numPr>
                <w:ilvl w:val="0"/>
                <w:numId w:val="36"/>
              </w:numPr>
              <w:ind w:left="202" w:hanging="180"/>
            </w:pPr>
            <w:r w:rsidRPr="00866BB7">
              <w:t xml:space="preserve">Discuss the weight, size and material the object is made of and how this influences the floating ability. </w:t>
            </w:r>
          </w:p>
          <w:p w14:paraId="22B8B4D2" w14:textId="2D671160" w:rsidR="00240408" w:rsidRDefault="00866BB7" w:rsidP="006758D2">
            <w:pPr>
              <w:pStyle w:val="ListParagraph"/>
              <w:numPr>
                <w:ilvl w:val="0"/>
                <w:numId w:val="36"/>
              </w:numPr>
              <w:ind w:left="202" w:hanging="180"/>
            </w:pPr>
            <w:r w:rsidRPr="00866BB7">
              <w:t xml:space="preserve">Talk about why there were bubbles when some objects sank. </w:t>
            </w:r>
          </w:p>
          <w:p w14:paraId="66124D04" w14:textId="358B8FF6" w:rsidR="006A7781" w:rsidRDefault="006A7781" w:rsidP="006A7781"/>
          <w:p w14:paraId="1F74DBF3" w14:textId="77777777" w:rsidR="006A7781" w:rsidRPr="00EE25C7" w:rsidRDefault="006A7781" w:rsidP="006A7781">
            <w:pPr>
              <w:rPr>
                <w:b/>
              </w:rPr>
            </w:pPr>
            <w:r w:rsidRPr="00EE25C7">
              <w:rPr>
                <w:b/>
              </w:rPr>
              <w:t xml:space="preserve">Day 3 Lesson 3- 15 mins </w:t>
            </w:r>
          </w:p>
          <w:p w14:paraId="6126B0F3" w14:textId="77777777" w:rsidR="006A7781" w:rsidRPr="00EE25C7" w:rsidRDefault="006A7781" w:rsidP="006A7781">
            <w:pPr>
              <w:pStyle w:val="ListParagraph"/>
              <w:numPr>
                <w:ilvl w:val="0"/>
                <w:numId w:val="40"/>
              </w:numPr>
              <w:ind w:left="212" w:hanging="212"/>
            </w:pPr>
            <w:r w:rsidRPr="00C63827">
              <w:t xml:space="preserve">Float a toy boat in a clear tub filled with water. </w:t>
            </w:r>
          </w:p>
          <w:p w14:paraId="245F328B" w14:textId="77777777" w:rsidR="006A7781" w:rsidRPr="00EE25C7" w:rsidRDefault="006A7781" w:rsidP="006A7781">
            <w:pPr>
              <w:pStyle w:val="ListParagraph"/>
              <w:numPr>
                <w:ilvl w:val="0"/>
                <w:numId w:val="40"/>
              </w:numPr>
              <w:ind w:left="212" w:hanging="212"/>
            </w:pPr>
            <w:r w:rsidRPr="00C63827">
              <w:t xml:space="preserve">Have students find ways to sink the ship in the tank. </w:t>
            </w:r>
          </w:p>
          <w:p w14:paraId="7322D749" w14:textId="77777777" w:rsidR="006A7781" w:rsidRPr="00EE25C7" w:rsidRDefault="006A7781" w:rsidP="006A7781">
            <w:pPr>
              <w:pStyle w:val="ListParagraph"/>
              <w:numPr>
                <w:ilvl w:val="0"/>
                <w:numId w:val="40"/>
              </w:numPr>
              <w:ind w:left="212" w:hanging="212"/>
            </w:pPr>
            <w:r w:rsidRPr="00C63827">
              <w:t xml:space="preserve">Students may wish to add items to weigh the ship down, so it is important that they use items that are waterproof. </w:t>
            </w:r>
          </w:p>
          <w:p w14:paraId="1AA9EEBA" w14:textId="77777777" w:rsidR="006A7781" w:rsidRPr="00EE25C7" w:rsidRDefault="006A7781" w:rsidP="006A7781">
            <w:pPr>
              <w:pStyle w:val="ListParagraph"/>
              <w:numPr>
                <w:ilvl w:val="0"/>
                <w:numId w:val="40"/>
              </w:numPr>
              <w:ind w:left="212" w:hanging="212"/>
            </w:pPr>
            <w:r w:rsidRPr="00C63827">
              <w:t xml:space="preserve">Explain that you can waterlog the ship by tipping it over and filling it with water. </w:t>
            </w:r>
          </w:p>
          <w:p w14:paraId="04381BEF" w14:textId="77777777" w:rsidR="006A7781" w:rsidRPr="00EE25C7" w:rsidRDefault="006A7781" w:rsidP="006A7781">
            <w:pPr>
              <w:pStyle w:val="ListParagraph"/>
              <w:numPr>
                <w:ilvl w:val="0"/>
                <w:numId w:val="40"/>
              </w:numPr>
              <w:ind w:left="212" w:hanging="212"/>
            </w:pPr>
            <w:r w:rsidRPr="00C63827">
              <w:t xml:space="preserve">Have students predict why the boat sinks when it tips over. </w:t>
            </w:r>
          </w:p>
          <w:p w14:paraId="77944270" w14:textId="58954891" w:rsidR="006A7781" w:rsidRPr="00EE25C7" w:rsidRDefault="006A7781" w:rsidP="006A7781">
            <w:pPr>
              <w:pStyle w:val="ListParagraph"/>
              <w:numPr>
                <w:ilvl w:val="0"/>
                <w:numId w:val="40"/>
              </w:numPr>
              <w:ind w:left="212" w:hanging="212"/>
            </w:pPr>
            <w:r w:rsidRPr="00C63827">
              <w:t xml:space="preserve">Explain that air inside the ship helps the boat float, but when it tips over, the air escapes and water </w:t>
            </w:r>
            <w:r w:rsidRPr="00C63827">
              <w:t>fill</w:t>
            </w:r>
            <w:r w:rsidRPr="00C63827">
              <w:t xml:space="preserve"> that space. Thus, the boat sinks.</w:t>
            </w:r>
          </w:p>
          <w:p w14:paraId="461E9CDE" w14:textId="77777777" w:rsidR="006A7781" w:rsidRPr="00866BB7" w:rsidRDefault="006A7781" w:rsidP="006A7781"/>
          <w:p w14:paraId="6CC78EF4" w14:textId="098E121A" w:rsidR="00C63827" w:rsidRPr="00C63827" w:rsidRDefault="00C63827" w:rsidP="00C63827">
            <w:pPr>
              <w:rPr>
                <w:b/>
              </w:rPr>
            </w:pP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3E41D799" w:rsidR="00AF47E1" w:rsidRPr="006758D2" w:rsidRDefault="006E0F49" w:rsidP="006758D2">
            <w:pPr>
              <w:rPr>
                <w:b/>
              </w:rPr>
            </w:pPr>
            <w:r w:rsidRPr="006758D2">
              <w:rPr>
                <w:b/>
              </w:rPr>
              <w:t>Day 2 Lesson 2</w:t>
            </w:r>
            <w:r w:rsidR="00E07205" w:rsidRPr="006758D2">
              <w:rPr>
                <w:b/>
              </w:rPr>
              <w:t xml:space="preserve">- 15 mins </w:t>
            </w:r>
          </w:p>
          <w:p w14:paraId="2F6F2050" w14:textId="66F15A78" w:rsidR="004652A4" w:rsidRPr="004652A4" w:rsidRDefault="004652A4" w:rsidP="006758D2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188" w:hanging="180"/>
            </w:pPr>
            <w:r>
              <w:t xml:space="preserve"> </w:t>
            </w:r>
            <w:r w:rsidRPr="004652A4">
              <w:t>Split your class into groups, one for each work station.</w:t>
            </w:r>
          </w:p>
          <w:p w14:paraId="55376D89" w14:textId="77777777" w:rsidR="004652A4" w:rsidRPr="004652A4" w:rsidRDefault="004652A4" w:rsidP="006758D2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188" w:hanging="180"/>
            </w:pPr>
            <w:r w:rsidRPr="004652A4">
              <w:t>Have students test one object at a time, placing them into their own "float" and "sink" piles as they finish.</w:t>
            </w:r>
          </w:p>
          <w:p w14:paraId="4A71FDC1" w14:textId="77777777" w:rsidR="004652A4" w:rsidRPr="004652A4" w:rsidRDefault="004652A4" w:rsidP="006758D2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188" w:hanging="180"/>
            </w:pPr>
            <w:r w:rsidRPr="004652A4">
              <w:t>As groups finish, go around and check their "sink" and "float" piles for correctness.</w:t>
            </w:r>
          </w:p>
          <w:p w14:paraId="1EA298BA" w14:textId="77777777" w:rsidR="006A7781" w:rsidRDefault="004652A4" w:rsidP="006758D2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188" w:hanging="180"/>
            </w:pPr>
            <w:r w:rsidRPr="004652A4">
              <w:t>Ask students to clean up any spills that may have happened, then to return to their seats.</w:t>
            </w:r>
          </w:p>
          <w:p w14:paraId="00F4F737" w14:textId="77777777" w:rsidR="006A7781" w:rsidRDefault="006A7781" w:rsidP="006A7781">
            <w:pPr>
              <w:spacing w:before="100" w:beforeAutospacing="1" w:after="100" w:afterAutospacing="1" w:line="240" w:lineRule="auto"/>
            </w:pPr>
          </w:p>
          <w:p w14:paraId="6E04CAB6" w14:textId="77777777" w:rsidR="006A7781" w:rsidRDefault="006A7781" w:rsidP="006A7781">
            <w:pPr>
              <w:spacing w:before="100" w:beforeAutospacing="1" w:after="100" w:afterAutospacing="1" w:line="240" w:lineRule="auto"/>
            </w:pPr>
          </w:p>
          <w:p w14:paraId="0F09BCC1" w14:textId="77777777" w:rsidR="006A7781" w:rsidRDefault="006A7781" w:rsidP="006A7781">
            <w:pPr>
              <w:spacing w:before="100" w:beforeAutospacing="1" w:after="100" w:afterAutospacing="1" w:line="240" w:lineRule="auto"/>
            </w:pPr>
          </w:p>
          <w:p w14:paraId="6C9CCB60" w14:textId="77777777" w:rsidR="006A7781" w:rsidRDefault="006A7781" w:rsidP="006A7781">
            <w:pPr>
              <w:spacing w:before="100" w:beforeAutospacing="1" w:after="100" w:afterAutospacing="1" w:line="240" w:lineRule="auto"/>
            </w:pPr>
          </w:p>
          <w:p w14:paraId="7EA7395D" w14:textId="77777777" w:rsidR="006A7781" w:rsidRDefault="006A7781" w:rsidP="006A7781">
            <w:pPr>
              <w:spacing w:before="100" w:beforeAutospacing="1" w:after="100" w:afterAutospacing="1" w:line="240" w:lineRule="auto"/>
            </w:pPr>
          </w:p>
          <w:p w14:paraId="5E440D59" w14:textId="77777777" w:rsidR="006A7781" w:rsidRDefault="006A7781" w:rsidP="006A7781">
            <w:pPr>
              <w:spacing w:before="100" w:beforeAutospacing="1" w:after="100" w:afterAutospacing="1" w:line="240" w:lineRule="auto"/>
            </w:pPr>
          </w:p>
          <w:p w14:paraId="47C3C497" w14:textId="77777777" w:rsidR="006A7781" w:rsidRDefault="006A7781" w:rsidP="006A7781">
            <w:pPr>
              <w:rPr>
                <w:b/>
              </w:rPr>
            </w:pPr>
          </w:p>
          <w:p w14:paraId="21AB2F32" w14:textId="3F3AA474" w:rsidR="006A7781" w:rsidRPr="00EE25C7" w:rsidRDefault="006A7781" w:rsidP="006A7781">
            <w:pPr>
              <w:rPr>
                <w:b/>
              </w:rPr>
            </w:pPr>
            <w:r w:rsidRPr="00EE25C7">
              <w:rPr>
                <w:b/>
              </w:rPr>
              <w:t xml:space="preserve">Day 4 Lesson 4- 15 mins </w:t>
            </w:r>
          </w:p>
          <w:p w14:paraId="3F3E6456" w14:textId="77777777" w:rsidR="006A7781" w:rsidRDefault="006A7781" w:rsidP="006A7781">
            <w:pPr>
              <w:pStyle w:val="ListParagraph"/>
              <w:numPr>
                <w:ilvl w:val="0"/>
                <w:numId w:val="39"/>
              </w:numPr>
              <w:ind w:left="188" w:hanging="180"/>
            </w:pPr>
            <w:r>
              <w:t>Give pairs of students a clear cup of water and small items that sink or float.</w:t>
            </w:r>
          </w:p>
          <w:p w14:paraId="579C028B" w14:textId="77777777" w:rsidR="006A7781" w:rsidRDefault="006A7781" w:rsidP="006A7781">
            <w:pPr>
              <w:pStyle w:val="ListParagraph"/>
              <w:numPr>
                <w:ilvl w:val="0"/>
                <w:numId w:val="39"/>
              </w:numPr>
              <w:ind w:left="188" w:hanging="180"/>
            </w:pPr>
            <w:r>
              <w:t xml:space="preserve"> Remind them that when an object is placed in water, the level will rise.</w:t>
            </w:r>
          </w:p>
          <w:p w14:paraId="171A7D65" w14:textId="77777777" w:rsidR="006A7781" w:rsidRDefault="006A7781" w:rsidP="006A7781">
            <w:pPr>
              <w:pStyle w:val="ListParagraph"/>
              <w:numPr>
                <w:ilvl w:val="0"/>
                <w:numId w:val="39"/>
              </w:numPr>
              <w:ind w:left="188" w:hanging="180"/>
            </w:pPr>
            <w:r>
              <w:t xml:space="preserve"> Have them predict how much they think the water will rise for each item.</w:t>
            </w:r>
          </w:p>
          <w:p w14:paraId="6E493892" w14:textId="77777777" w:rsidR="006A7781" w:rsidRDefault="006A7781" w:rsidP="006A7781">
            <w:pPr>
              <w:pStyle w:val="ListParagraph"/>
              <w:numPr>
                <w:ilvl w:val="0"/>
                <w:numId w:val="39"/>
              </w:numPr>
              <w:ind w:left="188" w:hanging="180"/>
            </w:pPr>
            <w:r>
              <w:t xml:space="preserve"> Ask them to mark the initial water level and draw their predictions on the side of the cup. </w:t>
            </w:r>
          </w:p>
          <w:p w14:paraId="0A0C31AD" w14:textId="77777777" w:rsidR="006A7781" w:rsidRDefault="006A7781" w:rsidP="006A7781">
            <w:pPr>
              <w:pStyle w:val="ListParagraph"/>
              <w:numPr>
                <w:ilvl w:val="0"/>
                <w:numId w:val="39"/>
              </w:numPr>
              <w:ind w:left="188" w:hanging="180"/>
            </w:pPr>
            <w:r>
              <w:t xml:space="preserve">Tell them they can make their predictions based on the weight, shape, size, and density of their objects. </w:t>
            </w:r>
          </w:p>
          <w:p w14:paraId="20444B8F" w14:textId="77777777" w:rsidR="006A7781" w:rsidRDefault="006A7781" w:rsidP="006A7781">
            <w:pPr>
              <w:pStyle w:val="ListParagraph"/>
              <w:numPr>
                <w:ilvl w:val="0"/>
                <w:numId w:val="39"/>
              </w:numPr>
              <w:ind w:left="188" w:hanging="180"/>
            </w:pPr>
            <w:r>
              <w:t>They can use different colors of marker to distinguish their own predictions. Then have them drop different items into the cup, make observations, and record their data.</w:t>
            </w:r>
          </w:p>
          <w:p w14:paraId="1220BEEA" w14:textId="165043C3" w:rsidR="004652A4" w:rsidRPr="004652A4" w:rsidRDefault="006A7781" w:rsidP="006A7781">
            <w:pPr>
              <w:pStyle w:val="ListParagraph"/>
              <w:numPr>
                <w:ilvl w:val="0"/>
                <w:numId w:val="39"/>
              </w:numPr>
              <w:ind w:left="188" w:hanging="180"/>
            </w:pPr>
            <w:r>
              <w:t>Encourage them to measure with a ruler to see how much the water rose.</w:t>
            </w:r>
          </w:p>
          <w:p w14:paraId="012DB69B" w14:textId="4618DC81" w:rsidR="00B262A1" w:rsidRPr="00171443" w:rsidRDefault="00B262A1" w:rsidP="00AB732F">
            <w:pPr>
              <w:spacing w:before="0" w:after="0" w:line="240" w:lineRule="auto"/>
              <w:ind w:left="188"/>
            </w:pPr>
          </w:p>
        </w:tc>
      </w:tr>
      <w:tr w:rsidR="005A4652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923266" w14:textId="6535A74F" w:rsidR="00BD5017" w:rsidRDefault="00BD5017">
            <w:pPr>
              <w:pStyle w:val="Heading2"/>
            </w:pPr>
          </w:p>
          <w:p w14:paraId="42B08F4E" w14:textId="0356B951" w:rsidR="00EF2B89" w:rsidRPr="00AF47E1" w:rsidRDefault="00EF2B89" w:rsidP="00B901B2">
            <w:pPr>
              <w:pStyle w:val="ListParagraph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480027B" w14:textId="77777777" w:rsidR="002115B9" w:rsidRPr="002115B9" w:rsidRDefault="002115B9" w:rsidP="002115B9">
            <w:pPr>
              <w:pStyle w:val="NormalWeb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2115B9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 </w:t>
            </w:r>
          </w:p>
          <w:p w14:paraId="16973AE0" w14:textId="77777777" w:rsidR="002115B9" w:rsidRDefault="002115B9" w:rsidP="002115B9">
            <w:pPr>
              <w:pStyle w:val="ListParagraph"/>
              <w:ind w:left="183"/>
              <w:rPr>
                <w:b/>
              </w:rPr>
            </w:pPr>
          </w:p>
          <w:p w14:paraId="7E793B58" w14:textId="3E57DC6E" w:rsidR="00417B53" w:rsidRDefault="00417B53" w:rsidP="002115B9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2391869A" w:rsidR="00B262A1" w:rsidRDefault="00B262A1" w:rsidP="00EE25C7">
            <w:pPr>
              <w:pStyle w:val="ListParagraph"/>
              <w:numPr>
                <w:ilvl w:val="0"/>
                <w:numId w:val="39"/>
              </w:numPr>
              <w:ind w:left="188" w:hanging="180"/>
            </w:pPr>
          </w:p>
        </w:tc>
      </w:tr>
      <w:tr w:rsidR="005A4652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0A3BCC4D" w:rsidR="00C17E2A" w:rsidRPr="00F208E3" w:rsidRDefault="00FB79FB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Review students' "float" and "sink" piles as well as their books to assess their levels of understanding.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774A03CD" w14:textId="35111879" w:rsidR="00240408" w:rsidRDefault="0087408D" w:rsidP="006A7781">
            <w:pPr>
              <w:pStyle w:val="ListParagraph"/>
              <w:numPr>
                <w:ilvl w:val="0"/>
                <w:numId w:val="27"/>
              </w:numPr>
              <w:ind w:left="270" w:hanging="284"/>
            </w:pPr>
            <w:r>
              <w:t>Have children draw objects that would sink and those that would float in their notebooks</w:t>
            </w:r>
            <w:r w:rsidR="006A7781">
              <w:t>.</w:t>
            </w:r>
          </w:p>
          <w:p w14:paraId="4DF8D42F" w14:textId="7E467EF3" w:rsidR="00240408" w:rsidRPr="00240408" w:rsidRDefault="00240408" w:rsidP="006A7781">
            <w:pPr>
              <w:pStyle w:val="ListParagraph"/>
              <w:numPr>
                <w:ilvl w:val="0"/>
                <w:numId w:val="27"/>
              </w:numPr>
              <w:ind w:left="270" w:hanging="284"/>
            </w:pPr>
            <w:r>
              <w:t>Ask the students to s</w:t>
            </w:r>
            <w:r w:rsidRPr="00240408">
              <w:t>earch around the house for more objects to test if they can float and sink.</w:t>
            </w:r>
          </w:p>
          <w:p w14:paraId="5DF0FD24" w14:textId="77777777" w:rsidR="00240408" w:rsidRPr="00240408" w:rsidRDefault="00240408" w:rsidP="002404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2404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 </w:t>
            </w:r>
          </w:p>
          <w:p w14:paraId="44D9FD2D" w14:textId="7E9CA6C1" w:rsidR="00CB08CC" w:rsidRPr="00287F69" w:rsidRDefault="00CB08CC" w:rsidP="006A7781">
            <w:pPr>
              <w:pStyle w:val="ListParagraph"/>
            </w:pPr>
            <w:bookmarkStart w:id="0" w:name="_GoBack"/>
            <w:bookmarkEnd w:id="0"/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762D0" w14:textId="77777777" w:rsidR="00567A2A" w:rsidRDefault="00567A2A">
      <w:pPr>
        <w:spacing w:before="0" w:after="0" w:line="240" w:lineRule="auto"/>
      </w:pPr>
      <w:r>
        <w:separator/>
      </w:r>
    </w:p>
  </w:endnote>
  <w:endnote w:type="continuationSeparator" w:id="0">
    <w:p w14:paraId="52628AC2" w14:textId="77777777" w:rsidR="00567A2A" w:rsidRDefault="00567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D777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75889" w14:textId="77777777" w:rsidR="00567A2A" w:rsidRDefault="00567A2A">
      <w:pPr>
        <w:spacing w:before="0" w:after="0" w:line="240" w:lineRule="auto"/>
      </w:pPr>
      <w:r>
        <w:separator/>
      </w:r>
    </w:p>
  </w:footnote>
  <w:footnote w:type="continuationSeparator" w:id="0">
    <w:p w14:paraId="1160CBEF" w14:textId="77777777" w:rsidR="00567A2A" w:rsidRDefault="00567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190BF9ED" w:rsidR="00A25094" w:rsidRDefault="00B6651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B7FCAFE" wp14:editId="395E3B2F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876"/>
        </w:tabs>
        <w:ind w:left="876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029E8"/>
    <w:multiLevelType w:val="multilevel"/>
    <w:tmpl w:val="DA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7450D"/>
    <w:multiLevelType w:val="hybridMultilevel"/>
    <w:tmpl w:val="72768C20"/>
    <w:lvl w:ilvl="0" w:tplc="0409000F">
      <w:start w:val="1"/>
      <w:numFmt w:val="decimal"/>
      <w:lvlText w:val="%1."/>
      <w:lvlJc w:val="left"/>
      <w:pPr>
        <w:ind w:left="1045" w:hanging="360"/>
      </w:p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006B1"/>
    <w:multiLevelType w:val="hybridMultilevel"/>
    <w:tmpl w:val="DC4AA74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53FEB"/>
    <w:multiLevelType w:val="hybridMultilevel"/>
    <w:tmpl w:val="DC4AA74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6031E"/>
    <w:multiLevelType w:val="hybridMultilevel"/>
    <w:tmpl w:val="6EDEAA80"/>
    <w:lvl w:ilvl="0" w:tplc="0409000F">
      <w:start w:val="1"/>
      <w:numFmt w:val="decimal"/>
      <w:lvlText w:val="%1."/>
      <w:lvlJc w:val="left"/>
      <w:pPr>
        <w:ind w:left="1045" w:hanging="360"/>
      </w:p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2" w15:restartNumberingAfterBreak="0">
    <w:nsid w:val="39D61657"/>
    <w:multiLevelType w:val="hybridMultilevel"/>
    <w:tmpl w:val="779AE648"/>
    <w:lvl w:ilvl="0" w:tplc="0409000F">
      <w:start w:val="1"/>
      <w:numFmt w:val="decimal"/>
      <w:lvlText w:val="%1."/>
      <w:lvlJc w:val="left"/>
      <w:pPr>
        <w:ind w:left="1907" w:hanging="360"/>
      </w:pPr>
    </w:lvl>
    <w:lvl w:ilvl="1" w:tplc="04090019" w:tentative="1">
      <w:start w:val="1"/>
      <w:numFmt w:val="lowerLetter"/>
      <w:lvlText w:val="%2."/>
      <w:lvlJc w:val="left"/>
      <w:pPr>
        <w:ind w:left="2485" w:hanging="360"/>
      </w:pPr>
    </w:lvl>
    <w:lvl w:ilvl="2" w:tplc="0409001B" w:tentative="1">
      <w:start w:val="1"/>
      <w:numFmt w:val="lowerRoman"/>
      <w:lvlText w:val="%3."/>
      <w:lvlJc w:val="right"/>
      <w:pPr>
        <w:ind w:left="3205" w:hanging="180"/>
      </w:pPr>
    </w:lvl>
    <w:lvl w:ilvl="3" w:tplc="0409000F" w:tentative="1">
      <w:start w:val="1"/>
      <w:numFmt w:val="decimal"/>
      <w:lvlText w:val="%4."/>
      <w:lvlJc w:val="left"/>
      <w:pPr>
        <w:ind w:left="3925" w:hanging="360"/>
      </w:pPr>
    </w:lvl>
    <w:lvl w:ilvl="4" w:tplc="04090019" w:tentative="1">
      <w:start w:val="1"/>
      <w:numFmt w:val="lowerLetter"/>
      <w:lvlText w:val="%5."/>
      <w:lvlJc w:val="left"/>
      <w:pPr>
        <w:ind w:left="4645" w:hanging="360"/>
      </w:pPr>
    </w:lvl>
    <w:lvl w:ilvl="5" w:tplc="0409001B" w:tentative="1">
      <w:start w:val="1"/>
      <w:numFmt w:val="lowerRoman"/>
      <w:lvlText w:val="%6."/>
      <w:lvlJc w:val="right"/>
      <w:pPr>
        <w:ind w:left="5365" w:hanging="180"/>
      </w:pPr>
    </w:lvl>
    <w:lvl w:ilvl="6" w:tplc="0409000F" w:tentative="1">
      <w:start w:val="1"/>
      <w:numFmt w:val="decimal"/>
      <w:lvlText w:val="%7."/>
      <w:lvlJc w:val="left"/>
      <w:pPr>
        <w:ind w:left="6085" w:hanging="360"/>
      </w:pPr>
    </w:lvl>
    <w:lvl w:ilvl="7" w:tplc="04090019" w:tentative="1">
      <w:start w:val="1"/>
      <w:numFmt w:val="lowerLetter"/>
      <w:lvlText w:val="%8."/>
      <w:lvlJc w:val="left"/>
      <w:pPr>
        <w:ind w:left="6805" w:hanging="360"/>
      </w:pPr>
    </w:lvl>
    <w:lvl w:ilvl="8" w:tplc="040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3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91B19"/>
    <w:multiLevelType w:val="hybridMultilevel"/>
    <w:tmpl w:val="9F7282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420740F4"/>
    <w:multiLevelType w:val="multilevel"/>
    <w:tmpl w:val="0BC0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9" w15:restartNumberingAfterBreak="0">
    <w:nsid w:val="4C5A53F4"/>
    <w:multiLevelType w:val="multilevel"/>
    <w:tmpl w:val="EAC8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563B7"/>
    <w:multiLevelType w:val="hybridMultilevel"/>
    <w:tmpl w:val="6254A560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3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1"/>
  </w:num>
  <w:num w:numId="7">
    <w:abstractNumId w:val="26"/>
  </w:num>
  <w:num w:numId="8">
    <w:abstractNumId w:val="1"/>
  </w:num>
  <w:num w:numId="9">
    <w:abstractNumId w:val="9"/>
  </w:num>
  <w:num w:numId="10">
    <w:abstractNumId w:val="21"/>
  </w:num>
  <w:num w:numId="11">
    <w:abstractNumId w:val="25"/>
  </w:num>
  <w:num w:numId="12">
    <w:abstractNumId w:val="33"/>
  </w:num>
  <w:num w:numId="13">
    <w:abstractNumId w:val="4"/>
  </w:num>
  <w:num w:numId="14">
    <w:abstractNumId w:val="29"/>
  </w:num>
  <w:num w:numId="15">
    <w:abstractNumId w:val="3"/>
  </w:num>
  <w:num w:numId="16">
    <w:abstractNumId w:val="0"/>
  </w:num>
  <w:num w:numId="17">
    <w:abstractNumId w:val="16"/>
  </w:num>
  <w:num w:numId="18">
    <w:abstractNumId w:val="30"/>
  </w:num>
  <w:num w:numId="19">
    <w:abstractNumId w:val="27"/>
  </w:num>
  <w:num w:numId="20">
    <w:abstractNumId w:val="23"/>
  </w:num>
  <w:num w:numId="21">
    <w:abstractNumId w:val="32"/>
  </w:num>
  <w:num w:numId="22">
    <w:abstractNumId w:val="18"/>
  </w:num>
  <w:num w:numId="23">
    <w:abstractNumId w:val="6"/>
  </w:num>
  <w:num w:numId="24">
    <w:abstractNumId w:val="28"/>
  </w:num>
  <w:num w:numId="25">
    <w:abstractNumId w:val="24"/>
  </w:num>
  <w:num w:numId="26">
    <w:abstractNumId w:val="14"/>
  </w:num>
  <w:num w:numId="27">
    <w:abstractNumId w:val="7"/>
  </w:num>
  <w:num w:numId="28">
    <w:abstractNumId w:val="22"/>
  </w:num>
  <w:num w:numId="29">
    <w:abstractNumId w:val="34"/>
  </w:num>
  <w:num w:numId="30">
    <w:abstractNumId w:val="13"/>
  </w:num>
  <w:num w:numId="31">
    <w:abstractNumId w:val="19"/>
  </w:num>
  <w:num w:numId="32">
    <w:abstractNumId w:val="17"/>
  </w:num>
  <w:num w:numId="33">
    <w:abstractNumId w:val="15"/>
  </w:num>
  <w:num w:numId="34">
    <w:abstractNumId w:val="20"/>
  </w:num>
  <w:num w:numId="35">
    <w:abstractNumId w:val="5"/>
  </w:num>
  <w:num w:numId="36">
    <w:abstractNumId w:val="10"/>
  </w:num>
  <w:num w:numId="37">
    <w:abstractNumId w:val="2"/>
  </w:num>
  <w:num w:numId="38">
    <w:abstractNumId w:val="8"/>
  </w:num>
  <w:num w:numId="39">
    <w:abstractNumId w:val="11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4502C"/>
    <w:rsid w:val="000904AA"/>
    <w:rsid w:val="000A37E8"/>
    <w:rsid w:val="000B72D9"/>
    <w:rsid w:val="000C562D"/>
    <w:rsid w:val="001432FD"/>
    <w:rsid w:val="00163CA6"/>
    <w:rsid w:val="00171443"/>
    <w:rsid w:val="0017273B"/>
    <w:rsid w:val="0017631E"/>
    <w:rsid w:val="00196867"/>
    <w:rsid w:val="001B5D91"/>
    <w:rsid w:val="001D3BC8"/>
    <w:rsid w:val="001E6B90"/>
    <w:rsid w:val="001F4D29"/>
    <w:rsid w:val="002115B9"/>
    <w:rsid w:val="00227208"/>
    <w:rsid w:val="00240408"/>
    <w:rsid w:val="0026795F"/>
    <w:rsid w:val="00287F69"/>
    <w:rsid w:val="002A72AE"/>
    <w:rsid w:val="002B733A"/>
    <w:rsid w:val="002E3E12"/>
    <w:rsid w:val="002F4915"/>
    <w:rsid w:val="00304069"/>
    <w:rsid w:val="003326BB"/>
    <w:rsid w:val="003468F5"/>
    <w:rsid w:val="00396443"/>
    <w:rsid w:val="003B1470"/>
    <w:rsid w:val="003D30E4"/>
    <w:rsid w:val="0040481C"/>
    <w:rsid w:val="00417B53"/>
    <w:rsid w:val="004343E9"/>
    <w:rsid w:val="00453D92"/>
    <w:rsid w:val="004652A4"/>
    <w:rsid w:val="004B20E0"/>
    <w:rsid w:val="004D089D"/>
    <w:rsid w:val="004E29C7"/>
    <w:rsid w:val="004F6D32"/>
    <w:rsid w:val="00520DAF"/>
    <w:rsid w:val="00545106"/>
    <w:rsid w:val="0056788D"/>
    <w:rsid w:val="00567A2A"/>
    <w:rsid w:val="005972FB"/>
    <w:rsid w:val="005A4652"/>
    <w:rsid w:val="005B22DA"/>
    <w:rsid w:val="005B7D58"/>
    <w:rsid w:val="005C2512"/>
    <w:rsid w:val="00603309"/>
    <w:rsid w:val="006326A0"/>
    <w:rsid w:val="006758D2"/>
    <w:rsid w:val="006A5952"/>
    <w:rsid w:val="006A7781"/>
    <w:rsid w:val="006E0F49"/>
    <w:rsid w:val="006F0813"/>
    <w:rsid w:val="006F7E46"/>
    <w:rsid w:val="0076583E"/>
    <w:rsid w:val="00773C70"/>
    <w:rsid w:val="0078309D"/>
    <w:rsid w:val="007915FC"/>
    <w:rsid w:val="00793C95"/>
    <w:rsid w:val="007D7776"/>
    <w:rsid w:val="007F65A3"/>
    <w:rsid w:val="00807AE6"/>
    <w:rsid w:val="00811AB9"/>
    <w:rsid w:val="008150B1"/>
    <w:rsid w:val="00835EF4"/>
    <w:rsid w:val="00847934"/>
    <w:rsid w:val="00866BB7"/>
    <w:rsid w:val="0087408D"/>
    <w:rsid w:val="008F771F"/>
    <w:rsid w:val="00910100"/>
    <w:rsid w:val="009227FD"/>
    <w:rsid w:val="009378FA"/>
    <w:rsid w:val="00956DE4"/>
    <w:rsid w:val="00966C71"/>
    <w:rsid w:val="0098460F"/>
    <w:rsid w:val="009D155F"/>
    <w:rsid w:val="009E08FF"/>
    <w:rsid w:val="00A0116B"/>
    <w:rsid w:val="00A05A75"/>
    <w:rsid w:val="00A1735C"/>
    <w:rsid w:val="00A25094"/>
    <w:rsid w:val="00A77EEB"/>
    <w:rsid w:val="00AB732F"/>
    <w:rsid w:val="00AD171D"/>
    <w:rsid w:val="00AD6AD0"/>
    <w:rsid w:val="00AF47E1"/>
    <w:rsid w:val="00B046C1"/>
    <w:rsid w:val="00B262A1"/>
    <w:rsid w:val="00B66511"/>
    <w:rsid w:val="00B816D0"/>
    <w:rsid w:val="00B87608"/>
    <w:rsid w:val="00B901B2"/>
    <w:rsid w:val="00BB359B"/>
    <w:rsid w:val="00BC1722"/>
    <w:rsid w:val="00BC1C16"/>
    <w:rsid w:val="00BC356C"/>
    <w:rsid w:val="00BD430C"/>
    <w:rsid w:val="00BD5017"/>
    <w:rsid w:val="00BF1D3C"/>
    <w:rsid w:val="00C17E2A"/>
    <w:rsid w:val="00C63827"/>
    <w:rsid w:val="00C82CFC"/>
    <w:rsid w:val="00CB08CC"/>
    <w:rsid w:val="00CB2D0F"/>
    <w:rsid w:val="00D0385B"/>
    <w:rsid w:val="00D27DC3"/>
    <w:rsid w:val="00D34BF4"/>
    <w:rsid w:val="00D3577C"/>
    <w:rsid w:val="00D4297E"/>
    <w:rsid w:val="00D43AC0"/>
    <w:rsid w:val="00D8019B"/>
    <w:rsid w:val="00DC17D5"/>
    <w:rsid w:val="00DD3412"/>
    <w:rsid w:val="00E05C0D"/>
    <w:rsid w:val="00E07205"/>
    <w:rsid w:val="00E2212B"/>
    <w:rsid w:val="00E601B6"/>
    <w:rsid w:val="00ED219F"/>
    <w:rsid w:val="00EE25C7"/>
    <w:rsid w:val="00EF2B89"/>
    <w:rsid w:val="00F1179F"/>
    <w:rsid w:val="00F208E3"/>
    <w:rsid w:val="00F235D6"/>
    <w:rsid w:val="00F616CA"/>
    <w:rsid w:val="00F63596"/>
    <w:rsid w:val="00F66B37"/>
    <w:rsid w:val="00F66CE1"/>
    <w:rsid w:val="00F829E7"/>
    <w:rsid w:val="00FB61C0"/>
    <w:rsid w:val="00FB79FB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700A12C7-EC00-4105-BAD3-5038D51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2F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2F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B79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r.marine.ie/bitstream/handle/10793/938/LessonPlan_Science_What%20Floats%20What%20Sinks%20and%20Why_191213.pdf?sequence=1&amp;isAllowed=y" TargetMode="External"/><Relationship Id="rId13" Type="http://schemas.openxmlformats.org/officeDocument/2006/relationships/hyperlink" Target="https://www.uen.org/lessonplan/view/567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ar.marine.ie/bitstream/handle/10793/938/LessonPlan_Science_What%20Floats%20What%20Sinks%20and%20Why_191213.pdf?sequence=1&amp;isAllowed=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ghthubeducation.com/lesson-plans-grades-1-2/129311-first-grade-summer-science-what-floa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ghthubeducation.com/lesson-plans-grades-1-2/129311-first-grade-summer-science-what-floats/" TargetMode="External"/><Relationship Id="rId10" Type="http://schemas.openxmlformats.org/officeDocument/2006/relationships/hyperlink" Target="https://www.education.com/lesson-plan/matter-sink-or-float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uen.org/lessonplan/view/5673" TargetMode="External"/><Relationship Id="rId14" Type="http://schemas.openxmlformats.org/officeDocument/2006/relationships/hyperlink" Target="https://www.education.com/lesson-plan/matter-sink-or-floa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390983"/>
    <w:rsid w:val="004A008E"/>
    <w:rsid w:val="00611943"/>
    <w:rsid w:val="00713551"/>
    <w:rsid w:val="00805105"/>
    <w:rsid w:val="00816166"/>
    <w:rsid w:val="00836926"/>
    <w:rsid w:val="00AB2F7D"/>
    <w:rsid w:val="00AB37F5"/>
    <w:rsid w:val="00B03CEF"/>
    <w:rsid w:val="00BC50A5"/>
    <w:rsid w:val="00C93DC1"/>
    <w:rsid w:val="00EA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235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15</cp:revision>
  <dcterms:created xsi:type="dcterms:W3CDTF">2018-09-24T13:04:00Z</dcterms:created>
  <dcterms:modified xsi:type="dcterms:W3CDTF">2018-11-08T05:44:00Z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