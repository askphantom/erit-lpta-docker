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2516402" w:rsidR="00C17E2A" w:rsidRPr="009260D0" w:rsidRDefault="00042107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cause and effect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6-2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0420DC61" w:rsidR="00C17E2A" w:rsidRDefault="00F52D25">
                <w:pPr>
                  <w:pStyle w:val="Date"/>
                </w:pPr>
                <w:r>
                  <w:t>6</w:t>
                </w:r>
                <w:r w:rsidR="00120253">
                  <w:t>.2</w:t>
                </w:r>
                <w:r>
                  <w:t>7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27B57465" w14:textId="77777777" w:rsidR="00244403" w:rsidRDefault="00693E5C" w:rsidP="00C2658E">
            <w:pPr>
              <w:pStyle w:val="ListParagraph"/>
              <w:numPr>
                <w:ilvl w:val="0"/>
                <w:numId w:val="2"/>
              </w:numPr>
            </w:pPr>
            <w:r>
              <w:t>Learning</w:t>
            </w:r>
            <w:r w:rsidRPr="00693E5C">
              <w:t xml:space="preserve"> </w:t>
            </w:r>
            <w:r w:rsidR="00002B15">
              <w:t>to identify cause and effect sentences</w:t>
            </w:r>
          </w:p>
          <w:p w14:paraId="15B177E9" w14:textId="77777777" w:rsidR="00002B15" w:rsidRDefault="00002B15" w:rsidP="00C2658E">
            <w:pPr>
              <w:pStyle w:val="ListParagraph"/>
              <w:numPr>
                <w:ilvl w:val="0"/>
                <w:numId w:val="2"/>
              </w:numPr>
            </w:pPr>
            <w:r>
              <w:t>Learning to identify signal words for cause and effect</w:t>
            </w:r>
          </w:p>
          <w:p w14:paraId="458BD9FD" w14:textId="598E733B" w:rsidR="00002B15" w:rsidRPr="00A82C1E" w:rsidRDefault="00002B15" w:rsidP="00C2658E">
            <w:pPr>
              <w:pStyle w:val="ListParagraph"/>
              <w:numPr>
                <w:ilvl w:val="0"/>
                <w:numId w:val="2"/>
              </w:numPr>
            </w:pPr>
            <w:r>
              <w:t>Learn to create cause and effect sentences using the signal words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23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2FDCB4A" w14:textId="77777777" w:rsidR="00CF5021" w:rsidRDefault="00F934B8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F934B8">
                                    <w:t xml:space="preserve">Class set of the Identifying Cause and Eﬀect with Signal Words worksheet </w:t>
                                  </w:r>
                                </w:p>
                                <w:p w14:paraId="7CBAF341" w14:textId="53FC96BF" w:rsidR="00CF5021" w:rsidRDefault="00CF5021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>Interactive whiteboard and marker</w:t>
                                  </w:r>
                                </w:p>
                                <w:p w14:paraId="66ABFCFD" w14:textId="0D6F2A6B" w:rsidR="00CF5021" w:rsidRDefault="00F934B8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F934B8">
                                    <w:t xml:space="preserve">Class set of Vocabulary Cards </w:t>
                                  </w:r>
                                </w:p>
                                <w:p w14:paraId="4617306F" w14:textId="77777777" w:rsidR="00CF5021" w:rsidRDefault="00F934B8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F934B8">
                                    <w:t xml:space="preserve">A set of cause and eﬀect images </w:t>
                                  </w:r>
                                </w:p>
                                <w:p w14:paraId="4B2960B0" w14:textId="77777777" w:rsidR="00CF5021" w:rsidRDefault="00F934B8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F934B8">
                                    <w:t xml:space="preserve">Four sticky notes per partnership </w:t>
                                  </w:r>
                                </w:p>
                                <w:p w14:paraId="4BE61749" w14:textId="02A9E7AC" w:rsidR="00E54475" w:rsidRDefault="00F934B8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F934B8">
                                    <w:t>Four pieces of chart paper, each labeled with one of the following words/phrases: since, so, because, as a result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314FFDE" w14:textId="4661543B" w:rsidR="00CB7D65" w:rsidRDefault="00472F57" w:rsidP="00E171B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E171B6" w:rsidRPr="009F78A9">
                                      <w:rPr>
                                        <w:rStyle w:val="Hyperlink"/>
                                      </w:rPr>
                                      <w:t>https://educators.brainpop.com/lesson-plan/family-and-homeschool-activities-cause-and-effect/?bp-jr-topic=cause-and-effect</w:t>
                                    </w:r>
                                  </w:hyperlink>
                                </w:p>
                                <w:p w14:paraId="1A72F634" w14:textId="25189FD1" w:rsidR="00E171B6" w:rsidRDefault="00472F57" w:rsidP="00E171B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171B6" w:rsidRPr="009F78A9">
                                      <w:rPr>
                                        <w:rStyle w:val="Hyperlink"/>
                                      </w:rPr>
                                      <w:t>https://www.weareteachers.com/cause-and-effect-lesson-plans/</w:t>
                                    </w:r>
                                  </w:hyperlink>
                                </w:p>
                                <w:p w14:paraId="0C0CBEAF" w14:textId="02F69CB9" w:rsidR="00E171B6" w:rsidRDefault="00472F57" w:rsidP="00E171B6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171B6" w:rsidRPr="009F78A9">
                                      <w:rPr>
                                        <w:rStyle w:val="Hyperlink"/>
                                      </w:rPr>
                                      <w:t>https://study.com/academy/popular/cause-and-effect-lesson-plan.html</w:t>
                                    </w:r>
                                  </w:hyperlink>
                                </w:p>
                                <w:p w14:paraId="62DA11A3" w14:textId="46FC7E1B" w:rsidR="00E171B6" w:rsidRDefault="00472F57" w:rsidP="00E171B6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E171B6" w:rsidRPr="009F78A9">
                                      <w:rPr>
                                        <w:rStyle w:val="Hyperlink"/>
                                      </w:rPr>
                                      <w:t>https://www.slideshare.net/mobile/hersheyssa/lesson-plan-for-cause-and-effect</w:t>
                                    </w:r>
                                  </w:hyperlink>
                                </w:p>
                                <w:p w14:paraId="38A25998" w14:textId="20C3C4BC" w:rsidR="00E171B6" w:rsidRDefault="00472F57" w:rsidP="00E171B6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E171B6" w:rsidRPr="009F78A9">
                                      <w:rPr>
                                        <w:rStyle w:val="Hyperlink"/>
                                      </w:rPr>
                                      <w:t>https://www.scholastic.com/teachers/lesson-plans/teaching-content/cause-and-effect/</w:t>
                                    </w:r>
                                  </w:hyperlink>
                                </w:p>
                                <w:p w14:paraId="266D3DBF" w14:textId="098B1B48" w:rsidR="00E171B6" w:rsidRDefault="00E171B6" w:rsidP="00E171B6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23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2FDCB4A" w14:textId="77777777" w:rsidR="00CF5021" w:rsidRDefault="00F934B8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F934B8">
                              <w:t xml:space="preserve">Class set of the Identifying Cause and Eﬀect with Signal Words worksheet </w:t>
                            </w:r>
                          </w:p>
                          <w:p w14:paraId="7CBAF341" w14:textId="53FC96BF" w:rsidR="00CF5021" w:rsidRDefault="00CF5021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>Interactive whiteboard and marker</w:t>
                            </w:r>
                          </w:p>
                          <w:p w14:paraId="66ABFCFD" w14:textId="0D6F2A6B" w:rsidR="00CF5021" w:rsidRDefault="00F934B8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F934B8">
                              <w:t xml:space="preserve">Class set of Vocabulary Cards </w:t>
                            </w:r>
                          </w:p>
                          <w:p w14:paraId="4617306F" w14:textId="77777777" w:rsidR="00CF5021" w:rsidRDefault="00F934B8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F934B8">
                              <w:t xml:space="preserve">A set of cause and eﬀect images </w:t>
                            </w:r>
                          </w:p>
                          <w:p w14:paraId="4B2960B0" w14:textId="77777777" w:rsidR="00CF5021" w:rsidRDefault="00F934B8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F934B8">
                              <w:t xml:space="preserve">Four sticky notes per partnership </w:t>
                            </w:r>
                          </w:p>
                          <w:p w14:paraId="4BE61749" w14:textId="02A9E7AC" w:rsidR="00E54475" w:rsidRDefault="00F934B8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F934B8">
                              <w:t>Four pieces of chart paper, each labeled with one of the following words/phrases: since, so, because, as a result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314FFDE" w14:textId="4661543B" w:rsidR="00CB7D65" w:rsidRDefault="00472F57" w:rsidP="00E171B6">
                            <w:pPr>
                              <w:pStyle w:val="ListBullet"/>
                            </w:pPr>
                            <w:hyperlink r:id="rId13" w:history="1">
                              <w:r w:rsidR="00E171B6" w:rsidRPr="009F78A9">
                                <w:rPr>
                                  <w:rStyle w:val="Hyperlink"/>
                                </w:rPr>
                                <w:t>https://educators.brainpop.com/lesson-plan/family-and-homeschool-activities-cause-and-effect/?bp-jr-topic=cause-and-effect</w:t>
                              </w:r>
                            </w:hyperlink>
                          </w:p>
                          <w:p w14:paraId="1A72F634" w14:textId="25189FD1" w:rsidR="00E171B6" w:rsidRDefault="00472F57" w:rsidP="00E171B6">
                            <w:pPr>
                              <w:pStyle w:val="ListBullet"/>
                            </w:pPr>
                            <w:hyperlink r:id="rId14" w:history="1">
                              <w:r w:rsidR="00E171B6" w:rsidRPr="009F78A9">
                                <w:rPr>
                                  <w:rStyle w:val="Hyperlink"/>
                                </w:rPr>
                                <w:t>https://www.weareteachers.com/cause-and-effect-lesson-plans/</w:t>
                              </w:r>
                            </w:hyperlink>
                          </w:p>
                          <w:p w14:paraId="0C0CBEAF" w14:textId="02F69CB9" w:rsidR="00E171B6" w:rsidRDefault="00472F57" w:rsidP="00E171B6">
                            <w:pPr>
                              <w:pStyle w:val="ListBullet"/>
                            </w:pPr>
                            <w:hyperlink r:id="rId15" w:history="1">
                              <w:r w:rsidR="00E171B6" w:rsidRPr="009F78A9">
                                <w:rPr>
                                  <w:rStyle w:val="Hyperlink"/>
                                </w:rPr>
                                <w:t>https://study.com/academy/popular/cause-and-effect-lesson-plan.html</w:t>
                              </w:r>
                            </w:hyperlink>
                          </w:p>
                          <w:p w14:paraId="62DA11A3" w14:textId="46FC7E1B" w:rsidR="00E171B6" w:rsidRDefault="00472F57" w:rsidP="00E171B6">
                            <w:pPr>
                              <w:pStyle w:val="ListBullet"/>
                            </w:pPr>
                            <w:hyperlink r:id="rId16" w:history="1">
                              <w:r w:rsidR="00E171B6" w:rsidRPr="009F78A9">
                                <w:rPr>
                                  <w:rStyle w:val="Hyperlink"/>
                                </w:rPr>
                                <w:t>https://www.slideshare.net/mobile/hersheyssa/lesson-plan-for-cause-and-effect</w:t>
                              </w:r>
                            </w:hyperlink>
                          </w:p>
                          <w:p w14:paraId="38A25998" w14:textId="20C3C4BC" w:rsidR="00E171B6" w:rsidRDefault="00472F57" w:rsidP="00E171B6">
                            <w:pPr>
                              <w:pStyle w:val="ListBullet"/>
                            </w:pPr>
                            <w:hyperlink r:id="rId17" w:history="1">
                              <w:r w:rsidR="00E171B6" w:rsidRPr="009F78A9">
                                <w:rPr>
                                  <w:rStyle w:val="Hyperlink"/>
                                </w:rPr>
                                <w:t>https://www.scholastic.com/teachers/lesson-plans/teaching-content/cause-and-effect/</w:t>
                              </w:r>
                            </w:hyperlink>
                          </w:p>
                          <w:p w14:paraId="266D3DBF" w14:textId="098B1B48" w:rsidR="00E171B6" w:rsidRDefault="00E171B6" w:rsidP="00E171B6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1821E9EE" w14:textId="77777777" w:rsidR="00002B15" w:rsidRDefault="00002B15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002B15">
              <w:t>Identify cause and eﬀect relationships in informational text</w:t>
            </w:r>
          </w:p>
          <w:p w14:paraId="6B708DF9" w14:textId="48E78503" w:rsidR="00460A83" w:rsidRDefault="00002B15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Identify cause and effect signal words</w:t>
            </w:r>
          </w:p>
          <w:p w14:paraId="74E6911D" w14:textId="3ABF322A" w:rsidR="00002B15" w:rsidRDefault="00002B15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Create their own cause and effect sentences</w:t>
            </w:r>
          </w:p>
          <w:p w14:paraId="54E766FC" w14:textId="7E4F0C70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19626902" w14:textId="77777777" w:rsidR="00281E46" w:rsidRPr="00281E46" w:rsidRDefault="00281E46" w:rsidP="00281E46">
            <w:pPr>
              <w:pStyle w:val="ListBullet"/>
              <w:rPr>
                <w:b/>
                <w:bCs/>
              </w:rPr>
            </w:pPr>
            <w:r w:rsidRPr="00281E46">
              <w:rPr>
                <w:rFonts w:eastAsiaTheme="majorEastAsia"/>
              </w:rPr>
              <w:t>Give each student a blank piece of paper</w:t>
            </w:r>
          </w:p>
          <w:p w14:paraId="6C2E221C" w14:textId="77777777" w:rsidR="00281E46" w:rsidRPr="00281E46" w:rsidRDefault="00281E46" w:rsidP="00281E46">
            <w:pPr>
              <w:pStyle w:val="ListBullet"/>
              <w:rPr>
                <w:b/>
                <w:bCs/>
              </w:rPr>
            </w:pPr>
            <w:r w:rsidRPr="00281E46">
              <w:rPr>
                <w:rFonts w:eastAsiaTheme="majorEastAsia"/>
              </w:rPr>
              <w:t xml:space="preserve">Have them label it Cause and Eﬀect. </w:t>
            </w:r>
          </w:p>
          <w:p w14:paraId="5B8C0B73" w14:textId="77777777" w:rsidR="00281E46" w:rsidRPr="00281E46" w:rsidRDefault="00281E46" w:rsidP="00281E46">
            <w:pPr>
              <w:pStyle w:val="ListBullet"/>
              <w:rPr>
                <w:b/>
                <w:bCs/>
              </w:rPr>
            </w:pPr>
            <w:r w:rsidRPr="00281E46">
              <w:rPr>
                <w:rFonts w:eastAsiaTheme="majorEastAsia"/>
              </w:rPr>
              <w:t xml:space="preserve">Instruct them to draw what they understand about the topic of cause and eﬀect, as well as signal words. </w:t>
            </w:r>
          </w:p>
          <w:p w14:paraId="6588EB79" w14:textId="77777777" w:rsidR="00281E46" w:rsidRPr="00281E46" w:rsidRDefault="00281E46" w:rsidP="00281E46">
            <w:pPr>
              <w:pStyle w:val="ListBullet"/>
              <w:rPr>
                <w:b/>
                <w:bCs/>
              </w:rPr>
            </w:pPr>
            <w:r w:rsidRPr="00281E46">
              <w:rPr>
                <w:rFonts w:eastAsiaTheme="majorEastAsia"/>
              </w:rPr>
              <w:t xml:space="preserve">Allow them to use words to label things, but challenge them to use as few words as possible. </w:t>
            </w:r>
          </w:p>
          <w:p w14:paraId="3742B582" w14:textId="77777777" w:rsidR="00281E46" w:rsidRDefault="00281E46" w:rsidP="00281E46">
            <w:pPr>
              <w:pStyle w:val="ListBullet"/>
              <w:numPr>
                <w:ilvl w:val="0"/>
                <w:numId w:val="0"/>
              </w:numPr>
              <w:ind w:left="167" w:hanging="101"/>
              <w:rPr>
                <w:b/>
                <w:bCs/>
              </w:rPr>
            </w:pPr>
          </w:p>
          <w:p w14:paraId="50E0D0C1" w14:textId="50BE8009" w:rsidR="00D12602" w:rsidRPr="00A82C1E" w:rsidRDefault="00D12602" w:rsidP="00281E46">
            <w:pPr>
              <w:pStyle w:val="Heading1"/>
            </w:pPr>
            <w:r w:rsidRPr="00A82C1E">
              <w:t>Summary</w:t>
            </w:r>
          </w:p>
          <w:p w14:paraId="18D3CE67" w14:textId="77777777" w:rsidR="00281E46" w:rsidRDefault="00281E46" w:rsidP="002E7793">
            <w:pPr>
              <w:numPr>
                <w:ilvl w:val="0"/>
                <w:numId w:val="3"/>
              </w:numPr>
              <w:ind w:left="180" w:hanging="180"/>
            </w:pPr>
            <w:r w:rsidRPr="00281E46">
              <w:lastRenderedPageBreak/>
              <w:t xml:space="preserve">Review that cause and eﬀect relationships are found in our daily lives, ﬁction text, and nonﬁction texts. </w:t>
            </w:r>
          </w:p>
          <w:p w14:paraId="3209CD07" w14:textId="77777777" w:rsidR="00281E46" w:rsidRDefault="00281E46" w:rsidP="002E7793">
            <w:pPr>
              <w:numPr>
                <w:ilvl w:val="0"/>
                <w:numId w:val="3"/>
              </w:numPr>
              <w:ind w:left="180" w:hanging="180"/>
            </w:pPr>
            <w:r w:rsidRPr="00281E46">
              <w:t xml:space="preserve">There are key words that help you identify the relationships. </w:t>
            </w:r>
          </w:p>
          <w:p w14:paraId="756E85C4" w14:textId="77777777" w:rsidR="00281E46" w:rsidRDefault="00281E46" w:rsidP="002E7793">
            <w:pPr>
              <w:numPr>
                <w:ilvl w:val="0"/>
                <w:numId w:val="3"/>
              </w:numPr>
              <w:ind w:left="180" w:hanging="180"/>
            </w:pPr>
            <w:r w:rsidRPr="00281E46">
              <w:t>When we make connections between things in texts, we have a better understanding of the topic and what we are reading</w:t>
            </w:r>
          </w:p>
          <w:p w14:paraId="02CB6B7A" w14:textId="3D0B4BFA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>When doing the review make sure you erase the lesson on the board</w:t>
            </w:r>
            <w:r w:rsidR="00D577AE">
              <w:t xml:space="preserve"> and retrieve worksheets</w:t>
            </w:r>
            <w:r w:rsidRPr="00A82C1E">
              <w:t xml:space="preserve">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4F091474" w14:textId="77777777" w:rsidR="00281E46" w:rsidRDefault="00281E46" w:rsidP="00281E46">
            <w:pPr>
              <w:pStyle w:val="ListParagraph"/>
              <w:numPr>
                <w:ilvl w:val="0"/>
                <w:numId w:val="23"/>
              </w:numPr>
              <w:ind w:left="240" w:hanging="240"/>
              <w:rPr>
                <w:rFonts w:eastAsiaTheme="majorEastAsia"/>
              </w:rPr>
            </w:pPr>
            <w:r w:rsidRPr="00281E46">
              <w:rPr>
                <w:rFonts w:eastAsiaTheme="majorEastAsia"/>
              </w:rPr>
              <w:t xml:space="preserve">Have learners repeat instructions and key vocabulary to the teacher. </w:t>
            </w:r>
          </w:p>
          <w:p w14:paraId="53517348" w14:textId="55C7A94F" w:rsidR="00281E46" w:rsidRPr="00281E46" w:rsidRDefault="00281E46" w:rsidP="00281E46">
            <w:pPr>
              <w:pStyle w:val="ListParagraph"/>
              <w:numPr>
                <w:ilvl w:val="0"/>
                <w:numId w:val="23"/>
              </w:numPr>
              <w:ind w:left="240" w:hanging="240"/>
              <w:rPr>
                <w:rFonts w:eastAsiaTheme="majorEastAsia"/>
              </w:rPr>
            </w:pPr>
            <w:r w:rsidRPr="00281E46">
              <w:rPr>
                <w:rFonts w:eastAsiaTheme="majorEastAsia"/>
              </w:rPr>
              <w:t>Frontload vocabulary from the passage on the Identifying Cause and Eﬀect with Signal Words worksheet.</w:t>
            </w:r>
          </w:p>
          <w:p w14:paraId="2BC8BE52" w14:textId="126BF98E" w:rsidR="00042107" w:rsidRPr="00042107" w:rsidRDefault="00042107" w:rsidP="00042107">
            <w:pPr>
              <w:pStyle w:val="ListParagraph"/>
              <w:numPr>
                <w:ilvl w:val="0"/>
                <w:numId w:val="2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042107">
              <w:t xml:space="preserve">Write the phrase staying up too late on the board. </w:t>
            </w:r>
          </w:p>
          <w:p w14:paraId="00EF4A1E" w14:textId="77777777" w:rsidR="00042107" w:rsidRPr="00042107" w:rsidRDefault="00042107" w:rsidP="00042107">
            <w:pPr>
              <w:pStyle w:val="ListParagraph"/>
              <w:numPr>
                <w:ilvl w:val="0"/>
                <w:numId w:val="2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042107">
              <w:t xml:space="preserve">Ask students to think about what makes them to do that and what happens afterwards. </w:t>
            </w:r>
          </w:p>
          <w:p w14:paraId="1B1563DC" w14:textId="77777777" w:rsidR="00042107" w:rsidRPr="00042107" w:rsidRDefault="00042107" w:rsidP="00042107">
            <w:pPr>
              <w:pStyle w:val="ListParagraph"/>
              <w:numPr>
                <w:ilvl w:val="0"/>
                <w:numId w:val="2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042107">
              <w:t xml:space="preserve">Allow students to discuss in partnerships or a small group. </w:t>
            </w:r>
          </w:p>
          <w:p w14:paraId="2D8C6E01" w14:textId="77777777" w:rsidR="00042107" w:rsidRPr="00042107" w:rsidRDefault="00042107" w:rsidP="00042107">
            <w:pPr>
              <w:pStyle w:val="ListParagraph"/>
              <w:numPr>
                <w:ilvl w:val="0"/>
                <w:numId w:val="2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042107">
              <w:t>Accept student responses and record them in a T-Chart with one side dedicated to the Causes and one side to the Eﬀects.</w:t>
            </w:r>
          </w:p>
          <w:p w14:paraId="4A7FAD29" w14:textId="77777777" w:rsidR="00042107" w:rsidRPr="00042107" w:rsidRDefault="00042107" w:rsidP="00042107">
            <w:pPr>
              <w:pStyle w:val="ListParagraph"/>
              <w:numPr>
                <w:ilvl w:val="0"/>
                <w:numId w:val="2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042107">
              <w:t xml:space="preserve">Explain that every event has causes and eﬀects in our lives, and the same goes for texts. </w:t>
            </w:r>
          </w:p>
          <w:p w14:paraId="759EB9DF" w14:textId="5BD66223" w:rsidR="00042107" w:rsidRPr="00042107" w:rsidRDefault="00042107" w:rsidP="00042107">
            <w:pPr>
              <w:pStyle w:val="ListParagraph"/>
              <w:numPr>
                <w:ilvl w:val="0"/>
                <w:numId w:val="23"/>
              </w:numPr>
              <w:ind w:left="240" w:hanging="24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042107">
              <w:t xml:space="preserve">Go over the objective for the lesson and tell students that they will be focusing on signal words to show cause and eﬀect relationships. </w:t>
            </w:r>
          </w:p>
          <w:p w14:paraId="6A173D0B" w14:textId="77777777" w:rsidR="00042107" w:rsidRDefault="00042107" w:rsidP="00042107">
            <w:pPr>
              <w:pStyle w:val="Heading2"/>
              <w:rPr>
                <w:b/>
              </w:rPr>
            </w:pPr>
          </w:p>
          <w:p w14:paraId="118F5D82" w14:textId="77777777" w:rsidR="00042107" w:rsidRDefault="00042107" w:rsidP="00042107">
            <w:pPr>
              <w:pStyle w:val="Heading2"/>
              <w:rPr>
                <w:b/>
              </w:rPr>
            </w:pPr>
          </w:p>
          <w:p w14:paraId="14E73C68" w14:textId="188DC370" w:rsidR="006E289D" w:rsidRPr="00A82C1E" w:rsidRDefault="006E289D" w:rsidP="00042107">
            <w:pPr>
              <w:pStyle w:val="Heading2"/>
              <w:rPr>
                <w:b/>
              </w:rPr>
            </w:pPr>
            <w:r w:rsidRPr="00A82C1E">
              <w:rPr>
                <w:b/>
              </w:rPr>
              <w:lastRenderedPageBreak/>
              <w:t>Teacher Guide</w:t>
            </w:r>
          </w:p>
          <w:p w14:paraId="06050F7E" w14:textId="1D76C2A2" w:rsidR="006E289D" w:rsidRPr="00A82C1E" w:rsidRDefault="006E289D" w:rsidP="006E289D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F452DB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F452DB">
              <w:rPr>
                <w:b/>
              </w:rPr>
              <w:t>2</w:t>
            </w:r>
            <w:r w:rsidRPr="00A82C1E">
              <w:rPr>
                <w:b/>
              </w:rPr>
              <w:t>: 2</w:t>
            </w:r>
            <w:r>
              <w:rPr>
                <w:b/>
              </w:rPr>
              <w:t>0</w:t>
            </w:r>
            <w:r w:rsidRPr="00A82C1E">
              <w:rPr>
                <w:b/>
              </w:rPr>
              <w:t xml:space="preserve"> Mins</w:t>
            </w:r>
          </w:p>
          <w:p w14:paraId="7B1CE6F7" w14:textId="77777777" w:rsidR="00FA1115" w:rsidRDefault="00FA1115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FA1115">
              <w:t xml:space="preserve">Tell students that you can identify cause and eﬀect relationships by looking and listening for signal words. </w:t>
            </w:r>
          </w:p>
          <w:p w14:paraId="032C857D" w14:textId="77777777" w:rsidR="00FA1115" w:rsidRDefault="00FA1115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FA1115">
              <w:t>Display a piece of chart paper with each of the signal words: since, so, because, as a result.</w:t>
            </w:r>
          </w:p>
          <w:p w14:paraId="6015A1CE" w14:textId="77777777" w:rsidR="00FA1115" w:rsidRDefault="00FA1115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FA1115">
              <w:t xml:space="preserve">Explain that we are going to practice creating sentences using each of these signal words. </w:t>
            </w:r>
          </w:p>
          <w:p w14:paraId="019543FA" w14:textId="77777777" w:rsidR="00FA1115" w:rsidRDefault="00FA1115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FA1115">
              <w:t xml:space="preserve">Present example sentences for each signal word and write them on each chart: </w:t>
            </w:r>
          </w:p>
          <w:p w14:paraId="75BCEBDF" w14:textId="77777777" w:rsidR="00FA1115" w:rsidRDefault="00FA1115" w:rsidP="00FA1115">
            <w:pPr>
              <w:pStyle w:val="ListParagraph"/>
              <w:numPr>
                <w:ilvl w:val="0"/>
                <w:numId w:val="24"/>
              </w:numPr>
              <w:tabs>
                <w:tab w:val="left" w:pos="390"/>
              </w:tabs>
              <w:ind w:left="420" w:hanging="180"/>
            </w:pPr>
            <w:r w:rsidRPr="00FA1115">
              <w:t xml:space="preserve">I was very hungry all morning since I forgot to eat breakfast. </w:t>
            </w:r>
          </w:p>
          <w:p w14:paraId="1947B7D7" w14:textId="3352420E" w:rsidR="00FA1115" w:rsidRDefault="00FA1115" w:rsidP="00FA1115">
            <w:pPr>
              <w:pStyle w:val="ListParagraph"/>
              <w:numPr>
                <w:ilvl w:val="0"/>
                <w:numId w:val="24"/>
              </w:numPr>
              <w:tabs>
                <w:tab w:val="left" w:pos="390"/>
              </w:tabs>
              <w:ind w:left="420" w:hanging="180"/>
            </w:pPr>
            <w:r w:rsidRPr="00FA1115">
              <w:t xml:space="preserve">I lost my jacket so I was cold at recess. </w:t>
            </w:r>
          </w:p>
          <w:p w14:paraId="7C21AF62" w14:textId="77777777" w:rsidR="00FA1115" w:rsidRDefault="00FA1115" w:rsidP="00FA1115">
            <w:pPr>
              <w:pStyle w:val="ListParagraph"/>
              <w:numPr>
                <w:ilvl w:val="0"/>
                <w:numId w:val="24"/>
              </w:numPr>
              <w:tabs>
                <w:tab w:val="left" w:pos="390"/>
              </w:tabs>
              <w:ind w:left="420" w:hanging="180"/>
            </w:pPr>
            <w:r w:rsidRPr="00FA1115">
              <w:t xml:space="preserve">He got wet because he forgot his umbrella. </w:t>
            </w:r>
          </w:p>
          <w:p w14:paraId="5CD42B2B" w14:textId="6F647677" w:rsidR="00FA1115" w:rsidRDefault="00FA1115" w:rsidP="00FA1115">
            <w:pPr>
              <w:pStyle w:val="ListParagraph"/>
              <w:numPr>
                <w:ilvl w:val="0"/>
                <w:numId w:val="24"/>
              </w:numPr>
              <w:tabs>
                <w:tab w:val="left" w:pos="390"/>
              </w:tabs>
              <w:ind w:left="420" w:hanging="180"/>
            </w:pPr>
            <w:r w:rsidRPr="00FA1115">
              <w:t>She ran around outside and as a result, she was thirsty.</w:t>
            </w:r>
          </w:p>
          <w:p w14:paraId="05D40051" w14:textId="77777777" w:rsidR="00FA1115" w:rsidRDefault="00FA1115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FA1115">
              <w:t xml:space="preserve">Put students into partnerships and give them four sticky notes. </w:t>
            </w:r>
          </w:p>
          <w:p w14:paraId="3817487E" w14:textId="77777777" w:rsidR="00FA1115" w:rsidRDefault="00FA1115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FA1115">
              <w:t xml:space="preserve">Instruct them to create sentences together using each of the signal words, writing one sentence on each sticky note. </w:t>
            </w:r>
          </w:p>
          <w:p w14:paraId="1A05BBF0" w14:textId="77777777" w:rsidR="00FA1115" w:rsidRDefault="00FA1115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FA1115">
              <w:t xml:space="preserve">Have them place the sticky note on the corresponding chart paper labeled with the signal word. </w:t>
            </w:r>
          </w:p>
          <w:p w14:paraId="67CC3051" w14:textId="77777777" w:rsidR="00FA1115" w:rsidRDefault="00FA1115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FA1115">
              <w:t xml:space="preserve">Read through the sticky notes and pick out examples to display on the document camera. </w:t>
            </w:r>
          </w:p>
          <w:p w14:paraId="0F98D249" w14:textId="6907B589" w:rsidR="006E289D" w:rsidRPr="006E289D" w:rsidRDefault="00FA1115" w:rsidP="007C122D">
            <w:pPr>
              <w:pStyle w:val="ListParagraph"/>
              <w:numPr>
                <w:ilvl w:val="0"/>
                <w:numId w:val="14"/>
              </w:numPr>
              <w:tabs>
                <w:tab w:val="left" w:pos="390"/>
              </w:tabs>
              <w:ind w:left="240" w:hanging="240"/>
            </w:pPr>
            <w:r w:rsidRPr="00FA1115">
              <w:t>Engage the class in identifying the cause, eﬀect, and signal word in each sentence</w:t>
            </w:r>
            <w:r w:rsidR="007C122D" w:rsidRPr="007C122D">
              <w:t>.</w:t>
            </w:r>
            <w:r w:rsidR="006E289D">
              <w:t xml:space="preserve"> </w:t>
            </w:r>
          </w:p>
          <w:p w14:paraId="3A89A0EB" w14:textId="0FC40FE7" w:rsidR="006E289D" w:rsidRDefault="006E289D" w:rsidP="006E289D"/>
          <w:p w14:paraId="6FA2C07F" w14:textId="77777777" w:rsidR="00446E5C" w:rsidRPr="006E289D" w:rsidRDefault="00446E5C" w:rsidP="006E289D"/>
          <w:p w14:paraId="2DF5F3F7" w14:textId="57910843" w:rsidR="000529DC" w:rsidRPr="00A82C1E" w:rsidRDefault="00131826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Guide</w:t>
            </w:r>
            <w:r w:rsidR="0036362A">
              <w:rPr>
                <w:sz w:val="18"/>
                <w:szCs w:val="18"/>
              </w:rPr>
              <w:t>d Practice</w:t>
            </w:r>
          </w:p>
          <w:p w14:paraId="2F9A2C29" w14:textId="0AEFF92B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DF5A80"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 w:rsidR="00DF5A80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246837"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3F0C0036" w14:textId="77777777" w:rsidR="00E645A4" w:rsidRDefault="00E645A4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E645A4">
              <w:rPr>
                <w:bCs/>
              </w:rPr>
              <w:t xml:space="preserve">Have students make up their own stories about a bad, bad day. </w:t>
            </w:r>
          </w:p>
          <w:p w14:paraId="6742A5D3" w14:textId="032E5EC3" w:rsidR="00E645A4" w:rsidRDefault="00E645A4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E645A4">
              <w:rPr>
                <w:bCs/>
              </w:rPr>
              <w:t xml:space="preserve">You may want to </w:t>
            </w:r>
            <w:r>
              <w:rPr>
                <w:bCs/>
              </w:rPr>
              <w:t>tell them a story where the character had a bad day</w:t>
            </w:r>
            <w:r w:rsidRPr="00E645A4">
              <w:rPr>
                <w:bCs/>
              </w:rPr>
              <w:t xml:space="preserve">. </w:t>
            </w:r>
          </w:p>
          <w:p w14:paraId="78CE1AD4" w14:textId="77777777" w:rsidR="00E645A4" w:rsidRDefault="00E645A4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E645A4">
              <w:rPr>
                <w:bCs/>
              </w:rPr>
              <w:t xml:space="preserve">Students can write their stories down or tell them to each other or to the whole class. </w:t>
            </w:r>
          </w:p>
          <w:p w14:paraId="05179094" w14:textId="77777777" w:rsidR="00E645A4" w:rsidRDefault="00E645A4" w:rsidP="00241C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E645A4">
              <w:rPr>
                <w:bCs/>
              </w:rPr>
              <w:t xml:space="preserve">Then have other students point out the causes and eﬀects in the stories. </w:t>
            </w:r>
          </w:p>
          <w:p w14:paraId="6CC78EF4" w14:textId="4FD3369E" w:rsidR="00693E5C" w:rsidRPr="00446E5C" w:rsidRDefault="00E645A4" w:rsidP="00446E5C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E645A4">
              <w:rPr>
                <w:bCs/>
              </w:rPr>
              <w:t>They can write their ideas down in a cause and eﬀect chart, or you can write on the board so that everyone can complete the chart together.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213362AB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 xml:space="preserve">Give each student a set of Vocabulary Cards and read each word aloud. </w:t>
            </w:r>
          </w:p>
          <w:p w14:paraId="486FA89B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 xml:space="preserve">Have students repeat the words to practice pronunciation. </w:t>
            </w:r>
          </w:p>
          <w:p w14:paraId="78CA501F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 xml:space="preserve">Then, read aloud the deﬁnitions and have students repeat them aloud. </w:t>
            </w:r>
          </w:p>
          <w:p w14:paraId="7036C745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 xml:space="preserve">Provide examples of causes and eﬀects in written and visual format. </w:t>
            </w:r>
          </w:p>
          <w:p w14:paraId="6F5D57BE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 xml:space="preserve">(e.g., Sentence: She worked hard, so she passed her test.) </w:t>
            </w:r>
          </w:p>
          <w:p w14:paraId="62CEFBB8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 xml:space="preserve">Invite students to suggest cause and eﬀect relationships in complete sentences. </w:t>
            </w:r>
          </w:p>
          <w:p w14:paraId="2650A4F7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>Record a few examples on the board.</w:t>
            </w:r>
          </w:p>
          <w:p w14:paraId="243C6D99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 xml:space="preserve">Point out the cause, eﬀect, and signal word in the example ﬁrst sentence. </w:t>
            </w:r>
          </w:p>
          <w:p w14:paraId="25D3ABF9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 xml:space="preserve">(e.g., Cause: She worked hard. Eﬀect: She passed her test. The signal word is so.) </w:t>
            </w:r>
          </w:p>
          <w:p w14:paraId="7A9C2A2F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>Engage the class in pointing out the cause, eﬀect, and signal words in the other sentences.</w:t>
            </w:r>
          </w:p>
          <w:p w14:paraId="1414FF1A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 xml:space="preserve">Instruct students to add an example or image in the empty space on each Vocabulary Card. </w:t>
            </w:r>
          </w:p>
          <w:p w14:paraId="6F553E12" w14:textId="77777777" w:rsidR="006502EE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lastRenderedPageBreak/>
              <w:t xml:space="preserve">Allow learners to discuss their options and choices with a partner or small group. </w:t>
            </w:r>
          </w:p>
          <w:p w14:paraId="6A73218F" w14:textId="048B4EA8" w:rsidR="00F945D8" w:rsidRDefault="006502EE" w:rsidP="00CB35CA">
            <w:pPr>
              <w:pStyle w:val="ListParagraph"/>
              <w:numPr>
                <w:ilvl w:val="0"/>
                <w:numId w:val="19"/>
              </w:numPr>
              <w:ind w:left="300" w:hanging="270"/>
            </w:pPr>
            <w:r w:rsidRPr="006502EE">
              <w:t>Have them share out as a class</w:t>
            </w:r>
            <w:r w:rsidR="00F945D8">
              <w:t xml:space="preserve">. </w:t>
            </w:r>
          </w:p>
          <w:p w14:paraId="6E2C48CB" w14:textId="77777777" w:rsidR="002E501F" w:rsidRDefault="002E501F" w:rsidP="002E501F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53B79A9D" w14:textId="77777777" w:rsidR="002E501F" w:rsidRDefault="002E501F" w:rsidP="002E501F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9653355" w14:textId="33F1863D" w:rsidR="005044E0" w:rsidRPr="00A82C1E" w:rsidRDefault="00472AE2" w:rsidP="002E501F">
            <w:r w:rsidRPr="002E501F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3A6F2FA0" w14:textId="43652958" w:rsidR="005044E0" w:rsidRPr="00A82C1E" w:rsidRDefault="005044E0" w:rsidP="005044E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DF5A80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DF5A80"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20</w:t>
            </w:r>
            <w:r w:rsidRPr="00A82C1E">
              <w:rPr>
                <w:b/>
              </w:rPr>
              <w:t xml:space="preserve"> Mins</w:t>
            </w:r>
          </w:p>
          <w:p w14:paraId="0270B1A8" w14:textId="77777777" w:rsidR="00FA1115" w:rsidRDefault="00FA1115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FA1115">
              <w:t xml:space="preserve">Distribute a copy of the Identifying Cause and Eﬀect with Signal Words worksheet to each student. </w:t>
            </w:r>
          </w:p>
          <w:p w14:paraId="41DAB674" w14:textId="77777777" w:rsidR="00FA1115" w:rsidRDefault="00FA1115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FA1115">
              <w:t xml:space="preserve">Go over the directions and explain that there are signal words in the text to help identify cause and eﬀect relationships. </w:t>
            </w:r>
          </w:p>
          <w:p w14:paraId="6AF80D7B" w14:textId="77777777" w:rsidR="00FA1115" w:rsidRDefault="00FA1115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FA1115">
              <w:t xml:space="preserve">Read aloud the passage and instruct students to circle any unfamiliar words they wish to discuss. </w:t>
            </w:r>
          </w:p>
          <w:p w14:paraId="6DDF2886" w14:textId="77777777" w:rsidR="00FA1115" w:rsidRDefault="00FA1115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FA1115">
              <w:t xml:space="preserve">Think aloud and model underlining the ﬁrst sentence, pointing out the signal word so. </w:t>
            </w:r>
          </w:p>
          <w:p w14:paraId="3CD37E55" w14:textId="77777777" w:rsidR="006C1795" w:rsidRDefault="00FA1115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FA1115">
              <w:t>Go to the second part of the worksheet, read the directions</w:t>
            </w:r>
          </w:p>
          <w:p w14:paraId="3AE9876F" w14:textId="26C63C49" w:rsidR="00FA1115" w:rsidRDefault="006C1795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FA1115">
              <w:t xml:space="preserve">Show </w:t>
            </w:r>
            <w:r w:rsidR="00FA1115" w:rsidRPr="00FA1115">
              <w:t xml:space="preserve">students how to put that sentence into the graphic organizer. </w:t>
            </w:r>
          </w:p>
          <w:p w14:paraId="095048BF" w14:textId="77777777" w:rsidR="006C1795" w:rsidRDefault="00FA1115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FA1115">
              <w:t xml:space="preserve">Invite students to participate in ﬁnding the second cause and eﬀect sentence. </w:t>
            </w:r>
          </w:p>
          <w:p w14:paraId="687922DC" w14:textId="77777777" w:rsidR="006C1795" w:rsidRDefault="00FA1115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FA1115">
              <w:t xml:space="preserve">Have them explain how they would break up the sentence to complete the next row on the graphic organizer. </w:t>
            </w:r>
          </w:p>
          <w:p w14:paraId="1F4C1880" w14:textId="77777777" w:rsidR="006C1795" w:rsidRDefault="00FA1115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FA1115">
              <w:t xml:space="preserve">Provide a sentence stem for students as they explain: The cause/eﬀect/signal word is... </w:t>
            </w:r>
          </w:p>
          <w:p w14:paraId="5B392B42" w14:textId="77777777" w:rsidR="006C1795" w:rsidRDefault="00FA1115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FA1115">
              <w:t xml:space="preserve">Put students into partnerships and have them ﬁnd the last two cause and eﬀect sentences together. </w:t>
            </w:r>
          </w:p>
          <w:p w14:paraId="012DB69B" w14:textId="3B35BA13" w:rsidR="00A11FC9" w:rsidRPr="00A82C1E" w:rsidRDefault="00FA1115" w:rsidP="00693E5C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 w:rsidRPr="00FA1115">
              <w:t xml:space="preserve">Remind them to underline the sentence and then ﬁll out the rows in the graphic </w:t>
            </w:r>
            <w:r w:rsidRPr="00FA1115">
              <w:lastRenderedPageBreak/>
              <w:t xml:space="preserve">organizer by identifying the cause, eﬀect, and signal </w:t>
            </w:r>
            <w:r w:rsidR="006C1795" w:rsidRPr="00FA1115">
              <w:t>word.</w:t>
            </w:r>
            <w:r w:rsidR="006A6763" w:rsidRPr="006A6763">
              <w:t xml:space="preserve"> 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7DE94" w14:textId="77777777" w:rsidR="00472F57" w:rsidRDefault="00472F57">
      <w:pPr>
        <w:spacing w:before="0" w:after="0" w:line="240" w:lineRule="auto"/>
      </w:pPr>
      <w:r>
        <w:separator/>
      </w:r>
    </w:p>
  </w:endnote>
  <w:endnote w:type="continuationSeparator" w:id="0">
    <w:p w14:paraId="27230224" w14:textId="77777777" w:rsidR="00472F57" w:rsidRDefault="00472F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712CB" w14:textId="77777777" w:rsidR="00472F57" w:rsidRDefault="00472F57">
      <w:pPr>
        <w:spacing w:before="0" w:after="0" w:line="240" w:lineRule="auto"/>
      </w:pPr>
      <w:r>
        <w:separator/>
      </w:r>
    </w:p>
  </w:footnote>
  <w:footnote w:type="continuationSeparator" w:id="0">
    <w:p w14:paraId="3041675F" w14:textId="77777777" w:rsidR="00472F57" w:rsidRDefault="00472F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BF275C0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7F14B0"/>
    <w:multiLevelType w:val="hybridMultilevel"/>
    <w:tmpl w:val="B3DEC50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3D62"/>
    <w:multiLevelType w:val="hybridMultilevel"/>
    <w:tmpl w:val="14AAFCC4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22497623"/>
    <w:multiLevelType w:val="hybridMultilevel"/>
    <w:tmpl w:val="0116F39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B1875"/>
    <w:multiLevelType w:val="hybridMultilevel"/>
    <w:tmpl w:val="E6CA89E6"/>
    <w:lvl w:ilvl="0" w:tplc="DB04B5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2400D"/>
    <w:multiLevelType w:val="hybridMultilevel"/>
    <w:tmpl w:val="E3663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B7BEF"/>
    <w:multiLevelType w:val="hybridMultilevel"/>
    <w:tmpl w:val="B614948A"/>
    <w:lvl w:ilvl="0" w:tplc="6D840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92936"/>
    <w:multiLevelType w:val="hybridMultilevel"/>
    <w:tmpl w:val="4FE43B90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48801657"/>
    <w:multiLevelType w:val="hybridMultilevel"/>
    <w:tmpl w:val="906AB548"/>
    <w:lvl w:ilvl="0" w:tplc="E230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C460A"/>
    <w:multiLevelType w:val="hybridMultilevel"/>
    <w:tmpl w:val="F3EC680E"/>
    <w:lvl w:ilvl="0" w:tplc="FA6ED042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84C32EF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5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A5BF8"/>
    <w:multiLevelType w:val="hybridMultilevel"/>
    <w:tmpl w:val="F5AEAD7C"/>
    <w:lvl w:ilvl="0" w:tplc="973EA1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C259C"/>
    <w:multiLevelType w:val="hybridMultilevel"/>
    <w:tmpl w:val="191A4306"/>
    <w:lvl w:ilvl="0" w:tplc="65E09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92E19"/>
    <w:multiLevelType w:val="hybridMultilevel"/>
    <w:tmpl w:val="6010AF28"/>
    <w:lvl w:ilvl="0" w:tplc="53A432A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504F1"/>
    <w:multiLevelType w:val="hybridMultilevel"/>
    <w:tmpl w:val="619C15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6"/>
  </w:num>
  <w:num w:numId="4">
    <w:abstractNumId w:val="21"/>
  </w:num>
  <w:num w:numId="5">
    <w:abstractNumId w:val="2"/>
  </w:num>
  <w:num w:numId="6">
    <w:abstractNumId w:val="18"/>
  </w:num>
  <w:num w:numId="7">
    <w:abstractNumId w:val="15"/>
  </w:num>
  <w:num w:numId="8">
    <w:abstractNumId w:val="13"/>
  </w:num>
  <w:num w:numId="9">
    <w:abstractNumId w:val="3"/>
  </w:num>
  <w:num w:numId="10">
    <w:abstractNumId w:val="16"/>
  </w:num>
  <w:num w:numId="11">
    <w:abstractNumId w:val="1"/>
  </w:num>
  <w:num w:numId="12">
    <w:abstractNumId w:val="20"/>
  </w:num>
  <w:num w:numId="13">
    <w:abstractNumId w:val="10"/>
  </w:num>
  <w:num w:numId="14">
    <w:abstractNumId w:val="19"/>
  </w:num>
  <w:num w:numId="15">
    <w:abstractNumId w:val="11"/>
  </w:num>
  <w:num w:numId="16">
    <w:abstractNumId w:val="9"/>
  </w:num>
  <w:num w:numId="17">
    <w:abstractNumId w:val="5"/>
  </w:num>
  <w:num w:numId="18">
    <w:abstractNumId w:val="14"/>
  </w:num>
  <w:num w:numId="19">
    <w:abstractNumId w:val="7"/>
  </w:num>
  <w:num w:numId="20">
    <w:abstractNumId w:val="17"/>
  </w:num>
  <w:num w:numId="21">
    <w:abstractNumId w:val="22"/>
  </w:num>
  <w:num w:numId="22">
    <w:abstractNumId w:val="8"/>
  </w:num>
  <w:num w:numId="23">
    <w:abstractNumId w:val="12"/>
  </w:num>
  <w:num w:numId="24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2B15"/>
    <w:rsid w:val="00003186"/>
    <w:rsid w:val="00004D77"/>
    <w:rsid w:val="00006CB8"/>
    <w:rsid w:val="00012774"/>
    <w:rsid w:val="000153A3"/>
    <w:rsid w:val="00017AB7"/>
    <w:rsid w:val="00025F28"/>
    <w:rsid w:val="00031953"/>
    <w:rsid w:val="0004040F"/>
    <w:rsid w:val="00042107"/>
    <w:rsid w:val="0004240A"/>
    <w:rsid w:val="0004502C"/>
    <w:rsid w:val="00047F0F"/>
    <w:rsid w:val="00050F06"/>
    <w:rsid w:val="00052837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A6749"/>
    <w:rsid w:val="000B2A8B"/>
    <w:rsid w:val="000B37BC"/>
    <w:rsid w:val="000B601E"/>
    <w:rsid w:val="000B72D9"/>
    <w:rsid w:val="000B7585"/>
    <w:rsid w:val="000C4219"/>
    <w:rsid w:val="000C562D"/>
    <w:rsid w:val="000C567E"/>
    <w:rsid w:val="000D44B1"/>
    <w:rsid w:val="000D5DFD"/>
    <w:rsid w:val="000E2930"/>
    <w:rsid w:val="000F20E2"/>
    <w:rsid w:val="000F3C73"/>
    <w:rsid w:val="00100ADB"/>
    <w:rsid w:val="00110F25"/>
    <w:rsid w:val="00111531"/>
    <w:rsid w:val="00114ECF"/>
    <w:rsid w:val="00120253"/>
    <w:rsid w:val="001205AF"/>
    <w:rsid w:val="001240F2"/>
    <w:rsid w:val="00131826"/>
    <w:rsid w:val="00134383"/>
    <w:rsid w:val="00137D49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84AA3"/>
    <w:rsid w:val="0019171E"/>
    <w:rsid w:val="001954EF"/>
    <w:rsid w:val="00196867"/>
    <w:rsid w:val="001A6D78"/>
    <w:rsid w:val="001A7A50"/>
    <w:rsid w:val="001B0737"/>
    <w:rsid w:val="001B50C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1CB8"/>
    <w:rsid w:val="002426C4"/>
    <w:rsid w:val="0024426F"/>
    <w:rsid w:val="00244403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1E46"/>
    <w:rsid w:val="00286302"/>
    <w:rsid w:val="0028776C"/>
    <w:rsid w:val="00287F69"/>
    <w:rsid w:val="00290278"/>
    <w:rsid w:val="002A0CC6"/>
    <w:rsid w:val="002A72AE"/>
    <w:rsid w:val="002A7661"/>
    <w:rsid w:val="002B44A9"/>
    <w:rsid w:val="002B4EEC"/>
    <w:rsid w:val="002B733A"/>
    <w:rsid w:val="002C0925"/>
    <w:rsid w:val="002C5422"/>
    <w:rsid w:val="002D3295"/>
    <w:rsid w:val="002D41D0"/>
    <w:rsid w:val="002E4739"/>
    <w:rsid w:val="002E501F"/>
    <w:rsid w:val="002E755A"/>
    <w:rsid w:val="002E7793"/>
    <w:rsid w:val="002F3F81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1C4"/>
    <w:rsid w:val="00341B1B"/>
    <w:rsid w:val="00346000"/>
    <w:rsid w:val="003468F5"/>
    <w:rsid w:val="00350D6F"/>
    <w:rsid w:val="00351B14"/>
    <w:rsid w:val="00356548"/>
    <w:rsid w:val="00361AC7"/>
    <w:rsid w:val="0036362A"/>
    <w:rsid w:val="00363CA5"/>
    <w:rsid w:val="00363D13"/>
    <w:rsid w:val="00364928"/>
    <w:rsid w:val="00364EE2"/>
    <w:rsid w:val="00366329"/>
    <w:rsid w:val="00367DF9"/>
    <w:rsid w:val="00373522"/>
    <w:rsid w:val="00373682"/>
    <w:rsid w:val="0037745F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0C9A"/>
    <w:rsid w:val="003E4AD7"/>
    <w:rsid w:val="003E6844"/>
    <w:rsid w:val="003F4800"/>
    <w:rsid w:val="003F7F50"/>
    <w:rsid w:val="0040362A"/>
    <w:rsid w:val="0040481C"/>
    <w:rsid w:val="004061AF"/>
    <w:rsid w:val="004138FF"/>
    <w:rsid w:val="00415962"/>
    <w:rsid w:val="00417B53"/>
    <w:rsid w:val="00420EFD"/>
    <w:rsid w:val="00421742"/>
    <w:rsid w:val="004225A7"/>
    <w:rsid w:val="00425F4D"/>
    <w:rsid w:val="00425F80"/>
    <w:rsid w:val="00430D97"/>
    <w:rsid w:val="00430F59"/>
    <w:rsid w:val="004343E9"/>
    <w:rsid w:val="004433CB"/>
    <w:rsid w:val="0044472C"/>
    <w:rsid w:val="00446E5C"/>
    <w:rsid w:val="00453D92"/>
    <w:rsid w:val="0045402B"/>
    <w:rsid w:val="00460A83"/>
    <w:rsid w:val="00461971"/>
    <w:rsid w:val="00472AE2"/>
    <w:rsid w:val="00472F57"/>
    <w:rsid w:val="0047772F"/>
    <w:rsid w:val="004827E6"/>
    <w:rsid w:val="00483322"/>
    <w:rsid w:val="00483AE5"/>
    <w:rsid w:val="00485065"/>
    <w:rsid w:val="00485752"/>
    <w:rsid w:val="00486F5A"/>
    <w:rsid w:val="004A298F"/>
    <w:rsid w:val="004A3441"/>
    <w:rsid w:val="004B20E0"/>
    <w:rsid w:val="004B46D3"/>
    <w:rsid w:val="004C6C13"/>
    <w:rsid w:val="004D089D"/>
    <w:rsid w:val="004E29C7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062A0"/>
    <w:rsid w:val="00511FF3"/>
    <w:rsid w:val="005121C4"/>
    <w:rsid w:val="00517CB1"/>
    <w:rsid w:val="00520977"/>
    <w:rsid w:val="00520DAF"/>
    <w:rsid w:val="005250E0"/>
    <w:rsid w:val="00527CCB"/>
    <w:rsid w:val="00532DD1"/>
    <w:rsid w:val="00536219"/>
    <w:rsid w:val="00537027"/>
    <w:rsid w:val="00541391"/>
    <w:rsid w:val="00541F89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877C9"/>
    <w:rsid w:val="005A0B9A"/>
    <w:rsid w:val="005A4652"/>
    <w:rsid w:val="005A5D9C"/>
    <w:rsid w:val="005A70D5"/>
    <w:rsid w:val="005B1163"/>
    <w:rsid w:val="005B7D58"/>
    <w:rsid w:val="005B7E63"/>
    <w:rsid w:val="005C2512"/>
    <w:rsid w:val="005D0C5B"/>
    <w:rsid w:val="005D27CF"/>
    <w:rsid w:val="005D78FD"/>
    <w:rsid w:val="005E02EE"/>
    <w:rsid w:val="005E2672"/>
    <w:rsid w:val="005F0120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B60"/>
    <w:rsid w:val="00631E0E"/>
    <w:rsid w:val="006326A0"/>
    <w:rsid w:val="006364C0"/>
    <w:rsid w:val="006404AA"/>
    <w:rsid w:val="00641476"/>
    <w:rsid w:val="00641D69"/>
    <w:rsid w:val="006475CC"/>
    <w:rsid w:val="006502EE"/>
    <w:rsid w:val="006513FB"/>
    <w:rsid w:val="006541D3"/>
    <w:rsid w:val="0065493E"/>
    <w:rsid w:val="006550C8"/>
    <w:rsid w:val="0066553B"/>
    <w:rsid w:val="00667D6F"/>
    <w:rsid w:val="00675B73"/>
    <w:rsid w:val="00677486"/>
    <w:rsid w:val="006826F3"/>
    <w:rsid w:val="00683DFC"/>
    <w:rsid w:val="00686B1E"/>
    <w:rsid w:val="00693E5C"/>
    <w:rsid w:val="00697CD8"/>
    <w:rsid w:val="006A5952"/>
    <w:rsid w:val="006A6763"/>
    <w:rsid w:val="006B19E5"/>
    <w:rsid w:val="006B3200"/>
    <w:rsid w:val="006B571A"/>
    <w:rsid w:val="006C06D2"/>
    <w:rsid w:val="006C15A4"/>
    <w:rsid w:val="006C1795"/>
    <w:rsid w:val="006C2F42"/>
    <w:rsid w:val="006C621C"/>
    <w:rsid w:val="006D337A"/>
    <w:rsid w:val="006E289D"/>
    <w:rsid w:val="006E7F4B"/>
    <w:rsid w:val="006F0615"/>
    <w:rsid w:val="006F0813"/>
    <w:rsid w:val="006F1C9F"/>
    <w:rsid w:val="006F5DC7"/>
    <w:rsid w:val="006F7C39"/>
    <w:rsid w:val="006F7E46"/>
    <w:rsid w:val="0070141C"/>
    <w:rsid w:val="007017C2"/>
    <w:rsid w:val="00706EE0"/>
    <w:rsid w:val="00713D5E"/>
    <w:rsid w:val="007144CC"/>
    <w:rsid w:val="00714A8D"/>
    <w:rsid w:val="007166BF"/>
    <w:rsid w:val="007177D7"/>
    <w:rsid w:val="00717CA1"/>
    <w:rsid w:val="007348E9"/>
    <w:rsid w:val="00735CBB"/>
    <w:rsid w:val="00740E81"/>
    <w:rsid w:val="00742B82"/>
    <w:rsid w:val="00742BDE"/>
    <w:rsid w:val="00743B1E"/>
    <w:rsid w:val="00747C96"/>
    <w:rsid w:val="00750743"/>
    <w:rsid w:val="00752C4E"/>
    <w:rsid w:val="00754372"/>
    <w:rsid w:val="00756214"/>
    <w:rsid w:val="00761C97"/>
    <w:rsid w:val="00761F09"/>
    <w:rsid w:val="007644C3"/>
    <w:rsid w:val="0076583E"/>
    <w:rsid w:val="00773C70"/>
    <w:rsid w:val="00774767"/>
    <w:rsid w:val="00777637"/>
    <w:rsid w:val="00780730"/>
    <w:rsid w:val="0078211E"/>
    <w:rsid w:val="0078309D"/>
    <w:rsid w:val="00786B8E"/>
    <w:rsid w:val="00791E09"/>
    <w:rsid w:val="007A5B16"/>
    <w:rsid w:val="007B70A9"/>
    <w:rsid w:val="007C122D"/>
    <w:rsid w:val="007C15E0"/>
    <w:rsid w:val="007C31C8"/>
    <w:rsid w:val="007C4BF2"/>
    <w:rsid w:val="007E5E02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21745"/>
    <w:rsid w:val="0083070C"/>
    <w:rsid w:val="00835E70"/>
    <w:rsid w:val="0083703B"/>
    <w:rsid w:val="00840D2B"/>
    <w:rsid w:val="00843598"/>
    <w:rsid w:val="008452D9"/>
    <w:rsid w:val="00847BC0"/>
    <w:rsid w:val="0085030E"/>
    <w:rsid w:val="00853340"/>
    <w:rsid w:val="008549B7"/>
    <w:rsid w:val="00867378"/>
    <w:rsid w:val="008776E5"/>
    <w:rsid w:val="00885068"/>
    <w:rsid w:val="008A326A"/>
    <w:rsid w:val="008B2B0B"/>
    <w:rsid w:val="008B2CBF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0488E"/>
    <w:rsid w:val="00910100"/>
    <w:rsid w:val="009114DD"/>
    <w:rsid w:val="009149FB"/>
    <w:rsid w:val="009155D5"/>
    <w:rsid w:val="00920AD3"/>
    <w:rsid w:val="00922FB8"/>
    <w:rsid w:val="009232C2"/>
    <w:rsid w:val="009260D0"/>
    <w:rsid w:val="00936730"/>
    <w:rsid w:val="009378FA"/>
    <w:rsid w:val="009401D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A54F8"/>
    <w:rsid w:val="009A55A0"/>
    <w:rsid w:val="009C58CE"/>
    <w:rsid w:val="009D155F"/>
    <w:rsid w:val="009D30C4"/>
    <w:rsid w:val="009D32F8"/>
    <w:rsid w:val="009D5198"/>
    <w:rsid w:val="009D72E5"/>
    <w:rsid w:val="009E08FF"/>
    <w:rsid w:val="009E61B2"/>
    <w:rsid w:val="009F29A7"/>
    <w:rsid w:val="009F7C60"/>
    <w:rsid w:val="00A0116B"/>
    <w:rsid w:val="00A11FC9"/>
    <w:rsid w:val="00A1735C"/>
    <w:rsid w:val="00A25094"/>
    <w:rsid w:val="00A367FF"/>
    <w:rsid w:val="00A37E88"/>
    <w:rsid w:val="00A435BC"/>
    <w:rsid w:val="00A50084"/>
    <w:rsid w:val="00A50553"/>
    <w:rsid w:val="00A71E70"/>
    <w:rsid w:val="00A72FDD"/>
    <w:rsid w:val="00A74FCC"/>
    <w:rsid w:val="00A75496"/>
    <w:rsid w:val="00A82696"/>
    <w:rsid w:val="00A82C1E"/>
    <w:rsid w:val="00A832CB"/>
    <w:rsid w:val="00A85D55"/>
    <w:rsid w:val="00A909A9"/>
    <w:rsid w:val="00A953B4"/>
    <w:rsid w:val="00AA2441"/>
    <w:rsid w:val="00AA3D9C"/>
    <w:rsid w:val="00AB0656"/>
    <w:rsid w:val="00AB565D"/>
    <w:rsid w:val="00AB7626"/>
    <w:rsid w:val="00AC63A2"/>
    <w:rsid w:val="00AD171D"/>
    <w:rsid w:val="00AD4B11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6916"/>
    <w:rsid w:val="00B25DC5"/>
    <w:rsid w:val="00B262A1"/>
    <w:rsid w:val="00B27BDC"/>
    <w:rsid w:val="00B30F64"/>
    <w:rsid w:val="00B3210C"/>
    <w:rsid w:val="00B36C8F"/>
    <w:rsid w:val="00B4776C"/>
    <w:rsid w:val="00B50357"/>
    <w:rsid w:val="00B51BF7"/>
    <w:rsid w:val="00B527D1"/>
    <w:rsid w:val="00B542DD"/>
    <w:rsid w:val="00B55350"/>
    <w:rsid w:val="00B57396"/>
    <w:rsid w:val="00B67C04"/>
    <w:rsid w:val="00B75483"/>
    <w:rsid w:val="00B8438A"/>
    <w:rsid w:val="00B8706B"/>
    <w:rsid w:val="00B87608"/>
    <w:rsid w:val="00B91FAF"/>
    <w:rsid w:val="00B93FEC"/>
    <w:rsid w:val="00B962D0"/>
    <w:rsid w:val="00BA223B"/>
    <w:rsid w:val="00BA2713"/>
    <w:rsid w:val="00BA7BE8"/>
    <w:rsid w:val="00BB359B"/>
    <w:rsid w:val="00BB5607"/>
    <w:rsid w:val="00BC3471"/>
    <w:rsid w:val="00BC351B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25004"/>
    <w:rsid w:val="00C2658E"/>
    <w:rsid w:val="00C362B3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35CA"/>
    <w:rsid w:val="00CB574B"/>
    <w:rsid w:val="00CB7870"/>
    <w:rsid w:val="00CB7D65"/>
    <w:rsid w:val="00CC3B13"/>
    <w:rsid w:val="00CC605B"/>
    <w:rsid w:val="00CD4D2B"/>
    <w:rsid w:val="00CE172B"/>
    <w:rsid w:val="00CE56FD"/>
    <w:rsid w:val="00CE5B35"/>
    <w:rsid w:val="00CF331A"/>
    <w:rsid w:val="00CF4D19"/>
    <w:rsid w:val="00CF5021"/>
    <w:rsid w:val="00D066A6"/>
    <w:rsid w:val="00D12602"/>
    <w:rsid w:val="00D14716"/>
    <w:rsid w:val="00D15CAA"/>
    <w:rsid w:val="00D17E02"/>
    <w:rsid w:val="00D2109C"/>
    <w:rsid w:val="00D25BBF"/>
    <w:rsid w:val="00D27DC3"/>
    <w:rsid w:val="00D329A0"/>
    <w:rsid w:val="00D3577C"/>
    <w:rsid w:val="00D375F4"/>
    <w:rsid w:val="00D41B86"/>
    <w:rsid w:val="00D41C29"/>
    <w:rsid w:val="00D43AC0"/>
    <w:rsid w:val="00D47C20"/>
    <w:rsid w:val="00D56441"/>
    <w:rsid w:val="00D56626"/>
    <w:rsid w:val="00D577AE"/>
    <w:rsid w:val="00D60F06"/>
    <w:rsid w:val="00D63A36"/>
    <w:rsid w:val="00D759D4"/>
    <w:rsid w:val="00D75FAF"/>
    <w:rsid w:val="00D77491"/>
    <w:rsid w:val="00D8019B"/>
    <w:rsid w:val="00D812F1"/>
    <w:rsid w:val="00D85628"/>
    <w:rsid w:val="00D914D8"/>
    <w:rsid w:val="00DA1F66"/>
    <w:rsid w:val="00DA55E8"/>
    <w:rsid w:val="00DB31D9"/>
    <w:rsid w:val="00DC17D5"/>
    <w:rsid w:val="00DC76FD"/>
    <w:rsid w:val="00DD0B55"/>
    <w:rsid w:val="00DE0478"/>
    <w:rsid w:val="00DE3AC3"/>
    <w:rsid w:val="00DF02F9"/>
    <w:rsid w:val="00DF591D"/>
    <w:rsid w:val="00DF5A80"/>
    <w:rsid w:val="00DF5FCD"/>
    <w:rsid w:val="00E058CD"/>
    <w:rsid w:val="00E05C0D"/>
    <w:rsid w:val="00E071B2"/>
    <w:rsid w:val="00E07205"/>
    <w:rsid w:val="00E11890"/>
    <w:rsid w:val="00E14212"/>
    <w:rsid w:val="00E171B6"/>
    <w:rsid w:val="00E205EF"/>
    <w:rsid w:val="00E20659"/>
    <w:rsid w:val="00E208A5"/>
    <w:rsid w:val="00E20B67"/>
    <w:rsid w:val="00E2212B"/>
    <w:rsid w:val="00E223E9"/>
    <w:rsid w:val="00E25E6A"/>
    <w:rsid w:val="00E271B7"/>
    <w:rsid w:val="00E27E4F"/>
    <w:rsid w:val="00E40079"/>
    <w:rsid w:val="00E41D90"/>
    <w:rsid w:val="00E42A76"/>
    <w:rsid w:val="00E54475"/>
    <w:rsid w:val="00E550F7"/>
    <w:rsid w:val="00E601B6"/>
    <w:rsid w:val="00E601FC"/>
    <w:rsid w:val="00E645A4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E7678"/>
    <w:rsid w:val="00EF0198"/>
    <w:rsid w:val="00EF7436"/>
    <w:rsid w:val="00F02395"/>
    <w:rsid w:val="00F1179F"/>
    <w:rsid w:val="00F12F9F"/>
    <w:rsid w:val="00F17FDF"/>
    <w:rsid w:val="00F208E3"/>
    <w:rsid w:val="00F2190A"/>
    <w:rsid w:val="00F23572"/>
    <w:rsid w:val="00F235D6"/>
    <w:rsid w:val="00F2361D"/>
    <w:rsid w:val="00F27FA3"/>
    <w:rsid w:val="00F32A4B"/>
    <w:rsid w:val="00F452DB"/>
    <w:rsid w:val="00F5037A"/>
    <w:rsid w:val="00F508FD"/>
    <w:rsid w:val="00F51303"/>
    <w:rsid w:val="00F52D25"/>
    <w:rsid w:val="00F542D4"/>
    <w:rsid w:val="00F60399"/>
    <w:rsid w:val="00F616CA"/>
    <w:rsid w:val="00F62599"/>
    <w:rsid w:val="00F66CE1"/>
    <w:rsid w:val="00F814F7"/>
    <w:rsid w:val="00F934B8"/>
    <w:rsid w:val="00F945D8"/>
    <w:rsid w:val="00FA1115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ors.brainpop.com/lesson-plan/family-and-homeschool-activities-cause-and-effect/?bp-jr-topic=cause-and-effect" TargetMode="External"/><Relationship Id="rId13" Type="http://schemas.openxmlformats.org/officeDocument/2006/relationships/hyperlink" Target="https://educators.brainpop.com/lesson-plan/family-and-homeschool-activities-cause-and-effect/?bp-jr-topic=cause-and-effec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scholastic.com/teachers/lesson-plans/teaching-content/cause-and-effect/" TargetMode="External"/><Relationship Id="rId17" Type="http://schemas.openxmlformats.org/officeDocument/2006/relationships/hyperlink" Target="https://www.scholastic.com/teachers/lesson-plans/teaching-content/cause-and-effe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lideshare.net/mobile/hersheyssa/lesson-plan-for-cause-and-effec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lideshare.net/mobile/hersheyssa/lesson-plan-for-cause-and-eff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y.com/academy/popular/cause-and-effect-lesson-plan.html" TargetMode="External"/><Relationship Id="rId10" Type="http://schemas.openxmlformats.org/officeDocument/2006/relationships/hyperlink" Target="https://study.com/academy/popular/cause-and-effect-lesson-plan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eareteachers.com/cause-and-effect-lesson-plans/" TargetMode="External"/><Relationship Id="rId14" Type="http://schemas.openxmlformats.org/officeDocument/2006/relationships/hyperlink" Target="https://www.weareteachers.com/cause-and-effect-lesson-plan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62022"/>
    <w:rsid w:val="0026558F"/>
    <w:rsid w:val="00280CE5"/>
    <w:rsid w:val="002F6BBC"/>
    <w:rsid w:val="003A22D6"/>
    <w:rsid w:val="003C213A"/>
    <w:rsid w:val="003F42A4"/>
    <w:rsid w:val="004A008E"/>
    <w:rsid w:val="004E1DB9"/>
    <w:rsid w:val="004F6328"/>
    <w:rsid w:val="0050187F"/>
    <w:rsid w:val="0050760F"/>
    <w:rsid w:val="00530D6F"/>
    <w:rsid w:val="00571A20"/>
    <w:rsid w:val="005D1C96"/>
    <w:rsid w:val="005E6E71"/>
    <w:rsid w:val="006814AC"/>
    <w:rsid w:val="006B36E8"/>
    <w:rsid w:val="006D6E20"/>
    <w:rsid w:val="00713551"/>
    <w:rsid w:val="007763F7"/>
    <w:rsid w:val="00805105"/>
    <w:rsid w:val="00816166"/>
    <w:rsid w:val="00836926"/>
    <w:rsid w:val="00957041"/>
    <w:rsid w:val="009A7086"/>
    <w:rsid w:val="009D2491"/>
    <w:rsid w:val="009F03E4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CA2000"/>
    <w:rsid w:val="00D339AD"/>
    <w:rsid w:val="00D417B5"/>
    <w:rsid w:val="00D8388F"/>
    <w:rsid w:val="00D92979"/>
    <w:rsid w:val="00DE19D7"/>
    <w:rsid w:val="00E15521"/>
    <w:rsid w:val="00E17671"/>
    <w:rsid w:val="00EB30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29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13</cp:revision>
  <dcterms:created xsi:type="dcterms:W3CDTF">2019-06-27T09:53:00Z</dcterms:created>
  <dcterms:modified xsi:type="dcterms:W3CDTF">2019-07-01T08:04:00Z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