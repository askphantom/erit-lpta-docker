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7515"/>
        <w:gridCol w:w="6479"/>
      </w:tblGrid>
      <w:tr w:rsidR="00C17E2A" w14:paraId="7D3C784A" w14:textId="77777777" w:rsidTr="00B57396">
        <w:tc>
          <w:tcPr>
            <w:tcW w:w="2685" w:type="pct"/>
            <w:vAlign w:val="bottom"/>
          </w:tcPr>
          <w:p w14:paraId="002EA3B2" w14:textId="60CD1764" w:rsidR="00C17E2A" w:rsidRPr="009260D0" w:rsidRDefault="000B302E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mean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3-20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14:paraId="184A80D0" w14:textId="19577925" w:rsidR="00C17E2A" w:rsidRDefault="00120253">
                <w:pPr>
                  <w:pStyle w:val="Date"/>
                </w:pPr>
                <w:r>
                  <w:t>3.20.2019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Default="00C17E2A">
            <w:pPr>
              <w:pStyle w:val="Heading1"/>
              <w:spacing w:before="60"/>
              <w:contextualSpacing w:val="0"/>
              <w:outlineLvl w:val="0"/>
            </w:pPr>
          </w:p>
        </w:tc>
        <w:tc>
          <w:tcPr>
            <w:tcW w:w="3895" w:type="pct"/>
          </w:tcPr>
          <w:p w14:paraId="2CD11C91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Overview</w:t>
            </w:r>
          </w:p>
        </w:tc>
      </w:tr>
      <w:tr w:rsidR="00C17E2A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14:paraId="32BF30BB" w14:textId="77777777">
              <w:tc>
                <w:tcPr>
                  <w:tcW w:w="5000" w:type="pct"/>
                </w:tcPr>
                <w:p w14:paraId="0EB4376E" w14:textId="2B69E938" w:rsidR="00C17E2A" w:rsidRDefault="00B36C8F">
                  <w:r>
                    <w:t xml:space="preserve"> </w:t>
                  </w:r>
                  <w:r w:rsidR="00C04C46">
                    <w:t xml:space="preserve">Mathematics </w:t>
                  </w:r>
                </w:p>
              </w:tc>
            </w:tr>
            <w:tr w:rsidR="00C17E2A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6F2F2397" w:rsidR="00C17E2A" w:rsidRDefault="008C0E7E">
                  <w:r>
                    <w:t>5</w:t>
                  </w:r>
                </w:p>
              </w:tc>
            </w:tr>
          </w:tbl>
          <w:p w14:paraId="4CAC6574" w14:textId="77777777" w:rsidR="00C17E2A" w:rsidRDefault="00C17E2A"/>
        </w:tc>
        <w:tc>
          <w:tcPr>
            <w:tcW w:w="152" w:type="pct"/>
          </w:tcPr>
          <w:p w14:paraId="0CBCE437" w14:textId="77777777" w:rsidR="00C17E2A" w:rsidRDefault="00C17E2A"/>
        </w:tc>
        <w:tc>
          <w:tcPr>
            <w:tcW w:w="3895" w:type="pct"/>
          </w:tcPr>
          <w:p w14:paraId="2971807D" w14:textId="77777777" w:rsidR="000A37E8" w:rsidRPr="004D2F47" w:rsidRDefault="000A37E8">
            <w:pPr>
              <w:rPr>
                <w:sz w:val="20"/>
                <w:szCs w:val="20"/>
              </w:rPr>
            </w:pPr>
            <w:r w:rsidRPr="004D2F47">
              <w:rPr>
                <w:sz w:val="20"/>
                <w:szCs w:val="20"/>
              </w:rPr>
              <w:t>This lesson plan covers teaching content for;</w:t>
            </w:r>
          </w:p>
          <w:p w14:paraId="458BD9FD" w14:textId="76693C55" w:rsidR="002F7EF2" w:rsidRDefault="00645825" w:rsidP="001542ED">
            <w:pPr>
              <w:pStyle w:val="ListParagraph"/>
              <w:numPr>
                <w:ilvl w:val="0"/>
                <w:numId w:val="2"/>
              </w:numPr>
              <w:ind w:left="161" w:hanging="180"/>
            </w:pPr>
            <w:r>
              <w:t>Mean</w:t>
            </w:r>
          </w:p>
        </w:tc>
      </w:tr>
    </w:tbl>
    <w:p w14:paraId="44024CC7" w14:textId="66BD5755" w:rsidR="00C17E2A" w:rsidRDefault="00196867">
      <w:pPr>
        <w:pStyle w:val="NoSpacing"/>
      </w:pPr>
      <w:r>
        <w:rPr>
          <w:noProof/>
          <w:lang w:eastAsia="en-US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0D5B2771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5715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5524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66A4413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31226A48" w14:textId="2CCB1430" w:rsidR="00983CA0" w:rsidRDefault="00BF3180" w:rsidP="00603EC0">
                                  <w:r>
                                    <w:t>-</w:t>
                                  </w:r>
                                  <w:r w:rsidR="004A4B53">
                                    <w:t xml:space="preserve"> </w:t>
                                  </w:r>
                                  <w:r w:rsidR="009F66EE">
                                    <w:t>Popcorn</w:t>
                                  </w:r>
                                </w:p>
                                <w:p w14:paraId="10A5D3B7" w14:textId="3693143B" w:rsidR="009F66EE" w:rsidRDefault="009F66EE" w:rsidP="00603EC0">
                                  <w:r>
                                    <w:t xml:space="preserve">- </w:t>
                                  </w:r>
                                  <w:r w:rsidR="00F04C3E">
                                    <w:t>Dice or card</w:t>
                                  </w:r>
                                </w:p>
                                <w:p w14:paraId="6DB637FE" w14:textId="77777777" w:rsidR="00F04C3E" w:rsidRDefault="00F04C3E" w:rsidP="00603EC0">
                                  <w:r>
                                    <w:t>- White board</w:t>
                                  </w:r>
                                </w:p>
                                <w:p w14:paraId="4336EA66" w14:textId="05D24AB6" w:rsidR="00F04C3E" w:rsidRPr="00BF3180" w:rsidRDefault="00F04C3E" w:rsidP="00603EC0">
                                  <w:r>
                                    <w:t>- Marker</w:t>
                                  </w:r>
                                </w:p>
                                <w:p w14:paraId="09793A98" w14:textId="191BD6C7" w:rsidR="002A355C" w:rsidRPr="00BF3180" w:rsidRDefault="00BF5C22" w:rsidP="0094015B">
                                  <w:r>
                                    <w:t>- Candies (Gummy bear, M&amp;Ms or skittles)</w:t>
                                  </w:r>
                                </w:p>
                                <w:p w14:paraId="4BE61749" w14:textId="5DFFCE0C" w:rsidR="00EA3A1A" w:rsidRDefault="00BF5C22" w:rsidP="00BF5C22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  <w:r>
                                    <w:t>-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4542C4D3" w14:textId="77777777" w:rsidR="00E61AB9" w:rsidRDefault="0043166C" w:rsidP="0094015B">
                                  <w:pPr>
                                    <w:pStyle w:val="ListBullet"/>
                                  </w:pPr>
                                  <w:hyperlink r:id="rId8" w:history="1">
                                    <w:r>
                                      <w:rPr>
                                        <w:rStyle w:val="Hyperlink"/>
                                      </w:rPr>
                                      <w:t>https://www.cpalms.org/Public/PreviewResourceLesson/Preview/32936</w:t>
                                    </w:r>
                                  </w:hyperlink>
                                </w:p>
                                <w:p w14:paraId="1F54C001" w14:textId="77777777" w:rsidR="0043166C" w:rsidRDefault="008048AD" w:rsidP="0094015B">
                                  <w:pPr>
                                    <w:pStyle w:val="ListBullet"/>
                                  </w:pPr>
                                  <w:hyperlink r:id="rId9" w:history="1">
                                    <w:r>
                                      <w:rPr>
                                        <w:rStyle w:val="Hyperlink"/>
                                      </w:rPr>
                                      <w:t>https://betterlesson.com/lesson/435751/analyze-this-mean-median-mode-and-range</w:t>
                                    </w:r>
                                  </w:hyperlink>
                                </w:p>
                                <w:p w14:paraId="56BE7A50" w14:textId="299B4FF3" w:rsidR="007F00F1" w:rsidRDefault="007F00F1" w:rsidP="0094015B">
                                  <w:pPr>
                                    <w:pStyle w:val="ListBullet"/>
                                  </w:pPr>
                                  <w:hyperlink r:id="rId10" w:history="1">
                                    <w:r>
                                      <w:rPr>
                                        <w:rStyle w:val="Hyperlink"/>
                                      </w:rPr>
                                      <w:t>https://drive.google.com/file/d/0B4kW6VjjnOtgNGRvYUtoSDlNeDA/view</w:t>
                                    </w:r>
                                  </w:hyperlink>
                                </w:p>
                                <w:p w14:paraId="0839B4C5" w14:textId="675408E6" w:rsidR="008048AD" w:rsidRDefault="00287D7C" w:rsidP="007F00F1">
                                  <w:pPr>
                                    <w:pStyle w:val="ListBullet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HYPERLINK "http://classroommagic.blogspot.com/2012/02/presidents-day.html"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rStyle w:val="Hyperlink"/>
                                    </w:rPr>
                                    <w:t>http://classr</w:t>
                                  </w:r>
                                  <w:r>
                                    <w:rPr>
                                      <w:rStyle w:val="Hyperlink"/>
                                    </w:rPr>
                                    <w:t>o</w:t>
                                  </w:r>
                                  <w:r>
                                    <w:rPr>
                                      <w:rStyle w:val="Hyperlink"/>
                                    </w:rPr>
                                    <w:t>ommagic.blogspot.com/2012/02/presidents-day.html</w:t>
                                  </w:r>
                                  <w:r>
                                    <w:fldChar w:fldCharType="end"/>
                                  </w:r>
                                </w:p>
                                <w:p w14:paraId="1C3E7644" w14:textId="77777777" w:rsidR="00287D7C" w:rsidRDefault="00CD150A" w:rsidP="007F00F1">
                                  <w:pPr>
                                    <w:pStyle w:val="ListBullet"/>
                                  </w:pPr>
                                  <w:hyperlink r:id="rId11" w:history="1">
                                    <w:r>
                                      <w:rPr>
                                        <w:rStyle w:val="Hyperlink"/>
                                      </w:rPr>
                                      <w:t>https://www.teachjunkie.com/math-subject/24-free-range-median-mode/</w:t>
                                    </w:r>
                                  </w:hyperlink>
                                </w:p>
                                <w:p w14:paraId="266D3DBF" w14:textId="46B87F68" w:rsidR="00CD150A" w:rsidRDefault="00CD150A" w:rsidP="007F00F1">
                                  <w:pPr>
                                    <w:pStyle w:val="ListBullet"/>
                                  </w:pPr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56EB777B" w14:textId="77777777" w:rsidR="00C17E2A" w:rsidRDefault="00C17E2A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5524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66A4413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31226A48" w14:textId="2CCB1430" w:rsidR="00983CA0" w:rsidRDefault="00BF3180" w:rsidP="00603EC0">
                            <w:r>
                              <w:t>-</w:t>
                            </w:r>
                            <w:r w:rsidR="004A4B53">
                              <w:t xml:space="preserve"> </w:t>
                            </w:r>
                            <w:r w:rsidR="009F66EE">
                              <w:t>Popcorn</w:t>
                            </w:r>
                          </w:p>
                          <w:p w14:paraId="10A5D3B7" w14:textId="3693143B" w:rsidR="009F66EE" w:rsidRDefault="009F66EE" w:rsidP="00603EC0">
                            <w:r>
                              <w:t xml:space="preserve">- </w:t>
                            </w:r>
                            <w:r w:rsidR="00F04C3E">
                              <w:t>Dice or card</w:t>
                            </w:r>
                          </w:p>
                          <w:p w14:paraId="6DB637FE" w14:textId="77777777" w:rsidR="00F04C3E" w:rsidRDefault="00F04C3E" w:rsidP="00603EC0">
                            <w:r>
                              <w:t>- White board</w:t>
                            </w:r>
                          </w:p>
                          <w:p w14:paraId="4336EA66" w14:textId="05D24AB6" w:rsidR="00F04C3E" w:rsidRPr="00BF3180" w:rsidRDefault="00F04C3E" w:rsidP="00603EC0">
                            <w:r>
                              <w:t>- Marker</w:t>
                            </w:r>
                          </w:p>
                          <w:p w14:paraId="09793A98" w14:textId="191BD6C7" w:rsidR="002A355C" w:rsidRPr="00BF3180" w:rsidRDefault="00BF5C22" w:rsidP="0094015B">
                            <w:r>
                              <w:t>- Candies (Gummy bear, M&amp;Ms or skittles)</w:t>
                            </w:r>
                          </w:p>
                          <w:p w14:paraId="4BE61749" w14:textId="5DFFCE0C" w:rsidR="00EA3A1A" w:rsidRDefault="00BF5C22" w:rsidP="00BF5C22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  <w:r>
                              <w:t>-</w:t>
                            </w:r>
                            <w:bookmarkStart w:id="1" w:name="_GoBack"/>
                            <w:bookmarkEnd w:id="1"/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4542C4D3" w14:textId="77777777" w:rsidR="00E61AB9" w:rsidRDefault="0043166C" w:rsidP="0094015B">
                            <w:pPr>
                              <w:pStyle w:val="ListBullet"/>
                            </w:pPr>
                            <w:hyperlink r:id="rId12" w:history="1">
                              <w:r>
                                <w:rPr>
                                  <w:rStyle w:val="Hyperlink"/>
                                </w:rPr>
                                <w:t>https://www.cpalms.org/Public/PreviewResourceLesson/Preview/32936</w:t>
                              </w:r>
                            </w:hyperlink>
                          </w:p>
                          <w:p w14:paraId="1F54C001" w14:textId="77777777" w:rsidR="0043166C" w:rsidRDefault="008048AD" w:rsidP="0094015B">
                            <w:pPr>
                              <w:pStyle w:val="ListBullet"/>
                            </w:pPr>
                            <w:hyperlink r:id="rId13" w:history="1">
                              <w:r>
                                <w:rPr>
                                  <w:rStyle w:val="Hyperlink"/>
                                </w:rPr>
                                <w:t>https://betterlesson.com/lesson/435751/analyze-this-mean-median-mode-and-range</w:t>
                              </w:r>
                            </w:hyperlink>
                          </w:p>
                          <w:p w14:paraId="56BE7A50" w14:textId="299B4FF3" w:rsidR="007F00F1" w:rsidRDefault="007F00F1" w:rsidP="0094015B">
                            <w:pPr>
                              <w:pStyle w:val="ListBullet"/>
                            </w:pPr>
                            <w:hyperlink r:id="rId14" w:history="1">
                              <w:r>
                                <w:rPr>
                                  <w:rStyle w:val="Hyperlink"/>
                                </w:rPr>
                                <w:t>https://drive.google.com/file/d/0B4kW6VjjnOtgNGRvYUtoSDlNeDA/view</w:t>
                              </w:r>
                            </w:hyperlink>
                          </w:p>
                          <w:p w14:paraId="0839B4C5" w14:textId="675408E6" w:rsidR="008048AD" w:rsidRDefault="00287D7C" w:rsidP="007F00F1">
                            <w:pPr>
                              <w:pStyle w:val="ListBullet"/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"http://classroommagic.blogspot.com/2012/02/presidents-day.html"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Hyperlink"/>
                              </w:rPr>
                              <w:t>http://classr</w:t>
                            </w:r>
                            <w:r>
                              <w:rPr>
                                <w:rStyle w:val="Hyperlink"/>
                              </w:rPr>
                              <w:t>o</w:t>
                            </w:r>
                            <w:r>
                              <w:rPr>
                                <w:rStyle w:val="Hyperlink"/>
                              </w:rPr>
                              <w:t>ommagic.blogspot.com/2012/02/presidents-day.html</w:t>
                            </w:r>
                            <w:r>
                              <w:fldChar w:fldCharType="end"/>
                            </w:r>
                          </w:p>
                          <w:p w14:paraId="1C3E7644" w14:textId="77777777" w:rsidR="00287D7C" w:rsidRDefault="00CD150A" w:rsidP="007F00F1">
                            <w:pPr>
                              <w:pStyle w:val="ListBullet"/>
                            </w:pPr>
                            <w:hyperlink r:id="rId15" w:history="1">
                              <w:r>
                                <w:rPr>
                                  <w:rStyle w:val="Hyperlink"/>
                                </w:rPr>
                                <w:t>https://www.teachjunkie.com/math-subject/24-free-range-median-mode/</w:t>
                              </w:r>
                            </w:hyperlink>
                          </w:p>
                          <w:p w14:paraId="266D3DBF" w14:textId="46B87F68" w:rsidR="00CD150A" w:rsidRDefault="00CD150A" w:rsidP="007F00F1">
                            <w:pPr>
                              <w:pStyle w:val="ListBullet"/>
                            </w:pPr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56EB777B" w14:textId="77777777" w:rsidR="00C17E2A" w:rsidRDefault="00C17E2A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78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037"/>
        <w:gridCol w:w="19"/>
        <w:gridCol w:w="19"/>
        <w:gridCol w:w="19"/>
        <w:gridCol w:w="19"/>
        <w:gridCol w:w="20"/>
        <w:gridCol w:w="3175"/>
        <w:gridCol w:w="20"/>
        <w:gridCol w:w="20"/>
        <w:gridCol w:w="20"/>
        <w:gridCol w:w="20"/>
        <w:gridCol w:w="20"/>
        <w:gridCol w:w="20"/>
        <w:gridCol w:w="10"/>
        <w:gridCol w:w="4360"/>
      </w:tblGrid>
      <w:tr w:rsidR="008D2AC8" w14:paraId="7DA79F9C" w14:textId="77777777" w:rsidTr="008D2AC8">
        <w:trPr>
          <w:tblHeader/>
        </w:trPr>
        <w:tc>
          <w:tcPr>
            <w:tcW w:w="1040" w:type="pct"/>
            <w:tcBorders>
              <w:bottom w:val="single" w:sz="18" w:space="0" w:color="000000" w:themeColor="text1"/>
            </w:tcBorders>
          </w:tcPr>
          <w:p w14:paraId="27485672" w14:textId="77777777" w:rsidR="008D2AC8" w:rsidRDefault="008D2AC8">
            <w:pPr>
              <w:pStyle w:val="Heading1"/>
            </w:pPr>
          </w:p>
        </w:tc>
        <w:tc>
          <w:tcPr>
            <w:tcW w:w="10" w:type="pct"/>
          </w:tcPr>
          <w:p w14:paraId="51A19361" w14:textId="77777777" w:rsidR="008D2AC8" w:rsidRDefault="008D2AC8">
            <w:pPr>
              <w:pStyle w:val="Heading1"/>
            </w:pPr>
          </w:p>
        </w:tc>
        <w:tc>
          <w:tcPr>
            <w:tcW w:w="10" w:type="pct"/>
          </w:tcPr>
          <w:p w14:paraId="602085CF" w14:textId="274D0ABC" w:rsidR="008D2AC8" w:rsidRDefault="008D2AC8">
            <w:pPr>
              <w:pStyle w:val="Heading1"/>
            </w:pPr>
          </w:p>
        </w:tc>
        <w:tc>
          <w:tcPr>
            <w:tcW w:w="10" w:type="pct"/>
          </w:tcPr>
          <w:p w14:paraId="7DD0ECEA" w14:textId="0EA4B781" w:rsidR="008D2AC8" w:rsidRDefault="008D2AC8">
            <w:pPr>
              <w:pStyle w:val="Heading1"/>
            </w:pPr>
          </w:p>
        </w:tc>
        <w:tc>
          <w:tcPr>
            <w:tcW w:w="10" w:type="pct"/>
          </w:tcPr>
          <w:p w14:paraId="36ADC6AD" w14:textId="054687B5" w:rsidR="008D2AC8" w:rsidRDefault="008D2AC8">
            <w:pPr>
              <w:pStyle w:val="Heading1"/>
            </w:pPr>
          </w:p>
        </w:tc>
        <w:tc>
          <w:tcPr>
            <w:tcW w:w="10" w:type="pct"/>
          </w:tcPr>
          <w:p w14:paraId="1D291953" w14:textId="095C5822" w:rsidR="008D2AC8" w:rsidRDefault="008D2AC8">
            <w:pPr>
              <w:pStyle w:val="Heading1"/>
            </w:pPr>
          </w:p>
        </w:tc>
        <w:tc>
          <w:tcPr>
            <w:tcW w:w="1620" w:type="pct"/>
            <w:tcBorders>
              <w:bottom w:val="single" w:sz="18" w:space="0" w:color="000000" w:themeColor="text1"/>
            </w:tcBorders>
          </w:tcPr>
          <w:p w14:paraId="4CBD4AAF" w14:textId="56040C1C" w:rsidR="008D2AC8" w:rsidRPr="00120253" w:rsidRDefault="008D2AC8" w:rsidP="00120253">
            <w:pPr>
              <w:pStyle w:val="Heading2"/>
              <w:rPr>
                <w:b/>
              </w:rPr>
            </w:pPr>
          </w:p>
        </w:tc>
        <w:tc>
          <w:tcPr>
            <w:tcW w:w="10" w:type="pct"/>
          </w:tcPr>
          <w:p w14:paraId="01A7D41B" w14:textId="77777777" w:rsidR="008D2AC8" w:rsidRDefault="008D2AC8">
            <w:pPr>
              <w:pStyle w:val="Heading1"/>
            </w:pPr>
          </w:p>
        </w:tc>
        <w:tc>
          <w:tcPr>
            <w:tcW w:w="10" w:type="pct"/>
          </w:tcPr>
          <w:p w14:paraId="1954E004" w14:textId="77777777" w:rsidR="008D2AC8" w:rsidRDefault="008D2AC8">
            <w:pPr>
              <w:pStyle w:val="Heading1"/>
            </w:pPr>
          </w:p>
        </w:tc>
        <w:tc>
          <w:tcPr>
            <w:tcW w:w="10" w:type="pct"/>
          </w:tcPr>
          <w:p w14:paraId="1AC2A5FA" w14:textId="467BE033" w:rsidR="008D2AC8" w:rsidRDefault="008D2AC8">
            <w:pPr>
              <w:pStyle w:val="Heading1"/>
            </w:pPr>
          </w:p>
        </w:tc>
        <w:tc>
          <w:tcPr>
            <w:tcW w:w="10" w:type="pct"/>
          </w:tcPr>
          <w:p w14:paraId="2DE7D459" w14:textId="77777777" w:rsidR="008D2AC8" w:rsidRDefault="008D2AC8">
            <w:pPr>
              <w:pStyle w:val="Heading1"/>
            </w:pPr>
          </w:p>
        </w:tc>
        <w:tc>
          <w:tcPr>
            <w:tcW w:w="10" w:type="pct"/>
          </w:tcPr>
          <w:p w14:paraId="3A7DE99B" w14:textId="77777777" w:rsidR="008D2AC8" w:rsidRDefault="008D2AC8">
            <w:pPr>
              <w:pStyle w:val="Heading1"/>
            </w:pPr>
          </w:p>
        </w:tc>
        <w:tc>
          <w:tcPr>
            <w:tcW w:w="10" w:type="pct"/>
          </w:tcPr>
          <w:p w14:paraId="4DC7CEA5" w14:textId="77777777" w:rsidR="008D2AC8" w:rsidRDefault="008D2AC8">
            <w:pPr>
              <w:pStyle w:val="Heading1"/>
            </w:pPr>
          </w:p>
        </w:tc>
        <w:tc>
          <w:tcPr>
            <w:tcW w:w="5" w:type="pct"/>
          </w:tcPr>
          <w:p w14:paraId="14E70AFF" w14:textId="3DE6794A" w:rsidR="008D2AC8" w:rsidRDefault="008D2AC8">
            <w:pPr>
              <w:pStyle w:val="Heading1"/>
            </w:pPr>
          </w:p>
        </w:tc>
        <w:tc>
          <w:tcPr>
            <w:tcW w:w="2225" w:type="pct"/>
            <w:tcBorders>
              <w:bottom w:val="single" w:sz="18" w:space="0" w:color="000000" w:themeColor="text1"/>
            </w:tcBorders>
          </w:tcPr>
          <w:p w14:paraId="7E9D8FEE" w14:textId="11F48083" w:rsidR="008D2AC8" w:rsidRDefault="008D2AC8">
            <w:pPr>
              <w:pStyle w:val="Heading1"/>
            </w:pPr>
          </w:p>
        </w:tc>
      </w:tr>
      <w:tr w:rsidR="008D2AC8" w14:paraId="51C30C02" w14:textId="77777777" w:rsidTr="008D2AC8">
        <w:trPr>
          <w:trHeight w:val="893"/>
        </w:trPr>
        <w:tc>
          <w:tcPr>
            <w:tcW w:w="1040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9D1AF2" w14:textId="49F39BF0" w:rsidR="008D2AC8" w:rsidRPr="00F616CA" w:rsidRDefault="008D2AC8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14:paraId="03E437D5" w14:textId="77777777" w:rsidR="008D2AC8" w:rsidRDefault="009F66EE" w:rsidP="001D4D95">
            <w:r>
              <w:t>Students should be able to;</w:t>
            </w:r>
          </w:p>
          <w:p w14:paraId="233379E9" w14:textId="1FECDB1F" w:rsidR="009F66EE" w:rsidRDefault="009F66EE" w:rsidP="006826F1">
            <w:pPr>
              <w:pStyle w:val="ListParagraph"/>
              <w:numPr>
                <w:ilvl w:val="0"/>
                <w:numId w:val="32"/>
              </w:numPr>
              <w:ind w:left="180" w:hanging="180"/>
            </w:pPr>
            <w:r>
              <w:t>D</w:t>
            </w:r>
            <w:r w:rsidRPr="009F66EE">
              <w:t>efine mean</w:t>
            </w:r>
            <w:r>
              <w:t>.</w:t>
            </w:r>
          </w:p>
          <w:p w14:paraId="16A1840E" w14:textId="4D895776" w:rsidR="006826F1" w:rsidRDefault="009F66EE" w:rsidP="00E65442">
            <w:pPr>
              <w:pStyle w:val="ListParagraph"/>
              <w:numPr>
                <w:ilvl w:val="0"/>
                <w:numId w:val="32"/>
              </w:numPr>
              <w:ind w:left="180" w:hanging="180"/>
            </w:pPr>
            <w:r>
              <w:t xml:space="preserve">Create </w:t>
            </w:r>
            <w:r w:rsidRPr="009F66EE">
              <w:t>data set and find the mean</w:t>
            </w:r>
            <w:r>
              <w:t>.</w:t>
            </w:r>
          </w:p>
          <w:p w14:paraId="2E75EEA9" w14:textId="77777777" w:rsidR="008D2AC8" w:rsidRDefault="008D2AC8" w:rsidP="001D4D95"/>
          <w:p w14:paraId="402983E2" w14:textId="77777777" w:rsidR="008D2AC8" w:rsidRDefault="008D2AC8" w:rsidP="001D4D95"/>
          <w:p w14:paraId="2CBC4F92" w14:textId="77777777" w:rsidR="008D2AC8" w:rsidRDefault="008D2AC8" w:rsidP="001D4D95"/>
          <w:p w14:paraId="332DFE16" w14:textId="77777777" w:rsidR="008D2AC8" w:rsidRDefault="008D2AC8" w:rsidP="001D4D95"/>
          <w:p w14:paraId="2EE19619" w14:textId="3E652D05" w:rsidR="008D2AC8" w:rsidRDefault="008D2AC8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703687B5" w14:textId="77777777" w:rsidR="008D2AC8" w:rsidRDefault="008D2AC8" w:rsidP="001D4D95"/>
          <w:p w14:paraId="02CB6B7A" w14:textId="77777777" w:rsidR="008D2AC8" w:rsidRDefault="008D2AC8" w:rsidP="001D4D95"/>
          <w:p w14:paraId="42C39D07" w14:textId="77777777" w:rsidR="008D2AC8" w:rsidRDefault="008D2AC8" w:rsidP="001D4D95"/>
          <w:p w14:paraId="22A31125" w14:textId="44A7CD41" w:rsidR="008D2AC8" w:rsidRDefault="008D2AC8" w:rsidP="0025476D">
            <w:pPr>
              <w:pStyle w:val="ListParagraph"/>
              <w:ind w:left="360" w:hanging="232"/>
            </w:pPr>
          </w:p>
          <w:p w14:paraId="747A0955" w14:textId="3FB74A79" w:rsidR="008D2AC8" w:rsidRDefault="008D2AC8" w:rsidP="004D2F47"/>
          <w:p w14:paraId="16ADB579" w14:textId="77777777" w:rsidR="008D2AC8" w:rsidRDefault="008D2AC8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14:paraId="23FDEEF3" w14:textId="77777777" w:rsidR="008D2AC8" w:rsidRDefault="008D2AC8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14:paraId="186FCAB8" w14:textId="77777777" w:rsidR="008D2AC8" w:rsidRDefault="008D2AC8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14:paraId="655E9169" w14:textId="77777777" w:rsidR="008D2AC8" w:rsidRDefault="008D2AC8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14:paraId="4C63D3AC" w14:textId="77777777" w:rsidR="008D2AC8" w:rsidRDefault="008D2AC8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14:paraId="4EAA0595" w14:textId="77777777" w:rsidR="008D2AC8" w:rsidRDefault="008D2AC8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14:paraId="33AE0394" w14:textId="77777777" w:rsidR="008D2AC8" w:rsidRDefault="008D2AC8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14:paraId="6FD3939A" w14:textId="77777777" w:rsidR="008D2AC8" w:rsidRDefault="008D2AC8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14:paraId="75B0E73C" w14:textId="77777777" w:rsidR="008D2AC8" w:rsidRPr="004D2F47" w:rsidRDefault="008D2AC8" w:rsidP="00EC40B8">
            <w:pPr>
              <w:spacing w:after="40" w:line="240" w:lineRule="auto"/>
              <w:outlineLvl w:val="0"/>
            </w:pPr>
          </w:p>
        </w:tc>
        <w:tc>
          <w:tcPr>
            <w:tcW w:w="10" w:type="pct"/>
          </w:tcPr>
          <w:p w14:paraId="15CFD3A5" w14:textId="77777777" w:rsidR="008D2AC8" w:rsidRDefault="008D2AC8"/>
        </w:tc>
        <w:tc>
          <w:tcPr>
            <w:tcW w:w="10" w:type="pct"/>
          </w:tcPr>
          <w:p w14:paraId="384F8D93" w14:textId="3E9FDC36" w:rsidR="008D2AC8" w:rsidRDefault="008D2AC8"/>
        </w:tc>
        <w:tc>
          <w:tcPr>
            <w:tcW w:w="10" w:type="pct"/>
          </w:tcPr>
          <w:p w14:paraId="35D2AAEB" w14:textId="5ABA4E02" w:rsidR="008D2AC8" w:rsidRDefault="008D2AC8"/>
        </w:tc>
        <w:tc>
          <w:tcPr>
            <w:tcW w:w="10" w:type="pct"/>
          </w:tcPr>
          <w:p w14:paraId="2B768A2C" w14:textId="531DB5C2" w:rsidR="008D2AC8" w:rsidRDefault="008D2AC8"/>
        </w:tc>
        <w:tc>
          <w:tcPr>
            <w:tcW w:w="10" w:type="pct"/>
          </w:tcPr>
          <w:p w14:paraId="64D57A74" w14:textId="43ABA8C6" w:rsidR="008D2AC8" w:rsidRDefault="008D2AC8"/>
        </w:tc>
        <w:tc>
          <w:tcPr>
            <w:tcW w:w="1620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5C382728" w14:textId="53C106C0" w:rsidR="008D2AC8" w:rsidRDefault="008D2AC8" w:rsidP="006513FB">
            <w:pPr>
              <w:pStyle w:val="Heading2"/>
              <w:rPr>
                <w:b/>
              </w:rPr>
            </w:pPr>
            <w:r>
              <w:rPr>
                <w:b/>
              </w:rPr>
              <w:t>Activity Starter</w:t>
            </w:r>
            <w:r w:rsidRPr="001D4D95">
              <w:rPr>
                <w:b/>
              </w:rPr>
              <w:t>/Instruction</w:t>
            </w:r>
          </w:p>
          <w:p w14:paraId="60601EFF" w14:textId="6A3B5A06" w:rsidR="008D2AC8" w:rsidRDefault="00D94B6D" w:rsidP="006826F1">
            <w:pPr>
              <w:pStyle w:val="ListParagraph"/>
              <w:numPr>
                <w:ilvl w:val="0"/>
                <w:numId w:val="33"/>
              </w:numPr>
              <w:ind w:left="207" w:hanging="207"/>
            </w:pPr>
            <w:r w:rsidRPr="00D94B6D">
              <w:rPr>
                <w:b/>
              </w:rPr>
              <w:t>Mean: Average</w:t>
            </w:r>
            <w:r>
              <w:t xml:space="preserve"> - </w:t>
            </w:r>
            <w:r w:rsidR="00B54A25">
              <w:t>The mean is the sum of all values</w:t>
            </w:r>
            <w:r w:rsidR="00B54A25">
              <w:t xml:space="preserve">, </w:t>
            </w:r>
            <w:r w:rsidR="00B54A25">
              <w:t>divided by the number of values in</w:t>
            </w:r>
            <w:r w:rsidR="00B54A25">
              <w:t xml:space="preserve"> </w:t>
            </w:r>
            <w:r w:rsidR="00B54A25">
              <w:t>the data set.</w:t>
            </w:r>
          </w:p>
          <w:p w14:paraId="0C758195" w14:textId="6F9F9935" w:rsidR="00B54A25" w:rsidRDefault="00B54A25" w:rsidP="006826F1">
            <w:pPr>
              <w:pStyle w:val="ListParagraph"/>
              <w:numPr>
                <w:ilvl w:val="0"/>
                <w:numId w:val="33"/>
              </w:numPr>
              <w:ind w:left="207" w:hanging="207"/>
            </w:pPr>
            <w:r>
              <w:t>Each student will contribute to the class shoe size data, collect data for the entire class, and</w:t>
            </w:r>
            <w:r>
              <w:t xml:space="preserve"> </w:t>
            </w:r>
            <w:r>
              <w:t>analyze the data by determining the mean</w:t>
            </w:r>
            <w:r>
              <w:t>.</w:t>
            </w:r>
          </w:p>
          <w:p w14:paraId="443D481D" w14:textId="43BC1238" w:rsidR="00B54A25" w:rsidRDefault="00B54A25" w:rsidP="006826F1">
            <w:pPr>
              <w:pStyle w:val="ListParagraph"/>
              <w:numPr>
                <w:ilvl w:val="0"/>
                <w:numId w:val="33"/>
              </w:numPr>
              <w:ind w:left="207" w:hanging="207"/>
            </w:pPr>
            <w:r>
              <w:t>Demons</w:t>
            </w:r>
            <w:r>
              <w:t>trate to</w:t>
            </w:r>
            <w:r>
              <w:t xml:space="preserve"> students the method</w:t>
            </w:r>
            <w:r>
              <w:t xml:space="preserve"> </w:t>
            </w:r>
            <w:r>
              <w:t>for calculating the mean by adding</w:t>
            </w:r>
            <w:r>
              <w:t xml:space="preserve"> </w:t>
            </w:r>
            <w:r>
              <w:t>up all the shoe sizes of the sample</w:t>
            </w:r>
            <w:r>
              <w:t xml:space="preserve"> </w:t>
            </w:r>
            <w:r>
              <w:t>set and dividing by the number of</w:t>
            </w:r>
            <w:r>
              <w:t xml:space="preserve"> </w:t>
            </w:r>
            <w:r>
              <w:t>students in the sample set.</w:t>
            </w:r>
          </w:p>
          <w:p w14:paraId="6A1B9CED" w14:textId="77777777" w:rsidR="00B54A25" w:rsidRDefault="00B54A25" w:rsidP="006826F1">
            <w:pPr>
              <w:pStyle w:val="ListParagraph"/>
              <w:numPr>
                <w:ilvl w:val="0"/>
                <w:numId w:val="33"/>
              </w:numPr>
              <w:ind w:left="207" w:hanging="207"/>
            </w:pPr>
            <w:r>
              <w:t>Encourage students to find the mean</w:t>
            </w:r>
            <w:r>
              <w:t xml:space="preserve"> </w:t>
            </w:r>
            <w:r>
              <w:t>of their sample of five students’ shoe</w:t>
            </w:r>
            <w:r>
              <w:t xml:space="preserve"> </w:t>
            </w:r>
            <w:r>
              <w:t>sizes that they co</w:t>
            </w:r>
            <w:r>
              <w:t>llected.</w:t>
            </w:r>
          </w:p>
          <w:p w14:paraId="5B6E7A35" w14:textId="1B970A5E" w:rsidR="00B54A25" w:rsidRDefault="00B54A25" w:rsidP="006826F1">
            <w:pPr>
              <w:pStyle w:val="ListParagraph"/>
              <w:numPr>
                <w:ilvl w:val="0"/>
                <w:numId w:val="33"/>
              </w:numPr>
              <w:ind w:left="207" w:hanging="207"/>
            </w:pPr>
            <w:r>
              <w:t>Allow</w:t>
            </w:r>
            <w:r>
              <w:t xml:space="preserve"> </w:t>
            </w:r>
            <w:r>
              <w:t>students to notice that their answers</w:t>
            </w:r>
            <w:r>
              <w:t xml:space="preserve"> </w:t>
            </w:r>
            <w:r>
              <w:t>may vary because they collected</w:t>
            </w:r>
            <w:r>
              <w:t xml:space="preserve"> </w:t>
            </w:r>
            <w:r>
              <w:t>data from different student</w:t>
            </w:r>
            <w:r>
              <w:t>.</w:t>
            </w:r>
          </w:p>
          <w:p w14:paraId="4D04A7B7" w14:textId="77777777" w:rsidR="0043166C" w:rsidRDefault="0043166C" w:rsidP="0043166C"/>
          <w:p w14:paraId="03F16B4D" w14:textId="77777777" w:rsidR="0043166C" w:rsidRDefault="0043166C" w:rsidP="0043166C"/>
          <w:p w14:paraId="63603D17" w14:textId="77777777" w:rsidR="0043166C" w:rsidRDefault="0043166C" w:rsidP="0043166C"/>
          <w:p w14:paraId="79F33B65" w14:textId="77777777" w:rsidR="0043166C" w:rsidRDefault="0043166C" w:rsidP="0043166C"/>
          <w:p w14:paraId="033A8B3B" w14:textId="77777777" w:rsidR="0043166C" w:rsidRDefault="0043166C" w:rsidP="0043166C"/>
          <w:p w14:paraId="6E1F013E" w14:textId="2375F23F" w:rsidR="008D2AC8" w:rsidRPr="00FB30A1" w:rsidRDefault="008D2AC8" w:rsidP="00FB30A1">
            <w:pPr>
              <w:pStyle w:val="ListParagraph"/>
              <w:ind w:left="0"/>
            </w:pPr>
            <w:r w:rsidRPr="00FB30A1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lastRenderedPageBreak/>
              <w:t>Guided Practice</w:t>
            </w:r>
          </w:p>
          <w:p w14:paraId="6A8342CF" w14:textId="1845DAE4" w:rsidR="008D2AC8" w:rsidRPr="00031953" w:rsidRDefault="008D2AC8" w:rsidP="00FB30A1">
            <w:pPr>
              <w:rPr>
                <w:b/>
              </w:rPr>
            </w:pPr>
            <w:r>
              <w:rPr>
                <w:b/>
              </w:rPr>
              <w:t>Day 2/ Lesson 2</w:t>
            </w:r>
            <w:r w:rsidR="006F5CA6">
              <w:rPr>
                <w:b/>
              </w:rPr>
              <w:t>: 15</w:t>
            </w:r>
            <w:r w:rsidRPr="00031953">
              <w:rPr>
                <w:b/>
              </w:rPr>
              <w:t>Mins</w:t>
            </w:r>
          </w:p>
          <w:p w14:paraId="52F32B30" w14:textId="686C27F3" w:rsidR="00506BFD" w:rsidRPr="0076251F" w:rsidRDefault="00506BFD" w:rsidP="0076251F">
            <w:pPr>
              <w:pStyle w:val="ListParagraph"/>
              <w:numPr>
                <w:ilvl w:val="0"/>
                <w:numId w:val="34"/>
              </w:numPr>
              <w:ind w:left="207" w:hanging="207"/>
              <w:rPr>
                <w:color w:val="595959" w:themeColor="text1" w:themeTint="A6"/>
              </w:rPr>
            </w:pPr>
            <w:r w:rsidRPr="0076251F">
              <w:rPr>
                <w:color w:val="595959" w:themeColor="text1" w:themeTint="A6"/>
              </w:rPr>
              <w:t>Pull out the d</w:t>
            </w:r>
            <w:r w:rsidR="0076251F" w:rsidRPr="0076251F">
              <w:rPr>
                <w:color w:val="595959" w:themeColor="text1" w:themeTint="A6"/>
              </w:rPr>
              <w:t>ice or card</w:t>
            </w:r>
            <w:r w:rsidRPr="0076251F">
              <w:rPr>
                <w:color w:val="595959" w:themeColor="text1" w:themeTint="A6"/>
              </w:rPr>
              <w:t>, and give your students a task like "Choose 5 cards and find the mean”.</w:t>
            </w:r>
            <w:r w:rsidR="0076251F" w:rsidRPr="0076251F">
              <w:rPr>
                <w:color w:val="595959" w:themeColor="text1" w:themeTint="A6"/>
              </w:rPr>
              <w:t xml:space="preserve"> Let a partner check their work. </w:t>
            </w:r>
            <w:r w:rsidRPr="0076251F">
              <w:rPr>
                <w:color w:val="595959" w:themeColor="text1" w:themeTint="A6"/>
              </w:rPr>
              <w:t xml:space="preserve">Then switch." </w:t>
            </w:r>
          </w:p>
          <w:p w14:paraId="6398300F" w14:textId="57D664EE" w:rsidR="00506BFD" w:rsidRPr="0076251F" w:rsidRDefault="00506BFD" w:rsidP="0076251F">
            <w:pPr>
              <w:pStyle w:val="ListParagraph"/>
              <w:numPr>
                <w:ilvl w:val="0"/>
                <w:numId w:val="34"/>
              </w:numPr>
              <w:ind w:left="207" w:hanging="207"/>
              <w:rPr>
                <w:color w:val="595959" w:themeColor="text1" w:themeTint="A6"/>
              </w:rPr>
            </w:pPr>
            <w:r w:rsidRPr="0076251F">
              <w:rPr>
                <w:color w:val="595959" w:themeColor="text1" w:themeTint="A6"/>
              </w:rPr>
              <w:t>Or "Roll 10 dice to make a set of data.</w:t>
            </w:r>
            <w:r w:rsidR="0076251F" w:rsidRPr="0076251F">
              <w:rPr>
                <w:color w:val="595959" w:themeColor="text1" w:themeTint="A6"/>
              </w:rPr>
              <w:t xml:space="preserve"> </w:t>
            </w:r>
            <w:r w:rsidRPr="0076251F">
              <w:rPr>
                <w:color w:val="595959" w:themeColor="text1" w:themeTint="A6"/>
              </w:rPr>
              <w:t>Find the mean</w:t>
            </w:r>
            <w:r w:rsidR="0076251F" w:rsidRPr="0076251F">
              <w:rPr>
                <w:color w:val="595959" w:themeColor="text1" w:themeTint="A6"/>
              </w:rPr>
              <w:t xml:space="preserve">. </w:t>
            </w:r>
            <w:r w:rsidRPr="0076251F">
              <w:rPr>
                <w:color w:val="595959" w:themeColor="text1" w:themeTint="A6"/>
              </w:rPr>
              <w:t>Then, re-roll two of the di</w:t>
            </w:r>
            <w:r w:rsidR="0076251F" w:rsidRPr="0076251F">
              <w:rPr>
                <w:color w:val="595959" w:themeColor="text1" w:themeTint="A6"/>
              </w:rPr>
              <w:t>ce and see how that changes the</w:t>
            </w:r>
            <w:r w:rsidRPr="0076251F">
              <w:rPr>
                <w:color w:val="595959" w:themeColor="text1" w:themeTint="A6"/>
              </w:rPr>
              <w:t xml:space="preserve"> data.</w:t>
            </w:r>
          </w:p>
          <w:p w14:paraId="3BFB70BB" w14:textId="77777777" w:rsidR="00506BFD" w:rsidRPr="0076251F" w:rsidRDefault="00506BFD" w:rsidP="0076251F">
            <w:pPr>
              <w:pStyle w:val="ListParagraph"/>
              <w:numPr>
                <w:ilvl w:val="0"/>
                <w:numId w:val="34"/>
              </w:numPr>
              <w:ind w:left="207" w:hanging="207"/>
              <w:rPr>
                <w:color w:val="595959" w:themeColor="text1" w:themeTint="A6"/>
              </w:rPr>
            </w:pPr>
            <w:r w:rsidRPr="0076251F">
              <w:rPr>
                <w:color w:val="595959" w:themeColor="text1" w:themeTint="A6"/>
              </w:rPr>
              <w:t>Have students complete a number of rounds at each station before moving on.</w:t>
            </w:r>
          </w:p>
          <w:p w14:paraId="5166F110" w14:textId="25E39AD0" w:rsidR="00506BFD" w:rsidRPr="0076251F" w:rsidRDefault="00506BFD" w:rsidP="0076251F">
            <w:pPr>
              <w:pStyle w:val="ListParagraph"/>
              <w:numPr>
                <w:ilvl w:val="0"/>
                <w:numId w:val="34"/>
              </w:numPr>
              <w:ind w:left="207" w:hanging="207"/>
              <w:rPr>
                <w:color w:val="595959" w:themeColor="text1" w:themeTint="A6"/>
              </w:rPr>
            </w:pPr>
            <w:r w:rsidRPr="0076251F">
              <w:rPr>
                <w:color w:val="595959" w:themeColor="text1" w:themeTint="A6"/>
              </w:rPr>
              <w:t>Add a little more fun to the stations by using a set of "fancy" dice, or giant cards.</w:t>
            </w:r>
          </w:p>
          <w:p w14:paraId="7B754001" w14:textId="5EFF3E2D" w:rsidR="008D2AC8" w:rsidRDefault="008D2AC8" w:rsidP="001542ED">
            <w:pPr>
              <w:pStyle w:val="Heading2"/>
              <w:tabs>
                <w:tab w:val="left" w:pos="1026"/>
              </w:tabs>
              <w:rPr>
                <w:b/>
              </w:rPr>
            </w:pPr>
            <w:r>
              <w:rPr>
                <w:b/>
              </w:rPr>
              <w:tab/>
            </w:r>
          </w:p>
          <w:p w14:paraId="20304DC5" w14:textId="77777777" w:rsidR="008D2AC8" w:rsidRDefault="008D2AC8" w:rsidP="004D2F47">
            <w:pPr>
              <w:pStyle w:val="Heading2"/>
              <w:rPr>
                <w:b/>
              </w:rPr>
            </w:pPr>
          </w:p>
          <w:p w14:paraId="21AEAA01" w14:textId="77777777" w:rsidR="008D2AC8" w:rsidRDefault="008D2AC8" w:rsidP="004D2F47">
            <w:pPr>
              <w:pStyle w:val="Heading2"/>
              <w:rPr>
                <w:b/>
              </w:rPr>
            </w:pPr>
          </w:p>
          <w:p w14:paraId="149C02CB" w14:textId="77777777" w:rsidR="008D2AC8" w:rsidRDefault="008D2AC8" w:rsidP="004D2F47">
            <w:pPr>
              <w:pStyle w:val="Heading2"/>
              <w:rPr>
                <w:b/>
              </w:rPr>
            </w:pPr>
          </w:p>
          <w:p w14:paraId="3E7E8145" w14:textId="77777777" w:rsidR="008D2AC8" w:rsidRDefault="008D2AC8" w:rsidP="004D2F47">
            <w:pPr>
              <w:pStyle w:val="Heading2"/>
              <w:rPr>
                <w:b/>
              </w:rPr>
            </w:pPr>
          </w:p>
          <w:p w14:paraId="7B405209" w14:textId="77777777" w:rsidR="008D2AC8" w:rsidRDefault="008D2AC8" w:rsidP="00CD4D2B">
            <w:pPr>
              <w:rPr>
                <w:b/>
              </w:rPr>
            </w:pPr>
          </w:p>
          <w:p w14:paraId="2DF5F3F7" w14:textId="77777777" w:rsidR="008D2AC8" w:rsidRDefault="008D2AC8" w:rsidP="00CD4D2B">
            <w:pPr>
              <w:rPr>
                <w:b/>
              </w:rPr>
            </w:pPr>
          </w:p>
          <w:p w14:paraId="08816D2B" w14:textId="77777777" w:rsidR="008D2AC8" w:rsidRDefault="008D2AC8" w:rsidP="00CD4D2B">
            <w:pPr>
              <w:rPr>
                <w:b/>
              </w:rPr>
            </w:pPr>
          </w:p>
          <w:p w14:paraId="017FC052" w14:textId="77777777" w:rsidR="008D2AC8" w:rsidRDefault="008D2AC8" w:rsidP="00CD4D2B">
            <w:pPr>
              <w:rPr>
                <w:b/>
              </w:rPr>
            </w:pPr>
          </w:p>
          <w:p w14:paraId="6AD83C36" w14:textId="77777777" w:rsidR="008D2AC8" w:rsidRDefault="008D2AC8" w:rsidP="004D2F47">
            <w:pPr>
              <w:pStyle w:val="Heading1"/>
            </w:pPr>
          </w:p>
          <w:p w14:paraId="0CECA1A0" w14:textId="262D61E8" w:rsidR="008D2AC8" w:rsidRDefault="008D2AC8" w:rsidP="00CD4D2B">
            <w:pPr>
              <w:rPr>
                <w:b/>
              </w:rPr>
            </w:pPr>
          </w:p>
          <w:p w14:paraId="3611BF53" w14:textId="26154320" w:rsidR="008D2AC8" w:rsidRDefault="008D2AC8" w:rsidP="00CD4D2B">
            <w:pPr>
              <w:rPr>
                <w:b/>
              </w:rPr>
            </w:pPr>
          </w:p>
          <w:p w14:paraId="1C67B4C0" w14:textId="518DF32E" w:rsidR="008D2AC8" w:rsidRDefault="008D2AC8" w:rsidP="00CD4D2B">
            <w:pPr>
              <w:rPr>
                <w:b/>
              </w:rPr>
            </w:pPr>
          </w:p>
          <w:p w14:paraId="4DB705D9" w14:textId="01684362" w:rsidR="008D2AC8" w:rsidRDefault="008D2AC8" w:rsidP="00CD4D2B">
            <w:pPr>
              <w:rPr>
                <w:b/>
              </w:rPr>
            </w:pPr>
          </w:p>
          <w:p w14:paraId="17EDA925" w14:textId="137EC02B" w:rsidR="008D2AC8" w:rsidRDefault="008D2AC8" w:rsidP="00CD4D2B">
            <w:pPr>
              <w:rPr>
                <w:b/>
              </w:rPr>
            </w:pPr>
          </w:p>
          <w:p w14:paraId="6CC78EF4" w14:textId="4BB29118" w:rsidR="008D2AC8" w:rsidRPr="00994216" w:rsidRDefault="008D2AC8" w:rsidP="003E13EB"/>
        </w:tc>
        <w:tc>
          <w:tcPr>
            <w:tcW w:w="10" w:type="pct"/>
          </w:tcPr>
          <w:p w14:paraId="49B73CE3" w14:textId="77777777" w:rsidR="008D2AC8" w:rsidRDefault="008D2AC8" w:rsidP="00752C4E">
            <w:pPr>
              <w:ind w:left="804"/>
            </w:pPr>
          </w:p>
        </w:tc>
        <w:tc>
          <w:tcPr>
            <w:tcW w:w="10" w:type="pct"/>
          </w:tcPr>
          <w:p w14:paraId="19D1A447" w14:textId="77777777" w:rsidR="008D2AC8" w:rsidRDefault="008D2AC8" w:rsidP="00752C4E">
            <w:pPr>
              <w:ind w:left="804"/>
            </w:pPr>
          </w:p>
        </w:tc>
        <w:tc>
          <w:tcPr>
            <w:tcW w:w="10" w:type="pct"/>
          </w:tcPr>
          <w:p w14:paraId="414E5DF9" w14:textId="6822CAF9" w:rsidR="008D2AC8" w:rsidRDefault="008D2AC8" w:rsidP="00752C4E">
            <w:pPr>
              <w:ind w:left="804"/>
            </w:pPr>
          </w:p>
        </w:tc>
        <w:tc>
          <w:tcPr>
            <w:tcW w:w="10" w:type="pct"/>
          </w:tcPr>
          <w:p w14:paraId="34ECF168" w14:textId="77777777" w:rsidR="008D2AC8" w:rsidRDefault="008D2AC8" w:rsidP="00752C4E">
            <w:pPr>
              <w:ind w:left="804"/>
            </w:pPr>
          </w:p>
        </w:tc>
        <w:tc>
          <w:tcPr>
            <w:tcW w:w="10" w:type="pct"/>
          </w:tcPr>
          <w:p w14:paraId="0C570959" w14:textId="77777777" w:rsidR="008D2AC8" w:rsidRDefault="008D2AC8" w:rsidP="00752C4E">
            <w:pPr>
              <w:ind w:left="804"/>
            </w:pPr>
          </w:p>
        </w:tc>
        <w:tc>
          <w:tcPr>
            <w:tcW w:w="10" w:type="pct"/>
          </w:tcPr>
          <w:p w14:paraId="51B119CD" w14:textId="77777777" w:rsidR="008D2AC8" w:rsidRDefault="008D2AC8" w:rsidP="00752C4E">
            <w:pPr>
              <w:ind w:left="804"/>
            </w:pPr>
          </w:p>
        </w:tc>
        <w:tc>
          <w:tcPr>
            <w:tcW w:w="5" w:type="pct"/>
          </w:tcPr>
          <w:p w14:paraId="3EC4062D" w14:textId="054F63B7" w:rsidR="008D2AC8" w:rsidRDefault="008D2AC8" w:rsidP="00752C4E">
            <w:pPr>
              <w:ind w:left="804"/>
            </w:pPr>
          </w:p>
        </w:tc>
        <w:tc>
          <w:tcPr>
            <w:tcW w:w="2225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343E34C" w14:textId="4B6EB0CD" w:rsidR="008D2AC8" w:rsidRDefault="008D2AC8" w:rsidP="006513FB">
            <w:pPr>
              <w:pStyle w:val="Heading2"/>
              <w:rPr>
                <w:b/>
              </w:rPr>
            </w:pPr>
            <w:r>
              <w:rPr>
                <w:b/>
              </w:rPr>
              <w:t>Teacher Guide</w:t>
            </w:r>
          </w:p>
          <w:p w14:paraId="0EDC211D" w14:textId="49DF7568" w:rsidR="008D2AC8" w:rsidRPr="00983CA0" w:rsidRDefault="008D2AC8" w:rsidP="001D0D3A">
            <w:pPr>
              <w:pStyle w:val="Heading1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color w:val="595959" w:themeColor="text1" w:themeTint="A6"/>
                <w:sz w:val="18"/>
                <w:szCs w:val="18"/>
              </w:rPr>
              <w:t>Day 1/ Lesson 1</w:t>
            </w:r>
            <w:r w:rsidR="00A1544E">
              <w:rPr>
                <w:rFonts w:asciiTheme="minorHAnsi" w:hAnsiTheme="minorHAnsi"/>
                <w:color w:val="595959" w:themeColor="text1" w:themeTint="A6"/>
                <w:sz w:val="18"/>
                <w:szCs w:val="18"/>
              </w:rPr>
              <w:t>: 15</w:t>
            </w:r>
            <w:r w:rsidRPr="00983CA0">
              <w:rPr>
                <w:rFonts w:asciiTheme="minorHAnsi" w:hAnsiTheme="minorHAnsi"/>
                <w:color w:val="595959" w:themeColor="text1" w:themeTint="A6"/>
                <w:sz w:val="18"/>
                <w:szCs w:val="18"/>
              </w:rPr>
              <w:t>mins</w:t>
            </w:r>
          </w:p>
          <w:p w14:paraId="5201E188" w14:textId="6A4512F2" w:rsidR="00C06946" w:rsidRDefault="00C06946" w:rsidP="009F66EE">
            <w:pPr>
              <w:pStyle w:val="Heading1"/>
              <w:numPr>
                <w:ilvl w:val="0"/>
                <w:numId w:val="31"/>
              </w:numPr>
              <w:ind w:left="232" w:hanging="180"/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Make popcorn (</w:t>
            </w:r>
            <w:r w:rsidRPr="00C06946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ten pages of rando</w:t>
            </w:r>
            <w:r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m numbers between 20 and 99. Copy</w:t>
            </w:r>
            <w:r w:rsidRPr="00C06946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 xml:space="preserve"> one set on yellow paper an</w:t>
            </w:r>
            <w:r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d a second set on white paper. Then, cut and crumble.</w:t>
            </w:r>
            <w:r w:rsidRPr="00C06946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)</w:t>
            </w:r>
          </w:p>
          <w:p w14:paraId="06FA8747" w14:textId="70D4C4C5" w:rsidR="00C06946" w:rsidRDefault="00C06946" w:rsidP="009F66EE">
            <w:pPr>
              <w:pStyle w:val="ListParagraph"/>
              <w:numPr>
                <w:ilvl w:val="0"/>
                <w:numId w:val="31"/>
              </w:numPr>
              <w:ind w:left="232" w:hanging="180"/>
            </w:pPr>
            <w:r>
              <w:t>"Pop</w:t>
            </w:r>
            <w:r w:rsidRPr="00C06946">
              <w:t>" a bowl of popcorn for ea</w:t>
            </w:r>
            <w:r>
              <w:t>ch group of students, and hand</w:t>
            </w:r>
            <w:r w:rsidRPr="00C06946">
              <w:t xml:space="preserve"> them a recording page.  The recording page </w:t>
            </w:r>
            <w:r>
              <w:t>will require</w:t>
            </w:r>
            <w:r w:rsidRPr="00C06946">
              <w:t xml:space="preserve"> the students to grab a few pieces of popcorn from the b</w:t>
            </w:r>
            <w:r>
              <w:t>owl and find the mean</w:t>
            </w:r>
            <w:r w:rsidRPr="00C06946">
              <w:t>.</w:t>
            </w:r>
          </w:p>
          <w:p w14:paraId="2D8DBAE5" w14:textId="628E9C68" w:rsidR="00C06946" w:rsidRPr="00C06946" w:rsidRDefault="009F66EE" w:rsidP="009F66EE">
            <w:pPr>
              <w:pStyle w:val="ListParagraph"/>
              <w:numPr>
                <w:ilvl w:val="0"/>
                <w:numId w:val="31"/>
              </w:numPr>
              <w:ind w:left="232" w:hanging="180"/>
            </w:pPr>
            <w:r>
              <w:t>S</w:t>
            </w:r>
            <w:r w:rsidRPr="009F66EE">
              <w:t>tudent</w:t>
            </w:r>
            <w:r>
              <w:t xml:space="preserve"> can "pop</w:t>
            </w:r>
            <w:r w:rsidRPr="009F66EE">
              <w:t>" a set of data w</w:t>
            </w:r>
            <w:r>
              <w:t>ith five numbers. Order</w:t>
            </w:r>
            <w:r w:rsidRPr="009F66EE">
              <w:t xml:space="preserve"> them from least</w:t>
            </w:r>
            <w:r>
              <w:t xml:space="preserve"> to greatest, and work</w:t>
            </w:r>
            <w:r w:rsidRPr="009F66EE">
              <w:t xml:space="preserve"> on finding the m</w:t>
            </w:r>
            <w:r>
              <w:t>ean of t</w:t>
            </w:r>
            <w:r w:rsidRPr="009F66EE">
              <w:t>he</w:t>
            </w:r>
            <w:r>
              <w:t>i</w:t>
            </w:r>
            <w:r w:rsidRPr="009F66EE">
              <w:t>r data set.</w:t>
            </w:r>
          </w:p>
          <w:p w14:paraId="297D743C" w14:textId="77777777" w:rsidR="008D2AC8" w:rsidRDefault="008D2AC8" w:rsidP="001D0D3A">
            <w:pPr>
              <w:pStyle w:val="Heading1"/>
            </w:pPr>
          </w:p>
          <w:p w14:paraId="69FADDBC" w14:textId="77777777" w:rsidR="008D2AC8" w:rsidRDefault="008D2AC8" w:rsidP="001D0D3A">
            <w:pPr>
              <w:pStyle w:val="Heading1"/>
            </w:pPr>
          </w:p>
          <w:p w14:paraId="623692C2" w14:textId="77777777" w:rsidR="008D2AC8" w:rsidRDefault="008D2AC8" w:rsidP="001D0D3A">
            <w:pPr>
              <w:pStyle w:val="Heading1"/>
            </w:pPr>
          </w:p>
          <w:p w14:paraId="0A6DEB87" w14:textId="77777777" w:rsidR="008D2AC8" w:rsidRDefault="008D2AC8" w:rsidP="001D0D3A">
            <w:pPr>
              <w:pStyle w:val="Heading1"/>
            </w:pPr>
          </w:p>
          <w:p w14:paraId="05E4313C" w14:textId="77777777" w:rsidR="008D2AC8" w:rsidRDefault="008D2AC8" w:rsidP="001D0D3A">
            <w:pPr>
              <w:pStyle w:val="Heading1"/>
            </w:pPr>
          </w:p>
          <w:p w14:paraId="4EF5735D" w14:textId="77777777" w:rsidR="008D2AC8" w:rsidRDefault="008D2AC8" w:rsidP="001D0D3A">
            <w:pPr>
              <w:pStyle w:val="Heading1"/>
            </w:pPr>
          </w:p>
          <w:p w14:paraId="700C1384" w14:textId="77777777" w:rsidR="008D2AC8" w:rsidRDefault="008D2AC8" w:rsidP="001D0D3A">
            <w:pPr>
              <w:pStyle w:val="Heading1"/>
            </w:pPr>
          </w:p>
          <w:p w14:paraId="64D41BC6" w14:textId="77777777" w:rsidR="008D2AC8" w:rsidRDefault="008D2AC8" w:rsidP="001D0D3A">
            <w:pPr>
              <w:pStyle w:val="Heading1"/>
            </w:pPr>
          </w:p>
          <w:p w14:paraId="36397D09" w14:textId="77777777" w:rsidR="008D2AC8" w:rsidRDefault="008D2AC8" w:rsidP="001D0D3A">
            <w:pPr>
              <w:pStyle w:val="Heading1"/>
            </w:pPr>
          </w:p>
          <w:p w14:paraId="4E4C7CFA" w14:textId="77777777" w:rsidR="008D2AC8" w:rsidRDefault="008D2AC8" w:rsidP="001D0D3A">
            <w:pPr>
              <w:pStyle w:val="Heading1"/>
            </w:pPr>
          </w:p>
          <w:p w14:paraId="6CAAB6B8" w14:textId="77777777" w:rsidR="007F00F1" w:rsidRPr="007F00F1" w:rsidRDefault="007F00F1" w:rsidP="007F00F1"/>
          <w:p w14:paraId="6CA6D161" w14:textId="77777777" w:rsidR="008D2AC8" w:rsidRDefault="008D2AC8" w:rsidP="001D0D3A">
            <w:pPr>
              <w:pStyle w:val="Heading1"/>
            </w:pPr>
          </w:p>
          <w:p w14:paraId="384918AA" w14:textId="56BB69C7" w:rsidR="008D2AC8" w:rsidRDefault="008D2AC8" w:rsidP="001D0D3A">
            <w:pPr>
              <w:pStyle w:val="Heading1"/>
            </w:pPr>
            <w:r>
              <w:lastRenderedPageBreak/>
              <w:t>Guided Practice</w:t>
            </w:r>
          </w:p>
          <w:p w14:paraId="74244BF1" w14:textId="77777777" w:rsidR="008D2AC8" w:rsidRPr="004D2F47" w:rsidRDefault="008D2AC8" w:rsidP="001D0D3A">
            <w:pPr>
              <w:rPr>
                <w:b/>
              </w:rPr>
            </w:pPr>
            <w:r w:rsidRPr="004D2F47">
              <w:rPr>
                <w:b/>
              </w:rPr>
              <w:t>Day 4/ Lesson 4: 20mins</w:t>
            </w:r>
          </w:p>
          <w:p w14:paraId="68DAF965" w14:textId="6D21E9C9" w:rsidR="008D2AC8" w:rsidRDefault="008F4AA2" w:rsidP="00645825">
            <w:pPr>
              <w:pStyle w:val="ListParagraph"/>
              <w:numPr>
                <w:ilvl w:val="0"/>
                <w:numId w:val="35"/>
              </w:numPr>
              <w:ind w:left="142" w:hanging="142"/>
              <w:rPr>
                <w:color w:val="595959" w:themeColor="text1" w:themeTint="A6"/>
              </w:rPr>
            </w:pPr>
            <w:r w:rsidRPr="008F4AA2">
              <w:rPr>
                <w:color w:val="595959" w:themeColor="text1" w:themeTint="A6"/>
              </w:rPr>
              <w:t xml:space="preserve">Provide each student with a package of colorful candy. Gummy bears, M&amp;Ms, </w:t>
            </w:r>
            <w:r>
              <w:rPr>
                <w:color w:val="595959" w:themeColor="text1" w:themeTint="A6"/>
              </w:rPr>
              <w:t>or Skittles will work for this activity</w:t>
            </w:r>
            <w:r w:rsidRPr="008F4AA2">
              <w:rPr>
                <w:color w:val="595959" w:themeColor="text1" w:themeTint="A6"/>
              </w:rPr>
              <w:t>. Provide commercially sold candy packs or buy large quantities of candy and create your own small packs.</w:t>
            </w:r>
          </w:p>
          <w:p w14:paraId="312131BD" w14:textId="7FD841A3" w:rsidR="008F4AA2" w:rsidRDefault="008F4AA2" w:rsidP="00645825">
            <w:pPr>
              <w:pStyle w:val="ListParagraph"/>
              <w:numPr>
                <w:ilvl w:val="0"/>
                <w:numId w:val="35"/>
              </w:numPr>
              <w:ind w:left="142" w:hanging="142"/>
              <w:rPr>
                <w:color w:val="595959" w:themeColor="text1" w:themeTint="A6"/>
              </w:rPr>
            </w:pPr>
            <w:r w:rsidRPr="008F4AA2">
              <w:rPr>
                <w:color w:val="595959" w:themeColor="text1" w:themeTint="A6"/>
              </w:rPr>
              <w:t>In this activity, students work on their own, in pairs, in small groups, in larger groups and, finally, as a whole class t</w:t>
            </w:r>
            <w:r>
              <w:rPr>
                <w:color w:val="595959" w:themeColor="text1" w:themeTint="A6"/>
              </w:rPr>
              <w:t xml:space="preserve">o figure mean </w:t>
            </w:r>
            <w:r w:rsidRPr="008F4AA2">
              <w:rPr>
                <w:color w:val="595959" w:themeColor="text1" w:themeTint="A6"/>
              </w:rPr>
              <w:t>of collections of candy data. They fill in the data they collect on</w:t>
            </w:r>
            <w:r>
              <w:rPr>
                <w:color w:val="595959" w:themeColor="text1" w:themeTint="A6"/>
              </w:rPr>
              <w:t xml:space="preserve"> a worksheet</w:t>
            </w:r>
            <w:r w:rsidR="005325B8">
              <w:rPr>
                <w:color w:val="595959" w:themeColor="text1" w:themeTint="A6"/>
              </w:rPr>
              <w:t>.</w:t>
            </w:r>
          </w:p>
          <w:p w14:paraId="42543C43" w14:textId="77777777" w:rsidR="005325B8" w:rsidRPr="005325B8" w:rsidRDefault="005325B8" w:rsidP="00645825">
            <w:pPr>
              <w:pStyle w:val="ListParagraph"/>
              <w:numPr>
                <w:ilvl w:val="0"/>
                <w:numId w:val="35"/>
              </w:numPr>
              <w:ind w:left="142" w:hanging="142"/>
              <w:rPr>
                <w:color w:val="595959" w:themeColor="text1" w:themeTint="A6"/>
              </w:rPr>
            </w:pPr>
            <w:r w:rsidRPr="005325B8">
              <w:rPr>
                <w:color w:val="595959" w:themeColor="text1" w:themeTint="A6"/>
              </w:rPr>
              <w:t xml:space="preserve">Use the above data to figure the mean, the average number of pieces of candy of each color. For example, if the data indicates 1 red candy, 2 green candies, 3 orange candies, 7 yellow candies, and 7 purple candies, the mean, or average number of pieces of each color is 4. </w:t>
            </w:r>
          </w:p>
          <w:p w14:paraId="6908039A" w14:textId="3498B9B2" w:rsidR="005325B8" w:rsidRDefault="005325B8" w:rsidP="00645825">
            <w:pPr>
              <w:pStyle w:val="ListParagraph"/>
              <w:numPr>
                <w:ilvl w:val="0"/>
                <w:numId w:val="35"/>
              </w:numPr>
              <w:ind w:left="142" w:hanging="142"/>
              <w:rPr>
                <w:color w:val="595959" w:themeColor="text1" w:themeTint="A6"/>
              </w:rPr>
            </w:pPr>
            <w:r w:rsidRPr="005325B8">
              <w:rPr>
                <w:color w:val="595959" w:themeColor="text1" w:themeTint="A6"/>
              </w:rPr>
              <w:t>1 + 2 + 3 + 7 + 7 = 20 and 20 (total candies) divided by 5 (different colors) = 4 (the average number of pieces of each color)</w:t>
            </w:r>
            <w:r w:rsidR="001D4CAE">
              <w:rPr>
                <w:color w:val="595959" w:themeColor="text1" w:themeTint="A6"/>
              </w:rPr>
              <w:t>.</w:t>
            </w:r>
          </w:p>
          <w:p w14:paraId="2D4078B3" w14:textId="7EF9D2CD" w:rsidR="001D4CAE" w:rsidRDefault="001D4CAE" w:rsidP="00645825">
            <w:pPr>
              <w:pStyle w:val="ListParagraph"/>
              <w:numPr>
                <w:ilvl w:val="0"/>
                <w:numId w:val="35"/>
              </w:numPr>
              <w:ind w:left="142" w:hanging="142"/>
              <w:rPr>
                <w:color w:val="595959" w:themeColor="text1" w:themeTint="A6"/>
              </w:rPr>
            </w:pPr>
            <w:r w:rsidRPr="001D4CAE">
              <w:rPr>
                <w:color w:val="595959" w:themeColor="text1" w:themeTint="A6"/>
              </w:rPr>
              <w:t>Then each pairs up with a classmate and adds that classmates data to their</w:t>
            </w:r>
            <w:r>
              <w:rPr>
                <w:color w:val="595959" w:themeColor="text1" w:themeTint="A6"/>
              </w:rPr>
              <w:t xml:space="preserve">s. </w:t>
            </w:r>
            <w:r w:rsidRPr="001D4CAE">
              <w:rPr>
                <w:color w:val="595959" w:themeColor="text1" w:themeTint="A6"/>
              </w:rPr>
              <w:t>Then the two students work together to figure out mean</w:t>
            </w:r>
            <w:r>
              <w:rPr>
                <w:color w:val="595959" w:themeColor="text1" w:themeTint="A6"/>
              </w:rPr>
              <w:t xml:space="preserve"> of their combined data.</w:t>
            </w:r>
          </w:p>
          <w:p w14:paraId="5135F22C" w14:textId="605CB8AE" w:rsidR="008D2AC8" w:rsidRPr="003E13EB" w:rsidRDefault="001D4CAE" w:rsidP="00971415">
            <w:pPr>
              <w:pStyle w:val="ListParagraph"/>
              <w:numPr>
                <w:ilvl w:val="0"/>
                <w:numId w:val="35"/>
              </w:numPr>
              <w:ind w:left="142" w:hanging="142"/>
              <w:rPr>
                <w:color w:val="595959" w:themeColor="text1" w:themeTint="A6"/>
              </w:rPr>
            </w:pPr>
            <w:r w:rsidRPr="001D4CAE">
              <w:rPr>
                <w:color w:val="595959" w:themeColor="text1" w:themeTint="A6"/>
              </w:rPr>
              <w:t>Next, combine two pairs of students to form groups of four. Have each student add the work sheet data for the two new people in their group</w:t>
            </w:r>
            <w:r>
              <w:rPr>
                <w:color w:val="595959" w:themeColor="text1" w:themeTint="A6"/>
              </w:rPr>
              <w:t>. They will also work together to find mean of their combined data.</w:t>
            </w:r>
          </w:p>
          <w:p w14:paraId="012DB69B" w14:textId="40171964" w:rsidR="008D2AC8" w:rsidRPr="00971415" w:rsidRDefault="008D2AC8" w:rsidP="00971415">
            <w:pPr>
              <w:rPr>
                <w:b/>
              </w:rPr>
            </w:pPr>
          </w:p>
        </w:tc>
      </w:tr>
      <w:tr w:rsidR="008D2AC8" w14:paraId="544156AA" w14:textId="77777777" w:rsidTr="008D2AC8">
        <w:trPr>
          <w:trHeight w:val="893"/>
        </w:trPr>
        <w:tc>
          <w:tcPr>
            <w:tcW w:w="104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77D13D0" w14:textId="24B71C18" w:rsidR="00EC40B8" w:rsidRPr="004D2F47" w:rsidRDefault="00EC40B8" w:rsidP="00EC40B8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  <w:r w:rsidRPr="004D2F47"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  <w:lastRenderedPageBreak/>
              <w:t>Summary</w:t>
            </w:r>
          </w:p>
          <w:p w14:paraId="42B08F4E" w14:textId="2C290538" w:rsidR="008D2AC8" w:rsidRPr="00485065" w:rsidRDefault="009B3F33" w:rsidP="00CB7747">
            <w:pPr>
              <w:pStyle w:val="ListParagraph"/>
              <w:numPr>
                <w:ilvl w:val="0"/>
                <w:numId w:val="37"/>
              </w:numPr>
              <w:ind w:left="180" w:hanging="180"/>
            </w:pPr>
            <w:r w:rsidRPr="00CB7747">
              <w:rPr>
                <w:color w:val="595959" w:themeColor="text1" w:themeTint="A6"/>
              </w:rPr>
              <w:t>Ask students randomly</w:t>
            </w:r>
            <w:r w:rsidRPr="00CB7747">
              <w:rPr>
                <w:color w:val="595959" w:themeColor="text1" w:themeTint="A6"/>
              </w:rPr>
              <w:t xml:space="preserve"> to provide solutions and review answer with the whole class.</w:t>
            </w:r>
          </w:p>
        </w:tc>
        <w:tc>
          <w:tcPr>
            <w:tcW w:w="10" w:type="pct"/>
          </w:tcPr>
          <w:p w14:paraId="01CB9F10" w14:textId="77777777" w:rsidR="008D2AC8" w:rsidRDefault="008D2AC8"/>
        </w:tc>
        <w:tc>
          <w:tcPr>
            <w:tcW w:w="10" w:type="pct"/>
          </w:tcPr>
          <w:p w14:paraId="48D34CE7" w14:textId="60F7141E" w:rsidR="008D2AC8" w:rsidRDefault="008D2AC8"/>
        </w:tc>
        <w:tc>
          <w:tcPr>
            <w:tcW w:w="10" w:type="pct"/>
          </w:tcPr>
          <w:p w14:paraId="3DD531F9" w14:textId="5EF71AFD" w:rsidR="008D2AC8" w:rsidRDefault="008D2AC8"/>
        </w:tc>
        <w:tc>
          <w:tcPr>
            <w:tcW w:w="10" w:type="pct"/>
          </w:tcPr>
          <w:p w14:paraId="6E5B72CC" w14:textId="6DF3D23C" w:rsidR="008D2AC8" w:rsidRDefault="008D2AC8"/>
        </w:tc>
        <w:tc>
          <w:tcPr>
            <w:tcW w:w="10" w:type="pct"/>
          </w:tcPr>
          <w:p w14:paraId="0A767BD4" w14:textId="7D9F9671" w:rsidR="008D2AC8" w:rsidRDefault="008D2AC8"/>
        </w:tc>
        <w:tc>
          <w:tcPr>
            <w:tcW w:w="16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8C673DB" w14:textId="77777777" w:rsidR="00EC40B8" w:rsidRPr="004D2F47" w:rsidRDefault="00EC40B8" w:rsidP="00EC40B8">
            <w:pPr>
              <w:pStyle w:val="Heading2"/>
              <w:rPr>
                <w:b/>
              </w:rPr>
            </w:pPr>
            <w:r w:rsidRPr="004D2F47">
              <w:rPr>
                <w:b/>
              </w:rPr>
              <w:t>Assessment Activity</w:t>
            </w:r>
          </w:p>
          <w:p w14:paraId="00E5A721" w14:textId="5546879E" w:rsidR="008D2AC8" w:rsidRDefault="00401567" w:rsidP="00401567">
            <w:pPr>
              <w:pStyle w:val="ListParagraph"/>
              <w:numPr>
                <w:ilvl w:val="0"/>
                <w:numId w:val="36"/>
              </w:numPr>
              <w:ind w:left="207" w:hanging="207"/>
              <w:rPr>
                <w:color w:val="595959" w:themeColor="text1" w:themeTint="A6"/>
              </w:rPr>
            </w:pPr>
            <w:r w:rsidRPr="00401567">
              <w:rPr>
                <w:color w:val="595959" w:themeColor="text1" w:themeTint="A6"/>
              </w:rPr>
              <w:t>Provide students with the test data for five fictional students</w:t>
            </w:r>
            <w:r>
              <w:rPr>
                <w:color w:val="595959" w:themeColor="text1" w:themeTint="A6"/>
              </w:rPr>
              <w:t>.</w:t>
            </w:r>
          </w:p>
          <w:p w14:paraId="7E793B58" w14:textId="1792236A" w:rsidR="008D2AC8" w:rsidRPr="00401567" w:rsidRDefault="00401567" w:rsidP="00401567">
            <w:pPr>
              <w:pStyle w:val="ListParagraph"/>
              <w:numPr>
                <w:ilvl w:val="0"/>
                <w:numId w:val="36"/>
              </w:numPr>
              <w:ind w:left="207" w:hanging="207"/>
              <w:rPr>
                <w:color w:val="595959" w:themeColor="text1" w:themeTint="A6"/>
              </w:rPr>
            </w:pPr>
            <w:r w:rsidRPr="00401567">
              <w:rPr>
                <w:color w:val="595959" w:themeColor="text1" w:themeTint="A6"/>
              </w:rPr>
              <w:t>The data shows how many answers each student got correct on a quiz of 10 questions. Instruct students to find mean</w:t>
            </w:r>
            <w:r>
              <w:rPr>
                <w:color w:val="595959" w:themeColor="text1" w:themeTint="A6"/>
              </w:rPr>
              <w:t>.</w:t>
            </w:r>
          </w:p>
        </w:tc>
        <w:tc>
          <w:tcPr>
            <w:tcW w:w="10" w:type="pct"/>
          </w:tcPr>
          <w:p w14:paraId="5BDFD83F" w14:textId="77777777" w:rsidR="008D2AC8" w:rsidRDefault="008D2AC8"/>
        </w:tc>
        <w:tc>
          <w:tcPr>
            <w:tcW w:w="10" w:type="pct"/>
          </w:tcPr>
          <w:p w14:paraId="50A82D8F" w14:textId="77777777" w:rsidR="008D2AC8" w:rsidRDefault="008D2AC8"/>
        </w:tc>
        <w:tc>
          <w:tcPr>
            <w:tcW w:w="10" w:type="pct"/>
          </w:tcPr>
          <w:p w14:paraId="6F8A4123" w14:textId="1A97E7E6" w:rsidR="008D2AC8" w:rsidRDefault="008D2AC8"/>
        </w:tc>
        <w:tc>
          <w:tcPr>
            <w:tcW w:w="10" w:type="pct"/>
          </w:tcPr>
          <w:p w14:paraId="78818A93" w14:textId="77777777" w:rsidR="008D2AC8" w:rsidRDefault="008D2AC8"/>
        </w:tc>
        <w:tc>
          <w:tcPr>
            <w:tcW w:w="10" w:type="pct"/>
          </w:tcPr>
          <w:p w14:paraId="7C5C3110" w14:textId="77777777" w:rsidR="008D2AC8" w:rsidRDefault="008D2AC8"/>
        </w:tc>
        <w:tc>
          <w:tcPr>
            <w:tcW w:w="10" w:type="pct"/>
          </w:tcPr>
          <w:p w14:paraId="00112C16" w14:textId="77777777" w:rsidR="008D2AC8" w:rsidRDefault="008D2AC8"/>
        </w:tc>
        <w:tc>
          <w:tcPr>
            <w:tcW w:w="5" w:type="pct"/>
          </w:tcPr>
          <w:p w14:paraId="0BE69C2D" w14:textId="1237C1C4" w:rsidR="008D2AC8" w:rsidRDefault="008D2AC8"/>
        </w:tc>
        <w:tc>
          <w:tcPr>
            <w:tcW w:w="222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1D03592" w14:textId="77777777" w:rsidR="00EC40B8" w:rsidRPr="004D2F47" w:rsidRDefault="00EC40B8" w:rsidP="00EC40B8">
            <w:pPr>
              <w:pStyle w:val="Heading2"/>
              <w:rPr>
                <w:b/>
              </w:rPr>
            </w:pPr>
            <w:r w:rsidRPr="004D2F47">
              <w:rPr>
                <w:b/>
              </w:rPr>
              <w:t>Assessment Activity</w:t>
            </w:r>
          </w:p>
          <w:p w14:paraId="7F80167F" w14:textId="77777777" w:rsidR="009B3F33" w:rsidRPr="004E4BC5" w:rsidRDefault="009B3F33" w:rsidP="009B3F33">
            <w:pPr>
              <w:rPr>
                <w:color w:val="595959" w:themeColor="text1" w:themeTint="A6"/>
              </w:rPr>
            </w:pPr>
            <w:r w:rsidRPr="004E4BC5">
              <w:rPr>
                <w:color w:val="595959" w:themeColor="text1" w:themeTint="A6"/>
              </w:rPr>
              <w:t>Assess if students can;</w:t>
            </w:r>
          </w:p>
          <w:p w14:paraId="45DF4053" w14:textId="77777777" w:rsidR="009B3F33" w:rsidRPr="009B3F33" w:rsidRDefault="009B3F33" w:rsidP="00CB7747">
            <w:pPr>
              <w:pStyle w:val="ListParagraph"/>
              <w:numPr>
                <w:ilvl w:val="0"/>
                <w:numId w:val="38"/>
              </w:numPr>
              <w:ind w:left="142" w:hanging="142"/>
            </w:pPr>
            <w:r>
              <w:rPr>
                <w:color w:val="595959" w:themeColor="text1" w:themeTint="A6"/>
              </w:rPr>
              <w:t>Define mean</w:t>
            </w:r>
          </w:p>
          <w:p w14:paraId="290231E8" w14:textId="782F2794" w:rsidR="008D2AC8" w:rsidRDefault="009B3F33" w:rsidP="00CB7747">
            <w:pPr>
              <w:pStyle w:val="ListParagraph"/>
              <w:numPr>
                <w:ilvl w:val="0"/>
                <w:numId w:val="38"/>
              </w:numPr>
              <w:ind w:left="142" w:hanging="142"/>
            </w:pPr>
            <w:r>
              <w:rPr>
                <w:color w:val="595959" w:themeColor="text1" w:themeTint="A6"/>
              </w:rPr>
              <w:t>Calculate for mean correctly</w:t>
            </w:r>
            <w:r w:rsidRPr="009B3F33">
              <w:rPr>
                <w:color w:val="595959" w:themeColor="text1" w:themeTint="A6"/>
              </w:rPr>
              <w:t>.</w:t>
            </w:r>
          </w:p>
        </w:tc>
      </w:tr>
      <w:tr w:rsidR="008D2AC8" w14:paraId="2739C41C" w14:textId="77777777" w:rsidTr="008D2AC8">
        <w:trPr>
          <w:trHeight w:val="893"/>
        </w:trPr>
        <w:tc>
          <w:tcPr>
            <w:tcW w:w="104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9A6993D" w14:textId="20B38F63" w:rsidR="008D2AC8" w:rsidRPr="001F4D29" w:rsidRDefault="008D2AC8" w:rsidP="00BB5607">
            <w:pPr>
              <w:pStyle w:val="ListParagraph"/>
              <w:ind w:left="142"/>
            </w:pPr>
          </w:p>
        </w:tc>
        <w:tc>
          <w:tcPr>
            <w:tcW w:w="10" w:type="pct"/>
          </w:tcPr>
          <w:p w14:paraId="0DF3F8E2" w14:textId="77777777" w:rsidR="008D2AC8" w:rsidRDefault="008D2AC8"/>
        </w:tc>
        <w:tc>
          <w:tcPr>
            <w:tcW w:w="10" w:type="pct"/>
          </w:tcPr>
          <w:p w14:paraId="679650D6" w14:textId="7BA1EC52" w:rsidR="008D2AC8" w:rsidRDefault="008D2AC8"/>
        </w:tc>
        <w:tc>
          <w:tcPr>
            <w:tcW w:w="10" w:type="pct"/>
          </w:tcPr>
          <w:p w14:paraId="6B9758E3" w14:textId="6D3A1075" w:rsidR="008D2AC8" w:rsidRDefault="008D2AC8"/>
        </w:tc>
        <w:tc>
          <w:tcPr>
            <w:tcW w:w="10" w:type="pct"/>
          </w:tcPr>
          <w:p w14:paraId="2422CDC4" w14:textId="36EADFC5" w:rsidR="008D2AC8" w:rsidRDefault="008D2AC8"/>
        </w:tc>
        <w:tc>
          <w:tcPr>
            <w:tcW w:w="10" w:type="pct"/>
          </w:tcPr>
          <w:p w14:paraId="37519F10" w14:textId="454FDECA" w:rsidR="008D2AC8" w:rsidRDefault="008D2AC8"/>
        </w:tc>
        <w:tc>
          <w:tcPr>
            <w:tcW w:w="16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15003DA" w14:textId="3A6B26DB" w:rsidR="008D2AC8" w:rsidRPr="002F4915" w:rsidRDefault="008D2AC8" w:rsidP="002F4915">
            <w:pPr>
              <w:rPr>
                <w:b/>
              </w:rPr>
            </w:pPr>
          </w:p>
        </w:tc>
        <w:tc>
          <w:tcPr>
            <w:tcW w:w="10" w:type="pct"/>
          </w:tcPr>
          <w:p w14:paraId="51BD857A" w14:textId="77777777" w:rsidR="008D2AC8" w:rsidRDefault="008D2AC8"/>
        </w:tc>
        <w:tc>
          <w:tcPr>
            <w:tcW w:w="10" w:type="pct"/>
          </w:tcPr>
          <w:p w14:paraId="1C67A2D3" w14:textId="77777777" w:rsidR="008D2AC8" w:rsidRDefault="008D2AC8"/>
        </w:tc>
        <w:tc>
          <w:tcPr>
            <w:tcW w:w="10" w:type="pct"/>
          </w:tcPr>
          <w:p w14:paraId="4849F23E" w14:textId="5EE899F8" w:rsidR="008D2AC8" w:rsidRDefault="008D2AC8"/>
        </w:tc>
        <w:tc>
          <w:tcPr>
            <w:tcW w:w="10" w:type="pct"/>
          </w:tcPr>
          <w:p w14:paraId="623108FD" w14:textId="77777777" w:rsidR="008D2AC8" w:rsidRDefault="008D2AC8"/>
        </w:tc>
        <w:tc>
          <w:tcPr>
            <w:tcW w:w="10" w:type="pct"/>
          </w:tcPr>
          <w:p w14:paraId="7BBAF050" w14:textId="77777777" w:rsidR="008D2AC8" w:rsidRDefault="008D2AC8"/>
        </w:tc>
        <w:tc>
          <w:tcPr>
            <w:tcW w:w="10" w:type="pct"/>
          </w:tcPr>
          <w:p w14:paraId="5F2497BD" w14:textId="77777777" w:rsidR="008D2AC8" w:rsidRDefault="008D2AC8"/>
        </w:tc>
        <w:tc>
          <w:tcPr>
            <w:tcW w:w="5" w:type="pct"/>
          </w:tcPr>
          <w:p w14:paraId="05B09046" w14:textId="2DD4FE18" w:rsidR="008D2AC8" w:rsidRDefault="008D2AC8"/>
        </w:tc>
        <w:tc>
          <w:tcPr>
            <w:tcW w:w="222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19B8B3E" w14:textId="77777777" w:rsidR="008D2AC8" w:rsidRDefault="008D2AC8"/>
        </w:tc>
      </w:tr>
      <w:tr w:rsidR="008D2AC8" w14:paraId="7185304E" w14:textId="77777777" w:rsidTr="008D2AC8">
        <w:trPr>
          <w:trHeight w:val="893"/>
        </w:trPr>
        <w:tc>
          <w:tcPr>
            <w:tcW w:w="104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E0950CF" w14:textId="75FAA9C4" w:rsidR="008D2AC8" w:rsidRPr="00F208E3" w:rsidRDefault="008D2AC8" w:rsidP="00BB5607">
            <w:pPr>
              <w:pStyle w:val="ListParagraph"/>
              <w:ind w:left="142"/>
            </w:pPr>
          </w:p>
        </w:tc>
        <w:tc>
          <w:tcPr>
            <w:tcW w:w="10" w:type="pct"/>
          </w:tcPr>
          <w:p w14:paraId="02AEBC9C" w14:textId="77777777" w:rsidR="008D2AC8" w:rsidRDefault="008D2AC8" w:rsidP="00287F69">
            <w:pPr>
              <w:pStyle w:val="Heading2"/>
            </w:pPr>
          </w:p>
        </w:tc>
        <w:tc>
          <w:tcPr>
            <w:tcW w:w="10" w:type="pct"/>
          </w:tcPr>
          <w:p w14:paraId="278D2536" w14:textId="639FC0A7" w:rsidR="008D2AC8" w:rsidRDefault="008D2AC8" w:rsidP="00287F69">
            <w:pPr>
              <w:pStyle w:val="Heading2"/>
            </w:pPr>
          </w:p>
        </w:tc>
        <w:tc>
          <w:tcPr>
            <w:tcW w:w="10" w:type="pct"/>
          </w:tcPr>
          <w:p w14:paraId="5201107D" w14:textId="0CA81729" w:rsidR="008D2AC8" w:rsidRDefault="008D2AC8" w:rsidP="00287F69">
            <w:pPr>
              <w:pStyle w:val="Heading2"/>
            </w:pPr>
          </w:p>
        </w:tc>
        <w:tc>
          <w:tcPr>
            <w:tcW w:w="10" w:type="pct"/>
          </w:tcPr>
          <w:p w14:paraId="3E9EA32A" w14:textId="2839F1E1" w:rsidR="008D2AC8" w:rsidRDefault="008D2AC8" w:rsidP="00287F69">
            <w:pPr>
              <w:pStyle w:val="Heading2"/>
            </w:pPr>
          </w:p>
        </w:tc>
        <w:tc>
          <w:tcPr>
            <w:tcW w:w="10" w:type="pct"/>
          </w:tcPr>
          <w:p w14:paraId="21473C1E" w14:textId="663C9EA2" w:rsidR="008D2AC8" w:rsidRDefault="008D2AC8" w:rsidP="00287F69">
            <w:pPr>
              <w:pStyle w:val="Heading2"/>
            </w:pPr>
          </w:p>
        </w:tc>
        <w:tc>
          <w:tcPr>
            <w:tcW w:w="16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4D9FD2D" w14:textId="6331DC6F" w:rsidR="008D2AC8" w:rsidRPr="00287F69" w:rsidRDefault="008D2AC8" w:rsidP="00BB5607">
            <w:pPr>
              <w:pStyle w:val="ListParagraph"/>
              <w:ind w:left="160"/>
            </w:pPr>
          </w:p>
        </w:tc>
        <w:tc>
          <w:tcPr>
            <w:tcW w:w="10" w:type="pct"/>
          </w:tcPr>
          <w:p w14:paraId="6BFED470" w14:textId="77777777" w:rsidR="008D2AC8" w:rsidRDefault="008D2AC8"/>
        </w:tc>
        <w:tc>
          <w:tcPr>
            <w:tcW w:w="10" w:type="pct"/>
          </w:tcPr>
          <w:p w14:paraId="40B3AD18" w14:textId="77777777" w:rsidR="008D2AC8" w:rsidRDefault="008D2AC8"/>
        </w:tc>
        <w:tc>
          <w:tcPr>
            <w:tcW w:w="10" w:type="pct"/>
          </w:tcPr>
          <w:p w14:paraId="22764020" w14:textId="4EDE496D" w:rsidR="008D2AC8" w:rsidRDefault="008D2AC8"/>
        </w:tc>
        <w:tc>
          <w:tcPr>
            <w:tcW w:w="10" w:type="pct"/>
          </w:tcPr>
          <w:p w14:paraId="4D352568" w14:textId="77777777" w:rsidR="008D2AC8" w:rsidRDefault="008D2AC8"/>
        </w:tc>
        <w:tc>
          <w:tcPr>
            <w:tcW w:w="10" w:type="pct"/>
          </w:tcPr>
          <w:p w14:paraId="60C965CB" w14:textId="77777777" w:rsidR="008D2AC8" w:rsidRDefault="008D2AC8"/>
        </w:tc>
        <w:tc>
          <w:tcPr>
            <w:tcW w:w="10" w:type="pct"/>
          </w:tcPr>
          <w:p w14:paraId="792E0480" w14:textId="77777777" w:rsidR="008D2AC8" w:rsidRDefault="008D2AC8"/>
        </w:tc>
        <w:tc>
          <w:tcPr>
            <w:tcW w:w="5" w:type="pct"/>
          </w:tcPr>
          <w:p w14:paraId="79D27C9D" w14:textId="19DE1DE8" w:rsidR="008D2AC8" w:rsidRDefault="008D2AC8"/>
        </w:tc>
        <w:tc>
          <w:tcPr>
            <w:tcW w:w="222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B038800" w14:textId="77777777" w:rsidR="008D2AC8" w:rsidRDefault="008D2AC8"/>
        </w:tc>
      </w:tr>
      <w:tr w:rsidR="008D2AC8" w14:paraId="0F1361F9" w14:textId="77777777" w:rsidTr="008D2AC8">
        <w:trPr>
          <w:trHeight w:val="893"/>
        </w:trPr>
        <w:tc>
          <w:tcPr>
            <w:tcW w:w="1040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1D9B050B" w14:textId="530787BD" w:rsidR="008D2AC8" w:rsidRPr="00EA5BCA" w:rsidRDefault="008D2AC8" w:rsidP="00EC40B8">
            <w:pPr>
              <w:pStyle w:val="Heading2"/>
            </w:pPr>
          </w:p>
        </w:tc>
        <w:tc>
          <w:tcPr>
            <w:tcW w:w="10" w:type="pct"/>
          </w:tcPr>
          <w:p w14:paraId="3193A9F2" w14:textId="77777777" w:rsidR="008D2AC8" w:rsidRDefault="008D2AC8"/>
        </w:tc>
        <w:tc>
          <w:tcPr>
            <w:tcW w:w="10" w:type="pct"/>
          </w:tcPr>
          <w:p w14:paraId="6783D820" w14:textId="04865C68" w:rsidR="008D2AC8" w:rsidRDefault="008D2AC8"/>
        </w:tc>
        <w:tc>
          <w:tcPr>
            <w:tcW w:w="10" w:type="pct"/>
          </w:tcPr>
          <w:p w14:paraId="44FF0FA2" w14:textId="6CD94DA0" w:rsidR="008D2AC8" w:rsidRDefault="008D2AC8"/>
        </w:tc>
        <w:tc>
          <w:tcPr>
            <w:tcW w:w="10" w:type="pct"/>
          </w:tcPr>
          <w:p w14:paraId="2D51294D" w14:textId="0DE27DC1" w:rsidR="008D2AC8" w:rsidRDefault="008D2AC8"/>
        </w:tc>
        <w:tc>
          <w:tcPr>
            <w:tcW w:w="10" w:type="pct"/>
          </w:tcPr>
          <w:p w14:paraId="5F1D2F44" w14:textId="66E654D4" w:rsidR="008D2AC8" w:rsidRDefault="008D2AC8"/>
        </w:tc>
        <w:tc>
          <w:tcPr>
            <w:tcW w:w="1620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DAB2D59" w14:textId="77777777" w:rsidR="008D2AC8" w:rsidRDefault="008D2AC8"/>
        </w:tc>
        <w:tc>
          <w:tcPr>
            <w:tcW w:w="10" w:type="pct"/>
          </w:tcPr>
          <w:p w14:paraId="794C23F4" w14:textId="77777777" w:rsidR="008D2AC8" w:rsidRDefault="008D2AC8"/>
        </w:tc>
        <w:tc>
          <w:tcPr>
            <w:tcW w:w="10" w:type="pct"/>
          </w:tcPr>
          <w:p w14:paraId="67BF5F86" w14:textId="77777777" w:rsidR="008D2AC8" w:rsidRDefault="008D2AC8"/>
        </w:tc>
        <w:tc>
          <w:tcPr>
            <w:tcW w:w="10" w:type="pct"/>
          </w:tcPr>
          <w:p w14:paraId="266F2DD5" w14:textId="48044B08" w:rsidR="008D2AC8" w:rsidRDefault="008D2AC8"/>
        </w:tc>
        <w:tc>
          <w:tcPr>
            <w:tcW w:w="10" w:type="pct"/>
          </w:tcPr>
          <w:p w14:paraId="24935333" w14:textId="77777777" w:rsidR="008D2AC8" w:rsidRDefault="008D2AC8"/>
        </w:tc>
        <w:tc>
          <w:tcPr>
            <w:tcW w:w="10" w:type="pct"/>
          </w:tcPr>
          <w:p w14:paraId="732E9798" w14:textId="77777777" w:rsidR="008D2AC8" w:rsidRDefault="008D2AC8"/>
        </w:tc>
        <w:tc>
          <w:tcPr>
            <w:tcW w:w="10" w:type="pct"/>
          </w:tcPr>
          <w:p w14:paraId="56010DBA" w14:textId="77777777" w:rsidR="008D2AC8" w:rsidRDefault="008D2AC8"/>
        </w:tc>
        <w:tc>
          <w:tcPr>
            <w:tcW w:w="5" w:type="pct"/>
          </w:tcPr>
          <w:p w14:paraId="2AF7B3E2" w14:textId="756F9DAE" w:rsidR="008D2AC8" w:rsidRDefault="008D2AC8"/>
        </w:tc>
        <w:tc>
          <w:tcPr>
            <w:tcW w:w="2225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BBCA503" w14:textId="77777777" w:rsidR="008D2AC8" w:rsidRDefault="008D2AC8"/>
        </w:tc>
      </w:tr>
    </w:tbl>
    <w:p w14:paraId="75A246ED" w14:textId="77777777" w:rsidR="00C17E2A" w:rsidRDefault="00C17E2A"/>
    <w:sectPr w:rsidR="00C17E2A">
      <w:footerReference w:type="default" r:id="rId16"/>
      <w:headerReference w:type="first" r:id="rId17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61D220" w14:textId="77777777" w:rsidR="008F122F" w:rsidRDefault="008F122F">
      <w:pPr>
        <w:spacing w:before="0" w:after="0" w:line="240" w:lineRule="auto"/>
      </w:pPr>
      <w:r>
        <w:separator/>
      </w:r>
    </w:p>
  </w:endnote>
  <w:endnote w:type="continuationSeparator" w:id="0">
    <w:p w14:paraId="11583ADF" w14:textId="77777777" w:rsidR="008F122F" w:rsidRDefault="008F122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30EB06" w14:textId="2CF3FA4A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BF5C22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478116" w14:textId="77777777" w:rsidR="008F122F" w:rsidRDefault="008F122F">
      <w:pPr>
        <w:spacing w:before="0" w:after="0" w:line="240" w:lineRule="auto"/>
      </w:pPr>
      <w:r>
        <w:separator/>
      </w:r>
    </w:p>
  </w:footnote>
  <w:footnote w:type="continuationSeparator" w:id="0">
    <w:p w14:paraId="0D290B3B" w14:textId="77777777" w:rsidR="008F122F" w:rsidRDefault="008F122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AE7E07" w14:textId="0F5B0494" w:rsidR="00A25094" w:rsidRDefault="00B36C8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31CB5F0F" wp14:editId="4C019BB3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>
    <w:nsid w:val="02FF10EF"/>
    <w:multiLevelType w:val="hybridMultilevel"/>
    <w:tmpl w:val="A920B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22ED0"/>
    <w:multiLevelType w:val="hybridMultilevel"/>
    <w:tmpl w:val="D3980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062C1F"/>
    <w:multiLevelType w:val="hybridMultilevel"/>
    <w:tmpl w:val="A920B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701E35"/>
    <w:multiLevelType w:val="hybridMultilevel"/>
    <w:tmpl w:val="0B18E908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10DD240F"/>
    <w:multiLevelType w:val="hybridMultilevel"/>
    <w:tmpl w:val="7206EC48"/>
    <w:lvl w:ilvl="0" w:tplc="F6FA85AA">
      <w:start w:val="1"/>
      <w:numFmt w:val="decimal"/>
      <w:lvlText w:val="%1."/>
      <w:lvlJc w:val="left"/>
      <w:pPr>
        <w:ind w:left="720" w:hanging="360"/>
      </w:pPr>
      <w:rPr>
        <w:rFonts w:hint="default"/>
        <w:color w:val="595959" w:themeColor="text1" w:themeTint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881A3A"/>
    <w:multiLevelType w:val="hybridMultilevel"/>
    <w:tmpl w:val="27E00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8D22AA"/>
    <w:multiLevelType w:val="hybridMultilevel"/>
    <w:tmpl w:val="288863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1D7B4A"/>
    <w:multiLevelType w:val="hybridMultilevel"/>
    <w:tmpl w:val="BDE47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3A6149"/>
    <w:multiLevelType w:val="hybridMultilevel"/>
    <w:tmpl w:val="8D649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255D9F"/>
    <w:multiLevelType w:val="hybridMultilevel"/>
    <w:tmpl w:val="C956A4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524214"/>
    <w:multiLevelType w:val="hybridMultilevel"/>
    <w:tmpl w:val="5712C1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8F7B6A"/>
    <w:multiLevelType w:val="hybridMultilevel"/>
    <w:tmpl w:val="B09AB9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985EED"/>
    <w:multiLevelType w:val="hybridMultilevel"/>
    <w:tmpl w:val="B986D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45333C"/>
    <w:multiLevelType w:val="hybridMultilevel"/>
    <w:tmpl w:val="0B62EE7E"/>
    <w:lvl w:ilvl="0" w:tplc="6742E4B2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5">
    <w:nsid w:val="2F574F8E"/>
    <w:multiLevelType w:val="hybridMultilevel"/>
    <w:tmpl w:val="606474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037F34"/>
    <w:multiLevelType w:val="hybridMultilevel"/>
    <w:tmpl w:val="70F629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48E70D8"/>
    <w:multiLevelType w:val="hybridMultilevel"/>
    <w:tmpl w:val="00147E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664D9F"/>
    <w:multiLevelType w:val="hybridMultilevel"/>
    <w:tmpl w:val="1300487C"/>
    <w:lvl w:ilvl="0" w:tplc="3342F65E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2" w:hanging="360"/>
      </w:pPr>
    </w:lvl>
    <w:lvl w:ilvl="2" w:tplc="0409001B" w:tentative="1">
      <w:start w:val="1"/>
      <w:numFmt w:val="lowerRoman"/>
      <w:lvlText w:val="%3."/>
      <w:lvlJc w:val="right"/>
      <w:pPr>
        <w:ind w:left="1972" w:hanging="180"/>
      </w:pPr>
    </w:lvl>
    <w:lvl w:ilvl="3" w:tplc="0409000F" w:tentative="1">
      <w:start w:val="1"/>
      <w:numFmt w:val="decimal"/>
      <w:lvlText w:val="%4."/>
      <w:lvlJc w:val="left"/>
      <w:pPr>
        <w:ind w:left="2692" w:hanging="360"/>
      </w:pPr>
    </w:lvl>
    <w:lvl w:ilvl="4" w:tplc="04090019" w:tentative="1">
      <w:start w:val="1"/>
      <w:numFmt w:val="lowerLetter"/>
      <w:lvlText w:val="%5."/>
      <w:lvlJc w:val="left"/>
      <w:pPr>
        <w:ind w:left="3412" w:hanging="360"/>
      </w:pPr>
    </w:lvl>
    <w:lvl w:ilvl="5" w:tplc="0409001B" w:tentative="1">
      <w:start w:val="1"/>
      <w:numFmt w:val="lowerRoman"/>
      <w:lvlText w:val="%6."/>
      <w:lvlJc w:val="right"/>
      <w:pPr>
        <w:ind w:left="4132" w:hanging="180"/>
      </w:pPr>
    </w:lvl>
    <w:lvl w:ilvl="6" w:tplc="0409000F" w:tentative="1">
      <w:start w:val="1"/>
      <w:numFmt w:val="decimal"/>
      <w:lvlText w:val="%7."/>
      <w:lvlJc w:val="left"/>
      <w:pPr>
        <w:ind w:left="4852" w:hanging="360"/>
      </w:pPr>
    </w:lvl>
    <w:lvl w:ilvl="7" w:tplc="04090019" w:tentative="1">
      <w:start w:val="1"/>
      <w:numFmt w:val="lowerLetter"/>
      <w:lvlText w:val="%8."/>
      <w:lvlJc w:val="left"/>
      <w:pPr>
        <w:ind w:left="5572" w:hanging="360"/>
      </w:pPr>
    </w:lvl>
    <w:lvl w:ilvl="8" w:tplc="0409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19">
    <w:nsid w:val="39407FAF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B9496B"/>
    <w:multiLevelType w:val="hybridMultilevel"/>
    <w:tmpl w:val="5A7A8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004B8C"/>
    <w:multiLevelType w:val="hybridMultilevel"/>
    <w:tmpl w:val="EAEE6BA2"/>
    <w:lvl w:ilvl="0" w:tplc="1E04DC8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>
    <w:nsid w:val="4E0E3ABC"/>
    <w:multiLevelType w:val="hybridMultilevel"/>
    <w:tmpl w:val="C27A77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7C381A"/>
    <w:multiLevelType w:val="hybridMultilevel"/>
    <w:tmpl w:val="0B62EE7E"/>
    <w:lvl w:ilvl="0" w:tplc="6742E4B2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4">
    <w:nsid w:val="54353147"/>
    <w:multiLevelType w:val="hybridMultilevel"/>
    <w:tmpl w:val="55F40E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192239"/>
    <w:multiLevelType w:val="hybridMultilevel"/>
    <w:tmpl w:val="D4487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6D2787"/>
    <w:multiLevelType w:val="hybridMultilevel"/>
    <w:tmpl w:val="A18C0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44279E"/>
    <w:multiLevelType w:val="hybridMultilevel"/>
    <w:tmpl w:val="D48C8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6060FC"/>
    <w:multiLevelType w:val="hybridMultilevel"/>
    <w:tmpl w:val="3FE49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5A1855"/>
    <w:multiLevelType w:val="hybridMultilevel"/>
    <w:tmpl w:val="08E2347C"/>
    <w:lvl w:ilvl="0" w:tplc="DD6ADE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C001CC"/>
    <w:multiLevelType w:val="hybridMultilevel"/>
    <w:tmpl w:val="3E92B6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3920D6"/>
    <w:multiLevelType w:val="hybridMultilevel"/>
    <w:tmpl w:val="FB00D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3416EF"/>
    <w:multiLevelType w:val="hybridMultilevel"/>
    <w:tmpl w:val="0B62EE7E"/>
    <w:lvl w:ilvl="0" w:tplc="6742E4B2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3">
    <w:nsid w:val="67C133EE"/>
    <w:multiLevelType w:val="hybridMultilevel"/>
    <w:tmpl w:val="EE6EB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98D174C"/>
    <w:multiLevelType w:val="hybridMultilevel"/>
    <w:tmpl w:val="45B6B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1A6F27"/>
    <w:multiLevelType w:val="hybridMultilevel"/>
    <w:tmpl w:val="188E5C22"/>
    <w:lvl w:ilvl="0" w:tplc="DF6E395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20C0F6E"/>
    <w:multiLevelType w:val="hybridMultilevel"/>
    <w:tmpl w:val="A920B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BEB428D"/>
    <w:multiLevelType w:val="hybridMultilevel"/>
    <w:tmpl w:val="C27A77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7"/>
  </w:num>
  <w:num w:numId="3">
    <w:abstractNumId w:val="19"/>
  </w:num>
  <w:num w:numId="4">
    <w:abstractNumId w:val="31"/>
  </w:num>
  <w:num w:numId="5">
    <w:abstractNumId w:val="24"/>
  </w:num>
  <w:num w:numId="6">
    <w:abstractNumId w:val="2"/>
  </w:num>
  <w:num w:numId="7">
    <w:abstractNumId w:val="11"/>
  </w:num>
  <w:num w:numId="8">
    <w:abstractNumId w:val="7"/>
  </w:num>
  <w:num w:numId="9">
    <w:abstractNumId w:val="12"/>
  </w:num>
  <w:num w:numId="10">
    <w:abstractNumId w:val="16"/>
  </w:num>
  <w:num w:numId="11">
    <w:abstractNumId w:val="15"/>
  </w:num>
  <w:num w:numId="12">
    <w:abstractNumId w:val="17"/>
  </w:num>
  <w:num w:numId="13">
    <w:abstractNumId w:val="30"/>
  </w:num>
  <w:num w:numId="14">
    <w:abstractNumId w:val="10"/>
  </w:num>
  <w:num w:numId="15">
    <w:abstractNumId w:val="35"/>
  </w:num>
  <w:num w:numId="16">
    <w:abstractNumId w:val="18"/>
  </w:num>
  <w:num w:numId="17">
    <w:abstractNumId w:val="26"/>
  </w:num>
  <w:num w:numId="18">
    <w:abstractNumId w:val="6"/>
  </w:num>
  <w:num w:numId="19">
    <w:abstractNumId w:val="1"/>
  </w:num>
  <w:num w:numId="20">
    <w:abstractNumId w:val="3"/>
  </w:num>
  <w:num w:numId="21">
    <w:abstractNumId w:val="9"/>
  </w:num>
  <w:num w:numId="22">
    <w:abstractNumId w:val="21"/>
  </w:num>
  <w:num w:numId="23">
    <w:abstractNumId w:val="32"/>
  </w:num>
  <w:num w:numId="24">
    <w:abstractNumId w:val="36"/>
  </w:num>
  <w:num w:numId="25">
    <w:abstractNumId w:val="14"/>
  </w:num>
  <w:num w:numId="26">
    <w:abstractNumId w:val="23"/>
  </w:num>
  <w:num w:numId="27">
    <w:abstractNumId w:val="4"/>
  </w:num>
  <w:num w:numId="28">
    <w:abstractNumId w:val="22"/>
  </w:num>
  <w:num w:numId="29">
    <w:abstractNumId w:val="8"/>
  </w:num>
  <w:num w:numId="30">
    <w:abstractNumId w:val="25"/>
  </w:num>
  <w:num w:numId="31">
    <w:abstractNumId w:val="33"/>
  </w:num>
  <w:num w:numId="32">
    <w:abstractNumId w:val="13"/>
  </w:num>
  <w:num w:numId="33">
    <w:abstractNumId w:val="34"/>
  </w:num>
  <w:num w:numId="34">
    <w:abstractNumId w:val="28"/>
  </w:num>
  <w:num w:numId="35">
    <w:abstractNumId w:val="27"/>
  </w:num>
  <w:num w:numId="36">
    <w:abstractNumId w:val="29"/>
  </w:num>
  <w:num w:numId="37">
    <w:abstractNumId w:val="20"/>
  </w:num>
  <w:num w:numId="38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1C0"/>
    <w:rsid w:val="00003186"/>
    <w:rsid w:val="00004D77"/>
    <w:rsid w:val="00012774"/>
    <w:rsid w:val="000153A3"/>
    <w:rsid w:val="00017AB7"/>
    <w:rsid w:val="00025F28"/>
    <w:rsid w:val="00031953"/>
    <w:rsid w:val="00037886"/>
    <w:rsid w:val="0004040F"/>
    <w:rsid w:val="0004502C"/>
    <w:rsid w:val="00050F06"/>
    <w:rsid w:val="000529DC"/>
    <w:rsid w:val="00054EB4"/>
    <w:rsid w:val="00065A51"/>
    <w:rsid w:val="00074C9A"/>
    <w:rsid w:val="0007578F"/>
    <w:rsid w:val="000816FF"/>
    <w:rsid w:val="000904AA"/>
    <w:rsid w:val="00094462"/>
    <w:rsid w:val="00094895"/>
    <w:rsid w:val="000A37E8"/>
    <w:rsid w:val="000A5950"/>
    <w:rsid w:val="000B2A8B"/>
    <w:rsid w:val="000B302E"/>
    <w:rsid w:val="000B601E"/>
    <w:rsid w:val="000B72D9"/>
    <w:rsid w:val="000B7585"/>
    <w:rsid w:val="000C562D"/>
    <w:rsid w:val="000D44B1"/>
    <w:rsid w:val="000D5DFD"/>
    <w:rsid w:val="000E2930"/>
    <w:rsid w:val="000F3C73"/>
    <w:rsid w:val="00100ADB"/>
    <w:rsid w:val="00110F25"/>
    <w:rsid w:val="00120253"/>
    <w:rsid w:val="001205AF"/>
    <w:rsid w:val="001240F2"/>
    <w:rsid w:val="00124E87"/>
    <w:rsid w:val="00133C38"/>
    <w:rsid w:val="00134383"/>
    <w:rsid w:val="001432FD"/>
    <w:rsid w:val="00151B6D"/>
    <w:rsid w:val="001542ED"/>
    <w:rsid w:val="001611AE"/>
    <w:rsid w:val="00163CA6"/>
    <w:rsid w:val="001701D0"/>
    <w:rsid w:val="001703E0"/>
    <w:rsid w:val="001709FE"/>
    <w:rsid w:val="00171443"/>
    <w:rsid w:val="0017273B"/>
    <w:rsid w:val="0017631E"/>
    <w:rsid w:val="0019171E"/>
    <w:rsid w:val="001954EF"/>
    <w:rsid w:val="00196867"/>
    <w:rsid w:val="001A6D78"/>
    <w:rsid w:val="001B1BE5"/>
    <w:rsid w:val="001C0A0E"/>
    <w:rsid w:val="001C4621"/>
    <w:rsid w:val="001D0D3A"/>
    <w:rsid w:val="001D1806"/>
    <w:rsid w:val="001D28D5"/>
    <w:rsid w:val="001D3BC8"/>
    <w:rsid w:val="001D4CAE"/>
    <w:rsid w:val="001D4D95"/>
    <w:rsid w:val="001D6B1C"/>
    <w:rsid w:val="001E6B90"/>
    <w:rsid w:val="001F4D29"/>
    <w:rsid w:val="001F5B63"/>
    <w:rsid w:val="00205412"/>
    <w:rsid w:val="0020622F"/>
    <w:rsid w:val="00210F3F"/>
    <w:rsid w:val="00211450"/>
    <w:rsid w:val="00211CFF"/>
    <w:rsid w:val="00227208"/>
    <w:rsid w:val="00234570"/>
    <w:rsid w:val="0024426F"/>
    <w:rsid w:val="002473D0"/>
    <w:rsid w:val="002528F8"/>
    <w:rsid w:val="002541D0"/>
    <w:rsid w:val="0025476D"/>
    <w:rsid w:val="00255260"/>
    <w:rsid w:val="002622D7"/>
    <w:rsid w:val="0026795F"/>
    <w:rsid w:val="0028057F"/>
    <w:rsid w:val="0028776C"/>
    <w:rsid w:val="00287D7C"/>
    <w:rsid w:val="00287F69"/>
    <w:rsid w:val="002A355C"/>
    <w:rsid w:val="002A72AE"/>
    <w:rsid w:val="002B44A9"/>
    <w:rsid w:val="002B4EEC"/>
    <w:rsid w:val="002B733A"/>
    <w:rsid w:val="002C0925"/>
    <w:rsid w:val="002C77A2"/>
    <w:rsid w:val="002D3295"/>
    <w:rsid w:val="002D41D0"/>
    <w:rsid w:val="002E4739"/>
    <w:rsid w:val="002F4915"/>
    <w:rsid w:val="002F7EF2"/>
    <w:rsid w:val="00304069"/>
    <w:rsid w:val="00304B4A"/>
    <w:rsid w:val="00310BAC"/>
    <w:rsid w:val="00312F69"/>
    <w:rsid w:val="003242CF"/>
    <w:rsid w:val="003254A0"/>
    <w:rsid w:val="00331C10"/>
    <w:rsid w:val="00332B35"/>
    <w:rsid w:val="00346000"/>
    <w:rsid w:val="003468F5"/>
    <w:rsid w:val="00350D6F"/>
    <w:rsid w:val="00364EE2"/>
    <w:rsid w:val="00367DF9"/>
    <w:rsid w:val="00373522"/>
    <w:rsid w:val="00373682"/>
    <w:rsid w:val="00377690"/>
    <w:rsid w:val="003815BC"/>
    <w:rsid w:val="00384895"/>
    <w:rsid w:val="00396443"/>
    <w:rsid w:val="003A037B"/>
    <w:rsid w:val="003A31B0"/>
    <w:rsid w:val="003A388D"/>
    <w:rsid w:val="003A72AC"/>
    <w:rsid w:val="003B1470"/>
    <w:rsid w:val="003B777D"/>
    <w:rsid w:val="003C4CA4"/>
    <w:rsid w:val="003C7DAD"/>
    <w:rsid w:val="003D1E61"/>
    <w:rsid w:val="003D30E4"/>
    <w:rsid w:val="003E13EB"/>
    <w:rsid w:val="003E4AD7"/>
    <w:rsid w:val="00401567"/>
    <w:rsid w:val="0040481C"/>
    <w:rsid w:val="004061AF"/>
    <w:rsid w:val="004138FF"/>
    <w:rsid w:val="00417B53"/>
    <w:rsid w:val="00420EFD"/>
    <w:rsid w:val="004243AC"/>
    <w:rsid w:val="00425F4D"/>
    <w:rsid w:val="00425F80"/>
    <w:rsid w:val="00430D97"/>
    <w:rsid w:val="0043166C"/>
    <w:rsid w:val="004343E9"/>
    <w:rsid w:val="004433CB"/>
    <w:rsid w:val="00453D92"/>
    <w:rsid w:val="0045402B"/>
    <w:rsid w:val="004827E6"/>
    <w:rsid w:val="00483322"/>
    <w:rsid w:val="00483AE5"/>
    <w:rsid w:val="00485065"/>
    <w:rsid w:val="00486F5A"/>
    <w:rsid w:val="004A3441"/>
    <w:rsid w:val="004A3995"/>
    <w:rsid w:val="004A4B53"/>
    <w:rsid w:val="004B20E0"/>
    <w:rsid w:val="004B46D3"/>
    <w:rsid w:val="004C6C13"/>
    <w:rsid w:val="004D089D"/>
    <w:rsid w:val="004D2F47"/>
    <w:rsid w:val="004E29C7"/>
    <w:rsid w:val="004F06F3"/>
    <w:rsid w:val="004F1557"/>
    <w:rsid w:val="004F60C4"/>
    <w:rsid w:val="004F6D32"/>
    <w:rsid w:val="005019E2"/>
    <w:rsid w:val="0050275A"/>
    <w:rsid w:val="005044F2"/>
    <w:rsid w:val="00505BE4"/>
    <w:rsid w:val="00506BFD"/>
    <w:rsid w:val="005109CC"/>
    <w:rsid w:val="005121C4"/>
    <w:rsid w:val="00517CB1"/>
    <w:rsid w:val="00520977"/>
    <w:rsid w:val="00520DAF"/>
    <w:rsid w:val="00527CCB"/>
    <w:rsid w:val="005325B8"/>
    <w:rsid w:val="00532DD1"/>
    <w:rsid w:val="00541391"/>
    <w:rsid w:val="00545106"/>
    <w:rsid w:val="00546ACD"/>
    <w:rsid w:val="00564684"/>
    <w:rsid w:val="00565CE3"/>
    <w:rsid w:val="0056788D"/>
    <w:rsid w:val="00571290"/>
    <w:rsid w:val="00571886"/>
    <w:rsid w:val="00577C40"/>
    <w:rsid w:val="00581275"/>
    <w:rsid w:val="00583DA1"/>
    <w:rsid w:val="005A0B9A"/>
    <w:rsid w:val="005A4652"/>
    <w:rsid w:val="005A5D9C"/>
    <w:rsid w:val="005A70D5"/>
    <w:rsid w:val="005B5A6E"/>
    <w:rsid w:val="005B7D58"/>
    <w:rsid w:val="005B7E63"/>
    <w:rsid w:val="005C2512"/>
    <w:rsid w:val="005D27CF"/>
    <w:rsid w:val="005D78FD"/>
    <w:rsid w:val="005F37E5"/>
    <w:rsid w:val="00601257"/>
    <w:rsid w:val="00603309"/>
    <w:rsid w:val="00603EC0"/>
    <w:rsid w:val="00606C52"/>
    <w:rsid w:val="0060771A"/>
    <w:rsid w:val="00614D56"/>
    <w:rsid w:val="00620391"/>
    <w:rsid w:val="0063032B"/>
    <w:rsid w:val="00631E0E"/>
    <w:rsid w:val="006326A0"/>
    <w:rsid w:val="006404AA"/>
    <w:rsid w:val="00641D69"/>
    <w:rsid w:val="00644432"/>
    <w:rsid w:val="006447F4"/>
    <w:rsid w:val="00645825"/>
    <w:rsid w:val="006475CC"/>
    <w:rsid w:val="006513FB"/>
    <w:rsid w:val="00667D6F"/>
    <w:rsid w:val="00675B73"/>
    <w:rsid w:val="00677486"/>
    <w:rsid w:val="006826F1"/>
    <w:rsid w:val="00686B1E"/>
    <w:rsid w:val="00697CD8"/>
    <w:rsid w:val="006A5952"/>
    <w:rsid w:val="006B19E5"/>
    <w:rsid w:val="006B3200"/>
    <w:rsid w:val="006B571A"/>
    <w:rsid w:val="006C15A4"/>
    <w:rsid w:val="006C2F42"/>
    <w:rsid w:val="006E2BA9"/>
    <w:rsid w:val="006E7F4B"/>
    <w:rsid w:val="006F0615"/>
    <w:rsid w:val="006F0813"/>
    <w:rsid w:val="006F5CA6"/>
    <w:rsid w:val="006F5DC7"/>
    <w:rsid w:val="006F7C39"/>
    <w:rsid w:val="006F7E46"/>
    <w:rsid w:val="0070141C"/>
    <w:rsid w:val="00706EE0"/>
    <w:rsid w:val="00713D5E"/>
    <w:rsid w:val="0071432B"/>
    <w:rsid w:val="00714A8D"/>
    <w:rsid w:val="007177D7"/>
    <w:rsid w:val="00735CBB"/>
    <w:rsid w:val="00740E81"/>
    <w:rsid w:val="00742B82"/>
    <w:rsid w:val="007434EB"/>
    <w:rsid w:val="00743B1E"/>
    <w:rsid w:val="00745055"/>
    <w:rsid w:val="00747C96"/>
    <w:rsid w:val="00752C4E"/>
    <w:rsid w:val="00756214"/>
    <w:rsid w:val="00761C97"/>
    <w:rsid w:val="0076251F"/>
    <w:rsid w:val="007644C3"/>
    <w:rsid w:val="0076583E"/>
    <w:rsid w:val="00773C70"/>
    <w:rsid w:val="00777637"/>
    <w:rsid w:val="00780730"/>
    <w:rsid w:val="0078211E"/>
    <w:rsid w:val="0078309D"/>
    <w:rsid w:val="00786B8E"/>
    <w:rsid w:val="007C31C8"/>
    <w:rsid w:val="007C4B65"/>
    <w:rsid w:val="007E5E02"/>
    <w:rsid w:val="007F00F1"/>
    <w:rsid w:val="007F09DA"/>
    <w:rsid w:val="007F163A"/>
    <w:rsid w:val="007F4FCC"/>
    <w:rsid w:val="007F65A3"/>
    <w:rsid w:val="008048AD"/>
    <w:rsid w:val="00807AE6"/>
    <w:rsid w:val="00811AB9"/>
    <w:rsid w:val="00836072"/>
    <w:rsid w:val="0083703B"/>
    <w:rsid w:val="008452D9"/>
    <w:rsid w:val="0085030E"/>
    <w:rsid w:val="00853340"/>
    <w:rsid w:val="008776E5"/>
    <w:rsid w:val="00885068"/>
    <w:rsid w:val="008A326A"/>
    <w:rsid w:val="008B2B0B"/>
    <w:rsid w:val="008B2CBF"/>
    <w:rsid w:val="008C0E7E"/>
    <w:rsid w:val="008C7CC9"/>
    <w:rsid w:val="008D2AC8"/>
    <w:rsid w:val="008D7836"/>
    <w:rsid w:val="008E2AFC"/>
    <w:rsid w:val="008F122F"/>
    <w:rsid w:val="008F27DC"/>
    <w:rsid w:val="008F4AA2"/>
    <w:rsid w:val="008F5294"/>
    <w:rsid w:val="008F771F"/>
    <w:rsid w:val="009002D5"/>
    <w:rsid w:val="00900472"/>
    <w:rsid w:val="00901ADF"/>
    <w:rsid w:val="00910100"/>
    <w:rsid w:val="009149FB"/>
    <w:rsid w:val="00920AD3"/>
    <w:rsid w:val="009232C2"/>
    <w:rsid w:val="009260D0"/>
    <w:rsid w:val="009378FA"/>
    <w:rsid w:val="0094015B"/>
    <w:rsid w:val="009563B9"/>
    <w:rsid w:val="00956A48"/>
    <w:rsid w:val="00956B0B"/>
    <w:rsid w:val="00956DE4"/>
    <w:rsid w:val="00961319"/>
    <w:rsid w:val="009664E4"/>
    <w:rsid w:val="00966C71"/>
    <w:rsid w:val="00967165"/>
    <w:rsid w:val="0097003E"/>
    <w:rsid w:val="00971415"/>
    <w:rsid w:val="00974538"/>
    <w:rsid w:val="00975A8B"/>
    <w:rsid w:val="00982A20"/>
    <w:rsid w:val="00983CA0"/>
    <w:rsid w:val="0098460F"/>
    <w:rsid w:val="00991B66"/>
    <w:rsid w:val="00994216"/>
    <w:rsid w:val="0099718C"/>
    <w:rsid w:val="009A0384"/>
    <w:rsid w:val="009A04CA"/>
    <w:rsid w:val="009A4BA1"/>
    <w:rsid w:val="009A7773"/>
    <w:rsid w:val="009B3F33"/>
    <w:rsid w:val="009D155F"/>
    <w:rsid w:val="009D30C4"/>
    <w:rsid w:val="009D5198"/>
    <w:rsid w:val="009D72E5"/>
    <w:rsid w:val="009E08FF"/>
    <w:rsid w:val="009E61B2"/>
    <w:rsid w:val="009F66EE"/>
    <w:rsid w:val="009F7C60"/>
    <w:rsid w:val="00A0116B"/>
    <w:rsid w:val="00A039E0"/>
    <w:rsid w:val="00A1544E"/>
    <w:rsid w:val="00A1735C"/>
    <w:rsid w:val="00A20968"/>
    <w:rsid w:val="00A25094"/>
    <w:rsid w:val="00A345C1"/>
    <w:rsid w:val="00A367FF"/>
    <w:rsid w:val="00A37E88"/>
    <w:rsid w:val="00A42AEA"/>
    <w:rsid w:val="00A45D49"/>
    <w:rsid w:val="00A50553"/>
    <w:rsid w:val="00A71E70"/>
    <w:rsid w:val="00A74FCC"/>
    <w:rsid w:val="00A82696"/>
    <w:rsid w:val="00A85D55"/>
    <w:rsid w:val="00AB0656"/>
    <w:rsid w:val="00AB565D"/>
    <w:rsid w:val="00AC63A2"/>
    <w:rsid w:val="00AD171D"/>
    <w:rsid w:val="00AD5265"/>
    <w:rsid w:val="00AD6AD0"/>
    <w:rsid w:val="00AE2FC3"/>
    <w:rsid w:val="00AF47E1"/>
    <w:rsid w:val="00B02EA6"/>
    <w:rsid w:val="00B046C1"/>
    <w:rsid w:val="00B07834"/>
    <w:rsid w:val="00B129D8"/>
    <w:rsid w:val="00B25DC5"/>
    <w:rsid w:val="00B262A1"/>
    <w:rsid w:val="00B27BDC"/>
    <w:rsid w:val="00B36C8F"/>
    <w:rsid w:val="00B36DC1"/>
    <w:rsid w:val="00B4776C"/>
    <w:rsid w:val="00B542DD"/>
    <w:rsid w:val="00B54A25"/>
    <w:rsid w:val="00B55350"/>
    <w:rsid w:val="00B57396"/>
    <w:rsid w:val="00B67C04"/>
    <w:rsid w:val="00B8438A"/>
    <w:rsid w:val="00B87608"/>
    <w:rsid w:val="00B91FAF"/>
    <w:rsid w:val="00BA223B"/>
    <w:rsid w:val="00BA7BE8"/>
    <w:rsid w:val="00BB359B"/>
    <w:rsid w:val="00BB5607"/>
    <w:rsid w:val="00BC3471"/>
    <w:rsid w:val="00BC356C"/>
    <w:rsid w:val="00BC5BC2"/>
    <w:rsid w:val="00BD430C"/>
    <w:rsid w:val="00BD5017"/>
    <w:rsid w:val="00BE0043"/>
    <w:rsid w:val="00BF0E60"/>
    <w:rsid w:val="00BF1083"/>
    <w:rsid w:val="00BF1D3C"/>
    <w:rsid w:val="00BF3180"/>
    <w:rsid w:val="00BF5C22"/>
    <w:rsid w:val="00C02188"/>
    <w:rsid w:val="00C03799"/>
    <w:rsid w:val="00C04C46"/>
    <w:rsid w:val="00C06946"/>
    <w:rsid w:val="00C136D0"/>
    <w:rsid w:val="00C144E4"/>
    <w:rsid w:val="00C17E2A"/>
    <w:rsid w:val="00C20C1E"/>
    <w:rsid w:val="00C24A10"/>
    <w:rsid w:val="00C37073"/>
    <w:rsid w:val="00C403C3"/>
    <w:rsid w:val="00C61E15"/>
    <w:rsid w:val="00C73D7E"/>
    <w:rsid w:val="00C771B8"/>
    <w:rsid w:val="00C82CFC"/>
    <w:rsid w:val="00C83F94"/>
    <w:rsid w:val="00C84DB2"/>
    <w:rsid w:val="00C92835"/>
    <w:rsid w:val="00CA3D39"/>
    <w:rsid w:val="00CA3F8C"/>
    <w:rsid w:val="00CA5D27"/>
    <w:rsid w:val="00CB08CC"/>
    <w:rsid w:val="00CB2D0F"/>
    <w:rsid w:val="00CB574B"/>
    <w:rsid w:val="00CB7747"/>
    <w:rsid w:val="00CB7870"/>
    <w:rsid w:val="00CC3B13"/>
    <w:rsid w:val="00CC605B"/>
    <w:rsid w:val="00CD150A"/>
    <w:rsid w:val="00CD4D2B"/>
    <w:rsid w:val="00CE56FD"/>
    <w:rsid w:val="00CE5B35"/>
    <w:rsid w:val="00D15CAA"/>
    <w:rsid w:val="00D17E02"/>
    <w:rsid w:val="00D2109C"/>
    <w:rsid w:val="00D27DC3"/>
    <w:rsid w:val="00D329A0"/>
    <w:rsid w:val="00D3577C"/>
    <w:rsid w:val="00D43AC0"/>
    <w:rsid w:val="00D5691A"/>
    <w:rsid w:val="00D63A36"/>
    <w:rsid w:val="00D8019B"/>
    <w:rsid w:val="00D812F1"/>
    <w:rsid w:val="00D848EA"/>
    <w:rsid w:val="00D85628"/>
    <w:rsid w:val="00D914D8"/>
    <w:rsid w:val="00D94B6D"/>
    <w:rsid w:val="00DA1F66"/>
    <w:rsid w:val="00DC17D5"/>
    <w:rsid w:val="00DE0478"/>
    <w:rsid w:val="00DE3AC3"/>
    <w:rsid w:val="00DF02F9"/>
    <w:rsid w:val="00DF5FCD"/>
    <w:rsid w:val="00E058CD"/>
    <w:rsid w:val="00E05C0D"/>
    <w:rsid w:val="00E071B2"/>
    <w:rsid w:val="00E07205"/>
    <w:rsid w:val="00E11890"/>
    <w:rsid w:val="00E14212"/>
    <w:rsid w:val="00E205EF"/>
    <w:rsid w:val="00E20659"/>
    <w:rsid w:val="00E208A5"/>
    <w:rsid w:val="00E20B67"/>
    <w:rsid w:val="00E2212B"/>
    <w:rsid w:val="00E25E6A"/>
    <w:rsid w:val="00E271B7"/>
    <w:rsid w:val="00E41D90"/>
    <w:rsid w:val="00E42A76"/>
    <w:rsid w:val="00E601B6"/>
    <w:rsid w:val="00E601FC"/>
    <w:rsid w:val="00E61AB9"/>
    <w:rsid w:val="00E65442"/>
    <w:rsid w:val="00E80C06"/>
    <w:rsid w:val="00E84F61"/>
    <w:rsid w:val="00E85536"/>
    <w:rsid w:val="00E86F8A"/>
    <w:rsid w:val="00EA3A1A"/>
    <w:rsid w:val="00EA5BCA"/>
    <w:rsid w:val="00EA78ED"/>
    <w:rsid w:val="00EB2FF3"/>
    <w:rsid w:val="00EB5924"/>
    <w:rsid w:val="00EC2D9F"/>
    <w:rsid w:val="00EC40B8"/>
    <w:rsid w:val="00ED219F"/>
    <w:rsid w:val="00EE497B"/>
    <w:rsid w:val="00EF0198"/>
    <w:rsid w:val="00EF7436"/>
    <w:rsid w:val="00F0351B"/>
    <w:rsid w:val="00F04C3E"/>
    <w:rsid w:val="00F1179F"/>
    <w:rsid w:val="00F12F9F"/>
    <w:rsid w:val="00F17FDF"/>
    <w:rsid w:val="00F208E3"/>
    <w:rsid w:val="00F23572"/>
    <w:rsid w:val="00F235D6"/>
    <w:rsid w:val="00F27FA3"/>
    <w:rsid w:val="00F5037A"/>
    <w:rsid w:val="00F508FD"/>
    <w:rsid w:val="00F51303"/>
    <w:rsid w:val="00F542D4"/>
    <w:rsid w:val="00F60399"/>
    <w:rsid w:val="00F616CA"/>
    <w:rsid w:val="00F62599"/>
    <w:rsid w:val="00F66CE1"/>
    <w:rsid w:val="00F814F7"/>
    <w:rsid w:val="00FA570E"/>
    <w:rsid w:val="00FB17D4"/>
    <w:rsid w:val="00FB30A1"/>
    <w:rsid w:val="00FB5202"/>
    <w:rsid w:val="00FB61C0"/>
    <w:rsid w:val="00FB7459"/>
    <w:rsid w:val="00FC2AF9"/>
    <w:rsid w:val="00FC4700"/>
    <w:rsid w:val="00FC7E02"/>
    <w:rsid w:val="00FE4D5F"/>
    <w:rsid w:val="00FE67CC"/>
    <w:rsid w:val="00FE68F0"/>
    <w:rsid w:val="00FF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chartTrackingRefBased/>
  <w15:docId w15:val="{05AD1F2B-898A-4E3F-838D-9C9BE584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F47"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A3D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91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00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palms.org/Public/PreviewResourceLesson/Preview/32936" TargetMode="External"/><Relationship Id="rId13" Type="http://schemas.openxmlformats.org/officeDocument/2006/relationships/hyperlink" Target="https://betterlesson.com/lesson/435751/analyze-this-mean-median-mode-and-rang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palms.org/Public/PreviewResourceLesson/Preview/32936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eachjunkie.com/math-subject/24-free-range-median-mod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eachjunkie.com/math-subject/24-free-range-median-mode/" TargetMode="External"/><Relationship Id="rId10" Type="http://schemas.openxmlformats.org/officeDocument/2006/relationships/hyperlink" Target="https://drive.google.com/file/d/0B4kW6VjjnOtgNGRvYUtoSDlNeDA/view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s://betterlesson.com/lesson/435751/analyze-this-mean-median-mode-and-range" TargetMode="External"/><Relationship Id="rId14" Type="http://schemas.openxmlformats.org/officeDocument/2006/relationships/hyperlink" Target="https://drive.google.com/file/d/0B4kW6VjjnOtgNGRvYUtoSDlNeDA/view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DC1"/>
    <w:rsid w:val="0006586D"/>
    <w:rsid w:val="00071DA5"/>
    <w:rsid w:val="000E3902"/>
    <w:rsid w:val="00106507"/>
    <w:rsid w:val="00253619"/>
    <w:rsid w:val="00280CE5"/>
    <w:rsid w:val="002947E2"/>
    <w:rsid w:val="003A22D6"/>
    <w:rsid w:val="004A008E"/>
    <w:rsid w:val="004E1DB9"/>
    <w:rsid w:val="00571A20"/>
    <w:rsid w:val="005E6E71"/>
    <w:rsid w:val="006814AC"/>
    <w:rsid w:val="00713551"/>
    <w:rsid w:val="00805105"/>
    <w:rsid w:val="00816166"/>
    <w:rsid w:val="00836926"/>
    <w:rsid w:val="009D2491"/>
    <w:rsid w:val="00A20224"/>
    <w:rsid w:val="00A745ED"/>
    <w:rsid w:val="00AB2F7D"/>
    <w:rsid w:val="00AB37F5"/>
    <w:rsid w:val="00B67D1F"/>
    <w:rsid w:val="00C87D32"/>
    <w:rsid w:val="00C93DC1"/>
    <w:rsid w:val="00D92979"/>
    <w:rsid w:val="00E17671"/>
    <w:rsid w:val="00E77B1F"/>
    <w:rsid w:val="00EB30E9"/>
    <w:rsid w:val="00F8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121</TotalTime>
  <Pages>3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EDC</cp:lastModifiedBy>
  <cp:revision>22</cp:revision>
  <dcterms:created xsi:type="dcterms:W3CDTF">2019-06-25T06:52:00Z</dcterms:created>
  <dcterms:modified xsi:type="dcterms:W3CDTF">2019-06-25T12:35:00Z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