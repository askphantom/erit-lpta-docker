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E56BDB6" w:rsidR="00C17E2A" w:rsidRPr="00912634" w:rsidRDefault="00333F4F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antonyms IN SIMPLE PASSAGES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6136762E" w:rsidR="00C17E2A" w:rsidRDefault="00D74175">
                <w:pPr>
                  <w:pStyle w:val="Date"/>
                </w:pPr>
                <w:r>
                  <w:t>5.23.2019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E54AFC" w:rsidRDefault="00B36C8F">
                  <w:pPr>
                    <w:rPr>
                      <w:bCs/>
                    </w:rPr>
                  </w:pPr>
                  <w:r w:rsidRPr="00E54AFC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3FAC73B6" w:rsidR="00C17E2A" w:rsidRPr="00E54AFC" w:rsidRDefault="00E54AFC" w:rsidP="00F80CF7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E54AFC" w:rsidRDefault="000A37E8">
                  <w:pPr>
                    <w:rPr>
                      <w:bCs/>
                    </w:rPr>
                  </w:pPr>
                  <w:r w:rsidRPr="00E54AFC">
                    <w:rPr>
                      <w:bCs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0D1FB0EA" w14:textId="4E8A9660" w:rsidR="00912634" w:rsidRPr="00E54AFC" w:rsidRDefault="00467E46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E54AFC">
              <w:rPr>
                <w:bCs/>
              </w:rPr>
              <w:t>U</w:t>
            </w:r>
            <w:r w:rsidR="00B479F6" w:rsidRPr="00E54AFC">
              <w:rPr>
                <w:bCs/>
              </w:rPr>
              <w:t>se relevant strategies</w:t>
            </w:r>
            <w:r w:rsidRPr="00E54AFC">
              <w:rPr>
                <w:bCs/>
              </w:rPr>
              <w:t xml:space="preserve"> on antonyms</w:t>
            </w:r>
            <w:r w:rsidR="00B479F6" w:rsidRPr="00E54AFC">
              <w:rPr>
                <w:bCs/>
              </w:rPr>
              <w:t xml:space="preserve"> to build their vocabulary</w:t>
            </w:r>
            <w:r w:rsidRPr="00E54AFC">
              <w:rPr>
                <w:bCs/>
              </w:rPr>
              <w:t>.</w:t>
            </w:r>
          </w:p>
          <w:p w14:paraId="458BD9FD" w14:textId="6AD6FE5C" w:rsidR="00FC7B1A" w:rsidRPr="00C502AB" w:rsidRDefault="00C708DA" w:rsidP="00C708D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E54AFC">
              <w:rPr>
                <w:bCs/>
              </w:rPr>
              <w:t>Sample sentences with antonyms.</w:t>
            </w:r>
          </w:p>
        </w:tc>
      </w:tr>
    </w:tbl>
    <w:p w14:paraId="44024CC7" w14:textId="66BD5755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27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61A4071" w14:textId="305F12B4" w:rsidR="00B2060A" w:rsidRPr="00EC6AE1" w:rsidRDefault="00BF3180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bookmarkStart w:id="0" w:name="_GoBack"/>
                                  <w:bookmarkEnd w:id="0"/>
                                  <w:r w:rsidR="00B2060A" w:rsidRPr="00EC6AE1">
                                    <w:rPr>
                                      <w:bCs/>
                                    </w:rPr>
                                    <w:t>Index cards</w:t>
                                  </w:r>
                                </w:p>
                                <w:p w14:paraId="3826E573" w14:textId="59CE5825" w:rsidR="00B2060A" w:rsidRPr="00EC6AE1" w:rsidRDefault="00B2060A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EC6AE1">
                                    <w:rPr>
                                      <w:bCs/>
                                    </w:rPr>
                                    <w:t>-Chart Paper</w:t>
                                  </w:r>
                                </w:p>
                                <w:p w14:paraId="473D41AC" w14:textId="5C185F4D" w:rsidR="00B2060A" w:rsidRPr="00EC6AE1" w:rsidRDefault="00B2060A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EC6AE1">
                                    <w:rPr>
                                      <w:bCs/>
                                    </w:rPr>
                                    <w:t>-Markers (black, green and red)</w:t>
                                  </w:r>
                                </w:p>
                                <w:p w14:paraId="66AC9523" w14:textId="4A0EFF89" w:rsidR="002076CE" w:rsidRPr="00EC6AE1" w:rsidRDefault="002076CE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EC6AE1">
                                    <w:rPr>
                                      <w:bCs/>
                                    </w:rPr>
                                    <w:t>-Pictures (cut out at least 5 antonym pairs per student)</w:t>
                                  </w:r>
                                </w:p>
                                <w:p w14:paraId="278B9ECC" w14:textId="3EBF4D28" w:rsidR="00023FE1" w:rsidRPr="00EC6AE1" w:rsidRDefault="002076CE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EC6AE1">
                                    <w:rPr>
                                      <w:bCs/>
                                    </w:rPr>
                                    <w:t>-Word cards (</w:t>
                                  </w:r>
                                  <w:r w:rsidR="00E444B6" w:rsidRPr="00EC6AE1">
                                    <w:rPr>
                                      <w:bCs/>
                                    </w:rPr>
                                    <w:t>cut-</w:t>
                                  </w:r>
                                  <w:r w:rsidRPr="00EC6AE1">
                                    <w:rPr>
                                      <w:bCs/>
                                    </w:rPr>
                                    <w:t xml:space="preserve"> out at least 15 antony</w:t>
                                  </w:r>
                                  <w:r w:rsidR="00920444" w:rsidRPr="00EC6AE1">
                                    <w:rPr>
                                      <w:bCs/>
                                    </w:rPr>
                                    <w:t>m pairs</w:t>
                                  </w:r>
                                  <w:r w:rsidRPr="00EC6AE1">
                                    <w:rPr>
                                      <w:bCs/>
                                    </w:rPr>
                                    <w:t>)</w:t>
                                  </w:r>
                                </w:p>
                                <w:p w14:paraId="241DF9EC" w14:textId="6FEBD222" w:rsidR="002076CE" w:rsidRPr="00EC6AE1" w:rsidRDefault="002076CE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EC6AE1">
                                    <w:rPr>
                                      <w:bCs/>
                                    </w:rPr>
                                    <w:t>-</w:t>
                                  </w:r>
                                  <w:r w:rsidR="00E444B6" w:rsidRPr="00EC6AE1">
                                    <w:rPr>
                                      <w:bCs/>
                                    </w:rPr>
                                    <w:t>Antonym Crossword Puzzle worksheet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E6118A4" w14:textId="7DAD7ABC" w:rsidR="00264ED7" w:rsidRDefault="007426A3" w:rsidP="00264ED7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515BB" w:rsidRPr="006515BB">
                                      <w:rPr>
                                        <w:rStyle w:val="Hyperlink"/>
                                      </w:rPr>
                                      <w:t>http://www.scholastic.com/teachers/story-starters/</w:t>
                                    </w:r>
                                  </w:hyperlink>
                                </w:p>
                                <w:p w14:paraId="266D3DBF" w14:textId="6345B147" w:rsidR="00566AC6" w:rsidRDefault="007426A3" w:rsidP="00566AC6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C708DA" w:rsidRPr="00C708DA">
                                      <w:rPr>
                                        <w:rStyle w:val="Hyperlink"/>
                                      </w:rPr>
                                      <w:t>https://www.education.com/lesson-plan/antonyms-are-opposites/</w:t>
                                    </w:r>
                                  </w:hyperlink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27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61A4071" w14:textId="305F12B4" w:rsidR="00B2060A" w:rsidRPr="00EC6AE1" w:rsidRDefault="00BF3180" w:rsidP="00B2060A">
                            <w:pPr>
                              <w:rPr>
                                <w:bCs/>
                              </w:rPr>
                            </w:pPr>
                            <w:r>
                              <w:t>-</w:t>
                            </w:r>
                            <w:bookmarkStart w:id="1" w:name="_GoBack"/>
                            <w:bookmarkEnd w:id="1"/>
                            <w:r w:rsidR="00B2060A" w:rsidRPr="00EC6AE1">
                              <w:rPr>
                                <w:bCs/>
                              </w:rPr>
                              <w:t>Index cards</w:t>
                            </w:r>
                          </w:p>
                          <w:p w14:paraId="3826E573" w14:textId="59CE5825" w:rsidR="00B2060A" w:rsidRPr="00EC6AE1" w:rsidRDefault="00B2060A" w:rsidP="00B2060A">
                            <w:pPr>
                              <w:rPr>
                                <w:bCs/>
                              </w:rPr>
                            </w:pPr>
                            <w:r w:rsidRPr="00EC6AE1">
                              <w:rPr>
                                <w:bCs/>
                              </w:rPr>
                              <w:t>-Chart Paper</w:t>
                            </w:r>
                          </w:p>
                          <w:p w14:paraId="473D41AC" w14:textId="5C185F4D" w:rsidR="00B2060A" w:rsidRPr="00EC6AE1" w:rsidRDefault="00B2060A" w:rsidP="00B2060A">
                            <w:pPr>
                              <w:rPr>
                                <w:bCs/>
                              </w:rPr>
                            </w:pPr>
                            <w:r w:rsidRPr="00EC6AE1">
                              <w:rPr>
                                <w:bCs/>
                              </w:rPr>
                              <w:t>-Markers (black, green and red)</w:t>
                            </w:r>
                          </w:p>
                          <w:p w14:paraId="66AC9523" w14:textId="4A0EFF89" w:rsidR="002076CE" w:rsidRPr="00EC6AE1" w:rsidRDefault="002076CE" w:rsidP="00B2060A">
                            <w:pPr>
                              <w:rPr>
                                <w:bCs/>
                              </w:rPr>
                            </w:pPr>
                            <w:r w:rsidRPr="00EC6AE1">
                              <w:rPr>
                                <w:bCs/>
                              </w:rPr>
                              <w:t>-Pictures (cut out at least 5 antonym pairs per student)</w:t>
                            </w:r>
                          </w:p>
                          <w:p w14:paraId="278B9ECC" w14:textId="3EBF4D28" w:rsidR="00023FE1" w:rsidRPr="00EC6AE1" w:rsidRDefault="002076CE" w:rsidP="00B2060A">
                            <w:pPr>
                              <w:rPr>
                                <w:bCs/>
                              </w:rPr>
                            </w:pPr>
                            <w:r w:rsidRPr="00EC6AE1">
                              <w:rPr>
                                <w:bCs/>
                              </w:rPr>
                              <w:t>-Word cards (</w:t>
                            </w:r>
                            <w:r w:rsidR="00E444B6" w:rsidRPr="00EC6AE1">
                              <w:rPr>
                                <w:bCs/>
                              </w:rPr>
                              <w:t>cut-</w:t>
                            </w:r>
                            <w:r w:rsidRPr="00EC6AE1">
                              <w:rPr>
                                <w:bCs/>
                              </w:rPr>
                              <w:t xml:space="preserve"> out at least 15 antony</w:t>
                            </w:r>
                            <w:r w:rsidR="00920444" w:rsidRPr="00EC6AE1">
                              <w:rPr>
                                <w:bCs/>
                              </w:rPr>
                              <w:t>m pairs</w:t>
                            </w:r>
                            <w:r w:rsidRPr="00EC6AE1">
                              <w:rPr>
                                <w:bCs/>
                              </w:rPr>
                              <w:t>)</w:t>
                            </w:r>
                          </w:p>
                          <w:p w14:paraId="241DF9EC" w14:textId="6FEBD222" w:rsidR="002076CE" w:rsidRPr="00EC6AE1" w:rsidRDefault="002076CE" w:rsidP="00B2060A">
                            <w:pPr>
                              <w:rPr>
                                <w:bCs/>
                              </w:rPr>
                            </w:pPr>
                            <w:r w:rsidRPr="00EC6AE1">
                              <w:rPr>
                                <w:bCs/>
                              </w:rPr>
                              <w:t>-</w:t>
                            </w:r>
                            <w:r w:rsidR="00E444B6" w:rsidRPr="00EC6AE1">
                              <w:rPr>
                                <w:bCs/>
                              </w:rPr>
                              <w:t>Antonym Crossword Puzzle worksheet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E6118A4" w14:textId="7DAD7ABC" w:rsidR="00264ED7" w:rsidRDefault="007426A3" w:rsidP="00264ED7">
                            <w:pPr>
                              <w:pStyle w:val="ListBullet"/>
                            </w:pPr>
                            <w:hyperlink r:id="rId10" w:history="1">
                              <w:r w:rsidR="006515BB" w:rsidRPr="006515BB">
                                <w:rPr>
                                  <w:rStyle w:val="Hyperlink"/>
                                </w:rPr>
                                <w:t>http://www.scholastic.com/teachers/story-starters/</w:t>
                              </w:r>
                            </w:hyperlink>
                          </w:p>
                          <w:p w14:paraId="266D3DBF" w14:textId="6345B147" w:rsidR="00566AC6" w:rsidRDefault="007426A3" w:rsidP="00566AC6">
                            <w:pPr>
                              <w:pStyle w:val="ListBullet"/>
                            </w:pPr>
                            <w:hyperlink r:id="rId11" w:history="1">
                              <w:r w:rsidR="00C708DA" w:rsidRPr="00C708DA">
                                <w:rPr>
                                  <w:rStyle w:val="Hyperlink"/>
                                </w:rPr>
                                <w:t>https://www.education.com/lesson-plan/antonyms-are-opposites/</w:t>
                              </w:r>
                            </w:hyperlink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:rsidRPr="00C502AB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0F6CAC2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Pr="00C502AB" w:rsidRDefault="00AD5265" w:rsidP="00120253">
            <w:pPr>
              <w:rPr>
                <w:b/>
              </w:rPr>
            </w:pPr>
            <w:r w:rsidRPr="00C502AB">
              <w:rPr>
                <w:b/>
              </w:rPr>
              <w:t>Students should be able to;</w:t>
            </w:r>
          </w:p>
          <w:p w14:paraId="7E04716D" w14:textId="569CAA0D" w:rsidR="00057992" w:rsidRPr="00E54AFC" w:rsidRDefault="00333F4F" w:rsidP="00E54AFC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Generate a definition for the term antonym.</w:t>
            </w:r>
          </w:p>
          <w:p w14:paraId="50C281B5" w14:textId="5C7F2973" w:rsidR="00333F4F" w:rsidRPr="00E54AFC" w:rsidRDefault="00333F4F" w:rsidP="00490A97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Identify pairs of antonyms</w:t>
            </w:r>
            <w:r w:rsidR="00B479F6" w:rsidRPr="00E54AFC">
              <w:rPr>
                <w:bCs/>
              </w:rPr>
              <w:t>.</w:t>
            </w:r>
          </w:p>
          <w:p w14:paraId="71E7CF4A" w14:textId="1B10544F" w:rsidR="00401E4C" w:rsidRPr="00E54AFC" w:rsidRDefault="00B479F6" w:rsidP="00490A97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R</w:t>
            </w:r>
            <w:r w:rsidR="00401E4C" w:rsidRPr="00E54AFC">
              <w:rPr>
                <w:bCs/>
              </w:rPr>
              <w:t>einforc</w:t>
            </w:r>
            <w:r w:rsidRPr="00E54AFC">
              <w:rPr>
                <w:bCs/>
              </w:rPr>
              <w:t>e awareness and knowledge of ant</w:t>
            </w:r>
            <w:r w:rsidR="00401E4C" w:rsidRPr="00E54AFC">
              <w:rPr>
                <w:bCs/>
              </w:rPr>
              <w:t>onyms</w:t>
            </w:r>
          </w:p>
          <w:p w14:paraId="08B8497B" w14:textId="0A1A75B3" w:rsidR="00401E4C" w:rsidRPr="00E54AFC" w:rsidRDefault="00B479F6" w:rsidP="00490A97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Build</w:t>
            </w:r>
            <w:r w:rsidR="00401E4C" w:rsidRPr="00E54AFC">
              <w:rPr>
                <w:bCs/>
              </w:rPr>
              <w:t xml:space="preserve"> vocabulary skills.</w:t>
            </w:r>
          </w:p>
          <w:p w14:paraId="19A69511" w14:textId="22C167F8" w:rsidR="00912758" w:rsidRPr="00E54AFC" w:rsidRDefault="00912758" w:rsidP="00490A97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Put some emotion behind the delivery</w:t>
            </w:r>
            <w:r w:rsidR="00C708DA" w:rsidRPr="00E54AFC">
              <w:rPr>
                <w:bCs/>
              </w:rPr>
              <w:t>.</w:t>
            </w:r>
          </w:p>
          <w:p w14:paraId="43878577" w14:textId="54313E51" w:rsidR="00C708DA" w:rsidRPr="00E54AFC" w:rsidRDefault="00C708DA" w:rsidP="00490A97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E54AFC">
              <w:rPr>
                <w:bCs/>
              </w:rPr>
              <w:t>Match familiar and unfamiliar words with their antonyms.</w:t>
            </w:r>
          </w:p>
          <w:p w14:paraId="2820F943" w14:textId="77777777" w:rsidR="00912758" w:rsidRPr="00C502AB" w:rsidRDefault="00912758" w:rsidP="00C708DA">
            <w:pPr>
              <w:pStyle w:val="ListParagraph"/>
              <w:rPr>
                <w:b/>
              </w:rPr>
            </w:pPr>
          </w:p>
          <w:p w14:paraId="39B53DE3" w14:textId="77777777" w:rsidR="001D4D95" w:rsidRPr="00C502AB" w:rsidRDefault="001D4D95" w:rsidP="001D4D95">
            <w:pPr>
              <w:rPr>
                <w:b/>
              </w:rPr>
            </w:pPr>
          </w:p>
          <w:p w14:paraId="10D64819" w14:textId="77777777" w:rsidR="001D4D95" w:rsidRPr="00C502AB" w:rsidRDefault="001D4D95" w:rsidP="001D4D95">
            <w:pPr>
              <w:rPr>
                <w:b/>
              </w:rPr>
            </w:pPr>
          </w:p>
          <w:p w14:paraId="03E437D5" w14:textId="77777777" w:rsidR="001D4D95" w:rsidRPr="00C502AB" w:rsidRDefault="001D4D95" w:rsidP="001D4D95">
            <w:pPr>
              <w:rPr>
                <w:b/>
              </w:rPr>
            </w:pPr>
          </w:p>
          <w:p w14:paraId="2E75EEA9" w14:textId="77777777" w:rsidR="001D4D95" w:rsidRPr="00C502AB" w:rsidRDefault="001D4D95" w:rsidP="001D4D95">
            <w:pPr>
              <w:rPr>
                <w:b/>
              </w:rPr>
            </w:pPr>
          </w:p>
          <w:p w14:paraId="402983E2" w14:textId="77777777" w:rsidR="001D4D95" w:rsidRPr="00C502AB" w:rsidRDefault="001D4D95" w:rsidP="001D4D95">
            <w:pPr>
              <w:rPr>
                <w:b/>
              </w:rPr>
            </w:pPr>
          </w:p>
          <w:p w14:paraId="2CBC4F92" w14:textId="77777777" w:rsidR="001D4D95" w:rsidRPr="00C502AB" w:rsidRDefault="001D4D95" w:rsidP="001D4D95">
            <w:pPr>
              <w:rPr>
                <w:b/>
              </w:rPr>
            </w:pPr>
          </w:p>
          <w:p w14:paraId="332DFE16" w14:textId="77777777" w:rsidR="001D4D95" w:rsidRPr="00C502AB" w:rsidRDefault="001D4D95" w:rsidP="001D4D95">
            <w:pPr>
              <w:rPr>
                <w:b/>
              </w:rPr>
            </w:pPr>
          </w:p>
          <w:p w14:paraId="2EE19619" w14:textId="3E652D05" w:rsidR="00120253" w:rsidRPr="00C502AB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64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Pr="00C502AB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0AF298AD" w14:textId="0DE727A9" w:rsidR="002076CE" w:rsidRPr="00EC6AE1" w:rsidRDefault="002076CE" w:rsidP="002076CE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 w:rsidRPr="00EC6AE1">
              <w:rPr>
                <w:bCs/>
              </w:rPr>
              <w:t xml:space="preserve">Begin the lesson by showing your students </w:t>
            </w:r>
            <w:r w:rsidR="00912758" w:rsidRPr="00EC6AE1">
              <w:rPr>
                <w:bCs/>
              </w:rPr>
              <w:t>“</w:t>
            </w:r>
            <w:r w:rsidRPr="00EC6AE1">
              <w:rPr>
                <w:bCs/>
              </w:rPr>
              <w:t>Antonyms are Opposites</w:t>
            </w:r>
            <w:r w:rsidR="00912758" w:rsidRPr="00EC6AE1">
              <w:rPr>
                <w:bCs/>
              </w:rPr>
              <w:t>”</w:t>
            </w:r>
            <w:r w:rsidRPr="00EC6AE1">
              <w:rPr>
                <w:bCs/>
              </w:rPr>
              <w:t>.</w:t>
            </w:r>
          </w:p>
          <w:p w14:paraId="4F78F171" w14:textId="77777777" w:rsidR="00772772" w:rsidRPr="00EC6AE1" w:rsidRDefault="00772772" w:rsidP="00772772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 w:rsidRPr="00EC6AE1">
              <w:rPr>
                <w:bCs/>
              </w:rPr>
              <w:t xml:space="preserve">Create twenty (20) index cards for the lesson. </w:t>
            </w:r>
          </w:p>
          <w:p w14:paraId="327E12E3" w14:textId="3D5FA401" w:rsidR="00404B97" w:rsidRPr="00EC6AE1" w:rsidRDefault="004A2A59" w:rsidP="00CD4D2B">
            <w:pPr>
              <w:pStyle w:val="ListParagraph"/>
              <w:numPr>
                <w:ilvl w:val="0"/>
                <w:numId w:val="19"/>
              </w:numPr>
              <w:rPr>
                <w:bCs/>
              </w:rPr>
            </w:pPr>
            <w:r w:rsidRPr="00EC6AE1">
              <w:rPr>
                <w:bCs/>
              </w:rPr>
              <w:t xml:space="preserve">Emphasize the fact that understanding the antonyms makes a difference in how they build their vocabulary. </w:t>
            </w:r>
          </w:p>
          <w:p w14:paraId="19237DCD" w14:textId="77777777" w:rsidR="004A2A59" w:rsidRPr="004A2A59" w:rsidRDefault="004A2A59" w:rsidP="004A2A59">
            <w:pPr>
              <w:pStyle w:val="ListParagraph"/>
              <w:rPr>
                <w:b/>
              </w:rPr>
            </w:pP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63E35319" w14:textId="3E99E5D6" w:rsidR="002B3B82" w:rsidRPr="00C502AB" w:rsidRDefault="006A4576" w:rsidP="002B3B82">
            <w:pPr>
              <w:rPr>
                <w:b/>
              </w:rPr>
            </w:pPr>
            <w:r>
              <w:rPr>
                <w:b/>
              </w:rPr>
              <w:t>Day 2/ Lesson 2: 20 Mins</w:t>
            </w:r>
          </w:p>
          <w:p w14:paraId="3A3FA64E" w14:textId="5E7FC2B6" w:rsidR="00C502AB" w:rsidRPr="00EC6AE1" w:rsidRDefault="00C502AB" w:rsidP="00C502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EC6AE1">
              <w:rPr>
                <w:bCs/>
              </w:rPr>
              <w:t>Place your student in groups, give them pictures to sort.</w:t>
            </w:r>
          </w:p>
          <w:p w14:paraId="36DBD0E8" w14:textId="77777777" w:rsidR="00C502AB" w:rsidRPr="00EC6AE1" w:rsidRDefault="00C502AB" w:rsidP="00C502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EC6AE1">
              <w:rPr>
                <w:bCs/>
              </w:rPr>
              <w:t>Direct them to create an antonym picture book.</w:t>
            </w:r>
          </w:p>
          <w:p w14:paraId="29EA3491" w14:textId="77777777" w:rsidR="00C502AB" w:rsidRPr="00EC6AE1" w:rsidRDefault="00C502AB" w:rsidP="00C502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EC6AE1">
              <w:rPr>
                <w:bCs/>
              </w:rPr>
              <w:t>Instruct your students to write a word beside each picture to indicate that they are opposite.</w:t>
            </w:r>
          </w:p>
          <w:p w14:paraId="5FE6786F" w14:textId="18EF61D0" w:rsidR="001E498E" w:rsidRPr="00EC6AE1" w:rsidRDefault="00C502AB" w:rsidP="00C502AB">
            <w:pPr>
              <w:pStyle w:val="ListParagraph"/>
              <w:numPr>
                <w:ilvl w:val="0"/>
                <w:numId w:val="23"/>
              </w:numPr>
              <w:rPr>
                <w:bCs/>
              </w:rPr>
            </w:pPr>
            <w:r w:rsidRPr="00EC6AE1">
              <w:rPr>
                <w:bCs/>
              </w:rPr>
              <w:t>Walk around and provide scaffolding where necessary.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Assessment Activity</w:t>
            </w:r>
          </w:p>
          <w:p w14:paraId="2F24E2D8" w14:textId="77777777" w:rsidR="006A4576" w:rsidRPr="00EC6AE1" w:rsidRDefault="006A4576" w:rsidP="006A4576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 w:rsidRPr="00EC6AE1">
              <w:rPr>
                <w:bCs/>
              </w:rPr>
              <w:t>Review the definition of antonym.</w:t>
            </w:r>
          </w:p>
          <w:p w14:paraId="0708D506" w14:textId="351F528D" w:rsidR="006A4576" w:rsidRPr="00EC6AE1" w:rsidRDefault="006A4576" w:rsidP="006A4576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 w:rsidRPr="00EC6AE1">
              <w:rPr>
                <w:bCs/>
              </w:rPr>
              <w:lastRenderedPageBreak/>
              <w:t>Ask your students to each give an example of an antonym pair. Make sure that each student gives a different example.</w:t>
            </w:r>
          </w:p>
          <w:p w14:paraId="2713311E" w14:textId="77777777" w:rsidR="00C502AB" w:rsidRPr="00C502AB" w:rsidRDefault="00C502AB" w:rsidP="00C502AB"/>
          <w:p w14:paraId="31B21B87" w14:textId="77777777" w:rsidR="00780730" w:rsidRPr="00C502AB" w:rsidRDefault="00780730" w:rsidP="00CD4D2B">
            <w:pPr>
              <w:rPr>
                <w:b/>
              </w:rPr>
            </w:pPr>
          </w:p>
          <w:p w14:paraId="6CC78EF4" w14:textId="4BB29118" w:rsidR="00A37E88" w:rsidRPr="00C502AB" w:rsidRDefault="00A37E88" w:rsidP="000B601E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6" w:type="pct"/>
          </w:tcPr>
          <w:p w14:paraId="3EC4062D" w14:textId="77777777" w:rsidR="00C17E2A" w:rsidRPr="00C502AB" w:rsidRDefault="00C17E2A" w:rsidP="00752C4E">
            <w:pPr>
              <w:ind w:left="804"/>
              <w:rPr>
                <w:b/>
              </w:rPr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1132799" w14:textId="1F8F8EDB" w:rsidR="006A4576" w:rsidRPr="006A4576" w:rsidRDefault="006A4576" w:rsidP="006A4576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4DD51D1F" w14:textId="77777777" w:rsidR="00912758" w:rsidRPr="00EC6AE1" w:rsidRDefault="00912758" w:rsidP="00912758">
            <w:pPr>
              <w:rPr>
                <w:bCs/>
              </w:rPr>
            </w:pPr>
            <w:r w:rsidRPr="00EC6AE1">
              <w:rPr>
                <w:bCs/>
              </w:rPr>
              <w:t>Matching vocabulary words to their antonyms:</w:t>
            </w:r>
          </w:p>
          <w:p w14:paraId="7FC70B3B" w14:textId="77777777" w:rsid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>Pass out a vocabulary card to each student in the room by placing the card face down in front of the student.</w:t>
            </w:r>
          </w:p>
          <w:p w14:paraId="03CB14D8" w14:textId="337738B3" w:rsidR="00912758" w:rsidRP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>Inform students that they can peek at their words but they should not share their words with other students until the matching game begins.</w:t>
            </w:r>
          </w:p>
          <w:p w14:paraId="2CB26DF6" w14:textId="77777777" w:rsidR="00EC6AE1" w:rsidRP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 w:rsidRPr="00EC6AE1">
              <w:rPr>
                <w:bCs/>
              </w:rPr>
              <w:t xml:space="preserve">Explain to students that it is ok if they do not already know their assigned words. </w:t>
            </w:r>
          </w:p>
          <w:p w14:paraId="20EB4922" w14:textId="1206DF55" w:rsidR="00912758" w:rsidRPr="00C502AB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/>
              </w:rPr>
            </w:pPr>
            <w:r w:rsidRPr="00EC6AE1">
              <w:rPr>
                <w:bCs/>
              </w:rPr>
              <w:t>Give students the opportunity to learn their words by using the Visual Thesaurus. In addition to learning their assigned word's definition, they should also learn its pronunciation</w:t>
            </w:r>
            <w:r w:rsidRPr="00C502AB">
              <w:rPr>
                <w:b/>
              </w:rPr>
              <w:t>.</w:t>
            </w:r>
          </w:p>
          <w:p w14:paraId="482E8A29" w14:textId="77777777" w:rsid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 xml:space="preserve">Once the class has mastered its new vocabulary words, direct students to leave their desks and find "their opposites." </w:t>
            </w:r>
          </w:p>
          <w:p w14:paraId="36CFFD1B" w14:textId="6DC81874" w:rsidR="00912758" w:rsidRP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 xml:space="preserve">In other words, each student needs to locate the student in the room who has a vocabulary card with an antonym for </w:t>
            </w:r>
            <w:r w:rsidRPr="00EC6AE1">
              <w:rPr>
                <w:bCs/>
              </w:rPr>
              <w:lastRenderedPageBreak/>
              <w:t>his or her assigned vocabulary word.</w:t>
            </w:r>
          </w:p>
          <w:p w14:paraId="1D93F695" w14:textId="77777777" w:rsidR="00912758" w:rsidRP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>After students have located their antonym partners, they should teach each other the definitions and pronunciations of their words.</w:t>
            </w:r>
          </w:p>
          <w:p w14:paraId="506766A7" w14:textId="77777777" w:rsidR="00912758" w:rsidRPr="00EC6AE1" w:rsidRDefault="00912758" w:rsidP="00912758">
            <w:pPr>
              <w:pStyle w:val="ListParagraph"/>
              <w:numPr>
                <w:ilvl w:val="0"/>
                <w:numId w:val="22"/>
              </w:numPr>
              <w:rPr>
                <w:bCs/>
              </w:rPr>
            </w:pPr>
            <w:r w:rsidRPr="00EC6AE1">
              <w:rPr>
                <w:bCs/>
              </w:rPr>
              <w:t>Have each partnership in turn "teach" their antonym pair to the class by reading their vocabulary words aloud and by explaining how the two words have opposite meanings.</w:t>
            </w:r>
          </w:p>
          <w:p w14:paraId="012DB69B" w14:textId="40171964" w:rsidR="00971415" w:rsidRPr="00C502AB" w:rsidRDefault="00971415" w:rsidP="00912758">
            <w:pPr>
              <w:pStyle w:val="ListParagraph"/>
              <w:rPr>
                <w:b/>
              </w:rPr>
            </w:pP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6888D961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6" w:type="pct"/>
          </w:tcPr>
          <w:p w14:paraId="79D27C9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4" w:type="pct"/>
          </w:tcPr>
          <w:p w14:paraId="5F1D2F4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6" w:type="pct"/>
          </w:tcPr>
          <w:p w14:paraId="2AF7B3E2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04F72" w14:textId="77777777" w:rsidR="007426A3" w:rsidRDefault="007426A3">
      <w:pPr>
        <w:spacing w:before="0" w:after="0" w:line="240" w:lineRule="auto"/>
      </w:pPr>
      <w:r>
        <w:separator/>
      </w:r>
    </w:p>
  </w:endnote>
  <w:endnote w:type="continuationSeparator" w:id="0">
    <w:p w14:paraId="6BAB56D9" w14:textId="77777777" w:rsidR="007426A3" w:rsidRDefault="007426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A2A5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66892" w14:textId="77777777" w:rsidR="007426A3" w:rsidRDefault="007426A3">
      <w:pPr>
        <w:spacing w:before="0" w:after="0" w:line="240" w:lineRule="auto"/>
      </w:pPr>
      <w:r>
        <w:separator/>
      </w:r>
    </w:p>
  </w:footnote>
  <w:footnote w:type="continuationSeparator" w:id="0">
    <w:p w14:paraId="5DC2C243" w14:textId="77777777" w:rsidR="007426A3" w:rsidRDefault="007426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201"/>
    <w:multiLevelType w:val="hybridMultilevel"/>
    <w:tmpl w:val="E2BABA46"/>
    <w:lvl w:ilvl="0" w:tplc="B2F636C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B428D"/>
    <w:multiLevelType w:val="hybridMultilevel"/>
    <w:tmpl w:val="2C6EDB6A"/>
    <w:lvl w:ilvl="0" w:tplc="203C0D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13"/>
  </w:num>
  <w:num w:numId="4">
    <w:abstractNumId w:val="17"/>
  </w:num>
  <w:num w:numId="5">
    <w:abstractNumId w:val="16"/>
  </w:num>
  <w:num w:numId="6">
    <w:abstractNumId w:val="3"/>
  </w:num>
  <w:num w:numId="7">
    <w:abstractNumId w:val="10"/>
  </w:num>
  <w:num w:numId="8">
    <w:abstractNumId w:val="5"/>
  </w:num>
  <w:num w:numId="9">
    <w:abstractNumId w:val="11"/>
  </w:num>
  <w:num w:numId="10">
    <w:abstractNumId w:val="12"/>
  </w:num>
  <w:num w:numId="11">
    <w:abstractNumId w:val="1"/>
  </w:num>
  <w:num w:numId="12">
    <w:abstractNumId w:val="18"/>
  </w:num>
  <w:num w:numId="13">
    <w:abstractNumId w:val="6"/>
  </w:num>
  <w:num w:numId="14">
    <w:abstractNumId w:val="8"/>
  </w:num>
  <w:num w:numId="15">
    <w:abstractNumId w:val="21"/>
  </w:num>
  <w:num w:numId="16">
    <w:abstractNumId w:val="4"/>
  </w:num>
  <w:num w:numId="17">
    <w:abstractNumId w:val="15"/>
  </w:num>
  <w:num w:numId="18">
    <w:abstractNumId w:val="9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19"/>
  </w:num>
  <w:num w:numId="2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5412"/>
    <w:rsid w:val="0020622F"/>
    <w:rsid w:val="002076CE"/>
    <w:rsid w:val="00210F3F"/>
    <w:rsid w:val="00211450"/>
    <w:rsid w:val="00211CFF"/>
    <w:rsid w:val="00216552"/>
    <w:rsid w:val="0022361C"/>
    <w:rsid w:val="00226E0E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304069"/>
    <w:rsid w:val="003041A7"/>
    <w:rsid w:val="00304B4A"/>
    <w:rsid w:val="00310BAC"/>
    <w:rsid w:val="00312F69"/>
    <w:rsid w:val="003138AF"/>
    <w:rsid w:val="003242CF"/>
    <w:rsid w:val="003254A0"/>
    <w:rsid w:val="00331C10"/>
    <w:rsid w:val="00333F4F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777D"/>
    <w:rsid w:val="003B7FE6"/>
    <w:rsid w:val="003C39BF"/>
    <w:rsid w:val="003C7DAD"/>
    <w:rsid w:val="003D30E4"/>
    <w:rsid w:val="003E4AD7"/>
    <w:rsid w:val="00401E4C"/>
    <w:rsid w:val="0040481C"/>
    <w:rsid w:val="00404B97"/>
    <w:rsid w:val="004061AF"/>
    <w:rsid w:val="0040667E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827E6"/>
    <w:rsid w:val="00483322"/>
    <w:rsid w:val="00483AE5"/>
    <w:rsid w:val="00485065"/>
    <w:rsid w:val="00486F5A"/>
    <w:rsid w:val="00490A97"/>
    <w:rsid w:val="004A2A59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E52D1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15BB"/>
    <w:rsid w:val="00653D27"/>
    <w:rsid w:val="00667D6F"/>
    <w:rsid w:val="00675B73"/>
    <w:rsid w:val="00677486"/>
    <w:rsid w:val="00686B1E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E7F4B"/>
    <w:rsid w:val="006F0615"/>
    <w:rsid w:val="006F0813"/>
    <w:rsid w:val="006F2952"/>
    <w:rsid w:val="006F5DC7"/>
    <w:rsid w:val="006F7C39"/>
    <w:rsid w:val="006F7E46"/>
    <w:rsid w:val="00706EE0"/>
    <w:rsid w:val="00713D5E"/>
    <w:rsid w:val="00714A8D"/>
    <w:rsid w:val="007177D7"/>
    <w:rsid w:val="00735CBB"/>
    <w:rsid w:val="007426A3"/>
    <w:rsid w:val="00742B82"/>
    <w:rsid w:val="00743B1E"/>
    <w:rsid w:val="00747C96"/>
    <w:rsid w:val="00752C4E"/>
    <w:rsid w:val="00756214"/>
    <w:rsid w:val="00761C97"/>
    <w:rsid w:val="0076583E"/>
    <w:rsid w:val="00772772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2758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4216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060A"/>
    <w:rsid w:val="00B25DC5"/>
    <w:rsid w:val="00B262A1"/>
    <w:rsid w:val="00B36C8F"/>
    <w:rsid w:val="00B4614B"/>
    <w:rsid w:val="00B4776C"/>
    <w:rsid w:val="00B479F6"/>
    <w:rsid w:val="00B542DD"/>
    <w:rsid w:val="00B55350"/>
    <w:rsid w:val="00B57396"/>
    <w:rsid w:val="00B8438A"/>
    <w:rsid w:val="00B87608"/>
    <w:rsid w:val="00B91FAF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1588"/>
    <w:rsid w:val="00C136D0"/>
    <w:rsid w:val="00C16CBC"/>
    <w:rsid w:val="00C17E2A"/>
    <w:rsid w:val="00C20C1E"/>
    <w:rsid w:val="00C24A10"/>
    <w:rsid w:val="00C355B7"/>
    <w:rsid w:val="00C403C3"/>
    <w:rsid w:val="00C502AB"/>
    <w:rsid w:val="00C51598"/>
    <w:rsid w:val="00C61E15"/>
    <w:rsid w:val="00C708DA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D17E02"/>
    <w:rsid w:val="00D2109C"/>
    <w:rsid w:val="00D27DC3"/>
    <w:rsid w:val="00D307A4"/>
    <w:rsid w:val="00D329A0"/>
    <w:rsid w:val="00D3577C"/>
    <w:rsid w:val="00D43AC0"/>
    <w:rsid w:val="00D63A36"/>
    <w:rsid w:val="00D74175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444B6"/>
    <w:rsid w:val="00E54AFC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C6AE1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0CF7"/>
    <w:rsid w:val="00F814F7"/>
    <w:rsid w:val="00F86EE7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lastic.com/teachers/story-starter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lesson-plan/antonyms-are-opposites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cholastic.com/teachers/story-star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lesson-plan/antonyms-are-opposit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3F0099"/>
    <w:rsid w:val="0043649C"/>
    <w:rsid w:val="004A008E"/>
    <w:rsid w:val="004E1DB9"/>
    <w:rsid w:val="005E6E71"/>
    <w:rsid w:val="006814AC"/>
    <w:rsid w:val="00713551"/>
    <w:rsid w:val="00805105"/>
    <w:rsid w:val="00816166"/>
    <w:rsid w:val="00836926"/>
    <w:rsid w:val="00982587"/>
    <w:rsid w:val="009D2491"/>
    <w:rsid w:val="00A20224"/>
    <w:rsid w:val="00AB2F7D"/>
    <w:rsid w:val="00AB37F5"/>
    <w:rsid w:val="00B67D1F"/>
    <w:rsid w:val="00C05D09"/>
    <w:rsid w:val="00C87D32"/>
    <w:rsid w:val="00C93DC1"/>
    <w:rsid w:val="00D92979"/>
    <w:rsid w:val="00DF1478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11</cp:revision>
  <dcterms:created xsi:type="dcterms:W3CDTF">2019-05-24T17:29:00Z</dcterms:created>
  <dcterms:modified xsi:type="dcterms:W3CDTF">2019-09-08T04:43:00Z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