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674A79" w:rsidP="00674A79">
            <w:pPr>
              <w:pStyle w:val="Title"/>
              <w:rPr>
                <w:sz w:val="40"/>
                <w:szCs w:val="40"/>
              </w:rPr>
            </w:pPr>
            <w:r w:rsidRPr="00D016CB">
              <w:rPr>
                <w:sz w:val="40"/>
                <w:szCs w:val="40"/>
              </w:rPr>
              <w:t xml:space="preserve">Multiplication of 2-digit number by 1-digit number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10748E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440AC4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BC55AC" w:rsidRPr="00D016CB" w:rsidRDefault="000A37E8" w:rsidP="00BC55AC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BC55AC" w:rsidRPr="00D016CB">
              <w:t xml:space="preserve">Multiplication of 2-digit number by 1-digit number </w:t>
            </w:r>
          </w:p>
          <w:p w:rsidR="007A4D21" w:rsidRDefault="007A4D21" w:rsidP="00BC55AC">
            <w:pPr>
              <w:pStyle w:val="ListParagraph"/>
              <w:ind w:left="467"/>
            </w:pPr>
          </w:p>
        </w:tc>
      </w:tr>
    </w:tbl>
    <w:p w:rsidR="00C17E2A" w:rsidRDefault="00F67619">
      <w:pPr>
        <w:pStyle w:val="NoSpacing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333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BC55AC" w:rsidRDefault="00BC55AC" w:rsidP="00BC55AC">
                        <w:r>
                          <w:t xml:space="preserve">- Paper </w:t>
                        </w:r>
                      </w:p>
                      <w:p w:rsidR="00BC55AC" w:rsidRDefault="00BC55AC" w:rsidP="00BC55AC">
                        <w:r>
                          <w:t xml:space="preserve">- Counter </w:t>
                        </w:r>
                      </w:p>
                      <w:p w:rsidR="00BC55AC" w:rsidRDefault="00BC55AC" w:rsidP="00BC55AC">
                        <w:r>
                          <w:t xml:space="preserve">- White board </w:t>
                        </w:r>
                      </w:p>
                      <w:p w:rsidR="00BC55AC" w:rsidRDefault="00BC55AC" w:rsidP="00BC55AC">
                        <w:r>
                          <w:t>- White board marker</w:t>
                        </w:r>
                      </w:p>
                      <w:p w:rsidR="00BF3180" w:rsidRPr="00BF3180" w:rsidRDefault="00BF3180" w:rsidP="00BF3180"/>
                      <w:p w:rsidR="000B2A8B" w:rsidRDefault="000B2A8B" w:rsidP="008B2B0B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BC55AC" w:rsidRDefault="00BC55AC" w:rsidP="00BC55AC">
                        <w:r>
                          <w:t>-</w:t>
                        </w:r>
                        <w:hyperlink r:id="rId8" w:history="1">
                          <w:r w:rsidRPr="00FE716E">
                            <w:rPr>
                              <w:rStyle w:val="Hyperlink"/>
                            </w:rPr>
                            <w:t>https://betterlesson.com/lesson/521561/multiplying-2-digit-number-by-1-digit-number</w:t>
                          </w:r>
                        </w:hyperlink>
                      </w:p>
                      <w:p w:rsidR="00BC55AC" w:rsidRDefault="00BC55AC" w:rsidP="00BC55AC">
                        <w:r>
                          <w:t>-</w:t>
                        </w:r>
                        <w:hyperlink r:id="rId9" w:history="1">
                          <w:r w:rsidRPr="00FE716E">
                            <w:rPr>
                              <w:rStyle w:val="Hyperlink"/>
                            </w:rPr>
                            <w:t>https://betterlesson.com/lesson/521561/multiplying-2-digit-number-by-1-digit-number</w:t>
                          </w:r>
                        </w:hyperlink>
                      </w:p>
                      <w:p w:rsidR="00BC55AC" w:rsidRDefault="00BC55AC" w:rsidP="00BC55AC">
                        <w:r>
                          <w:t>-</w:t>
                        </w:r>
                        <w:hyperlink r:id="rId10" w:history="1">
                          <w:r w:rsidRPr="00FE716E">
                            <w:rPr>
                              <w:rStyle w:val="Hyperlink"/>
                            </w:rPr>
                            <w:t>https://study.com/academy/lesson/two-digit-multiplication-lesson-plan.html</w:t>
                          </w:r>
                        </w:hyperlink>
                      </w:p>
                      <w:p w:rsidR="00BC55AC" w:rsidRDefault="00F67619" w:rsidP="00BC55AC">
                        <w:hyperlink r:id="rId11" w:history="1">
                          <w:r w:rsidR="00BC55AC" w:rsidRPr="00FE716E">
                            <w:rPr>
                              <w:rStyle w:val="Hyperlink"/>
                            </w:rPr>
                            <w:t>http://www.digitalwish.com/dw/digitalwish/view_lesson_plans?id=7387</w:t>
                          </w:r>
                        </w:hyperlink>
                      </w:p>
                      <w:p w:rsidR="00714A8D" w:rsidRDefault="00714A8D" w:rsidP="0083703B">
                        <w:pPr>
                          <w:pStyle w:val="ListBullet"/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BC55AC" w:rsidRDefault="00BC55AC" w:rsidP="00BC55AC">
            <w:pPr>
              <w:pStyle w:val="ListParagraph"/>
              <w:numPr>
                <w:ilvl w:val="0"/>
                <w:numId w:val="13"/>
              </w:numPr>
              <w:ind w:left="142" w:hanging="142"/>
            </w:pPr>
            <w:r>
              <w:t xml:space="preserve">Multiply two two-digit numbers correctly using multiple strategies. </w:t>
            </w:r>
          </w:p>
          <w:p w:rsidR="00BC55AC" w:rsidRPr="00D016CB" w:rsidRDefault="00BC55AC" w:rsidP="00BC55AC">
            <w:pPr>
              <w:pStyle w:val="ListParagraph"/>
              <w:numPr>
                <w:ilvl w:val="0"/>
                <w:numId w:val="13"/>
              </w:numPr>
              <w:ind w:left="142" w:hanging="142"/>
            </w:pPr>
            <w:r w:rsidRPr="00D016CB">
              <w:t>Multipl</w:t>
            </w:r>
            <w:r>
              <w:t>y</w:t>
            </w:r>
            <w:r w:rsidRPr="00D016CB">
              <w:t xml:space="preserve"> 2-digit number by 1-digit number </w:t>
            </w:r>
          </w:p>
          <w:p w:rsidR="00BC55AC" w:rsidRDefault="00BC55AC" w:rsidP="00BC55AC"/>
          <w:p w:rsidR="001D4D95" w:rsidRDefault="001D4D95" w:rsidP="001D4D95"/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:rsidR="008473E4" w:rsidRDefault="003D5DCE" w:rsidP="008473E4">
            <w:pPr>
              <w:ind w:left="175" w:hanging="175"/>
            </w:pPr>
            <w:r>
              <w:t xml:space="preserve">1. </w:t>
            </w:r>
            <w:r w:rsidR="008473E4">
              <w:t xml:space="preserve">Ask students to solve three additional problems to further understand the concept. </w:t>
            </w:r>
          </w:p>
          <w:p w:rsidR="001D4D95" w:rsidRPr="000A37E8" w:rsidRDefault="001D4D95" w:rsidP="001D4D95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BC55AC" w:rsidRDefault="00BC55AC" w:rsidP="00BC55AC">
            <w:pPr>
              <w:ind w:left="175" w:hanging="175"/>
            </w:pPr>
            <w:r>
              <w:t xml:space="preserve">1. Ask the students that Mrs. </w:t>
            </w:r>
            <w:r w:rsidR="008473E4">
              <w:t>Sandra</w:t>
            </w:r>
            <w:r>
              <w:t xml:space="preserve"> needs to make cupcakes for her daughter’s birthday party. If she bakes 24 pans of cupcakes and each pan holds 6 cupcakes, how many cupcakes will she bake?</w:t>
            </w:r>
          </w:p>
          <w:p w:rsidR="00BC55AC" w:rsidRDefault="00BC55AC" w:rsidP="00BC55AC">
            <w:pPr>
              <w:ind w:left="175" w:hanging="175"/>
            </w:pPr>
            <w:r>
              <w:t xml:space="preserve">2. Take note of ideas by students and inform them that it is a multiplication question </w:t>
            </w:r>
          </w:p>
          <w:p w:rsidR="00BC55AC" w:rsidRDefault="00BC55AC" w:rsidP="00BC55AC">
            <w:pPr>
              <w:ind w:left="175" w:hanging="175"/>
            </w:pPr>
            <w:r>
              <w:t>3. Students might have the idea of the expanded algorithm i.e. 24 x 6 means adding 24 in six places. Guide them to understand the concept.</w:t>
            </w:r>
          </w:p>
          <w:p w:rsidR="000529DC" w:rsidRDefault="000529DC" w:rsidP="00CD4D2B">
            <w:pPr>
              <w:rPr>
                <w:b/>
              </w:rPr>
            </w:pPr>
          </w:p>
          <w:p w:rsidR="000529DC" w:rsidRDefault="000529DC" w:rsidP="00CD4D2B">
            <w:pPr>
              <w:rPr>
                <w:b/>
              </w:rPr>
            </w:pPr>
          </w:p>
          <w:p w:rsidR="005C1FC8" w:rsidRDefault="005C1FC8" w:rsidP="00CD4D2B">
            <w:pPr>
              <w:rPr>
                <w:b/>
              </w:rPr>
            </w:pPr>
          </w:p>
          <w:p w:rsidR="005C1FC8" w:rsidRDefault="005C1FC8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5C1FC8" w:rsidRDefault="005C1FC8" w:rsidP="005C1FC8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 w:rsidR="008473E4">
              <w:rPr>
                <w:b/>
              </w:rPr>
              <w:t>10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4A5375" w:rsidRDefault="004A5375" w:rsidP="004A5375">
            <w:pPr>
              <w:ind w:left="175" w:hanging="175"/>
            </w:pPr>
            <w:r>
              <w:t xml:space="preserve">1. Model a word problem to enable students identify when and where to apply this concept in daily life. </w:t>
            </w:r>
          </w:p>
          <w:p w:rsidR="008473E4" w:rsidRDefault="004A5375" w:rsidP="008473E4">
            <w:pPr>
              <w:ind w:left="175" w:hanging="175"/>
            </w:pPr>
            <w:r>
              <w:t>2</w:t>
            </w:r>
            <w:r w:rsidR="008473E4">
              <w:t xml:space="preserve">. Do one additional example using 45 x 3 </w:t>
            </w:r>
            <w:r w:rsidR="008473E4">
              <w:lastRenderedPageBreak/>
              <w:t xml:space="preserve">together. </w:t>
            </w:r>
          </w:p>
          <w:p w:rsidR="008473E4" w:rsidRDefault="004A5375" w:rsidP="008473E4">
            <w:pPr>
              <w:ind w:left="175" w:hanging="175"/>
            </w:pPr>
            <w:r>
              <w:t>3</w:t>
            </w:r>
            <w:r w:rsidR="008473E4">
              <w:t>. During this problem, ask for volunteers to answer and record the different parts of the problem:</w:t>
            </w:r>
          </w:p>
          <w:p w:rsidR="008473E4" w:rsidRDefault="008473E4" w:rsidP="008473E4">
            <w:pPr>
              <w:ind w:left="175" w:hanging="175"/>
            </w:pPr>
            <w:r>
              <w:t xml:space="preserve">     45</w:t>
            </w:r>
          </w:p>
          <w:p w:rsidR="008473E4" w:rsidRDefault="008473E4" w:rsidP="008473E4">
            <w:pPr>
              <w:ind w:left="175" w:hanging="175"/>
            </w:pPr>
            <w:r>
              <w:t xml:space="preserve">     X 3</w:t>
            </w:r>
          </w:p>
          <w:p w:rsidR="008473E4" w:rsidRDefault="008473E4" w:rsidP="008473E4">
            <w:pPr>
              <w:ind w:left="175" w:hanging="175"/>
            </w:pPr>
            <w:r>
              <w:t xml:space="preserve">     = 15 (5 x 3 = 15)</w:t>
            </w:r>
          </w:p>
          <w:p w:rsidR="008473E4" w:rsidRDefault="008473E4" w:rsidP="008473E4">
            <w:pPr>
              <w:ind w:left="175" w:hanging="175"/>
            </w:pPr>
            <w:r>
              <w:t xml:space="preserve">     =120 (40 x 3 = 120).</w:t>
            </w:r>
          </w:p>
          <w:p w:rsidR="00780730" w:rsidRDefault="00780730" w:rsidP="00CD4D2B">
            <w:pPr>
              <w:rPr>
                <w:b/>
              </w:rPr>
            </w:pP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5C1FC8" w:rsidRPr="00C403C3" w:rsidRDefault="005C1FC8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:rsidR="005C1FC8" w:rsidRDefault="005C1FC8" w:rsidP="005C1FC8">
            <w:pPr>
              <w:rPr>
                <w:b/>
              </w:rPr>
            </w:pPr>
            <w:r w:rsidRPr="00E07205">
              <w:rPr>
                <w:b/>
              </w:rPr>
              <w:t>Lesson 1-</w:t>
            </w:r>
            <w:r w:rsidR="008473E4">
              <w:rPr>
                <w:b/>
              </w:rPr>
              <w:t>15</w:t>
            </w:r>
            <w:r w:rsidRPr="00E07205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</w:t>
            </w:r>
            <w:r w:rsidRPr="00E07205">
              <w:rPr>
                <w:b/>
              </w:rPr>
              <w:t>ins</w:t>
            </w:r>
            <w:proofErr w:type="spellEnd"/>
          </w:p>
          <w:p w:rsidR="00386119" w:rsidRDefault="00386119" w:rsidP="00386119">
            <w:pPr>
              <w:ind w:left="175" w:hanging="175"/>
            </w:pPr>
            <w:r>
              <w:t xml:space="preserve">1. Tell the students that can solve this using a simple method as you model the problem for them 24 (on the first line) and x6 (under it) </w:t>
            </w:r>
          </w:p>
          <w:p w:rsidR="00386119" w:rsidRDefault="00386119" w:rsidP="00386119">
            <w:pPr>
              <w:ind w:left="175" w:hanging="175"/>
            </w:pPr>
            <w:r>
              <w:t>2. Begin the process by asking students what the digits represent. For example, "4" represents 4 ones. "6" represents 6 ones while '2" is 2 tens.</w:t>
            </w:r>
          </w:p>
          <w:p w:rsidR="00386119" w:rsidRDefault="00386119" w:rsidP="00386119">
            <w:pPr>
              <w:ind w:left="175" w:hanging="175"/>
            </w:pPr>
            <w:r>
              <w:t>3. Begin with the ones:</w:t>
            </w:r>
          </w:p>
          <w:p w:rsidR="00386119" w:rsidRDefault="00386119" w:rsidP="00386119">
            <w:pPr>
              <w:ind w:left="175" w:hanging="175"/>
            </w:pPr>
            <w:r>
              <w:t xml:space="preserve">     24</w:t>
            </w:r>
          </w:p>
          <w:p w:rsidR="00386119" w:rsidRDefault="00386119" w:rsidP="00386119">
            <w:pPr>
              <w:ind w:left="175" w:hanging="175"/>
            </w:pPr>
            <w:r>
              <w:t xml:space="preserve">    X 6</w:t>
            </w:r>
          </w:p>
          <w:p w:rsidR="00386119" w:rsidRDefault="00386119" w:rsidP="00386119">
            <w:pPr>
              <w:ind w:left="175" w:hanging="175"/>
            </w:pPr>
            <w:r>
              <w:t xml:space="preserve">     = 24 (4 x 6 = 24)</w:t>
            </w:r>
          </w:p>
          <w:p w:rsidR="00386119" w:rsidRDefault="00386119" w:rsidP="00386119">
            <w:pPr>
              <w:ind w:left="175" w:hanging="175"/>
            </w:pPr>
            <w:r>
              <w:t>4. Then move on to the tens digit on the top number and the ones on the bottom number:</w:t>
            </w:r>
          </w:p>
          <w:p w:rsidR="00386119" w:rsidRDefault="00386119" w:rsidP="00386119">
            <w:pPr>
              <w:ind w:left="175" w:hanging="175"/>
            </w:pPr>
            <w:r>
              <w:t xml:space="preserve">     24</w:t>
            </w:r>
          </w:p>
          <w:p w:rsidR="00386119" w:rsidRDefault="00386119" w:rsidP="00386119">
            <w:pPr>
              <w:ind w:left="175" w:hanging="175"/>
            </w:pPr>
            <w:r>
              <w:t xml:space="preserve">     x 6</w:t>
            </w:r>
          </w:p>
          <w:p w:rsidR="00386119" w:rsidRDefault="00386119" w:rsidP="00386119">
            <w:pPr>
              <w:ind w:left="175" w:hanging="175"/>
            </w:pPr>
            <w:r>
              <w:t xml:space="preserve">     24 (4 x 6 = 24)</w:t>
            </w:r>
          </w:p>
          <w:p w:rsidR="00386119" w:rsidRDefault="00386119" w:rsidP="00386119">
            <w:pPr>
              <w:ind w:left="175" w:hanging="175"/>
            </w:pPr>
            <w:r>
              <w:t xml:space="preserve">     = 120 (20 x 6 = 120. This is a step where students naturally want to put down “12” as </w:t>
            </w:r>
            <w:r>
              <w:lastRenderedPageBreak/>
              <w:t>their answer if they aren’t considering the correct place value. Remind them that “2” is representing 20, not 2 ones.)</w:t>
            </w:r>
          </w:p>
          <w:p w:rsidR="00386119" w:rsidRDefault="00386119" w:rsidP="00386119">
            <w:pPr>
              <w:ind w:left="175" w:hanging="175"/>
            </w:pPr>
            <w:r>
              <w:t>5. Then use previous knowledge to add 120 + 24 = 144.</w:t>
            </w:r>
          </w:p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Default="00CB574B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t>Summary</w:t>
            </w:r>
          </w:p>
          <w:p w:rsidR="00EA5BCA" w:rsidRPr="00EA5BCA" w:rsidRDefault="00C6424A" w:rsidP="00C6424A">
            <w:r>
              <w:t>The important part of this lesson is to constantly guide students to remember what each digit represents. The most commonly made mistakes here are place value mistakes.</w:t>
            </w: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A44970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7CF" w:rsidRDefault="007A07CF">
      <w:pPr>
        <w:spacing w:before="0" w:after="0" w:line="240" w:lineRule="auto"/>
      </w:pPr>
      <w:r>
        <w:separator/>
      </w:r>
    </w:p>
  </w:endnote>
  <w:endnote w:type="continuationSeparator" w:id="0">
    <w:p w:rsidR="007A07CF" w:rsidRDefault="007A07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E2A" w:rsidRDefault="00F67619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0B0F8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7CF" w:rsidRDefault="007A07CF">
      <w:pPr>
        <w:spacing w:before="0" w:after="0" w:line="240" w:lineRule="auto"/>
      </w:pPr>
      <w:r>
        <w:separator/>
      </w:r>
    </w:p>
  </w:footnote>
  <w:footnote w:type="continuationSeparator" w:id="0">
    <w:p w:rsidR="007A07CF" w:rsidRDefault="007A07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C2294F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0DC26EF"/>
    <w:multiLevelType w:val="hybridMultilevel"/>
    <w:tmpl w:val="42D65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D4F81"/>
    <w:multiLevelType w:val="hybridMultilevel"/>
    <w:tmpl w:val="53FA1C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5053AD"/>
    <w:multiLevelType w:val="hybridMultilevel"/>
    <w:tmpl w:val="5058C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"/>
  </w:num>
  <w:num w:numId="13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61C0"/>
    <w:rsid w:val="00003186"/>
    <w:rsid w:val="00004D77"/>
    <w:rsid w:val="00012774"/>
    <w:rsid w:val="000153A3"/>
    <w:rsid w:val="00017AB7"/>
    <w:rsid w:val="00023BCC"/>
    <w:rsid w:val="00025F28"/>
    <w:rsid w:val="0004040F"/>
    <w:rsid w:val="0004502C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0F8E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0748E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0D89"/>
    <w:rsid w:val="002B44A9"/>
    <w:rsid w:val="002B4EEC"/>
    <w:rsid w:val="002B733A"/>
    <w:rsid w:val="002C0925"/>
    <w:rsid w:val="002D3295"/>
    <w:rsid w:val="002E4739"/>
    <w:rsid w:val="002F4915"/>
    <w:rsid w:val="002F71A4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86119"/>
    <w:rsid w:val="00391893"/>
    <w:rsid w:val="00396443"/>
    <w:rsid w:val="003A037B"/>
    <w:rsid w:val="003A31B0"/>
    <w:rsid w:val="003A72AC"/>
    <w:rsid w:val="003B1470"/>
    <w:rsid w:val="003B6F46"/>
    <w:rsid w:val="003B777D"/>
    <w:rsid w:val="003C7DAD"/>
    <w:rsid w:val="003D30E4"/>
    <w:rsid w:val="003D5DCE"/>
    <w:rsid w:val="003E4AD7"/>
    <w:rsid w:val="0040481C"/>
    <w:rsid w:val="004061AF"/>
    <w:rsid w:val="0041168A"/>
    <w:rsid w:val="004138FF"/>
    <w:rsid w:val="00417B53"/>
    <w:rsid w:val="00420EFD"/>
    <w:rsid w:val="00425F4D"/>
    <w:rsid w:val="00425F80"/>
    <w:rsid w:val="00430D97"/>
    <w:rsid w:val="004343E9"/>
    <w:rsid w:val="004350B8"/>
    <w:rsid w:val="00440AC4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5375"/>
    <w:rsid w:val="004B20E0"/>
    <w:rsid w:val="004B46D3"/>
    <w:rsid w:val="004C6C13"/>
    <w:rsid w:val="004D089D"/>
    <w:rsid w:val="004E29C7"/>
    <w:rsid w:val="004E5832"/>
    <w:rsid w:val="004F06F3"/>
    <w:rsid w:val="004F1557"/>
    <w:rsid w:val="004F3AED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5297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1FC8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4E46"/>
    <w:rsid w:val="00667D6F"/>
    <w:rsid w:val="00674A79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A07CF"/>
    <w:rsid w:val="007A4D21"/>
    <w:rsid w:val="007C31C8"/>
    <w:rsid w:val="007E3922"/>
    <w:rsid w:val="007E5E02"/>
    <w:rsid w:val="007F09DA"/>
    <w:rsid w:val="007F163A"/>
    <w:rsid w:val="007F4FCC"/>
    <w:rsid w:val="007F65A3"/>
    <w:rsid w:val="00807AE6"/>
    <w:rsid w:val="00811AB9"/>
    <w:rsid w:val="0083703B"/>
    <w:rsid w:val="008473E4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4970"/>
    <w:rsid w:val="00A50553"/>
    <w:rsid w:val="00A74FCC"/>
    <w:rsid w:val="00A82696"/>
    <w:rsid w:val="00A85D55"/>
    <w:rsid w:val="00AB0656"/>
    <w:rsid w:val="00AB565D"/>
    <w:rsid w:val="00AC3948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5A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6424A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D4D2B"/>
    <w:rsid w:val="00CE56FD"/>
    <w:rsid w:val="00CE5B35"/>
    <w:rsid w:val="00D17E02"/>
    <w:rsid w:val="00D2109C"/>
    <w:rsid w:val="00D21611"/>
    <w:rsid w:val="00D27DC3"/>
    <w:rsid w:val="00D329A0"/>
    <w:rsid w:val="00D3577C"/>
    <w:rsid w:val="00D43AC0"/>
    <w:rsid w:val="00D544E5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E71D8"/>
    <w:rsid w:val="00DF02F9"/>
    <w:rsid w:val="00DF5FCD"/>
    <w:rsid w:val="00E02389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F78"/>
    <w:rsid w:val="00E41D90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228"/>
    <w:rsid w:val="00EE497B"/>
    <w:rsid w:val="00EF0198"/>
    <w:rsid w:val="00EF7436"/>
    <w:rsid w:val="00F04D8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5903"/>
    <w:rsid w:val="00F60399"/>
    <w:rsid w:val="00F616CA"/>
    <w:rsid w:val="00F62599"/>
    <w:rsid w:val="00F66CE1"/>
    <w:rsid w:val="00F67619"/>
    <w:rsid w:val="00F814F7"/>
    <w:rsid w:val="00FA570E"/>
    <w:rsid w:val="00FB17D4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A4497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7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A4497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4497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4497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4497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4970"/>
    <w:rPr>
      <w:color w:val="808080"/>
    </w:rPr>
  </w:style>
  <w:style w:type="table" w:customStyle="1" w:styleId="LessonPlan">
    <w:name w:val="Lesson Plan"/>
    <w:basedOn w:val="TableNormal"/>
    <w:uiPriority w:val="99"/>
    <w:rsid w:val="00A44970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4497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97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4497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97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7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4497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497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lesson.com/lesson/521561/multiplying-2-digit-number-by-1-digit-numb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gitalwish.com/dw/digitalwish/view_lesson_plans?id=7387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study.com/academy/lesson/two-digit-multiplication-lesson-pla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tterlesson.com/lesson/521561/multiplying-2-digit-number-by-1-digit-numbe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71DA5"/>
    <w:rsid w:val="000E3902"/>
    <w:rsid w:val="00106507"/>
    <w:rsid w:val="00253619"/>
    <w:rsid w:val="00280CE5"/>
    <w:rsid w:val="004A008E"/>
    <w:rsid w:val="004E1DB9"/>
    <w:rsid w:val="004F1B68"/>
    <w:rsid w:val="00571A20"/>
    <w:rsid w:val="005E6E71"/>
    <w:rsid w:val="006814AC"/>
    <w:rsid w:val="00713551"/>
    <w:rsid w:val="00805105"/>
    <w:rsid w:val="00816166"/>
    <w:rsid w:val="00836926"/>
    <w:rsid w:val="008637A2"/>
    <w:rsid w:val="00952713"/>
    <w:rsid w:val="009D2491"/>
    <w:rsid w:val="00A20224"/>
    <w:rsid w:val="00AB2F7D"/>
    <w:rsid w:val="00AB37F5"/>
    <w:rsid w:val="00B43712"/>
    <w:rsid w:val="00B67D1F"/>
    <w:rsid w:val="00C87D32"/>
    <w:rsid w:val="00C93DC1"/>
    <w:rsid w:val="00CD3E5A"/>
    <w:rsid w:val="00CF19C9"/>
    <w:rsid w:val="00D92979"/>
    <w:rsid w:val="00E17671"/>
    <w:rsid w:val="00EB30E9"/>
    <w:rsid w:val="00EE62A8"/>
    <w:rsid w:val="00F6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66D4A"/>
  </w:style>
  <w:style w:type="paragraph" w:customStyle="1" w:styleId="57D0253E54FA4684857C7E53F49E1A5B">
    <w:name w:val="57D0253E54FA4684857C7E53F49E1A5B"/>
    <w:rsid w:val="00F66D4A"/>
  </w:style>
  <w:style w:type="paragraph" w:customStyle="1" w:styleId="7AE7DFE8D63F4AC0A9D67267C3699CCC">
    <w:name w:val="7AE7DFE8D63F4AC0A9D67267C3699CCC"/>
    <w:rsid w:val="00F66D4A"/>
  </w:style>
  <w:style w:type="paragraph" w:customStyle="1" w:styleId="1C876A8B6575410E8AA7530875A6B7F4">
    <w:name w:val="1C876A8B6575410E8AA7530875A6B7F4"/>
    <w:rsid w:val="00F66D4A"/>
  </w:style>
  <w:style w:type="paragraph" w:customStyle="1" w:styleId="A392ED6794CC47DFA557364CD4043756">
    <w:name w:val="A392ED6794CC47DFA557364CD4043756"/>
    <w:rsid w:val="00F66D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Yusuph</cp:lastModifiedBy>
  <cp:revision>2</cp:revision>
  <dcterms:created xsi:type="dcterms:W3CDTF">2019-06-13T00:13:00Z</dcterms:created>
  <dcterms:modified xsi:type="dcterms:W3CDTF">2019-06-13T00:13:00Z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