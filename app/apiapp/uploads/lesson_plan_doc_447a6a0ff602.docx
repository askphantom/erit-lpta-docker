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7741F490" w:rsidR="00C17E2A" w:rsidRPr="006001DB" w:rsidRDefault="00B94501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addition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7-3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494949FF" w:rsidR="00C17E2A" w:rsidRDefault="00E2009E">
                <w:pPr>
                  <w:pStyle w:val="Date"/>
                </w:pPr>
                <w:r>
                  <w:t>7.30.2018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7C1ACE85" w14:textId="77777777" w:rsidR="000A37E8" w:rsidRDefault="000A37E8" w:rsidP="00961AA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467FFA">
              <w:t>Addition</w:t>
            </w:r>
            <w:r w:rsidR="00345602">
              <w:t xml:space="preserve"> </w:t>
            </w:r>
            <w:r w:rsidR="00467FFA">
              <w:t>of whole numbers</w:t>
            </w:r>
          </w:p>
          <w:p w14:paraId="0E0D34F2" w14:textId="77777777" w:rsidR="00345602" w:rsidRDefault="00345602" w:rsidP="00961AA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Word problems in addition </w:t>
            </w:r>
          </w:p>
          <w:p w14:paraId="3390DCBB" w14:textId="1B9EDE34" w:rsidR="001777B5" w:rsidRDefault="001777B5" w:rsidP="00961AA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Adding of 2 and </w:t>
            </w:r>
            <w:r w:rsidR="000F0907">
              <w:t>3-digit</w:t>
            </w:r>
            <w:r>
              <w:t xml:space="preserve"> numbers without renaming</w:t>
            </w:r>
            <w:r w:rsidR="000F0907">
              <w:t>/regrouping or exchanging</w:t>
            </w:r>
          </w:p>
          <w:p w14:paraId="458BD9FD" w14:textId="08F25326" w:rsidR="000F0907" w:rsidRDefault="000F0907" w:rsidP="00961AA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Adding of 2 and </w:t>
            </w:r>
            <w:r w:rsidR="00A91BB0">
              <w:t>3-digit</w:t>
            </w:r>
            <w:r>
              <w:t xml:space="preserve"> numbers with renaming/regrouping or exchanging 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07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4BD4ECDA" w14:textId="77777777" w:rsidR="00B046C1" w:rsidRDefault="004E5283" w:rsidP="00390635">
                                  <w:pPr>
                                    <w:pStyle w:val="ListBullet"/>
                                  </w:pPr>
                                  <w:r>
                                    <w:t xml:space="preserve">Dice </w:t>
                                  </w:r>
                                </w:p>
                                <w:p w14:paraId="745C6A44" w14:textId="77777777" w:rsidR="004E5283" w:rsidRDefault="00DA244D" w:rsidP="004E5283">
                                  <w:pPr>
                                    <w:pStyle w:val="ListBullet"/>
                                  </w:pPr>
                                  <w:r>
                                    <w:t xml:space="preserve">Cards </w:t>
                                  </w:r>
                                </w:p>
                                <w:p w14:paraId="5078DAD3" w14:textId="77777777" w:rsidR="009A294B" w:rsidRDefault="009A294B" w:rsidP="004E5283">
                                  <w:pPr>
                                    <w:pStyle w:val="ListBullet"/>
                                  </w:pPr>
                                  <w:r>
                                    <w:t>Base ten Blocks</w:t>
                                  </w:r>
                                </w:p>
                                <w:p w14:paraId="4BE61749" w14:textId="6E5510F8" w:rsidR="009A294B" w:rsidRDefault="009A294B" w:rsidP="004E5283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332701E1" w14:textId="3A6FC192" w:rsidR="00732297" w:rsidRDefault="00BF0A50" w:rsidP="007714E5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7714E5" w:rsidRPr="00220B63">
                                      <w:rPr>
                                        <w:rStyle w:val="Hyperlink"/>
                                      </w:rPr>
                                      <w:t>http://theelementarymathmaniac.blogspot.com/2014/04/teaching-math-with-you-tube-videos.html</w:t>
                                    </w:r>
                                  </w:hyperlink>
                                </w:p>
                                <w:p w14:paraId="56AE362B" w14:textId="4FE952C2" w:rsidR="007714E5" w:rsidRDefault="00BF0A50" w:rsidP="00E97F82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97F82" w:rsidRPr="00220B63">
                                      <w:rPr>
                                        <w:rStyle w:val="Hyperlink"/>
                                      </w:rPr>
                                      <w:t>https://www.education.com/resources/addition-within-10/</w:t>
                                    </w:r>
                                  </w:hyperlink>
                                </w:p>
                                <w:p w14:paraId="3B155B4E" w14:textId="6963ED12" w:rsidR="00E97F82" w:rsidRDefault="00BF0A50" w:rsidP="002D14DE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2D14DE" w:rsidRPr="00220B63">
                                      <w:rPr>
                                        <w:rStyle w:val="Hyperlink"/>
                                      </w:rPr>
                                      <w:t>https://education.com/resources/addition-within-20/</w:t>
                                    </w:r>
                                  </w:hyperlink>
                                </w:p>
                                <w:p w14:paraId="7B7BE0D9" w14:textId="236E8317" w:rsidR="002D14DE" w:rsidRDefault="00BF0A50" w:rsidP="0005291F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05291F" w:rsidRPr="00504DF7">
                                      <w:rPr>
                                        <w:rStyle w:val="Hyperlink"/>
                                      </w:rPr>
                                      <w:t>https://www.trueaimeducation.com/math-games-addition-and-subtraction-games/</w:t>
                                    </w:r>
                                  </w:hyperlink>
                                </w:p>
                                <w:p w14:paraId="03B7A808" w14:textId="35316A96" w:rsidR="0005291F" w:rsidRDefault="00BF0A50" w:rsidP="00D155FF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D155FF" w:rsidRPr="00504DF7">
                                      <w:rPr>
                                        <w:rStyle w:val="Hyperlink"/>
                                      </w:rPr>
                                      <w:t>https://teachstarter.com/blog/10-easy-simple-addition-activities-kids/</w:t>
                                    </w:r>
                                  </w:hyperlink>
                                </w:p>
                                <w:p w14:paraId="71296B90" w14:textId="100A4AFA" w:rsidR="00D155FF" w:rsidRDefault="003D15E1" w:rsidP="003D15E1">
                                  <w:pPr>
                                    <w:pStyle w:val="ListBullet"/>
                                  </w:pPr>
                                  <w:hyperlink r:id="rId13" w:history="1">
                                    <w:r w:rsidRPr="00504DF7">
                                      <w:rPr>
                                        <w:rStyle w:val="Hyperlink"/>
                                      </w:rPr>
                                      <w:t>https://education.com/worksheet/article/bubbles-addition-regrouping-second/?source=related_materials&amp;order=3</w:t>
                                    </w:r>
                                  </w:hyperlink>
                                </w:p>
                                <w:p w14:paraId="3CF410E1" w14:textId="245719B3" w:rsidR="003D15E1" w:rsidRDefault="00BF15BD" w:rsidP="00BF15BD">
                                  <w:pPr>
                                    <w:pStyle w:val="ListBullet"/>
                                  </w:pPr>
                                  <w:hyperlink r:id="rId14" w:history="1">
                                    <w:r w:rsidRPr="00504DF7">
                                      <w:rPr>
                                        <w:rStyle w:val="Hyperlink"/>
                                      </w:rPr>
                                      <w:t>https://study.com/academy/lesson/2-3-digit-addition-without-regrouping.html</w:t>
                                    </w:r>
                                  </w:hyperlink>
                                </w:p>
                                <w:p w14:paraId="50FF0D42" w14:textId="77777777" w:rsidR="00BF15BD" w:rsidRDefault="00BF15BD" w:rsidP="00BF15BD">
                                  <w:pPr>
                                    <w:pStyle w:val="ListBullet"/>
                                  </w:pPr>
                                </w:p>
                                <w:p w14:paraId="266D3DBF" w14:textId="5D9B8AC1" w:rsidR="00982555" w:rsidRDefault="00982555" w:rsidP="00982555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07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4BD4ECDA" w14:textId="77777777" w:rsidR="00B046C1" w:rsidRDefault="004E5283" w:rsidP="00390635">
                            <w:pPr>
                              <w:pStyle w:val="ListBullet"/>
                            </w:pPr>
                            <w:r>
                              <w:t xml:space="preserve">Dice </w:t>
                            </w:r>
                          </w:p>
                          <w:p w14:paraId="745C6A44" w14:textId="77777777" w:rsidR="004E5283" w:rsidRDefault="00DA244D" w:rsidP="004E5283">
                            <w:pPr>
                              <w:pStyle w:val="ListBullet"/>
                            </w:pPr>
                            <w:r>
                              <w:t xml:space="preserve">Cards </w:t>
                            </w:r>
                          </w:p>
                          <w:p w14:paraId="5078DAD3" w14:textId="77777777" w:rsidR="009A294B" w:rsidRDefault="009A294B" w:rsidP="004E5283">
                            <w:pPr>
                              <w:pStyle w:val="ListBullet"/>
                            </w:pPr>
                            <w:r>
                              <w:t>Base ten Blocks</w:t>
                            </w:r>
                          </w:p>
                          <w:p w14:paraId="4BE61749" w14:textId="6E5510F8" w:rsidR="009A294B" w:rsidRDefault="009A294B" w:rsidP="004E5283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332701E1" w14:textId="3A6FC192" w:rsidR="00732297" w:rsidRDefault="00BF0A50" w:rsidP="007714E5">
                            <w:pPr>
                              <w:pStyle w:val="ListBullet"/>
                            </w:pPr>
                            <w:hyperlink r:id="rId15" w:history="1">
                              <w:r w:rsidR="007714E5" w:rsidRPr="00220B63">
                                <w:rPr>
                                  <w:rStyle w:val="Hyperlink"/>
                                </w:rPr>
                                <w:t>http://theelementarymathmaniac.blogspot.com/2014/04/teaching-math-with-you-tube-videos.html</w:t>
                              </w:r>
                            </w:hyperlink>
                          </w:p>
                          <w:p w14:paraId="56AE362B" w14:textId="4FE952C2" w:rsidR="007714E5" w:rsidRDefault="00BF0A50" w:rsidP="00E97F82">
                            <w:pPr>
                              <w:pStyle w:val="ListBullet"/>
                            </w:pPr>
                            <w:hyperlink r:id="rId16" w:history="1">
                              <w:r w:rsidR="00E97F82" w:rsidRPr="00220B63">
                                <w:rPr>
                                  <w:rStyle w:val="Hyperlink"/>
                                </w:rPr>
                                <w:t>https://www.education.com/resources/addition-within-10/</w:t>
                              </w:r>
                            </w:hyperlink>
                          </w:p>
                          <w:p w14:paraId="3B155B4E" w14:textId="6963ED12" w:rsidR="00E97F82" w:rsidRDefault="00BF0A50" w:rsidP="002D14DE">
                            <w:pPr>
                              <w:pStyle w:val="ListBullet"/>
                            </w:pPr>
                            <w:hyperlink r:id="rId17" w:history="1">
                              <w:r w:rsidR="002D14DE" w:rsidRPr="00220B63">
                                <w:rPr>
                                  <w:rStyle w:val="Hyperlink"/>
                                </w:rPr>
                                <w:t>https://education.com/resources/addition-within-20/</w:t>
                              </w:r>
                            </w:hyperlink>
                          </w:p>
                          <w:p w14:paraId="7B7BE0D9" w14:textId="236E8317" w:rsidR="002D14DE" w:rsidRDefault="00BF0A50" w:rsidP="0005291F">
                            <w:pPr>
                              <w:pStyle w:val="ListBullet"/>
                            </w:pPr>
                            <w:hyperlink r:id="rId18" w:history="1">
                              <w:r w:rsidR="0005291F" w:rsidRPr="00504DF7">
                                <w:rPr>
                                  <w:rStyle w:val="Hyperlink"/>
                                </w:rPr>
                                <w:t>https://www.trueaimeducation.com/math-games-addition-and-subtraction-games/</w:t>
                              </w:r>
                            </w:hyperlink>
                          </w:p>
                          <w:p w14:paraId="03B7A808" w14:textId="35316A96" w:rsidR="0005291F" w:rsidRDefault="00BF0A50" w:rsidP="00D155FF">
                            <w:pPr>
                              <w:pStyle w:val="ListBullet"/>
                            </w:pPr>
                            <w:hyperlink r:id="rId19" w:history="1">
                              <w:r w:rsidR="00D155FF" w:rsidRPr="00504DF7">
                                <w:rPr>
                                  <w:rStyle w:val="Hyperlink"/>
                                </w:rPr>
                                <w:t>https://teachstarter.com/blog/10-easy-simple-addition-activities-kids/</w:t>
                              </w:r>
                            </w:hyperlink>
                          </w:p>
                          <w:p w14:paraId="71296B90" w14:textId="100A4AFA" w:rsidR="00D155FF" w:rsidRDefault="003D15E1" w:rsidP="003D15E1">
                            <w:pPr>
                              <w:pStyle w:val="ListBullet"/>
                            </w:pPr>
                            <w:hyperlink r:id="rId20" w:history="1">
                              <w:r w:rsidRPr="00504DF7">
                                <w:rPr>
                                  <w:rStyle w:val="Hyperlink"/>
                                </w:rPr>
                                <w:t>https://education.com/worksheet/article/bubbles-addition-regrouping-second/?source=related_materials&amp;order=3</w:t>
                              </w:r>
                            </w:hyperlink>
                          </w:p>
                          <w:p w14:paraId="3CF410E1" w14:textId="245719B3" w:rsidR="003D15E1" w:rsidRDefault="00BF15BD" w:rsidP="00BF15BD">
                            <w:pPr>
                              <w:pStyle w:val="ListBullet"/>
                            </w:pPr>
                            <w:hyperlink r:id="rId21" w:history="1">
                              <w:r w:rsidRPr="00504DF7">
                                <w:rPr>
                                  <w:rStyle w:val="Hyperlink"/>
                                </w:rPr>
                                <w:t>https://study.com/academy/lesson/2-3-digit-addition-without-regrouping.html</w:t>
                              </w:r>
                            </w:hyperlink>
                          </w:p>
                          <w:p w14:paraId="50FF0D42" w14:textId="77777777" w:rsidR="00BF15BD" w:rsidRDefault="00BF15BD" w:rsidP="00BF15BD">
                            <w:pPr>
                              <w:pStyle w:val="ListBullet"/>
                            </w:pPr>
                          </w:p>
                          <w:p w14:paraId="266D3DBF" w14:textId="5D9B8AC1" w:rsidR="00982555" w:rsidRDefault="00982555" w:rsidP="00982555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75"/>
        <w:gridCol w:w="214"/>
        <w:gridCol w:w="3480"/>
        <w:gridCol w:w="214"/>
        <w:gridCol w:w="347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02BC705D" w:rsidR="00C17E2A" w:rsidRDefault="00755F15">
            <w:pPr>
              <w:pStyle w:val="Heading1"/>
            </w:pPr>
            <w:r w:rsidRPr="00755F15">
              <w:t>Objectives</w:t>
            </w: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06D3BBC3" w:rsidR="00C17E2A" w:rsidRDefault="00A82DF9">
            <w:pPr>
              <w:pStyle w:val="Heading1"/>
            </w:pPr>
            <w:r>
              <w:t xml:space="preserve">Teacher </w:t>
            </w:r>
            <w:r w:rsidR="00F208E3">
              <w:t>Guide</w:t>
            </w:r>
            <w:r>
              <w:t xml:space="preserve">d Practice </w:t>
            </w:r>
          </w:p>
        </w:tc>
      </w:tr>
      <w:tr w:rsidR="00C17E2A" w14:paraId="51C30C02" w14:textId="77777777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E38187C" w14:textId="55439579" w:rsidR="00CD550F" w:rsidRDefault="00467FFA" w:rsidP="000917C2">
            <w:pPr>
              <w:pStyle w:val="ListParagraph"/>
              <w:ind w:left="142"/>
            </w:pPr>
            <w:r>
              <w:t>At the end of this course pupils should be able to;</w:t>
            </w:r>
          </w:p>
          <w:p w14:paraId="5896F753" w14:textId="4DD6718E" w:rsidR="00467FFA" w:rsidRDefault="000917C2" w:rsidP="000917C2">
            <w:pPr>
              <w:pStyle w:val="ListParagraph"/>
              <w:numPr>
                <w:ilvl w:val="0"/>
                <w:numId w:val="10"/>
              </w:numPr>
              <w:ind w:left="142" w:hanging="142"/>
            </w:pPr>
            <w:r>
              <w:t>R</w:t>
            </w:r>
            <w:r w:rsidRPr="000917C2">
              <w:t xml:space="preserve">epresent and use number bonds and related subtraction facts within </w:t>
            </w:r>
            <w:r w:rsidR="00CB48C7">
              <w:t>10</w:t>
            </w:r>
            <w:r w:rsidRPr="000917C2">
              <w:t>0</w:t>
            </w:r>
            <w:r>
              <w:t>.</w:t>
            </w:r>
          </w:p>
          <w:p w14:paraId="449DB0F0" w14:textId="18B583BE" w:rsidR="000917C2" w:rsidRDefault="000917C2" w:rsidP="000917C2">
            <w:pPr>
              <w:pStyle w:val="ListParagraph"/>
              <w:numPr>
                <w:ilvl w:val="0"/>
                <w:numId w:val="10"/>
              </w:numPr>
              <w:ind w:left="142" w:hanging="142"/>
            </w:pPr>
            <w:r>
              <w:t>A</w:t>
            </w:r>
            <w:r w:rsidRPr="000917C2">
              <w:t xml:space="preserve">dd and subtract one-digit and two-digit numbers to </w:t>
            </w:r>
            <w:r w:rsidR="00CB48C7">
              <w:t>10</w:t>
            </w:r>
            <w:r w:rsidRPr="000917C2">
              <w:t>0, including zero</w:t>
            </w:r>
            <w:r>
              <w:t>.</w:t>
            </w:r>
          </w:p>
          <w:p w14:paraId="22A31125" w14:textId="44B8C0EB" w:rsidR="008F1A70" w:rsidRPr="000A37E8" w:rsidRDefault="008F1A70" w:rsidP="008F1A70">
            <w:pPr>
              <w:pStyle w:val="ListParagraph"/>
              <w:numPr>
                <w:ilvl w:val="0"/>
                <w:numId w:val="10"/>
              </w:numPr>
              <w:ind w:left="142" w:hanging="142"/>
            </w:pPr>
            <w:r>
              <w:t>S</w:t>
            </w:r>
            <w:r w:rsidRPr="008F1A70">
              <w:t>olve one-step problems that involve addition and subtraction, using concrete objects and pictorial representations, and missing number problems</w:t>
            </w:r>
            <w:r>
              <w:t>.</w:t>
            </w:r>
          </w:p>
        </w:tc>
        <w:tc>
          <w:tcPr>
            <w:tcW w:w="150" w:type="pct"/>
          </w:tcPr>
          <w:p w14:paraId="64D57A74" w14:textId="77777777" w:rsidR="00C17E2A" w:rsidRDefault="00C17E2A" w:rsidP="000917C2">
            <w:pPr>
              <w:pStyle w:val="ListParagraph"/>
              <w:numPr>
                <w:ilvl w:val="0"/>
                <w:numId w:val="10"/>
              </w:numPr>
              <w:ind w:left="142" w:hanging="142"/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CA6B0FB" w14:textId="3ED11318" w:rsidR="00F616CA" w:rsidRDefault="00F616CA" w:rsidP="0047266E">
            <w:pPr>
              <w:pStyle w:val="ListParagraph"/>
              <w:ind w:left="262"/>
              <w:rPr>
                <w:b/>
              </w:rPr>
            </w:pPr>
            <w:r w:rsidRPr="0047266E">
              <w:rPr>
                <w:b/>
              </w:rPr>
              <w:t>Day 1/Lesson 1</w:t>
            </w:r>
            <w:r w:rsidR="00CA6231" w:rsidRPr="0047266E">
              <w:rPr>
                <w:b/>
              </w:rPr>
              <w:t xml:space="preserve">- </w:t>
            </w:r>
            <w:r w:rsidR="004E5283">
              <w:rPr>
                <w:b/>
              </w:rPr>
              <w:t>1</w:t>
            </w:r>
            <w:r w:rsidR="00CA6231" w:rsidRPr="0047266E">
              <w:rPr>
                <w:b/>
              </w:rPr>
              <w:t xml:space="preserve">0 </w:t>
            </w:r>
            <w:r w:rsidRPr="0047266E">
              <w:rPr>
                <w:b/>
              </w:rPr>
              <w:t xml:space="preserve">Mins </w:t>
            </w:r>
          </w:p>
          <w:p w14:paraId="06331DE7" w14:textId="49A2725E" w:rsidR="00CD4A2A" w:rsidRDefault="00CD4A2A" w:rsidP="0047266E">
            <w:pPr>
              <w:pStyle w:val="ListParagraph"/>
              <w:ind w:left="262"/>
              <w:rPr>
                <w:b/>
              </w:rPr>
            </w:pPr>
            <w:r>
              <w:rPr>
                <w:b/>
              </w:rPr>
              <w:t>Roll the Dice:</w:t>
            </w:r>
          </w:p>
          <w:p w14:paraId="73A6A3AA" w14:textId="77777777" w:rsidR="004E5283" w:rsidRDefault="00777D08" w:rsidP="00777D08">
            <w:pPr>
              <w:pStyle w:val="ListParagraph"/>
              <w:numPr>
                <w:ilvl w:val="0"/>
                <w:numId w:val="11"/>
              </w:numPr>
            </w:pPr>
            <w:r w:rsidRPr="00777D08">
              <w:t>Decide who will go first. The first</w:t>
            </w:r>
            <w:r w:rsidR="004E5283">
              <w:t xml:space="preserve"> student </w:t>
            </w:r>
            <w:r w:rsidRPr="00777D08">
              <w:t>should roll all 6 dice.</w:t>
            </w:r>
          </w:p>
          <w:p w14:paraId="6C0633A0" w14:textId="26C877BF" w:rsidR="00777D08" w:rsidRPr="00777D08" w:rsidRDefault="00777D08" w:rsidP="00777D08">
            <w:pPr>
              <w:pStyle w:val="ListParagraph"/>
              <w:numPr>
                <w:ilvl w:val="0"/>
                <w:numId w:val="11"/>
              </w:numPr>
            </w:pPr>
            <w:r w:rsidRPr="00777D08">
              <w:t xml:space="preserve"> Each player should add up the total from their roll and record it.</w:t>
            </w:r>
          </w:p>
          <w:p w14:paraId="44F769F3" w14:textId="77777777" w:rsidR="00777D08" w:rsidRPr="00777D08" w:rsidRDefault="00777D08" w:rsidP="00777D08">
            <w:pPr>
              <w:pStyle w:val="ListParagraph"/>
              <w:numPr>
                <w:ilvl w:val="0"/>
                <w:numId w:val="11"/>
              </w:numPr>
            </w:pPr>
            <w:r w:rsidRPr="00777D08">
              <w:t>The player with the highest sum from round 1 earns 3 points. The player with the second highest sum earns 2 points. The rest of the players receive 1 point.</w:t>
            </w:r>
          </w:p>
          <w:p w14:paraId="62A86D9C" w14:textId="1D4376A7" w:rsidR="00777D08" w:rsidRPr="00777D08" w:rsidRDefault="00777D08" w:rsidP="00777D08">
            <w:pPr>
              <w:pStyle w:val="ListParagraph"/>
              <w:numPr>
                <w:ilvl w:val="0"/>
                <w:numId w:val="11"/>
              </w:numPr>
            </w:pPr>
            <w:r w:rsidRPr="00777D08">
              <w:t xml:space="preserve">Play continues for 10 </w:t>
            </w:r>
            <w:r w:rsidR="004E5283" w:rsidRPr="00777D08">
              <w:t>rounds or</w:t>
            </w:r>
            <w:r w:rsidRPr="00777D08">
              <w:t xml:space="preserve"> decide on a time limit.</w:t>
            </w:r>
          </w:p>
          <w:p w14:paraId="7281EDCF" w14:textId="77777777" w:rsidR="00777D08" w:rsidRPr="00777D08" w:rsidRDefault="00777D08" w:rsidP="00777D08">
            <w:pPr>
              <w:pStyle w:val="ListParagraph"/>
              <w:numPr>
                <w:ilvl w:val="0"/>
                <w:numId w:val="11"/>
              </w:numPr>
            </w:pPr>
            <w:r w:rsidRPr="00777D08">
              <w:t xml:space="preserve">After the game is finished, have the players add up their scores. </w:t>
            </w:r>
          </w:p>
          <w:p w14:paraId="4A120F86" w14:textId="7D8D0CDD" w:rsidR="00CD4A2A" w:rsidRPr="00777D08" w:rsidRDefault="00777D08" w:rsidP="00777D08">
            <w:pPr>
              <w:pStyle w:val="ListParagraph"/>
              <w:numPr>
                <w:ilvl w:val="0"/>
                <w:numId w:val="11"/>
              </w:numPr>
            </w:pPr>
            <w:r w:rsidRPr="00777D08">
              <w:t>The player with the highest sum wins.</w:t>
            </w:r>
          </w:p>
          <w:p w14:paraId="042CC751" w14:textId="77777777" w:rsidR="0037298B" w:rsidRPr="00263C7E" w:rsidRDefault="0037298B" w:rsidP="00263C7E">
            <w:pPr>
              <w:rPr>
                <w:b/>
              </w:rPr>
            </w:pPr>
          </w:p>
          <w:p w14:paraId="6CC78EF4" w14:textId="41DD2493" w:rsidR="006C596D" w:rsidRPr="00786612" w:rsidRDefault="006C596D" w:rsidP="00263C7E">
            <w:pPr>
              <w:pStyle w:val="ListParagraph"/>
              <w:ind w:left="262"/>
            </w:pPr>
          </w:p>
        </w:tc>
        <w:tc>
          <w:tcPr>
            <w:tcW w:w="150" w:type="pct"/>
          </w:tcPr>
          <w:p w14:paraId="3EC4062D" w14:textId="77777777" w:rsidR="00C17E2A" w:rsidRDefault="00C17E2A" w:rsidP="00A073DE">
            <w:pPr>
              <w:ind w:left="1080"/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5476BE70" w:rsidR="00AF47E1" w:rsidRDefault="00E07205" w:rsidP="00314728">
            <w:pPr>
              <w:rPr>
                <w:b/>
              </w:rPr>
            </w:pPr>
            <w:r w:rsidRPr="00314728">
              <w:rPr>
                <w:b/>
              </w:rPr>
              <w:t xml:space="preserve">Day </w:t>
            </w:r>
            <w:r w:rsidR="00A073DE">
              <w:rPr>
                <w:b/>
              </w:rPr>
              <w:t>2</w:t>
            </w:r>
            <w:r w:rsidRPr="00314728">
              <w:rPr>
                <w:b/>
              </w:rPr>
              <w:t xml:space="preserve"> Lesson </w:t>
            </w:r>
            <w:r w:rsidR="00A073DE">
              <w:rPr>
                <w:b/>
              </w:rPr>
              <w:t>2</w:t>
            </w:r>
            <w:r w:rsidRPr="00314728">
              <w:rPr>
                <w:b/>
              </w:rPr>
              <w:t>- 1</w:t>
            </w:r>
            <w:r w:rsidR="003D0023">
              <w:rPr>
                <w:b/>
              </w:rPr>
              <w:t>0</w:t>
            </w:r>
            <w:r w:rsidRPr="00314728">
              <w:rPr>
                <w:b/>
              </w:rPr>
              <w:t xml:space="preserve"> mins </w:t>
            </w:r>
          </w:p>
          <w:p w14:paraId="23A3EED9" w14:textId="4943B9EB" w:rsidR="00A073DE" w:rsidRPr="00A073DE" w:rsidRDefault="00A073DE" w:rsidP="00A073DE">
            <w:pPr>
              <w:pStyle w:val="ListParagraph"/>
              <w:numPr>
                <w:ilvl w:val="0"/>
                <w:numId w:val="12"/>
              </w:numPr>
              <w:ind w:left="257" w:hanging="141"/>
            </w:pPr>
            <w:r w:rsidRPr="00A073DE">
              <w:t>Write the following problem on the</w:t>
            </w:r>
            <w:r w:rsidRPr="00A073DE">
              <w:rPr>
                <w:b/>
              </w:rPr>
              <w:t xml:space="preserve"> </w:t>
            </w:r>
            <w:r w:rsidRPr="00A073DE">
              <w:t xml:space="preserve">board: Tess </w:t>
            </w:r>
            <w:r>
              <w:t>bought</w:t>
            </w:r>
            <w:r w:rsidRPr="00A073DE">
              <w:t xml:space="preserve"> 18 </w:t>
            </w:r>
            <w:r>
              <w:t>oranges</w:t>
            </w:r>
            <w:r w:rsidRPr="00A073DE">
              <w:t xml:space="preserve"> on Monday. She </w:t>
            </w:r>
            <w:r>
              <w:t>bought</w:t>
            </w:r>
            <w:r w:rsidRPr="00A073DE">
              <w:t xml:space="preserve"> 7 </w:t>
            </w:r>
            <w:r>
              <w:t>more oranges</w:t>
            </w:r>
            <w:r w:rsidRPr="00A073DE">
              <w:t xml:space="preserve"> on Friday. How many leaves did she </w:t>
            </w:r>
            <w:r>
              <w:t>buy</w:t>
            </w:r>
            <w:r w:rsidRPr="00A073DE">
              <w:t xml:space="preserve"> in all?</w:t>
            </w:r>
          </w:p>
          <w:p w14:paraId="630EC9E1" w14:textId="77777777" w:rsidR="00A073DE" w:rsidRPr="00A073DE" w:rsidRDefault="00A073DE" w:rsidP="00A073DE">
            <w:pPr>
              <w:pStyle w:val="ListParagraph"/>
              <w:numPr>
                <w:ilvl w:val="0"/>
                <w:numId w:val="12"/>
              </w:numPr>
              <w:ind w:left="257" w:hanging="141"/>
            </w:pPr>
            <w:r w:rsidRPr="00A073DE">
              <w:t>Ask students to read the problem aloud with you.</w:t>
            </w:r>
          </w:p>
          <w:p w14:paraId="4963AEC7" w14:textId="77777777" w:rsidR="00A073DE" w:rsidRPr="00A073DE" w:rsidRDefault="00A073DE" w:rsidP="00A073DE">
            <w:pPr>
              <w:pStyle w:val="ListParagraph"/>
              <w:numPr>
                <w:ilvl w:val="0"/>
                <w:numId w:val="12"/>
              </w:numPr>
              <w:ind w:left="257" w:hanging="141"/>
            </w:pPr>
            <w:r w:rsidRPr="00A073DE">
              <w:t>Guide students in using base-ten blocks to show 7 and 18.</w:t>
            </w:r>
          </w:p>
          <w:p w14:paraId="1034F3AB" w14:textId="77777777" w:rsidR="00A073DE" w:rsidRPr="00A073DE" w:rsidRDefault="00A073DE" w:rsidP="00A073DE">
            <w:pPr>
              <w:pStyle w:val="ListParagraph"/>
              <w:numPr>
                <w:ilvl w:val="0"/>
                <w:numId w:val="12"/>
              </w:numPr>
              <w:ind w:left="257" w:hanging="141"/>
            </w:pPr>
            <w:r w:rsidRPr="00A073DE">
              <w:t>Explain to students that when adding a two-digit number, add the ones first. Then add the tens.</w:t>
            </w:r>
          </w:p>
          <w:p w14:paraId="20EC6900" w14:textId="536C9CC4" w:rsidR="00A073DE" w:rsidRDefault="00A073DE" w:rsidP="00A073DE">
            <w:pPr>
              <w:pStyle w:val="ListParagraph"/>
              <w:numPr>
                <w:ilvl w:val="0"/>
                <w:numId w:val="12"/>
              </w:numPr>
              <w:ind w:left="257" w:hanging="141"/>
            </w:pPr>
            <w:r w:rsidRPr="00A073DE">
              <w:t>Ask students how many ones there are total.</w:t>
            </w:r>
          </w:p>
          <w:p w14:paraId="08C6DB61" w14:textId="6956C921" w:rsidR="00A91BB0" w:rsidRPr="002E3BAC" w:rsidRDefault="00A91BB0" w:rsidP="00A91BB0">
            <w:pPr>
              <w:pStyle w:val="ListParagraph"/>
              <w:ind w:left="257"/>
              <w:rPr>
                <w:b/>
              </w:rPr>
            </w:pPr>
            <w:r w:rsidRPr="002E3BAC">
              <w:rPr>
                <w:b/>
              </w:rPr>
              <w:t>Day 3, Lesson 3</w:t>
            </w:r>
          </w:p>
          <w:p w14:paraId="47DF5FCE" w14:textId="53F47E90" w:rsidR="00742835" w:rsidRPr="002E3BAC" w:rsidRDefault="002E3BAC" w:rsidP="00742835">
            <w:pPr>
              <w:pStyle w:val="ListParagraph"/>
              <w:ind w:left="257"/>
            </w:pPr>
            <w:r>
              <w:rPr>
                <w:b/>
              </w:rPr>
              <w:t>(</w:t>
            </w:r>
            <w:r w:rsidR="00F21A96" w:rsidRPr="002E3BAC">
              <w:rPr>
                <w:b/>
              </w:rPr>
              <w:t>Adding and Subtracting Three-Digit</w:t>
            </w:r>
            <w:r w:rsidR="00F21A96" w:rsidRPr="002E3BAC">
              <w:t xml:space="preserve"> </w:t>
            </w:r>
            <w:r w:rsidR="00F21A96" w:rsidRPr="002E3BAC">
              <w:rPr>
                <w:b/>
              </w:rPr>
              <w:t>Numbers Without Regrouping</w:t>
            </w:r>
            <w:r>
              <w:rPr>
                <w:b/>
              </w:rPr>
              <w:t>)</w:t>
            </w:r>
          </w:p>
          <w:p w14:paraId="6259FE6B" w14:textId="77777777" w:rsidR="002E3BAC" w:rsidRDefault="002E3BAC" w:rsidP="002E3BAC">
            <w:pPr>
              <w:pStyle w:val="ListParagraph"/>
              <w:numPr>
                <w:ilvl w:val="0"/>
                <w:numId w:val="20"/>
              </w:numPr>
              <w:ind w:left="399" w:hanging="142"/>
            </w:pPr>
            <w:r w:rsidRPr="002E3BAC">
              <w:t>Distribute base-ten blocks to each student. Write the problem 257 + 222 = on the board. “Let’s try one together.</w:t>
            </w:r>
          </w:p>
          <w:p w14:paraId="44375E4E" w14:textId="77777777" w:rsidR="00EB0100" w:rsidRDefault="002E3BAC" w:rsidP="002E3BAC">
            <w:pPr>
              <w:pStyle w:val="ListParagraph"/>
              <w:numPr>
                <w:ilvl w:val="0"/>
                <w:numId w:val="20"/>
              </w:numPr>
              <w:ind w:left="399" w:hanging="142"/>
            </w:pPr>
            <w:r w:rsidRPr="002E3BAC">
              <w:t xml:space="preserve">First, we have 257. How many hundreds do we need? </w:t>
            </w:r>
            <w:r w:rsidRPr="002E3BAC">
              <w:rPr>
                <w:b/>
              </w:rPr>
              <w:t>(2) How many tens do we need?</w:t>
            </w:r>
            <w:r w:rsidRPr="002E3BAC">
              <w:t xml:space="preserve"> (5) </w:t>
            </w:r>
            <w:r w:rsidRPr="002E3BAC">
              <w:rPr>
                <w:b/>
              </w:rPr>
              <w:t>How many ones do we need?</w:t>
            </w:r>
            <w:r w:rsidRPr="002E3BAC">
              <w:t xml:space="preserve"> (7) </w:t>
            </w:r>
            <w:r w:rsidRPr="002E3BAC">
              <w:rPr>
                <w:b/>
              </w:rPr>
              <w:t>Now we need to make 222.</w:t>
            </w:r>
            <w:r w:rsidRPr="002E3BAC">
              <w:t xml:space="preserve"> </w:t>
            </w:r>
            <w:r w:rsidRPr="002E3BAC">
              <w:rPr>
                <w:b/>
              </w:rPr>
              <w:t>How many hundreds do we need?</w:t>
            </w:r>
            <w:r w:rsidRPr="002E3BAC">
              <w:t xml:space="preserve"> (2) </w:t>
            </w:r>
            <w:r w:rsidRPr="00EB0100">
              <w:rPr>
                <w:b/>
              </w:rPr>
              <w:t xml:space="preserve">How </w:t>
            </w:r>
            <w:r w:rsidRPr="00EB0100">
              <w:rPr>
                <w:b/>
              </w:rPr>
              <w:lastRenderedPageBreak/>
              <w:t>many tens do we need?</w:t>
            </w:r>
            <w:r w:rsidRPr="002E3BAC">
              <w:rPr>
                <w:b/>
              </w:rPr>
              <w:t xml:space="preserve"> </w:t>
            </w:r>
            <w:r w:rsidRPr="002E3BAC">
              <w:t xml:space="preserve">(2) </w:t>
            </w:r>
            <w:r w:rsidRPr="00EB0100">
              <w:rPr>
                <w:b/>
              </w:rPr>
              <w:t>How many ones do we need?</w:t>
            </w:r>
            <w:r w:rsidRPr="002E3BAC">
              <w:t xml:space="preserve"> (2) </w:t>
            </w:r>
          </w:p>
          <w:p w14:paraId="29AD4C3E" w14:textId="77777777" w:rsidR="00EB0100" w:rsidRDefault="002E3BAC" w:rsidP="002E3BAC">
            <w:pPr>
              <w:pStyle w:val="ListParagraph"/>
              <w:numPr>
                <w:ilvl w:val="0"/>
                <w:numId w:val="20"/>
              </w:numPr>
              <w:ind w:left="399" w:hanging="142"/>
            </w:pPr>
            <w:r w:rsidRPr="002E3BAC">
              <w:t xml:space="preserve">Please use your base-ten blocks to find the sum of these two numbers.” </w:t>
            </w:r>
          </w:p>
          <w:p w14:paraId="52E4C158" w14:textId="1B29B263" w:rsidR="00F21A96" w:rsidRPr="002E3BAC" w:rsidRDefault="002E3BAC" w:rsidP="002E3BAC">
            <w:pPr>
              <w:pStyle w:val="ListParagraph"/>
              <w:numPr>
                <w:ilvl w:val="0"/>
                <w:numId w:val="20"/>
              </w:numPr>
              <w:ind w:left="399" w:hanging="142"/>
            </w:pPr>
            <w:r w:rsidRPr="002E3BAC">
              <w:t>Support students as they find the sum of these two numbers. Have a student show the class what s/he did and write the sum after the equal sign.</w:t>
            </w:r>
          </w:p>
          <w:p w14:paraId="24616F7F" w14:textId="77777777" w:rsidR="003D0023" w:rsidRDefault="003D0023" w:rsidP="00742835">
            <w:pPr>
              <w:rPr>
                <w:b/>
              </w:rPr>
            </w:pPr>
          </w:p>
          <w:p w14:paraId="7D3C3F0E" w14:textId="77777777" w:rsidR="003D0023" w:rsidRDefault="003D0023" w:rsidP="00742835">
            <w:pPr>
              <w:rPr>
                <w:b/>
              </w:rPr>
            </w:pPr>
          </w:p>
          <w:p w14:paraId="7D0C1559" w14:textId="77777777" w:rsidR="003D0023" w:rsidRDefault="003D0023" w:rsidP="00742835">
            <w:pPr>
              <w:rPr>
                <w:b/>
              </w:rPr>
            </w:pPr>
          </w:p>
          <w:p w14:paraId="20D03BF7" w14:textId="77777777" w:rsidR="003D0023" w:rsidRDefault="003D0023" w:rsidP="00742835">
            <w:pPr>
              <w:rPr>
                <w:b/>
              </w:rPr>
            </w:pPr>
          </w:p>
          <w:p w14:paraId="6416117F" w14:textId="77777777" w:rsidR="003D0023" w:rsidRDefault="003D0023" w:rsidP="00742835">
            <w:pPr>
              <w:rPr>
                <w:b/>
              </w:rPr>
            </w:pPr>
          </w:p>
          <w:p w14:paraId="452663C7" w14:textId="77777777" w:rsidR="003D0023" w:rsidRDefault="003D0023" w:rsidP="00742835">
            <w:pPr>
              <w:rPr>
                <w:b/>
              </w:rPr>
            </w:pPr>
          </w:p>
          <w:p w14:paraId="44B41BDF" w14:textId="139B4EFF" w:rsidR="00CB74E1" w:rsidRDefault="00CB74E1" w:rsidP="00742835">
            <w:pPr>
              <w:rPr>
                <w:b/>
              </w:rPr>
            </w:pPr>
          </w:p>
          <w:p w14:paraId="012DB69B" w14:textId="4AC9214A" w:rsidR="00D41765" w:rsidRPr="003D0023" w:rsidRDefault="00D41765" w:rsidP="003D0023">
            <w:pPr>
              <w:rPr>
                <w:b/>
              </w:rPr>
            </w:pP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28D53E5" w14:textId="0410D1D4" w:rsidR="00C17E2A" w:rsidRPr="007155E6" w:rsidRDefault="00D27DC3">
            <w:pPr>
              <w:pStyle w:val="Heading2"/>
              <w:rPr>
                <w:b/>
              </w:rPr>
            </w:pPr>
            <w:r w:rsidRPr="007155E6">
              <w:rPr>
                <w:b/>
              </w:rPr>
              <w:lastRenderedPageBreak/>
              <w:t>In</w:t>
            </w:r>
            <w:r w:rsidR="00A53C11" w:rsidRPr="007155E6">
              <w:rPr>
                <w:b/>
              </w:rPr>
              <w:t>troduction</w:t>
            </w:r>
            <w:r w:rsidR="006326A0" w:rsidRPr="007155E6">
              <w:rPr>
                <w:b/>
              </w:rPr>
              <w:t>/Instruction</w:t>
            </w:r>
          </w:p>
          <w:p w14:paraId="2BDB5621" w14:textId="77777777" w:rsidR="00520350" w:rsidRDefault="00520350" w:rsidP="00520350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Ask two volunteers to come to the front of the classroom.</w:t>
            </w:r>
          </w:p>
          <w:p w14:paraId="2E9260EF" w14:textId="77777777" w:rsidR="009A294B" w:rsidRDefault="00520350" w:rsidP="00520350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Give one student a two-digit number. Give the other student a one-digit number.</w:t>
            </w:r>
          </w:p>
          <w:p w14:paraId="269BC2D7" w14:textId="77777777" w:rsidR="00AF47E1" w:rsidRDefault="00520350" w:rsidP="00520350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Instruct the students to use base-ten blocks to add their numbers together.</w:t>
            </w:r>
          </w:p>
          <w:p w14:paraId="50A352A8" w14:textId="77777777" w:rsidR="00CE5FD3" w:rsidRDefault="00CE5FD3" w:rsidP="00CE5FD3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CE5FD3">
              <w:t xml:space="preserve">Ask students to share some information. Great questions include: What is the sum of your addition problem? What strategies </w:t>
            </w:r>
            <w:r w:rsidRPr="00CE5FD3">
              <w:lastRenderedPageBreak/>
              <w:t>did you use to find the sum?</w:t>
            </w:r>
          </w:p>
          <w:p w14:paraId="6D6ED0CE" w14:textId="77777777" w:rsidR="000F0907" w:rsidRDefault="000F0907" w:rsidP="000F0907">
            <w:pPr>
              <w:pStyle w:val="ListParagraph"/>
              <w:ind w:left="142"/>
              <w:rPr>
                <w:b/>
              </w:rPr>
            </w:pPr>
            <w:r w:rsidRPr="000F0907">
              <w:rPr>
                <w:b/>
              </w:rPr>
              <w:t xml:space="preserve">Explaining Three Digit numbers </w:t>
            </w:r>
          </w:p>
          <w:p w14:paraId="5502255C" w14:textId="77777777" w:rsidR="0000196C" w:rsidRPr="0000196C" w:rsidRDefault="0000196C" w:rsidP="0000196C">
            <w:pPr>
              <w:pStyle w:val="ListParagraph"/>
              <w:numPr>
                <w:ilvl w:val="0"/>
                <w:numId w:val="18"/>
              </w:numPr>
              <w:ind w:left="284" w:hanging="142"/>
            </w:pPr>
            <w:r w:rsidRPr="0000196C">
              <w:t>Explain to students that three-digit numbers are divided into ones, tens, and hundreds with the ones always starting on the far right.</w:t>
            </w:r>
          </w:p>
          <w:p w14:paraId="4E601BAE" w14:textId="77777777" w:rsidR="0000196C" w:rsidRPr="0000196C" w:rsidRDefault="0000196C" w:rsidP="0000196C">
            <w:pPr>
              <w:pStyle w:val="ListParagraph"/>
              <w:numPr>
                <w:ilvl w:val="0"/>
                <w:numId w:val="18"/>
              </w:numPr>
              <w:ind w:left="284" w:hanging="142"/>
            </w:pPr>
            <w:r w:rsidRPr="0000196C">
              <w:t>Draw a rectangle and divide it into thirds on the board. Label "ones," "tens," and "hundreds" above each box.</w:t>
            </w:r>
          </w:p>
          <w:p w14:paraId="5812B335" w14:textId="77777777" w:rsidR="0000196C" w:rsidRPr="0000196C" w:rsidRDefault="0000196C" w:rsidP="0000196C">
            <w:pPr>
              <w:pStyle w:val="ListParagraph"/>
              <w:numPr>
                <w:ilvl w:val="0"/>
                <w:numId w:val="18"/>
              </w:numPr>
              <w:ind w:left="284" w:hanging="142"/>
            </w:pPr>
            <w:r w:rsidRPr="0000196C">
              <w:t>Ask students to identify the number of ones, tens, and hundreds in the number 285.</w:t>
            </w:r>
          </w:p>
          <w:p w14:paraId="6071DFA7" w14:textId="77777777" w:rsidR="0000196C" w:rsidRPr="0000196C" w:rsidRDefault="0000196C" w:rsidP="0000196C">
            <w:pPr>
              <w:pStyle w:val="ListParagraph"/>
              <w:numPr>
                <w:ilvl w:val="0"/>
                <w:numId w:val="18"/>
              </w:numPr>
              <w:ind w:left="142" w:hanging="142"/>
            </w:pPr>
            <w:r w:rsidRPr="0000196C">
              <w:t>Using base ten blocks, show your students a visual representation of 285.</w:t>
            </w:r>
          </w:p>
          <w:p w14:paraId="5E2ADE91" w14:textId="77777777" w:rsidR="007E245C" w:rsidRPr="007E245C" w:rsidRDefault="0000196C" w:rsidP="007E245C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b/>
              </w:rPr>
            </w:pPr>
            <w:r w:rsidRPr="0000196C">
              <w:t xml:space="preserve">Finally, explain that your class needs to practice writing this number in words. </w:t>
            </w:r>
          </w:p>
          <w:p w14:paraId="518F9C1B" w14:textId="77777777" w:rsidR="007E245C" w:rsidRPr="007E245C" w:rsidRDefault="0000196C" w:rsidP="007E245C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b/>
              </w:rPr>
            </w:pPr>
            <w:r w:rsidRPr="0000196C">
              <w:t xml:space="preserve">Explain that when writing in words we move from left to right. </w:t>
            </w:r>
          </w:p>
          <w:p w14:paraId="42B08F4E" w14:textId="3D940D52" w:rsidR="0000196C" w:rsidRPr="000F0907" w:rsidRDefault="0000196C" w:rsidP="007E245C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b/>
              </w:rPr>
            </w:pPr>
            <w:r w:rsidRPr="0000196C">
              <w:t xml:space="preserve">Have students start with the 2 and add the place value and then move on to the tens and ones. Their </w:t>
            </w:r>
            <w:r w:rsidR="00533FFF" w:rsidRPr="0000196C">
              <w:t>result</w:t>
            </w:r>
            <w:r w:rsidRPr="0000196C">
              <w:t xml:space="preserve"> should be </w:t>
            </w:r>
            <w:r w:rsidRPr="0000196C">
              <w:lastRenderedPageBreak/>
              <w:t xml:space="preserve">"two hundred </w:t>
            </w:r>
            <w:r w:rsidR="007E245C" w:rsidRPr="0000196C">
              <w:t>eighty-five</w:t>
            </w:r>
            <w:r w:rsidRPr="0000196C">
              <w:t>.”</w:t>
            </w:r>
          </w:p>
        </w:tc>
        <w:tc>
          <w:tcPr>
            <w:tcW w:w="150" w:type="pct"/>
          </w:tcPr>
          <w:p w14:paraId="0577386D" w14:textId="77777777" w:rsidR="00641B20" w:rsidRDefault="00641B20"/>
          <w:p w14:paraId="0A767BD4" w14:textId="724613EC" w:rsidR="00641B20" w:rsidRDefault="00641B20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D9345C4" w14:textId="28DCD9C0" w:rsidR="0037298B" w:rsidRDefault="0037298B" w:rsidP="0037298B">
            <w:pPr>
              <w:rPr>
                <w:b/>
              </w:rPr>
            </w:pPr>
            <w:r w:rsidRPr="0037298B">
              <w:rPr>
                <w:b/>
              </w:rPr>
              <w:t xml:space="preserve">Day </w:t>
            </w:r>
            <w:r w:rsidR="00F01ADB">
              <w:rPr>
                <w:b/>
              </w:rPr>
              <w:t>4</w:t>
            </w:r>
            <w:r w:rsidRPr="0037298B">
              <w:rPr>
                <w:b/>
              </w:rPr>
              <w:t xml:space="preserve"> /Lesson </w:t>
            </w:r>
            <w:r w:rsidR="00F01ADB">
              <w:rPr>
                <w:b/>
              </w:rPr>
              <w:t xml:space="preserve">4 </w:t>
            </w:r>
            <w:r w:rsidRPr="0037298B">
              <w:rPr>
                <w:b/>
              </w:rPr>
              <w:t>– 1</w:t>
            </w:r>
            <w:r w:rsidR="00FF7978">
              <w:rPr>
                <w:b/>
              </w:rPr>
              <w:t>5</w:t>
            </w:r>
            <w:r w:rsidRPr="0037298B">
              <w:rPr>
                <w:b/>
              </w:rPr>
              <w:t>Mins</w:t>
            </w:r>
          </w:p>
          <w:p w14:paraId="01CBECD4" w14:textId="2325C0BF" w:rsidR="005A69E1" w:rsidRDefault="000E770E" w:rsidP="000E770E">
            <w:pPr>
              <w:pStyle w:val="ListParagraph"/>
              <w:ind w:left="0"/>
              <w:rPr>
                <w:b/>
              </w:rPr>
            </w:pPr>
            <w:r w:rsidRPr="000E770E">
              <w:rPr>
                <w:b/>
              </w:rPr>
              <w:t xml:space="preserve">Word Problems </w:t>
            </w:r>
            <w:r w:rsidR="004F7AEE">
              <w:rPr>
                <w:b/>
              </w:rPr>
              <w:t>(Two Digit numbers)</w:t>
            </w:r>
          </w:p>
          <w:p w14:paraId="2C3C1B3F" w14:textId="63CE1F79" w:rsidR="00E0244C" w:rsidRPr="009B2D9F" w:rsidRDefault="00E0244C" w:rsidP="009B2D9F">
            <w:pPr>
              <w:pStyle w:val="ListParagraph"/>
              <w:numPr>
                <w:ilvl w:val="0"/>
                <w:numId w:val="15"/>
              </w:numPr>
              <w:ind w:left="262" w:hanging="142"/>
            </w:pPr>
            <w:r w:rsidRPr="009B2D9F">
              <w:t>Give each student a sheet of lined paper.</w:t>
            </w:r>
          </w:p>
          <w:p w14:paraId="18EE0533" w14:textId="77777777" w:rsidR="00E0244C" w:rsidRPr="009B2D9F" w:rsidRDefault="00E0244C" w:rsidP="00231764">
            <w:pPr>
              <w:pStyle w:val="ListParagraph"/>
              <w:numPr>
                <w:ilvl w:val="0"/>
                <w:numId w:val="15"/>
              </w:numPr>
              <w:ind w:left="262" w:hanging="142"/>
            </w:pPr>
            <w:r w:rsidRPr="009B2D9F">
              <w:t>Display the following word problem: "11 new library books were added to the bookshelf. 4 of the books were checked out by the end of the day. How many new library books remain?"</w:t>
            </w:r>
          </w:p>
          <w:p w14:paraId="7E4A29AD" w14:textId="77777777" w:rsidR="00E0244C" w:rsidRPr="009B2D9F" w:rsidRDefault="00E0244C" w:rsidP="00231764">
            <w:pPr>
              <w:pStyle w:val="ListParagraph"/>
              <w:numPr>
                <w:ilvl w:val="0"/>
                <w:numId w:val="15"/>
              </w:numPr>
              <w:ind w:left="262" w:hanging="142"/>
            </w:pPr>
            <w:r w:rsidRPr="009B2D9F">
              <w:t>Ask students to solve the following word problem on their paper. Have students explain in writing how they solved the problem. Review student explanations.</w:t>
            </w:r>
          </w:p>
          <w:p w14:paraId="7E2DBBDE" w14:textId="77777777" w:rsidR="00E0244C" w:rsidRPr="009B2D9F" w:rsidRDefault="00E0244C" w:rsidP="00231764">
            <w:pPr>
              <w:pStyle w:val="ListParagraph"/>
              <w:numPr>
                <w:ilvl w:val="0"/>
                <w:numId w:val="15"/>
              </w:numPr>
              <w:ind w:left="262" w:hanging="142"/>
            </w:pPr>
            <w:r w:rsidRPr="009B2D9F">
              <w:t xml:space="preserve">Display a second word problem: "Four students were waiting in the nurse’s office, and three more students came in. Two were treated by the nurse and returned to </w:t>
            </w:r>
            <w:r w:rsidRPr="009B2D9F">
              <w:lastRenderedPageBreak/>
              <w:t>class. How many students are waiting to see the nurse?"</w:t>
            </w:r>
          </w:p>
          <w:p w14:paraId="3B8D34C0" w14:textId="77777777" w:rsidR="00E0244C" w:rsidRPr="009B2D9F" w:rsidRDefault="00E0244C" w:rsidP="00231764">
            <w:pPr>
              <w:pStyle w:val="ListParagraph"/>
              <w:numPr>
                <w:ilvl w:val="0"/>
                <w:numId w:val="15"/>
              </w:numPr>
              <w:ind w:left="262" w:hanging="142"/>
            </w:pPr>
            <w:r w:rsidRPr="009B2D9F">
              <w:t>Have students solve and explain</w:t>
            </w:r>
            <w:r w:rsidRPr="00231764">
              <w:t xml:space="preserve"> </w:t>
            </w:r>
            <w:r w:rsidRPr="009B2D9F">
              <w:t>word problem #2 on their paper. Review student explanations.</w:t>
            </w:r>
          </w:p>
          <w:p w14:paraId="332D8264" w14:textId="77777777" w:rsidR="00E0244C" w:rsidRPr="009B2D9F" w:rsidRDefault="00E0244C" w:rsidP="00231764">
            <w:pPr>
              <w:pStyle w:val="ListParagraph"/>
              <w:numPr>
                <w:ilvl w:val="0"/>
                <w:numId w:val="15"/>
              </w:numPr>
              <w:ind w:left="262" w:hanging="142"/>
            </w:pPr>
            <w:r w:rsidRPr="009B2D9F">
              <w:t>Remind students to look for clue words and important details when solving word problems.</w:t>
            </w:r>
          </w:p>
          <w:p w14:paraId="19913CCE" w14:textId="77777777" w:rsidR="000E770E" w:rsidRPr="00533FFF" w:rsidRDefault="00E0244C" w:rsidP="00231764">
            <w:pPr>
              <w:pStyle w:val="ListParagraph"/>
              <w:numPr>
                <w:ilvl w:val="0"/>
                <w:numId w:val="15"/>
              </w:numPr>
              <w:ind w:left="262" w:hanging="142"/>
              <w:rPr>
                <w:b/>
              </w:rPr>
            </w:pPr>
            <w:r w:rsidRPr="009B2D9F">
              <w:t>Ask students to write their own addition or subtraction word problem. Allow students to share aloud and provide student feedback.</w:t>
            </w:r>
          </w:p>
          <w:p w14:paraId="251868E4" w14:textId="77777777" w:rsidR="00533FFF" w:rsidRDefault="00533FFF" w:rsidP="00533FFF">
            <w:pPr>
              <w:pStyle w:val="ListParagraph"/>
              <w:ind w:left="262"/>
              <w:rPr>
                <w:b/>
              </w:rPr>
            </w:pPr>
            <w:r>
              <w:rPr>
                <w:b/>
              </w:rPr>
              <w:t>Day 7 Lesson 7:</w:t>
            </w:r>
          </w:p>
          <w:p w14:paraId="21F7AA2B" w14:textId="77777777" w:rsidR="009134DD" w:rsidRPr="009134DD" w:rsidRDefault="009134DD" w:rsidP="009134DD">
            <w:pPr>
              <w:pStyle w:val="ListParagraph"/>
              <w:numPr>
                <w:ilvl w:val="0"/>
                <w:numId w:val="23"/>
              </w:numPr>
              <w:ind w:left="262" w:hanging="142"/>
            </w:pPr>
            <w:r w:rsidRPr="009134DD">
              <w:t>Give your students an example, such as 487 + 264.</w:t>
            </w:r>
          </w:p>
          <w:p w14:paraId="3547FF13" w14:textId="480D2341" w:rsidR="009134DD" w:rsidRPr="009134DD" w:rsidRDefault="009134DD" w:rsidP="009134DD">
            <w:pPr>
              <w:pStyle w:val="ListParagraph"/>
              <w:numPr>
                <w:ilvl w:val="0"/>
                <w:numId w:val="23"/>
              </w:numPr>
              <w:ind w:left="262" w:hanging="142"/>
            </w:pPr>
            <w:r w:rsidRPr="009134DD">
              <w:t>Have your students rewrite the addition problem in place value numbers: 400 + 80 + 7 =</w:t>
            </w:r>
            <w:r w:rsidR="008A12F7">
              <w:t xml:space="preserve"> 487, and </w:t>
            </w:r>
            <w:r w:rsidR="008A12F7" w:rsidRPr="009134DD">
              <w:t>200</w:t>
            </w:r>
            <w:r w:rsidRPr="009134DD">
              <w:t xml:space="preserve"> + 60 + 4</w:t>
            </w:r>
            <w:r w:rsidR="008A12F7">
              <w:t>= 264</w:t>
            </w:r>
            <w:r w:rsidRPr="009134DD">
              <w:t>.</w:t>
            </w:r>
          </w:p>
          <w:p w14:paraId="2611525F" w14:textId="77777777" w:rsidR="009134DD" w:rsidRPr="009134DD" w:rsidRDefault="009134DD" w:rsidP="009134DD">
            <w:pPr>
              <w:pStyle w:val="ListParagraph"/>
              <w:numPr>
                <w:ilvl w:val="0"/>
                <w:numId w:val="23"/>
              </w:numPr>
              <w:ind w:left="262" w:hanging="142"/>
            </w:pPr>
            <w:r w:rsidRPr="009134DD">
              <w:t>Next, instruct your students to add the numbers on both sides of the equal sign based on place value: (400+200) + (80+60) + (7+4). Then, narrow it down to 600 + 140 + 11.</w:t>
            </w:r>
          </w:p>
          <w:p w14:paraId="7E793B58" w14:textId="0191D185" w:rsidR="009134DD" w:rsidRPr="000E770E" w:rsidRDefault="009134DD" w:rsidP="009134DD">
            <w:pPr>
              <w:pStyle w:val="ListParagraph"/>
              <w:numPr>
                <w:ilvl w:val="0"/>
                <w:numId w:val="23"/>
              </w:numPr>
              <w:ind w:left="262" w:hanging="142"/>
              <w:rPr>
                <w:b/>
              </w:rPr>
            </w:pPr>
            <w:r w:rsidRPr="009134DD">
              <w:t>Explain how you get to the final answer of 751.</w:t>
            </w:r>
          </w:p>
        </w:tc>
        <w:tc>
          <w:tcPr>
            <w:tcW w:w="150" w:type="pct"/>
          </w:tcPr>
          <w:p w14:paraId="0BE69C2D" w14:textId="77777777" w:rsidR="00C17E2A" w:rsidRPr="003D0023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1AD395C" w14:textId="670B3A92" w:rsidR="00B262A1" w:rsidRDefault="003D0023" w:rsidP="003D0023">
            <w:pPr>
              <w:rPr>
                <w:b/>
              </w:rPr>
            </w:pPr>
            <w:r w:rsidRPr="003D0023">
              <w:rPr>
                <w:b/>
              </w:rPr>
              <w:t xml:space="preserve">Day </w:t>
            </w:r>
            <w:r w:rsidR="00533FFF">
              <w:rPr>
                <w:b/>
              </w:rPr>
              <w:t>5</w:t>
            </w:r>
            <w:r w:rsidRPr="003D0023">
              <w:rPr>
                <w:b/>
              </w:rPr>
              <w:t xml:space="preserve">/Lesson </w:t>
            </w:r>
            <w:r w:rsidR="00F01ADB">
              <w:rPr>
                <w:b/>
              </w:rPr>
              <w:t>5</w:t>
            </w:r>
            <w:r w:rsidRPr="003D0023">
              <w:rPr>
                <w:b/>
              </w:rPr>
              <w:t xml:space="preserve">: </w:t>
            </w:r>
            <w:r w:rsidR="00F01ADB">
              <w:rPr>
                <w:b/>
              </w:rPr>
              <w:t xml:space="preserve">10 Mins </w:t>
            </w:r>
          </w:p>
          <w:p w14:paraId="62D40775" w14:textId="77777777" w:rsidR="003D0023" w:rsidRPr="00F50C0C" w:rsidRDefault="003D0023" w:rsidP="00F50C0C">
            <w:pPr>
              <w:numPr>
                <w:ilvl w:val="0"/>
                <w:numId w:val="14"/>
              </w:numPr>
              <w:rPr>
                <w:lang w:val="en-GB"/>
              </w:rPr>
            </w:pPr>
            <w:r w:rsidRPr="00F50C0C">
              <w:rPr>
                <w:lang w:val="en-GB"/>
              </w:rPr>
              <w:t>Write the following problems on the board:</w:t>
            </w:r>
          </w:p>
          <w:p w14:paraId="7B2F0DB5" w14:textId="6EDA30B8" w:rsidR="003D0023" w:rsidRPr="00F50C0C" w:rsidRDefault="003D0023" w:rsidP="00F50C0C">
            <w:pPr>
              <w:ind w:left="720"/>
              <w:rPr>
                <w:lang w:val="en-GB"/>
              </w:rPr>
            </w:pPr>
            <w:r w:rsidRPr="00F50C0C">
              <w:rPr>
                <w:lang w:val="en-GB"/>
              </w:rPr>
              <w:t xml:space="preserve">  27                33                19          24</w:t>
            </w:r>
          </w:p>
          <w:p w14:paraId="572DE2C5" w14:textId="168DFD5D" w:rsidR="003D0023" w:rsidRPr="00F50C0C" w:rsidRDefault="003D0023" w:rsidP="00F50C0C">
            <w:pPr>
              <w:pStyle w:val="ListParagraph"/>
              <w:rPr>
                <w:lang w:val="en-GB"/>
              </w:rPr>
            </w:pPr>
            <w:r w:rsidRPr="00F50C0C">
              <w:rPr>
                <w:lang w:val="en-GB"/>
              </w:rPr>
              <w:t xml:space="preserve">+  7              </w:t>
            </w:r>
            <w:r w:rsidR="00B278B6" w:rsidRPr="00F50C0C">
              <w:rPr>
                <w:lang w:val="en-GB"/>
              </w:rPr>
              <w:t>+ 8</w:t>
            </w:r>
            <w:r w:rsidRPr="00F50C0C">
              <w:rPr>
                <w:lang w:val="en-GB"/>
              </w:rPr>
              <w:t xml:space="preserve">              </w:t>
            </w:r>
            <w:r w:rsidR="00345602">
              <w:rPr>
                <w:lang w:val="en-GB"/>
              </w:rPr>
              <w:t xml:space="preserve">  </w:t>
            </w:r>
            <w:r w:rsidR="00B278B6" w:rsidRPr="00F50C0C">
              <w:rPr>
                <w:lang w:val="en-GB"/>
              </w:rPr>
              <w:t>+ 3</w:t>
            </w:r>
            <w:r w:rsidRPr="00F50C0C">
              <w:rPr>
                <w:lang w:val="en-GB"/>
              </w:rPr>
              <w:t xml:space="preserve">         </w:t>
            </w:r>
            <w:r w:rsidR="00345602" w:rsidRPr="00F50C0C">
              <w:rPr>
                <w:lang w:val="en-GB"/>
              </w:rPr>
              <w:t>+ 5</w:t>
            </w:r>
            <w:r w:rsidRPr="00F50C0C">
              <w:rPr>
                <w:lang w:val="en-GB"/>
              </w:rPr>
              <w:t xml:space="preserve">                        </w:t>
            </w:r>
          </w:p>
          <w:p w14:paraId="16618FE3" w14:textId="77777777" w:rsidR="003D0023" w:rsidRPr="00F50C0C" w:rsidRDefault="003D0023" w:rsidP="00F50C0C">
            <w:pPr>
              <w:numPr>
                <w:ilvl w:val="0"/>
                <w:numId w:val="14"/>
              </w:numPr>
              <w:rPr>
                <w:lang w:val="en-GB"/>
              </w:rPr>
            </w:pPr>
            <w:r w:rsidRPr="00F50C0C">
              <w:rPr>
                <w:lang w:val="en-GB"/>
              </w:rPr>
              <w:t>Give each student an index card or half-sheet of paper.</w:t>
            </w:r>
          </w:p>
          <w:p w14:paraId="37D9B5A8" w14:textId="77777777" w:rsidR="003D0023" w:rsidRPr="00F50C0C" w:rsidRDefault="003D0023" w:rsidP="00F50C0C">
            <w:pPr>
              <w:numPr>
                <w:ilvl w:val="0"/>
                <w:numId w:val="14"/>
              </w:numPr>
              <w:rPr>
                <w:lang w:val="en-GB"/>
              </w:rPr>
            </w:pPr>
            <w:r w:rsidRPr="00F50C0C">
              <w:rPr>
                <w:lang w:val="en-GB"/>
              </w:rPr>
              <w:t>Work through the steps together to complete the problems.</w:t>
            </w:r>
          </w:p>
          <w:p w14:paraId="361ABEBB" w14:textId="77777777" w:rsidR="003D0023" w:rsidRPr="00F50C0C" w:rsidRDefault="003D0023" w:rsidP="00F50C0C">
            <w:pPr>
              <w:numPr>
                <w:ilvl w:val="0"/>
                <w:numId w:val="14"/>
              </w:numPr>
              <w:rPr>
                <w:lang w:val="en-GB"/>
              </w:rPr>
            </w:pPr>
            <w:r w:rsidRPr="00F50C0C">
              <w:rPr>
                <w:lang w:val="en-GB"/>
              </w:rPr>
              <w:t>Remind students that a number line can also be used to help add.</w:t>
            </w:r>
          </w:p>
          <w:p w14:paraId="2B06223C" w14:textId="77777777" w:rsidR="00F01ADB" w:rsidRDefault="00F01ADB" w:rsidP="003D0023">
            <w:pPr>
              <w:rPr>
                <w:b/>
              </w:rPr>
            </w:pPr>
          </w:p>
          <w:p w14:paraId="5CEECBA0" w14:textId="77777777" w:rsidR="00F01ADB" w:rsidRDefault="00F01ADB" w:rsidP="003D0023">
            <w:pPr>
              <w:rPr>
                <w:b/>
              </w:rPr>
            </w:pPr>
          </w:p>
          <w:p w14:paraId="2BB32C31" w14:textId="77777777" w:rsidR="00F01ADB" w:rsidRDefault="00F01ADB" w:rsidP="003D0023">
            <w:pPr>
              <w:rPr>
                <w:b/>
              </w:rPr>
            </w:pPr>
          </w:p>
          <w:p w14:paraId="58C022B8" w14:textId="77777777" w:rsidR="00F01ADB" w:rsidRDefault="00F01ADB" w:rsidP="003D0023">
            <w:pPr>
              <w:rPr>
                <w:b/>
              </w:rPr>
            </w:pPr>
          </w:p>
          <w:p w14:paraId="214CCAD0" w14:textId="08253A00" w:rsidR="003D0023" w:rsidRDefault="00F01ADB" w:rsidP="003D0023">
            <w:pPr>
              <w:rPr>
                <w:b/>
              </w:rPr>
            </w:pPr>
            <w:r>
              <w:rPr>
                <w:b/>
              </w:rPr>
              <w:lastRenderedPageBreak/>
              <w:t>Day 6, Lesson 6</w:t>
            </w:r>
          </w:p>
          <w:p w14:paraId="172EB6A5" w14:textId="3B6E5ABF" w:rsidR="0086282E" w:rsidRDefault="00306995" w:rsidP="003D0023">
            <w:pPr>
              <w:rPr>
                <w:b/>
              </w:rPr>
            </w:pPr>
            <w:r w:rsidRPr="00306995">
              <w:rPr>
                <w:b/>
              </w:rPr>
              <w:t xml:space="preserve">(Adding and Subtracting Three-Digit Numbers </w:t>
            </w:r>
            <w:r w:rsidR="00533FFF" w:rsidRPr="00306995">
              <w:rPr>
                <w:b/>
              </w:rPr>
              <w:t>with</w:t>
            </w:r>
            <w:r>
              <w:rPr>
                <w:b/>
              </w:rPr>
              <w:t xml:space="preserve"> </w:t>
            </w:r>
            <w:r w:rsidRPr="00306995">
              <w:rPr>
                <w:b/>
              </w:rPr>
              <w:t>Regrouping)</w:t>
            </w:r>
          </w:p>
          <w:p w14:paraId="1893F238" w14:textId="77777777" w:rsidR="00F01ADB" w:rsidRPr="00F01ADB" w:rsidRDefault="00F01ADB" w:rsidP="00F01ADB">
            <w:pPr>
              <w:pStyle w:val="ListParagraph"/>
              <w:numPr>
                <w:ilvl w:val="0"/>
                <w:numId w:val="21"/>
              </w:numPr>
              <w:ind w:left="257" w:hanging="141"/>
            </w:pPr>
            <w:r w:rsidRPr="00F01ADB">
              <w:t>Adding Three Digit Numbers with Regrouping</w:t>
            </w:r>
          </w:p>
          <w:p w14:paraId="08EE1CA8" w14:textId="77777777" w:rsidR="001E59F1" w:rsidRDefault="00F01ADB" w:rsidP="00F01ADB">
            <w:pPr>
              <w:pStyle w:val="ListParagraph"/>
              <w:numPr>
                <w:ilvl w:val="0"/>
                <w:numId w:val="21"/>
              </w:numPr>
              <w:ind w:left="257" w:hanging="141"/>
            </w:pPr>
            <w:r w:rsidRPr="00F01ADB">
              <w:t xml:space="preserve">Regrouping is when you add together two numbers in a three-digit addition problem, and your sum is a two-digit answer. </w:t>
            </w:r>
          </w:p>
          <w:p w14:paraId="0CA10C6F" w14:textId="4988FFFA" w:rsidR="00F01ADB" w:rsidRPr="00F01ADB" w:rsidRDefault="00F01ADB" w:rsidP="00F01ADB">
            <w:pPr>
              <w:pStyle w:val="ListParagraph"/>
              <w:numPr>
                <w:ilvl w:val="0"/>
                <w:numId w:val="21"/>
              </w:numPr>
              <w:ind w:left="257" w:hanging="141"/>
            </w:pPr>
            <w:r w:rsidRPr="00F01ADB">
              <w:t xml:space="preserve">You </w:t>
            </w:r>
            <w:r w:rsidR="001E59F1" w:rsidRPr="00F01ADB">
              <w:t>must</w:t>
            </w:r>
            <w:r w:rsidRPr="00F01ADB">
              <w:t xml:space="preserve"> "regroup" or "carry" to solve the problem. For example:</w:t>
            </w:r>
          </w:p>
          <w:p w14:paraId="1966B519" w14:textId="77777777" w:rsidR="00F01ADB" w:rsidRPr="00F01ADB" w:rsidRDefault="00F01ADB" w:rsidP="00F01ADB"/>
          <w:p w14:paraId="143E5175" w14:textId="37DDAE4D" w:rsidR="00F01ADB" w:rsidRPr="00F01ADB" w:rsidRDefault="00874A7D" w:rsidP="00F01ADB">
            <w:r>
              <w:t xml:space="preserve">   </w:t>
            </w:r>
            <w:r w:rsidR="00F01ADB" w:rsidRPr="00F01ADB">
              <w:t>435 +</w:t>
            </w:r>
          </w:p>
          <w:p w14:paraId="492BA587" w14:textId="4AE1AC50" w:rsidR="00F01ADB" w:rsidRPr="00F01ADB" w:rsidRDefault="00874A7D" w:rsidP="00F01ADB">
            <w:r>
              <w:t xml:space="preserve">   </w:t>
            </w:r>
            <w:r w:rsidR="00F01ADB" w:rsidRPr="00F01ADB">
              <w:t>297</w:t>
            </w:r>
          </w:p>
          <w:p w14:paraId="23EA9BAD" w14:textId="603901AA" w:rsidR="00F01ADB" w:rsidRPr="00F01ADB" w:rsidRDefault="00874A7D" w:rsidP="00F01ADB">
            <w:r>
              <w:t xml:space="preserve">  </w:t>
            </w:r>
            <w:r w:rsidR="00F01ADB" w:rsidRPr="00F01ADB">
              <w:t>_____</w:t>
            </w:r>
          </w:p>
          <w:p w14:paraId="7C0FFB5F" w14:textId="77777777" w:rsidR="001E59F1" w:rsidRPr="001E59F1" w:rsidRDefault="00F01ADB" w:rsidP="001E59F1">
            <w:pPr>
              <w:pStyle w:val="ListParagraph"/>
              <w:numPr>
                <w:ilvl w:val="0"/>
                <w:numId w:val="21"/>
              </w:numPr>
              <w:ind w:left="257" w:hanging="141"/>
              <w:rPr>
                <w:b/>
              </w:rPr>
            </w:pPr>
            <w:r w:rsidRPr="00F01ADB">
              <w:t xml:space="preserve">You follow the same steps as you did for the problem above when you were adding three-digit numbers. </w:t>
            </w:r>
          </w:p>
          <w:p w14:paraId="7903DAE5" w14:textId="77777777" w:rsidR="001E59F1" w:rsidRPr="001E59F1" w:rsidRDefault="00F01ADB" w:rsidP="001E59F1">
            <w:pPr>
              <w:pStyle w:val="ListParagraph"/>
              <w:numPr>
                <w:ilvl w:val="0"/>
                <w:numId w:val="21"/>
              </w:numPr>
              <w:ind w:left="257" w:hanging="141"/>
              <w:rPr>
                <w:b/>
              </w:rPr>
            </w:pPr>
            <w:r w:rsidRPr="00F01ADB">
              <w:t xml:space="preserve">The only difference is you will have to regroup. First, you add the ones place, which is 5 + 7, and you get 12. </w:t>
            </w:r>
          </w:p>
          <w:p w14:paraId="290231E8" w14:textId="0C2B6D11" w:rsidR="00F01ADB" w:rsidRPr="001E59F1" w:rsidRDefault="00F01ADB" w:rsidP="001E59F1">
            <w:pPr>
              <w:pStyle w:val="ListParagraph"/>
              <w:numPr>
                <w:ilvl w:val="0"/>
                <w:numId w:val="21"/>
              </w:numPr>
              <w:ind w:left="257" w:hanging="141"/>
              <w:rPr>
                <w:b/>
              </w:rPr>
            </w:pPr>
            <w:r w:rsidRPr="00F01ADB">
              <w:t xml:space="preserve">You write down the 2 in the ones place, and you </w:t>
            </w:r>
            <w:proofErr w:type="gramStart"/>
            <w:r w:rsidRPr="00F01ADB">
              <w:t>have to</w:t>
            </w:r>
            <w:proofErr w:type="gramEnd"/>
            <w:r w:rsidRPr="00F01ADB">
              <w:t xml:space="preserve"> regroup the 1 (which actually stands for 10) to be with the other tens. When you regroup, you write the number you carried above the other numbers in the tens place.</w:t>
            </w: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7777777" w:rsidR="00C17E2A" w:rsidRDefault="00C17E2A"/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E0950CF" w14:textId="7B6BD238" w:rsidR="00C17E2A" w:rsidRPr="00F208E3" w:rsidRDefault="00C17E2A" w:rsidP="00DA26C8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7AC0DAF" w14:textId="77777777" w:rsidR="00CB08CC" w:rsidRDefault="00431119" w:rsidP="00157F59">
            <w:pPr>
              <w:pStyle w:val="ListParagraph"/>
              <w:numPr>
                <w:ilvl w:val="0"/>
                <w:numId w:val="4"/>
              </w:numPr>
              <w:ind w:left="262" w:hanging="142"/>
            </w:pPr>
            <w:r w:rsidRPr="00431119">
              <w:t>To check for understanding, monitor the classroom as students are solving and writing their own word problems.</w:t>
            </w:r>
          </w:p>
          <w:p w14:paraId="44D9FD2D" w14:textId="5887DF04" w:rsidR="00157F59" w:rsidRPr="00287F69" w:rsidRDefault="00157F59" w:rsidP="00157F59">
            <w:pPr>
              <w:pStyle w:val="ListParagraph"/>
              <w:numPr>
                <w:ilvl w:val="0"/>
                <w:numId w:val="4"/>
              </w:numPr>
              <w:ind w:left="262" w:hanging="142"/>
            </w:pPr>
            <w:r w:rsidRPr="00157F59">
              <w:t>Write the equation 458 + 123 = on the board. Ask students to use their base-ten blocks to solve this equation. Support students as they find the sum of these two numbers. Have a student show the class what s/he did and write the sum after the equals sign.</w:t>
            </w:r>
          </w:p>
        </w:tc>
        <w:tc>
          <w:tcPr>
            <w:tcW w:w="150" w:type="pct"/>
          </w:tcPr>
          <w:p w14:paraId="79D27C9D" w14:textId="64B1D638" w:rsidR="00C17E2A" w:rsidRDefault="00446D31">
            <w:r>
              <w:t xml:space="preserve">       </w:t>
            </w: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F57306" w14:textId="77777777" w:rsidR="00446D31" w:rsidRDefault="00446D31" w:rsidP="00446D31">
            <w:pPr>
              <w:pStyle w:val="Heading2"/>
            </w:pPr>
            <w:r w:rsidRPr="00287F69">
              <w:t>Assessment Activity</w:t>
            </w:r>
          </w:p>
          <w:p w14:paraId="13450FFD" w14:textId="77777777" w:rsidR="00446D31" w:rsidRDefault="00446D31" w:rsidP="00446D31">
            <w:pPr>
              <w:pStyle w:val="ListParagraph"/>
              <w:numPr>
                <w:ilvl w:val="0"/>
                <w:numId w:val="24"/>
              </w:numPr>
              <w:ind w:left="257" w:hanging="141"/>
            </w:pPr>
            <w:r>
              <w:t>Direct your students to solve 618 + 363.</w:t>
            </w:r>
          </w:p>
          <w:p w14:paraId="5B831DB9" w14:textId="77777777" w:rsidR="00446D31" w:rsidRDefault="00446D31" w:rsidP="00446D31">
            <w:pPr>
              <w:pStyle w:val="ListParagraph"/>
              <w:numPr>
                <w:ilvl w:val="0"/>
                <w:numId w:val="24"/>
              </w:numPr>
              <w:ind w:left="257" w:hanging="141"/>
            </w:pPr>
            <w:r>
              <w:t>Ask your students to write out the problem in place value format.</w:t>
            </w:r>
          </w:p>
          <w:p w14:paraId="5018209E" w14:textId="77777777" w:rsidR="00446D31" w:rsidRDefault="00446D31" w:rsidP="00446D31">
            <w:pPr>
              <w:pStyle w:val="ListParagraph"/>
              <w:numPr>
                <w:ilvl w:val="0"/>
                <w:numId w:val="24"/>
              </w:numPr>
              <w:ind w:left="257" w:hanging="141"/>
            </w:pPr>
            <w:r>
              <w:t>Have one student come up to the board to demonstrate.</w:t>
            </w:r>
          </w:p>
          <w:p w14:paraId="1B038800" w14:textId="48A82224" w:rsidR="00C17E2A" w:rsidRDefault="00446D31" w:rsidP="00446D31">
            <w:pPr>
              <w:pStyle w:val="ListParagraph"/>
              <w:numPr>
                <w:ilvl w:val="0"/>
                <w:numId w:val="24"/>
              </w:numPr>
              <w:ind w:left="257" w:hanging="141"/>
            </w:pPr>
            <w:r>
              <w:t>Review it with the class for accuracy.</w:t>
            </w:r>
          </w:p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FB3244E" w14:textId="0FD5443C" w:rsidR="00BB70C1" w:rsidRDefault="00BB70C1" w:rsidP="00BB70C1">
            <w:r w:rsidRPr="00BB70C1">
              <w:rPr>
                <w:b/>
              </w:rPr>
              <w:t>Review and Closing</w:t>
            </w:r>
            <w:r>
              <w:t xml:space="preserve"> 10 Mins</w:t>
            </w:r>
          </w:p>
          <w:p w14:paraId="20E2B51B" w14:textId="0CD0C21A" w:rsidR="00BB70C1" w:rsidRDefault="00BB70C1" w:rsidP="00BB70C1">
            <w:pPr>
              <w:pStyle w:val="ListParagraph"/>
              <w:numPr>
                <w:ilvl w:val="0"/>
                <w:numId w:val="25"/>
              </w:numPr>
              <w:ind w:left="262" w:hanging="142"/>
            </w:pPr>
            <w:r>
              <w:t>Ask for volunteers to share their answers to the problems as</w:t>
            </w:r>
            <w:bookmarkStart w:id="0" w:name="_GoBack"/>
            <w:bookmarkEnd w:id="0"/>
            <w:r>
              <w:t>signed.</w:t>
            </w:r>
          </w:p>
          <w:p w14:paraId="7DAB2D59" w14:textId="344A9D95" w:rsidR="00C17E2A" w:rsidRDefault="00BB70C1" w:rsidP="00BB70C1">
            <w:pPr>
              <w:pStyle w:val="ListParagraph"/>
              <w:numPr>
                <w:ilvl w:val="0"/>
                <w:numId w:val="25"/>
              </w:numPr>
              <w:ind w:left="262" w:hanging="142"/>
            </w:pPr>
            <w:r>
              <w:t>As the problems are reviewed in front of the class, have the students check their answers for accuracy.</w:t>
            </w:r>
          </w:p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22"/>
      <w:headerReference w:type="first" r:id="rId2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BABA" w14:textId="77777777" w:rsidR="00BF0A50" w:rsidRDefault="00BF0A50">
      <w:pPr>
        <w:spacing w:before="0" w:after="0" w:line="240" w:lineRule="auto"/>
      </w:pPr>
      <w:r>
        <w:separator/>
      </w:r>
    </w:p>
  </w:endnote>
  <w:endnote w:type="continuationSeparator" w:id="0">
    <w:p w14:paraId="644CDB7D" w14:textId="77777777" w:rsidR="00BF0A50" w:rsidRDefault="00BF0A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8834A" w14:textId="77777777" w:rsidR="00BF0A50" w:rsidRDefault="00BF0A50">
      <w:pPr>
        <w:spacing w:before="0" w:after="0" w:line="240" w:lineRule="auto"/>
      </w:pPr>
      <w:r>
        <w:separator/>
      </w:r>
    </w:p>
  </w:footnote>
  <w:footnote w:type="continuationSeparator" w:id="0">
    <w:p w14:paraId="410F610F" w14:textId="77777777" w:rsidR="00BF0A50" w:rsidRDefault="00BF0A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5A270024" w:rsidR="00A25094" w:rsidRDefault="003D30E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3D488C" wp14:editId="29BE4F76">
              <wp:simplePos x="0" y="0"/>
              <wp:positionH relativeFrom="column">
                <wp:posOffset>7686675</wp:posOffset>
              </wp:positionH>
              <wp:positionV relativeFrom="paragraph">
                <wp:posOffset>-400050</wp:posOffset>
              </wp:positionV>
              <wp:extent cx="1362075" cy="647700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2075" cy="647700"/>
                        <a:chOff x="0" y="0"/>
                        <a:chExt cx="1362075" cy="647700"/>
                      </a:xfrm>
                    </wpg:grpSpPr>
                    <pic:pic xmlns:pic="http://schemas.openxmlformats.org/drawingml/2006/picture">
                      <pic:nvPicPr>
                        <pic:cNvPr id="2" name="Picture 2" descr="A close up of a logo&#10;&#10;Description generated with high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100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38100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AB7F" w14:textId="4F1F8455" w:rsidR="003D30E4" w:rsidRPr="003D30E4" w:rsidRDefault="003D30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30E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Innovative Digital Learning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3D488C" id="Group 3" o:spid="_x0000_s1027" style="position:absolute;margin-left:605.25pt;margin-top:-31.5pt;width:107.25pt;height:51pt;z-index:251660288" coordsize="13620,64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A close up of a logo&#10;&#10;Description generated with high confidence" style="position:absolute;left:3810;width:485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">
                <v:imagedata r:id="rId2" o:title="A close up of a logo&#10;&#10;Description generated with high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top:3810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E59AB7F" w14:textId="4F1F8455" w:rsidR="003D30E4" w:rsidRPr="003D30E4" w:rsidRDefault="003D30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30E4">
                        <w:rPr>
                          <w:sz w:val="16"/>
                          <w:szCs w:val="16"/>
                          <w:lang w:val="en-GB"/>
                        </w:rPr>
                        <w:t xml:space="preserve">Innovative Digital Learning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8AA13AB"/>
    <w:multiLevelType w:val="hybridMultilevel"/>
    <w:tmpl w:val="5C326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813CA"/>
    <w:multiLevelType w:val="hybridMultilevel"/>
    <w:tmpl w:val="7B366E4E"/>
    <w:lvl w:ilvl="0" w:tplc="485E95EC">
      <w:start w:val="1"/>
      <w:numFmt w:val="decimal"/>
      <w:lvlText w:val="%1."/>
      <w:lvlJc w:val="left"/>
      <w:pPr>
        <w:ind w:left="862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C8B255A"/>
    <w:multiLevelType w:val="hybridMultilevel"/>
    <w:tmpl w:val="D572206E"/>
    <w:lvl w:ilvl="0" w:tplc="9C7CC1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B7063"/>
    <w:multiLevelType w:val="hybridMultilevel"/>
    <w:tmpl w:val="A3D24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804FF"/>
    <w:multiLevelType w:val="hybridMultilevel"/>
    <w:tmpl w:val="D4FEC5DE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7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159B9"/>
    <w:multiLevelType w:val="hybridMultilevel"/>
    <w:tmpl w:val="CF2A0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71EA9"/>
    <w:multiLevelType w:val="hybridMultilevel"/>
    <w:tmpl w:val="E5E40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079E1"/>
    <w:multiLevelType w:val="hybridMultilevel"/>
    <w:tmpl w:val="219837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E5257"/>
    <w:multiLevelType w:val="hybridMultilevel"/>
    <w:tmpl w:val="55644DCC"/>
    <w:lvl w:ilvl="0" w:tplc="DE46A056">
      <w:start w:val="1"/>
      <w:numFmt w:val="decimal"/>
      <w:lvlText w:val="%1."/>
      <w:lvlJc w:val="left"/>
      <w:pPr>
        <w:ind w:left="62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42" w:hanging="360"/>
      </w:pPr>
    </w:lvl>
    <w:lvl w:ilvl="2" w:tplc="0809001B" w:tentative="1">
      <w:start w:val="1"/>
      <w:numFmt w:val="lowerRoman"/>
      <w:lvlText w:val="%3."/>
      <w:lvlJc w:val="right"/>
      <w:pPr>
        <w:ind w:left="2062" w:hanging="180"/>
      </w:pPr>
    </w:lvl>
    <w:lvl w:ilvl="3" w:tplc="0809000F" w:tentative="1">
      <w:start w:val="1"/>
      <w:numFmt w:val="decimal"/>
      <w:lvlText w:val="%4."/>
      <w:lvlJc w:val="left"/>
      <w:pPr>
        <w:ind w:left="2782" w:hanging="360"/>
      </w:pPr>
    </w:lvl>
    <w:lvl w:ilvl="4" w:tplc="08090019" w:tentative="1">
      <w:start w:val="1"/>
      <w:numFmt w:val="lowerLetter"/>
      <w:lvlText w:val="%5."/>
      <w:lvlJc w:val="left"/>
      <w:pPr>
        <w:ind w:left="3502" w:hanging="360"/>
      </w:pPr>
    </w:lvl>
    <w:lvl w:ilvl="5" w:tplc="0809001B" w:tentative="1">
      <w:start w:val="1"/>
      <w:numFmt w:val="lowerRoman"/>
      <w:lvlText w:val="%6."/>
      <w:lvlJc w:val="right"/>
      <w:pPr>
        <w:ind w:left="4222" w:hanging="180"/>
      </w:pPr>
    </w:lvl>
    <w:lvl w:ilvl="6" w:tplc="0809000F" w:tentative="1">
      <w:start w:val="1"/>
      <w:numFmt w:val="decimal"/>
      <w:lvlText w:val="%7."/>
      <w:lvlJc w:val="left"/>
      <w:pPr>
        <w:ind w:left="4942" w:hanging="360"/>
      </w:pPr>
    </w:lvl>
    <w:lvl w:ilvl="7" w:tplc="08090019" w:tentative="1">
      <w:start w:val="1"/>
      <w:numFmt w:val="lowerLetter"/>
      <w:lvlText w:val="%8."/>
      <w:lvlJc w:val="left"/>
      <w:pPr>
        <w:ind w:left="5662" w:hanging="360"/>
      </w:pPr>
    </w:lvl>
    <w:lvl w:ilvl="8" w:tplc="080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45A3403A"/>
    <w:multiLevelType w:val="hybridMultilevel"/>
    <w:tmpl w:val="0D62BBA0"/>
    <w:lvl w:ilvl="0" w:tplc="83A6FB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EBB1516"/>
    <w:multiLevelType w:val="multilevel"/>
    <w:tmpl w:val="1D12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422DC"/>
    <w:multiLevelType w:val="hybridMultilevel"/>
    <w:tmpl w:val="11AEB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175CA"/>
    <w:multiLevelType w:val="hybridMultilevel"/>
    <w:tmpl w:val="097C47E8"/>
    <w:lvl w:ilvl="0" w:tplc="12D0FA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0F8A"/>
    <w:multiLevelType w:val="hybridMultilevel"/>
    <w:tmpl w:val="41FCB612"/>
    <w:lvl w:ilvl="0" w:tplc="41001DA8">
      <w:start w:val="1"/>
      <w:numFmt w:val="decimal"/>
      <w:lvlText w:val="%1."/>
      <w:lvlJc w:val="left"/>
      <w:pPr>
        <w:ind w:left="982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7" w15:restartNumberingAfterBreak="0">
    <w:nsid w:val="58FD250D"/>
    <w:multiLevelType w:val="hybridMultilevel"/>
    <w:tmpl w:val="4E0EE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E0009"/>
    <w:multiLevelType w:val="hybridMultilevel"/>
    <w:tmpl w:val="0576E0A6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9" w15:restartNumberingAfterBreak="0">
    <w:nsid w:val="62E42321"/>
    <w:multiLevelType w:val="hybridMultilevel"/>
    <w:tmpl w:val="B43E4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A7B8C"/>
    <w:multiLevelType w:val="hybridMultilevel"/>
    <w:tmpl w:val="F0B4BF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2330C"/>
    <w:multiLevelType w:val="hybridMultilevel"/>
    <w:tmpl w:val="2984FE54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74AE075B"/>
    <w:multiLevelType w:val="hybridMultilevel"/>
    <w:tmpl w:val="0AC8F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D5A812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84F66"/>
    <w:multiLevelType w:val="hybridMultilevel"/>
    <w:tmpl w:val="48C06F2C"/>
    <w:lvl w:ilvl="0" w:tplc="7C5C576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4"/>
  </w:num>
  <w:num w:numId="5">
    <w:abstractNumId w:val="12"/>
  </w:num>
  <w:num w:numId="6">
    <w:abstractNumId w:val="22"/>
  </w:num>
  <w:num w:numId="7">
    <w:abstractNumId w:val="19"/>
  </w:num>
  <w:num w:numId="8">
    <w:abstractNumId w:val="1"/>
  </w:num>
  <w:num w:numId="9">
    <w:abstractNumId w:val="18"/>
  </w:num>
  <w:num w:numId="10">
    <w:abstractNumId w:val="17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23"/>
  </w:num>
  <w:num w:numId="16">
    <w:abstractNumId w:val="14"/>
  </w:num>
  <w:num w:numId="17">
    <w:abstractNumId w:val="5"/>
  </w:num>
  <w:num w:numId="18">
    <w:abstractNumId w:val="2"/>
  </w:num>
  <w:num w:numId="19">
    <w:abstractNumId w:val="21"/>
  </w:num>
  <w:num w:numId="20">
    <w:abstractNumId w:val="6"/>
  </w:num>
  <w:num w:numId="21">
    <w:abstractNumId w:val="15"/>
  </w:num>
  <w:num w:numId="22">
    <w:abstractNumId w:val="10"/>
  </w:num>
  <w:num w:numId="23">
    <w:abstractNumId w:val="16"/>
  </w:num>
  <w:num w:numId="24">
    <w:abstractNumId w:val="9"/>
  </w:num>
  <w:num w:numId="25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196C"/>
    <w:rsid w:val="000321DA"/>
    <w:rsid w:val="00044188"/>
    <w:rsid w:val="0004502C"/>
    <w:rsid w:val="0005291F"/>
    <w:rsid w:val="00066809"/>
    <w:rsid w:val="000904AA"/>
    <w:rsid w:val="000917C2"/>
    <w:rsid w:val="00093A69"/>
    <w:rsid w:val="000A1838"/>
    <w:rsid w:val="000A37E8"/>
    <w:rsid w:val="000B72D9"/>
    <w:rsid w:val="000C562D"/>
    <w:rsid w:val="000D0272"/>
    <w:rsid w:val="000E4065"/>
    <w:rsid w:val="000E770E"/>
    <w:rsid w:val="000F0907"/>
    <w:rsid w:val="001365BD"/>
    <w:rsid w:val="001432FD"/>
    <w:rsid w:val="00151334"/>
    <w:rsid w:val="00157F59"/>
    <w:rsid w:val="00163CA6"/>
    <w:rsid w:val="00171443"/>
    <w:rsid w:val="0017273B"/>
    <w:rsid w:val="0017631E"/>
    <w:rsid w:val="001777B5"/>
    <w:rsid w:val="00181602"/>
    <w:rsid w:val="00193172"/>
    <w:rsid w:val="00196867"/>
    <w:rsid w:val="001A0152"/>
    <w:rsid w:val="001A333C"/>
    <w:rsid w:val="001A35E3"/>
    <w:rsid w:val="001A7874"/>
    <w:rsid w:val="001B526C"/>
    <w:rsid w:val="001B6400"/>
    <w:rsid w:val="001C6DEE"/>
    <w:rsid w:val="001D27CD"/>
    <w:rsid w:val="001D3BC8"/>
    <w:rsid w:val="001E59F1"/>
    <w:rsid w:val="001E5DE6"/>
    <w:rsid w:val="001E6B90"/>
    <w:rsid w:val="001F4D29"/>
    <w:rsid w:val="001F76D3"/>
    <w:rsid w:val="002008D3"/>
    <w:rsid w:val="00204E7C"/>
    <w:rsid w:val="00222FFC"/>
    <w:rsid w:val="00227208"/>
    <w:rsid w:val="00231764"/>
    <w:rsid w:val="002456EB"/>
    <w:rsid w:val="00256F96"/>
    <w:rsid w:val="00262F4D"/>
    <w:rsid w:val="00263C7E"/>
    <w:rsid w:val="0026795F"/>
    <w:rsid w:val="00274514"/>
    <w:rsid w:val="00287F69"/>
    <w:rsid w:val="002A72AE"/>
    <w:rsid w:val="002B733A"/>
    <w:rsid w:val="002D14DE"/>
    <w:rsid w:val="002D5638"/>
    <w:rsid w:val="002E0BB7"/>
    <w:rsid w:val="002E3BAC"/>
    <w:rsid w:val="00301DF0"/>
    <w:rsid w:val="00304069"/>
    <w:rsid w:val="00306995"/>
    <w:rsid w:val="00314728"/>
    <w:rsid w:val="0033041D"/>
    <w:rsid w:val="00331C33"/>
    <w:rsid w:val="00345602"/>
    <w:rsid w:val="003468F5"/>
    <w:rsid w:val="0037298B"/>
    <w:rsid w:val="0038109E"/>
    <w:rsid w:val="00390635"/>
    <w:rsid w:val="00396443"/>
    <w:rsid w:val="003A4B87"/>
    <w:rsid w:val="003B1470"/>
    <w:rsid w:val="003D0023"/>
    <w:rsid w:val="003D15E1"/>
    <w:rsid w:val="003D30E4"/>
    <w:rsid w:val="003D4D69"/>
    <w:rsid w:val="0040481C"/>
    <w:rsid w:val="00417B53"/>
    <w:rsid w:val="00421A47"/>
    <w:rsid w:val="004231CB"/>
    <w:rsid w:val="00431119"/>
    <w:rsid w:val="004362DD"/>
    <w:rsid w:val="00446D31"/>
    <w:rsid w:val="00467FFA"/>
    <w:rsid w:val="0047266E"/>
    <w:rsid w:val="004A0611"/>
    <w:rsid w:val="004B20E0"/>
    <w:rsid w:val="004B2407"/>
    <w:rsid w:val="004C37CD"/>
    <w:rsid w:val="004D089D"/>
    <w:rsid w:val="004D5E34"/>
    <w:rsid w:val="004E29C7"/>
    <w:rsid w:val="004E5283"/>
    <w:rsid w:val="004F54E0"/>
    <w:rsid w:val="004F7AEE"/>
    <w:rsid w:val="005120AA"/>
    <w:rsid w:val="0051627F"/>
    <w:rsid w:val="00520350"/>
    <w:rsid w:val="0052119E"/>
    <w:rsid w:val="00533FFF"/>
    <w:rsid w:val="00541B4C"/>
    <w:rsid w:val="00545106"/>
    <w:rsid w:val="00554BF2"/>
    <w:rsid w:val="00555D18"/>
    <w:rsid w:val="0056198D"/>
    <w:rsid w:val="00596532"/>
    <w:rsid w:val="005A69E1"/>
    <w:rsid w:val="005A7F34"/>
    <w:rsid w:val="005B7D58"/>
    <w:rsid w:val="005C2512"/>
    <w:rsid w:val="005D2AA3"/>
    <w:rsid w:val="005D5545"/>
    <w:rsid w:val="005E692C"/>
    <w:rsid w:val="006001DB"/>
    <w:rsid w:val="0060301C"/>
    <w:rsid w:val="00603309"/>
    <w:rsid w:val="006142DA"/>
    <w:rsid w:val="006201F0"/>
    <w:rsid w:val="006326A0"/>
    <w:rsid w:val="00641B20"/>
    <w:rsid w:val="00667F93"/>
    <w:rsid w:val="00697AED"/>
    <w:rsid w:val="006A5952"/>
    <w:rsid w:val="006C11FF"/>
    <w:rsid w:val="006C596D"/>
    <w:rsid w:val="006F0813"/>
    <w:rsid w:val="006F7E46"/>
    <w:rsid w:val="007155E6"/>
    <w:rsid w:val="0072554F"/>
    <w:rsid w:val="00732297"/>
    <w:rsid w:val="007369AD"/>
    <w:rsid w:val="007375B9"/>
    <w:rsid w:val="00742835"/>
    <w:rsid w:val="00746E84"/>
    <w:rsid w:val="00755F15"/>
    <w:rsid w:val="0076583E"/>
    <w:rsid w:val="007714E5"/>
    <w:rsid w:val="00777D08"/>
    <w:rsid w:val="0078309D"/>
    <w:rsid w:val="00786612"/>
    <w:rsid w:val="007C1C81"/>
    <w:rsid w:val="007C6737"/>
    <w:rsid w:val="007D0EEE"/>
    <w:rsid w:val="007E161C"/>
    <w:rsid w:val="007E245C"/>
    <w:rsid w:val="007E26A9"/>
    <w:rsid w:val="007F65A3"/>
    <w:rsid w:val="00807AE6"/>
    <w:rsid w:val="00811AB9"/>
    <w:rsid w:val="00826005"/>
    <w:rsid w:val="0086282E"/>
    <w:rsid w:val="00874A7D"/>
    <w:rsid w:val="0089353C"/>
    <w:rsid w:val="008A12F7"/>
    <w:rsid w:val="008B3631"/>
    <w:rsid w:val="008F1566"/>
    <w:rsid w:val="008F1A70"/>
    <w:rsid w:val="008F771F"/>
    <w:rsid w:val="00911EA7"/>
    <w:rsid w:val="009134DD"/>
    <w:rsid w:val="009378FA"/>
    <w:rsid w:val="00941967"/>
    <w:rsid w:val="00961AA3"/>
    <w:rsid w:val="00966C71"/>
    <w:rsid w:val="009743AD"/>
    <w:rsid w:val="00982555"/>
    <w:rsid w:val="0098460F"/>
    <w:rsid w:val="00994F7E"/>
    <w:rsid w:val="009A294B"/>
    <w:rsid w:val="009B2D9F"/>
    <w:rsid w:val="009C5AD6"/>
    <w:rsid w:val="009D155F"/>
    <w:rsid w:val="009E08FF"/>
    <w:rsid w:val="009F142C"/>
    <w:rsid w:val="00A0116B"/>
    <w:rsid w:val="00A02910"/>
    <w:rsid w:val="00A073DE"/>
    <w:rsid w:val="00A1735C"/>
    <w:rsid w:val="00A22A05"/>
    <w:rsid w:val="00A25094"/>
    <w:rsid w:val="00A3214A"/>
    <w:rsid w:val="00A44BFA"/>
    <w:rsid w:val="00A53C11"/>
    <w:rsid w:val="00A7313E"/>
    <w:rsid w:val="00A82DF9"/>
    <w:rsid w:val="00A91BB0"/>
    <w:rsid w:val="00AA16AA"/>
    <w:rsid w:val="00AA6769"/>
    <w:rsid w:val="00AD171D"/>
    <w:rsid w:val="00AD4D8B"/>
    <w:rsid w:val="00AF47E1"/>
    <w:rsid w:val="00B0110E"/>
    <w:rsid w:val="00B03A5D"/>
    <w:rsid w:val="00B03A96"/>
    <w:rsid w:val="00B046C1"/>
    <w:rsid w:val="00B262A1"/>
    <w:rsid w:val="00B278B6"/>
    <w:rsid w:val="00B40C78"/>
    <w:rsid w:val="00B44E64"/>
    <w:rsid w:val="00B5019A"/>
    <w:rsid w:val="00B8301F"/>
    <w:rsid w:val="00B93C70"/>
    <w:rsid w:val="00B94501"/>
    <w:rsid w:val="00B9656A"/>
    <w:rsid w:val="00BB2E07"/>
    <w:rsid w:val="00BB6641"/>
    <w:rsid w:val="00BB70C1"/>
    <w:rsid w:val="00BC356C"/>
    <w:rsid w:val="00BD430C"/>
    <w:rsid w:val="00BD5017"/>
    <w:rsid w:val="00BE0450"/>
    <w:rsid w:val="00BF0A50"/>
    <w:rsid w:val="00BF15BD"/>
    <w:rsid w:val="00BF1D3C"/>
    <w:rsid w:val="00C0128A"/>
    <w:rsid w:val="00C06872"/>
    <w:rsid w:val="00C11FD7"/>
    <w:rsid w:val="00C129C3"/>
    <w:rsid w:val="00C17E2A"/>
    <w:rsid w:val="00C3107D"/>
    <w:rsid w:val="00C717EC"/>
    <w:rsid w:val="00C82CFC"/>
    <w:rsid w:val="00CA2B5D"/>
    <w:rsid w:val="00CA6231"/>
    <w:rsid w:val="00CB08CC"/>
    <w:rsid w:val="00CB2D0F"/>
    <w:rsid w:val="00CB48C7"/>
    <w:rsid w:val="00CB74E1"/>
    <w:rsid w:val="00CD4A2A"/>
    <w:rsid w:val="00CD550F"/>
    <w:rsid w:val="00CE5FD3"/>
    <w:rsid w:val="00CE6774"/>
    <w:rsid w:val="00D120AD"/>
    <w:rsid w:val="00D155FF"/>
    <w:rsid w:val="00D27DC3"/>
    <w:rsid w:val="00D3514E"/>
    <w:rsid w:val="00D3577C"/>
    <w:rsid w:val="00D41765"/>
    <w:rsid w:val="00D43AC0"/>
    <w:rsid w:val="00D51B44"/>
    <w:rsid w:val="00D8019B"/>
    <w:rsid w:val="00D91DF7"/>
    <w:rsid w:val="00D96F63"/>
    <w:rsid w:val="00DA244D"/>
    <w:rsid w:val="00DA26C8"/>
    <w:rsid w:val="00DB5326"/>
    <w:rsid w:val="00DC17D5"/>
    <w:rsid w:val="00DE7105"/>
    <w:rsid w:val="00DF42AA"/>
    <w:rsid w:val="00E0244C"/>
    <w:rsid w:val="00E07205"/>
    <w:rsid w:val="00E2009E"/>
    <w:rsid w:val="00E2212B"/>
    <w:rsid w:val="00E22C5A"/>
    <w:rsid w:val="00E232D4"/>
    <w:rsid w:val="00E331D9"/>
    <w:rsid w:val="00E601B6"/>
    <w:rsid w:val="00E76176"/>
    <w:rsid w:val="00E87096"/>
    <w:rsid w:val="00E97F82"/>
    <w:rsid w:val="00EA62E2"/>
    <w:rsid w:val="00EB0100"/>
    <w:rsid w:val="00ED0A77"/>
    <w:rsid w:val="00ED0F9A"/>
    <w:rsid w:val="00ED219F"/>
    <w:rsid w:val="00F01ADB"/>
    <w:rsid w:val="00F05F1A"/>
    <w:rsid w:val="00F1179F"/>
    <w:rsid w:val="00F208E3"/>
    <w:rsid w:val="00F21A96"/>
    <w:rsid w:val="00F235D6"/>
    <w:rsid w:val="00F32580"/>
    <w:rsid w:val="00F342F4"/>
    <w:rsid w:val="00F50C0C"/>
    <w:rsid w:val="00F616CA"/>
    <w:rsid w:val="00F66CE1"/>
    <w:rsid w:val="00F70844"/>
    <w:rsid w:val="00F91F2D"/>
    <w:rsid w:val="00FA0DEA"/>
    <w:rsid w:val="00FB61C0"/>
    <w:rsid w:val="00FC3EAC"/>
    <w:rsid w:val="00FC4700"/>
    <w:rsid w:val="00FC7D63"/>
    <w:rsid w:val="00FD60CF"/>
    <w:rsid w:val="00FE4AFC"/>
    <w:rsid w:val="00FF288F"/>
    <w:rsid w:val="00FF6B06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elementarymathmaniac.blogspot.com/2014/04/teaching-math-with-you-tube-videos.html" TargetMode="External"/><Relationship Id="rId13" Type="http://schemas.openxmlformats.org/officeDocument/2006/relationships/hyperlink" Target="https://education.com/worksheet/article/bubbles-addition-regrouping-second/?source=related_materials&amp;order=3" TargetMode="External"/><Relationship Id="rId18" Type="http://schemas.openxmlformats.org/officeDocument/2006/relationships/hyperlink" Target="https://www.trueaimeducation.com/math-games-addition-and-subtraction-game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udy.com/academy/lesson/2-3-digit-addition-without-regrouping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achstarter.com/blog/10-easy-simple-addition-activities-kids/" TargetMode="External"/><Relationship Id="rId17" Type="http://schemas.openxmlformats.org/officeDocument/2006/relationships/hyperlink" Target="https://education.com/resources/addition-within-20/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education.com/resources/addition-within-10/" TargetMode="External"/><Relationship Id="rId20" Type="http://schemas.openxmlformats.org/officeDocument/2006/relationships/hyperlink" Target="https://education.com/worksheet/article/bubbles-addition-regrouping-second/?source=related_materials&amp;order=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ueaimeducation.com/math-games-addition-and-subtraction-game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heelementarymathmaniac.blogspot.com/2014/04/teaching-math-with-you-tube-videos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ducation.com/resources/addition-within-20/" TargetMode="External"/><Relationship Id="rId19" Type="http://schemas.openxmlformats.org/officeDocument/2006/relationships/hyperlink" Target="https://teachstarter.com/blog/10-easy-simple-addition-activities-ki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ion.com/resources/addition-within-10/" TargetMode="External"/><Relationship Id="rId14" Type="http://schemas.openxmlformats.org/officeDocument/2006/relationships/hyperlink" Target="https://study.com/academy/lesson/2-3-digit-addition-without-regrouping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35B84"/>
    <w:rsid w:val="000E3902"/>
    <w:rsid w:val="00232095"/>
    <w:rsid w:val="00420093"/>
    <w:rsid w:val="004A008E"/>
    <w:rsid w:val="004A1DF8"/>
    <w:rsid w:val="005A0855"/>
    <w:rsid w:val="00805105"/>
    <w:rsid w:val="008067C3"/>
    <w:rsid w:val="00816166"/>
    <w:rsid w:val="008B349E"/>
    <w:rsid w:val="00AB2F7D"/>
    <w:rsid w:val="00C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4355</TotalTime>
  <Pages>4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78</cp:revision>
  <cp:lastPrinted>2018-07-13T09:19:00Z</cp:lastPrinted>
  <dcterms:created xsi:type="dcterms:W3CDTF">2018-07-17T03:05:00Z</dcterms:created>
  <dcterms:modified xsi:type="dcterms:W3CDTF">2018-08-01T13:47:00Z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