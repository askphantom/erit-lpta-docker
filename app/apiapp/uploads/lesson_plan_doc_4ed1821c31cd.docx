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7437F5B9" w:rsidR="00C17E2A" w:rsidRPr="009260D0" w:rsidRDefault="00850A7B" w:rsidP="00452D1F">
            <w:pPr>
              <w:pStyle w:val="Title"/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>writing autobiographies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7-27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68B7E8CF" w:rsidR="00C17E2A" w:rsidRDefault="005470EF">
                <w:pPr>
                  <w:pStyle w:val="Date"/>
                </w:pPr>
                <w:r>
                  <w:t>7.27.2019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7E1C48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7E1C48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Overview</w:t>
            </w:r>
          </w:p>
        </w:tc>
      </w:tr>
      <w:tr w:rsidR="00C17E2A" w:rsidRPr="007E1C48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7E1C48" w14:paraId="32BF30BB" w14:textId="77777777">
              <w:tc>
                <w:tcPr>
                  <w:tcW w:w="5000" w:type="pct"/>
                </w:tcPr>
                <w:p w14:paraId="0EB4376E" w14:textId="5FE98623" w:rsidR="00C17E2A" w:rsidRPr="007E1C48" w:rsidRDefault="00B36C8F">
                  <w:r w:rsidRPr="007E1C48">
                    <w:t xml:space="preserve">English </w:t>
                  </w:r>
                </w:p>
              </w:tc>
            </w:tr>
            <w:tr w:rsidR="00C17E2A" w:rsidRPr="007E1C48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7E1C48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7E1C48" w:rsidRDefault="00D27DC3">
                      <w:r w:rsidRPr="007E1C48">
                        <w:t>[Instructor Name]</w:t>
                      </w:r>
                    </w:p>
                  </w:tc>
                </w:sdtContent>
              </w:sdt>
            </w:tr>
            <w:tr w:rsidR="00C17E2A" w:rsidRPr="007E1C48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7E1C48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3335C4DE" w:rsidR="00C17E2A" w:rsidRPr="007E1C48" w:rsidRDefault="009C6ED3">
                  <w:r>
                    <w:t>5</w:t>
                  </w:r>
                </w:p>
              </w:tc>
            </w:tr>
          </w:tbl>
          <w:p w14:paraId="4CAC6574" w14:textId="77777777" w:rsidR="00C17E2A" w:rsidRPr="007E1C48" w:rsidRDefault="00C17E2A"/>
        </w:tc>
        <w:tc>
          <w:tcPr>
            <w:tcW w:w="152" w:type="pct"/>
          </w:tcPr>
          <w:p w14:paraId="0CBCE437" w14:textId="77777777" w:rsidR="00C17E2A" w:rsidRPr="007E1C48" w:rsidRDefault="00C17E2A"/>
        </w:tc>
        <w:tc>
          <w:tcPr>
            <w:tcW w:w="3895" w:type="pct"/>
          </w:tcPr>
          <w:p w14:paraId="2971807D" w14:textId="77777777" w:rsidR="000A37E8" w:rsidRPr="007E1C48" w:rsidRDefault="000A37E8">
            <w:r w:rsidRPr="007E1C48">
              <w:t>This lesson plan covers teaching content for;</w:t>
            </w:r>
          </w:p>
          <w:p w14:paraId="458BD9FD" w14:textId="6B2F1328" w:rsidR="00FF4047" w:rsidRPr="007E1C48" w:rsidRDefault="005470EF" w:rsidP="00054F58">
            <w:pPr>
              <w:pStyle w:val="ListParagraph"/>
              <w:numPr>
                <w:ilvl w:val="0"/>
                <w:numId w:val="2"/>
              </w:numPr>
              <w:ind w:left="518" w:hanging="180"/>
            </w:pPr>
            <w:r>
              <w:t xml:space="preserve">Learning to </w:t>
            </w:r>
            <w:r w:rsidR="00054F58">
              <w:t>about writing autobiographies</w:t>
            </w:r>
          </w:p>
        </w:tc>
      </w:tr>
    </w:tbl>
    <w:p w14:paraId="44024CC7" w14:textId="16E57A5B" w:rsidR="00C17E2A" w:rsidRPr="007E1C48" w:rsidRDefault="00196867">
      <w:pPr>
        <w:pStyle w:val="NoSpacing"/>
      </w:pPr>
      <w:r w:rsidRPr="007E1C48"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950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3EFD146E" w14:textId="77777777" w:rsidR="00785D28" w:rsidRPr="00311985" w:rsidRDefault="00785D28" w:rsidP="00311985">
                                  <w:pPr>
                                    <w:pStyle w:val="ListBullet"/>
                                  </w:pPr>
                                  <w:r w:rsidRPr="00311985">
                                    <w:t>Selection of autobiographies for reference</w:t>
                                  </w:r>
                                </w:p>
                                <w:p w14:paraId="0E059BD4" w14:textId="77777777" w:rsidR="00785D28" w:rsidRPr="00311985" w:rsidRDefault="00785D28" w:rsidP="00311985">
                                  <w:pPr>
                                    <w:pStyle w:val="ListBullet"/>
                                  </w:pPr>
                                  <w:r w:rsidRPr="00311985">
                                    <w:t>Birth Certificate Worksheet printable</w:t>
                                  </w:r>
                                </w:p>
                                <w:p w14:paraId="0837BBA8" w14:textId="77777777" w:rsidR="00785D28" w:rsidRPr="00311985" w:rsidRDefault="00785D28" w:rsidP="00311985">
                                  <w:pPr>
                                    <w:pStyle w:val="ListBullet"/>
                                  </w:pPr>
                                  <w:r w:rsidRPr="00311985">
                                    <w:t>My Family Writing Prompt printable</w:t>
                                  </w:r>
                                </w:p>
                                <w:p w14:paraId="5D26D2E1" w14:textId="77777777" w:rsidR="00785D28" w:rsidRPr="00311985" w:rsidRDefault="00785D28" w:rsidP="00311985">
                                  <w:pPr>
                                    <w:pStyle w:val="ListBullet"/>
                                  </w:pPr>
                                  <w:r w:rsidRPr="00311985">
                                    <w:t>A Friend Writing Prompt printable</w:t>
                                  </w:r>
                                </w:p>
                                <w:p w14:paraId="3574DA14" w14:textId="77777777" w:rsidR="00785D28" w:rsidRPr="00311985" w:rsidRDefault="00785D28" w:rsidP="00311985">
                                  <w:pPr>
                                    <w:pStyle w:val="ListBullet"/>
                                  </w:pPr>
                                  <w:r w:rsidRPr="00311985">
                                    <w:t>The Folks in My Neighborhood Worksheet printable</w:t>
                                  </w:r>
                                </w:p>
                                <w:p w14:paraId="3CE9B69C" w14:textId="77777777" w:rsidR="00785D28" w:rsidRPr="00311985" w:rsidRDefault="00785D28" w:rsidP="00311985">
                                  <w:pPr>
                                    <w:pStyle w:val="ListBullet"/>
                                  </w:pPr>
                                  <w:r w:rsidRPr="00311985">
                                    <w:t>Pencils or pens</w:t>
                                  </w:r>
                                </w:p>
                                <w:p w14:paraId="6D0F5A15" w14:textId="77777777" w:rsidR="00785D28" w:rsidRPr="00311985" w:rsidRDefault="00785D28" w:rsidP="00311985">
                                  <w:pPr>
                                    <w:pStyle w:val="ListBullet"/>
                                  </w:pPr>
                                  <w:r w:rsidRPr="00311985">
                                    <w:t>Notebook paper</w:t>
                                  </w:r>
                                </w:p>
                                <w:p w14:paraId="00FFC88D" w14:textId="77777777" w:rsidR="00785D28" w:rsidRPr="00311985" w:rsidRDefault="00785D28" w:rsidP="00311985">
                                  <w:pPr>
                                    <w:pStyle w:val="ListBullet"/>
                                  </w:pPr>
                                  <w:r w:rsidRPr="00311985">
                                    <w:t>Optional: Timeline Graphic Organizer printable</w:t>
                                  </w:r>
                                </w:p>
                                <w:p w14:paraId="6FBD7281" w14:textId="77777777" w:rsidR="00785D28" w:rsidRPr="00311985" w:rsidRDefault="00785D28" w:rsidP="00311985">
                                  <w:pPr>
                                    <w:pStyle w:val="ListBullet"/>
                                  </w:pPr>
                                  <w:r w:rsidRPr="00311985">
                                    <w:t>Optional: Supplies for scrapbooks</w:t>
                                  </w:r>
                                </w:p>
                                <w:p w14:paraId="4BE61749" w14:textId="4CB7B0F6" w:rsidR="00EA3A1A" w:rsidRPr="00785D28" w:rsidRDefault="00785D28" w:rsidP="00311985">
                                  <w:pPr>
                                    <w:pStyle w:val="ListBullet"/>
                                    <w:rPr>
                                      <w:lang w:val="en-GB"/>
                                    </w:rPr>
                                  </w:pPr>
                                  <w:r w:rsidRPr="00311985">
                                    <w:t>Optional: Computers for student use, if you want students to type their final autobiographies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67A23A8" w14:textId="77777777" w:rsidR="00746E72" w:rsidRDefault="000B3B12" w:rsidP="00746E72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746E72">
                                      <w:rPr>
                                        <w:rStyle w:val="Hyperlink"/>
                                      </w:rPr>
                                      <w:t>https://www.myenglishpages.com/blog/writing-an-autobiography/</w:t>
                                    </w:r>
                                  </w:hyperlink>
                                </w:p>
                                <w:p w14:paraId="66B69389" w14:textId="77777777" w:rsidR="00746E72" w:rsidRDefault="000B3B12" w:rsidP="00746E72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746E72">
                                      <w:rPr>
                                        <w:rStyle w:val="Hyperlink"/>
                                      </w:rPr>
                                      <w:t>https://www.education.com/lesson-plan/my-life-story/</w:t>
                                    </w:r>
                                  </w:hyperlink>
                                </w:p>
                                <w:p w14:paraId="0546CEC2" w14:textId="77777777" w:rsidR="00746E72" w:rsidRDefault="000B3B12" w:rsidP="00746E72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746E72">
                                      <w:rPr>
                                        <w:rStyle w:val="Hyperlink"/>
                                      </w:rPr>
                                      <w:t>https://study.com/academy/lesson/autobiography-lesson-plan.html</w:t>
                                    </w:r>
                                  </w:hyperlink>
                                </w:p>
                                <w:p w14:paraId="08768FBE" w14:textId="77777777" w:rsidR="00746E72" w:rsidRDefault="000B3B12" w:rsidP="00746E72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746E72">
                                      <w:rPr>
                                        <w:rStyle w:val="Hyperlink"/>
                                      </w:rPr>
                                      <w:t>https://study.com/academy/lesson/writing-an-autobiography-lesson-plan.html</w:t>
                                    </w:r>
                                  </w:hyperlink>
                                </w:p>
                                <w:p w14:paraId="47752664" w14:textId="77777777" w:rsidR="00746E72" w:rsidRDefault="000B3B12" w:rsidP="00746E72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746E72">
                                      <w:rPr>
                                        <w:rStyle w:val="Hyperlink"/>
                                      </w:rPr>
                                      <w:t>https://www.brighthubeducation.com/high-school-english-lessons/64241-write-an-autobiography-lesson/</w:t>
                                    </w:r>
                                  </w:hyperlink>
                                </w:p>
                                <w:p w14:paraId="266D3DBF" w14:textId="35733107" w:rsidR="00EA41D6" w:rsidRDefault="00EA41D6" w:rsidP="00EA41D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66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47EAB48C" w14:textId="77777777" w:rsidR="00B93FEC" w:rsidRDefault="00B93FEC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950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3EFD146E" w14:textId="77777777" w:rsidR="00785D28" w:rsidRPr="00311985" w:rsidRDefault="00785D28" w:rsidP="00311985">
                            <w:pPr>
                              <w:pStyle w:val="ListBullet"/>
                            </w:pPr>
                            <w:r w:rsidRPr="00311985">
                              <w:t>Selection of autobiographies for reference</w:t>
                            </w:r>
                          </w:p>
                          <w:p w14:paraId="0E059BD4" w14:textId="77777777" w:rsidR="00785D28" w:rsidRPr="00311985" w:rsidRDefault="00785D28" w:rsidP="00311985">
                            <w:pPr>
                              <w:pStyle w:val="ListBullet"/>
                            </w:pPr>
                            <w:r w:rsidRPr="00311985">
                              <w:t>Birth Certificate Worksheet printable</w:t>
                            </w:r>
                          </w:p>
                          <w:p w14:paraId="0837BBA8" w14:textId="77777777" w:rsidR="00785D28" w:rsidRPr="00311985" w:rsidRDefault="00785D28" w:rsidP="00311985">
                            <w:pPr>
                              <w:pStyle w:val="ListBullet"/>
                            </w:pPr>
                            <w:r w:rsidRPr="00311985">
                              <w:t>My Family Writing Prompt printable</w:t>
                            </w:r>
                          </w:p>
                          <w:p w14:paraId="5D26D2E1" w14:textId="77777777" w:rsidR="00785D28" w:rsidRPr="00311985" w:rsidRDefault="00785D28" w:rsidP="00311985">
                            <w:pPr>
                              <w:pStyle w:val="ListBullet"/>
                            </w:pPr>
                            <w:r w:rsidRPr="00311985">
                              <w:t>A Friend Writing Prompt printable</w:t>
                            </w:r>
                          </w:p>
                          <w:p w14:paraId="3574DA14" w14:textId="77777777" w:rsidR="00785D28" w:rsidRPr="00311985" w:rsidRDefault="00785D28" w:rsidP="00311985">
                            <w:pPr>
                              <w:pStyle w:val="ListBullet"/>
                            </w:pPr>
                            <w:r w:rsidRPr="00311985">
                              <w:t>The Folks in My Neighborhood Worksheet printable</w:t>
                            </w:r>
                          </w:p>
                          <w:p w14:paraId="3CE9B69C" w14:textId="77777777" w:rsidR="00785D28" w:rsidRPr="00311985" w:rsidRDefault="00785D28" w:rsidP="00311985">
                            <w:pPr>
                              <w:pStyle w:val="ListBullet"/>
                            </w:pPr>
                            <w:r w:rsidRPr="00311985">
                              <w:t>Pencils or pens</w:t>
                            </w:r>
                          </w:p>
                          <w:p w14:paraId="6D0F5A15" w14:textId="77777777" w:rsidR="00785D28" w:rsidRPr="00311985" w:rsidRDefault="00785D28" w:rsidP="00311985">
                            <w:pPr>
                              <w:pStyle w:val="ListBullet"/>
                            </w:pPr>
                            <w:r w:rsidRPr="00311985">
                              <w:t>Notebook paper</w:t>
                            </w:r>
                          </w:p>
                          <w:p w14:paraId="00FFC88D" w14:textId="77777777" w:rsidR="00785D28" w:rsidRPr="00311985" w:rsidRDefault="00785D28" w:rsidP="00311985">
                            <w:pPr>
                              <w:pStyle w:val="ListBullet"/>
                            </w:pPr>
                            <w:r w:rsidRPr="00311985">
                              <w:t>Optional: Timeline Graphic Organizer printable</w:t>
                            </w:r>
                          </w:p>
                          <w:p w14:paraId="6FBD7281" w14:textId="77777777" w:rsidR="00785D28" w:rsidRPr="00311985" w:rsidRDefault="00785D28" w:rsidP="00311985">
                            <w:pPr>
                              <w:pStyle w:val="ListBullet"/>
                            </w:pPr>
                            <w:r w:rsidRPr="00311985">
                              <w:t>Optional: Supplies for scrapbooks</w:t>
                            </w:r>
                          </w:p>
                          <w:p w14:paraId="4BE61749" w14:textId="4CB7B0F6" w:rsidR="00EA3A1A" w:rsidRPr="00785D28" w:rsidRDefault="00785D28" w:rsidP="00311985">
                            <w:pPr>
                              <w:pStyle w:val="ListBullet"/>
                              <w:rPr>
                                <w:lang w:val="en-GB"/>
                              </w:rPr>
                            </w:pPr>
                            <w:r w:rsidRPr="00311985">
                              <w:t>Optional: Computers for student use, if you want students to type their final autobiographies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67A23A8" w14:textId="77777777" w:rsidR="00746E72" w:rsidRDefault="000B3B12" w:rsidP="00746E72">
                            <w:pPr>
                              <w:pStyle w:val="ListBullet"/>
                            </w:pPr>
                            <w:hyperlink r:id="rId13" w:history="1">
                              <w:r w:rsidR="00746E72">
                                <w:rPr>
                                  <w:rStyle w:val="Hyperlink"/>
                                </w:rPr>
                                <w:t>https://www.myenglishpages.com/blog/writing-an-autobiography/</w:t>
                              </w:r>
                            </w:hyperlink>
                          </w:p>
                          <w:p w14:paraId="66B69389" w14:textId="77777777" w:rsidR="00746E72" w:rsidRDefault="000B3B12" w:rsidP="00746E72">
                            <w:pPr>
                              <w:pStyle w:val="ListBullet"/>
                            </w:pPr>
                            <w:hyperlink r:id="rId14" w:history="1">
                              <w:r w:rsidR="00746E72">
                                <w:rPr>
                                  <w:rStyle w:val="Hyperlink"/>
                                </w:rPr>
                                <w:t>https://www.education.com/lesson-plan/my-life-story/</w:t>
                              </w:r>
                            </w:hyperlink>
                          </w:p>
                          <w:p w14:paraId="0546CEC2" w14:textId="77777777" w:rsidR="00746E72" w:rsidRDefault="000B3B12" w:rsidP="00746E72">
                            <w:pPr>
                              <w:pStyle w:val="ListBullet"/>
                            </w:pPr>
                            <w:hyperlink r:id="rId15" w:history="1">
                              <w:r w:rsidR="00746E72">
                                <w:rPr>
                                  <w:rStyle w:val="Hyperlink"/>
                                </w:rPr>
                                <w:t>https://study.com/academy/lesson/autobiography-lesson-plan.html</w:t>
                              </w:r>
                            </w:hyperlink>
                          </w:p>
                          <w:p w14:paraId="08768FBE" w14:textId="77777777" w:rsidR="00746E72" w:rsidRDefault="000B3B12" w:rsidP="00746E72">
                            <w:pPr>
                              <w:pStyle w:val="ListBullet"/>
                            </w:pPr>
                            <w:hyperlink r:id="rId16" w:history="1">
                              <w:r w:rsidR="00746E72">
                                <w:rPr>
                                  <w:rStyle w:val="Hyperlink"/>
                                </w:rPr>
                                <w:t>https://study.com/academy/lesson/writing-an-autobiography-lesson-plan.html</w:t>
                              </w:r>
                            </w:hyperlink>
                          </w:p>
                          <w:p w14:paraId="47752664" w14:textId="77777777" w:rsidR="00746E72" w:rsidRDefault="000B3B12" w:rsidP="00746E72">
                            <w:pPr>
                              <w:pStyle w:val="ListBullet"/>
                            </w:pPr>
                            <w:hyperlink r:id="rId17" w:history="1">
                              <w:r w:rsidR="00746E72">
                                <w:rPr>
                                  <w:rStyle w:val="Hyperlink"/>
                                </w:rPr>
                                <w:t>https://www.brighthubeducation.com/high-school-english-lessons/64241-write-an-autobiography-lesson/</w:t>
                              </w:r>
                            </w:hyperlink>
                          </w:p>
                          <w:p w14:paraId="266D3DBF" w14:textId="35733107" w:rsidR="00EA41D6" w:rsidRDefault="00EA41D6" w:rsidP="00EA41D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66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47EAB48C" w14:textId="77777777" w:rsidR="00B93FEC" w:rsidRDefault="00B93FEC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7E1C48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7E1C48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7E1C48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7E1C48" w:rsidRDefault="00D27DC3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Objectives</w:t>
            </w:r>
          </w:p>
          <w:p w14:paraId="0ABE148F" w14:textId="403E579E" w:rsidR="001D4D95" w:rsidRPr="007E1C48" w:rsidRDefault="00AD5265" w:rsidP="00120253">
            <w:r w:rsidRPr="007E1C48">
              <w:t>Students should be able to;</w:t>
            </w:r>
          </w:p>
          <w:p w14:paraId="129C580D" w14:textId="77777777" w:rsidR="001D05C3" w:rsidRPr="001D05C3" w:rsidRDefault="001D05C3" w:rsidP="001D05C3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lang w:val="en-GB"/>
              </w:rPr>
            </w:pPr>
            <w:r w:rsidRPr="001D05C3">
              <w:rPr>
                <w:lang w:val="en-GB"/>
              </w:rPr>
              <w:t>Learn about the process of writing; brainstorm ideas, write draft, revise, edit, finalize draft, and share work</w:t>
            </w:r>
          </w:p>
          <w:p w14:paraId="12EA93B6" w14:textId="5532B9D6" w:rsidR="001D05C3" w:rsidRPr="001D05C3" w:rsidRDefault="001D05C3" w:rsidP="001D05C3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lang w:val="en-GB"/>
              </w:rPr>
            </w:pPr>
            <w:r w:rsidRPr="001D05C3">
              <w:rPr>
                <w:lang w:val="en-GB"/>
              </w:rPr>
              <w:t xml:space="preserve">Be able to write effectively and with detail about their personal history (family, friends, </w:t>
            </w:r>
            <w:r w:rsidR="003237E6" w:rsidRPr="001D05C3">
              <w:rPr>
                <w:lang w:val="en-GB"/>
              </w:rPr>
              <w:t>neighbourhood</w:t>
            </w:r>
            <w:r w:rsidRPr="001D05C3">
              <w:rPr>
                <w:lang w:val="en-GB"/>
              </w:rPr>
              <w:t>), growth, and goals over time</w:t>
            </w:r>
          </w:p>
          <w:p w14:paraId="4C316E4E" w14:textId="77777777" w:rsidR="001D05C3" w:rsidRPr="001D05C3" w:rsidRDefault="001D05C3" w:rsidP="001D05C3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lang w:val="en-GB"/>
              </w:rPr>
            </w:pPr>
            <w:r w:rsidRPr="001D05C3">
              <w:rPr>
                <w:lang w:val="en-GB"/>
              </w:rPr>
              <w:t>Read and critique published autobiographies to help understand effective writing techniques used</w:t>
            </w:r>
          </w:p>
          <w:p w14:paraId="1F61813A" w14:textId="77777777" w:rsidR="001D05C3" w:rsidRPr="001D05C3" w:rsidRDefault="001D05C3" w:rsidP="001D05C3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lang w:val="en-GB"/>
              </w:rPr>
            </w:pPr>
            <w:r w:rsidRPr="001D05C3">
              <w:rPr>
                <w:lang w:val="en-GB"/>
              </w:rPr>
              <w:t>Read and respectfully critique the work of their peers</w:t>
            </w:r>
          </w:p>
          <w:p w14:paraId="7AA74E35" w14:textId="77777777" w:rsidR="001D05C3" w:rsidRPr="001D05C3" w:rsidRDefault="001D05C3" w:rsidP="001D05C3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lang w:val="en-GB"/>
              </w:rPr>
            </w:pPr>
            <w:r w:rsidRPr="001D05C3">
              <w:rPr>
                <w:lang w:val="en-GB"/>
              </w:rPr>
              <w:t>Complete final product as a published piece</w:t>
            </w:r>
          </w:p>
          <w:p w14:paraId="54E766FC" w14:textId="586D5A4E" w:rsidR="00D914D8" w:rsidRPr="007E1C48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7E1C4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26B952D2" w14:textId="77777777" w:rsidR="000D5C7D" w:rsidRDefault="000D5C7D" w:rsidP="000D5C7D">
            <w:pPr>
              <w:pStyle w:val="ListParagraph"/>
              <w:numPr>
                <w:ilvl w:val="0"/>
                <w:numId w:val="21"/>
              </w:numPr>
              <w:ind w:left="180" w:hanging="180"/>
              <w:outlineLvl w:val="1"/>
              <w:rPr>
                <w:lang w:val="en-GB"/>
              </w:rPr>
            </w:pPr>
            <w:r w:rsidRPr="000D5C7D">
              <w:rPr>
                <w:lang w:val="en-GB"/>
              </w:rPr>
              <w:t xml:space="preserve">Is this story in good order? </w:t>
            </w:r>
          </w:p>
          <w:p w14:paraId="2489CF88" w14:textId="25ED96A7" w:rsidR="000D5C7D" w:rsidRPr="000D5C7D" w:rsidRDefault="000D5C7D" w:rsidP="000D5C7D">
            <w:pPr>
              <w:pStyle w:val="ListParagraph"/>
              <w:numPr>
                <w:ilvl w:val="0"/>
                <w:numId w:val="21"/>
              </w:numPr>
              <w:ind w:left="180" w:hanging="180"/>
              <w:outlineLvl w:val="1"/>
              <w:rPr>
                <w:lang w:val="en-GB"/>
              </w:rPr>
            </w:pPr>
            <w:r w:rsidRPr="000D5C7D">
              <w:rPr>
                <w:lang w:val="en-GB"/>
              </w:rPr>
              <w:t>Are the events in sequence?</w:t>
            </w:r>
          </w:p>
          <w:p w14:paraId="55EB67A7" w14:textId="77777777" w:rsidR="000D5C7D" w:rsidRPr="000D5C7D" w:rsidRDefault="000D5C7D" w:rsidP="000D5C7D">
            <w:pPr>
              <w:pStyle w:val="ListParagraph"/>
              <w:numPr>
                <w:ilvl w:val="0"/>
                <w:numId w:val="21"/>
              </w:numPr>
              <w:ind w:left="180" w:hanging="180"/>
              <w:outlineLvl w:val="1"/>
              <w:rPr>
                <w:lang w:val="en-GB"/>
              </w:rPr>
            </w:pPr>
            <w:r w:rsidRPr="000D5C7D">
              <w:rPr>
                <w:lang w:val="en-GB"/>
              </w:rPr>
              <w:lastRenderedPageBreak/>
              <w:t>How are the paragraphs? Are all the ideas about one subject or event grouped together?</w:t>
            </w:r>
          </w:p>
          <w:p w14:paraId="42F443F0" w14:textId="77777777" w:rsidR="000D5C7D" w:rsidRPr="000D5C7D" w:rsidRDefault="000D5C7D" w:rsidP="000D5C7D">
            <w:pPr>
              <w:pStyle w:val="ListParagraph"/>
              <w:numPr>
                <w:ilvl w:val="0"/>
                <w:numId w:val="21"/>
              </w:numPr>
              <w:ind w:left="180" w:hanging="180"/>
              <w:outlineLvl w:val="1"/>
              <w:rPr>
                <w:lang w:val="en-GB"/>
              </w:rPr>
            </w:pPr>
            <w:r w:rsidRPr="000D5C7D">
              <w:rPr>
                <w:lang w:val="en-GB"/>
              </w:rPr>
              <w:t>Does this story have a good beginning, middle, and end? Which parts, if any, need more information?</w:t>
            </w:r>
          </w:p>
          <w:p w14:paraId="2FDF38F6" w14:textId="77777777" w:rsidR="000D5C7D" w:rsidRPr="000D5C7D" w:rsidRDefault="000D5C7D" w:rsidP="000D5C7D">
            <w:pPr>
              <w:pStyle w:val="ListParagraph"/>
              <w:numPr>
                <w:ilvl w:val="0"/>
                <w:numId w:val="21"/>
              </w:numPr>
              <w:ind w:left="180" w:hanging="180"/>
              <w:outlineLvl w:val="1"/>
              <w:rPr>
                <w:lang w:val="en-GB"/>
              </w:rPr>
            </w:pPr>
            <w:r w:rsidRPr="000D5C7D">
              <w:rPr>
                <w:lang w:val="en-GB"/>
              </w:rPr>
              <w:t>Are there any parts of this story that could be left out? Why?</w:t>
            </w:r>
          </w:p>
          <w:p w14:paraId="219908FD" w14:textId="77777777" w:rsidR="000D5C7D" w:rsidRPr="000D5C7D" w:rsidRDefault="000D5C7D" w:rsidP="000D5C7D">
            <w:pPr>
              <w:pStyle w:val="ListParagraph"/>
              <w:numPr>
                <w:ilvl w:val="0"/>
                <w:numId w:val="21"/>
              </w:numPr>
              <w:ind w:left="180" w:hanging="180"/>
              <w:outlineLvl w:val="1"/>
              <w:rPr>
                <w:lang w:val="en-GB"/>
              </w:rPr>
            </w:pPr>
            <w:r w:rsidRPr="000D5C7D">
              <w:rPr>
                <w:lang w:val="en-GB"/>
              </w:rPr>
              <w:t>Does this story have well-structured sentences? Which need more work?</w:t>
            </w:r>
          </w:p>
          <w:p w14:paraId="06FAA0AA" w14:textId="77777777" w:rsidR="000D5C7D" w:rsidRPr="000D5C7D" w:rsidRDefault="000D5C7D" w:rsidP="000D5C7D">
            <w:pPr>
              <w:pStyle w:val="ListParagraph"/>
              <w:numPr>
                <w:ilvl w:val="0"/>
                <w:numId w:val="21"/>
              </w:numPr>
              <w:ind w:left="180" w:hanging="180"/>
              <w:outlineLvl w:val="1"/>
              <w:rPr>
                <w:lang w:val="en-GB"/>
              </w:rPr>
            </w:pPr>
            <w:r w:rsidRPr="000D5C7D">
              <w:rPr>
                <w:lang w:val="en-GB"/>
              </w:rPr>
              <w:t>Are there grammar mistakes?</w:t>
            </w:r>
          </w:p>
          <w:p w14:paraId="57F24990" w14:textId="77777777" w:rsidR="000D5C7D" w:rsidRPr="000D5C7D" w:rsidRDefault="000D5C7D" w:rsidP="000D5C7D">
            <w:pPr>
              <w:pStyle w:val="ListParagraph"/>
              <w:numPr>
                <w:ilvl w:val="0"/>
                <w:numId w:val="21"/>
              </w:numPr>
              <w:ind w:left="180" w:hanging="180"/>
              <w:outlineLvl w:val="1"/>
              <w:rPr>
                <w:lang w:val="en-GB"/>
              </w:rPr>
            </w:pPr>
            <w:r w:rsidRPr="000D5C7D">
              <w:rPr>
                <w:lang w:val="en-GB"/>
              </w:rPr>
              <w:t>Are there spelling mistakes?</w:t>
            </w:r>
          </w:p>
          <w:p w14:paraId="4C474FBA" w14:textId="36D48163" w:rsidR="003D159E" w:rsidRPr="000D5C7D" w:rsidRDefault="000D5C7D" w:rsidP="000D5C7D">
            <w:pPr>
              <w:pStyle w:val="ListParagraph"/>
              <w:numPr>
                <w:ilvl w:val="0"/>
                <w:numId w:val="21"/>
              </w:numPr>
              <w:ind w:left="180" w:hanging="180"/>
              <w:outlineLvl w:val="1"/>
              <w:rPr>
                <w:lang w:val="en-GB"/>
              </w:rPr>
            </w:pPr>
            <w:r w:rsidRPr="000D5C7D">
              <w:rPr>
                <w:lang w:val="en-GB"/>
              </w:rPr>
              <w:t>Does this writing make you feel any particular way? Why?</w:t>
            </w:r>
          </w:p>
          <w:p w14:paraId="775230DB" w14:textId="77777777" w:rsidR="00761F09" w:rsidRPr="007E1C48" w:rsidRDefault="00761F0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0E0D0C1" w14:textId="77777777" w:rsidR="00D12602" w:rsidRPr="007E1C48" w:rsidRDefault="00D12602" w:rsidP="00D12602">
            <w:pPr>
              <w:pStyle w:val="Heading2"/>
              <w:rPr>
                <w:b/>
                <w:bCs/>
              </w:rPr>
            </w:pPr>
            <w:r w:rsidRPr="007E1C48">
              <w:rPr>
                <w:b/>
                <w:bCs/>
              </w:rPr>
              <w:t>Summary</w:t>
            </w:r>
          </w:p>
          <w:p w14:paraId="02CB6B7A" w14:textId="1D64CC9B" w:rsidR="001D4D95" w:rsidRPr="007E1C48" w:rsidRDefault="00C00C0D" w:rsidP="001D4D95">
            <w:pPr>
              <w:numPr>
                <w:ilvl w:val="0"/>
                <w:numId w:val="3"/>
              </w:numPr>
              <w:ind w:left="180" w:hanging="180"/>
            </w:pPr>
            <w:r>
              <w:t> </w:t>
            </w:r>
            <w:r w:rsidR="000D5C7D">
              <w:t>Review what autobiographies her and why they are needed</w:t>
            </w:r>
          </w:p>
          <w:p w14:paraId="42C39D07" w14:textId="77777777" w:rsidR="001D4D95" w:rsidRPr="007E1C48" w:rsidRDefault="001D4D95" w:rsidP="001D4D95"/>
          <w:p w14:paraId="7683CE86" w14:textId="77777777" w:rsidR="001D4D95" w:rsidRPr="007E1C48" w:rsidRDefault="001D4D95" w:rsidP="001D4D95"/>
          <w:p w14:paraId="6C8FDF80" w14:textId="77777777" w:rsidR="001D4D95" w:rsidRPr="007E1C48" w:rsidRDefault="001D4D95" w:rsidP="001D4D95"/>
          <w:p w14:paraId="09613FE1" w14:textId="77777777" w:rsidR="001D4D95" w:rsidRPr="007E1C48" w:rsidRDefault="001D4D95" w:rsidP="001D4D95"/>
          <w:p w14:paraId="22A31125" w14:textId="18309E14" w:rsidR="00A71E70" w:rsidRPr="007E1C48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7E1C48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7E1C48" w:rsidRDefault="006513FB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Activity Starter/Instruction</w:t>
            </w:r>
          </w:p>
          <w:p w14:paraId="3122A956" w14:textId="77777777" w:rsidR="00E87D54" w:rsidRDefault="00E87D54" w:rsidP="00E87D54">
            <w:pPr>
              <w:pStyle w:val="ListParagraph"/>
              <w:numPr>
                <w:ilvl w:val="0"/>
                <w:numId w:val="17"/>
              </w:numPr>
              <w:ind w:left="233" w:hanging="220"/>
            </w:pPr>
            <w:r>
              <w:t>Explain the purpose of the lesson</w:t>
            </w:r>
          </w:p>
          <w:p w14:paraId="1B5054D1" w14:textId="77777777" w:rsidR="00E87D54" w:rsidRDefault="00E87D54" w:rsidP="00E87D54">
            <w:pPr>
              <w:pStyle w:val="ListParagraph"/>
              <w:numPr>
                <w:ilvl w:val="0"/>
                <w:numId w:val="17"/>
              </w:numPr>
              <w:ind w:left="233" w:hanging="220"/>
            </w:pPr>
            <w:r>
              <w:t>Review autobiographies that would be of interest to your students.</w:t>
            </w:r>
          </w:p>
          <w:p w14:paraId="4C230B15" w14:textId="50DA8B36" w:rsidR="00E87D54" w:rsidRDefault="00E87D54" w:rsidP="00E87D54">
            <w:pPr>
              <w:pStyle w:val="ListParagraph"/>
              <w:numPr>
                <w:ilvl w:val="0"/>
                <w:numId w:val="17"/>
              </w:numPr>
              <w:ind w:left="233" w:hanging="220"/>
            </w:pPr>
            <w:r>
              <w:t>Make class sets of some worksheets, which will help students generate ideas and support their writing</w:t>
            </w:r>
          </w:p>
          <w:p w14:paraId="6B1B7D7E" w14:textId="0B33558C" w:rsidR="00E87D54" w:rsidRDefault="00E87D54" w:rsidP="00E87D54">
            <w:pPr>
              <w:pStyle w:val="ListParagraph"/>
              <w:numPr>
                <w:ilvl w:val="0"/>
                <w:numId w:val="17"/>
              </w:numPr>
              <w:ind w:left="233" w:hanging="220"/>
            </w:pPr>
            <w:r>
              <w:t xml:space="preserve">If </w:t>
            </w:r>
            <w:r w:rsidRPr="00E87D54">
              <w:t>you want students to use the Timeline Graphic Organizer to outline their autobiography, make a class set of this printable as well.</w:t>
            </w:r>
          </w:p>
          <w:p w14:paraId="07BC48A1" w14:textId="77777777" w:rsidR="00E87D54" w:rsidRDefault="00E87D54" w:rsidP="00E87D54"/>
          <w:p w14:paraId="6E1F013E" w14:textId="2375F23F" w:rsidR="00FB30A1" w:rsidRPr="007E1C48" w:rsidRDefault="00FB30A1" w:rsidP="00FB30A1">
            <w:pPr>
              <w:pStyle w:val="ListParagraph"/>
              <w:ind w:left="0"/>
            </w:pPr>
            <w:r w:rsidRPr="007E1C48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674C429E" w:rsidR="00FB30A1" w:rsidRPr="007E1C48" w:rsidRDefault="00C40201" w:rsidP="00FB30A1">
            <w:pPr>
              <w:rPr>
                <w:b/>
              </w:rPr>
            </w:pPr>
            <w:r w:rsidRPr="007E1C48">
              <w:rPr>
                <w:b/>
              </w:rPr>
              <w:t>Day 2/ Lesson 2</w:t>
            </w:r>
            <w:r w:rsidR="00FB30A1" w:rsidRPr="007E1C48">
              <w:rPr>
                <w:b/>
              </w:rPr>
              <w:t>: 15 Mins</w:t>
            </w:r>
          </w:p>
          <w:p w14:paraId="5238DE37" w14:textId="77777777" w:rsidR="00E87D54" w:rsidRDefault="00E87D54" w:rsidP="00E87D54">
            <w:pPr>
              <w:pStyle w:val="ListParagraph"/>
              <w:numPr>
                <w:ilvl w:val="0"/>
                <w:numId w:val="38"/>
              </w:numPr>
              <w:ind w:left="240" w:hanging="240"/>
            </w:pPr>
            <w:r w:rsidRPr="00E87D54">
              <w:t xml:space="preserve">Discuss with students that family is important to shaping character, but individuals can also be influenced by people who aren't related to them. </w:t>
            </w:r>
          </w:p>
          <w:p w14:paraId="36575BED" w14:textId="026C2C5A" w:rsidR="00791E09" w:rsidRDefault="00E87D54" w:rsidP="00E87D54">
            <w:pPr>
              <w:pStyle w:val="ListParagraph"/>
              <w:numPr>
                <w:ilvl w:val="0"/>
                <w:numId w:val="38"/>
              </w:numPr>
              <w:ind w:left="240" w:hanging="240"/>
            </w:pPr>
            <w:r w:rsidRPr="00E87D54">
              <w:t>Ask students to complete A Friend Writing Prompt and The Folks in My Neighborhood Worksheet.</w:t>
            </w:r>
          </w:p>
          <w:p w14:paraId="17D49D60" w14:textId="77777777" w:rsidR="00E87D54" w:rsidRDefault="00E87D54" w:rsidP="00E87D54">
            <w:pPr>
              <w:pStyle w:val="ListParagraph"/>
              <w:numPr>
                <w:ilvl w:val="0"/>
                <w:numId w:val="38"/>
              </w:numPr>
              <w:ind w:left="240" w:hanging="240"/>
            </w:pPr>
            <w:r>
              <w:t>Students will</w:t>
            </w:r>
            <w:r w:rsidRPr="00E87D54">
              <w:t xml:space="preserve"> their responses to the writing prompts a</w:t>
            </w:r>
            <w:r>
              <w:t>nd worksheets completed so far.</w:t>
            </w:r>
          </w:p>
          <w:p w14:paraId="166096EB" w14:textId="77777777" w:rsidR="00E87D54" w:rsidRDefault="00E87D54" w:rsidP="00E87D54">
            <w:pPr>
              <w:pStyle w:val="ListParagraph"/>
              <w:numPr>
                <w:ilvl w:val="0"/>
                <w:numId w:val="38"/>
              </w:numPr>
              <w:ind w:left="240" w:hanging="240"/>
            </w:pPr>
            <w:r w:rsidRPr="00E87D54">
              <w:t xml:space="preserve">Students will write and describe their neighborhoods and significant relationships </w:t>
            </w:r>
            <w:r w:rsidRPr="00E87D54">
              <w:lastRenderedPageBreak/>
              <w:t xml:space="preserve">with family, friends, teachers, or community </w:t>
            </w:r>
            <w:r>
              <w:t>members as a way to write about</w:t>
            </w:r>
          </w:p>
          <w:p w14:paraId="0AEE1911" w14:textId="03D71864" w:rsidR="00E87D54" w:rsidRPr="007E1C48" w:rsidRDefault="00E87D54" w:rsidP="00E87D54">
            <w:pPr>
              <w:pStyle w:val="ListParagraph"/>
              <w:numPr>
                <w:ilvl w:val="0"/>
                <w:numId w:val="38"/>
              </w:numPr>
              <w:ind w:left="240" w:hanging="240"/>
            </w:pPr>
            <w:r>
              <w:t xml:space="preserve">Students will </w:t>
            </w:r>
            <w:r w:rsidRPr="00E87D54">
              <w:t>define how these people have impacted and influenced who they are today.</w:t>
            </w:r>
          </w:p>
          <w:p w14:paraId="2DF5F3F7" w14:textId="77777777" w:rsidR="000529DC" w:rsidRPr="007E1C48" w:rsidRDefault="00B30F64" w:rsidP="008F2C91">
            <w:pPr>
              <w:pStyle w:val="Heading1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Teacher Guide</w:t>
            </w:r>
          </w:p>
          <w:p w14:paraId="0D15FA0B" w14:textId="17A36405" w:rsidR="00B30F64" w:rsidRPr="007E1C48" w:rsidRDefault="00B30F64" w:rsidP="00CD4D2B">
            <w:pPr>
              <w:rPr>
                <w:b/>
              </w:rPr>
            </w:pPr>
            <w:r w:rsidRPr="007E1C48">
              <w:rPr>
                <w:b/>
              </w:rPr>
              <w:t>Day 3/ Lesson 3: 20mins</w:t>
            </w:r>
          </w:p>
          <w:p w14:paraId="3BE7628B" w14:textId="77777777" w:rsidR="00DD063D" w:rsidRDefault="00DD063D" w:rsidP="00DD063D">
            <w:pPr>
              <w:pStyle w:val="ListParagraph"/>
              <w:numPr>
                <w:ilvl w:val="0"/>
                <w:numId w:val="43"/>
              </w:numPr>
              <w:ind w:left="240" w:hanging="240"/>
            </w:pPr>
            <w:r w:rsidRPr="00DD063D">
              <w:t xml:space="preserve">Explain to the class that they will use their completed worksheets and writing prompt responses to complete the final draft of their autobiography. </w:t>
            </w:r>
          </w:p>
          <w:p w14:paraId="29CB37DE" w14:textId="77777777" w:rsidR="00DD063D" w:rsidRDefault="00DD063D" w:rsidP="00DD063D">
            <w:pPr>
              <w:pStyle w:val="ListParagraph"/>
              <w:numPr>
                <w:ilvl w:val="0"/>
                <w:numId w:val="43"/>
              </w:numPr>
              <w:ind w:left="240" w:hanging="240"/>
            </w:pPr>
            <w:r w:rsidRPr="00DD063D">
              <w:t xml:space="preserve">This piece will be peer reviewed and teacher reviewed before publishing. </w:t>
            </w:r>
          </w:p>
          <w:p w14:paraId="7F3E423B" w14:textId="77777777" w:rsidR="00DD063D" w:rsidRDefault="00DD063D" w:rsidP="00DD063D">
            <w:pPr>
              <w:pStyle w:val="ListParagraph"/>
              <w:numPr>
                <w:ilvl w:val="0"/>
                <w:numId w:val="43"/>
              </w:numPr>
              <w:ind w:left="240" w:hanging="240"/>
            </w:pPr>
            <w:r w:rsidRPr="00DD063D">
              <w:t xml:space="preserve">The time line and scrapbook pieces can be used to support their writing. </w:t>
            </w:r>
          </w:p>
          <w:p w14:paraId="74C8D357" w14:textId="77777777" w:rsidR="00DD063D" w:rsidRDefault="00DD063D" w:rsidP="00DD063D">
            <w:pPr>
              <w:pStyle w:val="ListParagraph"/>
              <w:numPr>
                <w:ilvl w:val="0"/>
                <w:numId w:val="43"/>
              </w:numPr>
              <w:ind w:left="240" w:hanging="240"/>
            </w:pPr>
            <w:r w:rsidRPr="00DD063D">
              <w:t>Outline the following writing process for students who need more guidance:</w:t>
            </w:r>
          </w:p>
          <w:p w14:paraId="2323B501" w14:textId="77777777" w:rsidR="006D0F1A" w:rsidRDefault="00DD063D" w:rsidP="006D0F1A">
            <w:pPr>
              <w:pStyle w:val="ListParagraph"/>
              <w:numPr>
                <w:ilvl w:val="0"/>
                <w:numId w:val="44"/>
              </w:numPr>
              <w:ind w:left="420" w:hanging="180"/>
            </w:pPr>
            <w:r>
              <w:t>Brainstorm a list of possible writing ideas and topics to provide focus for writing stories with more details</w:t>
            </w:r>
          </w:p>
          <w:p w14:paraId="49DCA84D" w14:textId="77777777" w:rsidR="006D0F1A" w:rsidRDefault="00DD063D" w:rsidP="006D0F1A">
            <w:pPr>
              <w:pStyle w:val="ListParagraph"/>
              <w:numPr>
                <w:ilvl w:val="0"/>
                <w:numId w:val="44"/>
              </w:numPr>
              <w:ind w:left="420" w:hanging="180"/>
            </w:pPr>
            <w:r>
              <w:t>Use worksheets and ten-minute sessions of directed writing for students having difficulty beginning their writing</w:t>
            </w:r>
          </w:p>
          <w:p w14:paraId="45E8455C" w14:textId="77777777" w:rsidR="006D0F1A" w:rsidRDefault="00DD063D" w:rsidP="006D0F1A">
            <w:pPr>
              <w:pStyle w:val="ListParagraph"/>
              <w:numPr>
                <w:ilvl w:val="0"/>
                <w:numId w:val="44"/>
              </w:numPr>
              <w:ind w:left="420" w:hanging="180"/>
            </w:pPr>
            <w:r>
              <w:t>Write first draft</w:t>
            </w:r>
          </w:p>
          <w:p w14:paraId="734F57B6" w14:textId="77777777" w:rsidR="006D0F1A" w:rsidRDefault="00DD063D" w:rsidP="006D0F1A">
            <w:pPr>
              <w:pStyle w:val="ListParagraph"/>
              <w:numPr>
                <w:ilvl w:val="0"/>
                <w:numId w:val="44"/>
              </w:numPr>
              <w:ind w:left="420" w:hanging="180"/>
            </w:pPr>
            <w:r>
              <w:t>Revise first drafts through peer conferences</w:t>
            </w:r>
          </w:p>
          <w:p w14:paraId="7399BDA9" w14:textId="77777777" w:rsidR="006D0F1A" w:rsidRDefault="00DD063D" w:rsidP="006D0F1A">
            <w:pPr>
              <w:pStyle w:val="ListParagraph"/>
              <w:numPr>
                <w:ilvl w:val="0"/>
                <w:numId w:val="44"/>
              </w:numPr>
              <w:ind w:left="420" w:hanging="180"/>
            </w:pPr>
            <w:r>
              <w:t>Edit revised work through teacher conferences</w:t>
            </w:r>
          </w:p>
          <w:p w14:paraId="6CC78EF4" w14:textId="1CEAB7CC" w:rsidR="00DD063D" w:rsidRPr="00DB3B98" w:rsidRDefault="00DD063D" w:rsidP="006D0F1A">
            <w:pPr>
              <w:pStyle w:val="ListParagraph"/>
              <w:numPr>
                <w:ilvl w:val="0"/>
                <w:numId w:val="44"/>
              </w:numPr>
              <w:ind w:left="420" w:hanging="180"/>
            </w:pPr>
            <w:r>
              <w:t>Share final drafts</w:t>
            </w:r>
          </w:p>
        </w:tc>
        <w:tc>
          <w:tcPr>
            <w:tcW w:w="118" w:type="pct"/>
          </w:tcPr>
          <w:p w14:paraId="3EC4062D" w14:textId="77777777" w:rsidR="00C17E2A" w:rsidRPr="007E1C48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7E1C48" w:rsidRDefault="00031953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Teacher Guide</w:t>
            </w:r>
          </w:p>
          <w:p w14:paraId="70819890" w14:textId="259DA0C0" w:rsidR="00031953" w:rsidRDefault="00C40201" w:rsidP="00031953">
            <w:pPr>
              <w:rPr>
                <w:b/>
              </w:rPr>
            </w:pPr>
            <w:r w:rsidRPr="007E1C48">
              <w:rPr>
                <w:b/>
              </w:rPr>
              <w:t>Day 1</w:t>
            </w:r>
            <w:r w:rsidR="00C05601">
              <w:rPr>
                <w:b/>
              </w:rPr>
              <w:t>/ Lesson 1: 20</w:t>
            </w:r>
            <w:r w:rsidR="00031953" w:rsidRPr="007E1C48">
              <w:rPr>
                <w:b/>
              </w:rPr>
              <w:t xml:space="preserve"> Mins</w:t>
            </w:r>
          </w:p>
          <w:p w14:paraId="0B9F43E5" w14:textId="77777777" w:rsidR="00E87D54" w:rsidRDefault="00E87D54" w:rsidP="00E87D54">
            <w:pPr>
              <w:pStyle w:val="ListParagraph"/>
              <w:numPr>
                <w:ilvl w:val="0"/>
                <w:numId w:val="36"/>
              </w:numPr>
              <w:ind w:left="300" w:hanging="300"/>
            </w:pPr>
            <w:r w:rsidRPr="00E87D54">
              <w:t xml:space="preserve">Explain the meaning and purpose of writing an autobiography. </w:t>
            </w:r>
          </w:p>
          <w:p w14:paraId="65008752" w14:textId="77777777" w:rsidR="00E87D54" w:rsidRDefault="00E87D54" w:rsidP="00E87D54">
            <w:pPr>
              <w:pStyle w:val="ListParagraph"/>
              <w:numPr>
                <w:ilvl w:val="0"/>
                <w:numId w:val="36"/>
              </w:numPr>
              <w:ind w:left="300" w:hanging="300"/>
            </w:pPr>
            <w:r w:rsidRPr="00E87D54">
              <w:t xml:space="preserve">If time allows, read aloud an autobiography or have students choose autobiographies to read on their own. </w:t>
            </w:r>
          </w:p>
          <w:p w14:paraId="1DF1F22A" w14:textId="43E47881" w:rsidR="00E87D54" w:rsidRDefault="00E87D54" w:rsidP="00E87D54">
            <w:pPr>
              <w:pStyle w:val="ListParagraph"/>
              <w:numPr>
                <w:ilvl w:val="0"/>
                <w:numId w:val="36"/>
              </w:numPr>
              <w:ind w:left="300" w:hanging="300"/>
            </w:pPr>
            <w:r w:rsidRPr="00E87D54">
              <w:t>Discuss what devices authors use to make the stories compelling.</w:t>
            </w:r>
          </w:p>
          <w:p w14:paraId="26C7A8DD" w14:textId="77777777" w:rsidR="00E87D54" w:rsidRDefault="00E87D54" w:rsidP="00E87D54">
            <w:pPr>
              <w:pStyle w:val="ListParagraph"/>
              <w:numPr>
                <w:ilvl w:val="0"/>
                <w:numId w:val="36"/>
              </w:numPr>
              <w:ind w:left="300" w:hanging="300"/>
            </w:pPr>
            <w:r w:rsidRPr="00E87D54">
              <w:t xml:space="preserve">Tell students they will be writing about their personal family history and important events in their lives that have shaped who they are today. </w:t>
            </w:r>
          </w:p>
          <w:p w14:paraId="2EEFB2C6" w14:textId="01EC11FB" w:rsidR="00E87D54" w:rsidRDefault="00E87D54" w:rsidP="00E87D54">
            <w:pPr>
              <w:pStyle w:val="ListParagraph"/>
              <w:numPr>
                <w:ilvl w:val="0"/>
                <w:numId w:val="36"/>
              </w:numPr>
              <w:ind w:left="300" w:hanging="300"/>
            </w:pPr>
            <w:r w:rsidRPr="00E87D54">
              <w:t>Discuss that a family is composed of people living together and functioning as a unit.</w:t>
            </w:r>
          </w:p>
          <w:p w14:paraId="38AD287D" w14:textId="14A3D69A" w:rsidR="00E87D54" w:rsidRDefault="00E87D54" w:rsidP="00E87D54">
            <w:pPr>
              <w:pStyle w:val="ListParagraph"/>
              <w:numPr>
                <w:ilvl w:val="0"/>
                <w:numId w:val="36"/>
              </w:numPr>
              <w:ind w:left="300" w:hanging="300"/>
            </w:pPr>
            <w:r w:rsidRPr="00E87D54">
              <w:t xml:space="preserve">Hand out copies of </w:t>
            </w:r>
            <w:r w:rsidR="00B70B0E">
              <w:t>my</w:t>
            </w:r>
            <w:r w:rsidRPr="00E87D54">
              <w:t xml:space="preserve"> Birth Certificate Worksheet and the My Family Writing Prompt. </w:t>
            </w:r>
          </w:p>
          <w:p w14:paraId="0447C677" w14:textId="77777777" w:rsidR="00E87D54" w:rsidRDefault="00E87D54" w:rsidP="00E87D54">
            <w:pPr>
              <w:pStyle w:val="ListParagraph"/>
              <w:numPr>
                <w:ilvl w:val="0"/>
                <w:numId w:val="36"/>
              </w:numPr>
              <w:ind w:left="300" w:hanging="300"/>
            </w:pPr>
            <w:r w:rsidRPr="00E87D54">
              <w:t xml:space="preserve">Ask students to complete them to the best of their knowledge. </w:t>
            </w:r>
          </w:p>
          <w:p w14:paraId="587A8873" w14:textId="7213FFC3" w:rsidR="00E87D54" w:rsidRPr="007E1C48" w:rsidRDefault="00E87D54" w:rsidP="00E87D54">
            <w:pPr>
              <w:pStyle w:val="ListParagraph"/>
              <w:numPr>
                <w:ilvl w:val="0"/>
                <w:numId w:val="36"/>
              </w:numPr>
              <w:ind w:left="300" w:hanging="300"/>
            </w:pPr>
            <w:r w:rsidRPr="00E87D54">
              <w:t>They can take the worksheets home to ask family members for help completing any missing information.</w:t>
            </w:r>
          </w:p>
          <w:p w14:paraId="2786605C" w14:textId="77777777" w:rsidR="00E87D54" w:rsidRDefault="00E87D54" w:rsidP="00D12602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37B1EC40" w14:textId="77777777" w:rsidR="00E87D54" w:rsidRDefault="00E87D54" w:rsidP="00D12602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FAB25E4" w14:textId="11CE702B" w:rsidR="00D12602" w:rsidRPr="007E1C48" w:rsidRDefault="00D12602" w:rsidP="00D12602">
            <w:pPr>
              <w:pStyle w:val="ListParagraph"/>
              <w:ind w:left="0"/>
            </w:pPr>
            <w:r w:rsidRPr="007E1C48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33D953E0" w14:textId="1684FD08" w:rsidR="00D12602" w:rsidRPr="007E1C48" w:rsidRDefault="00F076C1" w:rsidP="00D12602">
            <w:pPr>
              <w:rPr>
                <w:b/>
              </w:rPr>
            </w:pPr>
            <w:r>
              <w:rPr>
                <w:b/>
              </w:rPr>
              <w:t>Day 4</w:t>
            </w:r>
            <w:r w:rsidR="00C05601">
              <w:rPr>
                <w:b/>
              </w:rPr>
              <w:t>/ Lesson 4</w:t>
            </w:r>
            <w:r w:rsidR="00D12602" w:rsidRPr="007E1C48">
              <w:rPr>
                <w:b/>
              </w:rPr>
              <w:t>: 15 Mins</w:t>
            </w:r>
          </w:p>
          <w:p w14:paraId="321652CF" w14:textId="77777777" w:rsidR="00E87D54" w:rsidRDefault="00E87D54" w:rsidP="00E87D54">
            <w:pPr>
              <w:pStyle w:val="ListParagraph"/>
              <w:numPr>
                <w:ilvl w:val="0"/>
                <w:numId w:val="27"/>
              </w:numPr>
              <w:ind w:left="300" w:hanging="270"/>
            </w:pPr>
            <w:r>
              <w:t xml:space="preserve">Explain that a scenario is an account or synopsis of a projected course of action or events. </w:t>
            </w:r>
          </w:p>
          <w:p w14:paraId="61F3FC56" w14:textId="77777777" w:rsidR="00E87D54" w:rsidRDefault="00E87D54" w:rsidP="00E87D54">
            <w:pPr>
              <w:pStyle w:val="ListParagraph"/>
              <w:numPr>
                <w:ilvl w:val="0"/>
                <w:numId w:val="27"/>
              </w:numPr>
              <w:ind w:left="300" w:hanging="270"/>
            </w:pPr>
            <w:r>
              <w:t>Ask students to make projections for the future and write about various stages of their lives (e.g. 10, 20, or 50 years from now) by completing the following:</w:t>
            </w:r>
          </w:p>
          <w:p w14:paraId="6817AC3F" w14:textId="77777777" w:rsidR="00634E36" w:rsidRDefault="00634E36" w:rsidP="00634E36">
            <w:pPr>
              <w:pStyle w:val="ListParagraph"/>
              <w:numPr>
                <w:ilvl w:val="0"/>
                <w:numId w:val="41"/>
              </w:numPr>
              <w:ind w:left="300" w:hanging="270"/>
            </w:pPr>
            <w:r w:rsidRPr="00634E36">
              <w:t xml:space="preserve">Students will be writing autobiographies using the worksheets and writing prompts completed throughout the lesson. </w:t>
            </w:r>
          </w:p>
          <w:p w14:paraId="292205A1" w14:textId="77777777" w:rsidR="00634E36" w:rsidRDefault="00634E36" w:rsidP="00634E36">
            <w:pPr>
              <w:pStyle w:val="ListParagraph"/>
              <w:numPr>
                <w:ilvl w:val="0"/>
                <w:numId w:val="41"/>
              </w:numPr>
              <w:ind w:left="300" w:hanging="270"/>
            </w:pPr>
            <w:r w:rsidRPr="00634E36">
              <w:t xml:space="preserve">If you have the time, have students compile the worksheets and decorate them with illustrations to create scrapbooks of their lives. </w:t>
            </w:r>
          </w:p>
          <w:p w14:paraId="012DB69B" w14:textId="0A14606D" w:rsidR="00E87D54" w:rsidRPr="007E1C48" w:rsidRDefault="00634E36" w:rsidP="00634E36">
            <w:pPr>
              <w:pStyle w:val="ListParagraph"/>
              <w:numPr>
                <w:ilvl w:val="0"/>
                <w:numId w:val="41"/>
              </w:numPr>
              <w:ind w:left="300" w:hanging="270"/>
            </w:pPr>
            <w:r w:rsidRPr="00634E36">
              <w:t>The scrapbooks may help students organize their writing in the next step.</w:t>
            </w:r>
          </w:p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42470" w14:textId="77777777" w:rsidR="000B3B12" w:rsidRDefault="000B3B12">
      <w:pPr>
        <w:spacing w:before="0" w:after="0" w:line="240" w:lineRule="auto"/>
      </w:pPr>
      <w:r>
        <w:separator/>
      </w:r>
    </w:p>
  </w:endnote>
  <w:endnote w:type="continuationSeparator" w:id="0">
    <w:p w14:paraId="7D0A61D9" w14:textId="77777777" w:rsidR="000B3B12" w:rsidRDefault="000B3B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15677E39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0560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A0D21" w14:textId="77777777" w:rsidR="000B3B12" w:rsidRDefault="000B3B12">
      <w:pPr>
        <w:spacing w:before="0" w:after="0" w:line="240" w:lineRule="auto"/>
      </w:pPr>
      <w:r>
        <w:separator/>
      </w:r>
    </w:p>
  </w:footnote>
  <w:footnote w:type="continuationSeparator" w:id="0">
    <w:p w14:paraId="2E9A9738" w14:textId="77777777" w:rsidR="000B3B12" w:rsidRDefault="000B3B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25170E"/>
    <w:multiLevelType w:val="hybridMultilevel"/>
    <w:tmpl w:val="76C01A22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06F81402"/>
    <w:multiLevelType w:val="hybridMultilevel"/>
    <w:tmpl w:val="92A69250"/>
    <w:lvl w:ilvl="0" w:tplc="C3785F54">
      <w:start w:val="3"/>
      <w:numFmt w:val="decimal"/>
      <w:lvlText w:val="%1."/>
      <w:lvlJc w:val="left"/>
      <w:pPr>
        <w:ind w:left="532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5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66B9F"/>
    <w:multiLevelType w:val="multilevel"/>
    <w:tmpl w:val="9A74F0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47A5E"/>
    <w:multiLevelType w:val="hybridMultilevel"/>
    <w:tmpl w:val="8E362A2A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22C51533"/>
    <w:multiLevelType w:val="multilevel"/>
    <w:tmpl w:val="D984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D0A4E"/>
    <w:multiLevelType w:val="hybridMultilevel"/>
    <w:tmpl w:val="8702DBC2"/>
    <w:lvl w:ilvl="0" w:tplc="1AD010D0">
      <w:start w:val="1"/>
      <w:numFmt w:val="decimal"/>
      <w:lvlText w:val="%1."/>
      <w:lvlJc w:val="left"/>
      <w:pPr>
        <w:ind w:left="532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F1A9F"/>
    <w:multiLevelType w:val="hybridMultilevel"/>
    <w:tmpl w:val="D516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FB2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71427"/>
    <w:multiLevelType w:val="hybridMultilevel"/>
    <w:tmpl w:val="C68A4664"/>
    <w:lvl w:ilvl="0" w:tplc="1AD010D0">
      <w:start w:val="1"/>
      <w:numFmt w:val="decimal"/>
      <w:lvlText w:val="%1."/>
      <w:lvlJc w:val="left"/>
      <w:pPr>
        <w:ind w:left="532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27EBB"/>
    <w:multiLevelType w:val="hybridMultilevel"/>
    <w:tmpl w:val="FA82E146"/>
    <w:lvl w:ilvl="0" w:tplc="C3D416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37856"/>
    <w:multiLevelType w:val="hybridMultilevel"/>
    <w:tmpl w:val="933C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6C2F2F"/>
    <w:multiLevelType w:val="hybridMultilevel"/>
    <w:tmpl w:val="C3E2329C"/>
    <w:lvl w:ilvl="0" w:tplc="386289A4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A57EE9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6" w15:restartNumberingAfterBreak="0">
    <w:nsid w:val="46613173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7462F"/>
    <w:multiLevelType w:val="hybridMultilevel"/>
    <w:tmpl w:val="97E015D0"/>
    <w:lvl w:ilvl="0" w:tplc="03A8841C">
      <w:start w:val="1"/>
      <w:numFmt w:val="decimal"/>
      <w:lvlText w:val="%1."/>
      <w:lvlJc w:val="left"/>
      <w:pPr>
        <w:ind w:left="532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D3572"/>
    <w:multiLevelType w:val="hybridMultilevel"/>
    <w:tmpl w:val="27D2045E"/>
    <w:lvl w:ilvl="0" w:tplc="C3785F54">
      <w:start w:val="3"/>
      <w:numFmt w:val="decimal"/>
      <w:lvlText w:val="%1."/>
      <w:lvlJc w:val="left"/>
      <w:pPr>
        <w:ind w:left="532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13538"/>
    <w:multiLevelType w:val="hybridMultilevel"/>
    <w:tmpl w:val="5B92723C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B5F16"/>
    <w:multiLevelType w:val="hybridMultilevel"/>
    <w:tmpl w:val="CCBCD42A"/>
    <w:lvl w:ilvl="0" w:tplc="E304C5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A73C7B"/>
    <w:multiLevelType w:val="multilevel"/>
    <w:tmpl w:val="D3C6E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70221F"/>
    <w:multiLevelType w:val="hybridMultilevel"/>
    <w:tmpl w:val="84F4E8C4"/>
    <w:lvl w:ilvl="0" w:tplc="08090001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34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93700D"/>
    <w:multiLevelType w:val="hybridMultilevel"/>
    <w:tmpl w:val="C3E2329C"/>
    <w:lvl w:ilvl="0" w:tplc="386289A4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655065"/>
    <w:multiLevelType w:val="hybridMultilevel"/>
    <w:tmpl w:val="EBF0F2B0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9" w15:restartNumberingAfterBreak="0">
    <w:nsid w:val="70083160"/>
    <w:multiLevelType w:val="hybridMultilevel"/>
    <w:tmpl w:val="DF98810A"/>
    <w:lvl w:ilvl="0" w:tplc="1AD010D0">
      <w:start w:val="1"/>
      <w:numFmt w:val="decimal"/>
      <w:lvlText w:val="%1."/>
      <w:lvlJc w:val="left"/>
      <w:pPr>
        <w:ind w:left="532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927B9"/>
    <w:multiLevelType w:val="hybridMultilevel"/>
    <w:tmpl w:val="34808F90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C2AA1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3" w15:restartNumberingAfterBreak="0">
    <w:nsid w:val="7B4962F3"/>
    <w:multiLevelType w:val="hybridMultilevel"/>
    <w:tmpl w:val="82D83F00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4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692D8C"/>
    <w:multiLevelType w:val="hybridMultilevel"/>
    <w:tmpl w:val="C906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23"/>
  </w:num>
  <w:num w:numId="4">
    <w:abstractNumId w:val="35"/>
  </w:num>
  <w:num w:numId="5">
    <w:abstractNumId w:val="28"/>
  </w:num>
  <w:num w:numId="6">
    <w:abstractNumId w:val="3"/>
  </w:num>
  <w:num w:numId="7">
    <w:abstractNumId w:val="7"/>
  </w:num>
  <w:num w:numId="8">
    <w:abstractNumId w:val="5"/>
  </w:num>
  <w:num w:numId="9">
    <w:abstractNumId w:val="12"/>
  </w:num>
  <w:num w:numId="10">
    <w:abstractNumId w:val="19"/>
  </w:num>
  <w:num w:numId="11">
    <w:abstractNumId w:val="17"/>
  </w:num>
  <w:num w:numId="12">
    <w:abstractNumId w:val="20"/>
  </w:num>
  <w:num w:numId="13">
    <w:abstractNumId w:val="34"/>
  </w:num>
  <w:num w:numId="14">
    <w:abstractNumId w:val="6"/>
  </w:num>
  <w:num w:numId="15">
    <w:abstractNumId w:val="40"/>
  </w:num>
  <w:num w:numId="16">
    <w:abstractNumId w:val="14"/>
  </w:num>
  <w:num w:numId="17">
    <w:abstractNumId w:val="4"/>
  </w:num>
  <w:num w:numId="18">
    <w:abstractNumId w:val="16"/>
  </w:num>
  <w:num w:numId="19">
    <w:abstractNumId w:val="31"/>
  </w:num>
  <w:num w:numId="20">
    <w:abstractNumId w:val="45"/>
  </w:num>
  <w:num w:numId="21">
    <w:abstractNumId w:val="13"/>
  </w:num>
  <w:num w:numId="22">
    <w:abstractNumId w:val="15"/>
  </w:num>
  <w:num w:numId="23">
    <w:abstractNumId w:val="43"/>
  </w:num>
  <w:num w:numId="24">
    <w:abstractNumId w:val="22"/>
  </w:num>
  <w:num w:numId="25">
    <w:abstractNumId w:val="30"/>
  </w:num>
  <w:num w:numId="26">
    <w:abstractNumId w:val="21"/>
  </w:num>
  <w:num w:numId="27">
    <w:abstractNumId w:val="37"/>
  </w:num>
  <w:num w:numId="28">
    <w:abstractNumId w:val="38"/>
  </w:num>
  <w:num w:numId="29">
    <w:abstractNumId w:val="33"/>
  </w:num>
  <w:num w:numId="30">
    <w:abstractNumId w:val="25"/>
  </w:num>
  <w:num w:numId="31">
    <w:abstractNumId w:val="36"/>
  </w:num>
  <w:num w:numId="32">
    <w:abstractNumId w:val="24"/>
  </w:num>
  <w:num w:numId="33">
    <w:abstractNumId w:val="46"/>
  </w:num>
  <w:num w:numId="34">
    <w:abstractNumId w:val="26"/>
  </w:num>
  <w:num w:numId="35">
    <w:abstractNumId w:val="42"/>
  </w:num>
  <w:num w:numId="36">
    <w:abstractNumId w:val="41"/>
  </w:num>
  <w:num w:numId="37">
    <w:abstractNumId w:val="11"/>
  </w:num>
  <w:num w:numId="38">
    <w:abstractNumId w:val="39"/>
  </w:num>
  <w:num w:numId="39">
    <w:abstractNumId w:val="1"/>
  </w:num>
  <w:num w:numId="40">
    <w:abstractNumId w:val="18"/>
  </w:num>
  <w:num w:numId="41">
    <w:abstractNumId w:val="29"/>
  </w:num>
  <w:num w:numId="42">
    <w:abstractNumId w:val="2"/>
  </w:num>
  <w:num w:numId="43">
    <w:abstractNumId w:val="27"/>
  </w:num>
  <w:num w:numId="44">
    <w:abstractNumId w:val="9"/>
  </w:num>
  <w:num w:numId="45">
    <w:abstractNumId w:val="32"/>
  </w:num>
  <w:num w:numId="46">
    <w:abstractNumId w:val="10"/>
  </w:num>
  <w:num w:numId="47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27617"/>
    <w:rsid w:val="00031953"/>
    <w:rsid w:val="0004040F"/>
    <w:rsid w:val="0004502C"/>
    <w:rsid w:val="000471A9"/>
    <w:rsid w:val="00050F06"/>
    <w:rsid w:val="000529DC"/>
    <w:rsid w:val="00054F58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3B12"/>
    <w:rsid w:val="000B52C8"/>
    <w:rsid w:val="000B601E"/>
    <w:rsid w:val="000B72D9"/>
    <w:rsid w:val="000B7585"/>
    <w:rsid w:val="000C562D"/>
    <w:rsid w:val="000D44B1"/>
    <w:rsid w:val="000D5C7D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47F3A"/>
    <w:rsid w:val="00151B6D"/>
    <w:rsid w:val="001522B0"/>
    <w:rsid w:val="001611AE"/>
    <w:rsid w:val="00163CA6"/>
    <w:rsid w:val="001701D0"/>
    <w:rsid w:val="001703E0"/>
    <w:rsid w:val="001709FE"/>
    <w:rsid w:val="0017139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05C3"/>
    <w:rsid w:val="001D1806"/>
    <w:rsid w:val="001D2C84"/>
    <w:rsid w:val="001D3BC8"/>
    <w:rsid w:val="001D4D95"/>
    <w:rsid w:val="001D6B1C"/>
    <w:rsid w:val="001D78C1"/>
    <w:rsid w:val="001E0A62"/>
    <w:rsid w:val="001E6B90"/>
    <w:rsid w:val="001F4D29"/>
    <w:rsid w:val="001F5B63"/>
    <w:rsid w:val="00205412"/>
    <w:rsid w:val="0020622F"/>
    <w:rsid w:val="00210F3F"/>
    <w:rsid w:val="00211450"/>
    <w:rsid w:val="00211CFF"/>
    <w:rsid w:val="002203F8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72646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105F"/>
    <w:rsid w:val="00304069"/>
    <w:rsid w:val="00304B4A"/>
    <w:rsid w:val="00310BAC"/>
    <w:rsid w:val="00311985"/>
    <w:rsid w:val="00312F69"/>
    <w:rsid w:val="003237E6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6097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4CA4"/>
    <w:rsid w:val="003C7DAD"/>
    <w:rsid w:val="003D159E"/>
    <w:rsid w:val="003D30E4"/>
    <w:rsid w:val="003E4AD7"/>
    <w:rsid w:val="0040481C"/>
    <w:rsid w:val="004061AF"/>
    <w:rsid w:val="0041368F"/>
    <w:rsid w:val="004138FF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2D1F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59A6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4BB8"/>
    <w:rsid w:val="00527CCB"/>
    <w:rsid w:val="00532DD1"/>
    <w:rsid w:val="00541391"/>
    <w:rsid w:val="00545106"/>
    <w:rsid w:val="00545340"/>
    <w:rsid w:val="00546ACD"/>
    <w:rsid w:val="005470EF"/>
    <w:rsid w:val="00560ED3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34E36"/>
    <w:rsid w:val="006404AA"/>
    <w:rsid w:val="00641D69"/>
    <w:rsid w:val="006475CC"/>
    <w:rsid w:val="006513FB"/>
    <w:rsid w:val="00653E8F"/>
    <w:rsid w:val="00667D6F"/>
    <w:rsid w:val="00675B73"/>
    <w:rsid w:val="00677486"/>
    <w:rsid w:val="00685387"/>
    <w:rsid w:val="00686B1E"/>
    <w:rsid w:val="00697CD8"/>
    <w:rsid w:val="006A5952"/>
    <w:rsid w:val="006B19E5"/>
    <w:rsid w:val="006B3200"/>
    <w:rsid w:val="006B571A"/>
    <w:rsid w:val="006C15A4"/>
    <w:rsid w:val="006C2F42"/>
    <w:rsid w:val="006D0F1A"/>
    <w:rsid w:val="006D337A"/>
    <w:rsid w:val="006E7F4B"/>
    <w:rsid w:val="006F0615"/>
    <w:rsid w:val="006F0813"/>
    <w:rsid w:val="006F50C6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6E72"/>
    <w:rsid w:val="00747C96"/>
    <w:rsid w:val="00752C4E"/>
    <w:rsid w:val="00756214"/>
    <w:rsid w:val="00761C97"/>
    <w:rsid w:val="00761F09"/>
    <w:rsid w:val="00762343"/>
    <w:rsid w:val="007644C3"/>
    <w:rsid w:val="0076583E"/>
    <w:rsid w:val="00773C70"/>
    <w:rsid w:val="00777637"/>
    <w:rsid w:val="00780730"/>
    <w:rsid w:val="0078211E"/>
    <w:rsid w:val="0078309D"/>
    <w:rsid w:val="00785D28"/>
    <w:rsid w:val="00786B8E"/>
    <w:rsid w:val="00791E09"/>
    <w:rsid w:val="007A5B16"/>
    <w:rsid w:val="007C31C8"/>
    <w:rsid w:val="007E1C4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0A7B"/>
    <w:rsid w:val="00853340"/>
    <w:rsid w:val="008549B7"/>
    <w:rsid w:val="008776E5"/>
    <w:rsid w:val="00885068"/>
    <w:rsid w:val="008A326A"/>
    <w:rsid w:val="008B2B0B"/>
    <w:rsid w:val="008B2CBF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56FB9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97517"/>
    <w:rsid w:val="009A04CA"/>
    <w:rsid w:val="009A1005"/>
    <w:rsid w:val="009A4BA1"/>
    <w:rsid w:val="009C6ED3"/>
    <w:rsid w:val="009D155F"/>
    <w:rsid w:val="009D30C4"/>
    <w:rsid w:val="009D5198"/>
    <w:rsid w:val="009D72E5"/>
    <w:rsid w:val="009E0014"/>
    <w:rsid w:val="009E08FF"/>
    <w:rsid w:val="009E61B2"/>
    <w:rsid w:val="009E72C5"/>
    <w:rsid w:val="009F7C60"/>
    <w:rsid w:val="00A0116B"/>
    <w:rsid w:val="00A1735C"/>
    <w:rsid w:val="00A25094"/>
    <w:rsid w:val="00A272CB"/>
    <w:rsid w:val="00A367FF"/>
    <w:rsid w:val="00A37E88"/>
    <w:rsid w:val="00A50553"/>
    <w:rsid w:val="00A71E70"/>
    <w:rsid w:val="00A74FCC"/>
    <w:rsid w:val="00A82696"/>
    <w:rsid w:val="00A832CB"/>
    <w:rsid w:val="00A85D55"/>
    <w:rsid w:val="00A953B4"/>
    <w:rsid w:val="00AB0656"/>
    <w:rsid w:val="00AB565D"/>
    <w:rsid w:val="00AC63A2"/>
    <w:rsid w:val="00AD171D"/>
    <w:rsid w:val="00AD5265"/>
    <w:rsid w:val="00AD6AD0"/>
    <w:rsid w:val="00AE2FC3"/>
    <w:rsid w:val="00AE695B"/>
    <w:rsid w:val="00AF3137"/>
    <w:rsid w:val="00AF47E1"/>
    <w:rsid w:val="00AF69C0"/>
    <w:rsid w:val="00B02EA6"/>
    <w:rsid w:val="00B046C1"/>
    <w:rsid w:val="00B07834"/>
    <w:rsid w:val="00B25DC5"/>
    <w:rsid w:val="00B262A1"/>
    <w:rsid w:val="00B27BDC"/>
    <w:rsid w:val="00B30F64"/>
    <w:rsid w:val="00B36C8F"/>
    <w:rsid w:val="00B4776C"/>
    <w:rsid w:val="00B50357"/>
    <w:rsid w:val="00B542DD"/>
    <w:rsid w:val="00B55350"/>
    <w:rsid w:val="00B57396"/>
    <w:rsid w:val="00B67C04"/>
    <w:rsid w:val="00B70B0E"/>
    <w:rsid w:val="00B8438A"/>
    <w:rsid w:val="00B87608"/>
    <w:rsid w:val="00B91FAF"/>
    <w:rsid w:val="00B93FEC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BF67F5"/>
    <w:rsid w:val="00C00C0D"/>
    <w:rsid w:val="00C02188"/>
    <w:rsid w:val="00C03799"/>
    <w:rsid w:val="00C05601"/>
    <w:rsid w:val="00C12DD5"/>
    <w:rsid w:val="00C136D0"/>
    <w:rsid w:val="00C17E2A"/>
    <w:rsid w:val="00C20C1E"/>
    <w:rsid w:val="00C24A10"/>
    <w:rsid w:val="00C40201"/>
    <w:rsid w:val="00C403C3"/>
    <w:rsid w:val="00C61E15"/>
    <w:rsid w:val="00C73B2C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4D19"/>
    <w:rsid w:val="00D021AC"/>
    <w:rsid w:val="00D12602"/>
    <w:rsid w:val="00D15CAA"/>
    <w:rsid w:val="00D17E02"/>
    <w:rsid w:val="00D2109C"/>
    <w:rsid w:val="00D27DC3"/>
    <w:rsid w:val="00D329A0"/>
    <w:rsid w:val="00D3577C"/>
    <w:rsid w:val="00D375F4"/>
    <w:rsid w:val="00D43AC0"/>
    <w:rsid w:val="00D47C20"/>
    <w:rsid w:val="00D56441"/>
    <w:rsid w:val="00D63A36"/>
    <w:rsid w:val="00D8019B"/>
    <w:rsid w:val="00D812F1"/>
    <w:rsid w:val="00D85628"/>
    <w:rsid w:val="00D914D8"/>
    <w:rsid w:val="00DA1F66"/>
    <w:rsid w:val="00DB3B98"/>
    <w:rsid w:val="00DB5CE9"/>
    <w:rsid w:val="00DC17D5"/>
    <w:rsid w:val="00DC76FD"/>
    <w:rsid w:val="00DD063D"/>
    <w:rsid w:val="00DE0478"/>
    <w:rsid w:val="00DE3AC3"/>
    <w:rsid w:val="00DF02F9"/>
    <w:rsid w:val="00DF0577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75CD5"/>
    <w:rsid w:val="00E80C06"/>
    <w:rsid w:val="00E84F61"/>
    <w:rsid w:val="00E85536"/>
    <w:rsid w:val="00E86F8A"/>
    <w:rsid w:val="00E87D54"/>
    <w:rsid w:val="00EA3A1A"/>
    <w:rsid w:val="00EA41D6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076C1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englishpages.com/blog/writing-an-autobiography/" TargetMode="External"/><Relationship Id="rId13" Type="http://schemas.openxmlformats.org/officeDocument/2006/relationships/hyperlink" Target="https://www.myenglishpages.com/blog/writing-an-autobiography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brighthubeducation.com/high-school-english-lessons/64241-write-an-autobiography-lesson/" TargetMode="External"/><Relationship Id="rId17" Type="http://schemas.openxmlformats.org/officeDocument/2006/relationships/hyperlink" Target="https://www.brighthubeducation.com/high-school-english-lessons/64241-write-an-autobiography-less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udy.com/academy/lesson/writing-an-autobiography-lesson-plan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y.com/academy/lesson/writing-an-autobiography-lesson-pla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udy.com/academy/lesson/autobiography-lesson-plan.html" TargetMode="External"/><Relationship Id="rId10" Type="http://schemas.openxmlformats.org/officeDocument/2006/relationships/hyperlink" Target="https://study.com/academy/lesson/autobiography-lesson-plan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ducation.com/lesson-plan/my-life-story/" TargetMode="External"/><Relationship Id="rId14" Type="http://schemas.openxmlformats.org/officeDocument/2006/relationships/hyperlink" Target="https://www.education.com/lesson-plan/my-life-story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C1E27"/>
    <w:rsid w:val="000E3902"/>
    <w:rsid w:val="00106507"/>
    <w:rsid w:val="001A22C3"/>
    <w:rsid w:val="001E40F4"/>
    <w:rsid w:val="00253619"/>
    <w:rsid w:val="002728F4"/>
    <w:rsid w:val="00280CE5"/>
    <w:rsid w:val="00340B43"/>
    <w:rsid w:val="003A22D6"/>
    <w:rsid w:val="004A008E"/>
    <w:rsid w:val="004E1DB9"/>
    <w:rsid w:val="004F70DF"/>
    <w:rsid w:val="0050187F"/>
    <w:rsid w:val="0050760F"/>
    <w:rsid w:val="00571A20"/>
    <w:rsid w:val="005E6E71"/>
    <w:rsid w:val="006814AC"/>
    <w:rsid w:val="00713551"/>
    <w:rsid w:val="00797D75"/>
    <w:rsid w:val="00805105"/>
    <w:rsid w:val="00816166"/>
    <w:rsid w:val="00836926"/>
    <w:rsid w:val="00957041"/>
    <w:rsid w:val="009D2491"/>
    <w:rsid w:val="00A20224"/>
    <w:rsid w:val="00A50CC6"/>
    <w:rsid w:val="00AB2F7D"/>
    <w:rsid w:val="00AB37F5"/>
    <w:rsid w:val="00AC6A43"/>
    <w:rsid w:val="00B375EB"/>
    <w:rsid w:val="00B67D1F"/>
    <w:rsid w:val="00BA670A"/>
    <w:rsid w:val="00C25272"/>
    <w:rsid w:val="00C87D32"/>
    <w:rsid w:val="00C93DC1"/>
    <w:rsid w:val="00D92979"/>
    <w:rsid w:val="00DE19D7"/>
    <w:rsid w:val="00E1594B"/>
    <w:rsid w:val="00E17671"/>
    <w:rsid w:val="00EB30E9"/>
    <w:rsid w:val="00F07EE3"/>
    <w:rsid w:val="00F419FB"/>
    <w:rsid w:val="00FC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0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Credpal</cp:lastModifiedBy>
  <cp:revision>2</cp:revision>
  <dcterms:created xsi:type="dcterms:W3CDTF">2019-08-07T13:49:00Z</dcterms:created>
  <dcterms:modified xsi:type="dcterms:W3CDTF">2019-08-07T13:49:00Z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