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Pr>
      <w:tblGrid>
        <w:gridCol w:w="6480"/>
        <w:gridCol w:w="6480"/>
      </w:tblGrid>
      <w:tr w:rsidR="00C17E2A" w14:paraId="249344EE" w14:textId="77777777">
        <w:tc>
          <w:tcPr>
            <w:tcW w:w="2500" w:type="pct"/>
            <w:vAlign w:val="bottom"/>
          </w:tcPr>
          <w:p w14:paraId="1B140B88" w14:textId="77777777" w:rsidR="00C17E2A" w:rsidRPr="00705BAB" w:rsidRDefault="005F0270">
            <w:pPr>
              <w:pStyle w:val="Title"/>
              <w:rPr>
                <w:sz w:val="56"/>
                <w:szCs w:val="56"/>
              </w:rPr>
            </w:pPr>
            <w:r w:rsidRPr="00705BAB">
              <w:rPr>
                <w:sz w:val="56"/>
                <w:szCs w:val="56"/>
              </w:rPr>
              <w:t>water</w:t>
            </w:r>
            <w:r w:rsidR="00A06073" w:rsidRPr="00705BAB">
              <w:rPr>
                <w:sz w:val="56"/>
                <w:szCs w:val="56"/>
              </w:rPr>
              <w:t xml:space="preserve"> cycle</w:t>
            </w:r>
          </w:p>
        </w:tc>
        <w:sdt>
          <w:sdtPr>
            <w:id w:val="1545870053"/>
            <w:placeholder>
              <w:docPart w:val="57D0253E54FA4684857C7E53F49E1A5B"/>
            </w:placeholder>
            <w:date w:fullDate="2018-12-04T00:00:00Z">
              <w:dateFormat w:val="M.d.yyyy"/>
              <w:lid w:val="en-US"/>
              <w:storeMappedDataAs w:val="dateTime"/>
              <w:calendar w:val="gregorian"/>
            </w:date>
          </w:sdtPr>
          <w:sdtEndPr/>
          <w:sdtContent>
            <w:tc>
              <w:tcPr>
                <w:tcW w:w="2500" w:type="pct"/>
                <w:vAlign w:val="bottom"/>
              </w:tcPr>
              <w:p w14:paraId="6B0B1E38" w14:textId="77777777" w:rsidR="00C17E2A" w:rsidRDefault="005F0270">
                <w:pPr>
                  <w:pStyle w:val="Date"/>
                </w:pPr>
                <w:r>
                  <w:t>12.4.2018</w:t>
                </w:r>
              </w:p>
            </w:tc>
          </w:sdtContent>
        </w:sdt>
      </w:tr>
    </w:tbl>
    <w:p w14:paraId="40C8183B" w14:textId="77777777"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14:paraId="65A92EA1"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57566AFF" w14:textId="77777777" w:rsidR="00C17E2A" w:rsidRDefault="00D27DC3">
            <w:pPr>
              <w:pStyle w:val="Heading1"/>
              <w:contextualSpacing w:val="0"/>
              <w:outlineLvl w:val="0"/>
            </w:pPr>
            <w:r>
              <w:t>Subject</w:t>
            </w:r>
          </w:p>
        </w:tc>
        <w:tc>
          <w:tcPr>
            <w:tcW w:w="152" w:type="pct"/>
            <w:tcBorders>
              <w:bottom w:val="none" w:sz="0" w:space="0" w:color="auto"/>
            </w:tcBorders>
          </w:tcPr>
          <w:p w14:paraId="29539121" w14:textId="77777777" w:rsidR="00C17E2A" w:rsidRDefault="00C17E2A">
            <w:pPr>
              <w:pStyle w:val="Heading1"/>
              <w:contextualSpacing w:val="0"/>
              <w:outlineLvl w:val="0"/>
            </w:pPr>
          </w:p>
        </w:tc>
        <w:tc>
          <w:tcPr>
            <w:tcW w:w="3895" w:type="pct"/>
          </w:tcPr>
          <w:p w14:paraId="05F36653" w14:textId="77777777" w:rsidR="00C17E2A" w:rsidRDefault="00D27DC3">
            <w:pPr>
              <w:pStyle w:val="Heading1"/>
              <w:contextualSpacing w:val="0"/>
              <w:outlineLvl w:val="0"/>
            </w:pPr>
            <w:r>
              <w:t>Overview</w:t>
            </w:r>
          </w:p>
        </w:tc>
      </w:tr>
      <w:tr w:rsidR="00C17E2A" w14:paraId="5F52E1B4" w14:textId="77777777"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14:paraId="026ED5A9" w14:textId="77777777">
              <w:tc>
                <w:tcPr>
                  <w:tcW w:w="5000" w:type="pct"/>
                </w:tcPr>
                <w:p w14:paraId="266EC456" w14:textId="77777777" w:rsidR="00C17E2A" w:rsidRDefault="005F0270">
                  <w:r>
                    <w:t>Basic science</w:t>
                  </w:r>
                </w:p>
              </w:tc>
            </w:tr>
            <w:tr w:rsidR="00C17E2A" w14:paraId="45EBF362" w14:textId="77777777">
              <w:tc>
                <w:tcPr>
                  <w:tcW w:w="5000" w:type="pct"/>
                  <w:tcBorders>
                    <w:bottom w:val="single" w:sz="8" w:space="0" w:color="auto"/>
                  </w:tcBorders>
                </w:tcPr>
                <w:p w14:paraId="710773A2" w14:textId="77777777" w:rsidR="00C17E2A" w:rsidRDefault="00D27DC3">
                  <w:pPr>
                    <w:pStyle w:val="Heading1"/>
                  </w:pPr>
                  <w:r>
                    <w:t>Prepared By</w:t>
                  </w:r>
                </w:p>
              </w:tc>
            </w:tr>
            <w:tr w:rsidR="00C17E2A" w14:paraId="6E852316"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07E4C5CE" w14:textId="77777777" w:rsidR="00C17E2A" w:rsidRDefault="00D27DC3">
                      <w:r>
                        <w:t>[Instructor Name]</w:t>
                      </w:r>
                    </w:p>
                  </w:tc>
                </w:sdtContent>
              </w:sdt>
            </w:tr>
            <w:tr w:rsidR="00C17E2A" w14:paraId="054C1918" w14:textId="77777777">
              <w:tc>
                <w:tcPr>
                  <w:tcW w:w="5000" w:type="pct"/>
                  <w:tcBorders>
                    <w:bottom w:val="single" w:sz="8" w:space="0" w:color="auto"/>
                  </w:tcBorders>
                </w:tcPr>
                <w:p w14:paraId="049FE620" w14:textId="77777777" w:rsidR="00C17E2A" w:rsidRDefault="00D27DC3">
                  <w:pPr>
                    <w:pStyle w:val="Heading1"/>
                  </w:pPr>
                  <w:r>
                    <w:t>Grade Level</w:t>
                  </w:r>
                </w:p>
              </w:tc>
            </w:tr>
            <w:tr w:rsidR="00C17E2A" w14:paraId="589F36CB" w14:textId="77777777">
              <w:tc>
                <w:tcPr>
                  <w:tcW w:w="5000" w:type="pct"/>
                  <w:tcBorders>
                    <w:top w:val="single" w:sz="8" w:space="0" w:color="auto"/>
                  </w:tcBorders>
                </w:tcPr>
                <w:p w14:paraId="536B5B6D" w14:textId="77777777" w:rsidR="00C17E2A" w:rsidRDefault="005F0270">
                  <w:r>
                    <w:t>3</w:t>
                  </w:r>
                </w:p>
              </w:tc>
            </w:tr>
          </w:tbl>
          <w:p w14:paraId="6F05ED8C" w14:textId="77777777" w:rsidR="00C17E2A" w:rsidRDefault="00C17E2A"/>
        </w:tc>
        <w:tc>
          <w:tcPr>
            <w:tcW w:w="152" w:type="pct"/>
          </w:tcPr>
          <w:p w14:paraId="517711F7" w14:textId="77777777" w:rsidR="00C17E2A" w:rsidRDefault="00C17E2A"/>
        </w:tc>
        <w:tc>
          <w:tcPr>
            <w:tcW w:w="3895" w:type="pct"/>
          </w:tcPr>
          <w:p w14:paraId="5FF8FF2E" w14:textId="77777777" w:rsidR="000A37E8" w:rsidRDefault="000A37E8">
            <w:r>
              <w:t>This lesson plan covers teaching content for;</w:t>
            </w:r>
          </w:p>
          <w:p w14:paraId="6E62685E" w14:textId="77777777" w:rsidR="00B66511" w:rsidRDefault="00A06073" w:rsidP="00B66511">
            <w:pPr>
              <w:pStyle w:val="ListParagraph"/>
              <w:numPr>
                <w:ilvl w:val="0"/>
                <w:numId w:val="6"/>
              </w:numPr>
              <w:ind w:left="467" w:hanging="142"/>
            </w:pPr>
            <w:r>
              <w:t>Water cycle.</w:t>
            </w:r>
          </w:p>
          <w:p w14:paraId="504AC420" w14:textId="77777777" w:rsidR="00453D92" w:rsidRDefault="00A06073" w:rsidP="004343E9">
            <w:pPr>
              <w:pStyle w:val="ListParagraph"/>
              <w:numPr>
                <w:ilvl w:val="0"/>
                <w:numId w:val="6"/>
              </w:numPr>
              <w:ind w:left="467" w:hanging="142"/>
            </w:pPr>
            <w:r>
              <w:t>Rain formation.</w:t>
            </w:r>
          </w:p>
        </w:tc>
      </w:tr>
    </w:tbl>
    <w:p w14:paraId="09A9ADAE" w14:textId="77777777" w:rsidR="00C17E2A" w:rsidRDefault="001D5F89">
      <w:pPr>
        <w:pStyle w:val="NoSpacing"/>
      </w:pPr>
      <w:r>
        <w:rPr>
          <w:noProof/>
        </w:rPr>
        <w:pict w14:anchorId="135F2325">
          <v:shapetype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idth-percent:230;mso-wrap-distance-left:18pt;mso-wrap-distance-right:18pt;mso-position-horizontal-relative:margin;mso-position-vertical-relative:margin;mso-width-percent:23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8416"/>
                  </w:tblGrid>
                  <w:tr w:rsidR="00C17E2A" w14:paraId="21892680" w14:textId="77777777">
                    <w:trPr>
                      <w:trHeight w:val="1440"/>
                    </w:trPr>
                    <w:tc>
                      <w:tcPr>
                        <w:tcW w:w="5000" w:type="pct"/>
                        <w:tcBorders>
                          <w:top w:val="single" w:sz="8" w:space="0" w:color="000000" w:themeColor="text1"/>
                          <w:bottom w:val="single" w:sz="8" w:space="0" w:color="000000" w:themeColor="text1"/>
                        </w:tcBorders>
                      </w:tcPr>
                      <w:p w14:paraId="36C17A60" w14:textId="77777777" w:rsidR="00C17E2A" w:rsidRDefault="00D27DC3">
                        <w:pPr>
                          <w:pStyle w:val="Heading2"/>
                        </w:pPr>
                        <w:r>
                          <w:t>Materials Required</w:t>
                        </w:r>
                      </w:p>
                      <w:p w14:paraId="37809575" w14:textId="77777777" w:rsidR="00B046C1" w:rsidRDefault="00A06073" w:rsidP="004B20E0">
                        <w:pPr>
                          <w:pStyle w:val="ListBullet"/>
                          <w:numPr>
                            <w:ilvl w:val="0"/>
                            <w:numId w:val="0"/>
                          </w:numPr>
                          <w:ind w:left="101"/>
                        </w:pPr>
                        <w:r>
                          <w:t>-</w:t>
                        </w:r>
                        <w:r w:rsidRPr="00085518">
                          <w:t xml:space="preserve"> </w:t>
                        </w:r>
                        <w:r>
                          <w:t>One cotton ball for every student</w:t>
                        </w:r>
                      </w:p>
                      <w:p w14:paraId="5AF28883" w14:textId="77777777" w:rsidR="00A06073" w:rsidRDefault="00A06073" w:rsidP="004B20E0">
                        <w:pPr>
                          <w:pStyle w:val="ListBullet"/>
                          <w:numPr>
                            <w:ilvl w:val="0"/>
                            <w:numId w:val="0"/>
                          </w:numPr>
                          <w:ind w:left="101"/>
                        </w:pPr>
                        <w:r>
                          <w:t>-</w:t>
                        </w:r>
                        <w:r w:rsidRPr="00085518">
                          <w:t xml:space="preserve"> flat pans or containers</w:t>
                        </w:r>
                      </w:p>
                      <w:p w14:paraId="256BEFB8" w14:textId="77777777" w:rsidR="00A06073" w:rsidRDefault="00A06073" w:rsidP="004B20E0">
                        <w:pPr>
                          <w:pStyle w:val="ListBullet"/>
                          <w:numPr>
                            <w:ilvl w:val="0"/>
                            <w:numId w:val="0"/>
                          </w:numPr>
                          <w:ind w:left="101"/>
                        </w:pPr>
                        <w:r>
                          <w:t>-Cold water</w:t>
                        </w:r>
                      </w:p>
                      <w:p w14:paraId="38D82F6D" w14:textId="77777777" w:rsidR="00563458" w:rsidRDefault="00563458" w:rsidP="004B20E0">
                        <w:pPr>
                          <w:pStyle w:val="ListBullet"/>
                          <w:numPr>
                            <w:ilvl w:val="0"/>
                            <w:numId w:val="0"/>
                          </w:numPr>
                          <w:ind w:left="101"/>
                        </w:pPr>
                        <w:r>
                          <w:t>-wax paper</w:t>
                        </w:r>
                      </w:p>
                      <w:p w14:paraId="58A02A4F" w14:textId="77777777" w:rsidR="00563458" w:rsidRDefault="00563458" w:rsidP="004B20E0">
                        <w:pPr>
                          <w:pStyle w:val="ListBullet"/>
                          <w:numPr>
                            <w:ilvl w:val="0"/>
                            <w:numId w:val="0"/>
                          </w:numPr>
                          <w:ind w:left="101"/>
                        </w:pPr>
                        <w:r>
                          <w:t>-eye dropper</w:t>
                        </w:r>
                      </w:p>
                      <w:p w14:paraId="1383FE01" w14:textId="77777777" w:rsidR="00563458" w:rsidRDefault="00563458" w:rsidP="004B20E0">
                        <w:pPr>
                          <w:pStyle w:val="ListBullet"/>
                          <w:numPr>
                            <w:ilvl w:val="0"/>
                            <w:numId w:val="0"/>
                          </w:numPr>
                          <w:ind w:left="101"/>
                        </w:pPr>
                        <w:r>
                          <w:t>-</w:t>
                        </w:r>
                        <w:proofErr w:type="spellStart"/>
                        <w:r>
                          <w:t>coloured</w:t>
                        </w:r>
                        <w:proofErr w:type="spellEnd"/>
                        <w:r>
                          <w:t xml:space="preserve"> water</w:t>
                        </w:r>
                      </w:p>
                      <w:p w14:paraId="49B43604" w14:textId="77777777" w:rsidR="00563458" w:rsidRDefault="00563458" w:rsidP="004B20E0">
                        <w:pPr>
                          <w:pStyle w:val="ListBullet"/>
                          <w:numPr>
                            <w:ilvl w:val="0"/>
                            <w:numId w:val="0"/>
                          </w:numPr>
                          <w:ind w:left="101"/>
                        </w:pPr>
                        <w:r>
                          <w:t>-ice cubes</w:t>
                        </w:r>
                      </w:p>
                    </w:tc>
                  </w:tr>
                  <w:tr w:rsidR="00C17E2A" w14:paraId="393395C9" w14:textId="77777777">
                    <w:trPr>
                      <w:trHeight w:val="1728"/>
                    </w:trPr>
                    <w:tc>
                      <w:tcPr>
                        <w:tcW w:w="5000" w:type="pct"/>
                        <w:tcBorders>
                          <w:top w:val="single" w:sz="8" w:space="0" w:color="000000" w:themeColor="text1"/>
                          <w:bottom w:val="single" w:sz="8" w:space="0" w:color="000000" w:themeColor="text1"/>
                        </w:tcBorders>
                      </w:tcPr>
                      <w:p w14:paraId="2596B752" w14:textId="77777777" w:rsidR="00C17E2A" w:rsidRDefault="00D27DC3">
                        <w:pPr>
                          <w:pStyle w:val="Heading2"/>
                        </w:pPr>
                        <w:r>
                          <w:t>Additional Resources</w:t>
                        </w:r>
                      </w:p>
                      <w:p w14:paraId="22038ED2" w14:textId="77777777" w:rsidR="004F6D32" w:rsidRDefault="001D5F89" w:rsidP="00C82CFC">
                        <w:pPr>
                          <w:pStyle w:val="ListBullet"/>
                        </w:pPr>
                        <w:hyperlink r:id="rId8" w:history="1">
                          <w:r w:rsidR="00EA112A" w:rsidRPr="002F2C92">
                            <w:rPr>
                              <w:rStyle w:val="Hyperlink"/>
                            </w:rPr>
                            <w:t>https://www.coolkidfacts.com/how-is-rain-formed/</w:t>
                          </w:r>
                        </w:hyperlink>
                      </w:p>
                      <w:p w14:paraId="7D8AD372" w14:textId="77777777" w:rsidR="00EA112A" w:rsidRDefault="001D5F89" w:rsidP="00C82CFC">
                        <w:pPr>
                          <w:pStyle w:val="ListBullet"/>
                        </w:pPr>
                        <w:hyperlink r:id="rId9" w:history="1">
                          <w:r w:rsidR="00F042EF" w:rsidRPr="002F2C92">
                            <w:rPr>
                              <w:rStyle w:val="Hyperlink"/>
                            </w:rPr>
                            <w:t>https://www.icanteachmychild.com/making-it-rain/</w:t>
                          </w:r>
                        </w:hyperlink>
                      </w:p>
                      <w:p w14:paraId="51DEAF5A" w14:textId="77777777" w:rsidR="00F042EF" w:rsidRDefault="001D5F89" w:rsidP="00F042EF">
                        <w:pPr>
                          <w:pStyle w:val="ListBullet"/>
                        </w:pPr>
                        <w:hyperlink r:id="rId10" w:history="1">
                          <w:r w:rsidR="00F042EF" w:rsidRPr="002F2C92">
                            <w:rPr>
                              <w:rStyle w:val="Hyperlink"/>
                            </w:rPr>
                            <w:t>https://betterlesson.com/lesson/632260/4-it-s-raining-it-s-pouring-precipitation-is-forming</w:t>
                          </w:r>
                        </w:hyperlink>
                      </w:p>
                      <w:p w14:paraId="66FA021C" w14:textId="77777777" w:rsidR="00C82CFC" w:rsidRDefault="001D5F89" w:rsidP="00C82CFC">
                        <w:pPr>
                          <w:pStyle w:val="ListBullet"/>
                        </w:pPr>
                        <w:hyperlink r:id="rId11" w:history="1">
                          <w:r w:rsidR="00E83245" w:rsidRPr="002F2C92">
                            <w:rPr>
                              <w:rStyle w:val="Hyperlink"/>
                            </w:rPr>
                            <w:t>file:///C:/Users/Maria/Downloads/LPG3and4%20From%20The%20Catchment%20To%20The%20Tap%202015.pdf</w:t>
                          </w:r>
                        </w:hyperlink>
                      </w:p>
                      <w:p w14:paraId="202FD406" w14:textId="77777777" w:rsidR="00E83245" w:rsidRDefault="001D5F89" w:rsidP="00C82CFC">
                        <w:pPr>
                          <w:pStyle w:val="ListBullet"/>
                        </w:pPr>
                        <w:hyperlink r:id="rId12" w:history="1">
                          <w:r w:rsidR="001719F1" w:rsidRPr="002F2C92">
                            <w:rPr>
                              <w:rStyle w:val="Hyperlink"/>
                            </w:rPr>
                            <w:t>https://learning-center.homesciencetools.com/article/clouds-and-rain/</w:t>
                          </w:r>
                        </w:hyperlink>
                      </w:p>
                      <w:p w14:paraId="65E5BA93" w14:textId="77777777" w:rsidR="001719F1" w:rsidRDefault="001719F1" w:rsidP="00F6690A">
                        <w:pPr>
                          <w:pStyle w:val="ListBullet"/>
                          <w:numPr>
                            <w:ilvl w:val="0"/>
                            <w:numId w:val="0"/>
                          </w:numPr>
                          <w:ind w:left="101"/>
                        </w:pPr>
                      </w:p>
                    </w:tc>
                  </w:tr>
                  <w:tr w:rsidR="00C17E2A" w14:paraId="7ABD5948" w14:textId="77777777">
                    <w:trPr>
                      <w:trHeight w:val="864"/>
                    </w:trPr>
                    <w:tc>
                      <w:tcPr>
                        <w:tcW w:w="5000" w:type="pct"/>
                        <w:tcBorders>
                          <w:top w:val="single" w:sz="8" w:space="0" w:color="000000" w:themeColor="text1"/>
                        </w:tcBorders>
                      </w:tcPr>
                      <w:p w14:paraId="0B060794" w14:textId="77777777" w:rsidR="00C17E2A" w:rsidRDefault="00D27DC3">
                        <w:pPr>
                          <w:pStyle w:val="Heading2"/>
                        </w:pPr>
                        <w:r>
                          <w:t>Additional Notes</w:t>
                        </w:r>
                      </w:p>
                      <w:p w14:paraId="015D7E27" w14:textId="77777777" w:rsidR="00C17E2A" w:rsidRDefault="00C17E2A"/>
                    </w:tc>
                  </w:tr>
                </w:tbl>
                <w:p w14:paraId="4D172B6C" w14:textId="77777777" w:rsidR="00C17E2A" w:rsidRDefault="00C17E2A"/>
              </w:txbxContent>
            </v:textbox>
            <w10:wrap type="square" side="left" anchorx="margin" anchory="margin"/>
          </v:shape>
        </w:pict>
      </w:r>
    </w:p>
    <w:tbl>
      <w:tblPr>
        <w:tblW w:w="3650" w:type="pct"/>
        <w:tblCellMar>
          <w:left w:w="0" w:type="dxa"/>
          <w:right w:w="0" w:type="dxa"/>
        </w:tblCellMar>
        <w:tblLook w:val="04A0" w:firstRow="1" w:lastRow="0" w:firstColumn="1" w:lastColumn="0" w:noHBand="0" w:noVBand="1"/>
      </w:tblPr>
      <w:tblGrid>
        <w:gridCol w:w="1874"/>
        <w:gridCol w:w="264"/>
        <w:gridCol w:w="3530"/>
        <w:gridCol w:w="264"/>
        <w:gridCol w:w="3529"/>
      </w:tblGrid>
      <w:tr w:rsidR="005A4652" w14:paraId="48140AB5" w14:textId="77777777">
        <w:trPr>
          <w:tblHeader/>
        </w:trPr>
        <w:tc>
          <w:tcPr>
            <w:tcW w:w="949" w:type="pct"/>
            <w:tcBorders>
              <w:bottom w:val="single" w:sz="18" w:space="0" w:color="000000" w:themeColor="text1"/>
            </w:tcBorders>
          </w:tcPr>
          <w:p w14:paraId="4D78A648" w14:textId="77777777" w:rsidR="00C17E2A" w:rsidRDefault="00C17E2A">
            <w:pPr>
              <w:pStyle w:val="Heading1"/>
            </w:pPr>
          </w:p>
        </w:tc>
        <w:tc>
          <w:tcPr>
            <w:tcW w:w="150" w:type="pct"/>
          </w:tcPr>
          <w:p w14:paraId="288FE93B" w14:textId="77777777" w:rsidR="00C17E2A" w:rsidRDefault="00C17E2A">
            <w:pPr>
              <w:pStyle w:val="Heading1"/>
            </w:pPr>
          </w:p>
        </w:tc>
        <w:tc>
          <w:tcPr>
            <w:tcW w:w="1876" w:type="pct"/>
            <w:tcBorders>
              <w:bottom w:val="single" w:sz="18" w:space="0" w:color="000000" w:themeColor="text1"/>
            </w:tcBorders>
          </w:tcPr>
          <w:p w14:paraId="33F34471" w14:textId="77777777" w:rsidR="00C17E2A" w:rsidRDefault="00D27DC3">
            <w:pPr>
              <w:pStyle w:val="Heading1"/>
            </w:pPr>
            <w:r>
              <w:t>Teacher Guide</w:t>
            </w:r>
          </w:p>
        </w:tc>
        <w:tc>
          <w:tcPr>
            <w:tcW w:w="150" w:type="pct"/>
          </w:tcPr>
          <w:p w14:paraId="16956BE2" w14:textId="77777777" w:rsidR="00C17E2A" w:rsidRDefault="00C17E2A">
            <w:pPr>
              <w:pStyle w:val="Heading1"/>
            </w:pPr>
          </w:p>
        </w:tc>
        <w:tc>
          <w:tcPr>
            <w:tcW w:w="1876" w:type="pct"/>
            <w:tcBorders>
              <w:bottom w:val="single" w:sz="18" w:space="0" w:color="000000" w:themeColor="text1"/>
            </w:tcBorders>
          </w:tcPr>
          <w:p w14:paraId="7D5885DB" w14:textId="77777777" w:rsidR="00C17E2A" w:rsidRDefault="00F208E3">
            <w:pPr>
              <w:pStyle w:val="Heading1"/>
            </w:pPr>
            <w:r>
              <w:t xml:space="preserve">Guided Practice </w:t>
            </w:r>
          </w:p>
        </w:tc>
      </w:tr>
      <w:tr w:rsidR="005A4652" w14:paraId="2275C42D" w14:textId="77777777" w:rsidTr="00B87608">
        <w:trPr>
          <w:trHeight w:val="893"/>
        </w:trPr>
        <w:tc>
          <w:tcPr>
            <w:tcW w:w="949" w:type="pct"/>
            <w:tcBorders>
              <w:top w:val="single" w:sz="18" w:space="0" w:color="000000" w:themeColor="text1"/>
              <w:bottom w:val="single" w:sz="8" w:space="0" w:color="000000" w:themeColor="text1"/>
            </w:tcBorders>
          </w:tcPr>
          <w:p w14:paraId="43EBAE2D" w14:textId="77777777" w:rsidR="00C17E2A" w:rsidRDefault="00D27DC3">
            <w:pPr>
              <w:pStyle w:val="Heading2"/>
              <w:rPr>
                <w:b/>
              </w:rPr>
            </w:pPr>
            <w:r w:rsidRPr="00F616CA">
              <w:rPr>
                <w:b/>
              </w:rPr>
              <w:t>Objectives</w:t>
            </w:r>
          </w:p>
          <w:p w14:paraId="4385C7D1" w14:textId="77777777" w:rsidR="00A06073" w:rsidRPr="00A06073" w:rsidRDefault="00A06073" w:rsidP="00A06073">
            <w:r>
              <w:t>Students will be able to:</w:t>
            </w:r>
          </w:p>
          <w:p w14:paraId="7E4F8419" w14:textId="77777777" w:rsidR="00453D92" w:rsidRDefault="00A06073" w:rsidP="00453D92">
            <w:pPr>
              <w:pStyle w:val="ListParagraph"/>
              <w:numPr>
                <w:ilvl w:val="0"/>
                <w:numId w:val="28"/>
              </w:numPr>
              <w:ind w:left="142" w:hanging="142"/>
            </w:pPr>
            <w:r>
              <w:t>Make a chart of water cycle.</w:t>
            </w:r>
          </w:p>
          <w:p w14:paraId="4B8BB7DB" w14:textId="746C2710" w:rsidR="007F10DA" w:rsidRDefault="00A06073" w:rsidP="007F10DA">
            <w:pPr>
              <w:pStyle w:val="ListParagraph"/>
              <w:numPr>
                <w:ilvl w:val="0"/>
                <w:numId w:val="28"/>
              </w:numPr>
              <w:ind w:left="142" w:hanging="142"/>
            </w:pPr>
            <w:r>
              <w:t xml:space="preserve">State the relationships between the formation of rain and </w:t>
            </w:r>
            <w:r w:rsidR="00705BAB">
              <w:t xml:space="preserve">the </w:t>
            </w:r>
            <w:r>
              <w:t>water cycle.</w:t>
            </w:r>
          </w:p>
          <w:p w14:paraId="4A19214D" w14:textId="77777777" w:rsidR="007F10DA" w:rsidRDefault="00FE0481" w:rsidP="007F10DA">
            <w:pPr>
              <w:pStyle w:val="ListParagraph"/>
              <w:numPr>
                <w:ilvl w:val="0"/>
                <w:numId w:val="28"/>
              </w:numPr>
              <w:ind w:left="142" w:hanging="142"/>
            </w:pPr>
            <w:r w:rsidRPr="007F10DA">
              <w:t>Understand that clouds are made of tiny droplets of water.</w:t>
            </w:r>
          </w:p>
          <w:p w14:paraId="411F7185" w14:textId="77777777" w:rsidR="007F10DA" w:rsidRPr="007F10DA" w:rsidRDefault="007F10DA" w:rsidP="007F10DA">
            <w:pPr>
              <w:pStyle w:val="ListParagraph"/>
              <w:numPr>
                <w:ilvl w:val="0"/>
                <w:numId w:val="28"/>
              </w:numPr>
              <w:ind w:left="142" w:hanging="142"/>
            </w:pPr>
            <w:r w:rsidRPr="007F10DA">
              <w:t>Explain how water moves from state to state in the water cycle.</w:t>
            </w:r>
          </w:p>
          <w:p w14:paraId="6E52E064" w14:textId="77777777" w:rsidR="00FE0481" w:rsidRDefault="00FE0481" w:rsidP="007F10DA">
            <w:pPr>
              <w:pStyle w:val="ListParagraph"/>
              <w:ind w:left="142"/>
            </w:pPr>
          </w:p>
          <w:p w14:paraId="7C775DCD" w14:textId="77777777" w:rsidR="00213E48" w:rsidRDefault="00213E48" w:rsidP="007F10DA">
            <w:pPr>
              <w:pStyle w:val="ListParagraph"/>
              <w:ind w:left="142"/>
            </w:pPr>
          </w:p>
          <w:p w14:paraId="0A567CE2" w14:textId="77777777" w:rsidR="00213E48" w:rsidRDefault="00213E48" w:rsidP="00213E48">
            <w:pPr>
              <w:pStyle w:val="Heading2"/>
            </w:pPr>
            <w:r w:rsidRPr="00AF47E1">
              <w:t>Information</w:t>
            </w:r>
            <w:r>
              <w:t>/Instruction</w:t>
            </w:r>
          </w:p>
          <w:p w14:paraId="3301A3DF" w14:textId="77777777" w:rsidR="00213E48" w:rsidRDefault="00213E48" w:rsidP="00213E48">
            <w:pPr>
              <w:pStyle w:val="ListParagraph"/>
              <w:numPr>
                <w:ilvl w:val="0"/>
                <w:numId w:val="9"/>
              </w:numPr>
              <w:ind w:left="142" w:hanging="142"/>
            </w:pPr>
            <w:r>
              <w:t>A</w:t>
            </w:r>
            <w:r w:rsidRPr="00BB63D9">
              <w:t>sk the students why they think the water cycle is important</w:t>
            </w:r>
          </w:p>
          <w:p w14:paraId="60F87D93" w14:textId="77777777" w:rsidR="00213E48" w:rsidRDefault="00213E48" w:rsidP="00213E48">
            <w:pPr>
              <w:pStyle w:val="ListParagraph"/>
              <w:numPr>
                <w:ilvl w:val="0"/>
                <w:numId w:val="9"/>
              </w:numPr>
              <w:ind w:left="142" w:hanging="142"/>
            </w:pPr>
            <w:r>
              <w:t xml:space="preserve"> H</w:t>
            </w:r>
            <w:r w:rsidRPr="00BB63D9">
              <w:t>ave them give a few examples of the water cycl</w:t>
            </w:r>
            <w:r>
              <w:t xml:space="preserve">e that happens in </w:t>
            </w:r>
            <w:r>
              <w:lastRenderedPageBreak/>
              <w:t xml:space="preserve">their yard or </w:t>
            </w:r>
            <w:r w:rsidRPr="00BB63D9">
              <w:t xml:space="preserve">house. </w:t>
            </w:r>
          </w:p>
          <w:p w14:paraId="37F648E5" w14:textId="77777777" w:rsidR="00213E48" w:rsidRDefault="00213E48" w:rsidP="00213E48">
            <w:pPr>
              <w:pStyle w:val="ListParagraph"/>
              <w:numPr>
                <w:ilvl w:val="0"/>
                <w:numId w:val="9"/>
              </w:numPr>
              <w:ind w:left="142" w:hanging="142"/>
            </w:pPr>
            <w:r>
              <w:t>E</w:t>
            </w:r>
            <w:r w:rsidRPr="00BB63D9">
              <w:t xml:space="preserve">xplain that the water cycle is important to our environment because it provides animals and plants with a constant cycle of water. </w:t>
            </w:r>
          </w:p>
          <w:p w14:paraId="7E574085" w14:textId="77777777" w:rsidR="00213E48" w:rsidRPr="00213E48" w:rsidRDefault="00213E48" w:rsidP="00213E48">
            <w:pPr>
              <w:pStyle w:val="ListParagraph"/>
              <w:numPr>
                <w:ilvl w:val="0"/>
                <w:numId w:val="9"/>
              </w:numPr>
              <w:ind w:left="142" w:hanging="142"/>
            </w:pPr>
            <w:r w:rsidRPr="00BB63D9">
              <w:t>Water contains many nutrients and minerals that are important to the survival of plants and animals.</w:t>
            </w:r>
          </w:p>
        </w:tc>
        <w:tc>
          <w:tcPr>
            <w:tcW w:w="150" w:type="pct"/>
          </w:tcPr>
          <w:p w14:paraId="74532B85" w14:textId="77777777" w:rsidR="00C17E2A" w:rsidRDefault="00C17E2A"/>
        </w:tc>
        <w:tc>
          <w:tcPr>
            <w:tcW w:w="1876" w:type="pct"/>
            <w:tcBorders>
              <w:top w:val="single" w:sz="18" w:space="0" w:color="000000" w:themeColor="text1"/>
              <w:bottom w:val="single" w:sz="8" w:space="0" w:color="000000" w:themeColor="text1"/>
            </w:tcBorders>
            <w:shd w:val="clear" w:color="auto" w:fill="auto"/>
          </w:tcPr>
          <w:p w14:paraId="35B97B3D" w14:textId="77777777" w:rsidR="00BB63D9" w:rsidRPr="00FB17E1" w:rsidRDefault="00F616CA" w:rsidP="00FB17E1">
            <w:pPr>
              <w:rPr>
                <w:b/>
              </w:rPr>
            </w:pPr>
            <w:r w:rsidRPr="00F616CA">
              <w:rPr>
                <w:b/>
              </w:rPr>
              <w:t xml:space="preserve">Day 1/Lesson 1- </w:t>
            </w:r>
            <w:r w:rsidR="00DD7B54">
              <w:rPr>
                <w:b/>
              </w:rPr>
              <w:t>20</w:t>
            </w:r>
            <w:r w:rsidR="004F6D32">
              <w:rPr>
                <w:b/>
              </w:rPr>
              <w:t xml:space="preserve"> </w:t>
            </w:r>
            <w:r w:rsidRPr="00F616CA">
              <w:rPr>
                <w:b/>
              </w:rPr>
              <w:t>Mins</w:t>
            </w:r>
          </w:p>
          <w:p w14:paraId="27B9989F" w14:textId="77777777" w:rsidR="00BB63D9" w:rsidRDefault="00BB63D9" w:rsidP="001719F1">
            <w:pPr>
              <w:pStyle w:val="ListParagraph"/>
              <w:numPr>
                <w:ilvl w:val="0"/>
                <w:numId w:val="38"/>
              </w:numPr>
              <w:ind w:left="130" w:hanging="141"/>
            </w:pPr>
            <w:r>
              <w:t>Give each student</w:t>
            </w:r>
            <w:r w:rsidR="00085518" w:rsidRPr="00085518">
              <w:t xml:space="preserve"> a cotton ball to hold. Tell them to pretend </w:t>
            </w:r>
            <w:r>
              <w:t>that they are holding a cloud.</w:t>
            </w:r>
          </w:p>
          <w:p w14:paraId="1620CDDA" w14:textId="77777777" w:rsidR="00BB63D9" w:rsidRDefault="00085518" w:rsidP="001719F1">
            <w:pPr>
              <w:pStyle w:val="ListParagraph"/>
              <w:numPr>
                <w:ilvl w:val="0"/>
                <w:numId w:val="38"/>
              </w:numPr>
              <w:ind w:left="130" w:hanging="141"/>
            </w:pPr>
            <w:r w:rsidRPr="00085518">
              <w:t xml:space="preserve">Ask them how </w:t>
            </w:r>
            <w:r w:rsidR="00BB63D9" w:rsidRPr="00085518">
              <w:t>the cloud feels</w:t>
            </w:r>
            <w:r w:rsidRPr="00085518">
              <w:t>: heavy or light, soft o</w:t>
            </w:r>
            <w:r w:rsidR="00BB63D9">
              <w:t>r hard.</w:t>
            </w:r>
            <w:r w:rsidR="00FE0481">
              <w:t xml:space="preserve"> </w:t>
            </w:r>
            <w:r w:rsidR="00BB63D9">
              <w:t>Instruct the students</w:t>
            </w:r>
            <w:r w:rsidRPr="00085518">
              <w:t xml:space="preserve"> to place the "cloud" (cotton ball) gently over the cold water.</w:t>
            </w:r>
          </w:p>
          <w:p w14:paraId="0385DF9E" w14:textId="77777777" w:rsidR="00BB63D9" w:rsidRDefault="00085518" w:rsidP="001719F1">
            <w:pPr>
              <w:pStyle w:val="ListParagraph"/>
              <w:numPr>
                <w:ilvl w:val="0"/>
                <w:numId w:val="38"/>
              </w:numPr>
              <w:ind w:left="130" w:hanging="141"/>
            </w:pPr>
            <w:r w:rsidRPr="00085518">
              <w:t xml:space="preserve">Explain that water that has evaporated has traveled up to the cloud and it is a lot colder up in the sky, so the vapor turns into water, and it is filling up the cloud. </w:t>
            </w:r>
          </w:p>
          <w:p w14:paraId="41E06573" w14:textId="77777777" w:rsidR="00BB63D9" w:rsidRDefault="00085518" w:rsidP="001719F1">
            <w:pPr>
              <w:pStyle w:val="ListParagraph"/>
              <w:numPr>
                <w:ilvl w:val="0"/>
                <w:numId w:val="38"/>
              </w:numPr>
              <w:ind w:left="130" w:hanging="141"/>
            </w:pPr>
            <w:r w:rsidRPr="00085518">
              <w:t>Ask: Can you see the "cloud" (cotton bal</w:t>
            </w:r>
            <w:r w:rsidR="00BB63D9">
              <w:t>l) filling up with the water.</w:t>
            </w:r>
          </w:p>
          <w:p w14:paraId="58A0B754" w14:textId="77777777" w:rsidR="00FB17E1" w:rsidRDefault="00563458" w:rsidP="001719F1">
            <w:pPr>
              <w:pStyle w:val="ListParagraph"/>
              <w:numPr>
                <w:ilvl w:val="0"/>
                <w:numId w:val="38"/>
              </w:numPr>
              <w:ind w:left="130" w:hanging="141"/>
            </w:pPr>
            <w:r>
              <w:t xml:space="preserve"> Ask the students</w:t>
            </w:r>
            <w:r w:rsidR="00085518" w:rsidRPr="00085518">
              <w:t xml:space="preserve"> to gently pick up the "clo</w:t>
            </w:r>
            <w:r w:rsidR="00FB17E1">
              <w:t>ud" (cotton ball) from the pan.</w:t>
            </w:r>
          </w:p>
          <w:p w14:paraId="28A60774" w14:textId="77777777" w:rsidR="00FB17E1" w:rsidRDefault="00085518" w:rsidP="001719F1">
            <w:pPr>
              <w:pStyle w:val="ListParagraph"/>
              <w:numPr>
                <w:ilvl w:val="0"/>
                <w:numId w:val="38"/>
              </w:numPr>
              <w:ind w:left="130" w:hanging="141"/>
            </w:pPr>
            <w:r w:rsidRPr="00085518">
              <w:t>Ask: How does the "cloud" feel now? Light or heavy. Warm or cold? What is happening with the water? Yes, the water is dripping from the "cloud". Why?</w:t>
            </w:r>
          </w:p>
          <w:p w14:paraId="0478C33D" w14:textId="77777777" w:rsidR="00FB17E1" w:rsidRDefault="00085518" w:rsidP="001719F1">
            <w:pPr>
              <w:pStyle w:val="ListParagraph"/>
              <w:numPr>
                <w:ilvl w:val="0"/>
                <w:numId w:val="38"/>
              </w:numPr>
              <w:ind w:left="130" w:hanging="141"/>
            </w:pPr>
            <w:r w:rsidRPr="00085518">
              <w:t xml:space="preserve"> The cloud cannot hold all that water, i</w:t>
            </w:r>
            <w:r w:rsidR="00FB17E1">
              <w:t xml:space="preserve">ts too, too, heavy. </w:t>
            </w:r>
          </w:p>
          <w:p w14:paraId="1248A62C" w14:textId="77777777" w:rsidR="00705BAB" w:rsidRDefault="00FB17E1" w:rsidP="001719F1">
            <w:pPr>
              <w:pStyle w:val="ListParagraph"/>
              <w:numPr>
                <w:ilvl w:val="0"/>
                <w:numId w:val="38"/>
              </w:numPr>
              <w:ind w:left="130" w:hanging="141"/>
            </w:pPr>
            <w:r>
              <w:t>Ask w</w:t>
            </w:r>
            <w:r w:rsidR="00085518" w:rsidRPr="00085518">
              <w:t xml:space="preserve">hat do we call when water falls from the clouds because they are too heavy with water? </w:t>
            </w:r>
          </w:p>
          <w:p w14:paraId="27E6A353" w14:textId="742388EB" w:rsidR="00910100" w:rsidRDefault="00085518" w:rsidP="001719F1">
            <w:pPr>
              <w:pStyle w:val="ListParagraph"/>
              <w:numPr>
                <w:ilvl w:val="0"/>
                <w:numId w:val="38"/>
              </w:numPr>
              <w:ind w:left="130" w:hanging="141"/>
            </w:pPr>
            <w:r w:rsidRPr="00085518">
              <w:lastRenderedPageBreak/>
              <w:t>Yes, you are right, rain! It is raining! And what happens to the water? Yes, it is coming right back into the pan, and the pan could be a stream, river, ocean or the ground.</w:t>
            </w:r>
          </w:p>
          <w:p w14:paraId="5614686A" w14:textId="77777777" w:rsidR="00213E48" w:rsidRDefault="00213E48" w:rsidP="00213E48"/>
          <w:p w14:paraId="67F68C5D" w14:textId="77777777" w:rsidR="004E482F" w:rsidRPr="00213E48" w:rsidRDefault="004E482F" w:rsidP="00213E48">
            <w:pPr>
              <w:pStyle w:val="ListParagraph"/>
              <w:ind w:left="183"/>
              <w:rPr>
                <w:b/>
              </w:rPr>
            </w:pPr>
            <w:r>
              <w:rPr>
                <w:b/>
              </w:rPr>
              <w:t>Day 3/Lesson 3</w:t>
            </w:r>
            <w:r w:rsidRPr="00E07205">
              <w:rPr>
                <w:b/>
              </w:rPr>
              <w:t xml:space="preserve">- 15 mins </w:t>
            </w:r>
          </w:p>
          <w:p w14:paraId="7873AE2A" w14:textId="77777777" w:rsidR="004E482F" w:rsidRPr="004E482F" w:rsidRDefault="008C4FD6" w:rsidP="004E482F">
            <w:pPr>
              <w:pStyle w:val="ListParagraph"/>
              <w:numPr>
                <w:ilvl w:val="0"/>
                <w:numId w:val="20"/>
              </w:numPr>
              <w:ind w:left="270" w:hanging="142"/>
            </w:pPr>
            <w:r>
              <w:t xml:space="preserve">Cut </w:t>
            </w:r>
            <w:r w:rsidR="00D34C4A">
              <w:t>a</w:t>
            </w:r>
            <w:r w:rsidR="004E482F" w:rsidRPr="004E482F">
              <w:t xml:space="preserve"> black</w:t>
            </w:r>
            <w:r w:rsidR="00D34C4A">
              <w:t xml:space="preserve"> paper to fit halfway around a</w:t>
            </w:r>
            <w:r w:rsidR="004E482F" w:rsidRPr="004E482F">
              <w:t xml:space="preserve"> jar, leaving about one inch of space at the bottom of the jar. Tape it in place on the jar.</w:t>
            </w:r>
          </w:p>
          <w:p w14:paraId="08ED6E0F" w14:textId="77777777" w:rsidR="004E482F" w:rsidRPr="004E482F" w:rsidRDefault="004E482F" w:rsidP="004E482F">
            <w:pPr>
              <w:pStyle w:val="ListParagraph"/>
              <w:numPr>
                <w:ilvl w:val="0"/>
                <w:numId w:val="20"/>
              </w:numPr>
              <w:ind w:left="270" w:hanging="142"/>
            </w:pPr>
            <w:r w:rsidRPr="004E482F">
              <w:t>Add about two inches of warm water to the jar.</w:t>
            </w:r>
          </w:p>
          <w:p w14:paraId="17A3DF0A" w14:textId="77777777" w:rsidR="004E482F" w:rsidRPr="004E482F" w:rsidRDefault="00D34C4A" w:rsidP="004E482F">
            <w:pPr>
              <w:pStyle w:val="ListParagraph"/>
              <w:numPr>
                <w:ilvl w:val="0"/>
                <w:numId w:val="20"/>
              </w:numPr>
              <w:ind w:left="270" w:hanging="142"/>
            </w:pPr>
            <w:r>
              <w:t>Fill a</w:t>
            </w:r>
            <w:r w:rsidR="004E482F" w:rsidRPr="004E482F">
              <w:t xml:space="preserve"> metal bowl or tray with ice cubes.</w:t>
            </w:r>
          </w:p>
          <w:p w14:paraId="04B02ED8" w14:textId="77777777" w:rsidR="004E482F" w:rsidRPr="004E482F" w:rsidRDefault="00D34C4A" w:rsidP="004E482F">
            <w:pPr>
              <w:pStyle w:val="ListParagraph"/>
              <w:numPr>
                <w:ilvl w:val="0"/>
                <w:numId w:val="20"/>
              </w:numPr>
              <w:ind w:left="270" w:hanging="142"/>
            </w:pPr>
            <w:r>
              <w:t>L</w:t>
            </w:r>
            <w:r w:rsidR="004E482F" w:rsidRPr="004E482F">
              <w:t>ight a match and hold it inside the jar for a few seconds and then drop it into the water.</w:t>
            </w:r>
          </w:p>
          <w:p w14:paraId="7601CE63" w14:textId="77777777" w:rsidR="004E482F" w:rsidRPr="004E482F" w:rsidRDefault="004E482F" w:rsidP="004E482F">
            <w:pPr>
              <w:pStyle w:val="ListParagraph"/>
              <w:numPr>
                <w:ilvl w:val="0"/>
                <w:numId w:val="20"/>
              </w:numPr>
              <w:ind w:left="270" w:hanging="142"/>
            </w:pPr>
            <w:r w:rsidRPr="004E482F">
              <w:t>Quickly cover the jar with the container of ice.</w:t>
            </w:r>
          </w:p>
          <w:p w14:paraId="3E579577" w14:textId="77777777" w:rsidR="004E482F" w:rsidRPr="004E482F" w:rsidRDefault="004E482F" w:rsidP="004E482F">
            <w:pPr>
              <w:pStyle w:val="ListParagraph"/>
              <w:numPr>
                <w:ilvl w:val="0"/>
                <w:numId w:val="20"/>
              </w:numPr>
              <w:ind w:left="270" w:hanging="142"/>
            </w:pPr>
            <w:r w:rsidRPr="004E482F">
              <w:t xml:space="preserve">Look into your jar from the open side (so that the black paper makes a background at the back of the jar) and </w:t>
            </w:r>
            <w:r w:rsidR="00D34C4A">
              <w:t xml:space="preserve">have your </w:t>
            </w:r>
            <w:r w:rsidR="00F6690A">
              <w:t>students’</w:t>
            </w:r>
            <w:r w:rsidR="00D34C4A">
              <w:t xml:space="preserve"> </w:t>
            </w:r>
            <w:r w:rsidRPr="004E482F">
              <w:t>watch what happens.</w:t>
            </w:r>
          </w:p>
          <w:p w14:paraId="410DC67B" w14:textId="77777777" w:rsidR="00D34C4A" w:rsidRDefault="00D34C4A" w:rsidP="004E482F">
            <w:pPr>
              <w:pStyle w:val="ListParagraph"/>
              <w:numPr>
                <w:ilvl w:val="0"/>
                <w:numId w:val="20"/>
              </w:numPr>
              <w:ind w:left="270" w:hanging="142"/>
            </w:pPr>
            <w:r>
              <w:t xml:space="preserve">Students </w:t>
            </w:r>
            <w:r w:rsidR="004E482F" w:rsidRPr="004E482F">
              <w:t xml:space="preserve">should start to see a cloud form! As the cloud gets bigger, it will be easier to see. </w:t>
            </w:r>
          </w:p>
          <w:p w14:paraId="488424C4" w14:textId="77777777" w:rsidR="004E482F" w:rsidRPr="004E482F" w:rsidRDefault="004E482F" w:rsidP="004E482F">
            <w:pPr>
              <w:pStyle w:val="ListParagraph"/>
              <w:numPr>
                <w:ilvl w:val="0"/>
                <w:numId w:val="20"/>
              </w:numPr>
              <w:ind w:left="270" w:hanging="142"/>
            </w:pPr>
            <w:r w:rsidRPr="004E482F">
              <w:t>To see the cloud even better, turn off the lights and shine a flashlight into the jar towards the black paper.</w:t>
            </w:r>
          </w:p>
          <w:p w14:paraId="10834301" w14:textId="75DE4B97" w:rsidR="004E482F" w:rsidRPr="004E482F" w:rsidRDefault="004E482F" w:rsidP="004E482F">
            <w:pPr>
              <w:pStyle w:val="ListParagraph"/>
              <w:numPr>
                <w:ilvl w:val="0"/>
                <w:numId w:val="20"/>
              </w:numPr>
              <w:ind w:left="270" w:hanging="142"/>
            </w:pPr>
            <w:r w:rsidRPr="004E482F">
              <w:t xml:space="preserve">After </w:t>
            </w:r>
            <w:r w:rsidR="00D34C4A">
              <w:t>having your students watch</w:t>
            </w:r>
            <w:r w:rsidRPr="004E482F">
              <w:t xml:space="preserve"> your cloud for a</w:t>
            </w:r>
            <w:r w:rsidR="00804A41">
              <w:t xml:space="preserve"> </w:t>
            </w:r>
            <w:bookmarkStart w:id="0" w:name="_GoBack"/>
            <w:bookmarkEnd w:id="0"/>
            <w:r w:rsidRPr="004E482F">
              <w:t>while, you can take the container of ice off of the jar and watch the cloud rise up and disappear!</w:t>
            </w:r>
          </w:p>
          <w:p w14:paraId="16AE4200" w14:textId="77777777" w:rsidR="004E482F" w:rsidRPr="00F616CA" w:rsidRDefault="004E482F" w:rsidP="004E482F"/>
        </w:tc>
        <w:tc>
          <w:tcPr>
            <w:tcW w:w="150" w:type="pct"/>
          </w:tcPr>
          <w:p w14:paraId="3626BC2A" w14:textId="77777777" w:rsidR="00C17E2A" w:rsidRDefault="00C17E2A"/>
        </w:tc>
        <w:tc>
          <w:tcPr>
            <w:tcW w:w="1876" w:type="pct"/>
            <w:tcBorders>
              <w:top w:val="single" w:sz="18" w:space="0" w:color="000000" w:themeColor="text1"/>
              <w:bottom w:val="single" w:sz="8" w:space="0" w:color="000000" w:themeColor="text1"/>
            </w:tcBorders>
          </w:tcPr>
          <w:p w14:paraId="070D59A6" w14:textId="77777777" w:rsidR="00AF47E1" w:rsidRPr="00213E48" w:rsidRDefault="00DD7B54" w:rsidP="00213E48">
            <w:pPr>
              <w:rPr>
                <w:b/>
              </w:rPr>
            </w:pPr>
            <w:r w:rsidRPr="00213E48">
              <w:rPr>
                <w:b/>
              </w:rPr>
              <w:t>Day 2/</w:t>
            </w:r>
            <w:r w:rsidR="00E07205" w:rsidRPr="00213E48">
              <w:rPr>
                <w:b/>
              </w:rPr>
              <w:t>Les</w:t>
            </w:r>
            <w:r w:rsidRPr="00213E48">
              <w:rPr>
                <w:b/>
              </w:rPr>
              <w:t>son 2- 20</w:t>
            </w:r>
            <w:r w:rsidR="00E07205" w:rsidRPr="00213E48">
              <w:rPr>
                <w:b/>
              </w:rPr>
              <w:t xml:space="preserve"> mins </w:t>
            </w:r>
          </w:p>
          <w:p w14:paraId="2634E63C" w14:textId="77777777" w:rsidR="00510522" w:rsidRDefault="00510522" w:rsidP="00213E48">
            <w:pPr>
              <w:pStyle w:val="ListParagraph"/>
              <w:numPr>
                <w:ilvl w:val="0"/>
                <w:numId w:val="40"/>
              </w:numPr>
              <w:ind w:left="164" w:hanging="142"/>
            </w:pPr>
            <w:r>
              <w:t>Group the students into 4 groups.</w:t>
            </w:r>
          </w:p>
          <w:p w14:paraId="567156B9" w14:textId="77777777" w:rsidR="00DD7B54" w:rsidRDefault="00DD7B54" w:rsidP="00213E48">
            <w:pPr>
              <w:pStyle w:val="ListParagraph"/>
              <w:numPr>
                <w:ilvl w:val="0"/>
                <w:numId w:val="40"/>
              </w:numPr>
              <w:ind w:left="164" w:hanging="142"/>
            </w:pPr>
            <w:r w:rsidRPr="00DD7B54">
              <w:t xml:space="preserve">Hand out </w:t>
            </w:r>
            <w:r w:rsidR="00510522">
              <w:t>colored water,</w:t>
            </w:r>
            <w:r w:rsidR="00563458">
              <w:t xml:space="preserve"> </w:t>
            </w:r>
            <w:r w:rsidRPr="00DD7B54">
              <w:t>wax paper squares and eye droppers</w:t>
            </w:r>
            <w:r w:rsidR="00510522">
              <w:t xml:space="preserve"> to each group</w:t>
            </w:r>
            <w:r w:rsidRPr="00DD7B54">
              <w:t xml:space="preserve">. </w:t>
            </w:r>
          </w:p>
          <w:p w14:paraId="5518E99F" w14:textId="77777777" w:rsidR="00DD7B54" w:rsidRDefault="00DD7B54" w:rsidP="00213E48">
            <w:pPr>
              <w:pStyle w:val="ListParagraph"/>
              <w:numPr>
                <w:ilvl w:val="0"/>
                <w:numId w:val="40"/>
              </w:numPr>
              <w:ind w:left="164" w:hanging="142"/>
            </w:pPr>
            <w:r w:rsidRPr="00DD7B54">
              <w:t xml:space="preserve">Have </w:t>
            </w:r>
            <w:r w:rsidR="00510522">
              <w:t>each group</w:t>
            </w:r>
            <w:r w:rsidRPr="00DD7B54">
              <w:t xml:space="preserve"> use eye dropper to place several drops of colored water on wax paper (spread out). </w:t>
            </w:r>
          </w:p>
          <w:p w14:paraId="37C7609D" w14:textId="77777777" w:rsidR="00DD7B54" w:rsidRDefault="00DD7B54" w:rsidP="00213E48">
            <w:pPr>
              <w:pStyle w:val="ListParagraph"/>
              <w:numPr>
                <w:ilvl w:val="0"/>
                <w:numId w:val="40"/>
              </w:numPr>
              <w:ind w:left="164" w:hanging="142"/>
            </w:pPr>
            <w:r>
              <w:t>Ask them</w:t>
            </w:r>
            <w:r w:rsidR="00510522">
              <w:t>,</w:t>
            </w:r>
            <w:r>
              <w:t xml:space="preserve"> w</w:t>
            </w:r>
            <w:r w:rsidRPr="00DD7B54">
              <w:t xml:space="preserve">hat can you observe about your water drops? </w:t>
            </w:r>
            <w:r w:rsidRPr="00705BAB">
              <w:rPr>
                <w:b/>
              </w:rPr>
              <w:t>What happens when water droplets come close to each other?</w:t>
            </w:r>
            <w:r w:rsidRPr="00DD7B54">
              <w:t xml:space="preserve"> (They stick together and get bigger – this is a property of water called cohesion.) </w:t>
            </w:r>
          </w:p>
          <w:p w14:paraId="76D2376E" w14:textId="77777777" w:rsidR="00B262A1" w:rsidRDefault="00DD7B54" w:rsidP="00213E48">
            <w:pPr>
              <w:pStyle w:val="ListParagraph"/>
              <w:numPr>
                <w:ilvl w:val="0"/>
                <w:numId w:val="40"/>
              </w:numPr>
              <w:ind w:left="164" w:hanging="142"/>
            </w:pPr>
            <w:r w:rsidRPr="00705BAB">
              <w:rPr>
                <w:b/>
              </w:rPr>
              <w:t>Ask how does this relate to condensation?</w:t>
            </w:r>
            <w:r w:rsidRPr="00DD7B54">
              <w:t xml:space="preserve"> </w:t>
            </w:r>
            <w:r w:rsidRPr="00705BAB">
              <w:rPr>
                <w:b/>
              </w:rPr>
              <w:t>Any other ideas? What do we absolutely need to f</w:t>
            </w:r>
            <w:r w:rsidR="00510522" w:rsidRPr="00705BAB">
              <w:rPr>
                <w:b/>
              </w:rPr>
              <w:t>orm clouds?</w:t>
            </w:r>
            <w:r w:rsidR="00510522">
              <w:t xml:space="preserve"> </w:t>
            </w:r>
          </w:p>
          <w:p w14:paraId="79A57357" w14:textId="14491363" w:rsidR="00DD7B54" w:rsidRDefault="004F6AE3" w:rsidP="00705BAB">
            <w:pPr>
              <w:pStyle w:val="ListParagraph"/>
              <w:numPr>
                <w:ilvl w:val="0"/>
                <w:numId w:val="40"/>
              </w:numPr>
              <w:ind w:left="166" w:hanging="166"/>
            </w:pPr>
            <w:r>
              <w:t xml:space="preserve">Have each group </w:t>
            </w:r>
            <w:r w:rsidR="00DD7B54" w:rsidRPr="00DD7B54">
              <w:t xml:space="preserve">draw a picture of condensation occurring </w:t>
            </w:r>
            <w:r>
              <w:t>(either in nature or like in the class</w:t>
            </w:r>
            <w:r w:rsidR="00DD7B54" w:rsidRPr="00DD7B54">
              <w:t xml:space="preserve"> </w:t>
            </w:r>
            <w:r>
              <w:t>activity/</w:t>
            </w:r>
            <w:r w:rsidR="00DD7B54" w:rsidRPr="00DD7B54">
              <w:t>experiment</w:t>
            </w:r>
            <w:r w:rsidR="001A0E8A">
              <w:t xml:space="preserve"> today).</w:t>
            </w:r>
          </w:p>
          <w:p w14:paraId="5B46BE86" w14:textId="77777777" w:rsidR="007F10DA" w:rsidRDefault="007F10DA" w:rsidP="00213E48">
            <w:pPr>
              <w:ind w:left="164" w:hanging="142"/>
            </w:pPr>
          </w:p>
          <w:p w14:paraId="44080680" w14:textId="77777777" w:rsidR="007F10DA" w:rsidRPr="00213E48" w:rsidRDefault="007F10DA" w:rsidP="00213E48">
            <w:pPr>
              <w:rPr>
                <w:b/>
              </w:rPr>
            </w:pPr>
            <w:r w:rsidRPr="00213E48">
              <w:rPr>
                <w:b/>
              </w:rPr>
              <w:t>Day 4/Lesson 4</w:t>
            </w:r>
            <w:r w:rsidR="00F71C93">
              <w:rPr>
                <w:b/>
              </w:rPr>
              <w:t>- 20</w:t>
            </w:r>
            <w:r w:rsidRPr="00213E48">
              <w:rPr>
                <w:b/>
              </w:rPr>
              <w:t xml:space="preserve"> mins </w:t>
            </w:r>
          </w:p>
          <w:p w14:paraId="02EE44F4" w14:textId="77777777" w:rsidR="007F10DA" w:rsidRDefault="00A64750" w:rsidP="00213E48">
            <w:pPr>
              <w:pStyle w:val="ListParagraph"/>
              <w:numPr>
                <w:ilvl w:val="0"/>
                <w:numId w:val="42"/>
              </w:numPr>
              <w:ind w:left="305" w:hanging="283"/>
            </w:pPr>
            <w:r>
              <w:t xml:space="preserve">Explain to the </w:t>
            </w:r>
            <w:r w:rsidR="007F10DA">
              <w:t>s</w:t>
            </w:r>
            <w:r>
              <w:t>tudents</w:t>
            </w:r>
            <w:r w:rsidR="007F10DA">
              <w:t xml:space="preserve"> that they will be acting out the water cycle. </w:t>
            </w:r>
          </w:p>
          <w:p w14:paraId="09D80010" w14:textId="77777777" w:rsidR="007F10DA" w:rsidRDefault="007F10DA" w:rsidP="00213E48">
            <w:pPr>
              <w:pStyle w:val="ListParagraph"/>
              <w:numPr>
                <w:ilvl w:val="0"/>
                <w:numId w:val="42"/>
              </w:numPr>
              <w:ind w:left="305" w:hanging="283"/>
            </w:pPr>
            <w:r>
              <w:t xml:space="preserve">Split the class into four groups. </w:t>
            </w:r>
          </w:p>
          <w:p w14:paraId="3E871ADD" w14:textId="77777777" w:rsidR="007F10DA" w:rsidRDefault="007F10DA" w:rsidP="00213E48">
            <w:pPr>
              <w:pStyle w:val="ListParagraph"/>
              <w:numPr>
                <w:ilvl w:val="0"/>
                <w:numId w:val="42"/>
              </w:numPr>
              <w:ind w:left="305" w:hanging="283"/>
            </w:pPr>
            <w:r>
              <w:t xml:space="preserve">Each group should be allocated one stage </w:t>
            </w:r>
            <w:r>
              <w:lastRenderedPageBreak/>
              <w:t>of the water cycle.</w:t>
            </w:r>
          </w:p>
          <w:p w14:paraId="601E71D5" w14:textId="77777777" w:rsidR="007F10DA" w:rsidRDefault="007F10DA" w:rsidP="00213E48">
            <w:pPr>
              <w:pStyle w:val="ListParagraph"/>
              <w:numPr>
                <w:ilvl w:val="0"/>
                <w:numId w:val="42"/>
              </w:numPr>
              <w:ind w:left="270" w:hanging="142"/>
            </w:pPr>
            <w:r>
              <w:t xml:space="preserve"> Make sure that the other groups don’t know what stage it is – you could write each stage on a card and put it in an envelope, so that other groups can’t see or hear what has been given to them.</w:t>
            </w:r>
          </w:p>
          <w:p w14:paraId="0B01D5F8" w14:textId="77777777" w:rsidR="007F10DA" w:rsidRDefault="007F10DA" w:rsidP="00213E48">
            <w:pPr>
              <w:pStyle w:val="ListParagraph"/>
              <w:numPr>
                <w:ilvl w:val="0"/>
                <w:numId w:val="42"/>
              </w:numPr>
              <w:ind w:left="270" w:hanging="142"/>
            </w:pPr>
            <w:r>
              <w:t>Each group should then think of actions they could use to represent the stage.</w:t>
            </w:r>
          </w:p>
          <w:p w14:paraId="607A398C" w14:textId="77777777" w:rsidR="007F10DA" w:rsidRDefault="007F10DA" w:rsidP="00213E48">
            <w:pPr>
              <w:pStyle w:val="ListParagraph"/>
              <w:numPr>
                <w:ilvl w:val="0"/>
                <w:numId w:val="42"/>
              </w:numPr>
              <w:ind w:left="270" w:hanging="142"/>
            </w:pPr>
            <w:r>
              <w:t xml:space="preserve"> Once they have decided on their actions, they should share them with the rest of the class who have to guess what stage of the water cycle the group is representing.</w:t>
            </w:r>
          </w:p>
          <w:p w14:paraId="4BFEA160" w14:textId="77777777" w:rsidR="007F10DA" w:rsidRDefault="007F10DA" w:rsidP="00213E48">
            <w:pPr>
              <w:pStyle w:val="ListParagraph"/>
              <w:numPr>
                <w:ilvl w:val="0"/>
                <w:numId w:val="42"/>
              </w:numPr>
              <w:ind w:left="270" w:hanging="142"/>
            </w:pPr>
            <w:r>
              <w:t>Each group should then teach the action to the rest of the class to create a dramatized water cycle.</w:t>
            </w:r>
          </w:p>
          <w:p w14:paraId="0281C0D6" w14:textId="77777777" w:rsidR="007F10DA" w:rsidRDefault="007F10DA" w:rsidP="007F10DA">
            <w:pPr>
              <w:pStyle w:val="ListParagraph"/>
              <w:ind w:left="183"/>
              <w:rPr>
                <w:b/>
              </w:rPr>
            </w:pPr>
          </w:p>
          <w:p w14:paraId="46CF86DE" w14:textId="77777777" w:rsidR="007F10DA" w:rsidRPr="00171443" w:rsidRDefault="007F10DA" w:rsidP="00B262A1"/>
        </w:tc>
      </w:tr>
      <w:tr w:rsidR="005A4652" w14:paraId="0D0D7B97" w14:textId="77777777">
        <w:trPr>
          <w:trHeight w:val="893"/>
        </w:trPr>
        <w:tc>
          <w:tcPr>
            <w:tcW w:w="949" w:type="pct"/>
            <w:tcBorders>
              <w:top w:val="single" w:sz="8" w:space="0" w:color="000000" w:themeColor="text1"/>
              <w:bottom w:val="single" w:sz="8" w:space="0" w:color="000000" w:themeColor="text1"/>
            </w:tcBorders>
          </w:tcPr>
          <w:p w14:paraId="1AF3AE71" w14:textId="77777777" w:rsidR="00AF47E1" w:rsidRPr="00AF47E1" w:rsidRDefault="00AF47E1" w:rsidP="00213E48">
            <w:pPr>
              <w:pStyle w:val="Heading2"/>
            </w:pPr>
          </w:p>
        </w:tc>
        <w:tc>
          <w:tcPr>
            <w:tcW w:w="150" w:type="pct"/>
          </w:tcPr>
          <w:p w14:paraId="1177F274" w14:textId="77777777" w:rsidR="00C17E2A" w:rsidRDefault="00C17E2A"/>
        </w:tc>
        <w:tc>
          <w:tcPr>
            <w:tcW w:w="1876" w:type="pct"/>
            <w:tcBorders>
              <w:top w:val="single" w:sz="8" w:space="0" w:color="000000" w:themeColor="text1"/>
              <w:bottom w:val="single" w:sz="8" w:space="0" w:color="000000" w:themeColor="text1"/>
            </w:tcBorders>
          </w:tcPr>
          <w:p w14:paraId="419D17F8" w14:textId="77777777" w:rsidR="00417B53" w:rsidRDefault="00417B53" w:rsidP="00213E48">
            <w:pPr>
              <w:pStyle w:val="ListParagraph"/>
              <w:ind w:left="128"/>
            </w:pPr>
          </w:p>
        </w:tc>
        <w:tc>
          <w:tcPr>
            <w:tcW w:w="150" w:type="pct"/>
          </w:tcPr>
          <w:p w14:paraId="42AD580A" w14:textId="77777777" w:rsidR="00C17E2A" w:rsidRDefault="00C17E2A"/>
        </w:tc>
        <w:tc>
          <w:tcPr>
            <w:tcW w:w="1876" w:type="pct"/>
            <w:tcBorders>
              <w:top w:val="single" w:sz="8" w:space="0" w:color="000000" w:themeColor="text1"/>
              <w:bottom w:val="single" w:sz="8" w:space="0" w:color="000000" w:themeColor="text1"/>
            </w:tcBorders>
          </w:tcPr>
          <w:p w14:paraId="0F175466" w14:textId="77777777" w:rsidR="00B262A1" w:rsidRDefault="00B262A1" w:rsidP="00D8019B">
            <w:pPr>
              <w:pStyle w:val="ListParagraph"/>
              <w:ind w:left="183"/>
            </w:pPr>
          </w:p>
        </w:tc>
      </w:tr>
      <w:tr w:rsidR="005A4652" w14:paraId="55E18B55" w14:textId="77777777">
        <w:trPr>
          <w:trHeight w:val="893"/>
        </w:trPr>
        <w:tc>
          <w:tcPr>
            <w:tcW w:w="949" w:type="pct"/>
            <w:tcBorders>
              <w:top w:val="single" w:sz="8" w:space="0" w:color="000000" w:themeColor="text1"/>
              <w:bottom w:val="single" w:sz="8" w:space="0" w:color="000000" w:themeColor="text1"/>
            </w:tcBorders>
          </w:tcPr>
          <w:p w14:paraId="594AFB9D" w14:textId="77777777" w:rsidR="001F4D29" w:rsidRPr="001F4D29" w:rsidRDefault="001F4D29" w:rsidP="001F4D29">
            <w:pPr>
              <w:pStyle w:val="ListParagraph"/>
              <w:ind w:left="142"/>
            </w:pPr>
          </w:p>
        </w:tc>
        <w:tc>
          <w:tcPr>
            <w:tcW w:w="150" w:type="pct"/>
          </w:tcPr>
          <w:p w14:paraId="2CA392DF" w14:textId="77777777" w:rsidR="00C17E2A" w:rsidRDefault="00C17E2A"/>
        </w:tc>
        <w:tc>
          <w:tcPr>
            <w:tcW w:w="1876" w:type="pct"/>
            <w:tcBorders>
              <w:top w:val="single" w:sz="8" w:space="0" w:color="000000" w:themeColor="text1"/>
              <w:bottom w:val="single" w:sz="8" w:space="0" w:color="000000" w:themeColor="text1"/>
            </w:tcBorders>
          </w:tcPr>
          <w:p w14:paraId="1A4650E0" w14:textId="77777777" w:rsidR="002F4915" w:rsidRPr="002F4915" w:rsidRDefault="002F4915" w:rsidP="002F4915">
            <w:pPr>
              <w:rPr>
                <w:b/>
              </w:rPr>
            </w:pPr>
          </w:p>
        </w:tc>
        <w:tc>
          <w:tcPr>
            <w:tcW w:w="150" w:type="pct"/>
          </w:tcPr>
          <w:p w14:paraId="16996F61" w14:textId="77777777" w:rsidR="00C17E2A" w:rsidRDefault="00C17E2A"/>
        </w:tc>
        <w:tc>
          <w:tcPr>
            <w:tcW w:w="1876" w:type="pct"/>
            <w:tcBorders>
              <w:top w:val="single" w:sz="8" w:space="0" w:color="000000" w:themeColor="text1"/>
              <w:bottom w:val="single" w:sz="8" w:space="0" w:color="000000" w:themeColor="text1"/>
            </w:tcBorders>
          </w:tcPr>
          <w:p w14:paraId="17529317" w14:textId="77777777" w:rsidR="00C17E2A" w:rsidRDefault="00C17E2A"/>
        </w:tc>
      </w:tr>
      <w:tr w:rsidR="005A4652" w14:paraId="760FEE34" w14:textId="77777777">
        <w:trPr>
          <w:trHeight w:val="893"/>
        </w:trPr>
        <w:tc>
          <w:tcPr>
            <w:tcW w:w="949" w:type="pct"/>
            <w:tcBorders>
              <w:top w:val="single" w:sz="8" w:space="0" w:color="000000" w:themeColor="text1"/>
              <w:bottom w:val="single" w:sz="8" w:space="0" w:color="000000" w:themeColor="text1"/>
            </w:tcBorders>
          </w:tcPr>
          <w:p w14:paraId="48AB1BA3" w14:textId="77777777" w:rsidR="00F208E3" w:rsidRDefault="003B1470">
            <w:pPr>
              <w:pStyle w:val="Heading2"/>
            </w:pPr>
            <w:r>
              <w:t xml:space="preserve">Assessment </w:t>
            </w:r>
            <w:r w:rsidR="00D27DC3">
              <w:t>Activity</w:t>
            </w:r>
          </w:p>
          <w:p w14:paraId="67501B4C" w14:textId="77777777" w:rsidR="00C17E2A" w:rsidRPr="00F208E3" w:rsidRDefault="00132E01" w:rsidP="00F208E3">
            <w:pPr>
              <w:pStyle w:val="ListParagraph"/>
              <w:numPr>
                <w:ilvl w:val="0"/>
                <w:numId w:val="24"/>
              </w:numPr>
              <w:ind w:left="142" w:hanging="142"/>
            </w:pPr>
            <w:r>
              <w:t>Describe the process of rain formation.</w:t>
            </w:r>
          </w:p>
        </w:tc>
        <w:tc>
          <w:tcPr>
            <w:tcW w:w="150" w:type="pct"/>
          </w:tcPr>
          <w:p w14:paraId="07341FB5"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75B12836" w14:textId="77777777" w:rsidR="00C17E2A" w:rsidRDefault="00287F69" w:rsidP="00287F69">
            <w:pPr>
              <w:pStyle w:val="Heading2"/>
            </w:pPr>
            <w:r w:rsidRPr="00287F69">
              <w:t>Assessment Activity</w:t>
            </w:r>
          </w:p>
          <w:p w14:paraId="28608812" w14:textId="77777777" w:rsidR="00CB08CC" w:rsidRPr="00287F69" w:rsidRDefault="00CB08CC" w:rsidP="004343E9">
            <w:pPr>
              <w:pStyle w:val="ListParagraph"/>
              <w:numPr>
                <w:ilvl w:val="0"/>
                <w:numId w:val="27"/>
              </w:numPr>
              <w:ind w:left="128" w:hanging="141"/>
            </w:pPr>
          </w:p>
        </w:tc>
        <w:tc>
          <w:tcPr>
            <w:tcW w:w="150" w:type="pct"/>
          </w:tcPr>
          <w:p w14:paraId="1A50D61C" w14:textId="77777777" w:rsidR="00C17E2A" w:rsidRDefault="00C17E2A"/>
        </w:tc>
        <w:tc>
          <w:tcPr>
            <w:tcW w:w="1876" w:type="pct"/>
            <w:tcBorders>
              <w:top w:val="single" w:sz="8" w:space="0" w:color="000000" w:themeColor="text1"/>
              <w:bottom w:val="single" w:sz="8" w:space="0" w:color="000000" w:themeColor="text1"/>
            </w:tcBorders>
          </w:tcPr>
          <w:p w14:paraId="2A32B329" w14:textId="77777777" w:rsidR="00C17E2A" w:rsidRDefault="00C17E2A"/>
        </w:tc>
      </w:tr>
      <w:tr w:rsidR="005A4652" w14:paraId="0B44A71C" w14:textId="77777777">
        <w:trPr>
          <w:trHeight w:val="893"/>
        </w:trPr>
        <w:tc>
          <w:tcPr>
            <w:tcW w:w="949" w:type="pct"/>
            <w:tcBorders>
              <w:top w:val="single" w:sz="8" w:space="0" w:color="000000" w:themeColor="text1"/>
              <w:bottom w:val="single" w:sz="18" w:space="0" w:color="000000" w:themeColor="text1"/>
            </w:tcBorders>
          </w:tcPr>
          <w:p w14:paraId="5C323793" w14:textId="77777777" w:rsidR="00C17E2A" w:rsidRDefault="00D27DC3">
            <w:pPr>
              <w:pStyle w:val="Heading2"/>
            </w:pPr>
            <w:r>
              <w:t>Summary</w:t>
            </w:r>
          </w:p>
        </w:tc>
        <w:tc>
          <w:tcPr>
            <w:tcW w:w="150" w:type="pct"/>
          </w:tcPr>
          <w:p w14:paraId="0D8AF7D2" w14:textId="77777777" w:rsidR="00C17E2A" w:rsidRDefault="00C17E2A"/>
        </w:tc>
        <w:tc>
          <w:tcPr>
            <w:tcW w:w="1876" w:type="pct"/>
            <w:tcBorders>
              <w:top w:val="single" w:sz="8" w:space="0" w:color="000000" w:themeColor="text1"/>
              <w:bottom w:val="single" w:sz="18" w:space="0" w:color="000000" w:themeColor="text1"/>
            </w:tcBorders>
          </w:tcPr>
          <w:p w14:paraId="2751D89B" w14:textId="77777777" w:rsidR="00C17E2A" w:rsidRDefault="00C17E2A"/>
        </w:tc>
        <w:tc>
          <w:tcPr>
            <w:tcW w:w="150" w:type="pct"/>
          </w:tcPr>
          <w:p w14:paraId="09EF7752" w14:textId="77777777" w:rsidR="00C17E2A" w:rsidRDefault="00C17E2A"/>
        </w:tc>
        <w:tc>
          <w:tcPr>
            <w:tcW w:w="1876" w:type="pct"/>
            <w:tcBorders>
              <w:top w:val="single" w:sz="8" w:space="0" w:color="000000" w:themeColor="text1"/>
              <w:bottom w:val="single" w:sz="18" w:space="0" w:color="000000" w:themeColor="text1"/>
            </w:tcBorders>
          </w:tcPr>
          <w:p w14:paraId="42C1436E" w14:textId="77777777" w:rsidR="00C17E2A" w:rsidRDefault="00C17E2A"/>
        </w:tc>
      </w:tr>
    </w:tbl>
    <w:p w14:paraId="63CB8FF9" w14:textId="77777777" w:rsidR="00C17E2A" w:rsidRDefault="00C17E2A"/>
    <w:sectPr w:rsidR="00C17E2A" w:rsidSect="00753592">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DA66A" w14:textId="77777777" w:rsidR="001D5F89" w:rsidRDefault="001D5F89">
      <w:pPr>
        <w:spacing w:before="0" w:after="0" w:line="240" w:lineRule="auto"/>
      </w:pPr>
      <w:r>
        <w:separator/>
      </w:r>
    </w:p>
  </w:endnote>
  <w:endnote w:type="continuationSeparator" w:id="0">
    <w:p w14:paraId="5F55D256" w14:textId="77777777" w:rsidR="001D5F89" w:rsidRDefault="001D5F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0FF1" w14:textId="77777777" w:rsidR="00C17E2A" w:rsidRDefault="002E64CC">
    <w:pPr>
      <w:pStyle w:val="Footer"/>
    </w:pPr>
    <w:r>
      <w:fldChar w:fldCharType="begin"/>
    </w:r>
    <w:r w:rsidR="00D27DC3">
      <w:instrText xml:space="preserve"> PAGE   \* MERGEFORMAT </w:instrText>
    </w:r>
    <w:r>
      <w:fldChar w:fldCharType="separate"/>
    </w:r>
    <w:r w:rsidR="00132E0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08BD" w14:textId="77777777" w:rsidR="001D5F89" w:rsidRDefault="001D5F89">
      <w:pPr>
        <w:spacing w:before="0" w:after="0" w:line="240" w:lineRule="auto"/>
      </w:pPr>
      <w:r>
        <w:separator/>
      </w:r>
    </w:p>
  </w:footnote>
  <w:footnote w:type="continuationSeparator" w:id="0">
    <w:p w14:paraId="022A6B8C" w14:textId="77777777" w:rsidR="001D5F89" w:rsidRDefault="001D5F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2A3F9" w14:textId="77777777" w:rsidR="00A25094" w:rsidRDefault="00B66511">
    <w:pPr>
      <w:pStyle w:val="Header"/>
    </w:pPr>
    <w:r>
      <w:rPr>
        <w:noProof/>
        <w:lang w:val="en-GB" w:eastAsia="en-GB"/>
      </w:rPr>
      <w:drawing>
        <wp:anchor distT="0" distB="0" distL="114300" distR="114300" simplePos="0" relativeHeight="251658240" behindDoc="0" locked="0" layoutInCell="1" allowOverlap="1" wp14:anchorId="3134A3A8" wp14:editId="4B7731E2">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B07EB"/>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15:restartNumberingAfterBreak="0">
    <w:nsid w:val="093D1A2B"/>
    <w:multiLevelType w:val="hybridMultilevel"/>
    <w:tmpl w:val="4CBAE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6861C8"/>
    <w:multiLevelType w:val="hybridMultilevel"/>
    <w:tmpl w:val="226E2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D48EE"/>
    <w:multiLevelType w:val="multilevel"/>
    <w:tmpl w:val="44F2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810E3"/>
    <w:multiLevelType w:val="hybridMultilevel"/>
    <w:tmpl w:val="1690F8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10"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61C75"/>
    <w:multiLevelType w:val="hybridMultilevel"/>
    <w:tmpl w:val="F020C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4F0C00"/>
    <w:multiLevelType w:val="hybridMultilevel"/>
    <w:tmpl w:val="3FC86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7"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8" w15:restartNumberingAfterBreak="0">
    <w:nsid w:val="4C1B5F54"/>
    <w:multiLevelType w:val="hybridMultilevel"/>
    <w:tmpl w:val="CD84B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515030"/>
    <w:multiLevelType w:val="hybridMultilevel"/>
    <w:tmpl w:val="247E4902"/>
    <w:lvl w:ilvl="0" w:tplc="0809000F">
      <w:start w:val="1"/>
      <w:numFmt w:val="decimal"/>
      <w:lvlText w:val="%1."/>
      <w:lvlJc w:val="left"/>
      <w:pPr>
        <w:ind w:left="1110" w:hanging="360"/>
      </w:p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20"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B4A10"/>
    <w:multiLevelType w:val="hybridMultilevel"/>
    <w:tmpl w:val="0F2ED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232DAF"/>
    <w:multiLevelType w:val="hybridMultilevel"/>
    <w:tmpl w:val="91E6A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5"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E525AC"/>
    <w:multiLevelType w:val="hybridMultilevel"/>
    <w:tmpl w:val="DF32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5"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2"/>
  </w:num>
  <w:num w:numId="7">
    <w:abstractNumId w:val="27"/>
  </w:num>
  <w:num w:numId="8">
    <w:abstractNumId w:val="1"/>
  </w:num>
  <w:num w:numId="9">
    <w:abstractNumId w:val="12"/>
  </w:num>
  <w:num w:numId="10">
    <w:abstractNumId w:val="20"/>
  </w:num>
  <w:num w:numId="11">
    <w:abstractNumId w:val="26"/>
  </w:num>
  <w:num w:numId="12">
    <w:abstractNumId w:val="35"/>
  </w:num>
  <w:num w:numId="13">
    <w:abstractNumId w:val="7"/>
  </w:num>
  <w:num w:numId="14">
    <w:abstractNumId w:val="30"/>
  </w:num>
  <w:num w:numId="15">
    <w:abstractNumId w:val="6"/>
  </w:num>
  <w:num w:numId="16">
    <w:abstractNumId w:val="0"/>
  </w:num>
  <w:num w:numId="17">
    <w:abstractNumId w:val="16"/>
  </w:num>
  <w:num w:numId="18">
    <w:abstractNumId w:val="31"/>
  </w:num>
  <w:num w:numId="19">
    <w:abstractNumId w:val="28"/>
  </w:num>
  <w:num w:numId="20">
    <w:abstractNumId w:val="24"/>
  </w:num>
  <w:num w:numId="21">
    <w:abstractNumId w:val="34"/>
  </w:num>
  <w:num w:numId="22">
    <w:abstractNumId w:val="17"/>
  </w:num>
  <w:num w:numId="23">
    <w:abstractNumId w:val="9"/>
  </w:num>
  <w:num w:numId="24">
    <w:abstractNumId w:val="29"/>
  </w:num>
  <w:num w:numId="25">
    <w:abstractNumId w:val="25"/>
  </w:num>
  <w:num w:numId="26">
    <w:abstractNumId w:val="15"/>
  </w:num>
  <w:num w:numId="27">
    <w:abstractNumId w:val="10"/>
  </w:num>
  <w:num w:numId="28">
    <w:abstractNumId w:val="23"/>
  </w:num>
  <w:num w:numId="29">
    <w:abstractNumId w:val="36"/>
  </w:num>
  <w:num w:numId="30">
    <w:abstractNumId w:val="14"/>
  </w:num>
  <w:num w:numId="31">
    <w:abstractNumId w:val="13"/>
  </w:num>
  <w:num w:numId="32">
    <w:abstractNumId w:val="22"/>
  </w:num>
  <w:num w:numId="33">
    <w:abstractNumId w:val="11"/>
  </w:num>
  <w:num w:numId="34">
    <w:abstractNumId w:val="3"/>
  </w:num>
  <w:num w:numId="35">
    <w:abstractNumId w:val="33"/>
  </w:num>
  <w:num w:numId="36">
    <w:abstractNumId w:val="18"/>
  </w:num>
  <w:num w:numId="37">
    <w:abstractNumId w:val="8"/>
  </w:num>
  <w:num w:numId="38">
    <w:abstractNumId w:val="4"/>
  </w:num>
  <w:num w:numId="39">
    <w:abstractNumId w:val="21"/>
  </w:num>
  <w:num w:numId="40">
    <w:abstractNumId w:val="19"/>
  </w:num>
  <w:num w:numId="41">
    <w:abstractNumId w:val="5"/>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1C0"/>
    <w:rsid w:val="00025F86"/>
    <w:rsid w:val="0004502C"/>
    <w:rsid w:val="00085518"/>
    <w:rsid w:val="000904AA"/>
    <w:rsid w:val="000A37E8"/>
    <w:rsid w:val="000B72D9"/>
    <w:rsid w:val="000C562D"/>
    <w:rsid w:val="00132E01"/>
    <w:rsid w:val="00132F46"/>
    <w:rsid w:val="001432FD"/>
    <w:rsid w:val="00163CA6"/>
    <w:rsid w:val="00171443"/>
    <w:rsid w:val="001719F1"/>
    <w:rsid w:val="0017273B"/>
    <w:rsid w:val="0017631E"/>
    <w:rsid w:val="00196867"/>
    <w:rsid w:val="001A0E8A"/>
    <w:rsid w:val="001B5D91"/>
    <w:rsid w:val="001D3BC8"/>
    <w:rsid w:val="001D5F89"/>
    <w:rsid w:val="001E6B90"/>
    <w:rsid w:val="001F4D29"/>
    <w:rsid w:val="00213E48"/>
    <w:rsid w:val="00227208"/>
    <w:rsid w:val="0026795F"/>
    <w:rsid w:val="00287F69"/>
    <w:rsid w:val="002A72AE"/>
    <w:rsid w:val="002B733A"/>
    <w:rsid w:val="002D4444"/>
    <w:rsid w:val="002E64CC"/>
    <w:rsid w:val="002F4915"/>
    <w:rsid w:val="00304069"/>
    <w:rsid w:val="0031327D"/>
    <w:rsid w:val="003468F5"/>
    <w:rsid w:val="00396443"/>
    <w:rsid w:val="003B1470"/>
    <w:rsid w:val="003D30E4"/>
    <w:rsid w:val="0040481C"/>
    <w:rsid w:val="00417B53"/>
    <w:rsid w:val="004343E9"/>
    <w:rsid w:val="00453D92"/>
    <w:rsid w:val="004B20E0"/>
    <w:rsid w:val="004D089D"/>
    <w:rsid w:val="004E29C7"/>
    <w:rsid w:val="004E482F"/>
    <w:rsid w:val="004F05F7"/>
    <w:rsid w:val="004F6AE3"/>
    <w:rsid w:val="004F6D32"/>
    <w:rsid w:val="004F7313"/>
    <w:rsid w:val="00510522"/>
    <w:rsid w:val="00520DAF"/>
    <w:rsid w:val="00545106"/>
    <w:rsid w:val="00563458"/>
    <w:rsid w:val="0056788D"/>
    <w:rsid w:val="005A4652"/>
    <w:rsid w:val="005B22DA"/>
    <w:rsid w:val="005B7D58"/>
    <w:rsid w:val="005C2512"/>
    <w:rsid w:val="005F0270"/>
    <w:rsid w:val="00603309"/>
    <w:rsid w:val="006326A0"/>
    <w:rsid w:val="006A5952"/>
    <w:rsid w:val="006F0813"/>
    <w:rsid w:val="006F7E46"/>
    <w:rsid w:val="00705BAB"/>
    <w:rsid w:val="00753592"/>
    <w:rsid w:val="0076583E"/>
    <w:rsid w:val="00773C70"/>
    <w:rsid w:val="0078309D"/>
    <w:rsid w:val="0079319C"/>
    <w:rsid w:val="007F10DA"/>
    <w:rsid w:val="007F65A3"/>
    <w:rsid w:val="007F7177"/>
    <w:rsid w:val="00804A41"/>
    <w:rsid w:val="00807AE6"/>
    <w:rsid w:val="00811AB9"/>
    <w:rsid w:val="00822A90"/>
    <w:rsid w:val="00847934"/>
    <w:rsid w:val="008C4FD6"/>
    <w:rsid w:val="008E1184"/>
    <w:rsid w:val="008F771F"/>
    <w:rsid w:val="00910100"/>
    <w:rsid w:val="009227FD"/>
    <w:rsid w:val="009378FA"/>
    <w:rsid w:val="00956DE4"/>
    <w:rsid w:val="00966C71"/>
    <w:rsid w:val="0098460F"/>
    <w:rsid w:val="00994DC5"/>
    <w:rsid w:val="009D155F"/>
    <w:rsid w:val="009E08FF"/>
    <w:rsid w:val="00A0116B"/>
    <w:rsid w:val="00A06073"/>
    <w:rsid w:val="00A1735C"/>
    <w:rsid w:val="00A25094"/>
    <w:rsid w:val="00A64750"/>
    <w:rsid w:val="00A77EEB"/>
    <w:rsid w:val="00A82042"/>
    <w:rsid w:val="00AD171D"/>
    <w:rsid w:val="00AD6AD0"/>
    <w:rsid w:val="00AF47E1"/>
    <w:rsid w:val="00B046C1"/>
    <w:rsid w:val="00B05118"/>
    <w:rsid w:val="00B262A1"/>
    <w:rsid w:val="00B66511"/>
    <w:rsid w:val="00B74969"/>
    <w:rsid w:val="00B87608"/>
    <w:rsid w:val="00BB359B"/>
    <w:rsid w:val="00BB63D9"/>
    <w:rsid w:val="00BC356C"/>
    <w:rsid w:val="00BD430C"/>
    <w:rsid w:val="00BD5017"/>
    <w:rsid w:val="00BF1D3C"/>
    <w:rsid w:val="00C17E2A"/>
    <w:rsid w:val="00C82CFC"/>
    <w:rsid w:val="00C950FB"/>
    <w:rsid w:val="00CA21BD"/>
    <w:rsid w:val="00CB08CC"/>
    <w:rsid w:val="00CB2D0F"/>
    <w:rsid w:val="00D27DC3"/>
    <w:rsid w:val="00D34C4A"/>
    <w:rsid w:val="00D3577C"/>
    <w:rsid w:val="00D4297E"/>
    <w:rsid w:val="00D43AC0"/>
    <w:rsid w:val="00D8019B"/>
    <w:rsid w:val="00DC17D5"/>
    <w:rsid w:val="00DD3412"/>
    <w:rsid w:val="00DD7B54"/>
    <w:rsid w:val="00E05C0D"/>
    <w:rsid w:val="00E07205"/>
    <w:rsid w:val="00E2212B"/>
    <w:rsid w:val="00E601B6"/>
    <w:rsid w:val="00E83245"/>
    <w:rsid w:val="00EA112A"/>
    <w:rsid w:val="00ED219F"/>
    <w:rsid w:val="00F042EF"/>
    <w:rsid w:val="00F1179F"/>
    <w:rsid w:val="00F208E3"/>
    <w:rsid w:val="00F235D6"/>
    <w:rsid w:val="00F616CA"/>
    <w:rsid w:val="00F6690A"/>
    <w:rsid w:val="00F66CE1"/>
    <w:rsid w:val="00F71C93"/>
    <w:rsid w:val="00FB17E1"/>
    <w:rsid w:val="00FB61C0"/>
    <w:rsid w:val="00FC4700"/>
    <w:rsid w:val="00FE04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9E84"/>
  <w15:docId w15:val="{F11E4D15-8EFF-4D6C-9173-18C411C5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592"/>
  </w:style>
  <w:style w:type="paragraph" w:styleId="Heading1">
    <w:name w:val="heading 1"/>
    <w:basedOn w:val="Normal"/>
    <w:next w:val="Normal"/>
    <w:link w:val="Heading1Char"/>
    <w:uiPriority w:val="9"/>
    <w:qFormat/>
    <w:rsid w:val="00753592"/>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53592"/>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53592"/>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753592"/>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5359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53592"/>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53592"/>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53592"/>
    <w:rPr>
      <w:color w:val="808080"/>
    </w:rPr>
  </w:style>
  <w:style w:type="table" w:customStyle="1" w:styleId="LessonPlan">
    <w:name w:val="Lesson Plan"/>
    <w:basedOn w:val="TableNormal"/>
    <w:uiPriority w:val="99"/>
    <w:rsid w:val="00753592"/>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53592"/>
    <w:pPr>
      <w:spacing w:before="0" w:after="0" w:line="240" w:lineRule="auto"/>
    </w:pPr>
  </w:style>
  <w:style w:type="character" w:customStyle="1" w:styleId="Heading1Char">
    <w:name w:val="Heading 1 Char"/>
    <w:basedOn w:val="DefaultParagraphFont"/>
    <w:link w:val="Heading1"/>
    <w:uiPriority w:val="9"/>
    <w:rsid w:val="00753592"/>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53592"/>
    <w:pPr>
      <w:numPr>
        <w:numId w:val="1"/>
      </w:numPr>
      <w:contextualSpacing/>
    </w:pPr>
  </w:style>
  <w:style w:type="character" w:customStyle="1" w:styleId="Heading2Char">
    <w:name w:val="Heading 2 Char"/>
    <w:basedOn w:val="DefaultParagraphFont"/>
    <w:link w:val="Heading2"/>
    <w:uiPriority w:val="9"/>
    <w:rsid w:val="00753592"/>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53592"/>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53592"/>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53592"/>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5F02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70"/>
    <w:rPr>
      <w:rFonts w:ascii="Tahoma" w:hAnsi="Tahoma" w:cs="Tahoma"/>
      <w:sz w:val="16"/>
      <w:szCs w:val="16"/>
    </w:rPr>
  </w:style>
  <w:style w:type="paragraph" w:styleId="NormalWeb">
    <w:name w:val="Normal (Web)"/>
    <w:basedOn w:val="Normal"/>
    <w:uiPriority w:val="99"/>
    <w:unhideWhenUsed/>
    <w:rsid w:val="00FE0481"/>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kidfacts.com/how-is-rain-form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center.homesciencetools.com/article/clouds-and-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ia/Downloads/LPG3and4%20From%20The%20Catchment%20To%20The%20Tap%20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etterlesson.com/lesson/632260/4-it-s-raining-it-s-pouring-precipitation-is-forming" TargetMode="External"/><Relationship Id="rId4" Type="http://schemas.openxmlformats.org/officeDocument/2006/relationships/settings" Target="settings.xml"/><Relationship Id="rId9" Type="http://schemas.openxmlformats.org/officeDocument/2006/relationships/hyperlink" Target="https://www.icanteachmychild.com/making-it-ra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3DC1"/>
    <w:rsid w:val="00052395"/>
    <w:rsid w:val="00071DA5"/>
    <w:rsid w:val="000E3902"/>
    <w:rsid w:val="003C1399"/>
    <w:rsid w:val="004A008E"/>
    <w:rsid w:val="004B5962"/>
    <w:rsid w:val="00713551"/>
    <w:rsid w:val="00805105"/>
    <w:rsid w:val="00816166"/>
    <w:rsid w:val="00836926"/>
    <w:rsid w:val="008F5582"/>
    <w:rsid w:val="009F16CA"/>
    <w:rsid w:val="00AB2F7D"/>
    <w:rsid w:val="00AB37F5"/>
    <w:rsid w:val="00C86485"/>
    <w:rsid w:val="00C93DC1"/>
    <w:rsid w:val="00ED4C83"/>
    <w:rsid w:val="00F670C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F5582"/>
  </w:style>
  <w:style w:type="paragraph" w:customStyle="1" w:styleId="57D0253E54FA4684857C7E53F49E1A5B">
    <w:name w:val="57D0253E54FA4684857C7E53F49E1A5B"/>
    <w:rsid w:val="008F5582"/>
  </w:style>
  <w:style w:type="paragraph" w:customStyle="1" w:styleId="7AE7DFE8D63F4AC0A9D67267C3699CCC">
    <w:name w:val="7AE7DFE8D63F4AC0A9D67267C3699CCC"/>
    <w:rsid w:val="008F5582"/>
  </w:style>
  <w:style w:type="paragraph" w:customStyle="1" w:styleId="1C876A8B6575410E8AA7530875A6B7F4">
    <w:name w:val="1C876A8B6575410E8AA7530875A6B7F4"/>
    <w:rsid w:val="008F5582"/>
  </w:style>
  <w:style w:type="paragraph" w:customStyle="1" w:styleId="A392ED6794CC47DFA557364CD4043756">
    <w:name w:val="A392ED6794CC47DFA557364CD4043756"/>
    <w:rsid w:val="008F55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519</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18</cp:revision>
  <dcterms:created xsi:type="dcterms:W3CDTF">2018-09-24T13:04:00Z</dcterms:created>
  <dcterms:modified xsi:type="dcterms:W3CDTF">2019-01-08T12:17:00Z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