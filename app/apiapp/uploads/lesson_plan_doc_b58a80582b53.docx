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110E2347" w:rsidR="00C17E2A" w:rsidRDefault="004343E9">
            <w:pPr>
              <w:pStyle w:val="Title"/>
            </w:pPr>
            <w:r>
              <w:t xml:space="preserve">THE </w:t>
            </w:r>
            <w:r w:rsidR="005B22DA">
              <w:t>HUMAN BODY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0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60BFC065" w:rsidR="00C17E2A" w:rsidRDefault="007F1F27">
                <w:pPr>
                  <w:pStyle w:val="Date"/>
                </w:pPr>
                <w:r>
                  <w:t>10.3.2018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8755A6E" w:rsidR="00C17E2A" w:rsidRDefault="00FF698B">
                  <w:r>
                    <w:t>Basic Science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C095BC0" w14:textId="0FD5889C" w:rsidR="00B66511" w:rsidRDefault="000A37E8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</w:t>
            </w:r>
            <w:r w:rsidR="00FF698B">
              <w:t>Parts of the Human Body</w:t>
            </w:r>
          </w:p>
          <w:p w14:paraId="75492AB7" w14:textId="1125237F" w:rsidR="00FF698B" w:rsidRDefault="00FF698B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Functions of parts of the Human Body.</w:t>
            </w:r>
          </w:p>
          <w:p w14:paraId="458BD9FD" w14:textId="1B4466D9" w:rsidR="00453D92" w:rsidRDefault="00453D92" w:rsidP="00FF698B"/>
        </w:tc>
      </w:tr>
    </w:tbl>
    <w:p w14:paraId="44024CC7" w14:textId="12F8B3EE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46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1000285" w14:textId="77777777" w:rsidR="00CF523A" w:rsidRDefault="0027560D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-Pencil</w:t>
                                  </w:r>
                                </w:p>
                                <w:p w14:paraId="587E4BAA" w14:textId="51536968" w:rsidR="00B046C1" w:rsidRDefault="00CF523A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-Students’ notebooks</w:t>
                                  </w:r>
                                </w:p>
                                <w:p w14:paraId="78A260A1" w14:textId="77777777" w:rsidR="0027560D" w:rsidRDefault="0027560D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-4 ½ ft large sheet of paper</w:t>
                                  </w:r>
                                </w:p>
                                <w:p w14:paraId="6171652B" w14:textId="5643133D" w:rsidR="003A577B" w:rsidRDefault="003A577B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-Body illustration</w:t>
                                  </w:r>
                                </w:p>
                                <w:p w14:paraId="5039FE8B" w14:textId="5BE70B09" w:rsidR="00341297" w:rsidRDefault="00341297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-Labeled picture of a human body</w:t>
                                  </w:r>
                                </w:p>
                                <w:p w14:paraId="4BE61749" w14:textId="395E7B06" w:rsidR="0027560D" w:rsidRDefault="0027560D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D0679BA" w14:textId="77ABB094" w:rsidR="004F6D32" w:rsidRDefault="00CB4C64" w:rsidP="00A52CE9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52CE9" w:rsidRPr="00FE0A45">
                                      <w:rPr>
                                        <w:rStyle w:val="Hyperlink"/>
                                      </w:rPr>
                                      <w:t>https://www.themeasuredmom.com/human-body-activities-for-kids/</w:t>
                                    </w:r>
                                  </w:hyperlink>
                                </w:p>
                                <w:p w14:paraId="2A16426F" w14:textId="042A8E31" w:rsidR="00A52CE9" w:rsidRDefault="00CB4C64" w:rsidP="00D53C9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D53C96" w:rsidRPr="00FE0A45">
                                      <w:rPr>
                                        <w:rStyle w:val="Hyperlink"/>
                                      </w:rPr>
                                      <w:t>https://www.educatall.com/page/25/Human-body.html</w:t>
                                    </w:r>
                                  </w:hyperlink>
                                </w:p>
                                <w:p w14:paraId="4CE525CD" w14:textId="77777777" w:rsidR="00D53C96" w:rsidRDefault="00D53C96" w:rsidP="00D53C96">
                                  <w:pPr>
                                    <w:pStyle w:val="ListBullet"/>
                                  </w:pPr>
                                </w:p>
                                <w:p w14:paraId="266D3DBF" w14:textId="3DFF7508" w:rsidR="00C82CFC" w:rsidRDefault="00C82CFC" w:rsidP="00C82CFC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46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1000285" w14:textId="77777777" w:rsidR="00CF523A" w:rsidRDefault="0027560D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-Pencil</w:t>
                            </w:r>
                          </w:p>
                          <w:p w14:paraId="587E4BAA" w14:textId="51536968" w:rsidR="00B046C1" w:rsidRDefault="00CF523A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-Students’ notebooks</w:t>
                            </w:r>
                          </w:p>
                          <w:p w14:paraId="78A260A1" w14:textId="77777777" w:rsidR="0027560D" w:rsidRDefault="0027560D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-4 ½ ft large sheet of paper</w:t>
                            </w:r>
                          </w:p>
                          <w:p w14:paraId="6171652B" w14:textId="5643133D" w:rsidR="003A577B" w:rsidRDefault="003A577B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-Body illustration</w:t>
                            </w:r>
                          </w:p>
                          <w:p w14:paraId="5039FE8B" w14:textId="5BE70B09" w:rsidR="00341297" w:rsidRDefault="00341297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-Labeled picture of a human body</w:t>
                            </w:r>
                          </w:p>
                          <w:p w14:paraId="4BE61749" w14:textId="395E7B06" w:rsidR="0027560D" w:rsidRDefault="0027560D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D0679BA" w14:textId="77ABB094" w:rsidR="004F6D32" w:rsidRDefault="00CB4C64" w:rsidP="00A52CE9">
                            <w:pPr>
                              <w:pStyle w:val="ListBullet"/>
                            </w:pPr>
                            <w:hyperlink r:id="rId10" w:history="1">
                              <w:r w:rsidR="00A52CE9" w:rsidRPr="00FE0A45">
                                <w:rPr>
                                  <w:rStyle w:val="Hyperlink"/>
                                </w:rPr>
                                <w:t>https://www.themeasuredmom.com/human-body-activities-for-kids/</w:t>
                              </w:r>
                            </w:hyperlink>
                          </w:p>
                          <w:p w14:paraId="2A16426F" w14:textId="042A8E31" w:rsidR="00A52CE9" w:rsidRDefault="00CB4C64" w:rsidP="00D53C96">
                            <w:pPr>
                              <w:pStyle w:val="ListBullet"/>
                            </w:pPr>
                            <w:hyperlink r:id="rId11" w:history="1">
                              <w:r w:rsidR="00D53C96" w:rsidRPr="00FE0A45">
                                <w:rPr>
                                  <w:rStyle w:val="Hyperlink"/>
                                </w:rPr>
                                <w:t>https://www.educatall.com/page/25/Human-body.html</w:t>
                              </w:r>
                            </w:hyperlink>
                          </w:p>
                          <w:p w14:paraId="4CE525CD" w14:textId="77777777" w:rsidR="00D53C96" w:rsidRDefault="00D53C96" w:rsidP="00D53C96">
                            <w:pPr>
                              <w:pStyle w:val="ListBullet"/>
                            </w:pPr>
                          </w:p>
                          <w:p w14:paraId="266D3DBF" w14:textId="3DFF7508" w:rsidR="00C82CFC" w:rsidRDefault="00C82CFC" w:rsidP="00C82CFC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0"/>
        <w:gridCol w:w="264"/>
        <w:gridCol w:w="3529"/>
      </w:tblGrid>
      <w:tr w:rsidR="005A4652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20CA6580" w14:textId="2996E000" w:rsidR="005C0E6E" w:rsidRDefault="005C0E6E" w:rsidP="005C0E6E">
            <w:pPr>
              <w:pStyle w:val="ListParagraph"/>
              <w:ind w:left="142"/>
            </w:pPr>
            <w:r>
              <w:t>Students will be able to;</w:t>
            </w:r>
          </w:p>
          <w:p w14:paraId="72E11AEE" w14:textId="0ED00E1C" w:rsidR="00E30A3C" w:rsidRDefault="005C0E6E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N</w:t>
            </w:r>
            <w:r w:rsidR="00E30A3C">
              <w:t xml:space="preserve">ame and identify </w:t>
            </w:r>
            <w:r w:rsidR="00555A79">
              <w:t xml:space="preserve">the various </w:t>
            </w:r>
            <w:r w:rsidR="00E30A3C">
              <w:t xml:space="preserve">body parts </w:t>
            </w:r>
            <w:r w:rsidR="00555A79">
              <w:t>of the human body.</w:t>
            </w:r>
            <w:r w:rsidR="00E30A3C">
              <w:t xml:space="preserve"> </w:t>
            </w:r>
          </w:p>
          <w:p w14:paraId="48C3258F" w14:textId="4DB138D8" w:rsidR="00E30A3C" w:rsidRDefault="00E30A3C" w:rsidP="00E30A3C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 xml:space="preserve"> give an example of what each body part is for</w:t>
            </w:r>
            <w:r w:rsidR="003A577B">
              <w:t xml:space="preserve"> (the functions of each body part)</w:t>
            </w:r>
            <w:r>
              <w:t>.</w:t>
            </w:r>
          </w:p>
          <w:p w14:paraId="13A40272" w14:textId="1F15F624" w:rsidR="003A577B" w:rsidRDefault="00062799" w:rsidP="00E30A3C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I</w:t>
            </w:r>
            <w:r w:rsidRPr="00062799">
              <w:t>dentify, name, draw and label the basic parts of the human body and say which part of the body is associated with each sense.</w:t>
            </w:r>
          </w:p>
          <w:p w14:paraId="22A31125" w14:textId="39E34931" w:rsidR="00453D92" w:rsidRPr="000A37E8" w:rsidRDefault="00453D92" w:rsidP="003A577B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64D57A7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104BDBFB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164EE7">
              <w:rPr>
                <w:b/>
              </w:rPr>
              <w:t>30</w:t>
            </w:r>
            <w:r w:rsidR="004F6D32">
              <w:rPr>
                <w:b/>
              </w:rPr>
              <w:t xml:space="preserve"> </w:t>
            </w:r>
            <w:r w:rsidRPr="00F616CA">
              <w:rPr>
                <w:b/>
              </w:rPr>
              <w:t xml:space="preserve">Mins </w:t>
            </w:r>
          </w:p>
          <w:p w14:paraId="30697277" w14:textId="6BE7676F" w:rsidR="0059287B" w:rsidRDefault="0059287B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Place the students in groups of two (2 students in a group).</w:t>
            </w:r>
          </w:p>
          <w:p w14:paraId="428C52B9" w14:textId="77777777" w:rsidR="0059287B" w:rsidRDefault="0059287B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 Inform the students that they are going to make their own life-size body outline with 20 body parts drawn and labeled.</w:t>
            </w:r>
          </w:p>
          <w:p w14:paraId="2E6B2653" w14:textId="7CB8838D" w:rsidR="0059287B" w:rsidRDefault="0059287B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 Pass out a large sheet of paper</w:t>
            </w:r>
            <w:r w:rsidR="0027560D">
              <w:t xml:space="preserve"> and pencil</w:t>
            </w:r>
            <w:r>
              <w:t xml:space="preserve"> (</w:t>
            </w:r>
            <w:r w:rsidR="0027560D">
              <w:t xml:space="preserve">approximately 4 </w:t>
            </w:r>
            <w:r w:rsidR="00164EE7">
              <w:t>½ ft</w:t>
            </w:r>
            <w:r>
              <w:t xml:space="preserve"> per child).</w:t>
            </w:r>
          </w:p>
          <w:p w14:paraId="1B531DDA" w14:textId="2B5A4A3D" w:rsidR="0059287B" w:rsidRDefault="0059287B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 Ask each student to lie down on the paper while his/her partner traces the outline of his/her body.</w:t>
            </w:r>
          </w:p>
          <w:p w14:paraId="248E3373" w14:textId="77777777" w:rsidR="00164EE7" w:rsidRDefault="0059287B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 xml:space="preserve"> Ask each student to cut out and label the outline of his/her body. </w:t>
            </w:r>
          </w:p>
          <w:p w14:paraId="6CC78EF4" w14:textId="4942D911" w:rsidR="00910100" w:rsidRPr="00F616CA" w:rsidRDefault="0059287B" w:rsidP="00910100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The students must work individually after the tracing is complete.</w:t>
            </w: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2F9D948C" w:rsidR="00AF47E1" w:rsidRDefault="00E823BD" w:rsidP="00D8019B">
            <w:pPr>
              <w:pStyle w:val="ListParagraph"/>
              <w:numPr>
                <w:ilvl w:val="0"/>
                <w:numId w:val="10"/>
              </w:numPr>
              <w:ind w:left="183" w:hanging="183"/>
              <w:rPr>
                <w:b/>
              </w:rPr>
            </w:pPr>
            <w:r>
              <w:rPr>
                <w:b/>
              </w:rPr>
              <w:t>Day 2</w:t>
            </w:r>
            <w:r w:rsidR="00CF523A">
              <w:rPr>
                <w:b/>
              </w:rPr>
              <w:t>/</w:t>
            </w:r>
            <w:r>
              <w:rPr>
                <w:b/>
              </w:rPr>
              <w:t xml:space="preserve"> Lesson 2</w:t>
            </w:r>
            <w:r w:rsidR="00A07145">
              <w:rPr>
                <w:b/>
              </w:rPr>
              <w:t xml:space="preserve"> 1</w:t>
            </w:r>
            <w:r w:rsidR="00E07205" w:rsidRPr="00E07205">
              <w:rPr>
                <w:b/>
              </w:rPr>
              <w:t xml:space="preserve">- 15 mins </w:t>
            </w:r>
          </w:p>
          <w:p w14:paraId="463651A9" w14:textId="77777777" w:rsidR="00CF523A" w:rsidRDefault="0027560D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Display each outline for each child to observe.</w:t>
            </w:r>
          </w:p>
          <w:p w14:paraId="3760C510" w14:textId="39EBD9EB" w:rsidR="00CF523A" w:rsidRDefault="00CF523A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 Ask students to write down</w:t>
            </w:r>
            <w:r w:rsidR="0027560D">
              <w:t xml:space="preserve"> about a body part that they have two of</w:t>
            </w:r>
            <w:r w:rsidR="00945615">
              <w:t>,</w:t>
            </w:r>
            <w:r>
              <w:t xml:space="preserve"> </w:t>
            </w:r>
            <w:r w:rsidR="00945615">
              <w:t>e</w:t>
            </w:r>
            <w:r>
              <w:t xml:space="preserve">.g. </w:t>
            </w:r>
            <w:r w:rsidR="000C5C2F">
              <w:t>eyes, legs</w:t>
            </w:r>
            <w:r>
              <w:t xml:space="preserve"> (Do not tell them)</w:t>
            </w:r>
            <w:r w:rsidR="0027560D">
              <w:t xml:space="preserve"> </w:t>
            </w:r>
          </w:p>
          <w:p w14:paraId="7640F688" w14:textId="74173EA9" w:rsidR="00CF523A" w:rsidRDefault="0027560D" w:rsidP="000C5C2F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Ask them to write an example of what each body part is used for and to describe some of the things they do to take care of their body.</w:t>
            </w:r>
          </w:p>
          <w:p w14:paraId="0A2F1DE2" w14:textId="55E98D23" w:rsidR="00B262A1" w:rsidRDefault="00255894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 Assess their work and make corrections.</w:t>
            </w:r>
          </w:p>
          <w:p w14:paraId="012DB69B" w14:textId="46E09D89" w:rsidR="00B262A1" w:rsidRPr="00171443" w:rsidRDefault="00B262A1" w:rsidP="00B262A1"/>
        </w:tc>
      </w:tr>
      <w:tr w:rsidR="005A4652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923266" w14:textId="77777777" w:rsidR="00BD5017" w:rsidRDefault="00BD5017">
            <w:pPr>
              <w:pStyle w:val="Heading2"/>
            </w:pPr>
          </w:p>
          <w:p w14:paraId="728D53E5" w14:textId="39678CD2" w:rsidR="00C17E2A" w:rsidRPr="00AF47E1" w:rsidRDefault="00D27DC3">
            <w:pPr>
              <w:pStyle w:val="Heading2"/>
            </w:pPr>
            <w:r w:rsidRPr="00AF47E1">
              <w:t>Information</w:t>
            </w:r>
            <w:r w:rsidR="006326A0">
              <w:t>/Instruction</w:t>
            </w:r>
          </w:p>
          <w:p w14:paraId="55915BE9" w14:textId="2EAC202C" w:rsidR="00AF47E1" w:rsidRDefault="0059287B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Start the lesson by asking the students what parts of their body they already </w:t>
            </w:r>
            <w:r>
              <w:lastRenderedPageBreak/>
              <w:t>know.</w:t>
            </w:r>
          </w:p>
          <w:p w14:paraId="19C95428" w14:textId="12DEB472" w:rsidR="00AA3EA6" w:rsidRDefault="00AA3EA6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Show them a labeled picture of a full human body</w:t>
            </w:r>
          </w:p>
          <w:p w14:paraId="32061CC7" w14:textId="77777777" w:rsidR="00005EE1" w:rsidRDefault="00005EE1" w:rsidP="00005EE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Tell them the following functions: </w:t>
            </w:r>
          </w:p>
          <w:p w14:paraId="6F307BB1" w14:textId="77777777" w:rsidR="00005EE1" w:rsidRDefault="00005EE1" w:rsidP="00005EE1">
            <w:pPr>
              <w:pStyle w:val="ListParagraph"/>
              <w:ind w:left="142"/>
            </w:pPr>
          </w:p>
          <w:p w14:paraId="29CD42A5" w14:textId="1C61A7C5" w:rsidR="007F1F27" w:rsidRDefault="007F1F27" w:rsidP="00D31FA9">
            <w:pPr>
              <w:pStyle w:val="ListParagraph"/>
              <w:numPr>
                <w:ilvl w:val="0"/>
                <w:numId w:val="31"/>
              </w:numPr>
              <w:ind w:left="270" w:hanging="180"/>
              <w:jc w:val="both"/>
            </w:pPr>
            <w:r>
              <w:t xml:space="preserve">Tell them they have five fingers on both hands and both foots. </w:t>
            </w:r>
          </w:p>
          <w:p w14:paraId="428279ED" w14:textId="55710FD3" w:rsidR="007F1F27" w:rsidRDefault="007F1F27" w:rsidP="00D31FA9">
            <w:pPr>
              <w:pStyle w:val="ListParagraph"/>
              <w:numPr>
                <w:ilvl w:val="0"/>
                <w:numId w:val="31"/>
              </w:numPr>
              <w:ind w:left="270" w:hanging="180"/>
              <w:jc w:val="both"/>
            </w:pPr>
            <w:r>
              <w:t>Tell them the heart is one of their vital organs, which means it helps keep them alive.</w:t>
            </w:r>
          </w:p>
          <w:p w14:paraId="228C459A" w14:textId="42A0C0D2" w:rsidR="007F1F27" w:rsidRDefault="007F1F27" w:rsidP="00D31FA9">
            <w:pPr>
              <w:pStyle w:val="ListParagraph"/>
              <w:numPr>
                <w:ilvl w:val="0"/>
                <w:numId w:val="31"/>
              </w:numPr>
              <w:ind w:left="270" w:hanging="180"/>
              <w:jc w:val="both"/>
            </w:pPr>
            <w:r>
              <w:t xml:space="preserve">Parts of their arm include their hand, wrist and elbow. </w:t>
            </w:r>
          </w:p>
          <w:p w14:paraId="42B08F4E" w14:textId="3602479B" w:rsidR="00752A1A" w:rsidRPr="00AF47E1" w:rsidRDefault="007F1F27" w:rsidP="00D31FA9">
            <w:pPr>
              <w:pStyle w:val="ListParagraph"/>
              <w:numPr>
                <w:ilvl w:val="0"/>
                <w:numId w:val="31"/>
              </w:numPr>
              <w:ind w:left="270" w:hanging="180"/>
              <w:jc w:val="both"/>
            </w:pPr>
            <w:r>
              <w:t>Parts of their leg include their foot, ankle, shin and thigh.</w:t>
            </w: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7DB286" w14:textId="43C9F9A4" w:rsidR="00A07145" w:rsidRPr="00F616CA" w:rsidRDefault="007F1F27" w:rsidP="00A07145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="00A07145" w:rsidRPr="00F616CA">
              <w:rPr>
                <w:b/>
              </w:rPr>
              <w:t xml:space="preserve">- </w:t>
            </w:r>
            <w:r w:rsidR="00A07145">
              <w:rPr>
                <w:b/>
              </w:rPr>
              <w:t xml:space="preserve">15 </w:t>
            </w:r>
            <w:r w:rsidR="00A07145" w:rsidRPr="00F616CA">
              <w:rPr>
                <w:b/>
              </w:rPr>
              <w:t xml:space="preserve">Mins </w:t>
            </w:r>
          </w:p>
          <w:p w14:paraId="7FC50697" w14:textId="32A07E93" w:rsidR="00417B53" w:rsidRDefault="0073655D" w:rsidP="007F1F27">
            <w:pPr>
              <w:pStyle w:val="ListParagraph"/>
              <w:numPr>
                <w:ilvl w:val="0"/>
                <w:numId w:val="32"/>
              </w:numPr>
              <w:ind w:left="202" w:hanging="202"/>
            </w:pPr>
            <w:r>
              <w:t xml:space="preserve">With the use flashcards with images of the body </w:t>
            </w:r>
            <w:r w:rsidR="00862544">
              <w:t>parts,</w:t>
            </w:r>
            <w:r>
              <w:t xml:space="preserve"> </w:t>
            </w:r>
            <w:bookmarkStart w:id="0" w:name="_GoBack"/>
            <w:bookmarkEnd w:id="0"/>
            <w:r w:rsidR="000C5C2F">
              <w:t>show</w:t>
            </w:r>
            <w:r w:rsidR="009A7FEB">
              <w:t xml:space="preserve"> the cards </w:t>
            </w:r>
            <w:r w:rsidR="000C5C2F">
              <w:t>to your students.</w:t>
            </w:r>
          </w:p>
          <w:p w14:paraId="23783BE4" w14:textId="59DECDC5" w:rsidR="009A7FEB" w:rsidRDefault="001F2012" w:rsidP="007F1F27">
            <w:pPr>
              <w:pStyle w:val="ListParagraph"/>
              <w:numPr>
                <w:ilvl w:val="0"/>
                <w:numId w:val="32"/>
              </w:numPr>
              <w:ind w:left="202" w:hanging="202"/>
            </w:pPr>
            <w:r>
              <w:t>Select flashcards randomly and h</w:t>
            </w:r>
            <w:r w:rsidR="009A7FEB">
              <w:t>ave them identify each of the flashcard</w:t>
            </w:r>
            <w:r>
              <w:t>s</w:t>
            </w:r>
            <w:r w:rsidR="009A7FEB">
              <w:t xml:space="preserve"> you displayed and explain their functions.</w:t>
            </w:r>
          </w:p>
          <w:p w14:paraId="5388EB96" w14:textId="6AF2E98A" w:rsidR="001F2012" w:rsidRDefault="001F2012" w:rsidP="007F1F27">
            <w:pPr>
              <w:pStyle w:val="ListParagraph"/>
              <w:numPr>
                <w:ilvl w:val="0"/>
                <w:numId w:val="32"/>
              </w:numPr>
              <w:ind w:left="202" w:hanging="202"/>
            </w:pPr>
            <w:r>
              <w:lastRenderedPageBreak/>
              <w:t>Keep the cards away and ask them to mention up to 3 or 4 body parts off hand.</w:t>
            </w:r>
          </w:p>
          <w:p w14:paraId="17D5713D" w14:textId="77777777" w:rsidR="001F2012" w:rsidRDefault="001F2012" w:rsidP="007F1F27">
            <w:pPr>
              <w:ind w:left="360"/>
              <w:jc w:val="center"/>
            </w:pPr>
          </w:p>
          <w:p w14:paraId="7E793B58" w14:textId="5DB5D34E" w:rsidR="009A7FEB" w:rsidRDefault="009A7FEB" w:rsidP="007F1F27">
            <w:pPr>
              <w:pStyle w:val="ListParagraph"/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5369466" w14:textId="75C89686" w:rsidR="00A07145" w:rsidRPr="00F616CA" w:rsidRDefault="007F1F27" w:rsidP="00A07145">
            <w:pPr>
              <w:rPr>
                <w:b/>
              </w:rPr>
            </w:pPr>
            <w:r>
              <w:rPr>
                <w:b/>
              </w:rPr>
              <w:t>Day 4/Lesson 4</w:t>
            </w:r>
            <w:r w:rsidR="00A07145" w:rsidRPr="00F616CA">
              <w:rPr>
                <w:b/>
              </w:rPr>
              <w:t xml:space="preserve">- </w:t>
            </w:r>
            <w:r w:rsidR="00A07145">
              <w:rPr>
                <w:b/>
              </w:rPr>
              <w:t xml:space="preserve">15 </w:t>
            </w:r>
            <w:r w:rsidR="00A07145" w:rsidRPr="00F616CA">
              <w:rPr>
                <w:b/>
              </w:rPr>
              <w:t xml:space="preserve">Mins </w:t>
            </w:r>
          </w:p>
          <w:p w14:paraId="0FA89962" w14:textId="77777777" w:rsidR="00B262A1" w:rsidRDefault="007F1F27" w:rsidP="007F1F27">
            <w:pPr>
              <w:pStyle w:val="ListParagraph"/>
              <w:numPr>
                <w:ilvl w:val="0"/>
                <w:numId w:val="33"/>
              </w:numPr>
              <w:ind w:left="188" w:hanging="188"/>
            </w:pPr>
            <w:r>
              <w:t>Put some body part flashcards on the board</w:t>
            </w:r>
          </w:p>
          <w:p w14:paraId="6E383DE3" w14:textId="4389B08A" w:rsidR="007F1F27" w:rsidRDefault="007F1F27" w:rsidP="007F1F27">
            <w:pPr>
              <w:pStyle w:val="ListParagraph"/>
              <w:numPr>
                <w:ilvl w:val="0"/>
                <w:numId w:val="33"/>
              </w:numPr>
              <w:ind w:left="188" w:hanging="188"/>
            </w:pPr>
            <w:r>
              <w:t>Make two teams in lines at the back of the classroom.</w:t>
            </w:r>
          </w:p>
          <w:p w14:paraId="0482F339" w14:textId="08A38C24" w:rsidR="007F1F27" w:rsidRDefault="007F1F27" w:rsidP="007F1F27">
            <w:pPr>
              <w:pStyle w:val="ListParagraph"/>
              <w:numPr>
                <w:ilvl w:val="0"/>
                <w:numId w:val="33"/>
              </w:numPr>
              <w:ind w:left="188" w:hanging="188"/>
            </w:pPr>
            <w:r>
              <w:t>Say the name of one body part on the board.</w:t>
            </w:r>
          </w:p>
          <w:p w14:paraId="1333298C" w14:textId="77777777" w:rsidR="007F1F27" w:rsidRDefault="007F1F27" w:rsidP="007F1F27">
            <w:pPr>
              <w:pStyle w:val="ListParagraph"/>
              <w:numPr>
                <w:ilvl w:val="0"/>
                <w:numId w:val="33"/>
              </w:numPr>
              <w:ind w:left="188" w:hanging="188"/>
            </w:pPr>
            <w:r>
              <w:t xml:space="preserve">One student from each team walks/runs to </w:t>
            </w:r>
            <w:r>
              <w:lastRenderedPageBreak/>
              <w:t xml:space="preserve">the board and touches the picture. </w:t>
            </w:r>
          </w:p>
          <w:p w14:paraId="698B0E85" w14:textId="77777777" w:rsidR="007F1F27" w:rsidRDefault="007F1F27" w:rsidP="007F1F27">
            <w:pPr>
              <w:pStyle w:val="ListParagraph"/>
              <w:numPr>
                <w:ilvl w:val="0"/>
                <w:numId w:val="33"/>
              </w:numPr>
              <w:ind w:left="188" w:hanging="188"/>
            </w:pPr>
            <w:r>
              <w:t xml:space="preserve">The first student to touch the picture of the correct body part wins a point for their team. </w:t>
            </w:r>
          </w:p>
          <w:p w14:paraId="290231E8" w14:textId="68BDC1DB" w:rsidR="007F1F27" w:rsidRDefault="007F1F27" w:rsidP="007F1F27">
            <w:pPr>
              <w:pStyle w:val="ListParagraph"/>
              <w:numPr>
                <w:ilvl w:val="0"/>
                <w:numId w:val="33"/>
              </w:numPr>
              <w:ind w:left="188" w:hanging="188"/>
            </w:pPr>
            <w:r>
              <w:t xml:space="preserve">For an extra point, ask the wining student to say one or two sentences about the body part, e.g. we use our mouth to eat and talk.  </w:t>
            </w:r>
          </w:p>
        </w:tc>
      </w:tr>
      <w:tr w:rsidR="005A4652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2EB97932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F59A974" w14:textId="77777777" w:rsidR="00C17E2A" w:rsidRDefault="00FF698B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Have the students list out the human body parts</w:t>
            </w:r>
          </w:p>
          <w:p w14:paraId="6E0950CF" w14:textId="5DC6C445" w:rsidR="00FF698B" w:rsidRPr="00F208E3" w:rsidRDefault="00FF698B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Review their work to assess their understanding.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5E9680C2" w14:textId="77777777" w:rsidR="00CB08CC" w:rsidRDefault="00FF698B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Display students’ work on the walls of the classroom. </w:t>
            </w:r>
          </w:p>
          <w:p w14:paraId="44D9FD2D" w14:textId="546C6E81" w:rsidR="0027560D" w:rsidRPr="00287F69" w:rsidRDefault="0027560D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Have the students write in their book the different functions of the body parts described in the class.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49AB6" w14:textId="77777777" w:rsidR="00CB4C64" w:rsidRDefault="00CB4C64">
      <w:pPr>
        <w:spacing w:before="0" w:after="0" w:line="240" w:lineRule="auto"/>
      </w:pPr>
      <w:r>
        <w:separator/>
      </w:r>
    </w:p>
  </w:endnote>
  <w:endnote w:type="continuationSeparator" w:id="0">
    <w:p w14:paraId="5828E88A" w14:textId="77777777" w:rsidR="00CB4C64" w:rsidRDefault="00CB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31F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4D45E" w14:textId="77777777" w:rsidR="00CB4C64" w:rsidRDefault="00CB4C64">
      <w:pPr>
        <w:spacing w:before="0" w:after="0" w:line="240" w:lineRule="auto"/>
      </w:pPr>
      <w:r>
        <w:separator/>
      </w:r>
    </w:p>
  </w:footnote>
  <w:footnote w:type="continuationSeparator" w:id="0">
    <w:p w14:paraId="729861FD" w14:textId="77777777" w:rsidR="00CB4C64" w:rsidRDefault="00CB4C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190BF9ED" w:rsidR="00A25094" w:rsidRDefault="00B6651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B7FCAFE" wp14:editId="395E3B2F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5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7BB1"/>
    <w:multiLevelType w:val="hybridMultilevel"/>
    <w:tmpl w:val="FAA4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1" w15:restartNumberingAfterBreak="0">
    <w:nsid w:val="4858194C"/>
    <w:multiLevelType w:val="hybridMultilevel"/>
    <w:tmpl w:val="6442B804"/>
    <w:lvl w:ilvl="0" w:tplc="0409000F">
      <w:start w:val="1"/>
      <w:numFmt w:val="decimal"/>
      <w:lvlText w:val="%1."/>
      <w:lvlJc w:val="left"/>
      <w:pPr>
        <w:ind w:left="903" w:hanging="360"/>
      </w:p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2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3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F562F"/>
    <w:multiLevelType w:val="hybridMultilevel"/>
    <w:tmpl w:val="1F86C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26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4"/>
  </w:num>
  <w:num w:numId="7">
    <w:abstractNumId w:val="19"/>
  </w:num>
  <w:num w:numId="8">
    <w:abstractNumId w:val="1"/>
  </w:num>
  <w:num w:numId="9">
    <w:abstractNumId w:val="6"/>
  </w:num>
  <w:num w:numId="10">
    <w:abstractNumId w:val="13"/>
  </w:num>
  <w:num w:numId="11">
    <w:abstractNumId w:val="17"/>
  </w:num>
  <w:num w:numId="12">
    <w:abstractNumId w:val="26"/>
  </w:num>
  <w:num w:numId="13">
    <w:abstractNumId w:val="3"/>
  </w:num>
  <w:num w:numId="14">
    <w:abstractNumId w:val="22"/>
  </w:num>
  <w:num w:numId="15">
    <w:abstractNumId w:val="2"/>
  </w:num>
  <w:num w:numId="16">
    <w:abstractNumId w:val="0"/>
  </w:num>
  <w:num w:numId="17">
    <w:abstractNumId w:val="10"/>
  </w:num>
  <w:num w:numId="18">
    <w:abstractNumId w:val="23"/>
  </w:num>
  <w:num w:numId="19">
    <w:abstractNumId w:val="20"/>
  </w:num>
  <w:num w:numId="20">
    <w:abstractNumId w:val="15"/>
  </w:num>
  <w:num w:numId="21">
    <w:abstractNumId w:val="25"/>
  </w:num>
  <w:num w:numId="22">
    <w:abstractNumId w:val="12"/>
  </w:num>
  <w:num w:numId="23">
    <w:abstractNumId w:val="4"/>
  </w:num>
  <w:num w:numId="24">
    <w:abstractNumId w:val="21"/>
  </w:num>
  <w:num w:numId="25">
    <w:abstractNumId w:val="16"/>
  </w:num>
  <w:num w:numId="26">
    <w:abstractNumId w:val="9"/>
  </w:num>
  <w:num w:numId="27">
    <w:abstractNumId w:val="5"/>
  </w:num>
  <w:num w:numId="28">
    <w:abstractNumId w:val="14"/>
  </w:num>
  <w:num w:numId="29">
    <w:abstractNumId w:val="27"/>
  </w:num>
  <w:num w:numId="30">
    <w:abstractNumId w:val="8"/>
  </w:num>
  <w:num w:numId="31">
    <w:abstractNumId w:val="7"/>
  </w:num>
  <w:num w:numId="32">
    <w:abstractNumId w:val="1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05EE1"/>
    <w:rsid w:val="0004502C"/>
    <w:rsid w:val="00062799"/>
    <w:rsid w:val="000904AA"/>
    <w:rsid w:val="000A37E8"/>
    <w:rsid w:val="000B72D9"/>
    <w:rsid w:val="000C562D"/>
    <w:rsid w:val="000C5C2F"/>
    <w:rsid w:val="000C5D52"/>
    <w:rsid w:val="001432FD"/>
    <w:rsid w:val="00163CA6"/>
    <w:rsid w:val="00164EE7"/>
    <w:rsid w:val="00171443"/>
    <w:rsid w:val="0017273B"/>
    <w:rsid w:val="0017631E"/>
    <w:rsid w:val="00196867"/>
    <w:rsid w:val="001B5D91"/>
    <w:rsid w:val="001D3BC8"/>
    <w:rsid w:val="001E6B90"/>
    <w:rsid w:val="001F2012"/>
    <w:rsid w:val="001F4D29"/>
    <w:rsid w:val="00227208"/>
    <w:rsid w:val="00255894"/>
    <w:rsid w:val="0026795F"/>
    <w:rsid w:val="0027560D"/>
    <w:rsid w:val="00287F69"/>
    <w:rsid w:val="002A72AE"/>
    <w:rsid w:val="002B733A"/>
    <w:rsid w:val="002F4915"/>
    <w:rsid w:val="00304069"/>
    <w:rsid w:val="00341297"/>
    <w:rsid w:val="003468F5"/>
    <w:rsid w:val="00396443"/>
    <w:rsid w:val="003A577B"/>
    <w:rsid w:val="003B1470"/>
    <w:rsid w:val="003D30E4"/>
    <w:rsid w:val="0040481C"/>
    <w:rsid w:val="00417B53"/>
    <w:rsid w:val="00426E01"/>
    <w:rsid w:val="004343E9"/>
    <w:rsid w:val="00453D92"/>
    <w:rsid w:val="004B20E0"/>
    <w:rsid w:val="004D089D"/>
    <w:rsid w:val="004E29C7"/>
    <w:rsid w:val="004F6D32"/>
    <w:rsid w:val="00513B6F"/>
    <w:rsid w:val="00520DAF"/>
    <w:rsid w:val="00545106"/>
    <w:rsid w:val="00555A79"/>
    <w:rsid w:val="0056788D"/>
    <w:rsid w:val="00573EA0"/>
    <w:rsid w:val="0059287B"/>
    <w:rsid w:val="005A4652"/>
    <w:rsid w:val="005B22DA"/>
    <w:rsid w:val="005B7D58"/>
    <w:rsid w:val="005C0E6E"/>
    <w:rsid w:val="005C2512"/>
    <w:rsid w:val="00603309"/>
    <w:rsid w:val="006326A0"/>
    <w:rsid w:val="006A5952"/>
    <w:rsid w:val="006F0813"/>
    <w:rsid w:val="006F7E46"/>
    <w:rsid w:val="0073655D"/>
    <w:rsid w:val="00752A1A"/>
    <w:rsid w:val="0076583E"/>
    <w:rsid w:val="00773C70"/>
    <w:rsid w:val="0078309D"/>
    <w:rsid w:val="007F1F27"/>
    <w:rsid w:val="007F65A3"/>
    <w:rsid w:val="0080538D"/>
    <w:rsid w:val="00807AE6"/>
    <w:rsid w:val="00811AB9"/>
    <w:rsid w:val="00847934"/>
    <w:rsid w:val="00862544"/>
    <w:rsid w:val="008F771F"/>
    <w:rsid w:val="00910100"/>
    <w:rsid w:val="009227FD"/>
    <w:rsid w:val="009378FA"/>
    <w:rsid w:val="00945615"/>
    <w:rsid w:val="00956DE4"/>
    <w:rsid w:val="00966C71"/>
    <w:rsid w:val="0098460F"/>
    <w:rsid w:val="009A7FEB"/>
    <w:rsid w:val="009D155F"/>
    <w:rsid w:val="009E08FF"/>
    <w:rsid w:val="00A0116B"/>
    <w:rsid w:val="00A07145"/>
    <w:rsid w:val="00A1735C"/>
    <w:rsid w:val="00A25094"/>
    <w:rsid w:val="00A512EB"/>
    <w:rsid w:val="00A52CE9"/>
    <w:rsid w:val="00A77EEB"/>
    <w:rsid w:val="00AA3EA6"/>
    <w:rsid w:val="00AD171D"/>
    <w:rsid w:val="00AD6AD0"/>
    <w:rsid w:val="00AF47E1"/>
    <w:rsid w:val="00B046C1"/>
    <w:rsid w:val="00B262A1"/>
    <w:rsid w:val="00B66511"/>
    <w:rsid w:val="00B87608"/>
    <w:rsid w:val="00BB359B"/>
    <w:rsid w:val="00BC356C"/>
    <w:rsid w:val="00BD430C"/>
    <w:rsid w:val="00BD5017"/>
    <w:rsid w:val="00BF1D3C"/>
    <w:rsid w:val="00C0647A"/>
    <w:rsid w:val="00C17E2A"/>
    <w:rsid w:val="00C82CFC"/>
    <w:rsid w:val="00CB08CC"/>
    <w:rsid w:val="00CB2D0F"/>
    <w:rsid w:val="00CB4C64"/>
    <w:rsid w:val="00CF523A"/>
    <w:rsid w:val="00D27DC3"/>
    <w:rsid w:val="00D31FA9"/>
    <w:rsid w:val="00D3577C"/>
    <w:rsid w:val="00D4297E"/>
    <w:rsid w:val="00D43AC0"/>
    <w:rsid w:val="00D53C96"/>
    <w:rsid w:val="00D8019B"/>
    <w:rsid w:val="00DC17D5"/>
    <w:rsid w:val="00DD3412"/>
    <w:rsid w:val="00E05C0D"/>
    <w:rsid w:val="00E07205"/>
    <w:rsid w:val="00E2212B"/>
    <w:rsid w:val="00E30A3C"/>
    <w:rsid w:val="00E601B6"/>
    <w:rsid w:val="00E823BD"/>
    <w:rsid w:val="00ED219F"/>
    <w:rsid w:val="00F1179F"/>
    <w:rsid w:val="00F208E3"/>
    <w:rsid w:val="00F235D6"/>
    <w:rsid w:val="00F335BC"/>
    <w:rsid w:val="00F616CA"/>
    <w:rsid w:val="00F66CE1"/>
    <w:rsid w:val="00FB61C0"/>
    <w:rsid w:val="00FC1CBB"/>
    <w:rsid w:val="00FC4700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7B372C15-B107-4C1D-BAB3-358601B6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98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easuredmom.com/human-body-activities-for-kid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all.com/page/25/Human-body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themeasuredmom.com/human-body-activities-for-ki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all.com/page/25/Human-body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4A008E"/>
    <w:rsid w:val="00713551"/>
    <w:rsid w:val="00805105"/>
    <w:rsid w:val="00816166"/>
    <w:rsid w:val="00836926"/>
    <w:rsid w:val="008F5B2D"/>
    <w:rsid w:val="00AB2F7D"/>
    <w:rsid w:val="00AB37F5"/>
    <w:rsid w:val="00AC7281"/>
    <w:rsid w:val="00C93DC1"/>
    <w:rsid w:val="00CD60BE"/>
    <w:rsid w:val="00D0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305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10</cp:revision>
  <dcterms:created xsi:type="dcterms:W3CDTF">2018-09-24T13:04:00Z</dcterms:created>
  <dcterms:modified xsi:type="dcterms:W3CDTF">2018-11-08T05:25:00Z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