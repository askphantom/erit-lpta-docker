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1DC37482" w:rsidR="00C17E2A" w:rsidRPr="00CF3AEF" w:rsidRDefault="00010894" w:rsidP="00100D87">
            <w:pPr>
              <w:pStyle w:val="Title"/>
              <w:rPr>
                <w:sz w:val="34"/>
                <w:szCs w:val="36"/>
              </w:rPr>
            </w:pPr>
            <w:r>
              <w:rPr>
                <w:sz w:val="34"/>
                <w:szCs w:val="36"/>
              </w:rPr>
              <w:t>physical</w:t>
            </w:r>
            <w:r w:rsidR="003E4245">
              <w:rPr>
                <w:sz w:val="34"/>
                <w:szCs w:val="36"/>
              </w:rPr>
              <w:t xml:space="preserve"> </w:t>
            </w:r>
            <w:r>
              <w:rPr>
                <w:sz w:val="34"/>
                <w:szCs w:val="36"/>
              </w:rPr>
              <w:t>growth and development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9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3E13BC8F" w:rsidR="00C17E2A" w:rsidRDefault="00A8678E">
                <w:pPr>
                  <w:pStyle w:val="Date"/>
                </w:pPr>
                <w:r>
                  <w:t>5.29.2019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CDEFE52" w:rsidR="00C17E2A" w:rsidRDefault="003300D5">
                  <w:r>
                    <w:t>SOCIAL STUDIES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1DF55AC4" w:rsidR="00C17E2A" w:rsidRDefault="00A8678E">
                  <w:r>
                    <w:t>4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4CFD3057" w:rsidR="000A37E8" w:rsidRDefault="000A37E8">
            <w:r>
              <w:t>This lesson plan covers teaching content for</w:t>
            </w:r>
            <w:r w:rsidR="00EB3FC4">
              <w:t xml:space="preserve">: </w:t>
            </w:r>
          </w:p>
          <w:p w14:paraId="286584AB" w14:textId="12FF086C" w:rsidR="000A37E8" w:rsidRDefault="00936F18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Characteristics of physical development at Pre-adolescent stage</w:t>
            </w:r>
            <w:r w:rsidR="00BE3622">
              <w:t>.</w:t>
            </w:r>
          </w:p>
          <w:p w14:paraId="13A9E89E" w14:textId="77777777" w:rsidR="00B61232" w:rsidRDefault="00091F52" w:rsidP="001F1E83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F</w:t>
            </w:r>
            <w:r w:rsidR="001F1E83">
              <w:t>actors that can hinder growth in</w:t>
            </w:r>
            <w:r>
              <w:t xml:space="preserve"> children</w:t>
            </w:r>
            <w:r w:rsidR="00BE3622">
              <w:t>.</w:t>
            </w:r>
          </w:p>
          <w:p w14:paraId="458BD9FD" w14:textId="7D21F374" w:rsidR="00B7090B" w:rsidRDefault="00B7090B" w:rsidP="001F1E83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Calculating the body mass index</w:t>
            </w:r>
            <w:r w:rsidR="00C85A50">
              <w:t>.</w:t>
            </w:r>
          </w:p>
        </w:tc>
      </w:tr>
    </w:tbl>
    <w:p w14:paraId="44024CC7" w14:textId="772D190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831"/>
                            </w:tblGrid>
                            <w:tr w:rsidR="00BB43D6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Materials Required</w:t>
                                  </w:r>
                                </w:p>
                                <w:p w14:paraId="6A94D1A3" w14:textId="3FF17D6E" w:rsidR="00BB43D6" w:rsidRDefault="00A700A3" w:rsidP="00216DE7">
                                  <w:pPr>
                                    <w:pStyle w:val="ListBullet"/>
                                  </w:pPr>
                                  <w:r>
                                    <w:t>Picture showing a child’s development</w:t>
                                  </w:r>
                                </w:p>
                                <w:p w14:paraId="6A3B4BF4" w14:textId="25A4D608" w:rsidR="00BB43D6" w:rsidRDefault="00A700A3" w:rsidP="00216DE7">
                                  <w:pPr>
                                    <w:pStyle w:val="ListBullet"/>
                                  </w:pPr>
                                  <w:r>
                                    <w:t>Height Chart</w:t>
                                  </w:r>
                                  <w:r w:rsidR="001B44DC">
                                    <w:t>(m)</w:t>
                                  </w:r>
                                </w:p>
                                <w:p w14:paraId="4BE61749" w14:textId="22188E6D" w:rsidR="00BB43D6" w:rsidRDefault="00A700A3" w:rsidP="00543915">
                                  <w:pPr>
                                    <w:pStyle w:val="ListBullet"/>
                                  </w:pPr>
                                  <w:r>
                                    <w:t>Weighing scale</w:t>
                                  </w:r>
                                  <w:r w:rsidR="001B44DC">
                                    <w:t>(kg)</w:t>
                                  </w:r>
                                  <w:r w:rsidR="00BB43D6">
                                    <w:t xml:space="preserve"> </w:t>
                                  </w:r>
                                </w:p>
                              </w:tc>
                            </w:tr>
                            <w:tr w:rsidR="00BB43D6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Resources</w:t>
                                  </w:r>
                                </w:p>
                                <w:p w14:paraId="701CE224" w14:textId="77777777" w:rsidR="00BB43D6" w:rsidRDefault="005F67A6" w:rsidP="00C82CFC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BB43D6">
                                      <w:rPr>
                                        <w:rStyle w:val="Hyperlink"/>
                                      </w:rPr>
                                      <w:t>https://passnownow.com/classwork-exercise-series-social-studies-jss2-harmful-substances/</w:t>
                                    </w:r>
                                  </w:hyperlink>
                                </w:p>
                                <w:p w14:paraId="6CD25173" w14:textId="77777777" w:rsidR="00BB43D6" w:rsidRPr="001B44DC" w:rsidRDefault="005F67A6" w:rsidP="00C82CFC">
                                  <w:pPr>
                                    <w:pStyle w:val="ListBullet"/>
                                    <w:rPr>
                                      <w:rStyle w:val="Hyperlink"/>
                                      <w:color w:val="404040" w:themeColor="text1" w:themeTint="BF"/>
                                      <w:u w:val="none"/>
                                    </w:rPr>
                                  </w:pPr>
                                  <w:hyperlink r:id="rId9" w:history="1">
                                    <w:r w:rsidR="00BB43D6">
                                      <w:rPr>
                                        <w:rStyle w:val="Hyperlink"/>
                                      </w:rPr>
                                      <w:t>http://www.schoolmattazz.com/2016/11/harmful-substances/</w:t>
                                    </w:r>
                                  </w:hyperlink>
                                </w:p>
                                <w:p w14:paraId="266D3DBF" w14:textId="1F9484F6" w:rsidR="001B44DC" w:rsidRDefault="005F67A6" w:rsidP="00C82CFC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1B44DC">
                                      <w:rPr>
                                        <w:rStyle w:val="Hyperlink"/>
                                      </w:rPr>
                                      <w:t>https://www.diabetes.ca/managing-my-diabetes/tools---resources/body-mass-index-(bmi)-calculator</w:t>
                                    </w:r>
                                  </w:hyperlink>
                                </w:p>
                              </w:tc>
                            </w:tr>
                            <w:tr w:rsidR="00BB43D6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Notes</w:t>
                                  </w:r>
                                </w:p>
                                <w:p w14:paraId="56EB777B" w14:textId="77777777" w:rsidR="00BB43D6" w:rsidRDefault="00BB43D6"/>
                              </w:tc>
                            </w:tr>
                          </w:tbl>
                          <w:p w14:paraId="7C9852EE" w14:textId="77777777" w:rsidR="00BB43D6" w:rsidRDefault="00BB43D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Description: 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831"/>
                      </w:tblGrid>
                      <w:tr w:rsidR="00BB43D6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Materials Required</w:t>
                            </w:r>
                          </w:p>
                          <w:p w14:paraId="6A94D1A3" w14:textId="3FF17D6E" w:rsidR="00BB43D6" w:rsidRDefault="00A700A3" w:rsidP="00216DE7">
                            <w:pPr>
                              <w:pStyle w:val="ListBullet"/>
                            </w:pPr>
                            <w:r>
                              <w:t>Picture showing a child’s development</w:t>
                            </w:r>
                          </w:p>
                          <w:p w14:paraId="6A3B4BF4" w14:textId="25A4D608" w:rsidR="00BB43D6" w:rsidRDefault="00A700A3" w:rsidP="00216DE7">
                            <w:pPr>
                              <w:pStyle w:val="ListBullet"/>
                            </w:pPr>
                            <w:r>
                              <w:t>Height Chart</w:t>
                            </w:r>
                            <w:r w:rsidR="001B44DC">
                              <w:t>(m)</w:t>
                            </w:r>
                          </w:p>
                          <w:p w14:paraId="4BE61749" w14:textId="22188E6D" w:rsidR="00BB43D6" w:rsidRDefault="00A700A3" w:rsidP="00543915">
                            <w:pPr>
                              <w:pStyle w:val="ListBullet"/>
                            </w:pPr>
                            <w:r>
                              <w:t>Weighing scale</w:t>
                            </w:r>
                            <w:r w:rsidR="001B44DC">
                              <w:t>(kg)</w:t>
                            </w:r>
                            <w:r w:rsidR="00BB43D6">
                              <w:t xml:space="preserve"> </w:t>
                            </w:r>
                          </w:p>
                        </w:tc>
                      </w:tr>
                      <w:tr w:rsidR="00BB43D6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Resources</w:t>
                            </w:r>
                          </w:p>
                          <w:p w14:paraId="701CE224" w14:textId="77777777" w:rsidR="00BB43D6" w:rsidRDefault="005F67A6" w:rsidP="00C82CFC">
                            <w:pPr>
                              <w:pStyle w:val="ListBullet"/>
                            </w:pPr>
                            <w:hyperlink r:id="rId11" w:history="1">
                              <w:r w:rsidR="00BB43D6">
                                <w:rPr>
                                  <w:rStyle w:val="Hyperlink"/>
                                </w:rPr>
                                <w:t>https://passnownow.com/classwork-exercise-series-social-studies-jss2-harmful-substances/</w:t>
                              </w:r>
                            </w:hyperlink>
                          </w:p>
                          <w:p w14:paraId="6CD25173" w14:textId="77777777" w:rsidR="00BB43D6" w:rsidRPr="001B44DC" w:rsidRDefault="005F67A6" w:rsidP="00C82CFC">
                            <w:pPr>
                              <w:pStyle w:val="ListBullet"/>
                              <w:rPr>
                                <w:rStyle w:val="Hyperlink"/>
                                <w:color w:val="404040" w:themeColor="text1" w:themeTint="BF"/>
                                <w:u w:val="none"/>
                              </w:rPr>
                            </w:pPr>
                            <w:hyperlink r:id="rId12" w:history="1">
                              <w:r w:rsidR="00BB43D6">
                                <w:rPr>
                                  <w:rStyle w:val="Hyperlink"/>
                                </w:rPr>
                                <w:t>http://www.schoolmattazz.com/2016/11/harmful-substances/</w:t>
                              </w:r>
                            </w:hyperlink>
                          </w:p>
                          <w:p w14:paraId="266D3DBF" w14:textId="1F9484F6" w:rsidR="001B44DC" w:rsidRDefault="005F67A6" w:rsidP="00C82CFC">
                            <w:pPr>
                              <w:pStyle w:val="ListBullet"/>
                            </w:pPr>
                            <w:hyperlink r:id="rId13" w:history="1">
                              <w:r w:rsidR="001B44DC">
                                <w:rPr>
                                  <w:rStyle w:val="Hyperlink"/>
                                </w:rPr>
                                <w:t>https://www.diabetes.ca/managing-my-diabetes/tools---resources/body-mass-index-(bmi)-calculator</w:t>
                              </w:r>
                            </w:hyperlink>
                          </w:p>
                        </w:tc>
                      </w:tr>
                      <w:tr w:rsidR="00BB43D6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Notes</w:t>
                            </w:r>
                          </w:p>
                          <w:p w14:paraId="56EB777B" w14:textId="77777777" w:rsidR="00BB43D6" w:rsidRDefault="00BB43D6"/>
                        </w:tc>
                      </w:tr>
                    </w:tbl>
                    <w:p w14:paraId="7C9852EE" w14:textId="77777777" w:rsidR="00BB43D6" w:rsidRDefault="00BB43D6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795"/>
        <w:gridCol w:w="284"/>
        <w:gridCol w:w="3550"/>
        <w:gridCol w:w="284"/>
        <w:gridCol w:w="354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402FE9C1" w:rsidR="00C17E2A" w:rsidRPr="00456C19" w:rsidRDefault="00C17E2A">
            <w:pPr>
              <w:pStyle w:val="Heading1"/>
              <w:rPr>
                <w:b w:val="0"/>
                <w:sz w:val="18"/>
                <w:szCs w:val="18"/>
              </w:rPr>
            </w:pP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252F33A6" w:rsidR="00C17E2A" w:rsidRPr="00456C19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C17E2A" w14:paraId="51C30C02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1A22535D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7121C0F9" w14:textId="65BB136F" w:rsidR="006F0813" w:rsidRDefault="003A0DF1" w:rsidP="003A0DF1">
            <w:r>
              <w:t>By the end of this unit, student</w:t>
            </w:r>
            <w:r w:rsidR="00826FC7">
              <w:t>s</w:t>
            </w:r>
            <w:r>
              <w:t xml:space="preserve"> should be able to:</w:t>
            </w:r>
          </w:p>
          <w:p w14:paraId="55800A31" w14:textId="4EA99566" w:rsidR="00B61232" w:rsidRDefault="00BE3622" w:rsidP="00B6123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Describe the physical development of children through adolescence.</w:t>
            </w:r>
          </w:p>
          <w:p w14:paraId="0171E3EB" w14:textId="3B897C0D" w:rsidR="00B61232" w:rsidRDefault="00A700A3" w:rsidP="00B6123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List factors that can hinder physical growth in children.</w:t>
            </w:r>
          </w:p>
          <w:p w14:paraId="22A31125" w14:textId="38303865" w:rsidR="003300D5" w:rsidRPr="000A37E8" w:rsidRDefault="00CC7902" w:rsidP="00A700A3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C</w:t>
            </w:r>
            <w:r w:rsidR="00A700A3">
              <w:t>alculate their Body Mass Index (BMI).</w:t>
            </w:r>
          </w:p>
        </w:tc>
        <w:tc>
          <w:tcPr>
            <w:tcW w:w="150" w:type="pct"/>
          </w:tcPr>
          <w:p w14:paraId="64D57A74" w14:textId="77777777" w:rsidR="00C17E2A" w:rsidRPr="003A0DF1" w:rsidRDefault="00C17E2A">
            <w:pPr>
              <w:rPr>
                <w:b/>
              </w:rPr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47DCA41" w14:textId="2AC0E0D3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077E3E55" w14:textId="3C53D3CC" w:rsidR="0028205A" w:rsidRDefault="002A1599" w:rsidP="002A1599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Lead class discussion on physical development from pre-adolescent stages.</w:t>
            </w:r>
          </w:p>
          <w:p w14:paraId="76F11DF6" w14:textId="03BE024D" w:rsidR="002A1599" w:rsidRDefault="00453EB7" w:rsidP="002A1599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Guide s</w:t>
            </w:r>
            <w:r w:rsidR="00BE12FF">
              <w:t>tuden</w:t>
            </w:r>
            <w:r w:rsidR="00E53FA5">
              <w:t>ts through</w:t>
            </w:r>
            <w:r w:rsidR="009E3319">
              <w:t xml:space="preserve"> various</w:t>
            </w:r>
            <w:r w:rsidR="00E53FA5">
              <w:t xml:space="preserve"> stages</w:t>
            </w:r>
            <w:r w:rsidR="00BE12FF">
              <w:t xml:space="preserve"> in a child’s development</w:t>
            </w:r>
            <w:r w:rsidR="006369D8">
              <w:t>.</w:t>
            </w:r>
            <w:r w:rsidR="002A1599">
              <w:t xml:space="preserve"> </w:t>
            </w:r>
          </w:p>
          <w:p w14:paraId="4E6F494B" w14:textId="77777777" w:rsidR="00EA75C4" w:rsidRDefault="00EA75C4" w:rsidP="00EA75C4">
            <w:pPr>
              <w:pStyle w:val="ListParagraph"/>
              <w:ind w:left="261"/>
            </w:pPr>
          </w:p>
          <w:p w14:paraId="3CAABC37" w14:textId="77777777" w:rsidR="00EA75C4" w:rsidRDefault="00EA75C4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</w:p>
          <w:p w14:paraId="7D035CC6" w14:textId="77777777" w:rsidR="00EA75C4" w:rsidRDefault="00EA75C4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</w:p>
          <w:p w14:paraId="2AFE0E4B" w14:textId="77777777" w:rsidR="0028205A" w:rsidRPr="00456C19" w:rsidRDefault="0028205A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Teacher Guide</w:t>
            </w:r>
          </w:p>
          <w:p w14:paraId="6F771B8D" w14:textId="77777777" w:rsidR="0028205A" w:rsidRDefault="0028205A" w:rsidP="0028205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10Mins</w:t>
            </w:r>
          </w:p>
          <w:p w14:paraId="7C5262FF" w14:textId="59FF28C2" w:rsidR="006369D8" w:rsidRDefault="00CC7902" w:rsidP="006369D8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>
              <w:t>Using a picture showing the stages of a child’s dev</w:t>
            </w:r>
            <w:r w:rsidR="004C0810">
              <w:t>elopment, guide students on the</w:t>
            </w:r>
            <w:r>
              <w:t xml:space="preserve"> physical development of the</w:t>
            </w:r>
            <w:r w:rsidR="004C0810">
              <w:t>ir</w:t>
            </w:r>
            <w:r>
              <w:t xml:space="preserve"> body through adolescence.</w:t>
            </w:r>
          </w:p>
          <w:p w14:paraId="17983458" w14:textId="22E147AE" w:rsidR="00CC7902" w:rsidRDefault="00347357" w:rsidP="006369D8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>
              <w:t>What changes should they expect?</w:t>
            </w:r>
          </w:p>
          <w:p w14:paraId="5529D976" w14:textId="1E03ECFD" w:rsidR="00347357" w:rsidRDefault="00347357" w:rsidP="00347357">
            <w:pPr>
              <w:pStyle w:val="ListParagraph"/>
              <w:numPr>
                <w:ilvl w:val="0"/>
                <w:numId w:val="44"/>
              </w:numPr>
            </w:pPr>
            <w:r>
              <w:t>Girls initially growing taller than boys</w:t>
            </w:r>
          </w:p>
          <w:p w14:paraId="17A75DBC" w14:textId="7463923A" w:rsidR="00347357" w:rsidRDefault="00347357" w:rsidP="00347357">
            <w:pPr>
              <w:pStyle w:val="ListParagraph"/>
              <w:numPr>
                <w:ilvl w:val="0"/>
                <w:numId w:val="44"/>
              </w:numPr>
            </w:pPr>
            <w:r>
              <w:t>Growth of hairs in pubic region</w:t>
            </w:r>
          </w:p>
          <w:p w14:paraId="2AEDBBE0" w14:textId="26DC27BF" w:rsidR="00347357" w:rsidRPr="003A0DF1" w:rsidRDefault="00347357" w:rsidP="00347357">
            <w:pPr>
              <w:pStyle w:val="ListParagraph"/>
              <w:numPr>
                <w:ilvl w:val="0"/>
                <w:numId w:val="44"/>
              </w:numPr>
            </w:pPr>
            <w:r>
              <w:t xml:space="preserve">Changes in the voice of boys </w:t>
            </w:r>
          </w:p>
          <w:p w14:paraId="6CC78EF4" w14:textId="3016C88B" w:rsidR="0028205A" w:rsidRPr="003A0DF1" w:rsidRDefault="0028205A" w:rsidP="006369D8">
            <w:pPr>
              <w:pStyle w:val="ListParagraph"/>
              <w:ind w:left="261"/>
            </w:pPr>
          </w:p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2612C42" w14:textId="6A01E72B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6FB98805" w14:textId="01D7A6B9" w:rsidR="00BD430C" w:rsidRDefault="003E4245" w:rsidP="00F64B9C">
            <w:pPr>
              <w:pStyle w:val="ListParagraph"/>
              <w:numPr>
                <w:ilvl w:val="0"/>
                <w:numId w:val="47"/>
              </w:numPr>
            </w:pPr>
            <w:r>
              <w:t>Explain why students need to recognize changes in their bodies.</w:t>
            </w:r>
          </w:p>
          <w:p w14:paraId="0A2F1DE2" w14:textId="77777777" w:rsidR="00B262A1" w:rsidRDefault="00B262A1" w:rsidP="00B262A1"/>
          <w:p w14:paraId="135118A2" w14:textId="519EE12F" w:rsidR="00A9771B" w:rsidRDefault="00A9771B" w:rsidP="00B262A1"/>
          <w:p w14:paraId="5731BB17" w14:textId="620FB2C5" w:rsidR="00100C2C" w:rsidRDefault="00100C2C" w:rsidP="00B262A1"/>
          <w:p w14:paraId="0F4A2D13" w14:textId="2BAFEEE5" w:rsidR="00100C2C" w:rsidRDefault="00100C2C" w:rsidP="00B262A1"/>
          <w:p w14:paraId="1E5BA3E1" w14:textId="77777777" w:rsidR="00EA75C4" w:rsidRDefault="00EA75C4" w:rsidP="00A9771B"/>
          <w:p w14:paraId="2DC49865" w14:textId="236B63E0" w:rsidR="00A9771B" w:rsidRPr="00456C19" w:rsidRDefault="00A9771B" w:rsidP="00A9771B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Guided Practice</w:t>
            </w:r>
          </w:p>
          <w:p w14:paraId="6A172757" w14:textId="77777777" w:rsidR="00A9771B" w:rsidRDefault="00A9771B" w:rsidP="00A9771B">
            <w:r w:rsidRPr="003A0DF1">
              <w:rPr>
                <w:b/>
              </w:rPr>
              <w:t xml:space="preserve">Day </w:t>
            </w:r>
            <w:r>
              <w:rPr>
                <w:b/>
              </w:rPr>
              <w:t>2/</w:t>
            </w:r>
            <w:r w:rsidRPr="003A0DF1">
              <w:rPr>
                <w:b/>
              </w:rPr>
              <w:t xml:space="preserve">Lesson </w:t>
            </w:r>
            <w:r>
              <w:rPr>
                <w:b/>
              </w:rPr>
              <w:t>2–20M</w:t>
            </w:r>
            <w:r w:rsidRPr="003A0DF1">
              <w:rPr>
                <w:b/>
              </w:rPr>
              <w:t>ins</w:t>
            </w:r>
          </w:p>
          <w:p w14:paraId="154D2DD8" w14:textId="0B6BF899" w:rsidR="00D46DDE" w:rsidRDefault="00D46DDE" w:rsidP="00D46DDE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Lead students on a discussion of factors that can hinder the growth in children</w:t>
            </w:r>
            <w:r w:rsidR="00543915">
              <w:t>.</w:t>
            </w:r>
            <w:r>
              <w:t xml:space="preserve">  </w:t>
            </w:r>
          </w:p>
          <w:p w14:paraId="432AB20A" w14:textId="77777777" w:rsidR="00A9771B" w:rsidRDefault="00BB4E2C" w:rsidP="00100C2C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Let students state factors they feel can hinder growth</w:t>
            </w:r>
            <w:r w:rsidR="00136CE4">
              <w:t>.</w:t>
            </w:r>
          </w:p>
          <w:p w14:paraId="1F221A26" w14:textId="77777777" w:rsidR="00136CE4" w:rsidRDefault="00136CE4" w:rsidP="00100C2C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Refine their answers to include things like;</w:t>
            </w:r>
          </w:p>
          <w:p w14:paraId="13EABE90" w14:textId="77777777" w:rsidR="00136CE4" w:rsidRDefault="00136CE4" w:rsidP="00136CE4">
            <w:pPr>
              <w:pStyle w:val="ListParagraph"/>
              <w:numPr>
                <w:ilvl w:val="0"/>
                <w:numId w:val="45"/>
              </w:numPr>
            </w:pPr>
            <w:r>
              <w:t>Infections transferred from mother to child(HIV)</w:t>
            </w:r>
          </w:p>
          <w:p w14:paraId="41A405B5" w14:textId="77777777" w:rsidR="00136CE4" w:rsidRDefault="00136CE4" w:rsidP="00136CE4">
            <w:pPr>
              <w:pStyle w:val="ListParagraph"/>
              <w:numPr>
                <w:ilvl w:val="0"/>
                <w:numId w:val="45"/>
              </w:numPr>
            </w:pPr>
            <w:r>
              <w:t>Poor feeding</w:t>
            </w:r>
          </w:p>
          <w:p w14:paraId="405E3987" w14:textId="77777777" w:rsidR="00136CE4" w:rsidRDefault="00136CE4" w:rsidP="00136CE4">
            <w:pPr>
              <w:pStyle w:val="ListParagraph"/>
              <w:numPr>
                <w:ilvl w:val="0"/>
                <w:numId w:val="45"/>
              </w:numPr>
            </w:pPr>
            <w:r>
              <w:t>Excessive Labour</w:t>
            </w:r>
          </w:p>
          <w:p w14:paraId="31FB2658" w14:textId="7D5A3852" w:rsidR="00136CE4" w:rsidRDefault="004B6B85" w:rsidP="00136CE4">
            <w:pPr>
              <w:pStyle w:val="ListParagraph"/>
              <w:numPr>
                <w:ilvl w:val="0"/>
                <w:numId w:val="45"/>
              </w:numPr>
            </w:pPr>
            <w:r>
              <w:t>i</w:t>
            </w:r>
            <w:r w:rsidR="00136CE4">
              <w:t>llness</w:t>
            </w:r>
          </w:p>
          <w:p w14:paraId="05912FB2" w14:textId="77777777" w:rsidR="00136CE4" w:rsidRDefault="00136CE4" w:rsidP="00136CE4">
            <w:pPr>
              <w:pStyle w:val="ListParagraph"/>
              <w:numPr>
                <w:ilvl w:val="0"/>
                <w:numId w:val="45"/>
              </w:numPr>
            </w:pPr>
            <w:r>
              <w:t>Heredity</w:t>
            </w:r>
          </w:p>
          <w:p w14:paraId="012DB69B" w14:textId="71B56DB6" w:rsidR="00136CE4" w:rsidRPr="00171443" w:rsidRDefault="00136CE4" w:rsidP="00136CE4">
            <w:pPr>
              <w:pStyle w:val="ListParagraph"/>
              <w:numPr>
                <w:ilvl w:val="0"/>
                <w:numId w:val="45"/>
              </w:numPr>
            </w:pPr>
            <w:r>
              <w:t>Early childbearing</w:t>
            </w:r>
          </w:p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2DDF7C6F" w:rsidR="00AF47E1" w:rsidRPr="00AF47E1" w:rsidRDefault="00AF47E1" w:rsidP="003A0DF1">
            <w:pPr>
              <w:pStyle w:val="Heading2"/>
            </w:pP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F8E1C3C" w14:textId="65637087" w:rsidR="00B0001A" w:rsidRPr="00B61232" w:rsidRDefault="00B0001A" w:rsidP="00B0001A">
            <w:pPr>
              <w:rPr>
                <w:b/>
              </w:rPr>
            </w:pPr>
            <w:r>
              <w:rPr>
                <w:b/>
              </w:rPr>
              <w:t>Day 3/Lesson 3</w:t>
            </w:r>
            <w:r w:rsidRPr="003468F5">
              <w:rPr>
                <w:b/>
              </w:rPr>
              <w:t>–</w:t>
            </w:r>
            <w:r w:rsidR="004B6B85">
              <w:rPr>
                <w:b/>
              </w:rPr>
              <w:t>1</w:t>
            </w:r>
            <w:r>
              <w:rPr>
                <w:b/>
              </w:rPr>
              <w:t>0Mins</w:t>
            </w:r>
          </w:p>
          <w:p w14:paraId="72D7AFBF" w14:textId="2AC9603E" w:rsidR="004B6B85" w:rsidRPr="004B6B85" w:rsidRDefault="004B6B85" w:rsidP="004B6B85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>
              <w:t>Guide students on daily routine to follow to ensure optimal growth. This should include things like;</w:t>
            </w:r>
          </w:p>
          <w:p w14:paraId="1FDDF0BF" w14:textId="0A7DE33F" w:rsidR="004B6B85" w:rsidRDefault="004B6B85" w:rsidP="004B6B85">
            <w:pPr>
              <w:pStyle w:val="ListParagraph"/>
              <w:numPr>
                <w:ilvl w:val="0"/>
                <w:numId w:val="46"/>
              </w:numPr>
            </w:pPr>
            <w:r w:rsidRPr="004B6B85">
              <w:t>Eating healthy foods</w:t>
            </w:r>
          </w:p>
          <w:p w14:paraId="1A83AE9F" w14:textId="3FD108EA" w:rsidR="004B6B85" w:rsidRPr="004B6B85" w:rsidRDefault="004B6B85" w:rsidP="004B6B85">
            <w:pPr>
              <w:pStyle w:val="ListParagraph"/>
              <w:numPr>
                <w:ilvl w:val="0"/>
                <w:numId w:val="46"/>
              </w:numPr>
            </w:pPr>
            <w:r>
              <w:t xml:space="preserve">Regular </w:t>
            </w:r>
            <w:r w:rsidR="00F12EEB">
              <w:t>exercise</w:t>
            </w:r>
          </w:p>
          <w:p w14:paraId="577E15AA" w14:textId="6DA3EC1A" w:rsidR="004B6B85" w:rsidRPr="004B6B85" w:rsidRDefault="004B6B85" w:rsidP="004B6B85">
            <w:pPr>
              <w:pStyle w:val="ListParagraph"/>
              <w:numPr>
                <w:ilvl w:val="0"/>
                <w:numId w:val="38"/>
              </w:numPr>
              <w:ind w:left="261" w:hanging="261"/>
              <w:rPr>
                <w:b/>
              </w:rPr>
            </w:pPr>
            <w:r>
              <w:t>Let students suggest ways the</w:t>
            </w:r>
            <w:r w:rsidR="00F12EEB">
              <w:t>y can ensure optimal growth</w:t>
            </w:r>
            <w:r>
              <w:t>.</w:t>
            </w:r>
          </w:p>
          <w:p w14:paraId="7E793B58" w14:textId="20302A69" w:rsidR="004B6B85" w:rsidRPr="004B6B85" w:rsidRDefault="004B6B85" w:rsidP="004B6B85">
            <w:pPr>
              <w:pStyle w:val="ListParagraph"/>
              <w:ind w:left="261"/>
              <w:rPr>
                <w:b/>
              </w:rPr>
            </w:pPr>
          </w:p>
        </w:tc>
        <w:tc>
          <w:tcPr>
            <w:tcW w:w="150" w:type="pct"/>
          </w:tcPr>
          <w:p w14:paraId="0BE69C2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C9054D4" w14:textId="77777777" w:rsidR="00B0001A" w:rsidRDefault="00B0001A" w:rsidP="00B0001A">
            <w:pPr>
              <w:rPr>
                <w:b/>
              </w:rPr>
            </w:pPr>
            <w:r>
              <w:rPr>
                <w:b/>
              </w:rPr>
              <w:t>Day 4/Lesson 3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20Mins</w:t>
            </w:r>
          </w:p>
          <w:p w14:paraId="084585F8" w14:textId="524835BA" w:rsidR="001B5A45" w:rsidRPr="001B5A45" w:rsidRDefault="001B5A45" w:rsidP="00F12EEB">
            <w:pPr>
              <w:pStyle w:val="ListParagraph"/>
              <w:numPr>
                <w:ilvl w:val="0"/>
                <w:numId w:val="39"/>
              </w:numPr>
              <w:ind w:left="207" w:hanging="207"/>
            </w:pPr>
            <w:r w:rsidRPr="001B5A45">
              <w:t>Explain t</w:t>
            </w:r>
            <w:r>
              <w:t>he significance of the bo</w:t>
            </w:r>
            <w:r w:rsidR="00F07B68">
              <w:t>d</w:t>
            </w:r>
            <w:r>
              <w:t>y mass index</w:t>
            </w:r>
            <w:r w:rsidR="00A84141">
              <w:t>.</w:t>
            </w:r>
          </w:p>
          <w:p w14:paraId="72CD9778" w14:textId="46DD0A46" w:rsidR="00B262A1" w:rsidRPr="001B44DC" w:rsidRDefault="00F06D65" w:rsidP="00F12EEB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>
              <w:t>Let students file out in an orderly manner to</w:t>
            </w:r>
            <w:r w:rsidR="001B44DC">
              <w:t xml:space="preserve"> check their heights and weights.</w:t>
            </w:r>
          </w:p>
          <w:p w14:paraId="0DB2A03C" w14:textId="77777777" w:rsidR="001B44DC" w:rsidRPr="001B44DC" w:rsidRDefault="001B44DC" w:rsidP="00F12EEB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>
              <w:t>Ensure each student takes note on their height and weight.</w:t>
            </w:r>
          </w:p>
          <w:p w14:paraId="5616B05A" w14:textId="77777777" w:rsidR="001B44DC" w:rsidRPr="001B44DC" w:rsidRDefault="001B44DC" w:rsidP="00F12EEB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>
              <w:t>Show students how to calculate their Body mass index using the formula; BMI = Kg/M</w:t>
            </w:r>
            <w:r>
              <w:rPr>
                <w:vertAlign w:val="superscript"/>
              </w:rPr>
              <w:t>2</w:t>
            </w:r>
          </w:p>
          <w:p w14:paraId="290231E8" w14:textId="519C1424" w:rsidR="001B44DC" w:rsidRPr="00F12EEB" w:rsidRDefault="001B44DC" w:rsidP="00F12EEB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>
              <w:t>Explain that the healthy range is from</w:t>
            </w:r>
            <w:r w:rsidR="006E2258">
              <w:t xml:space="preserve"> 18.5 to 24.9</w:t>
            </w: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5438D885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60161843" w:rsidR="002F4915" w:rsidRPr="00B61232" w:rsidRDefault="002F4915" w:rsidP="00B0001A">
            <w:pPr>
              <w:pStyle w:val="ListParagraph"/>
              <w:ind w:left="351"/>
              <w:rPr>
                <w:b/>
              </w:rPr>
            </w:pPr>
          </w:p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50FABAAA" w:rsidR="0007052D" w:rsidRDefault="0007052D" w:rsidP="00B0001A">
            <w:pPr>
              <w:pStyle w:val="ListParagraph"/>
              <w:ind w:left="387"/>
            </w:pPr>
          </w:p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3A57842E" w:rsidR="00F208E3" w:rsidRPr="00456C19" w:rsidRDefault="003B1470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 xml:space="preserve">Assessment </w:t>
            </w:r>
            <w:r w:rsidR="00D27DC3" w:rsidRPr="00456C19">
              <w:rPr>
                <w:b/>
              </w:rPr>
              <w:t>Activity</w:t>
            </w:r>
          </w:p>
          <w:p w14:paraId="77B01B48" w14:textId="7E651A0F" w:rsidR="00523788" w:rsidRDefault="003C38F2" w:rsidP="003C38F2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 List 5 features of physical development of children at pre-adolescent stages.</w:t>
            </w:r>
          </w:p>
          <w:p w14:paraId="2FE68A61" w14:textId="4C33E856" w:rsidR="003C38F2" w:rsidRDefault="003C38F2" w:rsidP="003C38F2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>State factors that can hinder growth in children.</w:t>
            </w:r>
          </w:p>
          <w:p w14:paraId="6E0950CF" w14:textId="227F79A8" w:rsidR="00C17E2A" w:rsidRPr="00F208E3" w:rsidRDefault="00C17E2A" w:rsidP="00DB6754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Pr="00456C19" w:rsidRDefault="00287F69" w:rsidP="00287F69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Assessment Activity</w:t>
            </w:r>
          </w:p>
          <w:p w14:paraId="556B0380" w14:textId="056E29E6" w:rsidR="00DB6754" w:rsidRDefault="00456C19" w:rsidP="00B13990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 xml:space="preserve"> </w:t>
            </w:r>
            <w:r w:rsidR="00B13990">
              <w:t>Mention 4 ways to ensure optimal growth</w:t>
            </w:r>
            <w:r w:rsidR="00DD741B">
              <w:t xml:space="preserve"> in children.</w:t>
            </w:r>
          </w:p>
          <w:p w14:paraId="44D9FD2D" w14:textId="7E28F4B0" w:rsidR="001B5A45" w:rsidRPr="00287F69" w:rsidRDefault="00A84141" w:rsidP="00B13990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>Explain the significance of</w:t>
            </w:r>
            <w:r w:rsidR="000B54F2">
              <w:t xml:space="preserve"> having</w:t>
            </w:r>
            <w:bookmarkStart w:id="0" w:name="_GoBack"/>
            <w:bookmarkEnd w:id="0"/>
            <w:r>
              <w:t xml:space="preserve"> a good BMI</w:t>
            </w:r>
            <w:r w:rsidR="00B451C8">
              <w:t>.</w:t>
            </w: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0F89845F" w:rsidR="00C17E2A" w:rsidRPr="00456C19" w:rsidRDefault="00D27DC3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 w:rsidSect="00BB43D6">
      <w:pgSz w:w="15840" w:h="12240" w:orient="landscape"/>
      <w:pgMar w:top="1080" w:right="1440" w:bottom="720" w:left="1440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5F784" w14:textId="77777777" w:rsidR="005F67A6" w:rsidRDefault="005F67A6">
      <w:pPr>
        <w:spacing w:before="0" w:after="0" w:line="240" w:lineRule="auto"/>
      </w:pPr>
      <w:r>
        <w:separator/>
      </w:r>
    </w:p>
  </w:endnote>
  <w:endnote w:type="continuationSeparator" w:id="0">
    <w:p w14:paraId="0AF28D7D" w14:textId="77777777" w:rsidR="005F67A6" w:rsidRDefault="005F67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886C7" w14:textId="77777777" w:rsidR="005F67A6" w:rsidRDefault="005F67A6">
      <w:pPr>
        <w:spacing w:before="0" w:after="0" w:line="240" w:lineRule="auto"/>
      </w:pPr>
      <w:r>
        <w:separator/>
      </w:r>
    </w:p>
  </w:footnote>
  <w:footnote w:type="continuationSeparator" w:id="0">
    <w:p w14:paraId="18617EF2" w14:textId="77777777" w:rsidR="005F67A6" w:rsidRDefault="005F67A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>
    <w:nsid w:val="006843D9"/>
    <w:multiLevelType w:val="hybridMultilevel"/>
    <w:tmpl w:val="30940C9E"/>
    <w:lvl w:ilvl="0" w:tplc="849CD1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028D2"/>
    <w:multiLevelType w:val="hybridMultilevel"/>
    <w:tmpl w:val="5730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1C604AA"/>
    <w:multiLevelType w:val="hybridMultilevel"/>
    <w:tmpl w:val="CA82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E60D9"/>
    <w:multiLevelType w:val="hybridMultilevel"/>
    <w:tmpl w:val="4CD4D294"/>
    <w:lvl w:ilvl="0" w:tplc="B442EA48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7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9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F6BF0"/>
    <w:multiLevelType w:val="hybridMultilevel"/>
    <w:tmpl w:val="726AB6F8"/>
    <w:lvl w:ilvl="0" w:tplc="D1761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690FD0"/>
    <w:multiLevelType w:val="hybridMultilevel"/>
    <w:tmpl w:val="81B0BB26"/>
    <w:lvl w:ilvl="0" w:tplc="040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2">
    <w:nsid w:val="21DF0D4E"/>
    <w:multiLevelType w:val="hybridMultilevel"/>
    <w:tmpl w:val="D5EE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016C29"/>
    <w:multiLevelType w:val="hybridMultilevel"/>
    <w:tmpl w:val="A4969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5060F6D"/>
    <w:multiLevelType w:val="hybridMultilevel"/>
    <w:tmpl w:val="E1901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2A0F33"/>
    <w:multiLevelType w:val="hybridMultilevel"/>
    <w:tmpl w:val="6CA6B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58A288D"/>
    <w:multiLevelType w:val="hybridMultilevel"/>
    <w:tmpl w:val="DDF473C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35C92A84"/>
    <w:multiLevelType w:val="hybridMultilevel"/>
    <w:tmpl w:val="8CE6BCF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872B70"/>
    <w:multiLevelType w:val="hybridMultilevel"/>
    <w:tmpl w:val="3954C9B8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1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2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3">
    <w:nsid w:val="49237BD6"/>
    <w:multiLevelType w:val="hybridMultilevel"/>
    <w:tmpl w:val="C0AAB5BA"/>
    <w:lvl w:ilvl="0" w:tplc="280A5560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6" w:hanging="360"/>
      </w:pPr>
    </w:lvl>
    <w:lvl w:ilvl="2" w:tplc="0409001B" w:tentative="1">
      <w:start w:val="1"/>
      <w:numFmt w:val="lowerRoman"/>
      <w:lvlText w:val="%3."/>
      <w:lvlJc w:val="right"/>
      <w:pPr>
        <w:ind w:left="1986" w:hanging="180"/>
      </w:pPr>
    </w:lvl>
    <w:lvl w:ilvl="3" w:tplc="0409000F" w:tentative="1">
      <w:start w:val="1"/>
      <w:numFmt w:val="decimal"/>
      <w:lvlText w:val="%4."/>
      <w:lvlJc w:val="left"/>
      <w:pPr>
        <w:ind w:left="2706" w:hanging="360"/>
      </w:pPr>
    </w:lvl>
    <w:lvl w:ilvl="4" w:tplc="04090019" w:tentative="1">
      <w:start w:val="1"/>
      <w:numFmt w:val="lowerLetter"/>
      <w:lvlText w:val="%5."/>
      <w:lvlJc w:val="left"/>
      <w:pPr>
        <w:ind w:left="3426" w:hanging="360"/>
      </w:pPr>
    </w:lvl>
    <w:lvl w:ilvl="5" w:tplc="0409001B" w:tentative="1">
      <w:start w:val="1"/>
      <w:numFmt w:val="lowerRoman"/>
      <w:lvlText w:val="%6."/>
      <w:lvlJc w:val="right"/>
      <w:pPr>
        <w:ind w:left="4146" w:hanging="180"/>
      </w:pPr>
    </w:lvl>
    <w:lvl w:ilvl="6" w:tplc="0409000F" w:tentative="1">
      <w:start w:val="1"/>
      <w:numFmt w:val="decimal"/>
      <w:lvlText w:val="%7."/>
      <w:lvlJc w:val="left"/>
      <w:pPr>
        <w:ind w:left="4866" w:hanging="360"/>
      </w:pPr>
    </w:lvl>
    <w:lvl w:ilvl="7" w:tplc="04090019" w:tentative="1">
      <w:start w:val="1"/>
      <w:numFmt w:val="lowerLetter"/>
      <w:lvlText w:val="%8."/>
      <w:lvlJc w:val="left"/>
      <w:pPr>
        <w:ind w:left="5586" w:hanging="360"/>
      </w:pPr>
    </w:lvl>
    <w:lvl w:ilvl="8" w:tplc="040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24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6470AB"/>
    <w:multiLevelType w:val="hybridMultilevel"/>
    <w:tmpl w:val="25F23516"/>
    <w:lvl w:ilvl="0" w:tplc="671E40C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6">
    <w:nsid w:val="584F0BAE"/>
    <w:multiLevelType w:val="hybridMultilevel"/>
    <w:tmpl w:val="5292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CE2F50"/>
    <w:multiLevelType w:val="hybridMultilevel"/>
    <w:tmpl w:val="9C68C8A6"/>
    <w:lvl w:ilvl="0" w:tplc="D7B48D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452" w:hanging="360"/>
      </w:pPr>
    </w:lvl>
    <w:lvl w:ilvl="1" w:tplc="08090019" w:tentative="1">
      <w:start w:val="1"/>
      <w:numFmt w:val="lowerLetter"/>
      <w:lvlText w:val="%2."/>
      <w:lvlJc w:val="left"/>
      <w:pPr>
        <w:ind w:left="1172" w:hanging="360"/>
      </w:pPr>
    </w:lvl>
    <w:lvl w:ilvl="2" w:tplc="0809001B" w:tentative="1">
      <w:start w:val="1"/>
      <w:numFmt w:val="lowerRoman"/>
      <w:lvlText w:val="%3."/>
      <w:lvlJc w:val="right"/>
      <w:pPr>
        <w:ind w:left="1892" w:hanging="180"/>
      </w:pPr>
    </w:lvl>
    <w:lvl w:ilvl="3" w:tplc="0809000F" w:tentative="1">
      <w:start w:val="1"/>
      <w:numFmt w:val="decimal"/>
      <w:lvlText w:val="%4."/>
      <w:lvlJc w:val="left"/>
      <w:pPr>
        <w:ind w:left="2612" w:hanging="360"/>
      </w:pPr>
    </w:lvl>
    <w:lvl w:ilvl="4" w:tplc="08090019" w:tentative="1">
      <w:start w:val="1"/>
      <w:numFmt w:val="lowerLetter"/>
      <w:lvlText w:val="%5."/>
      <w:lvlJc w:val="left"/>
      <w:pPr>
        <w:ind w:left="3332" w:hanging="360"/>
      </w:pPr>
    </w:lvl>
    <w:lvl w:ilvl="5" w:tplc="0809001B" w:tentative="1">
      <w:start w:val="1"/>
      <w:numFmt w:val="lowerRoman"/>
      <w:lvlText w:val="%6."/>
      <w:lvlJc w:val="right"/>
      <w:pPr>
        <w:ind w:left="4052" w:hanging="180"/>
      </w:pPr>
    </w:lvl>
    <w:lvl w:ilvl="6" w:tplc="0809000F" w:tentative="1">
      <w:start w:val="1"/>
      <w:numFmt w:val="decimal"/>
      <w:lvlText w:val="%7."/>
      <w:lvlJc w:val="left"/>
      <w:pPr>
        <w:ind w:left="4772" w:hanging="360"/>
      </w:pPr>
    </w:lvl>
    <w:lvl w:ilvl="7" w:tplc="08090019" w:tentative="1">
      <w:start w:val="1"/>
      <w:numFmt w:val="lowerLetter"/>
      <w:lvlText w:val="%8."/>
      <w:lvlJc w:val="left"/>
      <w:pPr>
        <w:ind w:left="5492" w:hanging="360"/>
      </w:pPr>
    </w:lvl>
    <w:lvl w:ilvl="8" w:tplc="08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9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F91322"/>
    <w:multiLevelType w:val="hybridMultilevel"/>
    <w:tmpl w:val="6310CF2E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33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9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152BC7"/>
    <w:multiLevelType w:val="hybridMultilevel"/>
    <w:tmpl w:val="58D2DDF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7"/>
  </w:num>
  <w:num w:numId="7">
    <w:abstractNumId w:val="31"/>
  </w:num>
  <w:num w:numId="8">
    <w:abstractNumId w:val="2"/>
  </w:num>
  <w:num w:numId="9">
    <w:abstractNumId w:val="15"/>
  </w:num>
  <w:num w:numId="10">
    <w:abstractNumId w:val="24"/>
  </w:num>
  <w:num w:numId="11">
    <w:abstractNumId w:val="30"/>
  </w:num>
  <w:num w:numId="12">
    <w:abstractNumId w:val="39"/>
  </w:num>
  <w:num w:numId="13">
    <w:abstractNumId w:val="7"/>
  </w:num>
  <w:num w:numId="14">
    <w:abstractNumId w:val="35"/>
  </w:num>
  <w:num w:numId="15">
    <w:abstractNumId w:val="4"/>
  </w:num>
  <w:num w:numId="16">
    <w:abstractNumId w:val="0"/>
  </w:num>
  <w:num w:numId="17">
    <w:abstractNumId w:val="21"/>
  </w:num>
  <w:num w:numId="18">
    <w:abstractNumId w:val="36"/>
  </w:num>
  <w:num w:numId="19">
    <w:abstractNumId w:val="33"/>
  </w:num>
  <w:num w:numId="20">
    <w:abstractNumId w:val="28"/>
  </w:num>
  <w:num w:numId="21">
    <w:abstractNumId w:val="38"/>
  </w:num>
  <w:num w:numId="22">
    <w:abstractNumId w:val="22"/>
  </w:num>
  <w:num w:numId="23">
    <w:abstractNumId w:val="8"/>
  </w:num>
  <w:num w:numId="24">
    <w:abstractNumId w:val="34"/>
  </w:num>
  <w:num w:numId="25">
    <w:abstractNumId w:val="29"/>
  </w:num>
  <w:num w:numId="26">
    <w:abstractNumId w:val="19"/>
  </w:num>
  <w:num w:numId="27">
    <w:abstractNumId w:val="9"/>
  </w:num>
  <w:num w:numId="28">
    <w:abstractNumId w:val="0"/>
  </w:num>
  <w:num w:numId="29">
    <w:abstractNumId w:val="1"/>
  </w:num>
  <w:num w:numId="30">
    <w:abstractNumId w:val="26"/>
  </w:num>
  <w:num w:numId="31">
    <w:abstractNumId w:val="6"/>
  </w:num>
  <w:num w:numId="32">
    <w:abstractNumId w:val="14"/>
  </w:num>
  <w:num w:numId="33">
    <w:abstractNumId w:val="5"/>
  </w:num>
  <w:num w:numId="34">
    <w:abstractNumId w:val="16"/>
  </w:num>
  <w:num w:numId="35">
    <w:abstractNumId w:val="10"/>
  </w:num>
  <w:num w:numId="36">
    <w:abstractNumId w:val="25"/>
  </w:num>
  <w:num w:numId="37">
    <w:abstractNumId w:val="27"/>
  </w:num>
  <w:num w:numId="38">
    <w:abstractNumId w:val="3"/>
  </w:num>
  <w:num w:numId="39">
    <w:abstractNumId w:val="12"/>
  </w:num>
  <w:num w:numId="40">
    <w:abstractNumId w:val="32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18"/>
  </w:num>
  <w:num w:numId="46">
    <w:abstractNumId w:val="11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C0"/>
    <w:rsid w:val="00010894"/>
    <w:rsid w:val="00024F01"/>
    <w:rsid w:val="00025777"/>
    <w:rsid w:val="0004502C"/>
    <w:rsid w:val="0007052D"/>
    <w:rsid w:val="000904AA"/>
    <w:rsid w:val="00091F52"/>
    <w:rsid w:val="000A37E8"/>
    <w:rsid w:val="000B54F2"/>
    <w:rsid w:val="000B72D9"/>
    <w:rsid w:val="000C562D"/>
    <w:rsid w:val="000E12C0"/>
    <w:rsid w:val="00100C2C"/>
    <w:rsid w:val="00100D87"/>
    <w:rsid w:val="00125F0A"/>
    <w:rsid w:val="00136CE4"/>
    <w:rsid w:val="001432FD"/>
    <w:rsid w:val="00155C57"/>
    <w:rsid w:val="001638D7"/>
    <w:rsid w:val="00163CA6"/>
    <w:rsid w:val="00171443"/>
    <w:rsid w:val="0017273B"/>
    <w:rsid w:val="0017631E"/>
    <w:rsid w:val="00196867"/>
    <w:rsid w:val="001A1C88"/>
    <w:rsid w:val="001B44DC"/>
    <w:rsid w:val="001B5A45"/>
    <w:rsid w:val="001D3BC8"/>
    <w:rsid w:val="001E6B90"/>
    <w:rsid w:val="001F1E83"/>
    <w:rsid w:val="001F4D29"/>
    <w:rsid w:val="00216DE7"/>
    <w:rsid w:val="00227208"/>
    <w:rsid w:val="0026795F"/>
    <w:rsid w:val="0028205A"/>
    <w:rsid w:val="00287F69"/>
    <w:rsid w:val="00293C01"/>
    <w:rsid w:val="002A1599"/>
    <w:rsid w:val="002A5B76"/>
    <w:rsid w:val="002A72AE"/>
    <w:rsid w:val="002B733A"/>
    <w:rsid w:val="002F4915"/>
    <w:rsid w:val="00304069"/>
    <w:rsid w:val="003300D5"/>
    <w:rsid w:val="0033386A"/>
    <w:rsid w:val="003468F5"/>
    <w:rsid w:val="00347357"/>
    <w:rsid w:val="00361699"/>
    <w:rsid w:val="00381427"/>
    <w:rsid w:val="00396443"/>
    <w:rsid w:val="003A0DF1"/>
    <w:rsid w:val="003B1470"/>
    <w:rsid w:val="003C38F2"/>
    <w:rsid w:val="003D30E4"/>
    <w:rsid w:val="003E4245"/>
    <w:rsid w:val="003E7D0F"/>
    <w:rsid w:val="0040481C"/>
    <w:rsid w:val="00417B53"/>
    <w:rsid w:val="00453EB7"/>
    <w:rsid w:val="00456C19"/>
    <w:rsid w:val="004760DA"/>
    <w:rsid w:val="004A1E11"/>
    <w:rsid w:val="004B20E0"/>
    <w:rsid w:val="004B6B85"/>
    <w:rsid w:val="004C0810"/>
    <w:rsid w:val="004D089D"/>
    <w:rsid w:val="004E1F71"/>
    <w:rsid w:val="004E29C7"/>
    <w:rsid w:val="004E6185"/>
    <w:rsid w:val="004E6253"/>
    <w:rsid w:val="00510B34"/>
    <w:rsid w:val="00513670"/>
    <w:rsid w:val="00520DAF"/>
    <w:rsid w:val="00523788"/>
    <w:rsid w:val="00543915"/>
    <w:rsid w:val="00545106"/>
    <w:rsid w:val="0056788D"/>
    <w:rsid w:val="005A42BC"/>
    <w:rsid w:val="005B5585"/>
    <w:rsid w:val="005B664E"/>
    <w:rsid w:val="005B7D58"/>
    <w:rsid w:val="005C2512"/>
    <w:rsid w:val="005D7AFF"/>
    <w:rsid w:val="005F67A6"/>
    <w:rsid w:val="00603309"/>
    <w:rsid w:val="006326A0"/>
    <w:rsid w:val="006369D8"/>
    <w:rsid w:val="006A5952"/>
    <w:rsid w:val="006E2258"/>
    <w:rsid w:val="006F0813"/>
    <w:rsid w:val="006F7E46"/>
    <w:rsid w:val="00702A91"/>
    <w:rsid w:val="007076CB"/>
    <w:rsid w:val="00734BED"/>
    <w:rsid w:val="0076583E"/>
    <w:rsid w:val="00773C70"/>
    <w:rsid w:val="0078309D"/>
    <w:rsid w:val="007D0E86"/>
    <w:rsid w:val="007E72B1"/>
    <w:rsid w:val="007F65A3"/>
    <w:rsid w:val="00807AE6"/>
    <w:rsid w:val="00811AB9"/>
    <w:rsid w:val="00826FC7"/>
    <w:rsid w:val="00893196"/>
    <w:rsid w:val="008B02F5"/>
    <w:rsid w:val="008B419F"/>
    <w:rsid w:val="008F771F"/>
    <w:rsid w:val="00936F18"/>
    <w:rsid w:val="009378FA"/>
    <w:rsid w:val="00955F59"/>
    <w:rsid w:val="00956DE4"/>
    <w:rsid w:val="00966C71"/>
    <w:rsid w:val="0098460F"/>
    <w:rsid w:val="0098614D"/>
    <w:rsid w:val="009D155F"/>
    <w:rsid w:val="009D5307"/>
    <w:rsid w:val="009E08FF"/>
    <w:rsid w:val="009E3319"/>
    <w:rsid w:val="00A0116B"/>
    <w:rsid w:val="00A1735C"/>
    <w:rsid w:val="00A25094"/>
    <w:rsid w:val="00A700A3"/>
    <w:rsid w:val="00A7092B"/>
    <w:rsid w:val="00A83271"/>
    <w:rsid w:val="00A84141"/>
    <w:rsid w:val="00A8678E"/>
    <w:rsid w:val="00A9771B"/>
    <w:rsid w:val="00AD171D"/>
    <w:rsid w:val="00AD6AD0"/>
    <w:rsid w:val="00AF47E1"/>
    <w:rsid w:val="00B0001A"/>
    <w:rsid w:val="00B046C1"/>
    <w:rsid w:val="00B13990"/>
    <w:rsid w:val="00B262A1"/>
    <w:rsid w:val="00B451C8"/>
    <w:rsid w:val="00B61232"/>
    <w:rsid w:val="00B7090B"/>
    <w:rsid w:val="00B83B69"/>
    <w:rsid w:val="00B87608"/>
    <w:rsid w:val="00BA60B0"/>
    <w:rsid w:val="00BB43D6"/>
    <w:rsid w:val="00BB4E2C"/>
    <w:rsid w:val="00BC356C"/>
    <w:rsid w:val="00BD430C"/>
    <w:rsid w:val="00BD5017"/>
    <w:rsid w:val="00BE12FF"/>
    <w:rsid w:val="00BE3622"/>
    <w:rsid w:val="00BF1D3C"/>
    <w:rsid w:val="00C17E2A"/>
    <w:rsid w:val="00C26170"/>
    <w:rsid w:val="00C800B2"/>
    <w:rsid w:val="00C82CFC"/>
    <w:rsid w:val="00C85A50"/>
    <w:rsid w:val="00C86316"/>
    <w:rsid w:val="00C91483"/>
    <w:rsid w:val="00CB08CC"/>
    <w:rsid w:val="00CB2D0F"/>
    <w:rsid w:val="00CC20EE"/>
    <w:rsid w:val="00CC6D48"/>
    <w:rsid w:val="00CC7902"/>
    <w:rsid w:val="00CF3AEF"/>
    <w:rsid w:val="00D171C4"/>
    <w:rsid w:val="00D27DC3"/>
    <w:rsid w:val="00D3577C"/>
    <w:rsid w:val="00D43AC0"/>
    <w:rsid w:val="00D46DDE"/>
    <w:rsid w:val="00D8019B"/>
    <w:rsid w:val="00DB6754"/>
    <w:rsid w:val="00DC17D5"/>
    <w:rsid w:val="00DD741B"/>
    <w:rsid w:val="00E05C0D"/>
    <w:rsid w:val="00E07205"/>
    <w:rsid w:val="00E2212B"/>
    <w:rsid w:val="00E22530"/>
    <w:rsid w:val="00E53FA5"/>
    <w:rsid w:val="00E601B6"/>
    <w:rsid w:val="00EA64D4"/>
    <w:rsid w:val="00EA73B3"/>
    <w:rsid w:val="00EA75C4"/>
    <w:rsid w:val="00EB3FC4"/>
    <w:rsid w:val="00EB69B6"/>
    <w:rsid w:val="00ED219F"/>
    <w:rsid w:val="00F06D65"/>
    <w:rsid w:val="00F07B68"/>
    <w:rsid w:val="00F1179F"/>
    <w:rsid w:val="00F12EEB"/>
    <w:rsid w:val="00F2055A"/>
    <w:rsid w:val="00F208E3"/>
    <w:rsid w:val="00F235D6"/>
    <w:rsid w:val="00F37D8C"/>
    <w:rsid w:val="00F616CA"/>
    <w:rsid w:val="00F64B9C"/>
    <w:rsid w:val="00F66CE1"/>
    <w:rsid w:val="00FB61C0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snownow.com/classwork-exercise-series-social-studies-jss2-harmful-substances/" TargetMode="External"/><Relationship Id="rId13" Type="http://schemas.openxmlformats.org/officeDocument/2006/relationships/hyperlink" Target="https://www.diabetes.ca/managing-my-diabetes/tools---resources/body-mass-index-(bmi)-calculato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choolmattazz.com/2016/11/harmful-substanc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assnownow.com/classwork-exercise-series-social-studies-jss2-harmful-substances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diabetes.ca/managing-my-diabetes/tools---resources/body-mass-index-(bmi)-calc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hoolmattazz.com/2016/11/harmful-substances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C1"/>
    <w:rsid w:val="00071DA5"/>
    <w:rsid w:val="000B1BBA"/>
    <w:rsid w:val="000D3039"/>
    <w:rsid w:val="000E3902"/>
    <w:rsid w:val="0013097B"/>
    <w:rsid w:val="001B54F7"/>
    <w:rsid w:val="003A0A60"/>
    <w:rsid w:val="004A008E"/>
    <w:rsid w:val="00567B0F"/>
    <w:rsid w:val="00600CB1"/>
    <w:rsid w:val="006A4DDD"/>
    <w:rsid w:val="00713551"/>
    <w:rsid w:val="007262E0"/>
    <w:rsid w:val="00742C47"/>
    <w:rsid w:val="00761BC2"/>
    <w:rsid w:val="007E3085"/>
    <w:rsid w:val="00805105"/>
    <w:rsid w:val="00816166"/>
    <w:rsid w:val="00836926"/>
    <w:rsid w:val="00953B6D"/>
    <w:rsid w:val="009A78A2"/>
    <w:rsid w:val="009D1187"/>
    <w:rsid w:val="00AB2F7D"/>
    <w:rsid w:val="00AE6BDF"/>
    <w:rsid w:val="00C93DC1"/>
    <w:rsid w:val="00D2480F"/>
    <w:rsid w:val="00DB4E05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178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32</cp:revision>
  <dcterms:created xsi:type="dcterms:W3CDTF">2019-05-31T10:17:00Z</dcterms:created>
  <dcterms:modified xsi:type="dcterms:W3CDTF">2019-06-01T18:41:00Z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